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D7533" w:rsidP="008722E3">
      <w:pPr>
        <w:pStyle w:val="Heading1"/>
      </w:pPr>
      <w:r>
        <w:t>Extended Management Summary</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D7533" w:rsidP="002F0EF6">
            <w:pPr>
              <w:rPr>
                <w:b/>
              </w:rPr>
            </w:pPr>
            <w:r>
              <w:t>29.05</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2D7533" w:rsidP="002F0EF6">
            <w:r>
              <w:t>CH</w:t>
            </w:r>
          </w:p>
        </w:tc>
      </w:tr>
    </w:tbl>
    <w:p w:rsidR="00402E1C" w:rsidRDefault="00B7257D" w:rsidP="00402E1C">
      <w:pPr>
        <w:pStyle w:val="Heading2"/>
      </w:pPr>
      <w:bookmarkStart w:id="1" w:name="_Toc287347256"/>
      <w:r>
        <w:t>E</w:t>
      </w:r>
      <w:bookmarkEnd w:id="1"/>
      <w:r>
        <w:t>xtended Management Summary</w:t>
      </w:r>
    </w:p>
    <w:p w:rsidR="002E0297" w:rsidRDefault="002E0297" w:rsidP="002E0297">
      <w:pPr>
        <w:pStyle w:val="Heading3"/>
      </w:pPr>
      <w:r>
        <w:t xml:space="preserve"> Ausgangslage </w:t>
      </w:r>
    </w:p>
    <w:p w:rsidR="002E0297" w:rsidRDefault="002E0297" w:rsidP="002E0297">
      <w:r>
        <w:t xml:space="preserve">Neue Technologien führen zu neuen Präsentationsmöglichkeiten. Durch den Einsatz dieser Technologien werden Innovation und Wissen über den neusten Stand der Technik demonstriert. Beide Faktoren spielen eine wichtige Rolle für eine technische Hochschule. Wer würde sein Studium an einer Schule beginnen, welche über keine </w:t>
      </w:r>
      <w:proofErr w:type="spellStart"/>
      <w:r>
        <w:t>Beamer</w:t>
      </w:r>
      <w:proofErr w:type="spellEnd"/>
      <w:r>
        <w:t xml:space="preserve"> in den Hörsälen sondern lediglich Hellraumprojektoren verfügt? Oder an einer, an welcher alle Übungsräume mit Röhrenbildschirmen ausgestattet sind?</w:t>
      </w:r>
    </w:p>
    <w:p w:rsidR="002E0297" w:rsidRDefault="002E0297" w:rsidP="002E0297">
      <w:r>
        <w:t>Eine moderne Schule soll zum einen bei den Besuchern einen positiven Eindruck hinterlassen, zum anderen aber auch bei den Studenten und Angestellten. Durch deren ständige Anwesenheit stellen sie die Hauptzielgruppe für Präsentationen dar. Sinnvolle Präsentationsinhalte wären einerseits Informationen über die verschiedenen Studiengänge. Wie oft hat sich wohl ein Landschaftsarchitekt darüber gewundert, mit was sich die Leute der Elektrotechnik eigentlich so beschäftigen? Andererseits sind auch Inhalte denkbar, welche den Alltag vereinfachen oder erheitern.</w:t>
      </w:r>
    </w:p>
    <w:p w:rsidR="002E0297" w:rsidRPr="002E0297" w:rsidRDefault="002E0297" w:rsidP="002E0297">
      <w:r>
        <w:t xml:space="preserve">Um die Aufgabe der Nutzung innovativer Präsentationmöglichkeiten zu bewältigen, plant die HSR eine interaktive </w:t>
      </w:r>
      <w:r w:rsidR="00E2405D">
        <w:t>Videowall</w:t>
      </w:r>
      <w:r>
        <w:t xml:space="preserve"> im Eingangsbereich des Verwaltungsgebäudes de</w:t>
      </w:r>
      <w:r w:rsidR="00B5571C">
        <w:t>r</w:t>
      </w:r>
      <w:r>
        <w:t xml:space="preserve"> HSR. Dieses Gebäude ist ein attraktiver Standort, da sich dort die Mensa, der Empfang und die Aula befinden. Dadurch herrscht dort ein konstanter Fluss an Personen, die das Gebäude betreten oder wieder verlassen. Um zu den erwähnten Räumen zu gelangen, muss der Eingangsbereich, welcher ein relativ breiter Gang ist, passiert werden. Dieser Bereich stellt den idealen Ort dar, um die </w:t>
      </w:r>
      <w:r w:rsidR="00E2405D">
        <w:t>Videowall</w:t>
      </w:r>
      <w:r>
        <w:t xml:space="preserve"> aufzustellen.</w:t>
      </w:r>
    </w:p>
    <w:p w:rsidR="00296937" w:rsidRDefault="00296937">
      <w:pPr>
        <w:rPr>
          <w:rFonts w:asciiTheme="majorHAnsi" w:hAnsiTheme="majorHAnsi"/>
          <w:b/>
          <w:color w:val="00629E"/>
          <w:spacing w:val="15"/>
          <w:sz w:val="22"/>
          <w:szCs w:val="22"/>
        </w:rPr>
      </w:pPr>
      <w:r>
        <w:br w:type="page"/>
      </w:r>
    </w:p>
    <w:p w:rsidR="002E0297" w:rsidRDefault="002E0297" w:rsidP="002E0297">
      <w:pPr>
        <w:pStyle w:val="Heading3"/>
      </w:pPr>
      <w:r>
        <w:lastRenderedPageBreak/>
        <w:t xml:space="preserve">Vorgehen, Technologien </w:t>
      </w:r>
    </w:p>
    <w:p w:rsidR="002C7BB5" w:rsidRPr="002C7BB5" w:rsidRDefault="002C7BB5" w:rsidP="002C7BB5">
      <w:r>
        <w:t>Für diese Arbeit war Kinect fest vorgegeben. Da es sich hierbei um eine Microsoft Technologie</w:t>
      </w:r>
      <w:r w:rsidR="00A13EC8">
        <w:t xml:space="preserve"> handelt,</w:t>
      </w:r>
      <w:r>
        <w:t xml:space="preserve"> wurde zur </w:t>
      </w:r>
      <w:r w:rsidR="00AB23C6">
        <w:t>Entwicklung</w:t>
      </w:r>
      <w:r>
        <w:t xml:space="preserve"> der Applikation </w:t>
      </w:r>
      <w:r w:rsidR="00AB23C6">
        <w:t>WPF und .NET gewählt.</w:t>
      </w:r>
    </w:p>
    <w:p w:rsidR="00A653B0" w:rsidRDefault="000B17A7" w:rsidP="00AD5D68">
      <w:r>
        <w:t xml:space="preserve">Die </w:t>
      </w:r>
      <w:r w:rsidR="00E2405D">
        <w:t>Videowall</w:t>
      </w:r>
      <w:r>
        <w:t xml:space="preserve"> soll</w:t>
      </w:r>
      <w:r w:rsidR="006C72FD">
        <w:t xml:space="preserve">, in </w:t>
      </w:r>
      <w:r w:rsidR="006C72FD">
        <w:t>Blickrichtung Mensa</w:t>
      </w:r>
      <w:r w:rsidR="006C72FD">
        <w:t>,</w:t>
      </w:r>
      <w:r>
        <w:t xml:space="preserve"> an der linken Wand des </w:t>
      </w:r>
      <w:r w:rsidR="006C72FD">
        <w:t>Eingangsbereich</w:t>
      </w:r>
      <w:r w:rsidR="006C72FD">
        <w:t>s</w:t>
      </w:r>
      <w:r w:rsidR="006C72FD">
        <w:t xml:space="preserve"> des Verwaltungsgebäudes der HSR</w:t>
      </w:r>
      <w:r w:rsidR="006C72FD">
        <w:t xml:space="preserve"> </w:t>
      </w:r>
      <w:r w:rsidR="00A318A9">
        <w:t>installiert</w:t>
      </w:r>
      <w:r>
        <w:t xml:space="preserve"> werden.</w:t>
      </w:r>
      <w:r w:rsidR="009B52DD">
        <w:t xml:space="preserve"> Damit die Passanten von Kinect erkannt werden, müssen die sich in dessen Erkennungsbereich aufhalten.</w:t>
      </w:r>
      <w:r w:rsidR="00A61671">
        <w:t xml:space="preserve"> Aus diesem Grund </w:t>
      </w:r>
      <w:r w:rsidR="006C72FD">
        <w:t>wurde</w:t>
      </w:r>
      <w:r w:rsidR="00242AF1">
        <w:t xml:space="preserve"> </w:t>
      </w:r>
      <w:r w:rsidR="006C72FD">
        <w:t>z</w:t>
      </w:r>
      <w:r w:rsidR="0060705D">
        <w:t xml:space="preserve">u Beginn </w:t>
      </w:r>
      <w:r w:rsidR="006C72FD">
        <w:t>beobachtet</w:t>
      </w:r>
      <w:r w:rsidR="0060705D">
        <w:t xml:space="preserve">, wie sich die Personen, die sich im </w:t>
      </w:r>
      <w:r w:rsidR="006C72FD">
        <w:t xml:space="preserve">Raum </w:t>
      </w:r>
      <w:r w:rsidR="0060705D">
        <w:t>aufhalten, verhalten</w:t>
      </w:r>
      <w:r w:rsidR="0060705D">
        <w:t xml:space="preserve">. Es wurden </w:t>
      </w:r>
      <w:r w:rsidR="00A61671">
        <w:t xml:space="preserve">der </w:t>
      </w:r>
      <w:r w:rsidR="0060705D">
        <w:t xml:space="preserve">rechtwinklige </w:t>
      </w:r>
      <w:r w:rsidR="00A61671">
        <w:t>Abstand</w:t>
      </w:r>
      <w:r w:rsidR="006C72FD">
        <w:t xml:space="preserve">, welchen die </w:t>
      </w:r>
      <w:r w:rsidR="00190853">
        <w:t>Passanten</w:t>
      </w:r>
      <w:r w:rsidR="00D95000" w:rsidRPr="00D95000">
        <w:t xml:space="preserve"> </w:t>
      </w:r>
      <w:r w:rsidR="00D95000">
        <w:t>zur Wand</w:t>
      </w:r>
      <w:r w:rsidR="006C72FD">
        <w:t xml:space="preserve"> haben,</w:t>
      </w:r>
      <w:r w:rsidR="00A165E4">
        <w:t xml:space="preserve"> und die Gruppengrössen</w:t>
      </w:r>
      <w:r w:rsidR="0060705D">
        <w:t>, in denen Personen den Raum passieren,</w:t>
      </w:r>
      <w:r w:rsidR="00190853">
        <w:t xml:space="preserve"> analysiert.</w:t>
      </w:r>
      <w:r w:rsidR="009A4490">
        <w:t xml:space="preserve"> </w:t>
      </w:r>
      <w:r w:rsidR="0060705D">
        <w:t>Weiter</w:t>
      </w:r>
      <w:r w:rsidR="009A4490">
        <w:t xml:space="preserve"> wurde </w:t>
      </w:r>
      <w:r w:rsidR="00410A78">
        <w:t xml:space="preserve">der </w:t>
      </w:r>
      <w:r w:rsidR="0060705D">
        <w:t>Skelett-</w:t>
      </w:r>
      <w:r w:rsidR="009A4490">
        <w:t>Erkennungsbereich</w:t>
      </w:r>
      <w:r w:rsidR="0060705D">
        <w:t xml:space="preserve"> </w:t>
      </w:r>
      <w:r w:rsidR="00004C81">
        <w:t>des</w:t>
      </w:r>
      <w:r w:rsidR="0060705D">
        <w:t xml:space="preserve"> </w:t>
      </w:r>
      <w:proofErr w:type="spellStart"/>
      <w:r w:rsidR="00410A78">
        <w:t>Kinect</w:t>
      </w:r>
      <w:proofErr w:type="spellEnd"/>
      <w:r w:rsidR="0060705D">
        <w:t xml:space="preserve"> Sensor</w:t>
      </w:r>
      <w:r w:rsidR="00004C81">
        <w:t>s</w:t>
      </w:r>
      <w:r w:rsidR="009A4490">
        <w:t xml:space="preserve"> ausgemessen.</w:t>
      </w:r>
      <w:r w:rsidR="004D44EC">
        <w:t xml:space="preserve"> </w:t>
      </w:r>
    </w:p>
    <w:p w:rsidR="00960EE3" w:rsidRDefault="00AA132B" w:rsidP="00AD5D68">
      <w:r>
        <w:t>Als</w:t>
      </w:r>
      <w:r w:rsidR="006C72FD">
        <w:t xml:space="preserve"> </w:t>
      </w:r>
      <w:proofErr w:type="spellStart"/>
      <w:r w:rsidR="006C72FD">
        <w:t>initiale</w:t>
      </w:r>
      <w:proofErr w:type="spellEnd"/>
      <w:r w:rsidR="006C72FD">
        <w:t xml:space="preserve"> Anforderung an die</w:t>
      </w:r>
      <w:r>
        <w:t xml:space="preserve"> </w:t>
      </w:r>
      <w:r w:rsidR="00E2405D">
        <w:t>Videowall</w:t>
      </w:r>
      <w:r>
        <w:t xml:space="preserve"> wurde </w:t>
      </w:r>
      <w:r w:rsidR="00CC08F7">
        <w:t xml:space="preserve">vom Auftraggeber </w:t>
      </w:r>
      <w:r w:rsidR="006C72FD">
        <w:t>die Präsentation der Bachelor</w:t>
      </w:r>
      <w:r>
        <w:t>poster def</w:t>
      </w:r>
      <w:r w:rsidR="00540FA5">
        <w:t>iniert.</w:t>
      </w:r>
      <w:r w:rsidR="00CC08F7">
        <w:t xml:space="preserve"> Es </w:t>
      </w:r>
      <w:r w:rsidR="006C72FD">
        <w:t xml:space="preserve">war </w:t>
      </w:r>
      <w:r w:rsidR="00B112B6">
        <w:t>daher abzuklären</w:t>
      </w:r>
      <w:r w:rsidR="006C72FD">
        <w:t>,</w:t>
      </w:r>
      <w:r w:rsidR="00B112B6">
        <w:t xml:space="preserve"> wie gross das Interesse der Studenten an den Postern ist. Des </w:t>
      </w:r>
      <w:r w:rsidR="00B346F1">
        <w:t>Weiteren</w:t>
      </w:r>
      <w:r w:rsidR="00B112B6">
        <w:t xml:space="preserve"> stellte sich auch die Frage, ob Videos sich nicht wesentlich besser </w:t>
      </w:r>
      <w:r w:rsidR="00004C81">
        <w:t xml:space="preserve">zur Präsentation der Arbeiten auf </w:t>
      </w:r>
      <w:proofErr w:type="gramStart"/>
      <w:r w:rsidR="00004C81">
        <w:t>der Videowall</w:t>
      </w:r>
      <w:proofErr w:type="gramEnd"/>
      <w:r w:rsidR="00B112B6">
        <w:t xml:space="preserve"> eigenen würden</w:t>
      </w:r>
      <w:r w:rsidR="00004C81">
        <w:t xml:space="preserve">. Die durchgeführte Befragung sollte auch klären, </w:t>
      </w:r>
      <w:r w:rsidR="00B112B6">
        <w:t>ob Studenten</w:t>
      </w:r>
      <w:r w:rsidR="00004C81">
        <w:t xml:space="preserve"> dazu bereit wären, Videos über ihre Arbeiten</w:t>
      </w:r>
      <w:r w:rsidR="00AC54AE">
        <w:t xml:space="preserve"> zu erstellen</w:t>
      </w:r>
      <w:r w:rsidR="00B112B6">
        <w:t xml:space="preserve">. </w:t>
      </w:r>
      <w:r w:rsidR="00004C81">
        <w:t>Au</w:t>
      </w:r>
      <w:r w:rsidR="00372394">
        <w:t>s</w:t>
      </w:r>
      <w:r w:rsidR="00004C81">
        <w:t xml:space="preserve"> den Antworten </w:t>
      </w:r>
      <w:r w:rsidR="00A30818">
        <w:t>der</w:t>
      </w:r>
      <w:r w:rsidR="00004C81">
        <w:t xml:space="preserve"> vom</w:t>
      </w:r>
      <w:r w:rsidR="00372394">
        <w:t xml:space="preserve"> Team verteilte</w:t>
      </w:r>
      <w:r w:rsidR="00004C81">
        <w:t>n</w:t>
      </w:r>
      <w:r w:rsidR="00372394">
        <w:t xml:space="preserve"> Fragebö</w:t>
      </w:r>
      <w:r w:rsidR="005E7E1C">
        <w:t>gen an Studenten der HSR</w:t>
      </w:r>
      <w:r w:rsidR="00D90CD8">
        <w:t xml:space="preserve"> wurde ersichtlich, dass </w:t>
      </w:r>
      <w:r w:rsidR="00A30818">
        <w:t xml:space="preserve">sich nur etwa die Hälfte der Befragten Studenten für die Poster interessieren </w:t>
      </w:r>
      <w:r w:rsidR="00D90CD8">
        <w:t xml:space="preserve">und </w:t>
      </w:r>
      <w:r w:rsidR="00A30818">
        <w:t xml:space="preserve">dass </w:t>
      </w:r>
      <w:r w:rsidR="00D90CD8">
        <w:t>der Wille</w:t>
      </w:r>
      <w:r w:rsidR="00004C81">
        <w:t>,</w:t>
      </w:r>
      <w:r w:rsidR="00D90CD8">
        <w:t xml:space="preserve"> e</w:t>
      </w:r>
      <w:r w:rsidR="00004C81">
        <w:t>i</w:t>
      </w:r>
      <w:r w:rsidR="00D90CD8">
        <w:t>n Video zu erstellen,</w:t>
      </w:r>
      <w:r w:rsidR="00004C81">
        <w:t xml:space="preserve"> </w:t>
      </w:r>
      <w:r w:rsidR="00A30818">
        <w:t xml:space="preserve">so gut wie </w:t>
      </w:r>
      <w:r w:rsidR="00004C81">
        <w:t>fehlt</w:t>
      </w:r>
      <w:r w:rsidR="00D90CD8">
        <w:t>.</w:t>
      </w:r>
      <w:r w:rsidR="00DB2B80">
        <w:t xml:space="preserve"> Trotz di</w:t>
      </w:r>
      <w:r w:rsidR="000E415E">
        <w:t>esem Resultat wurde an der Idee</w:t>
      </w:r>
      <w:r w:rsidR="00A30818">
        <w:t xml:space="preserve"> der Präsentation der Bachelorp</w:t>
      </w:r>
      <w:r w:rsidR="00DB2B80">
        <w:t>oste</w:t>
      </w:r>
      <w:r w:rsidR="00061169">
        <w:t xml:space="preserve">r </w:t>
      </w:r>
      <w:r w:rsidR="00A30818">
        <w:t xml:space="preserve">auf </w:t>
      </w:r>
      <w:proofErr w:type="gramStart"/>
      <w:r w:rsidR="00A30818">
        <w:t>der Videowall</w:t>
      </w:r>
      <w:proofErr w:type="gramEnd"/>
      <w:r w:rsidR="00A30818">
        <w:t xml:space="preserve"> </w:t>
      </w:r>
      <w:r w:rsidR="00061169">
        <w:t>festgehalten</w:t>
      </w:r>
      <w:r w:rsidR="00A30818">
        <w:t>,</w:t>
      </w:r>
      <w:r w:rsidR="00061169">
        <w:t xml:space="preserve"> </w:t>
      </w:r>
      <w:r w:rsidR="00A30818">
        <w:t>da</w:t>
      </w:r>
      <w:r w:rsidR="0043034A">
        <w:t xml:space="preserve"> die Applikation so </w:t>
      </w:r>
      <w:r w:rsidR="00061169">
        <w:t>für alle Studiengänge vorteilhaft ist.</w:t>
      </w:r>
      <w:r w:rsidR="00960EE3">
        <w:t xml:space="preserve"> Es wurde jedoch festgestellt, dass </w:t>
      </w:r>
      <w:r w:rsidR="00843176">
        <w:t xml:space="preserve">für die </w:t>
      </w:r>
      <w:r w:rsidR="00960EE3">
        <w:t>Poster</w:t>
      </w:r>
      <w:r w:rsidR="00843176">
        <w:t xml:space="preserve"> eines Studienganges</w:t>
      </w:r>
      <w:r w:rsidR="00960EE3">
        <w:t xml:space="preserve"> sehr kleine Schriftgrössen verwenden und </w:t>
      </w:r>
      <w:r w:rsidR="00843176">
        <w:t>so das Lesen</w:t>
      </w:r>
      <w:r w:rsidR="00960EE3">
        <w:t xml:space="preserve"> </w:t>
      </w:r>
      <w:r w:rsidR="00843176">
        <w:t xml:space="preserve">des Textes </w:t>
      </w:r>
      <w:r w:rsidR="00960EE3">
        <w:t xml:space="preserve">erschwert </w:t>
      </w:r>
      <w:r w:rsidR="00843176">
        <w:t>bis</w:t>
      </w:r>
      <w:r w:rsidR="00960EE3">
        <w:t xml:space="preserve"> gar nicht </w:t>
      </w:r>
      <w:r w:rsidR="00843176">
        <w:t>möglich ist.</w:t>
      </w:r>
    </w:p>
    <w:p w:rsidR="00753FAD" w:rsidRDefault="00581A0B" w:rsidP="00AD5D68">
      <w:r>
        <w:t>Im Zuge des Projekts wurden</w:t>
      </w:r>
      <w:r w:rsidR="00843176">
        <w:t xml:space="preserve"> weitere Ideen für</w:t>
      </w:r>
      <w:r>
        <w:t xml:space="preserve"> Inhalte für die Wall</w:t>
      </w:r>
      <w:r w:rsidR="00843176">
        <w:t xml:space="preserve"> erarbeitet. </w:t>
      </w:r>
      <w:r w:rsidR="00607CB5">
        <w:t xml:space="preserve">Da sich die </w:t>
      </w:r>
      <w:r w:rsidR="00E2405D">
        <w:t>Videowall</w:t>
      </w:r>
      <w:r w:rsidR="00607CB5">
        <w:t xml:space="preserve"> im gleichen Gebäude wie die Mensa befindet, </w:t>
      </w:r>
      <w:r w:rsidR="00843176">
        <w:t>erschien</w:t>
      </w:r>
      <w:r w:rsidR="00607CB5">
        <w:t xml:space="preserve"> es sinnvoll, </w:t>
      </w:r>
      <w:r w:rsidR="00843176">
        <w:t xml:space="preserve">auf </w:t>
      </w:r>
      <w:proofErr w:type="gramStart"/>
      <w:r w:rsidR="00843176">
        <w:t>der Videow</w:t>
      </w:r>
      <w:r w:rsidR="00607CB5">
        <w:t>all</w:t>
      </w:r>
      <w:proofErr w:type="gramEnd"/>
      <w:r w:rsidR="00843176">
        <w:t>, zusätzlich zu den Bachelorpostern,</w:t>
      </w:r>
      <w:r w:rsidR="00607CB5">
        <w:t xml:space="preserve"> das Mittagsmenu anzuzeigen.</w:t>
      </w:r>
      <w:r w:rsidR="00843176">
        <w:br/>
      </w:r>
      <w:r w:rsidR="007C02FB">
        <w:t xml:space="preserve">Für </w:t>
      </w:r>
      <w:r w:rsidR="00843176">
        <w:t>interessierte Studenten</w:t>
      </w:r>
      <w:r w:rsidR="007C02FB">
        <w:t xml:space="preserve"> würde die </w:t>
      </w:r>
      <w:r w:rsidR="00E2405D">
        <w:t>Videowall</w:t>
      </w:r>
      <w:r w:rsidR="007C02FB">
        <w:t xml:space="preserve"> eine ideale Plattform bieten</w:t>
      </w:r>
      <w:r w:rsidR="00843176">
        <w:t>,</w:t>
      </w:r>
      <w:r w:rsidR="007C02FB">
        <w:t xml:space="preserve"> um </w:t>
      </w:r>
      <w:r w:rsidR="00843176">
        <w:t xml:space="preserve">selbst entwickelte </w:t>
      </w:r>
      <w:r w:rsidR="007C02FB">
        <w:t>Applikationen einem grösseren Publikum zu präsentieren.</w:t>
      </w:r>
      <w:r w:rsidR="00BD1B7C">
        <w:t xml:space="preserve"> Daher wurde </w:t>
      </w:r>
      <w:r w:rsidR="00843176" w:rsidRPr="00843176">
        <w:t>ein Add-on System</w:t>
      </w:r>
      <w:r w:rsidR="00BD1B7C">
        <w:t xml:space="preserve"> für die </w:t>
      </w:r>
      <w:r w:rsidR="00E2405D">
        <w:t>Videowall</w:t>
      </w:r>
      <w:r w:rsidR="00BD1B7C">
        <w:t xml:space="preserve"> erarbeitet.</w:t>
      </w:r>
      <w:r w:rsidR="00335684">
        <w:t xml:space="preserve"> Wen</w:t>
      </w:r>
      <w:r w:rsidR="00534A67">
        <w:t>n die Applikation ein bestimmtes</w:t>
      </w:r>
      <w:r w:rsidR="00335684">
        <w:t xml:space="preserve"> Interface implementiert und mit bestimmten Schlüsselwörtern ausgestattet ist, kann sie automatisch zur </w:t>
      </w:r>
      <w:r w:rsidR="00E2405D">
        <w:t>Videowall</w:t>
      </w:r>
      <w:r w:rsidR="00843176">
        <w:t>-</w:t>
      </w:r>
      <w:r w:rsidR="00335684">
        <w:t>Applikation hinzugefügt werden.</w:t>
      </w:r>
    </w:p>
    <w:p w:rsidR="00843176" w:rsidRDefault="00843176" w:rsidP="00AD5D68">
      <w:r>
        <w:t>Für die Videowall-Monitore</w:t>
      </w:r>
      <w:r w:rsidR="008F38AD">
        <w:t xml:space="preserve"> wurde die ideale Grösse und Konstellation gesucht. </w:t>
      </w:r>
      <w:r w:rsidR="00431D35">
        <w:t xml:space="preserve">Mit einem Hellraumprojektor wurden verschiedene </w:t>
      </w:r>
      <w:r>
        <w:t>Varianten von Konstellationen an die Wand des Eingangsbereichs</w:t>
      </w:r>
      <w:r w:rsidR="00431D35">
        <w:t xml:space="preserve"> projiziert.</w:t>
      </w:r>
      <w:r>
        <w:t xml:space="preserve"> Somit konnte besser abgeschätzt werden, wie sich die Videowall später in den Raum eingeben würde.</w:t>
      </w:r>
      <w:r w:rsidR="00431D35">
        <w:t xml:space="preserve"> </w:t>
      </w:r>
    </w:p>
    <w:p w:rsidR="008F38AD" w:rsidRDefault="00431D35" w:rsidP="00AD5D68">
      <w:r>
        <w:t xml:space="preserve">Um die ideale </w:t>
      </w:r>
      <w:r w:rsidR="00005B24">
        <w:t>Konfiguration für die ausgewählten Grafikkarten</w:t>
      </w:r>
      <w:r>
        <w:t xml:space="preserve"> </w:t>
      </w:r>
      <w:r w:rsidR="00005B24">
        <w:t>und Monitore zu eruieren</w:t>
      </w:r>
      <w:r>
        <w:t xml:space="preserve">, </w:t>
      </w:r>
      <w:r w:rsidR="00843176">
        <w:t>baute</w:t>
      </w:r>
      <w:r>
        <w:t xml:space="preserve"> das Team </w:t>
      </w:r>
      <w:proofErr w:type="gramStart"/>
      <w:r>
        <w:t>eine Test</w:t>
      </w:r>
      <w:proofErr w:type="gramEnd"/>
      <w:r w:rsidR="00843176">
        <w:t>-</w:t>
      </w:r>
      <w:r w:rsidR="002059EF">
        <w:t>Wall in ihrem Bachelor-Arbeitszimmer</w:t>
      </w:r>
      <w:r>
        <w:t xml:space="preserve"> auf.</w:t>
      </w:r>
      <w:r w:rsidR="00005B24">
        <w:t xml:space="preserve"> Durch </w:t>
      </w:r>
      <w:r w:rsidR="002059EF">
        <w:t xml:space="preserve">das Testen </w:t>
      </w:r>
      <w:r w:rsidR="00005B24">
        <w:t>verschiedene</w:t>
      </w:r>
      <w:r w:rsidR="002059EF">
        <w:t>r</w:t>
      </w:r>
      <w:r w:rsidR="00005B24">
        <w:t xml:space="preserve"> Treibereinstellungen</w:t>
      </w:r>
      <w:r w:rsidR="002059EF">
        <w:t xml:space="preserve"> und</w:t>
      </w:r>
      <w:r w:rsidR="00005B24">
        <w:t xml:space="preserve"> Auflösungen </w:t>
      </w:r>
      <w:r w:rsidR="0080007C">
        <w:t>wurde nach der idealen Hardwarekonfiguration gesucht.</w:t>
      </w:r>
    </w:p>
    <w:p w:rsidR="00C60CDA" w:rsidRDefault="002059EF" w:rsidP="00AD5D68">
      <w:r>
        <w:t>Bei der Videowall-Anwendung</w:t>
      </w:r>
      <w:r w:rsidR="009065FB">
        <w:t xml:space="preserve"> steht der Nutzer im Zentrum. Die Bedienung soll für ihn einfach verständlich sein.</w:t>
      </w:r>
      <w:r w:rsidR="000F031D">
        <w:t xml:space="preserve"> Auch die Inhalte sollen für ihn </w:t>
      </w:r>
      <w:r w:rsidR="007E7452">
        <w:t xml:space="preserve">interessant sein und auf eine </w:t>
      </w:r>
      <w:r w:rsidR="000F031D">
        <w:t>spannend</w:t>
      </w:r>
      <w:r w:rsidR="007E7452">
        <w:t>e Weise</w:t>
      </w:r>
      <w:r w:rsidR="000F031D">
        <w:t xml:space="preserve"> dargeboten werden, damit </w:t>
      </w:r>
      <w:r w:rsidR="007E7452">
        <w:t>di</w:t>
      </w:r>
      <w:r w:rsidR="000F031D">
        <w:t>e</w:t>
      </w:r>
      <w:r w:rsidR="007E7452">
        <w:t xml:space="preserve"> Videowall</w:t>
      </w:r>
      <w:r w:rsidR="000F031D">
        <w:t xml:space="preserve"> immer wieder genutzt w</w:t>
      </w:r>
      <w:r w:rsidR="007E7452">
        <w:t>ird</w:t>
      </w:r>
      <w:r w:rsidR="00864FB8">
        <w:t>.</w:t>
      </w:r>
      <w:r w:rsidR="001540EA">
        <w:t xml:space="preserve"> </w:t>
      </w:r>
      <w:r w:rsidR="007E7452">
        <w:t>Ein</w:t>
      </w:r>
      <w:r w:rsidR="001540EA">
        <w:t xml:space="preserve"> Demomodus </w:t>
      </w:r>
      <w:r w:rsidR="007E7452">
        <w:t>soll</w:t>
      </w:r>
      <w:r w:rsidR="001540EA">
        <w:t xml:space="preserve"> </w:t>
      </w:r>
      <w:r w:rsidR="00093EBB">
        <w:t xml:space="preserve">Personen zur </w:t>
      </w:r>
      <w:r w:rsidR="00E2405D">
        <w:t>Videowall</w:t>
      </w:r>
      <w:r w:rsidR="00093EBB">
        <w:t xml:space="preserve"> locken.</w:t>
      </w:r>
      <w:r w:rsidR="00C713E3">
        <w:t xml:space="preserve"> </w:t>
      </w:r>
      <w:r w:rsidR="007E7452">
        <w:t xml:space="preserve">Zur Prüfung der Einfachheit und Verständlichkeit der Steuerung </w:t>
      </w:r>
      <w:r w:rsidR="007E7452">
        <w:t xml:space="preserve">und der Wirkung des Demomodus </w:t>
      </w:r>
      <w:r w:rsidR="007E7452">
        <w:t xml:space="preserve">wurden </w:t>
      </w:r>
      <w:proofErr w:type="spellStart"/>
      <w:r w:rsidR="007E7452">
        <w:t>Usability</w:t>
      </w:r>
      <w:proofErr w:type="spellEnd"/>
      <w:r w:rsidR="007E7452">
        <w:t xml:space="preserve"> Tests </w:t>
      </w:r>
      <w:r w:rsidR="007E7452">
        <w:t>durchgeführt.</w:t>
      </w:r>
    </w:p>
    <w:p w:rsidR="00581A0B" w:rsidRDefault="00BB0B31" w:rsidP="00AD5D68">
      <w:r>
        <w:t xml:space="preserve">Die Inhalte der </w:t>
      </w:r>
      <w:r w:rsidR="00E2405D">
        <w:t>Videowall</w:t>
      </w:r>
      <w:r>
        <w:t xml:space="preserve"> müssen verwaltet werden. Das Sekretariat der HSR arbeitet</w:t>
      </w:r>
      <w:r w:rsidR="00DA7FCC">
        <w:t xml:space="preserve"> bereits mit einem Typo3 CMS. Aus diesem Grund wurden die verschiedenen Varianten der Integration der </w:t>
      </w:r>
      <w:r w:rsidR="00E2405D">
        <w:t>Videowall</w:t>
      </w:r>
      <w:r w:rsidR="003C0A45">
        <w:t>-</w:t>
      </w:r>
      <w:r w:rsidR="00DA7FCC">
        <w:t>Administration</w:t>
      </w:r>
      <w:r>
        <w:t xml:space="preserve"> </w:t>
      </w:r>
      <w:r w:rsidR="00DA7FCC">
        <w:t>in das vorhandene System beschrieben.</w:t>
      </w:r>
    </w:p>
    <w:p w:rsidR="00EF5AAF" w:rsidRDefault="00EF5AAF">
      <w:pPr>
        <w:rPr>
          <w:rFonts w:asciiTheme="majorHAnsi" w:hAnsiTheme="majorHAnsi"/>
          <w:b/>
          <w:color w:val="00629E"/>
          <w:spacing w:val="15"/>
          <w:sz w:val="22"/>
          <w:szCs w:val="22"/>
        </w:rPr>
      </w:pPr>
      <w:r>
        <w:br w:type="page"/>
      </w:r>
    </w:p>
    <w:p w:rsidR="002E0297" w:rsidRDefault="00EF5AAF" w:rsidP="002E0297">
      <w:pPr>
        <w:pStyle w:val="Heading3"/>
      </w:pPr>
      <w:r>
        <w:lastRenderedPageBreak/>
        <w:t>Ergebnisse</w:t>
      </w:r>
    </w:p>
    <w:p w:rsidR="00EF5AAF" w:rsidRDefault="00AB7C23" w:rsidP="00EF5AAF">
      <w:r>
        <w:t xml:space="preserve">Die Teammitglieder arbeiteten </w:t>
      </w:r>
      <w:r w:rsidR="003C0A45">
        <w:t>bereits</w:t>
      </w:r>
      <w:r>
        <w:t xml:space="preserve"> letzte</w:t>
      </w:r>
      <w:r w:rsidR="00E0398F">
        <w:t>s</w:t>
      </w:r>
      <w:r>
        <w:t xml:space="preserve"> Semester mit WPF und .NET und konnten die dort ge</w:t>
      </w:r>
      <w:r w:rsidR="006157C5">
        <w:t>sammelten Erfahrungen</w:t>
      </w:r>
      <w:r w:rsidR="00BC6A96">
        <w:t xml:space="preserve"> für dieses Projekt nutzen.</w:t>
      </w:r>
      <w:r w:rsidR="005271EE">
        <w:t xml:space="preserve"> </w:t>
      </w:r>
      <w:r w:rsidR="003C0A45">
        <w:t xml:space="preserve">Der </w:t>
      </w:r>
      <w:proofErr w:type="spellStart"/>
      <w:r w:rsidR="005271EE">
        <w:t>Kinect</w:t>
      </w:r>
      <w:proofErr w:type="spellEnd"/>
      <w:r w:rsidR="003C0A45">
        <w:t xml:space="preserve"> Sensor</w:t>
      </w:r>
      <w:r w:rsidR="005271EE">
        <w:t xml:space="preserve"> sowie die zu erarbeitende Hardwarekonfiguration</w:t>
      </w:r>
      <w:r w:rsidR="003C0A45">
        <w:t xml:space="preserve"> der Videowall</w:t>
      </w:r>
      <w:r w:rsidR="005271EE">
        <w:t xml:space="preserve"> stellten aber neue Herausforderungen an das Team.</w:t>
      </w:r>
    </w:p>
    <w:p w:rsidR="002E0297" w:rsidRDefault="00EE5A60" w:rsidP="002E0297">
      <w:r>
        <w:t xml:space="preserve">Durch die </w:t>
      </w:r>
      <w:proofErr w:type="spellStart"/>
      <w:r>
        <w:t>Passantenanalyse</w:t>
      </w:r>
      <w:proofErr w:type="spellEnd"/>
      <w:r>
        <w:t xml:space="preserve"> konnte bestätigt werden, dass </w:t>
      </w:r>
      <w:r w:rsidR="00E0398F">
        <w:t>ein Grossteil der</w:t>
      </w:r>
      <w:r>
        <w:t xml:space="preserve"> P</w:t>
      </w:r>
      <w:r w:rsidR="00E0398F">
        <w:t>ersonen in Eingangsbereich den Skelett-</w:t>
      </w:r>
      <w:r>
        <w:t xml:space="preserve">Erkennungsbereich </w:t>
      </w:r>
      <w:r w:rsidR="00E0398F">
        <w:t>des</w:t>
      </w:r>
      <w:r>
        <w:t xml:space="preserve"> </w:t>
      </w:r>
      <w:proofErr w:type="spellStart"/>
      <w:r>
        <w:t>Kinect</w:t>
      </w:r>
      <w:r w:rsidR="00E0398F">
        <w:t>s</w:t>
      </w:r>
      <w:proofErr w:type="spellEnd"/>
      <w:r w:rsidR="00E0398F">
        <w:t xml:space="preserve"> passieren</w:t>
      </w:r>
      <w:r>
        <w:t>.</w:t>
      </w:r>
    </w:p>
    <w:p w:rsidR="00FA08EB" w:rsidRDefault="009F2AF9" w:rsidP="002E0297">
      <w:r>
        <w:t>In der Bachelorarbeit</w:t>
      </w:r>
      <w:r w:rsidR="00FA08EB">
        <w:t xml:space="preserve"> wurde ein funkti</w:t>
      </w:r>
      <w:r>
        <w:t xml:space="preserve">onstüchtiger Prototyp erarbeite. Auf </w:t>
      </w:r>
      <w:proofErr w:type="gramStart"/>
      <w:r>
        <w:t>der Videowall</w:t>
      </w:r>
      <w:proofErr w:type="gramEnd"/>
      <w:r>
        <w:t xml:space="preserve"> können Bachelorp</w:t>
      </w:r>
      <w:r w:rsidR="00FA08EB">
        <w:t xml:space="preserve">oster angesehen werden können und man </w:t>
      </w:r>
      <w:r>
        <w:t xml:space="preserve">kann </w:t>
      </w:r>
      <w:r w:rsidR="00FA08EB">
        <w:t>sich über das</w:t>
      </w:r>
      <w:r w:rsidR="00BA1D80">
        <w:t xml:space="preserve"> aktuelle</w:t>
      </w:r>
      <w:r w:rsidR="00FA08EB">
        <w:t xml:space="preserve"> Mittagsmenu</w:t>
      </w:r>
      <w:r>
        <w:t xml:space="preserve"> der Mensa</w:t>
      </w:r>
      <w:r w:rsidR="00FA08EB">
        <w:t xml:space="preserve"> informieren.</w:t>
      </w:r>
      <w:r w:rsidR="007364BE">
        <w:t xml:space="preserve"> </w:t>
      </w:r>
      <w:r>
        <w:t>Der</w:t>
      </w:r>
      <w:r w:rsidR="007364BE">
        <w:t xml:space="preserve"> Demomodus</w:t>
      </w:r>
      <w:r>
        <w:t xml:space="preserve"> ist </w:t>
      </w:r>
      <w:r w:rsidR="007364BE">
        <w:t>aktiv</w:t>
      </w:r>
      <w:r>
        <w:t xml:space="preserve">, wenn </w:t>
      </w:r>
      <w:r w:rsidR="007364BE">
        <w:t xml:space="preserve">keine Personen </w:t>
      </w:r>
      <w:r>
        <w:t xml:space="preserve">von </w:t>
      </w:r>
      <w:proofErr w:type="spellStart"/>
      <w:r w:rsidR="007364BE">
        <w:t>Kinect</w:t>
      </w:r>
      <w:proofErr w:type="spellEnd"/>
      <w:r w:rsidR="007364BE">
        <w:t xml:space="preserve"> erkannt w</w:t>
      </w:r>
      <w:r>
        <w:t>erde</w:t>
      </w:r>
      <w:r w:rsidR="007364BE">
        <w:t>n.</w:t>
      </w:r>
      <w:r w:rsidR="008E185C">
        <w:t xml:space="preserve"> </w:t>
      </w:r>
      <w:r>
        <w:t>Er</w:t>
      </w:r>
      <w:r w:rsidR="008E185C">
        <w:t xml:space="preserve"> di</w:t>
      </w:r>
      <w:r w:rsidR="00D518C9">
        <w:t>en</w:t>
      </w:r>
      <w:r>
        <w:t>t dem Anlocken der Passanten</w:t>
      </w:r>
      <w:r w:rsidR="00D518C9">
        <w:t xml:space="preserve">, damit diese mit </w:t>
      </w:r>
      <w:proofErr w:type="gramStart"/>
      <w:r w:rsidR="00D518C9">
        <w:t xml:space="preserve">der </w:t>
      </w:r>
      <w:r>
        <w:t>Videow</w:t>
      </w:r>
      <w:r w:rsidR="00D518C9">
        <w:t>all</w:t>
      </w:r>
      <w:proofErr w:type="gramEnd"/>
      <w:r w:rsidR="00D518C9">
        <w:t xml:space="preserve"> interagieren.</w:t>
      </w:r>
      <w:r w:rsidR="006C45B2">
        <w:t xml:space="preserve"> Zusätzlich </w:t>
      </w:r>
      <w:r>
        <w:t>wurde</w:t>
      </w:r>
      <w:r w:rsidR="006C45B2">
        <w:t xml:space="preserve"> ein einfach einsetzbares </w:t>
      </w:r>
      <w:proofErr w:type="spellStart"/>
      <w:r w:rsidR="006C45B2">
        <w:t>P</w:t>
      </w:r>
      <w:r w:rsidR="009B455B">
        <w:t>lug</w:t>
      </w:r>
      <w:r>
        <w:t>i</w:t>
      </w:r>
      <w:r w:rsidR="009B455B">
        <w:t>n</w:t>
      </w:r>
      <w:proofErr w:type="spellEnd"/>
      <w:r>
        <w:t>-</w:t>
      </w:r>
      <w:r w:rsidR="009B455B">
        <w:t>System erarbeitet, durch</w:t>
      </w:r>
      <w:r>
        <w:t xml:space="preserve"> dessen Hilfe</w:t>
      </w:r>
      <w:r w:rsidR="009B455B">
        <w:t xml:space="preserve"> andere Entwickler ihre Inhalte</w:t>
      </w:r>
      <w:r>
        <w:t xml:space="preserve"> auf unkomplizierte W</w:t>
      </w:r>
      <w:bookmarkStart w:id="2" w:name="_GoBack"/>
      <w:bookmarkEnd w:id="2"/>
      <w:r>
        <w:t>eise</w:t>
      </w:r>
      <w:r w:rsidR="009B455B">
        <w:t xml:space="preserve"> auf d</w:t>
      </w:r>
      <w:r w:rsidR="00766074">
        <w:t xml:space="preserve">er </w:t>
      </w:r>
      <w:r w:rsidR="00E2405D">
        <w:t>Videowall</w:t>
      </w:r>
      <w:r w:rsidR="00766074">
        <w:t xml:space="preserve"> präsentieren könn</w:t>
      </w:r>
      <w:r w:rsidR="009B455B">
        <w:t>en.</w:t>
      </w:r>
    </w:p>
    <w:p w:rsidR="009F1F3B" w:rsidRPr="00E2405D" w:rsidRDefault="009F1F3B" w:rsidP="002E0297">
      <w:r>
        <w:t>Als ideale Monitorkonstellation wurde eine 3 x 3 55“ Konstellation ausgewählt</w:t>
      </w:r>
      <w:r w:rsidR="00E714D8">
        <w:t>. Dies,</w:t>
      </w:r>
      <w:r w:rsidR="00C1125B">
        <w:t xml:space="preserve"> da sich diese einerseits gut in den Raum einbringt, andererseits damit klassische Formate wie beispielsweise Video gut unterstützt werden.</w:t>
      </w:r>
      <w:r w:rsidR="004A7D9D">
        <w:t xml:space="preserve"> Mit </w:t>
      </w:r>
      <w:proofErr w:type="gramStart"/>
      <w:r w:rsidR="004A7D9D">
        <w:t>der</w:t>
      </w:r>
      <w:proofErr w:type="gramEnd"/>
      <w:r w:rsidR="004A7D9D">
        <w:t xml:space="preserve"> Test Wall konnte festgestellt werden, dass </w:t>
      </w:r>
      <w:r w:rsidR="004A7D9D" w:rsidRPr="00E2405D">
        <w:t>eine hohe Auflösung der Monitore und gleichzeitig eine hohe Performanz der Applikation schwierig in Einklang zu bringen ist.</w:t>
      </w:r>
      <w:r w:rsidR="00A07582" w:rsidRPr="00E2405D">
        <w:t xml:space="preserve"> Es konnten </w:t>
      </w:r>
      <w:r w:rsidR="007C13C5" w:rsidRPr="00E2405D">
        <w:t>dennoch</w:t>
      </w:r>
      <w:r w:rsidR="00A07582" w:rsidRPr="00E2405D">
        <w:t xml:space="preserve"> zwei Varianten vorgeschlagen we</w:t>
      </w:r>
      <w:r w:rsidR="00DE46F4" w:rsidRPr="00E2405D">
        <w:t>rden, die dies bestmöglich tun.</w:t>
      </w:r>
    </w:p>
    <w:p w:rsidR="00DE46F4" w:rsidRPr="00E2405D" w:rsidRDefault="00DE46F4" w:rsidP="002E0297">
      <w:r w:rsidRPr="00E2405D">
        <w:t xml:space="preserve">Die durchgeführten Usability Tests konnten aufzeigen, dass die Steuerung einfach verständlich ist. Auch der </w:t>
      </w:r>
      <w:r w:rsidR="00572F8F" w:rsidRPr="00E2405D">
        <w:t>Wirksamkeit des</w:t>
      </w:r>
      <w:r w:rsidRPr="00E2405D">
        <w:t xml:space="preserve"> Dem</w:t>
      </w:r>
      <w:r w:rsidR="00677D1A" w:rsidRPr="00E2405D">
        <w:t>omodus wurde mit einem solchen Test validiert.</w:t>
      </w:r>
    </w:p>
    <w:p w:rsidR="004C433B" w:rsidRDefault="004C433B">
      <w:pPr>
        <w:rPr>
          <w:rFonts w:asciiTheme="majorHAnsi" w:hAnsiTheme="majorHAnsi"/>
          <w:b/>
          <w:color w:val="00629E"/>
          <w:spacing w:val="15"/>
          <w:sz w:val="22"/>
          <w:szCs w:val="22"/>
        </w:rPr>
      </w:pPr>
      <w:r>
        <w:br w:type="page"/>
      </w:r>
    </w:p>
    <w:p w:rsidR="002E0297" w:rsidRDefault="002E0297" w:rsidP="002E0297">
      <w:pPr>
        <w:pStyle w:val="Heading3"/>
      </w:pPr>
      <w:r>
        <w:lastRenderedPageBreak/>
        <w:t>Ausblick</w:t>
      </w:r>
    </w:p>
    <w:p w:rsidR="009D7657" w:rsidRDefault="005841F8" w:rsidP="005841F8">
      <w:r>
        <w:t xml:space="preserve">Die Arbeit ist eine Machbarkeitsstudie. Mit ihr sollte eruiert werden, ob eine Anschaffung </w:t>
      </w:r>
      <w:proofErr w:type="gramStart"/>
      <w:r>
        <w:t xml:space="preserve">einer </w:t>
      </w:r>
      <w:r w:rsidR="00E2405D">
        <w:t>Videowall</w:t>
      </w:r>
      <w:proofErr w:type="gramEnd"/>
      <w:r>
        <w:t xml:space="preserve"> für die HSR sinnvoll ist. </w:t>
      </w:r>
      <w:r w:rsidR="00F20AEE">
        <w:t>Dies konnte im Laufe des Projekts erwiesen werden.</w:t>
      </w:r>
      <w:r w:rsidR="0083763C">
        <w:t xml:space="preserve"> Der </w:t>
      </w:r>
      <w:r w:rsidR="00F87D95">
        <w:t xml:space="preserve">Arbeit ist die Grundlage für eine Weiterentwicklung durch </w:t>
      </w:r>
      <w:r w:rsidR="006F057D">
        <w:t>das Institut für S</w:t>
      </w:r>
      <w:r w:rsidR="00F87D95">
        <w:t>oftware (IFS)</w:t>
      </w:r>
      <w:r w:rsidR="00FE314E">
        <w:t>.</w:t>
      </w:r>
    </w:p>
    <w:p w:rsidR="00433119" w:rsidRDefault="00FE314E" w:rsidP="005841F8">
      <w:r>
        <w:t xml:space="preserve">Primär fehlt das Content Management für die Inhalte der </w:t>
      </w:r>
      <w:r w:rsidR="00E2405D">
        <w:t>Videowall</w:t>
      </w:r>
      <w:r>
        <w:t>.</w:t>
      </w:r>
      <w:r w:rsidR="009D7657">
        <w:t xml:space="preserve"> Zudem ist eine definitive Entscheidung bei den Hardwarekomponenten zu treffen.</w:t>
      </w:r>
      <w:r w:rsidR="001B187F">
        <w:t xml:space="preserve"> Die </w:t>
      </w:r>
      <w:r w:rsidR="00E2405D">
        <w:t>Videowall</w:t>
      </w:r>
      <w:r w:rsidR="001B187F">
        <w:t xml:space="preserve"> </w:t>
      </w:r>
      <w:proofErr w:type="gramStart"/>
      <w:r w:rsidR="001B187F">
        <w:t>verfügt</w:t>
      </w:r>
      <w:proofErr w:type="gramEnd"/>
      <w:r w:rsidR="001B187F">
        <w:t xml:space="preserve"> derzeit über zwei Inhalte. Abzuklären wäre hierbei, welche zusätzlich zum Grundumfang der </w:t>
      </w:r>
      <w:r w:rsidR="00E2405D">
        <w:t>Videowall</w:t>
      </w:r>
      <w:r w:rsidR="001B187F">
        <w:t xml:space="preserve"> Anwendungen gehört.</w:t>
      </w:r>
      <w:r w:rsidR="009C2C18">
        <w:t xml:space="preserve"> Wollen Studenten eine Applikation für die Wall erstellen, </w:t>
      </w:r>
      <w:r w:rsidR="00FB59ED">
        <w:t>müssen</w:t>
      </w:r>
      <w:r w:rsidR="009C2C18">
        <w:t xml:space="preserve"> klare Regeln für den Ablauf und den Inhalt aufgestellt we</w:t>
      </w:r>
      <w:r w:rsidR="00CA3F04">
        <w:t>rden.</w:t>
      </w:r>
    </w:p>
    <w:p w:rsidR="002E0297" w:rsidRDefault="00CA3F04" w:rsidP="002E0297">
      <w:r>
        <w:t>Will die Poster Applikation weiter betrieben werden</w:t>
      </w:r>
      <w:r w:rsidR="00433119">
        <w:t>,</w:t>
      </w:r>
      <w:r>
        <w:t xml:space="preserve"> so müssen zwei Themen zu besprechen und zu lösen. Es sind nicht alle Poster lesbar. Es muss daher eine Möglichkeit geben, diese lesbar zu machen. Dies könnte einerseits über eine Zoommöglichkeit gelöst werden oder über eine moderierten Pfad über das vergrösserte Poster.</w:t>
      </w:r>
      <w:r w:rsidR="00006431">
        <w:t xml:space="preserve"> Die Poster sind möglicherweise in ihrer statischen Form nicht attraktiv genug. Interaktive Elemente auf einem Plakat könnten diese Attraktivität wesentlich steigern.</w:t>
      </w:r>
    </w:p>
    <w:sectPr w:rsidR="002E0297"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24B" w:rsidRDefault="0061124B" w:rsidP="008F2373">
      <w:pPr>
        <w:spacing w:after="0"/>
      </w:pPr>
      <w:r>
        <w:separator/>
      </w:r>
    </w:p>
  </w:endnote>
  <w:endnote w:type="continuationSeparator" w:id="0">
    <w:p w:rsidR="0061124B" w:rsidRDefault="0061124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2405D">
    <w:pPr>
      <w:pStyle w:val="Footer"/>
    </w:pPr>
    <w:r>
      <w:rPr>
        <w:lang w:val="en-US"/>
      </w:rPr>
      <w:t xml:space="preserve">HSR </w:t>
    </w:r>
    <w:proofErr w:type="spellStart"/>
    <w:r w:rsidR="00844ADD" w:rsidRPr="00296937">
      <w:rPr>
        <w:lang w:val="en-US"/>
      </w:rPr>
      <w:t>Video</w:t>
    </w:r>
    <w:r>
      <w:rPr>
        <w:lang w:val="en-US"/>
      </w:rPr>
      <w:t>w</w:t>
    </w:r>
    <w:r w:rsidR="00844ADD" w:rsidRPr="00296937">
      <w:rPr>
        <w:lang w:val="en-US"/>
      </w:rPr>
      <w:t>all</w:t>
    </w:r>
    <w:proofErr w:type="spellEnd"/>
    <w:r w:rsidR="00D072D8" w:rsidRPr="00296937">
      <w:rPr>
        <w:lang w:val="en-US"/>
      </w:rPr>
      <w:t xml:space="preserve"> </w:t>
    </w:r>
    <w:r w:rsidR="00296937" w:rsidRPr="00296937">
      <w:rPr>
        <w:lang w:val="en-US"/>
      </w:rPr>
      <w:t>–</w:t>
    </w:r>
    <w:r w:rsidR="00D072D8" w:rsidRPr="00296937">
      <w:rPr>
        <w:lang w:val="en-US"/>
      </w:rPr>
      <w:t xml:space="preserve"> </w:t>
    </w:r>
    <w:r w:rsidR="00296937" w:rsidRPr="00296937">
      <w:rPr>
        <w:lang w:val="en-US"/>
      </w:rPr>
      <w:t>Extended Management Summary</w:t>
    </w:r>
    <w:r w:rsidR="008F2373" w:rsidRPr="00296937">
      <w:rPr>
        <w:lang w:val="en-US"/>
      </w:rPr>
      <w:tab/>
    </w:r>
    <w:r w:rsidR="00AF4AE0">
      <w:fldChar w:fldCharType="begin"/>
    </w:r>
    <w:r w:rsidR="002E65A6">
      <w:instrText xml:space="preserve"> DATE  \@ "d. MMMM yyyy"  \* MERGEFORMAT </w:instrText>
    </w:r>
    <w:r w:rsidR="00AF4AE0">
      <w:fldChar w:fldCharType="separate"/>
    </w:r>
    <w:r w:rsidR="00B5571C">
      <w:rPr>
        <w:noProof/>
      </w:rPr>
      <w:t>2.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F2AF9" w:rsidRPr="009F2AF9">
      <w:rPr>
        <w:b/>
        <w:noProof/>
        <w:lang w:val="de-DE"/>
      </w:rPr>
      <w:t>3</w:t>
    </w:r>
    <w:r w:rsidR="00AF4AE0">
      <w:rPr>
        <w:b/>
      </w:rPr>
      <w:fldChar w:fldCharType="end"/>
    </w:r>
    <w:r w:rsidR="008F2373">
      <w:rPr>
        <w:lang w:val="de-DE"/>
      </w:rPr>
      <w:t xml:space="preserve"> von </w:t>
    </w:r>
    <w:fldSimple w:instr="NUMPAGES  \* Arabic  \* MERGEFORMAT">
      <w:r w:rsidR="009F2AF9" w:rsidRPr="009F2AF9">
        <w:rPr>
          <w:b/>
          <w:noProof/>
          <w:lang w:val="de-DE"/>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24B" w:rsidRDefault="0061124B" w:rsidP="008F2373">
      <w:pPr>
        <w:spacing w:after="0"/>
      </w:pPr>
      <w:r>
        <w:separator/>
      </w:r>
    </w:p>
  </w:footnote>
  <w:footnote w:type="continuationSeparator" w:id="0">
    <w:p w:rsidR="0061124B" w:rsidRDefault="0061124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6C01C42"/>
    <w:multiLevelType w:val="hybridMultilevel"/>
    <w:tmpl w:val="9236C4A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33"/>
    <w:rsid w:val="00004C81"/>
    <w:rsid w:val="00005B24"/>
    <w:rsid w:val="00006431"/>
    <w:rsid w:val="0003203E"/>
    <w:rsid w:val="00053111"/>
    <w:rsid w:val="00061169"/>
    <w:rsid w:val="000917AE"/>
    <w:rsid w:val="00093EBB"/>
    <w:rsid w:val="00097063"/>
    <w:rsid w:val="00097AB6"/>
    <w:rsid w:val="000A2C34"/>
    <w:rsid w:val="000B1504"/>
    <w:rsid w:val="000B17A7"/>
    <w:rsid w:val="000B658F"/>
    <w:rsid w:val="000D4CBF"/>
    <w:rsid w:val="000E415E"/>
    <w:rsid w:val="000E71F7"/>
    <w:rsid w:val="000F031D"/>
    <w:rsid w:val="00134CF5"/>
    <w:rsid w:val="001540EA"/>
    <w:rsid w:val="001609C2"/>
    <w:rsid w:val="00172310"/>
    <w:rsid w:val="00190853"/>
    <w:rsid w:val="001B187F"/>
    <w:rsid w:val="001D17F5"/>
    <w:rsid w:val="001E53C4"/>
    <w:rsid w:val="001F1125"/>
    <w:rsid w:val="001F2A8C"/>
    <w:rsid w:val="001F2B72"/>
    <w:rsid w:val="001F61F8"/>
    <w:rsid w:val="002059EF"/>
    <w:rsid w:val="00214F45"/>
    <w:rsid w:val="00220650"/>
    <w:rsid w:val="00223137"/>
    <w:rsid w:val="00225791"/>
    <w:rsid w:val="00241093"/>
    <w:rsid w:val="00242AF1"/>
    <w:rsid w:val="002433A7"/>
    <w:rsid w:val="0026560F"/>
    <w:rsid w:val="00272A95"/>
    <w:rsid w:val="0027760A"/>
    <w:rsid w:val="00283C40"/>
    <w:rsid w:val="002840DC"/>
    <w:rsid w:val="00286831"/>
    <w:rsid w:val="00296937"/>
    <w:rsid w:val="002A2621"/>
    <w:rsid w:val="002B6D39"/>
    <w:rsid w:val="002C5EF9"/>
    <w:rsid w:val="002C7BB5"/>
    <w:rsid w:val="002D7533"/>
    <w:rsid w:val="002E0297"/>
    <w:rsid w:val="002E16A4"/>
    <w:rsid w:val="002E65A6"/>
    <w:rsid w:val="002F28DD"/>
    <w:rsid w:val="00302CCD"/>
    <w:rsid w:val="003137C2"/>
    <w:rsid w:val="00335684"/>
    <w:rsid w:val="0033667B"/>
    <w:rsid w:val="00345B90"/>
    <w:rsid w:val="00353578"/>
    <w:rsid w:val="00372394"/>
    <w:rsid w:val="003A0ADD"/>
    <w:rsid w:val="003A5C55"/>
    <w:rsid w:val="003B436F"/>
    <w:rsid w:val="003C0A45"/>
    <w:rsid w:val="003C3BB7"/>
    <w:rsid w:val="003E309B"/>
    <w:rsid w:val="003E40FB"/>
    <w:rsid w:val="003F5089"/>
    <w:rsid w:val="00402E1C"/>
    <w:rsid w:val="00410A78"/>
    <w:rsid w:val="0043034A"/>
    <w:rsid w:val="00431D35"/>
    <w:rsid w:val="00433119"/>
    <w:rsid w:val="004647AD"/>
    <w:rsid w:val="00476C70"/>
    <w:rsid w:val="00481AD8"/>
    <w:rsid w:val="004854DA"/>
    <w:rsid w:val="00496465"/>
    <w:rsid w:val="004A070C"/>
    <w:rsid w:val="004A7D9D"/>
    <w:rsid w:val="004C433B"/>
    <w:rsid w:val="004D44EC"/>
    <w:rsid w:val="005271EE"/>
    <w:rsid w:val="00534A67"/>
    <w:rsid w:val="00540FA5"/>
    <w:rsid w:val="005532E5"/>
    <w:rsid w:val="00560405"/>
    <w:rsid w:val="00572F8F"/>
    <w:rsid w:val="00574CD5"/>
    <w:rsid w:val="00581A0B"/>
    <w:rsid w:val="005841F8"/>
    <w:rsid w:val="0059202A"/>
    <w:rsid w:val="00594C79"/>
    <w:rsid w:val="005B081C"/>
    <w:rsid w:val="005E1D61"/>
    <w:rsid w:val="005E2896"/>
    <w:rsid w:val="005E3310"/>
    <w:rsid w:val="005E6C04"/>
    <w:rsid w:val="005E7E1C"/>
    <w:rsid w:val="005F572D"/>
    <w:rsid w:val="0060705D"/>
    <w:rsid w:val="00607CB5"/>
    <w:rsid w:val="0061124B"/>
    <w:rsid w:val="006156A4"/>
    <w:rsid w:val="006157C5"/>
    <w:rsid w:val="006211F6"/>
    <w:rsid w:val="00631626"/>
    <w:rsid w:val="00651384"/>
    <w:rsid w:val="0065395C"/>
    <w:rsid w:val="00677D1A"/>
    <w:rsid w:val="0068440F"/>
    <w:rsid w:val="00687113"/>
    <w:rsid w:val="006939B6"/>
    <w:rsid w:val="00695F14"/>
    <w:rsid w:val="006C45B2"/>
    <w:rsid w:val="006C6507"/>
    <w:rsid w:val="006C72FD"/>
    <w:rsid w:val="006F057D"/>
    <w:rsid w:val="006F0BE2"/>
    <w:rsid w:val="006F2255"/>
    <w:rsid w:val="007364BE"/>
    <w:rsid w:val="0075029B"/>
    <w:rsid w:val="007537D1"/>
    <w:rsid w:val="00753FAD"/>
    <w:rsid w:val="00760725"/>
    <w:rsid w:val="007637A1"/>
    <w:rsid w:val="00766074"/>
    <w:rsid w:val="007A158A"/>
    <w:rsid w:val="007B442E"/>
    <w:rsid w:val="007B716D"/>
    <w:rsid w:val="007C02FB"/>
    <w:rsid w:val="007C13C5"/>
    <w:rsid w:val="007D0518"/>
    <w:rsid w:val="007D405F"/>
    <w:rsid w:val="007E7452"/>
    <w:rsid w:val="0080007C"/>
    <w:rsid w:val="0083763C"/>
    <w:rsid w:val="00843176"/>
    <w:rsid w:val="00844ADD"/>
    <w:rsid w:val="00864FB8"/>
    <w:rsid w:val="00870C31"/>
    <w:rsid w:val="008722E3"/>
    <w:rsid w:val="00887085"/>
    <w:rsid w:val="008A4E18"/>
    <w:rsid w:val="008C54BF"/>
    <w:rsid w:val="008E185C"/>
    <w:rsid w:val="008E328B"/>
    <w:rsid w:val="008F2373"/>
    <w:rsid w:val="008F38AD"/>
    <w:rsid w:val="009030F0"/>
    <w:rsid w:val="009065FB"/>
    <w:rsid w:val="00921794"/>
    <w:rsid w:val="009303F0"/>
    <w:rsid w:val="00952B86"/>
    <w:rsid w:val="00954D75"/>
    <w:rsid w:val="00960EE3"/>
    <w:rsid w:val="00976450"/>
    <w:rsid w:val="0098333D"/>
    <w:rsid w:val="009962A5"/>
    <w:rsid w:val="009A4490"/>
    <w:rsid w:val="009A48A3"/>
    <w:rsid w:val="009B455B"/>
    <w:rsid w:val="009B52DD"/>
    <w:rsid w:val="009C2C18"/>
    <w:rsid w:val="009D7657"/>
    <w:rsid w:val="009E072F"/>
    <w:rsid w:val="009F1F3B"/>
    <w:rsid w:val="009F2AF9"/>
    <w:rsid w:val="009F4C67"/>
    <w:rsid w:val="00A06B4F"/>
    <w:rsid w:val="00A07582"/>
    <w:rsid w:val="00A13EC8"/>
    <w:rsid w:val="00A165E4"/>
    <w:rsid w:val="00A30818"/>
    <w:rsid w:val="00A318A9"/>
    <w:rsid w:val="00A40B47"/>
    <w:rsid w:val="00A53880"/>
    <w:rsid w:val="00A611DF"/>
    <w:rsid w:val="00A61671"/>
    <w:rsid w:val="00A653B0"/>
    <w:rsid w:val="00AA132B"/>
    <w:rsid w:val="00AB21BC"/>
    <w:rsid w:val="00AB23C6"/>
    <w:rsid w:val="00AB51D5"/>
    <w:rsid w:val="00AB7C23"/>
    <w:rsid w:val="00AC40CC"/>
    <w:rsid w:val="00AC54AE"/>
    <w:rsid w:val="00AD5D68"/>
    <w:rsid w:val="00AE119D"/>
    <w:rsid w:val="00AF4AE0"/>
    <w:rsid w:val="00AF4E74"/>
    <w:rsid w:val="00AF7DD4"/>
    <w:rsid w:val="00B038C9"/>
    <w:rsid w:val="00B10239"/>
    <w:rsid w:val="00B112B6"/>
    <w:rsid w:val="00B12CA0"/>
    <w:rsid w:val="00B1324E"/>
    <w:rsid w:val="00B346F1"/>
    <w:rsid w:val="00B5571C"/>
    <w:rsid w:val="00B712B5"/>
    <w:rsid w:val="00B7257D"/>
    <w:rsid w:val="00BA1D80"/>
    <w:rsid w:val="00BB0B31"/>
    <w:rsid w:val="00BB1425"/>
    <w:rsid w:val="00BC6A96"/>
    <w:rsid w:val="00BD1B7C"/>
    <w:rsid w:val="00BD5FCD"/>
    <w:rsid w:val="00BE58B5"/>
    <w:rsid w:val="00BE6DFC"/>
    <w:rsid w:val="00BF1750"/>
    <w:rsid w:val="00C05D0B"/>
    <w:rsid w:val="00C1125B"/>
    <w:rsid w:val="00C14F5B"/>
    <w:rsid w:val="00C219E4"/>
    <w:rsid w:val="00C22202"/>
    <w:rsid w:val="00C47BE9"/>
    <w:rsid w:val="00C60CDA"/>
    <w:rsid w:val="00C62131"/>
    <w:rsid w:val="00C62BDB"/>
    <w:rsid w:val="00C713E3"/>
    <w:rsid w:val="00C74BF5"/>
    <w:rsid w:val="00C765DF"/>
    <w:rsid w:val="00C8013F"/>
    <w:rsid w:val="00C82BE9"/>
    <w:rsid w:val="00C858B5"/>
    <w:rsid w:val="00C85D28"/>
    <w:rsid w:val="00C90DFA"/>
    <w:rsid w:val="00C9533A"/>
    <w:rsid w:val="00CA3F04"/>
    <w:rsid w:val="00CB0412"/>
    <w:rsid w:val="00CC08F7"/>
    <w:rsid w:val="00CD42C7"/>
    <w:rsid w:val="00CE533D"/>
    <w:rsid w:val="00D072D8"/>
    <w:rsid w:val="00D1407B"/>
    <w:rsid w:val="00D4440D"/>
    <w:rsid w:val="00D518C9"/>
    <w:rsid w:val="00D90CD8"/>
    <w:rsid w:val="00D95000"/>
    <w:rsid w:val="00DA7FCC"/>
    <w:rsid w:val="00DB2B80"/>
    <w:rsid w:val="00DE46F4"/>
    <w:rsid w:val="00E0398F"/>
    <w:rsid w:val="00E13BEF"/>
    <w:rsid w:val="00E22264"/>
    <w:rsid w:val="00E2405D"/>
    <w:rsid w:val="00E31FFC"/>
    <w:rsid w:val="00E32B26"/>
    <w:rsid w:val="00E330DE"/>
    <w:rsid w:val="00E56DB5"/>
    <w:rsid w:val="00E711E0"/>
    <w:rsid w:val="00E714D8"/>
    <w:rsid w:val="00E860CF"/>
    <w:rsid w:val="00E87169"/>
    <w:rsid w:val="00EA10FA"/>
    <w:rsid w:val="00EA2D40"/>
    <w:rsid w:val="00EA2F23"/>
    <w:rsid w:val="00EE2AB1"/>
    <w:rsid w:val="00EE5A60"/>
    <w:rsid w:val="00EF5AAF"/>
    <w:rsid w:val="00F10BFD"/>
    <w:rsid w:val="00F14036"/>
    <w:rsid w:val="00F20AEE"/>
    <w:rsid w:val="00F21003"/>
    <w:rsid w:val="00F275B7"/>
    <w:rsid w:val="00F37AFD"/>
    <w:rsid w:val="00F37EE6"/>
    <w:rsid w:val="00F42E13"/>
    <w:rsid w:val="00F45178"/>
    <w:rsid w:val="00F559D6"/>
    <w:rsid w:val="00F615AF"/>
    <w:rsid w:val="00F82A53"/>
    <w:rsid w:val="00F87D95"/>
    <w:rsid w:val="00F9181E"/>
    <w:rsid w:val="00FA08EB"/>
    <w:rsid w:val="00FB472D"/>
    <w:rsid w:val="00FB59ED"/>
    <w:rsid w:val="00FB7E05"/>
    <w:rsid w:val="00FC564C"/>
    <w:rsid w:val="00FC6E15"/>
    <w:rsid w:val="00FE314E"/>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2E0297"/>
    <w:pPr>
      <w:autoSpaceDE w:val="0"/>
      <w:autoSpaceDN w:val="0"/>
      <w:adjustRightInd w:val="0"/>
      <w:spacing w:after="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5E2CF-0407-4862-9310-64B58709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1139</Words>
  <Characters>7181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138</cp:revision>
  <dcterms:created xsi:type="dcterms:W3CDTF">2012-05-29T10:57:00Z</dcterms:created>
  <dcterms:modified xsi:type="dcterms:W3CDTF">2012-06-02T14:38:00Z</dcterms:modified>
</cp:coreProperties>
</file>