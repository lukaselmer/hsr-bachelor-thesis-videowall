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B9103A" w:rsidP="008722E3">
      <w:pPr>
        <w:pStyle w:val="Heading1"/>
      </w:pPr>
      <w:r>
        <w:t>Anhang</w:t>
      </w:r>
    </w:p>
    <w:p w:rsidR="00402E1C" w:rsidRDefault="00B9103A" w:rsidP="00B9103A">
      <w:pPr>
        <w:pStyle w:val="Heading2"/>
      </w:pPr>
      <w:r>
        <w:t>Anhang A</w:t>
      </w:r>
    </w:p>
    <w:p w:rsidR="00B9103A" w:rsidRDefault="00B9103A" w:rsidP="00B9103A">
      <w:pPr>
        <w:pStyle w:val="ListParagraph"/>
        <w:numPr>
          <w:ilvl w:val="0"/>
          <w:numId w:val="5"/>
        </w:numPr>
      </w:pPr>
      <w:r>
        <w:t>Glossar</w:t>
      </w:r>
    </w:p>
    <w:p w:rsidR="00B9103A" w:rsidRPr="00B9103A" w:rsidRDefault="00B9103A" w:rsidP="00B9103A">
      <w:pPr>
        <w:pStyle w:val="ListParagraph"/>
        <w:numPr>
          <w:ilvl w:val="0"/>
          <w:numId w:val="5"/>
        </w:numPr>
      </w:pPr>
      <w:r>
        <w:t>Literaturverz</w:t>
      </w:r>
      <w:bookmarkStart w:id="0" w:name="_GoBack"/>
      <w:bookmarkEnd w:id="0"/>
      <w:r>
        <w:t>eichnis und Referenzen</w:t>
      </w:r>
    </w:p>
    <w:sectPr w:rsidR="00B9103A" w:rsidRPr="00B9103A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6E7" w:rsidRDefault="005A06E7" w:rsidP="008F2373">
      <w:pPr>
        <w:spacing w:after="0"/>
      </w:pPr>
      <w:r>
        <w:separator/>
      </w:r>
    </w:p>
  </w:endnote>
  <w:endnote w:type="continuationSeparator" w:id="0">
    <w:p w:rsidR="005A06E7" w:rsidRDefault="005A06E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</w:t>
    </w:r>
    <w:r w:rsidR="00B9103A">
      <w:t>–</w:t>
    </w:r>
    <w:r w:rsidR="00D072D8">
      <w:t xml:space="preserve"> </w:t>
    </w:r>
    <w:r w:rsidR="00B9103A">
      <w:t xml:space="preserve">Anhang 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9103A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9103A" w:rsidRPr="00B9103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5A06E7">
      <w:fldChar w:fldCharType="begin"/>
    </w:r>
    <w:r w:rsidR="005A06E7">
      <w:instrText>NUMPAGES  \* Arabic  \* MERGEFORMAT</w:instrText>
    </w:r>
    <w:r w:rsidR="005A06E7">
      <w:fldChar w:fldCharType="separate"/>
    </w:r>
    <w:r w:rsidR="00B9103A" w:rsidRPr="00B9103A">
      <w:rPr>
        <w:b/>
        <w:noProof/>
        <w:lang w:val="de-DE"/>
      </w:rPr>
      <w:t>1</w:t>
    </w:r>
    <w:r w:rsidR="005A06E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6E7" w:rsidRDefault="005A06E7" w:rsidP="008F2373">
      <w:pPr>
        <w:spacing w:after="0"/>
      </w:pPr>
      <w:r>
        <w:separator/>
      </w:r>
    </w:p>
  </w:footnote>
  <w:footnote w:type="continuationSeparator" w:id="0">
    <w:p w:rsidR="005A06E7" w:rsidRDefault="005A06E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143F4F"/>
    <w:multiLevelType w:val="hybridMultilevel"/>
    <w:tmpl w:val="E460E4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3A"/>
    <w:rsid w:val="0003203E"/>
    <w:rsid w:val="000917AE"/>
    <w:rsid w:val="00097AB6"/>
    <w:rsid w:val="000A2C34"/>
    <w:rsid w:val="000B1504"/>
    <w:rsid w:val="000B658F"/>
    <w:rsid w:val="000E281E"/>
    <w:rsid w:val="000E71F7"/>
    <w:rsid w:val="001609C2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3667B"/>
    <w:rsid w:val="00353578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A06E7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9103A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403EF-41FF-4214-8F5E-98509DF6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</cp:revision>
  <dcterms:created xsi:type="dcterms:W3CDTF">2012-06-12T07:28:00Z</dcterms:created>
  <dcterms:modified xsi:type="dcterms:W3CDTF">2012-06-12T07:31:00Z</dcterms:modified>
</cp:coreProperties>
</file>