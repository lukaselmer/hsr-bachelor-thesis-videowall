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6254AB" w:rsidP="006254AB">
      <w:pPr>
        <w:pStyle w:val="Heading2"/>
        <w:numPr>
          <w:ilvl w:val="0"/>
          <w:numId w:val="0"/>
        </w:numPr>
      </w:pPr>
      <w:r w:rsidRPr="006254AB">
        <w:t>Vereinbarung</w:t>
      </w:r>
    </w:p>
    <w:p w:rsidR="006254AB" w:rsidRDefault="006254AB" w:rsidP="006254AB">
      <w:r>
        <w:t>1.1</w:t>
      </w:r>
      <w:r>
        <w:tab/>
        <w:t>Gegenstand der Vereinbarung</w:t>
      </w:r>
    </w:p>
    <w:p w:rsidR="006254AB" w:rsidRDefault="006254AB" w:rsidP="006254AB">
      <w:r>
        <w:t xml:space="preserve">Mit dieser Vereinbarung werden die Rechte über die Verwendung und die Weiterentwicklung der Ergebnisse der Studienarbeit Project Flip 2.0 von Lukas Elmer, Christina Heidt und Delia </w:t>
      </w:r>
      <w:proofErr w:type="spellStart"/>
      <w:r>
        <w:t>Treichler</w:t>
      </w:r>
      <w:proofErr w:type="spellEnd"/>
      <w:r>
        <w:t xml:space="preserve"> unter der Betreuung von Markus Stolze geregelt.</w:t>
      </w:r>
    </w:p>
    <w:p w:rsidR="006254AB" w:rsidRDefault="006254AB" w:rsidP="006254AB">
      <w:r>
        <w:t>1.2</w:t>
      </w:r>
      <w:r>
        <w:tab/>
        <w:t>Urheberrecht</w:t>
      </w:r>
    </w:p>
    <w:p w:rsidR="006254AB" w:rsidRDefault="006254AB" w:rsidP="006254AB">
      <w:r>
        <w:t>Die Urheberrechte stehen den Studenten zu.</w:t>
      </w:r>
    </w:p>
    <w:p w:rsidR="006254AB" w:rsidRDefault="006254AB" w:rsidP="006254AB">
      <w:r>
        <w:t>1.3</w:t>
      </w:r>
      <w:r>
        <w:tab/>
        <w:t>Verwendung</w:t>
      </w:r>
    </w:p>
    <w:p w:rsidR="006254AB" w:rsidRDefault="006254AB" w:rsidP="006254AB">
      <w:r>
        <w:t>Die Ergebnisse der Arbeit dürfen sowohl von den Studenten, von der HSR wie von der Zühlke Engineering AG nach Abschluss der Arbeit verwendet und weiter entwickelt werden.</w:t>
      </w:r>
    </w:p>
    <w:p w:rsidR="006254AB" w:rsidRDefault="006254AB" w:rsidP="006254AB"/>
    <w:p w:rsidR="006254AB" w:rsidRDefault="006254AB" w:rsidP="006254AB"/>
    <w:p w:rsidR="006254AB" w:rsidRDefault="006254AB" w:rsidP="006254AB"/>
    <w:p w:rsidR="006254AB" w:rsidRDefault="006254AB" w:rsidP="006254AB">
      <w:r>
        <w:t>Ort, Datum:</w:t>
      </w:r>
      <w:r>
        <w:tab/>
      </w:r>
      <w:bookmarkStart w:id="0" w:name="_GoBack"/>
      <w:bookmarkEnd w:id="0"/>
      <w:r>
        <w:t>............................................................................................................</w:t>
      </w:r>
    </w:p>
    <w:p w:rsidR="006254AB" w:rsidRDefault="006254AB" w:rsidP="006254AB"/>
    <w:p w:rsidR="006254AB" w:rsidRDefault="006254AB" w:rsidP="006254AB"/>
    <w:p w:rsidR="006254AB" w:rsidRDefault="006254AB" w:rsidP="006254AB"/>
    <w:p w:rsidR="006254AB" w:rsidRDefault="006254AB" w:rsidP="006254AB"/>
    <w:p w:rsidR="006254AB" w:rsidRDefault="006254AB" w:rsidP="006254AB">
      <w:r>
        <w:t>Prof. Dr. Markus Stolze, Betreuer HSR:</w:t>
      </w:r>
      <w:r>
        <w:tab/>
        <w:t>............................................................................................................</w:t>
      </w:r>
    </w:p>
    <w:p w:rsidR="006254AB" w:rsidRDefault="006254AB" w:rsidP="006254AB"/>
    <w:p w:rsidR="006254AB" w:rsidRDefault="006254AB" w:rsidP="006254AB"/>
    <w:p w:rsidR="006254AB" w:rsidRDefault="006254AB" w:rsidP="006254AB"/>
    <w:p w:rsidR="006254AB" w:rsidRPr="006254AB" w:rsidRDefault="006254AB" w:rsidP="006254AB">
      <w:pPr>
        <w:rPr>
          <w:lang w:val="en-US"/>
        </w:rPr>
      </w:pPr>
      <w:r w:rsidRPr="006254AB">
        <w:rPr>
          <w:lang w:val="en-US"/>
        </w:rPr>
        <w:t>Christian Moser, Zühlke Engineering AG</w:t>
      </w:r>
      <w:proofErr w:type="gramStart"/>
      <w:r w:rsidRPr="006254AB">
        <w:rPr>
          <w:lang w:val="en-US"/>
        </w:rPr>
        <w:t>:</w:t>
      </w:r>
      <w:r w:rsidRPr="006254AB">
        <w:rPr>
          <w:lang w:val="en-US"/>
        </w:rPr>
        <w:tab/>
        <w:t>............................................................................................................</w:t>
      </w:r>
      <w:proofErr w:type="gramEnd"/>
    </w:p>
    <w:p w:rsidR="006254AB" w:rsidRPr="006254AB" w:rsidRDefault="006254AB" w:rsidP="006254AB">
      <w:pPr>
        <w:rPr>
          <w:lang w:val="en-US"/>
        </w:rPr>
      </w:pPr>
    </w:p>
    <w:p w:rsidR="006254AB" w:rsidRPr="006254AB" w:rsidRDefault="006254AB" w:rsidP="006254AB">
      <w:pPr>
        <w:rPr>
          <w:lang w:val="en-US"/>
        </w:rPr>
      </w:pPr>
    </w:p>
    <w:p w:rsidR="006254AB" w:rsidRPr="006254AB" w:rsidRDefault="006254AB" w:rsidP="006254AB">
      <w:pPr>
        <w:rPr>
          <w:lang w:val="en-US"/>
        </w:rPr>
      </w:pPr>
    </w:p>
    <w:p w:rsidR="006254AB" w:rsidRDefault="006254AB" w:rsidP="006254AB">
      <w:r>
        <w:t>Lukas Elmer, Student HSR:</w:t>
      </w:r>
      <w:r>
        <w:tab/>
        <w:t>............................................................................................................</w:t>
      </w:r>
    </w:p>
    <w:p w:rsidR="006254AB" w:rsidRDefault="006254AB" w:rsidP="006254AB"/>
    <w:p w:rsidR="006254AB" w:rsidRDefault="006254AB" w:rsidP="006254AB"/>
    <w:p w:rsidR="006254AB" w:rsidRDefault="006254AB" w:rsidP="006254AB"/>
    <w:p w:rsidR="006254AB" w:rsidRDefault="006254AB" w:rsidP="006254AB">
      <w:r>
        <w:t>Christina Heidt, Studentin HSR:</w:t>
      </w:r>
      <w:r>
        <w:tab/>
        <w:t>............................................................................................................</w:t>
      </w:r>
    </w:p>
    <w:p w:rsidR="006254AB" w:rsidRDefault="006254AB" w:rsidP="006254AB"/>
    <w:p w:rsidR="006254AB" w:rsidRDefault="006254AB" w:rsidP="006254AB"/>
    <w:p w:rsidR="006254AB" w:rsidRDefault="006254AB" w:rsidP="006254AB"/>
    <w:p w:rsidR="006254AB" w:rsidRDefault="006254AB" w:rsidP="006254AB">
      <w:r>
        <w:t xml:space="preserve">Delia </w:t>
      </w:r>
      <w:proofErr w:type="spellStart"/>
      <w:r>
        <w:t>Treichler</w:t>
      </w:r>
      <w:proofErr w:type="spellEnd"/>
      <w:r>
        <w:t>, Studentin HSR:</w:t>
      </w:r>
      <w:r>
        <w:tab/>
        <w:t>............................................................................................................</w:t>
      </w:r>
    </w:p>
    <w:p w:rsidR="006254AB" w:rsidRPr="006254AB" w:rsidRDefault="006254AB" w:rsidP="006254AB"/>
    <w:sectPr w:rsidR="006254AB" w:rsidRPr="006254AB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1FC" w:rsidRDefault="008921FC" w:rsidP="008F2373">
      <w:pPr>
        <w:spacing w:after="0"/>
      </w:pPr>
      <w:r>
        <w:separator/>
      </w:r>
    </w:p>
  </w:endnote>
  <w:endnote w:type="continuationSeparator" w:id="0">
    <w:p w:rsidR="008921FC" w:rsidRDefault="008921F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937" w:rsidRDefault="00B249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254AB">
      <w:rPr>
        <w:noProof/>
      </w:rPr>
      <w:t>7.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254AB" w:rsidRPr="006254A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8921FC">
      <w:fldChar w:fldCharType="begin"/>
    </w:r>
    <w:r w:rsidR="008921FC">
      <w:instrText>NUMPAGES  \* Arabic  \* MERGEFORMAT</w:instrText>
    </w:r>
    <w:r w:rsidR="008921FC">
      <w:fldChar w:fldCharType="separate"/>
    </w:r>
    <w:r w:rsidR="006254AB" w:rsidRPr="006254AB">
      <w:rPr>
        <w:b/>
        <w:noProof/>
        <w:lang w:val="de-DE"/>
      </w:rPr>
      <w:t>1</w:t>
    </w:r>
    <w:r w:rsidR="008921FC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937" w:rsidRDefault="00B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1FC" w:rsidRDefault="008921FC" w:rsidP="008F2373">
      <w:pPr>
        <w:spacing w:after="0"/>
      </w:pPr>
      <w:r>
        <w:separator/>
      </w:r>
    </w:p>
  </w:footnote>
  <w:footnote w:type="continuationSeparator" w:id="0">
    <w:p w:rsidR="008921FC" w:rsidRDefault="008921F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937" w:rsidRDefault="00B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937" w:rsidRDefault="00B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4AB"/>
    <w:rsid w:val="0003203E"/>
    <w:rsid w:val="000917AE"/>
    <w:rsid w:val="00097AB6"/>
    <w:rsid w:val="000A2C34"/>
    <w:rsid w:val="000B1504"/>
    <w:rsid w:val="000B658F"/>
    <w:rsid w:val="000E281E"/>
    <w:rsid w:val="000E71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254AB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921FC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119CC-6351-48C7-9C2B-FEA66E1CD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189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</cp:revision>
  <dcterms:created xsi:type="dcterms:W3CDTF">2012-06-07T15:43:00Z</dcterms:created>
  <dcterms:modified xsi:type="dcterms:W3CDTF">2012-06-07T15:46:00Z</dcterms:modified>
</cp:coreProperties>
</file>