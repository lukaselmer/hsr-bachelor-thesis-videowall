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DD574C" w:rsidP="008722E3">
      <w:pPr>
        <w:pStyle w:val="Heading1"/>
      </w:pPr>
      <w:r>
        <w:t>Glossar</w:t>
      </w:r>
    </w:p>
    <w:p w:rsidR="007B716D" w:rsidRDefault="007B716D" w:rsidP="007B716D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1242"/>
        <w:gridCol w:w="993"/>
        <w:gridCol w:w="4674"/>
        <w:gridCol w:w="2303"/>
      </w:tblGrid>
      <w:tr w:rsidR="005A5332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42" w:type="dxa"/>
          </w:tcPr>
          <w:p w:rsidR="005A5332" w:rsidRDefault="005A5332" w:rsidP="0094613B">
            <w:r>
              <w:t>Datum</w:t>
            </w:r>
          </w:p>
        </w:tc>
        <w:tc>
          <w:tcPr>
            <w:tcW w:w="993" w:type="dxa"/>
          </w:tcPr>
          <w:p w:rsidR="005A5332" w:rsidRDefault="005A5332" w:rsidP="0094613B">
            <w:r>
              <w:t>Version</w:t>
            </w:r>
          </w:p>
        </w:tc>
        <w:tc>
          <w:tcPr>
            <w:tcW w:w="4674" w:type="dxa"/>
          </w:tcPr>
          <w:p w:rsidR="005A5332" w:rsidRDefault="005A5332" w:rsidP="0094613B">
            <w:r>
              <w:t>Änderung</w:t>
            </w:r>
          </w:p>
        </w:tc>
        <w:tc>
          <w:tcPr>
            <w:tcW w:w="2303" w:type="dxa"/>
          </w:tcPr>
          <w:p w:rsidR="005A5332" w:rsidRDefault="005A5332" w:rsidP="0094613B">
            <w:r>
              <w:t>Autor</w:t>
            </w:r>
          </w:p>
        </w:tc>
      </w:tr>
      <w:tr w:rsidR="005A5332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5A5332" w:rsidRPr="00F9181E" w:rsidRDefault="005A5332" w:rsidP="0094613B">
            <w:pPr>
              <w:rPr>
                <w:b/>
              </w:rPr>
            </w:pPr>
            <w:r>
              <w:t>08</w:t>
            </w:r>
            <w:r w:rsidRPr="00F9181E">
              <w:t>.</w:t>
            </w:r>
            <w:r>
              <w:t>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 w:rsidRPr="00F9181E">
              <w:t>1.0</w:t>
            </w:r>
          </w:p>
        </w:tc>
        <w:tc>
          <w:tcPr>
            <w:tcW w:w="4674" w:type="dxa"/>
          </w:tcPr>
          <w:p w:rsidR="005A5332" w:rsidRPr="00F9181E" w:rsidRDefault="005A5332" w:rsidP="0094613B">
            <w:r w:rsidRPr="00F9181E">
              <w:t>Erste Version des Dokuments</w:t>
            </w:r>
          </w:p>
        </w:tc>
        <w:tc>
          <w:tcPr>
            <w:tcW w:w="2303" w:type="dxa"/>
          </w:tcPr>
          <w:p w:rsidR="005A5332" w:rsidRPr="00F9181E" w:rsidRDefault="005A5332" w:rsidP="0094613B">
            <w:r>
              <w:t>HC</w:t>
            </w:r>
          </w:p>
        </w:tc>
      </w:tr>
      <w:tr w:rsidR="005A5332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5A5332" w:rsidRDefault="005A5332" w:rsidP="0094613B">
            <w:r>
              <w:t>09.03.2012</w:t>
            </w:r>
          </w:p>
        </w:tc>
        <w:tc>
          <w:tcPr>
            <w:tcW w:w="993" w:type="dxa"/>
          </w:tcPr>
          <w:p w:rsidR="005A5332" w:rsidRPr="00F9181E" w:rsidRDefault="005A5332" w:rsidP="0094613B">
            <w:r>
              <w:t>1.1</w:t>
            </w:r>
          </w:p>
        </w:tc>
        <w:tc>
          <w:tcPr>
            <w:tcW w:w="4674" w:type="dxa"/>
          </w:tcPr>
          <w:p w:rsidR="005A5332" w:rsidRPr="00F9181E" w:rsidRDefault="005A5332" w:rsidP="009D2E98">
            <w:r>
              <w:t>Abkürzungs</w:t>
            </w:r>
            <w:r w:rsidR="009D2E98">
              <w:t>erläuterung</w:t>
            </w:r>
            <w:r>
              <w:t xml:space="preserve"> und Begriffe hinzugefügt</w:t>
            </w:r>
          </w:p>
        </w:tc>
        <w:tc>
          <w:tcPr>
            <w:tcW w:w="2303" w:type="dxa"/>
          </w:tcPr>
          <w:p w:rsidR="005A5332" w:rsidRDefault="005A5332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19.03.2012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1.2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16.04.2012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1.3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CH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19.04.2012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1.4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08.05.2012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1.5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  <w:tr w:rsidR="00F07BD3" w:rsidRPr="00F9181E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42" w:type="dxa"/>
          </w:tcPr>
          <w:p w:rsidR="00F07BD3" w:rsidRDefault="00F07BD3" w:rsidP="0094613B">
            <w:r>
              <w:t>21.05.2012</w:t>
            </w:r>
          </w:p>
        </w:tc>
        <w:tc>
          <w:tcPr>
            <w:tcW w:w="993" w:type="dxa"/>
          </w:tcPr>
          <w:p w:rsidR="00F07BD3" w:rsidRDefault="00F07BD3" w:rsidP="0094613B">
            <w:r>
              <w:t>1.6</w:t>
            </w:r>
          </w:p>
        </w:tc>
        <w:tc>
          <w:tcPr>
            <w:tcW w:w="4674" w:type="dxa"/>
          </w:tcPr>
          <w:p w:rsidR="00F07BD3" w:rsidRDefault="00F07BD3" w:rsidP="009D2E98">
            <w:r>
              <w:t>Begriffe hinzugefügt</w:t>
            </w:r>
          </w:p>
        </w:tc>
        <w:tc>
          <w:tcPr>
            <w:tcW w:w="2303" w:type="dxa"/>
          </w:tcPr>
          <w:p w:rsidR="00F07BD3" w:rsidRDefault="00F07BD3" w:rsidP="0094613B">
            <w:r>
              <w:t>DT</w:t>
            </w:r>
          </w:p>
        </w:tc>
      </w:tr>
    </w:tbl>
    <w:p w:rsidR="00402E1C" w:rsidRDefault="00F06E0D" w:rsidP="00402E1C">
      <w:pPr>
        <w:pStyle w:val="Heading2"/>
      </w:pPr>
      <w:r>
        <w:t>Glossar</w:t>
      </w:r>
    </w:p>
    <w:p w:rsidR="00477A3E" w:rsidRPr="00477A3E" w:rsidRDefault="00477A3E" w:rsidP="00477A3E">
      <w:pPr>
        <w:pStyle w:val="Heading3"/>
      </w:pPr>
      <w:r>
        <w:t>Begriffserklärung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A5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br w:type="page"/>
              <w:t>Begriff</w:t>
            </w:r>
          </w:p>
        </w:tc>
        <w:tc>
          <w:tcPr>
            <w:tcW w:w="6694" w:type="dxa"/>
          </w:tcPr>
          <w:p w:rsidR="00A334B1" w:rsidRDefault="00A334B1" w:rsidP="00F06E0D">
            <w:r>
              <w:t>Beschreibung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.NET</w:t>
            </w:r>
          </w:p>
        </w:tc>
        <w:tc>
          <w:tcPr>
            <w:tcW w:w="6694" w:type="dxa"/>
          </w:tcPr>
          <w:p w:rsidR="00A334B1" w:rsidRDefault="00A334B1" w:rsidP="002C4FFE">
            <w:r>
              <w:t>Software-Plattform der Microsoft Corporation.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 w:rsidRPr="00A334B1">
              <w:t>Avatar</w:t>
            </w:r>
          </w:p>
        </w:tc>
        <w:tc>
          <w:tcPr>
            <w:tcW w:w="6694" w:type="dxa"/>
          </w:tcPr>
          <w:p w:rsidR="00A334B1" w:rsidRDefault="00A334B1" w:rsidP="00A334B1">
            <w:r>
              <w:t>Grafische Darstellung einer echten Person in der virtuellen Welt</w:t>
            </w:r>
            <w:r w:rsidR="003702E2"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Graphical User Interface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t>Die grafische Benutzeroberfläche ermöglicht dem Benutzer die Interaktion mit dem Computer über grafische Symbole.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Kinect</w:t>
            </w:r>
          </w:p>
        </w:tc>
        <w:tc>
          <w:tcPr>
            <w:tcW w:w="6694" w:type="dxa"/>
          </w:tcPr>
          <w:p w:rsidR="00A334B1" w:rsidRDefault="00A334B1" w:rsidP="005F03A7">
            <w:pPr>
              <w:rPr>
                <w:bCs/>
              </w:rPr>
            </w:pPr>
            <w:r>
              <w:rPr>
                <w:bCs/>
              </w:rPr>
              <w:t>Ein Sensor, der Bewegungen erkennt, dass so ein Spiel gesteuert werden kann.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Natural User Interface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>
              <w:rPr>
                <w:bCs/>
              </w:rPr>
              <w:t>Ermöglicht einen natürlichen Umgang mit Interaktionen durch die Nutzung von Gesten.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NiTE</w:t>
            </w:r>
          </w:p>
        </w:tc>
        <w:tc>
          <w:tcPr>
            <w:tcW w:w="6694" w:type="dxa"/>
          </w:tcPr>
          <w:p w:rsidR="00A334B1" w:rsidRPr="002D7B40" w:rsidRDefault="00A334B1" w:rsidP="00624927">
            <w:pPr>
              <w:rPr>
                <w:lang w:val="en-US"/>
              </w:rPr>
            </w:pPr>
            <w:r>
              <w:rPr>
                <w:bCs/>
                <w:lang w:val="en-US"/>
              </w:rPr>
              <w:t>Die</w:t>
            </w:r>
            <w:r w:rsidRPr="002D7B40">
              <w:rPr>
                <w:bCs/>
                <w:lang w:val="en-US"/>
              </w:rPr>
              <w:t xml:space="preserve"> Natural Interaction Middleware </w:t>
            </w:r>
            <w:r>
              <w:rPr>
                <w:bCs/>
                <w:lang w:val="en-US"/>
              </w:rPr>
              <w:t>der Firma</w:t>
            </w:r>
            <w:r w:rsidRPr="002D7B40">
              <w:rPr>
                <w:bCs/>
                <w:lang w:val="en-US"/>
              </w:rPr>
              <w:t xml:space="preserve"> PrimeSense</w:t>
            </w:r>
            <w:r>
              <w:rPr>
                <w:bCs/>
                <w:lang w:val="en-US"/>
              </w:rPr>
              <w:t>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PrimeSense</w:t>
            </w:r>
          </w:p>
        </w:tc>
        <w:tc>
          <w:tcPr>
            <w:tcW w:w="6694" w:type="dxa"/>
          </w:tcPr>
          <w:p w:rsidR="00A334B1" w:rsidRPr="002D7B40" w:rsidRDefault="00A334B1" w:rsidP="002D7B40">
            <w:pPr>
              <w:rPr>
                <w:bCs/>
              </w:rPr>
            </w:pPr>
            <w:r w:rsidRPr="002D7B40">
              <w:rPr>
                <w:bCs/>
              </w:rPr>
              <w:t>Die Firma, welche die 3D sensing technology für Kinect bereitstellt</w:t>
            </w:r>
            <w:r>
              <w:rPr>
                <w:bCs/>
              </w:rPr>
              <w:t>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Rastergrafik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Rastergrafik besteht aus einer festen Anordnung von Bildpunkten, welchen je eine Farbe zugeordnet ist. Daher hat eine Rastergrafik auch eine feste Bildgrösse.</w:t>
            </w:r>
          </w:p>
        </w:tc>
      </w:tr>
      <w:tr w:rsidR="00A334B1" w:rsidRPr="004E4A41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Teaser</w:t>
            </w:r>
          </w:p>
        </w:tc>
        <w:tc>
          <w:tcPr>
            <w:tcW w:w="6694" w:type="dxa"/>
          </w:tcPr>
          <w:p w:rsidR="00A334B1" w:rsidRDefault="00A334B1" w:rsidP="001F5252">
            <w:r>
              <w:t>Element (Bild, Video, Text, etc.) welches potentielle Nutzer neugierig macht.</w:t>
            </w:r>
          </w:p>
        </w:tc>
      </w:tr>
      <w:tr w:rsidR="00A334B1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Vektorgrafik</w:t>
            </w:r>
          </w:p>
        </w:tc>
        <w:tc>
          <w:tcPr>
            <w:tcW w:w="6694" w:type="dxa"/>
          </w:tcPr>
          <w:p w:rsidR="00A334B1" w:rsidRDefault="00A334B1" w:rsidP="002C4FFE">
            <w:r>
              <w:t>Eine Vektorgrafik wird durch Linien/Kurven, Linienstärken und Farben beschrieben. Vektorgrafiken sind beliebig skalierbar.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3426E1">
            <w:r>
              <w:t>Video</w:t>
            </w:r>
            <w:r w:rsidR="003426E1">
              <w:t>w</w:t>
            </w:r>
            <w:r>
              <w:t>all</w:t>
            </w:r>
          </w:p>
        </w:tc>
        <w:tc>
          <w:tcPr>
            <w:tcW w:w="6694" w:type="dxa"/>
          </w:tcPr>
          <w:p w:rsidR="00A334B1" w:rsidRDefault="00A334B1" w:rsidP="0094613B">
            <w:r>
              <w:t>Durch mehrere Monitore wird eine grosse Bildschirmfläche geformt.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WCF</w:t>
            </w:r>
          </w:p>
        </w:tc>
        <w:tc>
          <w:tcPr>
            <w:tcW w:w="6694" w:type="dxa"/>
          </w:tcPr>
          <w:p w:rsidR="00A334B1" w:rsidRPr="004E4A41" w:rsidRDefault="00A334B1" w:rsidP="002C4FFE">
            <w:r>
              <w:t>Serviceorientiertes Kommunikationsmittel für verteilte Anwendungen der Microsoft Corporation. 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Wizard of Oz Experiment</w:t>
            </w:r>
          </w:p>
        </w:tc>
        <w:tc>
          <w:tcPr>
            <w:tcW w:w="6694" w:type="dxa"/>
          </w:tcPr>
          <w:p w:rsidR="00A334B1" w:rsidRDefault="00A334B1" w:rsidP="002C4FFE">
            <w:pPr>
              <w:rPr>
                <w:bCs/>
              </w:rPr>
            </w:pPr>
            <w:r>
              <w:rPr>
                <w:bCs/>
              </w:rPr>
              <w:t>Ein Experiment, bei dem ein Mensch mit einem Computer kommuniziert. Im Hintergrund erzeugt aber ein anderer Mensch die Reaktionen des Systems, nicht der Computer selbst.</w:t>
            </w:r>
          </w:p>
        </w:tc>
      </w:tr>
      <w:tr w:rsidR="00A334B1" w:rsidRPr="004E4A41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WPF</w:t>
            </w:r>
          </w:p>
        </w:tc>
        <w:tc>
          <w:tcPr>
            <w:tcW w:w="6694" w:type="dxa"/>
          </w:tcPr>
          <w:p w:rsidR="00A334B1" w:rsidRPr="004E4A41" w:rsidRDefault="00A334B1" w:rsidP="002C4FFE">
            <w:r w:rsidRPr="004E4A41">
              <w:t xml:space="preserve">Grafikframework der Microsoft Corporation. </w:t>
            </w:r>
            <w:r>
              <w:t>Teil des .NET Frameworks.</w:t>
            </w:r>
          </w:p>
        </w:tc>
      </w:tr>
      <w:tr w:rsidR="00A334B1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F06E0D">
            <w:r>
              <w:t>XPS</w:t>
            </w:r>
          </w:p>
        </w:tc>
        <w:tc>
          <w:tcPr>
            <w:tcW w:w="6694" w:type="dxa"/>
          </w:tcPr>
          <w:p w:rsidR="00A334B1" w:rsidRDefault="00A334B1" w:rsidP="002C4FFE">
            <w:r>
              <w:t>Vektorisiertes Dateiformat der Microsoft Corporation.</w:t>
            </w:r>
          </w:p>
        </w:tc>
      </w:tr>
      <w:tr w:rsidR="00E60F4F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60F4F" w:rsidRDefault="00E60F4F" w:rsidP="00F06E0D">
            <w:r>
              <w:t>Frames per second</w:t>
            </w:r>
          </w:p>
        </w:tc>
        <w:tc>
          <w:tcPr>
            <w:tcW w:w="6694" w:type="dxa"/>
          </w:tcPr>
          <w:p w:rsidR="00E60F4F" w:rsidRDefault="00E60F4F" w:rsidP="00E60F4F">
            <w:r>
              <w:t>Ein Mass für die Bildfrequenz.</w:t>
            </w:r>
          </w:p>
        </w:tc>
      </w:tr>
      <w:tr w:rsidR="003A3D50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3A3D50" w:rsidRDefault="003A3D50" w:rsidP="00F06E0D">
            <w:r>
              <w:t>ASP.NET MVC3</w:t>
            </w:r>
          </w:p>
        </w:tc>
        <w:tc>
          <w:tcPr>
            <w:tcW w:w="6694" w:type="dxa"/>
          </w:tcPr>
          <w:p w:rsidR="003A3D50" w:rsidRDefault="00E2582D" w:rsidP="001903CC">
            <w:r>
              <w:t>Framework</w:t>
            </w:r>
            <w:r w:rsidR="003A3D50">
              <w:t xml:space="preserve"> um Webapplikationen zu erstellen</w:t>
            </w:r>
            <w:r w:rsidR="001903CC">
              <w:t xml:space="preserve"> </w:t>
            </w:r>
          </w:p>
        </w:tc>
      </w:tr>
      <w:tr w:rsidR="00E2582D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E2582D" w:rsidRDefault="001903CC" w:rsidP="00F06E0D">
            <w:r>
              <w:t>SSO</w:t>
            </w:r>
          </w:p>
        </w:tc>
        <w:tc>
          <w:tcPr>
            <w:tcW w:w="6694" w:type="dxa"/>
          </w:tcPr>
          <w:p w:rsidR="00E2582D" w:rsidRDefault="001903CC" w:rsidP="003A3D50">
            <w:r>
              <w:t>Durch SSO (single sign-on) muss der Nutzer sich nur einmal authentifizieren um auf Dienste oder Rechner zugreifen zu können.</w:t>
            </w:r>
          </w:p>
        </w:tc>
      </w:tr>
      <w:tr w:rsidR="00566C93" w:rsidRPr="002D7B40" w:rsidTr="00A5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Iframe</w:t>
            </w:r>
          </w:p>
        </w:tc>
        <w:tc>
          <w:tcPr>
            <w:tcW w:w="6694" w:type="dxa"/>
          </w:tcPr>
          <w:p w:rsidR="00566C93" w:rsidRDefault="00566C93" w:rsidP="003A3D50">
            <w:r>
              <w:t>Das Inline Frame (Iframe) positioniert ein anderes HTML Dokument in einem Frame.</w:t>
            </w:r>
          </w:p>
        </w:tc>
      </w:tr>
      <w:tr w:rsidR="00566C93" w:rsidRPr="002D7B40" w:rsidTr="00A538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566C93" w:rsidRDefault="00566C93" w:rsidP="00F06E0D">
            <w:r>
              <w:t>Silverlight</w:t>
            </w:r>
          </w:p>
        </w:tc>
        <w:tc>
          <w:tcPr>
            <w:tcW w:w="6694" w:type="dxa"/>
          </w:tcPr>
          <w:p w:rsidR="00566C93" w:rsidRDefault="002A73CB" w:rsidP="003A3D50">
            <w:r>
              <w:t xml:space="preserve">Entwicklungswerkzeug für Web- oder Mobilappilaktionen. </w:t>
            </w:r>
            <w:r w:rsidR="00566C93">
              <w:t>Teil des .NET Frameworks.</w:t>
            </w:r>
          </w:p>
        </w:tc>
      </w:tr>
    </w:tbl>
    <w:p w:rsidR="00A31DED" w:rsidRDefault="00477A3E" w:rsidP="00477A3E">
      <w:pPr>
        <w:pStyle w:val="Heading3"/>
      </w:pPr>
      <w:r>
        <w:lastRenderedPageBreak/>
        <w:t>Abkürzungserläuterung</w:t>
      </w:r>
    </w:p>
    <w:tbl>
      <w:tblPr>
        <w:tblStyle w:val="MediumShading1-Accent1"/>
        <w:tblW w:w="0" w:type="auto"/>
        <w:tblLook w:val="0420" w:firstRow="1" w:lastRow="0" w:firstColumn="0" w:lastColumn="0" w:noHBand="0" w:noVBand="1"/>
      </w:tblPr>
      <w:tblGrid>
        <w:gridCol w:w="2518"/>
        <w:gridCol w:w="6694"/>
      </w:tblGrid>
      <w:tr w:rsidR="00A334B1" w:rsidTr="00946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Abkürzung</w:t>
            </w:r>
          </w:p>
        </w:tc>
        <w:tc>
          <w:tcPr>
            <w:tcW w:w="6694" w:type="dxa"/>
          </w:tcPr>
          <w:p w:rsidR="00A334B1" w:rsidRDefault="00A334B1" w:rsidP="0094613B">
            <w:r>
              <w:t>Erläuterung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GUI</w:t>
            </w:r>
          </w:p>
        </w:tc>
        <w:tc>
          <w:tcPr>
            <w:tcW w:w="6694" w:type="dxa"/>
          </w:tcPr>
          <w:p w:rsidR="00A334B1" w:rsidRDefault="00A334B1" w:rsidP="0094613B">
            <w:r>
              <w:t>Graphical User Interface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NUI</w:t>
            </w:r>
          </w:p>
        </w:tc>
        <w:tc>
          <w:tcPr>
            <w:tcW w:w="6694" w:type="dxa"/>
          </w:tcPr>
          <w:p w:rsidR="00A334B1" w:rsidRDefault="00A334B1" w:rsidP="0094613B">
            <w:r>
              <w:t>Natural User Interface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WCF</w:t>
            </w:r>
          </w:p>
        </w:tc>
        <w:tc>
          <w:tcPr>
            <w:tcW w:w="6694" w:type="dxa"/>
          </w:tcPr>
          <w:p w:rsidR="00A334B1" w:rsidRDefault="00A334B1" w:rsidP="0094613B">
            <w:r w:rsidRPr="00DB5236">
              <w:t>Windows Communication Foundation</w:t>
            </w:r>
          </w:p>
        </w:tc>
      </w:tr>
      <w:tr w:rsidR="00A334B1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WPF</w:t>
            </w:r>
          </w:p>
        </w:tc>
        <w:tc>
          <w:tcPr>
            <w:tcW w:w="6694" w:type="dxa"/>
          </w:tcPr>
          <w:p w:rsidR="00A334B1" w:rsidRDefault="00A334B1" w:rsidP="0094613B">
            <w:r>
              <w:t>Windows Presentation Foundation</w:t>
            </w:r>
          </w:p>
        </w:tc>
      </w:tr>
      <w:tr w:rsidR="00A334B1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A334B1" w:rsidRDefault="00A334B1" w:rsidP="0094613B">
            <w:r>
              <w:t>XPS</w:t>
            </w:r>
          </w:p>
        </w:tc>
        <w:tc>
          <w:tcPr>
            <w:tcW w:w="6694" w:type="dxa"/>
          </w:tcPr>
          <w:p w:rsidR="00A334B1" w:rsidRDefault="00A334B1" w:rsidP="0094613B">
            <w:r>
              <w:t>X</w:t>
            </w:r>
            <w:r w:rsidRPr="001A10D0">
              <w:t>ML Paper Specification</w:t>
            </w:r>
          </w:p>
        </w:tc>
      </w:tr>
      <w:tr w:rsidR="00387AEF" w:rsidTr="009461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18" w:type="dxa"/>
          </w:tcPr>
          <w:p w:rsidR="00387AEF" w:rsidRDefault="00387AEF" w:rsidP="0094613B">
            <w:r>
              <w:t>IFS</w:t>
            </w:r>
          </w:p>
        </w:tc>
        <w:tc>
          <w:tcPr>
            <w:tcW w:w="6694" w:type="dxa"/>
          </w:tcPr>
          <w:p w:rsidR="00387AEF" w:rsidRDefault="00387AEF" w:rsidP="0094613B">
            <w:r>
              <w:t>Institut für Software</w:t>
            </w:r>
          </w:p>
        </w:tc>
      </w:tr>
      <w:tr w:rsidR="00576622" w:rsidTr="00946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18" w:type="dxa"/>
          </w:tcPr>
          <w:p w:rsidR="00576622" w:rsidRDefault="00576622" w:rsidP="0094613B">
            <w:r>
              <w:t>FPS</w:t>
            </w:r>
          </w:p>
        </w:tc>
        <w:tc>
          <w:tcPr>
            <w:tcW w:w="6694" w:type="dxa"/>
          </w:tcPr>
          <w:p w:rsidR="00576622" w:rsidRDefault="00E60F4F" w:rsidP="00E60F4F">
            <w:r>
              <w:t>Frames p</w:t>
            </w:r>
            <w:r w:rsidR="00576622">
              <w:t xml:space="preserve">er </w:t>
            </w:r>
            <w:r>
              <w:t>s</w:t>
            </w:r>
            <w:r w:rsidR="00576622">
              <w:t>econd</w:t>
            </w:r>
          </w:p>
        </w:tc>
      </w:tr>
    </w:tbl>
    <w:p w:rsidR="00A31DED" w:rsidRPr="002D7B40" w:rsidRDefault="00A31DED" w:rsidP="00F06E0D"/>
    <w:sectPr w:rsidR="00A31DED" w:rsidRPr="002D7B40" w:rsidSect="001E53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455" w:rsidRDefault="00311455" w:rsidP="008F2373">
      <w:pPr>
        <w:spacing w:after="0"/>
      </w:pPr>
      <w:r>
        <w:separator/>
      </w:r>
    </w:p>
  </w:endnote>
  <w:endnote w:type="continuationSeparator" w:id="0">
    <w:p w:rsidR="00311455" w:rsidRDefault="0031145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944980">
    <w:pPr>
      <w:pStyle w:val="Footer"/>
    </w:pPr>
    <w:r>
      <w:t xml:space="preserve">HSR </w:t>
    </w:r>
    <w:bookmarkStart w:id="1" w:name="_GoBack"/>
    <w:bookmarkEnd w:id="1"/>
    <w:r w:rsidR="00844ADD">
      <w:t>Video</w:t>
    </w:r>
    <w:r w:rsidR="003426E1">
      <w:t>w</w:t>
    </w:r>
    <w:r w:rsidR="00844ADD">
      <w:t>all</w:t>
    </w:r>
    <w:r w:rsidR="00D072D8">
      <w:t xml:space="preserve"> - </w:t>
    </w:r>
    <w:r w:rsidR="00FB1201">
      <w:t>Glossar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31.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94498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944980">
        <w:rPr>
          <w:b/>
          <w:noProof/>
          <w:lang w:val="de-DE"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455" w:rsidRDefault="00311455" w:rsidP="008F2373">
      <w:pPr>
        <w:spacing w:after="0"/>
      </w:pPr>
      <w:r>
        <w:separator/>
      </w:r>
    </w:p>
  </w:footnote>
  <w:footnote w:type="continuationSeparator" w:id="0">
    <w:p w:rsidR="00311455" w:rsidRDefault="0031145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980" w:rsidRDefault="009449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74C"/>
    <w:rsid w:val="00000B6B"/>
    <w:rsid w:val="000010B7"/>
    <w:rsid w:val="0003203E"/>
    <w:rsid w:val="000917AE"/>
    <w:rsid w:val="00097AB6"/>
    <w:rsid w:val="000A14CB"/>
    <w:rsid w:val="000A2C34"/>
    <w:rsid w:val="000B1504"/>
    <w:rsid w:val="000B658F"/>
    <w:rsid w:val="000D3D0D"/>
    <w:rsid w:val="000E6086"/>
    <w:rsid w:val="000E71F7"/>
    <w:rsid w:val="001315F1"/>
    <w:rsid w:val="00137355"/>
    <w:rsid w:val="001609C2"/>
    <w:rsid w:val="001903CC"/>
    <w:rsid w:val="001A10D0"/>
    <w:rsid w:val="001D17F5"/>
    <w:rsid w:val="001D19A5"/>
    <w:rsid w:val="001E53C4"/>
    <w:rsid w:val="001F1125"/>
    <w:rsid w:val="001F161B"/>
    <w:rsid w:val="001F2A8C"/>
    <w:rsid w:val="001F5252"/>
    <w:rsid w:val="001F61F8"/>
    <w:rsid w:val="0021034D"/>
    <w:rsid w:val="00211FA6"/>
    <w:rsid w:val="00214F45"/>
    <w:rsid w:val="00223137"/>
    <w:rsid w:val="00225791"/>
    <w:rsid w:val="00241093"/>
    <w:rsid w:val="002433A7"/>
    <w:rsid w:val="0026560F"/>
    <w:rsid w:val="00283C40"/>
    <w:rsid w:val="002840DC"/>
    <w:rsid w:val="002961EC"/>
    <w:rsid w:val="002A73CB"/>
    <w:rsid w:val="002B6D39"/>
    <w:rsid w:val="002C4FFE"/>
    <w:rsid w:val="002D7B40"/>
    <w:rsid w:val="002E16A4"/>
    <w:rsid w:val="002E65A6"/>
    <w:rsid w:val="002F28DD"/>
    <w:rsid w:val="00302D31"/>
    <w:rsid w:val="00311455"/>
    <w:rsid w:val="00334981"/>
    <w:rsid w:val="003426E1"/>
    <w:rsid w:val="00353578"/>
    <w:rsid w:val="00364CD7"/>
    <w:rsid w:val="003702E2"/>
    <w:rsid w:val="00387AEF"/>
    <w:rsid w:val="003912FF"/>
    <w:rsid w:val="003A0ADD"/>
    <w:rsid w:val="003A3D50"/>
    <w:rsid w:val="003A5C55"/>
    <w:rsid w:val="003C3BB7"/>
    <w:rsid w:val="003E40FB"/>
    <w:rsid w:val="00402E1C"/>
    <w:rsid w:val="00404B2C"/>
    <w:rsid w:val="00433A25"/>
    <w:rsid w:val="00434EFD"/>
    <w:rsid w:val="00477A3E"/>
    <w:rsid w:val="00481AD8"/>
    <w:rsid w:val="00496465"/>
    <w:rsid w:val="004A070C"/>
    <w:rsid w:val="004E4A41"/>
    <w:rsid w:val="00510F97"/>
    <w:rsid w:val="00547A9B"/>
    <w:rsid w:val="005532E5"/>
    <w:rsid w:val="00560405"/>
    <w:rsid w:val="00566C93"/>
    <w:rsid w:val="00576622"/>
    <w:rsid w:val="0059202A"/>
    <w:rsid w:val="005A5332"/>
    <w:rsid w:val="005B081C"/>
    <w:rsid w:val="005E1D61"/>
    <w:rsid w:val="005E2896"/>
    <w:rsid w:val="005E3310"/>
    <w:rsid w:val="005E6C04"/>
    <w:rsid w:val="005F03A7"/>
    <w:rsid w:val="006009D9"/>
    <w:rsid w:val="006156A4"/>
    <w:rsid w:val="006211F6"/>
    <w:rsid w:val="00624927"/>
    <w:rsid w:val="00651384"/>
    <w:rsid w:val="0068440F"/>
    <w:rsid w:val="00687113"/>
    <w:rsid w:val="006939B6"/>
    <w:rsid w:val="00695F14"/>
    <w:rsid w:val="006C6507"/>
    <w:rsid w:val="006F0BE2"/>
    <w:rsid w:val="006F2255"/>
    <w:rsid w:val="0075029B"/>
    <w:rsid w:val="007537D1"/>
    <w:rsid w:val="00760725"/>
    <w:rsid w:val="007868CC"/>
    <w:rsid w:val="007A158A"/>
    <w:rsid w:val="007A5F0A"/>
    <w:rsid w:val="007B442E"/>
    <w:rsid w:val="007B716D"/>
    <w:rsid w:val="007C7573"/>
    <w:rsid w:val="007D405F"/>
    <w:rsid w:val="00844ADD"/>
    <w:rsid w:val="00870C31"/>
    <w:rsid w:val="008722E3"/>
    <w:rsid w:val="00887085"/>
    <w:rsid w:val="008910CB"/>
    <w:rsid w:val="008A4E18"/>
    <w:rsid w:val="008B4210"/>
    <w:rsid w:val="008C54BF"/>
    <w:rsid w:val="008E328B"/>
    <w:rsid w:val="008F2373"/>
    <w:rsid w:val="009030F0"/>
    <w:rsid w:val="00921794"/>
    <w:rsid w:val="009303F0"/>
    <w:rsid w:val="00944980"/>
    <w:rsid w:val="00952B86"/>
    <w:rsid w:val="00954D75"/>
    <w:rsid w:val="00976450"/>
    <w:rsid w:val="009962A5"/>
    <w:rsid w:val="009A48A3"/>
    <w:rsid w:val="009D2E98"/>
    <w:rsid w:val="009E072F"/>
    <w:rsid w:val="00A06B4F"/>
    <w:rsid w:val="00A31DED"/>
    <w:rsid w:val="00A334B1"/>
    <w:rsid w:val="00A53880"/>
    <w:rsid w:val="00A53885"/>
    <w:rsid w:val="00A611DF"/>
    <w:rsid w:val="00A84803"/>
    <w:rsid w:val="00A87077"/>
    <w:rsid w:val="00AA76B4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6666C"/>
    <w:rsid w:val="00B712B5"/>
    <w:rsid w:val="00BB1425"/>
    <w:rsid w:val="00BD16C8"/>
    <w:rsid w:val="00BE6DFC"/>
    <w:rsid w:val="00BF1750"/>
    <w:rsid w:val="00C10670"/>
    <w:rsid w:val="00C14F5B"/>
    <w:rsid w:val="00C22202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D42C7"/>
    <w:rsid w:val="00CE533D"/>
    <w:rsid w:val="00D072D8"/>
    <w:rsid w:val="00D1407B"/>
    <w:rsid w:val="00DB5236"/>
    <w:rsid w:val="00DD574C"/>
    <w:rsid w:val="00E13BEF"/>
    <w:rsid w:val="00E22264"/>
    <w:rsid w:val="00E2582D"/>
    <w:rsid w:val="00E27282"/>
    <w:rsid w:val="00E31FFC"/>
    <w:rsid w:val="00E330DE"/>
    <w:rsid w:val="00E56DB5"/>
    <w:rsid w:val="00E60621"/>
    <w:rsid w:val="00E60F4F"/>
    <w:rsid w:val="00E711E0"/>
    <w:rsid w:val="00E860CF"/>
    <w:rsid w:val="00E87169"/>
    <w:rsid w:val="00EA10FA"/>
    <w:rsid w:val="00EA2F23"/>
    <w:rsid w:val="00EB38BD"/>
    <w:rsid w:val="00EE2AB1"/>
    <w:rsid w:val="00F06E0D"/>
    <w:rsid w:val="00F07BD3"/>
    <w:rsid w:val="00F14036"/>
    <w:rsid w:val="00F21003"/>
    <w:rsid w:val="00F37EE6"/>
    <w:rsid w:val="00F42E13"/>
    <w:rsid w:val="00F44463"/>
    <w:rsid w:val="00F559D6"/>
    <w:rsid w:val="00F615AF"/>
    <w:rsid w:val="00F83B4E"/>
    <w:rsid w:val="00F9181E"/>
    <w:rsid w:val="00FB1201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843E2-5B5E-44AB-A842-497187B6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360</Words>
  <Characters>2273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54</cp:revision>
  <dcterms:created xsi:type="dcterms:W3CDTF">2012-03-08T10:06:00Z</dcterms:created>
  <dcterms:modified xsi:type="dcterms:W3CDTF">2012-05-31T08:26:00Z</dcterms:modified>
</cp:coreProperties>
</file>