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F76FB" w:rsidP="00EF76FB">
      <w:pPr>
        <w:pStyle w:val="Heading2"/>
      </w:pPr>
      <w:r>
        <w:t>Schlussfolgerung</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bl>
    <w:p w:rsidR="00402E1C" w:rsidRDefault="00EF76FB" w:rsidP="00EF76FB">
      <w:pPr>
        <w:pStyle w:val="Heading3"/>
      </w:pPr>
      <w:r>
        <w:t>Ergebnisse</w:t>
      </w:r>
    </w:p>
    <w:p w:rsidR="006D187C" w:rsidRPr="006D187C" w:rsidRDefault="006D187C" w:rsidP="006D187C"/>
    <w:p w:rsidR="00EF76FB" w:rsidRDefault="00FB0A52" w:rsidP="00EF76FB">
      <w:pPr>
        <w:pStyle w:val="Heading3"/>
      </w:pPr>
      <w:r>
        <w:t>Ausblick</w:t>
      </w:r>
    </w:p>
    <w:p w:rsidR="00443A40" w:rsidRDefault="00443A40" w:rsidP="00443A40">
      <w:r>
        <w:t>Die Bachelorarbeit ist eine Machbarkeitsstudie. Mit ihr wurde eruiert, ob eine Anschaffung einer Videowall für die HSR sinnvoll ist, was im Laufe der Arbeit erwiesen werden konnte. Die Machbarkeitsstudie ist die Grundlage für eine Weiterentwicklung durch das Institut für Software (IFS).</w:t>
      </w:r>
    </w:p>
    <w:p w:rsidR="00443A40" w:rsidRDefault="00443A40" w:rsidP="00443A40">
      <w:r>
        <w:t xml:space="preserve">Bei einer Weiterführung der Videowall muss primär ein Content Management zur Administration der Inhalte der Videowall entwickelt werden. Zudem ist bei den Hardwarekomponenten eine definitive Entscheidung für eine bestimmte Konfiguration zu treffen. Die Videowall verfügt derzeit über zwei Inhalte, die Poster-Applikation und das Mittagsmenu der Mensa. Abzuklären wäre hierbei, ob weitere Applikationen zum Grundumfang der Videowall-Anwendung gehören </w:t>
      </w:r>
      <w:r>
        <w:t>sollen</w:t>
      </w:r>
      <w:r>
        <w:t>. Wollen Studenten eine Applikation für die Wall erstellen, müssen klare Regeln für den Ablauf der Erstellung und Abnahme und den Inhalt der Anwendung aufgestellt werden.</w:t>
      </w:r>
    </w:p>
    <w:p w:rsidR="00443A40" w:rsidRDefault="00443A40" w:rsidP="00443A40">
      <w:r>
        <w:t xml:space="preserve">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 moderierten Pfad über das vergrösserte Poster. </w:t>
      </w:r>
      <w:r w:rsidR="00151D5C">
        <w:t>Diesbezüglich wurde im Verlauf des Projekts die Verwendung von Prezi</w:t>
      </w:r>
      <w:r w:rsidR="00D72468">
        <w:rPr>
          <w:rStyle w:val="FootnoteReference"/>
        </w:rPr>
        <w:footnoteReference w:id="1"/>
      </w:r>
      <w:r w:rsidR="00151D5C">
        <w:t xml:space="preserve"> besprochen.</w:t>
      </w:r>
      <w:r w:rsidR="005B11DC">
        <w:t xml:space="preserve"> Dabei handelt es sich um ein Präsentationshilfsmittel mit welchem auch a</w:t>
      </w:r>
      <w:r w:rsidR="00DE6765">
        <w:t>uf Bereiche gezoomt werden kann. Prezi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Attraktivität wesentlich steigern.</w:t>
      </w:r>
      <w:r w:rsidR="003C6F60">
        <w:t xml:space="preserve"> Wodurch der Nutzer auf spielerische Ar</w:t>
      </w:r>
      <w:r w:rsidR="00966338">
        <w:t>t Informationen sammeln könnte.</w:t>
      </w:r>
    </w:p>
    <w:p w:rsidR="00D63B7A" w:rsidRDefault="00D63B7A" w:rsidP="00443A40">
      <w:r>
        <w:t>Vorerst verfügt die Videowall über keinen Ton, da dieser die Mitarbeitenden des V</w:t>
      </w:r>
      <w:r w:rsidR="002E7775">
        <w:t xml:space="preserve">erwaltungsgebäudes stören könnte. </w:t>
      </w:r>
      <w:r w:rsidR="00EA361D">
        <w:t>Jedoch gibt es Systeme, welche eine punktgenaue Beschallung ermöglichen. Dies bedeutet, dass Töne nur in einem bestimmten Bereich hörbar sind. Solche Systeme werden beispielsweise für Messen verwendet.</w:t>
      </w:r>
    </w:p>
    <w:p w:rsidR="003B41B4" w:rsidRDefault="007804B8" w:rsidP="00443A40">
      <w:r>
        <w:t xml:space="preserve">Für die Mittagsmenu-Applikation fehlt momentan ein </w:t>
      </w:r>
      <w:r w:rsidRPr="007804B8">
        <w:t>Cronjob</w:t>
      </w:r>
      <w:r>
        <w:t>, welcher zu Beginn eines neuen Tages das Mittagsmenu aktualisiert. Dieser wurde aber vorerst weggelassen, da davon ausgegangen wird, dass die Videowall über Nacht ausgeschaltet</w:t>
      </w:r>
      <w:r w:rsidR="00CE0811">
        <w:t xml:space="preserve"> werden</w:t>
      </w:r>
      <w:r>
        <w:t xml:space="preserve"> wird.</w:t>
      </w:r>
      <w:bookmarkStart w:id="1" w:name="_GoBack"/>
      <w:bookmarkEnd w:id="1"/>
    </w:p>
    <w:sectPr w:rsidR="003B41B4"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C16" w:rsidRDefault="009B2C16" w:rsidP="008F2373">
      <w:pPr>
        <w:spacing w:after="0"/>
      </w:pPr>
      <w:r>
        <w:separator/>
      </w:r>
    </w:p>
  </w:endnote>
  <w:endnote w:type="continuationSeparator" w:id="0">
    <w:p w:rsidR="009B2C16" w:rsidRDefault="009B2C1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EF76FB">
      <w:rPr>
        <w:noProof/>
      </w:rPr>
      <w:t>5.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43B2B" w:rsidRPr="00543B2B">
      <w:rPr>
        <w:b/>
        <w:noProof/>
        <w:lang w:val="de-DE"/>
      </w:rPr>
      <w:t>1</w:t>
    </w:r>
    <w:r w:rsidR="00AF4AE0">
      <w:rPr>
        <w:b/>
      </w:rPr>
      <w:fldChar w:fldCharType="end"/>
    </w:r>
    <w:r w:rsidR="008F2373">
      <w:rPr>
        <w:lang w:val="de-DE"/>
      </w:rPr>
      <w:t xml:space="preserve"> von </w:t>
    </w:r>
    <w:r w:rsidR="009B2C16">
      <w:fldChar w:fldCharType="begin"/>
    </w:r>
    <w:r w:rsidR="009B2C16">
      <w:instrText>NUMPAGES  \* Arabic  \* MERGEFORMAT</w:instrText>
    </w:r>
    <w:r w:rsidR="009B2C16">
      <w:fldChar w:fldCharType="separate"/>
    </w:r>
    <w:r w:rsidR="00543B2B" w:rsidRPr="00543B2B">
      <w:rPr>
        <w:b/>
        <w:noProof/>
        <w:lang w:val="de-DE"/>
      </w:rPr>
      <w:t>1</w:t>
    </w:r>
    <w:r w:rsidR="009B2C1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C16" w:rsidRDefault="009B2C16" w:rsidP="008F2373">
      <w:pPr>
        <w:spacing w:after="0"/>
      </w:pPr>
      <w:r>
        <w:separator/>
      </w:r>
    </w:p>
  </w:footnote>
  <w:footnote w:type="continuationSeparator" w:id="0">
    <w:p w:rsidR="009B2C16" w:rsidRDefault="009B2C16"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763D"/>
    <w:rsid w:val="00151D5C"/>
    <w:rsid w:val="00151ED1"/>
    <w:rsid w:val="001609C2"/>
    <w:rsid w:val="001D17F5"/>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E16A4"/>
    <w:rsid w:val="002E65A6"/>
    <w:rsid w:val="002E7775"/>
    <w:rsid w:val="002F28DD"/>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465"/>
    <w:rsid w:val="004A070C"/>
    <w:rsid w:val="004F3780"/>
    <w:rsid w:val="005174CF"/>
    <w:rsid w:val="00543B2B"/>
    <w:rsid w:val="005532E5"/>
    <w:rsid w:val="00560405"/>
    <w:rsid w:val="0059202A"/>
    <w:rsid w:val="005A1A8B"/>
    <w:rsid w:val="005B081C"/>
    <w:rsid w:val="005B11DC"/>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5029B"/>
    <w:rsid w:val="007537D1"/>
    <w:rsid w:val="00760725"/>
    <w:rsid w:val="007804B8"/>
    <w:rsid w:val="007A158A"/>
    <w:rsid w:val="007B442E"/>
    <w:rsid w:val="007B716D"/>
    <w:rsid w:val="007D405F"/>
    <w:rsid w:val="00844ADD"/>
    <w:rsid w:val="00870C31"/>
    <w:rsid w:val="008722E3"/>
    <w:rsid w:val="00887085"/>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B21BC"/>
    <w:rsid w:val="00AB51D5"/>
    <w:rsid w:val="00AC40CC"/>
    <w:rsid w:val="00AE119D"/>
    <w:rsid w:val="00AF4AE0"/>
    <w:rsid w:val="00AF4E74"/>
    <w:rsid w:val="00AF7DD4"/>
    <w:rsid w:val="00B038C9"/>
    <w:rsid w:val="00B10239"/>
    <w:rsid w:val="00B1324E"/>
    <w:rsid w:val="00B24937"/>
    <w:rsid w:val="00B501D9"/>
    <w:rsid w:val="00B65B12"/>
    <w:rsid w:val="00B712B5"/>
    <w:rsid w:val="00B91F14"/>
    <w:rsid w:val="00B94A34"/>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21003"/>
    <w:rsid w:val="00F37EE6"/>
    <w:rsid w:val="00F42E13"/>
    <w:rsid w:val="00F559D6"/>
    <w:rsid w:val="00F615AF"/>
    <w:rsid w:val="00F705B7"/>
    <w:rsid w:val="00F85F46"/>
    <w:rsid w:val="00F9181E"/>
    <w:rsid w:val="00FB0A52"/>
    <w:rsid w:val="00FB472D"/>
    <w:rsid w:val="00FB47A2"/>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5C00C-A7A9-4D76-A45F-C8015549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347</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50</cp:revision>
  <dcterms:created xsi:type="dcterms:W3CDTF">2012-06-05T07:24:00Z</dcterms:created>
  <dcterms:modified xsi:type="dcterms:W3CDTF">2012-06-05T08:40:00Z</dcterms:modified>
</cp:coreProperties>
</file>