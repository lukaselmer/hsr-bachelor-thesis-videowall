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FF3B50" w:rsidP="00EF76FB">
      <w:pPr>
        <w:pStyle w:val="Heading2"/>
      </w:pPr>
      <w:bookmarkStart w:id="0" w:name="Ausblick"/>
      <w:r>
        <w:t>Ausblick</w:t>
      </w:r>
    </w:p>
    <w:bookmarkStart w:id="1" w:name="_GoBack"/>
    <w:bookmarkEnd w:id="1"/>
    <w:p w:rsidR="00A216DB" w:rsidRDefault="005C2067">
      <w:pPr>
        <w:pStyle w:val="TOC1"/>
        <w:tabs>
          <w:tab w:val="left" w:pos="660"/>
          <w:tab w:val="right" w:leader="dot" w:pos="9062"/>
        </w:tabs>
        <w:rPr>
          <w:b w:val="0"/>
          <w:noProof/>
          <w:sz w:val="22"/>
          <w:szCs w:val="22"/>
          <w:lang w:eastAsia="de-CH"/>
        </w:rPr>
      </w:pPr>
      <w:r>
        <w:fldChar w:fldCharType="begin"/>
      </w:r>
      <w:r>
        <w:instrText xml:space="preserve"> TOC \b </w:instrText>
      </w:r>
      <w:r>
        <w:instrText>Ausblick</w:instrText>
      </w:r>
      <w:r>
        <w:instrText xml:space="preserve"> \h \z \u \t "Heading 3;</w:instrText>
      </w:r>
      <w:r w:rsidR="00A216DB">
        <w:instrText>1</w:instrText>
      </w:r>
      <w:r>
        <w:instrText>;Heading 4;</w:instrText>
      </w:r>
      <w:r w:rsidR="00A216DB">
        <w:instrText>2</w:instrText>
      </w:r>
      <w:r>
        <w:instrText>;Heading 5;</w:instrText>
      </w:r>
      <w:r w:rsidR="00A216DB">
        <w:instrText>3</w:instrText>
      </w:r>
      <w:r>
        <w:instrText>;Heading 6;</w:instrText>
      </w:r>
      <w:r w:rsidR="00A216DB">
        <w:instrText>4</w:instrText>
      </w:r>
      <w:r>
        <w:instrText xml:space="preserve">" </w:instrText>
      </w:r>
      <w:r>
        <w:fldChar w:fldCharType="separate"/>
      </w:r>
      <w:hyperlink w:anchor="_Toc327348915" w:history="1">
        <w:r w:rsidR="00A216DB" w:rsidRPr="00C24159">
          <w:rPr>
            <w:rStyle w:val="Hyperlink"/>
            <w:noProof/>
          </w:rPr>
          <w:t>I.1.1</w:t>
        </w:r>
        <w:r w:rsidR="00A216DB">
          <w:rPr>
            <w:b w:val="0"/>
            <w:noProof/>
            <w:sz w:val="22"/>
            <w:szCs w:val="22"/>
            <w:lang w:eastAsia="de-CH"/>
          </w:rPr>
          <w:tab/>
        </w:r>
        <w:r w:rsidR="00A216DB" w:rsidRPr="00C24159">
          <w:rPr>
            <w:rStyle w:val="Hyperlink"/>
            <w:noProof/>
          </w:rPr>
          <w:t>Änderungsgeschichte</w:t>
        </w:r>
        <w:r w:rsidR="00A216DB">
          <w:rPr>
            <w:noProof/>
            <w:webHidden/>
          </w:rPr>
          <w:tab/>
        </w:r>
        <w:r w:rsidR="00A216DB">
          <w:rPr>
            <w:noProof/>
            <w:webHidden/>
          </w:rPr>
          <w:fldChar w:fldCharType="begin"/>
        </w:r>
        <w:r w:rsidR="00A216DB">
          <w:rPr>
            <w:noProof/>
            <w:webHidden/>
          </w:rPr>
          <w:instrText xml:space="preserve"> PAGEREF _Toc327348915 \h </w:instrText>
        </w:r>
        <w:r w:rsidR="00A216DB">
          <w:rPr>
            <w:noProof/>
            <w:webHidden/>
          </w:rPr>
        </w:r>
        <w:r w:rsidR="00A216DB">
          <w:rPr>
            <w:noProof/>
            <w:webHidden/>
          </w:rPr>
          <w:fldChar w:fldCharType="separate"/>
        </w:r>
        <w:r w:rsidR="00A216DB">
          <w:rPr>
            <w:noProof/>
            <w:webHidden/>
          </w:rPr>
          <w:t>1</w:t>
        </w:r>
        <w:r w:rsidR="00A216DB">
          <w:rPr>
            <w:noProof/>
            <w:webHidden/>
          </w:rPr>
          <w:fldChar w:fldCharType="end"/>
        </w:r>
      </w:hyperlink>
    </w:p>
    <w:p w:rsidR="00A216DB" w:rsidRDefault="00A216DB">
      <w:pPr>
        <w:pStyle w:val="TOC1"/>
        <w:tabs>
          <w:tab w:val="left" w:pos="660"/>
          <w:tab w:val="right" w:leader="dot" w:pos="9062"/>
        </w:tabs>
        <w:rPr>
          <w:b w:val="0"/>
          <w:noProof/>
          <w:sz w:val="22"/>
          <w:szCs w:val="22"/>
          <w:lang w:eastAsia="de-CH"/>
        </w:rPr>
      </w:pPr>
      <w:r w:rsidRPr="00C24159">
        <w:rPr>
          <w:rStyle w:val="Hyperlink"/>
          <w:noProof/>
        </w:rPr>
        <w:fldChar w:fldCharType="begin"/>
      </w:r>
      <w:r w:rsidRPr="00C24159">
        <w:rPr>
          <w:rStyle w:val="Hyperlink"/>
          <w:noProof/>
        </w:rPr>
        <w:instrText xml:space="preserve"> </w:instrText>
      </w:r>
      <w:r>
        <w:rPr>
          <w:noProof/>
        </w:rPr>
        <w:instrText>HYPERLINK \l "_Toc327348916"</w:instrText>
      </w:r>
      <w:r w:rsidRPr="00C24159">
        <w:rPr>
          <w:rStyle w:val="Hyperlink"/>
          <w:noProof/>
        </w:rPr>
        <w:instrText xml:space="preserve"> </w:instrText>
      </w:r>
      <w:r w:rsidRPr="00C24159">
        <w:rPr>
          <w:rStyle w:val="Hyperlink"/>
          <w:noProof/>
        </w:rPr>
      </w:r>
      <w:r w:rsidRPr="00C24159">
        <w:rPr>
          <w:rStyle w:val="Hyperlink"/>
          <w:noProof/>
        </w:rPr>
        <w:fldChar w:fldCharType="separate"/>
      </w:r>
      <w:r w:rsidRPr="00C24159">
        <w:rPr>
          <w:rStyle w:val="Hyperlink"/>
          <w:noProof/>
        </w:rPr>
        <w:t>I.1.2</w:t>
      </w:r>
      <w:r>
        <w:rPr>
          <w:b w:val="0"/>
          <w:noProof/>
          <w:sz w:val="22"/>
          <w:szCs w:val="22"/>
          <w:lang w:eastAsia="de-CH"/>
        </w:rPr>
        <w:tab/>
      </w:r>
      <w:r w:rsidRPr="00C24159">
        <w:rPr>
          <w:rStyle w:val="Hyperlink"/>
          <w:noProof/>
        </w:rPr>
        <w:t>Ausblick</w:t>
      </w:r>
      <w:r>
        <w:rPr>
          <w:noProof/>
          <w:webHidden/>
        </w:rPr>
        <w:tab/>
      </w:r>
      <w:r>
        <w:rPr>
          <w:noProof/>
          <w:webHidden/>
        </w:rPr>
        <w:fldChar w:fldCharType="begin"/>
      </w:r>
      <w:r>
        <w:rPr>
          <w:noProof/>
          <w:webHidden/>
        </w:rPr>
        <w:instrText xml:space="preserve"> PAGEREF _Toc327348916 \h </w:instrText>
      </w:r>
      <w:r>
        <w:rPr>
          <w:noProof/>
          <w:webHidden/>
        </w:rPr>
      </w:r>
      <w:r>
        <w:rPr>
          <w:noProof/>
          <w:webHidden/>
        </w:rPr>
        <w:fldChar w:fldCharType="separate"/>
      </w:r>
      <w:r>
        <w:rPr>
          <w:noProof/>
          <w:webHidden/>
        </w:rPr>
        <w:t>1</w:t>
      </w:r>
      <w:r>
        <w:rPr>
          <w:noProof/>
          <w:webHidden/>
        </w:rPr>
        <w:fldChar w:fldCharType="end"/>
      </w:r>
      <w:r w:rsidRPr="00C24159">
        <w:rPr>
          <w:rStyle w:val="Hyperlink"/>
          <w:noProof/>
        </w:rPr>
        <w:fldChar w:fldCharType="end"/>
      </w:r>
    </w:p>
    <w:p w:rsidR="003B436F" w:rsidRPr="003B436F" w:rsidRDefault="005C2067" w:rsidP="005C2067">
      <w:pPr>
        <w:pStyle w:val="Heading3"/>
      </w:pPr>
      <w:r>
        <w:fldChar w:fldCharType="end"/>
      </w:r>
      <w:bookmarkStart w:id="2" w:name="_Toc287347253"/>
      <w:bookmarkStart w:id="3" w:name="_Toc327348915"/>
      <w:r w:rsidR="007B716D">
        <w:t>Änderungsgeschichte</w:t>
      </w:r>
      <w:bookmarkEnd w:id="2"/>
      <w:bookmarkEnd w:id="3"/>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55B63" w:rsidP="002F0EF6">
            <w:pPr>
              <w:rPr>
                <w:b/>
              </w:rPr>
            </w:pPr>
            <w:r>
              <w:t>05.06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34A90" w:rsidP="002F0EF6">
            <w:r>
              <w:t>CH</w:t>
            </w:r>
          </w:p>
        </w:tc>
      </w:tr>
      <w:tr w:rsidR="005A2155"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A2155" w:rsidRDefault="005A2155" w:rsidP="00B13602">
            <w:r>
              <w:t>0</w:t>
            </w:r>
            <w:r w:rsidR="00B13602">
              <w:t>6</w:t>
            </w:r>
            <w:r>
              <w:t>.06.2012</w:t>
            </w:r>
          </w:p>
        </w:tc>
        <w:tc>
          <w:tcPr>
            <w:tcW w:w="993" w:type="dxa"/>
          </w:tcPr>
          <w:p w:rsidR="005A2155" w:rsidRPr="00F9181E" w:rsidRDefault="005A2155" w:rsidP="002F0EF6">
            <w:r>
              <w:t>1.1</w:t>
            </w:r>
          </w:p>
        </w:tc>
        <w:tc>
          <w:tcPr>
            <w:tcW w:w="4674" w:type="dxa"/>
          </w:tcPr>
          <w:p w:rsidR="005A2155" w:rsidRPr="00F9181E" w:rsidRDefault="005A2155" w:rsidP="002F0EF6">
            <w:r>
              <w:t>Review</w:t>
            </w:r>
          </w:p>
        </w:tc>
        <w:tc>
          <w:tcPr>
            <w:tcW w:w="2303" w:type="dxa"/>
          </w:tcPr>
          <w:p w:rsidR="005A2155" w:rsidRDefault="005A2155" w:rsidP="002F0EF6">
            <w:r>
              <w:t>DT</w:t>
            </w:r>
          </w:p>
        </w:tc>
      </w:tr>
      <w:tr w:rsidR="00BA2A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BA2A6D" w:rsidRDefault="00BA2A6D" w:rsidP="00B13602">
            <w:r>
              <w:t>10.06.2012</w:t>
            </w:r>
          </w:p>
        </w:tc>
        <w:tc>
          <w:tcPr>
            <w:tcW w:w="993" w:type="dxa"/>
          </w:tcPr>
          <w:p w:rsidR="00BA2A6D" w:rsidRDefault="00BA2A6D" w:rsidP="002F0EF6">
            <w:r>
              <w:t>1.2</w:t>
            </w:r>
          </w:p>
        </w:tc>
        <w:tc>
          <w:tcPr>
            <w:tcW w:w="4674" w:type="dxa"/>
          </w:tcPr>
          <w:p w:rsidR="00BA2A6D" w:rsidRDefault="00BA2A6D" w:rsidP="002F0EF6">
            <w:r>
              <w:t>Review und Korrekturen</w:t>
            </w:r>
          </w:p>
        </w:tc>
        <w:tc>
          <w:tcPr>
            <w:tcW w:w="2303" w:type="dxa"/>
          </w:tcPr>
          <w:p w:rsidR="00BA2A6D" w:rsidRDefault="00BA2A6D" w:rsidP="002F0EF6">
            <w:r>
              <w:t>LE</w:t>
            </w:r>
          </w:p>
        </w:tc>
      </w:tr>
    </w:tbl>
    <w:p w:rsidR="00EF76FB" w:rsidRDefault="00FB0A52" w:rsidP="00EF76FB">
      <w:pPr>
        <w:pStyle w:val="Heading3"/>
      </w:pPr>
      <w:bookmarkStart w:id="4" w:name="_Toc327348916"/>
      <w:r>
        <w:t>Ausblick</w:t>
      </w:r>
      <w:bookmarkEnd w:id="4"/>
    </w:p>
    <w:p w:rsidR="00443A40" w:rsidRDefault="00443A40" w:rsidP="00443A40">
      <w:r>
        <w:t xml:space="preserve">Die Bachelorarbeit ist eine Machbarkeitsstudie. Mit ihr wurde eruiert, ob eine Anschaffung </w:t>
      </w:r>
      <w:proofErr w:type="gramStart"/>
      <w:r>
        <w:t>einer Videowall</w:t>
      </w:r>
      <w:proofErr w:type="gramEnd"/>
      <w:r>
        <w:t xml:space="preserve"> für die HSR sinnvoll ist, was im Laufe der Arbeit erwiesen werden konnte. Die Machbarkeitsstudie ist die Grundlage für eine </w:t>
      </w:r>
      <w:r w:rsidR="00896B5F">
        <w:t xml:space="preserve">mögliche </w:t>
      </w:r>
      <w:r>
        <w:t>Weiterentwicklung durch das Institut für Software (IFS).</w:t>
      </w:r>
    </w:p>
    <w:p w:rsidR="00443A40" w:rsidRDefault="00443A40" w:rsidP="00443A40">
      <w:r>
        <w:t>Bei einer Weiterführung der Videowall muss primär ein Content Management zur Administration der Inhalte der Videowall entwickelt werden. Zudem ist bei den Hardwarekomponenten eine definitive Entscheidung für eine bestimmte Konfiguration zu treffen. Die Videowall ve</w:t>
      </w:r>
      <w:r w:rsidR="00896B5F">
        <w:t>rfügt derzeit über zwei Inhalte:</w:t>
      </w:r>
      <w:r>
        <w:t xml:space="preserve"> die Poster-Applikation und das Mittagsmenu der Mensa. Abzuklären wäre hierbei, ob weitere Applikationen zum Grundumfang der Videowall-Anwendung gehören sollen. Wollen Studenten eine Applikation für die Wall erstellen, müssen klare Regeln für den Ablauf der Erstellung und Abnahme und den Inhalt der Anwendung aufgestellt werden.</w:t>
      </w:r>
    </w:p>
    <w:p w:rsidR="00443A40" w:rsidRDefault="00443A40" w:rsidP="00443A40">
      <w:r>
        <w:t>Soll die Poster-Applikation weiter betrieben werden, so sind zwei Themen zu besprechen und zu lösen. Mit der in der Machbarkeitsstudie erarbeiteten Hardware-Lösung sind nicht alle Poster lesbar. Es muss daher eine Möglichkeit erarbeitet werden, diese Poster lesbar zu machen. Dies könnte einerseits über eine Zoommöglichkeit gelöst werden oder über eine</w:t>
      </w:r>
      <w:r w:rsidR="00BA2A6D">
        <w:t>n</w:t>
      </w:r>
      <w:r>
        <w:t xml:space="preserve"> moderierten Pfad über das vergrösserte Poster. </w:t>
      </w:r>
      <w:r w:rsidR="00151D5C">
        <w:t xml:space="preserve">Diesbezüglich wurde im Verlauf des Projekts die Verwendung von </w:t>
      </w:r>
      <w:proofErr w:type="spellStart"/>
      <w:r w:rsidR="00151D5C">
        <w:t>Prezi</w:t>
      </w:r>
      <w:proofErr w:type="spellEnd"/>
      <w:r w:rsidR="00D72468">
        <w:rPr>
          <w:rStyle w:val="FootnoteReference"/>
        </w:rPr>
        <w:footnoteReference w:id="1"/>
      </w:r>
      <w:r w:rsidR="00151D5C">
        <w:t xml:space="preserve"> besprochen.</w:t>
      </w:r>
      <w:r w:rsidR="005B11DC">
        <w:t xml:space="preserve"> Dabei handelt es sich um ein Präsentationshilfsmittel</w:t>
      </w:r>
      <w:r w:rsidR="00821DF4">
        <w:t>,</w:t>
      </w:r>
      <w:r w:rsidR="0079065D">
        <w:t xml:space="preserve"> mit welchem </w:t>
      </w:r>
      <w:r w:rsidR="00821DF4">
        <w:t xml:space="preserve">mittels Zoom </w:t>
      </w:r>
      <w:r w:rsidR="0079065D">
        <w:t xml:space="preserve">bestimmte Bereiche einfach </w:t>
      </w:r>
      <w:r w:rsidR="00821DF4">
        <w:t>vergrössert werden kö</w:t>
      </w:r>
      <w:r w:rsidR="00DE6765">
        <w:t>nn</w:t>
      </w:r>
      <w:r w:rsidR="00821DF4">
        <w:t>en</w:t>
      </w:r>
      <w:r w:rsidR="00DE6765">
        <w:t xml:space="preserve">. </w:t>
      </w:r>
      <w:proofErr w:type="spellStart"/>
      <w:r w:rsidR="00DE6765">
        <w:t>Prezi</w:t>
      </w:r>
      <w:proofErr w:type="spellEnd"/>
      <w:r w:rsidR="00DE6765">
        <w:t xml:space="preserve"> läuft im Browser und der Browser kann wiederum einfach in WPF eingebunden werden.</w:t>
      </w:r>
    </w:p>
    <w:p w:rsidR="00921657" w:rsidRDefault="00443A40" w:rsidP="00443A40">
      <w:r>
        <w:t>Die Bachelorposter sind möglicherweise in ihrer statischen Form nicht attraktiv genug. Interaktive Elemente auf einem Plakat könnten diese At</w:t>
      </w:r>
      <w:r w:rsidR="00BA2A6D">
        <w:t>traktivität wesentlich steigern, w</w:t>
      </w:r>
      <w:r w:rsidR="003C6F60">
        <w:t>odurch der Nutzer auf spielerische Ar</w:t>
      </w:r>
      <w:r w:rsidR="00966338">
        <w:t>t Informationen sammeln könnte.</w:t>
      </w:r>
    </w:p>
    <w:p w:rsidR="00D63B7A" w:rsidRDefault="00D63B7A" w:rsidP="00443A40">
      <w:r>
        <w:t xml:space="preserve">Vorerst </w:t>
      </w:r>
      <w:proofErr w:type="gramStart"/>
      <w:r>
        <w:t>verfügt</w:t>
      </w:r>
      <w:proofErr w:type="gramEnd"/>
      <w:r>
        <w:t xml:space="preserve"> die Videowall über keinen Ton, da dieser die Mitarbeitenden des V</w:t>
      </w:r>
      <w:r w:rsidR="002E7775">
        <w:t xml:space="preserve">erwaltungsgebäudes stören könnte. </w:t>
      </w:r>
      <w:r w:rsidR="00EA361D">
        <w:t>Jedoch gibt es Systeme, welche eine punktgenaue Beschallung</w:t>
      </w:r>
      <w:r w:rsidR="00756B49">
        <w:rPr>
          <w:rStyle w:val="FootnoteReference"/>
        </w:rPr>
        <w:footnoteReference w:id="2"/>
      </w:r>
      <w:r w:rsidR="00EA361D">
        <w:t xml:space="preserve"> ermöglichen. Dies bedeutet, dass Töne nur in einem bestimmten Bereich hörbar sind. Solche Systeme werden beis</w:t>
      </w:r>
      <w:r w:rsidR="00AB0C7B">
        <w:t>pielsweise für Messen verwendet und könnten für die Videowall im Kinect-Erkennungsbereich eingesetzt werden.</w:t>
      </w:r>
    </w:p>
    <w:p w:rsidR="003B41B4" w:rsidRDefault="007804B8" w:rsidP="00443A40">
      <w:r>
        <w:t xml:space="preserve">Für die Mittagsmenu-Applikation fehlt ein </w:t>
      </w:r>
      <w:proofErr w:type="spellStart"/>
      <w:r w:rsidRPr="007804B8">
        <w:t>Cronjob</w:t>
      </w:r>
      <w:proofErr w:type="spellEnd"/>
      <w:r>
        <w:t xml:space="preserve">, welcher zu Beginn eines neuen Tages das Mittagsmenu </w:t>
      </w:r>
      <w:r w:rsidR="004960D9">
        <w:t xml:space="preserve">der Mensa </w:t>
      </w:r>
      <w:r>
        <w:t>aktualisiert. Dieser wurde vorerst weggelassen, da davon ausgegangen wird, dass die Videowall über Nacht ausgeschaltet</w:t>
      </w:r>
      <w:r w:rsidR="00CE0811">
        <w:t xml:space="preserve"> werden</w:t>
      </w:r>
      <w:r>
        <w:t xml:space="preserve"> wird.</w:t>
      </w:r>
    </w:p>
    <w:p w:rsidR="004960D9" w:rsidRDefault="004960D9" w:rsidP="00443A40">
      <w:r>
        <w:t xml:space="preserve">Was die Hardware betrifft, </w:t>
      </w:r>
      <w:r w:rsidR="002C1F96">
        <w:t>kann der Entscheid auf eine der bereits eingeholten Offerten (TODO link) fallen oder es müssen noch weiterführende Nachforschungen und Tests gemacht werden, um die für die HSR optimale Videowall beschaffen zu können.</w:t>
      </w:r>
      <w:r w:rsidR="00B217BF">
        <w:br/>
        <w:t>Vereinzelte Design Elemente</w:t>
      </w:r>
      <w:r w:rsidR="00BA2A6D">
        <w:t>,</w:t>
      </w:r>
      <w:r w:rsidR="00B217BF">
        <w:t xml:space="preserve"> wie beispielsweise das Menu</w:t>
      </w:r>
      <w:r w:rsidR="00BA2A6D">
        <w:t>,</w:t>
      </w:r>
      <w:r w:rsidR="00B217BF">
        <w:t xml:space="preserve"> müssen nach dem Erwerb der Videowall auf die Grösse der Monitorfläche angepasst werden.</w:t>
      </w:r>
    </w:p>
    <w:p w:rsidR="00112F88" w:rsidRDefault="00112F88" w:rsidP="00443A40">
      <w:r>
        <w:lastRenderedPageBreak/>
        <w:t>TODO: Umsetzung weiterer User Stories für Videowall erwähnen</w:t>
      </w:r>
      <w:r w:rsidR="007018D1">
        <w:t>?</w:t>
      </w:r>
      <w:r>
        <w:t xml:space="preserve"> Beispiels</w:t>
      </w:r>
      <w:r w:rsidR="006256F7">
        <w:t>weise Filterfunktion für Poster-A</w:t>
      </w:r>
      <w:r>
        <w:t>pplikation.</w:t>
      </w:r>
    </w:p>
    <w:p w:rsidR="007018D1" w:rsidRDefault="007018D1" w:rsidP="00443A40"/>
    <w:p w:rsidR="007018D1" w:rsidRDefault="007018D1" w:rsidP="00443A40"/>
    <w:p w:rsidR="007018D1" w:rsidRDefault="007018D1" w:rsidP="00443A40"/>
    <w:p w:rsidR="007018D1" w:rsidRDefault="007018D1" w:rsidP="00443A40"/>
    <w:p w:rsidR="007018D1" w:rsidRDefault="007018D1" w:rsidP="00443A40">
      <w:r>
        <w:t>TODO: Input von Markus</w:t>
      </w:r>
    </w:p>
    <w:p w:rsidR="007018D1" w:rsidRDefault="007018D1" w:rsidP="007018D1">
      <w:r>
        <w:t xml:space="preserve">Ausblick ok. </w:t>
      </w:r>
      <w:proofErr w:type="spellStart"/>
      <w:r>
        <w:t>Heirzu</w:t>
      </w:r>
      <w:proofErr w:type="spellEnd"/>
      <w:r>
        <w:t xml:space="preserve"> aber noch weitere "Ideen"</w:t>
      </w:r>
    </w:p>
    <w:p w:rsidR="007018D1" w:rsidRDefault="007018D1" w:rsidP="007018D1">
      <w:r>
        <w:t xml:space="preserve">- Mittels </w:t>
      </w:r>
      <w:proofErr w:type="spellStart"/>
      <w:r>
        <w:t>Kinetic</w:t>
      </w:r>
      <w:proofErr w:type="spellEnd"/>
      <w:r>
        <w:t xml:space="preserve"> </w:t>
      </w:r>
      <w:proofErr w:type="spellStart"/>
      <w:r>
        <w:t>Typography</w:t>
      </w:r>
      <w:proofErr w:type="spellEnd"/>
      <w:r>
        <w:t xml:space="preserve"> könnte die Attraktivität von Inhalten weiter verbessert werden. Zum Beispiel könnte um die Mittagszeit das Menü grundsätzlich angezeigt werden (auch ohne Interaktion) und einzelne Menü-Elemente animiert werden oder (nach anklicken oder automatisch) mittels Google-Suche weitere Informationen angezeigt werden.</w:t>
      </w:r>
    </w:p>
    <w:p w:rsidR="007018D1" w:rsidRDefault="007018D1" w:rsidP="007018D1">
      <w:r>
        <w:t>- Suche nach Wörtern könnte auch auf Postern unterstützt werden (wobei das eine Herausforderung darstellt)</w:t>
      </w:r>
    </w:p>
    <w:p w:rsidR="007018D1" w:rsidRDefault="007018D1" w:rsidP="007018D1">
      <w:r>
        <w:t>Ausblick:</w:t>
      </w:r>
    </w:p>
    <w:p w:rsidR="007018D1" w:rsidRDefault="007018D1" w:rsidP="007018D1">
      <w:r>
        <w:t xml:space="preserve">- Es ist zu erwarten, dass sich 4K Video verbreiten wird -&gt; daher werden Video-Karten </w:t>
      </w:r>
      <w:proofErr w:type="spellStart"/>
      <w:r>
        <w:t>etc</w:t>
      </w:r>
      <w:proofErr w:type="spellEnd"/>
      <w:r>
        <w:t xml:space="preserve"> in diesem Bereich besser werden so unterstützt die AMD HD 7970 video-Karte eine Auflösung von 4096x2160. Unklar ist, wie diese Auflösung auf Monitore einer Video-Wand verteilt werden können</w:t>
      </w:r>
      <w:bookmarkEnd w:id="0"/>
    </w:p>
    <w:sectPr w:rsidR="007018D1"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B1E" w:rsidRDefault="00486B1E" w:rsidP="008F2373">
      <w:pPr>
        <w:spacing w:after="0"/>
      </w:pPr>
      <w:r>
        <w:separator/>
      </w:r>
    </w:p>
  </w:endnote>
  <w:endnote w:type="continuationSeparator" w:id="0">
    <w:p w:rsidR="00486B1E" w:rsidRDefault="00486B1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ooter"/>
    </w:pPr>
    <w:r>
      <w:t xml:space="preserve">HSR </w:t>
    </w:r>
    <w:r w:rsidR="00844ADD">
      <w:t>Video</w:t>
    </w:r>
    <w:r>
      <w:t>w</w:t>
    </w:r>
    <w:r w:rsidR="00844ADD">
      <w:t>all</w:t>
    </w:r>
    <w:r w:rsidR="00D072D8">
      <w:t xml:space="preserve"> - </w:t>
    </w:r>
    <w:r w:rsidR="00BC1293">
      <w:t>Schlussfolgerung</w:t>
    </w:r>
    <w:r w:rsidR="008F2373" w:rsidRPr="005E2896">
      <w:tab/>
    </w:r>
    <w:r w:rsidR="00AF4AE0">
      <w:fldChar w:fldCharType="begin"/>
    </w:r>
    <w:r w:rsidR="002E65A6">
      <w:instrText xml:space="preserve"> DATE  \@ "d. MMMM yyyy"  \* MERGEFORMAT </w:instrText>
    </w:r>
    <w:r w:rsidR="00AF4AE0">
      <w:fldChar w:fldCharType="separate"/>
    </w:r>
    <w:r w:rsidR="005C2067">
      <w:rPr>
        <w:noProof/>
      </w:rPr>
      <w:t>13.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A216DB" w:rsidRPr="00A216DB">
      <w:rPr>
        <w:b/>
        <w:noProof/>
        <w:lang w:val="de-DE"/>
      </w:rPr>
      <w:t>1</w:t>
    </w:r>
    <w:r w:rsidR="00AF4AE0">
      <w:rPr>
        <w:b/>
      </w:rPr>
      <w:fldChar w:fldCharType="end"/>
    </w:r>
    <w:r w:rsidR="008F2373">
      <w:rPr>
        <w:lang w:val="de-DE"/>
      </w:rPr>
      <w:t xml:space="preserve"> von </w:t>
    </w:r>
    <w:r w:rsidR="00486B1E">
      <w:fldChar w:fldCharType="begin"/>
    </w:r>
    <w:r w:rsidR="00486B1E">
      <w:instrText>NUMPAGES  \* Arabic  \* MERGEFORMAT</w:instrText>
    </w:r>
    <w:r w:rsidR="00486B1E">
      <w:fldChar w:fldCharType="separate"/>
    </w:r>
    <w:r w:rsidR="00A216DB" w:rsidRPr="00A216DB">
      <w:rPr>
        <w:b/>
        <w:noProof/>
        <w:lang w:val="de-DE"/>
      </w:rPr>
      <w:t>2</w:t>
    </w:r>
    <w:r w:rsidR="00486B1E">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B1E" w:rsidRDefault="00486B1E" w:rsidP="008F2373">
      <w:pPr>
        <w:spacing w:after="0"/>
      </w:pPr>
      <w:r>
        <w:separator/>
      </w:r>
    </w:p>
  </w:footnote>
  <w:footnote w:type="continuationSeparator" w:id="0">
    <w:p w:rsidR="00486B1E" w:rsidRDefault="00486B1E" w:rsidP="008F2373">
      <w:pPr>
        <w:spacing w:after="0"/>
      </w:pPr>
      <w:r>
        <w:continuationSeparator/>
      </w:r>
    </w:p>
  </w:footnote>
  <w:footnote w:id="1">
    <w:p w:rsidR="00D72468" w:rsidRDefault="00D72468">
      <w:pPr>
        <w:pStyle w:val="FootnoteText"/>
      </w:pPr>
      <w:r>
        <w:rPr>
          <w:rStyle w:val="FootnoteReference"/>
        </w:rPr>
        <w:footnoteRef/>
      </w:r>
      <w:r>
        <w:t xml:space="preserve"> Weitere Informationen: </w:t>
      </w:r>
      <w:hyperlink r:id="rId1" w:history="1">
        <w:r w:rsidR="00EA25E2" w:rsidRPr="00164B2C">
          <w:rPr>
            <w:rStyle w:val="Hyperlink"/>
          </w:rPr>
          <w:t>http://prezi.com/</w:t>
        </w:r>
      </w:hyperlink>
    </w:p>
  </w:footnote>
  <w:footnote w:id="2">
    <w:p w:rsidR="00756B49" w:rsidRDefault="00756B49" w:rsidP="00756B49">
      <w:pPr>
        <w:pStyle w:val="FootnoteText"/>
      </w:pPr>
      <w:r>
        <w:rPr>
          <w:rStyle w:val="FootnoteReference"/>
        </w:rPr>
        <w:footnoteRef/>
      </w:r>
      <w:r>
        <w:t xml:space="preserve"> Wird beispielsweise von den Firmen i-</w:t>
      </w:r>
      <w:r w:rsidRPr="00756B49">
        <w:t>AUDIOPOINT</w:t>
      </w:r>
      <w:r>
        <w:t xml:space="preserve"> (</w:t>
      </w:r>
      <w:hyperlink r:id="rId2" w:history="1">
        <w:r w:rsidRPr="00657C18">
          <w:rPr>
            <w:rStyle w:val="Hyperlink"/>
          </w:rPr>
          <w:t>http://www.i-audiopoint.com</w:t>
        </w:r>
      </w:hyperlink>
      <w:r>
        <w:t xml:space="preserve">) und </w:t>
      </w:r>
      <w:proofErr w:type="spellStart"/>
      <w:r>
        <w:t>audionovum</w:t>
      </w:r>
      <w:proofErr w:type="spellEnd"/>
      <w:r>
        <w:t xml:space="preserve"> (</w:t>
      </w:r>
      <w:hyperlink r:id="rId3" w:history="1">
        <w:r w:rsidRPr="00657C18">
          <w:rPr>
            <w:rStyle w:val="Hyperlink"/>
          </w:rPr>
          <w:t>http://www.audionovum.ch</w:t>
        </w:r>
      </w:hyperlink>
      <w:r>
        <w:t>) angeboten.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1337C44"/>
    <w:multiLevelType w:val="hybridMultilevel"/>
    <w:tmpl w:val="FDBA8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E972BA"/>
    <w:multiLevelType w:val="hybridMultilevel"/>
    <w:tmpl w:val="1120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FB"/>
    <w:rsid w:val="0003203E"/>
    <w:rsid w:val="000917AE"/>
    <w:rsid w:val="00097AB6"/>
    <w:rsid w:val="000A2C34"/>
    <w:rsid w:val="000B1504"/>
    <w:rsid w:val="000B658F"/>
    <w:rsid w:val="000E281E"/>
    <w:rsid w:val="000E71F7"/>
    <w:rsid w:val="0010340E"/>
    <w:rsid w:val="00112F88"/>
    <w:rsid w:val="0011763D"/>
    <w:rsid w:val="00151D5C"/>
    <w:rsid w:val="00151ED1"/>
    <w:rsid w:val="001609C2"/>
    <w:rsid w:val="001D17F5"/>
    <w:rsid w:val="001E2A6E"/>
    <w:rsid w:val="001E53C4"/>
    <w:rsid w:val="001F1125"/>
    <w:rsid w:val="001F2A8C"/>
    <w:rsid w:val="001F61F8"/>
    <w:rsid w:val="00214F45"/>
    <w:rsid w:val="00223137"/>
    <w:rsid w:val="00225791"/>
    <w:rsid w:val="00241093"/>
    <w:rsid w:val="002433A7"/>
    <w:rsid w:val="00255B63"/>
    <w:rsid w:val="0026560F"/>
    <w:rsid w:val="00283C40"/>
    <w:rsid w:val="002840DC"/>
    <w:rsid w:val="002B6D39"/>
    <w:rsid w:val="002C1DE8"/>
    <w:rsid w:val="002C1F96"/>
    <w:rsid w:val="002E16A4"/>
    <w:rsid w:val="002E65A6"/>
    <w:rsid w:val="002E7775"/>
    <w:rsid w:val="002F28DD"/>
    <w:rsid w:val="00324A7E"/>
    <w:rsid w:val="0033667B"/>
    <w:rsid w:val="00353578"/>
    <w:rsid w:val="003826E4"/>
    <w:rsid w:val="003A0ADD"/>
    <w:rsid w:val="003A5C55"/>
    <w:rsid w:val="003B41B4"/>
    <w:rsid w:val="003B436F"/>
    <w:rsid w:val="003C3BB7"/>
    <w:rsid w:val="003C6F60"/>
    <w:rsid w:val="003E40FB"/>
    <w:rsid w:val="00402E1C"/>
    <w:rsid w:val="0043157F"/>
    <w:rsid w:val="0044155E"/>
    <w:rsid w:val="00443A40"/>
    <w:rsid w:val="00481AD8"/>
    <w:rsid w:val="00486B1E"/>
    <w:rsid w:val="004960D9"/>
    <w:rsid w:val="00496465"/>
    <w:rsid w:val="004A070C"/>
    <w:rsid w:val="004F3780"/>
    <w:rsid w:val="005174CF"/>
    <w:rsid w:val="005219FC"/>
    <w:rsid w:val="00543B2B"/>
    <w:rsid w:val="005532E5"/>
    <w:rsid w:val="00560405"/>
    <w:rsid w:val="0059202A"/>
    <w:rsid w:val="005A1A8B"/>
    <w:rsid w:val="005A2155"/>
    <w:rsid w:val="005B081C"/>
    <w:rsid w:val="005B11DC"/>
    <w:rsid w:val="005B4387"/>
    <w:rsid w:val="005C0B26"/>
    <w:rsid w:val="005C2067"/>
    <w:rsid w:val="005E1D61"/>
    <w:rsid w:val="005E2896"/>
    <w:rsid w:val="005E3310"/>
    <w:rsid w:val="005E6C04"/>
    <w:rsid w:val="005F572D"/>
    <w:rsid w:val="005F7304"/>
    <w:rsid w:val="006156A4"/>
    <w:rsid w:val="006211F6"/>
    <w:rsid w:val="006256F7"/>
    <w:rsid w:val="00651384"/>
    <w:rsid w:val="0068440F"/>
    <w:rsid w:val="00687113"/>
    <w:rsid w:val="006939B6"/>
    <w:rsid w:val="00695F14"/>
    <w:rsid w:val="006C6507"/>
    <w:rsid w:val="006D187C"/>
    <w:rsid w:val="006F0BE2"/>
    <w:rsid w:val="006F2255"/>
    <w:rsid w:val="007018D1"/>
    <w:rsid w:val="00707DE7"/>
    <w:rsid w:val="0075029B"/>
    <w:rsid w:val="007537D1"/>
    <w:rsid w:val="00756B49"/>
    <w:rsid w:val="00760725"/>
    <w:rsid w:val="007804B8"/>
    <w:rsid w:val="0079065D"/>
    <w:rsid w:val="007A158A"/>
    <w:rsid w:val="007B442E"/>
    <w:rsid w:val="007B716D"/>
    <w:rsid w:val="007D405F"/>
    <w:rsid w:val="008076AF"/>
    <w:rsid w:val="00821DF4"/>
    <w:rsid w:val="00844ADD"/>
    <w:rsid w:val="00847A33"/>
    <w:rsid w:val="00870C31"/>
    <w:rsid w:val="008722E3"/>
    <w:rsid w:val="00887085"/>
    <w:rsid w:val="00896B5F"/>
    <w:rsid w:val="008A4E18"/>
    <w:rsid w:val="008C54BF"/>
    <w:rsid w:val="008E328B"/>
    <w:rsid w:val="008F2373"/>
    <w:rsid w:val="009030F0"/>
    <w:rsid w:val="00921657"/>
    <w:rsid w:val="00921794"/>
    <w:rsid w:val="009303F0"/>
    <w:rsid w:val="00952B86"/>
    <w:rsid w:val="00954D75"/>
    <w:rsid w:val="00966338"/>
    <w:rsid w:val="00976450"/>
    <w:rsid w:val="009962A5"/>
    <w:rsid w:val="009A48A3"/>
    <w:rsid w:val="009B2C16"/>
    <w:rsid w:val="009E072F"/>
    <w:rsid w:val="00A06B4F"/>
    <w:rsid w:val="00A216DB"/>
    <w:rsid w:val="00A53880"/>
    <w:rsid w:val="00A611DF"/>
    <w:rsid w:val="00A70766"/>
    <w:rsid w:val="00AB0C7B"/>
    <w:rsid w:val="00AB21BC"/>
    <w:rsid w:val="00AB51D5"/>
    <w:rsid w:val="00AC40CC"/>
    <w:rsid w:val="00AE119D"/>
    <w:rsid w:val="00AF4AE0"/>
    <w:rsid w:val="00AF4E74"/>
    <w:rsid w:val="00AF7DD4"/>
    <w:rsid w:val="00B038C9"/>
    <w:rsid w:val="00B10239"/>
    <w:rsid w:val="00B1324E"/>
    <w:rsid w:val="00B13602"/>
    <w:rsid w:val="00B217BF"/>
    <w:rsid w:val="00B24937"/>
    <w:rsid w:val="00B501D9"/>
    <w:rsid w:val="00B65B11"/>
    <w:rsid w:val="00B65B12"/>
    <w:rsid w:val="00B712B5"/>
    <w:rsid w:val="00B91F14"/>
    <w:rsid w:val="00B94A34"/>
    <w:rsid w:val="00BA2A6D"/>
    <w:rsid w:val="00BB1425"/>
    <w:rsid w:val="00BC1293"/>
    <w:rsid w:val="00BE6DFC"/>
    <w:rsid w:val="00BF1750"/>
    <w:rsid w:val="00BF7041"/>
    <w:rsid w:val="00C14F5B"/>
    <w:rsid w:val="00C22202"/>
    <w:rsid w:val="00C35AAD"/>
    <w:rsid w:val="00C47BE9"/>
    <w:rsid w:val="00C62131"/>
    <w:rsid w:val="00C74BF5"/>
    <w:rsid w:val="00C765DF"/>
    <w:rsid w:val="00C858B5"/>
    <w:rsid w:val="00C85D28"/>
    <w:rsid w:val="00C90DFA"/>
    <w:rsid w:val="00C9533A"/>
    <w:rsid w:val="00CB0412"/>
    <w:rsid w:val="00CD42C7"/>
    <w:rsid w:val="00CE0811"/>
    <w:rsid w:val="00CE533D"/>
    <w:rsid w:val="00D072D8"/>
    <w:rsid w:val="00D1407B"/>
    <w:rsid w:val="00D22782"/>
    <w:rsid w:val="00D34A90"/>
    <w:rsid w:val="00D63B7A"/>
    <w:rsid w:val="00D72468"/>
    <w:rsid w:val="00DC1AC0"/>
    <w:rsid w:val="00DE5423"/>
    <w:rsid w:val="00DE6765"/>
    <w:rsid w:val="00E13BEF"/>
    <w:rsid w:val="00E22264"/>
    <w:rsid w:val="00E31FFC"/>
    <w:rsid w:val="00E330DE"/>
    <w:rsid w:val="00E36B4E"/>
    <w:rsid w:val="00E40BCA"/>
    <w:rsid w:val="00E42DCB"/>
    <w:rsid w:val="00E56DB5"/>
    <w:rsid w:val="00E60DF4"/>
    <w:rsid w:val="00E711E0"/>
    <w:rsid w:val="00E80BBD"/>
    <w:rsid w:val="00E860CF"/>
    <w:rsid w:val="00E87169"/>
    <w:rsid w:val="00EA10FA"/>
    <w:rsid w:val="00EA25E2"/>
    <w:rsid w:val="00EA2F23"/>
    <w:rsid w:val="00EA361D"/>
    <w:rsid w:val="00EE2AB1"/>
    <w:rsid w:val="00EF76FB"/>
    <w:rsid w:val="00F14036"/>
    <w:rsid w:val="00F17949"/>
    <w:rsid w:val="00F21003"/>
    <w:rsid w:val="00F37EE6"/>
    <w:rsid w:val="00F42CB3"/>
    <w:rsid w:val="00F42E13"/>
    <w:rsid w:val="00F559D6"/>
    <w:rsid w:val="00F615AF"/>
    <w:rsid w:val="00F705B7"/>
    <w:rsid w:val="00F727FC"/>
    <w:rsid w:val="00F85F46"/>
    <w:rsid w:val="00F9181E"/>
    <w:rsid w:val="00FB0A52"/>
    <w:rsid w:val="00FB472D"/>
    <w:rsid w:val="00FB47A2"/>
    <w:rsid w:val="00FB7E05"/>
    <w:rsid w:val="00FC564C"/>
    <w:rsid w:val="00FF3B5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19457">
      <w:bodyDiv w:val="1"/>
      <w:marLeft w:val="0"/>
      <w:marRight w:val="0"/>
      <w:marTop w:val="0"/>
      <w:marBottom w:val="0"/>
      <w:divBdr>
        <w:top w:val="none" w:sz="0" w:space="0" w:color="auto"/>
        <w:left w:val="none" w:sz="0" w:space="0" w:color="auto"/>
        <w:bottom w:val="none" w:sz="0" w:space="0" w:color="auto"/>
        <w:right w:val="none" w:sz="0" w:space="0" w:color="auto"/>
      </w:divBdr>
      <w:divsChild>
        <w:div w:id="1943419607">
          <w:marLeft w:val="0"/>
          <w:marRight w:val="0"/>
          <w:marTop w:val="0"/>
          <w:marBottom w:val="0"/>
          <w:divBdr>
            <w:top w:val="none" w:sz="0" w:space="0" w:color="auto"/>
            <w:left w:val="none" w:sz="0" w:space="0" w:color="auto"/>
            <w:bottom w:val="none" w:sz="0" w:space="0" w:color="auto"/>
            <w:right w:val="none" w:sz="0" w:space="0" w:color="auto"/>
          </w:divBdr>
        </w:div>
        <w:div w:id="1726752915">
          <w:marLeft w:val="0"/>
          <w:marRight w:val="0"/>
          <w:marTop w:val="0"/>
          <w:marBottom w:val="0"/>
          <w:divBdr>
            <w:top w:val="none" w:sz="0" w:space="0" w:color="auto"/>
            <w:left w:val="none" w:sz="0" w:space="0" w:color="auto"/>
            <w:bottom w:val="none" w:sz="0" w:space="0" w:color="auto"/>
            <w:right w:val="none" w:sz="0" w:space="0" w:color="auto"/>
          </w:divBdr>
        </w:div>
        <w:div w:id="836270137">
          <w:marLeft w:val="0"/>
          <w:marRight w:val="0"/>
          <w:marTop w:val="0"/>
          <w:marBottom w:val="0"/>
          <w:divBdr>
            <w:top w:val="none" w:sz="0" w:space="0" w:color="auto"/>
            <w:left w:val="none" w:sz="0" w:space="0" w:color="auto"/>
            <w:bottom w:val="none" w:sz="0" w:space="0" w:color="auto"/>
            <w:right w:val="none" w:sz="0" w:space="0" w:color="auto"/>
          </w:divBdr>
        </w:div>
      </w:divsChild>
    </w:div>
    <w:div w:id="1977300177">
      <w:bodyDiv w:val="1"/>
      <w:marLeft w:val="0"/>
      <w:marRight w:val="0"/>
      <w:marTop w:val="0"/>
      <w:marBottom w:val="0"/>
      <w:divBdr>
        <w:top w:val="none" w:sz="0" w:space="0" w:color="auto"/>
        <w:left w:val="none" w:sz="0" w:space="0" w:color="auto"/>
        <w:bottom w:val="none" w:sz="0" w:space="0" w:color="auto"/>
        <w:right w:val="none" w:sz="0" w:space="0" w:color="auto"/>
      </w:divBdr>
      <w:divsChild>
        <w:div w:id="1705208909">
          <w:marLeft w:val="0"/>
          <w:marRight w:val="0"/>
          <w:marTop w:val="0"/>
          <w:marBottom w:val="0"/>
          <w:divBdr>
            <w:top w:val="none" w:sz="0" w:space="0" w:color="auto"/>
            <w:left w:val="none" w:sz="0" w:space="0" w:color="auto"/>
            <w:bottom w:val="none" w:sz="0" w:space="0" w:color="auto"/>
            <w:right w:val="none" w:sz="0" w:space="0" w:color="auto"/>
          </w:divBdr>
        </w:div>
        <w:div w:id="1590428044">
          <w:marLeft w:val="0"/>
          <w:marRight w:val="0"/>
          <w:marTop w:val="0"/>
          <w:marBottom w:val="0"/>
          <w:divBdr>
            <w:top w:val="none" w:sz="0" w:space="0" w:color="auto"/>
            <w:left w:val="none" w:sz="0" w:space="0" w:color="auto"/>
            <w:bottom w:val="none" w:sz="0" w:space="0" w:color="auto"/>
            <w:right w:val="none" w:sz="0" w:space="0" w:color="auto"/>
          </w:divBdr>
        </w:div>
        <w:div w:id="1344477455">
          <w:marLeft w:val="0"/>
          <w:marRight w:val="0"/>
          <w:marTop w:val="0"/>
          <w:marBottom w:val="0"/>
          <w:divBdr>
            <w:top w:val="none" w:sz="0" w:space="0" w:color="auto"/>
            <w:left w:val="none" w:sz="0" w:space="0" w:color="auto"/>
            <w:bottom w:val="none" w:sz="0" w:space="0" w:color="auto"/>
            <w:right w:val="none" w:sz="0" w:space="0" w:color="auto"/>
          </w:divBdr>
        </w:div>
        <w:div w:id="1980264100">
          <w:marLeft w:val="0"/>
          <w:marRight w:val="0"/>
          <w:marTop w:val="0"/>
          <w:marBottom w:val="0"/>
          <w:divBdr>
            <w:top w:val="none" w:sz="0" w:space="0" w:color="auto"/>
            <w:left w:val="none" w:sz="0" w:space="0" w:color="auto"/>
            <w:bottom w:val="none" w:sz="0" w:space="0" w:color="auto"/>
            <w:right w:val="none" w:sz="0" w:space="0" w:color="auto"/>
          </w:divBdr>
        </w:div>
        <w:div w:id="774444616">
          <w:marLeft w:val="0"/>
          <w:marRight w:val="0"/>
          <w:marTop w:val="0"/>
          <w:marBottom w:val="0"/>
          <w:divBdr>
            <w:top w:val="none" w:sz="0" w:space="0" w:color="auto"/>
            <w:left w:val="none" w:sz="0" w:space="0" w:color="auto"/>
            <w:bottom w:val="none" w:sz="0" w:space="0" w:color="auto"/>
            <w:right w:val="none" w:sz="0" w:space="0" w:color="auto"/>
          </w:divBdr>
        </w:div>
        <w:div w:id="1651329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audionovum.ch" TargetMode="External"/><Relationship Id="rId2" Type="http://schemas.openxmlformats.org/officeDocument/2006/relationships/hyperlink" Target="http://www.i-audiopoint.com" TargetMode="External"/><Relationship Id="rId1" Type="http://schemas.openxmlformats.org/officeDocument/2006/relationships/hyperlink" Target="http://prez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EEE9B-6485-44F7-BB2B-D14BA6BE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Pages>
  <Words>584</Words>
  <Characters>3682</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70</cp:revision>
  <dcterms:created xsi:type="dcterms:W3CDTF">2012-06-05T07:24:00Z</dcterms:created>
  <dcterms:modified xsi:type="dcterms:W3CDTF">2012-06-13T09:06:00Z</dcterms:modified>
</cp:coreProperties>
</file>