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drawings/drawing1.xml" ContentType="application/vnd.openxmlformats-officedocument.drawingml.chartshap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charts/chart9.xml" ContentType="application/vnd.openxmlformats-officedocument.drawingml.chart+xml"/>
  <Override PartName="/word/charts/chart10.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28B5" w:rsidRDefault="005328B5" w:rsidP="005328B5">
      <w:pPr>
        <w:pStyle w:val="Heading1"/>
      </w:pPr>
      <w:bookmarkStart w:id="0" w:name="_Toc327348085"/>
      <w:bookmarkStart w:id="1" w:name="_Toc327348592"/>
      <w:bookmarkStart w:id="2" w:name="Einleitung"/>
      <w:bookmarkStart w:id="3" w:name="TechnischerBericht"/>
      <w:r>
        <w:t>Techn</w:t>
      </w:r>
      <w:bookmarkStart w:id="4" w:name="_GoBack"/>
      <w:bookmarkEnd w:id="4"/>
      <w:r>
        <w:t>ischer Bericht</w:t>
      </w:r>
    </w:p>
    <w:p w:rsidR="00126AB2" w:rsidRDefault="005328B5">
      <w:pPr>
        <w:pStyle w:val="TOC1"/>
        <w:tabs>
          <w:tab w:val="left" w:pos="440"/>
          <w:tab w:val="right" w:leader="dot" w:pos="9062"/>
        </w:tabs>
        <w:rPr>
          <w:b w:val="0"/>
          <w:noProof/>
          <w:sz w:val="22"/>
          <w:szCs w:val="22"/>
          <w:lang w:eastAsia="de-CH"/>
        </w:rPr>
      </w:pPr>
      <w:r>
        <w:fldChar w:fldCharType="begin"/>
      </w:r>
      <w:r>
        <w:instrText xml:space="preserve"> TOC \b </w:instrText>
      </w:r>
      <w:r w:rsidR="003D2333">
        <w:instrText>TechnischerBericht</w:instrText>
      </w:r>
      <w:r>
        <w:instrText xml:space="preserve"> \h \z \u \t "</w:instrText>
      </w:r>
      <w:r w:rsidR="00DC7C84" w:rsidRPr="00DC7C84">
        <w:instrText xml:space="preserve"> </w:instrText>
      </w:r>
      <w:r w:rsidR="00DC7C84">
        <w:instrText>Heading 2</w:instrText>
      </w:r>
      <w:r w:rsidR="00DC7C84">
        <w:instrText>;1;</w:instrText>
      </w:r>
      <w:r>
        <w:instrText>Heading 3;</w:instrText>
      </w:r>
      <w:r w:rsidR="00DC7C84">
        <w:instrText xml:space="preserve">2 </w:instrText>
      </w:r>
      <w:r>
        <w:instrText xml:space="preserve">" </w:instrText>
      </w:r>
      <w:r>
        <w:fldChar w:fldCharType="separate"/>
      </w:r>
      <w:hyperlink w:anchor="_Toc327350329" w:history="1">
        <w:r w:rsidR="00126AB2" w:rsidRPr="002B23F9">
          <w:rPr>
            <w:rStyle w:val="Hyperlink"/>
            <w:noProof/>
          </w:rPr>
          <w:t>I.1</w:t>
        </w:r>
        <w:r w:rsidR="00126AB2">
          <w:rPr>
            <w:b w:val="0"/>
            <w:noProof/>
            <w:sz w:val="22"/>
            <w:szCs w:val="22"/>
            <w:lang w:eastAsia="de-CH"/>
          </w:rPr>
          <w:tab/>
        </w:r>
        <w:r w:rsidR="00126AB2" w:rsidRPr="002B23F9">
          <w:rPr>
            <w:rStyle w:val="Hyperlink"/>
            <w:noProof/>
          </w:rPr>
          <w:t>Einleitung</w:t>
        </w:r>
        <w:r w:rsidR="00126AB2">
          <w:rPr>
            <w:noProof/>
            <w:webHidden/>
          </w:rPr>
          <w:tab/>
        </w:r>
        <w:r w:rsidR="00126AB2">
          <w:rPr>
            <w:noProof/>
            <w:webHidden/>
          </w:rPr>
          <w:fldChar w:fldCharType="begin"/>
        </w:r>
        <w:r w:rsidR="00126AB2">
          <w:rPr>
            <w:noProof/>
            <w:webHidden/>
          </w:rPr>
          <w:instrText xml:space="preserve"> PAGEREF _Toc327350329 \h </w:instrText>
        </w:r>
        <w:r w:rsidR="00126AB2">
          <w:rPr>
            <w:noProof/>
            <w:webHidden/>
          </w:rPr>
        </w:r>
        <w:r w:rsidR="00126AB2">
          <w:rPr>
            <w:noProof/>
            <w:webHidden/>
          </w:rPr>
          <w:fldChar w:fldCharType="separate"/>
        </w:r>
        <w:r w:rsidR="00126AB2">
          <w:rPr>
            <w:noProof/>
            <w:webHidden/>
          </w:rPr>
          <w:t>2</w:t>
        </w:r>
        <w:r w:rsidR="00126AB2">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30" w:history="1">
        <w:r w:rsidRPr="002B23F9">
          <w:rPr>
            <w:rStyle w:val="Hyperlink"/>
            <w:noProof/>
          </w:rPr>
          <w:t>I.1.1</w:t>
        </w:r>
        <w:r>
          <w:rPr>
            <w:noProof/>
            <w:sz w:val="22"/>
            <w:szCs w:val="22"/>
            <w:lang w:eastAsia="de-CH"/>
          </w:rPr>
          <w:tab/>
        </w:r>
        <w:r w:rsidRPr="002B23F9">
          <w:rPr>
            <w:rStyle w:val="Hyperlink"/>
            <w:noProof/>
          </w:rPr>
          <w:t>Änderungsgeschichte</w:t>
        </w:r>
        <w:r>
          <w:rPr>
            <w:noProof/>
            <w:webHidden/>
          </w:rPr>
          <w:tab/>
        </w:r>
        <w:r>
          <w:rPr>
            <w:noProof/>
            <w:webHidden/>
          </w:rPr>
          <w:fldChar w:fldCharType="begin"/>
        </w:r>
        <w:r>
          <w:rPr>
            <w:noProof/>
            <w:webHidden/>
          </w:rPr>
          <w:instrText xml:space="preserve"> PAGEREF _Toc327350330 \h </w:instrText>
        </w:r>
        <w:r>
          <w:rPr>
            <w:noProof/>
            <w:webHidden/>
          </w:rPr>
        </w:r>
        <w:r>
          <w:rPr>
            <w:noProof/>
            <w:webHidden/>
          </w:rPr>
          <w:fldChar w:fldCharType="separate"/>
        </w:r>
        <w:r>
          <w:rPr>
            <w:noProof/>
            <w:webHidden/>
          </w:rPr>
          <w:t>2</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31" w:history="1">
        <w:r w:rsidRPr="002B23F9">
          <w:rPr>
            <w:rStyle w:val="Hyperlink"/>
            <w:noProof/>
          </w:rPr>
          <w:t>I.1.2</w:t>
        </w:r>
        <w:r>
          <w:rPr>
            <w:noProof/>
            <w:sz w:val="22"/>
            <w:szCs w:val="22"/>
            <w:lang w:eastAsia="de-CH"/>
          </w:rPr>
          <w:tab/>
        </w:r>
        <w:r w:rsidRPr="002B23F9">
          <w:rPr>
            <w:rStyle w:val="Hyperlink"/>
            <w:noProof/>
          </w:rPr>
          <w:t>Einleitung</w:t>
        </w:r>
        <w:r>
          <w:rPr>
            <w:noProof/>
            <w:webHidden/>
          </w:rPr>
          <w:tab/>
        </w:r>
        <w:r>
          <w:rPr>
            <w:noProof/>
            <w:webHidden/>
          </w:rPr>
          <w:fldChar w:fldCharType="begin"/>
        </w:r>
        <w:r>
          <w:rPr>
            <w:noProof/>
            <w:webHidden/>
          </w:rPr>
          <w:instrText xml:space="preserve"> PAGEREF _Toc327350331 \h </w:instrText>
        </w:r>
        <w:r>
          <w:rPr>
            <w:noProof/>
            <w:webHidden/>
          </w:rPr>
        </w:r>
        <w:r>
          <w:rPr>
            <w:noProof/>
            <w:webHidden/>
          </w:rPr>
          <w:fldChar w:fldCharType="separate"/>
        </w:r>
        <w:r>
          <w:rPr>
            <w:noProof/>
            <w:webHidden/>
          </w:rPr>
          <w:t>3</w:t>
        </w:r>
        <w:r>
          <w:rPr>
            <w:noProof/>
            <w:webHidden/>
          </w:rPr>
          <w:fldChar w:fldCharType="end"/>
        </w:r>
      </w:hyperlink>
    </w:p>
    <w:p w:rsidR="00126AB2" w:rsidRDefault="00126AB2">
      <w:pPr>
        <w:pStyle w:val="TOC1"/>
        <w:tabs>
          <w:tab w:val="left" w:pos="440"/>
          <w:tab w:val="right" w:leader="dot" w:pos="9062"/>
        </w:tabs>
        <w:rPr>
          <w:b w:val="0"/>
          <w:noProof/>
          <w:sz w:val="22"/>
          <w:szCs w:val="22"/>
          <w:lang w:eastAsia="de-CH"/>
        </w:rPr>
      </w:pPr>
      <w:hyperlink w:anchor="_Toc327350332" w:history="1">
        <w:r w:rsidRPr="002B23F9">
          <w:rPr>
            <w:rStyle w:val="Hyperlink"/>
            <w:noProof/>
          </w:rPr>
          <w:t>I.2</w:t>
        </w:r>
        <w:r>
          <w:rPr>
            <w:b w:val="0"/>
            <w:noProof/>
            <w:sz w:val="22"/>
            <w:szCs w:val="22"/>
            <w:lang w:eastAsia="de-CH"/>
          </w:rPr>
          <w:tab/>
        </w:r>
        <w:r w:rsidRPr="002B23F9">
          <w:rPr>
            <w:rStyle w:val="Hyperlink"/>
            <w:noProof/>
          </w:rPr>
          <w:t>Projektmanagement</w:t>
        </w:r>
        <w:r>
          <w:rPr>
            <w:noProof/>
            <w:webHidden/>
          </w:rPr>
          <w:tab/>
        </w:r>
        <w:r>
          <w:rPr>
            <w:noProof/>
            <w:webHidden/>
          </w:rPr>
          <w:fldChar w:fldCharType="begin"/>
        </w:r>
        <w:r>
          <w:rPr>
            <w:noProof/>
            <w:webHidden/>
          </w:rPr>
          <w:instrText xml:space="preserve"> PAGEREF _Toc327350332 \h </w:instrText>
        </w:r>
        <w:r>
          <w:rPr>
            <w:noProof/>
            <w:webHidden/>
          </w:rPr>
        </w:r>
        <w:r>
          <w:rPr>
            <w:noProof/>
            <w:webHidden/>
          </w:rPr>
          <w:fldChar w:fldCharType="separate"/>
        </w:r>
        <w:r>
          <w:rPr>
            <w:noProof/>
            <w:webHidden/>
          </w:rPr>
          <w:t>4</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33" w:history="1">
        <w:r w:rsidRPr="002B23F9">
          <w:rPr>
            <w:rStyle w:val="Hyperlink"/>
            <w:noProof/>
          </w:rPr>
          <w:t>I.2.1</w:t>
        </w:r>
        <w:r>
          <w:rPr>
            <w:noProof/>
            <w:sz w:val="22"/>
            <w:szCs w:val="22"/>
            <w:lang w:eastAsia="de-CH"/>
          </w:rPr>
          <w:tab/>
        </w:r>
        <w:r w:rsidRPr="002B23F9">
          <w:rPr>
            <w:rStyle w:val="Hyperlink"/>
            <w:noProof/>
          </w:rPr>
          <w:t>Änderungsgeschichte</w:t>
        </w:r>
        <w:r>
          <w:rPr>
            <w:noProof/>
            <w:webHidden/>
          </w:rPr>
          <w:tab/>
        </w:r>
        <w:r>
          <w:rPr>
            <w:noProof/>
            <w:webHidden/>
          </w:rPr>
          <w:fldChar w:fldCharType="begin"/>
        </w:r>
        <w:r>
          <w:rPr>
            <w:noProof/>
            <w:webHidden/>
          </w:rPr>
          <w:instrText xml:space="preserve"> PAGEREF _Toc327350333 \h </w:instrText>
        </w:r>
        <w:r>
          <w:rPr>
            <w:noProof/>
            <w:webHidden/>
          </w:rPr>
        </w:r>
        <w:r>
          <w:rPr>
            <w:noProof/>
            <w:webHidden/>
          </w:rPr>
          <w:fldChar w:fldCharType="separate"/>
        </w:r>
        <w:r>
          <w:rPr>
            <w:noProof/>
            <w:webHidden/>
          </w:rPr>
          <w:t>4</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34" w:history="1">
        <w:r w:rsidRPr="002B23F9">
          <w:rPr>
            <w:rStyle w:val="Hyperlink"/>
            <w:noProof/>
          </w:rPr>
          <w:t>I.2.2</w:t>
        </w:r>
        <w:r>
          <w:rPr>
            <w:noProof/>
            <w:sz w:val="22"/>
            <w:szCs w:val="22"/>
            <w:lang w:eastAsia="de-CH"/>
          </w:rPr>
          <w:tab/>
        </w:r>
        <w:r w:rsidRPr="002B23F9">
          <w:rPr>
            <w:rStyle w:val="Hyperlink"/>
            <w:noProof/>
          </w:rPr>
          <w:t>Projektplan</w:t>
        </w:r>
        <w:r>
          <w:rPr>
            <w:noProof/>
            <w:webHidden/>
          </w:rPr>
          <w:tab/>
        </w:r>
        <w:r>
          <w:rPr>
            <w:noProof/>
            <w:webHidden/>
          </w:rPr>
          <w:fldChar w:fldCharType="begin"/>
        </w:r>
        <w:r>
          <w:rPr>
            <w:noProof/>
            <w:webHidden/>
          </w:rPr>
          <w:instrText xml:space="preserve"> PAGEREF _Toc327350334 \h </w:instrText>
        </w:r>
        <w:r>
          <w:rPr>
            <w:noProof/>
            <w:webHidden/>
          </w:rPr>
        </w:r>
        <w:r>
          <w:rPr>
            <w:noProof/>
            <w:webHidden/>
          </w:rPr>
          <w:fldChar w:fldCharType="separate"/>
        </w:r>
        <w:r>
          <w:rPr>
            <w:noProof/>
            <w:webHidden/>
          </w:rPr>
          <w:t>4</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35" w:history="1">
        <w:r w:rsidRPr="002B23F9">
          <w:rPr>
            <w:rStyle w:val="Hyperlink"/>
            <w:noProof/>
          </w:rPr>
          <w:t>I.2.3</w:t>
        </w:r>
        <w:r>
          <w:rPr>
            <w:noProof/>
            <w:sz w:val="22"/>
            <w:szCs w:val="22"/>
            <w:lang w:eastAsia="de-CH"/>
          </w:rPr>
          <w:tab/>
        </w:r>
        <w:r w:rsidRPr="002B23F9">
          <w:rPr>
            <w:rStyle w:val="Hyperlink"/>
            <w:noProof/>
          </w:rPr>
          <w:t>Projektorganisation</w:t>
        </w:r>
        <w:r>
          <w:rPr>
            <w:noProof/>
            <w:webHidden/>
          </w:rPr>
          <w:tab/>
        </w:r>
        <w:r>
          <w:rPr>
            <w:noProof/>
            <w:webHidden/>
          </w:rPr>
          <w:fldChar w:fldCharType="begin"/>
        </w:r>
        <w:r>
          <w:rPr>
            <w:noProof/>
            <w:webHidden/>
          </w:rPr>
          <w:instrText xml:space="preserve"> PAGEREF _Toc327350335 \h </w:instrText>
        </w:r>
        <w:r>
          <w:rPr>
            <w:noProof/>
            <w:webHidden/>
          </w:rPr>
        </w:r>
        <w:r>
          <w:rPr>
            <w:noProof/>
            <w:webHidden/>
          </w:rPr>
          <w:fldChar w:fldCharType="separate"/>
        </w:r>
        <w:r>
          <w:rPr>
            <w:noProof/>
            <w:webHidden/>
          </w:rPr>
          <w:t>6</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36" w:history="1">
        <w:r w:rsidRPr="002B23F9">
          <w:rPr>
            <w:rStyle w:val="Hyperlink"/>
            <w:noProof/>
          </w:rPr>
          <w:t>I.2.4</w:t>
        </w:r>
        <w:r>
          <w:rPr>
            <w:noProof/>
            <w:sz w:val="22"/>
            <w:szCs w:val="22"/>
            <w:lang w:eastAsia="de-CH"/>
          </w:rPr>
          <w:tab/>
        </w:r>
        <w:r w:rsidRPr="002B23F9">
          <w:rPr>
            <w:rStyle w:val="Hyperlink"/>
            <w:noProof/>
          </w:rPr>
          <w:t>Risiken</w:t>
        </w:r>
        <w:r>
          <w:rPr>
            <w:noProof/>
            <w:webHidden/>
          </w:rPr>
          <w:tab/>
        </w:r>
        <w:r>
          <w:rPr>
            <w:noProof/>
            <w:webHidden/>
          </w:rPr>
          <w:fldChar w:fldCharType="begin"/>
        </w:r>
        <w:r>
          <w:rPr>
            <w:noProof/>
            <w:webHidden/>
          </w:rPr>
          <w:instrText xml:space="preserve"> PAGEREF _Toc327350336 \h </w:instrText>
        </w:r>
        <w:r>
          <w:rPr>
            <w:noProof/>
            <w:webHidden/>
          </w:rPr>
        </w:r>
        <w:r>
          <w:rPr>
            <w:noProof/>
            <w:webHidden/>
          </w:rPr>
          <w:fldChar w:fldCharType="separate"/>
        </w:r>
        <w:r>
          <w:rPr>
            <w:noProof/>
            <w:webHidden/>
          </w:rPr>
          <w:t>7</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37" w:history="1">
        <w:r w:rsidRPr="002B23F9">
          <w:rPr>
            <w:rStyle w:val="Hyperlink"/>
            <w:noProof/>
          </w:rPr>
          <w:t>I.2.5</w:t>
        </w:r>
        <w:r>
          <w:rPr>
            <w:noProof/>
            <w:sz w:val="22"/>
            <w:szCs w:val="22"/>
            <w:lang w:eastAsia="de-CH"/>
          </w:rPr>
          <w:tab/>
        </w:r>
        <w:r w:rsidRPr="002B23F9">
          <w:rPr>
            <w:rStyle w:val="Hyperlink"/>
            <w:noProof/>
          </w:rPr>
          <w:t>Vorgehensmodell</w:t>
        </w:r>
        <w:r>
          <w:rPr>
            <w:noProof/>
            <w:webHidden/>
          </w:rPr>
          <w:tab/>
        </w:r>
        <w:r>
          <w:rPr>
            <w:noProof/>
            <w:webHidden/>
          </w:rPr>
          <w:fldChar w:fldCharType="begin"/>
        </w:r>
        <w:r>
          <w:rPr>
            <w:noProof/>
            <w:webHidden/>
          </w:rPr>
          <w:instrText xml:space="preserve"> PAGEREF _Toc327350337 \h </w:instrText>
        </w:r>
        <w:r>
          <w:rPr>
            <w:noProof/>
            <w:webHidden/>
          </w:rPr>
        </w:r>
        <w:r>
          <w:rPr>
            <w:noProof/>
            <w:webHidden/>
          </w:rPr>
          <w:fldChar w:fldCharType="separate"/>
        </w:r>
        <w:r>
          <w:rPr>
            <w:noProof/>
            <w:webHidden/>
          </w:rPr>
          <w:t>8</w:t>
        </w:r>
        <w:r>
          <w:rPr>
            <w:noProof/>
            <w:webHidden/>
          </w:rPr>
          <w:fldChar w:fldCharType="end"/>
        </w:r>
      </w:hyperlink>
    </w:p>
    <w:p w:rsidR="00126AB2" w:rsidRDefault="00126AB2">
      <w:pPr>
        <w:pStyle w:val="TOC1"/>
        <w:tabs>
          <w:tab w:val="left" w:pos="440"/>
          <w:tab w:val="right" w:leader="dot" w:pos="9062"/>
        </w:tabs>
        <w:rPr>
          <w:b w:val="0"/>
          <w:noProof/>
          <w:sz w:val="22"/>
          <w:szCs w:val="22"/>
          <w:lang w:eastAsia="de-CH"/>
        </w:rPr>
      </w:pPr>
      <w:hyperlink w:anchor="_Toc327350338" w:history="1">
        <w:r w:rsidRPr="002B23F9">
          <w:rPr>
            <w:rStyle w:val="Hyperlink"/>
            <w:noProof/>
          </w:rPr>
          <w:t>I.3</w:t>
        </w:r>
        <w:r>
          <w:rPr>
            <w:b w:val="0"/>
            <w:noProof/>
            <w:sz w:val="22"/>
            <w:szCs w:val="22"/>
            <w:lang w:eastAsia="de-CH"/>
          </w:rPr>
          <w:tab/>
        </w:r>
        <w:r w:rsidRPr="002B23F9">
          <w:rPr>
            <w:rStyle w:val="Hyperlink"/>
            <w:noProof/>
          </w:rPr>
          <w:t>Vorstudie</w:t>
        </w:r>
        <w:r>
          <w:rPr>
            <w:noProof/>
            <w:webHidden/>
          </w:rPr>
          <w:tab/>
        </w:r>
        <w:r>
          <w:rPr>
            <w:noProof/>
            <w:webHidden/>
          </w:rPr>
          <w:fldChar w:fldCharType="begin"/>
        </w:r>
        <w:r>
          <w:rPr>
            <w:noProof/>
            <w:webHidden/>
          </w:rPr>
          <w:instrText xml:space="preserve"> PAGEREF _Toc327350338 \h </w:instrText>
        </w:r>
        <w:r>
          <w:rPr>
            <w:noProof/>
            <w:webHidden/>
          </w:rPr>
        </w:r>
        <w:r>
          <w:rPr>
            <w:noProof/>
            <w:webHidden/>
          </w:rPr>
          <w:fldChar w:fldCharType="separate"/>
        </w:r>
        <w:r>
          <w:rPr>
            <w:noProof/>
            <w:webHidden/>
          </w:rPr>
          <w:t>10</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39" w:history="1">
        <w:r w:rsidRPr="002B23F9">
          <w:rPr>
            <w:rStyle w:val="Hyperlink"/>
            <w:noProof/>
          </w:rPr>
          <w:t>I.3.1</w:t>
        </w:r>
        <w:r>
          <w:rPr>
            <w:noProof/>
            <w:sz w:val="22"/>
            <w:szCs w:val="22"/>
            <w:lang w:eastAsia="de-CH"/>
          </w:rPr>
          <w:tab/>
        </w:r>
        <w:r w:rsidRPr="002B23F9">
          <w:rPr>
            <w:rStyle w:val="Hyperlink"/>
            <w:noProof/>
          </w:rPr>
          <w:t>Änderungsgeschichte</w:t>
        </w:r>
        <w:r>
          <w:rPr>
            <w:noProof/>
            <w:webHidden/>
          </w:rPr>
          <w:tab/>
        </w:r>
        <w:r>
          <w:rPr>
            <w:noProof/>
            <w:webHidden/>
          </w:rPr>
          <w:fldChar w:fldCharType="begin"/>
        </w:r>
        <w:r>
          <w:rPr>
            <w:noProof/>
            <w:webHidden/>
          </w:rPr>
          <w:instrText xml:space="preserve"> PAGEREF _Toc327350339 \h </w:instrText>
        </w:r>
        <w:r>
          <w:rPr>
            <w:noProof/>
            <w:webHidden/>
          </w:rPr>
        </w:r>
        <w:r>
          <w:rPr>
            <w:noProof/>
            <w:webHidden/>
          </w:rPr>
          <w:fldChar w:fldCharType="separate"/>
        </w:r>
        <w:r>
          <w:rPr>
            <w:noProof/>
            <w:webHidden/>
          </w:rPr>
          <w:t>11</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40" w:history="1">
        <w:r w:rsidRPr="002B23F9">
          <w:rPr>
            <w:rStyle w:val="Hyperlink"/>
            <w:noProof/>
          </w:rPr>
          <w:t>I.3.2</w:t>
        </w:r>
        <w:r>
          <w:rPr>
            <w:noProof/>
            <w:sz w:val="22"/>
            <w:szCs w:val="22"/>
            <w:lang w:eastAsia="de-CH"/>
          </w:rPr>
          <w:tab/>
        </w:r>
        <w:r w:rsidRPr="002B23F9">
          <w:rPr>
            <w:rStyle w:val="Hyperlink"/>
            <w:noProof/>
          </w:rPr>
          <w:t>Vision</w:t>
        </w:r>
        <w:r>
          <w:rPr>
            <w:noProof/>
            <w:webHidden/>
          </w:rPr>
          <w:tab/>
        </w:r>
        <w:r>
          <w:rPr>
            <w:noProof/>
            <w:webHidden/>
          </w:rPr>
          <w:fldChar w:fldCharType="begin"/>
        </w:r>
        <w:r>
          <w:rPr>
            <w:noProof/>
            <w:webHidden/>
          </w:rPr>
          <w:instrText xml:space="preserve"> PAGEREF _Toc327350340 \h </w:instrText>
        </w:r>
        <w:r>
          <w:rPr>
            <w:noProof/>
            <w:webHidden/>
          </w:rPr>
        </w:r>
        <w:r>
          <w:rPr>
            <w:noProof/>
            <w:webHidden/>
          </w:rPr>
          <w:fldChar w:fldCharType="separate"/>
        </w:r>
        <w:r>
          <w:rPr>
            <w:noProof/>
            <w:webHidden/>
          </w:rPr>
          <w:t>13</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41" w:history="1">
        <w:r w:rsidRPr="002B23F9">
          <w:rPr>
            <w:rStyle w:val="Hyperlink"/>
            <w:noProof/>
          </w:rPr>
          <w:t>I.3.3</w:t>
        </w:r>
        <w:r>
          <w:rPr>
            <w:noProof/>
            <w:sz w:val="22"/>
            <w:szCs w:val="22"/>
            <w:lang w:eastAsia="de-CH"/>
          </w:rPr>
          <w:tab/>
        </w:r>
        <w:r w:rsidRPr="002B23F9">
          <w:rPr>
            <w:rStyle w:val="Hyperlink"/>
            <w:noProof/>
          </w:rPr>
          <w:t>Gebäude der HSR</w:t>
        </w:r>
        <w:r>
          <w:rPr>
            <w:noProof/>
            <w:webHidden/>
          </w:rPr>
          <w:tab/>
        </w:r>
        <w:r>
          <w:rPr>
            <w:noProof/>
            <w:webHidden/>
          </w:rPr>
          <w:fldChar w:fldCharType="begin"/>
        </w:r>
        <w:r>
          <w:rPr>
            <w:noProof/>
            <w:webHidden/>
          </w:rPr>
          <w:instrText xml:space="preserve"> PAGEREF _Toc327350341 \h </w:instrText>
        </w:r>
        <w:r>
          <w:rPr>
            <w:noProof/>
            <w:webHidden/>
          </w:rPr>
        </w:r>
        <w:r>
          <w:rPr>
            <w:noProof/>
            <w:webHidden/>
          </w:rPr>
          <w:fldChar w:fldCharType="separate"/>
        </w:r>
        <w:r>
          <w:rPr>
            <w:noProof/>
            <w:webHidden/>
          </w:rPr>
          <w:t>14</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42" w:history="1">
        <w:r w:rsidRPr="002B23F9">
          <w:rPr>
            <w:rStyle w:val="Hyperlink"/>
            <w:noProof/>
          </w:rPr>
          <w:t>I.3.4</w:t>
        </w:r>
        <w:r>
          <w:rPr>
            <w:noProof/>
            <w:sz w:val="22"/>
            <w:szCs w:val="22"/>
            <w:lang w:eastAsia="de-CH"/>
          </w:rPr>
          <w:tab/>
        </w:r>
        <w:r w:rsidRPr="002B23F9">
          <w:rPr>
            <w:rStyle w:val="Hyperlink"/>
            <w:noProof/>
          </w:rPr>
          <w:t>Initiale Stakeholderanalyse</w:t>
        </w:r>
        <w:r>
          <w:rPr>
            <w:noProof/>
            <w:webHidden/>
          </w:rPr>
          <w:tab/>
        </w:r>
        <w:r>
          <w:rPr>
            <w:noProof/>
            <w:webHidden/>
          </w:rPr>
          <w:fldChar w:fldCharType="begin"/>
        </w:r>
        <w:r>
          <w:rPr>
            <w:noProof/>
            <w:webHidden/>
          </w:rPr>
          <w:instrText xml:space="preserve"> PAGEREF _Toc327350342 \h </w:instrText>
        </w:r>
        <w:r>
          <w:rPr>
            <w:noProof/>
            <w:webHidden/>
          </w:rPr>
        </w:r>
        <w:r>
          <w:rPr>
            <w:noProof/>
            <w:webHidden/>
          </w:rPr>
          <w:fldChar w:fldCharType="separate"/>
        </w:r>
        <w:r>
          <w:rPr>
            <w:noProof/>
            <w:webHidden/>
          </w:rPr>
          <w:t>14</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43" w:history="1">
        <w:r w:rsidRPr="002B23F9">
          <w:rPr>
            <w:rStyle w:val="Hyperlink"/>
            <w:noProof/>
          </w:rPr>
          <w:t>I.3.5</w:t>
        </w:r>
        <w:r>
          <w:rPr>
            <w:noProof/>
            <w:sz w:val="22"/>
            <w:szCs w:val="22"/>
            <w:lang w:eastAsia="de-CH"/>
          </w:rPr>
          <w:tab/>
        </w:r>
        <w:r w:rsidRPr="002B23F9">
          <w:rPr>
            <w:rStyle w:val="Hyperlink"/>
            <w:noProof/>
          </w:rPr>
          <w:t>Konkurrenzanalyse</w:t>
        </w:r>
        <w:r>
          <w:rPr>
            <w:noProof/>
            <w:webHidden/>
          </w:rPr>
          <w:tab/>
        </w:r>
        <w:r>
          <w:rPr>
            <w:noProof/>
            <w:webHidden/>
          </w:rPr>
          <w:fldChar w:fldCharType="begin"/>
        </w:r>
        <w:r>
          <w:rPr>
            <w:noProof/>
            <w:webHidden/>
          </w:rPr>
          <w:instrText xml:space="preserve"> PAGEREF _Toc327350343 \h </w:instrText>
        </w:r>
        <w:r>
          <w:rPr>
            <w:noProof/>
            <w:webHidden/>
          </w:rPr>
        </w:r>
        <w:r>
          <w:rPr>
            <w:noProof/>
            <w:webHidden/>
          </w:rPr>
          <w:fldChar w:fldCharType="separate"/>
        </w:r>
        <w:r>
          <w:rPr>
            <w:noProof/>
            <w:webHidden/>
          </w:rPr>
          <w:t>16</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44" w:history="1">
        <w:r w:rsidRPr="002B23F9">
          <w:rPr>
            <w:rStyle w:val="Hyperlink"/>
            <w:noProof/>
          </w:rPr>
          <w:t>I.3.6</w:t>
        </w:r>
        <w:r>
          <w:rPr>
            <w:noProof/>
            <w:sz w:val="22"/>
            <w:szCs w:val="22"/>
            <w:lang w:eastAsia="de-CH"/>
          </w:rPr>
          <w:tab/>
        </w:r>
        <w:r w:rsidRPr="002B23F9">
          <w:rPr>
            <w:rStyle w:val="Hyperlink"/>
            <w:noProof/>
          </w:rPr>
          <w:t>Passantenanalyse</w:t>
        </w:r>
        <w:r>
          <w:rPr>
            <w:noProof/>
            <w:webHidden/>
          </w:rPr>
          <w:tab/>
        </w:r>
        <w:r>
          <w:rPr>
            <w:noProof/>
            <w:webHidden/>
          </w:rPr>
          <w:fldChar w:fldCharType="begin"/>
        </w:r>
        <w:r>
          <w:rPr>
            <w:noProof/>
            <w:webHidden/>
          </w:rPr>
          <w:instrText xml:space="preserve"> PAGEREF _Toc327350344 \h </w:instrText>
        </w:r>
        <w:r>
          <w:rPr>
            <w:noProof/>
            <w:webHidden/>
          </w:rPr>
        </w:r>
        <w:r>
          <w:rPr>
            <w:noProof/>
            <w:webHidden/>
          </w:rPr>
          <w:fldChar w:fldCharType="separate"/>
        </w:r>
        <w:r>
          <w:rPr>
            <w:noProof/>
            <w:webHidden/>
          </w:rPr>
          <w:t>23</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45" w:history="1">
        <w:r w:rsidRPr="002B23F9">
          <w:rPr>
            <w:rStyle w:val="Hyperlink"/>
            <w:noProof/>
          </w:rPr>
          <w:t>I.3.7</w:t>
        </w:r>
        <w:r>
          <w:rPr>
            <w:noProof/>
            <w:sz w:val="22"/>
            <w:szCs w:val="22"/>
            <w:lang w:eastAsia="de-CH"/>
          </w:rPr>
          <w:tab/>
        </w:r>
        <w:r w:rsidRPr="002B23F9">
          <w:rPr>
            <w:rStyle w:val="Hyperlink"/>
            <w:noProof/>
          </w:rPr>
          <w:t>Interaktionsbereich des Kinect Sensors</w:t>
        </w:r>
        <w:r>
          <w:rPr>
            <w:noProof/>
            <w:webHidden/>
          </w:rPr>
          <w:tab/>
        </w:r>
        <w:r>
          <w:rPr>
            <w:noProof/>
            <w:webHidden/>
          </w:rPr>
          <w:fldChar w:fldCharType="begin"/>
        </w:r>
        <w:r>
          <w:rPr>
            <w:noProof/>
            <w:webHidden/>
          </w:rPr>
          <w:instrText xml:space="preserve"> PAGEREF _Toc327350345 \h </w:instrText>
        </w:r>
        <w:r>
          <w:rPr>
            <w:noProof/>
            <w:webHidden/>
          </w:rPr>
        </w:r>
        <w:r>
          <w:rPr>
            <w:noProof/>
            <w:webHidden/>
          </w:rPr>
          <w:fldChar w:fldCharType="separate"/>
        </w:r>
        <w:r>
          <w:rPr>
            <w:noProof/>
            <w:webHidden/>
          </w:rPr>
          <w:t>27</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46" w:history="1">
        <w:r w:rsidRPr="002B23F9">
          <w:rPr>
            <w:rStyle w:val="Hyperlink"/>
            <w:noProof/>
          </w:rPr>
          <w:t>I.3.8</w:t>
        </w:r>
        <w:r>
          <w:rPr>
            <w:noProof/>
            <w:sz w:val="22"/>
            <w:szCs w:val="22"/>
            <w:lang w:eastAsia="de-CH"/>
          </w:rPr>
          <w:tab/>
        </w:r>
        <w:r w:rsidRPr="002B23F9">
          <w:rPr>
            <w:rStyle w:val="Hyperlink"/>
            <w:noProof/>
          </w:rPr>
          <w:t>Befragung</w:t>
        </w:r>
        <w:r>
          <w:rPr>
            <w:noProof/>
            <w:webHidden/>
          </w:rPr>
          <w:tab/>
        </w:r>
        <w:r>
          <w:rPr>
            <w:noProof/>
            <w:webHidden/>
          </w:rPr>
          <w:fldChar w:fldCharType="begin"/>
        </w:r>
        <w:r>
          <w:rPr>
            <w:noProof/>
            <w:webHidden/>
          </w:rPr>
          <w:instrText xml:space="preserve"> PAGEREF _Toc327350346 \h </w:instrText>
        </w:r>
        <w:r>
          <w:rPr>
            <w:noProof/>
            <w:webHidden/>
          </w:rPr>
        </w:r>
        <w:r>
          <w:rPr>
            <w:noProof/>
            <w:webHidden/>
          </w:rPr>
          <w:fldChar w:fldCharType="separate"/>
        </w:r>
        <w:r>
          <w:rPr>
            <w:noProof/>
            <w:webHidden/>
          </w:rPr>
          <w:t>28</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47" w:history="1">
        <w:r w:rsidRPr="002B23F9">
          <w:rPr>
            <w:rStyle w:val="Hyperlink"/>
            <w:noProof/>
          </w:rPr>
          <w:t>I.3.9</w:t>
        </w:r>
        <w:r>
          <w:rPr>
            <w:noProof/>
            <w:sz w:val="22"/>
            <w:szCs w:val="22"/>
            <w:lang w:eastAsia="de-CH"/>
          </w:rPr>
          <w:tab/>
        </w:r>
        <w:r w:rsidRPr="002B23F9">
          <w:rPr>
            <w:rStyle w:val="Hyperlink"/>
            <w:noProof/>
          </w:rPr>
          <w:t>Rollen &amp; Personas</w:t>
        </w:r>
        <w:r>
          <w:rPr>
            <w:noProof/>
            <w:webHidden/>
          </w:rPr>
          <w:tab/>
        </w:r>
        <w:r>
          <w:rPr>
            <w:noProof/>
            <w:webHidden/>
          </w:rPr>
          <w:fldChar w:fldCharType="begin"/>
        </w:r>
        <w:r>
          <w:rPr>
            <w:noProof/>
            <w:webHidden/>
          </w:rPr>
          <w:instrText xml:space="preserve"> PAGEREF _Toc327350347 \h </w:instrText>
        </w:r>
        <w:r>
          <w:rPr>
            <w:noProof/>
            <w:webHidden/>
          </w:rPr>
        </w:r>
        <w:r>
          <w:rPr>
            <w:noProof/>
            <w:webHidden/>
          </w:rPr>
          <w:fldChar w:fldCharType="separate"/>
        </w:r>
        <w:r>
          <w:rPr>
            <w:noProof/>
            <w:webHidden/>
          </w:rPr>
          <w:t>33</w:t>
        </w:r>
        <w:r>
          <w:rPr>
            <w:noProof/>
            <w:webHidden/>
          </w:rPr>
          <w:fldChar w:fldCharType="end"/>
        </w:r>
      </w:hyperlink>
    </w:p>
    <w:p w:rsidR="00126AB2" w:rsidRDefault="00126AB2">
      <w:pPr>
        <w:pStyle w:val="TOC2"/>
        <w:tabs>
          <w:tab w:val="left" w:pos="1000"/>
          <w:tab w:val="right" w:leader="dot" w:pos="9062"/>
        </w:tabs>
        <w:rPr>
          <w:noProof/>
          <w:sz w:val="22"/>
          <w:szCs w:val="22"/>
          <w:lang w:eastAsia="de-CH"/>
        </w:rPr>
      </w:pPr>
      <w:hyperlink w:anchor="_Toc327350348" w:history="1">
        <w:r w:rsidRPr="002B23F9">
          <w:rPr>
            <w:rStyle w:val="Hyperlink"/>
            <w:noProof/>
          </w:rPr>
          <w:t>I.3.10</w:t>
        </w:r>
        <w:r>
          <w:rPr>
            <w:noProof/>
            <w:sz w:val="22"/>
            <w:szCs w:val="22"/>
            <w:lang w:eastAsia="de-CH"/>
          </w:rPr>
          <w:tab/>
        </w:r>
        <w:r w:rsidRPr="002B23F9">
          <w:rPr>
            <w:rStyle w:val="Hyperlink"/>
            <w:noProof/>
          </w:rPr>
          <w:t>Sofortiges Erfolgserlebnis</w:t>
        </w:r>
        <w:r>
          <w:rPr>
            <w:noProof/>
            <w:webHidden/>
          </w:rPr>
          <w:tab/>
        </w:r>
        <w:r>
          <w:rPr>
            <w:noProof/>
            <w:webHidden/>
          </w:rPr>
          <w:fldChar w:fldCharType="begin"/>
        </w:r>
        <w:r>
          <w:rPr>
            <w:noProof/>
            <w:webHidden/>
          </w:rPr>
          <w:instrText xml:space="preserve"> PAGEREF _Toc327350348 \h </w:instrText>
        </w:r>
        <w:r>
          <w:rPr>
            <w:noProof/>
            <w:webHidden/>
          </w:rPr>
        </w:r>
        <w:r>
          <w:rPr>
            <w:noProof/>
            <w:webHidden/>
          </w:rPr>
          <w:fldChar w:fldCharType="separate"/>
        </w:r>
        <w:r>
          <w:rPr>
            <w:noProof/>
            <w:webHidden/>
          </w:rPr>
          <w:t>38</w:t>
        </w:r>
        <w:r>
          <w:rPr>
            <w:noProof/>
            <w:webHidden/>
          </w:rPr>
          <w:fldChar w:fldCharType="end"/>
        </w:r>
      </w:hyperlink>
    </w:p>
    <w:p w:rsidR="00126AB2" w:rsidRDefault="00126AB2">
      <w:pPr>
        <w:pStyle w:val="TOC2"/>
        <w:tabs>
          <w:tab w:val="left" w:pos="1000"/>
          <w:tab w:val="right" w:leader="dot" w:pos="9062"/>
        </w:tabs>
        <w:rPr>
          <w:noProof/>
          <w:sz w:val="22"/>
          <w:szCs w:val="22"/>
          <w:lang w:eastAsia="de-CH"/>
        </w:rPr>
      </w:pPr>
      <w:hyperlink w:anchor="_Toc327350349" w:history="1">
        <w:r w:rsidRPr="002B23F9">
          <w:rPr>
            <w:rStyle w:val="Hyperlink"/>
            <w:noProof/>
          </w:rPr>
          <w:t>I.3.11</w:t>
        </w:r>
        <w:r>
          <w:rPr>
            <w:noProof/>
            <w:sz w:val="22"/>
            <w:szCs w:val="22"/>
            <w:lang w:eastAsia="de-CH"/>
          </w:rPr>
          <w:tab/>
        </w:r>
        <w:r w:rsidRPr="002B23F9">
          <w:rPr>
            <w:rStyle w:val="Hyperlink"/>
            <w:noProof/>
          </w:rPr>
          <w:t>Motivation zur wiederholten Nutzung der Videowall</w:t>
        </w:r>
        <w:r>
          <w:rPr>
            <w:noProof/>
            <w:webHidden/>
          </w:rPr>
          <w:tab/>
        </w:r>
        <w:r>
          <w:rPr>
            <w:noProof/>
            <w:webHidden/>
          </w:rPr>
          <w:fldChar w:fldCharType="begin"/>
        </w:r>
        <w:r>
          <w:rPr>
            <w:noProof/>
            <w:webHidden/>
          </w:rPr>
          <w:instrText xml:space="preserve"> PAGEREF _Toc327350349 \h </w:instrText>
        </w:r>
        <w:r>
          <w:rPr>
            <w:noProof/>
            <w:webHidden/>
          </w:rPr>
        </w:r>
        <w:r>
          <w:rPr>
            <w:noProof/>
            <w:webHidden/>
          </w:rPr>
          <w:fldChar w:fldCharType="separate"/>
        </w:r>
        <w:r>
          <w:rPr>
            <w:noProof/>
            <w:webHidden/>
          </w:rPr>
          <w:t>38</w:t>
        </w:r>
        <w:r>
          <w:rPr>
            <w:noProof/>
            <w:webHidden/>
          </w:rPr>
          <w:fldChar w:fldCharType="end"/>
        </w:r>
      </w:hyperlink>
    </w:p>
    <w:p w:rsidR="00126AB2" w:rsidRDefault="00126AB2">
      <w:pPr>
        <w:pStyle w:val="TOC1"/>
        <w:tabs>
          <w:tab w:val="left" w:pos="440"/>
          <w:tab w:val="right" w:leader="dot" w:pos="9062"/>
        </w:tabs>
        <w:rPr>
          <w:b w:val="0"/>
          <w:noProof/>
          <w:sz w:val="22"/>
          <w:szCs w:val="22"/>
          <w:lang w:eastAsia="de-CH"/>
        </w:rPr>
      </w:pPr>
      <w:hyperlink w:anchor="_Toc327350350" w:history="1">
        <w:r w:rsidRPr="002B23F9">
          <w:rPr>
            <w:rStyle w:val="Hyperlink"/>
            <w:noProof/>
          </w:rPr>
          <w:t>I.4</w:t>
        </w:r>
        <w:r>
          <w:rPr>
            <w:b w:val="0"/>
            <w:noProof/>
            <w:sz w:val="22"/>
            <w:szCs w:val="22"/>
            <w:lang w:eastAsia="de-CH"/>
          </w:rPr>
          <w:tab/>
        </w:r>
        <w:r w:rsidRPr="002B23F9">
          <w:rPr>
            <w:rStyle w:val="Hyperlink"/>
            <w:noProof/>
          </w:rPr>
          <w:t>Anforderungen</w:t>
        </w:r>
        <w:r>
          <w:rPr>
            <w:noProof/>
            <w:webHidden/>
          </w:rPr>
          <w:tab/>
        </w:r>
        <w:r>
          <w:rPr>
            <w:noProof/>
            <w:webHidden/>
          </w:rPr>
          <w:fldChar w:fldCharType="begin"/>
        </w:r>
        <w:r>
          <w:rPr>
            <w:noProof/>
            <w:webHidden/>
          </w:rPr>
          <w:instrText xml:space="preserve"> PAGEREF _Toc327350350 \h </w:instrText>
        </w:r>
        <w:r>
          <w:rPr>
            <w:noProof/>
            <w:webHidden/>
          </w:rPr>
        </w:r>
        <w:r>
          <w:rPr>
            <w:noProof/>
            <w:webHidden/>
          </w:rPr>
          <w:fldChar w:fldCharType="separate"/>
        </w:r>
        <w:r>
          <w:rPr>
            <w:noProof/>
            <w:webHidden/>
          </w:rPr>
          <w:t>39</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51" w:history="1">
        <w:r w:rsidRPr="002B23F9">
          <w:rPr>
            <w:rStyle w:val="Hyperlink"/>
            <w:noProof/>
          </w:rPr>
          <w:t>I.4.1</w:t>
        </w:r>
        <w:r>
          <w:rPr>
            <w:noProof/>
            <w:sz w:val="22"/>
            <w:szCs w:val="22"/>
            <w:lang w:eastAsia="de-CH"/>
          </w:rPr>
          <w:tab/>
        </w:r>
        <w:r w:rsidRPr="002B23F9">
          <w:rPr>
            <w:rStyle w:val="Hyperlink"/>
            <w:noProof/>
          </w:rPr>
          <w:t>Änderungsgeschichte</w:t>
        </w:r>
        <w:r>
          <w:rPr>
            <w:noProof/>
            <w:webHidden/>
          </w:rPr>
          <w:tab/>
        </w:r>
        <w:r>
          <w:rPr>
            <w:noProof/>
            <w:webHidden/>
          </w:rPr>
          <w:fldChar w:fldCharType="begin"/>
        </w:r>
        <w:r>
          <w:rPr>
            <w:noProof/>
            <w:webHidden/>
          </w:rPr>
          <w:instrText xml:space="preserve"> PAGEREF _Toc327350351 \h </w:instrText>
        </w:r>
        <w:r>
          <w:rPr>
            <w:noProof/>
            <w:webHidden/>
          </w:rPr>
        </w:r>
        <w:r>
          <w:rPr>
            <w:noProof/>
            <w:webHidden/>
          </w:rPr>
          <w:fldChar w:fldCharType="separate"/>
        </w:r>
        <w:r>
          <w:rPr>
            <w:noProof/>
            <w:webHidden/>
          </w:rPr>
          <w:t>39</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52" w:history="1">
        <w:r w:rsidRPr="002B23F9">
          <w:rPr>
            <w:rStyle w:val="Hyperlink"/>
            <w:noProof/>
          </w:rPr>
          <w:t>I.4.2</w:t>
        </w:r>
        <w:r>
          <w:rPr>
            <w:noProof/>
            <w:sz w:val="22"/>
            <w:szCs w:val="22"/>
            <w:lang w:eastAsia="de-CH"/>
          </w:rPr>
          <w:tab/>
        </w:r>
        <w:r w:rsidRPr="002B23F9">
          <w:rPr>
            <w:rStyle w:val="Hyperlink"/>
            <w:noProof/>
          </w:rPr>
          <w:t>Tools</w:t>
        </w:r>
        <w:r>
          <w:rPr>
            <w:noProof/>
            <w:webHidden/>
          </w:rPr>
          <w:tab/>
        </w:r>
        <w:r>
          <w:rPr>
            <w:noProof/>
            <w:webHidden/>
          </w:rPr>
          <w:fldChar w:fldCharType="begin"/>
        </w:r>
        <w:r>
          <w:rPr>
            <w:noProof/>
            <w:webHidden/>
          </w:rPr>
          <w:instrText xml:space="preserve"> PAGEREF _Toc327350352 \h </w:instrText>
        </w:r>
        <w:r>
          <w:rPr>
            <w:noProof/>
            <w:webHidden/>
          </w:rPr>
        </w:r>
        <w:r>
          <w:rPr>
            <w:noProof/>
            <w:webHidden/>
          </w:rPr>
          <w:fldChar w:fldCharType="separate"/>
        </w:r>
        <w:r>
          <w:rPr>
            <w:noProof/>
            <w:webHidden/>
          </w:rPr>
          <w:t>40</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53" w:history="1">
        <w:r w:rsidRPr="002B23F9">
          <w:rPr>
            <w:rStyle w:val="Hyperlink"/>
            <w:noProof/>
          </w:rPr>
          <w:t>I.4.3</w:t>
        </w:r>
        <w:r>
          <w:rPr>
            <w:noProof/>
            <w:sz w:val="22"/>
            <w:szCs w:val="22"/>
            <w:lang w:eastAsia="de-CH"/>
          </w:rPr>
          <w:tab/>
        </w:r>
        <w:r w:rsidRPr="002B23F9">
          <w:rPr>
            <w:rStyle w:val="Hyperlink"/>
            <w:noProof/>
          </w:rPr>
          <w:t>Funktionale Anforderungen</w:t>
        </w:r>
        <w:r>
          <w:rPr>
            <w:noProof/>
            <w:webHidden/>
          </w:rPr>
          <w:tab/>
        </w:r>
        <w:r>
          <w:rPr>
            <w:noProof/>
            <w:webHidden/>
          </w:rPr>
          <w:fldChar w:fldCharType="begin"/>
        </w:r>
        <w:r>
          <w:rPr>
            <w:noProof/>
            <w:webHidden/>
          </w:rPr>
          <w:instrText xml:space="preserve"> PAGEREF _Toc327350353 \h </w:instrText>
        </w:r>
        <w:r>
          <w:rPr>
            <w:noProof/>
            <w:webHidden/>
          </w:rPr>
        </w:r>
        <w:r>
          <w:rPr>
            <w:noProof/>
            <w:webHidden/>
          </w:rPr>
          <w:fldChar w:fldCharType="separate"/>
        </w:r>
        <w:r>
          <w:rPr>
            <w:noProof/>
            <w:webHidden/>
          </w:rPr>
          <w:t>40</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54" w:history="1">
        <w:r w:rsidRPr="002B23F9">
          <w:rPr>
            <w:rStyle w:val="Hyperlink"/>
            <w:noProof/>
          </w:rPr>
          <w:t>I.4.4</w:t>
        </w:r>
        <w:r>
          <w:rPr>
            <w:noProof/>
            <w:sz w:val="22"/>
            <w:szCs w:val="22"/>
            <w:lang w:eastAsia="de-CH"/>
          </w:rPr>
          <w:tab/>
        </w:r>
        <w:r w:rsidRPr="002B23F9">
          <w:rPr>
            <w:rStyle w:val="Hyperlink"/>
            <w:noProof/>
          </w:rPr>
          <w:t>Nicht-funktionale Anforderungen</w:t>
        </w:r>
        <w:r>
          <w:rPr>
            <w:noProof/>
            <w:webHidden/>
          </w:rPr>
          <w:tab/>
        </w:r>
        <w:r>
          <w:rPr>
            <w:noProof/>
            <w:webHidden/>
          </w:rPr>
          <w:fldChar w:fldCharType="begin"/>
        </w:r>
        <w:r>
          <w:rPr>
            <w:noProof/>
            <w:webHidden/>
          </w:rPr>
          <w:instrText xml:space="preserve"> PAGEREF _Toc327350354 \h </w:instrText>
        </w:r>
        <w:r>
          <w:rPr>
            <w:noProof/>
            <w:webHidden/>
          </w:rPr>
        </w:r>
        <w:r>
          <w:rPr>
            <w:noProof/>
            <w:webHidden/>
          </w:rPr>
          <w:fldChar w:fldCharType="separate"/>
        </w:r>
        <w:r>
          <w:rPr>
            <w:noProof/>
            <w:webHidden/>
          </w:rPr>
          <w:t>47</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55" w:history="1">
        <w:r w:rsidRPr="002B23F9">
          <w:rPr>
            <w:rStyle w:val="Hyperlink"/>
            <w:noProof/>
          </w:rPr>
          <w:t>I.4.5</w:t>
        </w:r>
        <w:r>
          <w:rPr>
            <w:noProof/>
            <w:sz w:val="22"/>
            <w:szCs w:val="22"/>
            <w:lang w:eastAsia="de-CH"/>
          </w:rPr>
          <w:tab/>
        </w:r>
        <w:r w:rsidRPr="002B23F9">
          <w:rPr>
            <w:rStyle w:val="Hyperlink"/>
            <w:noProof/>
          </w:rPr>
          <w:t xml:space="preserve">Design </w:t>
        </w:r>
        <w:r w:rsidRPr="002B23F9">
          <w:rPr>
            <w:rStyle w:val="Hyperlink"/>
            <w:noProof/>
            <w:lang w:val="en-US"/>
          </w:rPr>
          <w:t>Constraints</w:t>
        </w:r>
        <w:r>
          <w:rPr>
            <w:noProof/>
            <w:webHidden/>
          </w:rPr>
          <w:tab/>
        </w:r>
        <w:r>
          <w:rPr>
            <w:noProof/>
            <w:webHidden/>
          </w:rPr>
          <w:fldChar w:fldCharType="begin"/>
        </w:r>
        <w:r>
          <w:rPr>
            <w:noProof/>
            <w:webHidden/>
          </w:rPr>
          <w:instrText xml:space="preserve"> PAGEREF _Toc327350355 \h </w:instrText>
        </w:r>
        <w:r>
          <w:rPr>
            <w:noProof/>
            <w:webHidden/>
          </w:rPr>
        </w:r>
        <w:r>
          <w:rPr>
            <w:noProof/>
            <w:webHidden/>
          </w:rPr>
          <w:fldChar w:fldCharType="separate"/>
        </w:r>
        <w:r>
          <w:rPr>
            <w:noProof/>
            <w:webHidden/>
          </w:rPr>
          <w:t>48</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56" w:history="1">
        <w:r w:rsidRPr="002B23F9">
          <w:rPr>
            <w:rStyle w:val="Hyperlink"/>
            <w:noProof/>
          </w:rPr>
          <w:t>I.4.6</w:t>
        </w:r>
        <w:r>
          <w:rPr>
            <w:noProof/>
            <w:sz w:val="22"/>
            <w:szCs w:val="22"/>
            <w:lang w:eastAsia="de-CH"/>
          </w:rPr>
          <w:tab/>
        </w:r>
        <w:r w:rsidRPr="002B23F9">
          <w:rPr>
            <w:rStyle w:val="Hyperlink"/>
            <w:noProof/>
          </w:rPr>
          <w:t>Zugänglichkeit (</w:t>
        </w:r>
        <w:r w:rsidRPr="002B23F9">
          <w:rPr>
            <w:rStyle w:val="Hyperlink"/>
            <w:noProof/>
            <w:lang w:val="en-US"/>
          </w:rPr>
          <w:t>Accessibility</w:t>
        </w:r>
        <w:r w:rsidRPr="002B23F9">
          <w:rPr>
            <w:rStyle w:val="Hyperlink"/>
            <w:noProof/>
          </w:rPr>
          <w:t>)</w:t>
        </w:r>
        <w:r>
          <w:rPr>
            <w:noProof/>
            <w:webHidden/>
          </w:rPr>
          <w:tab/>
        </w:r>
        <w:r>
          <w:rPr>
            <w:noProof/>
            <w:webHidden/>
          </w:rPr>
          <w:fldChar w:fldCharType="begin"/>
        </w:r>
        <w:r>
          <w:rPr>
            <w:noProof/>
            <w:webHidden/>
          </w:rPr>
          <w:instrText xml:space="preserve"> PAGEREF _Toc327350356 \h </w:instrText>
        </w:r>
        <w:r>
          <w:rPr>
            <w:noProof/>
            <w:webHidden/>
          </w:rPr>
        </w:r>
        <w:r>
          <w:rPr>
            <w:noProof/>
            <w:webHidden/>
          </w:rPr>
          <w:fldChar w:fldCharType="separate"/>
        </w:r>
        <w:r>
          <w:rPr>
            <w:noProof/>
            <w:webHidden/>
          </w:rPr>
          <w:t>48</w:t>
        </w:r>
        <w:r>
          <w:rPr>
            <w:noProof/>
            <w:webHidden/>
          </w:rPr>
          <w:fldChar w:fldCharType="end"/>
        </w:r>
      </w:hyperlink>
    </w:p>
    <w:p w:rsidR="00126AB2" w:rsidRDefault="00126AB2">
      <w:pPr>
        <w:pStyle w:val="TOC1"/>
        <w:tabs>
          <w:tab w:val="left" w:pos="440"/>
          <w:tab w:val="right" w:leader="dot" w:pos="9062"/>
        </w:tabs>
        <w:rPr>
          <w:b w:val="0"/>
          <w:noProof/>
          <w:sz w:val="22"/>
          <w:szCs w:val="22"/>
          <w:lang w:eastAsia="de-CH"/>
        </w:rPr>
      </w:pPr>
      <w:hyperlink w:anchor="_Toc327350357" w:history="1">
        <w:r w:rsidRPr="002B23F9">
          <w:rPr>
            <w:rStyle w:val="Hyperlink"/>
            <w:noProof/>
          </w:rPr>
          <w:t>I.5</w:t>
        </w:r>
        <w:r>
          <w:rPr>
            <w:b w:val="0"/>
            <w:noProof/>
            <w:sz w:val="22"/>
            <w:szCs w:val="22"/>
            <w:lang w:eastAsia="de-CH"/>
          </w:rPr>
          <w:tab/>
        </w:r>
        <w:r w:rsidRPr="002B23F9">
          <w:rPr>
            <w:rStyle w:val="Hyperlink"/>
            <w:noProof/>
          </w:rPr>
          <w:t>Domain Analyse</w:t>
        </w:r>
        <w:r>
          <w:rPr>
            <w:noProof/>
            <w:webHidden/>
          </w:rPr>
          <w:tab/>
        </w:r>
        <w:r>
          <w:rPr>
            <w:noProof/>
            <w:webHidden/>
          </w:rPr>
          <w:fldChar w:fldCharType="begin"/>
        </w:r>
        <w:r>
          <w:rPr>
            <w:noProof/>
            <w:webHidden/>
          </w:rPr>
          <w:instrText xml:space="preserve"> PAGEREF _Toc327350357 \h </w:instrText>
        </w:r>
        <w:r>
          <w:rPr>
            <w:noProof/>
            <w:webHidden/>
          </w:rPr>
        </w:r>
        <w:r>
          <w:rPr>
            <w:noProof/>
            <w:webHidden/>
          </w:rPr>
          <w:fldChar w:fldCharType="separate"/>
        </w:r>
        <w:r>
          <w:rPr>
            <w:noProof/>
            <w:webHidden/>
          </w:rPr>
          <w:t>50</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58" w:history="1">
        <w:r w:rsidRPr="002B23F9">
          <w:rPr>
            <w:rStyle w:val="Hyperlink"/>
            <w:noProof/>
          </w:rPr>
          <w:t>I.5.1</w:t>
        </w:r>
        <w:r>
          <w:rPr>
            <w:noProof/>
            <w:sz w:val="22"/>
            <w:szCs w:val="22"/>
            <w:lang w:eastAsia="de-CH"/>
          </w:rPr>
          <w:tab/>
        </w:r>
        <w:r w:rsidRPr="002B23F9">
          <w:rPr>
            <w:rStyle w:val="Hyperlink"/>
            <w:noProof/>
          </w:rPr>
          <w:t>Änderungsgeschichte</w:t>
        </w:r>
        <w:r>
          <w:rPr>
            <w:noProof/>
            <w:webHidden/>
          </w:rPr>
          <w:tab/>
        </w:r>
        <w:r>
          <w:rPr>
            <w:noProof/>
            <w:webHidden/>
          </w:rPr>
          <w:fldChar w:fldCharType="begin"/>
        </w:r>
        <w:r>
          <w:rPr>
            <w:noProof/>
            <w:webHidden/>
          </w:rPr>
          <w:instrText xml:space="preserve"> PAGEREF _Toc327350358 \h </w:instrText>
        </w:r>
        <w:r>
          <w:rPr>
            <w:noProof/>
            <w:webHidden/>
          </w:rPr>
        </w:r>
        <w:r>
          <w:rPr>
            <w:noProof/>
            <w:webHidden/>
          </w:rPr>
          <w:fldChar w:fldCharType="separate"/>
        </w:r>
        <w:r>
          <w:rPr>
            <w:noProof/>
            <w:webHidden/>
          </w:rPr>
          <w:t>51</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59" w:history="1">
        <w:r w:rsidRPr="002B23F9">
          <w:rPr>
            <w:rStyle w:val="Hyperlink"/>
            <w:noProof/>
          </w:rPr>
          <w:t>I.5.2</w:t>
        </w:r>
        <w:r>
          <w:rPr>
            <w:noProof/>
            <w:sz w:val="22"/>
            <w:szCs w:val="22"/>
            <w:lang w:eastAsia="de-CH"/>
          </w:rPr>
          <w:tab/>
        </w:r>
        <w:r w:rsidRPr="002B23F9">
          <w:rPr>
            <w:rStyle w:val="Hyperlink"/>
            <w:noProof/>
          </w:rPr>
          <w:t>Systemübersicht</w:t>
        </w:r>
        <w:r>
          <w:rPr>
            <w:noProof/>
            <w:webHidden/>
          </w:rPr>
          <w:tab/>
        </w:r>
        <w:r>
          <w:rPr>
            <w:noProof/>
            <w:webHidden/>
          </w:rPr>
          <w:fldChar w:fldCharType="begin"/>
        </w:r>
        <w:r>
          <w:rPr>
            <w:noProof/>
            <w:webHidden/>
          </w:rPr>
          <w:instrText xml:space="preserve"> PAGEREF _Toc327350359 \h </w:instrText>
        </w:r>
        <w:r>
          <w:rPr>
            <w:noProof/>
            <w:webHidden/>
          </w:rPr>
        </w:r>
        <w:r>
          <w:rPr>
            <w:noProof/>
            <w:webHidden/>
          </w:rPr>
          <w:fldChar w:fldCharType="separate"/>
        </w:r>
        <w:r>
          <w:rPr>
            <w:noProof/>
            <w:webHidden/>
          </w:rPr>
          <w:t>53</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60" w:history="1">
        <w:r w:rsidRPr="002B23F9">
          <w:rPr>
            <w:rStyle w:val="Hyperlink"/>
            <w:noProof/>
          </w:rPr>
          <w:t>I.5.3</w:t>
        </w:r>
        <w:r>
          <w:rPr>
            <w:noProof/>
            <w:sz w:val="22"/>
            <w:szCs w:val="22"/>
            <w:lang w:eastAsia="de-CH"/>
          </w:rPr>
          <w:tab/>
        </w:r>
        <w:r w:rsidRPr="002B23F9">
          <w:rPr>
            <w:rStyle w:val="Hyperlink"/>
            <w:noProof/>
          </w:rPr>
          <w:t>Daten</w:t>
        </w:r>
        <w:r>
          <w:rPr>
            <w:noProof/>
            <w:webHidden/>
          </w:rPr>
          <w:tab/>
        </w:r>
        <w:r>
          <w:rPr>
            <w:noProof/>
            <w:webHidden/>
          </w:rPr>
          <w:fldChar w:fldCharType="begin"/>
        </w:r>
        <w:r>
          <w:rPr>
            <w:noProof/>
            <w:webHidden/>
          </w:rPr>
          <w:instrText xml:space="preserve"> PAGEREF _Toc327350360 \h </w:instrText>
        </w:r>
        <w:r>
          <w:rPr>
            <w:noProof/>
            <w:webHidden/>
          </w:rPr>
        </w:r>
        <w:r>
          <w:rPr>
            <w:noProof/>
            <w:webHidden/>
          </w:rPr>
          <w:fldChar w:fldCharType="separate"/>
        </w:r>
        <w:r>
          <w:rPr>
            <w:noProof/>
            <w:webHidden/>
          </w:rPr>
          <w:t>55</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61" w:history="1">
        <w:r w:rsidRPr="002B23F9">
          <w:rPr>
            <w:rStyle w:val="Hyperlink"/>
            <w:noProof/>
          </w:rPr>
          <w:t>I.5.4</w:t>
        </w:r>
        <w:r>
          <w:rPr>
            <w:noProof/>
            <w:sz w:val="22"/>
            <w:szCs w:val="22"/>
            <w:lang w:eastAsia="de-CH"/>
          </w:rPr>
          <w:tab/>
        </w:r>
        <w:r w:rsidRPr="002B23F9">
          <w:rPr>
            <w:rStyle w:val="Hyperlink"/>
            <w:noProof/>
          </w:rPr>
          <w:t>Graphical User Interface (GUI)</w:t>
        </w:r>
        <w:r>
          <w:rPr>
            <w:noProof/>
            <w:webHidden/>
          </w:rPr>
          <w:tab/>
        </w:r>
        <w:r>
          <w:rPr>
            <w:noProof/>
            <w:webHidden/>
          </w:rPr>
          <w:fldChar w:fldCharType="begin"/>
        </w:r>
        <w:r>
          <w:rPr>
            <w:noProof/>
            <w:webHidden/>
          </w:rPr>
          <w:instrText xml:space="preserve"> PAGEREF _Toc327350361 \h </w:instrText>
        </w:r>
        <w:r>
          <w:rPr>
            <w:noProof/>
            <w:webHidden/>
          </w:rPr>
        </w:r>
        <w:r>
          <w:rPr>
            <w:noProof/>
            <w:webHidden/>
          </w:rPr>
          <w:fldChar w:fldCharType="separate"/>
        </w:r>
        <w:r>
          <w:rPr>
            <w:noProof/>
            <w:webHidden/>
          </w:rPr>
          <w:t>58</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62" w:history="1">
        <w:r w:rsidRPr="002B23F9">
          <w:rPr>
            <w:rStyle w:val="Hyperlink"/>
            <w:noProof/>
          </w:rPr>
          <w:t>I.5.5</w:t>
        </w:r>
        <w:r>
          <w:rPr>
            <w:noProof/>
            <w:sz w:val="22"/>
            <w:szCs w:val="22"/>
            <w:lang w:eastAsia="de-CH"/>
          </w:rPr>
          <w:tab/>
        </w:r>
        <w:r w:rsidRPr="002B23F9">
          <w:rPr>
            <w:rStyle w:val="Hyperlink"/>
            <w:noProof/>
          </w:rPr>
          <w:t>Installation, Betrieb und Administration der Videowall</w:t>
        </w:r>
        <w:r>
          <w:rPr>
            <w:noProof/>
            <w:webHidden/>
          </w:rPr>
          <w:tab/>
        </w:r>
        <w:r>
          <w:rPr>
            <w:noProof/>
            <w:webHidden/>
          </w:rPr>
          <w:fldChar w:fldCharType="begin"/>
        </w:r>
        <w:r>
          <w:rPr>
            <w:noProof/>
            <w:webHidden/>
          </w:rPr>
          <w:instrText xml:space="preserve"> PAGEREF _Toc327350362 \h </w:instrText>
        </w:r>
        <w:r>
          <w:rPr>
            <w:noProof/>
            <w:webHidden/>
          </w:rPr>
        </w:r>
        <w:r>
          <w:rPr>
            <w:noProof/>
            <w:webHidden/>
          </w:rPr>
          <w:fldChar w:fldCharType="separate"/>
        </w:r>
        <w:r>
          <w:rPr>
            <w:noProof/>
            <w:webHidden/>
          </w:rPr>
          <w:t>78</w:t>
        </w:r>
        <w:r>
          <w:rPr>
            <w:noProof/>
            <w:webHidden/>
          </w:rPr>
          <w:fldChar w:fldCharType="end"/>
        </w:r>
      </w:hyperlink>
    </w:p>
    <w:p w:rsidR="00126AB2" w:rsidRDefault="00126AB2">
      <w:pPr>
        <w:pStyle w:val="TOC1"/>
        <w:tabs>
          <w:tab w:val="left" w:pos="440"/>
          <w:tab w:val="right" w:leader="dot" w:pos="9062"/>
        </w:tabs>
        <w:rPr>
          <w:b w:val="0"/>
          <w:noProof/>
          <w:sz w:val="22"/>
          <w:szCs w:val="22"/>
          <w:lang w:eastAsia="de-CH"/>
        </w:rPr>
      </w:pPr>
      <w:hyperlink w:anchor="_Toc327350363" w:history="1">
        <w:r w:rsidRPr="002B23F9">
          <w:rPr>
            <w:rStyle w:val="Hyperlink"/>
            <w:noProof/>
          </w:rPr>
          <w:t>I.6</w:t>
        </w:r>
        <w:r>
          <w:rPr>
            <w:b w:val="0"/>
            <w:noProof/>
            <w:sz w:val="22"/>
            <w:szCs w:val="22"/>
            <w:lang w:eastAsia="de-CH"/>
          </w:rPr>
          <w:tab/>
        </w:r>
        <w:r w:rsidRPr="002B23F9">
          <w:rPr>
            <w:rStyle w:val="Hyperlink"/>
            <w:noProof/>
          </w:rPr>
          <w:t>Entwurf</w:t>
        </w:r>
        <w:r>
          <w:rPr>
            <w:noProof/>
            <w:webHidden/>
          </w:rPr>
          <w:tab/>
        </w:r>
        <w:r>
          <w:rPr>
            <w:noProof/>
            <w:webHidden/>
          </w:rPr>
          <w:fldChar w:fldCharType="begin"/>
        </w:r>
        <w:r>
          <w:rPr>
            <w:noProof/>
            <w:webHidden/>
          </w:rPr>
          <w:instrText xml:space="preserve"> PAGEREF _Toc327350363 \h </w:instrText>
        </w:r>
        <w:r>
          <w:rPr>
            <w:noProof/>
            <w:webHidden/>
          </w:rPr>
        </w:r>
        <w:r>
          <w:rPr>
            <w:noProof/>
            <w:webHidden/>
          </w:rPr>
          <w:fldChar w:fldCharType="separate"/>
        </w:r>
        <w:r>
          <w:rPr>
            <w:noProof/>
            <w:webHidden/>
          </w:rPr>
          <w:t>83</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64" w:history="1">
        <w:r w:rsidRPr="002B23F9">
          <w:rPr>
            <w:rStyle w:val="Hyperlink"/>
            <w:noProof/>
          </w:rPr>
          <w:t>I.6.1</w:t>
        </w:r>
        <w:r>
          <w:rPr>
            <w:noProof/>
            <w:sz w:val="22"/>
            <w:szCs w:val="22"/>
            <w:lang w:eastAsia="de-CH"/>
          </w:rPr>
          <w:tab/>
        </w:r>
        <w:r w:rsidRPr="002B23F9">
          <w:rPr>
            <w:rStyle w:val="Hyperlink"/>
            <w:noProof/>
          </w:rPr>
          <w:t>Änderungsgeschichte</w:t>
        </w:r>
        <w:r>
          <w:rPr>
            <w:noProof/>
            <w:webHidden/>
          </w:rPr>
          <w:tab/>
        </w:r>
        <w:r>
          <w:rPr>
            <w:noProof/>
            <w:webHidden/>
          </w:rPr>
          <w:fldChar w:fldCharType="begin"/>
        </w:r>
        <w:r>
          <w:rPr>
            <w:noProof/>
            <w:webHidden/>
          </w:rPr>
          <w:instrText xml:space="preserve"> PAGEREF _Toc327350364 \h </w:instrText>
        </w:r>
        <w:r>
          <w:rPr>
            <w:noProof/>
            <w:webHidden/>
          </w:rPr>
        </w:r>
        <w:r>
          <w:rPr>
            <w:noProof/>
            <w:webHidden/>
          </w:rPr>
          <w:fldChar w:fldCharType="separate"/>
        </w:r>
        <w:r>
          <w:rPr>
            <w:noProof/>
            <w:webHidden/>
          </w:rPr>
          <w:t>84</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65" w:history="1">
        <w:r w:rsidRPr="002B23F9">
          <w:rPr>
            <w:rStyle w:val="Hyperlink"/>
            <w:noProof/>
          </w:rPr>
          <w:t>I.6.2</w:t>
        </w:r>
        <w:r>
          <w:rPr>
            <w:noProof/>
            <w:sz w:val="22"/>
            <w:szCs w:val="22"/>
            <w:lang w:eastAsia="de-CH"/>
          </w:rPr>
          <w:tab/>
        </w:r>
        <w:r w:rsidRPr="002B23F9">
          <w:rPr>
            <w:rStyle w:val="Hyperlink"/>
            <w:noProof/>
          </w:rPr>
          <w:t>Design Entscheide</w:t>
        </w:r>
        <w:r>
          <w:rPr>
            <w:noProof/>
            <w:webHidden/>
          </w:rPr>
          <w:tab/>
        </w:r>
        <w:r>
          <w:rPr>
            <w:noProof/>
            <w:webHidden/>
          </w:rPr>
          <w:fldChar w:fldCharType="begin"/>
        </w:r>
        <w:r>
          <w:rPr>
            <w:noProof/>
            <w:webHidden/>
          </w:rPr>
          <w:instrText xml:space="preserve"> PAGEREF _Toc327350365 \h </w:instrText>
        </w:r>
        <w:r>
          <w:rPr>
            <w:noProof/>
            <w:webHidden/>
          </w:rPr>
        </w:r>
        <w:r>
          <w:rPr>
            <w:noProof/>
            <w:webHidden/>
          </w:rPr>
          <w:fldChar w:fldCharType="separate"/>
        </w:r>
        <w:r>
          <w:rPr>
            <w:noProof/>
            <w:webHidden/>
          </w:rPr>
          <w:t>86</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66" w:history="1">
        <w:r w:rsidRPr="002B23F9">
          <w:rPr>
            <w:rStyle w:val="Hyperlink"/>
            <w:noProof/>
          </w:rPr>
          <w:t>I.6.3</w:t>
        </w:r>
        <w:r>
          <w:rPr>
            <w:noProof/>
            <w:sz w:val="22"/>
            <w:szCs w:val="22"/>
            <w:lang w:eastAsia="de-CH"/>
          </w:rPr>
          <w:tab/>
        </w:r>
        <w:r w:rsidRPr="002B23F9">
          <w:rPr>
            <w:rStyle w:val="Hyperlink"/>
            <w:noProof/>
          </w:rPr>
          <w:t>Betrieb der Applikation</w:t>
        </w:r>
        <w:r>
          <w:rPr>
            <w:noProof/>
            <w:webHidden/>
          </w:rPr>
          <w:tab/>
        </w:r>
        <w:r>
          <w:rPr>
            <w:noProof/>
            <w:webHidden/>
          </w:rPr>
          <w:fldChar w:fldCharType="begin"/>
        </w:r>
        <w:r>
          <w:rPr>
            <w:noProof/>
            <w:webHidden/>
          </w:rPr>
          <w:instrText xml:space="preserve"> PAGEREF _Toc327350366 \h </w:instrText>
        </w:r>
        <w:r>
          <w:rPr>
            <w:noProof/>
            <w:webHidden/>
          </w:rPr>
        </w:r>
        <w:r>
          <w:rPr>
            <w:noProof/>
            <w:webHidden/>
          </w:rPr>
          <w:fldChar w:fldCharType="separate"/>
        </w:r>
        <w:r>
          <w:rPr>
            <w:noProof/>
            <w:webHidden/>
          </w:rPr>
          <w:t>90</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67" w:history="1">
        <w:r w:rsidRPr="002B23F9">
          <w:rPr>
            <w:rStyle w:val="Hyperlink"/>
            <w:noProof/>
          </w:rPr>
          <w:t>I.6.4</w:t>
        </w:r>
        <w:r>
          <w:rPr>
            <w:noProof/>
            <w:sz w:val="22"/>
            <w:szCs w:val="22"/>
            <w:lang w:eastAsia="de-CH"/>
          </w:rPr>
          <w:tab/>
        </w:r>
        <w:r w:rsidRPr="002B23F9">
          <w:rPr>
            <w:rStyle w:val="Hyperlink"/>
            <w:noProof/>
          </w:rPr>
          <w:t>Lebenszyklus der Applikation</w:t>
        </w:r>
        <w:r>
          <w:rPr>
            <w:noProof/>
            <w:webHidden/>
          </w:rPr>
          <w:tab/>
        </w:r>
        <w:r>
          <w:rPr>
            <w:noProof/>
            <w:webHidden/>
          </w:rPr>
          <w:fldChar w:fldCharType="begin"/>
        </w:r>
        <w:r>
          <w:rPr>
            <w:noProof/>
            <w:webHidden/>
          </w:rPr>
          <w:instrText xml:space="preserve"> PAGEREF _Toc327350367 \h </w:instrText>
        </w:r>
        <w:r>
          <w:rPr>
            <w:noProof/>
            <w:webHidden/>
          </w:rPr>
        </w:r>
        <w:r>
          <w:rPr>
            <w:noProof/>
            <w:webHidden/>
          </w:rPr>
          <w:fldChar w:fldCharType="separate"/>
        </w:r>
        <w:r>
          <w:rPr>
            <w:noProof/>
            <w:webHidden/>
          </w:rPr>
          <w:t>90</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68" w:history="1">
        <w:r w:rsidRPr="002B23F9">
          <w:rPr>
            <w:rStyle w:val="Hyperlink"/>
            <w:noProof/>
          </w:rPr>
          <w:t>I.6.5</w:t>
        </w:r>
        <w:r>
          <w:rPr>
            <w:noProof/>
            <w:sz w:val="22"/>
            <w:szCs w:val="22"/>
            <w:lang w:eastAsia="de-CH"/>
          </w:rPr>
          <w:tab/>
        </w:r>
        <w:r w:rsidRPr="002B23F9">
          <w:rPr>
            <w:rStyle w:val="Hyperlink"/>
            <w:noProof/>
          </w:rPr>
          <w:t>Systemübersicht</w:t>
        </w:r>
        <w:r>
          <w:rPr>
            <w:noProof/>
            <w:webHidden/>
          </w:rPr>
          <w:tab/>
        </w:r>
        <w:r>
          <w:rPr>
            <w:noProof/>
            <w:webHidden/>
          </w:rPr>
          <w:fldChar w:fldCharType="begin"/>
        </w:r>
        <w:r>
          <w:rPr>
            <w:noProof/>
            <w:webHidden/>
          </w:rPr>
          <w:instrText xml:space="preserve"> PAGEREF _Toc327350368 \h </w:instrText>
        </w:r>
        <w:r>
          <w:rPr>
            <w:noProof/>
            <w:webHidden/>
          </w:rPr>
        </w:r>
        <w:r>
          <w:rPr>
            <w:noProof/>
            <w:webHidden/>
          </w:rPr>
          <w:fldChar w:fldCharType="separate"/>
        </w:r>
        <w:r>
          <w:rPr>
            <w:noProof/>
            <w:webHidden/>
          </w:rPr>
          <w:t>90</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69" w:history="1">
        <w:r w:rsidRPr="002B23F9">
          <w:rPr>
            <w:rStyle w:val="Hyperlink"/>
            <w:noProof/>
          </w:rPr>
          <w:t>I.6.6</w:t>
        </w:r>
        <w:r>
          <w:rPr>
            <w:noProof/>
            <w:sz w:val="22"/>
            <w:szCs w:val="22"/>
            <w:lang w:eastAsia="de-CH"/>
          </w:rPr>
          <w:tab/>
        </w:r>
        <w:r w:rsidRPr="002B23F9">
          <w:rPr>
            <w:rStyle w:val="Hyperlink"/>
            <w:noProof/>
          </w:rPr>
          <w:t>Architektur</w:t>
        </w:r>
        <w:r>
          <w:rPr>
            <w:noProof/>
            <w:webHidden/>
          </w:rPr>
          <w:tab/>
        </w:r>
        <w:r>
          <w:rPr>
            <w:noProof/>
            <w:webHidden/>
          </w:rPr>
          <w:fldChar w:fldCharType="begin"/>
        </w:r>
        <w:r>
          <w:rPr>
            <w:noProof/>
            <w:webHidden/>
          </w:rPr>
          <w:instrText xml:space="preserve"> PAGEREF _Toc327350369 \h </w:instrText>
        </w:r>
        <w:r>
          <w:rPr>
            <w:noProof/>
            <w:webHidden/>
          </w:rPr>
        </w:r>
        <w:r>
          <w:rPr>
            <w:noProof/>
            <w:webHidden/>
          </w:rPr>
          <w:fldChar w:fldCharType="separate"/>
        </w:r>
        <w:r>
          <w:rPr>
            <w:noProof/>
            <w:webHidden/>
          </w:rPr>
          <w:t>91</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70" w:history="1">
        <w:r w:rsidRPr="002B23F9">
          <w:rPr>
            <w:rStyle w:val="Hyperlink"/>
            <w:noProof/>
          </w:rPr>
          <w:t>I.6.7</w:t>
        </w:r>
        <w:r>
          <w:rPr>
            <w:noProof/>
            <w:sz w:val="22"/>
            <w:szCs w:val="22"/>
            <w:lang w:eastAsia="de-CH"/>
          </w:rPr>
          <w:tab/>
        </w:r>
        <w:r w:rsidRPr="002B23F9">
          <w:rPr>
            <w:rStyle w:val="Hyperlink"/>
            <w:noProof/>
          </w:rPr>
          <w:t>Plug-in Framework</w:t>
        </w:r>
        <w:r>
          <w:rPr>
            <w:noProof/>
            <w:webHidden/>
          </w:rPr>
          <w:tab/>
        </w:r>
        <w:r>
          <w:rPr>
            <w:noProof/>
            <w:webHidden/>
          </w:rPr>
          <w:fldChar w:fldCharType="begin"/>
        </w:r>
        <w:r>
          <w:rPr>
            <w:noProof/>
            <w:webHidden/>
          </w:rPr>
          <w:instrText xml:space="preserve"> PAGEREF _Toc327350370 \h </w:instrText>
        </w:r>
        <w:r>
          <w:rPr>
            <w:noProof/>
            <w:webHidden/>
          </w:rPr>
        </w:r>
        <w:r>
          <w:rPr>
            <w:noProof/>
            <w:webHidden/>
          </w:rPr>
          <w:fldChar w:fldCharType="separate"/>
        </w:r>
        <w:r>
          <w:rPr>
            <w:noProof/>
            <w:webHidden/>
          </w:rPr>
          <w:t>95</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71" w:history="1">
        <w:r w:rsidRPr="002B23F9">
          <w:rPr>
            <w:rStyle w:val="Hyperlink"/>
            <w:noProof/>
          </w:rPr>
          <w:t>I.6.8</w:t>
        </w:r>
        <w:r>
          <w:rPr>
            <w:noProof/>
            <w:sz w:val="22"/>
            <w:szCs w:val="22"/>
            <w:lang w:eastAsia="de-CH"/>
          </w:rPr>
          <w:tab/>
        </w:r>
        <w:r w:rsidRPr="002B23F9">
          <w:rPr>
            <w:rStyle w:val="Hyperlink"/>
            <w:noProof/>
          </w:rPr>
          <w:t>U</w:t>
        </w:r>
        <w:r w:rsidRPr="002B23F9">
          <w:rPr>
            <w:rStyle w:val="Hyperlink"/>
            <w:noProof/>
            <w:spacing w:val="10"/>
          </w:rPr>
          <w:t>m</w:t>
        </w:r>
        <w:r w:rsidRPr="002B23F9">
          <w:rPr>
            <w:rStyle w:val="Hyperlink"/>
            <w:noProof/>
          </w:rPr>
          <w:t>setzung des Demomodus</w:t>
        </w:r>
        <w:r>
          <w:rPr>
            <w:noProof/>
            <w:webHidden/>
          </w:rPr>
          <w:tab/>
        </w:r>
        <w:r>
          <w:rPr>
            <w:noProof/>
            <w:webHidden/>
          </w:rPr>
          <w:fldChar w:fldCharType="begin"/>
        </w:r>
        <w:r>
          <w:rPr>
            <w:noProof/>
            <w:webHidden/>
          </w:rPr>
          <w:instrText xml:space="preserve"> PAGEREF _Toc327350371 \h </w:instrText>
        </w:r>
        <w:r>
          <w:rPr>
            <w:noProof/>
            <w:webHidden/>
          </w:rPr>
        </w:r>
        <w:r>
          <w:rPr>
            <w:noProof/>
            <w:webHidden/>
          </w:rPr>
          <w:fldChar w:fldCharType="separate"/>
        </w:r>
        <w:r>
          <w:rPr>
            <w:noProof/>
            <w:webHidden/>
          </w:rPr>
          <w:t>102</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72" w:history="1">
        <w:r w:rsidRPr="002B23F9">
          <w:rPr>
            <w:rStyle w:val="Hyperlink"/>
            <w:noProof/>
          </w:rPr>
          <w:t>I.6.9</w:t>
        </w:r>
        <w:r>
          <w:rPr>
            <w:noProof/>
            <w:sz w:val="22"/>
            <w:szCs w:val="22"/>
            <w:lang w:eastAsia="de-CH"/>
          </w:rPr>
          <w:tab/>
        </w:r>
        <w:r w:rsidRPr="002B23F9">
          <w:rPr>
            <w:rStyle w:val="Hyperlink"/>
            <w:noProof/>
          </w:rPr>
          <w:t>Beim Noti</w:t>
        </w:r>
        <w:r w:rsidRPr="002B23F9">
          <w:rPr>
            <w:rStyle w:val="Hyperlink"/>
            <w:noProof/>
          </w:rPr>
          <w:t>e</w:t>
        </w:r>
        <w:r w:rsidRPr="002B23F9">
          <w:rPr>
            <w:rStyle w:val="Hyperlink"/>
            <w:noProof/>
          </w:rPr>
          <w:t>ren der Teilaufgaben, welche alle erledigt werden müssen, um den Demomodus umsetzen zu können, wurde dem Team bewusst, dass die verfügbare Zeit nur für die Umsetzung des einfacheren Demomodus (Idee 2, siehe Domain Analyse Auswahl der besten Idee für den Demomodus) reicht.  Das Team kam daher zum Schluss, den Demomodus „Kraftfeld“ aus zeitlichen Gründen nicht umzusetzen. Erklärungen zum alternativ umgesetzten Demomodus „Teaser“ sind im nachfolgenden Kapitel (I.6.7 Plug-in Framework</w:t>
        </w:r>
        <w:r>
          <w:rPr>
            <w:noProof/>
            <w:webHidden/>
          </w:rPr>
          <w:tab/>
        </w:r>
        <w:r>
          <w:rPr>
            <w:noProof/>
            <w:webHidden/>
          </w:rPr>
          <w:fldChar w:fldCharType="begin"/>
        </w:r>
        <w:r>
          <w:rPr>
            <w:noProof/>
            <w:webHidden/>
          </w:rPr>
          <w:instrText xml:space="preserve"> PAGEREF _Toc327350372 \h </w:instrText>
        </w:r>
        <w:r>
          <w:rPr>
            <w:noProof/>
            <w:webHidden/>
          </w:rPr>
        </w:r>
        <w:r>
          <w:rPr>
            <w:noProof/>
            <w:webHidden/>
          </w:rPr>
          <w:fldChar w:fldCharType="separate"/>
        </w:r>
        <w:r>
          <w:rPr>
            <w:noProof/>
            <w:webHidden/>
          </w:rPr>
          <w:t>104</w:t>
        </w:r>
        <w:r>
          <w:rPr>
            <w:noProof/>
            <w:webHidden/>
          </w:rPr>
          <w:fldChar w:fldCharType="end"/>
        </w:r>
      </w:hyperlink>
    </w:p>
    <w:p w:rsidR="00126AB2" w:rsidRDefault="00126AB2">
      <w:pPr>
        <w:pStyle w:val="TOC2"/>
        <w:tabs>
          <w:tab w:val="left" w:pos="1000"/>
          <w:tab w:val="right" w:leader="dot" w:pos="9062"/>
        </w:tabs>
        <w:rPr>
          <w:noProof/>
          <w:sz w:val="22"/>
          <w:szCs w:val="22"/>
          <w:lang w:eastAsia="de-CH"/>
        </w:rPr>
      </w:pPr>
      <w:hyperlink w:anchor="_Toc327350373" w:history="1">
        <w:r w:rsidRPr="002B23F9">
          <w:rPr>
            <w:rStyle w:val="Hyperlink"/>
            <w:noProof/>
          </w:rPr>
          <w:t>I.6.10</w:t>
        </w:r>
        <w:r>
          <w:rPr>
            <w:noProof/>
            <w:sz w:val="22"/>
            <w:szCs w:val="22"/>
            <w:lang w:eastAsia="de-CH"/>
          </w:rPr>
          <w:tab/>
        </w:r>
        <w:r w:rsidRPr="002B23F9">
          <w:rPr>
            <w:rStyle w:val="Hyperlink"/>
            <w:noProof/>
          </w:rPr>
          <w:t>Interaktion durch Handtracking</w:t>
        </w:r>
        <w:r>
          <w:rPr>
            <w:noProof/>
            <w:webHidden/>
          </w:rPr>
          <w:tab/>
        </w:r>
        <w:r>
          <w:rPr>
            <w:noProof/>
            <w:webHidden/>
          </w:rPr>
          <w:fldChar w:fldCharType="begin"/>
        </w:r>
        <w:r>
          <w:rPr>
            <w:noProof/>
            <w:webHidden/>
          </w:rPr>
          <w:instrText xml:space="preserve"> PAGEREF _Toc327350373 \h </w:instrText>
        </w:r>
        <w:r>
          <w:rPr>
            <w:noProof/>
            <w:webHidden/>
          </w:rPr>
        </w:r>
        <w:r>
          <w:rPr>
            <w:noProof/>
            <w:webHidden/>
          </w:rPr>
          <w:fldChar w:fldCharType="separate"/>
        </w:r>
        <w:r>
          <w:rPr>
            <w:noProof/>
            <w:webHidden/>
          </w:rPr>
          <w:t>112</w:t>
        </w:r>
        <w:r>
          <w:rPr>
            <w:noProof/>
            <w:webHidden/>
          </w:rPr>
          <w:fldChar w:fldCharType="end"/>
        </w:r>
      </w:hyperlink>
    </w:p>
    <w:p w:rsidR="00126AB2" w:rsidRDefault="00126AB2">
      <w:pPr>
        <w:pStyle w:val="TOC2"/>
        <w:tabs>
          <w:tab w:val="left" w:pos="1000"/>
          <w:tab w:val="right" w:leader="dot" w:pos="9062"/>
        </w:tabs>
        <w:rPr>
          <w:noProof/>
          <w:sz w:val="22"/>
          <w:szCs w:val="22"/>
          <w:lang w:eastAsia="de-CH"/>
        </w:rPr>
      </w:pPr>
      <w:hyperlink w:anchor="_Toc327350374" w:history="1">
        <w:r w:rsidRPr="002B23F9">
          <w:rPr>
            <w:rStyle w:val="Hyperlink"/>
            <w:noProof/>
          </w:rPr>
          <w:t>I.6.11</w:t>
        </w:r>
        <w:r>
          <w:rPr>
            <w:noProof/>
            <w:sz w:val="22"/>
            <w:szCs w:val="22"/>
            <w:lang w:eastAsia="de-CH"/>
          </w:rPr>
          <w:tab/>
        </w:r>
        <w:r w:rsidRPr="002B23F9">
          <w:rPr>
            <w:rStyle w:val="Hyperlink"/>
            <w:noProof/>
          </w:rPr>
          <w:t>Applikationen</w:t>
        </w:r>
        <w:r>
          <w:rPr>
            <w:noProof/>
            <w:webHidden/>
          </w:rPr>
          <w:tab/>
        </w:r>
        <w:r>
          <w:rPr>
            <w:noProof/>
            <w:webHidden/>
          </w:rPr>
          <w:fldChar w:fldCharType="begin"/>
        </w:r>
        <w:r>
          <w:rPr>
            <w:noProof/>
            <w:webHidden/>
          </w:rPr>
          <w:instrText xml:space="preserve"> PAGEREF _Toc327350374 \h </w:instrText>
        </w:r>
        <w:r>
          <w:rPr>
            <w:noProof/>
            <w:webHidden/>
          </w:rPr>
        </w:r>
        <w:r>
          <w:rPr>
            <w:noProof/>
            <w:webHidden/>
          </w:rPr>
          <w:fldChar w:fldCharType="separate"/>
        </w:r>
        <w:r>
          <w:rPr>
            <w:noProof/>
            <w:webHidden/>
          </w:rPr>
          <w:t>115</w:t>
        </w:r>
        <w:r>
          <w:rPr>
            <w:noProof/>
            <w:webHidden/>
          </w:rPr>
          <w:fldChar w:fldCharType="end"/>
        </w:r>
      </w:hyperlink>
    </w:p>
    <w:p w:rsidR="00126AB2" w:rsidRDefault="00126AB2">
      <w:pPr>
        <w:pStyle w:val="TOC1"/>
        <w:tabs>
          <w:tab w:val="left" w:pos="440"/>
          <w:tab w:val="right" w:leader="dot" w:pos="9062"/>
        </w:tabs>
        <w:rPr>
          <w:b w:val="0"/>
          <w:noProof/>
          <w:sz w:val="22"/>
          <w:szCs w:val="22"/>
          <w:lang w:eastAsia="de-CH"/>
        </w:rPr>
      </w:pPr>
      <w:hyperlink w:anchor="_Toc327350375" w:history="1">
        <w:r w:rsidRPr="002B23F9">
          <w:rPr>
            <w:rStyle w:val="Hyperlink"/>
            <w:noProof/>
          </w:rPr>
          <w:t>I.7</w:t>
        </w:r>
        <w:r>
          <w:rPr>
            <w:b w:val="0"/>
            <w:noProof/>
            <w:sz w:val="22"/>
            <w:szCs w:val="22"/>
            <w:lang w:eastAsia="de-CH"/>
          </w:rPr>
          <w:tab/>
        </w:r>
        <w:r w:rsidRPr="002B23F9">
          <w:rPr>
            <w:rStyle w:val="Hyperlink"/>
            <w:noProof/>
          </w:rPr>
          <w:t>HSR Videowall Evaluation</w:t>
        </w:r>
        <w:r>
          <w:rPr>
            <w:noProof/>
            <w:webHidden/>
          </w:rPr>
          <w:tab/>
        </w:r>
        <w:r>
          <w:rPr>
            <w:noProof/>
            <w:webHidden/>
          </w:rPr>
          <w:fldChar w:fldCharType="begin"/>
        </w:r>
        <w:r>
          <w:rPr>
            <w:noProof/>
            <w:webHidden/>
          </w:rPr>
          <w:instrText xml:space="preserve"> PAGEREF _Toc327350375 \h </w:instrText>
        </w:r>
        <w:r>
          <w:rPr>
            <w:noProof/>
            <w:webHidden/>
          </w:rPr>
        </w:r>
        <w:r>
          <w:rPr>
            <w:noProof/>
            <w:webHidden/>
          </w:rPr>
          <w:fldChar w:fldCharType="separate"/>
        </w:r>
        <w:r>
          <w:rPr>
            <w:noProof/>
            <w:webHidden/>
          </w:rPr>
          <w:t>117</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76" w:history="1">
        <w:r w:rsidRPr="002B23F9">
          <w:rPr>
            <w:rStyle w:val="Hyperlink"/>
            <w:noProof/>
          </w:rPr>
          <w:t>I.7.1</w:t>
        </w:r>
        <w:r>
          <w:rPr>
            <w:noProof/>
            <w:sz w:val="22"/>
            <w:szCs w:val="22"/>
            <w:lang w:eastAsia="de-CH"/>
          </w:rPr>
          <w:tab/>
        </w:r>
        <w:r w:rsidRPr="002B23F9">
          <w:rPr>
            <w:rStyle w:val="Hyperlink"/>
            <w:noProof/>
          </w:rPr>
          <w:t>Änderungsgeschichte</w:t>
        </w:r>
        <w:r>
          <w:rPr>
            <w:noProof/>
            <w:webHidden/>
          </w:rPr>
          <w:tab/>
        </w:r>
        <w:r>
          <w:rPr>
            <w:noProof/>
            <w:webHidden/>
          </w:rPr>
          <w:fldChar w:fldCharType="begin"/>
        </w:r>
        <w:r>
          <w:rPr>
            <w:noProof/>
            <w:webHidden/>
          </w:rPr>
          <w:instrText xml:space="preserve"> PAGEREF _Toc327350376 \h </w:instrText>
        </w:r>
        <w:r>
          <w:rPr>
            <w:noProof/>
            <w:webHidden/>
          </w:rPr>
        </w:r>
        <w:r>
          <w:rPr>
            <w:noProof/>
            <w:webHidden/>
          </w:rPr>
          <w:fldChar w:fldCharType="separate"/>
        </w:r>
        <w:r>
          <w:rPr>
            <w:noProof/>
            <w:webHidden/>
          </w:rPr>
          <w:t>117</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77" w:history="1">
        <w:r w:rsidRPr="002B23F9">
          <w:rPr>
            <w:rStyle w:val="Hyperlink"/>
            <w:noProof/>
          </w:rPr>
          <w:t>I.7.2</w:t>
        </w:r>
        <w:r>
          <w:rPr>
            <w:noProof/>
            <w:sz w:val="22"/>
            <w:szCs w:val="22"/>
            <w:lang w:eastAsia="de-CH"/>
          </w:rPr>
          <w:tab/>
        </w:r>
        <w:r w:rsidRPr="002B23F9">
          <w:rPr>
            <w:rStyle w:val="Hyperlink"/>
            <w:noProof/>
          </w:rPr>
          <w:t>Software</w:t>
        </w:r>
        <w:r>
          <w:rPr>
            <w:noProof/>
            <w:webHidden/>
          </w:rPr>
          <w:tab/>
        </w:r>
        <w:r>
          <w:rPr>
            <w:noProof/>
            <w:webHidden/>
          </w:rPr>
          <w:fldChar w:fldCharType="begin"/>
        </w:r>
        <w:r>
          <w:rPr>
            <w:noProof/>
            <w:webHidden/>
          </w:rPr>
          <w:instrText xml:space="preserve"> PAGEREF _Toc327350377 \h </w:instrText>
        </w:r>
        <w:r>
          <w:rPr>
            <w:noProof/>
            <w:webHidden/>
          </w:rPr>
        </w:r>
        <w:r>
          <w:rPr>
            <w:noProof/>
            <w:webHidden/>
          </w:rPr>
          <w:fldChar w:fldCharType="separate"/>
        </w:r>
        <w:r>
          <w:rPr>
            <w:noProof/>
            <w:webHidden/>
          </w:rPr>
          <w:t>119</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78" w:history="1">
        <w:r w:rsidRPr="002B23F9">
          <w:rPr>
            <w:rStyle w:val="Hyperlink"/>
            <w:noProof/>
          </w:rPr>
          <w:t>I.7.3</w:t>
        </w:r>
        <w:r>
          <w:rPr>
            <w:noProof/>
            <w:sz w:val="22"/>
            <w:szCs w:val="22"/>
            <w:lang w:eastAsia="de-CH"/>
          </w:rPr>
          <w:tab/>
        </w:r>
        <w:r w:rsidRPr="002B23F9">
          <w:rPr>
            <w:rStyle w:val="Hyperlink"/>
            <w:noProof/>
          </w:rPr>
          <w:t>Hardware Evaluation</w:t>
        </w:r>
        <w:r>
          <w:rPr>
            <w:noProof/>
            <w:webHidden/>
          </w:rPr>
          <w:tab/>
        </w:r>
        <w:r>
          <w:rPr>
            <w:noProof/>
            <w:webHidden/>
          </w:rPr>
          <w:fldChar w:fldCharType="begin"/>
        </w:r>
        <w:r>
          <w:rPr>
            <w:noProof/>
            <w:webHidden/>
          </w:rPr>
          <w:instrText xml:space="preserve"> PAGEREF _Toc327350378 \h </w:instrText>
        </w:r>
        <w:r>
          <w:rPr>
            <w:noProof/>
            <w:webHidden/>
          </w:rPr>
        </w:r>
        <w:r>
          <w:rPr>
            <w:noProof/>
            <w:webHidden/>
          </w:rPr>
          <w:fldChar w:fldCharType="separate"/>
        </w:r>
        <w:r>
          <w:rPr>
            <w:noProof/>
            <w:webHidden/>
          </w:rPr>
          <w:t>119</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79" w:history="1">
        <w:r w:rsidRPr="002B23F9">
          <w:rPr>
            <w:rStyle w:val="Hyperlink"/>
            <w:noProof/>
          </w:rPr>
          <w:t>I.7.4</w:t>
        </w:r>
        <w:r>
          <w:rPr>
            <w:noProof/>
            <w:sz w:val="22"/>
            <w:szCs w:val="22"/>
            <w:lang w:eastAsia="de-CH"/>
          </w:rPr>
          <w:tab/>
        </w:r>
        <w:r w:rsidRPr="002B23F9">
          <w:rPr>
            <w:rStyle w:val="Hyperlink"/>
            <w:noProof/>
          </w:rPr>
          <w:t>Mitsubishi Display Wall</w:t>
        </w:r>
        <w:r>
          <w:rPr>
            <w:noProof/>
            <w:webHidden/>
          </w:rPr>
          <w:tab/>
        </w:r>
        <w:r>
          <w:rPr>
            <w:noProof/>
            <w:webHidden/>
          </w:rPr>
          <w:fldChar w:fldCharType="begin"/>
        </w:r>
        <w:r>
          <w:rPr>
            <w:noProof/>
            <w:webHidden/>
          </w:rPr>
          <w:instrText xml:space="preserve"> PAGEREF _Toc327350379 \h </w:instrText>
        </w:r>
        <w:r>
          <w:rPr>
            <w:noProof/>
            <w:webHidden/>
          </w:rPr>
        </w:r>
        <w:r>
          <w:rPr>
            <w:noProof/>
            <w:webHidden/>
          </w:rPr>
          <w:fldChar w:fldCharType="separate"/>
        </w:r>
        <w:r>
          <w:rPr>
            <w:noProof/>
            <w:webHidden/>
          </w:rPr>
          <w:t>135</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80" w:history="1">
        <w:r w:rsidRPr="002B23F9">
          <w:rPr>
            <w:rStyle w:val="Hyperlink"/>
            <w:noProof/>
          </w:rPr>
          <w:t>I.7.5</w:t>
        </w:r>
        <w:r>
          <w:rPr>
            <w:noProof/>
            <w:sz w:val="22"/>
            <w:szCs w:val="22"/>
            <w:lang w:eastAsia="de-CH"/>
          </w:rPr>
          <w:tab/>
        </w:r>
        <w:r w:rsidRPr="002B23F9">
          <w:rPr>
            <w:rStyle w:val="Hyperlink"/>
            <w:noProof/>
          </w:rPr>
          <w:t>Beschaffungsanalyse</w:t>
        </w:r>
        <w:r>
          <w:rPr>
            <w:noProof/>
            <w:webHidden/>
          </w:rPr>
          <w:tab/>
        </w:r>
        <w:r>
          <w:rPr>
            <w:noProof/>
            <w:webHidden/>
          </w:rPr>
          <w:fldChar w:fldCharType="begin"/>
        </w:r>
        <w:r>
          <w:rPr>
            <w:noProof/>
            <w:webHidden/>
          </w:rPr>
          <w:instrText xml:space="preserve"> PAGEREF _Toc327350380 \h </w:instrText>
        </w:r>
        <w:r>
          <w:rPr>
            <w:noProof/>
            <w:webHidden/>
          </w:rPr>
        </w:r>
        <w:r>
          <w:rPr>
            <w:noProof/>
            <w:webHidden/>
          </w:rPr>
          <w:fldChar w:fldCharType="separate"/>
        </w:r>
        <w:r>
          <w:rPr>
            <w:noProof/>
            <w:webHidden/>
          </w:rPr>
          <w:t>136</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81" w:history="1">
        <w:r w:rsidRPr="002B23F9">
          <w:rPr>
            <w:rStyle w:val="Hyperlink"/>
            <w:noProof/>
          </w:rPr>
          <w:t>I.7.6</w:t>
        </w:r>
        <w:r>
          <w:rPr>
            <w:noProof/>
            <w:sz w:val="22"/>
            <w:szCs w:val="22"/>
            <w:lang w:eastAsia="de-CH"/>
          </w:rPr>
          <w:tab/>
        </w:r>
        <w:r w:rsidRPr="002B23F9">
          <w:rPr>
            <w:rStyle w:val="Hyperlink"/>
            <w:noProof/>
          </w:rPr>
          <w:t>Lesbarkeit der Poster</w:t>
        </w:r>
        <w:r>
          <w:rPr>
            <w:noProof/>
            <w:webHidden/>
          </w:rPr>
          <w:tab/>
        </w:r>
        <w:r>
          <w:rPr>
            <w:noProof/>
            <w:webHidden/>
          </w:rPr>
          <w:fldChar w:fldCharType="begin"/>
        </w:r>
        <w:r>
          <w:rPr>
            <w:noProof/>
            <w:webHidden/>
          </w:rPr>
          <w:instrText xml:space="preserve"> PAGEREF _Toc327350381 \h </w:instrText>
        </w:r>
        <w:r>
          <w:rPr>
            <w:noProof/>
            <w:webHidden/>
          </w:rPr>
        </w:r>
        <w:r>
          <w:rPr>
            <w:noProof/>
            <w:webHidden/>
          </w:rPr>
          <w:fldChar w:fldCharType="separate"/>
        </w:r>
        <w:r>
          <w:rPr>
            <w:noProof/>
            <w:webHidden/>
          </w:rPr>
          <w:t>138</w:t>
        </w:r>
        <w:r>
          <w:rPr>
            <w:noProof/>
            <w:webHidden/>
          </w:rPr>
          <w:fldChar w:fldCharType="end"/>
        </w:r>
      </w:hyperlink>
    </w:p>
    <w:p w:rsidR="00126AB2" w:rsidRDefault="00126AB2">
      <w:pPr>
        <w:pStyle w:val="TOC1"/>
        <w:tabs>
          <w:tab w:val="left" w:pos="440"/>
          <w:tab w:val="right" w:leader="dot" w:pos="9062"/>
        </w:tabs>
        <w:rPr>
          <w:b w:val="0"/>
          <w:noProof/>
          <w:sz w:val="22"/>
          <w:szCs w:val="22"/>
          <w:lang w:eastAsia="de-CH"/>
        </w:rPr>
      </w:pPr>
      <w:hyperlink w:anchor="_Toc327350382" w:history="1">
        <w:r w:rsidRPr="002B23F9">
          <w:rPr>
            <w:rStyle w:val="Hyperlink"/>
            <w:noProof/>
          </w:rPr>
          <w:t>I.8</w:t>
        </w:r>
        <w:r>
          <w:rPr>
            <w:b w:val="0"/>
            <w:noProof/>
            <w:sz w:val="22"/>
            <w:szCs w:val="22"/>
            <w:lang w:eastAsia="de-CH"/>
          </w:rPr>
          <w:tab/>
        </w:r>
        <w:r w:rsidRPr="002B23F9">
          <w:rPr>
            <w:rStyle w:val="Hyperlink"/>
            <w:noProof/>
          </w:rPr>
          <w:t>Realisierung &amp; Test</w:t>
        </w:r>
        <w:r>
          <w:rPr>
            <w:noProof/>
            <w:webHidden/>
          </w:rPr>
          <w:tab/>
        </w:r>
        <w:r>
          <w:rPr>
            <w:noProof/>
            <w:webHidden/>
          </w:rPr>
          <w:fldChar w:fldCharType="begin"/>
        </w:r>
        <w:r>
          <w:rPr>
            <w:noProof/>
            <w:webHidden/>
          </w:rPr>
          <w:instrText xml:space="preserve"> PAGEREF _Toc327350382 \h </w:instrText>
        </w:r>
        <w:r>
          <w:rPr>
            <w:noProof/>
            <w:webHidden/>
          </w:rPr>
        </w:r>
        <w:r>
          <w:rPr>
            <w:noProof/>
            <w:webHidden/>
          </w:rPr>
          <w:fldChar w:fldCharType="separate"/>
        </w:r>
        <w:r>
          <w:rPr>
            <w:noProof/>
            <w:webHidden/>
          </w:rPr>
          <w:t>140</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83" w:history="1">
        <w:r w:rsidRPr="002B23F9">
          <w:rPr>
            <w:rStyle w:val="Hyperlink"/>
            <w:noProof/>
          </w:rPr>
          <w:t>I.8.1</w:t>
        </w:r>
        <w:r>
          <w:rPr>
            <w:noProof/>
            <w:sz w:val="22"/>
            <w:szCs w:val="22"/>
            <w:lang w:eastAsia="de-CH"/>
          </w:rPr>
          <w:tab/>
        </w:r>
        <w:r w:rsidRPr="002B23F9">
          <w:rPr>
            <w:rStyle w:val="Hyperlink"/>
            <w:noProof/>
          </w:rPr>
          <w:t>Änderungsgeschichte</w:t>
        </w:r>
        <w:r>
          <w:rPr>
            <w:noProof/>
            <w:webHidden/>
          </w:rPr>
          <w:tab/>
        </w:r>
        <w:r>
          <w:rPr>
            <w:noProof/>
            <w:webHidden/>
          </w:rPr>
          <w:fldChar w:fldCharType="begin"/>
        </w:r>
        <w:r>
          <w:rPr>
            <w:noProof/>
            <w:webHidden/>
          </w:rPr>
          <w:instrText xml:space="preserve"> PAGEREF _Toc327350383 \h </w:instrText>
        </w:r>
        <w:r>
          <w:rPr>
            <w:noProof/>
            <w:webHidden/>
          </w:rPr>
        </w:r>
        <w:r>
          <w:rPr>
            <w:noProof/>
            <w:webHidden/>
          </w:rPr>
          <w:fldChar w:fldCharType="separate"/>
        </w:r>
        <w:r>
          <w:rPr>
            <w:noProof/>
            <w:webHidden/>
          </w:rPr>
          <w:t>142</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84" w:history="1">
        <w:r w:rsidRPr="002B23F9">
          <w:rPr>
            <w:rStyle w:val="Hyperlink"/>
            <w:noProof/>
          </w:rPr>
          <w:t>I.8.2</w:t>
        </w:r>
        <w:r>
          <w:rPr>
            <w:noProof/>
            <w:sz w:val="22"/>
            <w:szCs w:val="22"/>
            <w:lang w:eastAsia="de-CH"/>
          </w:rPr>
          <w:tab/>
        </w:r>
        <w:r w:rsidRPr="002B23F9">
          <w:rPr>
            <w:rStyle w:val="Hyperlink"/>
            <w:noProof/>
          </w:rPr>
          <w:t>Usability Tests</w:t>
        </w:r>
        <w:r>
          <w:rPr>
            <w:noProof/>
            <w:webHidden/>
          </w:rPr>
          <w:tab/>
        </w:r>
        <w:r>
          <w:rPr>
            <w:noProof/>
            <w:webHidden/>
          </w:rPr>
          <w:fldChar w:fldCharType="begin"/>
        </w:r>
        <w:r>
          <w:rPr>
            <w:noProof/>
            <w:webHidden/>
          </w:rPr>
          <w:instrText xml:space="preserve"> PAGEREF _Toc327350384 \h </w:instrText>
        </w:r>
        <w:r>
          <w:rPr>
            <w:noProof/>
            <w:webHidden/>
          </w:rPr>
        </w:r>
        <w:r>
          <w:rPr>
            <w:noProof/>
            <w:webHidden/>
          </w:rPr>
          <w:fldChar w:fldCharType="separate"/>
        </w:r>
        <w:r>
          <w:rPr>
            <w:noProof/>
            <w:webHidden/>
          </w:rPr>
          <w:t>144</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85" w:history="1">
        <w:r w:rsidRPr="002B23F9">
          <w:rPr>
            <w:rStyle w:val="Hyperlink"/>
            <w:noProof/>
          </w:rPr>
          <w:t>I.8.3</w:t>
        </w:r>
        <w:r>
          <w:rPr>
            <w:noProof/>
            <w:sz w:val="22"/>
            <w:szCs w:val="22"/>
            <w:lang w:eastAsia="de-CH"/>
          </w:rPr>
          <w:tab/>
        </w:r>
        <w:r w:rsidRPr="002B23F9">
          <w:rPr>
            <w:rStyle w:val="Hyperlink"/>
            <w:noProof/>
          </w:rPr>
          <w:t>Unit Tests</w:t>
        </w:r>
        <w:r>
          <w:rPr>
            <w:noProof/>
            <w:webHidden/>
          </w:rPr>
          <w:tab/>
        </w:r>
        <w:r>
          <w:rPr>
            <w:noProof/>
            <w:webHidden/>
          </w:rPr>
          <w:fldChar w:fldCharType="begin"/>
        </w:r>
        <w:r>
          <w:rPr>
            <w:noProof/>
            <w:webHidden/>
          </w:rPr>
          <w:instrText xml:space="preserve"> PAGEREF _Toc327350385 \h </w:instrText>
        </w:r>
        <w:r>
          <w:rPr>
            <w:noProof/>
            <w:webHidden/>
          </w:rPr>
        </w:r>
        <w:r>
          <w:rPr>
            <w:noProof/>
            <w:webHidden/>
          </w:rPr>
          <w:fldChar w:fldCharType="separate"/>
        </w:r>
        <w:r>
          <w:rPr>
            <w:noProof/>
            <w:webHidden/>
          </w:rPr>
          <w:t>148</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86" w:history="1">
        <w:r w:rsidRPr="002B23F9">
          <w:rPr>
            <w:rStyle w:val="Hyperlink"/>
            <w:noProof/>
          </w:rPr>
          <w:t>I.8.4</w:t>
        </w:r>
        <w:r>
          <w:rPr>
            <w:noProof/>
            <w:sz w:val="22"/>
            <w:szCs w:val="22"/>
            <w:lang w:eastAsia="de-CH"/>
          </w:rPr>
          <w:tab/>
        </w:r>
        <w:r w:rsidRPr="002B23F9">
          <w:rPr>
            <w:rStyle w:val="Hyperlink"/>
            <w:noProof/>
          </w:rPr>
          <w:t>Systemtests</w:t>
        </w:r>
        <w:r>
          <w:rPr>
            <w:noProof/>
            <w:webHidden/>
          </w:rPr>
          <w:tab/>
        </w:r>
        <w:r>
          <w:rPr>
            <w:noProof/>
            <w:webHidden/>
          </w:rPr>
          <w:fldChar w:fldCharType="begin"/>
        </w:r>
        <w:r>
          <w:rPr>
            <w:noProof/>
            <w:webHidden/>
          </w:rPr>
          <w:instrText xml:space="preserve"> PAGEREF _Toc327350386 \h </w:instrText>
        </w:r>
        <w:r>
          <w:rPr>
            <w:noProof/>
            <w:webHidden/>
          </w:rPr>
        </w:r>
        <w:r>
          <w:rPr>
            <w:noProof/>
            <w:webHidden/>
          </w:rPr>
          <w:fldChar w:fldCharType="separate"/>
        </w:r>
        <w:r>
          <w:rPr>
            <w:noProof/>
            <w:webHidden/>
          </w:rPr>
          <w:t>150</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87" w:history="1">
        <w:r w:rsidRPr="002B23F9">
          <w:rPr>
            <w:rStyle w:val="Hyperlink"/>
            <w:noProof/>
          </w:rPr>
          <w:t>I.8.5</w:t>
        </w:r>
        <w:r>
          <w:rPr>
            <w:noProof/>
            <w:sz w:val="22"/>
            <w:szCs w:val="22"/>
            <w:lang w:eastAsia="de-CH"/>
          </w:rPr>
          <w:tab/>
        </w:r>
        <w:r w:rsidRPr="002B23F9">
          <w:rPr>
            <w:rStyle w:val="Hyperlink"/>
            <w:noProof/>
          </w:rPr>
          <w:t>Stabilitätstest</w:t>
        </w:r>
        <w:r>
          <w:rPr>
            <w:noProof/>
            <w:webHidden/>
          </w:rPr>
          <w:tab/>
        </w:r>
        <w:r>
          <w:rPr>
            <w:noProof/>
            <w:webHidden/>
          </w:rPr>
          <w:fldChar w:fldCharType="begin"/>
        </w:r>
        <w:r>
          <w:rPr>
            <w:noProof/>
            <w:webHidden/>
          </w:rPr>
          <w:instrText xml:space="preserve"> PAGEREF _Toc327350387 \h </w:instrText>
        </w:r>
        <w:r>
          <w:rPr>
            <w:noProof/>
            <w:webHidden/>
          </w:rPr>
        </w:r>
        <w:r>
          <w:rPr>
            <w:noProof/>
            <w:webHidden/>
          </w:rPr>
          <w:fldChar w:fldCharType="separate"/>
        </w:r>
        <w:r>
          <w:rPr>
            <w:noProof/>
            <w:webHidden/>
          </w:rPr>
          <w:t>158</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88" w:history="1">
        <w:r w:rsidRPr="002B23F9">
          <w:rPr>
            <w:rStyle w:val="Hyperlink"/>
            <w:noProof/>
          </w:rPr>
          <w:t>I.8.6</w:t>
        </w:r>
        <w:r>
          <w:rPr>
            <w:noProof/>
            <w:sz w:val="22"/>
            <w:szCs w:val="22"/>
            <w:lang w:eastAsia="de-CH"/>
          </w:rPr>
          <w:tab/>
        </w:r>
        <w:r w:rsidRPr="002B23F9">
          <w:rPr>
            <w:rStyle w:val="Hyperlink"/>
            <w:noProof/>
          </w:rPr>
          <w:t>Code Dokumentation</w:t>
        </w:r>
        <w:r>
          <w:rPr>
            <w:noProof/>
            <w:webHidden/>
          </w:rPr>
          <w:tab/>
        </w:r>
        <w:r>
          <w:rPr>
            <w:noProof/>
            <w:webHidden/>
          </w:rPr>
          <w:fldChar w:fldCharType="begin"/>
        </w:r>
        <w:r>
          <w:rPr>
            <w:noProof/>
            <w:webHidden/>
          </w:rPr>
          <w:instrText xml:space="preserve"> PAGEREF _Toc327350388 \h </w:instrText>
        </w:r>
        <w:r>
          <w:rPr>
            <w:noProof/>
            <w:webHidden/>
          </w:rPr>
        </w:r>
        <w:r>
          <w:rPr>
            <w:noProof/>
            <w:webHidden/>
          </w:rPr>
          <w:fldChar w:fldCharType="separate"/>
        </w:r>
        <w:r>
          <w:rPr>
            <w:noProof/>
            <w:webHidden/>
          </w:rPr>
          <w:t>160</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89" w:history="1">
        <w:r w:rsidRPr="002B23F9">
          <w:rPr>
            <w:rStyle w:val="Hyperlink"/>
            <w:noProof/>
          </w:rPr>
          <w:t>I.8.7</w:t>
        </w:r>
        <w:r>
          <w:rPr>
            <w:noProof/>
            <w:sz w:val="22"/>
            <w:szCs w:val="22"/>
            <w:lang w:eastAsia="de-CH"/>
          </w:rPr>
          <w:tab/>
        </w:r>
        <w:r w:rsidRPr="002B23F9">
          <w:rPr>
            <w:rStyle w:val="Hyperlink"/>
            <w:noProof/>
          </w:rPr>
          <w:t>Code Review</w:t>
        </w:r>
        <w:r>
          <w:rPr>
            <w:noProof/>
            <w:webHidden/>
          </w:rPr>
          <w:tab/>
        </w:r>
        <w:r>
          <w:rPr>
            <w:noProof/>
            <w:webHidden/>
          </w:rPr>
          <w:fldChar w:fldCharType="begin"/>
        </w:r>
        <w:r>
          <w:rPr>
            <w:noProof/>
            <w:webHidden/>
          </w:rPr>
          <w:instrText xml:space="preserve"> PAGEREF _Toc327350389 \h </w:instrText>
        </w:r>
        <w:r>
          <w:rPr>
            <w:noProof/>
            <w:webHidden/>
          </w:rPr>
        </w:r>
        <w:r>
          <w:rPr>
            <w:noProof/>
            <w:webHidden/>
          </w:rPr>
          <w:fldChar w:fldCharType="separate"/>
        </w:r>
        <w:r>
          <w:rPr>
            <w:noProof/>
            <w:webHidden/>
          </w:rPr>
          <w:t>176</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90" w:history="1">
        <w:r w:rsidRPr="002B23F9">
          <w:rPr>
            <w:rStyle w:val="Hyperlink"/>
            <w:noProof/>
          </w:rPr>
          <w:t>I.8.8</w:t>
        </w:r>
        <w:r>
          <w:rPr>
            <w:noProof/>
            <w:sz w:val="22"/>
            <w:szCs w:val="22"/>
            <w:lang w:eastAsia="de-CH"/>
          </w:rPr>
          <w:tab/>
        </w:r>
        <w:r w:rsidRPr="002B23F9">
          <w:rPr>
            <w:rStyle w:val="Hyperlink"/>
            <w:noProof/>
          </w:rPr>
          <w:t>Installationsdokumentation</w:t>
        </w:r>
        <w:r>
          <w:rPr>
            <w:noProof/>
            <w:webHidden/>
          </w:rPr>
          <w:tab/>
        </w:r>
        <w:r>
          <w:rPr>
            <w:noProof/>
            <w:webHidden/>
          </w:rPr>
          <w:fldChar w:fldCharType="begin"/>
        </w:r>
        <w:r>
          <w:rPr>
            <w:noProof/>
            <w:webHidden/>
          </w:rPr>
          <w:instrText xml:space="preserve"> PAGEREF _Toc327350390 \h </w:instrText>
        </w:r>
        <w:r>
          <w:rPr>
            <w:noProof/>
            <w:webHidden/>
          </w:rPr>
        </w:r>
        <w:r>
          <w:rPr>
            <w:noProof/>
            <w:webHidden/>
          </w:rPr>
          <w:fldChar w:fldCharType="separate"/>
        </w:r>
        <w:r>
          <w:rPr>
            <w:noProof/>
            <w:webHidden/>
          </w:rPr>
          <w:t>183</w:t>
        </w:r>
        <w:r>
          <w:rPr>
            <w:noProof/>
            <w:webHidden/>
          </w:rPr>
          <w:fldChar w:fldCharType="end"/>
        </w:r>
      </w:hyperlink>
    </w:p>
    <w:p w:rsidR="00126AB2" w:rsidRDefault="00126AB2">
      <w:pPr>
        <w:pStyle w:val="TOC1"/>
        <w:tabs>
          <w:tab w:val="left" w:pos="440"/>
          <w:tab w:val="right" w:leader="dot" w:pos="9062"/>
        </w:tabs>
        <w:rPr>
          <w:b w:val="0"/>
          <w:noProof/>
          <w:sz w:val="22"/>
          <w:szCs w:val="22"/>
          <w:lang w:eastAsia="de-CH"/>
        </w:rPr>
      </w:pPr>
      <w:hyperlink w:anchor="_Toc327350391" w:history="1">
        <w:r w:rsidRPr="002B23F9">
          <w:rPr>
            <w:rStyle w:val="Hyperlink"/>
            <w:noProof/>
          </w:rPr>
          <w:t>I.9</w:t>
        </w:r>
        <w:r>
          <w:rPr>
            <w:b w:val="0"/>
            <w:noProof/>
            <w:sz w:val="22"/>
            <w:szCs w:val="22"/>
            <w:lang w:eastAsia="de-CH"/>
          </w:rPr>
          <w:tab/>
        </w:r>
        <w:r w:rsidRPr="002B23F9">
          <w:rPr>
            <w:rStyle w:val="Hyperlink"/>
            <w:noProof/>
          </w:rPr>
          <w:t>Ausblick</w:t>
        </w:r>
        <w:r>
          <w:rPr>
            <w:noProof/>
            <w:webHidden/>
          </w:rPr>
          <w:tab/>
        </w:r>
        <w:r>
          <w:rPr>
            <w:noProof/>
            <w:webHidden/>
          </w:rPr>
          <w:fldChar w:fldCharType="begin"/>
        </w:r>
        <w:r>
          <w:rPr>
            <w:noProof/>
            <w:webHidden/>
          </w:rPr>
          <w:instrText xml:space="preserve"> PAGEREF _Toc327350391 \h </w:instrText>
        </w:r>
        <w:r>
          <w:rPr>
            <w:noProof/>
            <w:webHidden/>
          </w:rPr>
        </w:r>
        <w:r>
          <w:rPr>
            <w:noProof/>
            <w:webHidden/>
          </w:rPr>
          <w:fldChar w:fldCharType="separate"/>
        </w:r>
        <w:r>
          <w:rPr>
            <w:noProof/>
            <w:webHidden/>
          </w:rPr>
          <w:t>187</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92" w:history="1">
        <w:r w:rsidRPr="002B23F9">
          <w:rPr>
            <w:rStyle w:val="Hyperlink"/>
            <w:noProof/>
          </w:rPr>
          <w:t>I.9.1</w:t>
        </w:r>
        <w:r>
          <w:rPr>
            <w:noProof/>
            <w:sz w:val="22"/>
            <w:szCs w:val="22"/>
            <w:lang w:eastAsia="de-CH"/>
          </w:rPr>
          <w:tab/>
        </w:r>
        <w:r w:rsidRPr="002B23F9">
          <w:rPr>
            <w:rStyle w:val="Hyperlink"/>
            <w:noProof/>
          </w:rPr>
          <w:t>Änderungsgeschichte</w:t>
        </w:r>
        <w:r>
          <w:rPr>
            <w:noProof/>
            <w:webHidden/>
          </w:rPr>
          <w:tab/>
        </w:r>
        <w:r>
          <w:rPr>
            <w:noProof/>
            <w:webHidden/>
          </w:rPr>
          <w:fldChar w:fldCharType="begin"/>
        </w:r>
        <w:r>
          <w:rPr>
            <w:noProof/>
            <w:webHidden/>
          </w:rPr>
          <w:instrText xml:space="preserve"> PAGEREF _Toc327350392 \h </w:instrText>
        </w:r>
        <w:r>
          <w:rPr>
            <w:noProof/>
            <w:webHidden/>
          </w:rPr>
        </w:r>
        <w:r>
          <w:rPr>
            <w:noProof/>
            <w:webHidden/>
          </w:rPr>
          <w:fldChar w:fldCharType="separate"/>
        </w:r>
        <w:r>
          <w:rPr>
            <w:noProof/>
            <w:webHidden/>
          </w:rPr>
          <w:t>187</w:t>
        </w:r>
        <w:r>
          <w:rPr>
            <w:noProof/>
            <w:webHidden/>
          </w:rPr>
          <w:fldChar w:fldCharType="end"/>
        </w:r>
      </w:hyperlink>
    </w:p>
    <w:p w:rsidR="00126AB2" w:rsidRDefault="00126AB2">
      <w:pPr>
        <w:pStyle w:val="TOC2"/>
        <w:tabs>
          <w:tab w:val="left" w:pos="800"/>
          <w:tab w:val="right" w:leader="dot" w:pos="9062"/>
        </w:tabs>
        <w:rPr>
          <w:noProof/>
          <w:sz w:val="22"/>
          <w:szCs w:val="22"/>
          <w:lang w:eastAsia="de-CH"/>
        </w:rPr>
      </w:pPr>
      <w:hyperlink w:anchor="_Toc327350393" w:history="1">
        <w:r w:rsidRPr="002B23F9">
          <w:rPr>
            <w:rStyle w:val="Hyperlink"/>
            <w:noProof/>
          </w:rPr>
          <w:t>I.9.2</w:t>
        </w:r>
        <w:r>
          <w:rPr>
            <w:noProof/>
            <w:sz w:val="22"/>
            <w:szCs w:val="22"/>
            <w:lang w:eastAsia="de-CH"/>
          </w:rPr>
          <w:tab/>
        </w:r>
        <w:r w:rsidRPr="002B23F9">
          <w:rPr>
            <w:rStyle w:val="Hyperlink"/>
            <w:noProof/>
          </w:rPr>
          <w:t>Ausblick</w:t>
        </w:r>
        <w:r>
          <w:rPr>
            <w:noProof/>
            <w:webHidden/>
          </w:rPr>
          <w:tab/>
        </w:r>
        <w:r>
          <w:rPr>
            <w:noProof/>
            <w:webHidden/>
          </w:rPr>
          <w:fldChar w:fldCharType="begin"/>
        </w:r>
        <w:r>
          <w:rPr>
            <w:noProof/>
            <w:webHidden/>
          </w:rPr>
          <w:instrText xml:space="preserve"> PAGEREF _Toc327350393 \h </w:instrText>
        </w:r>
        <w:r>
          <w:rPr>
            <w:noProof/>
            <w:webHidden/>
          </w:rPr>
        </w:r>
        <w:r>
          <w:rPr>
            <w:noProof/>
            <w:webHidden/>
          </w:rPr>
          <w:fldChar w:fldCharType="separate"/>
        </w:r>
        <w:r>
          <w:rPr>
            <w:noProof/>
            <w:webHidden/>
          </w:rPr>
          <w:t>187</w:t>
        </w:r>
        <w:r>
          <w:rPr>
            <w:noProof/>
            <w:webHidden/>
          </w:rPr>
          <w:fldChar w:fldCharType="end"/>
        </w:r>
      </w:hyperlink>
    </w:p>
    <w:p w:rsidR="005328B5" w:rsidRDefault="005328B5" w:rsidP="005328B5">
      <w:r>
        <w:fldChar w:fldCharType="end"/>
      </w:r>
    </w:p>
    <w:p w:rsidR="005328B5" w:rsidRPr="005328B5" w:rsidRDefault="005328B5" w:rsidP="005328B5"/>
    <w:p w:rsidR="006F2255" w:rsidRDefault="00A574EF" w:rsidP="00A574EF">
      <w:pPr>
        <w:pStyle w:val="Heading2"/>
      </w:pPr>
      <w:bookmarkStart w:id="5" w:name="_Toc327350329"/>
      <w:r>
        <w:t>Einleitung</w:t>
      </w:r>
      <w:bookmarkEnd w:id="0"/>
      <w:bookmarkEnd w:id="1"/>
      <w:bookmarkEnd w:id="5"/>
    </w:p>
    <w:p w:rsidR="003D2333" w:rsidRDefault="00284859">
      <w:pPr>
        <w:pStyle w:val="TOC1"/>
        <w:tabs>
          <w:tab w:val="left" w:pos="600"/>
          <w:tab w:val="right" w:leader="dot" w:pos="9062"/>
        </w:tabs>
        <w:rPr>
          <w:b w:val="0"/>
          <w:noProof/>
          <w:sz w:val="22"/>
          <w:szCs w:val="22"/>
          <w:lang w:eastAsia="de-CH"/>
        </w:rPr>
      </w:pPr>
      <w:r>
        <w:fldChar w:fldCharType="begin"/>
      </w:r>
      <w:r>
        <w:instrText xml:space="preserve"> TOC \b Einleitung \h \z \u \t "Heading 3;</w:instrText>
      </w:r>
      <w:r w:rsidR="003D31D8">
        <w:instrText>1</w:instrText>
      </w:r>
      <w:r>
        <w:instrText>;Heading 4;</w:instrText>
      </w:r>
      <w:r w:rsidR="003D31D8">
        <w:instrText>2</w:instrText>
      </w:r>
      <w:r>
        <w:instrText>;Heading 5;</w:instrText>
      </w:r>
      <w:r w:rsidR="003D31D8">
        <w:instrText>3</w:instrText>
      </w:r>
      <w:r>
        <w:instrText>;Heading 6;</w:instrText>
      </w:r>
      <w:r w:rsidR="003D31D8">
        <w:instrText>4</w:instrText>
      </w:r>
      <w:r>
        <w:instrText xml:space="preserve">" </w:instrText>
      </w:r>
      <w:r>
        <w:fldChar w:fldCharType="separate"/>
      </w:r>
      <w:hyperlink w:anchor="_Toc327349989" w:history="1">
        <w:r w:rsidR="003D2333" w:rsidRPr="003C677D">
          <w:rPr>
            <w:rStyle w:val="Hyperlink"/>
            <w:noProof/>
          </w:rPr>
          <w:t>I.1.1</w:t>
        </w:r>
        <w:r w:rsidR="003D2333">
          <w:rPr>
            <w:b w:val="0"/>
            <w:noProof/>
            <w:sz w:val="22"/>
            <w:szCs w:val="22"/>
            <w:lang w:eastAsia="de-CH"/>
          </w:rPr>
          <w:tab/>
        </w:r>
        <w:r w:rsidR="003D2333" w:rsidRPr="003C677D">
          <w:rPr>
            <w:rStyle w:val="Hyperlink"/>
            <w:noProof/>
          </w:rPr>
          <w:t>Änderungsgeschichte</w:t>
        </w:r>
        <w:r w:rsidR="003D2333">
          <w:rPr>
            <w:noProof/>
            <w:webHidden/>
          </w:rPr>
          <w:tab/>
        </w:r>
        <w:r w:rsidR="003D2333">
          <w:rPr>
            <w:noProof/>
            <w:webHidden/>
          </w:rPr>
          <w:fldChar w:fldCharType="begin"/>
        </w:r>
        <w:r w:rsidR="003D2333">
          <w:rPr>
            <w:noProof/>
            <w:webHidden/>
          </w:rPr>
          <w:instrText xml:space="preserve"> PAGEREF _Toc327349989 \h </w:instrText>
        </w:r>
        <w:r w:rsidR="003D2333">
          <w:rPr>
            <w:noProof/>
            <w:webHidden/>
          </w:rPr>
        </w:r>
        <w:r w:rsidR="003D2333">
          <w:rPr>
            <w:noProof/>
            <w:webHidden/>
          </w:rPr>
          <w:fldChar w:fldCharType="separate"/>
        </w:r>
        <w:r w:rsidR="003D2333">
          <w:rPr>
            <w:noProof/>
            <w:webHidden/>
          </w:rPr>
          <w:t>1</w:t>
        </w:r>
        <w:r w:rsidR="003D2333">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49990" w:history="1">
        <w:r w:rsidRPr="003C677D">
          <w:rPr>
            <w:rStyle w:val="Hyperlink"/>
            <w:noProof/>
          </w:rPr>
          <w:t>I.1.2</w:t>
        </w:r>
        <w:r>
          <w:rPr>
            <w:b w:val="0"/>
            <w:noProof/>
            <w:sz w:val="22"/>
            <w:szCs w:val="22"/>
            <w:lang w:eastAsia="de-CH"/>
          </w:rPr>
          <w:tab/>
        </w:r>
        <w:r w:rsidRPr="003C677D">
          <w:rPr>
            <w:rStyle w:val="Hyperlink"/>
            <w:noProof/>
          </w:rPr>
          <w:t>Einleitung</w:t>
        </w:r>
        <w:r>
          <w:rPr>
            <w:noProof/>
            <w:webHidden/>
          </w:rPr>
          <w:tab/>
        </w:r>
        <w:r>
          <w:rPr>
            <w:noProof/>
            <w:webHidden/>
          </w:rPr>
          <w:fldChar w:fldCharType="begin"/>
        </w:r>
        <w:r>
          <w:rPr>
            <w:noProof/>
            <w:webHidden/>
          </w:rPr>
          <w:instrText xml:space="preserve"> PAGEREF _Toc327349990 \h </w:instrText>
        </w:r>
        <w:r>
          <w:rPr>
            <w:noProof/>
            <w:webHidden/>
          </w:rPr>
        </w:r>
        <w:r>
          <w:rPr>
            <w:noProof/>
            <w:webHidden/>
          </w:rPr>
          <w:fldChar w:fldCharType="separate"/>
        </w:r>
        <w:r>
          <w:rPr>
            <w:noProof/>
            <w:webHidden/>
          </w:rPr>
          <w:t>1</w:t>
        </w:r>
        <w:r>
          <w:rPr>
            <w:noProof/>
            <w:webHidden/>
          </w:rPr>
          <w:fldChar w:fldCharType="end"/>
        </w:r>
      </w:hyperlink>
    </w:p>
    <w:p w:rsidR="00247E8E" w:rsidRDefault="00284859" w:rsidP="00247E8E">
      <w:r>
        <w:fldChar w:fldCharType="end"/>
      </w:r>
    </w:p>
    <w:p w:rsidR="003B436F" w:rsidRPr="003B436F" w:rsidRDefault="007B716D" w:rsidP="00A574EF">
      <w:pPr>
        <w:pStyle w:val="Heading3"/>
      </w:pPr>
      <w:bookmarkStart w:id="6" w:name="_Toc287347253"/>
      <w:bookmarkStart w:id="7" w:name="_Toc327348086"/>
      <w:bookmarkStart w:id="8" w:name="_Toc327348593"/>
      <w:bookmarkStart w:id="9" w:name="_Toc327349989"/>
      <w:bookmarkStart w:id="10" w:name="_Toc327350330"/>
      <w:r>
        <w:t>Änderungsgeschichte</w:t>
      </w:r>
      <w:bookmarkEnd w:id="6"/>
      <w:bookmarkEnd w:id="7"/>
      <w:bookmarkEnd w:id="8"/>
      <w:bookmarkEnd w:id="9"/>
      <w:bookmarkEnd w:id="10"/>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5328B5">
            <w:r>
              <w:t>Datum</w:t>
            </w:r>
          </w:p>
        </w:tc>
        <w:tc>
          <w:tcPr>
            <w:tcW w:w="993" w:type="dxa"/>
          </w:tcPr>
          <w:p w:rsidR="007B716D" w:rsidRDefault="007B716D" w:rsidP="005328B5">
            <w:r>
              <w:t>Version</w:t>
            </w:r>
          </w:p>
        </w:tc>
        <w:tc>
          <w:tcPr>
            <w:tcW w:w="4674" w:type="dxa"/>
          </w:tcPr>
          <w:p w:rsidR="007B716D" w:rsidRDefault="007B716D" w:rsidP="005328B5">
            <w:r>
              <w:t>Änderung</w:t>
            </w:r>
          </w:p>
        </w:tc>
        <w:tc>
          <w:tcPr>
            <w:tcW w:w="2303" w:type="dxa"/>
          </w:tcPr>
          <w:p w:rsidR="007B716D" w:rsidRDefault="007B716D" w:rsidP="005328B5">
            <w:r>
              <w:t>Autor</w:t>
            </w:r>
          </w:p>
        </w:tc>
      </w:tr>
      <w:tr w:rsidR="007B7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7B716D" w:rsidRPr="00F9181E" w:rsidRDefault="0091436C" w:rsidP="005328B5">
            <w:pPr>
              <w:rPr>
                <w:b/>
              </w:rPr>
            </w:pPr>
            <w:r>
              <w:lastRenderedPageBreak/>
              <w:t>04.06</w:t>
            </w:r>
            <w:r w:rsidR="0033667B">
              <w:t>.2012</w:t>
            </w:r>
          </w:p>
        </w:tc>
        <w:tc>
          <w:tcPr>
            <w:tcW w:w="993" w:type="dxa"/>
          </w:tcPr>
          <w:p w:rsidR="007B716D" w:rsidRPr="00F9181E" w:rsidRDefault="007B716D" w:rsidP="005328B5">
            <w:r w:rsidRPr="00F9181E">
              <w:t>1.0</w:t>
            </w:r>
          </w:p>
        </w:tc>
        <w:tc>
          <w:tcPr>
            <w:tcW w:w="4674" w:type="dxa"/>
          </w:tcPr>
          <w:p w:rsidR="007B716D" w:rsidRPr="00F9181E" w:rsidRDefault="007B716D" w:rsidP="005328B5">
            <w:r w:rsidRPr="00F9181E">
              <w:t>Erste Version des Dokuments</w:t>
            </w:r>
          </w:p>
        </w:tc>
        <w:tc>
          <w:tcPr>
            <w:tcW w:w="2303" w:type="dxa"/>
          </w:tcPr>
          <w:p w:rsidR="007B716D" w:rsidRPr="00F9181E" w:rsidRDefault="0091436C" w:rsidP="005328B5">
            <w:r>
              <w:t>CH</w:t>
            </w:r>
          </w:p>
        </w:tc>
      </w:tr>
      <w:tr w:rsidR="009279B4"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9279B4" w:rsidRDefault="009279B4" w:rsidP="00AA305A">
            <w:r>
              <w:t>0</w:t>
            </w:r>
            <w:r w:rsidR="00AA305A">
              <w:t>5</w:t>
            </w:r>
            <w:r>
              <w:t>.06.2012</w:t>
            </w:r>
          </w:p>
        </w:tc>
        <w:tc>
          <w:tcPr>
            <w:tcW w:w="993" w:type="dxa"/>
          </w:tcPr>
          <w:p w:rsidR="009279B4" w:rsidRPr="00F9181E" w:rsidRDefault="009279B4" w:rsidP="005328B5">
            <w:r>
              <w:t>1.1</w:t>
            </w:r>
          </w:p>
        </w:tc>
        <w:tc>
          <w:tcPr>
            <w:tcW w:w="4674" w:type="dxa"/>
          </w:tcPr>
          <w:p w:rsidR="009279B4" w:rsidRPr="00F9181E" w:rsidRDefault="009279B4" w:rsidP="005328B5">
            <w:r>
              <w:t>Review</w:t>
            </w:r>
          </w:p>
        </w:tc>
        <w:tc>
          <w:tcPr>
            <w:tcW w:w="2303" w:type="dxa"/>
          </w:tcPr>
          <w:p w:rsidR="009279B4" w:rsidRDefault="009279B4" w:rsidP="005328B5">
            <w:r>
              <w:t>DT</w:t>
            </w:r>
          </w:p>
        </w:tc>
      </w:tr>
      <w:tr w:rsidR="00C73CFB"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3CFB" w:rsidRDefault="00C73CFB" w:rsidP="00AA305A">
            <w:r>
              <w:t>09.06.2012</w:t>
            </w:r>
          </w:p>
        </w:tc>
        <w:tc>
          <w:tcPr>
            <w:tcW w:w="993" w:type="dxa"/>
          </w:tcPr>
          <w:p w:rsidR="00C73CFB" w:rsidRDefault="00C73CFB" w:rsidP="005328B5">
            <w:r>
              <w:t>1.2</w:t>
            </w:r>
          </w:p>
        </w:tc>
        <w:tc>
          <w:tcPr>
            <w:tcW w:w="4674" w:type="dxa"/>
          </w:tcPr>
          <w:p w:rsidR="00C73CFB" w:rsidRDefault="00C73CFB" w:rsidP="005328B5">
            <w:r>
              <w:t>Review und Korrekturen</w:t>
            </w:r>
          </w:p>
        </w:tc>
        <w:tc>
          <w:tcPr>
            <w:tcW w:w="2303" w:type="dxa"/>
          </w:tcPr>
          <w:p w:rsidR="00C73CFB" w:rsidRDefault="00C73CFB" w:rsidP="005328B5">
            <w:r>
              <w:t>LE</w:t>
            </w:r>
          </w:p>
        </w:tc>
      </w:tr>
    </w:tbl>
    <w:p w:rsidR="00402E1C" w:rsidRDefault="00A574EF" w:rsidP="00A574EF">
      <w:pPr>
        <w:pStyle w:val="Heading3"/>
      </w:pPr>
      <w:bookmarkStart w:id="11" w:name="_Toc327348087"/>
      <w:bookmarkStart w:id="12" w:name="_Toc327348594"/>
      <w:bookmarkStart w:id="13" w:name="_Toc327349990"/>
      <w:bookmarkStart w:id="14" w:name="_Toc327350331"/>
      <w:r>
        <w:t>Einleitung</w:t>
      </w:r>
      <w:bookmarkEnd w:id="11"/>
      <w:bookmarkEnd w:id="12"/>
      <w:bookmarkEnd w:id="13"/>
      <w:bookmarkEnd w:id="14"/>
    </w:p>
    <w:p w:rsidR="005B1045" w:rsidRDefault="005B1045" w:rsidP="005B1045">
      <w:r>
        <w:t xml:space="preserve">Die </w:t>
      </w:r>
      <w:r w:rsidR="00C76E05">
        <w:t>Bachelora</w:t>
      </w:r>
      <w:r>
        <w:t xml:space="preserve">rbeit </w:t>
      </w:r>
      <w:r w:rsidR="00C76E05">
        <w:t>ist eine</w:t>
      </w:r>
      <w:r>
        <w:t xml:space="preserve"> Machbarkeitsstudie mit Prototyp</w:t>
      </w:r>
      <w:r w:rsidR="009C4F77">
        <w:t>.</w:t>
      </w:r>
      <w:r w:rsidR="00F37901">
        <w:t xml:space="preserve"> </w:t>
      </w:r>
      <w:r w:rsidR="00C76E05">
        <w:t>In der</w:t>
      </w:r>
      <w:r w:rsidR="00F37901" w:rsidRPr="00F37901">
        <w:t xml:space="preserve"> Machbarkeitsstudie werden vor allem Risikothemen abgeklärt</w:t>
      </w:r>
      <w:r w:rsidR="00F37901">
        <w:t xml:space="preserve">, welche technischer </w:t>
      </w:r>
      <w:r w:rsidR="00F37901" w:rsidRPr="00F37901">
        <w:t>u</w:t>
      </w:r>
      <w:r w:rsidR="00F37901">
        <w:t>nd benutzerspezifischer Natur sein können.</w:t>
      </w:r>
    </w:p>
    <w:p w:rsidR="0091436C" w:rsidRDefault="0091436C" w:rsidP="0091436C">
      <w:r>
        <w:t>Der technische Bericht beginnt mit dem Projektmanagement (</w:t>
      </w:r>
      <w:r w:rsidR="0026355F">
        <w:t>TODO Projektmanagement</w:t>
      </w:r>
      <w:r>
        <w:t>), in welchem der</w:t>
      </w:r>
      <w:r w:rsidR="0026355F">
        <w:t xml:space="preserve"> </w:t>
      </w:r>
      <w:r>
        <w:t>Projektplan dargelegt und die Projektorganisation umschrieben wird. Des Weiteren werden die Risiken und das</w:t>
      </w:r>
      <w:r w:rsidR="00CC1A3B">
        <w:t xml:space="preserve"> </w:t>
      </w:r>
      <w:r>
        <w:t>gewählte Vorgehensmodell aufgezeigt.</w:t>
      </w:r>
    </w:p>
    <w:p w:rsidR="004A7AED" w:rsidRDefault="00A4453C" w:rsidP="00A4453C">
      <w:r>
        <w:t>Das nächste Kapitel enthält die Vorstudie (</w:t>
      </w:r>
      <w:r w:rsidR="00F37901">
        <w:t>TODO Vorstudie</w:t>
      </w:r>
      <w:r w:rsidR="002275A1">
        <w:t>)</w:t>
      </w:r>
      <w:r>
        <w:t>. Diese zeigt die Vision</w:t>
      </w:r>
      <w:r w:rsidR="00C76E05">
        <w:t xml:space="preserve"> auf und enthält </w:t>
      </w:r>
      <w:r w:rsidR="00592A02">
        <w:t>die Stakeholderanalyse und die Konkurrenzanalyse</w:t>
      </w:r>
      <w:r w:rsidR="00602B47">
        <w:t xml:space="preserve">. </w:t>
      </w:r>
      <w:r w:rsidR="000E22D8">
        <w:t>Danach widmet sich die Vor</w:t>
      </w:r>
      <w:r w:rsidR="00C76E05">
        <w:t>studie der Passantenanalyse, dem</w:t>
      </w:r>
      <w:r w:rsidR="000E22D8">
        <w:t xml:space="preserve"> Interaktionsbereich des Kinect Sensors und der Benutzerbefragung.</w:t>
      </w:r>
      <w:r w:rsidR="00592A02">
        <w:t xml:space="preserve"> </w:t>
      </w:r>
      <w:r w:rsidR="0045698A">
        <w:t>R</w:t>
      </w:r>
      <w:r w:rsidR="0092122D">
        <w:t>ollen</w:t>
      </w:r>
      <w:r w:rsidR="00D8565B">
        <w:t xml:space="preserve"> und </w:t>
      </w:r>
      <w:r>
        <w:t xml:space="preserve">Personas </w:t>
      </w:r>
      <w:r w:rsidR="00772752">
        <w:t>mit den</w:t>
      </w:r>
      <w:r w:rsidR="00C73CFB">
        <w:t xml:space="preserve"> dazu</w:t>
      </w:r>
      <w:r>
        <w:t>gehörigen Szenarien werden daraufhin vorgestellt.</w:t>
      </w:r>
      <w:r w:rsidR="00475690">
        <w:t xml:space="preserve"> Abschliessend </w:t>
      </w:r>
      <w:r w:rsidR="00722982">
        <w:t>werden</w:t>
      </w:r>
      <w:r w:rsidR="00475690">
        <w:t xml:space="preserve"> noch das </w:t>
      </w:r>
      <w:r w:rsidR="00722982">
        <w:t>s</w:t>
      </w:r>
      <w:r w:rsidR="00475690">
        <w:t>ofortige Erfolgserlebnis und die Motivation zur wiederholten Nutzung der Videowall umschrieben.</w:t>
      </w:r>
    </w:p>
    <w:p w:rsidR="004A7AED" w:rsidRDefault="00A4453C" w:rsidP="00A4453C">
      <w:r>
        <w:t xml:space="preserve">Das </w:t>
      </w:r>
      <w:r w:rsidR="00E951A4">
        <w:t>Kapitel Anforderungen (siehe TODO</w:t>
      </w:r>
      <w:r>
        <w:t>) geht kurz auf die in dem Projekt verwendeten Tools ein. Danach umschreibt es die funktionalen und nichtfunktionalen Anforderungen, Design Constraints und Accessibility im Zusammen</w:t>
      </w:r>
      <w:r w:rsidR="00BC26F1">
        <w:t>hang mit der Nutzung von Kinect</w:t>
      </w:r>
      <w:r w:rsidR="007F1D73">
        <w:t xml:space="preserve"> und der Monitorwand</w:t>
      </w:r>
      <w:r>
        <w:t>.</w:t>
      </w:r>
    </w:p>
    <w:p w:rsidR="004A7AED" w:rsidRDefault="00A4453C" w:rsidP="00A4453C">
      <w:r>
        <w:t xml:space="preserve">Im Kapitel Domain Analyse (siehe </w:t>
      </w:r>
      <w:r w:rsidR="00E63E2B">
        <w:t>TODO</w:t>
      </w:r>
      <w:r>
        <w:t xml:space="preserve">) werden zu Beginn die Daten und das zugehörige Domain Model beschrieben. Auch wird der Prozess zur Entstehung </w:t>
      </w:r>
      <w:r w:rsidR="008C3F3D">
        <w:t xml:space="preserve">der Poster </w:t>
      </w:r>
      <w:r>
        <w:t xml:space="preserve">erklärt. Danach wird auf das Graphical User Interface (GUI) eingegangen. </w:t>
      </w:r>
      <w:r w:rsidR="000B53E7">
        <w:t>F</w:t>
      </w:r>
      <w:r w:rsidR="00E43CC5">
        <w:t>ür das GUI wurden Ideen gesammelt</w:t>
      </w:r>
      <w:r w:rsidR="00C76E05">
        <w:t>,</w:t>
      </w:r>
      <w:r w:rsidR="00E43CC5">
        <w:t xml:space="preserve"> welche </w:t>
      </w:r>
      <w:r w:rsidR="001B0B4C">
        <w:t>in den Unterkapiteln vorgestellt werden.</w:t>
      </w:r>
      <w:r>
        <w:t xml:space="preserve"> </w:t>
      </w:r>
      <w:r w:rsidR="00C76E05">
        <w:t>Die</w:t>
      </w:r>
      <w:r w:rsidR="006B73B7">
        <w:t xml:space="preserve"> Screen</w:t>
      </w:r>
      <w:r w:rsidR="00D22236">
        <w:t xml:space="preserve"> M</w:t>
      </w:r>
      <w:r w:rsidR="006B73B7">
        <w:t>ap zeigt auf</w:t>
      </w:r>
      <w:r w:rsidR="00C76E05">
        <w:t>,</w:t>
      </w:r>
      <w:r w:rsidR="006B73B7">
        <w:t xml:space="preserve"> wie die Elemente des Domain Models grafisch eingebunden werden. </w:t>
      </w:r>
      <w:r>
        <w:t>Im Anschluss daran werden die Design Entscheide</w:t>
      </w:r>
      <w:r w:rsidR="00C76E05">
        <w:t xml:space="preserve"> für das GUI</w:t>
      </w:r>
      <w:r>
        <w:t xml:space="preserve"> und das externe Design</w:t>
      </w:r>
      <w:r w:rsidR="00C76E05">
        <w:t xml:space="preserve"> vorgestellt. Schliesslich </w:t>
      </w:r>
      <w:r w:rsidR="000F5924">
        <w:t xml:space="preserve">werden die Kinect Guidelines beschrieben und </w:t>
      </w:r>
      <w:r w:rsidR="00C76E05">
        <w:t>es ist festgehalten, wie diese in der Arbeit</w:t>
      </w:r>
      <w:r w:rsidR="000F5924">
        <w:t xml:space="preserve"> umgesetzt wurden</w:t>
      </w:r>
      <w:r>
        <w:t>.</w:t>
      </w:r>
    </w:p>
    <w:p w:rsidR="00873D15" w:rsidRDefault="00A4453C" w:rsidP="00A4453C">
      <w:r>
        <w:t>Das Kapi</w:t>
      </w:r>
      <w:r w:rsidR="00016C89">
        <w:t xml:space="preserve">tel Entwurf </w:t>
      </w:r>
      <w:r w:rsidR="001E488B">
        <w:t>(</w:t>
      </w:r>
      <w:proofErr w:type="gramStart"/>
      <w:r w:rsidR="001E488B">
        <w:t>TODO )</w:t>
      </w:r>
      <w:proofErr w:type="gramEnd"/>
      <w:r w:rsidR="009601EF">
        <w:t xml:space="preserve"> </w:t>
      </w:r>
      <w:r>
        <w:t>widmet sich einleitend den Design Entscheiden. Daraufhin wird die gewählte Architektur umschrieben. Dazu</w:t>
      </w:r>
      <w:r w:rsidR="00873D15">
        <w:t xml:space="preserve"> gehören auch die Assemblies</w:t>
      </w:r>
      <w:r>
        <w:t xml:space="preserve">. </w:t>
      </w:r>
      <w:r w:rsidR="00873D15">
        <w:t xml:space="preserve">Daraufhin werden die verwendeten Patterns </w:t>
      </w:r>
      <w:r w:rsidR="00C76E05">
        <w:t>vorgestellt</w:t>
      </w:r>
      <w:r w:rsidR="00873D15">
        <w:t xml:space="preserve"> und die Funktion des Plug-in Frameworks</w:t>
      </w:r>
      <w:r w:rsidR="00526004">
        <w:t xml:space="preserve"> wird</w:t>
      </w:r>
      <w:r w:rsidR="00873D15">
        <w:t xml:space="preserve"> aufgezeigt.</w:t>
      </w:r>
      <w:r w:rsidR="00242633">
        <w:t xml:space="preserve"> Im Verlauf des Projektes wurden kleine Prototypen erstellt, </w:t>
      </w:r>
      <w:r w:rsidR="00890385">
        <w:t>welche</w:t>
      </w:r>
      <w:r w:rsidR="00A678B1">
        <w:t xml:space="preserve"> im Bereich Mini-</w:t>
      </w:r>
      <w:r w:rsidR="00242633">
        <w:t>Applikationen erläutert</w:t>
      </w:r>
      <w:r w:rsidR="00890385">
        <w:t xml:space="preserve"> werden</w:t>
      </w:r>
      <w:r w:rsidR="00242633">
        <w:t>. Abschliessend widmet sich das Kapitel der Interaktion durch das Handtracking</w:t>
      </w:r>
      <w:r w:rsidR="00890385">
        <w:t xml:space="preserve"> (TODO, stimmt nicht mehr)</w:t>
      </w:r>
      <w:r w:rsidR="00242633">
        <w:t>.</w:t>
      </w:r>
    </w:p>
    <w:p w:rsidR="00526B86" w:rsidRDefault="00526B86" w:rsidP="00A4453C">
      <w:r>
        <w:t>Im Kapitel</w:t>
      </w:r>
      <w:r w:rsidR="00EC518D">
        <w:t xml:space="preserve"> HSR Videowall Evaluation und Tests</w:t>
      </w:r>
      <w:r w:rsidR="00C76E05">
        <w:t xml:space="preserve"> (TODO)</w:t>
      </w:r>
      <w:r w:rsidR="00EC518D">
        <w:t xml:space="preserve"> </w:t>
      </w:r>
      <w:r w:rsidR="00864FD6">
        <w:t xml:space="preserve">wird die Hard- und Software Evaluation </w:t>
      </w:r>
      <w:r w:rsidR="00C76E05">
        <w:t>für die verschiedenen Videowall-</w:t>
      </w:r>
      <w:r w:rsidR="00864FD6">
        <w:t>Komponenten</w:t>
      </w:r>
      <w:r w:rsidR="00A920EA">
        <w:t>,</w:t>
      </w:r>
      <w:r w:rsidR="00864FD6">
        <w:t xml:space="preserve"> wie beispielsweise die Grafikkarten</w:t>
      </w:r>
      <w:r w:rsidR="00A920EA">
        <w:t>,</w:t>
      </w:r>
      <w:r w:rsidR="00864FD6">
        <w:t xml:space="preserve"> beschrieben.  Auch die dafür aufgebaute Testhardware und die durchgeführten Tests werden erläutert.</w:t>
      </w:r>
      <w:r w:rsidR="00305CC6">
        <w:t xml:space="preserve"> Die Mitsubishi Display Wall wird daraufhin vorgestellt. Zum Schluss wird noch auf die Lesbarkeit der Poster auf </w:t>
      </w:r>
      <w:proofErr w:type="gramStart"/>
      <w:r w:rsidR="00305CC6">
        <w:t>der Videowall</w:t>
      </w:r>
      <w:proofErr w:type="gramEnd"/>
      <w:r w:rsidR="00305CC6">
        <w:t xml:space="preserve"> eingegangen.</w:t>
      </w:r>
      <w:r w:rsidR="00864FD6">
        <w:t xml:space="preserve"> </w:t>
      </w:r>
    </w:p>
    <w:p w:rsidR="004A7AED" w:rsidRDefault="00A4453C" w:rsidP="00A4453C">
      <w:r>
        <w:t xml:space="preserve">Im nachfolgenden Kapitel Realisierung und Test </w:t>
      </w:r>
      <w:r w:rsidR="003859ED">
        <w:t>(TODO</w:t>
      </w:r>
      <w:r>
        <w:t>)</w:t>
      </w:r>
      <w:r w:rsidR="002542D4">
        <w:t xml:space="preserve"> sind die durchgeführten Usability Tests und deren Auswertung</w:t>
      </w:r>
      <w:r w:rsidR="00C76E05">
        <w:t>en</w:t>
      </w:r>
      <w:r w:rsidR="002542D4">
        <w:t xml:space="preserve"> dokumentiert. Danach werden</w:t>
      </w:r>
      <w:r>
        <w:t xml:space="preserve"> die Unit und System Tests </w:t>
      </w:r>
      <w:r w:rsidR="002542D4">
        <w:t>aufgeführt</w:t>
      </w:r>
      <w:r>
        <w:t>.</w:t>
      </w:r>
      <w:r w:rsidR="009D2A35">
        <w:t xml:space="preserve"> </w:t>
      </w:r>
      <w:r w:rsidR="00C76E05">
        <w:t>Weiter</w:t>
      </w:r>
      <w:r w:rsidR="009F2432">
        <w:t xml:space="preserve"> wird auf</w:t>
      </w:r>
      <w:r w:rsidR="00714379">
        <w:t xml:space="preserve"> die Code Dokument</w:t>
      </w:r>
      <w:r w:rsidR="009F2432">
        <w:t xml:space="preserve">ation </w:t>
      </w:r>
      <w:r w:rsidR="00714379">
        <w:t xml:space="preserve">eingegangen. </w:t>
      </w:r>
      <w:r w:rsidR="00EC0599">
        <w:t>Schliesslich widmet sich das Kapitel der</w:t>
      </w:r>
      <w:r>
        <w:t xml:space="preserve"> Betriebs</w:t>
      </w:r>
      <w:r w:rsidR="00CC0B50">
        <w:t>- und Installationsdokumentation</w:t>
      </w:r>
      <w:r>
        <w:t>.</w:t>
      </w:r>
    </w:p>
    <w:p w:rsidR="00247E8E" w:rsidRDefault="00A4453C" w:rsidP="00A4453C">
      <w:r>
        <w:t>Das letzte Kapitel Schlussfolgerung</w:t>
      </w:r>
      <w:r w:rsidR="00C76E05">
        <w:t xml:space="preserve"> (TODO)</w:t>
      </w:r>
      <w:r w:rsidR="00A57048">
        <w:t xml:space="preserve"> </w:t>
      </w:r>
      <w:r w:rsidR="00EC0599">
        <w:t>hält die</w:t>
      </w:r>
      <w:r>
        <w:t xml:space="preserve"> mit der Arbeit erzielten Ergebnisse </w:t>
      </w:r>
      <w:r w:rsidR="00EC0599">
        <w:t xml:space="preserve">fest </w:t>
      </w:r>
      <w:r>
        <w:t xml:space="preserve">und </w:t>
      </w:r>
      <w:r w:rsidR="00EC0599">
        <w:t xml:space="preserve">widmet sich </w:t>
      </w:r>
      <w:r>
        <w:t xml:space="preserve">dem Ausblick für die Weiterentwicklung </w:t>
      </w:r>
      <w:r w:rsidR="00FC3C3E">
        <w:t>der Videowall</w:t>
      </w:r>
      <w:r>
        <w:t>.</w:t>
      </w:r>
    </w:p>
    <w:p w:rsidR="00247E8E" w:rsidRDefault="00247E8E" w:rsidP="00247E8E">
      <w:r>
        <w:br w:type="page"/>
      </w:r>
    </w:p>
    <w:p w:rsidR="00247E8E" w:rsidRDefault="00247E8E" w:rsidP="00247E8E">
      <w:pPr>
        <w:pStyle w:val="Heading2"/>
      </w:pPr>
      <w:bookmarkStart w:id="15" w:name="_Toc327348595"/>
      <w:bookmarkStart w:id="16" w:name="_Toc327348604"/>
      <w:bookmarkStart w:id="17" w:name="Projektmanagement"/>
      <w:bookmarkStart w:id="18" w:name="_Toc327350332"/>
      <w:bookmarkEnd w:id="2"/>
      <w:r w:rsidRPr="001A4E0E">
        <w:lastRenderedPageBreak/>
        <w:t>Projektmanagement</w:t>
      </w:r>
      <w:bookmarkEnd w:id="15"/>
      <w:bookmarkEnd w:id="16"/>
      <w:bookmarkEnd w:id="18"/>
    </w:p>
    <w:p w:rsidR="003D2333" w:rsidRDefault="003D31D8">
      <w:pPr>
        <w:pStyle w:val="TOC1"/>
        <w:tabs>
          <w:tab w:val="left" w:pos="600"/>
          <w:tab w:val="right" w:leader="dot" w:pos="9062"/>
        </w:tabs>
        <w:rPr>
          <w:b w:val="0"/>
          <w:noProof/>
          <w:sz w:val="22"/>
          <w:szCs w:val="22"/>
          <w:lang w:eastAsia="de-CH"/>
        </w:rPr>
      </w:pPr>
      <w:r>
        <w:fldChar w:fldCharType="begin"/>
      </w:r>
      <w:r>
        <w:instrText xml:space="preserve"> TOC \b </w:instrText>
      </w:r>
      <w:r w:rsidRPr="00284859">
        <w:instrText>Projektmanagement</w:instrText>
      </w:r>
      <w:r>
        <w:instrText xml:space="preserve"> \h \z \u \t "Heading 3;1;Heading 4;2;Heading 5;3;Heading 6;4" </w:instrText>
      </w:r>
      <w:r>
        <w:fldChar w:fldCharType="separate"/>
      </w:r>
      <w:hyperlink w:anchor="_Toc327349991" w:history="1">
        <w:r w:rsidR="003D2333" w:rsidRPr="002C0E93">
          <w:rPr>
            <w:rStyle w:val="Hyperlink"/>
            <w:noProof/>
          </w:rPr>
          <w:t>I.2.1</w:t>
        </w:r>
        <w:r w:rsidR="003D2333">
          <w:rPr>
            <w:b w:val="0"/>
            <w:noProof/>
            <w:sz w:val="22"/>
            <w:szCs w:val="22"/>
            <w:lang w:eastAsia="de-CH"/>
          </w:rPr>
          <w:tab/>
        </w:r>
        <w:r w:rsidR="003D2333" w:rsidRPr="002C0E93">
          <w:rPr>
            <w:rStyle w:val="Hyperlink"/>
            <w:noProof/>
          </w:rPr>
          <w:t>Änderungsgeschichte</w:t>
        </w:r>
        <w:r w:rsidR="003D2333">
          <w:rPr>
            <w:noProof/>
            <w:webHidden/>
          </w:rPr>
          <w:tab/>
        </w:r>
        <w:r w:rsidR="003D2333">
          <w:rPr>
            <w:noProof/>
            <w:webHidden/>
          </w:rPr>
          <w:fldChar w:fldCharType="begin"/>
        </w:r>
        <w:r w:rsidR="003D2333">
          <w:rPr>
            <w:noProof/>
            <w:webHidden/>
          </w:rPr>
          <w:instrText xml:space="preserve"> PAGEREF _Toc327349991 \h </w:instrText>
        </w:r>
        <w:r w:rsidR="003D2333">
          <w:rPr>
            <w:noProof/>
            <w:webHidden/>
          </w:rPr>
        </w:r>
        <w:r w:rsidR="003D2333">
          <w:rPr>
            <w:noProof/>
            <w:webHidden/>
          </w:rPr>
          <w:fldChar w:fldCharType="separate"/>
        </w:r>
        <w:r w:rsidR="003D2333">
          <w:rPr>
            <w:noProof/>
            <w:webHidden/>
          </w:rPr>
          <w:t>3</w:t>
        </w:r>
        <w:r w:rsidR="003D2333">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49992" w:history="1">
        <w:r w:rsidRPr="002C0E93">
          <w:rPr>
            <w:rStyle w:val="Hyperlink"/>
            <w:noProof/>
          </w:rPr>
          <w:t>I.2.2</w:t>
        </w:r>
        <w:r>
          <w:rPr>
            <w:b w:val="0"/>
            <w:noProof/>
            <w:sz w:val="22"/>
            <w:szCs w:val="22"/>
            <w:lang w:eastAsia="de-CH"/>
          </w:rPr>
          <w:tab/>
        </w:r>
        <w:r w:rsidRPr="002C0E93">
          <w:rPr>
            <w:rStyle w:val="Hyperlink"/>
            <w:noProof/>
          </w:rPr>
          <w:t>Projektplan</w:t>
        </w:r>
        <w:r>
          <w:rPr>
            <w:noProof/>
            <w:webHidden/>
          </w:rPr>
          <w:tab/>
        </w:r>
        <w:r>
          <w:rPr>
            <w:noProof/>
            <w:webHidden/>
          </w:rPr>
          <w:fldChar w:fldCharType="begin"/>
        </w:r>
        <w:r>
          <w:rPr>
            <w:noProof/>
            <w:webHidden/>
          </w:rPr>
          <w:instrText xml:space="preserve"> PAGEREF _Toc327349992 \h </w:instrText>
        </w:r>
        <w:r>
          <w:rPr>
            <w:noProof/>
            <w:webHidden/>
          </w:rPr>
        </w:r>
        <w:r>
          <w:rPr>
            <w:noProof/>
            <w:webHidden/>
          </w:rPr>
          <w:fldChar w:fldCharType="separate"/>
        </w:r>
        <w:r>
          <w:rPr>
            <w:noProof/>
            <w:webHidden/>
          </w:rPr>
          <w:t>3</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49993" w:history="1">
        <w:r w:rsidRPr="002C0E93">
          <w:rPr>
            <w:rStyle w:val="Hyperlink"/>
            <w:noProof/>
          </w:rPr>
          <w:t>I.2.2.1</w:t>
        </w:r>
        <w:r>
          <w:rPr>
            <w:noProof/>
            <w:sz w:val="22"/>
            <w:szCs w:val="22"/>
            <w:lang w:eastAsia="de-CH"/>
          </w:rPr>
          <w:tab/>
        </w:r>
        <w:r w:rsidRPr="002C0E93">
          <w:rPr>
            <w:rStyle w:val="Hyperlink"/>
            <w:noProof/>
          </w:rPr>
          <w:t>Releases</w:t>
        </w:r>
        <w:r>
          <w:rPr>
            <w:noProof/>
            <w:webHidden/>
          </w:rPr>
          <w:tab/>
        </w:r>
        <w:r>
          <w:rPr>
            <w:noProof/>
            <w:webHidden/>
          </w:rPr>
          <w:fldChar w:fldCharType="begin"/>
        </w:r>
        <w:r>
          <w:rPr>
            <w:noProof/>
            <w:webHidden/>
          </w:rPr>
          <w:instrText xml:space="preserve"> PAGEREF _Toc327349993 \h </w:instrText>
        </w:r>
        <w:r>
          <w:rPr>
            <w:noProof/>
            <w:webHidden/>
          </w:rPr>
        </w:r>
        <w:r>
          <w:rPr>
            <w:noProof/>
            <w:webHidden/>
          </w:rPr>
          <w:fldChar w:fldCharType="separate"/>
        </w:r>
        <w:r>
          <w:rPr>
            <w:noProof/>
            <w:webHidden/>
          </w:rPr>
          <w:t>3</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49994" w:history="1">
        <w:r w:rsidRPr="002C0E93">
          <w:rPr>
            <w:rStyle w:val="Hyperlink"/>
            <w:noProof/>
          </w:rPr>
          <w:t>I.2.2.2</w:t>
        </w:r>
        <w:r>
          <w:rPr>
            <w:noProof/>
            <w:sz w:val="22"/>
            <w:szCs w:val="22"/>
            <w:lang w:eastAsia="de-CH"/>
          </w:rPr>
          <w:tab/>
        </w:r>
        <w:r w:rsidRPr="002C0E93">
          <w:rPr>
            <w:rStyle w:val="Hyperlink"/>
            <w:noProof/>
          </w:rPr>
          <w:t>Milestones</w:t>
        </w:r>
        <w:r>
          <w:rPr>
            <w:noProof/>
            <w:webHidden/>
          </w:rPr>
          <w:tab/>
        </w:r>
        <w:r>
          <w:rPr>
            <w:noProof/>
            <w:webHidden/>
          </w:rPr>
          <w:fldChar w:fldCharType="begin"/>
        </w:r>
        <w:r>
          <w:rPr>
            <w:noProof/>
            <w:webHidden/>
          </w:rPr>
          <w:instrText xml:space="preserve"> PAGEREF _Toc327349994 \h </w:instrText>
        </w:r>
        <w:r>
          <w:rPr>
            <w:noProof/>
            <w:webHidden/>
          </w:rPr>
        </w:r>
        <w:r>
          <w:rPr>
            <w:noProof/>
            <w:webHidden/>
          </w:rPr>
          <w:fldChar w:fldCharType="separate"/>
        </w:r>
        <w:r>
          <w:rPr>
            <w:noProof/>
            <w:webHidden/>
          </w:rPr>
          <w:t>4</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49995" w:history="1">
        <w:r w:rsidRPr="002C0E93">
          <w:rPr>
            <w:rStyle w:val="Hyperlink"/>
            <w:noProof/>
          </w:rPr>
          <w:t>I.2.2.3</w:t>
        </w:r>
        <w:r>
          <w:rPr>
            <w:noProof/>
            <w:sz w:val="22"/>
            <w:szCs w:val="22"/>
            <w:lang w:eastAsia="de-CH"/>
          </w:rPr>
          <w:tab/>
        </w:r>
        <w:r w:rsidRPr="002C0E93">
          <w:rPr>
            <w:rStyle w:val="Hyperlink"/>
            <w:noProof/>
          </w:rPr>
          <w:t>Zeitplan und Zeiterfassung</w:t>
        </w:r>
        <w:r>
          <w:rPr>
            <w:noProof/>
            <w:webHidden/>
          </w:rPr>
          <w:tab/>
        </w:r>
        <w:r>
          <w:rPr>
            <w:noProof/>
            <w:webHidden/>
          </w:rPr>
          <w:fldChar w:fldCharType="begin"/>
        </w:r>
        <w:r>
          <w:rPr>
            <w:noProof/>
            <w:webHidden/>
          </w:rPr>
          <w:instrText xml:space="preserve"> PAGEREF _Toc327349995 \h </w:instrText>
        </w:r>
        <w:r>
          <w:rPr>
            <w:noProof/>
            <w:webHidden/>
          </w:rPr>
        </w:r>
        <w:r>
          <w:rPr>
            <w:noProof/>
            <w:webHidden/>
          </w:rPr>
          <w:fldChar w:fldCharType="separate"/>
        </w:r>
        <w:r>
          <w:rPr>
            <w:noProof/>
            <w:webHidden/>
          </w:rPr>
          <w:t>4</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49996" w:history="1">
        <w:r w:rsidRPr="002C0E93">
          <w:rPr>
            <w:rStyle w:val="Hyperlink"/>
            <w:noProof/>
          </w:rPr>
          <w:t>I.2.2.4</w:t>
        </w:r>
        <w:r>
          <w:rPr>
            <w:noProof/>
            <w:sz w:val="22"/>
            <w:szCs w:val="22"/>
            <w:lang w:eastAsia="de-CH"/>
          </w:rPr>
          <w:tab/>
        </w:r>
        <w:r w:rsidRPr="002C0E93">
          <w:rPr>
            <w:rStyle w:val="Hyperlink"/>
            <w:noProof/>
          </w:rPr>
          <w:t>Aufwandschätzung</w:t>
        </w:r>
        <w:r>
          <w:rPr>
            <w:noProof/>
            <w:webHidden/>
          </w:rPr>
          <w:tab/>
        </w:r>
        <w:r>
          <w:rPr>
            <w:noProof/>
            <w:webHidden/>
          </w:rPr>
          <w:fldChar w:fldCharType="begin"/>
        </w:r>
        <w:r>
          <w:rPr>
            <w:noProof/>
            <w:webHidden/>
          </w:rPr>
          <w:instrText xml:space="preserve"> PAGEREF _Toc327349996 \h </w:instrText>
        </w:r>
        <w:r>
          <w:rPr>
            <w:noProof/>
            <w:webHidden/>
          </w:rPr>
        </w:r>
        <w:r>
          <w:rPr>
            <w:noProof/>
            <w:webHidden/>
          </w:rPr>
          <w:fldChar w:fldCharType="separate"/>
        </w:r>
        <w:r>
          <w:rPr>
            <w:noProof/>
            <w:webHidden/>
          </w:rPr>
          <w:t>4</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49997" w:history="1">
        <w:r w:rsidRPr="002C0E93">
          <w:rPr>
            <w:rStyle w:val="Hyperlink"/>
            <w:noProof/>
          </w:rPr>
          <w:t>I.2.3</w:t>
        </w:r>
        <w:r>
          <w:rPr>
            <w:b w:val="0"/>
            <w:noProof/>
            <w:sz w:val="22"/>
            <w:szCs w:val="22"/>
            <w:lang w:eastAsia="de-CH"/>
          </w:rPr>
          <w:tab/>
        </w:r>
        <w:r w:rsidRPr="002C0E93">
          <w:rPr>
            <w:rStyle w:val="Hyperlink"/>
            <w:noProof/>
          </w:rPr>
          <w:t>Projektorganisation</w:t>
        </w:r>
        <w:r>
          <w:rPr>
            <w:noProof/>
            <w:webHidden/>
          </w:rPr>
          <w:tab/>
        </w:r>
        <w:r>
          <w:rPr>
            <w:noProof/>
            <w:webHidden/>
          </w:rPr>
          <w:fldChar w:fldCharType="begin"/>
        </w:r>
        <w:r>
          <w:rPr>
            <w:noProof/>
            <w:webHidden/>
          </w:rPr>
          <w:instrText xml:space="preserve"> PAGEREF _Toc327349997 \h </w:instrText>
        </w:r>
        <w:r>
          <w:rPr>
            <w:noProof/>
            <w:webHidden/>
          </w:rPr>
        </w:r>
        <w:r>
          <w:rPr>
            <w:noProof/>
            <w:webHidden/>
          </w:rPr>
          <w:fldChar w:fldCharType="separate"/>
        </w:r>
        <w:r>
          <w:rPr>
            <w:noProof/>
            <w:webHidden/>
          </w:rPr>
          <w:t>5</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49998" w:history="1">
        <w:r w:rsidRPr="002C0E93">
          <w:rPr>
            <w:rStyle w:val="Hyperlink"/>
            <w:noProof/>
          </w:rPr>
          <w:t>I.2.3.1</w:t>
        </w:r>
        <w:r>
          <w:rPr>
            <w:noProof/>
            <w:sz w:val="22"/>
            <w:szCs w:val="22"/>
            <w:lang w:eastAsia="de-CH"/>
          </w:rPr>
          <w:tab/>
        </w:r>
        <w:r w:rsidRPr="002C0E93">
          <w:rPr>
            <w:rStyle w:val="Hyperlink"/>
            <w:noProof/>
          </w:rPr>
          <w:t>Team und Verantwortlichkeiten</w:t>
        </w:r>
        <w:r>
          <w:rPr>
            <w:noProof/>
            <w:webHidden/>
          </w:rPr>
          <w:tab/>
        </w:r>
        <w:r>
          <w:rPr>
            <w:noProof/>
            <w:webHidden/>
          </w:rPr>
          <w:fldChar w:fldCharType="begin"/>
        </w:r>
        <w:r>
          <w:rPr>
            <w:noProof/>
            <w:webHidden/>
          </w:rPr>
          <w:instrText xml:space="preserve"> PAGEREF _Toc327349998 \h </w:instrText>
        </w:r>
        <w:r>
          <w:rPr>
            <w:noProof/>
            <w:webHidden/>
          </w:rPr>
        </w:r>
        <w:r>
          <w:rPr>
            <w:noProof/>
            <w:webHidden/>
          </w:rPr>
          <w:fldChar w:fldCharType="separate"/>
        </w:r>
        <w:r>
          <w:rPr>
            <w:noProof/>
            <w:webHidden/>
          </w:rPr>
          <w:t>5</w:t>
        </w:r>
        <w:r>
          <w:rPr>
            <w:noProof/>
            <w:webHidden/>
          </w:rPr>
          <w:fldChar w:fldCharType="end"/>
        </w:r>
      </w:hyperlink>
    </w:p>
    <w:p w:rsidR="003D2333" w:rsidRDefault="003D2333">
      <w:pPr>
        <w:pStyle w:val="TOC3"/>
        <w:tabs>
          <w:tab w:val="left" w:pos="1320"/>
          <w:tab w:val="right" w:leader="dot" w:pos="9062"/>
        </w:tabs>
        <w:rPr>
          <w:noProof/>
          <w:sz w:val="22"/>
        </w:rPr>
      </w:pPr>
      <w:hyperlink w:anchor="_Toc327349999" w:history="1">
        <w:r w:rsidRPr="002C0E93">
          <w:rPr>
            <w:rStyle w:val="Hyperlink"/>
            <w:noProof/>
          </w:rPr>
          <w:t>I.2.3.1.1</w:t>
        </w:r>
        <w:r>
          <w:rPr>
            <w:noProof/>
            <w:sz w:val="22"/>
          </w:rPr>
          <w:tab/>
        </w:r>
        <w:r w:rsidRPr="002C0E93">
          <w:rPr>
            <w:rStyle w:val="Hyperlink"/>
            <w:noProof/>
          </w:rPr>
          <w:t>Lukas Elmer (Abk. LE)</w:t>
        </w:r>
        <w:r>
          <w:rPr>
            <w:noProof/>
            <w:webHidden/>
          </w:rPr>
          <w:tab/>
        </w:r>
        <w:r>
          <w:rPr>
            <w:noProof/>
            <w:webHidden/>
          </w:rPr>
          <w:fldChar w:fldCharType="begin"/>
        </w:r>
        <w:r>
          <w:rPr>
            <w:noProof/>
            <w:webHidden/>
          </w:rPr>
          <w:instrText xml:space="preserve"> PAGEREF _Toc327349999 \h </w:instrText>
        </w:r>
        <w:r>
          <w:rPr>
            <w:noProof/>
            <w:webHidden/>
          </w:rPr>
        </w:r>
        <w:r>
          <w:rPr>
            <w:noProof/>
            <w:webHidden/>
          </w:rPr>
          <w:fldChar w:fldCharType="separate"/>
        </w:r>
        <w:r>
          <w:rPr>
            <w:noProof/>
            <w:webHidden/>
          </w:rPr>
          <w:t>5</w:t>
        </w:r>
        <w:r>
          <w:rPr>
            <w:noProof/>
            <w:webHidden/>
          </w:rPr>
          <w:fldChar w:fldCharType="end"/>
        </w:r>
      </w:hyperlink>
    </w:p>
    <w:p w:rsidR="003D2333" w:rsidRDefault="003D2333">
      <w:pPr>
        <w:pStyle w:val="TOC3"/>
        <w:tabs>
          <w:tab w:val="left" w:pos="1320"/>
          <w:tab w:val="right" w:leader="dot" w:pos="9062"/>
        </w:tabs>
        <w:rPr>
          <w:noProof/>
          <w:sz w:val="22"/>
        </w:rPr>
      </w:pPr>
      <w:hyperlink w:anchor="_Toc327350000" w:history="1">
        <w:r w:rsidRPr="002C0E93">
          <w:rPr>
            <w:rStyle w:val="Hyperlink"/>
            <w:noProof/>
          </w:rPr>
          <w:t>I.2.3.1.2</w:t>
        </w:r>
        <w:r>
          <w:rPr>
            <w:noProof/>
            <w:sz w:val="22"/>
          </w:rPr>
          <w:tab/>
        </w:r>
        <w:r w:rsidRPr="002C0E93">
          <w:rPr>
            <w:rStyle w:val="Hyperlink"/>
            <w:noProof/>
          </w:rPr>
          <w:t>Christina Heidt (Abk. CH)</w:t>
        </w:r>
        <w:r>
          <w:rPr>
            <w:noProof/>
            <w:webHidden/>
          </w:rPr>
          <w:tab/>
        </w:r>
        <w:r>
          <w:rPr>
            <w:noProof/>
            <w:webHidden/>
          </w:rPr>
          <w:fldChar w:fldCharType="begin"/>
        </w:r>
        <w:r>
          <w:rPr>
            <w:noProof/>
            <w:webHidden/>
          </w:rPr>
          <w:instrText xml:space="preserve"> PAGEREF _Toc327350000 \h </w:instrText>
        </w:r>
        <w:r>
          <w:rPr>
            <w:noProof/>
            <w:webHidden/>
          </w:rPr>
        </w:r>
        <w:r>
          <w:rPr>
            <w:noProof/>
            <w:webHidden/>
          </w:rPr>
          <w:fldChar w:fldCharType="separate"/>
        </w:r>
        <w:r>
          <w:rPr>
            <w:noProof/>
            <w:webHidden/>
          </w:rPr>
          <w:t>5</w:t>
        </w:r>
        <w:r>
          <w:rPr>
            <w:noProof/>
            <w:webHidden/>
          </w:rPr>
          <w:fldChar w:fldCharType="end"/>
        </w:r>
      </w:hyperlink>
    </w:p>
    <w:p w:rsidR="003D2333" w:rsidRDefault="003D2333">
      <w:pPr>
        <w:pStyle w:val="TOC3"/>
        <w:tabs>
          <w:tab w:val="left" w:pos="1320"/>
          <w:tab w:val="right" w:leader="dot" w:pos="9062"/>
        </w:tabs>
        <w:rPr>
          <w:noProof/>
          <w:sz w:val="22"/>
        </w:rPr>
      </w:pPr>
      <w:hyperlink w:anchor="_Toc327350001" w:history="1">
        <w:r w:rsidRPr="002C0E93">
          <w:rPr>
            <w:rStyle w:val="Hyperlink"/>
            <w:noProof/>
          </w:rPr>
          <w:t>I.2.3.1.3</w:t>
        </w:r>
        <w:r>
          <w:rPr>
            <w:noProof/>
            <w:sz w:val="22"/>
          </w:rPr>
          <w:tab/>
        </w:r>
        <w:r w:rsidRPr="002C0E93">
          <w:rPr>
            <w:rStyle w:val="Hyperlink"/>
            <w:noProof/>
          </w:rPr>
          <w:t>Delia Treichler (Abk. DT)</w:t>
        </w:r>
        <w:r>
          <w:rPr>
            <w:noProof/>
            <w:webHidden/>
          </w:rPr>
          <w:tab/>
        </w:r>
        <w:r>
          <w:rPr>
            <w:noProof/>
            <w:webHidden/>
          </w:rPr>
          <w:fldChar w:fldCharType="begin"/>
        </w:r>
        <w:r>
          <w:rPr>
            <w:noProof/>
            <w:webHidden/>
          </w:rPr>
          <w:instrText xml:space="preserve"> PAGEREF _Toc327350001 \h </w:instrText>
        </w:r>
        <w:r>
          <w:rPr>
            <w:noProof/>
            <w:webHidden/>
          </w:rPr>
        </w:r>
        <w:r>
          <w:rPr>
            <w:noProof/>
            <w:webHidden/>
          </w:rPr>
          <w:fldChar w:fldCharType="separate"/>
        </w:r>
        <w:r>
          <w:rPr>
            <w:noProof/>
            <w:webHidden/>
          </w:rPr>
          <w:t>5</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002" w:history="1">
        <w:r w:rsidRPr="002C0E93">
          <w:rPr>
            <w:rStyle w:val="Hyperlink"/>
            <w:noProof/>
            <w:lang w:val="fr-CH"/>
          </w:rPr>
          <w:t>I.2.3.2</w:t>
        </w:r>
        <w:r>
          <w:rPr>
            <w:noProof/>
            <w:sz w:val="22"/>
            <w:szCs w:val="22"/>
            <w:lang w:eastAsia="de-CH"/>
          </w:rPr>
          <w:tab/>
        </w:r>
        <w:r w:rsidRPr="002C0E93">
          <w:rPr>
            <w:rStyle w:val="Hyperlink"/>
            <w:noProof/>
            <w:lang w:val="fr-CH"/>
          </w:rPr>
          <w:t>Aufgabenteilung Programmierung</w:t>
        </w:r>
        <w:r>
          <w:rPr>
            <w:noProof/>
            <w:webHidden/>
          </w:rPr>
          <w:tab/>
        </w:r>
        <w:r>
          <w:rPr>
            <w:noProof/>
            <w:webHidden/>
          </w:rPr>
          <w:fldChar w:fldCharType="begin"/>
        </w:r>
        <w:r>
          <w:rPr>
            <w:noProof/>
            <w:webHidden/>
          </w:rPr>
          <w:instrText xml:space="preserve"> PAGEREF _Toc327350002 \h </w:instrText>
        </w:r>
        <w:r>
          <w:rPr>
            <w:noProof/>
            <w:webHidden/>
          </w:rPr>
        </w:r>
        <w:r>
          <w:rPr>
            <w:noProof/>
            <w:webHidden/>
          </w:rPr>
          <w:fldChar w:fldCharType="separate"/>
        </w:r>
        <w:r>
          <w:rPr>
            <w:noProof/>
            <w:webHidden/>
          </w:rPr>
          <w:t>5</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003" w:history="1">
        <w:r w:rsidRPr="002C0E93">
          <w:rPr>
            <w:rStyle w:val="Hyperlink"/>
            <w:noProof/>
          </w:rPr>
          <w:t>I.2.4</w:t>
        </w:r>
        <w:r>
          <w:rPr>
            <w:b w:val="0"/>
            <w:noProof/>
            <w:sz w:val="22"/>
            <w:szCs w:val="22"/>
            <w:lang w:eastAsia="de-CH"/>
          </w:rPr>
          <w:tab/>
        </w:r>
        <w:r w:rsidRPr="002C0E93">
          <w:rPr>
            <w:rStyle w:val="Hyperlink"/>
            <w:noProof/>
          </w:rPr>
          <w:t>Risiken</w:t>
        </w:r>
        <w:r>
          <w:rPr>
            <w:noProof/>
            <w:webHidden/>
          </w:rPr>
          <w:tab/>
        </w:r>
        <w:r>
          <w:rPr>
            <w:noProof/>
            <w:webHidden/>
          </w:rPr>
          <w:fldChar w:fldCharType="begin"/>
        </w:r>
        <w:r>
          <w:rPr>
            <w:noProof/>
            <w:webHidden/>
          </w:rPr>
          <w:instrText xml:space="preserve"> PAGEREF _Toc327350003 \h </w:instrText>
        </w:r>
        <w:r>
          <w:rPr>
            <w:noProof/>
            <w:webHidden/>
          </w:rPr>
        </w:r>
        <w:r>
          <w:rPr>
            <w:noProof/>
            <w:webHidden/>
          </w:rPr>
          <w:fldChar w:fldCharType="separate"/>
        </w:r>
        <w:r>
          <w:rPr>
            <w:noProof/>
            <w:webHidden/>
          </w:rPr>
          <w:t>6</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004" w:history="1">
        <w:r w:rsidRPr="002C0E93">
          <w:rPr>
            <w:rStyle w:val="Hyperlink"/>
            <w:noProof/>
          </w:rPr>
          <w:t>I.2.5</w:t>
        </w:r>
        <w:r>
          <w:rPr>
            <w:b w:val="0"/>
            <w:noProof/>
            <w:sz w:val="22"/>
            <w:szCs w:val="22"/>
            <w:lang w:eastAsia="de-CH"/>
          </w:rPr>
          <w:tab/>
        </w:r>
        <w:r w:rsidRPr="002C0E93">
          <w:rPr>
            <w:rStyle w:val="Hyperlink"/>
            <w:noProof/>
          </w:rPr>
          <w:t>Vorgehensmodell</w:t>
        </w:r>
        <w:r>
          <w:rPr>
            <w:noProof/>
            <w:webHidden/>
          </w:rPr>
          <w:tab/>
        </w:r>
        <w:r>
          <w:rPr>
            <w:noProof/>
            <w:webHidden/>
          </w:rPr>
          <w:fldChar w:fldCharType="begin"/>
        </w:r>
        <w:r>
          <w:rPr>
            <w:noProof/>
            <w:webHidden/>
          </w:rPr>
          <w:instrText xml:space="preserve"> PAGEREF _Toc327350004 \h </w:instrText>
        </w:r>
        <w:r>
          <w:rPr>
            <w:noProof/>
            <w:webHidden/>
          </w:rPr>
        </w:r>
        <w:r>
          <w:rPr>
            <w:noProof/>
            <w:webHidden/>
          </w:rPr>
          <w:fldChar w:fldCharType="separate"/>
        </w:r>
        <w:r>
          <w:rPr>
            <w:noProof/>
            <w:webHidden/>
          </w:rPr>
          <w:t>7</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005" w:history="1">
        <w:r w:rsidRPr="002C0E93">
          <w:rPr>
            <w:rStyle w:val="Hyperlink"/>
            <w:noProof/>
          </w:rPr>
          <w:t>I.2.5.1</w:t>
        </w:r>
        <w:r>
          <w:rPr>
            <w:noProof/>
            <w:sz w:val="22"/>
            <w:szCs w:val="22"/>
            <w:lang w:eastAsia="de-CH"/>
          </w:rPr>
          <w:tab/>
        </w:r>
        <w:r w:rsidRPr="002C0E93">
          <w:rPr>
            <w:rStyle w:val="Hyperlink"/>
            <w:noProof/>
          </w:rPr>
          <w:t>Scrum</w:t>
        </w:r>
        <w:r>
          <w:rPr>
            <w:noProof/>
            <w:webHidden/>
          </w:rPr>
          <w:tab/>
        </w:r>
        <w:r>
          <w:rPr>
            <w:noProof/>
            <w:webHidden/>
          </w:rPr>
          <w:fldChar w:fldCharType="begin"/>
        </w:r>
        <w:r>
          <w:rPr>
            <w:noProof/>
            <w:webHidden/>
          </w:rPr>
          <w:instrText xml:space="preserve"> PAGEREF _Toc327350005 \h </w:instrText>
        </w:r>
        <w:r>
          <w:rPr>
            <w:noProof/>
            <w:webHidden/>
          </w:rPr>
        </w:r>
        <w:r>
          <w:rPr>
            <w:noProof/>
            <w:webHidden/>
          </w:rPr>
          <w:fldChar w:fldCharType="separate"/>
        </w:r>
        <w:r>
          <w:rPr>
            <w:noProof/>
            <w:webHidden/>
          </w:rPr>
          <w:t>7</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006" w:history="1">
        <w:r w:rsidRPr="002C0E93">
          <w:rPr>
            <w:rStyle w:val="Hyperlink"/>
            <w:noProof/>
          </w:rPr>
          <w:t>I.2.5.2</w:t>
        </w:r>
        <w:r>
          <w:rPr>
            <w:noProof/>
            <w:sz w:val="22"/>
            <w:szCs w:val="22"/>
            <w:lang w:eastAsia="de-CH"/>
          </w:rPr>
          <w:tab/>
        </w:r>
        <w:r w:rsidRPr="002C0E93">
          <w:rPr>
            <w:rStyle w:val="Hyperlink"/>
            <w:noProof/>
          </w:rPr>
          <w:t>RUP</w:t>
        </w:r>
        <w:r>
          <w:rPr>
            <w:noProof/>
            <w:webHidden/>
          </w:rPr>
          <w:tab/>
        </w:r>
        <w:r>
          <w:rPr>
            <w:noProof/>
            <w:webHidden/>
          </w:rPr>
          <w:fldChar w:fldCharType="begin"/>
        </w:r>
        <w:r>
          <w:rPr>
            <w:noProof/>
            <w:webHidden/>
          </w:rPr>
          <w:instrText xml:space="preserve"> PAGEREF _Toc327350006 \h </w:instrText>
        </w:r>
        <w:r>
          <w:rPr>
            <w:noProof/>
            <w:webHidden/>
          </w:rPr>
        </w:r>
        <w:r>
          <w:rPr>
            <w:noProof/>
            <w:webHidden/>
          </w:rPr>
          <w:fldChar w:fldCharType="separate"/>
        </w:r>
        <w:r>
          <w:rPr>
            <w:noProof/>
            <w:webHidden/>
          </w:rPr>
          <w:t>8</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007" w:history="1">
        <w:r w:rsidRPr="002C0E93">
          <w:rPr>
            <w:rStyle w:val="Hyperlink"/>
            <w:noProof/>
          </w:rPr>
          <w:t>I.2.5.3</w:t>
        </w:r>
        <w:r>
          <w:rPr>
            <w:noProof/>
            <w:sz w:val="22"/>
            <w:szCs w:val="22"/>
            <w:lang w:eastAsia="de-CH"/>
          </w:rPr>
          <w:tab/>
        </w:r>
        <w:r w:rsidRPr="002C0E93">
          <w:rPr>
            <w:rStyle w:val="Hyperlink"/>
            <w:noProof/>
          </w:rPr>
          <w:t>UCD</w:t>
        </w:r>
        <w:r>
          <w:rPr>
            <w:noProof/>
            <w:webHidden/>
          </w:rPr>
          <w:tab/>
        </w:r>
        <w:r>
          <w:rPr>
            <w:noProof/>
            <w:webHidden/>
          </w:rPr>
          <w:fldChar w:fldCharType="begin"/>
        </w:r>
        <w:r>
          <w:rPr>
            <w:noProof/>
            <w:webHidden/>
          </w:rPr>
          <w:instrText xml:space="preserve"> PAGEREF _Toc327350007 \h </w:instrText>
        </w:r>
        <w:r>
          <w:rPr>
            <w:noProof/>
            <w:webHidden/>
          </w:rPr>
        </w:r>
        <w:r>
          <w:rPr>
            <w:noProof/>
            <w:webHidden/>
          </w:rPr>
          <w:fldChar w:fldCharType="separate"/>
        </w:r>
        <w:r>
          <w:rPr>
            <w:noProof/>
            <w:webHidden/>
          </w:rPr>
          <w:t>8</w:t>
        </w:r>
        <w:r>
          <w:rPr>
            <w:noProof/>
            <w:webHidden/>
          </w:rPr>
          <w:fldChar w:fldCharType="end"/>
        </w:r>
      </w:hyperlink>
    </w:p>
    <w:p w:rsidR="003D31D8" w:rsidRDefault="003D31D8" w:rsidP="003D31D8">
      <w:r>
        <w:fldChar w:fldCharType="end"/>
      </w:r>
    </w:p>
    <w:p w:rsidR="00247E8E" w:rsidRDefault="00247E8E" w:rsidP="00247E8E">
      <w:pPr>
        <w:pStyle w:val="Heading3"/>
      </w:pPr>
      <w:bookmarkStart w:id="19" w:name="_Toc327348596"/>
      <w:bookmarkStart w:id="20" w:name="_Toc327348605"/>
      <w:bookmarkStart w:id="21" w:name="_Toc327349991"/>
      <w:bookmarkStart w:id="22" w:name="_Toc327350333"/>
      <w:r>
        <w:t>Änderungsgeschichte</w:t>
      </w:r>
      <w:bookmarkEnd w:id="19"/>
      <w:bookmarkEnd w:id="20"/>
      <w:bookmarkEnd w:id="21"/>
      <w:bookmarkEnd w:id="22"/>
    </w:p>
    <w:tbl>
      <w:tblPr>
        <w:tblStyle w:val="MediumShading1-Accent1"/>
        <w:tblW w:w="0" w:type="auto"/>
        <w:tblLook w:val="0420" w:firstRow="1" w:lastRow="0" w:firstColumn="0" w:lastColumn="0" w:noHBand="0" w:noVBand="1"/>
      </w:tblPr>
      <w:tblGrid>
        <w:gridCol w:w="1242"/>
        <w:gridCol w:w="993"/>
        <w:gridCol w:w="4674"/>
        <w:gridCol w:w="2303"/>
      </w:tblGrid>
      <w:tr w:rsidR="00247E8E" w:rsidTr="005328B5">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247E8E" w:rsidRDefault="00247E8E" w:rsidP="005328B5">
            <w:r>
              <w:t>Datum</w:t>
            </w:r>
          </w:p>
        </w:tc>
        <w:tc>
          <w:tcPr>
            <w:tcW w:w="993" w:type="dxa"/>
          </w:tcPr>
          <w:p w:rsidR="00247E8E" w:rsidRDefault="00247E8E" w:rsidP="005328B5">
            <w:r>
              <w:t>Version</w:t>
            </w:r>
          </w:p>
        </w:tc>
        <w:tc>
          <w:tcPr>
            <w:tcW w:w="4674" w:type="dxa"/>
          </w:tcPr>
          <w:p w:rsidR="00247E8E" w:rsidRDefault="00247E8E" w:rsidP="005328B5">
            <w:r>
              <w:t>Änderung</w:t>
            </w:r>
          </w:p>
        </w:tc>
        <w:tc>
          <w:tcPr>
            <w:tcW w:w="2303" w:type="dxa"/>
          </w:tcPr>
          <w:p w:rsidR="00247E8E" w:rsidRDefault="00247E8E" w:rsidP="005328B5">
            <w:r>
              <w:t>Autor</w:t>
            </w:r>
          </w:p>
        </w:tc>
      </w:tr>
      <w:tr w:rsidR="00247E8E" w:rsidRPr="00F9181E" w:rsidTr="005328B5">
        <w:trPr>
          <w:cnfStyle w:val="000000100000" w:firstRow="0" w:lastRow="0" w:firstColumn="0" w:lastColumn="0" w:oddVBand="0" w:evenVBand="0" w:oddHBand="1" w:evenHBand="0" w:firstRowFirstColumn="0" w:firstRowLastColumn="0" w:lastRowFirstColumn="0" w:lastRowLastColumn="0"/>
        </w:trPr>
        <w:tc>
          <w:tcPr>
            <w:tcW w:w="1242" w:type="dxa"/>
          </w:tcPr>
          <w:p w:rsidR="00247E8E" w:rsidRPr="00F9181E" w:rsidRDefault="00247E8E" w:rsidP="005328B5">
            <w:pPr>
              <w:rPr>
                <w:b/>
              </w:rPr>
            </w:pPr>
            <w:r>
              <w:t>23</w:t>
            </w:r>
            <w:r w:rsidRPr="00F9181E">
              <w:t>.</w:t>
            </w:r>
            <w:r>
              <w:t>02.2012</w:t>
            </w:r>
          </w:p>
        </w:tc>
        <w:tc>
          <w:tcPr>
            <w:tcW w:w="993" w:type="dxa"/>
          </w:tcPr>
          <w:p w:rsidR="00247E8E" w:rsidRPr="00F9181E" w:rsidRDefault="00247E8E" w:rsidP="005328B5">
            <w:r w:rsidRPr="00F9181E">
              <w:t>1.0</w:t>
            </w:r>
          </w:p>
        </w:tc>
        <w:tc>
          <w:tcPr>
            <w:tcW w:w="4674" w:type="dxa"/>
          </w:tcPr>
          <w:p w:rsidR="00247E8E" w:rsidRPr="00F9181E" w:rsidRDefault="00247E8E" w:rsidP="005328B5">
            <w:r w:rsidRPr="00F9181E">
              <w:t>Erste Version des Dokuments</w:t>
            </w:r>
          </w:p>
        </w:tc>
        <w:tc>
          <w:tcPr>
            <w:tcW w:w="2303" w:type="dxa"/>
          </w:tcPr>
          <w:p w:rsidR="00247E8E" w:rsidRPr="00F9181E" w:rsidRDefault="00247E8E" w:rsidP="005328B5">
            <w:r>
              <w:t>DT</w:t>
            </w:r>
          </w:p>
        </w:tc>
      </w:tr>
      <w:tr w:rsidR="00247E8E" w:rsidRPr="00F9181E" w:rsidTr="005328B5">
        <w:trPr>
          <w:cnfStyle w:val="000000010000" w:firstRow="0" w:lastRow="0" w:firstColumn="0" w:lastColumn="0" w:oddVBand="0" w:evenVBand="0" w:oddHBand="0" w:evenHBand="1" w:firstRowFirstColumn="0" w:firstRowLastColumn="0" w:lastRowFirstColumn="0" w:lastRowLastColumn="0"/>
        </w:trPr>
        <w:tc>
          <w:tcPr>
            <w:tcW w:w="1242" w:type="dxa"/>
          </w:tcPr>
          <w:p w:rsidR="00247E8E" w:rsidRPr="00F9181E" w:rsidRDefault="00247E8E" w:rsidP="005328B5">
            <w:pPr>
              <w:rPr>
                <w:b/>
              </w:rPr>
            </w:pPr>
            <w:r>
              <w:t>24</w:t>
            </w:r>
            <w:r w:rsidRPr="00F9181E">
              <w:t>.</w:t>
            </w:r>
            <w:r>
              <w:t>02.2012</w:t>
            </w:r>
          </w:p>
        </w:tc>
        <w:tc>
          <w:tcPr>
            <w:tcW w:w="993" w:type="dxa"/>
          </w:tcPr>
          <w:p w:rsidR="00247E8E" w:rsidRPr="00F9181E" w:rsidRDefault="00247E8E" w:rsidP="005328B5">
            <w:r>
              <w:t>1.1</w:t>
            </w:r>
          </w:p>
        </w:tc>
        <w:tc>
          <w:tcPr>
            <w:tcW w:w="4674" w:type="dxa"/>
          </w:tcPr>
          <w:p w:rsidR="00247E8E" w:rsidRPr="00F9181E" w:rsidRDefault="00247E8E" w:rsidP="005328B5">
            <w:r>
              <w:t>Review</w:t>
            </w:r>
          </w:p>
        </w:tc>
        <w:tc>
          <w:tcPr>
            <w:tcW w:w="2303" w:type="dxa"/>
          </w:tcPr>
          <w:p w:rsidR="00247E8E" w:rsidRPr="00F9181E" w:rsidRDefault="00247E8E" w:rsidP="005328B5">
            <w:r>
              <w:t>CH</w:t>
            </w:r>
          </w:p>
        </w:tc>
      </w:tr>
      <w:tr w:rsidR="00247E8E" w:rsidRPr="00F9181E" w:rsidTr="005328B5">
        <w:trPr>
          <w:cnfStyle w:val="000000100000" w:firstRow="0" w:lastRow="0" w:firstColumn="0" w:lastColumn="0" w:oddVBand="0" w:evenVBand="0" w:oddHBand="1" w:evenHBand="0" w:firstRowFirstColumn="0" w:firstRowLastColumn="0" w:lastRowFirstColumn="0" w:lastRowLastColumn="0"/>
        </w:trPr>
        <w:tc>
          <w:tcPr>
            <w:tcW w:w="1242" w:type="dxa"/>
          </w:tcPr>
          <w:p w:rsidR="00247E8E" w:rsidRDefault="00247E8E" w:rsidP="005328B5">
            <w:r>
              <w:t>13.04.2012</w:t>
            </w:r>
          </w:p>
        </w:tc>
        <w:tc>
          <w:tcPr>
            <w:tcW w:w="993" w:type="dxa"/>
          </w:tcPr>
          <w:p w:rsidR="00247E8E" w:rsidRDefault="00247E8E" w:rsidP="005328B5">
            <w:r>
              <w:t>1.2</w:t>
            </w:r>
          </w:p>
        </w:tc>
        <w:tc>
          <w:tcPr>
            <w:tcW w:w="4674" w:type="dxa"/>
          </w:tcPr>
          <w:p w:rsidR="00247E8E" w:rsidRDefault="00247E8E" w:rsidP="005328B5">
            <w:r>
              <w:t>Änderung Daten Daily Scrum</w:t>
            </w:r>
          </w:p>
        </w:tc>
        <w:tc>
          <w:tcPr>
            <w:tcW w:w="2303" w:type="dxa"/>
          </w:tcPr>
          <w:p w:rsidR="00247E8E" w:rsidRDefault="00247E8E" w:rsidP="005328B5">
            <w:r>
              <w:t>DT</w:t>
            </w:r>
          </w:p>
        </w:tc>
      </w:tr>
      <w:tr w:rsidR="00247E8E" w:rsidRPr="00F9181E" w:rsidTr="005328B5">
        <w:trPr>
          <w:cnfStyle w:val="000000010000" w:firstRow="0" w:lastRow="0" w:firstColumn="0" w:lastColumn="0" w:oddVBand="0" w:evenVBand="0" w:oddHBand="0" w:evenHBand="1" w:firstRowFirstColumn="0" w:firstRowLastColumn="0" w:lastRowFirstColumn="0" w:lastRowLastColumn="0"/>
        </w:trPr>
        <w:tc>
          <w:tcPr>
            <w:tcW w:w="1242" w:type="dxa"/>
          </w:tcPr>
          <w:p w:rsidR="00247E8E" w:rsidRDefault="00247E8E" w:rsidP="005328B5">
            <w:r>
              <w:t>09.06.2012</w:t>
            </w:r>
          </w:p>
        </w:tc>
        <w:tc>
          <w:tcPr>
            <w:tcW w:w="993" w:type="dxa"/>
          </w:tcPr>
          <w:p w:rsidR="00247E8E" w:rsidRDefault="00247E8E" w:rsidP="005328B5">
            <w:r>
              <w:t>1.3</w:t>
            </w:r>
          </w:p>
        </w:tc>
        <w:tc>
          <w:tcPr>
            <w:tcW w:w="4674" w:type="dxa"/>
          </w:tcPr>
          <w:p w:rsidR="00247E8E" w:rsidRDefault="00247E8E" w:rsidP="005328B5">
            <w:r>
              <w:t>Review und Korrekturen</w:t>
            </w:r>
          </w:p>
        </w:tc>
        <w:tc>
          <w:tcPr>
            <w:tcW w:w="2303" w:type="dxa"/>
          </w:tcPr>
          <w:p w:rsidR="00247E8E" w:rsidRDefault="00247E8E" w:rsidP="005328B5">
            <w:r>
              <w:t>LE</w:t>
            </w:r>
          </w:p>
        </w:tc>
      </w:tr>
      <w:tr w:rsidR="00247E8E" w:rsidRPr="00F9181E" w:rsidTr="005328B5">
        <w:trPr>
          <w:cnfStyle w:val="000000100000" w:firstRow="0" w:lastRow="0" w:firstColumn="0" w:lastColumn="0" w:oddVBand="0" w:evenVBand="0" w:oddHBand="1" w:evenHBand="0" w:firstRowFirstColumn="0" w:firstRowLastColumn="0" w:lastRowFirstColumn="0" w:lastRowLastColumn="0"/>
        </w:trPr>
        <w:tc>
          <w:tcPr>
            <w:tcW w:w="1242" w:type="dxa"/>
          </w:tcPr>
          <w:p w:rsidR="00247E8E" w:rsidRDefault="00247E8E" w:rsidP="005328B5">
            <w:r>
              <w:t>12.06.2012</w:t>
            </w:r>
          </w:p>
        </w:tc>
        <w:tc>
          <w:tcPr>
            <w:tcW w:w="993" w:type="dxa"/>
          </w:tcPr>
          <w:p w:rsidR="00247E8E" w:rsidRDefault="00247E8E" w:rsidP="005328B5">
            <w:r>
              <w:t>1.4</w:t>
            </w:r>
          </w:p>
        </w:tc>
        <w:tc>
          <w:tcPr>
            <w:tcW w:w="4674" w:type="dxa"/>
          </w:tcPr>
          <w:p w:rsidR="00247E8E" w:rsidRDefault="00247E8E" w:rsidP="005328B5">
            <w:r>
              <w:t>Review</w:t>
            </w:r>
          </w:p>
        </w:tc>
        <w:tc>
          <w:tcPr>
            <w:tcW w:w="2303" w:type="dxa"/>
          </w:tcPr>
          <w:p w:rsidR="00247E8E" w:rsidRDefault="00247E8E" w:rsidP="005328B5">
            <w:r>
              <w:t>DT</w:t>
            </w:r>
          </w:p>
        </w:tc>
      </w:tr>
    </w:tbl>
    <w:p w:rsidR="00247E8E" w:rsidRDefault="00247E8E" w:rsidP="00247E8E">
      <w:pPr>
        <w:pStyle w:val="Heading3"/>
      </w:pPr>
      <w:bookmarkStart w:id="23" w:name="_Toc327348597"/>
      <w:bookmarkStart w:id="24" w:name="_Toc327348606"/>
      <w:bookmarkStart w:id="25" w:name="_Toc327349992"/>
      <w:bookmarkStart w:id="26" w:name="_Toc327350334"/>
      <w:r>
        <w:t>Projektplan</w:t>
      </w:r>
      <w:bookmarkEnd w:id="23"/>
      <w:bookmarkEnd w:id="24"/>
      <w:bookmarkEnd w:id="25"/>
      <w:bookmarkEnd w:id="26"/>
    </w:p>
    <w:p w:rsidR="00247E8E" w:rsidRDefault="00247E8E" w:rsidP="00247E8E">
      <w:r>
        <w:t xml:space="preserve">Das Management des Projektes Videowall wird </w:t>
      </w:r>
      <w:proofErr w:type="gramStart"/>
      <w:r>
        <w:t>im</w:t>
      </w:r>
      <w:proofErr w:type="gramEnd"/>
      <w:r>
        <w:t xml:space="preserve"> Redmine</w:t>
      </w:r>
      <w:r>
        <w:rPr>
          <w:rStyle w:val="FootnoteReference"/>
        </w:rPr>
        <w:footnoteReference w:id="1"/>
      </w:r>
      <w:r>
        <w:t xml:space="preserve"> durchgeführt. </w:t>
      </w:r>
    </w:p>
    <w:p w:rsidR="00247E8E" w:rsidRDefault="00247E8E" w:rsidP="00247E8E">
      <w:pPr>
        <w:pStyle w:val="Heading4"/>
      </w:pPr>
      <w:bookmarkStart w:id="27" w:name="_Toc327348607"/>
      <w:bookmarkStart w:id="28" w:name="_Toc327349993"/>
      <w:r>
        <w:t>Releases</w:t>
      </w:r>
      <w:bookmarkEnd w:id="27"/>
      <w:bookmarkEnd w:id="28"/>
    </w:p>
    <w:p w:rsidR="00247E8E" w:rsidRDefault="00247E8E" w:rsidP="00247E8E">
      <w:r>
        <w:t xml:space="preserve">Da das Projekt nach dem Vorgehensmodell Scrum (siehe Unterkapitel </w:t>
      </w:r>
      <w:r>
        <w:fldChar w:fldCharType="begin"/>
      </w:r>
      <w:r>
        <w:instrText xml:space="preserve"> REF _Ref317856722 \r \h </w:instrText>
      </w:r>
      <w:r>
        <w:fldChar w:fldCharType="separate"/>
      </w:r>
      <w:r w:rsidR="003D2333">
        <w:t>I.2.5</w:t>
      </w:r>
      <w:r>
        <w:fldChar w:fldCharType="end"/>
      </w:r>
      <w:r>
        <w:t xml:space="preserve"> </w:t>
      </w:r>
      <w:r>
        <w:fldChar w:fldCharType="begin"/>
      </w:r>
      <w:r>
        <w:instrText xml:space="preserve"> REF _Ref317856722 \h </w:instrText>
      </w:r>
      <w:r>
        <w:fldChar w:fldCharType="separate"/>
      </w:r>
      <w:r w:rsidR="003D2333">
        <w:t>Vorgehensmodell</w:t>
      </w:r>
      <w:r>
        <w:fldChar w:fldCharType="end"/>
      </w:r>
      <w:r>
        <w:t>) durchgeführt wird,  gibt es nur zu Projektende einen Release.</w:t>
      </w:r>
    </w:p>
    <w:p w:rsidR="00247E8E" w:rsidRDefault="00247E8E" w:rsidP="00247E8E">
      <w:r>
        <w:t>Während des Projekts wird immer am Ende eines Sprints ein voll lauffähiger Prototyp vorliegen.</w:t>
      </w:r>
    </w:p>
    <w:p w:rsidR="00247E8E" w:rsidRPr="00B96C3F" w:rsidRDefault="00247E8E" w:rsidP="00247E8E">
      <w:r>
        <w:t>Folgender Release ist vorgesehen:</w:t>
      </w:r>
    </w:p>
    <w:tbl>
      <w:tblPr>
        <w:tblStyle w:val="MediumShading1-Accent1"/>
        <w:tblW w:w="0" w:type="auto"/>
        <w:tblInd w:w="108" w:type="dxa"/>
        <w:tblLook w:val="04A0" w:firstRow="1" w:lastRow="0" w:firstColumn="1" w:lastColumn="0" w:noHBand="0" w:noVBand="1"/>
      </w:tblPr>
      <w:tblGrid>
        <w:gridCol w:w="1480"/>
        <w:gridCol w:w="1922"/>
        <w:gridCol w:w="4111"/>
        <w:gridCol w:w="1667"/>
      </w:tblGrid>
      <w:tr w:rsidR="00247E8E" w:rsidTr="00532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Pr>
          <w:p w:rsidR="00247E8E" w:rsidRDefault="00247E8E" w:rsidP="005328B5">
            <w:r>
              <w:t>Version</w:t>
            </w:r>
          </w:p>
        </w:tc>
        <w:tc>
          <w:tcPr>
            <w:tcW w:w="1922" w:type="dxa"/>
          </w:tcPr>
          <w:p w:rsidR="00247E8E" w:rsidRDefault="00247E8E" w:rsidP="005328B5">
            <w:pPr>
              <w:cnfStyle w:val="100000000000" w:firstRow="1" w:lastRow="0" w:firstColumn="0" w:lastColumn="0" w:oddVBand="0" w:evenVBand="0" w:oddHBand="0" w:evenHBand="0" w:firstRowFirstColumn="0" w:firstRowLastColumn="0" w:lastRowFirstColumn="0" w:lastRowLastColumn="0"/>
            </w:pPr>
            <w:r>
              <w:t>Typ</w:t>
            </w:r>
          </w:p>
        </w:tc>
        <w:tc>
          <w:tcPr>
            <w:tcW w:w="4111" w:type="dxa"/>
          </w:tcPr>
          <w:p w:rsidR="00247E8E" w:rsidRDefault="00247E8E" w:rsidP="005328B5">
            <w:pPr>
              <w:cnfStyle w:val="100000000000" w:firstRow="1" w:lastRow="0" w:firstColumn="0" w:lastColumn="0" w:oddVBand="0" w:evenVBand="0" w:oddHBand="0" w:evenHBand="0" w:firstRowFirstColumn="0" w:firstRowLastColumn="0" w:lastRowFirstColumn="0" w:lastRowLastColumn="0"/>
            </w:pPr>
            <w:r>
              <w:t>Beschreibung</w:t>
            </w:r>
          </w:p>
        </w:tc>
        <w:tc>
          <w:tcPr>
            <w:tcW w:w="1667" w:type="dxa"/>
          </w:tcPr>
          <w:p w:rsidR="00247E8E" w:rsidRDefault="00247E8E" w:rsidP="005328B5">
            <w:pPr>
              <w:cnfStyle w:val="100000000000" w:firstRow="1" w:lastRow="0" w:firstColumn="0" w:lastColumn="0" w:oddVBand="0" w:evenVBand="0" w:oddHBand="0" w:evenHBand="0" w:firstRowFirstColumn="0" w:firstRowLastColumn="0" w:lastRowFirstColumn="0" w:lastRowLastColumn="0"/>
            </w:pPr>
            <w:r>
              <w:t>Datum</w:t>
            </w:r>
          </w:p>
        </w:tc>
      </w:tr>
      <w:tr w:rsidR="00247E8E" w:rsidRPr="00F9181E"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Pr>
          <w:p w:rsidR="00247E8E" w:rsidRDefault="00247E8E" w:rsidP="005328B5">
            <w:pPr>
              <w:rPr>
                <w:b w:val="0"/>
              </w:rPr>
            </w:pPr>
            <w:r>
              <w:rPr>
                <w:b w:val="0"/>
              </w:rPr>
              <w:t>1.0</w:t>
            </w:r>
          </w:p>
        </w:tc>
        <w:tc>
          <w:tcPr>
            <w:tcW w:w="1922" w:type="dxa"/>
          </w:tcPr>
          <w:p w:rsidR="00247E8E" w:rsidRDefault="00247E8E" w:rsidP="005328B5">
            <w:pPr>
              <w:cnfStyle w:val="000000100000" w:firstRow="0" w:lastRow="0" w:firstColumn="0" w:lastColumn="0" w:oddVBand="0" w:evenVBand="0" w:oddHBand="1" w:evenHBand="0" w:firstRowFirstColumn="0" w:firstRowLastColumn="0" w:lastRowFirstColumn="0" w:lastRowLastColumn="0"/>
            </w:pPr>
            <w:r>
              <w:t>Finalversion</w:t>
            </w:r>
          </w:p>
        </w:tc>
        <w:tc>
          <w:tcPr>
            <w:tcW w:w="4111" w:type="dxa"/>
          </w:tcPr>
          <w:p w:rsidR="00247E8E" w:rsidRDefault="00247E8E" w:rsidP="005328B5">
            <w:pPr>
              <w:cnfStyle w:val="000000100000" w:firstRow="0" w:lastRow="0" w:firstColumn="0" w:lastColumn="0" w:oddVBand="0" w:evenVBand="0" w:oddHBand="1" w:evenHBand="0" w:firstRowFirstColumn="0" w:firstRowLastColumn="0" w:lastRowFirstColumn="0" w:lastRowLastColumn="0"/>
            </w:pPr>
            <w:r>
              <w:t>Fertige Version, Bugs gefixt</w:t>
            </w:r>
          </w:p>
        </w:tc>
        <w:tc>
          <w:tcPr>
            <w:tcW w:w="1667" w:type="dxa"/>
          </w:tcPr>
          <w:p w:rsidR="00247E8E" w:rsidRDefault="00247E8E" w:rsidP="005328B5">
            <w:pPr>
              <w:cnfStyle w:val="000000100000" w:firstRow="0" w:lastRow="0" w:firstColumn="0" w:lastColumn="0" w:oddVBand="0" w:evenVBand="0" w:oddHBand="1" w:evenHBand="0" w:firstRowFirstColumn="0" w:firstRowLastColumn="0" w:lastRowFirstColumn="0" w:lastRowLastColumn="0"/>
            </w:pPr>
            <w:r>
              <w:t>15.06.2012</w:t>
            </w:r>
          </w:p>
        </w:tc>
      </w:tr>
    </w:tbl>
    <w:p w:rsidR="00247E8E" w:rsidRPr="006156A4" w:rsidRDefault="00247E8E" w:rsidP="00247E8E">
      <w:pPr>
        <w:pStyle w:val="Heading4"/>
      </w:pPr>
      <w:bookmarkStart w:id="29" w:name="_Toc311820644"/>
      <w:bookmarkStart w:id="30" w:name="_Toc327348608"/>
      <w:bookmarkStart w:id="31" w:name="_Toc327349994"/>
      <w:r>
        <w:lastRenderedPageBreak/>
        <w:t>Milestones</w:t>
      </w:r>
      <w:bookmarkEnd w:id="29"/>
      <w:bookmarkEnd w:id="30"/>
      <w:bookmarkEnd w:id="31"/>
    </w:p>
    <w:p w:rsidR="00247E8E" w:rsidRDefault="00247E8E" w:rsidP="00247E8E">
      <w:r>
        <w:t xml:space="preserve">Ein Milestone ereignet sich jeweils am Ende eines Sprints. Die Sprints, wie auch die Milestones, sind </w:t>
      </w:r>
      <w:proofErr w:type="gramStart"/>
      <w:r>
        <w:t>im</w:t>
      </w:r>
      <w:proofErr w:type="gramEnd"/>
      <w:r>
        <w:t xml:space="preserve"> Redmine dokumentiert.</w:t>
      </w:r>
    </w:p>
    <w:p w:rsidR="00247E8E" w:rsidRDefault="00247E8E" w:rsidP="00247E8E">
      <w:r>
        <w:t xml:space="preserve">Auf der Website </w:t>
      </w:r>
      <w:r w:rsidRPr="004855DD">
        <w:t>https://redmine.elmermx.ch/</w:t>
      </w:r>
      <w:r>
        <w:t xml:space="preserve"> steht der detaillierte Projektplan zur Verfügung. Die detaillierte Planung der jeweiligen Sprints erfolgt schrittweise nach dem Vorgehensmodell Scrum (siehe Unterkapitel </w:t>
      </w:r>
      <w:r>
        <w:fldChar w:fldCharType="begin"/>
      </w:r>
      <w:r>
        <w:instrText xml:space="preserve"> REF _Ref317856722 \r \h </w:instrText>
      </w:r>
      <w:r>
        <w:fldChar w:fldCharType="separate"/>
      </w:r>
      <w:r w:rsidR="003D2333">
        <w:t>I.2.5</w:t>
      </w:r>
      <w:r>
        <w:fldChar w:fldCharType="end"/>
      </w:r>
      <w:r>
        <w:t xml:space="preserve"> </w:t>
      </w:r>
      <w:r>
        <w:fldChar w:fldCharType="begin"/>
      </w:r>
      <w:r>
        <w:instrText xml:space="preserve"> REF _Ref317856722 \h </w:instrText>
      </w:r>
      <w:r>
        <w:fldChar w:fldCharType="separate"/>
      </w:r>
      <w:r w:rsidR="003D2333">
        <w:t>Vorgehensmodell</w:t>
      </w:r>
      <w:r>
        <w:fldChar w:fldCharType="end"/>
      </w:r>
      <w:r>
        <w:t>).</w:t>
      </w:r>
    </w:p>
    <w:p w:rsidR="00247E8E" w:rsidRDefault="00247E8E" w:rsidP="00247E8E">
      <w:pPr>
        <w:pStyle w:val="Heading4"/>
      </w:pPr>
      <w:bookmarkStart w:id="32" w:name="_Toc327348609"/>
      <w:bookmarkStart w:id="33" w:name="_Toc327349995"/>
      <w:r>
        <w:t>Zeitplan und Zeiterfassung</w:t>
      </w:r>
      <w:bookmarkEnd w:id="32"/>
      <w:bookmarkEnd w:id="33"/>
    </w:p>
    <w:p w:rsidR="00247E8E" w:rsidRDefault="00247E8E" w:rsidP="00247E8E">
      <w:r>
        <w:t xml:space="preserve">Die einzelnen Arbeitspakete (Tickets) sind den jeweiligen Sprints zugeordnet. Das Projekt ist in 16 Sprints unterteilt. Das Ende eines Sprints entspricht jeweils einem Milestone. </w:t>
      </w:r>
    </w:p>
    <w:p w:rsidR="00247E8E" w:rsidRDefault="00247E8E" w:rsidP="00247E8E">
      <w:r>
        <w:t xml:space="preserve">Die komplette Zeitplanung und die Zeiterfassung werden auf dem Redmine-Server durchgeführt. Für jedes Arbeitspaket wird der Zeitaufwand geschätzt (siehe Kapitel </w:t>
      </w:r>
      <w:r>
        <w:fldChar w:fldCharType="begin"/>
      </w:r>
      <w:r>
        <w:instrText xml:space="preserve"> REF _Ref327311365 \r \h </w:instrText>
      </w:r>
      <w:r>
        <w:fldChar w:fldCharType="separate"/>
      </w:r>
      <w:r w:rsidR="003D2333">
        <w:t>I.2.2.4</w:t>
      </w:r>
      <w:r>
        <w:fldChar w:fldCharType="end"/>
      </w:r>
      <w:r>
        <w:t xml:space="preserve"> </w:t>
      </w:r>
      <w:r>
        <w:fldChar w:fldCharType="begin"/>
      </w:r>
      <w:r>
        <w:instrText xml:space="preserve"> REF _Ref327311365 \h </w:instrText>
      </w:r>
      <w:r>
        <w:fldChar w:fldCharType="separate"/>
      </w:r>
      <w:r w:rsidR="003D2333">
        <w:t>Aufwandschätzung</w:t>
      </w:r>
      <w:r>
        <w:fldChar w:fldCharType="end"/>
      </w:r>
      <w:r>
        <w:t>) und ein Ticket erstellt. Diese Tickets werden dann den jeweiligen Sprints zugeordnet. Wurde an einem Ticket gearbeitet, wird die dafür aufgewendete Zeit auf das Ticket gebucht. Die Erfassung der Zeit für die jeweiligen bearbeiteten Tickets wird jeweils sofort nach Abschluss der Arbeiten vorgenommen. Somit ist die Zeiterfassung stets aktuell.</w:t>
      </w:r>
    </w:p>
    <w:p w:rsidR="00247E8E" w:rsidRDefault="00247E8E" w:rsidP="00247E8E">
      <w:r>
        <w:t>Die Reportfunktion bietet einen Überblick über den geplanten und den tatsächlichen Zeitaufwand. Zudem ist es möglich, den Arbeitsaufwand mittels einer cvs-Datei zu exportieren und z.B. in Excel anschaulich darzustellen.</w:t>
      </w:r>
    </w:p>
    <w:p w:rsidR="00247E8E" w:rsidRDefault="00247E8E" w:rsidP="00247E8E">
      <w:pPr>
        <w:pStyle w:val="Heading4"/>
      </w:pPr>
      <w:bookmarkStart w:id="34" w:name="_Ref327311365"/>
      <w:bookmarkStart w:id="35" w:name="_Toc327348610"/>
      <w:bookmarkStart w:id="36" w:name="_Toc327349996"/>
      <w:r>
        <w:t>Aufwandschätzung</w:t>
      </w:r>
      <w:bookmarkEnd w:id="34"/>
      <w:bookmarkEnd w:id="35"/>
      <w:bookmarkEnd w:id="36"/>
    </w:p>
    <w:p w:rsidR="00247E8E" w:rsidRDefault="00247E8E" w:rsidP="00247E8E">
      <w:bookmarkStart w:id="37" w:name="_Toc311820647"/>
      <w:r>
        <w:t xml:space="preserve">Die Aufwandschätzung ergibt sich durch den geschätzten Aufwand pro Ticket </w:t>
      </w:r>
      <w:proofErr w:type="gramStart"/>
      <w:r>
        <w:t>im</w:t>
      </w:r>
      <w:proofErr w:type="gramEnd"/>
      <w:r>
        <w:t xml:space="preserve"> Redmine. </w:t>
      </w:r>
    </w:p>
    <w:p w:rsidR="00247E8E" w:rsidRDefault="00247E8E" w:rsidP="00247E8E">
      <w:pPr>
        <w:rPr>
          <w:rFonts w:asciiTheme="majorHAnsi" w:hAnsiTheme="majorHAnsi"/>
          <w:b/>
          <w:color w:val="FFFFFF" w:themeColor="background1"/>
          <w:spacing w:val="15"/>
          <w:sz w:val="24"/>
          <w:szCs w:val="22"/>
        </w:rPr>
      </w:pPr>
      <w:r>
        <w:t>Der Zeitaufwand, welcher das Abarbeiten eines Tickets benötigt, wird mittels Planning Poker geschätzt. Dazu überlegt sich jedes Teammitglied alleine, wie viel Zeit für die Abarbeitung eines bestimmten Tickets benötigt wird. Laufen die Schätzungen für ein Ticket bei der Besprechung auseinander, kann eine Diskussion versteckte Anforderungen aufdecken. Schliesslich einigt sich das Team auf eine Schätzung.</w:t>
      </w:r>
      <w:r>
        <w:br w:type="page"/>
      </w:r>
    </w:p>
    <w:p w:rsidR="00247E8E" w:rsidRPr="00586F18" w:rsidRDefault="00247E8E" w:rsidP="00247E8E">
      <w:pPr>
        <w:pStyle w:val="Heading3"/>
      </w:pPr>
      <w:bookmarkStart w:id="38" w:name="_Toc327348598"/>
      <w:bookmarkStart w:id="39" w:name="_Toc327348611"/>
      <w:bookmarkStart w:id="40" w:name="_Toc327349997"/>
      <w:bookmarkStart w:id="41" w:name="_Toc327350335"/>
      <w:r w:rsidRPr="00586F18">
        <w:lastRenderedPageBreak/>
        <w:t>Projekt</w:t>
      </w:r>
      <w:r w:rsidRPr="00586F18">
        <w:rPr>
          <w:rStyle w:val="Heading2Char"/>
          <w:b/>
          <w:color w:val="00629E"/>
          <w:sz w:val="22"/>
          <w:shd w:val="clear" w:color="auto" w:fill="auto"/>
        </w:rPr>
        <w:t>o</w:t>
      </w:r>
      <w:r w:rsidRPr="00586F18">
        <w:t>rganisation</w:t>
      </w:r>
      <w:bookmarkEnd w:id="37"/>
      <w:bookmarkEnd w:id="38"/>
      <w:bookmarkEnd w:id="39"/>
      <w:bookmarkEnd w:id="40"/>
      <w:bookmarkEnd w:id="41"/>
    </w:p>
    <w:p w:rsidR="00247E8E" w:rsidRPr="00C41BF9" w:rsidRDefault="00247E8E" w:rsidP="00247E8E">
      <w:pPr>
        <w:pStyle w:val="Heading4"/>
      </w:pPr>
      <w:bookmarkStart w:id="42" w:name="_Toc327348612"/>
      <w:bookmarkStart w:id="43" w:name="_Toc327349998"/>
      <w:r>
        <w:t>Team und Verantwortlichkeiten</w:t>
      </w:r>
      <w:bookmarkEnd w:id="42"/>
      <w:bookmarkEnd w:id="43"/>
    </w:p>
    <w:p w:rsidR="00247E8E" w:rsidRDefault="00247E8E" w:rsidP="00247E8E">
      <w:pPr>
        <w:pStyle w:val="Heading5"/>
      </w:pPr>
      <w:bookmarkStart w:id="44" w:name="_Toc286936096"/>
      <w:bookmarkStart w:id="45" w:name="_Toc287278360"/>
      <w:bookmarkStart w:id="46" w:name="_Toc294608293"/>
      <w:bookmarkStart w:id="47" w:name="_Toc311820649"/>
      <w:bookmarkStart w:id="48" w:name="_Toc327348613"/>
      <w:bookmarkStart w:id="49" w:name="_Toc327349999"/>
      <w:r>
        <w:rPr>
          <w:noProof/>
          <w:lang w:eastAsia="de-CH"/>
        </w:rPr>
        <w:drawing>
          <wp:anchor distT="0" distB="0" distL="114300" distR="114300" simplePos="0" relativeHeight="251659264" behindDoc="0" locked="0" layoutInCell="1" allowOverlap="1" wp14:anchorId="4107742C" wp14:editId="560083C4">
            <wp:simplePos x="0" y="0"/>
            <wp:positionH relativeFrom="column">
              <wp:posOffset>4909185</wp:posOffset>
            </wp:positionH>
            <wp:positionV relativeFrom="paragraph">
              <wp:posOffset>179070</wp:posOffset>
            </wp:positionV>
            <wp:extent cx="752475" cy="941705"/>
            <wp:effectExtent l="19050" t="0" r="28575" b="315595"/>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1191985535_113046_302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2475" cy="9417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Lukas Elmer (Abk. LE)</w:t>
      </w:r>
      <w:bookmarkEnd w:id="44"/>
      <w:bookmarkEnd w:id="45"/>
      <w:bookmarkEnd w:id="46"/>
      <w:bookmarkEnd w:id="47"/>
      <w:bookmarkEnd w:id="48"/>
      <w:bookmarkEnd w:id="49"/>
    </w:p>
    <w:p w:rsidR="00247E8E" w:rsidRDefault="00247E8E" w:rsidP="00247E8E">
      <w:pPr>
        <w:ind w:left="2381" w:hanging="2381"/>
      </w:pPr>
      <w:r w:rsidRPr="000F77AF">
        <w:t>Kenntnisse</w:t>
      </w:r>
      <w:r w:rsidRPr="0012301E">
        <w:t xml:space="preserve"> in:  </w:t>
      </w:r>
      <w:r w:rsidRPr="0012301E">
        <w:tab/>
        <w:t xml:space="preserve">Ruby on Rails, PHP, Python / Django, Typo3, Wordpress, Java, </w:t>
      </w:r>
      <w:r>
        <w:br/>
      </w:r>
      <w:r w:rsidRPr="0012301E">
        <w:t>XHTML,</w:t>
      </w:r>
      <w:r>
        <w:t xml:space="preserve"> </w:t>
      </w:r>
      <w:r w:rsidRPr="0012301E">
        <w:t>JavaScript, C++,</w:t>
      </w:r>
      <w:r>
        <w:t xml:space="preserve"> C#,</w:t>
      </w:r>
      <w:r w:rsidRPr="0012301E">
        <w:t xml:space="preserve"> Ubuntu Server</w:t>
      </w:r>
    </w:p>
    <w:p w:rsidR="00247E8E" w:rsidRPr="00F7437B" w:rsidRDefault="00247E8E" w:rsidP="00247E8E">
      <w:pPr>
        <w:ind w:left="2381" w:hanging="2381"/>
      </w:pPr>
      <w:r>
        <w:t>Rolle/</w:t>
      </w:r>
      <w:bookmarkStart w:id="50" w:name="_Toc286936097"/>
      <w:r>
        <w:t>Verantwortlichkeiten:</w:t>
      </w:r>
      <w:r>
        <w:tab/>
        <w:t>Architektur, Serverunterhalt von Redmine, Konfigurations-</w:t>
      </w:r>
      <w:r>
        <w:br/>
        <w:t>management</w:t>
      </w:r>
    </w:p>
    <w:p w:rsidR="00247E8E" w:rsidRDefault="00247E8E" w:rsidP="00247E8E">
      <w:pPr>
        <w:ind w:left="2381" w:hanging="2381"/>
      </w:pPr>
      <w:r w:rsidRPr="00A62A1D">
        <w:t>Mailadresse :</w:t>
      </w:r>
      <w:r w:rsidRPr="00A62A1D">
        <w:tab/>
        <w:t>lelmer@hsr.ch</w:t>
      </w:r>
    </w:p>
    <w:p w:rsidR="00247E8E" w:rsidRPr="00A62A1D" w:rsidRDefault="00247E8E" w:rsidP="00247E8E">
      <w:pPr>
        <w:ind w:left="2381" w:hanging="2381"/>
      </w:pPr>
      <w:r>
        <w:t>Skype Adresse:</w:t>
      </w:r>
      <w:r>
        <w:tab/>
        <w:t>lukas.elmer</w:t>
      </w:r>
    </w:p>
    <w:p w:rsidR="00247E8E" w:rsidRDefault="00247E8E" w:rsidP="00247E8E">
      <w:pPr>
        <w:pStyle w:val="Heading5"/>
      </w:pPr>
      <w:bookmarkStart w:id="51" w:name="_Toc287278361"/>
      <w:bookmarkStart w:id="52" w:name="_Toc294608294"/>
      <w:bookmarkStart w:id="53" w:name="_Toc311820650"/>
      <w:bookmarkStart w:id="54" w:name="_Toc327348614"/>
      <w:bookmarkStart w:id="55" w:name="_Toc327350000"/>
      <w:r>
        <w:rPr>
          <w:noProof/>
          <w:lang w:eastAsia="de-CH"/>
        </w:rPr>
        <w:drawing>
          <wp:anchor distT="0" distB="0" distL="114300" distR="114300" simplePos="0" relativeHeight="251660288" behindDoc="0" locked="0" layoutInCell="1" allowOverlap="1" wp14:anchorId="6CCBD07D" wp14:editId="620A46E4">
            <wp:simplePos x="0" y="0"/>
            <wp:positionH relativeFrom="column">
              <wp:posOffset>4900930</wp:posOffset>
            </wp:positionH>
            <wp:positionV relativeFrom="paragraph">
              <wp:posOffset>289560</wp:posOffset>
            </wp:positionV>
            <wp:extent cx="751840" cy="967105"/>
            <wp:effectExtent l="19050" t="0" r="10160" b="347345"/>
            <wp:wrapNone/>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758_10150133951005219_610530218_8420906_5862646_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1840" cy="9671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t xml:space="preserve">Christina </w:t>
      </w:r>
      <w:r w:rsidRPr="00EE4135">
        <w:t>Heidt</w:t>
      </w:r>
      <w:r>
        <w:t xml:space="preserve"> (Abk. CH)</w:t>
      </w:r>
      <w:bookmarkEnd w:id="50"/>
      <w:bookmarkEnd w:id="51"/>
      <w:bookmarkEnd w:id="52"/>
      <w:bookmarkEnd w:id="53"/>
      <w:bookmarkEnd w:id="54"/>
      <w:bookmarkEnd w:id="55"/>
    </w:p>
    <w:p w:rsidR="00247E8E" w:rsidRDefault="00247E8E" w:rsidP="00247E8E">
      <w:pPr>
        <w:ind w:left="2381" w:hanging="2381"/>
      </w:pPr>
      <w:r>
        <w:t xml:space="preserve">Kenntnisse in: </w:t>
      </w:r>
      <w:r>
        <w:tab/>
        <w:t>Java, HTML/CSS, C++, C#, Photoshop</w:t>
      </w:r>
    </w:p>
    <w:p w:rsidR="00247E8E" w:rsidRDefault="00247E8E" w:rsidP="00247E8E">
      <w:pPr>
        <w:ind w:left="2381" w:hanging="2381"/>
      </w:pPr>
      <w:r>
        <w:t>Rolle/Verantwortlichkeiten:</w:t>
      </w:r>
      <w:r>
        <w:tab/>
        <w:t xml:space="preserve">Grafisches Design, Risikomanagement, </w:t>
      </w:r>
      <w:r w:rsidRPr="00A767FD">
        <w:t>Anforderungen</w:t>
      </w:r>
      <w:r>
        <w:t xml:space="preserve">, </w:t>
      </w:r>
      <w:r>
        <w:br/>
        <w:t>Sitzungsprotokollierung</w:t>
      </w:r>
    </w:p>
    <w:p w:rsidR="00247E8E" w:rsidRDefault="00247E8E" w:rsidP="00247E8E">
      <w:pPr>
        <w:ind w:left="2381" w:hanging="2381"/>
      </w:pPr>
      <w:r>
        <w:t>Mailadresse:</w:t>
      </w:r>
      <w:r>
        <w:tab/>
        <w:t>cheidt@hsr.ch</w:t>
      </w:r>
      <w:r w:rsidRPr="00FE108B">
        <w:t xml:space="preserve"> </w:t>
      </w:r>
    </w:p>
    <w:p w:rsidR="00247E8E" w:rsidRDefault="00247E8E" w:rsidP="00247E8E">
      <w:pPr>
        <w:ind w:left="2381" w:hanging="2381"/>
      </w:pPr>
      <w:r>
        <w:t>Skype Adresse:</w:t>
      </w:r>
      <w:r>
        <w:tab/>
        <w:t>christina_heidt</w:t>
      </w:r>
    </w:p>
    <w:p w:rsidR="00247E8E" w:rsidRDefault="00247E8E" w:rsidP="00247E8E">
      <w:pPr>
        <w:pStyle w:val="Heading5"/>
      </w:pPr>
      <w:bookmarkStart w:id="56" w:name="_Toc294608296"/>
      <w:bookmarkStart w:id="57" w:name="_Toc311820651"/>
      <w:bookmarkStart w:id="58" w:name="_Toc327348615"/>
      <w:bookmarkStart w:id="59" w:name="_Toc327350001"/>
      <w:r w:rsidRPr="00EE4135">
        <w:rPr>
          <w:noProof/>
          <w:lang w:eastAsia="de-CH"/>
        </w:rPr>
        <w:drawing>
          <wp:anchor distT="0" distB="0" distL="114300" distR="114300" simplePos="0" relativeHeight="251661312" behindDoc="0" locked="0" layoutInCell="1" allowOverlap="1" wp14:anchorId="3F4E7FDB" wp14:editId="418BC508">
            <wp:simplePos x="0" y="0"/>
            <wp:positionH relativeFrom="column">
              <wp:posOffset>4904105</wp:posOffset>
            </wp:positionH>
            <wp:positionV relativeFrom="paragraph">
              <wp:posOffset>311150</wp:posOffset>
            </wp:positionV>
            <wp:extent cx="751840" cy="1081405"/>
            <wp:effectExtent l="19050" t="0" r="10160" b="385445"/>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92_1625982252441_1323063943_31702040_2869778_n.jpg"/>
                    <pic:cNvPicPr/>
                  </pic:nvPicPr>
                  <pic:blipFill rotWithShape="1">
                    <a:blip r:embed="rId11" cstate="print">
                      <a:extLst>
                        <a:ext uri="{28A0092B-C50C-407E-A947-70E740481C1C}">
                          <a14:useLocalDpi xmlns:a14="http://schemas.microsoft.com/office/drawing/2010/main" val="0"/>
                        </a:ext>
                      </a:extLst>
                    </a:blip>
                    <a:srcRect l="51386"/>
                    <a:stretch/>
                  </pic:blipFill>
                  <pic:spPr bwMode="auto">
                    <a:xfrm>
                      <a:off x="0" y="0"/>
                      <a:ext cx="751840" cy="10814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4135">
        <w:t>Delia</w:t>
      </w:r>
      <w:r>
        <w:t xml:space="preserve"> Treichler (Abk. DT)</w:t>
      </w:r>
      <w:bookmarkEnd w:id="56"/>
      <w:bookmarkEnd w:id="57"/>
      <w:bookmarkEnd w:id="58"/>
      <w:bookmarkEnd w:id="59"/>
    </w:p>
    <w:p w:rsidR="00247E8E" w:rsidRDefault="00247E8E" w:rsidP="00247E8E">
      <w:pPr>
        <w:ind w:left="2381" w:hanging="2381"/>
      </w:pPr>
      <w:r>
        <w:t xml:space="preserve">Kenntnisse in: </w:t>
      </w:r>
      <w:r>
        <w:tab/>
        <w:t>Java, HTML/CSS, C++, C#</w:t>
      </w:r>
    </w:p>
    <w:p w:rsidR="00247E8E" w:rsidRDefault="00247E8E" w:rsidP="00247E8E">
      <w:pPr>
        <w:ind w:left="2381" w:hanging="2381"/>
      </w:pPr>
      <w:r>
        <w:t>Rolle/Verantwortlichkeiten:</w:t>
      </w:r>
      <w:r>
        <w:tab/>
        <w:t xml:space="preserve">Überwachung und Erstellung Projektplan, Teamsitzungen, </w:t>
      </w:r>
      <w:r>
        <w:br/>
      </w:r>
      <w:r w:rsidRPr="00226DD8">
        <w:t>Usability-Tests</w:t>
      </w:r>
    </w:p>
    <w:p w:rsidR="00247E8E" w:rsidRPr="0070556A" w:rsidRDefault="00247E8E" w:rsidP="00247E8E">
      <w:pPr>
        <w:ind w:left="2381" w:hanging="2381"/>
        <w:rPr>
          <w:lang w:val="fr-CH"/>
        </w:rPr>
      </w:pPr>
      <w:r w:rsidRPr="0070556A">
        <w:rPr>
          <w:lang w:val="fr-CH"/>
        </w:rPr>
        <w:t>Mailadresse:</w:t>
      </w:r>
      <w:r w:rsidRPr="0070556A">
        <w:rPr>
          <w:lang w:val="fr-CH"/>
        </w:rPr>
        <w:tab/>
        <w:t xml:space="preserve">dtreichler@hsr.ch </w:t>
      </w:r>
    </w:p>
    <w:p w:rsidR="00247E8E" w:rsidRPr="0070556A" w:rsidRDefault="00247E8E" w:rsidP="00247E8E">
      <w:pPr>
        <w:ind w:left="2381" w:hanging="2381"/>
        <w:rPr>
          <w:lang w:val="fr-CH"/>
        </w:rPr>
      </w:pPr>
      <w:r w:rsidRPr="0070556A">
        <w:rPr>
          <w:lang w:val="fr-CH"/>
        </w:rPr>
        <w:t>Skype Adresse:</w:t>
      </w:r>
      <w:r w:rsidRPr="0070556A">
        <w:rPr>
          <w:lang w:val="fr-CH"/>
        </w:rPr>
        <w:tab/>
        <w:t>de-lia</w:t>
      </w:r>
    </w:p>
    <w:p w:rsidR="00247E8E" w:rsidRPr="0070556A" w:rsidRDefault="00247E8E" w:rsidP="00247E8E">
      <w:pPr>
        <w:rPr>
          <w:lang w:val="fr-CH"/>
        </w:rPr>
      </w:pPr>
    </w:p>
    <w:p w:rsidR="00247E8E" w:rsidRDefault="00247E8E" w:rsidP="00247E8E">
      <w:pPr>
        <w:pStyle w:val="Heading4"/>
        <w:rPr>
          <w:lang w:val="fr-CH"/>
        </w:rPr>
      </w:pPr>
      <w:bookmarkStart w:id="60" w:name="_Toc327348616"/>
      <w:bookmarkStart w:id="61" w:name="_Toc327350002"/>
      <w:r>
        <w:rPr>
          <w:lang w:val="fr-CH"/>
        </w:rPr>
        <w:t>Aufgabenteilung Programmierung</w:t>
      </w:r>
      <w:bookmarkEnd w:id="60"/>
      <w:bookmarkEnd w:id="61"/>
    </w:p>
    <w:p w:rsidR="00247E8E" w:rsidRDefault="00247E8E" w:rsidP="00247E8E">
      <w:bookmarkStart w:id="62" w:name="_Ref305340545"/>
      <w:bookmarkStart w:id="63" w:name="_Ref305340551"/>
      <w:bookmarkStart w:id="64" w:name="_Toc311820652"/>
      <w:r>
        <w:t>Es ist geplant, jedes wichtige Feature der zu implementierenden Applikation zuerst als kleine Anwendung zu programmieren, welche dann nur eine bestimmte Funktionalität beinhaltet. An der Entwicklung dieser Mini-Applikationen (für weitere Informationen siehe Kapitel TODO: Entwurf, Miniapplikationen), deren Funktionalität nach der Fertigstellung in die Hauptapplikation übernommen wird, sind alle Teammitglieder beteiligt.</w:t>
      </w:r>
    </w:p>
    <w:p w:rsidR="00247E8E" w:rsidRDefault="00247E8E" w:rsidP="00247E8E">
      <w:r>
        <w:t xml:space="preserve">Gegen Ende des Projektes soll nochmals Refactoring betrieben werden, damit der Code für die Assistenten, die ihn übernehmen, möglichst sauber strukturiert ist. Dadurch werden die originalen Codeteile der Mini-Applikationen nicht mehr in ihrer alten Form in der Hauptapplikation vorhanden sein. Es wurde entschieden, dass das Refactoring aus einer Hand gemacht werden wird, damit die Applikation in einem Fluss und korrekt strukturiert ist. </w:t>
      </w:r>
    </w:p>
    <w:p w:rsidR="00247E8E" w:rsidRDefault="00247E8E" w:rsidP="00247E8E">
      <w:r>
        <w:t>Die zuvor erstellten Mini-Applikationen sind genauso bedeutungsvoll wie der Code der Hauptapplikation.</w:t>
      </w:r>
    </w:p>
    <w:p w:rsidR="00247E8E" w:rsidRDefault="00247E8E" w:rsidP="00247E8E">
      <w:pPr>
        <w:rPr>
          <w:rFonts w:asciiTheme="majorHAnsi" w:hAnsiTheme="majorHAnsi"/>
          <w:b/>
          <w:color w:val="00629E"/>
          <w:spacing w:val="15"/>
          <w:sz w:val="22"/>
          <w:szCs w:val="22"/>
        </w:rPr>
      </w:pPr>
      <w:r>
        <w:br w:type="page"/>
      </w:r>
    </w:p>
    <w:p w:rsidR="00247E8E" w:rsidRDefault="00247E8E" w:rsidP="00247E8E">
      <w:pPr>
        <w:pStyle w:val="Heading3"/>
      </w:pPr>
      <w:bookmarkStart w:id="65" w:name="_Toc327348599"/>
      <w:bookmarkStart w:id="66" w:name="_Toc327348617"/>
      <w:bookmarkStart w:id="67" w:name="_Toc327350003"/>
      <w:bookmarkStart w:id="68" w:name="_Toc327350336"/>
      <w:r>
        <w:lastRenderedPageBreak/>
        <w:t>Risiken</w:t>
      </w:r>
      <w:bookmarkEnd w:id="62"/>
      <w:bookmarkEnd w:id="63"/>
      <w:bookmarkEnd w:id="64"/>
      <w:bookmarkEnd w:id="65"/>
      <w:bookmarkEnd w:id="66"/>
      <w:bookmarkEnd w:id="67"/>
      <w:bookmarkEnd w:id="68"/>
    </w:p>
    <w:p w:rsidR="00247E8E" w:rsidRDefault="00247E8E" w:rsidP="00247E8E">
      <w:r>
        <w:t>Das Risikomanagement befindet sich im Anhang (siehe TODO).</w:t>
      </w:r>
    </w:p>
    <w:p w:rsidR="00247E8E" w:rsidRDefault="00247E8E" w:rsidP="00247E8E"/>
    <w:p w:rsidR="00247E8E" w:rsidRDefault="00247E8E" w:rsidP="00247E8E">
      <w:pPr>
        <w:rPr>
          <w:rFonts w:asciiTheme="majorHAnsi" w:hAnsiTheme="majorHAnsi"/>
          <w:b/>
          <w:color w:val="FFFFFF" w:themeColor="background1"/>
          <w:spacing w:val="15"/>
          <w:sz w:val="24"/>
          <w:szCs w:val="22"/>
        </w:rPr>
      </w:pPr>
      <w:bookmarkStart w:id="69" w:name="_Ref304898017"/>
      <w:bookmarkStart w:id="70" w:name="_Ref304898023"/>
      <w:bookmarkStart w:id="71" w:name="_Toc311820653"/>
      <w:r>
        <w:br w:type="page"/>
      </w:r>
    </w:p>
    <w:p w:rsidR="00247E8E" w:rsidRDefault="00247E8E" w:rsidP="00247E8E">
      <w:pPr>
        <w:pStyle w:val="Heading3"/>
      </w:pPr>
      <w:bookmarkStart w:id="72" w:name="_Ref317856722"/>
      <w:bookmarkStart w:id="73" w:name="_Toc327348600"/>
      <w:bookmarkStart w:id="74" w:name="_Toc327348618"/>
      <w:bookmarkStart w:id="75" w:name="_Toc327350004"/>
      <w:bookmarkStart w:id="76" w:name="_Toc327350337"/>
      <w:r>
        <w:lastRenderedPageBreak/>
        <w:t>Vorgehensmodell</w:t>
      </w:r>
      <w:bookmarkEnd w:id="69"/>
      <w:bookmarkEnd w:id="70"/>
      <w:bookmarkEnd w:id="71"/>
      <w:bookmarkEnd w:id="72"/>
      <w:bookmarkEnd w:id="73"/>
      <w:bookmarkEnd w:id="74"/>
      <w:bookmarkEnd w:id="75"/>
      <w:bookmarkEnd w:id="76"/>
    </w:p>
    <w:p w:rsidR="00247E8E" w:rsidRDefault="00247E8E" w:rsidP="00247E8E">
      <w:r>
        <w:t>Um alle Kriterien an diese Bachelorarbeit erfüllen zu können, wurden Punkte aus den folgenden drei Vorgehensmodellen angewendet: Scrum, RUP und UCD. Was genau aus diesen Modellen angewendet wurde und wie wird nachfolgend beschrieben.</w:t>
      </w:r>
    </w:p>
    <w:p w:rsidR="00247E8E" w:rsidRDefault="00247E8E" w:rsidP="00247E8E">
      <w:pPr>
        <w:pStyle w:val="Heading4"/>
      </w:pPr>
      <w:bookmarkStart w:id="77" w:name="_Toc327348619"/>
      <w:bookmarkStart w:id="78" w:name="_Toc327350005"/>
      <w:r>
        <w:t>Scrum</w:t>
      </w:r>
      <w:bookmarkEnd w:id="77"/>
      <w:bookmarkEnd w:id="78"/>
    </w:p>
    <w:p w:rsidR="00247E8E" w:rsidRDefault="00247E8E" w:rsidP="00247E8E">
      <w:r>
        <w:t>F</w:t>
      </w:r>
      <w:r w:rsidRPr="004B2AD9">
        <w:t xml:space="preserve">ür das Projekt </w:t>
      </w:r>
      <w:r>
        <w:t>Videowall</w:t>
      </w:r>
      <w:r w:rsidRPr="004B2AD9">
        <w:t xml:space="preserve"> wird hauptsächlich der </w:t>
      </w:r>
      <w:r>
        <w:t>Ansatz von Scrum verfolgt, weil dieses Vorgehensmodell</w:t>
      </w:r>
      <w:r w:rsidRPr="004B2AD9">
        <w:t xml:space="preserve"> </w:t>
      </w:r>
      <w:r>
        <w:t>auf die Eigen</w:t>
      </w:r>
      <w:r w:rsidRPr="004B2AD9">
        <w:t xml:space="preserve">organisation der einzelnen </w:t>
      </w:r>
      <w:r>
        <w:t>Teammitglieder ausgerichtet und äusserst produktiv ist, da Overhead so weit wie möglich reduziert wird.</w:t>
      </w:r>
    </w:p>
    <w:p w:rsidR="00247E8E" w:rsidRDefault="00247E8E" w:rsidP="00247E8E">
      <w:r>
        <w:t>Die nachfolgende Tabelle zeigt auf, welche Elemente (Rollen, Meetings und Artefakte) von Scrum wie gehandhabt werden.</w:t>
      </w:r>
    </w:p>
    <w:tbl>
      <w:tblPr>
        <w:tblStyle w:val="MediumShading1-Accent1"/>
        <w:tblW w:w="0" w:type="auto"/>
        <w:tblInd w:w="108" w:type="dxa"/>
        <w:tblLook w:val="04A0" w:firstRow="1" w:lastRow="0" w:firstColumn="1" w:lastColumn="0" w:noHBand="0" w:noVBand="1"/>
      </w:tblPr>
      <w:tblGrid>
        <w:gridCol w:w="1985"/>
        <w:gridCol w:w="7195"/>
      </w:tblGrid>
      <w:tr w:rsidR="00247E8E" w:rsidTr="00532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247E8E" w:rsidRDefault="00247E8E" w:rsidP="005328B5">
            <w:r>
              <w:t>Scrum-Element</w:t>
            </w:r>
          </w:p>
        </w:tc>
        <w:tc>
          <w:tcPr>
            <w:tcW w:w="7195" w:type="dxa"/>
          </w:tcPr>
          <w:p w:rsidR="00247E8E" w:rsidRPr="004B2AD9" w:rsidRDefault="00247E8E" w:rsidP="005328B5">
            <w:pPr>
              <w:cnfStyle w:val="100000000000" w:firstRow="1" w:lastRow="0" w:firstColumn="0" w:lastColumn="0" w:oddVBand="0" w:evenVBand="0" w:oddHBand="0" w:evenHBand="0" w:firstRowFirstColumn="0" w:firstRowLastColumn="0" w:lastRowFirstColumn="0" w:lastRowLastColumn="0"/>
              <w:rPr>
                <w:b w:val="0"/>
                <w:bCs w:val="0"/>
              </w:rPr>
            </w:pPr>
            <w:r>
              <w:t>Umsetzung</w:t>
            </w:r>
          </w:p>
        </w:tc>
      </w:tr>
      <w:tr w:rsidR="00247E8E" w:rsidRPr="00F9181E"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247E8E" w:rsidRPr="004B3594" w:rsidRDefault="00247E8E" w:rsidP="005328B5">
            <w:r w:rsidRPr="004B3594">
              <w:t>Rollen</w:t>
            </w:r>
          </w:p>
        </w:tc>
        <w:tc>
          <w:tcPr>
            <w:tcW w:w="7195" w:type="dxa"/>
          </w:tcPr>
          <w:p w:rsidR="00247E8E" w:rsidRDefault="00247E8E" w:rsidP="005328B5">
            <w:pPr>
              <w:cnfStyle w:val="000000100000" w:firstRow="0" w:lastRow="0" w:firstColumn="0" w:lastColumn="0" w:oddVBand="0" w:evenVBand="0" w:oddHBand="1" w:evenHBand="0" w:firstRowFirstColumn="0" w:firstRowLastColumn="0" w:lastRowFirstColumn="0" w:lastRowLastColumn="0"/>
            </w:pPr>
          </w:p>
        </w:tc>
      </w:tr>
      <w:tr w:rsidR="00247E8E" w:rsidRPr="00F9181E" w:rsidTr="005328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247E8E" w:rsidRPr="00A11602" w:rsidRDefault="00247E8E" w:rsidP="005328B5">
            <w:pPr>
              <w:rPr>
                <w:b w:val="0"/>
              </w:rPr>
            </w:pPr>
            <w:r w:rsidRPr="00A11602">
              <w:rPr>
                <w:b w:val="0"/>
              </w:rPr>
              <w:t>Product Owner, Scrum Master</w:t>
            </w:r>
          </w:p>
        </w:tc>
        <w:tc>
          <w:tcPr>
            <w:tcW w:w="7195" w:type="dxa"/>
          </w:tcPr>
          <w:p w:rsidR="00247E8E" w:rsidRDefault="00247E8E" w:rsidP="005328B5">
            <w:pPr>
              <w:cnfStyle w:val="000000010000" w:firstRow="0" w:lastRow="0" w:firstColumn="0" w:lastColumn="0" w:oddVBand="0" w:evenVBand="0" w:oddHBand="0" w:evenHBand="1" w:firstRowFirstColumn="0" w:firstRowLastColumn="0" w:lastRowFirstColumn="0" w:lastRowLastColumn="0"/>
            </w:pPr>
            <w:r>
              <w:t>Diese Rollen können personalbedingt nicht besetzt werden. Die Aufgaben des Product Owners und des Scrum Masters werden vom Entwicklungsteam übernommen.</w:t>
            </w:r>
          </w:p>
        </w:tc>
      </w:tr>
      <w:tr w:rsidR="00247E8E" w:rsidRPr="00397694"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247E8E" w:rsidRPr="004B3594" w:rsidRDefault="00247E8E" w:rsidP="005328B5">
            <w:r>
              <w:t>Meetings</w:t>
            </w:r>
          </w:p>
        </w:tc>
        <w:tc>
          <w:tcPr>
            <w:tcW w:w="7195" w:type="dxa"/>
          </w:tcPr>
          <w:p w:rsidR="00247E8E" w:rsidRPr="00397694" w:rsidRDefault="00247E8E" w:rsidP="005328B5">
            <w:pPr>
              <w:cnfStyle w:val="000000100000" w:firstRow="0" w:lastRow="0" w:firstColumn="0" w:lastColumn="0" w:oddVBand="0" w:evenVBand="0" w:oddHBand="1" w:evenHBand="0" w:firstRowFirstColumn="0" w:firstRowLastColumn="0" w:lastRowFirstColumn="0" w:lastRowLastColumn="0"/>
              <w:rPr>
                <w:lang w:val="en-US"/>
              </w:rPr>
            </w:pPr>
          </w:p>
        </w:tc>
      </w:tr>
      <w:tr w:rsidR="00247E8E" w:rsidRPr="004B3594" w:rsidTr="005328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247E8E" w:rsidRPr="004B3594" w:rsidRDefault="00247E8E" w:rsidP="005328B5">
            <w:pPr>
              <w:rPr>
                <w:b w:val="0"/>
              </w:rPr>
            </w:pPr>
            <w:r w:rsidRPr="004B3594">
              <w:rPr>
                <w:b w:val="0"/>
              </w:rPr>
              <w:t>Sprint Planung</w:t>
            </w:r>
          </w:p>
        </w:tc>
        <w:tc>
          <w:tcPr>
            <w:tcW w:w="7195" w:type="dxa"/>
          </w:tcPr>
          <w:p w:rsidR="00247E8E" w:rsidRPr="004B3594" w:rsidRDefault="00247E8E" w:rsidP="005328B5">
            <w:pPr>
              <w:cnfStyle w:val="000000010000" w:firstRow="0" w:lastRow="0" w:firstColumn="0" w:lastColumn="0" w:oddVBand="0" w:evenVBand="0" w:oddHBand="0" w:evenHBand="1" w:firstRowFirstColumn="0" w:firstRowLastColumn="0" w:lastRowFirstColumn="0" w:lastRowLastColumn="0"/>
            </w:pPr>
            <w:r w:rsidRPr="004B3594">
              <w:t xml:space="preserve">Die Planung des </w:t>
            </w:r>
            <w:r>
              <w:t>Sprints wird zu Beginn des jeweiligen Sprints durchgeführt. Termin: Montag, 13.00-13.30: Sprintplanung des nächsten Sprints</w:t>
            </w:r>
          </w:p>
        </w:tc>
      </w:tr>
      <w:tr w:rsidR="00247E8E" w:rsidRPr="004B3594"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247E8E" w:rsidRPr="004B3594" w:rsidRDefault="00247E8E" w:rsidP="005328B5">
            <w:pPr>
              <w:rPr>
                <w:b w:val="0"/>
              </w:rPr>
            </w:pPr>
            <w:r w:rsidRPr="004B3594">
              <w:rPr>
                <w:b w:val="0"/>
              </w:rPr>
              <w:t>Daily Scrum</w:t>
            </w:r>
          </w:p>
        </w:tc>
        <w:tc>
          <w:tcPr>
            <w:tcW w:w="7195" w:type="dxa"/>
          </w:tcPr>
          <w:p w:rsidR="00247E8E" w:rsidRDefault="00247E8E" w:rsidP="005328B5">
            <w:pPr>
              <w:cnfStyle w:val="000000100000" w:firstRow="0" w:lastRow="0" w:firstColumn="0" w:lastColumn="0" w:oddVBand="0" w:evenVBand="0" w:oddHBand="1" w:evenHBand="0" w:firstRowFirstColumn="0" w:firstRowLastColumn="0" w:lastRowFirstColumn="0" w:lastRowLastColumn="0"/>
            </w:pPr>
            <w:r w:rsidRPr="004B3594">
              <w:t>Das Meeting wird</w:t>
            </w:r>
            <w:r>
              <w:t xml:space="preserve"> zu folgenden Zeiten durchgeführt:</w:t>
            </w:r>
          </w:p>
          <w:p w:rsidR="00247E8E" w:rsidRDefault="00247E8E" w:rsidP="005328B5">
            <w:pPr>
              <w:cnfStyle w:val="000000100000" w:firstRow="0" w:lastRow="0" w:firstColumn="0" w:lastColumn="0" w:oddVBand="0" w:evenVBand="0" w:oddHBand="1" w:evenHBand="0" w:firstRowFirstColumn="0" w:firstRowLastColumn="0" w:lastRowFirstColumn="0" w:lastRowLastColumn="0"/>
            </w:pPr>
            <w:r>
              <w:t>Dienstag, 9.50-10.10: Daily Scrum</w:t>
            </w:r>
          </w:p>
          <w:p w:rsidR="00247E8E" w:rsidRDefault="00247E8E" w:rsidP="005328B5">
            <w:pPr>
              <w:cnfStyle w:val="000000100000" w:firstRow="0" w:lastRow="0" w:firstColumn="0" w:lastColumn="0" w:oddVBand="0" w:evenVBand="0" w:oddHBand="1" w:evenHBand="0" w:firstRowFirstColumn="0" w:firstRowLastColumn="0" w:lastRowFirstColumn="0" w:lastRowLastColumn="0"/>
            </w:pPr>
            <w:r>
              <w:t>Donnerstag, 10.20-10.40: Daily Scrum</w:t>
            </w:r>
          </w:p>
          <w:p w:rsidR="00247E8E" w:rsidRPr="004B3594" w:rsidRDefault="00247E8E" w:rsidP="005328B5">
            <w:pPr>
              <w:cnfStyle w:val="000000100000" w:firstRow="0" w:lastRow="0" w:firstColumn="0" w:lastColumn="0" w:oddVBand="0" w:evenVBand="0" w:oddHBand="1" w:evenHBand="0" w:firstRowFirstColumn="0" w:firstRowLastColumn="0" w:lastRowFirstColumn="0" w:lastRowLastColumn="0"/>
            </w:pPr>
            <w:r>
              <w:t>Weitere Daily Scrum Meetings nach Bedarf.</w:t>
            </w:r>
          </w:p>
        </w:tc>
      </w:tr>
      <w:tr w:rsidR="00247E8E" w:rsidRPr="004B3594" w:rsidTr="005328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247E8E" w:rsidRPr="004B3594" w:rsidRDefault="00247E8E" w:rsidP="005328B5">
            <w:pPr>
              <w:rPr>
                <w:b w:val="0"/>
                <w:lang w:val="en-US"/>
              </w:rPr>
            </w:pPr>
            <w:r>
              <w:rPr>
                <w:b w:val="0"/>
                <w:lang w:val="en-US"/>
              </w:rPr>
              <w:t>Sprint Review</w:t>
            </w:r>
          </w:p>
        </w:tc>
        <w:tc>
          <w:tcPr>
            <w:tcW w:w="7195" w:type="dxa"/>
          </w:tcPr>
          <w:p w:rsidR="00247E8E" w:rsidRPr="00D407C7" w:rsidRDefault="00247E8E" w:rsidP="005328B5">
            <w:pPr>
              <w:cnfStyle w:val="000000010000" w:firstRow="0" w:lastRow="0" w:firstColumn="0" w:lastColumn="0" w:oddVBand="0" w:evenVBand="0" w:oddHBand="0" w:evenHBand="1" w:firstRowFirstColumn="0" w:firstRowLastColumn="0" w:lastRowFirstColumn="0" w:lastRowLastColumn="0"/>
            </w:pPr>
            <w:r w:rsidRPr="00D407C7">
              <w:t xml:space="preserve">Das Review Meeting findet jeweils am </w:t>
            </w:r>
            <w:r>
              <w:t>vor</w:t>
            </w:r>
            <w:r w:rsidRPr="00D407C7">
              <w:t>letzten Tag</w:t>
            </w:r>
            <w:r>
              <w:t xml:space="preserve"> (Freitag)</w:t>
            </w:r>
            <w:r w:rsidRPr="00D407C7">
              <w:t xml:space="preserve"> des aktuellen Sprints statt.</w:t>
            </w:r>
            <w:r>
              <w:t xml:space="preserve"> (</w:t>
            </w:r>
            <w:r w:rsidRPr="00310D87">
              <w:t>Freitag, 10.10-10.30: Vorbereitung, Vorbesprechung Meeting</w:t>
            </w:r>
            <w:r>
              <w:t>)</w:t>
            </w:r>
          </w:p>
        </w:tc>
      </w:tr>
      <w:tr w:rsidR="00247E8E" w:rsidRPr="00397694"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247E8E" w:rsidRPr="004B3594" w:rsidRDefault="00247E8E" w:rsidP="005328B5">
            <w:r w:rsidRPr="004B3594">
              <w:t>Artefakte</w:t>
            </w:r>
          </w:p>
        </w:tc>
        <w:tc>
          <w:tcPr>
            <w:tcW w:w="7195" w:type="dxa"/>
          </w:tcPr>
          <w:p w:rsidR="00247E8E" w:rsidRPr="00397694" w:rsidRDefault="00247E8E" w:rsidP="005328B5">
            <w:pPr>
              <w:cnfStyle w:val="000000100000" w:firstRow="0" w:lastRow="0" w:firstColumn="0" w:lastColumn="0" w:oddVBand="0" w:evenVBand="0" w:oddHBand="1" w:evenHBand="0" w:firstRowFirstColumn="0" w:firstRowLastColumn="0" w:lastRowFirstColumn="0" w:lastRowLastColumn="0"/>
              <w:rPr>
                <w:lang w:val="en-US"/>
              </w:rPr>
            </w:pPr>
          </w:p>
        </w:tc>
      </w:tr>
      <w:tr w:rsidR="00247E8E" w:rsidRPr="004B3594" w:rsidTr="005328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247E8E" w:rsidRPr="004B3594" w:rsidRDefault="00247E8E" w:rsidP="005328B5">
            <w:pPr>
              <w:rPr>
                <w:b w:val="0"/>
              </w:rPr>
            </w:pPr>
            <w:r w:rsidRPr="004B3594">
              <w:rPr>
                <w:b w:val="0"/>
              </w:rPr>
              <w:t>Product Backlog</w:t>
            </w:r>
          </w:p>
        </w:tc>
        <w:tc>
          <w:tcPr>
            <w:tcW w:w="7195" w:type="dxa"/>
          </w:tcPr>
          <w:p w:rsidR="00247E8E" w:rsidRDefault="00247E8E" w:rsidP="005328B5">
            <w:pPr>
              <w:cnfStyle w:val="000000010000" w:firstRow="0" w:lastRow="0" w:firstColumn="0" w:lastColumn="0" w:oddVBand="0" w:evenVBand="0" w:oddHBand="0" w:evenHBand="1" w:firstRowFirstColumn="0" w:firstRowLastColumn="0" w:lastRowFirstColumn="0" w:lastRowLastColumn="0"/>
            </w:pPr>
            <w:r>
              <w:t xml:space="preserve">Die Anforderungen an das Produkt sind als Tickets </w:t>
            </w:r>
            <w:proofErr w:type="gramStart"/>
            <w:r>
              <w:t>im</w:t>
            </w:r>
            <w:proofErr w:type="gramEnd"/>
            <w:r>
              <w:t xml:space="preserve"> Redmine erfasst. Die Schätzung des Aufwands wird für jede Anforderung auf dem entsprechenden Ticket nach dem Modell Planning Poker vorgenommen.</w:t>
            </w:r>
          </w:p>
        </w:tc>
      </w:tr>
      <w:tr w:rsidR="00247E8E" w:rsidRPr="00397694"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247E8E" w:rsidRPr="004B3594" w:rsidRDefault="00247E8E" w:rsidP="005328B5">
            <w:pPr>
              <w:rPr>
                <w:b w:val="0"/>
              </w:rPr>
            </w:pPr>
            <w:r w:rsidRPr="004B3594">
              <w:rPr>
                <w:b w:val="0"/>
              </w:rPr>
              <w:t>Sprint Backlog</w:t>
            </w:r>
          </w:p>
        </w:tc>
        <w:tc>
          <w:tcPr>
            <w:tcW w:w="7195" w:type="dxa"/>
          </w:tcPr>
          <w:p w:rsidR="00247E8E" w:rsidRDefault="00247E8E" w:rsidP="005328B5">
            <w:pPr>
              <w:cnfStyle w:val="000000100000" w:firstRow="0" w:lastRow="0" w:firstColumn="0" w:lastColumn="0" w:oddVBand="0" w:evenVBand="0" w:oddHBand="1" w:evenHBand="0" w:firstRowFirstColumn="0" w:firstRowLastColumn="0" w:lastRowFirstColumn="0" w:lastRowLastColumn="0"/>
            </w:pPr>
            <w:r w:rsidRPr="00397694">
              <w:t xml:space="preserve">Die für </w:t>
            </w:r>
            <w:r>
              <w:t>einen</w:t>
            </w:r>
            <w:r w:rsidRPr="00397694">
              <w:t xml:space="preserve"> Sprint</w:t>
            </w:r>
            <w:r>
              <w:t xml:space="preserve"> geplanten Aufgaben existieren </w:t>
            </w:r>
            <w:proofErr w:type="gramStart"/>
            <w:r>
              <w:t>im</w:t>
            </w:r>
            <w:proofErr w:type="gramEnd"/>
            <w:r>
              <w:t xml:space="preserve"> Redmine als Ticket, welche dem jeweiligen Sprint zugeordnet sind. Der Restaufwand, der für eine einzelne Aufgabe noch benötigt wird, ist über die Differenz der geschätzten und bisher gebuchten Zeit ersichtlich.</w:t>
            </w:r>
            <w:r>
              <w:br/>
              <w:t>Gleichzeitig dient das Redmine als Ersatz für das Taskboard.</w:t>
            </w:r>
          </w:p>
        </w:tc>
      </w:tr>
      <w:tr w:rsidR="00247E8E" w:rsidRPr="00397694" w:rsidTr="005328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247E8E" w:rsidRPr="004B3594" w:rsidRDefault="00247E8E" w:rsidP="005328B5">
            <w:pPr>
              <w:rPr>
                <w:b w:val="0"/>
                <w:lang w:val="en-US"/>
              </w:rPr>
            </w:pPr>
            <w:r w:rsidRPr="004B3594">
              <w:rPr>
                <w:b w:val="0"/>
                <w:lang w:val="en-US"/>
              </w:rPr>
              <w:t>Burndown-Charts</w:t>
            </w:r>
          </w:p>
        </w:tc>
        <w:tc>
          <w:tcPr>
            <w:tcW w:w="7195" w:type="dxa"/>
          </w:tcPr>
          <w:p w:rsidR="00247E8E" w:rsidRPr="00397694" w:rsidRDefault="00247E8E" w:rsidP="005328B5">
            <w:pPr>
              <w:cnfStyle w:val="000000010000" w:firstRow="0" w:lastRow="0" w:firstColumn="0" w:lastColumn="0" w:oddVBand="0" w:evenVBand="0" w:oddHBand="0" w:evenHBand="1" w:firstRowFirstColumn="0" w:firstRowLastColumn="0" w:lastRowFirstColumn="0" w:lastRowLastColumn="0"/>
            </w:pPr>
            <w:r>
              <w:t xml:space="preserve">Das Gantt-Diagramm, welches sich </w:t>
            </w:r>
            <w:proofErr w:type="gramStart"/>
            <w:r>
              <w:t>im</w:t>
            </w:r>
            <w:proofErr w:type="gramEnd"/>
            <w:r>
              <w:t xml:space="preserve"> Redmine anzeigen lässt, erübrigt einen Burndown-Chart.</w:t>
            </w:r>
          </w:p>
        </w:tc>
      </w:tr>
      <w:tr w:rsidR="00247E8E" w:rsidRPr="00397694"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247E8E" w:rsidRPr="004B3594" w:rsidRDefault="00247E8E" w:rsidP="005328B5">
            <w:pPr>
              <w:rPr>
                <w:b w:val="0"/>
                <w:lang w:val="en-US"/>
              </w:rPr>
            </w:pPr>
            <w:r w:rsidRPr="004B3594">
              <w:rPr>
                <w:b w:val="0"/>
                <w:lang w:val="en-US"/>
              </w:rPr>
              <w:t>Impediment Backlog</w:t>
            </w:r>
          </w:p>
        </w:tc>
        <w:tc>
          <w:tcPr>
            <w:tcW w:w="7195" w:type="dxa"/>
          </w:tcPr>
          <w:p w:rsidR="00247E8E" w:rsidRPr="00397694" w:rsidRDefault="00247E8E" w:rsidP="005328B5">
            <w:pPr>
              <w:cnfStyle w:val="000000100000" w:firstRow="0" w:lastRow="0" w:firstColumn="0" w:lastColumn="0" w:oddVBand="0" w:evenVBand="0" w:oddHBand="1" w:evenHBand="0" w:firstRowFirstColumn="0" w:firstRowLastColumn="0" w:lastRowFirstColumn="0" w:lastRowLastColumn="0"/>
            </w:pPr>
            <w:r>
              <w:t>Im Redmine Wiki besteht eine Seite zur Eintragung von Hindernissen und Problemen des Projektes.</w:t>
            </w:r>
          </w:p>
        </w:tc>
      </w:tr>
      <w:tr w:rsidR="00247E8E" w:rsidRPr="00397694" w:rsidTr="005328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247E8E" w:rsidRPr="004B3594" w:rsidRDefault="00247E8E" w:rsidP="005328B5">
            <w:pPr>
              <w:rPr>
                <w:b w:val="0"/>
                <w:lang w:val="en-US"/>
              </w:rPr>
            </w:pPr>
            <w:r>
              <w:rPr>
                <w:b w:val="0"/>
                <w:lang w:val="en-US"/>
              </w:rPr>
              <w:t>Releaseplan</w:t>
            </w:r>
          </w:p>
        </w:tc>
        <w:tc>
          <w:tcPr>
            <w:tcW w:w="7195" w:type="dxa"/>
          </w:tcPr>
          <w:p w:rsidR="003D2333" w:rsidRDefault="00247E8E" w:rsidP="00247E8E">
            <w:pPr>
              <w:cnfStyle w:val="000000010000" w:firstRow="0" w:lastRow="0" w:firstColumn="0" w:lastColumn="0" w:oddVBand="0" w:evenVBand="0" w:oddHBand="0" w:evenHBand="1" w:firstRowFirstColumn="0" w:firstRowLastColumn="0" w:lastRowFirstColumn="0" w:lastRowLastColumn="0"/>
            </w:pPr>
            <w:r>
              <w:t xml:space="preserve">Die Tickets </w:t>
            </w:r>
            <w:proofErr w:type="gramStart"/>
            <w:r>
              <w:t>im</w:t>
            </w:r>
            <w:proofErr w:type="gramEnd"/>
            <w:r>
              <w:t xml:space="preserve"> Redmine bieten einen Überblick über den Zeitplan und die Termine/Meetings. Die erwartete Anzahl Sprints ist unter Roadmap ersichtlich. Für die Behandlung von Risiken siehe Unterkapitel </w:t>
            </w:r>
            <w:r>
              <w:fldChar w:fldCharType="begin"/>
            </w:r>
            <w:r>
              <w:instrText xml:space="preserve"> REF _Ref305340545 \r \h </w:instrText>
            </w:r>
            <w:r>
              <w:fldChar w:fldCharType="separate"/>
            </w:r>
            <w:r w:rsidR="003D2333">
              <w:t>0</w:t>
            </w:r>
            <w:r>
              <w:fldChar w:fldCharType="end"/>
            </w:r>
            <w:r>
              <w:t xml:space="preserve"> </w:t>
            </w:r>
            <w:r>
              <w:fldChar w:fldCharType="begin"/>
            </w:r>
            <w:r>
              <w:instrText xml:space="preserve"> REF _Ref305340545 \h </w:instrText>
            </w:r>
            <w:r>
              <w:fldChar w:fldCharType="separate"/>
            </w:r>
            <w:r w:rsidR="003D2333">
              <w:t>Es ist geplant, jedes wichtige Feature der zu implementierenden Applikation zuerst als kleine Anwendung zu programmieren, welche dann nur eine bestimmte Funktionalität beinhaltet. An der Entwicklung dieser Mini-Applikationen (für weitere Informationen siehe Kapitel TODO: Entwurf, Miniapplikationen), deren Funktionalität nach der Fertigstellung in die Hauptapplikation übernommen wird, sind alle Teammitglieder beteiligt.</w:t>
            </w:r>
          </w:p>
          <w:p w:rsidR="003D2333" w:rsidRDefault="003D2333" w:rsidP="00247E8E">
            <w:pPr>
              <w:cnfStyle w:val="000000010000" w:firstRow="0" w:lastRow="0" w:firstColumn="0" w:lastColumn="0" w:oddVBand="0" w:evenVBand="0" w:oddHBand="0" w:evenHBand="1" w:firstRowFirstColumn="0" w:firstRowLastColumn="0" w:lastRowFirstColumn="0" w:lastRowLastColumn="0"/>
            </w:pPr>
            <w:r>
              <w:t xml:space="preserve">Gegen Ende des Projektes soll nochmals Refactoring betrieben werden, damit der Code für die Assistenten, die ihn übernehmen, möglichst sauber strukturiert ist. Dadurch werden die originalen Codeteile der Mini-Applikationen nicht mehr in ihrer alten Form in der Hauptapplikation vorhanden sein. Es wurde entschieden, dass das Refactoring aus einer Hand gemacht werden wird, damit die Applikation in einem Fluss und korrekt strukturiert ist. </w:t>
            </w:r>
          </w:p>
          <w:p w:rsidR="003D2333" w:rsidRDefault="003D2333" w:rsidP="00247E8E">
            <w:pPr>
              <w:cnfStyle w:val="000000010000" w:firstRow="0" w:lastRow="0" w:firstColumn="0" w:lastColumn="0" w:oddVBand="0" w:evenVBand="0" w:oddHBand="0" w:evenHBand="1" w:firstRowFirstColumn="0" w:firstRowLastColumn="0" w:lastRowFirstColumn="0" w:lastRowLastColumn="0"/>
            </w:pPr>
            <w:r>
              <w:t>Die zuvor erstellten Mini-Applikationen sind genauso bedeutungsvoll wie der Code der Hauptapplikation.</w:t>
            </w:r>
          </w:p>
          <w:p w:rsidR="003D2333" w:rsidRDefault="003D2333" w:rsidP="00247E8E">
            <w:pPr>
              <w:cnfStyle w:val="000000010000" w:firstRow="0" w:lastRow="0" w:firstColumn="0" w:lastColumn="0" w:oddVBand="0" w:evenVBand="0" w:oddHBand="0" w:evenHBand="1" w:firstRowFirstColumn="0" w:firstRowLastColumn="0" w:lastRowFirstColumn="0" w:lastRowLastColumn="0"/>
              <w:rPr>
                <w:rFonts w:asciiTheme="majorHAnsi" w:hAnsiTheme="majorHAnsi"/>
                <w:b/>
                <w:color w:val="00629E"/>
                <w:spacing w:val="15"/>
                <w:sz w:val="22"/>
                <w:szCs w:val="22"/>
              </w:rPr>
            </w:pPr>
            <w:r>
              <w:lastRenderedPageBreak/>
              <w:br w:type="page"/>
            </w:r>
          </w:p>
          <w:p w:rsidR="00247E8E" w:rsidRPr="00397694" w:rsidRDefault="003D2333" w:rsidP="005328B5">
            <w:pPr>
              <w:keepNext/>
              <w:cnfStyle w:val="000000010000" w:firstRow="0" w:lastRow="0" w:firstColumn="0" w:lastColumn="0" w:oddVBand="0" w:evenVBand="0" w:oddHBand="0" w:evenHBand="1" w:firstRowFirstColumn="0" w:firstRowLastColumn="0" w:lastRowFirstColumn="0" w:lastRowLastColumn="0"/>
            </w:pPr>
            <w:r>
              <w:t>Risiken</w:t>
            </w:r>
            <w:r w:rsidR="00247E8E">
              <w:fldChar w:fldCharType="end"/>
            </w:r>
            <w:r w:rsidR="00247E8E">
              <w:t>.</w:t>
            </w:r>
          </w:p>
        </w:tc>
      </w:tr>
    </w:tbl>
    <w:p w:rsidR="00247E8E" w:rsidRPr="00D407C7" w:rsidRDefault="00247E8E" w:rsidP="00247E8E">
      <w:pPr>
        <w:pStyle w:val="Caption"/>
      </w:pPr>
      <w:r>
        <w:lastRenderedPageBreak/>
        <w:t xml:space="preserve">Tabelle </w:t>
      </w:r>
      <w:fldSimple w:instr=" SEQ Tabelle \* ARABIC ">
        <w:r w:rsidR="003D2333">
          <w:rPr>
            <w:noProof/>
          </w:rPr>
          <w:t>1</w:t>
        </w:r>
      </w:fldSimple>
      <w:r>
        <w:t xml:space="preserve"> - S</w:t>
      </w:r>
      <w:r>
        <w:rPr>
          <w:noProof/>
        </w:rPr>
        <w:t>crum Elemente</w:t>
      </w:r>
    </w:p>
    <w:p w:rsidR="00247E8E" w:rsidRDefault="00247E8E" w:rsidP="00247E8E">
      <w:pPr>
        <w:pStyle w:val="Heading4"/>
      </w:pPr>
      <w:bookmarkStart w:id="79" w:name="_Toc327348620"/>
      <w:bookmarkStart w:id="80" w:name="_Toc327350006"/>
      <w:r>
        <w:t>RUP</w:t>
      </w:r>
      <w:bookmarkEnd w:id="79"/>
      <w:bookmarkEnd w:id="80"/>
    </w:p>
    <w:p w:rsidR="00247E8E" w:rsidRDefault="00247E8E" w:rsidP="00247E8E">
      <w:r>
        <w:t>Da für die Bachelorarbeit viele Dokumente erarbeitet werden müssen, ist die Strukturierung der Dokumente an RUP angelehnt (Vorstudie, Anforderungen, Domain Analyse, Entwurf, Realisierung und Test).</w:t>
      </w:r>
    </w:p>
    <w:p w:rsidR="00247E8E" w:rsidRDefault="00247E8E" w:rsidP="00247E8E">
      <w:r>
        <w:t>Zusätzlich wird zu Beginn der Arbeit ein einfacher Architekturprototyp erstellt, der alle Layer und Tiers abdeckt, um die grössten technischen und architektonischen Risiken abzudecken.</w:t>
      </w:r>
    </w:p>
    <w:p w:rsidR="00247E8E" w:rsidRDefault="00247E8E" w:rsidP="00247E8E">
      <w:pPr>
        <w:pStyle w:val="Heading4"/>
      </w:pPr>
      <w:bookmarkStart w:id="81" w:name="_Toc327348621"/>
      <w:bookmarkStart w:id="82" w:name="_Toc327350007"/>
      <w:r>
        <w:t>UCD</w:t>
      </w:r>
      <w:bookmarkEnd w:id="81"/>
      <w:bookmarkEnd w:id="82"/>
    </w:p>
    <w:p w:rsidR="00247E8E" w:rsidRDefault="00247E8E" w:rsidP="00247E8E">
      <w:r>
        <w:t xml:space="preserve">Eine hohe Usability ist für die Vieowall aus verschiedenen Gründen besonders wichtig. Einerseits </w:t>
      </w:r>
      <w:proofErr w:type="gramStart"/>
      <w:r>
        <w:t>muss</w:t>
      </w:r>
      <w:proofErr w:type="gramEnd"/>
      <w:r>
        <w:t xml:space="preserve"> die Videowall ohne die Hilfe eines Benutzerhandbuches, also einfach, zu bedienen sein. Anderseits </w:t>
      </w:r>
      <w:proofErr w:type="gramStart"/>
      <w:r>
        <w:t>soll</w:t>
      </w:r>
      <w:proofErr w:type="gramEnd"/>
      <w:r>
        <w:t xml:space="preserve"> die Videowall die HSR präsentieren und einen möglichst positiven Eindruck bei den Besuchern hinterlassen.</w:t>
      </w:r>
    </w:p>
    <w:p w:rsidR="00247E8E" w:rsidRDefault="00247E8E" w:rsidP="00247E8E">
      <w:r>
        <w:t>Um eine hohe Usability zu erreichen werden für die Videowall auch Aspekte des User Centered Design (UCD) beachtet. Dazu zählen:</w:t>
      </w:r>
    </w:p>
    <w:p w:rsidR="00247E8E" w:rsidRDefault="00247E8E" w:rsidP="00EC49BA">
      <w:pPr>
        <w:pStyle w:val="ListParagraph"/>
        <w:numPr>
          <w:ilvl w:val="0"/>
          <w:numId w:val="2"/>
        </w:numPr>
      </w:pPr>
      <w:r>
        <w:t>Analyse des Nutzungskontextes durch Benutzerbeobachtung und Erstellen von Personas und Szenarien</w:t>
      </w:r>
    </w:p>
    <w:p w:rsidR="00247E8E" w:rsidRDefault="00247E8E" w:rsidP="00EC49BA">
      <w:pPr>
        <w:pStyle w:val="ListParagraph"/>
        <w:numPr>
          <w:ilvl w:val="0"/>
          <w:numId w:val="2"/>
        </w:numPr>
      </w:pPr>
      <w:r>
        <w:t>Benutzerumfragen durchführen und auswerten</w:t>
      </w:r>
    </w:p>
    <w:p w:rsidR="00247E8E" w:rsidRDefault="00247E8E" w:rsidP="00EC49BA">
      <w:pPr>
        <w:pStyle w:val="ListParagraph"/>
        <w:numPr>
          <w:ilvl w:val="0"/>
          <w:numId w:val="2"/>
        </w:numPr>
      </w:pPr>
      <w:r>
        <w:t>Anforderungen an die Applikation gemäss den Personas und Szenarien</w:t>
      </w:r>
      <w:r w:rsidRPr="00A3386B">
        <w:t xml:space="preserve"> </w:t>
      </w:r>
      <w:r>
        <w:t>definieren</w:t>
      </w:r>
    </w:p>
    <w:p w:rsidR="00247E8E" w:rsidRDefault="00247E8E" w:rsidP="00EC49BA">
      <w:pPr>
        <w:pStyle w:val="ListParagraph"/>
        <w:numPr>
          <w:ilvl w:val="0"/>
          <w:numId w:val="2"/>
        </w:numPr>
      </w:pPr>
      <w:r>
        <w:t>Aufstellen von Thesen (z.B. „Meine Hand ist die Maus“) und diese Thesen durch Usability Tests validieren</w:t>
      </w:r>
    </w:p>
    <w:p w:rsidR="00247E8E" w:rsidRPr="00AE21AF" w:rsidRDefault="00247E8E" w:rsidP="00EC49BA">
      <w:pPr>
        <w:pStyle w:val="ListParagraph"/>
        <w:numPr>
          <w:ilvl w:val="0"/>
          <w:numId w:val="2"/>
        </w:numPr>
      </w:pPr>
      <w:r>
        <w:t>Implementationen oder Arbeiten mithilfe von Usability Tests validieren</w:t>
      </w:r>
    </w:p>
    <w:p w:rsidR="00247E8E" w:rsidRPr="00C41BF9" w:rsidRDefault="00247E8E" w:rsidP="00247E8E">
      <w:r>
        <w:t>Durch das Vorgehen nach UCD ist es möglich, Benutzer früh miteinzubeziehen und die Anforderungen so zu definieren, dass die Nutzer ihre Ziele auf möglichst einfache Weise erreichen können. Es ist auch möglich, durch Usability Tests die Qualität einer Lösung zu beurteilen und zu verbessern.</w:t>
      </w:r>
    </w:p>
    <w:bookmarkEnd w:id="17"/>
    <w:p w:rsidR="00817A5C" w:rsidRDefault="00817A5C">
      <w:r>
        <w:br w:type="page"/>
      </w:r>
    </w:p>
    <w:p w:rsidR="00817A5C" w:rsidRDefault="00817A5C" w:rsidP="00817A5C">
      <w:pPr>
        <w:pStyle w:val="Heading2"/>
      </w:pPr>
      <w:bookmarkStart w:id="83" w:name="_Toc320601242"/>
      <w:bookmarkStart w:id="84" w:name="Vorstudie"/>
      <w:bookmarkStart w:id="85" w:name="_Toc327350338"/>
      <w:r>
        <w:lastRenderedPageBreak/>
        <w:t>Vorstudie</w:t>
      </w:r>
      <w:bookmarkEnd w:id="83"/>
      <w:bookmarkEnd w:id="85"/>
    </w:p>
    <w:p w:rsidR="003D2333" w:rsidRDefault="00817A5C">
      <w:pPr>
        <w:pStyle w:val="TOC1"/>
        <w:tabs>
          <w:tab w:val="left" w:pos="600"/>
          <w:tab w:val="right" w:leader="dot" w:pos="9062"/>
        </w:tabs>
        <w:rPr>
          <w:b w:val="0"/>
          <w:noProof/>
          <w:sz w:val="22"/>
          <w:szCs w:val="22"/>
          <w:lang w:eastAsia="de-CH"/>
        </w:rPr>
      </w:pPr>
      <w:r>
        <w:fldChar w:fldCharType="begin"/>
      </w:r>
      <w:r>
        <w:instrText xml:space="preserve"> TOC \b Vorstudie \h \z \u \t "Heading 3;1;Heading 4;2;Heading 5;3;Heading 6;4" </w:instrText>
      </w:r>
      <w:r>
        <w:fldChar w:fldCharType="separate"/>
      </w:r>
      <w:hyperlink w:anchor="_Toc327350008" w:history="1">
        <w:r w:rsidR="003D2333" w:rsidRPr="00110A0C">
          <w:rPr>
            <w:rStyle w:val="Hyperlink"/>
            <w:noProof/>
          </w:rPr>
          <w:t>I.3.1</w:t>
        </w:r>
        <w:r w:rsidR="003D2333">
          <w:rPr>
            <w:b w:val="0"/>
            <w:noProof/>
            <w:sz w:val="22"/>
            <w:szCs w:val="22"/>
            <w:lang w:eastAsia="de-CH"/>
          </w:rPr>
          <w:tab/>
        </w:r>
        <w:r w:rsidR="003D2333" w:rsidRPr="00110A0C">
          <w:rPr>
            <w:rStyle w:val="Hyperlink"/>
            <w:noProof/>
          </w:rPr>
          <w:t>Änderungsgeschichte</w:t>
        </w:r>
        <w:r w:rsidR="003D2333">
          <w:rPr>
            <w:noProof/>
            <w:webHidden/>
          </w:rPr>
          <w:tab/>
        </w:r>
        <w:r w:rsidR="003D2333">
          <w:rPr>
            <w:noProof/>
            <w:webHidden/>
          </w:rPr>
          <w:fldChar w:fldCharType="begin"/>
        </w:r>
        <w:r w:rsidR="003D2333">
          <w:rPr>
            <w:noProof/>
            <w:webHidden/>
          </w:rPr>
          <w:instrText xml:space="preserve"> PAGEREF _Toc327350008 \h </w:instrText>
        </w:r>
        <w:r w:rsidR="003D2333">
          <w:rPr>
            <w:noProof/>
            <w:webHidden/>
          </w:rPr>
        </w:r>
        <w:r w:rsidR="003D2333">
          <w:rPr>
            <w:noProof/>
            <w:webHidden/>
          </w:rPr>
          <w:fldChar w:fldCharType="separate"/>
        </w:r>
        <w:r w:rsidR="003D2333">
          <w:rPr>
            <w:noProof/>
            <w:webHidden/>
          </w:rPr>
          <w:t>10</w:t>
        </w:r>
        <w:r w:rsidR="003D2333">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009" w:history="1">
        <w:r w:rsidRPr="00110A0C">
          <w:rPr>
            <w:rStyle w:val="Hyperlink"/>
            <w:noProof/>
          </w:rPr>
          <w:t>I.3.2</w:t>
        </w:r>
        <w:r>
          <w:rPr>
            <w:b w:val="0"/>
            <w:noProof/>
            <w:sz w:val="22"/>
            <w:szCs w:val="22"/>
            <w:lang w:eastAsia="de-CH"/>
          </w:rPr>
          <w:tab/>
        </w:r>
        <w:r w:rsidRPr="00110A0C">
          <w:rPr>
            <w:rStyle w:val="Hyperlink"/>
            <w:noProof/>
          </w:rPr>
          <w:t>Vision</w:t>
        </w:r>
        <w:r>
          <w:rPr>
            <w:noProof/>
            <w:webHidden/>
          </w:rPr>
          <w:tab/>
        </w:r>
        <w:r>
          <w:rPr>
            <w:noProof/>
            <w:webHidden/>
          </w:rPr>
          <w:fldChar w:fldCharType="begin"/>
        </w:r>
        <w:r>
          <w:rPr>
            <w:noProof/>
            <w:webHidden/>
          </w:rPr>
          <w:instrText xml:space="preserve"> PAGEREF _Toc327350009 \h </w:instrText>
        </w:r>
        <w:r>
          <w:rPr>
            <w:noProof/>
            <w:webHidden/>
          </w:rPr>
        </w:r>
        <w:r>
          <w:rPr>
            <w:noProof/>
            <w:webHidden/>
          </w:rPr>
          <w:fldChar w:fldCharType="separate"/>
        </w:r>
        <w:r>
          <w:rPr>
            <w:noProof/>
            <w:webHidden/>
          </w:rPr>
          <w:t>12</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010" w:history="1">
        <w:r w:rsidRPr="00110A0C">
          <w:rPr>
            <w:rStyle w:val="Hyperlink"/>
            <w:noProof/>
          </w:rPr>
          <w:t>I.3.3</w:t>
        </w:r>
        <w:r>
          <w:rPr>
            <w:b w:val="0"/>
            <w:noProof/>
            <w:sz w:val="22"/>
            <w:szCs w:val="22"/>
            <w:lang w:eastAsia="de-CH"/>
          </w:rPr>
          <w:tab/>
        </w:r>
        <w:r w:rsidRPr="00110A0C">
          <w:rPr>
            <w:rStyle w:val="Hyperlink"/>
            <w:noProof/>
          </w:rPr>
          <w:t>Gebäude der HSR</w:t>
        </w:r>
        <w:r>
          <w:rPr>
            <w:noProof/>
            <w:webHidden/>
          </w:rPr>
          <w:tab/>
        </w:r>
        <w:r>
          <w:rPr>
            <w:noProof/>
            <w:webHidden/>
          </w:rPr>
          <w:fldChar w:fldCharType="begin"/>
        </w:r>
        <w:r>
          <w:rPr>
            <w:noProof/>
            <w:webHidden/>
          </w:rPr>
          <w:instrText xml:space="preserve"> PAGEREF _Toc327350010 \h </w:instrText>
        </w:r>
        <w:r>
          <w:rPr>
            <w:noProof/>
            <w:webHidden/>
          </w:rPr>
        </w:r>
        <w:r>
          <w:rPr>
            <w:noProof/>
            <w:webHidden/>
          </w:rPr>
          <w:fldChar w:fldCharType="separate"/>
        </w:r>
        <w:r>
          <w:rPr>
            <w:noProof/>
            <w:webHidden/>
          </w:rPr>
          <w:t>13</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011" w:history="1">
        <w:r w:rsidRPr="00110A0C">
          <w:rPr>
            <w:rStyle w:val="Hyperlink"/>
            <w:noProof/>
          </w:rPr>
          <w:t>I.3.4</w:t>
        </w:r>
        <w:r>
          <w:rPr>
            <w:b w:val="0"/>
            <w:noProof/>
            <w:sz w:val="22"/>
            <w:szCs w:val="22"/>
            <w:lang w:eastAsia="de-CH"/>
          </w:rPr>
          <w:tab/>
        </w:r>
        <w:r w:rsidRPr="00110A0C">
          <w:rPr>
            <w:rStyle w:val="Hyperlink"/>
            <w:noProof/>
          </w:rPr>
          <w:t>Initiale Stakeholderanalyse</w:t>
        </w:r>
        <w:r>
          <w:rPr>
            <w:noProof/>
            <w:webHidden/>
          </w:rPr>
          <w:tab/>
        </w:r>
        <w:r>
          <w:rPr>
            <w:noProof/>
            <w:webHidden/>
          </w:rPr>
          <w:fldChar w:fldCharType="begin"/>
        </w:r>
        <w:r>
          <w:rPr>
            <w:noProof/>
            <w:webHidden/>
          </w:rPr>
          <w:instrText xml:space="preserve"> PAGEREF _Toc327350011 \h </w:instrText>
        </w:r>
        <w:r>
          <w:rPr>
            <w:noProof/>
            <w:webHidden/>
          </w:rPr>
        </w:r>
        <w:r>
          <w:rPr>
            <w:noProof/>
            <w:webHidden/>
          </w:rPr>
          <w:fldChar w:fldCharType="separate"/>
        </w:r>
        <w:r>
          <w:rPr>
            <w:noProof/>
            <w:webHidden/>
          </w:rPr>
          <w:t>13</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012" w:history="1">
        <w:r w:rsidRPr="00110A0C">
          <w:rPr>
            <w:rStyle w:val="Hyperlink"/>
            <w:noProof/>
          </w:rPr>
          <w:t>I.3.5</w:t>
        </w:r>
        <w:r>
          <w:rPr>
            <w:b w:val="0"/>
            <w:noProof/>
            <w:sz w:val="22"/>
            <w:szCs w:val="22"/>
            <w:lang w:eastAsia="de-CH"/>
          </w:rPr>
          <w:tab/>
        </w:r>
        <w:r w:rsidRPr="00110A0C">
          <w:rPr>
            <w:rStyle w:val="Hyperlink"/>
            <w:noProof/>
          </w:rPr>
          <w:t>Konkurrenzanalyse</w:t>
        </w:r>
        <w:r>
          <w:rPr>
            <w:noProof/>
            <w:webHidden/>
          </w:rPr>
          <w:tab/>
        </w:r>
        <w:r>
          <w:rPr>
            <w:noProof/>
            <w:webHidden/>
          </w:rPr>
          <w:fldChar w:fldCharType="begin"/>
        </w:r>
        <w:r>
          <w:rPr>
            <w:noProof/>
            <w:webHidden/>
          </w:rPr>
          <w:instrText xml:space="preserve"> PAGEREF _Toc327350012 \h </w:instrText>
        </w:r>
        <w:r>
          <w:rPr>
            <w:noProof/>
            <w:webHidden/>
          </w:rPr>
        </w:r>
        <w:r>
          <w:rPr>
            <w:noProof/>
            <w:webHidden/>
          </w:rPr>
          <w:fldChar w:fldCharType="separate"/>
        </w:r>
        <w:r>
          <w:rPr>
            <w:noProof/>
            <w:webHidden/>
          </w:rPr>
          <w:t>15</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013" w:history="1">
        <w:r w:rsidRPr="00110A0C">
          <w:rPr>
            <w:rStyle w:val="Hyperlink"/>
            <w:noProof/>
          </w:rPr>
          <w:t>I.3.5.1</w:t>
        </w:r>
        <w:r>
          <w:rPr>
            <w:noProof/>
            <w:sz w:val="22"/>
            <w:szCs w:val="22"/>
            <w:lang w:eastAsia="de-CH"/>
          </w:rPr>
          <w:tab/>
        </w:r>
        <w:r w:rsidRPr="00110A0C">
          <w:rPr>
            <w:rStyle w:val="Hyperlink"/>
            <w:noProof/>
          </w:rPr>
          <w:t>Präsentationsmöglichkeiten für Poster</w:t>
        </w:r>
        <w:r>
          <w:rPr>
            <w:noProof/>
            <w:webHidden/>
          </w:rPr>
          <w:tab/>
        </w:r>
        <w:r>
          <w:rPr>
            <w:noProof/>
            <w:webHidden/>
          </w:rPr>
          <w:fldChar w:fldCharType="begin"/>
        </w:r>
        <w:r>
          <w:rPr>
            <w:noProof/>
            <w:webHidden/>
          </w:rPr>
          <w:instrText xml:space="preserve"> PAGEREF _Toc327350013 \h </w:instrText>
        </w:r>
        <w:r>
          <w:rPr>
            <w:noProof/>
            <w:webHidden/>
          </w:rPr>
        </w:r>
        <w:r>
          <w:rPr>
            <w:noProof/>
            <w:webHidden/>
          </w:rPr>
          <w:fldChar w:fldCharType="separate"/>
        </w:r>
        <w:r>
          <w:rPr>
            <w:noProof/>
            <w:webHidden/>
          </w:rPr>
          <w:t>15</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014" w:history="1">
        <w:r w:rsidRPr="00110A0C">
          <w:rPr>
            <w:rStyle w:val="Hyperlink"/>
            <w:noProof/>
          </w:rPr>
          <w:t>I.3.5.2</w:t>
        </w:r>
        <w:r>
          <w:rPr>
            <w:noProof/>
            <w:sz w:val="22"/>
            <w:szCs w:val="22"/>
            <w:lang w:eastAsia="de-CH"/>
          </w:rPr>
          <w:tab/>
        </w:r>
        <w:r w:rsidRPr="00110A0C">
          <w:rPr>
            <w:rStyle w:val="Hyperlink"/>
            <w:noProof/>
          </w:rPr>
          <w:t>Bestehende Videowalls</w:t>
        </w:r>
        <w:r>
          <w:rPr>
            <w:noProof/>
            <w:webHidden/>
          </w:rPr>
          <w:tab/>
        </w:r>
        <w:r>
          <w:rPr>
            <w:noProof/>
            <w:webHidden/>
          </w:rPr>
          <w:fldChar w:fldCharType="begin"/>
        </w:r>
        <w:r>
          <w:rPr>
            <w:noProof/>
            <w:webHidden/>
          </w:rPr>
          <w:instrText xml:space="preserve"> PAGEREF _Toc327350014 \h </w:instrText>
        </w:r>
        <w:r>
          <w:rPr>
            <w:noProof/>
            <w:webHidden/>
          </w:rPr>
        </w:r>
        <w:r>
          <w:rPr>
            <w:noProof/>
            <w:webHidden/>
          </w:rPr>
          <w:fldChar w:fldCharType="separate"/>
        </w:r>
        <w:r>
          <w:rPr>
            <w:noProof/>
            <w:webHidden/>
          </w:rPr>
          <w:t>15</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015" w:history="1">
        <w:r w:rsidRPr="00110A0C">
          <w:rPr>
            <w:rStyle w:val="Hyperlink"/>
            <w:noProof/>
          </w:rPr>
          <w:t>I.3.5.3</w:t>
        </w:r>
        <w:r>
          <w:rPr>
            <w:noProof/>
            <w:sz w:val="22"/>
            <w:szCs w:val="22"/>
            <w:lang w:eastAsia="de-CH"/>
          </w:rPr>
          <w:tab/>
        </w:r>
        <w:r w:rsidRPr="00110A0C">
          <w:rPr>
            <w:rStyle w:val="Hyperlink"/>
            <w:noProof/>
          </w:rPr>
          <w:t>Der Videowall ähnliche Produkte</w:t>
        </w:r>
        <w:r>
          <w:rPr>
            <w:noProof/>
            <w:webHidden/>
          </w:rPr>
          <w:tab/>
        </w:r>
        <w:r>
          <w:rPr>
            <w:noProof/>
            <w:webHidden/>
          </w:rPr>
          <w:fldChar w:fldCharType="begin"/>
        </w:r>
        <w:r>
          <w:rPr>
            <w:noProof/>
            <w:webHidden/>
          </w:rPr>
          <w:instrText xml:space="preserve"> PAGEREF _Toc327350015 \h </w:instrText>
        </w:r>
        <w:r>
          <w:rPr>
            <w:noProof/>
            <w:webHidden/>
          </w:rPr>
        </w:r>
        <w:r>
          <w:rPr>
            <w:noProof/>
            <w:webHidden/>
          </w:rPr>
          <w:fldChar w:fldCharType="separate"/>
        </w:r>
        <w:r>
          <w:rPr>
            <w:noProof/>
            <w:webHidden/>
          </w:rPr>
          <w:t>17</w:t>
        </w:r>
        <w:r>
          <w:rPr>
            <w:noProof/>
            <w:webHidden/>
          </w:rPr>
          <w:fldChar w:fldCharType="end"/>
        </w:r>
      </w:hyperlink>
    </w:p>
    <w:p w:rsidR="003D2333" w:rsidRDefault="003D2333">
      <w:pPr>
        <w:pStyle w:val="TOC3"/>
        <w:tabs>
          <w:tab w:val="left" w:pos="1320"/>
          <w:tab w:val="right" w:leader="dot" w:pos="9062"/>
        </w:tabs>
        <w:rPr>
          <w:noProof/>
          <w:sz w:val="22"/>
        </w:rPr>
      </w:pPr>
      <w:hyperlink w:anchor="_Toc327350016" w:history="1">
        <w:r w:rsidRPr="00110A0C">
          <w:rPr>
            <w:rStyle w:val="Hyperlink"/>
            <w:noProof/>
          </w:rPr>
          <w:t>I.3.5.3.1</w:t>
        </w:r>
        <w:r>
          <w:rPr>
            <w:noProof/>
            <w:sz w:val="22"/>
          </w:rPr>
          <w:tab/>
        </w:r>
        <w:r w:rsidRPr="00110A0C">
          <w:rPr>
            <w:rStyle w:val="Hyperlink"/>
            <w:noProof/>
          </w:rPr>
          <w:t>Interaktion mit Videowall</w:t>
        </w:r>
        <w:r>
          <w:rPr>
            <w:noProof/>
            <w:webHidden/>
          </w:rPr>
          <w:tab/>
        </w:r>
        <w:r>
          <w:rPr>
            <w:noProof/>
            <w:webHidden/>
          </w:rPr>
          <w:fldChar w:fldCharType="begin"/>
        </w:r>
        <w:r>
          <w:rPr>
            <w:noProof/>
            <w:webHidden/>
          </w:rPr>
          <w:instrText xml:space="preserve"> PAGEREF _Toc327350016 \h </w:instrText>
        </w:r>
        <w:r>
          <w:rPr>
            <w:noProof/>
            <w:webHidden/>
          </w:rPr>
        </w:r>
        <w:r>
          <w:rPr>
            <w:noProof/>
            <w:webHidden/>
          </w:rPr>
          <w:fldChar w:fldCharType="separate"/>
        </w:r>
        <w:r>
          <w:rPr>
            <w:noProof/>
            <w:webHidden/>
          </w:rPr>
          <w:t>17</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017" w:history="1">
        <w:r w:rsidRPr="00110A0C">
          <w:rPr>
            <w:rStyle w:val="Hyperlink"/>
            <w:noProof/>
          </w:rPr>
          <w:t>I.3.5.3.1.1</w:t>
        </w:r>
        <w:r>
          <w:rPr>
            <w:noProof/>
            <w:sz w:val="22"/>
            <w:szCs w:val="22"/>
            <w:lang w:eastAsia="de-CH"/>
          </w:rPr>
          <w:tab/>
        </w:r>
        <w:r w:rsidRPr="00110A0C">
          <w:rPr>
            <w:rStyle w:val="Hyperlink"/>
            <w:noProof/>
            <w:lang w:val="en-US"/>
          </w:rPr>
          <w:t>HoloWall</w:t>
        </w:r>
        <w:r>
          <w:rPr>
            <w:noProof/>
            <w:webHidden/>
          </w:rPr>
          <w:tab/>
        </w:r>
        <w:r>
          <w:rPr>
            <w:noProof/>
            <w:webHidden/>
          </w:rPr>
          <w:fldChar w:fldCharType="begin"/>
        </w:r>
        <w:r>
          <w:rPr>
            <w:noProof/>
            <w:webHidden/>
          </w:rPr>
          <w:instrText xml:space="preserve"> PAGEREF _Toc327350017 \h </w:instrText>
        </w:r>
        <w:r>
          <w:rPr>
            <w:noProof/>
            <w:webHidden/>
          </w:rPr>
        </w:r>
        <w:r>
          <w:rPr>
            <w:noProof/>
            <w:webHidden/>
          </w:rPr>
          <w:fldChar w:fldCharType="separate"/>
        </w:r>
        <w:r>
          <w:rPr>
            <w:noProof/>
            <w:webHidden/>
          </w:rPr>
          <w:t>17</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018" w:history="1">
        <w:r w:rsidRPr="00110A0C">
          <w:rPr>
            <w:rStyle w:val="Hyperlink"/>
            <w:noProof/>
            <w:lang w:val="en-US"/>
          </w:rPr>
          <w:t>I.3.5.3.1.2</w:t>
        </w:r>
        <w:r>
          <w:rPr>
            <w:noProof/>
            <w:sz w:val="22"/>
            <w:szCs w:val="22"/>
            <w:lang w:eastAsia="de-CH"/>
          </w:rPr>
          <w:tab/>
        </w:r>
        <w:r w:rsidRPr="00110A0C">
          <w:rPr>
            <w:rStyle w:val="Hyperlink"/>
            <w:noProof/>
            <w:lang w:val="en-US"/>
          </w:rPr>
          <w:t>It's Mine, Don't Touch!: Interactions at a Large Multi-Touch Display in a City Centre</w:t>
        </w:r>
        <w:r>
          <w:rPr>
            <w:noProof/>
            <w:webHidden/>
          </w:rPr>
          <w:tab/>
        </w:r>
        <w:r>
          <w:rPr>
            <w:noProof/>
            <w:webHidden/>
          </w:rPr>
          <w:fldChar w:fldCharType="begin"/>
        </w:r>
        <w:r>
          <w:rPr>
            <w:noProof/>
            <w:webHidden/>
          </w:rPr>
          <w:instrText xml:space="preserve"> PAGEREF _Toc327350018 \h </w:instrText>
        </w:r>
        <w:r>
          <w:rPr>
            <w:noProof/>
            <w:webHidden/>
          </w:rPr>
        </w:r>
        <w:r>
          <w:rPr>
            <w:noProof/>
            <w:webHidden/>
          </w:rPr>
          <w:fldChar w:fldCharType="separate"/>
        </w:r>
        <w:r>
          <w:rPr>
            <w:noProof/>
            <w:webHidden/>
          </w:rPr>
          <w:t>17</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019" w:history="1">
        <w:r w:rsidRPr="00110A0C">
          <w:rPr>
            <w:rStyle w:val="Hyperlink"/>
            <w:noProof/>
            <w:lang w:val="en-US"/>
          </w:rPr>
          <w:t>I.3.5.3.1.3</w:t>
        </w:r>
        <w:r>
          <w:rPr>
            <w:noProof/>
            <w:sz w:val="22"/>
            <w:szCs w:val="22"/>
            <w:lang w:eastAsia="de-CH"/>
          </w:rPr>
          <w:tab/>
        </w:r>
        <w:r w:rsidRPr="00110A0C">
          <w:rPr>
            <w:rStyle w:val="Hyperlink"/>
            <w:noProof/>
            <w:lang w:val="en-US"/>
          </w:rPr>
          <w:t>Extending Touch: Towards Interaction with Large-Scale Surfaces</w:t>
        </w:r>
        <w:r>
          <w:rPr>
            <w:noProof/>
            <w:webHidden/>
          </w:rPr>
          <w:tab/>
        </w:r>
        <w:r>
          <w:rPr>
            <w:noProof/>
            <w:webHidden/>
          </w:rPr>
          <w:fldChar w:fldCharType="begin"/>
        </w:r>
        <w:r>
          <w:rPr>
            <w:noProof/>
            <w:webHidden/>
          </w:rPr>
          <w:instrText xml:space="preserve"> PAGEREF _Toc327350019 \h </w:instrText>
        </w:r>
        <w:r>
          <w:rPr>
            <w:noProof/>
            <w:webHidden/>
          </w:rPr>
        </w:r>
        <w:r>
          <w:rPr>
            <w:noProof/>
            <w:webHidden/>
          </w:rPr>
          <w:fldChar w:fldCharType="separate"/>
        </w:r>
        <w:r>
          <w:rPr>
            <w:noProof/>
            <w:webHidden/>
          </w:rPr>
          <w:t>18</w:t>
        </w:r>
        <w:r>
          <w:rPr>
            <w:noProof/>
            <w:webHidden/>
          </w:rPr>
          <w:fldChar w:fldCharType="end"/>
        </w:r>
      </w:hyperlink>
    </w:p>
    <w:p w:rsidR="003D2333" w:rsidRDefault="003D2333">
      <w:pPr>
        <w:pStyle w:val="TOC3"/>
        <w:tabs>
          <w:tab w:val="left" w:pos="1320"/>
          <w:tab w:val="right" w:leader="dot" w:pos="9062"/>
        </w:tabs>
        <w:rPr>
          <w:noProof/>
          <w:sz w:val="22"/>
        </w:rPr>
      </w:pPr>
      <w:hyperlink w:anchor="_Toc327350020" w:history="1">
        <w:r w:rsidRPr="00110A0C">
          <w:rPr>
            <w:rStyle w:val="Hyperlink"/>
            <w:noProof/>
          </w:rPr>
          <w:t>I.3.5.3.2</w:t>
        </w:r>
        <w:r>
          <w:rPr>
            <w:noProof/>
            <w:sz w:val="22"/>
          </w:rPr>
          <w:tab/>
        </w:r>
        <w:r w:rsidRPr="00110A0C">
          <w:rPr>
            <w:rStyle w:val="Hyperlink"/>
            <w:noProof/>
          </w:rPr>
          <w:t>Interaktion ohne Videowall</w:t>
        </w:r>
        <w:r>
          <w:rPr>
            <w:noProof/>
            <w:webHidden/>
          </w:rPr>
          <w:tab/>
        </w:r>
        <w:r>
          <w:rPr>
            <w:noProof/>
            <w:webHidden/>
          </w:rPr>
          <w:fldChar w:fldCharType="begin"/>
        </w:r>
        <w:r>
          <w:rPr>
            <w:noProof/>
            <w:webHidden/>
          </w:rPr>
          <w:instrText xml:space="preserve"> PAGEREF _Toc327350020 \h </w:instrText>
        </w:r>
        <w:r>
          <w:rPr>
            <w:noProof/>
            <w:webHidden/>
          </w:rPr>
        </w:r>
        <w:r>
          <w:rPr>
            <w:noProof/>
            <w:webHidden/>
          </w:rPr>
          <w:fldChar w:fldCharType="separate"/>
        </w:r>
        <w:r>
          <w:rPr>
            <w:noProof/>
            <w:webHidden/>
          </w:rPr>
          <w:t>18</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021" w:history="1">
        <w:r w:rsidRPr="00110A0C">
          <w:rPr>
            <w:rStyle w:val="Hyperlink"/>
            <w:noProof/>
            <w:lang w:val="en-US"/>
          </w:rPr>
          <w:t>I.3.5.3.2.1</w:t>
        </w:r>
        <w:r>
          <w:rPr>
            <w:noProof/>
            <w:sz w:val="22"/>
            <w:szCs w:val="22"/>
            <w:lang w:eastAsia="de-CH"/>
          </w:rPr>
          <w:tab/>
        </w:r>
        <w:r w:rsidRPr="00110A0C">
          <w:rPr>
            <w:rStyle w:val="Hyperlink"/>
            <w:noProof/>
            <w:lang w:val="en-US"/>
          </w:rPr>
          <w:t>Microsoft Kinect Sensor and Its Effect</w:t>
        </w:r>
        <w:r>
          <w:rPr>
            <w:noProof/>
            <w:webHidden/>
          </w:rPr>
          <w:tab/>
        </w:r>
        <w:r>
          <w:rPr>
            <w:noProof/>
            <w:webHidden/>
          </w:rPr>
          <w:fldChar w:fldCharType="begin"/>
        </w:r>
        <w:r>
          <w:rPr>
            <w:noProof/>
            <w:webHidden/>
          </w:rPr>
          <w:instrText xml:space="preserve"> PAGEREF _Toc327350021 \h </w:instrText>
        </w:r>
        <w:r>
          <w:rPr>
            <w:noProof/>
            <w:webHidden/>
          </w:rPr>
        </w:r>
        <w:r>
          <w:rPr>
            <w:noProof/>
            <w:webHidden/>
          </w:rPr>
          <w:fldChar w:fldCharType="separate"/>
        </w:r>
        <w:r>
          <w:rPr>
            <w:noProof/>
            <w:webHidden/>
          </w:rPr>
          <w:t>18</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022" w:history="1">
        <w:r w:rsidRPr="00110A0C">
          <w:rPr>
            <w:rStyle w:val="Hyperlink"/>
            <w:noProof/>
          </w:rPr>
          <w:t>I.3.5.3.2.2</w:t>
        </w:r>
        <w:r>
          <w:rPr>
            <w:noProof/>
            <w:sz w:val="22"/>
            <w:szCs w:val="22"/>
            <w:lang w:eastAsia="de-CH"/>
          </w:rPr>
          <w:tab/>
        </w:r>
        <w:r w:rsidRPr="00110A0C">
          <w:rPr>
            <w:rStyle w:val="Hyperlink"/>
            <w:noProof/>
          </w:rPr>
          <w:t>Leap Motion</w:t>
        </w:r>
        <w:r>
          <w:rPr>
            <w:noProof/>
            <w:webHidden/>
          </w:rPr>
          <w:tab/>
        </w:r>
        <w:r>
          <w:rPr>
            <w:noProof/>
            <w:webHidden/>
          </w:rPr>
          <w:fldChar w:fldCharType="begin"/>
        </w:r>
        <w:r>
          <w:rPr>
            <w:noProof/>
            <w:webHidden/>
          </w:rPr>
          <w:instrText xml:space="preserve"> PAGEREF _Toc327350022 \h </w:instrText>
        </w:r>
        <w:r>
          <w:rPr>
            <w:noProof/>
            <w:webHidden/>
          </w:rPr>
        </w:r>
        <w:r>
          <w:rPr>
            <w:noProof/>
            <w:webHidden/>
          </w:rPr>
          <w:fldChar w:fldCharType="separate"/>
        </w:r>
        <w:r>
          <w:rPr>
            <w:noProof/>
            <w:webHidden/>
          </w:rPr>
          <w:t>19</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023" w:history="1">
        <w:r w:rsidRPr="00110A0C">
          <w:rPr>
            <w:rStyle w:val="Hyperlink"/>
            <w:noProof/>
          </w:rPr>
          <w:t>I.3.5.3.2.3</w:t>
        </w:r>
        <w:r>
          <w:rPr>
            <w:noProof/>
            <w:sz w:val="22"/>
            <w:szCs w:val="22"/>
            <w:lang w:eastAsia="de-CH"/>
          </w:rPr>
          <w:tab/>
        </w:r>
        <w:r w:rsidRPr="00110A0C">
          <w:rPr>
            <w:rStyle w:val="Hyperlink"/>
            <w:noProof/>
          </w:rPr>
          <w:t>Panasonic D-IMager</w:t>
        </w:r>
        <w:r>
          <w:rPr>
            <w:noProof/>
            <w:webHidden/>
          </w:rPr>
          <w:tab/>
        </w:r>
        <w:r>
          <w:rPr>
            <w:noProof/>
            <w:webHidden/>
          </w:rPr>
          <w:fldChar w:fldCharType="begin"/>
        </w:r>
        <w:r>
          <w:rPr>
            <w:noProof/>
            <w:webHidden/>
          </w:rPr>
          <w:instrText xml:space="preserve"> PAGEREF _Toc327350023 \h </w:instrText>
        </w:r>
        <w:r>
          <w:rPr>
            <w:noProof/>
            <w:webHidden/>
          </w:rPr>
        </w:r>
        <w:r>
          <w:rPr>
            <w:noProof/>
            <w:webHidden/>
          </w:rPr>
          <w:fldChar w:fldCharType="separate"/>
        </w:r>
        <w:r>
          <w:rPr>
            <w:noProof/>
            <w:webHidden/>
          </w:rPr>
          <w:t>19</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024" w:history="1">
        <w:r w:rsidRPr="00110A0C">
          <w:rPr>
            <w:rStyle w:val="Hyperlink"/>
            <w:noProof/>
            <w:lang w:val="en-US"/>
          </w:rPr>
          <w:t>I.3.5.3.2.4</w:t>
        </w:r>
        <w:r>
          <w:rPr>
            <w:noProof/>
            <w:sz w:val="22"/>
            <w:szCs w:val="22"/>
            <w:lang w:eastAsia="de-CH"/>
          </w:rPr>
          <w:tab/>
        </w:r>
        <w:r w:rsidRPr="00110A0C">
          <w:rPr>
            <w:rStyle w:val="Hyperlink"/>
            <w:noProof/>
            <w:lang w:val="en-US"/>
          </w:rPr>
          <w:t>Dance Dance Revolution</w:t>
        </w:r>
        <w:r>
          <w:rPr>
            <w:noProof/>
            <w:webHidden/>
          </w:rPr>
          <w:tab/>
        </w:r>
        <w:r>
          <w:rPr>
            <w:noProof/>
            <w:webHidden/>
          </w:rPr>
          <w:fldChar w:fldCharType="begin"/>
        </w:r>
        <w:r>
          <w:rPr>
            <w:noProof/>
            <w:webHidden/>
          </w:rPr>
          <w:instrText xml:space="preserve"> PAGEREF _Toc327350024 \h </w:instrText>
        </w:r>
        <w:r>
          <w:rPr>
            <w:noProof/>
            <w:webHidden/>
          </w:rPr>
        </w:r>
        <w:r>
          <w:rPr>
            <w:noProof/>
            <w:webHidden/>
          </w:rPr>
          <w:fldChar w:fldCharType="separate"/>
        </w:r>
        <w:r>
          <w:rPr>
            <w:noProof/>
            <w:webHidden/>
          </w:rPr>
          <w:t>20</w:t>
        </w:r>
        <w:r>
          <w:rPr>
            <w:noProof/>
            <w:webHidden/>
          </w:rPr>
          <w:fldChar w:fldCharType="end"/>
        </w:r>
      </w:hyperlink>
    </w:p>
    <w:p w:rsidR="003D2333" w:rsidRDefault="003D2333">
      <w:pPr>
        <w:pStyle w:val="TOC3"/>
        <w:tabs>
          <w:tab w:val="left" w:pos="1320"/>
          <w:tab w:val="right" w:leader="dot" w:pos="9062"/>
        </w:tabs>
        <w:rPr>
          <w:noProof/>
          <w:sz w:val="22"/>
        </w:rPr>
      </w:pPr>
      <w:hyperlink w:anchor="_Toc327350025" w:history="1">
        <w:r w:rsidRPr="00110A0C">
          <w:rPr>
            <w:rStyle w:val="Hyperlink"/>
            <w:noProof/>
            <w:lang w:val="fr-CH"/>
          </w:rPr>
          <w:t>I.3.5.3.3</w:t>
        </w:r>
        <w:r>
          <w:rPr>
            <w:noProof/>
            <w:sz w:val="22"/>
          </w:rPr>
          <w:tab/>
        </w:r>
        <w:r w:rsidRPr="00110A0C">
          <w:rPr>
            <w:rStyle w:val="Hyperlink"/>
            <w:noProof/>
            <w:lang w:val="fr-CH"/>
          </w:rPr>
          <w:t>Fazit</w:t>
        </w:r>
        <w:r>
          <w:rPr>
            <w:noProof/>
            <w:webHidden/>
          </w:rPr>
          <w:tab/>
        </w:r>
        <w:r>
          <w:rPr>
            <w:noProof/>
            <w:webHidden/>
          </w:rPr>
          <w:fldChar w:fldCharType="begin"/>
        </w:r>
        <w:r>
          <w:rPr>
            <w:noProof/>
            <w:webHidden/>
          </w:rPr>
          <w:instrText xml:space="preserve"> PAGEREF _Toc327350025 \h </w:instrText>
        </w:r>
        <w:r>
          <w:rPr>
            <w:noProof/>
            <w:webHidden/>
          </w:rPr>
        </w:r>
        <w:r>
          <w:rPr>
            <w:noProof/>
            <w:webHidden/>
          </w:rPr>
          <w:fldChar w:fldCharType="separate"/>
        </w:r>
        <w:r>
          <w:rPr>
            <w:noProof/>
            <w:webHidden/>
          </w:rPr>
          <w:t>21</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026" w:history="1">
        <w:r w:rsidRPr="00110A0C">
          <w:rPr>
            <w:rStyle w:val="Hyperlink"/>
            <w:noProof/>
          </w:rPr>
          <w:t>I.3.6</w:t>
        </w:r>
        <w:r>
          <w:rPr>
            <w:b w:val="0"/>
            <w:noProof/>
            <w:sz w:val="22"/>
            <w:szCs w:val="22"/>
            <w:lang w:eastAsia="de-CH"/>
          </w:rPr>
          <w:tab/>
        </w:r>
        <w:r w:rsidRPr="00110A0C">
          <w:rPr>
            <w:rStyle w:val="Hyperlink"/>
            <w:noProof/>
          </w:rPr>
          <w:t>Passantenanalyse</w:t>
        </w:r>
        <w:r>
          <w:rPr>
            <w:noProof/>
            <w:webHidden/>
          </w:rPr>
          <w:tab/>
        </w:r>
        <w:r>
          <w:rPr>
            <w:noProof/>
            <w:webHidden/>
          </w:rPr>
          <w:fldChar w:fldCharType="begin"/>
        </w:r>
        <w:r>
          <w:rPr>
            <w:noProof/>
            <w:webHidden/>
          </w:rPr>
          <w:instrText xml:space="preserve"> PAGEREF _Toc327350026 \h </w:instrText>
        </w:r>
        <w:r>
          <w:rPr>
            <w:noProof/>
            <w:webHidden/>
          </w:rPr>
        </w:r>
        <w:r>
          <w:rPr>
            <w:noProof/>
            <w:webHidden/>
          </w:rPr>
          <w:fldChar w:fldCharType="separate"/>
        </w:r>
        <w:r>
          <w:rPr>
            <w:noProof/>
            <w:webHidden/>
          </w:rPr>
          <w:t>22</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027" w:history="1">
        <w:r w:rsidRPr="00110A0C">
          <w:rPr>
            <w:rStyle w:val="Hyperlink"/>
            <w:noProof/>
          </w:rPr>
          <w:t>I.3.6.1</w:t>
        </w:r>
        <w:r>
          <w:rPr>
            <w:noProof/>
            <w:sz w:val="22"/>
            <w:szCs w:val="22"/>
            <w:lang w:eastAsia="de-CH"/>
          </w:rPr>
          <w:tab/>
        </w:r>
        <w:r w:rsidRPr="00110A0C">
          <w:rPr>
            <w:rStyle w:val="Hyperlink"/>
            <w:noProof/>
          </w:rPr>
          <w:t>Abstandszonen</w:t>
        </w:r>
        <w:r>
          <w:rPr>
            <w:noProof/>
            <w:webHidden/>
          </w:rPr>
          <w:tab/>
        </w:r>
        <w:r>
          <w:rPr>
            <w:noProof/>
            <w:webHidden/>
          </w:rPr>
          <w:fldChar w:fldCharType="begin"/>
        </w:r>
        <w:r>
          <w:rPr>
            <w:noProof/>
            <w:webHidden/>
          </w:rPr>
          <w:instrText xml:space="preserve"> PAGEREF _Toc327350027 \h </w:instrText>
        </w:r>
        <w:r>
          <w:rPr>
            <w:noProof/>
            <w:webHidden/>
          </w:rPr>
        </w:r>
        <w:r>
          <w:rPr>
            <w:noProof/>
            <w:webHidden/>
          </w:rPr>
          <w:fldChar w:fldCharType="separate"/>
        </w:r>
        <w:r>
          <w:rPr>
            <w:noProof/>
            <w:webHidden/>
          </w:rPr>
          <w:t>22</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028" w:history="1">
        <w:r w:rsidRPr="00110A0C">
          <w:rPr>
            <w:rStyle w:val="Hyperlink"/>
            <w:noProof/>
          </w:rPr>
          <w:t>I.3.6.2</w:t>
        </w:r>
        <w:r>
          <w:rPr>
            <w:noProof/>
            <w:sz w:val="22"/>
            <w:szCs w:val="22"/>
            <w:lang w:eastAsia="de-CH"/>
          </w:rPr>
          <w:tab/>
        </w:r>
        <w:r w:rsidRPr="00110A0C">
          <w:rPr>
            <w:rStyle w:val="Hyperlink"/>
            <w:noProof/>
          </w:rPr>
          <w:t>Gruppengrössen</w:t>
        </w:r>
        <w:r>
          <w:rPr>
            <w:noProof/>
            <w:webHidden/>
          </w:rPr>
          <w:tab/>
        </w:r>
        <w:r>
          <w:rPr>
            <w:noProof/>
            <w:webHidden/>
          </w:rPr>
          <w:fldChar w:fldCharType="begin"/>
        </w:r>
        <w:r>
          <w:rPr>
            <w:noProof/>
            <w:webHidden/>
          </w:rPr>
          <w:instrText xml:space="preserve"> PAGEREF _Toc327350028 \h </w:instrText>
        </w:r>
        <w:r>
          <w:rPr>
            <w:noProof/>
            <w:webHidden/>
          </w:rPr>
        </w:r>
        <w:r>
          <w:rPr>
            <w:noProof/>
            <w:webHidden/>
          </w:rPr>
          <w:fldChar w:fldCharType="separate"/>
        </w:r>
        <w:r>
          <w:rPr>
            <w:noProof/>
            <w:webHidden/>
          </w:rPr>
          <w:t>24</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029" w:history="1">
        <w:r w:rsidRPr="00110A0C">
          <w:rPr>
            <w:rStyle w:val="Hyperlink"/>
            <w:noProof/>
          </w:rPr>
          <w:t>I.3.7</w:t>
        </w:r>
        <w:r>
          <w:rPr>
            <w:b w:val="0"/>
            <w:noProof/>
            <w:sz w:val="22"/>
            <w:szCs w:val="22"/>
            <w:lang w:eastAsia="de-CH"/>
          </w:rPr>
          <w:tab/>
        </w:r>
        <w:r w:rsidRPr="00110A0C">
          <w:rPr>
            <w:rStyle w:val="Hyperlink"/>
            <w:noProof/>
          </w:rPr>
          <w:t>Interaktionsbereich des Kinect Sensors</w:t>
        </w:r>
        <w:r>
          <w:rPr>
            <w:noProof/>
            <w:webHidden/>
          </w:rPr>
          <w:tab/>
        </w:r>
        <w:r>
          <w:rPr>
            <w:noProof/>
            <w:webHidden/>
          </w:rPr>
          <w:fldChar w:fldCharType="begin"/>
        </w:r>
        <w:r>
          <w:rPr>
            <w:noProof/>
            <w:webHidden/>
          </w:rPr>
          <w:instrText xml:space="preserve"> PAGEREF _Toc327350029 \h </w:instrText>
        </w:r>
        <w:r>
          <w:rPr>
            <w:noProof/>
            <w:webHidden/>
          </w:rPr>
        </w:r>
        <w:r>
          <w:rPr>
            <w:noProof/>
            <w:webHidden/>
          </w:rPr>
          <w:fldChar w:fldCharType="separate"/>
        </w:r>
        <w:r>
          <w:rPr>
            <w:noProof/>
            <w:webHidden/>
          </w:rPr>
          <w:t>26</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030" w:history="1">
        <w:r w:rsidRPr="00110A0C">
          <w:rPr>
            <w:rStyle w:val="Hyperlink"/>
            <w:noProof/>
          </w:rPr>
          <w:t>I.3.8</w:t>
        </w:r>
        <w:r>
          <w:rPr>
            <w:b w:val="0"/>
            <w:noProof/>
            <w:sz w:val="22"/>
            <w:szCs w:val="22"/>
            <w:lang w:eastAsia="de-CH"/>
          </w:rPr>
          <w:tab/>
        </w:r>
        <w:r w:rsidRPr="00110A0C">
          <w:rPr>
            <w:rStyle w:val="Hyperlink"/>
            <w:noProof/>
          </w:rPr>
          <w:t>Befragung</w:t>
        </w:r>
        <w:r>
          <w:rPr>
            <w:noProof/>
            <w:webHidden/>
          </w:rPr>
          <w:tab/>
        </w:r>
        <w:r>
          <w:rPr>
            <w:noProof/>
            <w:webHidden/>
          </w:rPr>
          <w:fldChar w:fldCharType="begin"/>
        </w:r>
        <w:r>
          <w:rPr>
            <w:noProof/>
            <w:webHidden/>
          </w:rPr>
          <w:instrText xml:space="preserve"> PAGEREF _Toc327350030 \h </w:instrText>
        </w:r>
        <w:r>
          <w:rPr>
            <w:noProof/>
            <w:webHidden/>
          </w:rPr>
        </w:r>
        <w:r>
          <w:rPr>
            <w:noProof/>
            <w:webHidden/>
          </w:rPr>
          <w:fldChar w:fldCharType="separate"/>
        </w:r>
        <w:r>
          <w:rPr>
            <w:noProof/>
            <w:webHidden/>
          </w:rPr>
          <w:t>27</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031" w:history="1">
        <w:r w:rsidRPr="00110A0C">
          <w:rPr>
            <w:rStyle w:val="Hyperlink"/>
            <w:noProof/>
          </w:rPr>
          <w:t>I.3.8.1</w:t>
        </w:r>
        <w:r>
          <w:rPr>
            <w:noProof/>
            <w:sz w:val="22"/>
            <w:szCs w:val="22"/>
            <w:lang w:eastAsia="de-CH"/>
          </w:rPr>
          <w:tab/>
        </w:r>
        <w:r w:rsidRPr="00110A0C">
          <w:rPr>
            <w:rStyle w:val="Hyperlink"/>
            <w:noProof/>
          </w:rPr>
          <w:t>Fragebogen</w:t>
        </w:r>
        <w:r>
          <w:rPr>
            <w:noProof/>
            <w:webHidden/>
          </w:rPr>
          <w:tab/>
        </w:r>
        <w:r>
          <w:rPr>
            <w:noProof/>
            <w:webHidden/>
          </w:rPr>
          <w:fldChar w:fldCharType="begin"/>
        </w:r>
        <w:r>
          <w:rPr>
            <w:noProof/>
            <w:webHidden/>
          </w:rPr>
          <w:instrText xml:space="preserve"> PAGEREF _Toc327350031 \h </w:instrText>
        </w:r>
        <w:r>
          <w:rPr>
            <w:noProof/>
            <w:webHidden/>
          </w:rPr>
        </w:r>
        <w:r>
          <w:rPr>
            <w:noProof/>
            <w:webHidden/>
          </w:rPr>
          <w:fldChar w:fldCharType="separate"/>
        </w:r>
        <w:r>
          <w:rPr>
            <w:noProof/>
            <w:webHidden/>
          </w:rPr>
          <w:t>28</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032" w:history="1">
        <w:r w:rsidRPr="00110A0C">
          <w:rPr>
            <w:rStyle w:val="Hyperlink"/>
            <w:noProof/>
          </w:rPr>
          <w:t>I.3.8.2</w:t>
        </w:r>
        <w:r>
          <w:rPr>
            <w:noProof/>
            <w:sz w:val="22"/>
            <w:szCs w:val="22"/>
            <w:lang w:eastAsia="de-CH"/>
          </w:rPr>
          <w:tab/>
        </w:r>
        <w:r w:rsidRPr="00110A0C">
          <w:rPr>
            <w:rStyle w:val="Hyperlink"/>
            <w:noProof/>
          </w:rPr>
          <w:t>Auswertung</w:t>
        </w:r>
        <w:r>
          <w:rPr>
            <w:noProof/>
            <w:webHidden/>
          </w:rPr>
          <w:tab/>
        </w:r>
        <w:r>
          <w:rPr>
            <w:noProof/>
            <w:webHidden/>
          </w:rPr>
          <w:fldChar w:fldCharType="begin"/>
        </w:r>
        <w:r>
          <w:rPr>
            <w:noProof/>
            <w:webHidden/>
          </w:rPr>
          <w:instrText xml:space="preserve"> PAGEREF _Toc327350032 \h </w:instrText>
        </w:r>
        <w:r>
          <w:rPr>
            <w:noProof/>
            <w:webHidden/>
          </w:rPr>
        </w:r>
        <w:r>
          <w:rPr>
            <w:noProof/>
            <w:webHidden/>
          </w:rPr>
          <w:fldChar w:fldCharType="separate"/>
        </w:r>
        <w:r>
          <w:rPr>
            <w:noProof/>
            <w:webHidden/>
          </w:rPr>
          <w:t>29</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033" w:history="1">
        <w:r w:rsidRPr="00110A0C">
          <w:rPr>
            <w:rStyle w:val="Hyperlink"/>
            <w:noProof/>
          </w:rPr>
          <w:t>I.3.8.3</w:t>
        </w:r>
        <w:r>
          <w:rPr>
            <w:noProof/>
            <w:sz w:val="22"/>
            <w:szCs w:val="22"/>
            <w:lang w:eastAsia="de-CH"/>
          </w:rPr>
          <w:tab/>
        </w:r>
        <w:r w:rsidRPr="00110A0C">
          <w:rPr>
            <w:rStyle w:val="Hyperlink"/>
            <w:noProof/>
          </w:rPr>
          <w:t>Fazit</w:t>
        </w:r>
        <w:r>
          <w:rPr>
            <w:noProof/>
            <w:webHidden/>
          </w:rPr>
          <w:tab/>
        </w:r>
        <w:r>
          <w:rPr>
            <w:noProof/>
            <w:webHidden/>
          </w:rPr>
          <w:fldChar w:fldCharType="begin"/>
        </w:r>
        <w:r>
          <w:rPr>
            <w:noProof/>
            <w:webHidden/>
          </w:rPr>
          <w:instrText xml:space="preserve"> PAGEREF _Toc327350033 \h </w:instrText>
        </w:r>
        <w:r>
          <w:rPr>
            <w:noProof/>
            <w:webHidden/>
          </w:rPr>
        </w:r>
        <w:r>
          <w:rPr>
            <w:noProof/>
            <w:webHidden/>
          </w:rPr>
          <w:fldChar w:fldCharType="separate"/>
        </w:r>
        <w:r>
          <w:rPr>
            <w:noProof/>
            <w:webHidden/>
          </w:rPr>
          <w:t>31</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034" w:history="1">
        <w:r w:rsidRPr="00110A0C">
          <w:rPr>
            <w:rStyle w:val="Hyperlink"/>
            <w:noProof/>
          </w:rPr>
          <w:t>I.3.9</w:t>
        </w:r>
        <w:r>
          <w:rPr>
            <w:b w:val="0"/>
            <w:noProof/>
            <w:sz w:val="22"/>
            <w:szCs w:val="22"/>
            <w:lang w:eastAsia="de-CH"/>
          </w:rPr>
          <w:tab/>
        </w:r>
        <w:r w:rsidRPr="00110A0C">
          <w:rPr>
            <w:rStyle w:val="Hyperlink"/>
            <w:noProof/>
          </w:rPr>
          <w:t>Rollen &amp; Personas</w:t>
        </w:r>
        <w:r>
          <w:rPr>
            <w:noProof/>
            <w:webHidden/>
          </w:rPr>
          <w:tab/>
        </w:r>
        <w:r>
          <w:rPr>
            <w:noProof/>
            <w:webHidden/>
          </w:rPr>
          <w:fldChar w:fldCharType="begin"/>
        </w:r>
        <w:r>
          <w:rPr>
            <w:noProof/>
            <w:webHidden/>
          </w:rPr>
          <w:instrText xml:space="preserve"> PAGEREF _Toc327350034 \h </w:instrText>
        </w:r>
        <w:r>
          <w:rPr>
            <w:noProof/>
            <w:webHidden/>
          </w:rPr>
        </w:r>
        <w:r>
          <w:rPr>
            <w:noProof/>
            <w:webHidden/>
          </w:rPr>
          <w:fldChar w:fldCharType="separate"/>
        </w:r>
        <w:r>
          <w:rPr>
            <w:noProof/>
            <w:webHidden/>
          </w:rPr>
          <w:t>32</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035" w:history="1">
        <w:r w:rsidRPr="00110A0C">
          <w:rPr>
            <w:rStyle w:val="Hyperlink"/>
            <w:noProof/>
          </w:rPr>
          <w:t>I.3.9.1</w:t>
        </w:r>
        <w:r>
          <w:rPr>
            <w:noProof/>
            <w:sz w:val="22"/>
            <w:szCs w:val="22"/>
            <w:lang w:eastAsia="de-CH"/>
          </w:rPr>
          <w:tab/>
        </w:r>
        <w:r w:rsidRPr="00110A0C">
          <w:rPr>
            <w:rStyle w:val="Hyperlink"/>
            <w:noProof/>
          </w:rPr>
          <w:t>Rollen</w:t>
        </w:r>
        <w:r>
          <w:rPr>
            <w:noProof/>
            <w:webHidden/>
          </w:rPr>
          <w:tab/>
        </w:r>
        <w:r>
          <w:rPr>
            <w:noProof/>
            <w:webHidden/>
          </w:rPr>
          <w:fldChar w:fldCharType="begin"/>
        </w:r>
        <w:r>
          <w:rPr>
            <w:noProof/>
            <w:webHidden/>
          </w:rPr>
          <w:instrText xml:space="preserve"> PAGEREF _Toc327350035 \h </w:instrText>
        </w:r>
        <w:r>
          <w:rPr>
            <w:noProof/>
            <w:webHidden/>
          </w:rPr>
        </w:r>
        <w:r>
          <w:rPr>
            <w:noProof/>
            <w:webHidden/>
          </w:rPr>
          <w:fldChar w:fldCharType="separate"/>
        </w:r>
        <w:r>
          <w:rPr>
            <w:noProof/>
            <w:webHidden/>
          </w:rPr>
          <w:t>32</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036" w:history="1">
        <w:r w:rsidRPr="00110A0C">
          <w:rPr>
            <w:rStyle w:val="Hyperlink"/>
            <w:noProof/>
          </w:rPr>
          <w:t>I.3.9.2</w:t>
        </w:r>
        <w:r>
          <w:rPr>
            <w:noProof/>
            <w:sz w:val="22"/>
            <w:szCs w:val="22"/>
            <w:lang w:eastAsia="de-CH"/>
          </w:rPr>
          <w:tab/>
        </w:r>
        <w:r w:rsidRPr="00110A0C">
          <w:rPr>
            <w:rStyle w:val="Hyperlink"/>
            <w:noProof/>
          </w:rPr>
          <w:t>Personas</w:t>
        </w:r>
        <w:r>
          <w:rPr>
            <w:noProof/>
            <w:webHidden/>
          </w:rPr>
          <w:tab/>
        </w:r>
        <w:r>
          <w:rPr>
            <w:noProof/>
            <w:webHidden/>
          </w:rPr>
          <w:fldChar w:fldCharType="begin"/>
        </w:r>
        <w:r>
          <w:rPr>
            <w:noProof/>
            <w:webHidden/>
          </w:rPr>
          <w:instrText xml:space="preserve"> PAGEREF _Toc327350036 \h </w:instrText>
        </w:r>
        <w:r>
          <w:rPr>
            <w:noProof/>
            <w:webHidden/>
          </w:rPr>
        </w:r>
        <w:r>
          <w:rPr>
            <w:noProof/>
            <w:webHidden/>
          </w:rPr>
          <w:fldChar w:fldCharType="separate"/>
        </w:r>
        <w:r>
          <w:rPr>
            <w:noProof/>
            <w:webHidden/>
          </w:rPr>
          <w:t>32</w:t>
        </w:r>
        <w:r>
          <w:rPr>
            <w:noProof/>
            <w:webHidden/>
          </w:rPr>
          <w:fldChar w:fldCharType="end"/>
        </w:r>
      </w:hyperlink>
    </w:p>
    <w:p w:rsidR="003D2333" w:rsidRDefault="003D2333">
      <w:pPr>
        <w:pStyle w:val="TOC3"/>
        <w:tabs>
          <w:tab w:val="left" w:pos="1320"/>
          <w:tab w:val="right" w:leader="dot" w:pos="9062"/>
        </w:tabs>
        <w:rPr>
          <w:noProof/>
          <w:sz w:val="22"/>
        </w:rPr>
      </w:pPr>
      <w:hyperlink w:anchor="_Toc327350037" w:history="1">
        <w:r w:rsidRPr="00110A0C">
          <w:rPr>
            <w:rStyle w:val="Hyperlink"/>
            <w:noProof/>
          </w:rPr>
          <w:t>I.3.9.2.1</w:t>
        </w:r>
        <w:r>
          <w:rPr>
            <w:noProof/>
            <w:sz w:val="22"/>
          </w:rPr>
          <w:tab/>
        </w:r>
        <w:r w:rsidRPr="00110A0C">
          <w:rPr>
            <w:rStyle w:val="Hyperlink"/>
            <w:noProof/>
          </w:rPr>
          <w:t>Persona Peter Posterleser</w:t>
        </w:r>
        <w:r>
          <w:rPr>
            <w:noProof/>
            <w:webHidden/>
          </w:rPr>
          <w:tab/>
        </w:r>
        <w:r>
          <w:rPr>
            <w:noProof/>
            <w:webHidden/>
          </w:rPr>
          <w:fldChar w:fldCharType="begin"/>
        </w:r>
        <w:r>
          <w:rPr>
            <w:noProof/>
            <w:webHidden/>
          </w:rPr>
          <w:instrText xml:space="preserve"> PAGEREF _Toc327350037 \h </w:instrText>
        </w:r>
        <w:r>
          <w:rPr>
            <w:noProof/>
            <w:webHidden/>
          </w:rPr>
        </w:r>
        <w:r>
          <w:rPr>
            <w:noProof/>
            <w:webHidden/>
          </w:rPr>
          <w:fldChar w:fldCharType="separate"/>
        </w:r>
        <w:r>
          <w:rPr>
            <w:noProof/>
            <w:webHidden/>
          </w:rPr>
          <w:t>33</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038" w:history="1">
        <w:r w:rsidRPr="00110A0C">
          <w:rPr>
            <w:rStyle w:val="Hyperlink"/>
            <w:noProof/>
          </w:rPr>
          <w:t>I.3.9.2.1.1</w:t>
        </w:r>
        <w:r>
          <w:rPr>
            <w:noProof/>
            <w:sz w:val="22"/>
            <w:szCs w:val="22"/>
            <w:lang w:eastAsia="de-CH"/>
          </w:rPr>
          <w:tab/>
        </w:r>
        <w:r w:rsidRPr="00110A0C">
          <w:rPr>
            <w:rStyle w:val="Hyperlink"/>
            <w:noProof/>
          </w:rPr>
          <w:t>Ist-Szenario-1</w:t>
        </w:r>
        <w:r>
          <w:rPr>
            <w:noProof/>
            <w:webHidden/>
          </w:rPr>
          <w:tab/>
        </w:r>
        <w:r>
          <w:rPr>
            <w:noProof/>
            <w:webHidden/>
          </w:rPr>
          <w:fldChar w:fldCharType="begin"/>
        </w:r>
        <w:r>
          <w:rPr>
            <w:noProof/>
            <w:webHidden/>
          </w:rPr>
          <w:instrText xml:space="preserve"> PAGEREF _Toc327350038 \h </w:instrText>
        </w:r>
        <w:r>
          <w:rPr>
            <w:noProof/>
            <w:webHidden/>
          </w:rPr>
        </w:r>
        <w:r>
          <w:rPr>
            <w:noProof/>
            <w:webHidden/>
          </w:rPr>
          <w:fldChar w:fldCharType="separate"/>
        </w:r>
        <w:r>
          <w:rPr>
            <w:noProof/>
            <w:webHidden/>
          </w:rPr>
          <w:t>33</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039" w:history="1">
        <w:r w:rsidRPr="00110A0C">
          <w:rPr>
            <w:rStyle w:val="Hyperlink"/>
            <w:noProof/>
          </w:rPr>
          <w:t>I.3.9.2.1.2</w:t>
        </w:r>
        <w:r>
          <w:rPr>
            <w:noProof/>
            <w:sz w:val="22"/>
            <w:szCs w:val="22"/>
            <w:lang w:eastAsia="de-CH"/>
          </w:rPr>
          <w:tab/>
        </w:r>
        <w:r w:rsidRPr="00110A0C">
          <w:rPr>
            <w:rStyle w:val="Hyperlink"/>
            <w:noProof/>
          </w:rPr>
          <w:t>Soll-Szenario-1</w:t>
        </w:r>
        <w:r>
          <w:rPr>
            <w:noProof/>
            <w:webHidden/>
          </w:rPr>
          <w:tab/>
        </w:r>
        <w:r>
          <w:rPr>
            <w:noProof/>
            <w:webHidden/>
          </w:rPr>
          <w:fldChar w:fldCharType="begin"/>
        </w:r>
        <w:r>
          <w:rPr>
            <w:noProof/>
            <w:webHidden/>
          </w:rPr>
          <w:instrText xml:space="preserve"> PAGEREF _Toc327350039 \h </w:instrText>
        </w:r>
        <w:r>
          <w:rPr>
            <w:noProof/>
            <w:webHidden/>
          </w:rPr>
        </w:r>
        <w:r>
          <w:rPr>
            <w:noProof/>
            <w:webHidden/>
          </w:rPr>
          <w:fldChar w:fldCharType="separate"/>
        </w:r>
        <w:r>
          <w:rPr>
            <w:noProof/>
            <w:webHidden/>
          </w:rPr>
          <w:t>33</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040" w:history="1">
        <w:r w:rsidRPr="00110A0C">
          <w:rPr>
            <w:rStyle w:val="Hyperlink"/>
            <w:noProof/>
          </w:rPr>
          <w:t>I.3.9.2.1.3</w:t>
        </w:r>
        <w:r>
          <w:rPr>
            <w:noProof/>
            <w:sz w:val="22"/>
            <w:szCs w:val="22"/>
            <w:lang w:eastAsia="de-CH"/>
          </w:rPr>
          <w:tab/>
        </w:r>
        <w:r w:rsidRPr="00110A0C">
          <w:rPr>
            <w:rStyle w:val="Hyperlink"/>
            <w:noProof/>
          </w:rPr>
          <w:t>Ist-Szenario-2</w:t>
        </w:r>
        <w:r>
          <w:rPr>
            <w:noProof/>
            <w:webHidden/>
          </w:rPr>
          <w:tab/>
        </w:r>
        <w:r>
          <w:rPr>
            <w:noProof/>
            <w:webHidden/>
          </w:rPr>
          <w:fldChar w:fldCharType="begin"/>
        </w:r>
        <w:r>
          <w:rPr>
            <w:noProof/>
            <w:webHidden/>
          </w:rPr>
          <w:instrText xml:space="preserve"> PAGEREF _Toc327350040 \h </w:instrText>
        </w:r>
        <w:r>
          <w:rPr>
            <w:noProof/>
            <w:webHidden/>
          </w:rPr>
        </w:r>
        <w:r>
          <w:rPr>
            <w:noProof/>
            <w:webHidden/>
          </w:rPr>
          <w:fldChar w:fldCharType="separate"/>
        </w:r>
        <w:r>
          <w:rPr>
            <w:noProof/>
            <w:webHidden/>
          </w:rPr>
          <w:t>34</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041" w:history="1">
        <w:r w:rsidRPr="00110A0C">
          <w:rPr>
            <w:rStyle w:val="Hyperlink"/>
            <w:noProof/>
          </w:rPr>
          <w:t>I.3.9.2.1.4</w:t>
        </w:r>
        <w:r>
          <w:rPr>
            <w:noProof/>
            <w:sz w:val="22"/>
            <w:szCs w:val="22"/>
            <w:lang w:eastAsia="de-CH"/>
          </w:rPr>
          <w:tab/>
        </w:r>
        <w:r w:rsidRPr="00110A0C">
          <w:rPr>
            <w:rStyle w:val="Hyperlink"/>
            <w:noProof/>
          </w:rPr>
          <w:t>Soll-Szenario-2</w:t>
        </w:r>
        <w:r>
          <w:rPr>
            <w:noProof/>
            <w:webHidden/>
          </w:rPr>
          <w:tab/>
        </w:r>
        <w:r>
          <w:rPr>
            <w:noProof/>
            <w:webHidden/>
          </w:rPr>
          <w:fldChar w:fldCharType="begin"/>
        </w:r>
        <w:r>
          <w:rPr>
            <w:noProof/>
            <w:webHidden/>
          </w:rPr>
          <w:instrText xml:space="preserve"> PAGEREF _Toc327350041 \h </w:instrText>
        </w:r>
        <w:r>
          <w:rPr>
            <w:noProof/>
            <w:webHidden/>
          </w:rPr>
        </w:r>
        <w:r>
          <w:rPr>
            <w:noProof/>
            <w:webHidden/>
          </w:rPr>
          <w:fldChar w:fldCharType="separate"/>
        </w:r>
        <w:r>
          <w:rPr>
            <w:noProof/>
            <w:webHidden/>
          </w:rPr>
          <w:t>34</w:t>
        </w:r>
        <w:r>
          <w:rPr>
            <w:noProof/>
            <w:webHidden/>
          </w:rPr>
          <w:fldChar w:fldCharType="end"/>
        </w:r>
      </w:hyperlink>
    </w:p>
    <w:p w:rsidR="003D2333" w:rsidRDefault="003D2333">
      <w:pPr>
        <w:pStyle w:val="TOC3"/>
        <w:tabs>
          <w:tab w:val="left" w:pos="1320"/>
          <w:tab w:val="right" w:leader="dot" w:pos="9062"/>
        </w:tabs>
        <w:rPr>
          <w:noProof/>
          <w:sz w:val="22"/>
        </w:rPr>
      </w:pPr>
      <w:hyperlink w:anchor="_Toc327350042" w:history="1">
        <w:r w:rsidRPr="00110A0C">
          <w:rPr>
            <w:rStyle w:val="Hyperlink"/>
            <w:noProof/>
          </w:rPr>
          <w:t>I.3.9.2.2</w:t>
        </w:r>
        <w:r>
          <w:rPr>
            <w:noProof/>
            <w:sz w:val="22"/>
          </w:rPr>
          <w:tab/>
        </w:r>
        <w:r w:rsidRPr="00110A0C">
          <w:rPr>
            <w:rStyle w:val="Hyperlink"/>
            <w:noProof/>
          </w:rPr>
          <w:t>Persona Noemi Nichtinteressiert</w:t>
        </w:r>
        <w:r>
          <w:rPr>
            <w:noProof/>
            <w:webHidden/>
          </w:rPr>
          <w:tab/>
        </w:r>
        <w:r>
          <w:rPr>
            <w:noProof/>
            <w:webHidden/>
          </w:rPr>
          <w:fldChar w:fldCharType="begin"/>
        </w:r>
        <w:r>
          <w:rPr>
            <w:noProof/>
            <w:webHidden/>
          </w:rPr>
          <w:instrText xml:space="preserve"> PAGEREF _Toc327350042 \h </w:instrText>
        </w:r>
        <w:r>
          <w:rPr>
            <w:noProof/>
            <w:webHidden/>
          </w:rPr>
        </w:r>
        <w:r>
          <w:rPr>
            <w:noProof/>
            <w:webHidden/>
          </w:rPr>
          <w:fldChar w:fldCharType="separate"/>
        </w:r>
        <w:r>
          <w:rPr>
            <w:noProof/>
            <w:webHidden/>
          </w:rPr>
          <w:t>34</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043" w:history="1">
        <w:r w:rsidRPr="00110A0C">
          <w:rPr>
            <w:rStyle w:val="Hyperlink"/>
            <w:noProof/>
          </w:rPr>
          <w:t>I.3.9.2.2.1</w:t>
        </w:r>
        <w:r>
          <w:rPr>
            <w:noProof/>
            <w:sz w:val="22"/>
            <w:szCs w:val="22"/>
            <w:lang w:eastAsia="de-CH"/>
          </w:rPr>
          <w:tab/>
        </w:r>
        <w:r w:rsidRPr="00110A0C">
          <w:rPr>
            <w:rStyle w:val="Hyperlink"/>
            <w:noProof/>
          </w:rPr>
          <w:t>Ist-Szenario 1</w:t>
        </w:r>
        <w:r>
          <w:rPr>
            <w:noProof/>
            <w:webHidden/>
          </w:rPr>
          <w:tab/>
        </w:r>
        <w:r>
          <w:rPr>
            <w:noProof/>
            <w:webHidden/>
          </w:rPr>
          <w:fldChar w:fldCharType="begin"/>
        </w:r>
        <w:r>
          <w:rPr>
            <w:noProof/>
            <w:webHidden/>
          </w:rPr>
          <w:instrText xml:space="preserve"> PAGEREF _Toc327350043 \h </w:instrText>
        </w:r>
        <w:r>
          <w:rPr>
            <w:noProof/>
            <w:webHidden/>
          </w:rPr>
        </w:r>
        <w:r>
          <w:rPr>
            <w:noProof/>
            <w:webHidden/>
          </w:rPr>
          <w:fldChar w:fldCharType="separate"/>
        </w:r>
        <w:r>
          <w:rPr>
            <w:noProof/>
            <w:webHidden/>
          </w:rPr>
          <w:t>35</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044" w:history="1">
        <w:r w:rsidRPr="00110A0C">
          <w:rPr>
            <w:rStyle w:val="Hyperlink"/>
            <w:noProof/>
          </w:rPr>
          <w:t>I.3.9.2.2.2</w:t>
        </w:r>
        <w:r>
          <w:rPr>
            <w:noProof/>
            <w:sz w:val="22"/>
            <w:szCs w:val="22"/>
            <w:lang w:eastAsia="de-CH"/>
          </w:rPr>
          <w:tab/>
        </w:r>
        <w:r w:rsidRPr="00110A0C">
          <w:rPr>
            <w:rStyle w:val="Hyperlink"/>
            <w:noProof/>
          </w:rPr>
          <w:t>Soll-Szenario 1</w:t>
        </w:r>
        <w:r>
          <w:rPr>
            <w:noProof/>
            <w:webHidden/>
          </w:rPr>
          <w:tab/>
        </w:r>
        <w:r>
          <w:rPr>
            <w:noProof/>
            <w:webHidden/>
          </w:rPr>
          <w:fldChar w:fldCharType="begin"/>
        </w:r>
        <w:r>
          <w:rPr>
            <w:noProof/>
            <w:webHidden/>
          </w:rPr>
          <w:instrText xml:space="preserve"> PAGEREF _Toc327350044 \h </w:instrText>
        </w:r>
        <w:r>
          <w:rPr>
            <w:noProof/>
            <w:webHidden/>
          </w:rPr>
        </w:r>
        <w:r>
          <w:rPr>
            <w:noProof/>
            <w:webHidden/>
          </w:rPr>
          <w:fldChar w:fldCharType="separate"/>
        </w:r>
        <w:r>
          <w:rPr>
            <w:noProof/>
            <w:webHidden/>
          </w:rPr>
          <w:t>35</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045" w:history="1">
        <w:r w:rsidRPr="00110A0C">
          <w:rPr>
            <w:rStyle w:val="Hyperlink"/>
            <w:noProof/>
          </w:rPr>
          <w:t>I.3.9.2.2.3</w:t>
        </w:r>
        <w:r>
          <w:rPr>
            <w:noProof/>
            <w:sz w:val="22"/>
            <w:szCs w:val="22"/>
            <w:lang w:eastAsia="de-CH"/>
          </w:rPr>
          <w:tab/>
        </w:r>
        <w:r w:rsidRPr="00110A0C">
          <w:rPr>
            <w:rStyle w:val="Hyperlink"/>
            <w:noProof/>
          </w:rPr>
          <w:t>Ist-Szenario 2</w:t>
        </w:r>
        <w:r>
          <w:rPr>
            <w:noProof/>
            <w:webHidden/>
          </w:rPr>
          <w:tab/>
        </w:r>
        <w:r>
          <w:rPr>
            <w:noProof/>
            <w:webHidden/>
          </w:rPr>
          <w:fldChar w:fldCharType="begin"/>
        </w:r>
        <w:r>
          <w:rPr>
            <w:noProof/>
            <w:webHidden/>
          </w:rPr>
          <w:instrText xml:space="preserve"> PAGEREF _Toc327350045 \h </w:instrText>
        </w:r>
        <w:r>
          <w:rPr>
            <w:noProof/>
            <w:webHidden/>
          </w:rPr>
        </w:r>
        <w:r>
          <w:rPr>
            <w:noProof/>
            <w:webHidden/>
          </w:rPr>
          <w:fldChar w:fldCharType="separate"/>
        </w:r>
        <w:r>
          <w:rPr>
            <w:noProof/>
            <w:webHidden/>
          </w:rPr>
          <w:t>35</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046" w:history="1">
        <w:r w:rsidRPr="00110A0C">
          <w:rPr>
            <w:rStyle w:val="Hyperlink"/>
            <w:noProof/>
          </w:rPr>
          <w:t>I.3.9.2.2.4</w:t>
        </w:r>
        <w:r>
          <w:rPr>
            <w:noProof/>
            <w:sz w:val="22"/>
            <w:szCs w:val="22"/>
            <w:lang w:eastAsia="de-CH"/>
          </w:rPr>
          <w:tab/>
        </w:r>
        <w:r w:rsidRPr="00110A0C">
          <w:rPr>
            <w:rStyle w:val="Hyperlink"/>
            <w:noProof/>
          </w:rPr>
          <w:t>Soll-Szenario 2</w:t>
        </w:r>
        <w:r>
          <w:rPr>
            <w:noProof/>
            <w:webHidden/>
          </w:rPr>
          <w:tab/>
        </w:r>
        <w:r>
          <w:rPr>
            <w:noProof/>
            <w:webHidden/>
          </w:rPr>
          <w:fldChar w:fldCharType="begin"/>
        </w:r>
        <w:r>
          <w:rPr>
            <w:noProof/>
            <w:webHidden/>
          </w:rPr>
          <w:instrText xml:space="preserve"> PAGEREF _Toc327350046 \h </w:instrText>
        </w:r>
        <w:r>
          <w:rPr>
            <w:noProof/>
            <w:webHidden/>
          </w:rPr>
        </w:r>
        <w:r>
          <w:rPr>
            <w:noProof/>
            <w:webHidden/>
          </w:rPr>
          <w:fldChar w:fldCharType="separate"/>
        </w:r>
        <w:r>
          <w:rPr>
            <w:noProof/>
            <w:webHidden/>
          </w:rPr>
          <w:t>35</w:t>
        </w:r>
        <w:r>
          <w:rPr>
            <w:noProof/>
            <w:webHidden/>
          </w:rPr>
          <w:fldChar w:fldCharType="end"/>
        </w:r>
      </w:hyperlink>
    </w:p>
    <w:p w:rsidR="003D2333" w:rsidRDefault="003D2333">
      <w:pPr>
        <w:pStyle w:val="TOC3"/>
        <w:tabs>
          <w:tab w:val="left" w:pos="1320"/>
          <w:tab w:val="right" w:leader="dot" w:pos="9062"/>
        </w:tabs>
        <w:rPr>
          <w:noProof/>
          <w:sz w:val="22"/>
        </w:rPr>
      </w:pPr>
      <w:hyperlink w:anchor="_Toc327350047" w:history="1">
        <w:r w:rsidRPr="00110A0C">
          <w:rPr>
            <w:rStyle w:val="Hyperlink"/>
            <w:noProof/>
          </w:rPr>
          <w:t>I.3.9.2.3</w:t>
        </w:r>
        <w:r>
          <w:rPr>
            <w:noProof/>
            <w:sz w:val="22"/>
          </w:rPr>
          <w:tab/>
        </w:r>
        <w:r w:rsidRPr="00110A0C">
          <w:rPr>
            <w:rStyle w:val="Hyperlink"/>
            <w:noProof/>
          </w:rPr>
          <w:t>Persona Erich Eventbesucher</w:t>
        </w:r>
        <w:r>
          <w:rPr>
            <w:noProof/>
            <w:webHidden/>
          </w:rPr>
          <w:tab/>
        </w:r>
        <w:r>
          <w:rPr>
            <w:noProof/>
            <w:webHidden/>
          </w:rPr>
          <w:fldChar w:fldCharType="begin"/>
        </w:r>
        <w:r>
          <w:rPr>
            <w:noProof/>
            <w:webHidden/>
          </w:rPr>
          <w:instrText xml:space="preserve"> PAGEREF _Toc327350047 \h </w:instrText>
        </w:r>
        <w:r>
          <w:rPr>
            <w:noProof/>
            <w:webHidden/>
          </w:rPr>
        </w:r>
        <w:r>
          <w:rPr>
            <w:noProof/>
            <w:webHidden/>
          </w:rPr>
          <w:fldChar w:fldCharType="separate"/>
        </w:r>
        <w:r>
          <w:rPr>
            <w:noProof/>
            <w:webHidden/>
          </w:rPr>
          <w:t>35</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048" w:history="1">
        <w:r w:rsidRPr="00110A0C">
          <w:rPr>
            <w:rStyle w:val="Hyperlink"/>
            <w:noProof/>
          </w:rPr>
          <w:t>I.3.9.2.3.1</w:t>
        </w:r>
        <w:r>
          <w:rPr>
            <w:noProof/>
            <w:sz w:val="22"/>
            <w:szCs w:val="22"/>
            <w:lang w:eastAsia="de-CH"/>
          </w:rPr>
          <w:tab/>
        </w:r>
        <w:r w:rsidRPr="00110A0C">
          <w:rPr>
            <w:rStyle w:val="Hyperlink"/>
            <w:noProof/>
          </w:rPr>
          <w:t>Ist-Szenario-1</w:t>
        </w:r>
        <w:r>
          <w:rPr>
            <w:noProof/>
            <w:webHidden/>
          </w:rPr>
          <w:tab/>
        </w:r>
        <w:r>
          <w:rPr>
            <w:noProof/>
            <w:webHidden/>
          </w:rPr>
          <w:fldChar w:fldCharType="begin"/>
        </w:r>
        <w:r>
          <w:rPr>
            <w:noProof/>
            <w:webHidden/>
          </w:rPr>
          <w:instrText xml:space="preserve"> PAGEREF _Toc327350048 \h </w:instrText>
        </w:r>
        <w:r>
          <w:rPr>
            <w:noProof/>
            <w:webHidden/>
          </w:rPr>
        </w:r>
        <w:r>
          <w:rPr>
            <w:noProof/>
            <w:webHidden/>
          </w:rPr>
          <w:fldChar w:fldCharType="separate"/>
        </w:r>
        <w:r>
          <w:rPr>
            <w:noProof/>
            <w:webHidden/>
          </w:rPr>
          <w:t>36</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049" w:history="1">
        <w:r w:rsidRPr="00110A0C">
          <w:rPr>
            <w:rStyle w:val="Hyperlink"/>
            <w:noProof/>
          </w:rPr>
          <w:t>I.3.9.2.3.2</w:t>
        </w:r>
        <w:r>
          <w:rPr>
            <w:noProof/>
            <w:sz w:val="22"/>
            <w:szCs w:val="22"/>
            <w:lang w:eastAsia="de-CH"/>
          </w:rPr>
          <w:tab/>
        </w:r>
        <w:r w:rsidRPr="00110A0C">
          <w:rPr>
            <w:rStyle w:val="Hyperlink"/>
            <w:noProof/>
          </w:rPr>
          <w:t>Soll-Szenario-1</w:t>
        </w:r>
        <w:r>
          <w:rPr>
            <w:noProof/>
            <w:webHidden/>
          </w:rPr>
          <w:tab/>
        </w:r>
        <w:r>
          <w:rPr>
            <w:noProof/>
            <w:webHidden/>
          </w:rPr>
          <w:fldChar w:fldCharType="begin"/>
        </w:r>
        <w:r>
          <w:rPr>
            <w:noProof/>
            <w:webHidden/>
          </w:rPr>
          <w:instrText xml:space="preserve"> PAGEREF _Toc327350049 \h </w:instrText>
        </w:r>
        <w:r>
          <w:rPr>
            <w:noProof/>
            <w:webHidden/>
          </w:rPr>
        </w:r>
        <w:r>
          <w:rPr>
            <w:noProof/>
            <w:webHidden/>
          </w:rPr>
          <w:fldChar w:fldCharType="separate"/>
        </w:r>
        <w:r>
          <w:rPr>
            <w:noProof/>
            <w:webHidden/>
          </w:rPr>
          <w:t>36</w:t>
        </w:r>
        <w:r>
          <w:rPr>
            <w:noProof/>
            <w:webHidden/>
          </w:rPr>
          <w:fldChar w:fldCharType="end"/>
        </w:r>
      </w:hyperlink>
    </w:p>
    <w:p w:rsidR="003D2333" w:rsidRDefault="003D2333">
      <w:pPr>
        <w:pStyle w:val="TOC1"/>
        <w:tabs>
          <w:tab w:val="left" w:pos="800"/>
          <w:tab w:val="right" w:leader="dot" w:pos="9062"/>
        </w:tabs>
        <w:rPr>
          <w:b w:val="0"/>
          <w:noProof/>
          <w:sz w:val="22"/>
          <w:szCs w:val="22"/>
          <w:lang w:eastAsia="de-CH"/>
        </w:rPr>
      </w:pPr>
      <w:hyperlink w:anchor="_Toc327350050" w:history="1">
        <w:r w:rsidRPr="00110A0C">
          <w:rPr>
            <w:rStyle w:val="Hyperlink"/>
            <w:noProof/>
          </w:rPr>
          <w:t>I.3.10</w:t>
        </w:r>
        <w:r>
          <w:rPr>
            <w:b w:val="0"/>
            <w:noProof/>
            <w:sz w:val="22"/>
            <w:szCs w:val="22"/>
            <w:lang w:eastAsia="de-CH"/>
          </w:rPr>
          <w:tab/>
        </w:r>
        <w:r w:rsidRPr="00110A0C">
          <w:rPr>
            <w:rStyle w:val="Hyperlink"/>
            <w:noProof/>
          </w:rPr>
          <w:t>Sofortiges Erfolgserlebnis</w:t>
        </w:r>
        <w:r>
          <w:rPr>
            <w:noProof/>
            <w:webHidden/>
          </w:rPr>
          <w:tab/>
        </w:r>
        <w:r>
          <w:rPr>
            <w:noProof/>
            <w:webHidden/>
          </w:rPr>
          <w:fldChar w:fldCharType="begin"/>
        </w:r>
        <w:r>
          <w:rPr>
            <w:noProof/>
            <w:webHidden/>
          </w:rPr>
          <w:instrText xml:space="preserve"> PAGEREF _Toc327350050 \h </w:instrText>
        </w:r>
        <w:r>
          <w:rPr>
            <w:noProof/>
            <w:webHidden/>
          </w:rPr>
        </w:r>
        <w:r>
          <w:rPr>
            <w:noProof/>
            <w:webHidden/>
          </w:rPr>
          <w:fldChar w:fldCharType="separate"/>
        </w:r>
        <w:r>
          <w:rPr>
            <w:noProof/>
            <w:webHidden/>
          </w:rPr>
          <w:t>37</w:t>
        </w:r>
        <w:r>
          <w:rPr>
            <w:noProof/>
            <w:webHidden/>
          </w:rPr>
          <w:fldChar w:fldCharType="end"/>
        </w:r>
      </w:hyperlink>
    </w:p>
    <w:p w:rsidR="003D2333" w:rsidRDefault="003D2333">
      <w:pPr>
        <w:pStyle w:val="TOC1"/>
        <w:tabs>
          <w:tab w:val="left" w:pos="800"/>
          <w:tab w:val="right" w:leader="dot" w:pos="9062"/>
        </w:tabs>
        <w:rPr>
          <w:b w:val="0"/>
          <w:noProof/>
          <w:sz w:val="22"/>
          <w:szCs w:val="22"/>
          <w:lang w:eastAsia="de-CH"/>
        </w:rPr>
      </w:pPr>
      <w:hyperlink w:anchor="_Toc327350051" w:history="1">
        <w:r w:rsidRPr="00110A0C">
          <w:rPr>
            <w:rStyle w:val="Hyperlink"/>
            <w:noProof/>
          </w:rPr>
          <w:t>I.3.11</w:t>
        </w:r>
        <w:r>
          <w:rPr>
            <w:b w:val="0"/>
            <w:noProof/>
            <w:sz w:val="22"/>
            <w:szCs w:val="22"/>
            <w:lang w:eastAsia="de-CH"/>
          </w:rPr>
          <w:tab/>
        </w:r>
        <w:r w:rsidRPr="00110A0C">
          <w:rPr>
            <w:rStyle w:val="Hyperlink"/>
            <w:noProof/>
          </w:rPr>
          <w:t>Motivation zur wiederholten Nutzung der Videowall</w:t>
        </w:r>
        <w:r>
          <w:rPr>
            <w:noProof/>
            <w:webHidden/>
          </w:rPr>
          <w:tab/>
        </w:r>
        <w:r>
          <w:rPr>
            <w:noProof/>
            <w:webHidden/>
          </w:rPr>
          <w:fldChar w:fldCharType="begin"/>
        </w:r>
        <w:r>
          <w:rPr>
            <w:noProof/>
            <w:webHidden/>
          </w:rPr>
          <w:instrText xml:space="preserve"> PAGEREF _Toc327350051 \h </w:instrText>
        </w:r>
        <w:r>
          <w:rPr>
            <w:noProof/>
            <w:webHidden/>
          </w:rPr>
        </w:r>
        <w:r>
          <w:rPr>
            <w:noProof/>
            <w:webHidden/>
          </w:rPr>
          <w:fldChar w:fldCharType="separate"/>
        </w:r>
        <w:r>
          <w:rPr>
            <w:noProof/>
            <w:webHidden/>
          </w:rPr>
          <w:t>37</w:t>
        </w:r>
        <w:r>
          <w:rPr>
            <w:noProof/>
            <w:webHidden/>
          </w:rPr>
          <w:fldChar w:fldCharType="end"/>
        </w:r>
      </w:hyperlink>
    </w:p>
    <w:p w:rsidR="00817A5C" w:rsidRPr="00A96DD0" w:rsidRDefault="00817A5C" w:rsidP="00817A5C">
      <w:r>
        <w:fldChar w:fldCharType="end"/>
      </w:r>
    </w:p>
    <w:p w:rsidR="00817A5C" w:rsidRDefault="00817A5C" w:rsidP="00817A5C">
      <w:pPr>
        <w:pStyle w:val="Heading3"/>
      </w:pPr>
      <w:bookmarkStart w:id="86" w:name="_Toc320601243"/>
      <w:bookmarkStart w:id="87" w:name="_Toc327350008"/>
      <w:bookmarkStart w:id="88" w:name="_Toc327350339"/>
      <w:r>
        <w:t>Änderungsgeschichte</w:t>
      </w:r>
      <w:bookmarkEnd w:id="86"/>
      <w:bookmarkEnd w:id="87"/>
      <w:bookmarkEnd w:id="88"/>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817A5C" w:rsidTr="005328B5">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817A5C" w:rsidRDefault="00817A5C" w:rsidP="005328B5">
            <w:r>
              <w:t>Datum</w:t>
            </w:r>
          </w:p>
        </w:tc>
        <w:tc>
          <w:tcPr>
            <w:tcW w:w="993" w:type="dxa"/>
          </w:tcPr>
          <w:p w:rsidR="00817A5C" w:rsidRDefault="00817A5C" w:rsidP="005328B5">
            <w:r>
              <w:t>Version</w:t>
            </w:r>
          </w:p>
        </w:tc>
        <w:tc>
          <w:tcPr>
            <w:tcW w:w="4674" w:type="dxa"/>
          </w:tcPr>
          <w:p w:rsidR="00817A5C" w:rsidRDefault="00817A5C" w:rsidP="005328B5">
            <w:r>
              <w:t>Änderung</w:t>
            </w:r>
          </w:p>
        </w:tc>
        <w:tc>
          <w:tcPr>
            <w:tcW w:w="2303" w:type="dxa"/>
          </w:tcPr>
          <w:p w:rsidR="00817A5C" w:rsidRDefault="00817A5C" w:rsidP="005328B5">
            <w:r>
              <w:t>Autor</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Pr="00F9181E" w:rsidRDefault="00817A5C" w:rsidP="005328B5">
            <w:pPr>
              <w:rPr>
                <w:b/>
              </w:rPr>
            </w:pPr>
            <w:r>
              <w:t>24.02.2012</w:t>
            </w:r>
          </w:p>
        </w:tc>
        <w:tc>
          <w:tcPr>
            <w:tcW w:w="993" w:type="dxa"/>
          </w:tcPr>
          <w:p w:rsidR="00817A5C" w:rsidRPr="00F9181E" w:rsidRDefault="00817A5C" w:rsidP="005328B5">
            <w:r w:rsidRPr="00F9181E">
              <w:t>1.0</w:t>
            </w:r>
          </w:p>
        </w:tc>
        <w:tc>
          <w:tcPr>
            <w:tcW w:w="4674" w:type="dxa"/>
          </w:tcPr>
          <w:p w:rsidR="00817A5C" w:rsidRPr="00F9181E" w:rsidRDefault="00817A5C" w:rsidP="005328B5">
            <w:r w:rsidRPr="00F9181E">
              <w:t>Erste Version des Dokuments</w:t>
            </w:r>
          </w:p>
        </w:tc>
        <w:tc>
          <w:tcPr>
            <w:tcW w:w="2303" w:type="dxa"/>
          </w:tcPr>
          <w:p w:rsidR="00817A5C" w:rsidRPr="00F9181E" w:rsidRDefault="00817A5C" w:rsidP="005328B5">
            <w:r>
              <w:t>CH</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28.02.2012</w:t>
            </w:r>
          </w:p>
        </w:tc>
        <w:tc>
          <w:tcPr>
            <w:tcW w:w="993" w:type="dxa"/>
          </w:tcPr>
          <w:p w:rsidR="00817A5C" w:rsidRPr="00F9181E" w:rsidRDefault="00817A5C" w:rsidP="005328B5">
            <w:r>
              <w:t>1.1</w:t>
            </w:r>
          </w:p>
        </w:tc>
        <w:tc>
          <w:tcPr>
            <w:tcW w:w="4674" w:type="dxa"/>
          </w:tcPr>
          <w:p w:rsidR="00817A5C" w:rsidRPr="00F9181E" w:rsidRDefault="00817A5C" w:rsidP="005328B5">
            <w:r>
              <w:t>Fragebogen, Passantenanalyse</w:t>
            </w:r>
          </w:p>
        </w:tc>
        <w:tc>
          <w:tcPr>
            <w:tcW w:w="2303" w:type="dxa"/>
          </w:tcPr>
          <w:p w:rsidR="00817A5C" w:rsidRDefault="00817A5C" w:rsidP="005328B5">
            <w:r>
              <w:t>CH</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02.03.2012</w:t>
            </w:r>
          </w:p>
        </w:tc>
        <w:tc>
          <w:tcPr>
            <w:tcW w:w="993" w:type="dxa"/>
          </w:tcPr>
          <w:p w:rsidR="00817A5C" w:rsidRDefault="00817A5C" w:rsidP="005328B5">
            <w:r>
              <w:t>1.2</w:t>
            </w:r>
          </w:p>
        </w:tc>
        <w:tc>
          <w:tcPr>
            <w:tcW w:w="4674" w:type="dxa"/>
          </w:tcPr>
          <w:p w:rsidR="00817A5C" w:rsidRDefault="00817A5C" w:rsidP="005328B5">
            <w:r>
              <w:t>Passantenanalyse</w:t>
            </w:r>
          </w:p>
        </w:tc>
        <w:tc>
          <w:tcPr>
            <w:tcW w:w="2303" w:type="dxa"/>
          </w:tcPr>
          <w:p w:rsidR="00817A5C" w:rsidRDefault="00817A5C" w:rsidP="005328B5">
            <w:r>
              <w:t>CH</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08.03.2012</w:t>
            </w:r>
          </w:p>
        </w:tc>
        <w:tc>
          <w:tcPr>
            <w:tcW w:w="993" w:type="dxa"/>
          </w:tcPr>
          <w:p w:rsidR="00817A5C" w:rsidRDefault="00817A5C" w:rsidP="005328B5">
            <w:r>
              <w:t>1.3</w:t>
            </w:r>
          </w:p>
        </w:tc>
        <w:tc>
          <w:tcPr>
            <w:tcW w:w="4674" w:type="dxa"/>
          </w:tcPr>
          <w:p w:rsidR="00817A5C" w:rsidRDefault="00817A5C" w:rsidP="005328B5">
            <w:r>
              <w:t>Vision</w:t>
            </w:r>
          </w:p>
        </w:tc>
        <w:tc>
          <w:tcPr>
            <w:tcW w:w="2303" w:type="dxa"/>
          </w:tcPr>
          <w:p w:rsidR="00817A5C" w:rsidRDefault="00817A5C" w:rsidP="005328B5">
            <w:r>
              <w:t>CH</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08.03.2012</w:t>
            </w:r>
          </w:p>
        </w:tc>
        <w:tc>
          <w:tcPr>
            <w:tcW w:w="993" w:type="dxa"/>
          </w:tcPr>
          <w:p w:rsidR="00817A5C" w:rsidRDefault="00817A5C" w:rsidP="005328B5">
            <w:r>
              <w:t>1.4</w:t>
            </w:r>
          </w:p>
        </w:tc>
        <w:tc>
          <w:tcPr>
            <w:tcW w:w="4674" w:type="dxa"/>
          </w:tcPr>
          <w:p w:rsidR="00817A5C" w:rsidRPr="0022501B" w:rsidRDefault="00817A5C" w:rsidP="005328B5">
            <w:pPr>
              <w:rPr>
                <w:lang w:val="en-US"/>
              </w:rPr>
            </w:pPr>
            <w:r w:rsidRPr="0022501B">
              <w:rPr>
                <w:lang w:val="en-US"/>
              </w:rPr>
              <w:t>Befragung, Review Testsetup, Review Passanten</w:t>
            </w:r>
            <w:r>
              <w:rPr>
                <w:lang w:val="en-US"/>
              </w:rPr>
              <w:t>a</w:t>
            </w:r>
            <w:r w:rsidRPr="0022501B">
              <w:rPr>
                <w:lang w:val="en-US"/>
              </w:rPr>
              <w:t>nalyse</w:t>
            </w:r>
          </w:p>
        </w:tc>
        <w:tc>
          <w:tcPr>
            <w:tcW w:w="2303" w:type="dxa"/>
          </w:tcPr>
          <w:p w:rsidR="00817A5C" w:rsidRDefault="00817A5C" w:rsidP="005328B5">
            <w:r>
              <w:t>DT</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09.03.2012</w:t>
            </w:r>
          </w:p>
        </w:tc>
        <w:tc>
          <w:tcPr>
            <w:tcW w:w="993" w:type="dxa"/>
          </w:tcPr>
          <w:p w:rsidR="00817A5C" w:rsidRDefault="00817A5C" w:rsidP="005328B5">
            <w:r>
              <w:t>1.5</w:t>
            </w:r>
          </w:p>
        </w:tc>
        <w:tc>
          <w:tcPr>
            <w:tcW w:w="4674" w:type="dxa"/>
          </w:tcPr>
          <w:p w:rsidR="00817A5C" w:rsidRPr="00EC3063" w:rsidRDefault="00817A5C" w:rsidP="005328B5">
            <w:pPr>
              <w:rPr>
                <w:lang w:val="en-US"/>
              </w:rPr>
            </w:pPr>
            <w:r>
              <w:rPr>
                <w:lang w:val="en-US"/>
              </w:rPr>
              <w:t>V</w:t>
            </w:r>
            <w:r w:rsidRPr="00EC3063">
              <w:rPr>
                <w:lang w:val="en-US"/>
              </w:rPr>
              <w:t>ision, Hardware-Setup</w:t>
            </w:r>
            <w:r>
              <w:rPr>
                <w:lang w:val="en-US"/>
              </w:rPr>
              <w:t xml:space="preserve">, </w:t>
            </w:r>
            <w:r w:rsidRPr="00EC3063">
              <w:rPr>
                <w:lang w:val="en-US"/>
              </w:rPr>
              <w:t>Review Befragung</w:t>
            </w:r>
          </w:p>
        </w:tc>
        <w:tc>
          <w:tcPr>
            <w:tcW w:w="2303" w:type="dxa"/>
          </w:tcPr>
          <w:p w:rsidR="00817A5C" w:rsidRDefault="00817A5C" w:rsidP="005328B5">
            <w:r>
              <w:t>CH</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13.03.2012</w:t>
            </w:r>
          </w:p>
        </w:tc>
        <w:tc>
          <w:tcPr>
            <w:tcW w:w="993" w:type="dxa"/>
          </w:tcPr>
          <w:p w:rsidR="00817A5C" w:rsidRDefault="00817A5C" w:rsidP="005328B5">
            <w:r>
              <w:t>1.6</w:t>
            </w:r>
          </w:p>
        </w:tc>
        <w:tc>
          <w:tcPr>
            <w:tcW w:w="4674" w:type="dxa"/>
          </w:tcPr>
          <w:p w:rsidR="00817A5C" w:rsidRPr="00EC3063" w:rsidRDefault="00817A5C" w:rsidP="005328B5">
            <w:pPr>
              <w:rPr>
                <w:lang w:val="en-US"/>
              </w:rPr>
            </w:pPr>
            <w:r>
              <w:rPr>
                <w:lang w:val="en-US"/>
              </w:rPr>
              <w:t>Review Vision und Hardware-Setup</w:t>
            </w:r>
          </w:p>
        </w:tc>
        <w:tc>
          <w:tcPr>
            <w:tcW w:w="2303" w:type="dxa"/>
          </w:tcPr>
          <w:p w:rsidR="00817A5C" w:rsidRDefault="00817A5C" w:rsidP="005328B5">
            <w:r>
              <w:t>DT</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13.03.2012</w:t>
            </w:r>
          </w:p>
        </w:tc>
        <w:tc>
          <w:tcPr>
            <w:tcW w:w="993" w:type="dxa"/>
          </w:tcPr>
          <w:p w:rsidR="00817A5C" w:rsidRDefault="00817A5C" w:rsidP="005328B5">
            <w:r>
              <w:t>1.7</w:t>
            </w:r>
          </w:p>
        </w:tc>
        <w:tc>
          <w:tcPr>
            <w:tcW w:w="4674" w:type="dxa"/>
          </w:tcPr>
          <w:p w:rsidR="00817A5C" w:rsidRPr="008D093B" w:rsidRDefault="00817A5C" w:rsidP="005328B5">
            <w:r w:rsidRPr="008D093B">
              <w:t>Personas und Szenarien Peter Posterleser</w:t>
            </w:r>
            <w:r>
              <w:t xml:space="preserve"> und Erich Eventbesucher</w:t>
            </w:r>
          </w:p>
        </w:tc>
        <w:tc>
          <w:tcPr>
            <w:tcW w:w="2303" w:type="dxa"/>
          </w:tcPr>
          <w:p w:rsidR="00817A5C" w:rsidRDefault="00817A5C" w:rsidP="005328B5">
            <w:r>
              <w:t>CH</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13.03.2012</w:t>
            </w:r>
          </w:p>
        </w:tc>
        <w:tc>
          <w:tcPr>
            <w:tcW w:w="993" w:type="dxa"/>
          </w:tcPr>
          <w:p w:rsidR="00817A5C" w:rsidRDefault="00817A5C" w:rsidP="005328B5">
            <w:r>
              <w:t>1.8</w:t>
            </w:r>
          </w:p>
        </w:tc>
        <w:tc>
          <w:tcPr>
            <w:tcW w:w="4674" w:type="dxa"/>
          </w:tcPr>
          <w:p w:rsidR="00817A5C" w:rsidRPr="008D093B" w:rsidRDefault="00817A5C" w:rsidP="005328B5">
            <w:r>
              <w:t>Persona Noemi Nichtinteressiert, Szenarien Noemi Nichtinteressiert</w:t>
            </w:r>
          </w:p>
        </w:tc>
        <w:tc>
          <w:tcPr>
            <w:tcW w:w="2303" w:type="dxa"/>
          </w:tcPr>
          <w:p w:rsidR="00817A5C" w:rsidRDefault="00817A5C" w:rsidP="005328B5">
            <w:r>
              <w:t>DT</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14.03.2012</w:t>
            </w:r>
          </w:p>
        </w:tc>
        <w:tc>
          <w:tcPr>
            <w:tcW w:w="993" w:type="dxa"/>
          </w:tcPr>
          <w:p w:rsidR="00817A5C" w:rsidRDefault="00817A5C" w:rsidP="005328B5">
            <w:r>
              <w:t>1.9</w:t>
            </w:r>
          </w:p>
        </w:tc>
        <w:tc>
          <w:tcPr>
            <w:tcW w:w="4674" w:type="dxa"/>
          </w:tcPr>
          <w:p w:rsidR="00817A5C" w:rsidRDefault="00817A5C" w:rsidP="005328B5">
            <w:r>
              <w:t>Review</w:t>
            </w:r>
          </w:p>
        </w:tc>
        <w:tc>
          <w:tcPr>
            <w:tcW w:w="2303" w:type="dxa"/>
          </w:tcPr>
          <w:p w:rsidR="00817A5C" w:rsidRDefault="00817A5C" w:rsidP="005328B5">
            <w:r>
              <w:t>CH</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14.03.2012</w:t>
            </w:r>
          </w:p>
        </w:tc>
        <w:tc>
          <w:tcPr>
            <w:tcW w:w="993" w:type="dxa"/>
          </w:tcPr>
          <w:p w:rsidR="00817A5C" w:rsidRDefault="00817A5C" w:rsidP="005328B5">
            <w:r>
              <w:t>1.10</w:t>
            </w:r>
          </w:p>
        </w:tc>
        <w:tc>
          <w:tcPr>
            <w:tcW w:w="4674" w:type="dxa"/>
          </w:tcPr>
          <w:p w:rsidR="00817A5C" w:rsidRDefault="00817A5C" w:rsidP="005328B5">
            <w:r>
              <w:t>Review Personas und Szenarien</w:t>
            </w:r>
          </w:p>
        </w:tc>
        <w:tc>
          <w:tcPr>
            <w:tcW w:w="2303" w:type="dxa"/>
          </w:tcPr>
          <w:p w:rsidR="00817A5C" w:rsidRDefault="00817A5C" w:rsidP="005328B5">
            <w:r>
              <w:t>DT</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19.03.2012</w:t>
            </w:r>
          </w:p>
        </w:tc>
        <w:tc>
          <w:tcPr>
            <w:tcW w:w="993" w:type="dxa"/>
          </w:tcPr>
          <w:p w:rsidR="00817A5C" w:rsidRDefault="00817A5C" w:rsidP="005328B5">
            <w:r>
              <w:t>1.11</w:t>
            </w:r>
          </w:p>
        </w:tc>
        <w:tc>
          <w:tcPr>
            <w:tcW w:w="4674" w:type="dxa"/>
          </w:tcPr>
          <w:p w:rsidR="00817A5C" w:rsidRDefault="00817A5C" w:rsidP="005328B5">
            <w:r>
              <w:t>Ergänzung der Einführung zu den Personas mit Rollen</w:t>
            </w:r>
          </w:p>
        </w:tc>
        <w:tc>
          <w:tcPr>
            <w:tcW w:w="2303" w:type="dxa"/>
          </w:tcPr>
          <w:p w:rsidR="00817A5C" w:rsidRDefault="00817A5C" w:rsidP="005328B5">
            <w:r>
              <w:t>DT</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19.03.2012</w:t>
            </w:r>
          </w:p>
        </w:tc>
        <w:tc>
          <w:tcPr>
            <w:tcW w:w="993" w:type="dxa"/>
          </w:tcPr>
          <w:p w:rsidR="00817A5C" w:rsidRDefault="00817A5C" w:rsidP="005328B5">
            <w:r>
              <w:t>1.12</w:t>
            </w:r>
          </w:p>
        </w:tc>
        <w:tc>
          <w:tcPr>
            <w:tcW w:w="4674" w:type="dxa"/>
          </w:tcPr>
          <w:p w:rsidR="00817A5C" w:rsidRDefault="00817A5C" w:rsidP="005328B5">
            <w:r>
              <w:t>Kapitel 4: Interaktionsbereich des Kinects Sensors</w:t>
            </w:r>
          </w:p>
        </w:tc>
        <w:tc>
          <w:tcPr>
            <w:tcW w:w="2303" w:type="dxa"/>
          </w:tcPr>
          <w:p w:rsidR="00817A5C" w:rsidRDefault="00817A5C" w:rsidP="005328B5">
            <w:r>
              <w:t>DT</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20.03.2012</w:t>
            </w:r>
          </w:p>
        </w:tc>
        <w:tc>
          <w:tcPr>
            <w:tcW w:w="993" w:type="dxa"/>
          </w:tcPr>
          <w:p w:rsidR="00817A5C" w:rsidRDefault="00817A5C" w:rsidP="005328B5">
            <w:r>
              <w:t>1.13</w:t>
            </w:r>
          </w:p>
        </w:tc>
        <w:tc>
          <w:tcPr>
            <w:tcW w:w="4674" w:type="dxa"/>
          </w:tcPr>
          <w:p w:rsidR="00817A5C" w:rsidRDefault="00817A5C" w:rsidP="005328B5">
            <w:r>
              <w:t>Review Interaktionsbereich, Einfügen Abbildung</w:t>
            </w:r>
          </w:p>
        </w:tc>
        <w:tc>
          <w:tcPr>
            <w:tcW w:w="2303" w:type="dxa"/>
          </w:tcPr>
          <w:p w:rsidR="00817A5C" w:rsidRDefault="00817A5C" w:rsidP="005328B5">
            <w:r>
              <w:t>CH</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23.03.2012</w:t>
            </w:r>
          </w:p>
        </w:tc>
        <w:tc>
          <w:tcPr>
            <w:tcW w:w="993" w:type="dxa"/>
          </w:tcPr>
          <w:p w:rsidR="00817A5C" w:rsidRDefault="00817A5C" w:rsidP="005328B5">
            <w:r>
              <w:t>1.14</w:t>
            </w:r>
          </w:p>
        </w:tc>
        <w:tc>
          <w:tcPr>
            <w:tcW w:w="4674" w:type="dxa"/>
          </w:tcPr>
          <w:p w:rsidR="00817A5C" w:rsidRDefault="00817A5C" w:rsidP="005328B5">
            <w:r>
              <w:t>Korrekturen aus dem Review M. Stolze</w:t>
            </w:r>
          </w:p>
        </w:tc>
        <w:tc>
          <w:tcPr>
            <w:tcW w:w="2303" w:type="dxa"/>
          </w:tcPr>
          <w:p w:rsidR="00817A5C" w:rsidRDefault="00817A5C" w:rsidP="005328B5">
            <w:r>
              <w:t>CH</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26.03.2012</w:t>
            </w:r>
          </w:p>
        </w:tc>
        <w:tc>
          <w:tcPr>
            <w:tcW w:w="993" w:type="dxa"/>
          </w:tcPr>
          <w:p w:rsidR="00817A5C" w:rsidRDefault="00817A5C" w:rsidP="005328B5">
            <w:r>
              <w:t>1.15</w:t>
            </w:r>
          </w:p>
        </w:tc>
        <w:tc>
          <w:tcPr>
            <w:tcW w:w="4674" w:type="dxa"/>
          </w:tcPr>
          <w:p w:rsidR="00817A5C" w:rsidRDefault="00817A5C" w:rsidP="005328B5">
            <w:r>
              <w:t>Review, Nutzwertanalyse</w:t>
            </w:r>
          </w:p>
        </w:tc>
        <w:tc>
          <w:tcPr>
            <w:tcW w:w="2303" w:type="dxa"/>
          </w:tcPr>
          <w:p w:rsidR="00817A5C" w:rsidRDefault="00817A5C" w:rsidP="005328B5">
            <w:r>
              <w:t>DT</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27.03.2012</w:t>
            </w:r>
          </w:p>
        </w:tc>
        <w:tc>
          <w:tcPr>
            <w:tcW w:w="993" w:type="dxa"/>
          </w:tcPr>
          <w:p w:rsidR="00817A5C" w:rsidRDefault="00817A5C" w:rsidP="005328B5">
            <w:r>
              <w:t>1.16</w:t>
            </w:r>
          </w:p>
        </w:tc>
        <w:tc>
          <w:tcPr>
            <w:tcW w:w="4674" w:type="dxa"/>
          </w:tcPr>
          <w:p w:rsidR="00817A5C" w:rsidRDefault="00817A5C" w:rsidP="005328B5">
            <w:r>
              <w:t>Review Nutzwertanalyse, Testhardware dokumentiert</w:t>
            </w:r>
          </w:p>
        </w:tc>
        <w:tc>
          <w:tcPr>
            <w:tcW w:w="2303" w:type="dxa"/>
          </w:tcPr>
          <w:p w:rsidR="00817A5C" w:rsidRDefault="00817A5C" w:rsidP="005328B5">
            <w:r>
              <w:t>CH</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03.04.2012</w:t>
            </w:r>
          </w:p>
        </w:tc>
        <w:tc>
          <w:tcPr>
            <w:tcW w:w="993" w:type="dxa"/>
          </w:tcPr>
          <w:p w:rsidR="00817A5C" w:rsidRDefault="00817A5C" w:rsidP="005328B5">
            <w:r>
              <w:t>1.17</w:t>
            </w:r>
          </w:p>
        </w:tc>
        <w:tc>
          <w:tcPr>
            <w:tcW w:w="4674" w:type="dxa"/>
          </w:tcPr>
          <w:p w:rsidR="00817A5C" w:rsidRDefault="00817A5C" w:rsidP="005328B5">
            <w:r>
              <w:t>Review, Anpassungen Kapitel I.6 Befragung  gemäss Sitzung vom 2.4.12</w:t>
            </w:r>
          </w:p>
        </w:tc>
        <w:tc>
          <w:tcPr>
            <w:tcW w:w="2303" w:type="dxa"/>
          </w:tcPr>
          <w:p w:rsidR="00817A5C" w:rsidRDefault="00817A5C" w:rsidP="005328B5">
            <w:r>
              <w:t>DT</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13.04.2012</w:t>
            </w:r>
          </w:p>
        </w:tc>
        <w:tc>
          <w:tcPr>
            <w:tcW w:w="993" w:type="dxa"/>
          </w:tcPr>
          <w:p w:rsidR="00817A5C" w:rsidRDefault="00817A5C" w:rsidP="005328B5">
            <w:r>
              <w:t>1.18</w:t>
            </w:r>
          </w:p>
        </w:tc>
        <w:tc>
          <w:tcPr>
            <w:tcW w:w="4674" w:type="dxa"/>
          </w:tcPr>
          <w:p w:rsidR="00817A5C" w:rsidRDefault="00817A5C" w:rsidP="005328B5">
            <w:r>
              <w:t>Review, Testhardware in anderes Dokument verschoben</w:t>
            </w:r>
          </w:p>
        </w:tc>
        <w:tc>
          <w:tcPr>
            <w:tcW w:w="2303" w:type="dxa"/>
          </w:tcPr>
          <w:p w:rsidR="00817A5C" w:rsidRDefault="00817A5C" w:rsidP="005328B5">
            <w:r>
              <w:t>CH</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18.04.2012</w:t>
            </w:r>
          </w:p>
        </w:tc>
        <w:tc>
          <w:tcPr>
            <w:tcW w:w="993" w:type="dxa"/>
          </w:tcPr>
          <w:p w:rsidR="00817A5C" w:rsidRDefault="00817A5C" w:rsidP="005328B5">
            <w:r>
              <w:t>1.19</w:t>
            </w:r>
          </w:p>
        </w:tc>
        <w:tc>
          <w:tcPr>
            <w:tcW w:w="4674" w:type="dxa"/>
          </w:tcPr>
          <w:p w:rsidR="00817A5C" w:rsidRDefault="00817A5C" w:rsidP="005328B5">
            <w:r>
              <w:t>Sofortiges Erfolgserlebnis</w:t>
            </w:r>
          </w:p>
        </w:tc>
        <w:tc>
          <w:tcPr>
            <w:tcW w:w="2303" w:type="dxa"/>
          </w:tcPr>
          <w:p w:rsidR="00817A5C" w:rsidRDefault="00817A5C" w:rsidP="005328B5">
            <w:r>
              <w:t>DT</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22.04.2012</w:t>
            </w:r>
          </w:p>
        </w:tc>
        <w:tc>
          <w:tcPr>
            <w:tcW w:w="993" w:type="dxa"/>
          </w:tcPr>
          <w:p w:rsidR="00817A5C" w:rsidRDefault="00817A5C" w:rsidP="005328B5">
            <w:r>
              <w:t>1.20</w:t>
            </w:r>
          </w:p>
        </w:tc>
        <w:tc>
          <w:tcPr>
            <w:tcW w:w="4674" w:type="dxa"/>
          </w:tcPr>
          <w:p w:rsidR="00817A5C" w:rsidRDefault="00817A5C" w:rsidP="005328B5">
            <w:r>
              <w:t>Anpassung Vision</w:t>
            </w:r>
          </w:p>
        </w:tc>
        <w:tc>
          <w:tcPr>
            <w:tcW w:w="2303" w:type="dxa"/>
          </w:tcPr>
          <w:p w:rsidR="00817A5C" w:rsidRDefault="00817A5C" w:rsidP="005328B5">
            <w:r>
              <w:t>CH</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23.04.2012</w:t>
            </w:r>
          </w:p>
        </w:tc>
        <w:tc>
          <w:tcPr>
            <w:tcW w:w="993" w:type="dxa"/>
          </w:tcPr>
          <w:p w:rsidR="00817A5C" w:rsidRDefault="00817A5C" w:rsidP="005328B5">
            <w:r>
              <w:t>1.21</w:t>
            </w:r>
          </w:p>
        </w:tc>
        <w:tc>
          <w:tcPr>
            <w:tcW w:w="4674" w:type="dxa"/>
          </w:tcPr>
          <w:p w:rsidR="00817A5C" w:rsidRDefault="00817A5C" w:rsidP="005328B5">
            <w:r w:rsidRPr="007F6621">
              <w:t>Konkurrenzanalyse und ähnliche Arbeiten</w:t>
            </w:r>
          </w:p>
        </w:tc>
        <w:tc>
          <w:tcPr>
            <w:tcW w:w="2303" w:type="dxa"/>
          </w:tcPr>
          <w:p w:rsidR="00817A5C" w:rsidRDefault="00817A5C" w:rsidP="005328B5">
            <w:r>
              <w:t>LE</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24.04.2012</w:t>
            </w:r>
          </w:p>
        </w:tc>
        <w:tc>
          <w:tcPr>
            <w:tcW w:w="993" w:type="dxa"/>
          </w:tcPr>
          <w:p w:rsidR="00817A5C" w:rsidRDefault="00817A5C" w:rsidP="005328B5">
            <w:r>
              <w:t>1.21</w:t>
            </w:r>
          </w:p>
        </w:tc>
        <w:tc>
          <w:tcPr>
            <w:tcW w:w="4674" w:type="dxa"/>
          </w:tcPr>
          <w:p w:rsidR="00817A5C" w:rsidRDefault="00817A5C" w:rsidP="005328B5">
            <w:r>
              <w:t>Review Vision</w:t>
            </w:r>
          </w:p>
        </w:tc>
        <w:tc>
          <w:tcPr>
            <w:tcW w:w="2303" w:type="dxa"/>
          </w:tcPr>
          <w:p w:rsidR="00817A5C" w:rsidRDefault="00817A5C" w:rsidP="005328B5">
            <w:r>
              <w:t>DT</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25.04.2012</w:t>
            </w:r>
          </w:p>
        </w:tc>
        <w:tc>
          <w:tcPr>
            <w:tcW w:w="993" w:type="dxa"/>
          </w:tcPr>
          <w:p w:rsidR="00817A5C" w:rsidRDefault="00817A5C" w:rsidP="005328B5">
            <w:r>
              <w:t>1.22</w:t>
            </w:r>
          </w:p>
        </w:tc>
        <w:tc>
          <w:tcPr>
            <w:tcW w:w="4674" w:type="dxa"/>
          </w:tcPr>
          <w:p w:rsidR="00817A5C" w:rsidRDefault="00817A5C" w:rsidP="005328B5">
            <w:r>
              <w:t>Ergänzung Befragung: Varianz</w:t>
            </w:r>
          </w:p>
        </w:tc>
        <w:tc>
          <w:tcPr>
            <w:tcW w:w="2303" w:type="dxa"/>
          </w:tcPr>
          <w:p w:rsidR="00817A5C" w:rsidRDefault="00817A5C" w:rsidP="005328B5">
            <w:r>
              <w:t>DT</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04.05.2012</w:t>
            </w:r>
          </w:p>
        </w:tc>
        <w:tc>
          <w:tcPr>
            <w:tcW w:w="993" w:type="dxa"/>
          </w:tcPr>
          <w:p w:rsidR="00817A5C" w:rsidRDefault="00817A5C" w:rsidP="005328B5">
            <w:r>
              <w:t>1.23</w:t>
            </w:r>
          </w:p>
        </w:tc>
        <w:tc>
          <w:tcPr>
            <w:tcW w:w="4674" w:type="dxa"/>
          </w:tcPr>
          <w:p w:rsidR="00817A5C" w:rsidRDefault="00817A5C" w:rsidP="005328B5">
            <w:r>
              <w:t>Korrekturen von Herrn Heinzmann</w:t>
            </w:r>
          </w:p>
        </w:tc>
        <w:tc>
          <w:tcPr>
            <w:tcW w:w="2303" w:type="dxa"/>
          </w:tcPr>
          <w:p w:rsidR="00817A5C" w:rsidRDefault="00817A5C" w:rsidP="005328B5">
            <w:r>
              <w:t>CH</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06.05.2012</w:t>
            </w:r>
          </w:p>
        </w:tc>
        <w:tc>
          <w:tcPr>
            <w:tcW w:w="993" w:type="dxa"/>
          </w:tcPr>
          <w:p w:rsidR="00817A5C" w:rsidRDefault="00817A5C" w:rsidP="005328B5">
            <w:r>
              <w:t>1.24</w:t>
            </w:r>
          </w:p>
        </w:tc>
        <w:tc>
          <w:tcPr>
            <w:tcW w:w="4674" w:type="dxa"/>
          </w:tcPr>
          <w:p w:rsidR="00817A5C" w:rsidRDefault="00817A5C" w:rsidP="005328B5">
            <w:r>
              <w:t>Review Korrekturen</w:t>
            </w:r>
          </w:p>
        </w:tc>
        <w:tc>
          <w:tcPr>
            <w:tcW w:w="2303" w:type="dxa"/>
          </w:tcPr>
          <w:p w:rsidR="00817A5C" w:rsidRDefault="00817A5C" w:rsidP="005328B5">
            <w:r>
              <w:t>DT</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24.05.2012</w:t>
            </w:r>
          </w:p>
        </w:tc>
        <w:tc>
          <w:tcPr>
            <w:tcW w:w="993" w:type="dxa"/>
          </w:tcPr>
          <w:p w:rsidR="00817A5C" w:rsidRDefault="00817A5C" w:rsidP="005328B5">
            <w:r>
              <w:t>1.25</w:t>
            </w:r>
          </w:p>
        </w:tc>
        <w:tc>
          <w:tcPr>
            <w:tcW w:w="4674" w:type="dxa"/>
          </w:tcPr>
          <w:p w:rsidR="00817A5C" w:rsidRDefault="00817A5C" w:rsidP="005328B5">
            <w:r>
              <w:t>Stakeholderanalyse</w:t>
            </w:r>
          </w:p>
        </w:tc>
        <w:tc>
          <w:tcPr>
            <w:tcW w:w="2303" w:type="dxa"/>
          </w:tcPr>
          <w:p w:rsidR="00817A5C" w:rsidRDefault="00817A5C" w:rsidP="005328B5">
            <w:r>
              <w:t>DT</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24.05.2012</w:t>
            </w:r>
          </w:p>
        </w:tc>
        <w:tc>
          <w:tcPr>
            <w:tcW w:w="993" w:type="dxa"/>
          </w:tcPr>
          <w:p w:rsidR="00817A5C" w:rsidRDefault="00817A5C" w:rsidP="005328B5">
            <w:r>
              <w:t>1.26</w:t>
            </w:r>
          </w:p>
        </w:tc>
        <w:tc>
          <w:tcPr>
            <w:tcW w:w="4674" w:type="dxa"/>
          </w:tcPr>
          <w:p w:rsidR="00817A5C" w:rsidRDefault="00817A5C" w:rsidP="005328B5">
            <w:r>
              <w:t>Review Korrekturen Markus Stolze</w:t>
            </w:r>
          </w:p>
        </w:tc>
        <w:tc>
          <w:tcPr>
            <w:tcW w:w="2303" w:type="dxa"/>
          </w:tcPr>
          <w:p w:rsidR="00817A5C" w:rsidRDefault="00817A5C" w:rsidP="005328B5">
            <w:r>
              <w:t>DT</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28.05.2012</w:t>
            </w:r>
          </w:p>
        </w:tc>
        <w:tc>
          <w:tcPr>
            <w:tcW w:w="993" w:type="dxa"/>
          </w:tcPr>
          <w:p w:rsidR="00817A5C" w:rsidRDefault="00817A5C" w:rsidP="005328B5">
            <w:r>
              <w:t>1.28</w:t>
            </w:r>
          </w:p>
        </w:tc>
        <w:tc>
          <w:tcPr>
            <w:tcW w:w="4674" w:type="dxa"/>
          </w:tcPr>
          <w:p w:rsidR="00817A5C" w:rsidRDefault="00817A5C" w:rsidP="005328B5">
            <w:r w:rsidRPr="007F6621">
              <w:t>Konkurrenzanalyse und ähnliche Arbeiten</w:t>
            </w:r>
          </w:p>
        </w:tc>
        <w:tc>
          <w:tcPr>
            <w:tcW w:w="2303" w:type="dxa"/>
          </w:tcPr>
          <w:p w:rsidR="00817A5C" w:rsidRDefault="00817A5C" w:rsidP="005328B5">
            <w:r>
              <w:t>LE</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29.05.2.12</w:t>
            </w:r>
          </w:p>
        </w:tc>
        <w:tc>
          <w:tcPr>
            <w:tcW w:w="993" w:type="dxa"/>
          </w:tcPr>
          <w:p w:rsidR="00817A5C" w:rsidRDefault="00817A5C" w:rsidP="005328B5">
            <w:r>
              <w:t>1.29</w:t>
            </w:r>
          </w:p>
        </w:tc>
        <w:tc>
          <w:tcPr>
            <w:tcW w:w="4674" w:type="dxa"/>
          </w:tcPr>
          <w:p w:rsidR="00817A5C" w:rsidRPr="007F6621" w:rsidRDefault="00817A5C" w:rsidP="005328B5">
            <w:r>
              <w:t>Review Stakeholderanalyse</w:t>
            </w:r>
          </w:p>
        </w:tc>
        <w:tc>
          <w:tcPr>
            <w:tcW w:w="2303" w:type="dxa"/>
          </w:tcPr>
          <w:p w:rsidR="00817A5C" w:rsidRDefault="00817A5C" w:rsidP="005328B5">
            <w:r>
              <w:t>CH</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29.05.2012</w:t>
            </w:r>
          </w:p>
        </w:tc>
        <w:tc>
          <w:tcPr>
            <w:tcW w:w="993" w:type="dxa"/>
          </w:tcPr>
          <w:p w:rsidR="00817A5C" w:rsidRDefault="00817A5C" w:rsidP="005328B5">
            <w:r>
              <w:t>1.30</w:t>
            </w:r>
          </w:p>
        </w:tc>
        <w:tc>
          <w:tcPr>
            <w:tcW w:w="4674" w:type="dxa"/>
          </w:tcPr>
          <w:p w:rsidR="00817A5C" w:rsidRDefault="00817A5C" w:rsidP="005328B5">
            <w:r>
              <w:t>Review Konkurrenzanalyse</w:t>
            </w:r>
          </w:p>
        </w:tc>
        <w:tc>
          <w:tcPr>
            <w:tcW w:w="2303" w:type="dxa"/>
          </w:tcPr>
          <w:p w:rsidR="00817A5C" w:rsidRDefault="00817A5C" w:rsidP="005328B5">
            <w:r>
              <w:t>DT</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04.06.2012</w:t>
            </w:r>
          </w:p>
        </w:tc>
        <w:tc>
          <w:tcPr>
            <w:tcW w:w="993" w:type="dxa"/>
          </w:tcPr>
          <w:p w:rsidR="00817A5C" w:rsidRDefault="00817A5C" w:rsidP="005328B5">
            <w:r>
              <w:t>1.31</w:t>
            </w:r>
          </w:p>
        </w:tc>
        <w:tc>
          <w:tcPr>
            <w:tcW w:w="4674" w:type="dxa"/>
          </w:tcPr>
          <w:p w:rsidR="00817A5C" w:rsidRDefault="00817A5C" w:rsidP="005328B5">
            <w:r>
              <w:t>Ergänzung Kapitel Wiederholte Nutzung</w:t>
            </w:r>
          </w:p>
        </w:tc>
        <w:tc>
          <w:tcPr>
            <w:tcW w:w="2303" w:type="dxa"/>
          </w:tcPr>
          <w:p w:rsidR="00817A5C" w:rsidRDefault="00817A5C" w:rsidP="005328B5">
            <w:r>
              <w:t>DT</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08.06.2012</w:t>
            </w:r>
          </w:p>
        </w:tc>
        <w:tc>
          <w:tcPr>
            <w:tcW w:w="993" w:type="dxa"/>
          </w:tcPr>
          <w:p w:rsidR="00817A5C" w:rsidRDefault="00817A5C" w:rsidP="005328B5">
            <w:r>
              <w:t>1.32</w:t>
            </w:r>
          </w:p>
        </w:tc>
        <w:tc>
          <w:tcPr>
            <w:tcW w:w="4674" w:type="dxa"/>
          </w:tcPr>
          <w:p w:rsidR="00817A5C" w:rsidRDefault="00817A5C" w:rsidP="005328B5">
            <w:r>
              <w:t>Konkurrenzanalyse</w:t>
            </w:r>
          </w:p>
        </w:tc>
        <w:tc>
          <w:tcPr>
            <w:tcW w:w="2303" w:type="dxa"/>
          </w:tcPr>
          <w:p w:rsidR="00817A5C" w:rsidRDefault="00817A5C" w:rsidP="005328B5">
            <w:r>
              <w:t>DT</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09.06.2012</w:t>
            </w:r>
          </w:p>
        </w:tc>
        <w:tc>
          <w:tcPr>
            <w:tcW w:w="993" w:type="dxa"/>
          </w:tcPr>
          <w:p w:rsidR="00817A5C" w:rsidRDefault="00817A5C" w:rsidP="005328B5">
            <w:r>
              <w:t>1.33</w:t>
            </w:r>
          </w:p>
        </w:tc>
        <w:tc>
          <w:tcPr>
            <w:tcW w:w="4674" w:type="dxa"/>
          </w:tcPr>
          <w:p w:rsidR="00817A5C" w:rsidRDefault="00817A5C" w:rsidP="005328B5">
            <w:r>
              <w:t xml:space="preserve">Review und Korrekturen </w:t>
            </w:r>
          </w:p>
        </w:tc>
        <w:tc>
          <w:tcPr>
            <w:tcW w:w="2303" w:type="dxa"/>
          </w:tcPr>
          <w:p w:rsidR="00817A5C" w:rsidRDefault="00817A5C" w:rsidP="005328B5">
            <w:r>
              <w:t>LE</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10.06.2012</w:t>
            </w:r>
          </w:p>
        </w:tc>
        <w:tc>
          <w:tcPr>
            <w:tcW w:w="993" w:type="dxa"/>
          </w:tcPr>
          <w:p w:rsidR="00817A5C" w:rsidRDefault="00817A5C" w:rsidP="005328B5">
            <w:r>
              <w:t>1.32</w:t>
            </w:r>
          </w:p>
        </w:tc>
        <w:tc>
          <w:tcPr>
            <w:tcW w:w="4674" w:type="dxa"/>
          </w:tcPr>
          <w:p w:rsidR="00817A5C" w:rsidRDefault="00817A5C" w:rsidP="005328B5">
            <w:r>
              <w:t>Konkurrenzanalyse</w:t>
            </w:r>
          </w:p>
        </w:tc>
        <w:tc>
          <w:tcPr>
            <w:tcW w:w="2303" w:type="dxa"/>
          </w:tcPr>
          <w:p w:rsidR="00817A5C" w:rsidRDefault="00817A5C" w:rsidP="005328B5">
            <w:r>
              <w:t>DT</w:t>
            </w:r>
          </w:p>
        </w:tc>
      </w:tr>
      <w:tr w:rsidR="00817A5C"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817A5C" w:rsidRDefault="00817A5C" w:rsidP="005328B5">
            <w:r>
              <w:t>11.06.2012</w:t>
            </w:r>
          </w:p>
        </w:tc>
        <w:tc>
          <w:tcPr>
            <w:tcW w:w="993" w:type="dxa"/>
          </w:tcPr>
          <w:p w:rsidR="00817A5C" w:rsidRDefault="00817A5C" w:rsidP="005328B5">
            <w:r>
              <w:t>1.33</w:t>
            </w:r>
          </w:p>
        </w:tc>
        <w:tc>
          <w:tcPr>
            <w:tcW w:w="4674" w:type="dxa"/>
          </w:tcPr>
          <w:p w:rsidR="00817A5C" w:rsidRDefault="00817A5C" w:rsidP="005328B5">
            <w:r>
              <w:t>Review Konkurrenzanalyse</w:t>
            </w:r>
          </w:p>
        </w:tc>
        <w:tc>
          <w:tcPr>
            <w:tcW w:w="2303" w:type="dxa"/>
          </w:tcPr>
          <w:p w:rsidR="00817A5C" w:rsidRDefault="00817A5C" w:rsidP="005328B5">
            <w:r>
              <w:t>CH</w:t>
            </w:r>
          </w:p>
        </w:tc>
      </w:tr>
      <w:tr w:rsidR="00817A5C"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817A5C" w:rsidRDefault="00817A5C" w:rsidP="005328B5">
            <w:r>
              <w:t>12.06.2012</w:t>
            </w:r>
          </w:p>
        </w:tc>
        <w:tc>
          <w:tcPr>
            <w:tcW w:w="993" w:type="dxa"/>
          </w:tcPr>
          <w:p w:rsidR="00817A5C" w:rsidRDefault="00817A5C" w:rsidP="005328B5">
            <w:r>
              <w:t>1.34</w:t>
            </w:r>
          </w:p>
        </w:tc>
        <w:tc>
          <w:tcPr>
            <w:tcW w:w="4674" w:type="dxa"/>
          </w:tcPr>
          <w:p w:rsidR="00817A5C" w:rsidRDefault="00817A5C" w:rsidP="005328B5">
            <w:r>
              <w:t>Review</w:t>
            </w:r>
          </w:p>
        </w:tc>
        <w:tc>
          <w:tcPr>
            <w:tcW w:w="2303" w:type="dxa"/>
          </w:tcPr>
          <w:p w:rsidR="00817A5C" w:rsidRDefault="00817A5C" w:rsidP="005328B5">
            <w:r>
              <w:t>DT</w:t>
            </w:r>
          </w:p>
        </w:tc>
      </w:tr>
    </w:tbl>
    <w:p w:rsidR="00817A5C" w:rsidRDefault="00817A5C" w:rsidP="00817A5C"/>
    <w:p w:rsidR="00817A5C" w:rsidRDefault="00817A5C" w:rsidP="00817A5C">
      <w:pPr>
        <w:rPr>
          <w:rFonts w:asciiTheme="majorHAnsi" w:hAnsiTheme="majorHAnsi"/>
          <w:b/>
          <w:color w:val="FFFFFF" w:themeColor="background1"/>
          <w:spacing w:val="15"/>
          <w:sz w:val="24"/>
          <w:szCs w:val="22"/>
        </w:rPr>
      </w:pPr>
      <w:r>
        <w:lastRenderedPageBreak/>
        <w:br w:type="page"/>
      </w:r>
    </w:p>
    <w:p w:rsidR="00817A5C" w:rsidRDefault="00817A5C" w:rsidP="00817A5C">
      <w:pPr>
        <w:pStyle w:val="Heading3"/>
      </w:pPr>
      <w:bookmarkStart w:id="89" w:name="_Toc320601244"/>
      <w:bookmarkStart w:id="90" w:name="_Toc327350009"/>
      <w:bookmarkStart w:id="91" w:name="_Toc327350340"/>
      <w:r>
        <w:lastRenderedPageBreak/>
        <w:t>Vision</w:t>
      </w:r>
      <w:bookmarkEnd w:id="89"/>
      <w:bookmarkEnd w:id="90"/>
      <w:bookmarkEnd w:id="91"/>
    </w:p>
    <w:p w:rsidR="00817A5C" w:rsidRDefault="00817A5C" w:rsidP="00817A5C">
      <w:r>
        <w:t>Neue Technologien führen zu neuen Präsentationsmöglichkeiten. Durch den Einsatz dieser Technologien werden Innovation und Wissen über den neusten Stand der Technik demonstriert. Beide Faktoren spielen eine wichtige Rolle für eine technische Hochschule. Wer würde sein Studium an einer Schule beginnen, welche über keine Beamer in den Hörsälen sondern lediglich Hellraumprojektoren verfügt? Oder an einer, an welcher alle Übungsräume mit Röhrenbildschirmen ausgestattet sind?</w:t>
      </w:r>
    </w:p>
    <w:p w:rsidR="00817A5C" w:rsidRDefault="00817A5C" w:rsidP="00817A5C">
      <w:r>
        <w:t>Eine moderne Hochschule soll zum einen bei den Besuchern einen positiven Eindruck hinterlassen, zum anderen aber auch bei den Studenten und Angestellten. Durch deren ständige Anwesenheit stellen sie die Hauptzielgruppe für Präsentationen dar. Sinnvolle Präsentationsinhalte wären einerseits Informationen über die verschiedenen Studiengänge. Wie oft hat sich wohl ein Landschaftsarchitekt darüber gewundert, mit was sich die Leute der Elektrotechnik eigentlich so beschäftigen? Andererseits sind auch Inhalte denkbar, welche den Alltag vereinfachen oder erheitern.</w:t>
      </w:r>
    </w:p>
    <w:p w:rsidR="00817A5C" w:rsidRDefault="00817A5C" w:rsidP="00817A5C">
      <w:r>
        <w:t xml:space="preserve">Um die Aufgabe der Nutzung innovativer Präsentationmöglichkeiten zu bewältigen, plant die HSR eine interaktive Videowall im Eingangsbereich des Verwaltungsgebäudes (Gebäude 4, siehe </w:t>
      </w:r>
      <w:r>
        <w:fldChar w:fldCharType="begin"/>
      </w:r>
      <w:r>
        <w:instrText xml:space="preserve"> REF _Ref327311676 \r \h </w:instrText>
      </w:r>
      <w:r>
        <w:fldChar w:fldCharType="separate"/>
      </w:r>
      <w:r w:rsidR="003D2333">
        <w:t>I.3.3</w:t>
      </w:r>
      <w:r>
        <w:fldChar w:fldCharType="end"/>
      </w:r>
      <w:r>
        <w:t xml:space="preserve"> </w:t>
      </w:r>
      <w:r>
        <w:fldChar w:fldCharType="begin"/>
      </w:r>
      <w:r>
        <w:instrText xml:space="preserve"> REF _Ref327311684 \h </w:instrText>
      </w:r>
      <w:r>
        <w:fldChar w:fldCharType="separate"/>
      </w:r>
      <w:r w:rsidR="003D2333">
        <w:t>Gebäude der HSR</w:t>
      </w:r>
      <w:r>
        <w:fldChar w:fldCharType="end"/>
      </w:r>
      <w:r>
        <w:t>). Dieses Gebäude ist ein attraktiver Standort, da sich dort die Mensa, der Empfang und die Aula befinden. Dadurch wird dieser Ort stets von Personen passiert, die das Gebäude betreten oder wieder verlassen. Um zu den erwähnten Räumen zu gelangen, muss der Eingangsbereich, welcher ein relativ breiter Gang ist, passiert werden. Dieser Bereich stellt den idealen Ort dar, um die Videowall aufzustellen.</w:t>
      </w:r>
    </w:p>
    <w:p w:rsidR="00817A5C" w:rsidRDefault="00817A5C" w:rsidP="00817A5C">
      <w:r>
        <w:t xml:space="preserve">Die imposante Grösse der Videowall soll diese für die Passanten unübersehbar machen und deren Neugier wecken. Der Nutzer kann mittels Gesten mit </w:t>
      </w:r>
      <w:proofErr w:type="gramStart"/>
      <w:r>
        <w:t>der Videowall</w:t>
      </w:r>
      <w:proofErr w:type="gramEnd"/>
      <w:r>
        <w:t xml:space="preserve"> interagieren, dadurch entfallen Eingabegeräte wie Tastatur oder Maus komplett. Zu Beginn werden auf </w:t>
      </w:r>
      <w:proofErr w:type="gramStart"/>
      <w:r>
        <w:t>der Wall</w:t>
      </w:r>
      <w:proofErr w:type="gramEnd"/>
      <w:r>
        <w:t xml:space="preserve"> die Bachelorposter präsentiert. Diese Anwendung wurde durch den Auftraggeber als Startpunkt für die Nutzung der Videowall definiert. Die Nachforschungen im Rahmen dieser Arbeit haben mögliche Problempunkte dieser Anwendung zutage gefördert. So muss sich im Betrieb zeigen, ob mit diesen Inhalten allein die gewünschte wiederholte Nutzung der Videowall erreicht werden kann. Auch lässt sich mittlerweile abschätzen, dass die ungezoomte Darstellung auf </w:t>
      </w:r>
      <w:proofErr w:type="gramStart"/>
      <w:r>
        <w:t>der Videowall</w:t>
      </w:r>
      <w:proofErr w:type="gramEnd"/>
      <w:r>
        <w:t xml:space="preserve"> für manche Bachelorposter nicht genügend hochauflösend ist. Die Analyse zeigt aber auch, dass die leichte Verfügbarkeit dieser attraktiven Inhalte über alle Studiengänge dafür spricht, dass die Darstellung dieser Poster eine sinnvolle Pilotanwendung darstellt. Mittelfristig kann dies dazu führen, dass Studenten durch die Aussicht auf eine Publikation auf </w:t>
      </w:r>
      <w:proofErr w:type="gramStart"/>
      <w:r>
        <w:t>der Videowall</w:t>
      </w:r>
      <w:proofErr w:type="gramEnd"/>
      <w:r>
        <w:t xml:space="preserve"> motiviert werden, ihre Arbeiten auf interaktivere Art (beispielsweise als Video) zu dokumentieren, wodurch sich die Attraktivität der Inhalte für die Nutzer erhöht.</w:t>
      </w:r>
    </w:p>
    <w:p w:rsidR="00817A5C" w:rsidRDefault="00817A5C" w:rsidP="00817A5C">
      <w:r>
        <w:t xml:space="preserve">Welche Inhalte könnten nun zusätzlich auf </w:t>
      </w:r>
      <w:proofErr w:type="gramStart"/>
      <w:r>
        <w:t>der Wall</w:t>
      </w:r>
      <w:proofErr w:type="gramEnd"/>
      <w:r>
        <w:t xml:space="preserve"> angeboten werden? Wie wäre es nun beispielsweise mit Informationen, die man tagtäglich benötigt? Dies könnten Informationen zu Veranstaltungen, das Mittagsmenu der Mensa, die Wetterlage oder sogar ein Spiel sein. Stellen Sie sich vor, Sie haben den ganzen Tag mit dem Besuchen von Vorlesungen verbracht. Wäre es jetzt nicht eine tolle Abwechslung, ein paar Minispiele auf </w:t>
      </w:r>
      <w:proofErr w:type="gramStart"/>
      <w:r>
        <w:t>der Videowall</w:t>
      </w:r>
      <w:proofErr w:type="gramEnd"/>
      <w:r>
        <w:t xml:space="preserve"> zu spielen? Solche und viele andere Anwendungen sind für die Wall denkbar.</w:t>
      </w:r>
    </w:p>
    <w:p w:rsidR="00817A5C" w:rsidRDefault="00817A5C" w:rsidP="00817A5C">
      <w:r>
        <w:t xml:space="preserve">Das System der Videowall bietet die Möglichkeit, Studenten der Informatik eine neue Plattform zur Verfügung zu stellen. Durch die Nutzung der Plattform könnten Projektarbeiten einem grossen Publikum präsentiert werden. </w:t>
      </w:r>
    </w:p>
    <w:p w:rsidR="00817A5C" w:rsidRPr="00912AD8" w:rsidRDefault="00817A5C" w:rsidP="00817A5C">
      <w:r>
        <w:t>Eine zusätzliche Anforderung ist, dass die Inhalte der Wall verwaltet werden können. Daher ist es wichtig, dass das System gut wartbar und über eine Administrationsoberfläche einfach bedienbar ist.</w:t>
      </w:r>
      <w:bookmarkStart w:id="92" w:name="_Ref318973523"/>
      <w:r>
        <w:br w:type="page"/>
      </w:r>
    </w:p>
    <w:p w:rsidR="00817A5C" w:rsidRDefault="00817A5C" w:rsidP="00817A5C">
      <w:pPr>
        <w:pStyle w:val="Heading3"/>
      </w:pPr>
      <w:bookmarkStart w:id="93" w:name="_Toc320601245"/>
      <w:bookmarkStart w:id="94" w:name="_Ref327311676"/>
      <w:bookmarkStart w:id="95" w:name="_Ref327311684"/>
      <w:bookmarkStart w:id="96" w:name="_Toc327350010"/>
      <w:bookmarkStart w:id="97" w:name="_Toc327350341"/>
      <w:r>
        <w:lastRenderedPageBreak/>
        <w:t>Gebäude der HSR</w:t>
      </w:r>
      <w:bookmarkEnd w:id="92"/>
      <w:bookmarkEnd w:id="93"/>
      <w:bookmarkEnd w:id="94"/>
      <w:bookmarkEnd w:id="95"/>
      <w:bookmarkEnd w:id="96"/>
      <w:bookmarkEnd w:id="97"/>
    </w:p>
    <w:p w:rsidR="00817A5C" w:rsidRPr="00673A42" w:rsidRDefault="00817A5C" w:rsidP="00817A5C">
      <w:r>
        <w:t>Es ist geplant, die Videowall im Eingangsbereich des Verwaltungsgebäudes (Gebäude 4) aufzustellen. Um eine bessere Übersicht über die verschiedenen Gebäude der HSR zu erhalten, wurden diese hier aufgelistet.</w:t>
      </w:r>
    </w:p>
    <w:p w:rsidR="00817A5C" w:rsidRDefault="00817A5C" w:rsidP="00EC49BA">
      <w:pPr>
        <w:pStyle w:val="ListParagraph"/>
        <w:numPr>
          <w:ilvl w:val="0"/>
          <w:numId w:val="4"/>
        </w:numPr>
        <w:ind w:firstLine="2904"/>
      </w:pPr>
      <w:r>
        <w:rPr>
          <w:noProof/>
          <w:lang w:eastAsia="de-CH"/>
        </w:rPr>
        <mc:AlternateContent>
          <mc:Choice Requires="wps">
            <w:drawing>
              <wp:anchor distT="0" distB="0" distL="114300" distR="114300" simplePos="0" relativeHeight="251669504" behindDoc="0" locked="0" layoutInCell="1" allowOverlap="1" wp14:anchorId="2A12A0E5" wp14:editId="27B334A1">
                <wp:simplePos x="0" y="0"/>
                <wp:positionH relativeFrom="column">
                  <wp:posOffset>-3810</wp:posOffset>
                </wp:positionH>
                <wp:positionV relativeFrom="paragraph">
                  <wp:posOffset>2453005</wp:posOffset>
                </wp:positionV>
                <wp:extent cx="2397125"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397125" cy="635"/>
                        </a:xfrm>
                        <a:prstGeom prst="rect">
                          <a:avLst/>
                        </a:prstGeom>
                        <a:solidFill>
                          <a:prstClr val="white"/>
                        </a:solidFill>
                        <a:ln>
                          <a:noFill/>
                        </a:ln>
                        <a:effectLst/>
                      </wps:spPr>
                      <wps:txbx>
                        <w:txbxContent>
                          <w:p w:rsidR="005328B5" w:rsidRPr="00E061C6" w:rsidRDefault="005328B5" w:rsidP="00817A5C">
                            <w:pPr>
                              <w:pStyle w:val="Caption"/>
                              <w:rPr>
                                <w:noProof/>
                                <w:sz w:val="20"/>
                                <w:szCs w:val="20"/>
                              </w:rPr>
                            </w:pPr>
                            <w:r>
                              <w:t xml:space="preserve">Abbildung </w:t>
                            </w:r>
                            <w:fldSimple w:instr=" SEQ Abbildung \* ARABIC ">
                              <w:r>
                                <w:rPr>
                                  <w:noProof/>
                                </w:rPr>
                                <w:t>1</w:t>
                              </w:r>
                            </w:fldSimple>
                            <w:r>
                              <w:t xml:space="preserve"> - Gebäude der HSR, Bildqu</w:t>
                            </w:r>
                            <w:r w:rsidRPr="000C3F8C">
                              <w:t>elle: www.hsr.ch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4" o:spid="_x0000_s1026" type="#_x0000_t202" style="position:absolute;left:0;text-align:left;margin-left:-.3pt;margin-top:193.15pt;width:188.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" stroked="f">
                <v:textbox style="mso-fit-shape-to-text:t" inset="0,0,0,0">
                  <w:txbxContent>
                    <w:p w:rsidR="005328B5" w:rsidRPr="00E061C6" w:rsidRDefault="005328B5" w:rsidP="00817A5C">
                      <w:pPr>
                        <w:pStyle w:val="Caption"/>
                        <w:rPr>
                          <w:noProof/>
                          <w:sz w:val="20"/>
                          <w:szCs w:val="20"/>
                        </w:rPr>
                      </w:pPr>
                      <w:r>
                        <w:t xml:space="preserve">Abbildung </w:t>
                      </w:r>
                      <w:fldSimple w:instr=" SEQ Abbildung \* ARABIC ">
                        <w:r>
                          <w:rPr>
                            <w:noProof/>
                          </w:rPr>
                          <w:t>1</w:t>
                        </w:r>
                      </w:fldSimple>
                      <w:r>
                        <w:t xml:space="preserve"> - Gebäude der HSR, Bildqu</w:t>
                      </w:r>
                      <w:r w:rsidRPr="000C3F8C">
                        <w:t>elle: www.hsr.ch</w:t>
                      </w:r>
                    </w:p>
                  </w:txbxContent>
                </v:textbox>
              </v:shape>
            </w:pict>
          </mc:Fallback>
        </mc:AlternateContent>
      </w:r>
      <w:r>
        <w:rPr>
          <w:noProof/>
          <w:lang w:eastAsia="de-CH"/>
        </w:rPr>
        <w:drawing>
          <wp:anchor distT="0" distB="0" distL="114300" distR="114300" simplePos="0" relativeHeight="251664384" behindDoc="1" locked="0" layoutInCell="1" allowOverlap="1" wp14:anchorId="20F6CA40" wp14:editId="36B9B0D9">
            <wp:simplePos x="0" y="0"/>
            <wp:positionH relativeFrom="column">
              <wp:posOffset>-4344</wp:posOffset>
            </wp:positionH>
            <wp:positionV relativeFrom="paragraph">
              <wp:posOffset>4445</wp:posOffset>
            </wp:positionV>
            <wp:extent cx="2397557" cy="2391410"/>
            <wp:effectExtent l="0" t="0" r="3175"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uationsplan_Gebaeude_v1.1.png"/>
                    <pic:cNvPicPr/>
                  </pic:nvPicPr>
                  <pic:blipFill>
                    <a:blip r:embed="rId12">
                      <a:extLst>
                        <a:ext uri="{28A0092B-C50C-407E-A947-70E740481C1C}">
                          <a14:useLocalDpi xmlns:a14="http://schemas.microsoft.com/office/drawing/2010/main" val="0"/>
                        </a:ext>
                      </a:extLst>
                    </a:blip>
                    <a:stretch>
                      <a:fillRect/>
                    </a:stretch>
                  </pic:blipFill>
                  <pic:spPr>
                    <a:xfrm>
                      <a:off x="0" y="0"/>
                      <a:ext cx="2397557" cy="2391410"/>
                    </a:xfrm>
                    <a:prstGeom prst="rect">
                      <a:avLst/>
                    </a:prstGeom>
                  </pic:spPr>
                </pic:pic>
              </a:graphicData>
            </a:graphic>
            <wp14:sizeRelH relativeFrom="page">
              <wp14:pctWidth>0</wp14:pctWidth>
            </wp14:sizeRelH>
            <wp14:sizeRelV relativeFrom="page">
              <wp14:pctHeight>0</wp14:pctHeight>
            </wp14:sizeRelV>
          </wp:anchor>
        </w:drawing>
      </w:r>
      <w:r>
        <w:t>Schulgebäude Mitte</w:t>
      </w:r>
    </w:p>
    <w:p w:rsidR="00817A5C" w:rsidRDefault="00817A5C" w:rsidP="00EC49BA">
      <w:pPr>
        <w:pStyle w:val="ListParagraph"/>
        <w:numPr>
          <w:ilvl w:val="0"/>
          <w:numId w:val="4"/>
        </w:numPr>
        <w:ind w:firstLine="2904"/>
      </w:pPr>
      <w:r>
        <w:t>Laborgebäude</w:t>
      </w:r>
    </w:p>
    <w:p w:rsidR="00817A5C" w:rsidRDefault="00817A5C" w:rsidP="00EC49BA">
      <w:pPr>
        <w:pStyle w:val="ListParagraph"/>
        <w:numPr>
          <w:ilvl w:val="0"/>
          <w:numId w:val="4"/>
        </w:numPr>
        <w:ind w:firstLine="2904"/>
      </w:pPr>
      <w:r>
        <w:t>Hörsaalgebäude</w:t>
      </w:r>
    </w:p>
    <w:p w:rsidR="00817A5C" w:rsidRDefault="00817A5C" w:rsidP="00EC49BA">
      <w:pPr>
        <w:pStyle w:val="ListParagraph"/>
        <w:numPr>
          <w:ilvl w:val="0"/>
          <w:numId w:val="4"/>
        </w:numPr>
        <w:ind w:firstLine="2904"/>
      </w:pPr>
      <w:r>
        <w:t>Verwaltungsgebäude / Aula / Hochschuldienste</w:t>
      </w:r>
    </w:p>
    <w:p w:rsidR="00817A5C" w:rsidRDefault="00817A5C" w:rsidP="00EC49BA">
      <w:pPr>
        <w:pStyle w:val="ListParagraph"/>
        <w:numPr>
          <w:ilvl w:val="0"/>
          <w:numId w:val="4"/>
        </w:numPr>
        <w:ind w:firstLine="2904"/>
      </w:pPr>
      <w:r>
        <w:t>Foyergebäude</w:t>
      </w:r>
    </w:p>
    <w:p w:rsidR="00817A5C" w:rsidRDefault="00817A5C" w:rsidP="00EC49BA">
      <w:pPr>
        <w:pStyle w:val="ListParagraph"/>
        <w:numPr>
          <w:ilvl w:val="0"/>
          <w:numId w:val="4"/>
        </w:numPr>
        <w:ind w:firstLine="2904"/>
      </w:pPr>
      <w:r>
        <w:t>Schulgebäude See</w:t>
      </w:r>
    </w:p>
    <w:p w:rsidR="00817A5C" w:rsidRDefault="00817A5C" w:rsidP="00EC49BA">
      <w:pPr>
        <w:pStyle w:val="ListParagraph"/>
        <w:numPr>
          <w:ilvl w:val="0"/>
          <w:numId w:val="4"/>
        </w:numPr>
        <w:ind w:firstLine="2904"/>
      </w:pPr>
      <w:r>
        <w:t>Pavillons</w:t>
      </w:r>
    </w:p>
    <w:p w:rsidR="00817A5C" w:rsidRDefault="00817A5C" w:rsidP="00817A5C"/>
    <w:p w:rsidR="00817A5C" w:rsidRDefault="00817A5C" w:rsidP="00817A5C"/>
    <w:p w:rsidR="00817A5C" w:rsidRDefault="00817A5C" w:rsidP="00817A5C"/>
    <w:p w:rsidR="00817A5C" w:rsidRDefault="00817A5C" w:rsidP="00817A5C"/>
    <w:p w:rsidR="00817A5C" w:rsidRDefault="00817A5C" w:rsidP="00817A5C"/>
    <w:p w:rsidR="00817A5C" w:rsidRDefault="00817A5C" w:rsidP="00817A5C"/>
    <w:p w:rsidR="00817A5C" w:rsidRDefault="00817A5C" w:rsidP="00817A5C">
      <w:pPr>
        <w:pStyle w:val="Caption"/>
      </w:pPr>
    </w:p>
    <w:p w:rsidR="00817A5C" w:rsidRDefault="00817A5C" w:rsidP="00817A5C">
      <w:pPr>
        <w:pStyle w:val="Heading3"/>
      </w:pPr>
      <w:bookmarkStart w:id="98" w:name="_Toc327350011"/>
      <w:bookmarkStart w:id="99" w:name="_Toc327350342"/>
      <w:r>
        <w:t>Initiale Stakeholderanalyse</w:t>
      </w:r>
      <w:bookmarkEnd w:id="98"/>
      <w:bookmarkEnd w:id="99"/>
    </w:p>
    <w:p w:rsidR="00817A5C" w:rsidRDefault="00817A5C" w:rsidP="00817A5C">
      <w:r>
        <w:t xml:space="preserve">Die Stakeholderanalyse dient der </w:t>
      </w:r>
      <w:r w:rsidRPr="00796447">
        <w:t xml:space="preserve">Ermittlung der Interessenträger </w:t>
      </w:r>
      <w:r>
        <w:t>dieser Arbeit. Weiter hilft die Analyse, den Prototypen sinnvoll, mit den wichtigen Interessenten im Fokus, umsetzen zu können.</w:t>
      </w:r>
    </w:p>
    <w:p w:rsidR="00817A5C" w:rsidRDefault="00817A5C" w:rsidP="00817A5C">
      <w:r>
        <w:t>In den nachfolgenden zwei Tabellen sind alle Stakeholder, unterteilt nach Projekt- und Produkt-Stakeholder, aufgelistet. Zudem ist festgehalten, worin das Interesse der Stakeholder am Gelingen des Projektes besteht.</w:t>
      </w:r>
      <w:r>
        <w:br/>
        <w:t>Die Unterteilung in die Kategorien „sehr wichtig“, „wichtig“ und „weniger wichtig“ zeigt, welche Stakeholder wie wichtig für den Erfolg des Projektes sind.</w:t>
      </w:r>
    </w:p>
    <w:tbl>
      <w:tblPr>
        <w:tblStyle w:val="MediumShading1-Accent1"/>
        <w:tblW w:w="0" w:type="auto"/>
        <w:tblLook w:val="0420" w:firstRow="1" w:lastRow="0" w:firstColumn="0" w:lastColumn="0" w:noHBand="0" w:noVBand="1"/>
      </w:tblPr>
      <w:tblGrid>
        <w:gridCol w:w="1668"/>
        <w:gridCol w:w="2409"/>
        <w:gridCol w:w="5211"/>
      </w:tblGrid>
      <w:tr w:rsidR="00817A5C" w:rsidTr="005328B5">
        <w:trPr>
          <w:cnfStyle w:val="100000000000" w:firstRow="1" w:lastRow="0" w:firstColumn="0" w:lastColumn="0" w:oddVBand="0" w:evenVBand="0" w:oddHBand="0" w:evenHBand="0" w:firstRowFirstColumn="0" w:firstRowLastColumn="0" w:lastRowFirstColumn="0" w:lastRowLastColumn="0"/>
        </w:trPr>
        <w:tc>
          <w:tcPr>
            <w:tcW w:w="1668" w:type="dxa"/>
          </w:tcPr>
          <w:p w:rsidR="00817A5C" w:rsidRDefault="00817A5C" w:rsidP="005328B5">
            <w:r>
              <w:t>Kategorie</w:t>
            </w:r>
          </w:p>
        </w:tc>
        <w:tc>
          <w:tcPr>
            <w:tcW w:w="2409" w:type="dxa"/>
          </w:tcPr>
          <w:p w:rsidR="00817A5C" w:rsidRDefault="00817A5C" w:rsidP="005328B5">
            <w:r>
              <w:t>Projekt-Stakeholder</w:t>
            </w:r>
          </w:p>
        </w:tc>
        <w:tc>
          <w:tcPr>
            <w:tcW w:w="5211" w:type="dxa"/>
          </w:tcPr>
          <w:p w:rsidR="00817A5C" w:rsidRDefault="00817A5C" w:rsidP="005328B5">
            <w:r>
              <w:t>Interesse(n) des Stakeholders</w:t>
            </w:r>
          </w:p>
        </w:tc>
      </w:tr>
      <w:tr w:rsidR="00817A5C" w:rsidRPr="00225C88" w:rsidTr="005328B5">
        <w:trPr>
          <w:cnfStyle w:val="000000100000" w:firstRow="0" w:lastRow="0" w:firstColumn="0" w:lastColumn="0" w:oddVBand="0" w:evenVBand="0" w:oddHBand="1" w:evenHBand="0" w:firstRowFirstColumn="0" w:firstRowLastColumn="0" w:lastRowFirstColumn="0" w:lastRowLastColumn="0"/>
        </w:trPr>
        <w:tc>
          <w:tcPr>
            <w:tcW w:w="9288" w:type="dxa"/>
            <w:gridSpan w:val="3"/>
          </w:tcPr>
          <w:p w:rsidR="00817A5C" w:rsidRPr="00225C88" w:rsidRDefault="00817A5C" w:rsidP="005328B5">
            <w:pPr>
              <w:rPr>
                <w:i/>
              </w:rPr>
            </w:pPr>
            <w:r w:rsidRPr="00225C88">
              <w:rPr>
                <w:i/>
              </w:rPr>
              <w:t>sehr wichtig</w:t>
            </w:r>
          </w:p>
        </w:tc>
      </w:tr>
      <w:tr w:rsidR="00817A5C" w:rsidTr="005328B5">
        <w:trPr>
          <w:cnfStyle w:val="000000010000" w:firstRow="0" w:lastRow="0" w:firstColumn="0" w:lastColumn="0" w:oddVBand="0" w:evenVBand="0" w:oddHBand="0" w:evenHBand="1" w:firstRowFirstColumn="0" w:firstRowLastColumn="0" w:lastRowFirstColumn="0" w:lastRowLastColumn="0"/>
        </w:trPr>
        <w:tc>
          <w:tcPr>
            <w:tcW w:w="1668" w:type="dxa"/>
          </w:tcPr>
          <w:p w:rsidR="00817A5C" w:rsidRDefault="00817A5C" w:rsidP="005328B5"/>
        </w:tc>
        <w:tc>
          <w:tcPr>
            <w:tcW w:w="2409" w:type="dxa"/>
          </w:tcPr>
          <w:p w:rsidR="00817A5C" w:rsidRDefault="00817A5C" w:rsidP="005328B5">
            <w:r w:rsidRPr="0011728F">
              <w:t>Markus</w:t>
            </w:r>
            <w:r>
              <w:t xml:space="preserve"> Stolze (Auftraggeber)</w:t>
            </w:r>
          </w:p>
        </w:tc>
        <w:tc>
          <w:tcPr>
            <w:tcW w:w="5211" w:type="dxa"/>
          </w:tcPr>
          <w:p w:rsidR="00817A5C" w:rsidRDefault="00817A5C" w:rsidP="00EC49BA">
            <w:pPr>
              <w:pStyle w:val="ListParagraph"/>
              <w:numPr>
                <w:ilvl w:val="1"/>
                <w:numId w:val="4"/>
              </w:numPr>
              <w:ind w:left="170" w:hanging="170"/>
            </w:pPr>
            <w:r>
              <w:t>Umsetzung und Erfolg des Projektes</w:t>
            </w:r>
          </w:p>
          <w:p w:rsidR="00817A5C" w:rsidRDefault="00817A5C" w:rsidP="00EC49BA">
            <w:pPr>
              <w:pStyle w:val="ListParagraph"/>
              <w:numPr>
                <w:ilvl w:val="1"/>
                <w:numId w:val="4"/>
              </w:numPr>
              <w:ind w:left="170" w:hanging="170"/>
            </w:pPr>
            <w:r w:rsidRPr="00CD5863">
              <w:t>technische Machbarkeit</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tcW w:w="1668" w:type="dxa"/>
          </w:tcPr>
          <w:p w:rsidR="00817A5C" w:rsidRDefault="00817A5C" w:rsidP="005328B5"/>
        </w:tc>
        <w:tc>
          <w:tcPr>
            <w:tcW w:w="2409" w:type="dxa"/>
          </w:tcPr>
          <w:p w:rsidR="00817A5C" w:rsidRDefault="00817A5C" w:rsidP="005328B5">
            <w:r w:rsidRPr="0011728F">
              <w:t>Entscheidungsgremium</w:t>
            </w:r>
          </w:p>
        </w:tc>
        <w:tc>
          <w:tcPr>
            <w:tcW w:w="5211" w:type="dxa"/>
          </w:tcPr>
          <w:p w:rsidR="00817A5C" w:rsidRDefault="00817A5C" w:rsidP="00EC49BA">
            <w:pPr>
              <w:pStyle w:val="ListParagraph"/>
              <w:numPr>
                <w:ilvl w:val="1"/>
                <w:numId w:val="4"/>
              </w:numPr>
              <w:ind w:left="170" w:hanging="170"/>
            </w:pPr>
            <w:r>
              <w:t>neue Technologie/Fortschritt/Wissen an der HSR demonstrieren</w:t>
            </w:r>
          </w:p>
          <w:p w:rsidR="00817A5C" w:rsidRDefault="00817A5C" w:rsidP="00EC49BA">
            <w:pPr>
              <w:pStyle w:val="ListParagraph"/>
              <w:numPr>
                <w:ilvl w:val="1"/>
                <w:numId w:val="4"/>
              </w:numPr>
              <w:ind w:left="170" w:hanging="170"/>
            </w:pPr>
            <w:r>
              <w:t>technisch innovativen Eindruck der HSR bei Besuchern (z.B. von Institutionen) wie auch Mitarbeitern und Studenten hinterlassen</w:t>
            </w:r>
          </w:p>
        </w:tc>
      </w:tr>
      <w:tr w:rsidR="00817A5C" w:rsidTr="005328B5">
        <w:trPr>
          <w:cnfStyle w:val="000000010000" w:firstRow="0" w:lastRow="0" w:firstColumn="0" w:lastColumn="0" w:oddVBand="0" w:evenVBand="0" w:oddHBand="0" w:evenHBand="1" w:firstRowFirstColumn="0" w:firstRowLastColumn="0" w:lastRowFirstColumn="0" w:lastRowLastColumn="0"/>
        </w:trPr>
        <w:tc>
          <w:tcPr>
            <w:tcW w:w="1668" w:type="dxa"/>
          </w:tcPr>
          <w:p w:rsidR="00817A5C" w:rsidRDefault="00817A5C" w:rsidP="005328B5"/>
        </w:tc>
        <w:tc>
          <w:tcPr>
            <w:tcW w:w="2409" w:type="dxa"/>
          </w:tcPr>
          <w:p w:rsidR="00817A5C" w:rsidRDefault="00817A5C" w:rsidP="005328B5">
            <w:r w:rsidRPr="0011728F">
              <w:t>I</w:t>
            </w:r>
            <w:r>
              <w:t>nstitut für Software (I</w:t>
            </w:r>
            <w:r w:rsidRPr="0011728F">
              <w:t>FS</w:t>
            </w:r>
            <w:r>
              <w:t>)</w:t>
            </w:r>
          </w:p>
        </w:tc>
        <w:tc>
          <w:tcPr>
            <w:tcW w:w="5211" w:type="dxa"/>
          </w:tcPr>
          <w:p w:rsidR="00817A5C" w:rsidRDefault="00817A5C" w:rsidP="00EC49BA">
            <w:pPr>
              <w:pStyle w:val="ListParagraph"/>
              <w:numPr>
                <w:ilvl w:val="1"/>
                <w:numId w:val="4"/>
              </w:numPr>
              <w:ind w:left="170" w:hanging="170"/>
            </w:pPr>
            <w:r>
              <w:t>Nutzung der neuen Technologie für Arbeiten/Projekte</w:t>
            </w:r>
          </w:p>
          <w:p w:rsidR="00817A5C" w:rsidRDefault="00817A5C" w:rsidP="00EC49BA">
            <w:pPr>
              <w:pStyle w:val="ListParagraph"/>
              <w:keepNext/>
              <w:numPr>
                <w:ilvl w:val="1"/>
                <w:numId w:val="4"/>
              </w:numPr>
              <w:ind w:left="170" w:hanging="170"/>
            </w:pPr>
            <w:r>
              <w:t>Weiterentwicklung des bestehenden Projektes</w:t>
            </w:r>
          </w:p>
        </w:tc>
      </w:tr>
    </w:tbl>
    <w:p w:rsidR="00817A5C" w:rsidRDefault="00817A5C" w:rsidP="00817A5C">
      <w:pPr>
        <w:pStyle w:val="Caption"/>
      </w:pPr>
      <w:bookmarkStart w:id="100" w:name="_Ref325986710"/>
      <w:r>
        <w:t xml:space="preserve">Tabelle </w:t>
      </w:r>
      <w:fldSimple w:instr=" SEQ Tabelle \* ARABIC ">
        <w:r w:rsidR="003D2333">
          <w:rPr>
            <w:noProof/>
          </w:rPr>
          <w:t>2</w:t>
        </w:r>
      </w:fldSimple>
      <w:r>
        <w:t xml:space="preserve"> - </w:t>
      </w:r>
      <w:r w:rsidRPr="0057494F">
        <w:t>Initiale Stakeholderanalyse, Projekt-Stakeholder</w:t>
      </w:r>
      <w:bookmarkEnd w:id="100"/>
    </w:p>
    <w:p w:rsidR="00817A5C" w:rsidRDefault="00817A5C" w:rsidP="00817A5C">
      <w:r>
        <w:t xml:space="preserve">Die Einteilung der Projekt-Stakeholder in die verschiedenen Kategorien in </w:t>
      </w:r>
      <w:r>
        <w:fldChar w:fldCharType="begin"/>
      </w:r>
      <w:r>
        <w:instrText xml:space="preserve"> REF _Ref325986710 \h </w:instrText>
      </w:r>
      <w:r>
        <w:fldChar w:fldCharType="separate"/>
      </w:r>
      <w:r w:rsidR="003D2333">
        <w:t xml:space="preserve">Tabelle </w:t>
      </w:r>
      <w:r w:rsidR="003D2333">
        <w:rPr>
          <w:noProof/>
        </w:rPr>
        <w:t>2</w:t>
      </w:r>
      <w:r w:rsidR="003D2333">
        <w:t xml:space="preserve"> - </w:t>
      </w:r>
      <w:r w:rsidR="003D2333" w:rsidRPr="0057494F">
        <w:t>Initiale Stakeholderanalyse, Projekt-Stakeholder</w:t>
      </w:r>
      <w:r>
        <w:fldChar w:fldCharType="end"/>
      </w:r>
      <w:r>
        <w:t xml:space="preserve"> lässt sich wie folgt begründen:</w:t>
      </w:r>
    </w:p>
    <w:p w:rsidR="00817A5C" w:rsidRDefault="00817A5C" w:rsidP="00EC49BA">
      <w:pPr>
        <w:pStyle w:val="ListParagraph"/>
        <w:numPr>
          <w:ilvl w:val="0"/>
          <w:numId w:val="11"/>
        </w:numPr>
      </w:pPr>
      <w:r>
        <w:t>Einstufung als sehr wichtig:</w:t>
      </w:r>
    </w:p>
    <w:p w:rsidR="00817A5C" w:rsidRDefault="00817A5C" w:rsidP="00EC49BA">
      <w:pPr>
        <w:pStyle w:val="ListParagraph"/>
        <w:numPr>
          <w:ilvl w:val="1"/>
          <w:numId w:val="11"/>
        </w:numPr>
      </w:pPr>
      <w:r>
        <w:t>Stakeholder Markus Stolze: Er ist der Auftraggeber.</w:t>
      </w:r>
    </w:p>
    <w:p w:rsidR="00817A5C" w:rsidRDefault="00817A5C" w:rsidP="00EC49BA">
      <w:pPr>
        <w:pStyle w:val="ListParagraph"/>
        <w:numPr>
          <w:ilvl w:val="1"/>
          <w:numId w:val="11"/>
        </w:numPr>
      </w:pPr>
      <w:r>
        <w:t xml:space="preserve">Stakeholder </w:t>
      </w:r>
      <w:r w:rsidRPr="00BD3A84">
        <w:t>Entscheidungsgremium</w:t>
      </w:r>
      <w:r>
        <w:t>: Von dessen Entscheidung hängt die Realisierung der Videowall ab.</w:t>
      </w:r>
    </w:p>
    <w:p w:rsidR="00817A5C" w:rsidRDefault="00817A5C" w:rsidP="00EC49BA">
      <w:pPr>
        <w:pStyle w:val="ListParagraph"/>
        <w:numPr>
          <w:ilvl w:val="1"/>
          <w:numId w:val="11"/>
        </w:numPr>
      </w:pPr>
      <w:r>
        <w:t xml:space="preserve">Stakeholder </w:t>
      </w:r>
      <w:r w:rsidRPr="00BD3A84">
        <w:t>I</w:t>
      </w:r>
      <w:r>
        <w:t xml:space="preserve">nstitut für </w:t>
      </w:r>
      <w:r w:rsidRPr="00BD3A84">
        <w:t>S</w:t>
      </w:r>
      <w:r>
        <w:t>oftware: Das Team wird durch die Assistenten Silvan Gehrig und Michael Gfeller des IFS in der Durchführung des technischen Teils des Projektes unterstützt. Die Arbeit bietet dem Institut für Software Weiterentwicklungsmöglichkeiten.</w:t>
      </w:r>
    </w:p>
    <w:tbl>
      <w:tblPr>
        <w:tblStyle w:val="MediumShading1-Accent1"/>
        <w:tblW w:w="0" w:type="auto"/>
        <w:tblLook w:val="0420" w:firstRow="1" w:lastRow="0" w:firstColumn="0" w:lastColumn="0" w:noHBand="0" w:noVBand="1"/>
      </w:tblPr>
      <w:tblGrid>
        <w:gridCol w:w="1668"/>
        <w:gridCol w:w="2409"/>
        <w:gridCol w:w="5211"/>
      </w:tblGrid>
      <w:tr w:rsidR="00817A5C" w:rsidTr="005328B5">
        <w:trPr>
          <w:cnfStyle w:val="100000000000" w:firstRow="1" w:lastRow="0" w:firstColumn="0" w:lastColumn="0" w:oddVBand="0" w:evenVBand="0" w:oddHBand="0" w:evenHBand="0" w:firstRowFirstColumn="0" w:firstRowLastColumn="0" w:lastRowFirstColumn="0" w:lastRowLastColumn="0"/>
        </w:trPr>
        <w:tc>
          <w:tcPr>
            <w:tcW w:w="1668" w:type="dxa"/>
          </w:tcPr>
          <w:p w:rsidR="00817A5C" w:rsidRDefault="00817A5C" w:rsidP="005328B5">
            <w:r>
              <w:t>Kategorie</w:t>
            </w:r>
          </w:p>
        </w:tc>
        <w:tc>
          <w:tcPr>
            <w:tcW w:w="2409" w:type="dxa"/>
          </w:tcPr>
          <w:p w:rsidR="00817A5C" w:rsidRDefault="00817A5C" w:rsidP="005328B5">
            <w:r>
              <w:t>Produkt-Stakeholder</w:t>
            </w:r>
          </w:p>
        </w:tc>
        <w:tc>
          <w:tcPr>
            <w:tcW w:w="5211" w:type="dxa"/>
          </w:tcPr>
          <w:p w:rsidR="00817A5C" w:rsidRDefault="00817A5C" w:rsidP="005328B5">
            <w:r>
              <w:t>Interesse(n) des Stakeholders</w:t>
            </w:r>
          </w:p>
        </w:tc>
      </w:tr>
      <w:tr w:rsidR="00817A5C" w:rsidRPr="00225C88" w:rsidTr="005328B5">
        <w:trPr>
          <w:cnfStyle w:val="000000100000" w:firstRow="0" w:lastRow="0" w:firstColumn="0" w:lastColumn="0" w:oddVBand="0" w:evenVBand="0" w:oddHBand="1" w:evenHBand="0" w:firstRowFirstColumn="0" w:firstRowLastColumn="0" w:lastRowFirstColumn="0" w:lastRowLastColumn="0"/>
        </w:trPr>
        <w:tc>
          <w:tcPr>
            <w:tcW w:w="9288" w:type="dxa"/>
            <w:gridSpan w:val="3"/>
          </w:tcPr>
          <w:p w:rsidR="00817A5C" w:rsidRPr="00225C88" w:rsidRDefault="00817A5C" w:rsidP="005328B5">
            <w:pPr>
              <w:rPr>
                <w:i/>
              </w:rPr>
            </w:pPr>
            <w:r w:rsidRPr="00225C88">
              <w:rPr>
                <w:i/>
              </w:rPr>
              <w:t>sehr wichtig</w:t>
            </w:r>
          </w:p>
        </w:tc>
      </w:tr>
      <w:tr w:rsidR="00817A5C" w:rsidTr="005328B5">
        <w:trPr>
          <w:cnfStyle w:val="000000010000" w:firstRow="0" w:lastRow="0" w:firstColumn="0" w:lastColumn="0" w:oddVBand="0" w:evenVBand="0" w:oddHBand="0" w:evenHBand="1" w:firstRowFirstColumn="0" w:firstRowLastColumn="0" w:lastRowFirstColumn="0" w:lastRowLastColumn="0"/>
        </w:trPr>
        <w:tc>
          <w:tcPr>
            <w:tcW w:w="1668" w:type="dxa"/>
          </w:tcPr>
          <w:p w:rsidR="00817A5C" w:rsidRDefault="00817A5C" w:rsidP="005328B5"/>
        </w:tc>
        <w:tc>
          <w:tcPr>
            <w:tcW w:w="2409" w:type="dxa"/>
          </w:tcPr>
          <w:p w:rsidR="00817A5C" w:rsidRDefault="00817A5C" w:rsidP="005328B5">
            <w:r w:rsidRPr="0011728F">
              <w:t>Studenten</w:t>
            </w:r>
          </w:p>
        </w:tc>
        <w:tc>
          <w:tcPr>
            <w:tcW w:w="5211" w:type="dxa"/>
          </w:tcPr>
          <w:p w:rsidR="00817A5C" w:rsidRDefault="00817A5C" w:rsidP="00EC49BA">
            <w:pPr>
              <w:pStyle w:val="ListParagraph"/>
              <w:numPr>
                <w:ilvl w:val="1"/>
                <w:numId w:val="4"/>
              </w:numPr>
              <w:ind w:left="170" w:hanging="170"/>
            </w:pPr>
            <w:r>
              <w:t>Präsentation der Arbeit ist modern und interaktiv</w:t>
            </w:r>
          </w:p>
          <w:p w:rsidR="00817A5C" w:rsidRPr="00661454" w:rsidRDefault="00817A5C" w:rsidP="00EC49BA">
            <w:pPr>
              <w:pStyle w:val="ListParagraph"/>
              <w:numPr>
                <w:ilvl w:val="1"/>
                <w:numId w:val="4"/>
              </w:numPr>
              <w:ind w:left="170" w:hanging="170"/>
            </w:pPr>
            <w:r>
              <w:t xml:space="preserve">Wissensaustausch zwischen Studiengängen durch </w:t>
            </w:r>
            <w:r>
              <w:lastRenderedPageBreak/>
              <w:t>Präsentation von Arbeite</w:t>
            </w:r>
            <w:r w:rsidRPr="00661454">
              <w:t>n aller Studiengänge</w:t>
            </w:r>
          </w:p>
          <w:p w:rsidR="00817A5C" w:rsidRPr="00661454" w:rsidRDefault="00817A5C" w:rsidP="00EC49BA">
            <w:pPr>
              <w:pStyle w:val="ListParagraph"/>
              <w:numPr>
                <w:ilvl w:val="1"/>
                <w:numId w:val="4"/>
              </w:numPr>
              <w:ind w:left="170" w:hanging="170"/>
            </w:pPr>
            <w:r w:rsidRPr="00661454">
              <w:t>Informationen über die Themen der Projekte an den verschiedenen Instituten</w:t>
            </w:r>
            <w:r>
              <w:t xml:space="preserve"> der HSR</w:t>
            </w:r>
          </w:p>
          <w:p w:rsidR="00817A5C" w:rsidRDefault="00817A5C" w:rsidP="00EC49BA">
            <w:pPr>
              <w:pStyle w:val="ListParagraph"/>
              <w:numPr>
                <w:ilvl w:val="1"/>
                <w:numId w:val="4"/>
              </w:numPr>
              <w:ind w:left="170" w:hanging="170"/>
            </w:pPr>
            <w:r>
              <w:t>Eigener Beitrag für die Videowall in Form einer Applikation, welche eingebunden werden kann.</w:t>
            </w:r>
          </w:p>
          <w:p w:rsidR="00817A5C" w:rsidRDefault="00817A5C" w:rsidP="00EC49BA">
            <w:pPr>
              <w:pStyle w:val="ListParagraph"/>
              <w:numPr>
                <w:ilvl w:val="1"/>
                <w:numId w:val="4"/>
              </w:numPr>
              <w:ind w:left="170" w:hanging="170"/>
            </w:pPr>
            <w:r>
              <w:t>Unterhaltung, Interaktivität, Spiel und Spass</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tcW w:w="1668" w:type="dxa"/>
          </w:tcPr>
          <w:p w:rsidR="00817A5C" w:rsidRDefault="00817A5C" w:rsidP="005328B5"/>
        </w:tc>
        <w:tc>
          <w:tcPr>
            <w:tcW w:w="2409" w:type="dxa"/>
          </w:tcPr>
          <w:p w:rsidR="00817A5C" w:rsidRDefault="00817A5C" w:rsidP="005328B5">
            <w:r w:rsidRPr="0011728F">
              <w:t>Eventbesucher</w:t>
            </w:r>
            <w:r>
              <w:t xml:space="preserve"> (fachliche Konferenzen)</w:t>
            </w:r>
          </w:p>
        </w:tc>
        <w:tc>
          <w:tcPr>
            <w:tcW w:w="5211" w:type="dxa"/>
          </w:tcPr>
          <w:p w:rsidR="00817A5C" w:rsidRDefault="00817A5C" w:rsidP="00EC49BA">
            <w:pPr>
              <w:pStyle w:val="ListParagraph"/>
              <w:numPr>
                <w:ilvl w:val="1"/>
                <w:numId w:val="4"/>
              </w:numPr>
              <w:ind w:left="170" w:hanging="170"/>
            </w:pPr>
            <w:r>
              <w:t>Eventinformationen zentral und auf einen Blick verfügbar</w:t>
            </w:r>
          </w:p>
          <w:p w:rsidR="00817A5C" w:rsidRDefault="00817A5C" w:rsidP="00EC49BA">
            <w:pPr>
              <w:pStyle w:val="ListParagraph"/>
              <w:numPr>
                <w:ilvl w:val="1"/>
                <w:numId w:val="4"/>
              </w:numPr>
              <w:ind w:left="170" w:hanging="170"/>
            </w:pPr>
            <w:r>
              <w:t>Unterhaltung, Interaktivität, Spiel und Spass</w:t>
            </w:r>
          </w:p>
        </w:tc>
      </w:tr>
      <w:tr w:rsidR="00817A5C" w:rsidRPr="00225C88" w:rsidTr="005328B5">
        <w:tc>
          <w:tcPr>
            <w:tcW w:w="9288" w:type="dxa"/>
            <w:gridSpan w:val="3"/>
          </w:tcPr>
          <w:p w:rsidR="00817A5C" w:rsidRPr="00225C88" w:rsidRDefault="00817A5C" w:rsidP="005328B5">
            <w:pPr>
              <w:cnfStyle w:val="000000010000" w:firstRow="0" w:lastRow="0" w:firstColumn="0" w:lastColumn="0" w:oddVBand="0" w:evenVBand="0" w:oddHBand="0" w:evenHBand="1" w:firstRowFirstColumn="0" w:firstRowLastColumn="0" w:lastRowFirstColumn="0" w:lastRowLastColumn="0"/>
              <w:rPr>
                <w:i/>
              </w:rPr>
            </w:pPr>
            <w:r w:rsidRPr="00225C88">
              <w:rPr>
                <w:i/>
              </w:rPr>
              <w:t>wichtig</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tcW w:w="1668" w:type="dxa"/>
          </w:tcPr>
          <w:p w:rsidR="00817A5C" w:rsidRDefault="00817A5C" w:rsidP="005328B5"/>
        </w:tc>
        <w:tc>
          <w:tcPr>
            <w:tcW w:w="2409" w:type="dxa"/>
          </w:tcPr>
          <w:p w:rsidR="00817A5C" w:rsidRDefault="00817A5C" w:rsidP="005328B5">
            <w:r w:rsidRPr="0011728F">
              <w:t>Studiengangleiter</w:t>
            </w:r>
          </w:p>
        </w:tc>
        <w:tc>
          <w:tcPr>
            <w:tcW w:w="5211" w:type="dxa"/>
          </w:tcPr>
          <w:p w:rsidR="00817A5C" w:rsidRDefault="00817A5C" w:rsidP="00EC49BA">
            <w:pPr>
              <w:pStyle w:val="ListParagraph"/>
              <w:numPr>
                <w:ilvl w:val="1"/>
                <w:numId w:val="4"/>
              </w:numPr>
              <w:ind w:left="170" w:hanging="170"/>
            </w:pPr>
            <w:r>
              <w:t>neue Technologie/Fortschritt/Wissen aus den verschiedenen Abteilungen an der HSR demonstrieren</w:t>
            </w:r>
          </w:p>
        </w:tc>
      </w:tr>
      <w:tr w:rsidR="00817A5C" w:rsidTr="005328B5">
        <w:trPr>
          <w:cnfStyle w:val="000000010000" w:firstRow="0" w:lastRow="0" w:firstColumn="0" w:lastColumn="0" w:oddVBand="0" w:evenVBand="0" w:oddHBand="0" w:evenHBand="1" w:firstRowFirstColumn="0" w:firstRowLastColumn="0" w:lastRowFirstColumn="0" w:lastRowLastColumn="0"/>
        </w:trPr>
        <w:tc>
          <w:tcPr>
            <w:tcW w:w="1668" w:type="dxa"/>
          </w:tcPr>
          <w:p w:rsidR="00817A5C" w:rsidRDefault="00817A5C" w:rsidP="005328B5"/>
        </w:tc>
        <w:tc>
          <w:tcPr>
            <w:tcW w:w="2409" w:type="dxa"/>
          </w:tcPr>
          <w:p w:rsidR="00817A5C" w:rsidRDefault="00817A5C" w:rsidP="005328B5">
            <w:r>
              <w:t>Institute</w:t>
            </w:r>
          </w:p>
        </w:tc>
        <w:tc>
          <w:tcPr>
            <w:tcW w:w="5211" w:type="dxa"/>
          </w:tcPr>
          <w:p w:rsidR="00817A5C" w:rsidRDefault="00817A5C" w:rsidP="00EC49BA">
            <w:pPr>
              <w:pStyle w:val="ListParagraph"/>
              <w:numPr>
                <w:ilvl w:val="1"/>
                <w:numId w:val="4"/>
              </w:numPr>
              <w:ind w:left="170" w:hanging="170"/>
            </w:pPr>
            <w:r>
              <w:t>Nutzung der neuen Technologie für Arbeiten/Projekte</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tcW w:w="1668" w:type="dxa"/>
          </w:tcPr>
          <w:p w:rsidR="00817A5C" w:rsidRDefault="00817A5C" w:rsidP="005328B5"/>
        </w:tc>
        <w:tc>
          <w:tcPr>
            <w:tcW w:w="2409" w:type="dxa"/>
          </w:tcPr>
          <w:p w:rsidR="00817A5C" w:rsidRDefault="00817A5C" w:rsidP="005328B5">
            <w:r w:rsidRPr="0011728F">
              <w:t>Eventbesucher</w:t>
            </w:r>
            <w:r>
              <w:t xml:space="preserve"> (Bachelorfeiern o.Ä.)</w:t>
            </w:r>
          </w:p>
        </w:tc>
        <w:tc>
          <w:tcPr>
            <w:tcW w:w="5211" w:type="dxa"/>
          </w:tcPr>
          <w:p w:rsidR="00817A5C" w:rsidRDefault="00817A5C" w:rsidP="00EC49BA">
            <w:pPr>
              <w:pStyle w:val="ListParagraph"/>
              <w:numPr>
                <w:ilvl w:val="1"/>
                <w:numId w:val="4"/>
              </w:numPr>
              <w:ind w:left="170" w:hanging="170"/>
            </w:pPr>
            <w:r>
              <w:t>Eventinformationen zentral und auf einen Blick verfügbar</w:t>
            </w:r>
          </w:p>
          <w:p w:rsidR="00817A5C" w:rsidRDefault="00817A5C" w:rsidP="00EC49BA">
            <w:pPr>
              <w:pStyle w:val="ListParagraph"/>
              <w:numPr>
                <w:ilvl w:val="1"/>
                <w:numId w:val="4"/>
              </w:numPr>
              <w:ind w:left="170" w:hanging="170"/>
            </w:pPr>
            <w:r>
              <w:t>Betrachten aller Bachelorposter an einem zentralen Ort</w:t>
            </w:r>
          </w:p>
          <w:p w:rsidR="00817A5C" w:rsidRDefault="00817A5C" w:rsidP="00EC49BA">
            <w:pPr>
              <w:pStyle w:val="ListParagraph"/>
              <w:numPr>
                <w:ilvl w:val="1"/>
                <w:numId w:val="4"/>
              </w:numPr>
              <w:ind w:left="170" w:hanging="170"/>
            </w:pPr>
            <w:r>
              <w:t>Unterhaltung, Interaktivität, Spiel und Spass</w:t>
            </w:r>
          </w:p>
        </w:tc>
      </w:tr>
      <w:tr w:rsidR="00817A5C" w:rsidRPr="00225C88" w:rsidTr="005328B5">
        <w:tc>
          <w:tcPr>
            <w:tcW w:w="9288" w:type="dxa"/>
            <w:gridSpan w:val="3"/>
          </w:tcPr>
          <w:p w:rsidR="00817A5C" w:rsidRPr="00225C88" w:rsidRDefault="00817A5C" w:rsidP="005328B5">
            <w:pPr>
              <w:cnfStyle w:val="000000010000" w:firstRow="0" w:lastRow="0" w:firstColumn="0" w:lastColumn="0" w:oddVBand="0" w:evenVBand="0" w:oddHBand="0" w:evenHBand="1" w:firstRowFirstColumn="0" w:firstRowLastColumn="0" w:lastRowFirstColumn="0" w:lastRowLastColumn="0"/>
              <w:rPr>
                <w:i/>
              </w:rPr>
            </w:pPr>
            <w:r w:rsidRPr="00225C88">
              <w:rPr>
                <w:i/>
              </w:rPr>
              <w:t>weniger wichtig</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tcW w:w="1668" w:type="dxa"/>
          </w:tcPr>
          <w:p w:rsidR="00817A5C" w:rsidRDefault="00817A5C" w:rsidP="005328B5"/>
        </w:tc>
        <w:tc>
          <w:tcPr>
            <w:tcW w:w="2409" w:type="dxa"/>
          </w:tcPr>
          <w:p w:rsidR="00817A5C" w:rsidRDefault="00817A5C" w:rsidP="005328B5">
            <w:r w:rsidRPr="0011728F">
              <w:t>Allgemeine Besucher</w:t>
            </w:r>
            <w:r>
              <w:t xml:space="preserve"> (z.B. auch Informatik-Schulklassen)</w:t>
            </w:r>
          </w:p>
        </w:tc>
        <w:tc>
          <w:tcPr>
            <w:tcW w:w="5211" w:type="dxa"/>
          </w:tcPr>
          <w:p w:rsidR="00817A5C" w:rsidRDefault="00817A5C" w:rsidP="00EC49BA">
            <w:pPr>
              <w:pStyle w:val="ListParagraph"/>
              <w:numPr>
                <w:ilvl w:val="1"/>
                <w:numId w:val="4"/>
              </w:numPr>
              <w:ind w:left="170" w:hanging="170"/>
            </w:pPr>
            <w:r>
              <w:t>Unterhaltung, Interaktivität, Spiel und Spass</w:t>
            </w:r>
          </w:p>
          <w:p w:rsidR="00817A5C" w:rsidRDefault="00817A5C" w:rsidP="00EC49BA">
            <w:pPr>
              <w:pStyle w:val="ListParagraph"/>
              <w:numPr>
                <w:ilvl w:val="1"/>
                <w:numId w:val="4"/>
              </w:numPr>
              <w:ind w:left="170" w:hanging="170"/>
            </w:pPr>
            <w:r>
              <w:t>Beispiel für das, was an der HSR gelehrt wird (Abteilung Informatik)</w:t>
            </w:r>
          </w:p>
        </w:tc>
      </w:tr>
    </w:tbl>
    <w:p w:rsidR="00817A5C" w:rsidRDefault="00817A5C" w:rsidP="00817A5C">
      <w:pPr>
        <w:pStyle w:val="Caption"/>
      </w:pPr>
      <w:bookmarkStart w:id="101" w:name="_Ref325986725"/>
      <w:r>
        <w:t xml:space="preserve">Tabelle </w:t>
      </w:r>
      <w:fldSimple w:instr=" SEQ Tabelle \* ARABIC ">
        <w:r w:rsidR="003D2333">
          <w:rPr>
            <w:noProof/>
          </w:rPr>
          <w:t>3</w:t>
        </w:r>
      </w:fldSimple>
      <w:r>
        <w:t xml:space="preserve"> - Initiale Stakeholderanalyse, Produkt</w:t>
      </w:r>
      <w:r w:rsidRPr="00C074FF">
        <w:t>-Stakeholder</w:t>
      </w:r>
      <w:bookmarkEnd w:id="101"/>
    </w:p>
    <w:p w:rsidR="00817A5C" w:rsidRDefault="00817A5C" w:rsidP="00817A5C">
      <w:r>
        <w:t xml:space="preserve">Die Einteilung der Produkt-Stakeholder in die verschiedenen Kategorien in </w:t>
      </w:r>
      <w:r>
        <w:fldChar w:fldCharType="begin"/>
      </w:r>
      <w:r>
        <w:instrText xml:space="preserve"> REF _Ref325986725 \h </w:instrText>
      </w:r>
      <w:r>
        <w:fldChar w:fldCharType="separate"/>
      </w:r>
      <w:r w:rsidR="003D2333">
        <w:t xml:space="preserve">Tabelle </w:t>
      </w:r>
      <w:r w:rsidR="003D2333">
        <w:rPr>
          <w:noProof/>
        </w:rPr>
        <w:t>3</w:t>
      </w:r>
      <w:r w:rsidR="003D2333">
        <w:t xml:space="preserve"> - Initiale Stakeholderanalyse, Produkt</w:t>
      </w:r>
      <w:r w:rsidR="003D2333" w:rsidRPr="00C074FF">
        <w:t>-Stakeholder</w:t>
      </w:r>
      <w:r>
        <w:fldChar w:fldCharType="end"/>
      </w:r>
      <w:r>
        <w:t xml:space="preserve"> lässt sich wie folgt begründen:</w:t>
      </w:r>
    </w:p>
    <w:p w:rsidR="00817A5C" w:rsidRPr="00B23067" w:rsidRDefault="00817A5C" w:rsidP="00EC49BA">
      <w:pPr>
        <w:pStyle w:val="ListParagraph"/>
        <w:numPr>
          <w:ilvl w:val="0"/>
          <w:numId w:val="11"/>
        </w:numPr>
      </w:pPr>
      <w:r>
        <w:t>Einstufung als sehr wichtig:</w:t>
      </w:r>
    </w:p>
    <w:p w:rsidR="00817A5C" w:rsidRDefault="00817A5C" w:rsidP="00EC49BA">
      <w:pPr>
        <w:pStyle w:val="ListParagraph"/>
        <w:numPr>
          <w:ilvl w:val="1"/>
          <w:numId w:val="11"/>
        </w:numPr>
      </w:pPr>
      <w:r>
        <w:t>Stakeholder Studenten: Sie stellen eine der zwei Hauptzielpersonengruppen für die Arbeit dar.</w:t>
      </w:r>
    </w:p>
    <w:p w:rsidR="00817A5C" w:rsidRDefault="00817A5C" w:rsidP="00EC49BA">
      <w:pPr>
        <w:pStyle w:val="ListParagraph"/>
        <w:numPr>
          <w:ilvl w:val="1"/>
          <w:numId w:val="11"/>
        </w:numPr>
      </w:pPr>
      <w:r>
        <w:t>Stakeholder Eventbesucher: Die Eventbesucher sind eine der zwei Hauptzielpersonengruppen für die Arbeit.</w:t>
      </w:r>
    </w:p>
    <w:p w:rsidR="00817A5C" w:rsidRDefault="00817A5C" w:rsidP="00EC49BA">
      <w:pPr>
        <w:pStyle w:val="ListParagraph"/>
        <w:numPr>
          <w:ilvl w:val="0"/>
          <w:numId w:val="11"/>
        </w:numPr>
      </w:pPr>
      <w:r>
        <w:t>Einstufung als wichtig:</w:t>
      </w:r>
    </w:p>
    <w:p w:rsidR="00817A5C" w:rsidRDefault="00817A5C" w:rsidP="00EC49BA">
      <w:pPr>
        <w:pStyle w:val="ListParagraph"/>
        <w:numPr>
          <w:ilvl w:val="1"/>
          <w:numId w:val="11"/>
        </w:numPr>
      </w:pPr>
      <w:r>
        <w:t xml:space="preserve">Stakeholder </w:t>
      </w:r>
      <w:r w:rsidRPr="0011728F">
        <w:t>Studiengangleiter</w:t>
      </w:r>
      <w:r>
        <w:t>: Die Arbeit bietet ihnen die Möglichkeit,  die Arbeiten aus ihren Studiengängen attraktiv zu präsentieren.</w:t>
      </w:r>
    </w:p>
    <w:p w:rsidR="00817A5C" w:rsidRDefault="00817A5C" w:rsidP="00EC49BA">
      <w:pPr>
        <w:pStyle w:val="ListParagraph"/>
        <w:numPr>
          <w:ilvl w:val="1"/>
          <w:numId w:val="11"/>
        </w:numPr>
      </w:pPr>
      <w:r>
        <w:t>Stakeholder Institute: Die Arbeit bietet eine neue Plattform und somit eine neue Präsentationsmöglichkeit.</w:t>
      </w:r>
    </w:p>
    <w:p w:rsidR="00817A5C" w:rsidRDefault="00817A5C" w:rsidP="00EC49BA">
      <w:pPr>
        <w:pStyle w:val="ListParagraph"/>
        <w:numPr>
          <w:ilvl w:val="0"/>
          <w:numId w:val="11"/>
        </w:numPr>
      </w:pPr>
      <w:r>
        <w:t>Einstufung als weniger wichtig:</w:t>
      </w:r>
    </w:p>
    <w:p w:rsidR="00817A5C" w:rsidRDefault="00817A5C" w:rsidP="00EC49BA">
      <w:pPr>
        <w:pStyle w:val="ListParagraph"/>
        <w:numPr>
          <w:ilvl w:val="1"/>
          <w:numId w:val="11"/>
        </w:numPr>
      </w:pPr>
      <w:r>
        <w:t xml:space="preserve">Stakeholder </w:t>
      </w:r>
      <w:r w:rsidRPr="0011728F">
        <w:t>Allgemeine Besucher</w:t>
      </w:r>
      <w:r>
        <w:t>: Die Arbeit bietet die Plattform, auf welcher Informationen an die Besucher überbracht und ihr Interesse geweckt werden kann.</w:t>
      </w:r>
    </w:p>
    <w:p w:rsidR="00817A5C" w:rsidRDefault="00817A5C" w:rsidP="00817A5C">
      <w:pPr>
        <w:rPr>
          <w:rFonts w:asciiTheme="majorHAnsi" w:hAnsiTheme="majorHAnsi"/>
          <w:b/>
          <w:color w:val="00629E"/>
          <w:spacing w:val="15"/>
          <w:sz w:val="22"/>
          <w:szCs w:val="22"/>
        </w:rPr>
      </w:pPr>
      <w:r>
        <w:br w:type="page"/>
      </w:r>
    </w:p>
    <w:p w:rsidR="00817A5C" w:rsidRDefault="00817A5C" w:rsidP="00817A5C">
      <w:pPr>
        <w:pStyle w:val="Heading3"/>
      </w:pPr>
      <w:bookmarkStart w:id="102" w:name="_Toc327350012"/>
      <w:bookmarkStart w:id="103" w:name="_Toc327350343"/>
      <w:r>
        <w:lastRenderedPageBreak/>
        <w:t>Konkurrenzanalyse</w:t>
      </w:r>
      <w:bookmarkEnd w:id="102"/>
      <w:bookmarkEnd w:id="103"/>
    </w:p>
    <w:p w:rsidR="00817A5C" w:rsidRDefault="00817A5C" w:rsidP="00817A5C">
      <w:r>
        <w:t>In der Konkurrenzanalyse werden folgende Konkurrenzen genauer untersucht:</w:t>
      </w:r>
    </w:p>
    <w:p w:rsidR="00817A5C" w:rsidRDefault="00817A5C" w:rsidP="00EC49BA">
      <w:pPr>
        <w:pStyle w:val="ListParagraph"/>
        <w:numPr>
          <w:ilvl w:val="0"/>
          <w:numId w:val="13"/>
        </w:numPr>
      </w:pPr>
      <w:r>
        <w:t>Präsentationmöglichkeiten für Poster</w:t>
      </w:r>
    </w:p>
    <w:p w:rsidR="00817A5C" w:rsidRDefault="00817A5C" w:rsidP="00EC49BA">
      <w:pPr>
        <w:pStyle w:val="ListParagraph"/>
        <w:numPr>
          <w:ilvl w:val="0"/>
          <w:numId w:val="13"/>
        </w:numPr>
      </w:pPr>
      <w:r>
        <w:t>bestehende Videowalls</w:t>
      </w:r>
    </w:p>
    <w:p w:rsidR="00817A5C" w:rsidRDefault="00817A5C" w:rsidP="00EC49BA">
      <w:pPr>
        <w:pStyle w:val="ListParagraph"/>
        <w:numPr>
          <w:ilvl w:val="0"/>
          <w:numId w:val="13"/>
        </w:numPr>
      </w:pPr>
      <w:r>
        <w:t>der Videowall ähnliche Produkte</w:t>
      </w:r>
    </w:p>
    <w:p w:rsidR="00817A5C" w:rsidRDefault="00817A5C" w:rsidP="00817A5C">
      <w:pPr>
        <w:pStyle w:val="Heading4"/>
      </w:pPr>
      <w:bookmarkStart w:id="104" w:name="_Toc327350013"/>
      <w:r>
        <w:t>Präsentationsmöglichkeiten für Poster</w:t>
      </w:r>
      <w:bookmarkEnd w:id="104"/>
    </w:p>
    <w:p w:rsidR="00817A5C" w:rsidRDefault="00817A5C" w:rsidP="00817A5C">
      <w:r>
        <w:t>Wie der Aufgabenstellung (TODO ref) entnommen werden kann, ist das Präsentieren der Bachelorposter eine Anforderung an die Arbeit, die auch umgesetzt werden soll. Daher ist eine Analyse von konkurrierenden Präsentationsarten sinnvoll.</w:t>
      </w:r>
    </w:p>
    <w:p w:rsidR="00817A5C" w:rsidRDefault="00817A5C" w:rsidP="00817A5C">
      <w:r>
        <w:t>Es gibt verschiedene Arten, wie die Bachelorposter präsentiert werden können:</w:t>
      </w:r>
    </w:p>
    <w:p w:rsidR="00817A5C" w:rsidRDefault="00817A5C" w:rsidP="00EC49BA">
      <w:pPr>
        <w:pStyle w:val="ListParagraph"/>
        <w:numPr>
          <w:ilvl w:val="0"/>
          <w:numId w:val="12"/>
        </w:numPr>
      </w:pPr>
      <w:r>
        <w:t>In der bestehenden Papierform an der Bachelorausstellung</w:t>
      </w:r>
    </w:p>
    <w:p w:rsidR="00817A5C" w:rsidRDefault="00817A5C" w:rsidP="00EC49BA">
      <w:pPr>
        <w:pStyle w:val="ListParagraph"/>
        <w:numPr>
          <w:ilvl w:val="0"/>
          <w:numId w:val="12"/>
        </w:numPr>
      </w:pPr>
      <w:r>
        <w:t xml:space="preserve">Über das Web: </w:t>
      </w:r>
      <w:r>
        <w:br/>
        <w:t>Für die Abteilung Informatik besteht eine Lösung zur Präsentation der Bachelorarbeiten mit der Eprints-Website</w:t>
      </w:r>
      <w:r>
        <w:rPr>
          <w:rStyle w:val="FootnoteReference"/>
        </w:rPr>
        <w:footnoteReference w:id="2"/>
      </w:r>
      <w:r>
        <w:t>. Dieselbe oder eine ähnliche Lösung wäre für die Präsentation der Bachelorposter aller Abteilungen der HSR denkbar.</w:t>
      </w:r>
    </w:p>
    <w:p w:rsidR="00817A5C" w:rsidRDefault="00817A5C" w:rsidP="00EC49BA">
      <w:pPr>
        <w:pStyle w:val="ListParagraph"/>
        <w:numPr>
          <w:ilvl w:val="0"/>
          <w:numId w:val="12"/>
        </w:numPr>
      </w:pPr>
      <w:r>
        <w:t>Über einen Newsletter:</w:t>
      </w:r>
      <w:r>
        <w:br/>
        <w:t>Der Newsletter soll halbjährlich auf die Bachelorposter, welche für die im vergangenen Semester durchgeführten Arbeiten erstellen wurden, aufmerksam machen. Dazu sollen diese Poster im Web abrufbar sein.</w:t>
      </w:r>
    </w:p>
    <w:p w:rsidR="00817A5C" w:rsidRDefault="00817A5C" w:rsidP="00EC49BA">
      <w:pPr>
        <w:pStyle w:val="ListParagraph"/>
        <w:numPr>
          <w:ilvl w:val="0"/>
          <w:numId w:val="12"/>
        </w:numPr>
      </w:pPr>
      <w:r>
        <w:t>Über die HSR Videowall</w:t>
      </w:r>
    </w:p>
    <w:p w:rsidR="00817A5C" w:rsidRDefault="00817A5C" w:rsidP="00817A5C">
      <w:r>
        <w:t>Nachfolgende Tabelle zeigt, welche Vor- und Nachteile mit den einzelnen Möglichkeiten verbunden sind.</w:t>
      </w:r>
    </w:p>
    <w:tbl>
      <w:tblPr>
        <w:tblStyle w:val="MediumShading1-Accent1"/>
        <w:tblW w:w="0" w:type="auto"/>
        <w:tblLook w:val="0420" w:firstRow="1" w:lastRow="0" w:firstColumn="0" w:lastColumn="0" w:noHBand="0" w:noVBand="1"/>
      </w:tblPr>
      <w:tblGrid>
        <w:gridCol w:w="1809"/>
        <w:gridCol w:w="3686"/>
        <w:gridCol w:w="3685"/>
      </w:tblGrid>
      <w:tr w:rsidR="00817A5C" w:rsidTr="005328B5">
        <w:trPr>
          <w:cnfStyle w:val="100000000000" w:firstRow="1" w:lastRow="0" w:firstColumn="0" w:lastColumn="0" w:oddVBand="0" w:evenVBand="0" w:oddHBand="0" w:evenHBand="0" w:firstRowFirstColumn="0" w:firstRowLastColumn="0" w:lastRowFirstColumn="0" w:lastRowLastColumn="0"/>
        </w:trPr>
        <w:tc>
          <w:tcPr>
            <w:tcW w:w="1809" w:type="dxa"/>
          </w:tcPr>
          <w:p w:rsidR="00817A5C" w:rsidRDefault="00817A5C" w:rsidP="005328B5">
            <w:r>
              <w:t>Präsentationsart</w:t>
            </w:r>
          </w:p>
        </w:tc>
        <w:tc>
          <w:tcPr>
            <w:tcW w:w="3686" w:type="dxa"/>
          </w:tcPr>
          <w:p w:rsidR="00817A5C" w:rsidRDefault="00817A5C" w:rsidP="005328B5">
            <w:r>
              <w:t>Vorteile</w:t>
            </w:r>
          </w:p>
        </w:tc>
        <w:tc>
          <w:tcPr>
            <w:tcW w:w="3685" w:type="dxa"/>
          </w:tcPr>
          <w:p w:rsidR="00817A5C" w:rsidRDefault="00817A5C" w:rsidP="005328B5">
            <w:r>
              <w:t>Nachteile</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tcW w:w="1809" w:type="dxa"/>
          </w:tcPr>
          <w:p w:rsidR="00817A5C" w:rsidRDefault="00817A5C" w:rsidP="005328B5">
            <w:r>
              <w:t>Papierform</w:t>
            </w:r>
          </w:p>
        </w:tc>
        <w:tc>
          <w:tcPr>
            <w:tcW w:w="3686" w:type="dxa"/>
          </w:tcPr>
          <w:p w:rsidR="00817A5C" w:rsidRDefault="00817A5C" w:rsidP="00EC49BA">
            <w:pPr>
              <w:pStyle w:val="ListParagraph"/>
              <w:numPr>
                <w:ilvl w:val="1"/>
                <w:numId w:val="4"/>
              </w:numPr>
              <w:ind w:left="176" w:hanging="159"/>
            </w:pPr>
            <w:r>
              <w:t>Visuelle Anziehung</w:t>
            </w:r>
          </w:p>
        </w:tc>
        <w:tc>
          <w:tcPr>
            <w:tcW w:w="3685" w:type="dxa"/>
          </w:tcPr>
          <w:p w:rsidR="00817A5C" w:rsidRDefault="00817A5C" w:rsidP="00EC49BA">
            <w:pPr>
              <w:pStyle w:val="ListParagraph"/>
              <w:numPr>
                <w:ilvl w:val="1"/>
                <w:numId w:val="4"/>
              </w:numPr>
              <w:ind w:left="176" w:hanging="159"/>
            </w:pPr>
            <w:r>
              <w:t>Statisch</w:t>
            </w:r>
          </w:p>
          <w:p w:rsidR="00817A5C" w:rsidRDefault="00817A5C" w:rsidP="00EC49BA">
            <w:pPr>
              <w:pStyle w:val="ListParagraph"/>
              <w:numPr>
                <w:ilvl w:val="1"/>
                <w:numId w:val="4"/>
              </w:numPr>
              <w:ind w:left="176" w:hanging="159"/>
            </w:pPr>
            <w:r>
              <w:t>Ausstellungszeit vorgegeben und beschränkt</w:t>
            </w:r>
          </w:p>
          <w:p w:rsidR="00817A5C" w:rsidRDefault="00817A5C" w:rsidP="00EC49BA">
            <w:pPr>
              <w:pStyle w:val="ListParagraph"/>
              <w:numPr>
                <w:ilvl w:val="1"/>
                <w:numId w:val="4"/>
              </w:numPr>
              <w:ind w:left="176" w:hanging="159"/>
            </w:pPr>
            <w:r>
              <w:t>Nur aktuelle Poster</w:t>
            </w:r>
          </w:p>
          <w:p w:rsidR="00817A5C" w:rsidRDefault="00817A5C" w:rsidP="00EC49BA">
            <w:pPr>
              <w:pStyle w:val="ListParagraph"/>
              <w:numPr>
                <w:ilvl w:val="1"/>
                <w:numId w:val="4"/>
              </w:numPr>
              <w:ind w:left="176" w:hanging="159"/>
            </w:pPr>
            <w:r>
              <w:t>An verschiedenen Standorten ausgestellt</w:t>
            </w:r>
          </w:p>
        </w:tc>
      </w:tr>
      <w:tr w:rsidR="00817A5C" w:rsidTr="005328B5">
        <w:trPr>
          <w:cnfStyle w:val="000000010000" w:firstRow="0" w:lastRow="0" w:firstColumn="0" w:lastColumn="0" w:oddVBand="0" w:evenVBand="0" w:oddHBand="0" w:evenHBand="1" w:firstRowFirstColumn="0" w:firstRowLastColumn="0" w:lastRowFirstColumn="0" w:lastRowLastColumn="0"/>
        </w:trPr>
        <w:tc>
          <w:tcPr>
            <w:tcW w:w="1809" w:type="dxa"/>
          </w:tcPr>
          <w:p w:rsidR="00817A5C" w:rsidRDefault="00817A5C" w:rsidP="005328B5">
            <w:r>
              <w:t>Web</w:t>
            </w:r>
          </w:p>
        </w:tc>
        <w:tc>
          <w:tcPr>
            <w:tcW w:w="3686" w:type="dxa"/>
          </w:tcPr>
          <w:p w:rsidR="00817A5C" w:rsidRDefault="00817A5C" w:rsidP="00EC49BA">
            <w:pPr>
              <w:pStyle w:val="ListParagraph"/>
              <w:numPr>
                <w:ilvl w:val="1"/>
                <w:numId w:val="4"/>
              </w:numPr>
              <w:ind w:left="176" w:hanging="159"/>
            </w:pPr>
            <w:r>
              <w:t>Alle bisher erstellten Poster jederzeit verfügbar</w:t>
            </w:r>
          </w:p>
        </w:tc>
        <w:tc>
          <w:tcPr>
            <w:tcW w:w="3685" w:type="dxa"/>
          </w:tcPr>
          <w:p w:rsidR="00817A5C" w:rsidRDefault="00817A5C" w:rsidP="00EC49BA">
            <w:pPr>
              <w:pStyle w:val="ListParagraph"/>
              <w:numPr>
                <w:ilvl w:val="1"/>
                <w:numId w:val="4"/>
              </w:numPr>
              <w:ind w:left="176" w:hanging="159"/>
            </w:pPr>
            <w:r>
              <w:t>Das Interesse an den Postern muss explizit vorhanden sein</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tcW w:w="1809" w:type="dxa"/>
          </w:tcPr>
          <w:p w:rsidR="00817A5C" w:rsidRDefault="00817A5C" w:rsidP="005328B5">
            <w:r>
              <w:t>Newsletter</w:t>
            </w:r>
          </w:p>
        </w:tc>
        <w:tc>
          <w:tcPr>
            <w:tcW w:w="3686" w:type="dxa"/>
          </w:tcPr>
          <w:p w:rsidR="00817A5C" w:rsidRDefault="00817A5C" w:rsidP="00EC49BA">
            <w:pPr>
              <w:pStyle w:val="ListParagraph"/>
              <w:numPr>
                <w:ilvl w:val="1"/>
                <w:numId w:val="4"/>
              </w:numPr>
              <w:ind w:left="176" w:hanging="159"/>
            </w:pPr>
            <w:r>
              <w:t>Explizite Aufforderung weckt Interesse der Leserschaft</w:t>
            </w:r>
          </w:p>
        </w:tc>
        <w:tc>
          <w:tcPr>
            <w:tcW w:w="3685" w:type="dxa"/>
          </w:tcPr>
          <w:p w:rsidR="00817A5C" w:rsidRDefault="00817A5C" w:rsidP="00EC49BA">
            <w:pPr>
              <w:pStyle w:val="ListParagraph"/>
              <w:numPr>
                <w:ilvl w:val="1"/>
                <w:numId w:val="4"/>
              </w:numPr>
              <w:ind w:left="176" w:hanging="159"/>
            </w:pPr>
            <w:r>
              <w:t>Nur aktuelle Poster</w:t>
            </w:r>
          </w:p>
          <w:p w:rsidR="00817A5C" w:rsidRDefault="00817A5C" w:rsidP="00EC49BA">
            <w:pPr>
              <w:pStyle w:val="ListParagraph"/>
              <w:numPr>
                <w:ilvl w:val="1"/>
                <w:numId w:val="4"/>
              </w:numPr>
              <w:ind w:left="176" w:hanging="159"/>
            </w:pPr>
            <w:r>
              <w:t>Erreicht nur Newsletterabonnenten</w:t>
            </w:r>
          </w:p>
        </w:tc>
      </w:tr>
      <w:tr w:rsidR="00817A5C" w:rsidTr="005328B5">
        <w:trPr>
          <w:cnfStyle w:val="000000010000" w:firstRow="0" w:lastRow="0" w:firstColumn="0" w:lastColumn="0" w:oddVBand="0" w:evenVBand="0" w:oddHBand="0" w:evenHBand="1" w:firstRowFirstColumn="0" w:firstRowLastColumn="0" w:lastRowFirstColumn="0" w:lastRowLastColumn="0"/>
        </w:trPr>
        <w:tc>
          <w:tcPr>
            <w:tcW w:w="1809" w:type="dxa"/>
          </w:tcPr>
          <w:p w:rsidR="00817A5C" w:rsidRDefault="00817A5C" w:rsidP="005328B5">
            <w:r>
              <w:t>HSR Videowall</w:t>
            </w:r>
          </w:p>
        </w:tc>
        <w:tc>
          <w:tcPr>
            <w:tcW w:w="3686" w:type="dxa"/>
          </w:tcPr>
          <w:p w:rsidR="00817A5C" w:rsidRDefault="00817A5C" w:rsidP="00EC49BA">
            <w:pPr>
              <w:pStyle w:val="ListParagraph"/>
              <w:numPr>
                <w:ilvl w:val="1"/>
                <w:numId w:val="4"/>
              </w:numPr>
              <w:ind w:left="176" w:hanging="159"/>
            </w:pPr>
            <w:r>
              <w:t>Interaktiv, weckt Spieltrieb, Spassfaktor</w:t>
            </w:r>
          </w:p>
          <w:p w:rsidR="00817A5C" w:rsidRDefault="00817A5C" w:rsidP="00EC49BA">
            <w:pPr>
              <w:pStyle w:val="ListParagraph"/>
              <w:numPr>
                <w:ilvl w:val="1"/>
                <w:numId w:val="4"/>
              </w:numPr>
              <w:ind w:left="176" w:hanging="159"/>
            </w:pPr>
            <w:r>
              <w:t>Alle bisher erstellten Poster jederzeit verfügbar</w:t>
            </w:r>
          </w:p>
          <w:p w:rsidR="00817A5C" w:rsidRDefault="00817A5C" w:rsidP="00EC49BA">
            <w:pPr>
              <w:pStyle w:val="ListParagraph"/>
              <w:numPr>
                <w:ilvl w:val="1"/>
                <w:numId w:val="4"/>
              </w:numPr>
              <w:ind w:left="176" w:hanging="159"/>
            </w:pPr>
            <w:r>
              <w:t>Poster sind an zentralem, viel besuchten Ort „ausgestellt“</w:t>
            </w:r>
          </w:p>
          <w:p w:rsidR="00817A5C" w:rsidRDefault="00817A5C" w:rsidP="00EC49BA">
            <w:pPr>
              <w:pStyle w:val="ListParagraph"/>
              <w:numPr>
                <w:ilvl w:val="1"/>
                <w:numId w:val="4"/>
              </w:numPr>
              <w:ind w:left="176" w:hanging="159"/>
            </w:pPr>
            <w:r>
              <w:t>Man stösst eher zufällig auf Poster, kann verborgenes Interesse wecken</w:t>
            </w:r>
          </w:p>
        </w:tc>
        <w:tc>
          <w:tcPr>
            <w:tcW w:w="3685" w:type="dxa"/>
          </w:tcPr>
          <w:p w:rsidR="00817A5C" w:rsidRDefault="00817A5C" w:rsidP="005328B5">
            <w:pPr>
              <w:keepNext/>
              <w:ind w:left="17"/>
            </w:pPr>
          </w:p>
        </w:tc>
      </w:tr>
    </w:tbl>
    <w:p w:rsidR="00817A5C" w:rsidRDefault="00817A5C" w:rsidP="00817A5C">
      <w:pPr>
        <w:pStyle w:val="Caption"/>
      </w:pPr>
      <w:r>
        <w:t xml:space="preserve">Tabelle </w:t>
      </w:r>
      <w:fldSimple w:instr=" SEQ Tabelle \* ARABIC ">
        <w:r w:rsidR="003D2333">
          <w:rPr>
            <w:noProof/>
          </w:rPr>
          <w:t>4</w:t>
        </w:r>
      </w:fldSimple>
      <w:r>
        <w:t xml:space="preserve"> - </w:t>
      </w:r>
      <w:r>
        <w:rPr>
          <w:noProof/>
        </w:rPr>
        <w:t xml:space="preserve"> Vor- und Nachteile der Posterpräsentationsarten</w:t>
      </w:r>
    </w:p>
    <w:p w:rsidR="00817A5C" w:rsidRDefault="00817A5C" w:rsidP="00817A5C">
      <w:r>
        <w:t xml:space="preserve">Die Videowall </w:t>
      </w:r>
      <w:proofErr w:type="gramStart"/>
      <w:r>
        <w:t>ist</w:t>
      </w:r>
      <w:proofErr w:type="gramEnd"/>
      <w:r>
        <w:t xml:space="preserve"> interaktiv. Der Nutzer trifft eher spontan auf die Poster, welche zentral und vollständig vorhanden sind, was vermutlich sein Interesse für die Poster weckt. Die HSR Videowall bietet für die Präsentation der Bachelorposter nur Vorteile und eignet sich daher ideal für diese Aufgabe.</w:t>
      </w:r>
    </w:p>
    <w:p w:rsidR="00817A5C" w:rsidRDefault="00817A5C" w:rsidP="00817A5C">
      <w:pPr>
        <w:pStyle w:val="Heading4"/>
      </w:pPr>
      <w:bookmarkStart w:id="105" w:name="_Ref327117250"/>
      <w:bookmarkStart w:id="106" w:name="_Toc327350014"/>
      <w:r>
        <w:t>Bestehende Videowalls</w:t>
      </w:r>
      <w:bookmarkEnd w:id="105"/>
      <w:bookmarkEnd w:id="106"/>
    </w:p>
    <w:p w:rsidR="00817A5C" w:rsidRDefault="00817A5C" w:rsidP="00817A5C">
      <w:r>
        <w:t xml:space="preserve">In diesem Kapitel wird untersucht, was für Videowalls bestehen und was diese bieten. Dazu soll festgehalten werden, was eine Videowall ist: Eine für die Öffentlichkeit zugängliche Anzeige mit dynamischen Inhalten wie </w:t>
      </w:r>
      <w:r>
        <w:lastRenderedPageBreak/>
        <w:t>Bilder oder Videos. Die Steuerung erfolgt durch Körperbewegungen mithilfe des Microsoft Kinect Sensors</w:t>
      </w:r>
      <w:r>
        <w:rPr>
          <w:rStyle w:val="FootnoteReference"/>
        </w:rPr>
        <w:footnoteReference w:id="3"/>
      </w:r>
      <w:r>
        <w:t xml:space="preserve"> (weitere Informationen im Kapitel </w:t>
      </w:r>
      <w:r>
        <w:fldChar w:fldCharType="begin"/>
      </w:r>
      <w:r>
        <w:instrText xml:space="preserve"> REF _Ref327091840 \r \h </w:instrText>
      </w:r>
      <w:r>
        <w:fldChar w:fldCharType="separate"/>
      </w:r>
      <w:r w:rsidR="003D2333">
        <w:t>I.3.7</w:t>
      </w:r>
      <w:r>
        <w:fldChar w:fldCharType="end"/>
      </w:r>
      <w:r>
        <w:t xml:space="preserve"> </w:t>
      </w:r>
      <w:r>
        <w:fldChar w:fldCharType="begin"/>
      </w:r>
      <w:r>
        <w:instrText xml:space="preserve"> REF _Ref327091843 \h </w:instrText>
      </w:r>
      <w:r>
        <w:fldChar w:fldCharType="separate"/>
      </w:r>
      <w:r w:rsidR="003D2333">
        <w:t>Interaktionsbereich des Kinect Sensors</w:t>
      </w:r>
      <w:r>
        <w:fldChar w:fldCharType="end"/>
      </w:r>
      <w:r>
        <w:t>).</w:t>
      </w:r>
    </w:p>
    <w:p w:rsidR="00817A5C" w:rsidRDefault="00817A5C" w:rsidP="00817A5C">
      <w:r>
        <w:t>Um herauszufinden, was für Videowalls bestehen, wurde Recherche im Internet betrieben. Es konnten vornehmlich Videoaufnahmen von solchen Installationen gefunden werden. Alle nachfolgend aufgelisteten, mit einer kurzen Beschreibung versehenen Videowalls werden durch Körperbewegung, also ohne Berührungen, gesteuert.</w:t>
      </w:r>
    </w:p>
    <w:tbl>
      <w:tblPr>
        <w:tblStyle w:val="MediumShading1-Accent1"/>
        <w:tblW w:w="0" w:type="auto"/>
        <w:tblLook w:val="04A0" w:firstRow="1" w:lastRow="0" w:firstColumn="1" w:lastColumn="0" w:noHBand="0" w:noVBand="1"/>
      </w:tblPr>
      <w:tblGrid>
        <w:gridCol w:w="2518"/>
        <w:gridCol w:w="6694"/>
      </w:tblGrid>
      <w:tr w:rsidR="00817A5C" w:rsidTr="00532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17A5C" w:rsidRDefault="00817A5C" w:rsidP="005328B5">
            <w:r>
              <w:t>Videowall</w:t>
            </w:r>
          </w:p>
        </w:tc>
        <w:tc>
          <w:tcPr>
            <w:tcW w:w="6694" w:type="dxa"/>
          </w:tcPr>
          <w:p w:rsidR="00817A5C" w:rsidRDefault="00817A5C" w:rsidP="005328B5">
            <w:pPr>
              <w:cnfStyle w:val="100000000000" w:firstRow="1" w:lastRow="0" w:firstColumn="0" w:lastColumn="0" w:oddVBand="0" w:evenVBand="0" w:oddHBand="0" w:evenHBand="0" w:firstRowFirstColumn="0" w:firstRowLastColumn="0" w:lastRowFirstColumn="0" w:lastRowLastColumn="0"/>
            </w:pPr>
            <w:r>
              <w:t>Kurzbeschreibung</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17A5C" w:rsidRDefault="00817A5C" w:rsidP="005328B5">
            <w:r w:rsidRPr="00CB77D5">
              <w:t>Repetto Paris</w:t>
            </w:r>
            <w:r>
              <w:rPr>
                <w:rStyle w:val="FootnoteReference"/>
                <w:lang w:val="fr-CH"/>
              </w:rPr>
              <w:footnoteReference w:id="4"/>
            </w:r>
          </w:p>
        </w:tc>
        <w:tc>
          <w:tcPr>
            <w:tcW w:w="6694" w:type="dxa"/>
          </w:tcPr>
          <w:p w:rsidR="00817A5C" w:rsidRDefault="00817A5C" w:rsidP="005328B5">
            <w:pPr>
              <w:cnfStyle w:val="000000100000" w:firstRow="0" w:lastRow="0" w:firstColumn="0" w:lastColumn="0" w:oddVBand="0" w:evenVBand="0" w:oddHBand="1" w:evenHBand="0" w:firstRowFirstColumn="0" w:firstRowLastColumn="0" w:lastRowFirstColumn="0" w:lastRowLastColumn="0"/>
            </w:pPr>
            <w:r>
              <w:t>M</w:t>
            </w:r>
            <w:r w:rsidRPr="00CB77D5">
              <w:t>it</w:t>
            </w:r>
            <w:r>
              <w:t>tels</w:t>
            </w:r>
            <w:r w:rsidRPr="00CB77D5">
              <w:t xml:space="preserve"> Swipe-Gesten </w:t>
            </w:r>
            <w:r>
              <w:t>können verschiedene</w:t>
            </w:r>
            <w:r w:rsidRPr="00CB77D5">
              <w:t xml:space="preserve"> </w:t>
            </w:r>
            <w:r>
              <w:t>Videoausschnitte angezeigt</w:t>
            </w:r>
            <w:r w:rsidRPr="00CB77D5">
              <w:t xml:space="preserve"> werden.</w:t>
            </w:r>
          </w:p>
        </w:tc>
      </w:tr>
      <w:tr w:rsidR="00817A5C" w:rsidTr="005328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17A5C" w:rsidRDefault="00817A5C" w:rsidP="005328B5">
            <w:r w:rsidRPr="00BE32AF">
              <w:t>Advanced Interface Design</w:t>
            </w:r>
            <w:r>
              <w:rPr>
                <w:rStyle w:val="FootnoteReference"/>
                <w:lang w:val="fr-CH"/>
              </w:rPr>
              <w:footnoteReference w:id="5"/>
            </w:r>
          </w:p>
        </w:tc>
        <w:tc>
          <w:tcPr>
            <w:tcW w:w="6694" w:type="dxa"/>
          </w:tcPr>
          <w:p w:rsidR="00817A5C" w:rsidRDefault="00817A5C" w:rsidP="005328B5">
            <w:pPr>
              <w:cnfStyle w:val="000000010000" w:firstRow="0" w:lastRow="0" w:firstColumn="0" w:lastColumn="0" w:oddVBand="0" w:evenVBand="0" w:oddHBand="0" w:evenHBand="1" w:firstRowFirstColumn="0" w:firstRowLastColumn="0" w:lastRowFirstColumn="0" w:lastRowLastColumn="0"/>
            </w:pPr>
            <w:r>
              <w:t>Der vorbeilaufende</w:t>
            </w:r>
            <w:r w:rsidRPr="00BE32AF">
              <w:t xml:space="preserve"> Passant </w:t>
            </w:r>
            <w:r>
              <w:t>steuert das</w:t>
            </w:r>
            <w:r w:rsidRPr="00BE32AF">
              <w:t xml:space="preserve"> Abspielen des Videos.</w:t>
            </w:r>
            <w:r>
              <w:t xml:space="preserve"> Geht man rückwärts, spult das Video zurück.</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17A5C" w:rsidRDefault="00817A5C" w:rsidP="005328B5">
            <w:r w:rsidRPr="00BE32AF">
              <w:t>Diesel</w:t>
            </w:r>
            <w:r>
              <w:rPr>
                <w:rStyle w:val="FootnoteReference"/>
                <w:lang w:val="fr-CH"/>
              </w:rPr>
              <w:footnoteReference w:id="6"/>
            </w:r>
          </w:p>
        </w:tc>
        <w:tc>
          <w:tcPr>
            <w:tcW w:w="6694" w:type="dxa"/>
          </w:tcPr>
          <w:p w:rsidR="00817A5C" w:rsidRDefault="00817A5C" w:rsidP="005328B5">
            <w:pPr>
              <w:cnfStyle w:val="000000100000" w:firstRow="0" w:lastRow="0" w:firstColumn="0" w:lastColumn="0" w:oddVBand="0" w:evenVBand="0" w:oddHBand="1" w:evenHBand="0" w:firstRowFirstColumn="0" w:firstRowLastColumn="0" w:lastRowFirstColumn="0" w:lastRowLastColumn="0"/>
            </w:pPr>
            <w:r>
              <w:t>Mit wilden Hand- und Armbewegungen kann im Schaufenster mit dem Wetter gespielt und ein Unwetter mit Wind und Blitzen erzeugt werden.</w:t>
            </w:r>
          </w:p>
        </w:tc>
      </w:tr>
      <w:tr w:rsidR="00817A5C" w:rsidTr="005328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17A5C" w:rsidRDefault="00817A5C" w:rsidP="005328B5">
            <w:r w:rsidRPr="00BE32AF">
              <w:t>Chanel Paris</w:t>
            </w:r>
            <w:r>
              <w:rPr>
                <w:rStyle w:val="FootnoteReference"/>
                <w:lang w:val="fr-CH"/>
              </w:rPr>
              <w:footnoteReference w:id="7"/>
            </w:r>
          </w:p>
        </w:tc>
        <w:tc>
          <w:tcPr>
            <w:tcW w:w="6694" w:type="dxa"/>
          </w:tcPr>
          <w:p w:rsidR="00817A5C" w:rsidRDefault="00817A5C" w:rsidP="005328B5">
            <w:pPr>
              <w:cnfStyle w:val="000000010000" w:firstRow="0" w:lastRow="0" w:firstColumn="0" w:lastColumn="0" w:oddVBand="0" w:evenVBand="0" w:oddHBand="0" w:evenHBand="1" w:firstRowFirstColumn="0" w:firstRowLastColumn="0" w:lastRowFirstColumn="0" w:lastRowLastColumn="0"/>
            </w:pPr>
            <w:r>
              <w:t>Die über einen Hintergrund unregelmässig verteilten Chanel-Logos können durch Körperbewegungen weggewischt werden. Nach kurzer Wartezeit nehmen die Logos wieder ihren alten Platz ein.</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17A5C" w:rsidRDefault="00817A5C" w:rsidP="005328B5">
            <w:r w:rsidRPr="00BE32AF">
              <w:t>Interactive Mirror</w:t>
            </w:r>
            <w:r>
              <w:rPr>
                <w:rStyle w:val="FootnoteReference"/>
                <w:lang w:val="fr-CH"/>
              </w:rPr>
              <w:footnoteReference w:id="8"/>
            </w:r>
          </w:p>
        </w:tc>
        <w:tc>
          <w:tcPr>
            <w:tcW w:w="6694" w:type="dxa"/>
          </w:tcPr>
          <w:p w:rsidR="00817A5C" w:rsidRDefault="00817A5C" w:rsidP="005328B5">
            <w:pPr>
              <w:cnfStyle w:val="000000100000" w:firstRow="0" w:lastRow="0" w:firstColumn="0" w:lastColumn="0" w:oddVBand="0" w:evenVBand="0" w:oddHBand="1" w:evenHBand="0" w:firstRowFirstColumn="0" w:firstRowLastColumn="0" w:lastRowFirstColumn="0" w:lastRowLastColumn="0"/>
            </w:pPr>
            <w:r>
              <w:t>Läuft ein Passant am Spiegel vorbei, erzeugt das farbige „Flammen“, welche durch zusätzliche Armbewegungen verstärkt werden können.</w:t>
            </w:r>
          </w:p>
        </w:tc>
      </w:tr>
      <w:tr w:rsidR="00817A5C" w:rsidTr="005328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17A5C" w:rsidRPr="005F4D33" w:rsidRDefault="00817A5C" w:rsidP="005328B5">
            <w:pPr>
              <w:rPr>
                <w:lang w:val="en-US"/>
              </w:rPr>
            </w:pPr>
            <w:r w:rsidRPr="005F4D33">
              <w:rPr>
                <w:lang w:val="en-US"/>
              </w:rPr>
              <w:t>Swivel 3D Virtual Dressing Room</w:t>
            </w:r>
            <w:r>
              <w:rPr>
                <w:rStyle w:val="FootnoteReference"/>
              </w:rPr>
              <w:footnoteReference w:id="9"/>
            </w:r>
          </w:p>
        </w:tc>
        <w:tc>
          <w:tcPr>
            <w:tcW w:w="6694" w:type="dxa"/>
          </w:tcPr>
          <w:p w:rsidR="00817A5C" w:rsidRDefault="00817A5C" w:rsidP="005328B5">
            <w:pPr>
              <w:cnfStyle w:val="000000010000" w:firstRow="0" w:lastRow="0" w:firstColumn="0" w:lastColumn="0" w:oddVBand="0" w:evenVBand="0" w:oddHBand="0" w:evenHBand="1" w:firstRowFirstColumn="0" w:firstRowLastColumn="0" w:lastRowFirstColumn="0" w:lastRowLastColumn="0"/>
            </w:pPr>
            <w:r>
              <w:t>In einem virtuellen Ankleidezimmer kann man durch Auswahl der Kleider und Accessoires mit der Hand diese anprobieren und schliesslich vom Outfit ein Foto machen lassen.</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17A5C" w:rsidRDefault="00817A5C" w:rsidP="005328B5">
            <w:r w:rsidRPr="00BE32AF">
              <w:t>Interaktive Vitrine NSE</w:t>
            </w:r>
            <w:r>
              <w:rPr>
                <w:rStyle w:val="FootnoteReference"/>
              </w:rPr>
              <w:footnoteReference w:id="10"/>
            </w:r>
          </w:p>
        </w:tc>
        <w:tc>
          <w:tcPr>
            <w:tcW w:w="6694" w:type="dxa"/>
          </w:tcPr>
          <w:p w:rsidR="00817A5C" w:rsidRDefault="00817A5C" w:rsidP="005328B5">
            <w:pPr>
              <w:cnfStyle w:val="000000100000" w:firstRow="0" w:lastRow="0" w:firstColumn="0" w:lastColumn="0" w:oddVBand="0" w:evenVBand="0" w:oddHBand="1" w:evenHBand="0" w:firstRowFirstColumn="0" w:firstRowLastColumn="0" w:lastRowFirstColumn="0" w:lastRowLastColumn="0"/>
            </w:pPr>
            <w:r>
              <w:t>In einer interaktiven Vitrine befinden sich zwei angekleidete Figuren, unterteilt in Kopf, Oberkörper und Unterleib. Mit Handbewegungen kann jeder Teil mit den anderen kombiniert/ausgewechselt werden.</w:t>
            </w:r>
          </w:p>
        </w:tc>
      </w:tr>
      <w:tr w:rsidR="00817A5C" w:rsidTr="005328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17A5C" w:rsidRDefault="00817A5C" w:rsidP="005328B5">
            <w:r w:rsidRPr="00BE32AF">
              <w:t>Bank of Moscow</w:t>
            </w:r>
            <w:r>
              <w:rPr>
                <w:rStyle w:val="FootnoteReference"/>
                <w:lang w:val="fr-CH"/>
              </w:rPr>
              <w:footnoteReference w:id="11"/>
            </w:r>
          </w:p>
        </w:tc>
        <w:tc>
          <w:tcPr>
            <w:tcW w:w="6694" w:type="dxa"/>
          </w:tcPr>
          <w:p w:rsidR="00817A5C" w:rsidRDefault="00817A5C" w:rsidP="005328B5">
            <w:pPr>
              <w:cnfStyle w:val="000000010000" w:firstRow="0" w:lastRow="0" w:firstColumn="0" w:lastColumn="0" w:oddVBand="0" w:evenVBand="0" w:oddHBand="0" w:evenHBand="1" w:firstRowFirstColumn="0" w:firstRowLastColumn="0" w:lastRowFirstColumn="0" w:lastRowLastColumn="0"/>
            </w:pPr>
            <w:r>
              <w:t>Mittels Swipe-Gesten kann durch den Zeitstrahl der Bank gescrollt werden. Durch längeres Stillhalten der Hand kann eine 1-Jahres-Periode genauer angeschaut werden. Weiter können auch Bilder angeschaut werden.</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17A5C" w:rsidRPr="00BE32AF" w:rsidRDefault="00817A5C" w:rsidP="005328B5">
            <w:r w:rsidRPr="00BE32AF">
              <w:t>Kiwibank</w:t>
            </w:r>
            <w:r>
              <w:rPr>
                <w:rStyle w:val="FootnoteReference"/>
                <w:lang w:val="fr-CH"/>
              </w:rPr>
              <w:footnoteReference w:id="12"/>
            </w:r>
          </w:p>
        </w:tc>
        <w:tc>
          <w:tcPr>
            <w:tcW w:w="6694" w:type="dxa"/>
          </w:tcPr>
          <w:p w:rsidR="00817A5C" w:rsidRDefault="00817A5C" w:rsidP="005328B5">
            <w:pPr>
              <w:cnfStyle w:val="000000100000" w:firstRow="0" w:lastRow="0" w:firstColumn="0" w:lastColumn="0" w:oddVBand="0" w:evenVBand="0" w:oddHBand="1" w:evenHBand="0" w:firstRowFirstColumn="0" w:firstRowLastColumn="0" w:lastRowFirstColumn="0" w:lastRowLastColumn="0"/>
            </w:pPr>
            <w:r>
              <w:t xml:space="preserve">Das Nachahmen einer bestimmten Körperposition startet ein Spiel, bei dem während dem Fliegen Coins gesammelt werden können. </w:t>
            </w:r>
            <w:r>
              <w:br/>
              <w:t>Zwei Personen können gleichzeitig je mit einer Bewegung der linken und rechten Hand bunte, vorbeiziehende Sprechblasen öffnen und den darin versteckten Text hervorholen.</w:t>
            </w:r>
          </w:p>
          <w:p w:rsidR="00817A5C" w:rsidRDefault="00817A5C" w:rsidP="005328B5">
            <w:pPr>
              <w:keepNext/>
              <w:cnfStyle w:val="000000100000" w:firstRow="0" w:lastRow="0" w:firstColumn="0" w:lastColumn="0" w:oddVBand="0" w:evenVBand="0" w:oddHBand="1" w:evenHBand="0" w:firstRowFirstColumn="0" w:firstRowLastColumn="0" w:lastRowFirstColumn="0" w:lastRowLastColumn="0"/>
            </w:pPr>
            <w:r>
              <w:t>In einer dritten Applikation kann durch Kurzbeschreibungen von „New Zealander of the Year &amp; Local finalists“ gescrollt werden, das Bild kann durch Anklicken mit der Hand vergrössert werden.</w:t>
            </w:r>
          </w:p>
        </w:tc>
      </w:tr>
    </w:tbl>
    <w:p w:rsidR="00817A5C" w:rsidRDefault="00817A5C" w:rsidP="00817A5C">
      <w:pPr>
        <w:pStyle w:val="Caption"/>
      </w:pPr>
      <w:bookmarkStart w:id="107" w:name="_Ref327101058"/>
      <w:r>
        <w:t xml:space="preserve">Tabelle </w:t>
      </w:r>
      <w:fldSimple w:instr=" SEQ Tabelle \* ARABIC ">
        <w:r w:rsidR="003D2333">
          <w:rPr>
            <w:noProof/>
          </w:rPr>
          <w:t>5</w:t>
        </w:r>
      </w:fldSimple>
      <w:r>
        <w:rPr>
          <w:noProof/>
        </w:rPr>
        <w:t xml:space="preserve"> - Bestehende Videowalls mit Kurzbeschreibung</w:t>
      </w:r>
      <w:bookmarkEnd w:id="107"/>
    </w:p>
    <w:p w:rsidR="00817A5C" w:rsidRDefault="00817A5C" w:rsidP="00817A5C">
      <w:r>
        <w:t xml:space="preserve">Videowalls und ähnliche Produkte werden an Showcases wie beispielsweise dem </w:t>
      </w:r>
      <w:r w:rsidRPr="00BE32AF">
        <w:t>NEC Showcase 2012</w:t>
      </w:r>
      <w:r>
        <w:rPr>
          <w:rStyle w:val="FootnoteReference"/>
        </w:rPr>
        <w:footnoteReference w:id="13"/>
      </w:r>
      <w:r>
        <w:t xml:space="preserve"> präsentiert. Der Swivel 3D Virtual Dressing Room wurde z.B. an ebendiesem Showcase präsentiert. </w:t>
      </w:r>
    </w:p>
    <w:p w:rsidR="00817A5C" w:rsidRDefault="00817A5C" w:rsidP="00817A5C">
      <w:r>
        <w:t xml:space="preserve">Zu keiner in den Videos der </w:t>
      </w:r>
      <w:r>
        <w:fldChar w:fldCharType="begin"/>
      </w:r>
      <w:r>
        <w:instrText xml:space="preserve"> REF _Ref327101058 \h </w:instrText>
      </w:r>
      <w:r>
        <w:fldChar w:fldCharType="separate"/>
      </w:r>
      <w:r w:rsidR="003D2333">
        <w:t xml:space="preserve">Tabelle </w:t>
      </w:r>
      <w:r w:rsidR="003D2333">
        <w:rPr>
          <w:noProof/>
        </w:rPr>
        <w:t>5 - Bestehende Videowalls mit Kurzbeschreibung</w:t>
      </w:r>
      <w:r>
        <w:fldChar w:fldCharType="end"/>
      </w:r>
      <w:r>
        <w:t xml:space="preserve"> vorgestellten Videowalls existiert eine technische Beschreibung über die verwendete Hard- und Software und wie die Videowall umgesetzt wurde.</w:t>
      </w:r>
    </w:p>
    <w:p w:rsidR="00817A5C" w:rsidRDefault="00817A5C" w:rsidP="00817A5C">
      <w:r>
        <w:t xml:space="preserve">Videowalls mit Kinect sind am Entstehen und werden im Moment noch nicht serienmässig hergestellt. Sie werden im Rahmen von Technology-Showcases gezeigt. </w:t>
      </w:r>
    </w:p>
    <w:p w:rsidR="00817A5C" w:rsidRDefault="00817A5C" w:rsidP="00817A5C">
      <w:pPr>
        <w:pStyle w:val="Heading4"/>
      </w:pPr>
      <w:bookmarkStart w:id="108" w:name="_Ref326668291"/>
      <w:bookmarkStart w:id="109" w:name="_Toc327350015"/>
      <w:r>
        <w:lastRenderedPageBreak/>
        <w:t>Der Videowall ähnliche Produkte</w:t>
      </w:r>
      <w:bookmarkEnd w:id="108"/>
      <w:bookmarkEnd w:id="109"/>
    </w:p>
    <w:p w:rsidR="00817A5C" w:rsidRDefault="00817A5C" w:rsidP="00817A5C">
      <w:r>
        <w:t>Um in Erfahrung zu bringen, welche alternativen Arbeiten es gibt, die der Videowall ähnlich sind, werden in diesem Unterkapitel ähnliche kommerzielle und wissenschaftliche Projekte betrachtet.</w:t>
      </w:r>
      <w:r>
        <w:br/>
        <w:t xml:space="preserve">Die nachfolgend kurz beschriebenen Projekte sind unterteilt nach Projekten, welche eine Interaktion mit einer Videowall (siehe nachfolgendes Unterkapitel </w:t>
      </w:r>
      <w:r>
        <w:fldChar w:fldCharType="begin"/>
      </w:r>
      <w:r>
        <w:instrText xml:space="preserve"> REF _Ref327101816 \r \h </w:instrText>
      </w:r>
      <w:r>
        <w:fldChar w:fldCharType="separate"/>
      </w:r>
      <w:r w:rsidR="003D2333">
        <w:t>I.3.5.3.1</w:t>
      </w:r>
      <w:r>
        <w:fldChar w:fldCharType="end"/>
      </w:r>
      <w:r>
        <w:t xml:space="preserve"> </w:t>
      </w:r>
      <w:r>
        <w:fldChar w:fldCharType="begin"/>
      </w:r>
      <w:r>
        <w:instrText xml:space="preserve"> REF _Ref327101816 \h </w:instrText>
      </w:r>
      <w:r>
        <w:fldChar w:fldCharType="separate"/>
      </w:r>
      <w:r w:rsidR="003D2333">
        <w:t>Interaktion mit Videowall</w:t>
      </w:r>
      <w:r>
        <w:fldChar w:fldCharType="end"/>
      </w:r>
      <w:r>
        <w:t xml:space="preserve">) und nach Projekten, bei welchen die Interaktion mit Kinect oder einer ähnlichen Kamera funktioniert (siehe Unterkapitel </w:t>
      </w:r>
      <w:r>
        <w:fldChar w:fldCharType="begin"/>
      </w:r>
      <w:r>
        <w:instrText xml:space="preserve"> REF _Ref327117088 \r \h </w:instrText>
      </w:r>
      <w:r>
        <w:fldChar w:fldCharType="separate"/>
      </w:r>
      <w:r w:rsidR="003D2333">
        <w:t>I.3.5.3.2</w:t>
      </w:r>
      <w:r>
        <w:fldChar w:fldCharType="end"/>
      </w:r>
      <w:r>
        <w:t xml:space="preserve"> </w:t>
      </w:r>
      <w:r>
        <w:fldChar w:fldCharType="begin"/>
      </w:r>
      <w:r>
        <w:instrText xml:space="preserve"> REF _Ref327117088 \h </w:instrText>
      </w:r>
      <w:r>
        <w:fldChar w:fldCharType="separate"/>
      </w:r>
      <w:r w:rsidR="003D2333">
        <w:t>Interaktion ohne Videowall</w:t>
      </w:r>
      <w:r>
        <w:fldChar w:fldCharType="end"/>
      </w:r>
      <w:r>
        <w:t>).</w:t>
      </w:r>
    </w:p>
    <w:p w:rsidR="00817A5C" w:rsidRDefault="00817A5C" w:rsidP="00817A5C">
      <w:pPr>
        <w:pStyle w:val="Heading5"/>
      </w:pPr>
      <w:bookmarkStart w:id="110" w:name="_Ref327101816"/>
      <w:bookmarkStart w:id="111" w:name="_Toc327350016"/>
      <w:r>
        <w:t>Interaktion mit Videowall</w:t>
      </w:r>
      <w:bookmarkEnd w:id="110"/>
      <w:bookmarkEnd w:id="111"/>
    </w:p>
    <w:p w:rsidR="00817A5C" w:rsidRDefault="00817A5C" w:rsidP="00817A5C">
      <w:r>
        <w:t>Da die Videowall ohne zusätzliche Hilfsmittel wie Tastatur oder Maus bedienbar sein soll, müssen andere Möglichkeiten gefunden werden, um mit der Wall zu interagieren.</w:t>
      </w:r>
    </w:p>
    <w:p w:rsidR="00817A5C" w:rsidRPr="003B7932" w:rsidRDefault="00817A5C" w:rsidP="00817A5C">
      <w:pPr>
        <w:pStyle w:val="Heading6"/>
        <w:ind w:left="1151" w:hanging="1151"/>
      </w:pPr>
      <w:bookmarkStart w:id="112" w:name="_Ref326072106"/>
      <w:bookmarkStart w:id="113" w:name="_Toc327350017"/>
      <w:r>
        <w:rPr>
          <w:lang w:val="en-US"/>
        </w:rPr>
        <w:t>HoloWall</w:t>
      </w:r>
      <w:bookmarkEnd w:id="112"/>
      <w:bookmarkEnd w:id="113"/>
    </w:p>
    <w:p w:rsidR="00817A5C" w:rsidRDefault="00817A5C" w:rsidP="00817A5C">
      <w:r>
        <w:t>Beim Projekt HoloWall</w:t>
      </w:r>
      <w:r w:rsidRPr="00E56E0C">
        <w:t xml:space="preserve"> [matsushita03]</w:t>
      </w:r>
      <w:r>
        <w:t xml:space="preserve"> wurde untersucht, wie eine Wall, welche Körperteile oder Objekte mittels Infrarot erkennen kann, funktionieren könnte. Die Infraroterkennung findet aber erst statt</w:t>
      </w:r>
      <w:r w:rsidRPr="00AC5F24">
        <w:t>,</w:t>
      </w:r>
      <w:r>
        <w:t xml:space="preserve"> wenn beispielsweise ein Finger genug nahe an der Bildschirmoberfläche ist. </w:t>
      </w:r>
    </w:p>
    <w:p w:rsidR="00817A5C" w:rsidRDefault="00817A5C" w:rsidP="00817A5C">
      <w:pPr>
        <w:autoSpaceDE w:val="0"/>
        <w:autoSpaceDN w:val="0"/>
        <w:adjustRightInd w:val="0"/>
        <w:spacing w:after="0"/>
      </w:pPr>
      <w:r w:rsidRPr="001B5313">
        <w:t>Die Infrarot-Technik [han05]</w:t>
      </w:r>
      <w:r>
        <w:t xml:space="preserve"> ist bekannt und wird z.B. beim Microsoft Surface</w:t>
      </w:r>
      <w:r>
        <w:rPr>
          <w:rStyle w:val="FootnoteReference"/>
        </w:rPr>
        <w:footnoteReference w:id="14"/>
      </w:r>
      <w:r>
        <w:t xml:space="preserve"> angewendet. Es stellen sich aber zwei Probleme:</w:t>
      </w:r>
    </w:p>
    <w:p w:rsidR="00817A5C" w:rsidRDefault="00817A5C" w:rsidP="00EC49BA">
      <w:pPr>
        <w:pStyle w:val="ListParagraph"/>
        <w:numPr>
          <w:ilvl w:val="0"/>
          <w:numId w:val="14"/>
        </w:numPr>
        <w:autoSpaceDE w:val="0"/>
        <w:autoSpaceDN w:val="0"/>
        <w:adjustRightInd w:val="0"/>
        <w:spacing w:after="0"/>
      </w:pPr>
      <w:r>
        <w:t xml:space="preserve">Bei der Anwendung mit </w:t>
      </w:r>
      <w:proofErr w:type="gramStart"/>
      <w:r>
        <w:t>einer Wall</w:t>
      </w:r>
      <w:proofErr w:type="gramEnd"/>
      <w:r w:rsidRPr="00AC5F24">
        <w:t xml:space="preserve"> mit grossen Abmessungen ergibt sich das Problem, dass nicht die ganze Bildschirmfläche</w:t>
      </w:r>
      <w:r>
        <w:t xml:space="preserve"> </w:t>
      </w:r>
      <w:r w:rsidRPr="00AC5F24">
        <w:t xml:space="preserve">und </w:t>
      </w:r>
      <w:r>
        <w:t>nicht alle darauf befindlichen</w:t>
      </w:r>
      <w:r w:rsidRPr="00AC5F24">
        <w:t xml:space="preserve"> Elemente </w:t>
      </w:r>
      <w:r>
        <w:t xml:space="preserve">für den Nutzer </w:t>
      </w:r>
      <w:r w:rsidRPr="00AC5F24">
        <w:t xml:space="preserve">erreichbar </w:t>
      </w:r>
      <w:r>
        <w:t>sind</w:t>
      </w:r>
      <w:r w:rsidRPr="00AC5F24">
        <w:t>.</w:t>
      </w:r>
      <w:r>
        <w:t xml:space="preserve"> </w:t>
      </w:r>
    </w:p>
    <w:p w:rsidR="00817A5C" w:rsidRDefault="00817A5C" w:rsidP="00EC49BA">
      <w:pPr>
        <w:pStyle w:val="ListParagraph"/>
        <w:numPr>
          <w:ilvl w:val="0"/>
          <w:numId w:val="14"/>
        </w:numPr>
        <w:autoSpaceDE w:val="0"/>
        <w:autoSpaceDN w:val="0"/>
        <w:adjustRightInd w:val="0"/>
        <w:spacing w:after="0"/>
      </w:pPr>
      <w:r>
        <w:t xml:space="preserve">Die bauliche Situation lässt den Einbau eines Back Projectors nicht zu. </w:t>
      </w:r>
    </w:p>
    <w:p w:rsidR="00817A5C" w:rsidRDefault="00817A5C" w:rsidP="00817A5C">
      <w:pPr>
        <w:autoSpaceDE w:val="0"/>
        <w:autoSpaceDN w:val="0"/>
        <w:adjustRightInd w:val="0"/>
        <w:spacing w:after="0"/>
      </w:pPr>
      <w:r w:rsidRPr="00AC5F24">
        <w:t xml:space="preserve">Deshalb kann diese Technologie </w:t>
      </w:r>
      <w:r>
        <w:t xml:space="preserve">nicht </w:t>
      </w:r>
      <w:r w:rsidRPr="00AC5F24">
        <w:t>für die</w:t>
      </w:r>
      <w:r>
        <w:t xml:space="preserve"> Bachelorarbeit</w:t>
      </w:r>
      <w:r w:rsidRPr="00AC5F24">
        <w:t xml:space="preserve"> </w:t>
      </w:r>
      <w:r>
        <w:t>verwendet</w:t>
      </w:r>
      <w:r w:rsidRPr="00AC5F24">
        <w:t xml:space="preserve"> werden.</w:t>
      </w:r>
    </w:p>
    <w:p w:rsidR="00817A5C" w:rsidRDefault="00817A5C" w:rsidP="00817A5C">
      <w:pPr>
        <w:keepNext/>
      </w:pPr>
      <w:r>
        <w:rPr>
          <w:noProof/>
          <w:lang w:eastAsia="de-CH"/>
        </w:rPr>
        <w:drawing>
          <wp:inline distT="0" distB="0" distL="0" distR="0" wp14:anchorId="0CC24622" wp14:editId="14093CE7">
            <wp:extent cx="3734169" cy="2169994"/>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50424" cy="2179440"/>
                    </a:xfrm>
                    <a:prstGeom prst="rect">
                      <a:avLst/>
                    </a:prstGeom>
                  </pic:spPr>
                </pic:pic>
              </a:graphicData>
            </a:graphic>
          </wp:inline>
        </w:drawing>
      </w:r>
    </w:p>
    <w:p w:rsidR="00817A5C" w:rsidRDefault="00817A5C" w:rsidP="00817A5C">
      <w:pPr>
        <w:pStyle w:val="Caption"/>
      </w:pPr>
      <w:r>
        <w:t xml:space="preserve">Abbildung </w:t>
      </w:r>
      <w:fldSimple w:instr=" SEQ Abbildung \* ARABIC ">
        <w:r w:rsidR="003D2333">
          <w:rPr>
            <w:noProof/>
          </w:rPr>
          <w:t>2</w:t>
        </w:r>
      </w:fldSimple>
      <w:r>
        <w:t xml:space="preserve"> - Konfiguration der HoloWall, Bildquelle </w:t>
      </w:r>
      <w:r w:rsidRPr="005943A8">
        <w:t>[matsushita03]</w:t>
      </w:r>
    </w:p>
    <w:p w:rsidR="00817A5C" w:rsidRPr="008358A6" w:rsidRDefault="00817A5C" w:rsidP="00817A5C">
      <w:pPr>
        <w:pStyle w:val="Heading6"/>
        <w:ind w:left="1151" w:hanging="1151"/>
        <w:rPr>
          <w:lang w:val="en-US"/>
        </w:rPr>
      </w:pPr>
      <w:bookmarkStart w:id="114" w:name="_Toc327350018"/>
      <w:r w:rsidRPr="008358A6">
        <w:rPr>
          <w:lang w:val="en-US"/>
        </w:rPr>
        <w:t>It's Mine, Don't Touch</w:t>
      </w:r>
      <w:proofErr w:type="gramStart"/>
      <w:r w:rsidRPr="008358A6">
        <w:rPr>
          <w:lang w:val="en-US"/>
        </w:rPr>
        <w:t>!:</w:t>
      </w:r>
      <w:proofErr w:type="gramEnd"/>
      <w:r>
        <w:rPr>
          <w:lang w:val="en-US"/>
        </w:rPr>
        <w:t xml:space="preserve"> I</w:t>
      </w:r>
      <w:r w:rsidRPr="008358A6">
        <w:rPr>
          <w:lang w:val="en-US"/>
        </w:rPr>
        <w:t>nteractions at a Large Multi-Touch Display in a City Centre</w:t>
      </w:r>
      <w:bookmarkEnd w:id="114"/>
    </w:p>
    <w:p w:rsidR="00817A5C" w:rsidRDefault="00817A5C" w:rsidP="00817A5C">
      <w:pPr>
        <w:autoSpaceDE w:val="0"/>
        <w:autoSpaceDN w:val="0"/>
        <w:adjustRightInd w:val="0"/>
        <w:spacing w:after="0"/>
      </w:pPr>
      <w:r>
        <w:rPr>
          <w:lang w:val="en-US"/>
        </w:rPr>
        <w:t>Die</w:t>
      </w:r>
      <w:r w:rsidRPr="0064282F">
        <w:rPr>
          <w:lang w:val="en-US"/>
        </w:rPr>
        <w:t xml:space="preserve"> </w:t>
      </w:r>
      <w:r>
        <w:rPr>
          <w:lang w:val="en-US"/>
        </w:rPr>
        <w:t>Touch W</w:t>
      </w:r>
      <w:r w:rsidRPr="0064282F">
        <w:rPr>
          <w:lang w:val="en-US"/>
        </w:rPr>
        <w:t>all des Artikels</w:t>
      </w:r>
      <w:r>
        <w:rPr>
          <w:lang w:val="en-US"/>
        </w:rPr>
        <w:t xml:space="preserve"> </w:t>
      </w:r>
      <w:r w:rsidRPr="0064282F">
        <w:rPr>
          <w:lang w:val="en-US"/>
        </w:rPr>
        <w:t>It's Mine, Don't</w:t>
      </w:r>
      <w:r>
        <w:rPr>
          <w:lang w:val="en-US"/>
        </w:rPr>
        <w:t xml:space="preserve"> Touch</w:t>
      </w:r>
      <w:proofErr w:type="gramStart"/>
      <w:r>
        <w:rPr>
          <w:lang w:val="en-US"/>
        </w:rPr>
        <w:t>!</w:t>
      </w:r>
      <w:r w:rsidRPr="0064282F">
        <w:rPr>
          <w:lang w:val="en-US"/>
        </w:rPr>
        <w:t>:</w:t>
      </w:r>
      <w:proofErr w:type="gramEnd"/>
      <w:r w:rsidRPr="0064282F">
        <w:rPr>
          <w:lang w:val="en-US"/>
        </w:rPr>
        <w:t xml:space="preserve"> </w:t>
      </w:r>
      <w:r>
        <w:rPr>
          <w:lang w:val="en-US"/>
        </w:rPr>
        <w:t>I</w:t>
      </w:r>
      <w:r w:rsidRPr="0064282F">
        <w:rPr>
          <w:lang w:val="en-US"/>
        </w:rPr>
        <w:t xml:space="preserve">nteractions at a Large Multi-Touch Display in a City Centre [peltonen08]  </w:t>
      </w:r>
      <w:r>
        <w:rPr>
          <w:lang w:val="en-US"/>
        </w:rPr>
        <w:t>kann</w:t>
      </w:r>
      <w:r w:rsidRPr="0064282F">
        <w:rPr>
          <w:lang w:val="en-US"/>
        </w:rPr>
        <w:t xml:space="preserve"> ausschliesslich mit Touch-Gesten</w:t>
      </w:r>
      <w:r>
        <w:rPr>
          <w:lang w:val="en-US"/>
        </w:rPr>
        <w:t xml:space="preserve"> bedient werden</w:t>
      </w:r>
      <w:r w:rsidRPr="0064282F">
        <w:rPr>
          <w:lang w:val="en-US"/>
        </w:rPr>
        <w:t xml:space="preserve">. </w:t>
      </w:r>
      <w:r w:rsidRPr="00C9721A">
        <w:t>Eine Besonderheit dieser</w:t>
      </w:r>
      <w:r>
        <w:t xml:space="preserve"> Applikation ist, dass eine Interaktion mit mehreren Personen gleichzeitig möglich ist.</w:t>
      </w:r>
    </w:p>
    <w:p w:rsidR="00817A5C" w:rsidRDefault="00817A5C" w:rsidP="00817A5C">
      <w:pPr>
        <w:autoSpaceDE w:val="0"/>
        <w:autoSpaceDN w:val="0"/>
        <w:adjustRightInd w:val="0"/>
        <w:spacing w:after="0"/>
      </w:pPr>
      <w:r>
        <w:t>Wie im obenstehenden Projekt (</w:t>
      </w:r>
      <w:r>
        <w:fldChar w:fldCharType="begin"/>
      </w:r>
      <w:r>
        <w:instrText xml:space="preserve"> REF _Ref326072106 \r \h </w:instrText>
      </w:r>
      <w:r>
        <w:fldChar w:fldCharType="separate"/>
      </w:r>
      <w:r w:rsidR="003D2333">
        <w:t>I.3.5.3.1.1</w:t>
      </w:r>
      <w:r>
        <w:fldChar w:fldCharType="end"/>
      </w:r>
      <w:r>
        <w:t xml:space="preserve"> </w:t>
      </w:r>
      <w:r>
        <w:fldChar w:fldCharType="begin"/>
      </w:r>
      <w:r>
        <w:instrText xml:space="preserve"> REF _Ref326072106 \h </w:instrText>
      </w:r>
      <w:r>
        <w:fldChar w:fldCharType="separate"/>
      </w:r>
      <w:r w:rsidR="003D2333" w:rsidRPr="003D2333">
        <w:t>HoloWall</w:t>
      </w:r>
      <w:r>
        <w:fldChar w:fldCharType="end"/>
      </w:r>
      <w:r>
        <w:t xml:space="preserve">) besteht hier eine ähnliche Problematik: Nicht alle Elemente sind auf dem grossen Bildschirm erreichbar, somit kann nicht überall eine Touch-Geste ausgeführt werden. </w:t>
      </w:r>
      <w:r>
        <w:br/>
      </w:r>
      <w:r w:rsidRPr="00AC5F24">
        <w:t xml:space="preserve">Deshalb </w:t>
      </w:r>
      <w:r>
        <w:t>eignet sich</w:t>
      </w:r>
      <w:r w:rsidRPr="00AC5F24">
        <w:t xml:space="preserve"> diese Technologie für d</w:t>
      </w:r>
      <w:r>
        <w:t>ieses</w:t>
      </w:r>
      <w:r w:rsidRPr="00AC5F24">
        <w:t xml:space="preserve"> </w:t>
      </w:r>
      <w:r>
        <w:t>Bachelorp</w:t>
      </w:r>
      <w:r w:rsidRPr="00AC5F24">
        <w:t>rojekt nicht.</w:t>
      </w:r>
    </w:p>
    <w:p w:rsidR="00817A5C" w:rsidRDefault="00817A5C" w:rsidP="00817A5C">
      <w:pPr>
        <w:keepNext/>
        <w:autoSpaceDE w:val="0"/>
        <w:autoSpaceDN w:val="0"/>
        <w:adjustRightInd w:val="0"/>
        <w:spacing w:after="0"/>
      </w:pPr>
      <w:r>
        <w:rPr>
          <w:noProof/>
          <w:lang w:eastAsia="de-CH"/>
        </w:rPr>
        <w:lastRenderedPageBreak/>
        <w:drawing>
          <wp:inline distT="0" distB="0" distL="0" distR="0" wp14:anchorId="41722663" wp14:editId="53376DD8">
            <wp:extent cx="5760720" cy="151643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1516430"/>
                    </a:xfrm>
                    <a:prstGeom prst="rect">
                      <a:avLst/>
                    </a:prstGeom>
                  </pic:spPr>
                </pic:pic>
              </a:graphicData>
            </a:graphic>
          </wp:inline>
        </w:drawing>
      </w:r>
    </w:p>
    <w:p w:rsidR="00817A5C" w:rsidRPr="00B83293" w:rsidRDefault="00817A5C" w:rsidP="00817A5C">
      <w:pPr>
        <w:pStyle w:val="Caption"/>
      </w:pPr>
      <w:r>
        <w:t xml:space="preserve">Abbildung </w:t>
      </w:r>
      <w:fldSimple w:instr=" SEQ Abbildung \* ARABIC ">
        <w:r w:rsidR="003D2333">
          <w:rPr>
            <w:noProof/>
          </w:rPr>
          <w:t>3</w:t>
        </w:r>
      </w:fldSimple>
      <w:r w:rsidRPr="00B83293">
        <w:t xml:space="preserve"> - </w:t>
      </w:r>
      <w:r>
        <w:t>Touch W</w:t>
      </w:r>
      <w:r w:rsidRPr="00B83293">
        <w:t>all Setup</w:t>
      </w:r>
      <w:r>
        <w:t>:</w:t>
      </w:r>
      <w:r w:rsidRPr="00B83293">
        <w:t xml:space="preserve"> It's Mine, Dont't Touch!, Bildquelle: [peltonen08]</w:t>
      </w:r>
    </w:p>
    <w:p w:rsidR="00817A5C" w:rsidRPr="003B7932" w:rsidRDefault="00817A5C" w:rsidP="00817A5C">
      <w:pPr>
        <w:pStyle w:val="Heading6"/>
        <w:ind w:left="1151" w:hanging="1151"/>
        <w:rPr>
          <w:lang w:val="en-US"/>
        </w:rPr>
      </w:pPr>
      <w:bookmarkStart w:id="115" w:name="_Toc327350019"/>
      <w:r w:rsidRPr="003B7932">
        <w:rPr>
          <w:lang w:val="en-US"/>
        </w:rPr>
        <w:t>Extending Touch: Towards Intera</w:t>
      </w:r>
      <w:r>
        <w:rPr>
          <w:lang w:val="en-US"/>
        </w:rPr>
        <w:t>ction with Large-Scale Surfaces</w:t>
      </w:r>
      <w:bookmarkEnd w:id="115"/>
    </w:p>
    <w:p w:rsidR="00817A5C" w:rsidRDefault="00817A5C" w:rsidP="00817A5C">
      <w:pPr>
        <w:autoSpaceDE w:val="0"/>
        <w:autoSpaceDN w:val="0"/>
        <w:adjustRightInd w:val="0"/>
        <w:spacing w:after="0"/>
      </w:pPr>
      <w:r w:rsidRPr="001E7107">
        <w:t xml:space="preserve">In der Arbeit Extending Touch: Towards Interaction with </w:t>
      </w:r>
      <w:r w:rsidRPr="002D4683">
        <w:t>Large-Scale Surfaces [schick09]</w:t>
      </w:r>
      <w:r>
        <w:t xml:space="preserve"> </w:t>
      </w:r>
      <w:r w:rsidRPr="00F03146">
        <w:t xml:space="preserve">wurde untersucht, wie </w:t>
      </w:r>
      <w:r>
        <w:t xml:space="preserve">eine grosse Videowall bedient werden kann. Hierbei wurde festgestellt, dass Touch für </w:t>
      </w:r>
      <w:proofErr w:type="gramStart"/>
      <w:r>
        <w:t>eine solche</w:t>
      </w:r>
      <w:proofErr w:type="gramEnd"/>
      <w:r>
        <w:t xml:space="preserve"> Wall nicht ausreicht, weshalb zusätzlich zu Touch eine „Pointer Interaktion“ entwickelt wurde. Der Benutzer kann so auf ein Objekt zeigen und dieses bewegen.</w:t>
      </w:r>
    </w:p>
    <w:p w:rsidR="00817A5C" w:rsidRDefault="00817A5C" w:rsidP="00817A5C">
      <w:pPr>
        <w:autoSpaceDE w:val="0"/>
        <w:autoSpaceDN w:val="0"/>
        <w:adjustRightInd w:val="0"/>
        <w:spacing w:after="0"/>
      </w:pPr>
      <w:r>
        <w:t xml:space="preserve">Für dieses Projekt kamen spezielle Kameras zum Einsatz, die 3D Erkennung musste selbst entwickelt werden. Deshalb kommt diese Technologie ebenfalls nicht in Frage für diese Bachelorarbeit. In dieser Bachelorarbeit wird für die 3D Erkennung die vergleichsweise kostengünstige Kinect </w:t>
      </w:r>
      <w:proofErr w:type="gramStart"/>
      <w:r>
        <w:t>inklusive</w:t>
      </w:r>
      <w:proofErr w:type="gramEnd"/>
      <w:r>
        <w:t xml:space="preserve"> Framework verwendet.</w:t>
      </w:r>
    </w:p>
    <w:p w:rsidR="00817A5C" w:rsidRDefault="00817A5C" w:rsidP="00817A5C">
      <w:pPr>
        <w:keepNext/>
        <w:autoSpaceDE w:val="0"/>
        <w:autoSpaceDN w:val="0"/>
        <w:adjustRightInd w:val="0"/>
        <w:spacing w:after="0"/>
      </w:pPr>
      <w:r>
        <w:rPr>
          <w:noProof/>
          <w:lang w:eastAsia="de-CH"/>
        </w:rPr>
        <w:drawing>
          <wp:inline distT="0" distB="0" distL="0" distR="0" wp14:anchorId="107DD50F" wp14:editId="46634EE8">
            <wp:extent cx="5760720" cy="215338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153380"/>
                    </a:xfrm>
                    <a:prstGeom prst="rect">
                      <a:avLst/>
                    </a:prstGeom>
                  </pic:spPr>
                </pic:pic>
              </a:graphicData>
            </a:graphic>
          </wp:inline>
        </w:drawing>
      </w:r>
    </w:p>
    <w:p w:rsidR="00817A5C" w:rsidRPr="00593833" w:rsidRDefault="00817A5C" w:rsidP="00817A5C">
      <w:pPr>
        <w:pStyle w:val="Caption"/>
      </w:pPr>
      <w:r>
        <w:t xml:space="preserve">Abbildung </w:t>
      </w:r>
      <w:fldSimple w:instr=" SEQ Abbildung \* ARABIC ">
        <w:r w:rsidR="003D2333">
          <w:rPr>
            <w:noProof/>
          </w:rPr>
          <w:t>4</w:t>
        </w:r>
      </w:fldSimple>
      <w:r>
        <w:t xml:space="preserve"> - Extending Touch, Bildquelle [schick09]</w:t>
      </w:r>
    </w:p>
    <w:p w:rsidR="00817A5C" w:rsidRDefault="00817A5C" w:rsidP="00817A5C">
      <w:pPr>
        <w:pStyle w:val="Heading5"/>
      </w:pPr>
      <w:bookmarkStart w:id="116" w:name="_Ref327117088"/>
      <w:bookmarkStart w:id="117" w:name="_Toc327350020"/>
      <w:r>
        <w:t>Interaktion ohne Videowall</w:t>
      </w:r>
      <w:bookmarkEnd w:id="116"/>
      <w:bookmarkEnd w:id="117"/>
    </w:p>
    <w:p w:rsidR="00817A5C" w:rsidRDefault="00817A5C" w:rsidP="00817A5C">
      <w:r>
        <w:t>Im Bereich der Kameraerkennung wird heute noch stark geforscht, da sich durch schnellere Rechner und parallele Berechnungen auf der Grafikkarte neue Möglichkeiten ergeben, Kamera-Input zu erkennen und zu verarbeiten.</w:t>
      </w:r>
    </w:p>
    <w:p w:rsidR="00817A5C" w:rsidRDefault="00817A5C" w:rsidP="00817A5C">
      <w:pPr>
        <w:pStyle w:val="Heading6"/>
        <w:ind w:left="1151" w:hanging="1151"/>
        <w:rPr>
          <w:lang w:val="en-US"/>
        </w:rPr>
      </w:pPr>
      <w:bookmarkStart w:id="118" w:name="_Toc327350021"/>
      <w:r w:rsidRPr="00C40CC3">
        <w:rPr>
          <w:lang w:val="en-US"/>
        </w:rPr>
        <w:t>Microsoft Kinect Sensor and Its Effect</w:t>
      </w:r>
      <w:bookmarkEnd w:id="118"/>
    </w:p>
    <w:p w:rsidR="00817A5C" w:rsidRDefault="00817A5C" w:rsidP="00817A5C">
      <w:r w:rsidRPr="009B4AEE">
        <w:t xml:space="preserve">In </w:t>
      </w:r>
      <w:r>
        <w:t>dem</w:t>
      </w:r>
      <w:r w:rsidRPr="009B4AEE">
        <w:t xml:space="preserve"> Paper </w:t>
      </w:r>
      <w:r w:rsidRPr="00190359">
        <w:t>Microsoft Kinect Sensor and Its Effect [zhang12]</w:t>
      </w:r>
      <w:r>
        <w:t xml:space="preserve"> ist</w:t>
      </w:r>
      <w:r w:rsidRPr="009B4AEE">
        <w:t xml:space="preserve"> beschrieben, w</w:t>
      </w:r>
      <w:r>
        <w:t xml:space="preserve">as für Funktionen der Kinect 3D Sensor bietet und was für Möglichkeiten daraus entstehen. Im Speziellen wird auf das </w:t>
      </w:r>
      <w:r w:rsidRPr="00753AD5">
        <w:t>Kinect Skeletal Tracking</w:t>
      </w:r>
      <w:r>
        <w:t xml:space="preserve"> [microsoft10] genauer eingegangen.</w:t>
      </w:r>
    </w:p>
    <w:p w:rsidR="00817A5C" w:rsidRDefault="00817A5C" w:rsidP="00817A5C">
      <w:r>
        <w:t>Da die HSR Videowall auf der Kinect Technologie basiert, ist dieses Paper besonders interessant.</w:t>
      </w:r>
    </w:p>
    <w:p w:rsidR="00817A5C" w:rsidRDefault="00817A5C" w:rsidP="00817A5C">
      <w:pPr>
        <w:keepNext/>
      </w:pPr>
      <w:r>
        <w:rPr>
          <w:noProof/>
          <w:lang w:eastAsia="de-CH"/>
        </w:rPr>
        <w:lastRenderedPageBreak/>
        <w:drawing>
          <wp:inline distT="0" distB="0" distL="0" distR="0" wp14:anchorId="6AD6E56F" wp14:editId="512CB448">
            <wp:extent cx="5760720" cy="1979444"/>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1979444"/>
                    </a:xfrm>
                    <a:prstGeom prst="rect">
                      <a:avLst/>
                    </a:prstGeom>
                  </pic:spPr>
                </pic:pic>
              </a:graphicData>
            </a:graphic>
          </wp:inline>
        </w:drawing>
      </w:r>
    </w:p>
    <w:p w:rsidR="00817A5C" w:rsidRDefault="00817A5C" w:rsidP="00817A5C">
      <w:pPr>
        <w:pStyle w:val="Caption"/>
      </w:pPr>
      <w:r>
        <w:t xml:space="preserve">Abbildung </w:t>
      </w:r>
      <w:fldSimple w:instr=" SEQ Abbildung \* ARABIC ">
        <w:r w:rsidR="003D2333">
          <w:rPr>
            <w:noProof/>
          </w:rPr>
          <w:t>5</w:t>
        </w:r>
      </w:fldSimple>
      <w:r>
        <w:t xml:space="preserve"> - Skeletal Tracking, Bildquelle [zhang12]</w:t>
      </w:r>
    </w:p>
    <w:p w:rsidR="00817A5C" w:rsidRDefault="00817A5C" w:rsidP="00817A5C">
      <w:pPr>
        <w:pStyle w:val="Heading6"/>
        <w:ind w:left="1151" w:hanging="1151"/>
      </w:pPr>
      <w:bookmarkStart w:id="119" w:name="_Toc327350022"/>
      <w:r>
        <w:t>Leap Motion</w:t>
      </w:r>
      <w:bookmarkEnd w:id="119"/>
    </w:p>
    <w:p w:rsidR="00817A5C" w:rsidRDefault="00817A5C" w:rsidP="00817A5C">
      <w:r>
        <w:t>Leap Motion</w:t>
      </w:r>
      <w:r>
        <w:rPr>
          <w:rStyle w:val="FootnoteReference"/>
        </w:rPr>
        <w:footnoteReference w:id="15"/>
      </w:r>
      <w:r>
        <w:t xml:space="preserve"> ist eine Art 3D-Kamera, ähnlich wie der Kinect Sensor. Anders als Kinect fokussiert dieses Gerät die Interaktion mit den Händen.</w:t>
      </w:r>
    </w:p>
    <w:p w:rsidR="00817A5C" w:rsidRDefault="00817A5C" w:rsidP="00817A5C">
      <w:r>
        <w:t xml:space="preserve">Möchte man Leap Motion für die HSR Videowall einsetzen, so müsste abgeklärt werden, wo der Sensor für eine optimale Erkennung platziert werden müsste. Möglicherweise würde dieser Punkt mitten im Raum liegen, da der </w:t>
      </w:r>
      <w:r w:rsidRPr="00CB35D8">
        <w:t>interaktive 3D-Raum</w:t>
      </w:r>
      <w:r>
        <w:t>, der vom Sensor generiert wird, beschränkt ist. Zusätzlich wird die Hardware gemäss Hersteller</w:t>
      </w:r>
      <w:r>
        <w:rPr>
          <w:rStyle w:val="FootnoteReference"/>
        </w:rPr>
        <w:t xml:space="preserve"> </w:t>
      </w:r>
      <w:r w:rsidRPr="00D45478">
        <w:t>[leapmotion12]</w:t>
      </w:r>
      <w:r>
        <w:rPr>
          <w:rStyle w:val="FootnoteReference"/>
        </w:rPr>
        <w:t xml:space="preserve"> </w:t>
      </w:r>
      <w:r>
        <w:t>erst im Dezember 2012 oder Januar 2013 verfügbar sein. Aus diesen Gründen ist Leap Motion für diese Bachelorarbeit nicht geeignet.</w:t>
      </w:r>
    </w:p>
    <w:p w:rsidR="00817A5C" w:rsidRDefault="00817A5C" w:rsidP="00817A5C">
      <w:pPr>
        <w:keepNext/>
      </w:pPr>
      <w:r>
        <w:rPr>
          <w:noProof/>
          <w:lang w:eastAsia="de-CH"/>
        </w:rPr>
        <w:drawing>
          <wp:inline distT="0" distB="0" distL="0" distR="0" wp14:anchorId="3B0D09A5" wp14:editId="7E37D076">
            <wp:extent cx="5760720" cy="2383632"/>
            <wp:effectExtent l="0" t="0" r="0" b="0"/>
            <wp:docPr id="1" name="Grafik 8" descr="http://c347130.r30.cf1.rackcdn.com/abou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347130.r30.cf1.rackcdn.com/about_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2383632"/>
                    </a:xfrm>
                    <a:prstGeom prst="rect">
                      <a:avLst/>
                    </a:prstGeom>
                    <a:noFill/>
                    <a:ln>
                      <a:noFill/>
                    </a:ln>
                  </pic:spPr>
                </pic:pic>
              </a:graphicData>
            </a:graphic>
          </wp:inline>
        </w:drawing>
      </w:r>
    </w:p>
    <w:p w:rsidR="00817A5C" w:rsidRDefault="00817A5C" w:rsidP="00817A5C">
      <w:pPr>
        <w:pStyle w:val="Caption"/>
      </w:pPr>
      <w:r>
        <w:t xml:space="preserve">Abbildung </w:t>
      </w:r>
      <w:fldSimple w:instr=" SEQ Abbildung \* ARABIC ">
        <w:r w:rsidR="003D2333">
          <w:rPr>
            <w:noProof/>
          </w:rPr>
          <w:t>6</w:t>
        </w:r>
      </w:fldSimple>
      <w:r>
        <w:t xml:space="preserve"> - Leap Motion Sensor, Bildquelle:</w:t>
      </w:r>
      <w:r w:rsidRPr="006129AA">
        <w:t xml:space="preserve"> </w:t>
      </w:r>
      <w:r>
        <w:t xml:space="preserve"> </w:t>
      </w:r>
      <w:r w:rsidRPr="00D64B85">
        <w:t>www.technobuffalo.com</w:t>
      </w:r>
    </w:p>
    <w:p w:rsidR="00817A5C" w:rsidRDefault="00817A5C" w:rsidP="00817A5C">
      <w:pPr>
        <w:pStyle w:val="Heading6"/>
        <w:ind w:left="1151" w:hanging="1151"/>
      </w:pPr>
      <w:bookmarkStart w:id="120" w:name="_Toc327350023"/>
      <w:r w:rsidRPr="00426BAD">
        <w:t>Panasonic D-IMager</w:t>
      </w:r>
      <w:bookmarkEnd w:id="120"/>
    </w:p>
    <w:p w:rsidR="00817A5C" w:rsidRDefault="00817A5C" w:rsidP="00817A5C">
      <w:r>
        <w:t>D-IMager</w:t>
      </w:r>
      <w:r>
        <w:rPr>
          <w:rStyle w:val="FootnoteReference"/>
        </w:rPr>
        <w:footnoteReference w:id="16"/>
      </w:r>
      <w:r>
        <w:t xml:space="preserve"> ist, wie der Kinect Sensor, eine 3D Kamera. Die Auflösung des 3D Bildes ist mit </w:t>
      </w:r>
      <w:r w:rsidRPr="00426BAD">
        <w:t>160x120px</w:t>
      </w:r>
      <w:r>
        <w:t xml:space="preserve"> im Vergleich zur Kinect mit 640x480px deutlich kleiner. Zusätzlich ist es schwierig, an weitere Informationen oder an Codebeispiele heranzukommen.</w:t>
      </w:r>
    </w:p>
    <w:p w:rsidR="00817A5C" w:rsidRDefault="00817A5C" w:rsidP="00817A5C">
      <w:r>
        <w:t>Aus diesen Gründen wird der Kinect Sensor dem D-IMager Sensor vorgezogen.</w:t>
      </w:r>
    </w:p>
    <w:p w:rsidR="00817A5C" w:rsidRDefault="00817A5C" w:rsidP="00817A5C">
      <w:pPr>
        <w:keepNext/>
      </w:pPr>
      <w:r>
        <w:rPr>
          <w:noProof/>
          <w:lang w:eastAsia="de-CH"/>
        </w:rPr>
        <w:lastRenderedPageBreak/>
        <w:drawing>
          <wp:inline distT="0" distB="0" distL="0" distR="0" wp14:anchorId="3E4530AF" wp14:editId="7F69801D">
            <wp:extent cx="5760720" cy="2998375"/>
            <wp:effectExtent l="0" t="0" r="0" b="0"/>
            <wp:docPr id="7" name="Grafik 7" desc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du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998375"/>
                    </a:xfrm>
                    <a:prstGeom prst="rect">
                      <a:avLst/>
                    </a:prstGeom>
                    <a:noFill/>
                    <a:ln>
                      <a:noFill/>
                    </a:ln>
                  </pic:spPr>
                </pic:pic>
              </a:graphicData>
            </a:graphic>
          </wp:inline>
        </w:drawing>
      </w:r>
    </w:p>
    <w:p w:rsidR="00817A5C" w:rsidRDefault="00817A5C" w:rsidP="00817A5C">
      <w:pPr>
        <w:pStyle w:val="Caption"/>
      </w:pPr>
      <w:r>
        <w:t xml:space="preserve">Abbildung </w:t>
      </w:r>
      <w:fldSimple w:instr=" SEQ Abbildung \* ARABIC ">
        <w:r w:rsidR="003D2333">
          <w:rPr>
            <w:noProof/>
          </w:rPr>
          <w:t>7</w:t>
        </w:r>
      </w:fldSimple>
      <w:r>
        <w:t xml:space="preserve"> - Panasonic D-IMager, Bildquelle: www</w:t>
      </w:r>
      <w:r w:rsidRPr="00640C93">
        <w:t>.panaso</w:t>
      </w:r>
      <w:r>
        <w:t>nic.biz</w:t>
      </w:r>
    </w:p>
    <w:p w:rsidR="00817A5C" w:rsidRDefault="00817A5C" w:rsidP="00817A5C">
      <w:pPr>
        <w:pStyle w:val="Heading6"/>
        <w:ind w:left="1151" w:hanging="1151"/>
        <w:rPr>
          <w:lang w:val="en-US"/>
        </w:rPr>
      </w:pPr>
      <w:bookmarkStart w:id="121" w:name="_Toc327350024"/>
      <w:r>
        <w:rPr>
          <w:lang w:val="en-US"/>
        </w:rPr>
        <w:t>Dance Dance Revolution</w:t>
      </w:r>
      <w:bookmarkEnd w:id="121"/>
    </w:p>
    <w:p w:rsidR="00817A5C" w:rsidRDefault="00817A5C" w:rsidP="00817A5C">
      <w:r>
        <w:t>Das</w:t>
      </w:r>
      <w:r w:rsidRPr="00BF555A">
        <w:t xml:space="preserve"> </w:t>
      </w:r>
      <w:r>
        <w:t>Spiel</w:t>
      </w:r>
      <w:r w:rsidRPr="00BF555A">
        <w:t xml:space="preserve"> </w:t>
      </w:r>
      <w:r w:rsidRPr="00567E43">
        <w:t>Dance Dance Revolution</w:t>
      </w:r>
      <w:r>
        <w:rPr>
          <w:rStyle w:val="FootnoteReference"/>
          <w:lang w:val="en-US"/>
        </w:rPr>
        <w:footnoteReference w:id="17"/>
      </w:r>
      <w:r w:rsidRPr="00567E43">
        <w:t xml:space="preserve"> </w:t>
      </w:r>
      <w:r>
        <w:t xml:space="preserve">wird mit </w:t>
      </w:r>
      <w:r w:rsidRPr="00BF555A">
        <w:t xml:space="preserve">einem Controller, der mit den Füssen </w:t>
      </w:r>
      <w:r>
        <w:t>zu bedienen ist, gesteuert</w:t>
      </w:r>
      <w:r w:rsidRPr="00BF555A">
        <w:t>.</w:t>
      </w:r>
      <w:r>
        <w:t xml:space="preserve"> So ein Controller könnte auch für die Videowall genutzt werden. Allerdings ergeben sich dabei folgende Probleme:</w:t>
      </w:r>
    </w:p>
    <w:p w:rsidR="00817A5C" w:rsidRDefault="00817A5C" w:rsidP="00EC49BA">
      <w:pPr>
        <w:pStyle w:val="ListParagraph"/>
        <w:numPr>
          <w:ilvl w:val="0"/>
          <w:numId w:val="11"/>
        </w:numPr>
      </w:pPr>
      <w:r>
        <w:t>Die Steuerung ist eingeschränkt auf die Bedienung mit den Füssen.</w:t>
      </w:r>
    </w:p>
    <w:p w:rsidR="00817A5C" w:rsidRDefault="00817A5C" w:rsidP="00EC49BA">
      <w:pPr>
        <w:pStyle w:val="ListParagraph"/>
        <w:numPr>
          <w:ilvl w:val="0"/>
          <w:numId w:val="11"/>
        </w:numPr>
      </w:pPr>
      <w:r>
        <w:t>Man muss sich zur Bedienung an einen vorbestimmten Ort stellen. Durch den benötigten Aufbau geht der Wow-Effekt, den Kinect mit der Erkennung ohne sichtbare Installation bietet, verloren.</w:t>
      </w:r>
    </w:p>
    <w:p w:rsidR="00817A5C" w:rsidRDefault="00817A5C" w:rsidP="00817A5C">
      <w:r>
        <w:t>Aus diesen Gründen ist diese Art von Bedienung für die HSR Videowall nicht geeignet.</w:t>
      </w:r>
    </w:p>
    <w:p w:rsidR="00817A5C" w:rsidRPr="00BF555A" w:rsidRDefault="00817A5C" w:rsidP="00817A5C">
      <w:r>
        <w:t xml:space="preserve">Interessanterweise wurde das Spielprinzip im Spiel </w:t>
      </w:r>
      <w:r w:rsidRPr="00D81330">
        <w:t>DanceEvolution</w:t>
      </w:r>
      <w:r>
        <w:rPr>
          <w:rStyle w:val="FootnoteReference"/>
        </w:rPr>
        <w:footnoteReference w:id="18"/>
      </w:r>
      <w:r>
        <w:t xml:space="preserve"> für die Xbox übernommen, wobei die Steuerung des Spiels mit Kinect funktioniert.</w:t>
      </w:r>
    </w:p>
    <w:p w:rsidR="00817A5C" w:rsidRDefault="00817A5C" w:rsidP="00817A5C">
      <w:pPr>
        <w:keepNext/>
      </w:pPr>
      <w:r>
        <w:rPr>
          <w:noProof/>
          <w:lang w:eastAsia="de-CH"/>
        </w:rPr>
        <w:drawing>
          <wp:inline distT="0" distB="0" distL="0" distR="0" wp14:anchorId="0D64D0E0" wp14:editId="6FADC9E9">
            <wp:extent cx="2538484" cy="3028963"/>
            <wp:effectExtent l="0" t="0" r="0" b="0"/>
            <wp:docPr id="6" name="Grafik 6" descr="http://upload.wikimedia.org/wikipedia/commons/0/0c/DDR_US_1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0/0c/DDR_US_1st.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42578" cy="3033847"/>
                    </a:xfrm>
                    <a:prstGeom prst="rect">
                      <a:avLst/>
                    </a:prstGeom>
                    <a:noFill/>
                    <a:ln>
                      <a:noFill/>
                    </a:ln>
                  </pic:spPr>
                </pic:pic>
              </a:graphicData>
            </a:graphic>
          </wp:inline>
        </w:drawing>
      </w:r>
    </w:p>
    <w:p w:rsidR="00817A5C" w:rsidRPr="00C81080" w:rsidRDefault="00817A5C" w:rsidP="00817A5C">
      <w:pPr>
        <w:pStyle w:val="Caption"/>
        <w:rPr>
          <w:lang w:val="fr-CH"/>
        </w:rPr>
      </w:pPr>
      <w:r w:rsidRPr="00C81080">
        <w:rPr>
          <w:lang w:val="fr-CH"/>
        </w:rPr>
        <w:t xml:space="preserve">Abbildung </w:t>
      </w:r>
      <w:r>
        <w:fldChar w:fldCharType="begin"/>
      </w:r>
      <w:r w:rsidRPr="00C81080">
        <w:rPr>
          <w:lang w:val="fr-CH"/>
        </w:rPr>
        <w:instrText xml:space="preserve"> SEQ Abbildung \* ARABIC </w:instrText>
      </w:r>
      <w:r>
        <w:fldChar w:fldCharType="separate"/>
      </w:r>
      <w:r w:rsidR="003D2333">
        <w:rPr>
          <w:noProof/>
          <w:lang w:val="fr-CH"/>
        </w:rPr>
        <w:t>8</w:t>
      </w:r>
      <w:r>
        <w:fldChar w:fldCharType="end"/>
      </w:r>
      <w:r>
        <w:rPr>
          <w:lang w:val="fr-CH"/>
        </w:rPr>
        <w:t xml:space="preserve"> - Dance Dance Revolution Game, Bildq</w:t>
      </w:r>
      <w:r w:rsidRPr="00C81080">
        <w:rPr>
          <w:lang w:val="fr-CH"/>
        </w:rPr>
        <w:t>uelle</w:t>
      </w:r>
      <w:r>
        <w:rPr>
          <w:lang w:val="fr-CH"/>
        </w:rPr>
        <w:t> : www.wikipedia.org</w:t>
      </w:r>
    </w:p>
    <w:p w:rsidR="00817A5C" w:rsidRDefault="00817A5C" w:rsidP="00817A5C">
      <w:pPr>
        <w:pStyle w:val="Heading5"/>
        <w:rPr>
          <w:lang w:val="fr-CH"/>
        </w:rPr>
      </w:pPr>
      <w:bookmarkStart w:id="122" w:name="_Ref326053466"/>
      <w:bookmarkStart w:id="123" w:name="_Toc327350025"/>
      <w:r>
        <w:rPr>
          <w:lang w:val="fr-CH"/>
        </w:rPr>
        <w:lastRenderedPageBreak/>
        <w:t>Fazit</w:t>
      </w:r>
      <w:bookmarkEnd w:id="122"/>
      <w:bookmarkEnd w:id="123"/>
    </w:p>
    <w:p w:rsidR="00817A5C" w:rsidRDefault="00817A5C" w:rsidP="00817A5C">
      <w:r>
        <w:t>Die HSR Videowall soll eine Monitorwand sein, auf der dynamisch Inhalte wie Text, Bilder, Videos usw. angezeigt werden können. Die Steuerung ist im Begriff miteingeschlossen und erfolgt mittels Kinect.</w:t>
      </w:r>
    </w:p>
    <w:p w:rsidR="00817A5C" w:rsidRDefault="00817A5C" w:rsidP="00817A5C">
      <w:r>
        <w:t xml:space="preserve">Wie in der Aufgabenstellung (TODO ref) beschrieben ist, ist eine Aufgabe der Bachelorarbeit, Bachelorposter auf </w:t>
      </w:r>
      <w:proofErr w:type="gramStart"/>
      <w:r>
        <w:t>der Videowall</w:t>
      </w:r>
      <w:proofErr w:type="gramEnd"/>
      <w:r>
        <w:t xml:space="preserve"> auszustellen. Damit die Texte der Poster angenehm gelesen werden können, ist eine möglichst hohe Auflösung für eine gute Lesbarkeit wichtig.</w:t>
      </w:r>
      <w:r>
        <w:br/>
        <w:t xml:space="preserve">Eine weitere Anforderung ist, dass die mit dem Kinect Sensor interagierende Person mit optimal drei bis vier Metern Abstand zur HSR Videowall steht. Durch diese Restriktion ist eine Projektion mit einem Beamer aufgrund der Minimaldistanz, welche dieser für die Projektion benötigt, nicht möglich. Auch </w:t>
      </w:r>
      <w:r w:rsidRPr="007C770E">
        <w:t>Kurzdistanz</w:t>
      </w:r>
      <w:r>
        <w:t>beamer können keine zufriedenstellende Lösung bieten, da deren Auflösung zurzeit mit WXGA (1280×</w:t>
      </w:r>
      <w:r w:rsidRPr="00580F9E">
        <w:t>800</w:t>
      </w:r>
      <w:r>
        <w:t>) noch zu gering ist.</w:t>
      </w:r>
    </w:p>
    <w:p w:rsidR="00817A5C" w:rsidRDefault="00817A5C" w:rsidP="00817A5C">
      <w:r>
        <w:t xml:space="preserve">Der Stand der Technik ist noch nicht ausgereift für </w:t>
      </w:r>
      <w:proofErr w:type="gramStart"/>
      <w:r>
        <w:t>die optimale</w:t>
      </w:r>
      <w:proofErr w:type="gramEnd"/>
      <w:r>
        <w:t xml:space="preserve"> Videowall:</w:t>
      </w:r>
    </w:p>
    <w:p w:rsidR="00817A5C" w:rsidRDefault="00817A5C" w:rsidP="00EC49BA">
      <w:pPr>
        <w:pStyle w:val="ListParagraph"/>
        <w:numPr>
          <w:ilvl w:val="0"/>
          <w:numId w:val="15"/>
        </w:numPr>
      </w:pPr>
      <w:r>
        <w:t>Recherchen zeigen aber, dass Monitore mit schmaler Rahmenbreite grösser und billiger werden. Eingeholte Offerten über für die Videowall geeignete Monitore können im Anhang (TODO ref) eingesehen werden.</w:t>
      </w:r>
    </w:p>
    <w:p w:rsidR="00817A5C" w:rsidRDefault="00817A5C" w:rsidP="00EC49BA">
      <w:pPr>
        <w:pStyle w:val="ListParagraph"/>
        <w:numPr>
          <w:ilvl w:val="0"/>
          <w:numId w:val="15"/>
        </w:numPr>
      </w:pPr>
      <w:r>
        <w:t xml:space="preserve">Die Steuerungssoftware ist noch unausgereift. Die Herausforderung ist es, eine möglichst gute Auflösung und eine zugleich eine hohe Performance zu erhalten. Es gibt kein Angebot einer oder mehrere Grafikkarten, die eine hochaufgelöste Darstellung und fliessende Animationen gleichzeitig bietet. Das Kapitel (TODO ref Grafikkartenkapitel) bietet weitere Informationen über die Matrox-Grafikkarten, die für die HSR Videowall angeschafft wurden. </w:t>
      </w:r>
    </w:p>
    <w:p w:rsidR="00817A5C" w:rsidRDefault="00817A5C" w:rsidP="00EC49BA">
      <w:pPr>
        <w:pStyle w:val="ListParagraph"/>
        <w:numPr>
          <w:ilvl w:val="0"/>
          <w:numId w:val="15"/>
        </w:numPr>
      </w:pPr>
      <w:r>
        <w:t xml:space="preserve">Wie aus dem Unterkapitel </w:t>
      </w:r>
      <w:r>
        <w:fldChar w:fldCharType="begin"/>
      </w:r>
      <w:r>
        <w:instrText xml:space="preserve"> REF _Ref326668291 \r \h </w:instrText>
      </w:r>
      <w:r>
        <w:fldChar w:fldCharType="separate"/>
      </w:r>
      <w:r w:rsidR="003D2333">
        <w:t>I.3.5.3</w:t>
      </w:r>
      <w:r>
        <w:fldChar w:fldCharType="end"/>
      </w:r>
      <w:r>
        <w:t xml:space="preserve"> </w:t>
      </w:r>
      <w:r>
        <w:fldChar w:fldCharType="begin"/>
      </w:r>
      <w:r>
        <w:instrText xml:space="preserve"> REF _Ref326668291 \h </w:instrText>
      </w:r>
      <w:r>
        <w:fldChar w:fldCharType="separate"/>
      </w:r>
      <w:r w:rsidR="003D2333">
        <w:t>Der Videowall ähnliche Produkte</w:t>
      </w:r>
      <w:r>
        <w:fldChar w:fldCharType="end"/>
      </w:r>
      <w:r>
        <w:t xml:space="preserve"> ersichtlich ist, werden</w:t>
      </w:r>
      <w:r w:rsidRPr="006E3596">
        <w:t xml:space="preserve"> </w:t>
      </w:r>
      <w:r>
        <w:t>für die Interaktion zwischen Passanten und einer Videowall verschiedene Lösungen angeboten. Es gibt aber noch keine Standardlösung.</w:t>
      </w:r>
    </w:p>
    <w:p w:rsidR="00817A5C" w:rsidRDefault="00817A5C" w:rsidP="00817A5C">
      <w:r>
        <w:t xml:space="preserve">Wie aus der Analyse bestehender Videowalls hervorgeht (Unterkapitel </w:t>
      </w:r>
      <w:r>
        <w:fldChar w:fldCharType="begin"/>
      </w:r>
      <w:r>
        <w:instrText xml:space="preserve"> REF _Ref327117250 \r \h </w:instrText>
      </w:r>
      <w:r>
        <w:fldChar w:fldCharType="separate"/>
      </w:r>
      <w:r w:rsidR="003D2333">
        <w:t>I.3.5.2</w:t>
      </w:r>
      <w:r>
        <w:fldChar w:fldCharType="end"/>
      </w:r>
      <w:r>
        <w:t xml:space="preserve"> </w:t>
      </w:r>
      <w:r>
        <w:fldChar w:fldCharType="begin"/>
      </w:r>
      <w:r>
        <w:instrText xml:space="preserve"> REF _Ref327117250 \h </w:instrText>
      </w:r>
      <w:r>
        <w:fldChar w:fldCharType="separate"/>
      </w:r>
      <w:r w:rsidR="003D2333">
        <w:t>Bestehende Videowalls</w:t>
      </w:r>
      <w:r>
        <w:fldChar w:fldCharType="end"/>
      </w:r>
      <w:r>
        <w:t>), sind diese erst am Entstehen. So hat beispielsweise die bekannte Firma Yahoo</w:t>
      </w:r>
      <w:r>
        <w:rPr>
          <w:rStyle w:val="FootnoteReference"/>
        </w:rPr>
        <w:footnoteReference w:id="19"/>
      </w:r>
      <w:r>
        <w:t xml:space="preserve"> für ihren Hauptsitz in Kalifornien in Zusammenarbeit mit Tronic</w:t>
      </w:r>
      <w:r>
        <w:rPr>
          <w:rStyle w:val="FootnoteReference"/>
        </w:rPr>
        <w:footnoteReference w:id="20"/>
      </w:r>
      <w:r>
        <w:t xml:space="preserve"> eine Interactive Video Wall</w:t>
      </w:r>
      <w:r>
        <w:rPr>
          <w:rStyle w:val="FootnoteReference"/>
        </w:rPr>
        <w:footnoteReference w:id="21"/>
      </w:r>
      <w:r>
        <w:t xml:space="preserve"> geschaffen.</w:t>
      </w:r>
    </w:p>
    <w:p w:rsidR="00817A5C" w:rsidRPr="00862184" w:rsidRDefault="00817A5C" w:rsidP="00817A5C">
      <w:r>
        <w:t>Die Arbeit  hat zum Ziel, eine Videowall, die aus mehreren grossen Monitoren besteht, hervorzubringen. Die einzelnen Bildschirme sollen mit einer möglichst hohen Auflösung betrieben werden.</w:t>
      </w:r>
      <w:r>
        <w:br/>
        <w:t>Die Konkurrenzanalyse ergab, dass es noch kein Produkt oder Projekt gibt, welches die Anforderungen aus der Aufgabenstellung (TODO Aufgabenstellung) vollständig erfüllt. Gewisse Teilprobleme wurden aber in Projekten bereits untersucht. Aus diesem Grund wird in dieser Bachelorarbeit ein Prototyp erarbeitet, welcher die geforderten Ansprüche erfüllen soll.</w:t>
      </w:r>
      <w:r w:rsidRPr="00862184">
        <w:br w:type="page"/>
      </w:r>
    </w:p>
    <w:p w:rsidR="00817A5C" w:rsidRDefault="00817A5C" w:rsidP="00817A5C">
      <w:pPr>
        <w:pStyle w:val="Heading3"/>
      </w:pPr>
      <w:bookmarkStart w:id="124" w:name="_Toc320601246"/>
      <w:bookmarkStart w:id="125" w:name="_Toc327350026"/>
      <w:bookmarkStart w:id="126" w:name="_Toc327350344"/>
      <w:r>
        <w:lastRenderedPageBreak/>
        <w:t>Passantenanalyse</w:t>
      </w:r>
      <w:bookmarkEnd w:id="124"/>
      <w:bookmarkEnd w:id="125"/>
      <w:bookmarkEnd w:id="126"/>
    </w:p>
    <w:p w:rsidR="00817A5C" w:rsidRDefault="00817A5C" w:rsidP="00817A5C">
      <w:r>
        <w:t>Um festzustellen, mit welchem Abstand zu der Wand, an welcher die Videowall befestigt werden soll, sich die Passanten bewegen, wurde am 28. Februar eine Benutzeranalyse durchgeführt. Dabei wurde beobachtet wie viele Personen innerhalb von zwei Minuten den Eingangsbereich passieren. Zudem konnten dadurch die verschiedenen Gruppengrössen, in denen sich die Passanten im Verwaltungsgebäude bewegen, analysiert werden. Um das Verhalten möglichst vieler Personen erfassen zu können, wurden für die Beobachtung die zwei Hauptaktivitätszeiten eines normalen Wochentages ausgesucht. Dies sind die Zehn-Uhr- und die Mittagspause.</w:t>
      </w:r>
    </w:p>
    <w:p w:rsidR="00817A5C" w:rsidRDefault="00817A5C" w:rsidP="00817A5C">
      <w:r>
        <w:t>An folgenden Daten wurden zu folgenden Zeiten Beobachtungen durchgeführt:</w:t>
      </w:r>
    </w:p>
    <w:tbl>
      <w:tblPr>
        <w:tblStyle w:val="MediumShading1-Accent1"/>
        <w:tblW w:w="0" w:type="auto"/>
        <w:tblLook w:val="0420" w:firstRow="1" w:lastRow="0" w:firstColumn="0" w:lastColumn="0" w:noHBand="0" w:noVBand="1"/>
      </w:tblPr>
      <w:tblGrid>
        <w:gridCol w:w="3070"/>
        <w:gridCol w:w="3071"/>
        <w:gridCol w:w="3071"/>
      </w:tblGrid>
      <w:tr w:rsidR="00817A5C" w:rsidTr="005328B5">
        <w:trPr>
          <w:cnfStyle w:val="100000000000" w:firstRow="1" w:lastRow="0" w:firstColumn="0" w:lastColumn="0" w:oddVBand="0" w:evenVBand="0" w:oddHBand="0" w:evenHBand="0" w:firstRowFirstColumn="0" w:firstRowLastColumn="0" w:lastRowFirstColumn="0" w:lastRowLastColumn="0"/>
        </w:trPr>
        <w:tc>
          <w:tcPr>
            <w:tcW w:w="3070" w:type="dxa"/>
          </w:tcPr>
          <w:p w:rsidR="00817A5C" w:rsidRDefault="00817A5C" w:rsidP="005328B5">
            <w:r>
              <w:t>Datum</w:t>
            </w:r>
          </w:p>
        </w:tc>
        <w:tc>
          <w:tcPr>
            <w:tcW w:w="3071" w:type="dxa"/>
          </w:tcPr>
          <w:p w:rsidR="00817A5C" w:rsidRDefault="00817A5C" w:rsidP="005328B5">
            <w:r>
              <w:t>Beginn</w:t>
            </w:r>
          </w:p>
        </w:tc>
        <w:tc>
          <w:tcPr>
            <w:tcW w:w="3071" w:type="dxa"/>
          </w:tcPr>
          <w:p w:rsidR="00817A5C" w:rsidRDefault="00817A5C" w:rsidP="005328B5">
            <w:r>
              <w:t>Ende</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tcW w:w="3070" w:type="dxa"/>
          </w:tcPr>
          <w:p w:rsidR="00817A5C" w:rsidRDefault="00817A5C" w:rsidP="005328B5">
            <w:r>
              <w:t>28.02.2012</w:t>
            </w:r>
          </w:p>
        </w:tc>
        <w:tc>
          <w:tcPr>
            <w:tcW w:w="3071" w:type="dxa"/>
          </w:tcPr>
          <w:p w:rsidR="00817A5C" w:rsidRDefault="00817A5C" w:rsidP="005328B5">
            <w:r>
              <w:t>9:28</w:t>
            </w:r>
          </w:p>
        </w:tc>
        <w:tc>
          <w:tcPr>
            <w:tcW w:w="3071" w:type="dxa"/>
          </w:tcPr>
          <w:p w:rsidR="00817A5C" w:rsidRDefault="00817A5C" w:rsidP="005328B5">
            <w:r>
              <w:t>10:16</w:t>
            </w:r>
          </w:p>
        </w:tc>
      </w:tr>
      <w:tr w:rsidR="00817A5C" w:rsidTr="005328B5">
        <w:trPr>
          <w:cnfStyle w:val="000000010000" w:firstRow="0" w:lastRow="0" w:firstColumn="0" w:lastColumn="0" w:oddVBand="0" w:evenVBand="0" w:oddHBand="0" w:evenHBand="1" w:firstRowFirstColumn="0" w:firstRowLastColumn="0" w:lastRowFirstColumn="0" w:lastRowLastColumn="0"/>
        </w:trPr>
        <w:tc>
          <w:tcPr>
            <w:tcW w:w="3070" w:type="dxa"/>
          </w:tcPr>
          <w:p w:rsidR="00817A5C" w:rsidRDefault="00817A5C" w:rsidP="005328B5">
            <w:r>
              <w:t>28.02.2012</w:t>
            </w:r>
          </w:p>
        </w:tc>
        <w:tc>
          <w:tcPr>
            <w:tcW w:w="3071" w:type="dxa"/>
          </w:tcPr>
          <w:p w:rsidR="00817A5C" w:rsidRDefault="00817A5C" w:rsidP="005328B5">
            <w:r>
              <w:t>11:23</w:t>
            </w:r>
          </w:p>
        </w:tc>
        <w:tc>
          <w:tcPr>
            <w:tcW w:w="3071" w:type="dxa"/>
          </w:tcPr>
          <w:p w:rsidR="00817A5C" w:rsidRDefault="00817A5C" w:rsidP="005328B5">
            <w:r>
              <w:t>13:10</w:t>
            </w:r>
          </w:p>
        </w:tc>
      </w:tr>
    </w:tbl>
    <w:p w:rsidR="00817A5C" w:rsidRDefault="00817A5C" w:rsidP="00817A5C">
      <w:pPr>
        <w:pStyle w:val="Caption"/>
      </w:pPr>
      <w:r>
        <w:t xml:space="preserve">Tabelle </w:t>
      </w:r>
      <w:fldSimple w:instr=" SEQ Tabelle \* ARABIC ">
        <w:r w:rsidR="003D2333">
          <w:rPr>
            <w:noProof/>
          </w:rPr>
          <w:t>6</w:t>
        </w:r>
      </w:fldSimple>
      <w:r>
        <w:t xml:space="preserve"> - Beobachtungszeitabschnitte</w:t>
      </w:r>
    </w:p>
    <w:p w:rsidR="00817A5C" w:rsidRDefault="00817A5C" w:rsidP="00817A5C">
      <w:r>
        <w:t>Während diesen Zeiten wurde das Verhalten von insgesamt 1512 Personen festgehalten. Diese haben sich über die Zeit wie folgt verteilt:</w:t>
      </w:r>
    </w:p>
    <w:p w:rsidR="00817A5C" w:rsidRPr="00120AEB" w:rsidRDefault="00817A5C" w:rsidP="00817A5C">
      <w:pPr>
        <w:ind w:left="709" w:hanging="709"/>
      </w:pPr>
      <w:r>
        <w:rPr>
          <w:noProof/>
          <w:lang w:eastAsia="de-CH"/>
        </w:rPr>
        <w:drawing>
          <wp:inline distT="0" distB="0" distL="0" distR="0" wp14:anchorId="7927D3BF" wp14:editId="07F33A01">
            <wp:extent cx="5486400" cy="3028950"/>
            <wp:effectExtent l="0" t="0" r="19050" b="1905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817A5C" w:rsidRDefault="00817A5C" w:rsidP="00817A5C">
      <w:pPr>
        <w:pStyle w:val="Caption"/>
      </w:pPr>
      <w:r>
        <w:t xml:space="preserve">Abbildung </w:t>
      </w:r>
      <w:fldSimple w:instr=" SEQ Abbildung \* ARABIC ">
        <w:r w:rsidR="003D2333">
          <w:rPr>
            <w:noProof/>
          </w:rPr>
          <w:t>9</w:t>
        </w:r>
      </w:fldSimple>
      <w:r>
        <w:t xml:space="preserve"> - Anzahl Personen über die Zeit</w:t>
      </w:r>
    </w:p>
    <w:p w:rsidR="00817A5C" w:rsidRDefault="00817A5C" w:rsidP="00817A5C">
      <w:pPr>
        <w:pStyle w:val="Heading4"/>
      </w:pPr>
      <w:bookmarkStart w:id="127" w:name="_Toc320601247"/>
      <w:bookmarkStart w:id="128" w:name="_Toc327350027"/>
      <w:r>
        <w:t>Abstandszonen</w:t>
      </w:r>
      <w:bookmarkEnd w:id="127"/>
      <w:bookmarkEnd w:id="128"/>
    </w:p>
    <w:p w:rsidR="00817A5C" w:rsidRDefault="00817A5C" w:rsidP="00817A5C">
      <w:r>
        <w:t>Durch die Beobachtung konnte die Auslastung der verschiedenen Abstandszonen ausgewertet werden.</w:t>
      </w:r>
    </w:p>
    <w:p w:rsidR="00817A5C" w:rsidRDefault="00817A5C" w:rsidP="00817A5C">
      <w:r>
        <w:rPr>
          <w:noProof/>
          <w:lang w:eastAsia="de-CH"/>
        </w:rPr>
        <w:lastRenderedPageBreak/>
        <w:drawing>
          <wp:inline distT="0" distB="0" distL="0" distR="0" wp14:anchorId="1904F655" wp14:editId="6E6AD6AB">
            <wp:extent cx="5486400" cy="3200400"/>
            <wp:effectExtent l="0" t="0" r="19050" b="1905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817A5C" w:rsidRDefault="00817A5C" w:rsidP="00817A5C">
      <w:pPr>
        <w:pStyle w:val="Caption"/>
      </w:pPr>
      <w:r>
        <w:t xml:space="preserve">Abbildung </w:t>
      </w:r>
      <w:fldSimple w:instr=" SEQ Abbildung \* ARABIC ">
        <w:r w:rsidR="003D2333">
          <w:rPr>
            <w:noProof/>
          </w:rPr>
          <w:t>10</w:t>
        </w:r>
      </w:fldSimple>
      <w:r>
        <w:t xml:space="preserve"> - Auslastung der Abstandszonen</w:t>
      </w:r>
    </w:p>
    <w:p w:rsidR="00817A5C" w:rsidRDefault="00817A5C" w:rsidP="00817A5C">
      <w:r>
        <w:t xml:space="preserve">Im Grundriss sind diese Werte auf der folgenden </w:t>
      </w:r>
      <w:r>
        <w:fldChar w:fldCharType="begin"/>
      </w:r>
      <w:r>
        <w:instrText xml:space="preserve"> REF _Ref326927416 \h </w:instrText>
      </w:r>
      <w:r>
        <w:fldChar w:fldCharType="separate"/>
      </w:r>
      <w:r w:rsidR="003D2333">
        <w:t xml:space="preserve">Abbildung </w:t>
      </w:r>
      <w:r w:rsidR="003D2333">
        <w:rPr>
          <w:noProof/>
        </w:rPr>
        <w:t>11</w:t>
      </w:r>
      <w:r w:rsidR="003D2333">
        <w:t xml:space="preserve"> - Auslastung der Abstandszonen</w:t>
      </w:r>
      <w:r w:rsidR="003D2333">
        <w:rPr>
          <w:noProof/>
        </w:rPr>
        <w:t xml:space="preserve">, Grundriss </w:t>
      </w:r>
      <w:r w:rsidR="003D2333" w:rsidRPr="00720923">
        <w:rPr>
          <w:noProof/>
        </w:rPr>
        <w:t>Verw</w:t>
      </w:r>
      <w:r w:rsidR="003D2333">
        <w:rPr>
          <w:noProof/>
        </w:rPr>
        <w:t>altungsgebäude</w:t>
      </w:r>
      <w:r>
        <w:fldChar w:fldCharType="end"/>
      </w:r>
      <w:r>
        <w:t xml:space="preserve"> ersichtlich.</w:t>
      </w:r>
    </w:p>
    <w:p w:rsidR="00817A5C" w:rsidRDefault="00817A5C" w:rsidP="00817A5C">
      <w:r>
        <w:rPr>
          <w:noProof/>
          <w:lang w:eastAsia="de-CH"/>
        </w:rPr>
        <w:lastRenderedPageBreak/>
        <w:drawing>
          <wp:inline distT="0" distB="0" distL="0" distR="0" wp14:anchorId="13BA5C61" wp14:editId="6F76AB42">
            <wp:extent cx="8134276" cy="5528230"/>
            <wp:effectExtent l="7620" t="0" r="825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andauswertung.png"/>
                    <pic:cNvPicPr/>
                  </pic:nvPicPr>
                  <pic:blipFill rotWithShape="1">
                    <a:blip r:embed="rId22" cstate="print">
                      <a:extLst>
                        <a:ext uri="{28A0092B-C50C-407E-A947-70E740481C1C}">
                          <a14:useLocalDpi xmlns:a14="http://schemas.microsoft.com/office/drawing/2010/main" val="0"/>
                        </a:ext>
                      </a:extLst>
                    </a:blip>
                    <a:srcRect l="3299" t="14486" r="7722"/>
                    <a:stretch/>
                  </pic:blipFill>
                  <pic:spPr bwMode="auto">
                    <a:xfrm rot="5400000">
                      <a:off x="0" y="0"/>
                      <a:ext cx="8151307" cy="5539804"/>
                    </a:xfrm>
                    <a:prstGeom prst="rect">
                      <a:avLst/>
                    </a:prstGeom>
                    <a:ln>
                      <a:noFill/>
                    </a:ln>
                    <a:extLst>
                      <a:ext uri="{53640926-AAD7-44D8-BBD7-CCE9431645EC}">
                        <a14:shadowObscured xmlns:a14="http://schemas.microsoft.com/office/drawing/2010/main"/>
                      </a:ext>
                    </a:extLst>
                  </pic:spPr>
                </pic:pic>
              </a:graphicData>
            </a:graphic>
          </wp:inline>
        </w:drawing>
      </w:r>
    </w:p>
    <w:p w:rsidR="00817A5C" w:rsidRDefault="00817A5C" w:rsidP="00817A5C">
      <w:pPr>
        <w:pStyle w:val="Caption"/>
        <w:rPr>
          <w:noProof/>
        </w:rPr>
      </w:pPr>
      <w:bookmarkStart w:id="129" w:name="_Ref326927416"/>
      <w:r>
        <w:t xml:space="preserve">Abbildung </w:t>
      </w:r>
      <w:fldSimple w:instr=" SEQ Abbildung \* ARABIC ">
        <w:r w:rsidR="003D2333">
          <w:rPr>
            <w:noProof/>
          </w:rPr>
          <w:t>11</w:t>
        </w:r>
      </w:fldSimple>
      <w:r>
        <w:t xml:space="preserve"> - Auslastung der Abstandszonen</w:t>
      </w:r>
      <w:r>
        <w:rPr>
          <w:noProof/>
        </w:rPr>
        <w:t xml:space="preserve">, Grundriss </w:t>
      </w:r>
      <w:r w:rsidRPr="00720923">
        <w:rPr>
          <w:noProof/>
        </w:rPr>
        <w:t>Verw</w:t>
      </w:r>
      <w:r>
        <w:rPr>
          <w:noProof/>
        </w:rPr>
        <w:t>altungsgebäude</w:t>
      </w:r>
      <w:bookmarkEnd w:id="129"/>
    </w:p>
    <w:p w:rsidR="00817A5C" w:rsidRDefault="00817A5C" w:rsidP="00817A5C">
      <w:pPr>
        <w:pStyle w:val="Heading4"/>
      </w:pPr>
      <w:bookmarkStart w:id="130" w:name="_Toc320601248"/>
      <w:bookmarkStart w:id="131" w:name="_Toc327350028"/>
      <w:r>
        <w:t>Gruppengrössen</w:t>
      </w:r>
      <w:bookmarkEnd w:id="130"/>
      <w:bookmarkEnd w:id="131"/>
      <w:r w:rsidRPr="003D2D5A">
        <w:rPr>
          <w:noProof/>
          <w:lang w:eastAsia="de-CH"/>
        </w:rPr>
        <w:t xml:space="preserve"> </w:t>
      </w:r>
    </w:p>
    <w:p w:rsidR="00817A5C" w:rsidRDefault="00817A5C" w:rsidP="00817A5C">
      <w:r>
        <w:t>Folgende Gruppengrössen wurden beobachtet und im folgenden Diagramm prozentual ausgewertet:</w:t>
      </w:r>
    </w:p>
    <w:p w:rsidR="00817A5C" w:rsidRDefault="00817A5C" w:rsidP="00817A5C">
      <w:r>
        <w:rPr>
          <w:noProof/>
          <w:lang w:eastAsia="de-CH"/>
        </w:rPr>
        <w:lastRenderedPageBreak/>
        <mc:AlternateContent>
          <mc:Choice Requires="wps">
            <w:drawing>
              <wp:anchor distT="0" distB="0" distL="114300" distR="114300" simplePos="0" relativeHeight="251663360" behindDoc="0" locked="0" layoutInCell="1" allowOverlap="1" wp14:anchorId="369501C2" wp14:editId="0D712FD8">
                <wp:simplePos x="0" y="0"/>
                <wp:positionH relativeFrom="column">
                  <wp:posOffset>4214495</wp:posOffset>
                </wp:positionH>
                <wp:positionV relativeFrom="paragraph">
                  <wp:posOffset>265166</wp:posOffset>
                </wp:positionV>
                <wp:extent cx="1153160"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noFill/>
                        <a:ln w="9525">
                          <a:noFill/>
                          <a:miter lim="800000"/>
                          <a:headEnd/>
                          <a:tailEnd/>
                        </a:ln>
                      </wps:spPr>
                      <wps:txbx>
                        <w:txbxContent>
                          <w:p w:rsidR="005328B5" w:rsidRPr="0073417C" w:rsidRDefault="005328B5" w:rsidP="00817A5C">
                            <w:pPr>
                              <w:jc w:val="right"/>
                              <w:rPr>
                                <w:lang w:val="en-US"/>
                              </w:rPr>
                            </w:pPr>
                            <w:r>
                              <w:t>Anzahl Personen in der Gruppe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331.85pt;margin-top:20.9pt;width:90.8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" filled="f" stroked="f">
                <v:textbox style="mso-fit-shape-to-text:t">
                  <w:txbxContent>
                    <w:p w:rsidR="005328B5" w:rsidRPr="0073417C" w:rsidRDefault="005328B5" w:rsidP="00817A5C">
                      <w:pPr>
                        <w:jc w:val="right"/>
                        <w:rPr>
                          <w:lang w:val="en-US"/>
                        </w:rPr>
                      </w:pPr>
                      <w:r>
                        <w:t>Anzahl Personen in der Gruppe</w:t>
                      </w:r>
                    </w:p>
                  </w:txbxContent>
                </v:textbox>
              </v:shape>
            </w:pict>
          </mc:Fallback>
        </mc:AlternateContent>
      </w:r>
      <w:r>
        <w:rPr>
          <w:noProof/>
          <w:lang w:eastAsia="de-CH"/>
        </w:rPr>
        <w:drawing>
          <wp:inline distT="0" distB="0" distL="0" distR="0" wp14:anchorId="4A452611" wp14:editId="59D247A5">
            <wp:extent cx="5486400" cy="4353636"/>
            <wp:effectExtent l="0" t="0" r="19050" b="2794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817A5C" w:rsidRDefault="00817A5C" w:rsidP="00817A5C">
      <w:pPr>
        <w:pStyle w:val="Caption"/>
      </w:pPr>
      <w:r>
        <w:t xml:space="preserve">Abbildung </w:t>
      </w:r>
      <w:fldSimple w:instr=" SEQ Abbildung \* ARABIC ">
        <w:r w:rsidR="003D2333">
          <w:rPr>
            <w:noProof/>
          </w:rPr>
          <w:t>12</w:t>
        </w:r>
      </w:fldSimple>
      <w:r>
        <w:t xml:space="preserve"> - Vorkommen der Gruppengrössen</w:t>
      </w:r>
    </w:p>
    <w:p w:rsidR="00817A5C" w:rsidRPr="00760B65" w:rsidRDefault="00817A5C" w:rsidP="00817A5C">
      <w:r>
        <w:t>Wichtig für dieses Projekt ist jedoch vor allem, wie viele Personen sich einzeln oder allgemein in Gruppen bewegen. Dies kann folgendem Diagramm entnommen werden:</w:t>
      </w:r>
    </w:p>
    <w:p w:rsidR="00817A5C" w:rsidRDefault="00817A5C" w:rsidP="00817A5C">
      <w:pPr>
        <w:keepNext/>
      </w:pPr>
      <w:r>
        <w:rPr>
          <w:noProof/>
          <w:lang w:eastAsia="de-CH"/>
        </w:rPr>
        <w:drawing>
          <wp:inline distT="0" distB="0" distL="0" distR="0" wp14:anchorId="73136D3D" wp14:editId="4B52B75E">
            <wp:extent cx="5486400" cy="3200400"/>
            <wp:effectExtent l="0" t="0" r="19050" b="1905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817A5C" w:rsidRPr="000E3E63" w:rsidRDefault="00817A5C" w:rsidP="00817A5C">
      <w:pPr>
        <w:pStyle w:val="Caption"/>
      </w:pPr>
      <w:r>
        <w:t xml:space="preserve">Abbildung </w:t>
      </w:r>
      <w:fldSimple w:instr=" SEQ Abbildung \* ARABIC ">
        <w:r w:rsidR="003D2333">
          <w:rPr>
            <w:noProof/>
          </w:rPr>
          <w:t>13</w:t>
        </w:r>
      </w:fldSimple>
      <w:r>
        <w:t xml:space="preserve"> - </w:t>
      </w:r>
      <w:r w:rsidRPr="00170BA1">
        <w:t>Aufteilung Einzelpersonen zu Gruppen</w:t>
      </w:r>
      <w:r>
        <w:br w:type="page"/>
      </w:r>
    </w:p>
    <w:p w:rsidR="00817A5C" w:rsidRDefault="00817A5C" w:rsidP="00817A5C">
      <w:pPr>
        <w:pStyle w:val="Heading3"/>
      </w:pPr>
      <w:bookmarkStart w:id="132" w:name="_Toc320601249"/>
      <w:bookmarkStart w:id="133" w:name="_Ref327091840"/>
      <w:bookmarkStart w:id="134" w:name="_Ref327091843"/>
      <w:bookmarkStart w:id="135" w:name="_Ref319428867"/>
      <w:bookmarkStart w:id="136" w:name="_Toc327350029"/>
      <w:bookmarkStart w:id="137" w:name="_Toc327350345"/>
      <w:r>
        <w:lastRenderedPageBreak/>
        <w:t>Interaktionsbereich des Kinect Sensors</w:t>
      </w:r>
      <w:bookmarkEnd w:id="132"/>
      <w:bookmarkEnd w:id="133"/>
      <w:bookmarkEnd w:id="134"/>
      <w:bookmarkEnd w:id="136"/>
      <w:bookmarkEnd w:id="137"/>
    </w:p>
    <w:p w:rsidR="00817A5C" w:rsidRDefault="00817A5C" w:rsidP="00817A5C">
      <w:r>
        <w:t>Kinect bietet eine Skelett-Erkennung. Dabei handelt es sich um 20 Punkte des Körpers (zum Beispiel linke Hand, linker Ellbogen etc.), welche erkannt und zu einem Skelett verbunden werden. Mit dieser Skelett-Erkennung können die Bewegungen von bis zu zwei Personen erkannt und verfolgt werden. Der Kinect Sensor hat aber nur einen beschränkten Bereich, in dem er Personen erkennen kann.</w:t>
      </w:r>
      <w:r>
        <w:br/>
        <w:t>Um ein ungefähres Bild über die Grösse dieses Bereichs zu erhalten, sind im Verwaltungsgebäude Tests mit Kinect durchgeführt worden. Hierfür wurde die Kinect Explorer - Applikation, welche Bestandteil des Kinect for Windows Developer Toolkits</w:t>
      </w:r>
      <w:r>
        <w:rPr>
          <w:rStyle w:val="FootnoteReference"/>
        </w:rPr>
        <w:footnoteReference w:id="22"/>
      </w:r>
      <w:r>
        <w:t xml:space="preserve"> ist verwendet. Mit Klebeband wurden die Abstände von einem, zwei, drei, vier und fünf Metern zur Wand gekennzeichnet.  Eine Person des Teams, welches die Ausmessungen durchführte, stellte sich auf die Abstandsmarkierung und bewegte sich langsam und zum Sensor gedreht entlang der Markierung nach links und später nach rechts. Die zweite Person prüfte mit der Applikation, bis zu welcher Position das Skelett der Person noch vom Gerät erkannt wurde. Sobald das Skelett der Person in der Testapplikation nicht mehr sichtbar war, wurde die Position mit Klebeband am Boden gekennzeichnet. </w:t>
      </w:r>
    </w:p>
    <w:p w:rsidR="00817A5C" w:rsidRDefault="00817A5C" w:rsidP="00817A5C">
      <w:r>
        <w:t>Zusätzlich wurden Tests durchgeführt, um zu bestimmen, wie gut Kinect Personen erkennt, die den Erkennungsbereich des Sensors durchlaufen. Dazu lief  eine Person mehrere Male mit normaler Geschwindigkeit parallel zur Wand ausgerichtet mit verschiedenen Abständen durch den Erkennungsbereich von Kinect. Sie wurde meistens erkannt. Die Reaktion auf eine vorbeigehende Person, also das Erkennen und Anzeigen des Skeletts dieser Person, ist jedoch langsam. Da die Erkennung aber gewährleistet ist, ist das Risiko 3: „</w:t>
      </w:r>
      <w:r w:rsidRPr="00BD38FD">
        <w:t>Kinect: Erkennung von der Seite</w:t>
      </w:r>
      <w:r>
        <w:t>“ des Risikomanagements (siehe dazu Anhang, Risikomanagement TODO) bereinigt.</w:t>
      </w:r>
    </w:p>
    <w:p w:rsidR="00817A5C" w:rsidRDefault="00817A5C" w:rsidP="00817A5C">
      <w:pPr>
        <w:keepNext/>
        <w:ind w:left="709" w:hanging="709"/>
      </w:pPr>
      <w:r>
        <w:rPr>
          <w:noProof/>
          <w:lang w:eastAsia="de-CH"/>
        </w:rPr>
        <w:drawing>
          <wp:inline distT="0" distB="0" distL="0" distR="0" wp14:anchorId="3F5174E1" wp14:editId="32FDAC83">
            <wp:extent cx="4032000" cy="2260800"/>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ndriss Zone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32000" cy="2260800"/>
                    </a:xfrm>
                    <a:prstGeom prst="rect">
                      <a:avLst/>
                    </a:prstGeom>
                  </pic:spPr>
                </pic:pic>
              </a:graphicData>
            </a:graphic>
          </wp:inline>
        </w:drawing>
      </w:r>
    </w:p>
    <w:p w:rsidR="00817A5C" w:rsidRDefault="00817A5C" w:rsidP="00817A5C">
      <w:pPr>
        <w:pStyle w:val="Caption"/>
      </w:pPr>
      <w:r>
        <w:t xml:space="preserve">Abbildung </w:t>
      </w:r>
      <w:fldSimple w:instr=" SEQ Abbildung \* ARABIC ">
        <w:r w:rsidR="003D2333">
          <w:rPr>
            <w:noProof/>
          </w:rPr>
          <w:t>14</w:t>
        </w:r>
      </w:fldSimple>
      <w:r>
        <w:t xml:space="preserve"> -</w:t>
      </w:r>
      <w:r w:rsidRPr="00E15024">
        <w:t xml:space="preserve"> Kinect Skelett-Erkennungsbereich, Grundriss Verwaltungsgebäude</w:t>
      </w:r>
    </w:p>
    <w:p w:rsidR="00817A5C" w:rsidRPr="00905A9B" w:rsidRDefault="00817A5C" w:rsidP="00817A5C">
      <w:pPr>
        <w:pStyle w:val="Caption"/>
      </w:pPr>
      <w:r>
        <w:t>Grün = Fläche in der Skelett von Kinect erkannt wird. Gelb = Fläche in der Skelett verfolgt werden kann, nachdem es erkannt wurde. Weiss = Fläche in der keine Erkennung durch Kinect stattfinden kann.</w:t>
      </w:r>
    </w:p>
    <w:p w:rsidR="00817A5C" w:rsidRPr="0093095C" w:rsidRDefault="00817A5C" w:rsidP="00817A5C">
      <w:r>
        <w:t>Zur Durchführung der Messungen wurde der Sensor auf einer Höhe von 39 cm aufgestellt, mit einem Winkel von 10</w:t>
      </w:r>
      <w:r>
        <w:rPr>
          <w:rFonts w:cstheme="minorHAnsi"/>
        </w:rPr>
        <w:t>°</w:t>
      </w:r>
      <w:r>
        <w:t xml:space="preserve">. </w:t>
      </w:r>
      <w:r>
        <w:fldChar w:fldCharType="begin"/>
      </w:r>
      <w:r>
        <w:instrText xml:space="preserve"> REF _Ref319998622 \h </w:instrText>
      </w:r>
      <w:r>
        <w:fldChar w:fldCharType="separate"/>
      </w:r>
      <w:r w:rsidR="003D2333" w:rsidRPr="003D2333">
        <w:rPr>
          <w:b/>
          <w:bCs/>
        </w:rPr>
        <w:t>Error! Reference source not found.</w:t>
      </w:r>
      <w:r>
        <w:fldChar w:fldCharType="end"/>
      </w:r>
      <w:r>
        <w:t xml:space="preserve"> zeigt den mit Hilfe der Aufnahmen ausgemessenen Bereich, innerhalb wessen Kinect Personen erkennen und deren Skelett darstellen kann. Dieser liegt zwischen 185 und 400 cm, im rechten Winkel zur Wand gemessen. Der Bereich wird in der Grafik grün dargestellt. Ist man bereits von Kinect  in der grünen Zone erkannt worden, kann man sich auch weiter nach vorne in den gelben Bereich (weniger als 185 cm Abstand zum Sensor) bewegen. Dort wird man bis zu einem Meter Abstand noch erkannt, Füsse und Kopf sind jedoch nicht mehr sichtbar. Daher eignet sich dieser gelbe Bereich nur noch bedingt für die Interaktion.</w:t>
      </w:r>
      <w:r>
        <w:br w:type="page"/>
      </w:r>
    </w:p>
    <w:p w:rsidR="00817A5C" w:rsidRDefault="00817A5C" w:rsidP="00817A5C">
      <w:pPr>
        <w:pStyle w:val="Heading3"/>
      </w:pPr>
      <w:bookmarkStart w:id="138" w:name="_Toc320601250"/>
      <w:bookmarkStart w:id="139" w:name="_Ref327312433"/>
      <w:bookmarkStart w:id="140" w:name="_Ref327312436"/>
      <w:bookmarkStart w:id="141" w:name="_Toc327350030"/>
      <w:bookmarkStart w:id="142" w:name="_Toc327350346"/>
      <w:r>
        <w:lastRenderedPageBreak/>
        <w:t>Befragung</w:t>
      </w:r>
      <w:bookmarkEnd w:id="135"/>
      <w:bookmarkEnd w:id="138"/>
      <w:bookmarkEnd w:id="139"/>
      <w:bookmarkEnd w:id="140"/>
      <w:bookmarkEnd w:id="141"/>
      <w:bookmarkEnd w:id="142"/>
    </w:p>
    <w:p w:rsidR="00817A5C" w:rsidRDefault="00817A5C" w:rsidP="00817A5C">
      <w:bookmarkStart w:id="143" w:name="_Ref318901355"/>
      <w:r>
        <w:t xml:space="preserve">Die Poster der Bachelorarbeiten aller Abteilungen werden als Inhalt einer ersten Anwendung eingesetzt. Im Meeting vom 20.02.2012 wurde die Möglichkeit, zusätzlich zu den Postern interaktive Inhalte wie Videos aufzuschalten, diskutiert. Es stand auch die Frage im Raum, ob in Zukunft nur noch Videos zur Präsentation der Bachelorarbeiten auf </w:t>
      </w:r>
      <w:proofErr w:type="gramStart"/>
      <w:r>
        <w:t>der Videowall</w:t>
      </w:r>
      <w:proofErr w:type="gramEnd"/>
      <w:r>
        <w:t xml:space="preserve"> gezeigt würden. Der Vorteil von Videos besteht darin, dass der Betrachter keine Anstrengungen unternehmen muss, um zu den gewünschten Informationen zu kommen. Ein Video vermittelt dem Zuschauer in kurzer Zeit alle relevanten Informationen über die Arbeit, welche er ansonsten selbst aus dem Poster erfassen müsste. Zudem wird durch den Einsatz von visuellen Effekten schnell die Aufmerksamkeit des Zuschauers erlangt. </w:t>
      </w:r>
    </w:p>
    <w:p w:rsidR="00817A5C" w:rsidRDefault="00817A5C" w:rsidP="00817A5C">
      <w:r>
        <w:t xml:space="preserve">Um herauszufinden, wie intensiv sich die aktuell an der HSR immatrikulierten Studenten bisher allgemein für die über die Bachelorarbeiten veröffentlichten Informationen interessierten und ob sie bereit wären, für ihre Arbeit ein Video zu erstellen, wurde eine Befragung durchgeführt. Der dazu erstellte Fragebogen ist im Unterkapitel </w:t>
      </w:r>
      <w:r>
        <w:fldChar w:fldCharType="begin"/>
      </w:r>
      <w:r>
        <w:instrText xml:space="preserve"> REF _Ref327312263 \r \h </w:instrText>
      </w:r>
      <w:r>
        <w:fldChar w:fldCharType="separate"/>
      </w:r>
      <w:r w:rsidR="003D2333">
        <w:t>I.3.8.1</w:t>
      </w:r>
      <w:r>
        <w:fldChar w:fldCharType="end"/>
      </w:r>
      <w:r>
        <w:t xml:space="preserve"> </w:t>
      </w:r>
      <w:r>
        <w:fldChar w:fldCharType="begin"/>
      </w:r>
      <w:r>
        <w:instrText xml:space="preserve"> REF _Ref327312265 \h </w:instrText>
      </w:r>
      <w:r>
        <w:fldChar w:fldCharType="separate"/>
      </w:r>
      <w:r w:rsidR="003D2333">
        <w:t>Fragebogen</w:t>
      </w:r>
      <w:r>
        <w:fldChar w:fldCharType="end"/>
      </w:r>
      <w:r>
        <w:t xml:space="preserve"> zu finden.</w:t>
      </w:r>
    </w:p>
    <w:p w:rsidR="00817A5C" w:rsidRDefault="00817A5C" w:rsidP="00817A5C">
      <w:r>
        <w:t xml:space="preserve">Es wurden total 203 Studenten der HSR befragt. Hierbei wurden die Studenten direkt angefragt, ob sie den Fragebogen ausfüllen möchten. Im Vergleich zu einer Online-Umfrage konnte auf diese Weise in sehr kurzer Zeit eine hohe Anzahl an Personen befragt werden. Um ein repräsentatives Umfrageergebnis zu erhalten, wurde dabei beachtet, dass pro Abteilung ein Minimum von 20 Meinungen eingeholt wurde. Weiter wurden pro Studiengang Studenten aus unterschiedlichen Semestern befragt. Die </w:t>
      </w:r>
      <w:r>
        <w:fldChar w:fldCharType="begin"/>
      </w:r>
      <w:r>
        <w:instrText xml:space="preserve"> REF _Ref318971871 \h </w:instrText>
      </w:r>
      <w:r>
        <w:fldChar w:fldCharType="separate"/>
      </w:r>
      <w:r w:rsidR="003D2333">
        <w:t xml:space="preserve">Tabelle </w:t>
      </w:r>
      <w:r w:rsidR="003D2333">
        <w:rPr>
          <w:noProof/>
        </w:rPr>
        <w:t>7</w:t>
      </w:r>
      <w:r w:rsidR="003D2333">
        <w:t xml:space="preserve"> - </w:t>
      </w:r>
      <w:r w:rsidR="003D2333" w:rsidRPr="0073021C">
        <w:t>Anzahl Fragebögen pro Abteilung</w:t>
      </w:r>
      <w:r>
        <w:fldChar w:fldCharType="end"/>
      </w:r>
      <w:r>
        <w:t xml:space="preserve"> zeigt, aus welcher Abteilung wie viele Studenten einen Fragebogen ausfüllten.</w:t>
      </w:r>
    </w:p>
    <w:tbl>
      <w:tblPr>
        <w:tblStyle w:val="MediumShading1-Accent1"/>
        <w:tblW w:w="0" w:type="auto"/>
        <w:tblLook w:val="04A0" w:firstRow="1" w:lastRow="0" w:firstColumn="1" w:lastColumn="0" w:noHBand="0" w:noVBand="1"/>
      </w:tblPr>
      <w:tblGrid>
        <w:gridCol w:w="5920"/>
        <w:gridCol w:w="3292"/>
      </w:tblGrid>
      <w:tr w:rsidR="00817A5C" w:rsidTr="00532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817A5C" w:rsidRDefault="00817A5C" w:rsidP="005328B5">
            <w:r>
              <w:t>Abteilung</w:t>
            </w:r>
          </w:p>
        </w:tc>
        <w:tc>
          <w:tcPr>
            <w:tcW w:w="3292" w:type="dxa"/>
          </w:tcPr>
          <w:p w:rsidR="00817A5C" w:rsidRDefault="00817A5C" w:rsidP="005328B5">
            <w:pPr>
              <w:cnfStyle w:val="100000000000" w:firstRow="1" w:lastRow="0" w:firstColumn="0" w:lastColumn="0" w:oddVBand="0" w:evenVBand="0" w:oddHBand="0" w:evenHBand="0" w:firstRowFirstColumn="0" w:firstRowLastColumn="0" w:lastRowFirstColumn="0" w:lastRowLastColumn="0"/>
            </w:pPr>
            <w:r>
              <w:t>Anzahl Fragebögen</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817A5C" w:rsidRPr="00BA5104" w:rsidRDefault="00817A5C" w:rsidP="005328B5">
            <w:pPr>
              <w:rPr>
                <w:b w:val="0"/>
              </w:rPr>
            </w:pPr>
            <w:r w:rsidRPr="00BC2E20">
              <w:rPr>
                <w:rFonts w:ascii="Calibri" w:eastAsia="Times New Roman" w:hAnsi="Calibri" w:cs="Calibri"/>
                <w:b w:val="0"/>
                <w:color w:val="000000"/>
                <w:lang w:eastAsia="de-CH"/>
              </w:rPr>
              <w:t>Bauingenieurwesen</w:t>
            </w:r>
          </w:p>
        </w:tc>
        <w:tc>
          <w:tcPr>
            <w:tcW w:w="3292" w:type="dxa"/>
          </w:tcPr>
          <w:p w:rsidR="00817A5C" w:rsidRDefault="00817A5C" w:rsidP="005328B5">
            <w:pPr>
              <w:cnfStyle w:val="000000100000" w:firstRow="0" w:lastRow="0" w:firstColumn="0" w:lastColumn="0" w:oddVBand="0" w:evenVBand="0" w:oddHBand="1" w:evenHBand="0" w:firstRowFirstColumn="0" w:firstRowLastColumn="0" w:lastRowFirstColumn="0" w:lastRowLastColumn="0"/>
            </w:pPr>
            <w:r>
              <w:t>25</w:t>
            </w:r>
          </w:p>
        </w:tc>
      </w:tr>
      <w:tr w:rsidR="00817A5C" w:rsidTr="005328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817A5C" w:rsidRPr="00BA5104" w:rsidRDefault="00817A5C" w:rsidP="005328B5">
            <w:pPr>
              <w:rPr>
                <w:b w:val="0"/>
              </w:rPr>
            </w:pPr>
            <w:r w:rsidRPr="00BC2E20">
              <w:rPr>
                <w:rFonts w:ascii="Calibri" w:eastAsia="Times New Roman" w:hAnsi="Calibri" w:cs="Calibri"/>
                <w:b w:val="0"/>
                <w:color w:val="000000"/>
                <w:lang w:eastAsia="de-CH"/>
              </w:rPr>
              <w:t>Elektrotechnik</w:t>
            </w:r>
          </w:p>
        </w:tc>
        <w:tc>
          <w:tcPr>
            <w:tcW w:w="3292" w:type="dxa"/>
          </w:tcPr>
          <w:p w:rsidR="00817A5C" w:rsidRDefault="00817A5C" w:rsidP="005328B5">
            <w:pPr>
              <w:cnfStyle w:val="000000010000" w:firstRow="0" w:lastRow="0" w:firstColumn="0" w:lastColumn="0" w:oddVBand="0" w:evenVBand="0" w:oddHBand="0" w:evenHBand="1" w:firstRowFirstColumn="0" w:firstRowLastColumn="0" w:lastRowFirstColumn="0" w:lastRowLastColumn="0"/>
            </w:pPr>
            <w:r>
              <w:t>29</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817A5C" w:rsidRPr="00BA5104" w:rsidRDefault="00817A5C" w:rsidP="005328B5">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Erneuerbare Energien und Umwelttechnik </w:t>
            </w:r>
          </w:p>
        </w:tc>
        <w:tc>
          <w:tcPr>
            <w:tcW w:w="3292" w:type="dxa"/>
          </w:tcPr>
          <w:p w:rsidR="00817A5C" w:rsidRDefault="00817A5C" w:rsidP="005328B5">
            <w:pPr>
              <w:cnfStyle w:val="000000100000" w:firstRow="0" w:lastRow="0" w:firstColumn="0" w:lastColumn="0" w:oddVBand="0" w:evenVBand="0" w:oddHBand="1" w:evenHBand="0" w:firstRowFirstColumn="0" w:firstRowLastColumn="0" w:lastRowFirstColumn="0" w:lastRowLastColumn="0"/>
            </w:pPr>
            <w:r>
              <w:t>20</w:t>
            </w:r>
          </w:p>
        </w:tc>
      </w:tr>
      <w:tr w:rsidR="00817A5C" w:rsidTr="005328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817A5C" w:rsidRPr="00BA5104" w:rsidRDefault="00817A5C" w:rsidP="005328B5">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Informatik</w:t>
            </w:r>
          </w:p>
        </w:tc>
        <w:tc>
          <w:tcPr>
            <w:tcW w:w="3292" w:type="dxa"/>
          </w:tcPr>
          <w:p w:rsidR="00817A5C" w:rsidRDefault="00817A5C" w:rsidP="005328B5">
            <w:pPr>
              <w:cnfStyle w:val="000000010000" w:firstRow="0" w:lastRow="0" w:firstColumn="0" w:lastColumn="0" w:oddVBand="0" w:evenVBand="0" w:oddHBand="0" w:evenHBand="1" w:firstRowFirstColumn="0" w:firstRowLastColumn="0" w:lastRowFirstColumn="0" w:lastRowLastColumn="0"/>
            </w:pPr>
            <w:r>
              <w:t>37</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817A5C" w:rsidRPr="00BA5104" w:rsidRDefault="00817A5C" w:rsidP="005328B5">
            <w:pPr>
              <w:rPr>
                <w:b w:val="0"/>
              </w:rPr>
            </w:pPr>
            <w:r w:rsidRPr="00BC2E20">
              <w:rPr>
                <w:rFonts w:ascii="Calibri" w:eastAsia="Times New Roman" w:hAnsi="Calibri" w:cs="Calibri"/>
                <w:b w:val="0"/>
                <w:color w:val="000000"/>
                <w:lang w:eastAsia="de-CH"/>
              </w:rPr>
              <w:t>Landschaftsarchitektur</w:t>
            </w:r>
          </w:p>
        </w:tc>
        <w:tc>
          <w:tcPr>
            <w:tcW w:w="3292" w:type="dxa"/>
          </w:tcPr>
          <w:p w:rsidR="00817A5C" w:rsidRDefault="00817A5C" w:rsidP="005328B5">
            <w:pPr>
              <w:cnfStyle w:val="000000100000" w:firstRow="0" w:lastRow="0" w:firstColumn="0" w:lastColumn="0" w:oddVBand="0" w:evenVBand="0" w:oddHBand="1" w:evenHBand="0" w:firstRowFirstColumn="0" w:firstRowLastColumn="0" w:lastRowFirstColumn="0" w:lastRowLastColumn="0"/>
            </w:pPr>
            <w:r>
              <w:t>23</w:t>
            </w:r>
          </w:p>
        </w:tc>
      </w:tr>
      <w:tr w:rsidR="00817A5C" w:rsidTr="005328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817A5C" w:rsidRPr="00BA5104" w:rsidRDefault="00817A5C" w:rsidP="005328B5">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Maschinentechnik</w:t>
            </w:r>
          </w:p>
        </w:tc>
        <w:tc>
          <w:tcPr>
            <w:tcW w:w="3292" w:type="dxa"/>
          </w:tcPr>
          <w:p w:rsidR="00817A5C" w:rsidRDefault="00817A5C" w:rsidP="005328B5">
            <w:pPr>
              <w:cnfStyle w:val="000000010000" w:firstRow="0" w:lastRow="0" w:firstColumn="0" w:lastColumn="0" w:oddVBand="0" w:evenVBand="0" w:oddHBand="0" w:evenHBand="1" w:firstRowFirstColumn="0" w:firstRowLastColumn="0" w:lastRowFirstColumn="0" w:lastRowLastColumn="0"/>
            </w:pPr>
            <w:r>
              <w:t>48</w:t>
            </w:r>
          </w:p>
        </w:tc>
      </w:tr>
      <w:tr w:rsidR="00817A5C"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817A5C" w:rsidRPr="00BA5104" w:rsidRDefault="00817A5C" w:rsidP="005328B5">
            <w:pPr>
              <w:rPr>
                <w:b w:val="0"/>
              </w:rPr>
            </w:pPr>
            <w:r w:rsidRPr="00BC2E20">
              <w:rPr>
                <w:rFonts w:ascii="Calibri" w:eastAsia="Times New Roman" w:hAnsi="Calibri" w:cs="Calibri"/>
                <w:b w:val="0"/>
                <w:color w:val="000000"/>
                <w:lang w:eastAsia="de-CH"/>
              </w:rPr>
              <w:t>Raumplanung</w:t>
            </w:r>
          </w:p>
        </w:tc>
        <w:tc>
          <w:tcPr>
            <w:tcW w:w="3292" w:type="dxa"/>
          </w:tcPr>
          <w:p w:rsidR="00817A5C" w:rsidRDefault="00817A5C" w:rsidP="005328B5">
            <w:pPr>
              <w:cnfStyle w:val="000000100000" w:firstRow="0" w:lastRow="0" w:firstColumn="0" w:lastColumn="0" w:oddVBand="0" w:evenVBand="0" w:oddHBand="1" w:evenHBand="0" w:firstRowFirstColumn="0" w:firstRowLastColumn="0" w:lastRowFirstColumn="0" w:lastRowLastColumn="0"/>
            </w:pPr>
            <w:r>
              <w:t>21</w:t>
            </w:r>
          </w:p>
        </w:tc>
      </w:tr>
    </w:tbl>
    <w:p w:rsidR="00817A5C" w:rsidRDefault="00817A5C" w:rsidP="00817A5C">
      <w:pPr>
        <w:pStyle w:val="Caption"/>
      </w:pPr>
      <w:bookmarkStart w:id="144" w:name="_Ref318971871"/>
      <w:r>
        <w:t xml:space="preserve">Tabelle </w:t>
      </w:r>
      <w:fldSimple w:instr=" SEQ Tabelle \* ARABIC ">
        <w:r w:rsidR="003D2333">
          <w:rPr>
            <w:noProof/>
          </w:rPr>
          <w:t>7</w:t>
        </w:r>
      </w:fldSimple>
      <w:r>
        <w:t xml:space="preserve"> - </w:t>
      </w:r>
      <w:r w:rsidRPr="0073021C">
        <w:t>Anzahl Fragebögen pro Abteilung</w:t>
      </w:r>
      <w:bookmarkEnd w:id="144"/>
    </w:p>
    <w:p w:rsidR="00817A5C" w:rsidRDefault="00817A5C" w:rsidP="00817A5C">
      <w:pPr>
        <w:rPr>
          <w:rFonts w:asciiTheme="majorHAnsi" w:hAnsiTheme="majorHAnsi"/>
          <w:b/>
          <w:color w:val="00629E"/>
          <w:spacing w:val="15"/>
          <w:sz w:val="22"/>
          <w:szCs w:val="22"/>
        </w:rPr>
      </w:pPr>
      <w:r>
        <w:br w:type="page"/>
      </w:r>
    </w:p>
    <w:p w:rsidR="00817A5C" w:rsidRDefault="00817A5C" w:rsidP="00817A5C">
      <w:pPr>
        <w:pStyle w:val="Heading4"/>
      </w:pPr>
      <w:bookmarkStart w:id="145" w:name="_Toc320601251"/>
      <w:bookmarkStart w:id="146" w:name="_Ref327312263"/>
      <w:bookmarkStart w:id="147" w:name="_Ref327312265"/>
      <w:bookmarkStart w:id="148" w:name="_Toc327350031"/>
      <w:r>
        <w:lastRenderedPageBreak/>
        <w:t>Fragebogen</w:t>
      </w:r>
      <w:bookmarkEnd w:id="143"/>
      <w:bookmarkEnd w:id="145"/>
      <w:bookmarkEnd w:id="146"/>
      <w:bookmarkEnd w:id="147"/>
      <w:bookmarkEnd w:id="148"/>
    </w:p>
    <w:p w:rsidR="00817A5C" w:rsidRDefault="00817A5C" w:rsidP="00817A5C">
      <w:pPr>
        <w:tabs>
          <w:tab w:val="left" w:leader="underscore" w:pos="9072"/>
        </w:tabs>
        <w:spacing w:after="240"/>
      </w:pPr>
      <w:r>
        <w:t xml:space="preserve">Name: </w:t>
      </w:r>
      <w:r>
        <w:tab/>
      </w:r>
    </w:p>
    <w:p w:rsidR="00817A5C" w:rsidRDefault="00817A5C" w:rsidP="00817A5C">
      <w:pPr>
        <w:tabs>
          <w:tab w:val="left" w:leader="underscore" w:pos="9072"/>
        </w:tabs>
        <w:spacing w:after="240"/>
      </w:pPr>
      <w:r>
        <w:t>Studienrichtung:</w:t>
      </w:r>
      <w:r>
        <w:tab/>
      </w:r>
    </w:p>
    <w:p w:rsidR="00817A5C" w:rsidRDefault="00817A5C" w:rsidP="00817A5C">
      <w:pPr>
        <w:tabs>
          <w:tab w:val="left" w:leader="underscore" w:pos="9072"/>
        </w:tabs>
        <w:spacing w:after="240"/>
      </w:pPr>
      <w:r>
        <w:t xml:space="preserve">Semester: </w:t>
      </w:r>
      <w:r>
        <w:tab/>
      </w:r>
    </w:p>
    <w:p w:rsidR="00817A5C" w:rsidRDefault="00817A5C" w:rsidP="00817A5C"/>
    <w:p w:rsidR="00817A5C" w:rsidRPr="006F6F3B" w:rsidRDefault="00817A5C" w:rsidP="00817A5C">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sehe mir die Aus</w:t>
      </w:r>
      <w:r>
        <w:rPr>
          <w:rFonts w:ascii="Calibri" w:eastAsia="Times New Roman" w:hAnsi="Calibri" w:cs="Calibri"/>
          <w:b/>
          <w:bCs/>
          <w:color w:val="000000"/>
          <w:sz w:val="22"/>
          <w:szCs w:val="22"/>
          <w:lang w:eastAsia="de-CH"/>
        </w:rPr>
        <w:t>s</w:t>
      </w:r>
      <w:r w:rsidRPr="006F6F3B">
        <w:rPr>
          <w:rFonts w:ascii="Calibri" w:eastAsia="Times New Roman" w:hAnsi="Calibri" w:cs="Calibri"/>
          <w:b/>
          <w:bCs/>
          <w:color w:val="000000"/>
          <w:sz w:val="22"/>
          <w:szCs w:val="22"/>
          <w:lang w:eastAsia="de-CH"/>
        </w:rPr>
        <w:t>tellung d</w:t>
      </w:r>
      <w:r>
        <w:rPr>
          <w:rFonts w:ascii="Calibri" w:eastAsia="Times New Roman" w:hAnsi="Calibri" w:cs="Calibri"/>
          <w:b/>
          <w:bCs/>
          <w:color w:val="000000"/>
          <w:sz w:val="22"/>
          <w:szCs w:val="22"/>
          <w:lang w:eastAsia="de-CH"/>
        </w:rPr>
        <w:t>er Bachelorarbeiten an und lese die Poster aufmerksam durch.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817A5C" w:rsidRPr="006F6F3B" w:rsidTr="005328B5">
        <w:sdt>
          <w:sdtPr>
            <w:rPr>
              <w:rFonts w:cstheme="minorHAnsi"/>
            </w:rPr>
            <w:id w:val="-982387795"/>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zu</w:t>
            </w:r>
          </w:p>
        </w:tc>
        <w:sdt>
          <w:sdtPr>
            <w:rPr>
              <w:rFonts w:cstheme="minorHAnsi"/>
            </w:rPr>
            <w:id w:val="-1701011410"/>
            <w14:checkbox>
              <w14:checked w14:val="0"/>
              <w14:checkedState w14:val="2612" w14:font="MS Gothic"/>
              <w14:uncheckedState w14:val="2610" w14:font="MS Gothic"/>
            </w14:checkbox>
          </w:sdtPr>
          <w:sdtContent>
            <w:tc>
              <w:tcPr>
                <w:tcW w:w="451"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eher zu</w:t>
            </w:r>
          </w:p>
        </w:tc>
        <w:sdt>
          <w:sdtPr>
            <w:rPr>
              <w:rFonts w:cstheme="minorHAnsi"/>
            </w:rPr>
            <w:id w:val="1437325301"/>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eher nicht zu</w:t>
            </w:r>
          </w:p>
        </w:tc>
        <w:sdt>
          <w:sdtPr>
            <w:rPr>
              <w:rFonts w:cstheme="minorHAnsi"/>
            </w:rPr>
            <w:id w:val="1284775608"/>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nicht zu</w:t>
            </w:r>
          </w:p>
        </w:tc>
      </w:tr>
    </w:tbl>
    <w:p w:rsidR="00817A5C" w:rsidRDefault="00817A5C" w:rsidP="00817A5C">
      <w:pPr>
        <w:spacing w:after="0"/>
        <w:rPr>
          <w:rFonts w:ascii="Calibri" w:eastAsia="Times New Roman" w:hAnsi="Calibri" w:cs="Calibri"/>
          <w:b/>
          <w:bCs/>
          <w:color w:val="000000"/>
          <w:sz w:val="27"/>
          <w:szCs w:val="27"/>
          <w:lang w:eastAsia="de-CH"/>
        </w:rPr>
      </w:pPr>
    </w:p>
    <w:p w:rsidR="00817A5C" w:rsidRPr="006F6F3B" w:rsidRDefault="00817A5C" w:rsidP="00817A5C">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habe mich schon in der Bachelorarbeitsbroschüre über interessa</w:t>
      </w:r>
      <w:r>
        <w:rPr>
          <w:rFonts w:ascii="Calibri" w:eastAsia="Times New Roman" w:hAnsi="Calibri" w:cs="Calibri"/>
          <w:b/>
          <w:bCs/>
          <w:color w:val="000000"/>
          <w:sz w:val="22"/>
          <w:szCs w:val="22"/>
          <w:lang w:eastAsia="de-CH"/>
        </w:rPr>
        <w:t>nte Bachelorarbeiten informiert.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817A5C" w:rsidRPr="006F6F3B" w:rsidTr="005328B5">
        <w:sdt>
          <w:sdtPr>
            <w:rPr>
              <w:rFonts w:cstheme="minorHAnsi"/>
            </w:rPr>
            <w:id w:val="-963581839"/>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zu</w:t>
            </w:r>
          </w:p>
        </w:tc>
        <w:sdt>
          <w:sdtPr>
            <w:rPr>
              <w:rFonts w:cstheme="minorHAnsi"/>
            </w:rPr>
            <w:id w:val="-1854104144"/>
            <w14:checkbox>
              <w14:checked w14:val="0"/>
              <w14:checkedState w14:val="2612" w14:font="MS Gothic"/>
              <w14:uncheckedState w14:val="2610" w14:font="MS Gothic"/>
            </w14:checkbox>
          </w:sdtPr>
          <w:sdtContent>
            <w:tc>
              <w:tcPr>
                <w:tcW w:w="451"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eher zu</w:t>
            </w:r>
          </w:p>
        </w:tc>
        <w:sdt>
          <w:sdtPr>
            <w:rPr>
              <w:rFonts w:cstheme="minorHAnsi"/>
            </w:rPr>
            <w:id w:val="-1109118680"/>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eher nicht zu</w:t>
            </w:r>
          </w:p>
        </w:tc>
        <w:sdt>
          <w:sdtPr>
            <w:rPr>
              <w:rFonts w:cstheme="minorHAnsi"/>
            </w:rPr>
            <w:id w:val="542176691"/>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nicht zu</w:t>
            </w:r>
          </w:p>
        </w:tc>
      </w:tr>
    </w:tbl>
    <w:p w:rsidR="00817A5C" w:rsidRPr="006F6F3B" w:rsidRDefault="00817A5C" w:rsidP="00817A5C">
      <w:pPr>
        <w:spacing w:after="0"/>
        <w:rPr>
          <w:rFonts w:ascii="Calibri" w:eastAsia="Times New Roman" w:hAnsi="Calibri" w:cs="Calibri"/>
          <w:color w:val="000000"/>
          <w:sz w:val="27"/>
          <w:szCs w:val="27"/>
          <w:lang w:eastAsia="de-CH"/>
        </w:rPr>
      </w:pPr>
    </w:p>
    <w:p w:rsidR="00817A5C" w:rsidRPr="006F6F3B" w:rsidRDefault="00817A5C" w:rsidP="00817A5C">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empfinde die Präsentation der Bachelorarbeiten a</w:t>
      </w:r>
      <w:r>
        <w:rPr>
          <w:rFonts w:ascii="Calibri" w:eastAsia="Times New Roman" w:hAnsi="Calibri" w:cs="Calibri"/>
          <w:b/>
          <w:bCs/>
          <w:color w:val="000000"/>
          <w:sz w:val="22"/>
          <w:szCs w:val="22"/>
          <w:lang w:eastAsia="de-CH"/>
        </w:rPr>
        <w:t>ls wertvoll und interessant.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817A5C" w:rsidRPr="006F6F3B" w:rsidTr="005328B5">
        <w:sdt>
          <w:sdtPr>
            <w:rPr>
              <w:rFonts w:cstheme="minorHAnsi"/>
            </w:rPr>
            <w:id w:val="1943645898"/>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zu</w:t>
            </w:r>
          </w:p>
        </w:tc>
        <w:sdt>
          <w:sdtPr>
            <w:rPr>
              <w:rFonts w:cstheme="minorHAnsi"/>
            </w:rPr>
            <w:id w:val="-237182867"/>
            <w14:checkbox>
              <w14:checked w14:val="0"/>
              <w14:checkedState w14:val="2612" w14:font="MS Gothic"/>
              <w14:uncheckedState w14:val="2610" w14:font="MS Gothic"/>
            </w14:checkbox>
          </w:sdtPr>
          <w:sdtContent>
            <w:tc>
              <w:tcPr>
                <w:tcW w:w="451"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eher zu</w:t>
            </w:r>
          </w:p>
        </w:tc>
        <w:sdt>
          <w:sdtPr>
            <w:rPr>
              <w:rFonts w:cstheme="minorHAnsi"/>
            </w:rPr>
            <w:id w:val="714929449"/>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eher nicht zu</w:t>
            </w:r>
          </w:p>
        </w:tc>
        <w:sdt>
          <w:sdtPr>
            <w:rPr>
              <w:rFonts w:cstheme="minorHAnsi"/>
            </w:rPr>
            <w:id w:val="-1596699191"/>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nicht zu</w:t>
            </w:r>
          </w:p>
        </w:tc>
      </w:tr>
    </w:tbl>
    <w:p w:rsidR="00817A5C" w:rsidRPr="006F6F3B" w:rsidRDefault="00817A5C" w:rsidP="00817A5C">
      <w:pPr>
        <w:spacing w:after="0"/>
        <w:rPr>
          <w:rFonts w:ascii="Calibri" w:eastAsia="Times New Roman" w:hAnsi="Calibri" w:cs="Calibri"/>
          <w:color w:val="000000"/>
          <w:sz w:val="27"/>
          <w:szCs w:val="27"/>
          <w:lang w:eastAsia="de-CH"/>
        </w:rPr>
      </w:pPr>
    </w:p>
    <w:p w:rsidR="00817A5C" w:rsidRPr="006F6F3B" w:rsidRDefault="00817A5C" w:rsidP="00817A5C">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Das Lesen der Poster oder</w:t>
      </w:r>
      <w:r>
        <w:rPr>
          <w:rFonts w:ascii="Calibri" w:eastAsia="Times New Roman" w:hAnsi="Calibri" w:cs="Calibri"/>
          <w:b/>
          <w:bCs/>
          <w:color w:val="000000"/>
          <w:sz w:val="22"/>
          <w:szCs w:val="22"/>
          <w:lang w:eastAsia="de-CH"/>
        </w:rPr>
        <w:t xml:space="preserve"> der</w:t>
      </w:r>
      <w:r w:rsidRPr="006F6F3B">
        <w:rPr>
          <w:rFonts w:ascii="Calibri" w:eastAsia="Times New Roman" w:hAnsi="Calibri" w:cs="Calibri"/>
          <w:b/>
          <w:bCs/>
          <w:color w:val="000000"/>
          <w:sz w:val="22"/>
          <w:szCs w:val="22"/>
          <w:lang w:eastAsia="de-CH"/>
        </w:rPr>
        <w:t xml:space="preserve"> Bro</w:t>
      </w:r>
      <w:r>
        <w:rPr>
          <w:rFonts w:ascii="Calibri" w:eastAsia="Times New Roman" w:hAnsi="Calibri" w:cs="Calibri"/>
          <w:b/>
          <w:bCs/>
          <w:color w:val="000000"/>
          <w:sz w:val="22"/>
          <w:szCs w:val="22"/>
          <w:lang w:eastAsia="de-CH"/>
        </w:rPr>
        <w:t>schüre ist mir zu zeitaufwändig.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817A5C" w:rsidRPr="006F6F3B" w:rsidTr="005328B5">
        <w:sdt>
          <w:sdtPr>
            <w:rPr>
              <w:rFonts w:cstheme="minorHAnsi"/>
            </w:rPr>
            <w:id w:val="1589881764"/>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zu</w:t>
            </w:r>
          </w:p>
        </w:tc>
        <w:sdt>
          <w:sdtPr>
            <w:rPr>
              <w:rFonts w:cstheme="minorHAnsi"/>
            </w:rPr>
            <w:id w:val="68545506"/>
            <w14:checkbox>
              <w14:checked w14:val="0"/>
              <w14:checkedState w14:val="2612" w14:font="MS Gothic"/>
              <w14:uncheckedState w14:val="2610" w14:font="MS Gothic"/>
            </w14:checkbox>
          </w:sdtPr>
          <w:sdtContent>
            <w:tc>
              <w:tcPr>
                <w:tcW w:w="451"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eher zu</w:t>
            </w:r>
          </w:p>
        </w:tc>
        <w:sdt>
          <w:sdtPr>
            <w:rPr>
              <w:rFonts w:cstheme="minorHAnsi"/>
            </w:rPr>
            <w:id w:val="-1170404802"/>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eher nicht zu</w:t>
            </w:r>
          </w:p>
        </w:tc>
        <w:sdt>
          <w:sdtPr>
            <w:rPr>
              <w:rFonts w:cstheme="minorHAnsi"/>
            </w:rPr>
            <w:id w:val="633986038"/>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nicht zu</w:t>
            </w:r>
          </w:p>
        </w:tc>
      </w:tr>
    </w:tbl>
    <w:p w:rsidR="00817A5C" w:rsidRPr="006F6F3B" w:rsidRDefault="00817A5C" w:rsidP="00817A5C">
      <w:pPr>
        <w:spacing w:after="0"/>
        <w:rPr>
          <w:rFonts w:ascii="Calibri" w:eastAsia="Times New Roman" w:hAnsi="Calibri" w:cs="Calibri"/>
          <w:color w:val="000000"/>
          <w:sz w:val="27"/>
          <w:szCs w:val="27"/>
          <w:lang w:eastAsia="de-CH"/>
        </w:rPr>
      </w:pPr>
    </w:p>
    <w:p w:rsidR="00817A5C" w:rsidRPr="006F6F3B" w:rsidRDefault="00817A5C" w:rsidP="00817A5C">
      <w:pPr>
        <w:spacing w:after="0"/>
        <w:rPr>
          <w:rFonts w:ascii="Calibri" w:eastAsia="Times New Roman" w:hAnsi="Calibri" w:cs="Calibri"/>
          <w:color w:val="000000"/>
          <w:sz w:val="22"/>
          <w:szCs w:val="22"/>
          <w:lang w:eastAsia="de-CH"/>
        </w:rPr>
      </w:pPr>
      <w:r>
        <w:rPr>
          <w:rFonts w:ascii="Calibri" w:eastAsia="Times New Roman" w:hAnsi="Calibri" w:cs="Calibri"/>
          <w:b/>
          <w:bCs/>
          <w:color w:val="000000"/>
          <w:sz w:val="22"/>
          <w:szCs w:val="22"/>
          <w:lang w:eastAsia="de-CH"/>
        </w:rPr>
        <w:t>Q: Durch d</w:t>
      </w:r>
      <w:r w:rsidRPr="006F6F3B">
        <w:rPr>
          <w:rFonts w:ascii="Calibri" w:eastAsia="Times New Roman" w:hAnsi="Calibri" w:cs="Calibri"/>
          <w:b/>
          <w:bCs/>
          <w:color w:val="000000"/>
          <w:sz w:val="22"/>
          <w:szCs w:val="22"/>
          <w:lang w:eastAsia="de-CH"/>
        </w:rPr>
        <w:t xml:space="preserve">as Lesen der Poster oder </w:t>
      </w:r>
      <w:r>
        <w:rPr>
          <w:rFonts w:ascii="Calibri" w:eastAsia="Times New Roman" w:hAnsi="Calibri" w:cs="Calibri"/>
          <w:b/>
          <w:bCs/>
          <w:color w:val="000000"/>
          <w:sz w:val="22"/>
          <w:szCs w:val="22"/>
          <w:lang w:eastAsia="de-CH"/>
        </w:rPr>
        <w:t xml:space="preserve">der </w:t>
      </w:r>
      <w:r w:rsidRPr="006F6F3B">
        <w:rPr>
          <w:rFonts w:ascii="Calibri" w:eastAsia="Times New Roman" w:hAnsi="Calibri" w:cs="Calibri"/>
          <w:b/>
          <w:bCs/>
          <w:color w:val="000000"/>
          <w:sz w:val="22"/>
          <w:szCs w:val="22"/>
          <w:lang w:eastAsia="de-CH"/>
        </w:rPr>
        <w:t xml:space="preserve">Broschüre </w:t>
      </w:r>
      <w:r>
        <w:rPr>
          <w:rFonts w:ascii="Calibri" w:eastAsia="Times New Roman" w:hAnsi="Calibri" w:cs="Calibri"/>
          <w:b/>
          <w:bCs/>
          <w:color w:val="000000"/>
          <w:sz w:val="22"/>
          <w:szCs w:val="22"/>
          <w:lang w:eastAsia="de-CH"/>
        </w:rPr>
        <w:t>erhalte ich</w:t>
      </w:r>
      <w:r w:rsidRPr="006F6F3B">
        <w:rPr>
          <w:rFonts w:ascii="Calibri" w:eastAsia="Times New Roman" w:hAnsi="Calibri" w:cs="Calibri"/>
          <w:b/>
          <w:bCs/>
          <w:color w:val="000000"/>
          <w:sz w:val="22"/>
          <w:szCs w:val="22"/>
          <w:lang w:eastAsia="de-CH"/>
        </w:rPr>
        <w:t xml:space="preserve"> einen guten Eind</w:t>
      </w:r>
      <w:r>
        <w:rPr>
          <w:rFonts w:ascii="Calibri" w:eastAsia="Times New Roman" w:hAnsi="Calibri" w:cs="Calibri"/>
          <w:b/>
          <w:bCs/>
          <w:color w:val="000000"/>
          <w:sz w:val="22"/>
          <w:szCs w:val="22"/>
          <w:lang w:eastAsia="de-CH"/>
        </w:rPr>
        <w:t>ruck über den Umfang der Arbeiten.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817A5C" w:rsidRPr="006F6F3B" w:rsidTr="005328B5">
        <w:sdt>
          <w:sdtPr>
            <w:rPr>
              <w:rFonts w:cstheme="minorHAnsi"/>
            </w:rPr>
            <w:id w:val="-499115560"/>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zu</w:t>
            </w:r>
          </w:p>
        </w:tc>
        <w:sdt>
          <w:sdtPr>
            <w:rPr>
              <w:rFonts w:cstheme="minorHAnsi"/>
            </w:rPr>
            <w:id w:val="-1351107858"/>
            <w14:checkbox>
              <w14:checked w14:val="0"/>
              <w14:checkedState w14:val="2612" w14:font="MS Gothic"/>
              <w14:uncheckedState w14:val="2610" w14:font="MS Gothic"/>
            </w14:checkbox>
          </w:sdtPr>
          <w:sdtContent>
            <w:tc>
              <w:tcPr>
                <w:tcW w:w="451"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eher zu</w:t>
            </w:r>
          </w:p>
        </w:tc>
        <w:sdt>
          <w:sdtPr>
            <w:rPr>
              <w:rFonts w:cstheme="minorHAnsi"/>
            </w:rPr>
            <w:id w:val="-1464187630"/>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eher nicht zu</w:t>
            </w:r>
          </w:p>
        </w:tc>
        <w:sdt>
          <w:sdtPr>
            <w:rPr>
              <w:rFonts w:cstheme="minorHAnsi"/>
            </w:rPr>
            <w:id w:val="87810316"/>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nicht zu</w:t>
            </w:r>
          </w:p>
        </w:tc>
      </w:tr>
    </w:tbl>
    <w:p w:rsidR="00817A5C" w:rsidRPr="006F6F3B" w:rsidRDefault="00817A5C" w:rsidP="00817A5C">
      <w:pPr>
        <w:spacing w:after="0"/>
        <w:rPr>
          <w:rFonts w:ascii="Calibri" w:eastAsia="Times New Roman" w:hAnsi="Calibri" w:cs="Calibri"/>
          <w:color w:val="000000"/>
          <w:sz w:val="27"/>
          <w:szCs w:val="27"/>
          <w:lang w:eastAsia="de-CH"/>
        </w:rPr>
      </w:pPr>
    </w:p>
    <w:p w:rsidR="00817A5C" w:rsidRPr="006F6F3B" w:rsidRDefault="00817A5C" w:rsidP="00817A5C">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Ein kurzes Video (2 Minuten) würde die gleichen Informationen</w:t>
      </w:r>
      <w:r>
        <w:rPr>
          <w:rFonts w:ascii="Calibri" w:eastAsia="Times New Roman" w:hAnsi="Calibri" w:cs="Calibri"/>
          <w:b/>
          <w:bCs/>
          <w:color w:val="000000"/>
          <w:sz w:val="22"/>
          <w:szCs w:val="22"/>
          <w:lang w:eastAsia="de-CH"/>
        </w:rPr>
        <w:t>, welche auf einem Poster vorhanden sein würden,</w:t>
      </w:r>
      <w:r w:rsidRPr="006F6F3B">
        <w:rPr>
          <w:rFonts w:ascii="Calibri" w:eastAsia="Times New Roman" w:hAnsi="Calibri" w:cs="Calibri"/>
          <w:b/>
          <w:bCs/>
          <w:color w:val="000000"/>
          <w:sz w:val="22"/>
          <w:szCs w:val="22"/>
          <w:lang w:eastAsia="de-CH"/>
        </w:rPr>
        <w:t xml:space="preserve"> in an</w:t>
      </w:r>
      <w:r>
        <w:rPr>
          <w:rFonts w:ascii="Calibri" w:eastAsia="Times New Roman" w:hAnsi="Calibri" w:cs="Calibri"/>
          <w:b/>
          <w:bCs/>
          <w:color w:val="000000"/>
          <w:sz w:val="22"/>
          <w:szCs w:val="22"/>
          <w:lang w:eastAsia="de-CH"/>
        </w:rPr>
        <w:t>sprechenderer Weise vermitteln.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817A5C" w:rsidRPr="006F6F3B" w:rsidTr="005328B5">
        <w:sdt>
          <w:sdtPr>
            <w:rPr>
              <w:rFonts w:cstheme="minorHAnsi"/>
            </w:rPr>
            <w:id w:val="880749771"/>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zu</w:t>
            </w:r>
          </w:p>
        </w:tc>
        <w:sdt>
          <w:sdtPr>
            <w:rPr>
              <w:rFonts w:cstheme="minorHAnsi"/>
            </w:rPr>
            <w:id w:val="-1514297090"/>
            <w14:checkbox>
              <w14:checked w14:val="0"/>
              <w14:checkedState w14:val="2612" w14:font="MS Gothic"/>
              <w14:uncheckedState w14:val="2610" w14:font="MS Gothic"/>
            </w14:checkbox>
          </w:sdtPr>
          <w:sdtContent>
            <w:tc>
              <w:tcPr>
                <w:tcW w:w="451"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eher zu</w:t>
            </w:r>
          </w:p>
        </w:tc>
        <w:sdt>
          <w:sdtPr>
            <w:rPr>
              <w:rFonts w:cstheme="minorHAnsi"/>
            </w:rPr>
            <w:id w:val="1855615135"/>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eher nicht zu</w:t>
            </w:r>
          </w:p>
        </w:tc>
        <w:sdt>
          <w:sdtPr>
            <w:rPr>
              <w:rFonts w:cstheme="minorHAnsi"/>
            </w:rPr>
            <w:id w:val="-321507039"/>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nicht zu</w:t>
            </w:r>
          </w:p>
        </w:tc>
      </w:tr>
    </w:tbl>
    <w:p w:rsidR="00817A5C" w:rsidRPr="006F6F3B" w:rsidRDefault="00817A5C" w:rsidP="00817A5C">
      <w:pPr>
        <w:spacing w:after="0"/>
        <w:rPr>
          <w:rFonts w:ascii="Calibri" w:eastAsia="Times New Roman" w:hAnsi="Calibri" w:cs="Calibri"/>
          <w:color w:val="000000"/>
          <w:sz w:val="27"/>
          <w:szCs w:val="27"/>
          <w:lang w:eastAsia="de-CH"/>
        </w:rPr>
      </w:pPr>
    </w:p>
    <w:p w:rsidR="00817A5C" w:rsidRPr="006F6F3B" w:rsidRDefault="00817A5C" w:rsidP="00817A5C">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würde für meine Bachelorarbeit anstelle eines Posters lieber ein k</w:t>
      </w:r>
      <w:r>
        <w:rPr>
          <w:rFonts w:ascii="Calibri" w:eastAsia="Times New Roman" w:hAnsi="Calibri" w:cs="Calibri"/>
          <w:b/>
          <w:bCs/>
          <w:color w:val="000000"/>
          <w:sz w:val="22"/>
          <w:szCs w:val="22"/>
          <w:lang w:eastAsia="de-CH"/>
        </w:rPr>
        <w:t>urzes Video erstellen (2 Minuten).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817A5C" w:rsidRPr="006F6F3B" w:rsidTr="005328B5">
        <w:sdt>
          <w:sdtPr>
            <w:rPr>
              <w:rFonts w:cstheme="minorHAnsi"/>
            </w:rPr>
            <w:id w:val="412516895"/>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zu</w:t>
            </w:r>
          </w:p>
        </w:tc>
        <w:sdt>
          <w:sdtPr>
            <w:rPr>
              <w:rFonts w:cstheme="minorHAnsi"/>
            </w:rPr>
            <w:id w:val="1296563288"/>
            <w14:checkbox>
              <w14:checked w14:val="0"/>
              <w14:checkedState w14:val="2612" w14:font="MS Gothic"/>
              <w14:uncheckedState w14:val="2610" w14:font="MS Gothic"/>
            </w14:checkbox>
          </w:sdtPr>
          <w:sdtContent>
            <w:tc>
              <w:tcPr>
                <w:tcW w:w="451"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eher zu</w:t>
            </w:r>
          </w:p>
        </w:tc>
        <w:sdt>
          <w:sdtPr>
            <w:rPr>
              <w:rFonts w:cstheme="minorHAnsi"/>
            </w:rPr>
            <w:id w:val="708383399"/>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eher nicht zu</w:t>
            </w:r>
          </w:p>
        </w:tc>
        <w:sdt>
          <w:sdtPr>
            <w:rPr>
              <w:rFonts w:cstheme="minorHAnsi"/>
            </w:rPr>
            <w:id w:val="-425571728"/>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cstheme="minorHAnsi"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nicht zu</w:t>
            </w:r>
          </w:p>
        </w:tc>
      </w:tr>
    </w:tbl>
    <w:p w:rsidR="00817A5C" w:rsidRDefault="00817A5C" w:rsidP="00817A5C">
      <w:pPr>
        <w:spacing w:after="0"/>
        <w:rPr>
          <w:rFonts w:ascii="Calibri" w:eastAsia="Times New Roman" w:hAnsi="Calibri" w:cs="Calibri"/>
          <w:b/>
          <w:bCs/>
          <w:color w:val="000000"/>
          <w:sz w:val="22"/>
          <w:szCs w:val="22"/>
          <w:lang w:eastAsia="de-CH"/>
        </w:rPr>
      </w:pPr>
    </w:p>
    <w:p w:rsidR="00817A5C" w:rsidRPr="006F6F3B" w:rsidRDefault="00817A5C" w:rsidP="00817A5C">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Wenn das Video auf dem HSR YouTube Channel publiziert w</w:t>
      </w:r>
      <w:r>
        <w:rPr>
          <w:rFonts w:ascii="Calibri" w:eastAsia="Times New Roman" w:hAnsi="Calibri" w:cs="Calibri"/>
          <w:b/>
          <w:bCs/>
          <w:color w:val="000000"/>
          <w:sz w:val="22"/>
          <w:szCs w:val="22"/>
          <w:lang w:eastAsia="de-CH"/>
        </w:rPr>
        <w:t>ürde, macht mir das nichts aus.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817A5C" w:rsidRPr="006F6F3B" w:rsidTr="005328B5">
        <w:sdt>
          <w:sdtPr>
            <w:rPr>
              <w:rFonts w:cstheme="minorHAnsi"/>
            </w:rPr>
            <w:id w:val="-526796140"/>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ascii="MS Mincho" w:eastAsia="MS Mincho" w:hAnsi="MS Mincho" w:cs="MS Mincho"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zu</w:t>
            </w:r>
          </w:p>
        </w:tc>
        <w:sdt>
          <w:sdtPr>
            <w:rPr>
              <w:rFonts w:cstheme="minorHAnsi"/>
            </w:rPr>
            <w:id w:val="1100991582"/>
            <w14:checkbox>
              <w14:checked w14:val="0"/>
              <w14:checkedState w14:val="2612" w14:font="MS Gothic"/>
              <w14:uncheckedState w14:val="2610" w14:font="MS Gothic"/>
            </w14:checkbox>
          </w:sdtPr>
          <w:sdtContent>
            <w:tc>
              <w:tcPr>
                <w:tcW w:w="451" w:type="dxa"/>
              </w:tcPr>
              <w:p w:rsidR="00817A5C" w:rsidRPr="006F6F3B" w:rsidRDefault="00817A5C" w:rsidP="005328B5">
                <w:pPr>
                  <w:spacing w:before="120"/>
                  <w:rPr>
                    <w:rFonts w:cstheme="minorHAnsi"/>
                  </w:rPr>
                </w:pPr>
                <w:r w:rsidRPr="006F6F3B">
                  <w:rPr>
                    <w:rFonts w:ascii="MS Mincho" w:eastAsia="MS Mincho" w:hAnsi="MS Mincho" w:cs="MS Mincho"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eher zu</w:t>
            </w:r>
          </w:p>
        </w:tc>
        <w:sdt>
          <w:sdtPr>
            <w:rPr>
              <w:rFonts w:cstheme="minorHAnsi"/>
            </w:rPr>
            <w:id w:val="963230470"/>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ascii="MS Mincho" w:eastAsia="MS Mincho" w:hAnsi="MS Mincho" w:cs="MS Mincho"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eher nicht zu</w:t>
            </w:r>
          </w:p>
        </w:tc>
        <w:sdt>
          <w:sdtPr>
            <w:rPr>
              <w:rFonts w:cstheme="minorHAnsi"/>
            </w:rPr>
            <w:id w:val="-425275067"/>
            <w14:checkbox>
              <w14:checked w14:val="0"/>
              <w14:checkedState w14:val="2612" w14:font="MS Gothic"/>
              <w14:uncheckedState w14:val="2610" w14:font="MS Gothic"/>
            </w14:checkbox>
          </w:sdtPr>
          <w:sdtContent>
            <w:tc>
              <w:tcPr>
                <w:tcW w:w="454" w:type="dxa"/>
              </w:tcPr>
              <w:p w:rsidR="00817A5C" w:rsidRPr="006F6F3B" w:rsidRDefault="00817A5C" w:rsidP="005328B5">
                <w:pPr>
                  <w:spacing w:before="120"/>
                  <w:rPr>
                    <w:rFonts w:cstheme="minorHAnsi"/>
                  </w:rPr>
                </w:pPr>
                <w:r w:rsidRPr="006F6F3B">
                  <w:rPr>
                    <w:rFonts w:ascii="MS Mincho" w:eastAsia="MS Mincho" w:hAnsi="MS Mincho" w:cs="MS Mincho" w:hint="eastAsia"/>
                  </w:rPr>
                  <w:t>☐</w:t>
                </w:r>
              </w:p>
            </w:tc>
          </w:sdtContent>
        </w:sdt>
        <w:tc>
          <w:tcPr>
            <w:tcW w:w="1814" w:type="dxa"/>
          </w:tcPr>
          <w:p w:rsidR="00817A5C" w:rsidRPr="006F6F3B" w:rsidRDefault="00817A5C" w:rsidP="005328B5">
            <w:pPr>
              <w:spacing w:before="120"/>
              <w:rPr>
                <w:rFonts w:cstheme="minorHAnsi"/>
              </w:rPr>
            </w:pPr>
            <w:r w:rsidRPr="006F6F3B">
              <w:rPr>
                <w:rFonts w:cstheme="minorHAnsi"/>
              </w:rPr>
              <w:t>trifft nicht zu</w:t>
            </w:r>
          </w:p>
        </w:tc>
      </w:tr>
    </w:tbl>
    <w:p w:rsidR="00817A5C" w:rsidRDefault="00817A5C" w:rsidP="00817A5C">
      <w:bookmarkStart w:id="149" w:name="_Ref318985154"/>
    </w:p>
    <w:p w:rsidR="00817A5C" w:rsidRDefault="00817A5C" w:rsidP="00817A5C">
      <w:pPr>
        <w:rPr>
          <w:rFonts w:asciiTheme="majorHAnsi" w:hAnsiTheme="majorHAnsi"/>
          <w:b/>
          <w:color w:val="00629E"/>
          <w:spacing w:val="15"/>
          <w:sz w:val="22"/>
          <w:szCs w:val="22"/>
        </w:rPr>
      </w:pPr>
      <w:r>
        <w:br w:type="page"/>
      </w:r>
    </w:p>
    <w:p w:rsidR="00817A5C" w:rsidRDefault="00817A5C" w:rsidP="00817A5C">
      <w:pPr>
        <w:pStyle w:val="Heading4"/>
      </w:pPr>
      <w:bookmarkStart w:id="150" w:name="_Toc320601252"/>
      <w:bookmarkStart w:id="151" w:name="_Toc327350032"/>
      <w:r>
        <w:lastRenderedPageBreak/>
        <w:t>Auswertung</w:t>
      </w:r>
      <w:bookmarkEnd w:id="149"/>
      <w:bookmarkEnd w:id="150"/>
      <w:bookmarkEnd w:id="151"/>
    </w:p>
    <w:p w:rsidR="00817A5C" w:rsidRDefault="00817A5C" w:rsidP="00817A5C">
      <w:r>
        <w:t xml:space="preserve">Die </w:t>
      </w:r>
      <w:r>
        <w:fldChar w:fldCharType="begin"/>
      </w:r>
      <w:r>
        <w:instrText xml:space="preserve"> REF _Ref318972729 \h </w:instrText>
      </w:r>
      <w:r>
        <w:fldChar w:fldCharType="separate"/>
      </w:r>
      <w:r w:rsidR="003D2333">
        <w:t xml:space="preserve">Abbildung </w:t>
      </w:r>
      <w:r w:rsidR="003D2333">
        <w:rPr>
          <w:noProof/>
        </w:rPr>
        <w:t>15</w:t>
      </w:r>
      <w:r w:rsidR="003D2333">
        <w:t xml:space="preserve"> - Total aller Studiengänge</w:t>
      </w:r>
      <w:r>
        <w:fldChar w:fldCharType="end"/>
      </w:r>
      <w:r>
        <w:t xml:space="preserve"> zeigt die Auswertung der Antworten aller 203 befragten HSR-Studenten.</w:t>
      </w:r>
    </w:p>
    <w:p w:rsidR="00817A5C" w:rsidRDefault="00817A5C" w:rsidP="00817A5C">
      <w:pPr>
        <w:keepNext/>
      </w:pPr>
      <w:r>
        <w:rPr>
          <w:noProof/>
          <w:lang w:eastAsia="de-CH"/>
        </w:rPr>
        <w:drawing>
          <wp:inline distT="0" distB="0" distL="0" distR="0" wp14:anchorId="48CFF016" wp14:editId="6C3A554E">
            <wp:extent cx="5743575" cy="3609975"/>
            <wp:effectExtent l="0" t="0" r="9525" b="9525"/>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817A5C" w:rsidRDefault="00817A5C" w:rsidP="00817A5C">
      <w:pPr>
        <w:pStyle w:val="Caption"/>
      </w:pPr>
      <w:bookmarkStart w:id="152" w:name="_Ref318972729"/>
      <w:r>
        <w:t xml:space="preserve">Abbildung </w:t>
      </w:r>
      <w:fldSimple w:instr=" SEQ Abbildung \* ARABIC ">
        <w:r w:rsidR="003D2333">
          <w:rPr>
            <w:noProof/>
          </w:rPr>
          <w:t>15</w:t>
        </w:r>
      </w:fldSimple>
      <w:r>
        <w:t xml:space="preserve"> - Total aller Studiengänge</w:t>
      </w:r>
      <w:bookmarkEnd w:id="152"/>
    </w:p>
    <w:p w:rsidR="00817A5C" w:rsidRDefault="00817A5C" w:rsidP="00817A5C">
      <w:r>
        <w:t>Wie aus der obigen Abbildung ersichtlich ist, zeigt in etwa die Hälfte aller befragten Studenten Interesse an den in der Bachelorausstellung präsentierten Postern und empfinden die darauf enthaltenen Informationen als eher wertvoll. Die Bereitschaft, ein Video anstelle eines Posters vorzulegen, ist gering. Das Konsumieren von Videos erhält hingegen mehr Zuspruch.</w:t>
      </w:r>
    </w:p>
    <w:p w:rsidR="00817A5C" w:rsidRDefault="00817A5C" w:rsidP="00817A5C">
      <w:r>
        <w:t xml:space="preserve">In der nachfolgenden </w:t>
      </w:r>
      <w:r>
        <w:fldChar w:fldCharType="begin"/>
      </w:r>
      <w:r>
        <w:instrText xml:space="preserve"> REF _Ref318974341 \h </w:instrText>
      </w:r>
      <w:r>
        <w:fldChar w:fldCharType="separate"/>
      </w:r>
      <w:r w:rsidR="003D2333">
        <w:t xml:space="preserve">Abbildung </w:t>
      </w:r>
      <w:r w:rsidR="003D2333">
        <w:rPr>
          <w:noProof/>
        </w:rPr>
        <w:t>16</w:t>
      </w:r>
      <w:r w:rsidR="003D2333">
        <w:t xml:space="preserve"> - Vergleich der Studiengänge</w:t>
      </w:r>
      <w:r>
        <w:fldChar w:fldCharType="end"/>
      </w:r>
      <w:r>
        <w:t xml:space="preserve"> zeigt sich, dass die Antworten in den verschiedenen Abteilungen für gewisse Fragen merklich unterschiedlich ausgefallen sind. </w:t>
      </w:r>
      <w:r>
        <w:br/>
        <w:t xml:space="preserve">Da der Zweck der durchgeführten Befragung war, Antworten zu „Würde gerne Video sehen“ zu erhalten, können als Beispiel die Antworten zu dieser Frage ein wenig genauer analysiert werden. 59% aller Studenten lehnen die Video-Erstellung ab. Studenten der Abteilungen Informatik, Erneuerbare Energien und Umwelttechnik antworteten am wenigsten abweisend. Daraus ist zu schliessen, dass sich ein Video zur Präsentation der in ihrem Studiengang zu erstellenden Arbeiten wohl besser eignet. Studierende des Bauingenieurwesens hingegen lehnen den Vorschlag, das Poster mit einem Video zu ersetzen, am eindeutigsten ab. </w:t>
      </w:r>
      <w:r>
        <w:br/>
        <w:t xml:space="preserve">Zu dieser Frage wurden auf den Fragebögen vermehrt Bemerkungen hinterlassen, welche einerseits zum Ausdruck bringen, dass sich ein Video für gewisse Arbeiten nicht eignet. Weiter wird bemerkt, dass die Gestaltung des Posters ein wichtiger Teil der Arbeit sei. Auch wurde festgehalten, dass ein Video als Ergänzung zum Poster wohl eher auf Akzeptanz stossen würde. Andererseits äusserte sich ein Student der Raumplanung </w:t>
      </w:r>
      <w:r w:rsidRPr="009735A1">
        <w:t>im Gespräch</w:t>
      </w:r>
      <w:r>
        <w:t xml:space="preserve"> positiv gegenüber der Erstellung eines Videos, da es sich bestens für die Präsentation der 3D-Darstellungen eignen würde.</w:t>
      </w:r>
      <w:r>
        <w:br/>
        <w:t>Im Dialog mit den Studenten, welche einen Fragebogen ausfüllten, bekundeten einige auch Bedenken über das Produzieren eines Videos, da sie kein Wissen über und keine Erfahrung mit den Erstellungswerkzeugen hätten. Weiter bestehe auch Unsicherheit darüber, ob</w:t>
      </w:r>
      <w:r w:rsidRPr="009735A1">
        <w:t xml:space="preserve"> die Quali</w:t>
      </w:r>
      <w:r>
        <w:t>tät des Inhalts des Videos genü</w:t>
      </w:r>
      <w:r w:rsidRPr="009735A1">
        <w:t>g</w:t>
      </w:r>
      <w:r>
        <w:t>en würde.</w:t>
      </w:r>
    </w:p>
    <w:p w:rsidR="00817A5C" w:rsidRDefault="00817A5C" w:rsidP="00817A5C">
      <w:pPr>
        <w:keepNext/>
      </w:pPr>
      <w:r>
        <w:rPr>
          <w:noProof/>
          <w:lang w:eastAsia="de-CH"/>
        </w:rPr>
        <w:lastRenderedPageBreak/>
        <w:drawing>
          <wp:inline distT="0" distB="0" distL="0" distR="0" wp14:anchorId="14E77EF6" wp14:editId="0FFE4CF5">
            <wp:extent cx="5762625" cy="7419975"/>
            <wp:effectExtent l="0" t="0" r="9525" b="952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817A5C" w:rsidRDefault="00817A5C" w:rsidP="00817A5C">
      <w:pPr>
        <w:pStyle w:val="Caption"/>
      </w:pPr>
      <w:bookmarkStart w:id="153" w:name="_Ref318974341"/>
      <w:r>
        <w:t xml:space="preserve">Abbildung </w:t>
      </w:r>
      <w:fldSimple w:instr=" SEQ Abbildung \* ARABIC ">
        <w:r w:rsidR="003D2333">
          <w:rPr>
            <w:noProof/>
          </w:rPr>
          <w:t>16</w:t>
        </w:r>
      </w:fldSimple>
      <w:r>
        <w:t xml:space="preserve"> - Vergleich der Studiengänge</w:t>
      </w:r>
      <w:bookmarkEnd w:id="153"/>
    </w:p>
    <w:p w:rsidR="00817A5C" w:rsidRDefault="00817A5C" w:rsidP="00817A5C">
      <w:r>
        <w:t>Die obigen zwei Abbildungen zeigen je nur den Durchschnitt der Meinungen aller Studenten (</w:t>
      </w:r>
      <w:r>
        <w:fldChar w:fldCharType="begin"/>
      </w:r>
      <w:r>
        <w:instrText xml:space="preserve"> REF _Ref318972729 \h </w:instrText>
      </w:r>
      <w:r>
        <w:fldChar w:fldCharType="separate"/>
      </w:r>
      <w:r w:rsidR="003D2333">
        <w:t xml:space="preserve">Abbildung </w:t>
      </w:r>
      <w:r w:rsidR="003D2333">
        <w:rPr>
          <w:noProof/>
        </w:rPr>
        <w:t>15</w:t>
      </w:r>
      <w:r w:rsidR="003D2333">
        <w:t xml:space="preserve"> - Total aller Studiengänge</w:t>
      </w:r>
      <w:r>
        <w:fldChar w:fldCharType="end"/>
      </w:r>
      <w:r>
        <w:t>) oder pro Abteilung, unterteilt nach Semester (</w:t>
      </w:r>
      <w:r>
        <w:fldChar w:fldCharType="begin"/>
      </w:r>
      <w:r>
        <w:instrText xml:space="preserve"> REF _Ref318974341 \h </w:instrText>
      </w:r>
      <w:r>
        <w:fldChar w:fldCharType="separate"/>
      </w:r>
      <w:r w:rsidR="003D2333">
        <w:t xml:space="preserve">Abbildung </w:t>
      </w:r>
      <w:r w:rsidR="003D2333">
        <w:rPr>
          <w:noProof/>
        </w:rPr>
        <w:t>16</w:t>
      </w:r>
      <w:r w:rsidR="003D2333">
        <w:t xml:space="preserve"> - Vergleich der Studiengänge</w:t>
      </w:r>
      <w:r>
        <w:fldChar w:fldCharType="end"/>
      </w:r>
      <w:r>
        <w:t xml:space="preserve">). Die untenstehende </w:t>
      </w:r>
      <w:r>
        <w:fldChar w:fldCharType="begin"/>
      </w:r>
      <w:r>
        <w:instrText xml:space="preserve"> REF _Ref323134859 \h </w:instrText>
      </w:r>
      <w:r>
        <w:fldChar w:fldCharType="separate"/>
      </w:r>
      <w:r w:rsidR="003D2333">
        <w:t xml:space="preserve">Abbildung </w:t>
      </w:r>
      <w:r w:rsidR="003D2333">
        <w:rPr>
          <w:noProof/>
        </w:rPr>
        <w:t>17</w:t>
      </w:r>
      <w:r w:rsidR="003D2333">
        <w:t xml:space="preserve"> - Auswertung nach Quartilen</w:t>
      </w:r>
      <w:r>
        <w:fldChar w:fldCharType="end"/>
      </w:r>
      <w:r>
        <w:t xml:space="preserve"> zeigt die Verteilung der Antworten, welche dazu in Viertel unterteilt angezeigt wird. Zum besseren Vergleich ist in dieser Grafik zusätzlich der Durchschnitt aller Antworten (die gleichen Werte, welche in </w:t>
      </w:r>
      <w:r>
        <w:fldChar w:fldCharType="begin"/>
      </w:r>
      <w:r>
        <w:instrText xml:space="preserve"> REF _Ref318972729 \h </w:instrText>
      </w:r>
      <w:r>
        <w:fldChar w:fldCharType="separate"/>
      </w:r>
      <w:r w:rsidR="003D2333">
        <w:t xml:space="preserve">Abbildung </w:t>
      </w:r>
      <w:r w:rsidR="003D2333">
        <w:rPr>
          <w:noProof/>
        </w:rPr>
        <w:t>15</w:t>
      </w:r>
      <w:r w:rsidR="003D2333">
        <w:t xml:space="preserve"> - Total aller Studiengänge</w:t>
      </w:r>
      <w:r>
        <w:fldChar w:fldCharType="end"/>
      </w:r>
      <w:r>
        <w:t xml:space="preserve"> zu sehen sind) auf eine bestimmte Frage eingezeichnet.</w:t>
      </w:r>
    </w:p>
    <w:p w:rsidR="00817A5C" w:rsidRDefault="00817A5C" w:rsidP="00817A5C"/>
    <w:p w:rsidR="00817A5C" w:rsidRDefault="00817A5C" w:rsidP="00817A5C"/>
    <w:p w:rsidR="00817A5C" w:rsidRDefault="00817A5C" w:rsidP="00817A5C"/>
    <w:p w:rsidR="00817A5C" w:rsidRDefault="00817A5C" w:rsidP="00817A5C">
      <w:pPr>
        <w:keepNext/>
      </w:pPr>
      <w:r>
        <w:rPr>
          <w:noProof/>
          <w:lang w:eastAsia="de-CH"/>
        </w:rPr>
        <w:drawing>
          <wp:inline distT="0" distB="0" distL="0" distR="0" wp14:anchorId="29DAFF37" wp14:editId="517D9AE6">
            <wp:extent cx="5743575" cy="4962525"/>
            <wp:effectExtent l="0" t="0" r="9525" b="952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817A5C" w:rsidRDefault="00817A5C" w:rsidP="00817A5C">
      <w:pPr>
        <w:pStyle w:val="Caption"/>
      </w:pPr>
      <w:bookmarkStart w:id="154" w:name="_Ref323134859"/>
      <w:r>
        <w:t xml:space="preserve">Abbildung </w:t>
      </w:r>
      <w:fldSimple w:instr=" SEQ Abbildung \* ARABIC ">
        <w:r w:rsidR="003D2333">
          <w:rPr>
            <w:noProof/>
          </w:rPr>
          <w:t>17</w:t>
        </w:r>
      </w:fldSimple>
      <w:r>
        <w:t xml:space="preserve"> - Auswertung nach Quartilen</w:t>
      </w:r>
      <w:bookmarkEnd w:id="154"/>
    </w:p>
    <w:p w:rsidR="00817A5C" w:rsidRDefault="00817A5C" w:rsidP="00817A5C">
      <w:r>
        <w:t>Alle ausgefüllten Fragebögen sind im Anhang (TODO) zu finden. Im selben Kapitel befindet sich auch die ausführliche Auswertung der Bögen pro Abteilung mit Unterscheidung der Antworten nach Semester.</w:t>
      </w:r>
    </w:p>
    <w:p w:rsidR="00817A5C" w:rsidRDefault="00817A5C" w:rsidP="00817A5C">
      <w:pPr>
        <w:pStyle w:val="Heading4"/>
      </w:pPr>
      <w:bookmarkStart w:id="155" w:name="_Toc320601253"/>
      <w:bookmarkStart w:id="156" w:name="_Toc327350033"/>
      <w:r>
        <w:t>Fazit</w:t>
      </w:r>
      <w:bookmarkEnd w:id="155"/>
      <w:bookmarkEnd w:id="156"/>
    </w:p>
    <w:p w:rsidR="00817A5C" w:rsidRDefault="00817A5C" w:rsidP="00817A5C">
      <w:r>
        <w:t xml:space="preserve">Gerade durch </w:t>
      </w:r>
      <w:r>
        <w:fldChar w:fldCharType="begin"/>
      </w:r>
      <w:r>
        <w:instrText xml:space="preserve"> REF _Ref323134859 \h </w:instrText>
      </w:r>
      <w:r>
        <w:fldChar w:fldCharType="separate"/>
      </w:r>
      <w:r w:rsidR="003D2333">
        <w:t xml:space="preserve">Abbildung </w:t>
      </w:r>
      <w:r w:rsidR="003D2333">
        <w:rPr>
          <w:noProof/>
        </w:rPr>
        <w:t>17</w:t>
      </w:r>
      <w:r w:rsidR="003D2333">
        <w:t xml:space="preserve"> - Auswertung nach Quartilen</w:t>
      </w:r>
      <w:r>
        <w:fldChar w:fldCharType="end"/>
      </w:r>
      <w:r>
        <w:t xml:space="preserve"> ist schnell ersichtlich, dass sich das Interesse der Studenten an den Postern in Grenzen hält. Dieser Wert kann auch mit der Präsentation der statischen Poster auf </w:t>
      </w:r>
      <w:proofErr w:type="gramStart"/>
      <w:r>
        <w:t>der Videowall</w:t>
      </w:r>
      <w:proofErr w:type="gramEnd"/>
      <w:r>
        <w:t xml:space="preserve"> kaum geändert werden. Jedoch wäre eine Steigerung der Attraktivität durch ein Poster mit dynamischen Elementen denkbar. Dabei bleibt das </w:t>
      </w:r>
      <w:r w:rsidRPr="00A30DEF">
        <w:t xml:space="preserve">Grundbild </w:t>
      </w:r>
      <w:r>
        <w:t>das Poster. D</w:t>
      </w:r>
      <w:r w:rsidRPr="00A30DEF">
        <w:t xml:space="preserve">ie Studiengänge, für welche es Sinn macht, </w:t>
      </w:r>
      <w:r>
        <w:t xml:space="preserve">sollen aber die </w:t>
      </w:r>
      <w:r w:rsidRPr="00A30DEF">
        <w:t>Möglichkeit</w:t>
      </w:r>
      <w:r>
        <w:t xml:space="preserve"> haben, das </w:t>
      </w:r>
      <w:r w:rsidRPr="00A30DEF">
        <w:t xml:space="preserve">Poster </w:t>
      </w:r>
      <w:r>
        <w:t>mit Videos zu erweitern. Das Drücken einer Schaltfläche, welche auf dem Poster positioniert ist, löst dann zum Beispiel die Produktdemo</w:t>
      </w:r>
      <w:r w:rsidRPr="00A30DEF">
        <w:t xml:space="preserve"> </w:t>
      </w:r>
      <w:r>
        <w:t>aus.</w:t>
      </w:r>
    </w:p>
    <w:p w:rsidR="00817A5C" w:rsidRDefault="00817A5C" w:rsidP="00817A5C">
      <w:r>
        <w:t xml:space="preserve">Auch sind zwei verschiedene Ideen zur Steigerung der Akzeptanz der Videos denkbar. Zum einen könnte aus einem speziellen </w:t>
      </w:r>
      <w:r w:rsidRPr="00A30DEF">
        <w:t>Formular</w:t>
      </w:r>
      <w:r>
        <w:t xml:space="preserve"> per Knopfdruck</w:t>
      </w:r>
      <w:r w:rsidRPr="00A30DEF">
        <w:t xml:space="preserve"> ein Video generiert</w:t>
      </w:r>
      <w:r>
        <w:t xml:space="preserve"> werden</w:t>
      </w:r>
      <w:r w:rsidRPr="00A30DEF">
        <w:t xml:space="preserve">. </w:t>
      </w:r>
      <w:r>
        <w:t xml:space="preserve">Dies würde eine </w:t>
      </w:r>
      <w:r w:rsidRPr="00A30DEF">
        <w:t>Vereinfachung</w:t>
      </w:r>
      <w:r>
        <w:t xml:space="preserve"> der Produktion von Videos</w:t>
      </w:r>
      <w:r w:rsidRPr="00A30DEF">
        <w:t xml:space="preserve"> für alle Studiengänge</w:t>
      </w:r>
      <w:r>
        <w:t xml:space="preserve"> darstellen</w:t>
      </w:r>
      <w:r w:rsidRPr="00A30DEF">
        <w:t>.</w:t>
      </w:r>
      <w:r>
        <w:t xml:space="preserve"> Zum anderen könnte ein </w:t>
      </w:r>
      <w:r w:rsidRPr="00A30DEF">
        <w:t>Beispielvideo</w:t>
      </w:r>
      <w:r>
        <w:t xml:space="preserve"> zur Verfügung gestellt werden, damit sich die Studenten das Endprodukt bereits bis zu einem gewissen Grad vorstellen können. Damit auch Studenten, welche technisch weniger bewandert sind, mit möglichst geringem Aufwand zu einem akzeptablen Ergebnis kommen, soll in einem eigens für die </w:t>
      </w:r>
      <w:r w:rsidRPr="00A30DEF">
        <w:t>Videoerstellung</w:t>
      </w:r>
      <w:r>
        <w:t xml:space="preserve"> reservierten Raum ein Betreuer für Fragen und zur Unterstützung zur Verfügung stehen.</w:t>
      </w:r>
    </w:p>
    <w:p w:rsidR="00817A5C" w:rsidRPr="006772DE" w:rsidRDefault="00817A5C" w:rsidP="00817A5C">
      <w:r>
        <w:t xml:space="preserve">Zum jetzigen Zeitpunkt konzentriert sich die Arbeit jedoch nur auf die Poster, jedoch ohne Video oder dynamische Elemente. Die Poster-Applikation soll eine Beispielapplikation für die Wall aufzeigen. </w:t>
      </w:r>
      <w:r>
        <w:br/>
        <w:t xml:space="preserve">Der Fragebogen zeigt klar auf, dass die meisten Personen durch andere Inhalte als Poster von </w:t>
      </w:r>
      <w:proofErr w:type="gramStart"/>
      <w:r>
        <w:t>der Wall</w:t>
      </w:r>
      <w:proofErr w:type="gramEnd"/>
      <w:r>
        <w:t xml:space="preserve"> angelockt werden müssen.</w:t>
      </w:r>
      <w:bookmarkStart w:id="157" w:name="_Toc320601254"/>
      <w:r>
        <w:br w:type="page"/>
      </w:r>
    </w:p>
    <w:p w:rsidR="00817A5C" w:rsidRDefault="00817A5C" w:rsidP="00817A5C">
      <w:pPr>
        <w:pStyle w:val="Heading3"/>
      </w:pPr>
      <w:bookmarkStart w:id="158" w:name="_Toc327350034"/>
      <w:bookmarkStart w:id="159" w:name="_Toc327350347"/>
      <w:r>
        <w:lastRenderedPageBreak/>
        <w:t>Rollen &amp; Personas</w:t>
      </w:r>
      <w:bookmarkEnd w:id="157"/>
      <w:bookmarkEnd w:id="158"/>
      <w:bookmarkEnd w:id="159"/>
    </w:p>
    <w:p w:rsidR="00817A5C" w:rsidRDefault="00817A5C" w:rsidP="00817A5C">
      <w:pPr>
        <w:pStyle w:val="Heading4"/>
      </w:pPr>
      <w:bookmarkStart w:id="160" w:name="_Toc320601255"/>
      <w:bookmarkStart w:id="161" w:name="_Toc327350035"/>
      <w:r>
        <w:t>Rollen</w:t>
      </w:r>
      <w:bookmarkEnd w:id="160"/>
      <w:bookmarkEnd w:id="161"/>
    </w:p>
    <w:p w:rsidR="00817A5C" w:rsidRDefault="00817A5C" w:rsidP="00817A5C">
      <w:r>
        <w:t>Für das Projekt ergeben sich insgesamt vier Rollen:</w:t>
      </w:r>
    </w:p>
    <w:p w:rsidR="00817A5C" w:rsidRDefault="00817A5C" w:rsidP="00817A5C">
      <w:r>
        <w:t xml:space="preserve">Dies ist zum Ersten der HSR Student, welcher sich Poster ansieht. </w:t>
      </w:r>
    </w:p>
    <w:p w:rsidR="00817A5C" w:rsidRDefault="00817A5C" w:rsidP="00817A5C">
      <w:r>
        <w:t xml:space="preserve">Die zweite Rolle ist daher die externe Person, die eine Veranstaltung an der HSR besucht: Neben dem Schulunterricht finden an der HSR auch immer wieder Veranstaltungen für externe Personen statt. Diese Besucher sind ebenfalls potenzielle Videowall Nutzer. Bei den Veranstaltungen gibt es immer Pausen. Diese Zeit kann genutzt werden, um Aussenstehenden die Arbeiten der HSR näher zu bringen und im Idealfall eine Zusammenarbeit zwischen externen Instanzen und der HSR zu fördern. </w:t>
      </w:r>
    </w:p>
    <w:p w:rsidR="00817A5C" w:rsidRDefault="00817A5C" w:rsidP="00817A5C">
      <w:r>
        <w:t xml:space="preserve">Weiter gibt es die Rolle des </w:t>
      </w:r>
      <w:r w:rsidRPr="00AB2906">
        <w:t>Student</w:t>
      </w:r>
      <w:r>
        <w:t>en</w:t>
      </w:r>
      <w:r w:rsidRPr="00AB2906">
        <w:t>, der gerne eine App</w:t>
      </w:r>
      <w:r>
        <w:t xml:space="preserve">likation </w:t>
      </w:r>
      <w:r w:rsidRPr="00AB2906">
        <w:t>programmieren möchte</w:t>
      </w:r>
      <w:r>
        <w:t xml:space="preserve">, um diese dann auf </w:t>
      </w:r>
      <w:proofErr w:type="gramStart"/>
      <w:r>
        <w:t>der Videowall</w:t>
      </w:r>
      <w:proofErr w:type="gramEnd"/>
      <w:r>
        <w:t xml:space="preserve"> verfügbar machen zu können. </w:t>
      </w:r>
    </w:p>
    <w:p w:rsidR="00817A5C" w:rsidRDefault="00817A5C" w:rsidP="00817A5C">
      <w:r>
        <w:t>Ferner besteht die Rolle der</w:t>
      </w:r>
      <w:r w:rsidRPr="00AB2906">
        <w:t xml:space="preserve"> Sekretärin, die die</w:t>
      </w:r>
      <w:r>
        <w:t xml:space="preserve"> Bachelorposter</w:t>
      </w:r>
      <w:r w:rsidRPr="00AB2906">
        <w:t xml:space="preserve"> und andere Inhalte</w:t>
      </w:r>
      <w:r>
        <w:t xml:space="preserve"> der Videowall</w:t>
      </w:r>
      <w:r w:rsidRPr="00AB2906">
        <w:t xml:space="preserve"> verwaltet.</w:t>
      </w:r>
    </w:p>
    <w:p w:rsidR="00817A5C" w:rsidRPr="004562A2" w:rsidRDefault="00817A5C" w:rsidP="00817A5C">
      <w:pPr>
        <w:pStyle w:val="Heading4"/>
      </w:pPr>
      <w:bookmarkStart w:id="162" w:name="_Toc320601256"/>
      <w:bookmarkStart w:id="163" w:name="_Toc327350036"/>
      <w:r>
        <w:t>Personas</w:t>
      </w:r>
      <w:bookmarkEnd w:id="162"/>
      <w:bookmarkEnd w:id="163"/>
    </w:p>
    <w:p w:rsidR="00817A5C" w:rsidRDefault="00817A5C" w:rsidP="00817A5C">
      <w:r>
        <w:t xml:space="preserve">Durch die Befragungen (siehe </w:t>
      </w:r>
      <w:r>
        <w:fldChar w:fldCharType="begin"/>
      </w:r>
      <w:r>
        <w:instrText xml:space="preserve"> REF _Ref327312433 \r \h </w:instrText>
      </w:r>
      <w:r>
        <w:fldChar w:fldCharType="separate"/>
      </w:r>
      <w:r w:rsidR="003D2333">
        <w:t>I.3.8</w:t>
      </w:r>
      <w:r>
        <w:fldChar w:fldCharType="end"/>
      </w:r>
      <w:r>
        <w:t xml:space="preserve"> </w:t>
      </w:r>
      <w:r>
        <w:fldChar w:fldCharType="begin"/>
      </w:r>
      <w:r>
        <w:instrText xml:space="preserve"> REF _Ref327312436 \h </w:instrText>
      </w:r>
      <w:r>
        <w:fldChar w:fldCharType="separate"/>
      </w:r>
      <w:r w:rsidR="003D2333">
        <w:t>Befragung</w:t>
      </w:r>
      <w:r>
        <w:fldChar w:fldCharType="end"/>
      </w:r>
      <w:r>
        <w:t>) lassen sich folgende Punkte als Verhaltensvariablen für die Evaluierung der verschiedenen Personas für das zu entwickelnde System übernehmen:</w:t>
      </w:r>
    </w:p>
    <w:p w:rsidR="00817A5C" w:rsidRDefault="00817A5C" w:rsidP="00EC49BA">
      <w:pPr>
        <w:pStyle w:val="ListParagraph"/>
        <w:numPr>
          <w:ilvl w:val="0"/>
          <w:numId w:val="6"/>
        </w:numPr>
      </w:pPr>
      <w:r>
        <w:t>Interesse an den Postern</w:t>
      </w:r>
    </w:p>
    <w:p w:rsidR="00817A5C" w:rsidRDefault="00817A5C" w:rsidP="00EC49BA">
      <w:pPr>
        <w:pStyle w:val="ListParagraph"/>
        <w:numPr>
          <w:ilvl w:val="0"/>
          <w:numId w:val="6"/>
        </w:numPr>
      </w:pPr>
      <w:r>
        <w:t>Wert der Präsentation</w:t>
      </w:r>
    </w:p>
    <w:p w:rsidR="00817A5C" w:rsidRDefault="00817A5C" w:rsidP="00EC49BA">
      <w:pPr>
        <w:pStyle w:val="ListParagraph"/>
        <w:numPr>
          <w:ilvl w:val="0"/>
          <w:numId w:val="6"/>
        </w:numPr>
      </w:pPr>
      <w:r>
        <w:t>Zeitaufwand für das Lesen</w:t>
      </w:r>
    </w:p>
    <w:p w:rsidR="00817A5C" w:rsidRPr="00990D45" w:rsidRDefault="00817A5C" w:rsidP="00EC49BA">
      <w:pPr>
        <w:pStyle w:val="ListParagraph"/>
        <w:numPr>
          <w:ilvl w:val="0"/>
          <w:numId w:val="6"/>
        </w:numPr>
      </w:pPr>
      <w:r>
        <w:t>Qualität der Poster/Broschüre</w:t>
      </w:r>
    </w:p>
    <w:p w:rsidR="00817A5C" w:rsidRDefault="00817A5C" w:rsidP="00817A5C">
      <w:r>
        <w:rPr>
          <w:noProof/>
          <w:lang w:eastAsia="de-CH"/>
        </w:rPr>
        <mc:AlternateContent>
          <mc:Choice Requires="wps">
            <w:drawing>
              <wp:anchor distT="0" distB="0" distL="114300" distR="114300" simplePos="0" relativeHeight="251665408" behindDoc="0" locked="0" layoutInCell="1" allowOverlap="1" wp14:anchorId="5AAC530D" wp14:editId="1FFB1056">
                <wp:simplePos x="0" y="0"/>
                <wp:positionH relativeFrom="column">
                  <wp:posOffset>481330</wp:posOffset>
                </wp:positionH>
                <wp:positionV relativeFrom="paragraph">
                  <wp:posOffset>163830</wp:posOffset>
                </wp:positionV>
                <wp:extent cx="895350" cy="587375"/>
                <wp:effectExtent l="0" t="0" r="0" b="317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587375"/>
                        </a:xfrm>
                        <a:prstGeom prst="rect">
                          <a:avLst/>
                        </a:prstGeom>
                        <a:noFill/>
                        <a:ln w="9525">
                          <a:noFill/>
                          <a:miter lim="800000"/>
                          <a:headEnd/>
                          <a:tailEnd/>
                        </a:ln>
                      </wps:spPr>
                      <wps:txbx>
                        <w:txbxContent>
                          <w:p w:rsidR="005328B5" w:rsidRPr="00082E30" w:rsidRDefault="005328B5" w:rsidP="00817A5C">
                            <w:pPr>
                              <w:jc w:val="center"/>
                            </w:pPr>
                            <w:r>
                              <w:t>Hat Interesse an den Postern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7.9pt;margin-top:12.9pt;width:70.5pt;height:4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" filled="f" stroked="f">
                <v:textbox>
                  <w:txbxContent>
                    <w:p w:rsidR="005328B5" w:rsidRPr="00082E30" w:rsidRDefault="005328B5" w:rsidP="00817A5C">
                      <w:pPr>
                        <w:jc w:val="center"/>
                      </w:pPr>
                      <w:r>
                        <w:t>Hat Interesse an den Postern</w:t>
                      </w:r>
                    </w:p>
                  </w:txbxContent>
                </v:textbox>
              </v:shape>
            </w:pict>
          </mc:Fallback>
        </mc:AlternateContent>
      </w:r>
      <w:r>
        <w:rPr>
          <w:noProof/>
          <w:lang w:eastAsia="de-CH"/>
        </w:rPr>
        <mc:AlternateContent>
          <mc:Choice Requires="wps">
            <w:drawing>
              <wp:anchor distT="0" distB="0" distL="114300" distR="114300" simplePos="0" relativeHeight="251668480" behindDoc="0" locked="0" layoutInCell="1" allowOverlap="1" wp14:anchorId="7DAE7B52" wp14:editId="29BDEEF4">
                <wp:simplePos x="0" y="0"/>
                <wp:positionH relativeFrom="column">
                  <wp:posOffset>2824480</wp:posOffset>
                </wp:positionH>
                <wp:positionV relativeFrom="paragraph">
                  <wp:posOffset>165100</wp:posOffset>
                </wp:positionV>
                <wp:extent cx="1152525" cy="1403985"/>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3985"/>
                        </a:xfrm>
                        <a:prstGeom prst="rect">
                          <a:avLst/>
                        </a:prstGeom>
                        <a:noFill/>
                        <a:ln w="9525">
                          <a:noFill/>
                          <a:miter lim="800000"/>
                          <a:headEnd/>
                          <a:tailEnd/>
                        </a:ln>
                      </wps:spPr>
                      <wps:txbx>
                        <w:txbxContent>
                          <w:p w:rsidR="005328B5" w:rsidRPr="00082E30" w:rsidRDefault="005328B5" w:rsidP="00817A5C">
                            <w:pPr>
                              <w:jc w:val="center"/>
                            </w:pPr>
                            <w:r w:rsidRPr="00D54B94">
                              <w:t>Bewerte</w:t>
                            </w:r>
                            <w:r>
                              <w:t>t</w:t>
                            </w:r>
                            <w:r w:rsidRPr="00D54B94">
                              <w:t xml:space="preserve"> Poster/Broschüre als qualitativ gut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222.4pt;margin-top:13pt;width:90.75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" filled="f" stroked="f">
                <v:textbox style="mso-fit-shape-to-text:t">
                  <w:txbxContent>
                    <w:p w:rsidR="005328B5" w:rsidRPr="00082E30" w:rsidRDefault="005328B5" w:rsidP="00817A5C">
                      <w:pPr>
                        <w:jc w:val="center"/>
                      </w:pPr>
                      <w:r w:rsidRPr="00D54B94">
                        <w:t>Bewerte</w:t>
                      </w:r>
                      <w:r>
                        <w:t>t</w:t>
                      </w:r>
                      <w:r w:rsidRPr="00D54B94">
                        <w:t xml:space="preserve"> Poster/Broschüre als qualitativ gut</w:t>
                      </w:r>
                    </w:p>
                  </w:txbxContent>
                </v:textbox>
              </v:shape>
            </w:pict>
          </mc:Fallback>
        </mc:AlternateContent>
      </w:r>
      <w:r>
        <w:rPr>
          <w:noProof/>
          <w:lang w:eastAsia="de-CH"/>
        </w:rPr>
        <mc:AlternateContent>
          <mc:Choice Requires="wps">
            <w:drawing>
              <wp:anchor distT="0" distB="0" distL="114300" distR="114300" simplePos="0" relativeHeight="251667456" behindDoc="0" locked="0" layoutInCell="1" allowOverlap="1" wp14:anchorId="7684CB59" wp14:editId="5F7A04D3">
                <wp:simplePos x="0" y="0"/>
                <wp:positionH relativeFrom="column">
                  <wp:posOffset>2005330</wp:posOffset>
                </wp:positionH>
                <wp:positionV relativeFrom="paragraph">
                  <wp:posOffset>165100</wp:posOffset>
                </wp:positionV>
                <wp:extent cx="923925" cy="140398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3985"/>
                        </a:xfrm>
                        <a:prstGeom prst="rect">
                          <a:avLst/>
                        </a:prstGeom>
                        <a:noFill/>
                        <a:ln w="9525">
                          <a:noFill/>
                          <a:miter lim="800000"/>
                          <a:headEnd/>
                          <a:tailEnd/>
                        </a:ln>
                      </wps:spPr>
                      <wps:txbx>
                        <w:txbxContent>
                          <w:p w:rsidR="005328B5" w:rsidRPr="00082E30" w:rsidRDefault="005328B5" w:rsidP="00817A5C">
                            <w:pPr>
                              <w:jc w:val="center"/>
                            </w:pPr>
                            <w:r w:rsidRPr="00D54B94">
                              <w:t>Finde</w:t>
                            </w:r>
                            <w:r>
                              <w:t>t</w:t>
                            </w:r>
                            <w:r w:rsidRPr="00D54B94">
                              <w:t xml:space="preserve"> Lesen der Poster zu zeitaufwändig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157.9pt;margin-top:13pt;width:72.75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" filled="f" stroked="f">
                <v:textbox style="mso-fit-shape-to-text:t">
                  <w:txbxContent>
                    <w:p w:rsidR="005328B5" w:rsidRPr="00082E30" w:rsidRDefault="005328B5" w:rsidP="00817A5C">
                      <w:pPr>
                        <w:jc w:val="center"/>
                      </w:pPr>
                      <w:r w:rsidRPr="00D54B94">
                        <w:t>Finde</w:t>
                      </w:r>
                      <w:r>
                        <w:t>t</w:t>
                      </w:r>
                      <w:r w:rsidRPr="00D54B94">
                        <w:t xml:space="preserve"> Lesen der Poster zu zeitaufwändig</w:t>
                      </w:r>
                    </w:p>
                  </w:txbxContent>
                </v:textbox>
              </v:shape>
            </w:pict>
          </mc:Fallback>
        </mc:AlternateContent>
      </w:r>
      <w:r>
        <w:rPr>
          <w:noProof/>
          <w:lang w:eastAsia="de-CH"/>
        </w:rPr>
        <mc:AlternateContent>
          <mc:Choice Requires="wps">
            <w:drawing>
              <wp:anchor distT="0" distB="0" distL="114300" distR="114300" simplePos="0" relativeHeight="251666432" behindDoc="0" locked="0" layoutInCell="1" allowOverlap="1" wp14:anchorId="6717F747" wp14:editId="1D765CD3">
                <wp:simplePos x="0" y="0"/>
                <wp:positionH relativeFrom="column">
                  <wp:posOffset>1224280</wp:posOffset>
                </wp:positionH>
                <wp:positionV relativeFrom="paragraph">
                  <wp:posOffset>172720</wp:posOffset>
                </wp:positionV>
                <wp:extent cx="923925" cy="587375"/>
                <wp:effectExtent l="0" t="0" r="0" b="317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87375"/>
                        </a:xfrm>
                        <a:prstGeom prst="rect">
                          <a:avLst/>
                        </a:prstGeom>
                        <a:noFill/>
                        <a:ln w="9525">
                          <a:noFill/>
                          <a:miter lim="800000"/>
                          <a:headEnd/>
                          <a:tailEnd/>
                        </a:ln>
                      </wps:spPr>
                      <wps:txbx>
                        <w:txbxContent>
                          <w:p w:rsidR="005328B5" w:rsidRPr="00082E30" w:rsidRDefault="005328B5" w:rsidP="00817A5C">
                            <w:pPr>
                              <w:jc w:val="center"/>
                            </w:pPr>
                            <w:r w:rsidRPr="00D54B94">
                              <w:t>Empfinde</w:t>
                            </w:r>
                            <w:r>
                              <w:t>t</w:t>
                            </w:r>
                            <w:r w:rsidRPr="00D54B94">
                              <w:t xml:space="preserve"> Präsentation als wertvoll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96.4pt;margin-top:13.6pt;width:72.75pt;height:46.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" filled="f" stroked="f">
                <v:textbox>
                  <w:txbxContent>
                    <w:p w:rsidR="005328B5" w:rsidRPr="00082E30" w:rsidRDefault="005328B5" w:rsidP="00817A5C">
                      <w:pPr>
                        <w:jc w:val="center"/>
                      </w:pPr>
                      <w:r w:rsidRPr="00D54B94">
                        <w:t>Empfinde</w:t>
                      </w:r>
                      <w:r>
                        <w:t>t</w:t>
                      </w:r>
                      <w:r w:rsidRPr="00D54B94">
                        <w:t xml:space="preserve"> Präsentation als wertvoll</w:t>
                      </w:r>
                    </w:p>
                  </w:txbxContent>
                </v:textbox>
              </v:shape>
            </w:pict>
          </mc:Fallback>
        </mc:AlternateContent>
      </w:r>
      <w:r>
        <w:t>Die Verteilung der Antworten auf die oben genannten Punkte aus den Befragungen sieht wie folgt aus:</w:t>
      </w:r>
    </w:p>
    <w:p w:rsidR="00817A5C" w:rsidRDefault="00817A5C" w:rsidP="00817A5C">
      <w:r>
        <w:rPr>
          <w:noProof/>
          <w:lang w:eastAsia="de-CH"/>
        </w:rPr>
        <w:drawing>
          <wp:inline distT="0" distB="0" distL="0" distR="0" wp14:anchorId="60D3D20F" wp14:editId="392E6743">
            <wp:extent cx="5486400" cy="3200400"/>
            <wp:effectExtent l="0" t="0" r="19050" b="1905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817A5C" w:rsidRPr="00543751" w:rsidRDefault="00817A5C" w:rsidP="00817A5C">
      <w:pPr>
        <w:pStyle w:val="Caption"/>
      </w:pPr>
      <w:bookmarkStart w:id="164" w:name="_Ref319422492"/>
      <w:r>
        <w:t xml:space="preserve">Abbildung </w:t>
      </w:r>
      <w:fldSimple w:instr=" SEQ Abbildung \* ARABIC ">
        <w:r w:rsidR="003D2333">
          <w:rPr>
            <w:noProof/>
          </w:rPr>
          <w:t>18</w:t>
        </w:r>
      </w:fldSimple>
      <w:r>
        <w:t xml:space="preserve"> - Meinungsverteilung</w:t>
      </w:r>
      <w:bookmarkEnd w:id="164"/>
    </w:p>
    <w:p w:rsidR="00817A5C" w:rsidRDefault="00817A5C" w:rsidP="00817A5C">
      <w:r>
        <w:t xml:space="preserve">Wie aus der </w:t>
      </w:r>
      <w:r>
        <w:fldChar w:fldCharType="begin"/>
      </w:r>
      <w:r>
        <w:instrText xml:space="preserve"> REF _Ref319422492 \h </w:instrText>
      </w:r>
      <w:r>
        <w:fldChar w:fldCharType="separate"/>
      </w:r>
      <w:r w:rsidR="003D2333">
        <w:t xml:space="preserve">Abbildung </w:t>
      </w:r>
      <w:r w:rsidR="003D2333">
        <w:rPr>
          <w:noProof/>
        </w:rPr>
        <w:t>18</w:t>
      </w:r>
      <w:r w:rsidR="003D2333">
        <w:t xml:space="preserve"> - Meinungsverteilung</w:t>
      </w:r>
      <w:r>
        <w:fldChar w:fldCharType="end"/>
      </w:r>
      <w:r>
        <w:t xml:space="preserve"> ersichtlich ist, bilden sich bei jedem der vier aufgeführten Punkte zwei grosse Gruppen. Eine Gruppe bei der Antwort „trifft eher zu“ und eine andere bei „trifft eher nicht zu“. Aus diesem Grund wurden für die Rolle des Studenten, welcher Poster liest, zwei Personas ausgearbeitet. Die eine Persona interessiert sich für die Bachelorarbeiten und liest den Inhalt der Poster auch aufmerksam. Die zweite Persona schliesst Studenten ein, die sich für die auf den Postern vorgestellten Arbeiten nicht besonders begeistern können und auch den Zeitaufwand, um die Poster zu lesen, meist als zu gross empfinden. </w:t>
      </w:r>
      <w:r w:rsidRPr="00007AA8">
        <w:t>A</w:t>
      </w:r>
      <w:r>
        <w:t>u</w:t>
      </w:r>
      <w:r w:rsidRPr="00007AA8">
        <w:t>ch</w:t>
      </w:r>
      <w:r>
        <w:t xml:space="preserve"> die Rolle des</w:t>
      </w:r>
      <w:r w:rsidRPr="00007AA8">
        <w:t xml:space="preserve"> Eventbesuchers wurde</w:t>
      </w:r>
      <w:r>
        <w:t xml:space="preserve"> zu einer </w:t>
      </w:r>
      <w:r w:rsidRPr="00007AA8">
        <w:t>Persona</w:t>
      </w:r>
      <w:r>
        <w:t xml:space="preserve"> ausgearbeitet. Die drei Personas werden nachfolgend beschrieben.</w:t>
      </w:r>
    </w:p>
    <w:p w:rsidR="00817A5C" w:rsidRDefault="00817A5C" w:rsidP="00817A5C">
      <w:pPr>
        <w:pStyle w:val="Heading5"/>
      </w:pPr>
      <w:bookmarkStart w:id="165" w:name="_Toc327350037"/>
      <w:r>
        <w:lastRenderedPageBreak/>
        <w:t>Persona Peter Posterleser</w:t>
      </w:r>
      <w:bookmarkEnd w:id="165"/>
    </w:p>
    <w:tbl>
      <w:tblPr>
        <w:tblStyle w:val="TableGrid"/>
        <w:tblW w:w="0" w:type="auto"/>
        <w:tblLook w:val="04A0" w:firstRow="1" w:lastRow="0" w:firstColumn="1" w:lastColumn="0" w:noHBand="0" w:noVBand="1"/>
      </w:tblPr>
      <w:tblGrid>
        <w:gridCol w:w="3652"/>
        <w:gridCol w:w="5560"/>
      </w:tblGrid>
      <w:tr w:rsidR="00817A5C" w:rsidTr="005328B5">
        <w:tc>
          <w:tcPr>
            <w:tcW w:w="3652" w:type="dxa"/>
          </w:tcPr>
          <w:p w:rsidR="00817A5C" w:rsidRDefault="00817A5C" w:rsidP="005328B5">
            <w:r>
              <w:t>Peter Posterleser</w:t>
            </w:r>
          </w:p>
        </w:tc>
        <w:tc>
          <w:tcPr>
            <w:tcW w:w="5560" w:type="dxa"/>
          </w:tcPr>
          <w:p w:rsidR="00817A5C" w:rsidRDefault="00817A5C" w:rsidP="005328B5"/>
        </w:tc>
      </w:tr>
      <w:tr w:rsidR="00817A5C" w:rsidTr="005328B5">
        <w:tc>
          <w:tcPr>
            <w:tcW w:w="3652" w:type="dxa"/>
          </w:tcPr>
          <w:p w:rsidR="00817A5C" w:rsidRDefault="00817A5C" w:rsidP="005328B5">
            <w:r>
              <w:rPr>
                <w:noProof/>
                <w:lang w:eastAsia="de-CH"/>
              </w:rPr>
              <w:drawing>
                <wp:inline distT="0" distB="0" distL="0" distR="0" wp14:anchorId="443C38B3" wp14:editId="5558102E">
                  <wp:extent cx="2092133" cy="27432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39439.JPG"/>
                          <pic:cNvPicPr/>
                        </pic:nvPicPr>
                        <pic:blipFill rotWithShape="1">
                          <a:blip r:embed="rId30" cstate="print">
                            <a:extLst>
                              <a:ext uri="{28A0092B-C50C-407E-A947-70E740481C1C}">
                                <a14:useLocalDpi xmlns:a14="http://schemas.microsoft.com/office/drawing/2010/main" val="0"/>
                              </a:ext>
                            </a:extLst>
                          </a:blip>
                          <a:srcRect t="8207" b="4255"/>
                          <a:stretch/>
                        </pic:blipFill>
                        <pic:spPr bwMode="auto">
                          <a:xfrm>
                            <a:off x="0" y="0"/>
                            <a:ext cx="2101491" cy="2755470"/>
                          </a:xfrm>
                          <a:prstGeom prst="rect">
                            <a:avLst/>
                          </a:prstGeom>
                          <a:ln>
                            <a:noFill/>
                          </a:ln>
                          <a:extLst>
                            <a:ext uri="{53640926-AAD7-44D8-BBD7-CCE9431645EC}">
                              <a14:shadowObscured xmlns:a14="http://schemas.microsoft.com/office/drawing/2010/main"/>
                            </a:ext>
                          </a:extLst>
                        </pic:spPr>
                      </pic:pic>
                    </a:graphicData>
                  </a:graphic>
                </wp:inline>
              </w:drawing>
            </w:r>
          </w:p>
          <w:p w:rsidR="00817A5C" w:rsidRDefault="00817A5C" w:rsidP="005328B5">
            <w:pPr>
              <w:pStyle w:val="Caption"/>
            </w:pPr>
            <w:r>
              <w:t xml:space="preserve">Abbildung </w:t>
            </w:r>
            <w:fldSimple w:instr=" SEQ Abbildung \* ARABIC ">
              <w:r w:rsidR="003D2333">
                <w:rPr>
                  <w:noProof/>
                </w:rPr>
                <w:t>19</w:t>
              </w:r>
            </w:fldSimple>
            <w:r>
              <w:t xml:space="preserve"> - Peter Posterleser, Bildquelle: www.office.com</w:t>
            </w:r>
          </w:p>
        </w:tc>
        <w:tc>
          <w:tcPr>
            <w:tcW w:w="5560" w:type="dxa"/>
          </w:tcPr>
          <w:p w:rsidR="00817A5C" w:rsidRPr="00B55C16" w:rsidRDefault="00817A5C" w:rsidP="005328B5">
            <w:pPr>
              <w:rPr>
                <w:b/>
              </w:rPr>
            </w:pPr>
            <w:r w:rsidRPr="00B55C16">
              <w:rPr>
                <w:b/>
              </w:rPr>
              <w:t>Kurzprofil</w:t>
            </w:r>
          </w:p>
          <w:p w:rsidR="00817A5C" w:rsidRDefault="00817A5C" w:rsidP="005328B5"/>
          <w:p w:rsidR="00817A5C" w:rsidRDefault="00817A5C" w:rsidP="005328B5">
            <w:r>
              <w:t>HSR Student im 6. Semester, Studiengang Maschinenbau</w:t>
            </w:r>
          </w:p>
          <w:p w:rsidR="00817A5C" w:rsidRDefault="00817A5C" w:rsidP="005328B5">
            <w:r>
              <w:t>25 Jahre</w:t>
            </w:r>
          </w:p>
        </w:tc>
      </w:tr>
      <w:tr w:rsidR="00817A5C" w:rsidTr="005328B5">
        <w:tc>
          <w:tcPr>
            <w:tcW w:w="3652" w:type="dxa"/>
          </w:tcPr>
          <w:p w:rsidR="00817A5C" w:rsidRDefault="00817A5C" w:rsidP="005328B5">
            <w:r>
              <w:t>Arbeitskontext (Lärm, Unterbrüche, Regeln)</w:t>
            </w:r>
          </w:p>
        </w:tc>
        <w:tc>
          <w:tcPr>
            <w:tcW w:w="5560" w:type="dxa"/>
          </w:tcPr>
          <w:p w:rsidR="00817A5C" w:rsidRDefault="00817A5C" w:rsidP="005328B5">
            <w:r>
              <w:t>Durch die für sein Semester gewählten Module befindet sich Peter mehrheitlich in den Gebäuden 1, 2, 3 und 5. Er ist ein regelmässiger Mensa-Besucher und daher auch fast jeden Tag im Gebäude 4 anzutreffen. Zu Beginn eines Semesters nimmt sich Peter in den Unterrichtspausen oder Zwischenstunden manchmal Zeit die ausgestellten Bachelorposter zu lesen.</w:t>
            </w:r>
          </w:p>
        </w:tc>
      </w:tr>
      <w:tr w:rsidR="00817A5C" w:rsidTr="005328B5">
        <w:tc>
          <w:tcPr>
            <w:tcW w:w="3652" w:type="dxa"/>
          </w:tcPr>
          <w:p w:rsidR="00817A5C" w:rsidRDefault="00817A5C" w:rsidP="005328B5">
            <w:r>
              <w:t>Persönlichkeit &amp; Vorlieben</w:t>
            </w:r>
          </w:p>
        </w:tc>
        <w:tc>
          <w:tcPr>
            <w:tcW w:w="5560" w:type="dxa"/>
          </w:tcPr>
          <w:p w:rsidR="00817A5C" w:rsidRDefault="00817A5C" w:rsidP="005328B5">
            <w:r>
              <w:t>Peter ist daran interessiert zu erfahren, was andere Personen für Arbeiten durchgeführt haben. Besonders interessieren ihn jene aus seinem eigenen Studiengang. Er liest aber auch Poster von Arbeiten aus anderen Studiengängen.</w:t>
            </w:r>
          </w:p>
        </w:tc>
      </w:tr>
      <w:tr w:rsidR="00817A5C" w:rsidTr="005328B5">
        <w:tc>
          <w:tcPr>
            <w:tcW w:w="3652" w:type="dxa"/>
          </w:tcPr>
          <w:p w:rsidR="00817A5C" w:rsidRDefault="00817A5C" w:rsidP="005328B5">
            <w:r>
              <w:t>Vorkenntnisse &amp; Lernen (Computer, Domain)</w:t>
            </w:r>
          </w:p>
        </w:tc>
        <w:tc>
          <w:tcPr>
            <w:tcW w:w="5560" w:type="dxa"/>
          </w:tcPr>
          <w:p w:rsidR="00817A5C" w:rsidRDefault="00817A5C" w:rsidP="005328B5">
            <w:r>
              <w:t>Durch sein Studium kennt sich Peter zwar gut mit Computern aus, jedoch nicht mit Kinect. Er ist aber neuen Technologien gegenüber offen und würde diese auch gerne ausprobieren.</w:t>
            </w:r>
          </w:p>
        </w:tc>
      </w:tr>
      <w:tr w:rsidR="00817A5C" w:rsidTr="005328B5">
        <w:tc>
          <w:tcPr>
            <w:tcW w:w="3652" w:type="dxa"/>
          </w:tcPr>
          <w:p w:rsidR="00817A5C" w:rsidRDefault="00817A5C" w:rsidP="005328B5">
            <w:r>
              <w:t>Eigenschaften / Verhaltensvariablen</w:t>
            </w:r>
          </w:p>
        </w:tc>
        <w:tc>
          <w:tcPr>
            <w:tcW w:w="5560" w:type="dxa"/>
          </w:tcPr>
          <w:p w:rsidR="00817A5C" w:rsidRDefault="00817A5C" w:rsidP="00EC49BA">
            <w:pPr>
              <w:pStyle w:val="ListParagraph"/>
              <w:numPr>
                <w:ilvl w:val="0"/>
                <w:numId w:val="7"/>
              </w:numPr>
            </w:pPr>
            <w:r w:rsidRPr="00543751">
              <w:t>Hat Interesse an den Postern</w:t>
            </w:r>
            <w:r>
              <w:t>: Trifft zu</w:t>
            </w:r>
          </w:p>
          <w:p w:rsidR="00817A5C" w:rsidRDefault="00817A5C" w:rsidP="00EC49BA">
            <w:pPr>
              <w:pStyle w:val="ListParagraph"/>
              <w:numPr>
                <w:ilvl w:val="0"/>
                <w:numId w:val="7"/>
              </w:numPr>
            </w:pPr>
            <w:r w:rsidRPr="00543751">
              <w:t>Empfindet Präsentation als wertvoll</w:t>
            </w:r>
            <w:r>
              <w:t>: Trifft zu</w:t>
            </w:r>
          </w:p>
          <w:p w:rsidR="00817A5C" w:rsidRDefault="00817A5C" w:rsidP="00EC49BA">
            <w:pPr>
              <w:pStyle w:val="ListParagraph"/>
              <w:numPr>
                <w:ilvl w:val="0"/>
                <w:numId w:val="7"/>
              </w:numPr>
            </w:pPr>
            <w:r w:rsidRPr="00543751">
              <w:t>Bewertet Poster/Broschüre als qualitativ gut</w:t>
            </w:r>
            <w:r>
              <w:t>: Trifft zu</w:t>
            </w:r>
          </w:p>
          <w:p w:rsidR="00817A5C" w:rsidRDefault="00817A5C" w:rsidP="00EC49BA">
            <w:pPr>
              <w:pStyle w:val="ListParagraph"/>
              <w:numPr>
                <w:ilvl w:val="0"/>
                <w:numId w:val="7"/>
              </w:numPr>
            </w:pPr>
            <w:r w:rsidRPr="00543751">
              <w:t>Findet Lesen der Poster zu zeitaufwändig</w:t>
            </w:r>
            <w:r>
              <w:t>: Trifft nicht zu</w:t>
            </w:r>
          </w:p>
        </w:tc>
      </w:tr>
      <w:tr w:rsidR="00817A5C" w:rsidTr="005328B5">
        <w:tc>
          <w:tcPr>
            <w:tcW w:w="3652" w:type="dxa"/>
          </w:tcPr>
          <w:p w:rsidR="00817A5C" w:rsidRDefault="00817A5C" w:rsidP="005328B5">
            <w:r>
              <w:t>Ziele</w:t>
            </w:r>
          </w:p>
        </w:tc>
        <w:tc>
          <w:tcPr>
            <w:tcW w:w="5560" w:type="dxa"/>
          </w:tcPr>
          <w:p w:rsidR="00817A5C" w:rsidRDefault="00817A5C" w:rsidP="00EC49BA">
            <w:pPr>
              <w:pStyle w:val="ListParagraph"/>
              <w:numPr>
                <w:ilvl w:val="0"/>
                <w:numId w:val="8"/>
              </w:numPr>
            </w:pPr>
            <w:r>
              <w:t>Sich über andere Arbeiten informieren</w:t>
            </w:r>
          </w:p>
        </w:tc>
      </w:tr>
    </w:tbl>
    <w:p w:rsidR="00817A5C" w:rsidRDefault="00817A5C" w:rsidP="00817A5C">
      <w:pPr>
        <w:pStyle w:val="Heading6"/>
        <w:ind w:left="1151" w:hanging="1151"/>
      </w:pPr>
      <w:bookmarkStart w:id="166" w:name="_Toc327350038"/>
      <w:r>
        <w:t>Ist-Szenario-1</w:t>
      </w:r>
      <w:bookmarkEnd w:id="166"/>
    </w:p>
    <w:p w:rsidR="00817A5C" w:rsidRDefault="00817A5C" w:rsidP="00817A5C">
      <w:r>
        <w:t>Das neue Semester hat gerade erst begonnen und Peter besucht an diesem Tag die Kunststofftechnik-Vorlesung. In der Pause geht er mit einem Freund in das Gebäude 4, um sich in der Mensa ein Brötchen zu kaufen. Zurück im ursprünglichen Gebäude bleibt Peter immer noch ein wenig Zeit bis zum Ende der Pause. Er bemerkt, dass momentan die Poster seines Studienganges in diesen Räumlichkeiten ausgestellt sind. Er nutzt daher die verbleibende Zeit um diese zu betrachten. Er entdeckt dabei ein Poster, welches er besonders spannend findet und beginnt, dieses genauer zu lesen. Kurz darauf ertönt der Pausengong und Peter geht wieder zurück in die Vorlesung.</w:t>
      </w:r>
    </w:p>
    <w:p w:rsidR="00817A5C" w:rsidRDefault="00817A5C" w:rsidP="00817A5C">
      <w:pPr>
        <w:pStyle w:val="Heading6"/>
        <w:ind w:left="1151" w:hanging="1151"/>
      </w:pPr>
      <w:bookmarkStart w:id="167" w:name="_Toc327350039"/>
      <w:r>
        <w:t>Soll-Szenario-1</w:t>
      </w:r>
      <w:bookmarkEnd w:id="167"/>
    </w:p>
    <w:p w:rsidR="00817A5C" w:rsidRDefault="00817A5C" w:rsidP="00817A5C">
      <w:r>
        <w:t xml:space="preserve">Das neue Semester hat gerade erst begonnen und Peter besucht an diesem Tag die Kunststofftechnik-Vorlesung. In der Pause geht er mit einem Freund in das Gebäude 4, um sich in der Mensa ein Brötchen zu kaufen. Dabei fällt den beiden die grosse Monitorwand auf, welche im Eingangsbereich des Gebäudes 4 steht. Bald schon bemerken sie, dass diese auf sie reagiert, wenn sie an ihr vorbeilaufen. Interessiert kommen die beiden näher und stellen fest, dass über diese Monitorwand die Poster der Arbeiten der HSR angeschaut werden können. Die zwei interagieren mit </w:t>
      </w:r>
      <w:proofErr w:type="gramStart"/>
      <w:r>
        <w:t>der Wall</w:t>
      </w:r>
      <w:proofErr w:type="gramEnd"/>
      <w:r>
        <w:t xml:space="preserve"> und entdecken bald ein Poster, welches sie besonders </w:t>
      </w:r>
      <w:r>
        <w:lastRenderedPageBreak/>
        <w:t>spannend finden und beginnen, dieses zu lesen. Kurz darauf ertönt der Pausengong. Peter würde sich aber gerne noch weiter über das eben angesehene Poster informieren und fotografiert deshalb mit seinem Smartphone den abgebildeten QR-Code. Danach kehren die beiden schnell in die Vorlesung zurück.</w:t>
      </w:r>
    </w:p>
    <w:p w:rsidR="00817A5C" w:rsidRDefault="00817A5C" w:rsidP="00817A5C">
      <w:pPr>
        <w:pStyle w:val="Heading6"/>
        <w:ind w:left="1151" w:hanging="1151"/>
      </w:pPr>
      <w:bookmarkStart w:id="168" w:name="_Toc327350040"/>
      <w:r>
        <w:t>Ist-Szenario-2</w:t>
      </w:r>
      <w:bookmarkEnd w:id="168"/>
    </w:p>
    <w:p w:rsidR="00817A5C" w:rsidRDefault="00817A5C" w:rsidP="00817A5C">
      <w:r>
        <w:t>Am Dienstag der dritten Semesterwoche, kurz vor Mittag, möchten sich Peter und eine Studienkollegin noch Poster aus anderen Studiengängen ansehen. Sie haben sich für diejenigen der Elektrotechnik entschieden. Sie gehen eigens dafür in das Gebäude 5. Dabei müssen die beiden jedoch feststellen, dass die Ausstellung der Bachelorarbeiten bereits vorüber ist und keine Poster mehr ausgestellt sind. Etwas enttäuscht kehren sie ins Gebäude 1 zurück.</w:t>
      </w:r>
    </w:p>
    <w:p w:rsidR="00817A5C" w:rsidRDefault="00817A5C" w:rsidP="00817A5C">
      <w:pPr>
        <w:pStyle w:val="Heading6"/>
        <w:ind w:left="1151" w:hanging="1151"/>
      </w:pPr>
      <w:bookmarkStart w:id="169" w:name="_Toc327350041"/>
      <w:r>
        <w:t>Soll-Szenario-2</w:t>
      </w:r>
      <w:bookmarkEnd w:id="169"/>
    </w:p>
    <w:p w:rsidR="00817A5C" w:rsidRPr="001806D7" w:rsidRDefault="00817A5C" w:rsidP="00817A5C">
      <w:r>
        <w:t>Am Dienstag der dritten Semesterwoche, kurz vor Mittag, möchten sich Peter und eine Studienkollegin noch Poster aus anderen Studiengängen ansehen. Sie haben sich für diejenigen der Elektrotechnik entschieden. Peter erinnert sich an die Videowall in Gebäude 4 und sie begeben sich gemeinsam dorthin. Die beiden stellen schnell fest, dass man die Auswahl der Poster auf einzelne Studiengänge beschränken kann. Auf diese Art können sie nur in den Postern der Elektrotechnik stöbern. Die zwei stossen nach kurzer Zeit auf einige spannende Projekte, welchen sie mehr Zeit widmen. Nach gut 20 Minuten werden sie von ihren Studienkollegen abgeholt um in der Mensa zu Essen.</w:t>
      </w:r>
    </w:p>
    <w:p w:rsidR="00817A5C" w:rsidRDefault="00817A5C" w:rsidP="00817A5C">
      <w:pPr>
        <w:pStyle w:val="Heading5"/>
      </w:pPr>
      <w:bookmarkStart w:id="170" w:name="_Toc327350042"/>
      <w:r>
        <w:t>Persona Noemi Nichtinteressiert</w:t>
      </w:r>
      <w:bookmarkEnd w:id="170"/>
    </w:p>
    <w:tbl>
      <w:tblPr>
        <w:tblStyle w:val="TableGrid"/>
        <w:tblW w:w="0" w:type="auto"/>
        <w:tblLook w:val="04A0" w:firstRow="1" w:lastRow="0" w:firstColumn="1" w:lastColumn="0" w:noHBand="0" w:noVBand="1"/>
      </w:tblPr>
      <w:tblGrid>
        <w:gridCol w:w="3582"/>
        <w:gridCol w:w="5706"/>
      </w:tblGrid>
      <w:tr w:rsidR="00817A5C" w:rsidTr="005328B5">
        <w:tc>
          <w:tcPr>
            <w:tcW w:w="3582" w:type="dxa"/>
          </w:tcPr>
          <w:p w:rsidR="00817A5C" w:rsidRDefault="00817A5C" w:rsidP="005328B5">
            <w:r>
              <w:t>Noemi Nichtinteressiert</w:t>
            </w:r>
          </w:p>
        </w:tc>
        <w:tc>
          <w:tcPr>
            <w:tcW w:w="5706" w:type="dxa"/>
          </w:tcPr>
          <w:p w:rsidR="00817A5C" w:rsidRDefault="00817A5C" w:rsidP="005328B5"/>
        </w:tc>
      </w:tr>
      <w:tr w:rsidR="00817A5C" w:rsidTr="005328B5">
        <w:tc>
          <w:tcPr>
            <w:tcW w:w="3582" w:type="dxa"/>
          </w:tcPr>
          <w:p w:rsidR="00817A5C" w:rsidRDefault="00817A5C" w:rsidP="005328B5">
            <w:r>
              <w:rPr>
                <w:noProof/>
                <w:lang w:eastAsia="de-CH"/>
              </w:rPr>
              <w:drawing>
                <wp:inline distT="0" distB="0" distL="0" distR="0" wp14:anchorId="2E7196CB" wp14:editId="56B2BAAB">
                  <wp:extent cx="2137558" cy="314696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256.JPG"/>
                          <pic:cNvPicPr/>
                        </pic:nvPicPr>
                        <pic:blipFill rotWithShape="1">
                          <a:blip r:embed="rId31">
                            <a:extLst>
                              <a:ext uri="{28A0092B-C50C-407E-A947-70E740481C1C}">
                                <a14:useLocalDpi xmlns:a14="http://schemas.microsoft.com/office/drawing/2010/main" val="0"/>
                              </a:ext>
                            </a:extLst>
                          </a:blip>
                          <a:srcRect l="54433" t="31612" r="8453" b="8552"/>
                          <a:stretch/>
                        </pic:blipFill>
                        <pic:spPr bwMode="auto">
                          <a:xfrm>
                            <a:off x="0" y="0"/>
                            <a:ext cx="2138000" cy="3147612"/>
                          </a:xfrm>
                          <a:prstGeom prst="rect">
                            <a:avLst/>
                          </a:prstGeom>
                          <a:ln>
                            <a:noFill/>
                          </a:ln>
                          <a:extLst>
                            <a:ext uri="{53640926-AAD7-44D8-BBD7-CCE9431645EC}">
                              <a14:shadowObscured xmlns:a14="http://schemas.microsoft.com/office/drawing/2010/main"/>
                            </a:ext>
                          </a:extLst>
                        </pic:spPr>
                      </pic:pic>
                    </a:graphicData>
                  </a:graphic>
                </wp:inline>
              </w:drawing>
            </w:r>
          </w:p>
          <w:p w:rsidR="00817A5C" w:rsidRDefault="00817A5C" w:rsidP="005328B5">
            <w:pPr>
              <w:pStyle w:val="Caption"/>
            </w:pPr>
            <w:r>
              <w:t xml:space="preserve">Abbildung </w:t>
            </w:r>
            <w:fldSimple w:instr=" SEQ Abbildung \* ARABIC ">
              <w:r w:rsidR="003D2333">
                <w:rPr>
                  <w:noProof/>
                </w:rPr>
                <w:t>20</w:t>
              </w:r>
            </w:fldSimple>
            <w:r>
              <w:t xml:space="preserve"> - Noemi Nichtinteressiert, Bildquelle: www.office.com</w:t>
            </w:r>
          </w:p>
        </w:tc>
        <w:tc>
          <w:tcPr>
            <w:tcW w:w="5706" w:type="dxa"/>
          </w:tcPr>
          <w:p w:rsidR="00817A5C" w:rsidRPr="00B55C16" w:rsidRDefault="00817A5C" w:rsidP="005328B5">
            <w:pPr>
              <w:rPr>
                <w:b/>
              </w:rPr>
            </w:pPr>
            <w:r w:rsidRPr="00B55C16">
              <w:rPr>
                <w:b/>
              </w:rPr>
              <w:t>Kurzprofil</w:t>
            </w:r>
          </w:p>
          <w:p w:rsidR="00817A5C" w:rsidRDefault="00817A5C" w:rsidP="005328B5"/>
          <w:p w:rsidR="00817A5C" w:rsidRDefault="00817A5C" w:rsidP="005328B5">
            <w:r>
              <w:t xml:space="preserve">HSR Studentin im 4. Semester, Studiengang Raumplanung </w:t>
            </w:r>
          </w:p>
          <w:p w:rsidR="00817A5C" w:rsidRDefault="00817A5C" w:rsidP="005328B5">
            <w:r>
              <w:t>23 Jahre</w:t>
            </w:r>
          </w:p>
        </w:tc>
      </w:tr>
      <w:tr w:rsidR="00817A5C" w:rsidTr="005328B5">
        <w:tc>
          <w:tcPr>
            <w:tcW w:w="3582" w:type="dxa"/>
          </w:tcPr>
          <w:p w:rsidR="00817A5C" w:rsidRDefault="00817A5C" w:rsidP="005328B5">
            <w:r>
              <w:t>Arbeitskontext (Lärm, Unterbrüche, Regeln)</w:t>
            </w:r>
          </w:p>
        </w:tc>
        <w:tc>
          <w:tcPr>
            <w:tcW w:w="5706" w:type="dxa"/>
          </w:tcPr>
          <w:p w:rsidR="00817A5C" w:rsidRDefault="00817A5C" w:rsidP="005328B5">
            <w:r>
              <w:t xml:space="preserve">Die Vorlesungen von Noemi finden alle im Gebäude 1 statt. Ihr Arbeitsraum für Projektarbeiten befindet sich ebenfalls in diesem Gebäude. Auch die Mittagszeit verbringt sie grösstenteils an diesem Ort, da sie ihr Mittagessen meistens von zu Hause mitnimmt. Nur zwischendurch besucht sie das Gebäude 4 um die Mensa zu nutzen, den Badge aufzuladen oder sich am Empfang zu informieren. </w:t>
            </w:r>
          </w:p>
        </w:tc>
      </w:tr>
      <w:tr w:rsidR="00817A5C" w:rsidTr="005328B5">
        <w:tc>
          <w:tcPr>
            <w:tcW w:w="3582" w:type="dxa"/>
          </w:tcPr>
          <w:p w:rsidR="00817A5C" w:rsidRDefault="00817A5C" w:rsidP="005328B5">
            <w:r>
              <w:t>Persönlichkeit &amp; Vorlieben</w:t>
            </w:r>
          </w:p>
        </w:tc>
        <w:tc>
          <w:tcPr>
            <w:tcW w:w="5706" w:type="dxa"/>
          </w:tcPr>
          <w:p w:rsidR="00817A5C" w:rsidRDefault="00817A5C" w:rsidP="005328B5">
            <w:r>
              <w:t xml:space="preserve">Noemi ist nicht besonders interessiert an den ausgestellten Bachelorarbeiten. Zudem ist ihr auch der Aufwand, um die Poster aufzusuchen und sie zu lesen, zu gross. Da die Poster der Abteilung Raumplanung aber im Gebäude 1 ausgestellt werden, kann sie sich dann zwischendurch aber doch durchringen, ein paar wenige </w:t>
            </w:r>
            <w:r>
              <w:lastRenderedPageBreak/>
              <w:t>Poster ihres eigenen Studiengangs zu betrachten.</w:t>
            </w:r>
          </w:p>
        </w:tc>
      </w:tr>
      <w:tr w:rsidR="00817A5C" w:rsidTr="005328B5">
        <w:tc>
          <w:tcPr>
            <w:tcW w:w="3582" w:type="dxa"/>
          </w:tcPr>
          <w:p w:rsidR="00817A5C" w:rsidRDefault="00817A5C" w:rsidP="005328B5">
            <w:r>
              <w:lastRenderedPageBreak/>
              <w:t>Vorkenntnisse &amp; Lernen (Computer, Domain)</w:t>
            </w:r>
          </w:p>
        </w:tc>
        <w:tc>
          <w:tcPr>
            <w:tcW w:w="5706" w:type="dxa"/>
          </w:tcPr>
          <w:p w:rsidR="00817A5C" w:rsidRDefault="00817A5C" w:rsidP="005328B5">
            <w:r>
              <w:t>Noemi besitzt grundlegende Computerkenntnisse, hat aber noch nie von Kinect gehört.</w:t>
            </w:r>
          </w:p>
        </w:tc>
      </w:tr>
      <w:tr w:rsidR="00817A5C" w:rsidTr="005328B5">
        <w:tc>
          <w:tcPr>
            <w:tcW w:w="3582" w:type="dxa"/>
          </w:tcPr>
          <w:p w:rsidR="00817A5C" w:rsidRDefault="00817A5C" w:rsidP="005328B5">
            <w:r>
              <w:t>Eigenschaften / Verhaltensvariablen</w:t>
            </w:r>
          </w:p>
        </w:tc>
        <w:tc>
          <w:tcPr>
            <w:tcW w:w="5706" w:type="dxa"/>
          </w:tcPr>
          <w:p w:rsidR="00817A5C" w:rsidRDefault="00817A5C" w:rsidP="00EC49BA">
            <w:pPr>
              <w:pStyle w:val="ListParagraph"/>
              <w:numPr>
                <w:ilvl w:val="0"/>
                <w:numId w:val="7"/>
              </w:numPr>
            </w:pPr>
            <w:r w:rsidRPr="00855938">
              <w:t>Hat Interesse an den Postern</w:t>
            </w:r>
            <w:r>
              <w:t>: Trifft nicht zu</w:t>
            </w:r>
          </w:p>
          <w:p w:rsidR="00817A5C" w:rsidRDefault="00817A5C" w:rsidP="00EC49BA">
            <w:pPr>
              <w:pStyle w:val="ListParagraph"/>
              <w:numPr>
                <w:ilvl w:val="0"/>
                <w:numId w:val="7"/>
              </w:numPr>
            </w:pPr>
            <w:r w:rsidRPr="00855938">
              <w:t>Empfindet Präsentation als wertvoll</w:t>
            </w:r>
            <w:r>
              <w:t>: Trifft nicht zu</w:t>
            </w:r>
          </w:p>
          <w:p w:rsidR="00817A5C" w:rsidRDefault="00817A5C" w:rsidP="00EC49BA">
            <w:pPr>
              <w:pStyle w:val="ListParagraph"/>
              <w:numPr>
                <w:ilvl w:val="0"/>
                <w:numId w:val="7"/>
              </w:numPr>
            </w:pPr>
            <w:r w:rsidRPr="00855938">
              <w:t>Bewertet Poster/Broschüre als qualitativ gut</w:t>
            </w:r>
            <w:r>
              <w:t>: Trifft nicht zu</w:t>
            </w:r>
          </w:p>
          <w:p w:rsidR="00817A5C" w:rsidRDefault="00817A5C" w:rsidP="00EC49BA">
            <w:pPr>
              <w:pStyle w:val="ListParagraph"/>
              <w:numPr>
                <w:ilvl w:val="0"/>
                <w:numId w:val="7"/>
              </w:numPr>
            </w:pPr>
            <w:r w:rsidRPr="00855938">
              <w:t>Findet Lesen der Poster zu zeitaufwändig</w:t>
            </w:r>
            <w:r>
              <w:t>: Trifft zu</w:t>
            </w:r>
          </w:p>
        </w:tc>
      </w:tr>
    </w:tbl>
    <w:p w:rsidR="00817A5C" w:rsidRDefault="00817A5C" w:rsidP="00817A5C">
      <w:pPr>
        <w:pStyle w:val="Heading6"/>
        <w:ind w:left="1151" w:hanging="1151"/>
      </w:pPr>
      <w:bookmarkStart w:id="171" w:name="_Toc327350043"/>
      <w:r>
        <w:t>Ist-Szenario 1</w:t>
      </w:r>
      <w:bookmarkEnd w:id="171"/>
    </w:p>
    <w:p w:rsidR="00817A5C" w:rsidRDefault="00817A5C" w:rsidP="00817A5C">
      <w:r>
        <w:t xml:space="preserve">Noemi hält sich bei den Tischen im 1. Stock des Gebäudes 1 auf. Das neue Semester hat erst begonnen und bereits ist eine Übung ausgefallen. Da sie noch kein Projekt hat, an dem sie in den gewonnenen zwei Stunden arbeiten könnte, überlegt sie, wie sie sich die Zeit vertreiben könnten. Ihre </w:t>
      </w:r>
      <w:proofErr w:type="gramStart"/>
      <w:r>
        <w:t>Studienkollegen</w:t>
      </w:r>
      <w:proofErr w:type="gramEnd"/>
      <w:r>
        <w:t xml:space="preserve"> beschliessen, in der Mensa eine Kaffeepause zu machen. Auf dem Weg dorthin passieren sie das Foyer, in welchem die Bachelorarbeiten des vergangenen Semesters ausgestellt sind. Zusammen mit zwei Kolleginnen bleibt Noemi zurück und sie schauen sich zusammen mit anderen interessierten Besuchern die Poster an. Entgegen ihrer Begleiterinnen hat Noemi aber keine grosse Lust, sich über eine Arbeit genauer zu informieren und verliert bald das Interesse an der Ausstellung. So schlendert sie in Richtung Mensa und gesellt sich dort zu ihren Studienkollegen.</w:t>
      </w:r>
    </w:p>
    <w:p w:rsidR="00817A5C" w:rsidRDefault="00817A5C" w:rsidP="00817A5C">
      <w:pPr>
        <w:pStyle w:val="Heading6"/>
        <w:ind w:left="1151" w:hanging="1151"/>
      </w:pPr>
      <w:bookmarkStart w:id="172" w:name="_Toc327350044"/>
      <w:r>
        <w:t>Soll-Szenario 1</w:t>
      </w:r>
      <w:bookmarkEnd w:id="172"/>
    </w:p>
    <w:p w:rsidR="00817A5C" w:rsidRDefault="00817A5C" w:rsidP="00817A5C">
      <w:r>
        <w:t xml:space="preserve">Noemi hält sich bei den Tischen im 1. Stock des Gebäudes 1 auf. Das neue Semester hat erst begonnen und bereits ist eine Übung ausgefallen. Da sie noch kein Projekt hat, an dem sie in den gewonnenen zwei Stunden arbeiten könnte, überlegt sie, wie sie sich die Zeit vertreiben könnte. Ihre </w:t>
      </w:r>
      <w:proofErr w:type="gramStart"/>
      <w:r>
        <w:t>Studienkollegen</w:t>
      </w:r>
      <w:proofErr w:type="gramEnd"/>
      <w:r>
        <w:t xml:space="preserve"> beschliessen, in der Mensa eine Kaffeepause zu machen. Im Eingang des Gebäudes 4 </w:t>
      </w:r>
      <w:proofErr w:type="gramStart"/>
      <w:r>
        <w:t>fällt</w:t>
      </w:r>
      <w:proofErr w:type="gramEnd"/>
      <w:r>
        <w:t xml:space="preserve"> ihnen sofort die Videowall auf. Zwei Besucher haben gerade die Benutzung der Wall beendet und verlassen diese. Sogleich übernehmen die zwei Kolleginnen von Noemi die Steuerung. Noemi bleibt ebenfalls gespannt stehen und entdeckt, dass auf der Monitorwand die Bachelorposter abgebildet werden. Angespornt durch ihre Kolleginnen bleibt sie für eine Weile dort und  schaut sich die Poster mit ihnen zusammen an.</w:t>
      </w:r>
    </w:p>
    <w:p w:rsidR="00817A5C" w:rsidRDefault="00817A5C" w:rsidP="00817A5C">
      <w:pPr>
        <w:pStyle w:val="Heading6"/>
        <w:ind w:left="1151" w:hanging="1151"/>
      </w:pPr>
      <w:bookmarkStart w:id="173" w:name="_Toc327350045"/>
      <w:r>
        <w:t>Ist-Szenario 2</w:t>
      </w:r>
      <w:bookmarkEnd w:id="173"/>
    </w:p>
    <w:p w:rsidR="00817A5C" w:rsidRDefault="00817A5C" w:rsidP="00817A5C">
      <w:r>
        <w:t>Zur Mittagszeit begibt sich Noemi zur Mensa im Gebäude 4, da sie es versäumt hat, etwas von zu Hause mitzunehmen. Im Eingangsbereich des Gebäudes lädt sie ihren Badge auf. Heute ist viel Betrieb und vor allem die rechte Warteschlange für die Standardmenus ist besonders lang. Noemi stellt sich daher in die linke Reihe, in welcher man für das Tagesmenu ansteht. Die Infokarten, auf welchen die heute angebotenen Menüs aufgelistet sind, befinden sich erst weiter vorne bei den Tabletts und dem Besteck. Dort angekommen stellt sie fest, dass das Tagesmenu so gar nicht ihrem Geschmack entspricht. Daher quetscht sie sich, nicht gerade zur Freude ihrer Mitstudenten, in die rechte Warteschlange.</w:t>
      </w:r>
    </w:p>
    <w:p w:rsidR="00817A5C" w:rsidRDefault="00817A5C" w:rsidP="00817A5C">
      <w:pPr>
        <w:pStyle w:val="Heading6"/>
        <w:ind w:left="1151" w:hanging="1151"/>
      </w:pPr>
      <w:bookmarkStart w:id="174" w:name="_Toc327350046"/>
      <w:r>
        <w:t>Soll-Szenario 2</w:t>
      </w:r>
      <w:bookmarkEnd w:id="174"/>
    </w:p>
    <w:p w:rsidR="00817A5C" w:rsidRDefault="00817A5C" w:rsidP="00817A5C">
      <w:r>
        <w:t xml:space="preserve">Zur Mittagszeit begibt sich Noemi zur Mensa im Gebäude 4, da sie es versäumt hat, etwas von Zuhause mitzunehmen. Im Eingangsbereich des Gebäudes lädt sie ihren Badge auf. Heute ist viel Betrieb und vor allem die rechte Warteschlange für die Standardmenus ist besonders lang. Während Noemi darauf wartet, dass auch ihre Studienkollegen ihren Badge aufgeladen haben, entdeckt sie, dass auf </w:t>
      </w:r>
      <w:proofErr w:type="gramStart"/>
      <w:r>
        <w:t>der Videowall</w:t>
      </w:r>
      <w:proofErr w:type="gramEnd"/>
      <w:r>
        <w:t xml:space="preserve"> die Menus der Mensa angezeigt werden. Noemi stellt fest, dass das Tagesmenü so gar nicht ihrem Geschmack entspricht. Sie stellt sich daher in die rechte Warteschlange. Um sich die Zeit ein wenig zu vertreiben, schaut sie den Mitstudierenden zu, wie diese mit </w:t>
      </w:r>
      <w:proofErr w:type="gramStart"/>
      <w:r>
        <w:t>der Videowall</w:t>
      </w:r>
      <w:proofErr w:type="gramEnd"/>
      <w:r>
        <w:t xml:space="preserve"> interagieren. </w:t>
      </w:r>
    </w:p>
    <w:p w:rsidR="00817A5C" w:rsidRDefault="00817A5C" w:rsidP="00817A5C">
      <w:pPr>
        <w:pStyle w:val="Heading5"/>
      </w:pPr>
      <w:bookmarkStart w:id="175" w:name="_Toc327350047"/>
      <w:r>
        <w:t>Persona Erich Eventbesucher</w:t>
      </w:r>
      <w:bookmarkEnd w:id="175"/>
    </w:p>
    <w:tbl>
      <w:tblPr>
        <w:tblStyle w:val="TableGrid"/>
        <w:tblW w:w="0" w:type="auto"/>
        <w:tblLook w:val="04A0" w:firstRow="1" w:lastRow="0" w:firstColumn="1" w:lastColumn="0" w:noHBand="0" w:noVBand="1"/>
      </w:tblPr>
      <w:tblGrid>
        <w:gridCol w:w="3227"/>
        <w:gridCol w:w="5985"/>
      </w:tblGrid>
      <w:tr w:rsidR="00817A5C" w:rsidTr="005328B5">
        <w:tc>
          <w:tcPr>
            <w:tcW w:w="3227" w:type="dxa"/>
          </w:tcPr>
          <w:p w:rsidR="00817A5C" w:rsidRDefault="00817A5C" w:rsidP="005328B5">
            <w:r>
              <w:t>Erich Eventbesucher</w:t>
            </w:r>
          </w:p>
        </w:tc>
        <w:tc>
          <w:tcPr>
            <w:tcW w:w="5985" w:type="dxa"/>
          </w:tcPr>
          <w:p w:rsidR="00817A5C" w:rsidRDefault="00817A5C" w:rsidP="005328B5"/>
        </w:tc>
      </w:tr>
      <w:tr w:rsidR="00817A5C" w:rsidTr="005328B5">
        <w:tc>
          <w:tcPr>
            <w:tcW w:w="3227" w:type="dxa"/>
          </w:tcPr>
          <w:p w:rsidR="00817A5C" w:rsidRDefault="00817A5C" w:rsidP="005328B5">
            <w:r>
              <w:rPr>
                <w:noProof/>
                <w:lang w:eastAsia="de-CH"/>
              </w:rPr>
              <w:lastRenderedPageBreak/>
              <w:drawing>
                <wp:inline distT="0" distB="0" distL="0" distR="0" wp14:anchorId="21B0128E" wp14:editId="7AC4A2A8">
                  <wp:extent cx="1771650" cy="265434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19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73740" cy="2657475"/>
                          </a:xfrm>
                          <a:prstGeom prst="rect">
                            <a:avLst/>
                          </a:prstGeom>
                        </pic:spPr>
                      </pic:pic>
                    </a:graphicData>
                  </a:graphic>
                </wp:inline>
              </w:drawing>
            </w:r>
          </w:p>
          <w:p w:rsidR="00817A5C" w:rsidRDefault="00817A5C" w:rsidP="005328B5">
            <w:pPr>
              <w:pStyle w:val="Caption"/>
            </w:pPr>
            <w:r>
              <w:t xml:space="preserve">Abbildung </w:t>
            </w:r>
            <w:fldSimple w:instr=" SEQ Abbildung \* ARABIC ">
              <w:r w:rsidR="003D2333">
                <w:rPr>
                  <w:noProof/>
                </w:rPr>
                <w:t>21</w:t>
              </w:r>
            </w:fldSimple>
            <w:r>
              <w:t xml:space="preserve"> - Erich Eventbesucher, Bildquelle: www.office.com</w:t>
            </w:r>
          </w:p>
        </w:tc>
        <w:tc>
          <w:tcPr>
            <w:tcW w:w="5985" w:type="dxa"/>
          </w:tcPr>
          <w:p w:rsidR="00817A5C" w:rsidRPr="00B55C16" w:rsidRDefault="00817A5C" w:rsidP="005328B5">
            <w:pPr>
              <w:rPr>
                <w:b/>
              </w:rPr>
            </w:pPr>
            <w:r w:rsidRPr="00B55C16">
              <w:rPr>
                <w:b/>
              </w:rPr>
              <w:t>Kurzprofil</w:t>
            </w:r>
          </w:p>
          <w:p w:rsidR="00817A5C" w:rsidRDefault="00817A5C" w:rsidP="005328B5"/>
          <w:p w:rsidR="00817A5C" w:rsidRDefault="00817A5C" w:rsidP="005328B5">
            <w:r>
              <w:t>Mitarbeiter aus dem privaten Sektor</w:t>
            </w:r>
          </w:p>
          <w:p w:rsidR="00817A5C" w:rsidRDefault="00817A5C" w:rsidP="005328B5">
            <w:r>
              <w:t>31 Jahre</w:t>
            </w:r>
          </w:p>
        </w:tc>
      </w:tr>
      <w:tr w:rsidR="00817A5C" w:rsidTr="005328B5">
        <w:tc>
          <w:tcPr>
            <w:tcW w:w="3227" w:type="dxa"/>
          </w:tcPr>
          <w:p w:rsidR="00817A5C" w:rsidRDefault="00817A5C" w:rsidP="005328B5">
            <w:r>
              <w:t>Arbeitskontext (Lärm, Unterbrüche, Regeln)</w:t>
            </w:r>
          </w:p>
        </w:tc>
        <w:tc>
          <w:tcPr>
            <w:tcW w:w="5985" w:type="dxa"/>
          </w:tcPr>
          <w:p w:rsidR="00817A5C" w:rsidRDefault="00817A5C" w:rsidP="005328B5">
            <w:r>
              <w:t>Erich befindet sich bei Eventbesuchen an der HSR jeweils den ganzen Tag im Gebäude 4. Denn für die Veranstaltungen an der HSR wird meist die Aula genutzt, welche sich in ebendiesem Gebäude befindet. Auch das Mittagessen wird dort serviert.</w:t>
            </w:r>
          </w:p>
        </w:tc>
      </w:tr>
      <w:tr w:rsidR="00817A5C" w:rsidTr="005328B5">
        <w:tc>
          <w:tcPr>
            <w:tcW w:w="3227" w:type="dxa"/>
          </w:tcPr>
          <w:p w:rsidR="00817A5C" w:rsidRDefault="00817A5C" w:rsidP="005328B5">
            <w:r>
              <w:t>Persönlichkeit &amp; Vorlieben</w:t>
            </w:r>
          </w:p>
        </w:tc>
        <w:tc>
          <w:tcPr>
            <w:tcW w:w="5985" w:type="dxa"/>
          </w:tcPr>
          <w:p w:rsidR="00817A5C" w:rsidRDefault="00817A5C" w:rsidP="005328B5">
            <w:r>
              <w:t xml:space="preserve">Erich ist an neuen Technologien und Entdeckungen grundsätzlich interessiert. </w:t>
            </w:r>
          </w:p>
        </w:tc>
      </w:tr>
      <w:tr w:rsidR="00817A5C" w:rsidTr="005328B5">
        <w:tc>
          <w:tcPr>
            <w:tcW w:w="3227" w:type="dxa"/>
          </w:tcPr>
          <w:p w:rsidR="00817A5C" w:rsidRDefault="00817A5C" w:rsidP="005328B5">
            <w:r>
              <w:t>Vorkenntnisse &amp; Lernen (Computer, Domain)</w:t>
            </w:r>
          </w:p>
        </w:tc>
        <w:tc>
          <w:tcPr>
            <w:tcW w:w="5985" w:type="dxa"/>
          </w:tcPr>
          <w:p w:rsidR="00817A5C" w:rsidRDefault="00817A5C" w:rsidP="005328B5">
            <w:r>
              <w:t>Erich verfügt über gute Computerkenntnisse und hat schon von Kinect gehört, dies aber bis jetzt noch nicht ausprobieren können.</w:t>
            </w:r>
          </w:p>
        </w:tc>
      </w:tr>
      <w:tr w:rsidR="00817A5C" w:rsidTr="005328B5">
        <w:tc>
          <w:tcPr>
            <w:tcW w:w="3227" w:type="dxa"/>
          </w:tcPr>
          <w:p w:rsidR="00817A5C" w:rsidRDefault="00817A5C" w:rsidP="005328B5">
            <w:r>
              <w:t>Eigenschaften / Verhaltensvariablen</w:t>
            </w:r>
          </w:p>
        </w:tc>
        <w:tc>
          <w:tcPr>
            <w:tcW w:w="5985" w:type="dxa"/>
          </w:tcPr>
          <w:p w:rsidR="00817A5C" w:rsidRDefault="00817A5C" w:rsidP="00EC49BA">
            <w:pPr>
              <w:pStyle w:val="ListParagraph"/>
              <w:numPr>
                <w:ilvl w:val="0"/>
                <w:numId w:val="7"/>
              </w:numPr>
            </w:pPr>
            <w:r>
              <w:t>Hat Interesse an den Postern: Trifft zu</w:t>
            </w:r>
          </w:p>
          <w:p w:rsidR="00817A5C" w:rsidRDefault="00817A5C" w:rsidP="00EC49BA">
            <w:pPr>
              <w:pStyle w:val="ListParagraph"/>
              <w:numPr>
                <w:ilvl w:val="0"/>
                <w:numId w:val="7"/>
              </w:numPr>
            </w:pPr>
            <w:r>
              <w:t>Empfindet Präsentation als wertvoll: Trifft zu</w:t>
            </w:r>
          </w:p>
          <w:p w:rsidR="00817A5C" w:rsidRDefault="00817A5C" w:rsidP="00EC49BA">
            <w:pPr>
              <w:pStyle w:val="ListParagraph"/>
              <w:numPr>
                <w:ilvl w:val="0"/>
                <w:numId w:val="7"/>
              </w:numPr>
            </w:pPr>
            <w:r>
              <w:t>Bewertet Poster/Broschüre als qualitativ gut: Trifft zu</w:t>
            </w:r>
          </w:p>
          <w:p w:rsidR="00817A5C" w:rsidRDefault="00817A5C" w:rsidP="00EC49BA">
            <w:pPr>
              <w:pStyle w:val="ListParagraph"/>
              <w:numPr>
                <w:ilvl w:val="0"/>
                <w:numId w:val="7"/>
              </w:numPr>
            </w:pPr>
            <w:r>
              <w:t>Findet Lesen der Poster zu zeitaufwändig: Trifft nicht zu</w:t>
            </w:r>
          </w:p>
        </w:tc>
      </w:tr>
      <w:tr w:rsidR="00817A5C" w:rsidTr="005328B5">
        <w:tc>
          <w:tcPr>
            <w:tcW w:w="3227" w:type="dxa"/>
          </w:tcPr>
          <w:p w:rsidR="00817A5C" w:rsidRDefault="00817A5C" w:rsidP="005328B5">
            <w:r>
              <w:t>Ziele</w:t>
            </w:r>
          </w:p>
        </w:tc>
        <w:tc>
          <w:tcPr>
            <w:tcW w:w="5985" w:type="dxa"/>
          </w:tcPr>
          <w:p w:rsidR="00817A5C" w:rsidRDefault="00817A5C" w:rsidP="00EC49BA">
            <w:pPr>
              <w:pStyle w:val="ListParagraph"/>
              <w:keepNext/>
              <w:numPr>
                <w:ilvl w:val="0"/>
                <w:numId w:val="9"/>
              </w:numPr>
            </w:pPr>
            <w:r>
              <w:t>Zeit in den Pausen überbrücken</w:t>
            </w:r>
          </w:p>
        </w:tc>
      </w:tr>
    </w:tbl>
    <w:p w:rsidR="00817A5C" w:rsidRPr="004C727F" w:rsidRDefault="00817A5C" w:rsidP="00817A5C">
      <w:pPr>
        <w:pStyle w:val="Heading6"/>
        <w:ind w:left="1151" w:hanging="1151"/>
      </w:pPr>
      <w:bookmarkStart w:id="176" w:name="_Toc327350048"/>
      <w:r>
        <w:t>Ist-Szenario-1</w:t>
      </w:r>
      <w:bookmarkEnd w:id="176"/>
    </w:p>
    <w:p w:rsidR="00817A5C" w:rsidRDefault="00817A5C" w:rsidP="00817A5C">
      <w:r>
        <w:t>Erich besucht zusammen mit seinen Firmenkollegen eine Veranstaltung an der HSR. Diese findet in der Aula im Gebäude 4 statt. Nach einer Einführung erfolgt die erste Pause. Erich und seine Kollegen nutzen diese Zeit, um etwas nach draussen zu gehen und frische Luft zu schnappen. Auf dem Weg dorthin haben sie noch genug Zeit, um sich im Gebäude etwas genauer umzusehen und betrachten für kurze Zeit den Informationsstand. Ihr Interesse verfliegt jedoch recht schnell, da es sich hierbei vor allem um Informationen für zukünftige Studenten oder Angebote für Studierende handelt. Die Gruppe begibt sich nach draussen und kehrt erst zurück, als sie in den Saal gerufen wird.</w:t>
      </w:r>
    </w:p>
    <w:p w:rsidR="00817A5C" w:rsidRDefault="00817A5C" w:rsidP="00817A5C">
      <w:pPr>
        <w:pStyle w:val="Heading6"/>
        <w:ind w:left="1151" w:hanging="1151"/>
      </w:pPr>
      <w:bookmarkStart w:id="177" w:name="_Toc327350049"/>
      <w:r>
        <w:t>Soll</w:t>
      </w:r>
      <w:r w:rsidRPr="0047585F">
        <w:rPr>
          <w:rStyle w:val="Heading6Char"/>
        </w:rPr>
        <w:t>-</w:t>
      </w:r>
      <w:r>
        <w:t>Szenario-1</w:t>
      </w:r>
      <w:bookmarkEnd w:id="177"/>
    </w:p>
    <w:p w:rsidR="00817A5C" w:rsidRPr="00A00B34" w:rsidRDefault="00817A5C" w:rsidP="00817A5C">
      <w:r>
        <w:t xml:space="preserve">Erich besucht zusammen mit seinen Firmenkollegen eine Veranstaltung an der HSR. Diese findet in der Aula im Gebäude 4 statt. Schon beim Betreten des Gebäudes </w:t>
      </w:r>
      <w:proofErr w:type="gramStart"/>
      <w:r>
        <w:t>fällt</w:t>
      </w:r>
      <w:proofErr w:type="gramEnd"/>
      <w:r>
        <w:t xml:space="preserve"> ihm die Videowall an der Wand im Eingangsbereich auf. Jedoch hat er keine Zeit, sich genauer damit auseinanderzusetzen, da die Veranstaltung gleich beginnt und er sich unverzüglich in die Aula begeben muss. Nach einer Einführung erfolgt die erste Pause. Erich und seine Kollegen nutzen diese Zeit, um etwas nach draussen zu gehen und frische Luft zu schnappen. Auf dem Weg dorthin </w:t>
      </w:r>
      <w:proofErr w:type="gramStart"/>
      <w:r>
        <w:t>fällt</w:t>
      </w:r>
      <w:proofErr w:type="gramEnd"/>
      <w:r>
        <w:t xml:space="preserve"> ihm wieder die Videowall auf. Interessiert nähert er sich dieser und bemerkt, dass diese auf seine Bewegungen reagiert. Erich stellt bei näherer Betrachtung fest, dass es sich bei den angezeigten Elementen um Poster zu Arbeiten, die an der Hochschule durchgeführt wurden, handelt. Erich sieht sich einige der Poster an und möchte eines davon genauer studieren. In diesem Moment werden er und seine Gruppe jedoch wieder in den Saal gerufen. Erich nimmt sich jedoch fest vor, die Videowall am Mittag noch einmal über längere Zeit zu nutzen.</w:t>
      </w:r>
      <w:r>
        <w:br w:type="page"/>
      </w:r>
    </w:p>
    <w:p w:rsidR="00817A5C" w:rsidRDefault="00817A5C" w:rsidP="00817A5C">
      <w:pPr>
        <w:pStyle w:val="Heading3"/>
      </w:pPr>
      <w:bookmarkStart w:id="178" w:name="_Toc327350050"/>
      <w:bookmarkStart w:id="179" w:name="_Toc327350348"/>
      <w:r>
        <w:lastRenderedPageBreak/>
        <w:t>Sofortiges Erfolgserlebnis</w:t>
      </w:r>
      <w:bookmarkEnd w:id="178"/>
      <w:bookmarkEnd w:id="179"/>
    </w:p>
    <w:p w:rsidR="00817A5C" w:rsidRDefault="00817A5C" w:rsidP="00817A5C">
      <w:r>
        <w:t>Gerätesoftware und Internetapplikationen, welche dem Benutzer ein sofortiges Erfolgserlebnis bieten, haben eine positive Wirkung auf den Nutzer. Das Erfolgserlebnis vermittelt ihm das Gefühl, dass er fähig ist, die Applikation zu bedienen: Eine Swipe-Geste auf dem Smartphone bestätigt das eigene Tun, indem unverzüglich der nächste Screen angezeigt wird. Ein Tastendruck in der Suchleiste erzeugt eine unmittelbare Antwort, indem eine Liste von möglichen Suchbegriffen anzeigt wird.</w:t>
      </w:r>
    </w:p>
    <w:p w:rsidR="00817A5C" w:rsidRDefault="00817A5C" w:rsidP="00817A5C">
      <w:r>
        <w:t xml:space="preserve">Auch die Videowall bietet ein sofortiges Erfolgserlebnis. Sobald der Benutzer von Kinect erkannt worden ist, wird das Skelett des Benutzers auf </w:t>
      </w:r>
      <w:proofErr w:type="gramStart"/>
      <w:r>
        <w:t>der Wall</w:t>
      </w:r>
      <w:proofErr w:type="gramEnd"/>
      <w:r>
        <w:t xml:space="preserve"> dargestellt. Bewegt sich die Person, so macht das Skelett die Bewegungen zeitgleich nach. Sofort realisiert der Nutzer, dass das Skelett ihn selbst darstellt und weiss somit, dass er die Steuerung der Applikation in der Hand hat.</w:t>
      </w:r>
    </w:p>
    <w:p w:rsidR="00817A5C" w:rsidRDefault="00817A5C" w:rsidP="00817A5C">
      <w:pPr>
        <w:pStyle w:val="Heading3"/>
      </w:pPr>
      <w:bookmarkStart w:id="180" w:name="_Toc327350051"/>
      <w:bookmarkStart w:id="181" w:name="_Toc327350349"/>
      <w:r>
        <w:t>Motivation zur wiederholten Nutzung der Videowall</w:t>
      </w:r>
      <w:bookmarkEnd w:id="180"/>
      <w:bookmarkEnd w:id="181"/>
    </w:p>
    <w:p w:rsidR="00817A5C" w:rsidRDefault="00817A5C" w:rsidP="00817A5C">
      <w:r>
        <w:t xml:space="preserve">Ein Demomodus soll die Videowall attraktiv machen und die Aufmerksamkeit der Passanten wecken. Interessante Inhalte aus verschiedenen Themenbereichen sollen die Nutzer motivieren, mit der Wall zu interagieren. </w:t>
      </w:r>
    </w:p>
    <w:p w:rsidR="00817A5C" w:rsidRDefault="00817A5C" w:rsidP="00817A5C">
      <w:r>
        <w:t xml:space="preserve">Auf </w:t>
      </w:r>
      <w:proofErr w:type="gramStart"/>
      <w:r>
        <w:t>der Wall</w:t>
      </w:r>
      <w:proofErr w:type="gramEnd"/>
      <w:r>
        <w:t xml:space="preserve"> sollen daher Informationen, die für die unterschiedlichen Benutzergruppen von Interesse sind, präsentiert werden:</w:t>
      </w:r>
    </w:p>
    <w:p w:rsidR="00817A5C" w:rsidRDefault="00817A5C" w:rsidP="00EC49BA">
      <w:pPr>
        <w:pStyle w:val="ListParagraph"/>
        <w:numPr>
          <w:ilvl w:val="0"/>
          <w:numId w:val="9"/>
        </w:numPr>
      </w:pPr>
      <w:r>
        <w:t xml:space="preserve">Für Studenten, welche sich für Bachelorarbeiten interessieren, eignet sich das Browsen der Poster. Jedes Semester kommen hier neue Arbeiten hinzu, die Auswahl vergrössert sich also stets. Es ist denkbar, auf </w:t>
      </w:r>
      <w:proofErr w:type="gramStart"/>
      <w:r>
        <w:t>der Videowall</w:t>
      </w:r>
      <w:proofErr w:type="gramEnd"/>
      <w:r>
        <w:t xml:space="preserve"> Videos über die Arbeiten zu präsentieren. Das macht die Wall interaktiver und somit interessanter für eine wiederholte Nutzung.</w:t>
      </w:r>
    </w:p>
    <w:p w:rsidR="00817A5C" w:rsidRDefault="00817A5C" w:rsidP="00EC49BA">
      <w:pPr>
        <w:pStyle w:val="ListParagraph"/>
        <w:numPr>
          <w:ilvl w:val="0"/>
          <w:numId w:val="9"/>
        </w:numPr>
      </w:pPr>
      <w:r>
        <w:t>Für Eventbesucher ist es sicher von Interesse, an einem zentralen Ort einen Überblick über den Event erhalten zu können. Gerade technisch affine Benutzer können sich auch für das Browsen der Poster begeistern.</w:t>
      </w:r>
    </w:p>
    <w:p w:rsidR="00817A5C" w:rsidRDefault="00817A5C" w:rsidP="00EC49BA">
      <w:pPr>
        <w:pStyle w:val="ListParagraph"/>
        <w:numPr>
          <w:ilvl w:val="0"/>
          <w:numId w:val="9"/>
        </w:numPr>
      </w:pPr>
      <w:r>
        <w:t xml:space="preserve">Für Studenten, welche sich nicht so sehr für die Bachelorarbeiten erwärmen können, und für Besucher besteht die Möglichkeit, sich über die Videowall über das Mittagsmenu der öffentlichen Mensa der Hochschule zu informieren. Eine Erheiterung durch ein einfaches Spiel soll die Motivation der Passanten allgemein zur wiederholten Nutzung der Wall aufrecht zu erhalten. </w:t>
      </w:r>
      <w:bookmarkEnd w:id="84"/>
    </w:p>
    <w:p w:rsidR="005328B5" w:rsidRDefault="005328B5">
      <w:r>
        <w:br w:type="page"/>
      </w:r>
    </w:p>
    <w:p w:rsidR="005328B5" w:rsidRDefault="005328B5" w:rsidP="005328B5">
      <w:pPr>
        <w:pStyle w:val="Heading2"/>
      </w:pPr>
      <w:bookmarkStart w:id="182" w:name="Anforderungen"/>
      <w:bookmarkStart w:id="183" w:name="_Toc327350350"/>
      <w:r>
        <w:lastRenderedPageBreak/>
        <w:t>Anforderungen</w:t>
      </w:r>
      <w:bookmarkEnd w:id="183"/>
    </w:p>
    <w:p w:rsidR="003D2333" w:rsidRDefault="005328B5">
      <w:pPr>
        <w:pStyle w:val="TOC1"/>
        <w:tabs>
          <w:tab w:val="left" w:pos="600"/>
          <w:tab w:val="right" w:leader="dot" w:pos="9062"/>
        </w:tabs>
        <w:rPr>
          <w:b w:val="0"/>
          <w:noProof/>
          <w:sz w:val="22"/>
          <w:szCs w:val="22"/>
          <w:lang w:eastAsia="de-CH"/>
        </w:rPr>
      </w:pPr>
      <w:r>
        <w:fldChar w:fldCharType="begin"/>
      </w:r>
      <w:r>
        <w:instrText xml:space="preserve"> TOC \b Anforderungen \h \z \u \t "Heading 3;1;Heading 4;2;Heading 5;3;Heading 6;4" </w:instrText>
      </w:r>
      <w:r>
        <w:fldChar w:fldCharType="separate"/>
      </w:r>
      <w:hyperlink w:anchor="_Toc327350052" w:history="1">
        <w:r w:rsidR="003D2333" w:rsidRPr="00344552">
          <w:rPr>
            <w:rStyle w:val="Hyperlink"/>
            <w:noProof/>
          </w:rPr>
          <w:t>I.4.1</w:t>
        </w:r>
        <w:r w:rsidR="003D2333">
          <w:rPr>
            <w:b w:val="0"/>
            <w:noProof/>
            <w:sz w:val="22"/>
            <w:szCs w:val="22"/>
            <w:lang w:eastAsia="de-CH"/>
          </w:rPr>
          <w:tab/>
        </w:r>
        <w:r w:rsidR="003D2333" w:rsidRPr="00344552">
          <w:rPr>
            <w:rStyle w:val="Hyperlink"/>
            <w:noProof/>
          </w:rPr>
          <w:t>Änderungsgeschichte</w:t>
        </w:r>
        <w:r w:rsidR="003D2333">
          <w:rPr>
            <w:noProof/>
            <w:webHidden/>
          </w:rPr>
          <w:tab/>
        </w:r>
        <w:r w:rsidR="003D2333">
          <w:rPr>
            <w:noProof/>
            <w:webHidden/>
          </w:rPr>
          <w:fldChar w:fldCharType="begin"/>
        </w:r>
        <w:r w:rsidR="003D2333">
          <w:rPr>
            <w:noProof/>
            <w:webHidden/>
          </w:rPr>
          <w:instrText xml:space="preserve"> PAGEREF _Toc327350052 \h </w:instrText>
        </w:r>
        <w:r w:rsidR="003D2333">
          <w:rPr>
            <w:noProof/>
            <w:webHidden/>
          </w:rPr>
        </w:r>
        <w:r w:rsidR="003D2333">
          <w:rPr>
            <w:noProof/>
            <w:webHidden/>
          </w:rPr>
          <w:fldChar w:fldCharType="separate"/>
        </w:r>
        <w:r w:rsidR="003D2333">
          <w:rPr>
            <w:noProof/>
            <w:webHidden/>
          </w:rPr>
          <w:t>38</w:t>
        </w:r>
        <w:r w:rsidR="003D2333">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053" w:history="1">
        <w:r w:rsidRPr="00344552">
          <w:rPr>
            <w:rStyle w:val="Hyperlink"/>
            <w:noProof/>
          </w:rPr>
          <w:t>I.4.2</w:t>
        </w:r>
        <w:r>
          <w:rPr>
            <w:b w:val="0"/>
            <w:noProof/>
            <w:sz w:val="22"/>
            <w:szCs w:val="22"/>
            <w:lang w:eastAsia="de-CH"/>
          </w:rPr>
          <w:tab/>
        </w:r>
        <w:r w:rsidRPr="00344552">
          <w:rPr>
            <w:rStyle w:val="Hyperlink"/>
            <w:noProof/>
          </w:rPr>
          <w:t>Tools</w:t>
        </w:r>
        <w:r>
          <w:rPr>
            <w:noProof/>
            <w:webHidden/>
          </w:rPr>
          <w:tab/>
        </w:r>
        <w:r>
          <w:rPr>
            <w:noProof/>
            <w:webHidden/>
          </w:rPr>
          <w:fldChar w:fldCharType="begin"/>
        </w:r>
        <w:r>
          <w:rPr>
            <w:noProof/>
            <w:webHidden/>
          </w:rPr>
          <w:instrText xml:space="preserve"> PAGEREF _Toc327350053 \h </w:instrText>
        </w:r>
        <w:r>
          <w:rPr>
            <w:noProof/>
            <w:webHidden/>
          </w:rPr>
        </w:r>
        <w:r>
          <w:rPr>
            <w:noProof/>
            <w:webHidden/>
          </w:rPr>
          <w:fldChar w:fldCharType="separate"/>
        </w:r>
        <w:r>
          <w:rPr>
            <w:noProof/>
            <w:webHidden/>
          </w:rPr>
          <w:t>39</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054" w:history="1">
        <w:r w:rsidRPr="00344552">
          <w:rPr>
            <w:rStyle w:val="Hyperlink"/>
            <w:noProof/>
          </w:rPr>
          <w:t>I.4.3</w:t>
        </w:r>
        <w:r>
          <w:rPr>
            <w:b w:val="0"/>
            <w:noProof/>
            <w:sz w:val="22"/>
            <w:szCs w:val="22"/>
            <w:lang w:eastAsia="de-CH"/>
          </w:rPr>
          <w:tab/>
        </w:r>
        <w:r w:rsidRPr="00344552">
          <w:rPr>
            <w:rStyle w:val="Hyperlink"/>
            <w:noProof/>
          </w:rPr>
          <w:t>Funktionale Anforderungen</w:t>
        </w:r>
        <w:r>
          <w:rPr>
            <w:noProof/>
            <w:webHidden/>
          </w:rPr>
          <w:tab/>
        </w:r>
        <w:r>
          <w:rPr>
            <w:noProof/>
            <w:webHidden/>
          </w:rPr>
          <w:fldChar w:fldCharType="begin"/>
        </w:r>
        <w:r>
          <w:rPr>
            <w:noProof/>
            <w:webHidden/>
          </w:rPr>
          <w:instrText xml:space="preserve"> PAGEREF _Toc327350054 \h </w:instrText>
        </w:r>
        <w:r>
          <w:rPr>
            <w:noProof/>
            <w:webHidden/>
          </w:rPr>
        </w:r>
        <w:r>
          <w:rPr>
            <w:noProof/>
            <w:webHidden/>
          </w:rPr>
          <w:fldChar w:fldCharType="separate"/>
        </w:r>
        <w:r>
          <w:rPr>
            <w:noProof/>
            <w:webHidden/>
          </w:rPr>
          <w:t>39</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055" w:history="1">
        <w:r w:rsidRPr="00344552">
          <w:rPr>
            <w:rStyle w:val="Hyperlink"/>
            <w:noProof/>
          </w:rPr>
          <w:t>I.4.4</w:t>
        </w:r>
        <w:r>
          <w:rPr>
            <w:b w:val="0"/>
            <w:noProof/>
            <w:sz w:val="22"/>
            <w:szCs w:val="22"/>
            <w:lang w:eastAsia="de-CH"/>
          </w:rPr>
          <w:tab/>
        </w:r>
        <w:r w:rsidRPr="00344552">
          <w:rPr>
            <w:rStyle w:val="Hyperlink"/>
            <w:noProof/>
          </w:rPr>
          <w:t>Nicht-funktionale Anforderungen</w:t>
        </w:r>
        <w:r>
          <w:rPr>
            <w:noProof/>
            <w:webHidden/>
          </w:rPr>
          <w:tab/>
        </w:r>
        <w:r>
          <w:rPr>
            <w:noProof/>
            <w:webHidden/>
          </w:rPr>
          <w:fldChar w:fldCharType="begin"/>
        </w:r>
        <w:r>
          <w:rPr>
            <w:noProof/>
            <w:webHidden/>
          </w:rPr>
          <w:instrText xml:space="preserve"> PAGEREF _Toc327350055 \h </w:instrText>
        </w:r>
        <w:r>
          <w:rPr>
            <w:noProof/>
            <w:webHidden/>
          </w:rPr>
        </w:r>
        <w:r>
          <w:rPr>
            <w:noProof/>
            <w:webHidden/>
          </w:rPr>
          <w:fldChar w:fldCharType="separate"/>
        </w:r>
        <w:r>
          <w:rPr>
            <w:noProof/>
            <w:webHidden/>
          </w:rPr>
          <w:t>46</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056" w:history="1">
        <w:r w:rsidRPr="00344552">
          <w:rPr>
            <w:rStyle w:val="Hyperlink"/>
            <w:noProof/>
          </w:rPr>
          <w:t>I.4.4.1</w:t>
        </w:r>
        <w:r>
          <w:rPr>
            <w:noProof/>
            <w:sz w:val="22"/>
            <w:szCs w:val="22"/>
            <w:lang w:eastAsia="de-CH"/>
          </w:rPr>
          <w:tab/>
        </w:r>
        <w:r w:rsidRPr="00344552">
          <w:rPr>
            <w:rStyle w:val="Hyperlink"/>
            <w:noProof/>
          </w:rPr>
          <w:t>Funktionalität</w:t>
        </w:r>
        <w:r>
          <w:rPr>
            <w:noProof/>
            <w:webHidden/>
          </w:rPr>
          <w:tab/>
        </w:r>
        <w:r>
          <w:rPr>
            <w:noProof/>
            <w:webHidden/>
          </w:rPr>
          <w:fldChar w:fldCharType="begin"/>
        </w:r>
        <w:r>
          <w:rPr>
            <w:noProof/>
            <w:webHidden/>
          </w:rPr>
          <w:instrText xml:space="preserve"> PAGEREF _Toc327350056 \h </w:instrText>
        </w:r>
        <w:r>
          <w:rPr>
            <w:noProof/>
            <w:webHidden/>
          </w:rPr>
        </w:r>
        <w:r>
          <w:rPr>
            <w:noProof/>
            <w:webHidden/>
          </w:rPr>
          <w:fldChar w:fldCharType="separate"/>
        </w:r>
        <w:r>
          <w:rPr>
            <w:noProof/>
            <w:webHidden/>
          </w:rPr>
          <w:t>46</w:t>
        </w:r>
        <w:r>
          <w:rPr>
            <w:noProof/>
            <w:webHidden/>
          </w:rPr>
          <w:fldChar w:fldCharType="end"/>
        </w:r>
      </w:hyperlink>
    </w:p>
    <w:p w:rsidR="003D2333" w:rsidRDefault="003D2333">
      <w:pPr>
        <w:pStyle w:val="TOC3"/>
        <w:tabs>
          <w:tab w:val="left" w:pos="1320"/>
          <w:tab w:val="right" w:leader="dot" w:pos="9062"/>
        </w:tabs>
        <w:rPr>
          <w:noProof/>
          <w:sz w:val="22"/>
        </w:rPr>
      </w:pPr>
      <w:hyperlink w:anchor="_Toc327350057" w:history="1">
        <w:r w:rsidRPr="00344552">
          <w:rPr>
            <w:rStyle w:val="Hyperlink"/>
            <w:noProof/>
          </w:rPr>
          <w:t>I.4.4.1.1</w:t>
        </w:r>
        <w:r>
          <w:rPr>
            <w:noProof/>
            <w:sz w:val="22"/>
          </w:rPr>
          <w:tab/>
        </w:r>
        <w:r w:rsidRPr="00344552">
          <w:rPr>
            <w:rStyle w:val="Hyperlink"/>
            <w:noProof/>
          </w:rPr>
          <w:t>Angemessenheit</w:t>
        </w:r>
        <w:r>
          <w:rPr>
            <w:noProof/>
            <w:webHidden/>
          </w:rPr>
          <w:tab/>
        </w:r>
        <w:r>
          <w:rPr>
            <w:noProof/>
            <w:webHidden/>
          </w:rPr>
          <w:fldChar w:fldCharType="begin"/>
        </w:r>
        <w:r>
          <w:rPr>
            <w:noProof/>
            <w:webHidden/>
          </w:rPr>
          <w:instrText xml:space="preserve"> PAGEREF _Toc327350057 \h </w:instrText>
        </w:r>
        <w:r>
          <w:rPr>
            <w:noProof/>
            <w:webHidden/>
          </w:rPr>
        </w:r>
        <w:r>
          <w:rPr>
            <w:noProof/>
            <w:webHidden/>
          </w:rPr>
          <w:fldChar w:fldCharType="separate"/>
        </w:r>
        <w:r>
          <w:rPr>
            <w:noProof/>
            <w:webHidden/>
          </w:rPr>
          <w:t>46</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058" w:history="1">
        <w:r w:rsidRPr="00344552">
          <w:rPr>
            <w:rStyle w:val="Hyperlink"/>
            <w:noProof/>
          </w:rPr>
          <w:t>I.4.4.2</w:t>
        </w:r>
        <w:r>
          <w:rPr>
            <w:noProof/>
            <w:sz w:val="22"/>
            <w:szCs w:val="22"/>
            <w:lang w:eastAsia="de-CH"/>
          </w:rPr>
          <w:tab/>
        </w:r>
        <w:r w:rsidRPr="00344552">
          <w:rPr>
            <w:rStyle w:val="Hyperlink"/>
            <w:noProof/>
          </w:rPr>
          <w:t>Zuverlässigkeit</w:t>
        </w:r>
        <w:r>
          <w:rPr>
            <w:noProof/>
            <w:webHidden/>
          </w:rPr>
          <w:tab/>
        </w:r>
        <w:r>
          <w:rPr>
            <w:noProof/>
            <w:webHidden/>
          </w:rPr>
          <w:fldChar w:fldCharType="begin"/>
        </w:r>
        <w:r>
          <w:rPr>
            <w:noProof/>
            <w:webHidden/>
          </w:rPr>
          <w:instrText xml:space="preserve"> PAGEREF _Toc327350058 \h </w:instrText>
        </w:r>
        <w:r>
          <w:rPr>
            <w:noProof/>
            <w:webHidden/>
          </w:rPr>
        </w:r>
        <w:r>
          <w:rPr>
            <w:noProof/>
            <w:webHidden/>
          </w:rPr>
          <w:fldChar w:fldCharType="separate"/>
        </w:r>
        <w:r>
          <w:rPr>
            <w:noProof/>
            <w:webHidden/>
          </w:rPr>
          <w:t>46</w:t>
        </w:r>
        <w:r>
          <w:rPr>
            <w:noProof/>
            <w:webHidden/>
          </w:rPr>
          <w:fldChar w:fldCharType="end"/>
        </w:r>
      </w:hyperlink>
    </w:p>
    <w:p w:rsidR="003D2333" w:rsidRDefault="003D2333">
      <w:pPr>
        <w:pStyle w:val="TOC3"/>
        <w:tabs>
          <w:tab w:val="left" w:pos="1320"/>
          <w:tab w:val="right" w:leader="dot" w:pos="9062"/>
        </w:tabs>
        <w:rPr>
          <w:noProof/>
          <w:sz w:val="22"/>
        </w:rPr>
      </w:pPr>
      <w:hyperlink w:anchor="_Toc327350059" w:history="1">
        <w:r w:rsidRPr="00344552">
          <w:rPr>
            <w:rStyle w:val="Hyperlink"/>
            <w:noProof/>
          </w:rPr>
          <w:t>I.4.4.2.1</w:t>
        </w:r>
        <w:r>
          <w:rPr>
            <w:noProof/>
            <w:sz w:val="22"/>
          </w:rPr>
          <w:tab/>
        </w:r>
        <w:r w:rsidRPr="00344552">
          <w:rPr>
            <w:rStyle w:val="Hyperlink"/>
            <w:noProof/>
          </w:rPr>
          <w:t>Reife</w:t>
        </w:r>
        <w:r>
          <w:rPr>
            <w:noProof/>
            <w:webHidden/>
          </w:rPr>
          <w:tab/>
        </w:r>
        <w:r>
          <w:rPr>
            <w:noProof/>
            <w:webHidden/>
          </w:rPr>
          <w:fldChar w:fldCharType="begin"/>
        </w:r>
        <w:r>
          <w:rPr>
            <w:noProof/>
            <w:webHidden/>
          </w:rPr>
          <w:instrText xml:space="preserve"> PAGEREF _Toc327350059 \h </w:instrText>
        </w:r>
        <w:r>
          <w:rPr>
            <w:noProof/>
            <w:webHidden/>
          </w:rPr>
        </w:r>
        <w:r>
          <w:rPr>
            <w:noProof/>
            <w:webHidden/>
          </w:rPr>
          <w:fldChar w:fldCharType="separate"/>
        </w:r>
        <w:r>
          <w:rPr>
            <w:noProof/>
            <w:webHidden/>
          </w:rPr>
          <w:t>46</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060" w:history="1">
        <w:r w:rsidRPr="00344552">
          <w:rPr>
            <w:rStyle w:val="Hyperlink"/>
            <w:noProof/>
          </w:rPr>
          <w:t>I.4.4.3</w:t>
        </w:r>
        <w:r>
          <w:rPr>
            <w:noProof/>
            <w:sz w:val="22"/>
            <w:szCs w:val="22"/>
            <w:lang w:eastAsia="de-CH"/>
          </w:rPr>
          <w:tab/>
        </w:r>
        <w:r w:rsidRPr="00344552">
          <w:rPr>
            <w:rStyle w:val="Hyperlink"/>
            <w:noProof/>
          </w:rPr>
          <w:t>Benutzbarkeit</w:t>
        </w:r>
        <w:r>
          <w:rPr>
            <w:noProof/>
            <w:webHidden/>
          </w:rPr>
          <w:tab/>
        </w:r>
        <w:r>
          <w:rPr>
            <w:noProof/>
            <w:webHidden/>
          </w:rPr>
          <w:fldChar w:fldCharType="begin"/>
        </w:r>
        <w:r>
          <w:rPr>
            <w:noProof/>
            <w:webHidden/>
          </w:rPr>
          <w:instrText xml:space="preserve"> PAGEREF _Toc327350060 \h </w:instrText>
        </w:r>
        <w:r>
          <w:rPr>
            <w:noProof/>
            <w:webHidden/>
          </w:rPr>
        </w:r>
        <w:r>
          <w:rPr>
            <w:noProof/>
            <w:webHidden/>
          </w:rPr>
          <w:fldChar w:fldCharType="separate"/>
        </w:r>
        <w:r>
          <w:rPr>
            <w:noProof/>
            <w:webHidden/>
          </w:rPr>
          <w:t>46</w:t>
        </w:r>
        <w:r>
          <w:rPr>
            <w:noProof/>
            <w:webHidden/>
          </w:rPr>
          <w:fldChar w:fldCharType="end"/>
        </w:r>
      </w:hyperlink>
    </w:p>
    <w:p w:rsidR="003D2333" w:rsidRDefault="003D2333">
      <w:pPr>
        <w:pStyle w:val="TOC3"/>
        <w:tabs>
          <w:tab w:val="left" w:pos="1320"/>
          <w:tab w:val="right" w:leader="dot" w:pos="9062"/>
        </w:tabs>
        <w:rPr>
          <w:noProof/>
          <w:sz w:val="22"/>
        </w:rPr>
      </w:pPr>
      <w:hyperlink w:anchor="_Toc327350061" w:history="1">
        <w:r w:rsidRPr="00344552">
          <w:rPr>
            <w:rStyle w:val="Hyperlink"/>
            <w:noProof/>
          </w:rPr>
          <w:t>I.4.4.3.1</w:t>
        </w:r>
        <w:r>
          <w:rPr>
            <w:noProof/>
            <w:sz w:val="22"/>
          </w:rPr>
          <w:tab/>
        </w:r>
        <w:r w:rsidRPr="00344552">
          <w:rPr>
            <w:rStyle w:val="Hyperlink"/>
            <w:noProof/>
          </w:rPr>
          <w:t>Verständlichkeit &amp; Erlernbarkeit</w:t>
        </w:r>
        <w:r>
          <w:rPr>
            <w:noProof/>
            <w:webHidden/>
          </w:rPr>
          <w:tab/>
        </w:r>
        <w:r>
          <w:rPr>
            <w:noProof/>
            <w:webHidden/>
          </w:rPr>
          <w:fldChar w:fldCharType="begin"/>
        </w:r>
        <w:r>
          <w:rPr>
            <w:noProof/>
            <w:webHidden/>
          </w:rPr>
          <w:instrText xml:space="preserve"> PAGEREF _Toc327350061 \h </w:instrText>
        </w:r>
        <w:r>
          <w:rPr>
            <w:noProof/>
            <w:webHidden/>
          </w:rPr>
        </w:r>
        <w:r>
          <w:rPr>
            <w:noProof/>
            <w:webHidden/>
          </w:rPr>
          <w:fldChar w:fldCharType="separate"/>
        </w:r>
        <w:r>
          <w:rPr>
            <w:noProof/>
            <w:webHidden/>
          </w:rPr>
          <w:t>46</w:t>
        </w:r>
        <w:r>
          <w:rPr>
            <w:noProof/>
            <w:webHidden/>
          </w:rPr>
          <w:fldChar w:fldCharType="end"/>
        </w:r>
      </w:hyperlink>
    </w:p>
    <w:p w:rsidR="003D2333" w:rsidRDefault="003D2333">
      <w:pPr>
        <w:pStyle w:val="TOC3"/>
        <w:tabs>
          <w:tab w:val="left" w:pos="1320"/>
          <w:tab w:val="right" w:leader="dot" w:pos="9062"/>
        </w:tabs>
        <w:rPr>
          <w:noProof/>
          <w:sz w:val="22"/>
        </w:rPr>
      </w:pPr>
      <w:hyperlink w:anchor="_Toc327350062" w:history="1">
        <w:r w:rsidRPr="00344552">
          <w:rPr>
            <w:rStyle w:val="Hyperlink"/>
            <w:noProof/>
          </w:rPr>
          <w:t>I.4.4.3.2</w:t>
        </w:r>
        <w:r>
          <w:rPr>
            <w:noProof/>
            <w:sz w:val="22"/>
          </w:rPr>
          <w:tab/>
        </w:r>
        <w:r w:rsidRPr="00344552">
          <w:rPr>
            <w:rStyle w:val="Hyperlink"/>
            <w:noProof/>
          </w:rPr>
          <w:t>Bedienbarkeit</w:t>
        </w:r>
        <w:r>
          <w:rPr>
            <w:noProof/>
            <w:webHidden/>
          </w:rPr>
          <w:tab/>
        </w:r>
        <w:r>
          <w:rPr>
            <w:noProof/>
            <w:webHidden/>
          </w:rPr>
          <w:fldChar w:fldCharType="begin"/>
        </w:r>
        <w:r>
          <w:rPr>
            <w:noProof/>
            <w:webHidden/>
          </w:rPr>
          <w:instrText xml:space="preserve"> PAGEREF _Toc327350062 \h </w:instrText>
        </w:r>
        <w:r>
          <w:rPr>
            <w:noProof/>
            <w:webHidden/>
          </w:rPr>
        </w:r>
        <w:r>
          <w:rPr>
            <w:noProof/>
            <w:webHidden/>
          </w:rPr>
          <w:fldChar w:fldCharType="separate"/>
        </w:r>
        <w:r>
          <w:rPr>
            <w:noProof/>
            <w:webHidden/>
          </w:rPr>
          <w:t>46</w:t>
        </w:r>
        <w:r>
          <w:rPr>
            <w:noProof/>
            <w:webHidden/>
          </w:rPr>
          <w:fldChar w:fldCharType="end"/>
        </w:r>
      </w:hyperlink>
    </w:p>
    <w:p w:rsidR="003D2333" w:rsidRDefault="003D2333">
      <w:pPr>
        <w:pStyle w:val="TOC3"/>
        <w:tabs>
          <w:tab w:val="left" w:pos="1320"/>
          <w:tab w:val="right" w:leader="dot" w:pos="9062"/>
        </w:tabs>
        <w:rPr>
          <w:noProof/>
          <w:sz w:val="22"/>
        </w:rPr>
      </w:pPr>
      <w:hyperlink w:anchor="_Toc327350063" w:history="1">
        <w:r w:rsidRPr="00344552">
          <w:rPr>
            <w:rStyle w:val="Hyperlink"/>
            <w:noProof/>
          </w:rPr>
          <w:t>I.4.4.3.3</w:t>
        </w:r>
        <w:r>
          <w:rPr>
            <w:noProof/>
            <w:sz w:val="22"/>
          </w:rPr>
          <w:tab/>
        </w:r>
        <w:r w:rsidRPr="00344552">
          <w:rPr>
            <w:rStyle w:val="Hyperlink"/>
            <w:noProof/>
          </w:rPr>
          <w:t>Attraktivität</w:t>
        </w:r>
        <w:r>
          <w:rPr>
            <w:noProof/>
            <w:webHidden/>
          </w:rPr>
          <w:tab/>
        </w:r>
        <w:r>
          <w:rPr>
            <w:noProof/>
            <w:webHidden/>
          </w:rPr>
          <w:fldChar w:fldCharType="begin"/>
        </w:r>
        <w:r>
          <w:rPr>
            <w:noProof/>
            <w:webHidden/>
          </w:rPr>
          <w:instrText xml:space="preserve"> PAGEREF _Toc327350063 \h </w:instrText>
        </w:r>
        <w:r>
          <w:rPr>
            <w:noProof/>
            <w:webHidden/>
          </w:rPr>
        </w:r>
        <w:r>
          <w:rPr>
            <w:noProof/>
            <w:webHidden/>
          </w:rPr>
          <w:fldChar w:fldCharType="separate"/>
        </w:r>
        <w:r>
          <w:rPr>
            <w:noProof/>
            <w:webHidden/>
          </w:rPr>
          <w:t>46</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064" w:history="1">
        <w:r w:rsidRPr="00344552">
          <w:rPr>
            <w:rStyle w:val="Hyperlink"/>
            <w:noProof/>
          </w:rPr>
          <w:t>I.4.4.4</w:t>
        </w:r>
        <w:r>
          <w:rPr>
            <w:noProof/>
            <w:sz w:val="22"/>
            <w:szCs w:val="22"/>
            <w:lang w:eastAsia="de-CH"/>
          </w:rPr>
          <w:tab/>
        </w:r>
        <w:r w:rsidRPr="00344552">
          <w:rPr>
            <w:rStyle w:val="Hyperlink"/>
            <w:noProof/>
          </w:rPr>
          <w:t>Effizienz</w:t>
        </w:r>
        <w:r>
          <w:rPr>
            <w:noProof/>
            <w:webHidden/>
          </w:rPr>
          <w:tab/>
        </w:r>
        <w:r>
          <w:rPr>
            <w:noProof/>
            <w:webHidden/>
          </w:rPr>
          <w:fldChar w:fldCharType="begin"/>
        </w:r>
        <w:r>
          <w:rPr>
            <w:noProof/>
            <w:webHidden/>
          </w:rPr>
          <w:instrText xml:space="preserve"> PAGEREF _Toc327350064 \h </w:instrText>
        </w:r>
        <w:r>
          <w:rPr>
            <w:noProof/>
            <w:webHidden/>
          </w:rPr>
        </w:r>
        <w:r>
          <w:rPr>
            <w:noProof/>
            <w:webHidden/>
          </w:rPr>
          <w:fldChar w:fldCharType="separate"/>
        </w:r>
        <w:r>
          <w:rPr>
            <w:noProof/>
            <w:webHidden/>
          </w:rPr>
          <w:t>47</w:t>
        </w:r>
        <w:r>
          <w:rPr>
            <w:noProof/>
            <w:webHidden/>
          </w:rPr>
          <w:fldChar w:fldCharType="end"/>
        </w:r>
      </w:hyperlink>
    </w:p>
    <w:p w:rsidR="003D2333" w:rsidRDefault="003D2333">
      <w:pPr>
        <w:pStyle w:val="TOC3"/>
        <w:tabs>
          <w:tab w:val="left" w:pos="1320"/>
          <w:tab w:val="right" w:leader="dot" w:pos="9062"/>
        </w:tabs>
        <w:rPr>
          <w:noProof/>
          <w:sz w:val="22"/>
        </w:rPr>
      </w:pPr>
      <w:hyperlink w:anchor="_Toc327350065" w:history="1">
        <w:r w:rsidRPr="00344552">
          <w:rPr>
            <w:rStyle w:val="Hyperlink"/>
            <w:noProof/>
          </w:rPr>
          <w:t>I.4.4.4.1</w:t>
        </w:r>
        <w:r>
          <w:rPr>
            <w:noProof/>
            <w:sz w:val="22"/>
          </w:rPr>
          <w:tab/>
        </w:r>
        <w:r w:rsidRPr="00344552">
          <w:rPr>
            <w:rStyle w:val="Hyperlink"/>
            <w:noProof/>
          </w:rPr>
          <w:t>Zeitverhalten</w:t>
        </w:r>
        <w:r>
          <w:rPr>
            <w:noProof/>
            <w:webHidden/>
          </w:rPr>
          <w:tab/>
        </w:r>
        <w:r>
          <w:rPr>
            <w:noProof/>
            <w:webHidden/>
          </w:rPr>
          <w:fldChar w:fldCharType="begin"/>
        </w:r>
        <w:r>
          <w:rPr>
            <w:noProof/>
            <w:webHidden/>
          </w:rPr>
          <w:instrText xml:space="preserve"> PAGEREF _Toc327350065 \h </w:instrText>
        </w:r>
        <w:r>
          <w:rPr>
            <w:noProof/>
            <w:webHidden/>
          </w:rPr>
        </w:r>
        <w:r>
          <w:rPr>
            <w:noProof/>
            <w:webHidden/>
          </w:rPr>
          <w:fldChar w:fldCharType="separate"/>
        </w:r>
        <w:r>
          <w:rPr>
            <w:noProof/>
            <w:webHidden/>
          </w:rPr>
          <w:t>47</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066" w:history="1">
        <w:r w:rsidRPr="00344552">
          <w:rPr>
            <w:rStyle w:val="Hyperlink"/>
            <w:noProof/>
          </w:rPr>
          <w:t>I.4.4.5</w:t>
        </w:r>
        <w:r>
          <w:rPr>
            <w:noProof/>
            <w:sz w:val="22"/>
            <w:szCs w:val="22"/>
            <w:lang w:eastAsia="de-CH"/>
          </w:rPr>
          <w:tab/>
        </w:r>
        <w:r w:rsidRPr="00344552">
          <w:rPr>
            <w:rStyle w:val="Hyperlink"/>
            <w:noProof/>
          </w:rPr>
          <w:t>Änderbarkeit &amp; Wartbarkeit</w:t>
        </w:r>
        <w:r>
          <w:rPr>
            <w:noProof/>
            <w:webHidden/>
          </w:rPr>
          <w:tab/>
        </w:r>
        <w:r>
          <w:rPr>
            <w:noProof/>
            <w:webHidden/>
          </w:rPr>
          <w:fldChar w:fldCharType="begin"/>
        </w:r>
        <w:r>
          <w:rPr>
            <w:noProof/>
            <w:webHidden/>
          </w:rPr>
          <w:instrText xml:space="preserve"> PAGEREF _Toc327350066 \h </w:instrText>
        </w:r>
        <w:r>
          <w:rPr>
            <w:noProof/>
            <w:webHidden/>
          </w:rPr>
        </w:r>
        <w:r>
          <w:rPr>
            <w:noProof/>
            <w:webHidden/>
          </w:rPr>
          <w:fldChar w:fldCharType="separate"/>
        </w:r>
        <w:r>
          <w:rPr>
            <w:noProof/>
            <w:webHidden/>
          </w:rPr>
          <w:t>47</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067" w:history="1">
        <w:r w:rsidRPr="00344552">
          <w:rPr>
            <w:rStyle w:val="Hyperlink"/>
            <w:noProof/>
          </w:rPr>
          <w:t>I.4.4.6</w:t>
        </w:r>
        <w:r>
          <w:rPr>
            <w:noProof/>
            <w:sz w:val="22"/>
            <w:szCs w:val="22"/>
            <w:lang w:eastAsia="de-CH"/>
          </w:rPr>
          <w:tab/>
        </w:r>
        <w:r w:rsidRPr="00344552">
          <w:rPr>
            <w:rStyle w:val="Hyperlink"/>
            <w:noProof/>
          </w:rPr>
          <w:t>Übertragbarkeit</w:t>
        </w:r>
        <w:r>
          <w:rPr>
            <w:noProof/>
            <w:webHidden/>
          </w:rPr>
          <w:tab/>
        </w:r>
        <w:r>
          <w:rPr>
            <w:noProof/>
            <w:webHidden/>
          </w:rPr>
          <w:fldChar w:fldCharType="begin"/>
        </w:r>
        <w:r>
          <w:rPr>
            <w:noProof/>
            <w:webHidden/>
          </w:rPr>
          <w:instrText xml:space="preserve"> PAGEREF _Toc327350067 \h </w:instrText>
        </w:r>
        <w:r>
          <w:rPr>
            <w:noProof/>
            <w:webHidden/>
          </w:rPr>
        </w:r>
        <w:r>
          <w:rPr>
            <w:noProof/>
            <w:webHidden/>
          </w:rPr>
          <w:fldChar w:fldCharType="separate"/>
        </w:r>
        <w:r>
          <w:rPr>
            <w:noProof/>
            <w:webHidden/>
          </w:rPr>
          <w:t>47</w:t>
        </w:r>
        <w:r>
          <w:rPr>
            <w:noProof/>
            <w:webHidden/>
          </w:rPr>
          <w:fldChar w:fldCharType="end"/>
        </w:r>
      </w:hyperlink>
    </w:p>
    <w:p w:rsidR="003D2333" w:rsidRDefault="003D2333">
      <w:pPr>
        <w:pStyle w:val="TOC3"/>
        <w:tabs>
          <w:tab w:val="left" w:pos="1320"/>
          <w:tab w:val="right" w:leader="dot" w:pos="9062"/>
        </w:tabs>
        <w:rPr>
          <w:noProof/>
          <w:sz w:val="22"/>
        </w:rPr>
      </w:pPr>
      <w:hyperlink w:anchor="_Toc327350068" w:history="1">
        <w:r w:rsidRPr="00344552">
          <w:rPr>
            <w:rStyle w:val="Hyperlink"/>
            <w:noProof/>
          </w:rPr>
          <w:t>I.4.4.6.1</w:t>
        </w:r>
        <w:r>
          <w:rPr>
            <w:noProof/>
            <w:sz w:val="22"/>
          </w:rPr>
          <w:tab/>
        </w:r>
        <w:r w:rsidRPr="00344552">
          <w:rPr>
            <w:rStyle w:val="Hyperlink"/>
            <w:noProof/>
          </w:rPr>
          <w:t>Austauschbarkeit</w:t>
        </w:r>
        <w:r>
          <w:rPr>
            <w:noProof/>
            <w:webHidden/>
          </w:rPr>
          <w:tab/>
        </w:r>
        <w:r>
          <w:rPr>
            <w:noProof/>
            <w:webHidden/>
          </w:rPr>
          <w:fldChar w:fldCharType="begin"/>
        </w:r>
        <w:r>
          <w:rPr>
            <w:noProof/>
            <w:webHidden/>
          </w:rPr>
          <w:instrText xml:space="preserve"> PAGEREF _Toc327350068 \h </w:instrText>
        </w:r>
        <w:r>
          <w:rPr>
            <w:noProof/>
            <w:webHidden/>
          </w:rPr>
        </w:r>
        <w:r>
          <w:rPr>
            <w:noProof/>
            <w:webHidden/>
          </w:rPr>
          <w:fldChar w:fldCharType="separate"/>
        </w:r>
        <w:r>
          <w:rPr>
            <w:noProof/>
            <w:webHidden/>
          </w:rPr>
          <w:t>47</w:t>
        </w:r>
        <w:r>
          <w:rPr>
            <w:noProof/>
            <w:webHidden/>
          </w:rPr>
          <w:fldChar w:fldCharType="end"/>
        </w:r>
      </w:hyperlink>
    </w:p>
    <w:p w:rsidR="003D2333" w:rsidRDefault="003D2333">
      <w:pPr>
        <w:pStyle w:val="TOC3"/>
        <w:tabs>
          <w:tab w:val="left" w:pos="1320"/>
          <w:tab w:val="right" w:leader="dot" w:pos="9062"/>
        </w:tabs>
        <w:rPr>
          <w:noProof/>
          <w:sz w:val="22"/>
        </w:rPr>
      </w:pPr>
      <w:hyperlink w:anchor="_Toc327350069" w:history="1">
        <w:r w:rsidRPr="00344552">
          <w:rPr>
            <w:rStyle w:val="Hyperlink"/>
            <w:noProof/>
          </w:rPr>
          <w:t>I.4.4.6.2</w:t>
        </w:r>
        <w:r>
          <w:rPr>
            <w:noProof/>
            <w:sz w:val="22"/>
          </w:rPr>
          <w:tab/>
        </w:r>
        <w:r w:rsidRPr="00344552">
          <w:rPr>
            <w:rStyle w:val="Hyperlink"/>
            <w:noProof/>
          </w:rPr>
          <w:t>Installierbarkeit</w:t>
        </w:r>
        <w:r>
          <w:rPr>
            <w:noProof/>
            <w:webHidden/>
          </w:rPr>
          <w:tab/>
        </w:r>
        <w:r>
          <w:rPr>
            <w:noProof/>
            <w:webHidden/>
          </w:rPr>
          <w:fldChar w:fldCharType="begin"/>
        </w:r>
        <w:r>
          <w:rPr>
            <w:noProof/>
            <w:webHidden/>
          </w:rPr>
          <w:instrText xml:space="preserve"> PAGEREF _Toc327350069 \h </w:instrText>
        </w:r>
        <w:r>
          <w:rPr>
            <w:noProof/>
            <w:webHidden/>
          </w:rPr>
        </w:r>
        <w:r>
          <w:rPr>
            <w:noProof/>
            <w:webHidden/>
          </w:rPr>
          <w:fldChar w:fldCharType="separate"/>
        </w:r>
        <w:r>
          <w:rPr>
            <w:noProof/>
            <w:webHidden/>
          </w:rPr>
          <w:t>47</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070" w:history="1">
        <w:r w:rsidRPr="00344552">
          <w:rPr>
            <w:rStyle w:val="Hyperlink"/>
            <w:noProof/>
          </w:rPr>
          <w:t>I.4.5</w:t>
        </w:r>
        <w:r>
          <w:rPr>
            <w:b w:val="0"/>
            <w:noProof/>
            <w:sz w:val="22"/>
            <w:szCs w:val="22"/>
            <w:lang w:eastAsia="de-CH"/>
          </w:rPr>
          <w:tab/>
        </w:r>
        <w:r w:rsidRPr="00344552">
          <w:rPr>
            <w:rStyle w:val="Hyperlink"/>
            <w:noProof/>
          </w:rPr>
          <w:t xml:space="preserve">Design </w:t>
        </w:r>
        <w:r w:rsidRPr="00344552">
          <w:rPr>
            <w:rStyle w:val="Hyperlink"/>
            <w:noProof/>
            <w:lang w:val="en-US"/>
          </w:rPr>
          <w:t>Constraints</w:t>
        </w:r>
        <w:r>
          <w:rPr>
            <w:noProof/>
            <w:webHidden/>
          </w:rPr>
          <w:tab/>
        </w:r>
        <w:r>
          <w:rPr>
            <w:noProof/>
            <w:webHidden/>
          </w:rPr>
          <w:fldChar w:fldCharType="begin"/>
        </w:r>
        <w:r>
          <w:rPr>
            <w:noProof/>
            <w:webHidden/>
          </w:rPr>
          <w:instrText xml:space="preserve"> PAGEREF _Toc327350070 \h </w:instrText>
        </w:r>
        <w:r>
          <w:rPr>
            <w:noProof/>
            <w:webHidden/>
          </w:rPr>
        </w:r>
        <w:r>
          <w:rPr>
            <w:noProof/>
            <w:webHidden/>
          </w:rPr>
          <w:fldChar w:fldCharType="separate"/>
        </w:r>
        <w:r>
          <w:rPr>
            <w:noProof/>
            <w:webHidden/>
          </w:rPr>
          <w:t>47</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071" w:history="1">
        <w:r w:rsidRPr="00344552">
          <w:rPr>
            <w:rStyle w:val="Hyperlink"/>
            <w:noProof/>
          </w:rPr>
          <w:t>I.4.6</w:t>
        </w:r>
        <w:r>
          <w:rPr>
            <w:b w:val="0"/>
            <w:noProof/>
            <w:sz w:val="22"/>
            <w:szCs w:val="22"/>
            <w:lang w:eastAsia="de-CH"/>
          </w:rPr>
          <w:tab/>
        </w:r>
        <w:r w:rsidRPr="00344552">
          <w:rPr>
            <w:rStyle w:val="Hyperlink"/>
            <w:noProof/>
          </w:rPr>
          <w:t>Zugänglichkeit (</w:t>
        </w:r>
        <w:r w:rsidRPr="00344552">
          <w:rPr>
            <w:rStyle w:val="Hyperlink"/>
            <w:noProof/>
            <w:lang w:val="en-US"/>
          </w:rPr>
          <w:t>Accessibility</w:t>
        </w:r>
        <w:r w:rsidRPr="00344552">
          <w:rPr>
            <w:rStyle w:val="Hyperlink"/>
            <w:noProof/>
          </w:rPr>
          <w:t>)</w:t>
        </w:r>
        <w:r>
          <w:rPr>
            <w:noProof/>
            <w:webHidden/>
          </w:rPr>
          <w:tab/>
        </w:r>
        <w:r>
          <w:rPr>
            <w:noProof/>
            <w:webHidden/>
          </w:rPr>
          <w:fldChar w:fldCharType="begin"/>
        </w:r>
        <w:r>
          <w:rPr>
            <w:noProof/>
            <w:webHidden/>
          </w:rPr>
          <w:instrText xml:space="preserve"> PAGEREF _Toc327350071 \h </w:instrText>
        </w:r>
        <w:r>
          <w:rPr>
            <w:noProof/>
            <w:webHidden/>
          </w:rPr>
        </w:r>
        <w:r>
          <w:rPr>
            <w:noProof/>
            <w:webHidden/>
          </w:rPr>
          <w:fldChar w:fldCharType="separate"/>
        </w:r>
        <w:r>
          <w:rPr>
            <w:noProof/>
            <w:webHidden/>
          </w:rPr>
          <w:t>47</w:t>
        </w:r>
        <w:r>
          <w:rPr>
            <w:noProof/>
            <w:webHidden/>
          </w:rPr>
          <w:fldChar w:fldCharType="end"/>
        </w:r>
      </w:hyperlink>
    </w:p>
    <w:p w:rsidR="005328B5" w:rsidRPr="0001739B" w:rsidRDefault="005328B5" w:rsidP="005328B5">
      <w:r>
        <w:fldChar w:fldCharType="end"/>
      </w:r>
    </w:p>
    <w:p w:rsidR="005328B5" w:rsidRPr="003B436F" w:rsidRDefault="005328B5" w:rsidP="005328B5">
      <w:pPr>
        <w:pStyle w:val="Heading3"/>
      </w:pPr>
      <w:bookmarkStart w:id="184" w:name="_Toc327350052"/>
      <w:bookmarkStart w:id="185" w:name="_Toc327350351"/>
      <w:r>
        <w:t>Änderungsgeschichte</w:t>
      </w:r>
      <w:bookmarkEnd w:id="184"/>
      <w:bookmarkEnd w:id="185"/>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5328B5" w:rsidTr="005328B5">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5328B5" w:rsidRDefault="005328B5" w:rsidP="005328B5">
            <w:r>
              <w:t>Datum</w:t>
            </w:r>
          </w:p>
        </w:tc>
        <w:tc>
          <w:tcPr>
            <w:tcW w:w="993" w:type="dxa"/>
          </w:tcPr>
          <w:p w:rsidR="005328B5" w:rsidRDefault="005328B5" w:rsidP="005328B5">
            <w:r>
              <w:t>Version</w:t>
            </w:r>
          </w:p>
        </w:tc>
        <w:tc>
          <w:tcPr>
            <w:tcW w:w="4674" w:type="dxa"/>
          </w:tcPr>
          <w:p w:rsidR="005328B5" w:rsidRDefault="005328B5" w:rsidP="005328B5">
            <w:r>
              <w:t>Änderung</w:t>
            </w:r>
          </w:p>
        </w:tc>
        <w:tc>
          <w:tcPr>
            <w:tcW w:w="2303" w:type="dxa"/>
          </w:tcPr>
          <w:p w:rsidR="005328B5" w:rsidRDefault="005328B5" w:rsidP="005328B5">
            <w:r>
              <w:t>Autor</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Pr="00F9181E" w:rsidRDefault="005328B5" w:rsidP="005328B5">
            <w:pPr>
              <w:rPr>
                <w:b/>
              </w:rPr>
            </w:pPr>
            <w:r>
              <w:t>18.05.2012</w:t>
            </w:r>
          </w:p>
        </w:tc>
        <w:tc>
          <w:tcPr>
            <w:tcW w:w="993" w:type="dxa"/>
          </w:tcPr>
          <w:p w:rsidR="005328B5" w:rsidRPr="00F9181E" w:rsidRDefault="005328B5" w:rsidP="005328B5">
            <w:r w:rsidRPr="00F9181E">
              <w:t>1.0</w:t>
            </w:r>
          </w:p>
        </w:tc>
        <w:tc>
          <w:tcPr>
            <w:tcW w:w="4674" w:type="dxa"/>
          </w:tcPr>
          <w:p w:rsidR="005328B5" w:rsidRPr="00F9181E" w:rsidRDefault="005328B5" w:rsidP="005328B5">
            <w:r w:rsidRPr="00F9181E">
              <w:t>Erste Version des Dokuments</w:t>
            </w:r>
          </w:p>
        </w:tc>
        <w:tc>
          <w:tcPr>
            <w:tcW w:w="2303" w:type="dxa"/>
          </w:tcPr>
          <w:p w:rsidR="005328B5" w:rsidRPr="00F9181E" w:rsidRDefault="005328B5" w:rsidP="005328B5">
            <w:r>
              <w:t>CH</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19.05.2012</w:t>
            </w:r>
          </w:p>
        </w:tc>
        <w:tc>
          <w:tcPr>
            <w:tcW w:w="993" w:type="dxa"/>
          </w:tcPr>
          <w:p w:rsidR="005328B5" w:rsidRPr="00F9181E" w:rsidRDefault="005328B5" w:rsidP="005328B5">
            <w:r>
              <w:t>1.1</w:t>
            </w:r>
          </w:p>
        </w:tc>
        <w:tc>
          <w:tcPr>
            <w:tcW w:w="4674" w:type="dxa"/>
          </w:tcPr>
          <w:p w:rsidR="005328B5" w:rsidRPr="00F9181E" w:rsidRDefault="005328B5" w:rsidP="005328B5">
            <w:r>
              <w:t xml:space="preserve">Review </w:t>
            </w:r>
            <w:r w:rsidRPr="00AF23A5">
              <w:t>Accessibility</w:t>
            </w:r>
          </w:p>
        </w:tc>
        <w:tc>
          <w:tcPr>
            <w:tcW w:w="2303" w:type="dxa"/>
          </w:tcPr>
          <w:p w:rsidR="005328B5" w:rsidRDefault="005328B5" w:rsidP="005328B5">
            <w:r>
              <w:t>DT</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29.05.2012</w:t>
            </w:r>
          </w:p>
        </w:tc>
        <w:tc>
          <w:tcPr>
            <w:tcW w:w="993" w:type="dxa"/>
          </w:tcPr>
          <w:p w:rsidR="005328B5" w:rsidRDefault="005328B5" w:rsidP="005328B5">
            <w:r>
              <w:t>1.2</w:t>
            </w:r>
          </w:p>
        </w:tc>
        <w:tc>
          <w:tcPr>
            <w:tcW w:w="4674" w:type="dxa"/>
          </w:tcPr>
          <w:p w:rsidR="005328B5" w:rsidRDefault="005328B5" w:rsidP="005328B5">
            <w:r>
              <w:t>Funktionale &amp; Nicht-funktionale Anforderungen</w:t>
            </w:r>
          </w:p>
        </w:tc>
        <w:tc>
          <w:tcPr>
            <w:tcW w:w="2303" w:type="dxa"/>
          </w:tcPr>
          <w:p w:rsidR="005328B5" w:rsidRDefault="005328B5" w:rsidP="005328B5">
            <w:r>
              <w:t>CH</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29.05.2012</w:t>
            </w:r>
          </w:p>
        </w:tc>
        <w:tc>
          <w:tcPr>
            <w:tcW w:w="993" w:type="dxa"/>
          </w:tcPr>
          <w:p w:rsidR="005328B5" w:rsidRDefault="005328B5" w:rsidP="005328B5">
            <w:r>
              <w:t>1.3</w:t>
            </w:r>
          </w:p>
        </w:tc>
        <w:tc>
          <w:tcPr>
            <w:tcW w:w="4674" w:type="dxa"/>
          </w:tcPr>
          <w:p w:rsidR="005328B5" w:rsidRDefault="005328B5" w:rsidP="005328B5">
            <w:r>
              <w:t>Review Funktionale Anforderungen</w:t>
            </w:r>
          </w:p>
        </w:tc>
        <w:tc>
          <w:tcPr>
            <w:tcW w:w="2303" w:type="dxa"/>
          </w:tcPr>
          <w:p w:rsidR="005328B5" w:rsidRDefault="005328B5" w:rsidP="005328B5">
            <w:r>
              <w:t>DT</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04.06.2012</w:t>
            </w:r>
          </w:p>
        </w:tc>
        <w:tc>
          <w:tcPr>
            <w:tcW w:w="993" w:type="dxa"/>
          </w:tcPr>
          <w:p w:rsidR="005328B5" w:rsidRDefault="005328B5" w:rsidP="005328B5">
            <w:r>
              <w:t>1.4</w:t>
            </w:r>
          </w:p>
        </w:tc>
        <w:tc>
          <w:tcPr>
            <w:tcW w:w="4674" w:type="dxa"/>
          </w:tcPr>
          <w:p w:rsidR="005328B5" w:rsidRDefault="005328B5" w:rsidP="005328B5">
            <w:r>
              <w:t>Design Constraints</w:t>
            </w:r>
          </w:p>
        </w:tc>
        <w:tc>
          <w:tcPr>
            <w:tcW w:w="2303" w:type="dxa"/>
          </w:tcPr>
          <w:p w:rsidR="005328B5" w:rsidRDefault="005328B5" w:rsidP="005328B5">
            <w:r>
              <w:t>CH</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04.06.2012</w:t>
            </w:r>
          </w:p>
        </w:tc>
        <w:tc>
          <w:tcPr>
            <w:tcW w:w="993" w:type="dxa"/>
          </w:tcPr>
          <w:p w:rsidR="005328B5" w:rsidRDefault="005328B5" w:rsidP="005328B5">
            <w:r>
              <w:t>1.5</w:t>
            </w:r>
          </w:p>
        </w:tc>
        <w:tc>
          <w:tcPr>
            <w:tcW w:w="4674" w:type="dxa"/>
          </w:tcPr>
          <w:p w:rsidR="005328B5" w:rsidRDefault="005328B5" w:rsidP="005328B5">
            <w:r>
              <w:t>Nicht-funktionale Anforderungen</w:t>
            </w:r>
          </w:p>
        </w:tc>
        <w:tc>
          <w:tcPr>
            <w:tcW w:w="2303" w:type="dxa"/>
          </w:tcPr>
          <w:p w:rsidR="005328B5" w:rsidRDefault="005328B5" w:rsidP="005328B5">
            <w:r>
              <w:t>DT</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04.06.2012</w:t>
            </w:r>
          </w:p>
        </w:tc>
        <w:tc>
          <w:tcPr>
            <w:tcW w:w="993" w:type="dxa"/>
          </w:tcPr>
          <w:p w:rsidR="005328B5" w:rsidRDefault="005328B5" w:rsidP="005328B5">
            <w:r>
              <w:t>1.6</w:t>
            </w:r>
          </w:p>
        </w:tc>
        <w:tc>
          <w:tcPr>
            <w:tcW w:w="4674" w:type="dxa"/>
          </w:tcPr>
          <w:p w:rsidR="005328B5" w:rsidRDefault="005328B5" w:rsidP="005328B5">
            <w:r>
              <w:t>Tools</w:t>
            </w:r>
          </w:p>
        </w:tc>
        <w:tc>
          <w:tcPr>
            <w:tcW w:w="2303" w:type="dxa"/>
          </w:tcPr>
          <w:p w:rsidR="005328B5" w:rsidRDefault="005328B5" w:rsidP="005328B5">
            <w:r>
              <w:t>DT</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05.06.2012</w:t>
            </w:r>
          </w:p>
        </w:tc>
        <w:tc>
          <w:tcPr>
            <w:tcW w:w="993" w:type="dxa"/>
          </w:tcPr>
          <w:p w:rsidR="005328B5" w:rsidRDefault="005328B5" w:rsidP="005328B5">
            <w:r>
              <w:t>1.7</w:t>
            </w:r>
          </w:p>
        </w:tc>
        <w:tc>
          <w:tcPr>
            <w:tcW w:w="4674" w:type="dxa"/>
          </w:tcPr>
          <w:p w:rsidR="005328B5" w:rsidRDefault="005328B5" w:rsidP="005328B5">
            <w:r>
              <w:t>Tools</w:t>
            </w:r>
          </w:p>
        </w:tc>
        <w:tc>
          <w:tcPr>
            <w:tcW w:w="2303" w:type="dxa"/>
          </w:tcPr>
          <w:p w:rsidR="005328B5" w:rsidRDefault="005328B5" w:rsidP="005328B5">
            <w:r>
              <w:t>CH</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09.06.2012</w:t>
            </w:r>
          </w:p>
        </w:tc>
        <w:tc>
          <w:tcPr>
            <w:tcW w:w="993" w:type="dxa"/>
          </w:tcPr>
          <w:p w:rsidR="005328B5" w:rsidRDefault="005328B5" w:rsidP="005328B5">
            <w:r>
              <w:t>1.8</w:t>
            </w:r>
          </w:p>
        </w:tc>
        <w:tc>
          <w:tcPr>
            <w:tcW w:w="4674" w:type="dxa"/>
          </w:tcPr>
          <w:p w:rsidR="005328B5" w:rsidRDefault="005328B5" w:rsidP="005328B5">
            <w:r>
              <w:t>Review und Korrekturen</w:t>
            </w:r>
          </w:p>
        </w:tc>
        <w:tc>
          <w:tcPr>
            <w:tcW w:w="2303" w:type="dxa"/>
          </w:tcPr>
          <w:p w:rsidR="005328B5" w:rsidRDefault="005328B5" w:rsidP="005328B5">
            <w:r>
              <w:t>LE</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11.06.2012</w:t>
            </w:r>
          </w:p>
        </w:tc>
        <w:tc>
          <w:tcPr>
            <w:tcW w:w="993" w:type="dxa"/>
          </w:tcPr>
          <w:p w:rsidR="005328B5" w:rsidRDefault="005328B5" w:rsidP="005328B5">
            <w:r>
              <w:t>1.9</w:t>
            </w:r>
          </w:p>
        </w:tc>
        <w:tc>
          <w:tcPr>
            <w:tcW w:w="4674" w:type="dxa"/>
          </w:tcPr>
          <w:p w:rsidR="005328B5" w:rsidRDefault="005328B5" w:rsidP="005328B5">
            <w:r>
              <w:t>Korrekturen</w:t>
            </w:r>
          </w:p>
        </w:tc>
        <w:tc>
          <w:tcPr>
            <w:tcW w:w="2303" w:type="dxa"/>
          </w:tcPr>
          <w:p w:rsidR="005328B5" w:rsidRDefault="005328B5" w:rsidP="005328B5">
            <w:r>
              <w:t>CH</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12.06.2012</w:t>
            </w:r>
          </w:p>
        </w:tc>
        <w:tc>
          <w:tcPr>
            <w:tcW w:w="993" w:type="dxa"/>
          </w:tcPr>
          <w:p w:rsidR="005328B5" w:rsidRDefault="005328B5" w:rsidP="005328B5">
            <w:r>
              <w:t>1.10</w:t>
            </w:r>
          </w:p>
        </w:tc>
        <w:tc>
          <w:tcPr>
            <w:tcW w:w="4674" w:type="dxa"/>
          </w:tcPr>
          <w:p w:rsidR="005328B5" w:rsidRDefault="005328B5" w:rsidP="005328B5">
            <w:r>
              <w:t>Review</w:t>
            </w:r>
          </w:p>
        </w:tc>
        <w:tc>
          <w:tcPr>
            <w:tcW w:w="2303" w:type="dxa"/>
          </w:tcPr>
          <w:p w:rsidR="005328B5" w:rsidRDefault="005328B5" w:rsidP="005328B5">
            <w:r>
              <w:t>DT</w:t>
            </w:r>
          </w:p>
        </w:tc>
      </w:tr>
    </w:tbl>
    <w:p w:rsidR="005328B5" w:rsidRDefault="005328B5" w:rsidP="005328B5">
      <w:pPr>
        <w:rPr>
          <w:rFonts w:asciiTheme="majorHAnsi" w:hAnsiTheme="majorHAnsi"/>
          <w:color w:val="00629E"/>
          <w:spacing w:val="15"/>
          <w:sz w:val="22"/>
          <w:szCs w:val="22"/>
        </w:rPr>
      </w:pPr>
      <w:r>
        <w:br w:type="page"/>
      </w:r>
    </w:p>
    <w:p w:rsidR="005328B5" w:rsidRDefault="005328B5" w:rsidP="005328B5">
      <w:pPr>
        <w:pStyle w:val="Heading3"/>
      </w:pPr>
      <w:bookmarkStart w:id="186" w:name="_Toc327350053"/>
      <w:bookmarkStart w:id="187" w:name="_Toc327350352"/>
      <w:r>
        <w:lastRenderedPageBreak/>
        <w:t>Tools</w:t>
      </w:r>
      <w:bookmarkEnd w:id="186"/>
      <w:bookmarkEnd w:id="187"/>
    </w:p>
    <w:p w:rsidR="005328B5" w:rsidRDefault="005328B5" w:rsidP="005328B5">
      <w:pPr>
        <w:autoSpaceDE w:val="0"/>
        <w:autoSpaceDN w:val="0"/>
        <w:adjustRightInd w:val="0"/>
        <w:spacing w:after="0"/>
        <w:rPr>
          <w:rFonts w:ascii="Calibri" w:hAnsi="Calibri" w:cs="Calibri"/>
        </w:rPr>
      </w:pPr>
      <w:r>
        <w:rPr>
          <w:rFonts w:ascii="Calibri" w:hAnsi="Calibri" w:cs="Calibri"/>
        </w:rPr>
        <w:t>Zur Durchführung der Arbeit und Entwicklung der Videowall wurden die nachfolgend aufgelisteten</w:t>
      </w:r>
    </w:p>
    <w:p w:rsidR="005328B5" w:rsidRDefault="005328B5" w:rsidP="005328B5">
      <w:pPr>
        <w:rPr>
          <w:rFonts w:ascii="Calibri" w:hAnsi="Calibri" w:cs="Calibri"/>
        </w:rPr>
      </w:pPr>
      <w:r>
        <w:rPr>
          <w:rFonts w:ascii="Calibri" w:hAnsi="Calibri" w:cs="Calibri"/>
        </w:rPr>
        <w:t>Werkzeuge verwendet.</w:t>
      </w:r>
    </w:p>
    <w:tbl>
      <w:tblPr>
        <w:tblStyle w:val="MediumShading1-Accent1"/>
        <w:tblW w:w="0" w:type="auto"/>
        <w:tblLayout w:type="fixed"/>
        <w:tblLook w:val="0420" w:firstRow="1" w:lastRow="0" w:firstColumn="0" w:lastColumn="0" w:noHBand="0" w:noVBand="1"/>
      </w:tblPr>
      <w:tblGrid>
        <w:gridCol w:w="1809"/>
        <w:gridCol w:w="1985"/>
        <w:gridCol w:w="5494"/>
      </w:tblGrid>
      <w:tr w:rsidR="005328B5" w:rsidTr="005328B5">
        <w:trPr>
          <w:cnfStyle w:val="100000000000" w:firstRow="1" w:lastRow="0" w:firstColumn="0" w:lastColumn="0" w:oddVBand="0" w:evenVBand="0" w:oddHBand="0" w:evenHBand="0" w:firstRowFirstColumn="0" w:firstRowLastColumn="0" w:lastRowFirstColumn="0" w:lastRowLastColumn="0"/>
        </w:trPr>
        <w:tc>
          <w:tcPr>
            <w:tcW w:w="1809" w:type="dxa"/>
          </w:tcPr>
          <w:p w:rsidR="005328B5" w:rsidRDefault="005328B5" w:rsidP="005328B5">
            <w:r>
              <w:t>Tool</w:t>
            </w:r>
          </w:p>
        </w:tc>
        <w:tc>
          <w:tcPr>
            <w:tcW w:w="1985" w:type="dxa"/>
          </w:tcPr>
          <w:p w:rsidR="005328B5" w:rsidRDefault="005328B5" w:rsidP="005328B5">
            <w:r>
              <w:t>Version</w:t>
            </w:r>
          </w:p>
        </w:tc>
        <w:tc>
          <w:tcPr>
            <w:tcW w:w="5494" w:type="dxa"/>
          </w:tcPr>
          <w:p w:rsidR="005328B5" w:rsidRDefault="005328B5" w:rsidP="005328B5">
            <w:r>
              <w:t>Link</w:t>
            </w:r>
          </w:p>
        </w:tc>
      </w:tr>
      <w:tr w:rsidR="005328B5" w:rsidTr="005328B5">
        <w:trPr>
          <w:cnfStyle w:val="000000100000" w:firstRow="0" w:lastRow="0" w:firstColumn="0" w:lastColumn="0" w:oddVBand="0" w:evenVBand="0" w:oddHBand="1" w:evenHBand="0" w:firstRowFirstColumn="0" w:firstRowLastColumn="0" w:lastRowFirstColumn="0" w:lastRowLastColumn="0"/>
        </w:trPr>
        <w:tc>
          <w:tcPr>
            <w:tcW w:w="1809" w:type="dxa"/>
          </w:tcPr>
          <w:p w:rsidR="005328B5" w:rsidRDefault="005328B5" w:rsidP="005328B5">
            <w:r w:rsidRPr="00345CCF">
              <w:t>Windows</w:t>
            </w:r>
            <w:r>
              <w:t xml:space="preserve"> 7</w:t>
            </w:r>
          </w:p>
        </w:tc>
        <w:tc>
          <w:tcPr>
            <w:tcW w:w="1985" w:type="dxa"/>
          </w:tcPr>
          <w:p w:rsidR="005328B5" w:rsidRDefault="005328B5" w:rsidP="005328B5">
            <w:r>
              <w:t>SP 1</w:t>
            </w:r>
          </w:p>
        </w:tc>
        <w:tc>
          <w:tcPr>
            <w:tcW w:w="5494" w:type="dxa"/>
          </w:tcPr>
          <w:p w:rsidR="005328B5" w:rsidRDefault="005328B5" w:rsidP="005328B5">
            <w:hyperlink r:id="rId33" w:history="1">
              <w:r w:rsidRPr="00F066DF">
                <w:rPr>
                  <w:rStyle w:val="Hyperlink"/>
                  <w:rFonts w:ascii="Calibri" w:hAnsi="Calibri" w:cs="Calibri"/>
                </w:rPr>
                <w:t>http://windows.microsoft.com/de-CH/windows/home</w:t>
              </w:r>
            </w:hyperlink>
          </w:p>
        </w:tc>
      </w:tr>
      <w:tr w:rsidR="005328B5" w:rsidTr="005328B5">
        <w:trPr>
          <w:cnfStyle w:val="000000010000" w:firstRow="0" w:lastRow="0" w:firstColumn="0" w:lastColumn="0" w:oddVBand="0" w:evenVBand="0" w:oddHBand="0" w:evenHBand="1" w:firstRowFirstColumn="0" w:firstRowLastColumn="0" w:lastRowFirstColumn="0" w:lastRowLastColumn="0"/>
        </w:trPr>
        <w:tc>
          <w:tcPr>
            <w:tcW w:w="1809" w:type="dxa"/>
          </w:tcPr>
          <w:p w:rsidR="005328B5" w:rsidRPr="00345CCF" w:rsidRDefault="005328B5" w:rsidP="005328B5">
            <w:r>
              <w:t>Tortoise SVN</w:t>
            </w:r>
          </w:p>
        </w:tc>
        <w:tc>
          <w:tcPr>
            <w:tcW w:w="1985" w:type="dxa"/>
          </w:tcPr>
          <w:p w:rsidR="005328B5" w:rsidRDefault="005328B5" w:rsidP="005328B5">
            <w:r>
              <w:t>1.7.4</w:t>
            </w:r>
          </w:p>
        </w:tc>
        <w:tc>
          <w:tcPr>
            <w:tcW w:w="5494" w:type="dxa"/>
          </w:tcPr>
          <w:p w:rsidR="005328B5" w:rsidRDefault="005328B5" w:rsidP="005328B5">
            <w:pPr>
              <w:rPr>
                <w:rFonts w:ascii="Calibri" w:hAnsi="Calibri" w:cs="Calibri"/>
                <w:color w:val="0000FF"/>
              </w:rPr>
            </w:pPr>
            <w:hyperlink r:id="rId34" w:history="1">
              <w:r w:rsidRPr="00F066DF">
                <w:rPr>
                  <w:rStyle w:val="Hyperlink"/>
                  <w:rFonts w:ascii="Calibri" w:hAnsi="Calibri" w:cs="Calibri"/>
                </w:rPr>
                <w:t>http://tortoisesvn.net/</w:t>
              </w:r>
            </w:hyperlink>
          </w:p>
        </w:tc>
      </w:tr>
      <w:tr w:rsidR="005328B5" w:rsidTr="005328B5">
        <w:trPr>
          <w:cnfStyle w:val="000000100000" w:firstRow="0" w:lastRow="0" w:firstColumn="0" w:lastColumn="0" w:oddVBand="0" w:evenVBand="0" w:oddHBand="1" w:evenHBand="0" w:firstRowFirstColumn="0" w:firstRowLastColumn="0" w:lastRowFirstColumn="0" w:lastRowLastColumn="0"/>
        </w:trPr>
        <w:tc>
          <w:tcPr>
            <w:tcW w:w="1809" w:type="dxa"/>
          </w:tcPr>
          <w:p w:rsidR="005328B5" w:rsidRDefault="005328B5" w:rsidP="005328B5">
            <w:r>
              <w:rPr>
                <w:lang w:val="fr-CH"/>
              </w:rPr>
              <w:t>Adobe Reader</w:t>
            </w:r>
          </w:p>
        </w:tc>
        <w:tc>
          <w:tcPr>
            <w:tcW w:w="1985" w:type="dxa"/>
          </w:tcPr>
          <w:p w:rsidR="005328B5" w:rsidRDefault="005328B5" w:rsidP="005328B5">
            <w:r>
              <w:t>X</w:t>
            </w:r>
          </w:p>
        </w:tc>
        <w:tc>
          <w:tcPr>
            <w:tcW w:w="5494" w:type="dxa"/>
          </w:tcPr>
          <w:p w:rsidR="005328B5" w:rsidRDefault="005328B5" w:rsidP="005328B5">
            <w:pPr>
              <w:rPr>
                <w:rFonts w:ascii="Calibri" w:hAnsi="Calibri" w:cs="Calibri"/>
                <w:color w:val="0000FF"/>
              </w:rPr>
            </w:pPr>
            <w:hyperlink r:id="rId35" w:history="1">
              <w:r w:rsidRPr="00F066DF">
                <w:rPr>
                  <w:rStyle w:val="Hyperlink"/>
                  <w:rFonts w:ascii="Calibri" w:hAnsi="Calibri" w:cs="Calibri"/>
                </w:rPr>
                <w:t>http://get.adobe.com/de/reader/</w:t>
              </w:r>
            </w:hyperlink>
          </w:p>
        </w:tc>
      </w:tr>
      <w:tr w:rsidR="005328B5" w:rsidTr="005328B5">
        <w:trPr>
          <w:cnfStyle w:val="000000010000" w:firstRow="0" w:lastRow="0" w:firstColumn="0" w:lastColumn="0" w:oddVBand="0" w:evenVBand="0" w:oddHBand="0" w:evenHBand="1" w:firstRowFirstColumn="0" w:firstRowLastColumn="0" w:lastRowFirstColumn="0" w:lastRowLastColumn="0"/>
        </w:trPr>
        <w:tc>
          <w:tcPr>
            <w:tcW w:w="1809" w:type="dxa"/>
          </w:tcPr>
          <w:p w:rsidR="005328B5" w:rsidRDefault="005328B5" w:rsidP="005328B5">
            <w:r>
              <w:rPr>
                <w:lang w:val="en-US"/>
              </w:rPr>
              <w:t>.NET</w:t>
            </w:r>
          </w:p>
        </w:tc>
        <w:tc>
          <w:tcPr>
            <w:tcW w:w="1985" w:type="dxa"/>
          </w:tcPr>
          <w:p w:rsidR="005328B5" w:rsidRDefault="005328B5" w:rsidP="005328B5">
            <w:r>
              <w:t>4.0.30319</w:t>
            </w:r>
          </w:p>
        </w:tc>
        <w:tc>
          <w:tcPr>
            <w:tcW w:w="5494" w:type="dxa"/>
          </w:tcPr>
          <w:p w:rsidR="005328B5" w:rsidRDefault="005328B5" w:rsidP="005328B5">
            <w:pPr>
              <w:rPr>
                <w:rFonts w:ascii="Calibri" w:hAnsi="Calibri" w:cs="Calibri"/>
                <w:color w:val="0000FF"/>
              </w:rPr>
            </w:pPr>
            <w:hyperlink r:id="rId36" w:history="1">
              <w:r w:rsidRPr="00F066DF">
                <w:rPr>
                  <w:rStyle w:val="Hyperlink"/>
                  <w:rFonts w:ascii="Calibri" w:hAnsi="Calibri" w:cs="Calibri"/>
                </w:rPr>
                <w:t>http://www.microsoft.com/net</w:t>
              </w:r>
            </w:hyperlink>
          </w:p>
        </w:tc>
      </w:tr>
      <w:tr w:rsidR="005328B5" w:rsidTr="005328B5">
        <w:trPr>
          <w:cnfStyle w:val="000000100000" w:firstRow="0" w:lastRow="0" w:firstColumn="0" w:lastColumn="0" w:oddVBand="0" w:evenVBand="0" w:oddHBand="1" w:evenHBand="0" w:firstRowFirstColumn="0" w:firstRowLastColumn="0" w:lastRowFirstColumn="0" w:lastRowLastColumn="0"/>
        </w:trPr>
        <w:tc>
          <w:tcPr>
            <w:tcW w:w="1809" w:type="dxa"/>
          </w:tcPr>
          <w:p w:rsidR="005328B5" w:rsidRPr="000D6783" w:rsidRDefault="005328B5" w:rsidP="005328B5">
            <w:pPr>
              <w:autoSpaceDE w:val="0"/>
              <w:autoSpaceDN w:val="0"/>
              <w:adjustRightInd w:val="0"/>
              <w:rPr>
                <w:lang w:val="en-US"/>
              </w:rPr>
            </w:pPr>
            <w:r>
              <w:rPr>
                <w:rFonts w:ascii="Calibri" w:hAnsi="Calibri" w:cs="Calibri"/>
                <w:lang w:val="en-US"/>
              </w:rPr>
              <w:t>Kinect SDK</w:t>
            </w:r>
          </w:p>
        </w:tc>
        <w:tc>
          <w:tcPr>
            <w:tcW w:w="1985" w:type="dxa"/>
          </w:tcPr>
          <w:p w:rsidR="005328B5" w:rsidRDefault="005328B5" w:rsidP="005328B5">
            <w:r>
              <w:t>1.5</w:t>
            </w:r>
          </w:p>
        </w:tc>
        <w:tc>
          <w:tcPr>
            <w:tcW w:w="5494" w:type="dxa"/>
          </w:tcPr>
          <w:p w:rsidR="005328B5" w:rsidRDefault="005328B5" w:rsidP="005328B5">
            <w:pPr>
              <w:rPr>
                <w:rFonts w:ascii="Calibri" w:hAnsi="Calibri" w:cs="Calibri"/>
                <w:color w:val="0000FF"/>
              </w:rPr>
            </w:pPr>
            <w:hyperlink r:id="rId37" w:history="1">
              <w:r>
                <w:rPr>
                  <w:rStyle w:val="Hyperlink"/>
                </w:rPr>
                <w:t>http://www.microsoft.com/en-us/kinectforwindows/</w:t>
              </w:r>
            </w:hyperlink>
          </w:p>
        </w:tc>
      </w:tr>
      <w:tr w:rsidR="005328B5" w:rsidTr="005328B5">
        <w:trPr>
          <w:cnfStyle w:val="000000010000" w:firstRow="0" w:lastRow="0" w:firstColumn="0" w:lastColumn="0" w:oddVBand="0" w:evenVBand="0" w:oddHBand="0" w:evenHBand="1" w:firstRowFirstColumn="0" w:firstRowLastColumn="0" w:lastRowFirstColumn="0" w:lastRowLastColumn="0"/>
        </w:trPr>
        <w:tc>
          <w:tcPr>
            <w:tcW w:w="1809" w:type="dxa"/>
          </w:tcPr>
          <w:p w:rsidR="005328B5" w:rsidRPr="008C5950" w:rsidRDefault="005328B5" w:rsidP="005328B5">
            <w:pPr>
              <w:autoSpaceDE w:val="0"/>
              <w:autoSpaceDN w:val="0"/>
              <w:adjustRightInd w:val="0"/>
              <w:rPr>
                <w:rFonts w:ascii="Calibri" w:hAnsi="Calibri" w:cs="Calibri"/>
                <w:lang w:val="en-US"/>
              </w:rPr>
            </w:pPr>
            <w:r w:rsidRPr="008C5950">
              <w:rPr>
                <w:rFonts w:ascii="Calibri" w:hAnsi="Calibri" w:cs="Calibri"/>
                <w:lang w:val="en-US"/>
              </w:rPr>
              <w:t>Visual Studio 2010</w:t>
            </w:r>
          </w:p>
          <w:p w:rsidR="005328B5" w:rsidRPr="00412591" w:rsidRDefault="005328B5" w:rsidP="005328B5">
            <w:pPr>
              <w:autoSpaceDE w:val="0"/>
              <w:autoSpaceDN w:val="0"/>
              <w:adjustRightInd w:val="0"/>
              <w:rPr>
                <w:lang w:val="en-US"/>
              </w:rPr>
            </w:pPr>
            <w:r>
              <w:rPr>
                <w:rFonts w:ascii="Calibri" w:hAnsi="Calibri" w:cs="Calibri"/>
                <w:lang w:val="en-US"/>
              </w:rPr>
              <w:t>Ultimate mit Power-</w:t>
            </w:r>
            <w:r w:rsidRPr="00412591">
              <w:rPr>
                <w:rFonts w:ascii="Calibri" w:hAnsi="Calibri" w:cs="Calibri"/>
                <w:lang w:val="en-US"/>
              </w:rPr>
              <w:t>Tools</w:t>
            </w:r>
          </w:p>
        </w:tc>
        <w:tc>
          <w:tcPr>
            <w:tcW w:w="1985" w:type="dxa"/>
          </w:tcPr>
          <w:p w:rsidR="005328B5" w:rsidRDefault="005328B5" w:rsidP="005328B5">
            <w:r w:rsidRPr="008C5950">
              <w:t>10.0.40219.1 SP1Rel</w:t>
            </w:r>
          </w:p>
        </w:tc>
        <w:tc>
          <w:tcPr>
            <w:tcW w:w="5494" w:type="dxa"/>
          </w:tcPr>
          <w:p w:rsidR="005328B5" w:rsidRDefault="005328B5" w:rsidP="005328B5">
            <w:pPr>
              <w:rPr>
                <w:rFonts w:ascii="Calibri" w:hAnsi="Calibri" w:cs="Calibri"/>
                <w:color w:val="0000FF"/>
              </w:rPr>
            </w:pPr>
            <w:hyperlink r:id="rId38" w:history="1">
              <w:r>
                <w:rPr>
                  <w:rStyle w:val="Hyperlink"/>
                </w:rPr>
                <w:t>http://www.microsoft.com/visualstudio/11/de-de</w:t>
              </w:r>
            </w:hyperlink>
          </w:p>
        </w:tc>
      </w:tr>
      <w:tr w:rsidR="005328B5" w:rsidTr="005328B5">
        <w:trPr>
          <w:cnfStyle w:val="000000100000" w:firstRow="0" w:lastRow="0" w:firstColumn="0" w:lastColumn="0" w:oddVBand="0" w:evenVBand="0" w:oddHBand="1" w:evenHBand="0" w:firstRowFirstColumn="0" w:firstRowLastColumn="0" w:lastRowFirstColumn="0" w:lastRowLastColumn="0"/>
        </w:trPr>
        <w:tc>
          <w:tcPr>
            <w:tcW w:w="1809" w:type="dxa"/>
          </w:tcPr>
          <w:p w:rsidR="005328B5" w:rsidRDefault="005328B5" w:rsidP="005328B5">
            <w:r>
              <w:t>ReSharper</w:t>
            </w:r>
          </w:p>
        </w:tc>
        <w:tc>
          <w:tcPr>
            <w:tcW w:w="1985" w:type="dxa"/>
          </w:tcPr>
          <w:p w:rsidR="005328B5" w:rsidRDefault="005328B5" w:rsidP="005328B5">
            <w:r>
              <w:t>6.1</w:t>
            </w:r>
          </w:p>
        </w:tc>
        <w:tc>
          <w:tcPr>
            <w:tcW w:w="5494" w:type="dxa"/>
          </w:tcPr>
          <w:p w:rsidR="005328B5" w:rsidRDefault="005328B5" w:rsidP="005328B5">
            <w:pPr>
              <w:rPr>
                <w:rFonts w:ascii="Calibri" w:hAnsi="Calibri" w:cs="Calibri"/>
                <w:color w:val="0000FF"/>
              </w:rPr>
            </w:pPr>
            <w:hyperlink r:id="rId39" w:history="1">
              <w:r w:rsidRPr="00B15911">
                <w:rPr>
                  <w:rStyle w:val="Hyperlink"/>
                </w:rPr>
                <w:t>http://www.jetbrains.com</w:t>
              </w:r>
            </w:hyperlink>
          </w:p>
        </w:tc>
      </w:tr>
      <w:tr w:rsidR="005328B5" w:rsidTr="005328B5">
        <w:trPr>
          <w:cnfStyle w:val="000000010000" w:firstRow="0" w:lastRow="0" w:firstColumn="0" w:lastColumn="0" w:oddVBand="0" w:evenVBand="0" w:oddHBand="0" w:evenHBand="1" w:firstRowFirstColumn="0" w:firstRowLastColumn="0" w:lastRowFirstColumn="0" w:lastRowLastColumn="0"/>
        </w:trPr>
        <w:tc>
          <w:tcPr>
            <w:tcW w:w="1809" w:type="dxa"/>
          </w:tcPr>
          <w:p w:rsidR="005328B5" w:rsidRDefault="005328B5" w:rsidP="005328B5">
            <w:r>
              <w:rPr>
                <w:rFonts w:ascii="Calibri" w:hAnsi="Calibri" w:cs="Calibri"/>
              </w:rPr>
              <w:t>dotCover</w:t>
            </w:r>
          </w:p>
        </w:tc>
        <w:tc>
          <w:tcPr>
            <w:tcW w:w="1985" w:type="dxa"/>
          </w:tcPr>
          <w:p w:rsidR="005328B5" w:rsidRDefault="005328B5" w:rsidP="005328B5">
            <w:r>
              <w:t>1.2</w:t>
            </w:r>
          </w:p>
        </w:tc>
        <w:tc>
          <w:tcPr>
            <w:tcW w:w="5494" w:type="dxa"/>
          </w:tcPr>
          <w:p w:rsidR="005328B5" w:rsidRDefault="005328B5" w:rsidP="005328B5">
            <w:pPr>
              <w:rPr>
                <w:rFonts w:ascii="Calibri" w:hAnsi="Calibri" w:cs="Calibri"/>
                <w:color w:val="0000FF"/>
              </w:rPr>
            </w:pPr>
            <w:hyperlink r:id="rId40" w:history="1">
              <w:r w:rsidRPr="00B15911">
                <w:rPr>
                  <w:rStyle w:val="Hyperlink"/>
                </w:rPr>
                <w:t>http://www.jetbrains.com</w:t>
              </w:r>
            </w:hyperlink>
          </w:p>
        </w:tc>
      </w:tr>
      <w:tr w:rsidR="005328B5" w:rsidTr="005328B5">
        <w:trPr>
          <w:cnfStyle w:val="000000100000" w:firstRow="0" w:lastRow="0" w:firstColumn="0" w:lastColumn="0" w:oddVBand="0" w:evenVBand="0" w:oddHBand="1" w:evenHBand="0" w:firstRowFirstColumn="0" w:firstRowLastColumn="0" w:lastRowFirstColumn="0" w:lastRowLastColumn="0"/>
        </w:trPr>
        <w:tc>
          <w:tcPr>
            <w:tcW w:w="1809" w:type="dxa"/>
          </w:tcPr>
          <w:p w:rsidR="005328B5" w:rsidRDefault="005328B5" w:rsidP="005328B5">
            <w:r>
              <w:rPr>
                <w:rFonts w:ascii="Calibri" w:hAnsi="Calibri" w:cs="Calibri"/>
              </w:rPr>
              <w:t>GhostDoc</w:t>
            </w:r>
          </w:p>
        </w:tc>
        <w:tc>
          <w:tcPr>
            <w:tcW w:w="1985" w:type="dxa"/>
          </w:tcPr>
          <w:p w:rsidR="005328B5" w:rsidRDefault="005328B5" w:rsidP="005328B5">
            <w:r>
              <w:t>3.0</w:t>
            </w:r>
          </w:p>
        </w:tc>
        <w:tc>
          <w:tcPr>
            <w:tcW w:w="5494" w:type="dxa"/>
          </w:tcPr>
          <w:p w:rsidR="005328B5" w:rsidRDefault="005328B5" w:rsidP="005328B5">
            <w:pPr>
              <w:rPr>
                <w:rFonts w:ascii="Calibri" w:hAnsi="Calibri" w:cs="Calibri"/>
                <w:color w:val="0000FF"/>
              </w:rPr>
            </w:pPr>
            <w:hyperlink r:id="rId41" w:history="1">
              <w:r w:rsidRPr="006A4BAB">
                <w:rPr>
                  <w:rStyle w:val="Hyperlink"/>
                </w:rPr>
                <w:t>http://submain.com/download/ghostdoc/</w:t>
              </w:r>
            </w:hyperlink>
          </w:p>
        </w:tc>
      </w:tr>
      <w:tr w:rsidR="005328B5" w:rsidTr="005328B5">
        <w:trPr>
          <w:cnfStyle w:val="000000010000" w:firstRow="0" w:lastRow="0" w:firstColumn="0" w:lastColumn="0" w:oddVBand="0" w:evenVBand="0" w:oddHBand="0" w:evenHBand="1" w:firstRowFirstColumn="0" w:firstRowLastColumn="0" w:lastRowFirstColumn="0" w:lastRowLastColumn="0"/>
        </w:trPr>
        <w:tc>
          <w:tcPr>
            <w:tcW w:w="1809" w:type="dxa"/>
          </w:tcPr>
          <w:p w:rsidR="005328B5" w:rsidRDefault="005328B5" w:rsidP="005328B5">
            <w:r>
              <w:rPr>
                <w:rFonts w:ascii="Calibri" w:hAnsi="Calibri" w:cs="Calibri"/>
              </w:rPr>
              <w:t>Expression Blend</w:t>
            </w:r>
          </w:p>
        </w:tc>
        <w:tc>
          <w:tcPr>
            <w:tcW w:w="1985" w:type="dxa"/>
          </w:tcPr>
          <w:p w:rsidR="005328B5" w:rsidRDefault="005328B5" w:rsidP="005328B5">
            <w:r w:rsidRPr="00412591">
              <w:t>4.0.20525.0</w:t>
            </w:r>
          </w:p>
        </w:tc>
        <w:tc>
          <w:tcPr>
            <w:tcW w:w="5494" w:type="dxa"/>
          </w:tcPr>
          <w:p w:rsidR="005328B5" w:rsidRDefault="005328B5" w:rsidP="005328B5">
            <w:pPr>
              <w:rPr>
                <w:rFonts w:ascii="Calibri" w:hAnsi="Calibri" w:cs="Calibri"/>
                <w:color w:val="0000FF"/>
              </w:rPr>
            </w:pPr>
            <w:hyperlink r:id="rId42" w:history="1">
              <w:r>
                <w:rPr>
                  <w:rStyle w:val="Hyperlink"/>
                </w:rPr>
                <w:t>http://www.microsoft.com/expression/products/Blend_Overview.aspx</w:t>
              </w:r>
            </w:hyperlink>
          </w:p>
        </w:tc>
      </w:tr>
      <w:tr w:rsidR="005328B5" w:rsidTr="005328B5">
        <w:trPr>
          <w:cnfStyle w:val="000000100000" w:firstRow="0" w:lastRow="0" w:firstColumn="0" w:lastColumn="0" w:oddVBand="0" w:evenVBand="0" w:oddHBand="1" w:evenHBand="0" w:firstRowFirstColumn="0" w:firstRowLastColumn="0" w:lastRowFirstColumn="0" w:lastRowLastColumn="0"/>
        </w:trPr>
        <w:tc>
          <w:tcPr>
            <w:tcW w:w="1809" w:type="dxa"/>
          </w:tcPr>
          <w:p w:rsidR="005328B5" w:rsidRDefault="005328B5" w:rsidP="005328B5">
            <w:r>
              <w:rPr>
                <w:rFonts w:ascii="Calibri" w:hAnsi="Calibri" w:cs="Calibri"/>
              </w:rPr>
              <w:t>WPF Inspector</w:t>
            </w:r>
          </w:p>
        </w:tc>
        <w:tc>
          <w:tcPr>
            <w:tcW w:w="1985" w:type="dxa"/>
          </w:tcPr>
          <w:p w:rsidR="005328B5" w:rsidRDefault="005328B5" w:rsidP="005328B5">
            <w:r>
              <w:t>0.9.9</w:t>
            </w:r>
          </w:p>
        </w:tc>
        <w:tc>
          <w:tcPr>
            <w:tcW w:w="5494" w:type="dxa"/>
          </w:tcPr>
          <w:p w:rsidR="005328B5" w:rsidRDefault="005328B5" w:rsidP="005328B5">
            <w:pPr>
              <w:rPr>
                <w:rFonts w:ascii="Calibri" w:hAnsi="Calibri" w:cs="Calibri"/>
                <w:color w:val="0000FF"/>
              </w:rPr>
            </w:pPr>
            <w:hyperlink r:id="rId43" w:history="1">
              <w:r w:rsidRPr="00227F43">
                <w:rPr>
                  <w:rStyle w:val="Hyperlink"/>
                </w:rPr>
                <w:t>http://www.wpftutorial.net/Inspector.html</w:t>
              </w:r>
            </w:hyperlink>
          </w:p>
        </w:tc>
      </w:tr>
      <w:tr w:rsidR="005328B5" w:rsidTr="005328B5">
        <w:trPr>
          <w:cnfStyle w:val="000000010000" w:firstRow="0" w:lastRow="0" w:firstColumn="0" w:lastColumn="0" w:oddVBand="0" w:evenVBand="0" w:oddHBand="0" w:evenHBand="1" w:firstRowFirstColumn="0" w:firstRowLastColumn="0" w:lastRowFirstColumn="0" w:lastRowLastColumn="0"/>
        </w:trPr>
        <w:tc>
          <w:tcPr>
            <w:tcW w:w="1809" w:type="dxa"/>
          </w:tcPr>
          <w:p w:rsidR="005328B5" w:rsidRDefault="005328B5" w:rsidP="005328B5">
            <w:pPr>
              <w:rPr>
                <w:rFonts w:ascii="Calibri" w:hAnsi="Calibri" w:cs="Calibri"/>
              </w:rPr>
            </w:pPr>
            <w:r w:rsidRPr="00CB4C97">
              <w:t>NDepend</w:t>
            </w:r>
            <w:r>
              <w:t xml:space="preserve"> Trial</w:t>
            </w:r>
          </w:p>
        </w:tc>
        <w:tc>
          <w:tcPr>
            <w:tcW w:w="1985" w:type="dxa"/>
          </w:tcPr>
          <w:p w:rsidR="005328B5" w:rsidRDefault="005328B5" w:rsidP="005328B5">
            <w:pPr>
              <w:rPr>
                <w:rFonts w:ascii="Calibri" w:hAnsi="Calibri" w:cs="Calibri"/>
              </w:rPr>
            </w:pPr>
            <w:r>
              <w:rPr>
                <w:rFonts w:ascii="Calibri" w:hAnsi="Calibri" w:cs="Calibri"/>
              </w:rPr>
              <w:t>v4.0</w:t>
            </w:r>
          </w:p>
        </w:tc>
        <w:tc>
          <w:tcPr>
            <w:tcW w:w="5494" w:type="dxa"/>
          </w:tcPr>
          <w:p w:rsidR="005328B5" w:rsidRDefault="005328B5" w:rsidP="005328B5">
            <w:hyperlink r:id="rId44" w:history="1">
              <w:r w:rsidRPr="006B775F">
                <w:rPr>
                  <w:rStyle w:val="Hyperlink"/>
                </w:rPr>
                <w:t>http://www.ndepend.com/NDependDownload.aspx</w:t>
              </w:r>
            </w:hyperlink>
          </w:p>
        </w:tc>
      </w:tr>
      <w:tr w:rsidR="005328B5" w:rsidTr="005328B5">
        <w:trPr>
          <w:cnfStyle w:val="000000100000" w:firstRow="0" w:lastRow="0" w:firstColumn="0" w:lastColumn="0" w:oddVBand="0" w:evenVBand="0" w:oddHBand="1" w:evenHBand="0" w:firstRowFirstColumn="0" w:firstRowLastColumn="0" w:lastRowFirstColumn="0" w:lastRowLastColumn="0"/>
        </w:trPr>
        <w:tc>
          <w:tcPr>
            <w:tcW w:w="1809" w:type="dxa"/>
          </w:tcPr>
          <w:p w:rsidR="005328B5" w:rsidRDefault="005328B5" w:rsidP="005328B5">
            <w:pPr>
              <w:rPr>
                <w:rFonts w:ascii="Calibri" w:hAnsi="Calibri" w:cs="Calibri"/>
              </w:rPr>
            </w:pPr>
            <w:r>
              <w:rPr>
                <w:rFonts w:ascii="Calibri" w:hAnsi="Calibri" w:cs="Calibri"/>
              </w:rPr>
              <w:t>Adobe Photoshop</w:t>
            </w:r>
          </w:p>
        </w:tc>
        <w:tc>
          <w:tcPr>
            <w:tcW w:w="1985" w:type="dxa"/>
          </w:tcPr>
          <w:p w:rsidR="005328B5" w:rsidRDefault="005328B5" w:rsidP="005328B5">
            <w:r>
              <w:rPr>
                <w:rFonts w:ascii="Calibri" w:hAnsi="Calibri" w:cs="Calibri"/>
              </w:rPr>
              <w:t>CS4 Extended</w:t>
            </w:r>
          </w:p>
        </w:tc>
        <w:tc>
          <w:tcPr>
            <w:tcW w:w="5494" w:type="dxa"/>
          </w:tcPr>
          <w:p w:rsidR="005328B5" w:rsidRDefault="005328B5" w:rsidP="005328B5">
            <w:pPr>
              <w:rPr>
                <w:rFonts w:ascii="Calibri" w:hAnsi="Calibri" w:cs="Calibri"/>
                <w:color w:val="0000FF"/>
              </w:rPr>
            </w:pPr>
            <w:hyperlink r:id="rId45" w:history="1">
              <w:r>
                <w:rPr>
                  <w:rStyle w:val="Hyperlink"/>
                </w:rPr>
                <w:t>http://www.adobe.com/de/products/photoshop.html</w:t>
              </w:r>
            </w:hyperlink>
          </w:p>
        </w:tc>
      </w:tr>
      <w:tr w:rsidR="005328B5" w:rsidTr="005328B5">
        <w:trPr>
          <w:cnfStyle w:val="000000010000" w:firstRow="0" w:lastRow="0" w:firstColumn="0" w:lastColumn="0" w:oddVBand="0" w:evenVBand="0" w:oddHBand="0" w:evenHBand="1" w:firstRowFirstColumn="0" w:firstRowLastColumn="0" w:lastRowFirstColumn="0" w:lastRowLastColumn="0"/>
        </w:trPr>
        <w:tc>
          <w:tcPr>
            <w:tcW w:w="1809" w:type="dxa"/>
          </w:tcPr>
          <w:p w:rsidR="005328B5" w:rsidRDefault="005328B5" w:rsidP="005328B5">
            <w:pPr>
              <w:rPr>
                <w:rFonts w:ascii="Calibri" w:hAnsi="Calibri" w:cs="Calibri"/>
              </w:rPr>
            </w:pPr>
            <w:r>
              <w:rPr>
                <w:rFonts w:ascii="Calibri" w:hAnsi="Calibri" w:cs="Calibri"/>
              </w:rPr>
              <w:t>Adobe InDesign</w:t>
            </w:r>
          </w:p>
        </w:tc>
        <w:tc>
          <w:tcPr>
            <w:tcW w:w="1985" w:type="dxa"/>
          </w:tcPr>
          <w:p w:rsidR="005328B5" w:rsidRDefault="005328B5" w:rsidP="005328B5">
            <w:r>
              <w:rPr>
                <w:rFonts w:ascii="Calibri" w:hAnsi="Calibri" w:cs="Calibri"/>
              </w:rPr>
              <w:t>CS4 Extended</w:t>
            </w:r>
          </w:p>
        </w:tc>
        <w:tc>
          <w:tcPr>
            <w:tcW w:w="5494" w:type="dxa"/>
          </w:tcPr>
          <w:p w:rsidR="005328B5" w:rsidRDefault="005328B5" w:rsidP="005328B5">
            <w:pPr>
              <w:rPr>
                <w:rFonts w:ascii="Calibri" w:hAnsi="Calibri" w:cs="Calibri"/>
                <w:color w:val="0000FF"/>
              </w:rPr>
            </w:pPr>
            <w:hyperlink r:id="rId46" w:history="1">
              <w:r>
                <w:rPr>
                  <w:rStyle w:val="Hyperlink"/>
                </w:rPr>
                <w:t>http://www.adobe.com/de/products/indesign.html</w:t>
              </w:r>
            </w:hyperlink>
          </w:p>
        </w:tc>
      </w:tr>
      <w:tr w:rsidR="005328B5" w:rsidTr="005328B5">
        <w:trPr>
          <w:cnfStyle w:val="000000100000" w:firstRow="0" w:lastRow="0" w:firstColumn="0" w:lastColumn="0" w:oddVBand="0" w:evenVBand="0" w:oddHBand="1" w:evenHBand="0" w:firstRowFirstColumn="0" w:firstRowLastColumn="0" w:lastRowFirstColumn="0" w:lastRowLastColumn="0"/>
        </w:trPr>
        <w:tc>
          <w:tcPr>
            <w:tcW w:w="1809" w:type="dxa"/>
          </w:tcPr>
          <w:p w:rsidR="005328B5" w:rsidRDefault="005328B5" w:rsidP="005328B5">
            <w:pPr>
              <w:rPr>
                <w:rFonts w:ascii="Calibri" w:hAnsi="Calibri" w:cs="Calibri"/>
              </w:rPr>
            </w:pPr>
            <w:r>
              <w:rPr>
                <w:rFonts w:ascii="Calibri" w:hAnsi="Calibri" w:cs="Calibri"/>
              </w:rPr>
              <w:t>Adobe Illustrater</w:t>
            </w:r>
          </w:p>
        </w:tc>
        <w:tc>
          <w:tcPr>
            <w:tcW w:w="1985" w:type="dxa"/>
          </w:tcPr>
          <w:p w:rsidR="005328B5" w:rsidRDefault="005328B5" w:rsidP="005328B5">
            <w:r>
              <w:rPr>
                <w:rFonts w:ascii="Calibri" w:hAnsi="Calibri" w:cs="Calibri"/>
              </w:rPr>
              <w:t>CS4 Extended</w:t>
            </w:r>
          </w:p>
        </w:tc>
        <w:tc>
          <w:tcPr>
            <w:tcW w:w="5494" w:type="dxa"/>
          </w:tcPr>
          <w:p w:rsidR="005328B5" w:rsidRDefault="005328B5" w:rsidP="005328B5">
            <w:pPr>
              <w:rPr>
                <w:rFonts w:ascii="Calibri" w:hAnsi="Calibri" w:cs="Calibri"/>
                <w:color w:val="0000FF"/>
              </w:rPr>
            </w:pPr>
            <w:hyperlink r:id="rId47" w:history="1">
              <w:r>
                <w:rPr>
                  <w:rStyle w:val="Hyperlink"/>
                </w:rPr>
                <w:t>http://www.adobe.com/de/products/illustrator.html</w:t>
              </w:r>
            </w:hyperlink>
          </w:p>
        </w:tc>
      </w:tr>
      <w:tr w:rsidR="005328B5" w:rsidTr="005328B5">
        <w:trPr>
          <w:cnfStyle w:val="000000010000" w:firstRow="0" w:lastRow="0" w:firstColumn="0" w:lastColumn="0" w:oddVBand="0" w:evenVBand="0" w:oddHBand="0" w:evenHBand="1" w:firstRowFirstColumn="0" w:firstRowLastColumn="0" w:lastRowFirstColumn="0" w:lastRowLastColumn="0"/>
        </w:trPr>
        <w:tc>
          <w:tcPr>
            <w:tcW w:w="1809" w:type="dxa"/>
          </w:tcPr>
          <w:p w:rsidR="005328B5" w:rsidRDefault="005328B5" w:rsidP="005328B5">
            <w:pPr>
              <w:rPr>
                <w:rFonts w:ascii="Calibri" w:hAnsi="Calibri" w:cs="Calibri"/>
              </w:rPr>
            </w:pPr>
            <w:r>
              <w:rPr>
                <w:rFonts w:ascii="Calibri" w:hAnsi="Calibri" w:cs="Calibri"/>
              </w:rPr>
              <w:t>Microsoft Office 2010</w:t>
            </w:r>
          </w:p>
        </w:tc>
        <w:tc>
          <w:tcPr>
            <w:tcW w:w="1985" w:type="dxa"/>
          </w:tcPr>
          <w:p w:rsidR="005328B5" w:rsidRDefault="005328B5" w:rsidP="005328B5">
            <w:pPr>
              <w:rPr>
                <w:rFonts w:ascii="Calibri" w:hAnsi="Calibri" w:cs="Calibri"/>
              </w:rPr>
            </w:pPr>
            <w:r w:rsidRPr="007626DD">
              <w:rPr>
                <w:rFonts w:ascii="Calibri" w:hAnsi="Calibri" w:cs="Calibri"/>
              </w:rPr>
              <w:t>14.0.6112.5000</w:t>
            </w:r>
          </w:p>
        </w:tc>
        <w:tc>
          <w:tcPr>
            <w:tcW w:w="5494" w:type="dxa"/>
          </w:tcPr>
          <w:p w:rsidR="005328B5" w:rsidRDefault="005328B5" w:rsidP="005328B5">
            <w:hyperlink r:id="rId48" w:history="1">
              <w:r w:rsidRPr="00C4733A">
                <w:rPr>
                  <w:rStyle w:val="Hyperlink"/>
                </w:rPr>
                <w:t>http://office.microsoft.com/de-ch/</w:t>
              </w:r>
            </w:hyperlink>
          </w:p>
        </w:tc>
      </w:tr>
      <w:tr w:rsidR="005328B5" w:rsidTr="005328B5">
        <w:trPr>
          <w:cnfStyle w:val="000000100000" w:firstRow="0" w:lastRow="0" w:firstColumn="0" w:lastColumn="0" w:oddVBand="0" w:evenVBand="0" w:oddHBand="1" w:evenHBand="0" w:firstRowFirstColumn="0" w:firstRowLastColumn="0" w:lastRowFirstColumn="0" w:lastRowLastColumn="0"/>
        </w:trPr>
        <w:tc>
          <w:tcPr>
            <w:tcW w:w="1809" w:type="dxa"/>
          </w:tcPr>
          <w:p w:rsidR="005328B5" w:rsidRDefault="005328B5" w:rsidP="005328B5">
            <w:pPr>
              <w:rPr>
                <w:rFonts w:ascii="Calibri" w:hAnsi="Calibri" w:cs="Calibri"/>
              </w:rPr>
            </w:pPr>
            <w:r w:rsidRPr="00BD4509">
              <w:rPr>
                <w:lang w:val="en-US"/>
              </w:rPr>
              <w:t>Redmine</w:t>
            </w:r>
          </w:p>
        </w:tc>
        <w:tc>
          <w:tcPr>
            <w:tcW w:w="1985" w:type="dxa"/>
          </w:tcPr>
          <w:p w:rsidR="005328B5" w:rsidRPr="007626DD" w:rsidRDefault="005328B5" w:rsidP="005328B5">
            <w:pPr>
              <w:rPr>
                <w:rFonts w:ascii="Calibri" w:hAnsi="Calibri" w:cs="Calibri"/>
              </w:rPr>
            </w:pPr>
            <w:r>
              <w:rPr>
                <w:rFonts w:ascii="Calibri" w:hAnsi="Calibri" w:cs="Calibri"/>
              </w:rPr>
              <w:t>2.0.1</w:t>
            </w:r>
          </w:p>
        </w:tc>
        <w:tc>
          <w:tcPr>
            <w:tcW w:w="5494" w:type="dxa"/>
          </w:tcPr>
          <w:p w:rsidR="005328B5" w:rsidRDefault="005328B5" w:rsidP="005328B5">
            <w:pPr>
              <w:keepNext/>
            </w:pPr>
            <w:hyperlink r:id="rId49" w:history="1">
              <w:r w:rsidRPr="00B15911">
                <w:rPr>
                  <w:rStyle w:val="Hyperlink"/>
                </w:rPr>
                <w:t>http://redmine.org</w:t>
              </w:r>
            </w:hyperlink>
          </w:p>
        </w:tc>
      </w:tr>
      <w:tr w:rsidR="005328B5" w:rsidTr="005328B5">
        <w:trPr>
          <w:cnfStyle w:val="000000010000" w:firstRow="0" w:lastRow="0" w:firstColumn="0" w:lastColumn="0" w:oddVBand="0" w:evenVBand="0" w:oddHBand="0" w:evenHBand="1" w:firstRowFirstColumn="0" w:firstRowLastColumn="0" w:lastRowFirstColumn="0" w:lastRowLastColumn="0"/>
        </w:trPr>
        <w:tc>
          <w:tcPr>
            <w:tcW w:w="1809" w:type="dxa"/>
          </w:tcPr>
          <w:p w:rsidR="005328B5" w:rsidRPr="00BD4509" w:rsidRDefault="005328B5" w:rsidP="005328B5">
            <w:pPr>
              <w:rPr>
                <w:lang w:val="en-US"/>
              </w:rPr>
            </w:pPr>
            <w:r>
              <w:rPr>
                <w:lang w:val="en-US"/>
              </w:rPr>
              <w:t>Matrox PowerDesk</w:t>
            </w:r>
          </w:p>
        </w:tc>
        <w:tc>
          <w:tcPr>
            <w:tcW w:w="1985" w:type="dxa"/>
          </w:tcPr>
          <w:p w:rsidR="005328B5" w:rsidRDefault="005328B5" w:rsidP="005328B5">
            <w:pPr>
              <w:rPr>
                <w:rFonts w:ascii="Calibri" w:hAnsi="Calibri" w:cs="Calibri"/>
              </w:rPr>
            </w:pPr>
            <w:r>
              <w:rPr>
                <w:rFonts w:ascii="Calibri" w:hAnsi="Calibri" w:cs="Calibri"/>
              </w:rPr>
              <w:t>1.14.183.508</w:t>
            </w:r>
          </w:p>
        </w:tc>
        <w:tc>
          <w:tcPr>
            <w:tcW w:w="5494" w:type="dxa"/>
          </w:tcPr>
          <w:p w:rsidR="005328B5" w:rsidRDefault="005328B5" w:rsidP="005328B5">
            <w:pPr>
              <w:keepNext/>
            </w:pPr>
            <w:hyperlink r:id="rId50" w:history="1">
              <w:r>
                <w:rPr>
                  <w:rStyle w:val="Hyperlink"/>
                </w:rPr>
                <w:t>http://www.matrox.com/graphics/de/products/multi_display_software/powerdesk/</w:t>
              </w:r>
            </w:hyperlink>
          </w:p>
        </w:tc>
      </w:tr>
    </w:tbl>
    <w:p w:rsidR="005328B5" w:rsidRDefault="005328B5" w:rsidP="005328B5">
      <w:pPr>
        <w:pStyle w:val="Caption"/>
      </w:pPr>
      <w:r>
        <w:t xml:space="preserve">Tabelle </w:t>
      </w:r>
      <w:fldSimple w:instr=" SEQ Tabelle \* ARABIC ">
        <w:r w:rsidR="003D2333">
          <w:rPr>
            <w:noProof/>
          </w:rPr>
          <w:t>8</w:t>
        </w:r>
      </w:fldSimple>
      <w:r>
        <w:rPr>
          <w:noProof/>
        </w:rPr>
        <w:t xml:space="preserve"> - Tools</w:t>
      </w:r>
    </w:p>
    <w:p w:rsidR="005328B5" w:rsidRDefault="005328B5" w:rsidP="005328B5">
      <w:pPr>
        <w:pStyle w:val="Heading3"/>
      </w:pPr>
      <w:bookmarkStart w:id="188" w:name="_Toc327350054"/>
      <w:bookmarkStart w:id="189" w:name="_Toc327350353"/>
      <w:r>
        <w:t>Funktionale Anforderungen</w:t>
      </w:r>
      <w:bookmarkEnd w:id="188"/>
      <w:bookmarkEnd w:id="189"/>
    </w:p>
    <w:p w:rsidR="005328B5" w:rsidRDefault="005328B5" w:rsidP="005328B5">
      <w:r>
        <w:t>Um die funktionalen Anforderungen möglichst effizient und trotzdem exakt zu definieren, wurden User Stories als Teil von Scrum verwendet. Nachfolgend sind die User Stories nach Sprint gruppiert. Die User Stories sind mit dem jeweiligen Sprint, in welchem sie umgesetzt wurden, gekennzeichnet. Nicht umgesetzte User Stories sind mit „U“ markiert. Weitere Details sind in der Tabelle User Stories im Anhang (TODO Verlinkung Anhang) zu entnehmen.</w:t>
      </w:r>
    </w:p>
    <w:p w:rsidR="005328B5" w:rsidRDefault="005328B5" w:rsidP="005328B5">
      <w:r>
        <w:t>Nachfolgend eine Übersicht über die User Stories:</w:t>
      </w:r>
      <w:r>
        <w:tab/>
      </w:r>
      <w:r>
        <w:tab/>
      </w:r>
      <w:r>
        <w:tab/>
      </w:r>
      <w:r>
        <w:tab/>
      </w:r>
      <w:r>
        <w:tab/>
        <w:t>Legende: U -&gt; Uplanned</w:t>
      </w:r>
    </w:p>
    <w:tbl>
      <w:tblPr>
        <w:tblStyle w:val="MediumShading1-Accent1"/>
        <w:tblW w:w="0" w:type="auto"/>
        <w:tblLayout w:type="fixed"/>
        <w:tblLook w:val="04A0" w:firstRow="1" w:lastRow="0" w:firstColumn="1" w:lastColumn="0" w:noHBand="0" w:noVBand="1"/>
      </w:tblPr>
      <w:tblGrid>
        <w:gridCol w:w="1668"/>
        <w:gridCol w:w="3543"/>
        <w:gridCol w:w="3261"/>
        <w:gridCol w:w="816"/>
      </w:tblGrid>
      <w:tr w:rsidR="005328B5" w:rsidTr="005328B5">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668" w:type="dxa"/>
          </w:tcPr>
          <w:p w:rsidR="005328B5" w:rsidRDefault="005328B5" w:rsidP="005328B5">
            <w:r>
              <w:t>Titel</w:t>
            </w:r>
          </w:p>
        </w:tc>
        <w:tc>
          <w:tcPr>
            <w:tcW w:w="3543" w:type="dxa"/>
          </w:tcPr>
          <w:p w:rsidR="005328B5" w:rsidRDefault="005328B5" w:rsidP="005328B5">
            <w:pPr>
              <w:cnfStyle w:val="100000000000" w:firstRow="1" w:lastRow="0" w:firstColumn="0" w:lastColumn="0" w:oddVBand="0" w:evenVBand="0" w:oddHBand="0" w:evenHBand="0" w:firstRowFirstColumn="0" w:firstRowLastColumn="0" w:lastRowFirstColumn="0" w:lastRowLastColumn="0"/>
            </w:pPr>
            <w:r>
              <w:t>User Story</w:t>
            </w:r>
          </w:p>
        </w:tc>
        <w:tc>
          <w:tcPr>
            <w:tcW w:w="3261" w:type="dxa"/>
          </w:tcPr>
          <w:p w:rsidR="005328B5" w:rsidRDefault="005328B5" w:rsidP="005328B5">
            <w:pPr>
              <w:cnfStyle w:val="100000000000" w:firstRow="1" w:lastRow="0" w:firstColumn="0" w:lastColumn="0" w:oddVBand="0" w:evenVBand="0" w:oddHBand="0" w:evenHBand="0" w:firstRowFirstColumn="0" w:firstRowLastColumn="0" w:lastRowFirstColumn="0" w:lastRowLastColumn="0"/>
            </w:pPr>
            <w:r>
              <w:t>Definition of Done</w:t>
            </w:r>
          </w:p>
        </w:tc>
        <w:tc>
          <w:tcPr>
            <w:tcW w:w="816" w:type="dxa"/>
          </w:tcPr>
          <w:p w:rsidR="005328B5" w:rsidRDefault="005328B5" w:rsidP="005328B5">
            <w:pPr>
              <w:cnfStyle w:val="100000000000" w:firstRow="1" w:lastRow="0" w:firstColumn="0" w:lastColumn="0" w:oddVBand="0" w:evenVBand="0" w:oddHBand="0" w:evenHBand="0" w:firstRowFirstColumn="0" w:firstRowLastColumn="0" w:lastRowFirstColumn="0" w:lastRowLastColumn="0"/>
            </w:pPr>
            <w:r>
              <w:t>Sprint</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Poster werden angezeigt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HSR-Besucher möchte ich die Poste</w:t>
            </w:r>
            <w:r>
              <w:rPr>
                <w:rFonts w:eastAsia="Times New Roman"/>
                <w:lang w:eastAsia="de-CH"/>
              </w:rPr>
              <w:t>r über die Bachelor</w:t>
            </w:r>
            <w:r w:rsidRPr="00CC7B08">
              <w:rPr>
                <w:rFonts w:eastAsia="Times New Roman"/>
                <w:lang w:eastAsia="de-CH"/>
              </w:rPr>
              <w:t>arbeiten lesen können, um Eindrücke über die Schule und die Möglichkeiten, die man</w:t>
            </w:r>
            <w:r>
              <w:rPr>
                <w:rFonts w:eastAsia="Times New Roman"/>
                <w:lang w:eastAsia="de-CH"/>
              </w:rPr>
              <w:t xml:space="preserve"> an dieser Schule</w:t>
            </w:r>
            <w:r w:rsidRPr="00CC7B08">
              <w:rPr>
                <w:rFonts w:eastAsia="Times New Roman"/>
                <w:lang w:eastAsia="de-CH"/>
              </w:rPr>
              <w:t xml:space="preserve"> als Student hat, </w:t>
            </w:r>
            <w:r>
              <w:rPr>
                <w:rFonts w:eastAsia="Times New Roman"/>
                <w:lang w:eastAsia="de-CH"/>
              </w:rPr>
              <w:t xml:space="preserve">zu </w:t>
            </w:r>
            <w:r w:rsidRPr="00CC7B08">
              <w:rPr>
                <w:rFonts w:eastAsia="Times New Roman"/>
                <w:lang w:eastAsia="de-CH"/>
              </w:rPr>
              <w:t>erhalten.</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Ein Poster wird angezeigt und kann gelesen werden.</w:t>
            </w: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Poster browsen</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durch alle Poster browsen können, damit ich einen Eindruck </w:t>
            </w:r>
            <w:r>
              <w:rPr>
                <w:rFonts w:eastAsia="Times New Roman"/>
                <w:lang w:eastAsia="de-CH"/>
              </w:rPr>
              <w:t>von den</w:t>
            </w:r>
            <w:r w:rsidRPr="00CC7B08">
              <w:rPr>
                <w:rFonts w:eastAsia="Times New Roman"/>
                <w:lang w:eastAsia="de-CH"/>
              </w:rPr>
              <w:t xml:space="preserve"> Arbeiten erhalte.</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Durch Drücken einer Vor- und Rückwärtstaste kann durch die Liste der Poster navigiert werden.</w:t>
            </w: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Bis SP7</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Pr>
                <w:rFonts w:eastAsia="Times New Roman"/>
                <w:lang w:eastAsia="de-CH"/>
              </w:rPr>
              <w:t>Handcursor</w:t>
            </w:r>
            <w:r w:rsidRPr="00CC7B08">
              <w:rPr>
                <w:rFonts w:eastAsia="Times New Roman"/>
                <w:lang w:eastAsia="de-CH"/>
              </w:rPr>
              <w:t xml:space="preserve"> wird dargestellt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w:t>
            </w:r>
            <w:r w:rsidRPr="00CC7B08">
              <w:rPr>
                <w:rFonts w:eastAsia="Times New Roman"/>
                <w:lang w:eastAsia="de-CH"/>
              </w:rPr>
              <w:t xml:space="preserve"> Benutzer möchte ich sehen, wo sich meine Hand auf der Wall befindet, damit ich fähig bin, die Wall zu bedienen.</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Ein Cursor wird dargestellt und bewegt sich a</w:t>
            </w:r>
            <w:r>
              <w:rPr>
                <w:rFonts w:eastAsia="Times New Roman"/>
                <w:lang w:eastAsia="de-CH"/>
              </w:rPr>
              <w:t>nalog zur Hand des Benutzers</w:t>
            </w:r>
            <w:r w:rsidRPr="00CC7B08">
              <w:rPr>
                <w:rFonts w:eastAsia="Times New Roman"/>
                <w:lang w:eastAsia="de-CH"/>
              </w:rPr>
              <w:t>.</w:t>
            </w: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lastRenderedPageBreak/>
              <w:t>Eigenes Skelett wird dargestellt</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in Form eines Skeletts sehen, dass die </w:t>
            </w:r>
            <w:r>
              <w:rPr>
                <w:rFonts w:eastAsia="Times New Roman"/>
                <w:lang w:eastAsia="de-CH"/>
              </w:rPr>
              <w:t>Videowall</w:t>
            </w:r>
            <w:r w:rsidRPr="00CC7B08">
              <w:rPr>
                <w:rFonts w:eastAsia="Times New Roman"/>
                <w:lang w:eastAsia="de-CH"/>
              </w:rPr>
              <w:t xml:space="preserve"> mich erkannt hat</w:t>
            </w:r>
            <w:r>
              <w:rPr>
                <w:rFonts w:eastAsia="Times New Roman"/>
                <w:lang w:eastAsia="de-CH"/>
              </w:rPr>
              <w:t xml:space="preserve">, </w:t>
            </w:r>
            <w:r w:rsidRPr="00CC7B08">
              <w:rPr>
                <w:rFonts w:eastAsia="Times New Roman"/>
                <w:lang w:eastAsia="de-CH"/>
              </w:rPr>
              <w:t>damit ich nachverfolgen kann, wie das System auf meine Bewegungen reagiert.</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In der Applikation wird das</w:t>
            </w:r>
            <w:r w:rsidRPr="00CC7B08">
              <w:rPr>
                <w:rFonts w:eastAsia="Times New Roman"/>
                <w:lang w:eastAsia="de-CH"/>
              </w:rPr>
              <w:t xml:space="preserve"> Skelett des Benutzers dargestellt, das sich zu den Bewegungen des Benutzers dynamisch anpasst.</w:t>
            </w: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Bis SP7</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Sofortiges Erfolgserlebnis für Einstieg sichergestellt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neuer </w:t>
            </w:r>
            <w:r>
              <w:rPr>
                <w:rFonts w:eastAsia="Times New Roman"/>
                <w:lang w:eastAsia="de-CH"/>
              </w:rPr>
              <w:t>Videowall Benutzer</w:t>
            </w:r>
            <w:r w:rsidRPr="00CC7B08">
              <w:rPr>
                <w:rFonts w:eastAsia="Times New Roman"/>
                <w:lang w:eastAsia="de-CH"/>
              </w:rPr>
              <w:t xml:space="preserve"> möchte ich sofort ein Erfolgserlebnis erleben, weil ich einen positiven ersten Eindruck haben möchte.</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Das sofortige Erfolgserlebnis (Skelett wird dargestellt) ist dokumentiert.</w:t>
            </w: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Pr>
                <w:rFonts w:eastAsia="Times New Roman"/>
                <w:lang w:eastAsia="de-CH"/>
              </w:rPr>
              <w:t>Handcursor</w:t>
            </w:r>
            <w:r w:rsidRPr="00CC7B08">
              <w:rPr>
                <w:rFonts w:eastAsia="Times New Roman"/>
                <w:lang w:eastAsia="de-CH"/>
              </w:rPr>
              <w:t xml:space="preserve"> schön dargestellt</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als Cursor eine Hand sehen, damit mir sofort klar ist, dass ich die Applikation mit der Hand steuern kann.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Der Cursor wird als kleine Hand dargestellt (analog XBox-Spiele).</w:t>
            </w: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SP8</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Skelett schön dargestellt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 Skelett mit Verbindungslinien der einzelnen Punkte (Hand, Ellbogen, Hüfte etc.) sehen können, damit ich meine Bewegungen besser nachvollziehen kann.</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V</w:t>
            </w:r>
            <w:r w:rsidRPr="00CC7B08">
              <w:rPr>
                <w:rFonts w:eastAsia="Times New Roman"/>
                <w:lang w:eastAsia="de-CH"/>
              </w:rPr>
              <w:t>om Benutzer</w:t>
            </w:r>
            <w:r>
              <w:rPr>
                <w:rFonts w:eastAsia="Times New Roman"/>
                <w:lang w:eastAsia="de-CH"/>
              </w:rPr>
              <w:t xml:space="preserve"> wird e</w:t>
            </w:r>
            <w:r w:rsidRPr="00CC7B08">
              <w:rPr>
                <w:rFonts w:eastAsia="Times New Roman"/>
                <w:lang w:eastAsia="de-CH"/>
              </w:rPr>
              <w:t>in Skelett mit Verbindungslinien wird dargestellt.</w:t>
            </w: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SP8</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Pr>
                <w:rFonts w:eastAsia="Times New Roman"/>
                <w:lang w:eastAsia="de-CH"/>
              </w:rPr>
              <w:t>Handcursor</w:t>
            </w:r>
            <w:r w:rsidRPr="00CC7B08">
              <w:rPr>
                <w:rFonts w:eastAsia="Times New Roman"/>
                <w:lang w:eastAsia="de-CH"/>
              </w:rPr>
              <w:t xml:space="preserve"> ruckelt weniger 1</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Cursor weniger ruckelt, damit ich besser auf die Buttons drücken kann.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Da der Input des Skeletal</w:t>
            </w:r>
            <w:r w:rsidRPr="00CC7B08">
              <w:rPr>
                <w:rFonts w:eastAsia="Times New Roman"/>
                <w:lang w:eastAsia="de-CH"/>
              </w:rPr>
              <w:t xml:space="preserve"> Tracking</w:t>
            </w:r>
            <w:r>
              <w:rPr>
                <w:rFonts w:eastAsia="Times New Roman"/>
                <w:lang w:eastAsia="de-CH"/>
              </w:rPr>
              <w:t>s</w:t>
            </w:r>
            <w:r w:rsidRPr="00CC7B08">
              <w:rPr>
                <w:rFonts w:eastAsia="Times New Roman"/>
                <w:lang w:eastAsia="de-CH"/>
              </w:rPr>
              <w:t xml:space="preserve"> ungenau ist und über einen etwas hohen Jitter verfügt, wird für das Hand Tracking jeweils der Mittelwert der letzten paar Aufzeichnungen verwendet. Somit ruckelt die Hand dann weniger.</w:t>
            </w: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SP8</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Video wird dargestellt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testen, dass Videos auf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laufen, damit ich weiss, dass dies </w:t>
            </w:r>
            <w:r>
              <w:rPr>
                <w:rFonts w:eastAsia="Times New Roman"/>
                <w:lang w:eastAsia="de-CH"/>
              </w:rPr>
              <w:t>p</w:t>
            </w:r>
            <w:r w:rsidRPr="00CC7B08">
              <w:rPr>
                <w:rFonts w:eastAsia="Times New Roman"/>
                <w:lang w:eastAsia="de-CH"/>
              </w:rPr>
              <w:t>roblem</w:t>
            </w:r>
            <w:r>
              <w:rPr>
                <w:rFonts w:eastAsia="Times New Roman"/>
                <w:lang w:eastAsia="de-CH"/>
              </w:rPr>
              <w:t>los funktioniert und später bei Bed</w:t>
            </w:r>
            <w:r w:rsidRPr="00CC7B08">
              <w:rPr>
                <w:rFonts w:eastAsia="Times New Roman"/>
                <w:lang w:eastAsia="de-CH"/>
              </w:rPr>
              <w:t>arf Videos ein</w:t>
            </w:r>
            <w:r>
              <w:rPr>
                <w:rFonts w:eastAsia="Times New Roman"/>
                <w:lang w:eastAsia="de-CH"/>
              </w:rPr>
              <w:t>gebunden werden können</w:t>
            </w:r>
            <w:r w:rsidRPr="00CC7B08">
              <w:rPr>
                <w:rFonts w:eastAsia="Times New Roman"/>
                <w:lang w:eastAsia="de-CH"/>
              </w:rPr>
              <w:t>.</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Ein Video kann mittels einer </w:t>
            </w:r>
            <w:r>
              <w:rPr>
                <w:rFonts w:eastAsia="Times New Roman"/>
                <w:lang w:eastAsia="de-CH"/>
              </w:rPr>
              <w:t>WPF-Applikation</w:t>
            </w:r>
            <w:r w:rsidRPr="00CC7B08">
              <w:rPr>
                <w:rFonts w:eastAsia="Times New Roman"/>
                <w:lang w:eastAsia="de-CH"/>
              </w:rPr>
              <w:t xml:space="preserve"> abgespielt werden und auf der Test Hardware/Mitsubishi Wall getestet werden.</w:t>
            </w: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SP9</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Applikation ist mit linker Hand bedienbar</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Applikation auch mit der linken Hand bedienen können, damit mir die Bedienung leichter fällt.</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Die Applikation soll automatisch erkennen, wenn die linke Hand höher als die rechte Hand gehalten wird, und dann die Kontrolle an die linke Hand übergeben. Wird die rechte Hand dann wieder merklich höher als die linke Hand gehalten, so soll die Applikation wieder mit der rechten Hand bedient werden können.</w:t>
            </w: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SP9</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 xml:space="preserve">Ideen gesammelt wie Personen werden von </w:t>
            </w:r>
            <w:r>
              <w:rPr>
                <w:rFonts w:eastAsia="Times New Roman"/>
                <w:lang w:eastAsia="de-CH"/>
              </w:rPr>
              <w:t>Videowall</w:t>
            </w:r>
            <w:r w:rsidRPr="00CC7B08">
              <w:rPr>
                <w:rFonts w:eastAsia="Times New Roman"/>
                <w:lang w:eastAsia="de-CH"/>
              </w:rPr>
              <w:t xml:space="preserve"> angezogen werden</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Passant möchte ich beim Vorbeigehen an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etwas Interessantes sehen, damit mein Interesse geweckt wird und ich auf die </w:t>
            </w:r>
            <w:r>
              <w:rPr>
                <w:rFonts w:eastAsia="Times New Roman"/>
                <w:lang w:eastAsia="de-CH"/>
              </w:rPr>
              <w:t>Videowall</w:t>
            </w:r>
            <w:r w:rsidRPr="00CC7B08">
              <w:rPr>
                <w:rFonts w:eastAsia="Times New Roman"/>
                <w:lang w:eastAsia="de-CH"/>
              </w:rPr>
              <w:t xml:space="preserve"> zugehe und mit ihr interagiere.</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Es werden mindestens zwei verschiedene Ideen zusammengetragen, diskutiert und ausgewertet. Am Schluss wird die beste Idee ausgewählt und dokumentiert.</w:t>
            </w: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SP10</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15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Pr>
                <w:rFonts w:eastAsia="Times New Roman"/>
                <w:lang w:eastAsia="de-CH"/>
              </w:rPr>
              <w:lastRenderedPageBreak/>
              <w:t>Plug-in</w:t>
            </w:r>
            <w:r w:rsidRPr="00CC7B08">
              <w:rPr>
                <w:rFonts w:eastAsia="Times New Roman"/>
                <w:lang w:eastAsia="de-CH"/>
              </w:rPr>
              <w:t xml:space="preserve"> Möglichkeit</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möcht</w:t>
            </w:r>
            <w:r>
              <w:rPr>
                <w:rFonts w:eastAsia="Times New Roman"/>
                <w:lang w:eastAsia="de-CH"/>
              </w:rPr>
              <w:t>e ein App,</w:t>
            </w:r>
            <w:r w:rsidRPr="00CC7B08">
              <w:rPr>
                <w:rFonts w:eastAsia="Times New Roman"/>
                <w:lang w:eastAsia="de-CH"/>
              </w:rPr>
              <w:t xml:space="preserve"> das mit den vorgegebenen Schnittstellen funktioniert</w:t>
            </w:r>
            <w:r>
              <w:rPr>
                <w:rFonts w:eastAsia="Times New Roman"/>
                <w:lang w:eastAsia="de-CH"/>
              </w:rPr>
              <w:t xml:space="preserve">, für die Videowall </w:t>
            </w:r>
            <w:r w:rsidRPr="00CC7B08">
              <w:rPr>
                <w:rFonts w:eastAsia="Times New Roman"/>
                <w:lang w:eastAsia="de-CH"/>
              </w:rPr>
              <w:t xml:space="preserve">schreiben, damit ich es später auf die </w:t>
            </w:r>
            <w:r>
              <w:rPr>
                <w:rFonts w:eastAsia="Times New Roman"/>
                <w:lang w:eastAsia="de-CH"/>
              </w:rPr>
              <w:t>Videowall</w:t>
            </w:r>
            <w:r w:rsidRPr="00CC7B08">
              <w:rPr>
                <w:rFonts w:eastAsia="Times New Roman"/>
                <w:lang w:eastAsia="de-CH"/>
              </w:rPr>
              <w:t xml:space="preserve"> hochladen kann.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In der </w:t>
            </w:r>
            <w:r>
              <w:rPr>
                <w:rFonts w:eastAsia="Times New Roman"/>
                <w:lang w:eastAsia="de-CH"/>
              </w:rPr>
              <w:t>Videowall-</w:t>
            </w:r>
            <w:r w:rsidRPr="00CC7B08">
              <w:rPr>
                <w:rFonts w:eastAsia="Times New Roman"/>
                <w:lang w:eastAsia="de-CH"/>
              </w:rPr>
              <w:t xml:space="preserve">Applikation ist es möglich, dynamisch ein </w:t>
            </w:r>
            <w:r>
              <w:rPr>
                <w:rFonts w:eastAsia="Times New Roman"/>
                <w:lang w:eastAsia="de-CH"/>
              </w:rPr>
              <w:t>Plug-in</w:t>
            </w:r>
            <w:r w:rsidRPr="00CC7B08">
              <w:rPr>
                <w:rFonts w:eastAsia="Times New Roman"/>
                <w:lang w:eastAsia="de-CH"/>
              </w:rPr>
              <w:t xml:space="preserve"> zu laden und anzuzeigen. Für jedes geladene </w:t>
            </w:r>
            <w:r>
              <w:rPr>
                <w:rFonts w:eastAsia="Times New Roman"/>
                <w:lang w:eastAsia="de-CH"/>
              </w:rPr>
              <w:t>Plug-in</w:t>
            </w:r>
            <w:r w:rsidRPr="00CC7B08">
              <w:rPr>
                <w:rFonts w:eastAsia="Times New Roman"/>
                <w:lang w:eastAsia="de-CH"/>
              </w:rPr>
              <w:t xml:space="preserve"> wird ein Menu</w:t>
            </w:r>
            <w:r>
              <w:rPr>
                <w:rFonts w:eastAsia="Times New Roman"/>
                <w:lang w:eastAsia="de-CH"/>
              </w:rPr>
              <w:t>b</w:t>
            </w:r>
            <w:r w:rsidRPr="00CC7B08">
              <w:rPr>
                <w:rFonts w:eastAsia="Times New Roman"/>
                <w:lang w:eastAsia="de-CH"/>
              </w:rPr>
              <w:t xml:space="preserve">utton angezeigt. Dynamisch laden heisst, dass ein </w:t>
            </w:r>
            <w:r>
              <w:rPr>
                <w:rFonts w:eastAsia="Times New Roman"/>
                <w:lang w:eastAsia="de-CH"/>
              </w:rPr>
              <w:t>Plug-in</w:t>
            </w:r>
            <w:r w:rsidRPr="00CC7B08">
              <w:rPr>
                <w:rFonts w:eastAsia="Times New Roman"/>
                <w:lang w:eastAsia="de-CH"/>
              </w:rPr>
              <w:t xml:space="preserve"> (.dll) in den Ordner, in dem die Applikation gerade läuft, hineinkopiert werden kann </w:t>
            </w:r>
            <w:r>
              <w:rPr>
                <w:rFonts w:eastAsia="Times New Roman"/>
                <w:lang w:eastAsia="de-CH"/>
              </w:rPr>
              <w:t>und das Plug-in</w:t>
            </w:r>
            <w:r w:rsidRPr="00CC7B08">
              <w:rPr>
                <w:rFonts w:eastAsia="Times New Roman"/>
                <w:lang w:eastAsia="de-CH"/>
              </w:rPr>
              <w:t xml:space="preserve"> dann von der Applikation automatisch geladen wird.</w:t>
            </w: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SP10</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Pr>
                <w:rFonts w:eastAsia="Times New Roman"/>
                <w:lang w:eastAsia="de-CH"/>
              </w:rPr>
              <w:t>Mittagsmenu</w:t>
            </w:r>
            <w:r w:rsidRPr="00CC7B08">
              <w:rPr>
                <w:rFonts w:eastAsia="Times New Roman"/>
                <w:lang w:eastAsia="de-CH"/>
              </w:rPr>
              <w:t xml:space="preserve"> App in </w:t>
            </w:r>
            <w:r>
              <w:rPr>
                <w:rFonts w:eastAsia="Times New Roman"/>
                <w:lang w:eastAsia="de-CH"/>
              </w:rPr>
              <w:t>Plug-in</w:t>
            </w:r>
            <w:r w:rsidRPr="00CC7B08">
              <w:rPr>
                <w:rFonts w:eastAsia="Times New Roman"/>
                <w:lang w:eastAsia="de-CH"/>
              </w:rPr>
              <w:t xml:space="preserve"> umgewandelt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Plug-in</w:t>
            </w:r>
            <w:r w:rsidRPr="00CC7B08">
              <w:rPr>
                <w:rFonts w:eastAsia="Times New Roman"/>
                <w:lang w:eastAsia="de-CH"/>
              </w:rPr>
              <w:t xml:space="preserve"> Entwickler möchte ich ein Beispiel für ein </w:t>
            </w:r>
            <w:r>
              <w:rPr>
                <w:rFonts w:eastAsia="Times New Roman"/>
                <w:lang w:eastAsia="de-CH"/>
              </w:rPr>
              <w:t>Plug-in</w:t>
            </w:r>
            <w:r w:rsidRPr="00CC7B08">
              <w:rPr>
                <w:rFonts w:eastAsia="Times New Roman"/>
                <w:lang w:eastAsia="de-CH"/>
              </w:rPr>
              <w:t xml:space="preserve"> ansehen können, damit ich weiss, wie ich vorgehen muss, wenn ich ein </w:t>
            </w:r>
            <w:r>
              <w:rPr>
                <w:rFonts w:eastAsia="Times New Roman"/>
                <w:lang w:eastAsia="de-CH"/>
              </w:rPr>
              <w:t>Plug-in</w:t>
            </w:r>
            <w:r w:rsidRPr="00CC7B08">
              <w:rPr>
                <w:rFonts w:eastAsia="Times New Roman"/>
                <w:lang w:eastAsia="de-CH"/>
              </w:rPr>
              <w:t xml:space="preserve"> entwickeln möchte.</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Das Mittagsmenu </w:t>
            </w:r>
            <w:r>
              <w:rPr>
                <w:rFonts w:eastAsia="Times New Roman"/>
                <w:lang w:eastAsia="de-CH"/>
              </w:rPr>
              <w:t>Plug-in</w:t>
            </w:r>
            <w:r w:rsidRPr="00CC7B08">
              <w:rPr>
                <w:rFonts w:eastAsia="Times New Roman"/>
                <w:lang w:eastAsia="de-CH"/>
              </w:rPr>
              <w:t xml:space="preserve"> ist in einem</w:t>
            </w:r>
            <w:r>
              <w:rPr>
                <w:rFonts w:eastAsia="Times New Roman"/>
                <w:lang w:eastAsia="de-CH"/>
              </w:rPr>
              <w:t xml:space="preserve"> eigenen Projekt und die Videow</w:t>
            </w:r>
            <w:r w:rsidRPr="00CC7B08">
              <w:rPr>
                <w:rFonts w:eastAsia="Times New Roman"/>
                <w:lang w:eastAsia="de-CH"/>
              </w:rPr>
              <w:t>all</w:t>
            </w:r>
            <w:r>
              <w:rPr>
                <w:rFonts w:eastAsia="Times New Roman"/>
                <w:lang w:eastAsia="de-CH"/>
              </w:rPr>
              <w:t>-</w:t>
            </w:r>
            <w:r w:rsidRPr="00CC7B08">
              <w:rPr>
                <w:rFonts w:eastAsia="Times New Roman"/>
                <w:lang w:eastAsia="de-CH"/>
              </w:rPr>
              <w:t xml:space="preserve">Applikation hat keine Referenz zu diesem Projekt. Das </w:t>
            </w:r>
            <w:r>
              <w:rPr>
                <w:rFonts w:eastAsia="Times New Roman"/>
                <w:lang w:eastAsia="de-CH"/>
              </w:rPr>
              <w:t>Plug-in</w:t>
            </w:r>
            <w:r w:rsidRPr="00CC7B08">
              <w:rPr>
                <w:rFonts w:eastAsia="Times New Roman"/>
                <w:lang w:eastAsia="de-CH"/>
              </w:rPr>
              <w:t xml:space="preserve"> (Mittagsmenu) wird von der </w:t>
            </w:r>
            <w:r>
              <w:rPr>
                <w:rFonts w:eastAsia="Times New Roman"/>
                <w:lang w:eastAsia="de-CH"/>
              </w:rPr>
              <w:t>Videowall</w:t>
            </w:r>
            <w:r w:rsidRPr="00CC7B08">
              <w:rPr>
                <w:rFonts w:eastAsia="Times New Roman"/>
                <w:lang w:eastAsia="de-CH"/>
              </w:rPr>
              <w:t xml:space="preserve"> App aber automatisch hineingeladen, siehe "</w:t>
            </w:r>
            <w:r>
              <w:rPr>
                <w:rFonts w:eastAsia="Times New Roman"/>
                <w:lang w:eastAsia="de-CH"/>
              </w:rPr>
              <w:t>Plug-in</w:t>
            </w:r>
            <w:r w:rsidRPr="00CC7B08">
              <w:rPr>
                <w:rFonts w:eastAsia="Times New Roman"/>
                <w:lang w:eastAsia="de-CH"/>
              </w:rPr>
              <w:t xml:space="preserve"> Möglichkeit".</w:t>
            </w: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 xml:space="preserve">Poster App in </w:t>
            </w:r>
            <w:r>
              <w:rPr>
                <w:rFonts w:eastAsia="Times New Roman"/>
                <w:lang w:eastAsia="de-CH"/>
              </w:rPr>
              <w:t>Plug-in</w:t>
            </w:r>
            <w:r w:rsidRPr="00CC7B08">
              <w:rPr>
                <w:rFonts w:eastAsia="Times New Roman"/>
                <w:lang w:eastAsia="de-CH"/>
              </w:rPr>
              <w:t xml:space="preserve"> umgewandelt</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Plug-in</w:t>
            </w:r>
            <w:r w:rsidRPr="00CC7B08">
              <w:rPr>
                <w:rFonts w:eastAsia="Times New Roman"/>
                <w:lang w:eastAsia="de-CH"/>
              </w:rPr>
              <w:t xml:space="preserve"> Entwickler möchte ich ein Beispiel für ein </w:t>
            </w:r>
            <w:r>
              <w:rPr>
                <w:rFonts w:eastAsia="Times New Roman"/>
                <w:lang w:eastAsia="de-CH"/>
              </w:rPr>
              <w:t>Plug-in</w:t>
            </w:r>
            <w:r w:rsidRPr="00CC7B08">
              <w:rPr>
                <w:rFonts w:eastAsia="Times New Roman"/>
                <w:lang w:eastAsia="de-CH"/>
              </w:rPr>
              <w:t xml:space="preserve"> ansehen können, damit ich weiss, wie ich vorgehen muss, wenn ich ein </w:t>
            </w:r>
            <w:r>
              <w:rPr>
                <w:rFonts w:eastAsia="Times New Roman"/>
                <w:lang w:eastAsia="de-CH"/>
              </w:rPr>
              <w:t>Plug-in</w:t>
            </w:r>
            <w:r w:rsidRPr="00CC7B08">
              <w:rPr>
                <w:rFonts w:eastAsia="Times New Roman"/>
                <w:lang w:eastAsia="de-CH"/>
              </w:rPr>
              <w:t xml:space="preserve"> entwickeln möchte.</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Das Poster </w:t>
            </w:r>
            <w:r>
              <w:rPr>
                <w:rFonts w:eastAsia="Times New Roman"/>
                <w:lang w:eastAsia="de-CH"/>
              </w:rPr>
              <w:t>Plug-in</w:t>
            </w:r>
            <w:r w:rsidRPr="00CC7B08">
              <w:rPr>
                <w:rFonts w:eastAsia="Times New Roman"/>
                <w:lang w:eastAsia="de-CH"/>
              </w:rPr>
              <w:t xml:space="preserve"> ist in einem eigenen Projekt und die </w:t>
            </w:r>
            <w:r>
              <w:rPr>
                <w:rFonts w:eastAsia="Times New Roman"/>
                <w:lang w:eastAsia="de-CH"/>
              </w:rPr>
              <w:t>Videowall-</w:t>
            </w:r>
            <w:r w:rsidRPr="00CC7B08">
              <w:rPr>
                <w:rFonts w:eastAsia="Times New Roman"/>
                <w:lang w:eastAsia="de-CH"/>
              </w:rPr>
              <w:t xml:space="preserve">Applikation hat keine Referenz zu diesem Projekt. Das </w:t>
            </w:r>
            <w:r>
              <w:rPr>
                <w:rFonts w:eastAsia="Times New Roman"/>
                <w:lang w:eastAsia="de-CH"/>
              </w:rPr>
              <w:t>Plug-in</w:t>
            </w:r>
            <w:r w:rsidRPr="00CC7B08">
              <w:rPr>
                <w:rFonts w:eastAsia="Times New Roman"/>
                <w:lang w:eastAsia="de-CH"/>
              </w:rPr>
              <w:t xml:space="preserve"> (</w:t>
            </w:r>
            <w:r>
              <w:rPr>
                <w:rFonts w:eastAsia="Times New Roman"/>
                <w:lang w:eastAsia="de-CH"/>
              </w:rPr>
              <w:t>Poster</w:t>
            </w:r>
            <w:r w:rsidRPr="00CC7B08">
              <w:rPr>
                <w:rFonts w:eastAsia="Times New Roman"/>
                <w:lang w:eastAsia="de-CH"/>
              </w:rPr>
              <w:t xml:space="preserve">) wird von der </w:t>
            </w:r>
            <w:r>
              <w:rPr>
                <w:rFonts w:eastAsia="Times New Roman"/>
                <w:lang w:eastAsia="de-CH"/>
              </w:rPr>
              <w:t>Videowall</w:t>
            </w:r>
            <w:r w:rsidRPr="00CC7B08">
              <w:rPr>
                <w:rFonts w:eastAsia="Times New Roman"/>
                <w:lang w:eastAsia="de-CH"/>
              </w:rPr>
              <w:t xml:space="preserve"> App aber automat</w:t>
            </w:r>
            <w:r>
              <w:rPr>
                <w:rFonts w:eastAsia="Times New Roman"/>
                <w:lang w:eastAsia="de-CH"/>
              </w:rPr>
              <w:t>isch hineingeladen, siehe "Plug-in</w:t>
            </w:r>
            <w:r w:rsidRPr="00CC7B08">
              <w:rPr>
                <w:rFonts w:eastAsia="Times New Roman"/>
                <w:lang w:eastAsia="de-CH"/>
              </w:rPr>
              <w:t xml:space="preserve"> Möglichkeit".</w:t>
            </w: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Demomodus (Verfolgung von Passanten) Kraftfeld besprochen und dokumentiert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Demomodus sehen, der meine Aufmerksamkeit auf die Wall zieht und ich so beginne, mit ihr zu interagieren.</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Die ausgesuchte Idee mit dem Krafteld wurde im Team besprochen und dokumentiert.</w:t>
            </w: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D</w:t>
            </w:r>
            <w:r>
              <w:rPr>
                <w:rFonts w:eastAsia="Times New Roman"/>
                <w:lang w:eastAsia="de-CH"/>
              </w:rPr>
              <w:t>emomodus: Vom Demomodus wird in den</w:t>
            </w:r>
            <w:r w:rsidRPr="00CC7B08">
              <w:rPr>
                <w:rFonts w:eastAsia="Times New Roman"/>
                <w:lang w:eastAsia="de-CH"/>
              </w:rPr>
              <w:t xml:space="preserve"> Interaktionsmodus gewechselt</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die Applikation vom Demomodus in den Interaktionsmodus wechselt, nachdem ich eine Zeit lang (z.B. 5 Sekunden) gewartet habe, damit ich mit der Applikation interagieren kann.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Die Applikation wechselt, nachdem für 5 Sekunden ein Skelett erkannt wurde, in den Interaktionsmodus. Es darf kein "Flackern" auftreten.</w:t>
            </w: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Demomodus: Vom Interaktionsmodus wird</w:t>
            </w:r>
            <w:r>
              <w:rPr>
                <w:rFonts w:eastAsia="Times New Roman"/>
                <w:lang w:eastAsia="de-CH"/>
              </w:rPr>
              <w:t xml:space="preserve"> in den</w:t>
            </w:r>
            <w:r w:rsidRPr="00CC7B08">
              <w:rPr>
                <w:rFonts w:eastAsia="Times New Roman"/>
                <w:lang w:eastAsia="de-CH"/>
              </w:rPr>
              <w:t xml:space="preserve"> Demomodus gewechselt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die Applikation vom Interaktionsmodus in den Demomodus wechselt,</w:t>
            </w:r>
            <w:r>
              <w:rPr>
                <w:rFonts w:eastAsia="Times New Roman"/>
                <w:lang w:eastAsia="de-CH"/>
              </w:rPr>
              <w:t xml:space="preserve"> nachdem eine Zeit lang (z.B. 10</w:t>
            </w:r>
            <w:r w:rsidRPr="00CC7B08">
              <w:rPr>
                <w:rFonts w:eastAsia="Times New Roman"/>
                <w:lang w:eastAsia="de-CH"/>
              </w:rPr>
              <w:t xml:space="preserve"> Sekunden) kein Skelett erkannt wurde, damit ich durch den Demomodus von der </w:t>
            </w:r>
            <w:r>
              <w:rPr>
                <w:rFonts w:eastAsia="Times New Roman"/>
                <w:lang w:eastAsia="de-CH"/>
              </w:rPr>
              <w:t>Videowall</w:t>
            </w:r>
            <w:r w:rsidRPr="00CC7B08">
              <w:rPr>
                <w:rFonts w:eastAsia="Times New Roman"/>
                <w:lang w:eastAsia="de-CH"/>
              </w:rPr>
              <w:t xml:space="preserve"> angezogen werde.</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Die Applikation wechselt, nachdem für 10 Sekunden kein Skelett erkannt wurde, automatisch in den Demomodus. Es darf kein "Flackern" auftreten.</w:t>
            </w: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Demomodus: externes Design erstellt</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ansprechenden Demomodus, damit mich die </w:t>
            </w:r>
            <w:r>
              <w:rPr>
                <w:rFonts w:eastAsia="Times New Roman"/>
                <w:lang w:eastAsia="de-CH"/>
              </w:rPr>
              <w:t>Videowall</w:t>
            </w:r>
            <w:r w:rsidRPr="00CC7B08">
              <w:rPr>
                <w:rFonts w:eastAsia="Times New Roman"/>
                <w:lang w:eastAsia="de-CH"/>
              </w:rPr>
              <w:t xml:space="preserve"> optisch anspricht und ich mit dieser interagieren will.</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Das in WPF umgesetzte externe Design wurde vom Auftraggeber nach einer Demonstration abgenommen.</w:t>
            </w: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Bild der Hand ist auf die rechte bzw. linke Hand abgestimmt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 möchte ich für meine Hand</w:t>
            </w:r>
            <w:r w:rsidRPr="00CC7B08">
              <w:rPr>
                <w:rFonts w:eastAsia="Times New Roman"/>
                <w:lang w:eastAsia="de-CH"/>
              </w:rPr>
              <w:t xml:space="preserve"> das passende Handsymbol sehen, damit das Symbol die Hand zei</w:t>
            </w:r>
            <w:r>
              <w:rPr>
                <w:rFonts w:eastAsia="Times New Roman"/>
                <w:lang w:eastAsia="de-CH"/>
              </w:rPr>
              <w:t>gt, mit der die Bedienung gerade statt</w:t>
            </w:r>
            <w:r w:rsidRPr="00CC7B08">
              <w:rPr>
                <w:rFonts w:eastAsia="Times New Roman"/>
                <w:lang w:eastAsia="de-CH"/>
              </w:rPr>
              <w:t>findet.</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Ist die rechte Hand aktiv, so wird das Symbol der rechten Hand angezeigt. Sobald die Bedienung zur anderen Hand wechselt, so wechselt auch das Symbol.</w:t>
            </w: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5328B5" w:rsidRPr="0084044A"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lastRenderedPageBreak/>
              <w:t>Deployment Entwickler PC</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die entwickelte Applikation auf dem lokalen PC öffnen können, damit die Applikation weiterentwickelt werden kann.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Der Entwickler kann die Solution öffnen und die Applikation ausführen, ohne dass diese abstürzt.</w:t>
            </w: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Pr>
                <w:rFonts w:eastAsia="Times New Roman"/>
                <w:lang w:eastAsia="de-CH"/>
              </w:rPr>
              <w:t>Plug-in</w:t>
            </w:r>
            <w:r w:rsidRPr="00CC7B08">
              <w:rPr>
                <w:rFonts w:eastAsia="Times New Roman"/>
                <w:lang w:eastAsia="de-CH"/>
              </w:rPr>
              <w:t xml:space="preserve"> Schnittstelle definiert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eine </w:t>
            </w:r>
            <w:r>
              <w:rPr>
                <w:rFonts w:eastAsia="Times New Roman"/>
                <w:lang w:eastAsia="de-CH"/>
              </w:rPr>
              <w:t>Plug-in</w:t>
            </w:r>
            <w:r w:rsidRPr="00CC7B08">
              <w:rPr>
                <w:rFonts w:eastAsia="Times New Roman"/>
                <w:lang w:eastAsia="de-CH"/>
              </w:rPr>
              <w:t xml:space="preserve"> Schnittstelle definieren, damit Interessierte Apps für meine Applikation erstellen können.</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Das Interface oder die Interfaces für das </w:t>
            </w:r>
            <w:r>
              <w:rPr>
                <w:rFonts w:eastAsia="Times New Roman"/>
                <w:lang w:eastAsia="de-CH"/>
              </w:rPr>
              <w:t>Plug-in</w:t>
            </w:r>
            <w:r w:rsidRPr="00CC7B08">
              <w:rPr>
                <w:rFonts w:eastAsia="Times New Roman"/>
                <w:lang w:eastAsia="de-CH"/>
              </w:rPr>
              <w:t xml:space="preserve"> System sind implementiert.</w:t>
            </w: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Demomodus: Demotext zu aktiver App wird angezeigt</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beim Demomodus einen ansprechenden und interessanten Text sehen, damit dieser mein Interesse weckt und ich mit der </w:t>
            </w:r>
            <w:r>
              <w:rPr>
                <w:rFonts w:eastAsia="Times New Roman"/>
                <w:lang w:eastAsia="de-CH"/>
              </w:rPr>
              <w:t>Videowall</w:t>
            </w:r>
            <w:r w:rsidRPr="00CC7B08">
              <w:rPr>
                <w:rFonts w:eastAsia="Times New Roman"/>
                <w:lang w:eastAsia="de-CH"/>
              </w:rPr>
              <w:t xml:space="preserve"> interagieren will.</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Für jede App existiert ein Demotext (durch das Interface IApp), der jeweils </w:t>
            </w:r>
            <w:r>
              <w:rPr>
                <w:rFonts w:eastAsia="Times New Roman"/>
                <w:lang w:eastAsia="de-CH"/>
              </w:rPr>
              <w:t>im</w:t>
            </w:r>
            <w:r w:rsidRPr="00CC7B08">
              <w:rPr>
                <w:rFonts w:eastAsia="Times New Roman"/>
                <w:lang w:eastAsia="de-CH"/>
              </w:rPr>
              <w:t xml:space="preserve"> Demomodus durch ein Binding auf die aktuelle App angezeigt wird.</w:t>
            </w: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Demomodus: Apps werden automatisch gewechselt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Texte von verschiedenen Apps </w:t>
            </w:r>
            <w:r>
              <w:rPr>
                <w:rFonts w:eastAsia="Times New Roman"/>
                <w:lang w:eastAsia="de-CH"/>
              </w:rPr>
              <w:t>sehen, damit ich die App wählen</w:t>
            </w:r>
            <w:r w:rsidRPr="00CC7B08">
              <w:rPr>
                <w:rFonts w:eastAsia="Times New Roman"/>
                <w:lang w:eastAsia="de-CH"/>
              </w:rPr>
              <w:t xml:space="preserve"> kann</w:t>
            </w:r>
            <w:r>
              <w:rPr>
                <w:rFonts w:eastAsia="Times New Roman"/>
                <w:lang w:eastAsia="de-CH"/>
              </w:rPr>
              <w:t>,</w:t>
            </w:r>
            <w:r w:rsidRPr="00CC7B08">
              <w:rPr>
                <w:rFonts w:eastAsia="Times New Roman"/>
                <w:lang w:eastAsia="de-CH"/>
              </w:rPr>
              <w:t xml:space="preserve"> die mich am meisten anspricht.</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W</w:t>
            </w:r>
            <w:r>
              <w:rPr>
                <w:rFonts w:eastAsia="Times New Roman"/>
                <w:lang w:eastAsia="de-CH"/>
              </w:rPr>
              <w:t>ährend dem Demomodus wird alle 2</w:t>
            </w:r>
            <w:r w:rsidRPr="00CC7B08">
              <w:rPr>
                <w:rFonts w:eastAsia="Times New Roman"/>
                <w:lang w:eastAsia="de-CH"/>
              </w:rPr>
              <w:t>0 Sekunden die aktive Applikation gewechselt, wodurch auch automatisch der Demotext gewechselt wird.</w:t>
            </w: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Navigation mit schönen "Tabs" dargestellt</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dem Benutzer die Navigation zwischen den Ansichten mit Tabs ermöglichen, damit auf einen Blick ersichtlich ist, welche Ansichten/Informationen die Wall zur Verfügung stellt und wie von der einen in die andere gewechselt werden kann.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Externes Design ist implementiert.</w:t>
            </w: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Pr>
                <w:rFonts w:eastAsia="Times New Roman"/>
                <w:lang w:eastAsia="de-CH"/>
              </w:rPr>
              <w:t>Das Mittagsmenu</w:t>
            </w:r>
            <w:r w:rsidRPr="00CC7B08">
              <w:rPr>
                <w:rFonts w:eastAsia="Times New Roman"/>
                <w:lang w:eastAsia="de-CH"/>
              </w:rPr>
              <w:t xml:space="preserve"> wird angezeigt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Mensabesucher möchte ic</w:t>
            </w:r>
            <w:r>
              <w:rPr>
                <w:rFonts w:eastAsia="Times New Roman"/>
                <w:lang w:eastAsia="de-CH"/>
              </w:rPr>
              <w:t>h gerne das aktuelle Mittagsmenu</w:t>
            </w:r>
            <w:r w:rsidRPr="00CC7B08">
              <w:rPr>
                <w:rFonts w:eastAsia="Times New Roman"/>
                <w:lang w:eastAsia="de-CH"/>
              </w:rPr>
              <w:t xml:space="preserve"> sehen, damit ich dies nicht erst in der Mensa am kleinen Tisch tun muss.</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Das Mittagsmenu wird in einem gut lesbaren Format angezeigt.</w:t>
            </w: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Pr>
                <w:rFonts w:eastAsia="Times New Roman"/>
                <w:lang w:eastAsia="de-CH"/>
              </w:rPr>
              <w:t>Mittagsmenu</w:t>
            </w:r>
            <w:r w:rsidRPr="00CC7B08">
              <w:rPr>
                <w:rFonts w:eastAsia="Times New Roman"/>
                <w:lang w:eastAsia="de-CH"/>
              </w:rPr>
              <w:t xml:space="preserve"> App automatisch aktualisiert</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Das Mittagsmenu soll automatisch aktualisiert werden.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Das aktuelle Menu wird von http://hochschule-rapperswil.sv-group.ch/de/menuplan.html geladen, sobald die </w:t>
            </w:r>
            <w:r>
              <w:rPr>
                <w:rFonts w:eastAsia="Times New Roman"/>
                <w:lang w:eastAsia="de-CH"/>
              </w:rPr>
              <w:t>Videowall-</w:t>
            </w:r>
            <w:r w:rsidRPr="00CC7B08">
              <w:rPr>
                <w:rFonts w:eastAsia="Times New Roman"/>
                <w:lang w:eastAsia="de-CH"/>
              </w:rPr>
              <w:t>Applikation gestartet wird.</w:t>
            </w: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 xml:space="preserve">Administration der </w:t>
            </w:r>
            <w:r>
              <w:rPr>
                <w:rFonts w:eastAsia="Times New Roman"/>
                <w:lang w:eastAsia="de-CH"/>
              </w:rPr>
              <w:t>Videowall</w:t>
            </w:r>
            <w:r w:rsidRPr="00CC7B08">
              <w:rPr>
                <w:rFonts w:eastAsia="Times New Roman"/>
                <w:lang w:eastAsia="de-CH"/>
              </w:rPr>
              <w:t xml:space="preserve"> Inhalte definiert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Betreiber des Systems möchte ich, dass ein möglicher Ablauf für die Administration (Erstellung, Löschung, Mutationen) definiert ist, damit ich weiss, was für Systeme dazu noch entwickelt werden müssen.</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Es liegt eine Dokumentation vor, wie die Daten der </w:t>
            </w:r>
            <w:r>
              <w:rPr>
                <w:rFonts w:eastAsia="Times New Roman"/>
                <w:lang w:eastAsia="de-CH"/>
              </w:rPr>
              <w:t>Videowall</w:t>
            </w:r>
            <w:r w:rsidRPr="00CC7B08">
              <w:rPr>
                <w:rFonts w:eastAsia="Times New Roman"/>
                <w:lang w:eastAsia="de-CH"/>
              </w:rPr>
              <w:t xml:space="preserve"> bearbeitet werden können.</w:t>
            </w: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SP13</w:t>
            </w:r>
          </w:p>
        </w:tc>
      </w:tr>
      <w:tr w:rsidR="005328B5" w:rsidRPr="00370A27"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tcPr>
          <w:p w:rsidR="005328B5" w:rsidRPr="00CC7B08" w:rsidRDefault="005328B5" w:rsidP="005328B5">
            <w:pPr>
              <w:rPr>
                <w:rFonts w:eastAsia="Times New Roman"/>
                <w:lang w:eastAsia="de-CH"/>
              </w:rPr>
            </w:pPr>
            <w:r w:rsidRPr="00CC7B08">
              <w:rPr>
                <w:rFonts w:eastAsia="Times New Roman"/>
                <w:lang w:eastAsia="de-CH"/>
              </w:rPr>
              <w:t>Externes Design festgelegt und validiert</w:t>
            </w:r>
          </w:p>
        </w:tc>
        <w:tc>
          <w:tcPr>
            <w:tcW w:w="3543" w:type="dxa"/>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für die Design User Stories eine "Definition of Done" festlegen können, damit der Abschluss der User Stories validiert werden kann.</w:t>
            </w:r>
          </w:p>
        </w:tc>
        <w:tc>
          <w:tcPr>
            <w:tcW w:w="3261" w:type="dxa"/>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Exter</w:t>
            </w:r>
            <w:r>
              <w:rPr>
                <w:rFonts w:eastAsia="Times New Roman"/>
                <w:lang w:eastAsia="de-CH"/>
              </w:rPr>
              <w:t>n</w:t>
            </w:r>
            <w:r w:rsidRPr="00CC7B08">
              <w:rPr>
                <w:rFonts w:eastAsia="Times New Roman"/>
                <w:lang w:eastAsia="de-CH"/>
              </w:rPr>
              <w:t>es Design ist festgelegt und validiert.</w:t>
            </w:r>
          </w:p>
        </w:tc>
        <w:tc>
          <w:tcPr>
            <w:tcW w:w="816" w:type="dxa"/>
            <w:noWrap/>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SP14</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 xml:space="preserve">Deployment </w:t>
            </w:r>
            <w:r>
              <w:rPr>
                <w:rFonts w:eastAsia="Times New Roman"/>
                <w:lang w:eastAsia="de-CH"/>
              </w:rPr>
              <w:t>Videowall</w:t>
            </w:r>
            <w:r w:rsidRPr="00CC7B08">
              <w:rPr>
                <w:rFonts w:eastAsia="Times New Roman"/>
                <w:lang w:eastAsia="de-CH"/>
              </w:rPr>
              <w:t xml:space="preserve"> Server</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die entwickelte Applikation auf den </w:t>
            </w:r>
            <w:r>
              <w:rPr>
                <w:rFonts w:eastAsia="Times New Roman"/>
                <w:lang w:eastAsia="de-CH"/>
              </w:rPr>
              <w:t>Videowall</w:t>
            </w:r>
            <w:r w:rsidRPr="00CC7B08">
              <w:rPr>
                <w:rFonts w:eastAsia="Times New Roman"/>
                <w:lang w:eastAsia="de-CH"/>
              </w:rPr>
              <w:t xml:space="preserve"> Server deployen können, damit die Applikation dann darauf läuft.</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370A27">
              <w:rPr>
                <w:rFonts w:eastAsia="Times New Roman"/>
                <w:lang w:val="en-GB" w:eastAsia="de-CH"/>
              </w:rPr>
              <w:t>Deployment</w:t>
            </w:r>
            <w:r w:rsidRPr="00CC7B08">
              <w:rPr>
                <w:rFonts w:eastAsia="Times New Roman"/>
                <w:lang w:eastAsia="de-CH"/>
              </w:rPr>
              <w:t xml:space="preserve"> Web</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die entwickelte Applikation auf den Web Server deployen können, damit die Applikation dann darauf läuft.</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Sekretärin kann Poster verwalten</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die Poster verwalten können, damit die dargestellten Poster </w:t>
            </w:r>
            <w:r>
              <w:rPr>
                <w:rFonts w:eastAsia="Times New Roman"/>
                <w:lang w:eastAsia="de-CH"/>
              </w:rPr>
              <w:t xml:space="preserve">auf </w:t>
            </w:r>
            <w:proofErr w:type="gramStart"/>
            <w:r w:rsidRPr="00CC7B08">
              <w:rPr>
                <w:rFonts w:eastAsia="Times New Roman"/>
                <w:lang w:eastAsia="de-CH"/>
              </w:rPr>
              <w:t>der Wall</w:t>
            </w:r>
            <w:proofErr w:type="gramEnd"/>
            <w:r w:rsidRPr="00CC7B08">
              <w:rPr>
                <w:rFonts w:eastAsia="Times New Roman"/>
                <w:lang w:eastAsia="de-CH"/>
              </w:rPr>
              <w:t xml:space="preserve"> immer auf dem aktuellsten Stand sind</w:t>
            </w:r>
            <w:r>
              <w:rPr>
                <w:rFonts w:eastAsia="Times New Roman"/>
                <w:lang w:eastAsia="de-CH"/>
              </w:rPr>
              <w:t>.</w:t>
            </w:r>
          </w:p>
        </w:tc>
        <w:tc>
          <w:tcPr>
            <w:tcW w:w="3261" w:type="dxa"/>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lastRenderedPageBreak/>
              <w:t>About View</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Bewunderer der Applikation möchte ich sehen, wer diese Applikation unter der Leitung von wem entwickelt hat, weil mich interessiert, bei welchem Dozent eine so coole Arbeit realisiert werden kann.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Kinect Hand hervorgehoben</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 xml:space="preserve">Videowall Benutzer </w:t>
            </w:r>
            <w:r w:rsidRPr="00CC7B08">
              <w:rPr>
                <w:rFonts w:eastAsia="Times New Roman"/>
                <w:lang w:eastAsia="de-CH"/>
              </w:rPr>
              <w:t>möchte ich, dass ich meine aktive Hand sehe, damit ich weiss, dass ich die Applikation</w:t>
            </w:r>
            <w:r>
              <w:rPr>
                <w:rFonts w:eastAsia="Times New Roman"/>
                <w:lang w:eastAsia="de-CH"/>
              </w:rPr>
              <w:t xml:space="preserve"> mit dieser Hand bedienen kann.</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Pr>
                <w:rFonts w:eastAsia="Times New Roman"/>
                <w:lang w:eastAsia="de-CH"/>
              </w:rPr>
              <w:t>Handcursor</w:t>
            </w:r>
            <w:r w:rsidRPr="00CC7B08">
              <w:rPr>
                <w:rFonts w:eastAsia="Times New Roman"/>
                <w:lang w:eastAsia="de-CH"/>
              </w:rPr>
              <w:t xml:space="preserve"> dreht nicht bei aktivem Menu</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w:t>
            </w:r>
            <w:r>
              <w:rPr>
                <w:rFonts w:eastAsia="Times New Roman"/>
                <w:lang w:eastAsia="de-CH"/>
              </w:rPr>
              <w:t xml:space="preserve"> Videowall Benutzer</w:t>
            </w:r>
            <w:r w:rsidRPr="00CC7B08">
              <w:rPr>
                <w:rFonts w:eastAsia="Times New Roman"/>
                <w:lang w:eastAsia="de-CH"/>
              </w:rPr>
              <w:t xml:space="preserve"> möchte ich, dass keine </w:t>
            </w:r>
            <w:r>
              <w:rPr>
                <w:rFonts w:eastAsia="Times New Roman"/>
                <w:lang w:eastAsia="de-CH"/>
              </w:rPr>
              <w:t>Handcursor</w:t>
            </w:r>
            <w:r w:rsidRPr="00CC7B08">
              <w:rPr>
                <w:rFonts w:eastAsia="Times New Roman"/>
                <w:lang w:eastAsia="de-CH"/>
              </w:rPr>
              <w:t xml:space="preserve"> Animation bei dem zurzeit aktiven Menu abgespielt wird, damit ich nicht meine, dass noch etwas passiert.</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 xml:space="preserve">Am </w:t>
            </w:r>
            <w:r>
              <w:rPr>
                <w:rFonts w:eastAsia="Times New Roman"/>
                <w:lang w:eastAsia="de-CH"/>
              </w:rPr>
              <w:t>Handcursor</w:t>
            </w:r>
            <w:r w:rsidRPr="00CC7B08">
              <w:rPr>
                <w:rFonts w:eastAsia="Times New Roman"/>
                <w:lang w:eastAsia="de-CH"/>
              </w:rPr>
              <w:t xml:space="preserve"> soll erkennbar sein, ob man auf einem interaktiven Objekt ist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w:t>
            </w:r>
            <w:r>
              <w:rPr>
                <w:rFonts w:eastAsia="Times New Roman"/>
                <w:lang w:eastAsia="de-CH"/>
              </w:rPr>
              <w:t>Handcursor</w:t>
            </w:r>
            <w:r w:rsidRPr="00CC7B08">
              <w:rPr>
                <w:rFonts w:eastAsia="Times New Roman"/>
                <w:lang w:eastAsia="de-CH"/>
              </w:rPr>
              <w:t>, je nach</w:t>
            </w:r>
            <w:r>
              <w:rPr>
                <w:rFonts w:eastAsia="Times New Roman"/>
                <w:lang w:eastAsia="de-CH"/>
              </w:rPr>
              <w:t xml:space="preserve"> </w:t>
            </w:r>
            <w:r w:rsidRPr="00CC7B08">
              <w:rPr>
                <w:rFonts w:eastAsia="Times New Roman"/>
                <w:lang w:eastAsia="de-CH"/>
              </w:rPr>
              <w:t>dem</w:t>
            </w:r>
            <w:r>
              <w:rPr>
                <w:rFonts w:eastAsia="Times New Roman"/>
                <w:lang w:eastAsia="de-CH"/>
              </w:rPr>
              <w:t>,</w:t>
            </w:r>
            <w:r w:rsidRPr="00CC7B08">
              <w:rPr>
                <w:rFonts w:eastAsia="Times New Roman"/>
                <w:lang w:eastAsia="de-CH"/>
              </w:rPr>
              <w:t xml:space="preserve"> ob er sich über einem interaktiven Objekt (z.B. Button) befindet oder nicht, anders gekennzeichnet wird, damit ich weiss, wann ein 'Klicken' möglich ist.</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Poster filtern nach Studiengang</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die Poster nach Studiengang filtern, damit ich nur die Poster meiner Abteilung browsen kann.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News anzeigen</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News/Headlines über das Thema meines Studiengangs sehen, da mich dies interessiert. </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Sekretärin kann News Feeds der Wall verwalten</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Sekretärin möchte ich die News Feeds der Wall verwalten können, damit die News Feeds auf dem aktuellsten Stand sind.</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News mit QR-Code</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neben den News für meinen Studiengang einen QR-Code sehen, den ich abfotografieren kann, damit ich später auf dem Computer nochmals die gleichen Headlines sehen und mich mittels Internetrecherche in die Themen vertiefen kann.</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Studenten können App hochladen</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möchte ich meine selbst</w:t>
            </w:r>
            <w:r>
              <w:rPr>
                <w:rFonts w:eastAsia="Times New Roman"/>
                <w:lang w:eastAsia="de-CH"/>
              </w:rPr>
              <w:t xml:space="preserve"> </w:t>
            </w:r>
            <w:r w:rsidRPr="00CC7B08">
              <w:rPr>
                <w:rFonts w:eastAsia="Times New Roman"/>
                <w:lang w:eastAsia="de-CH"/>
              </w:rPr>
              <w:t xml:space="preserve">entwickelte App hochladen können, damit sie dann auf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verfügbar ist.</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Pr>
                <w:rFonts w:eastAsia="Times New Roman"/>
                <w:lang w:eastAsia="de-CH"/>
              </w:rPr>
              <w:t>Plug-in</w:t>
            </w:r>
            <w:r w:rsidRPr="00CC7B08">
              <w:rPr>
                <w:rFonts w:eastAsia="Times New Roman"/>
                <w:lang w:eastAsia="de-CH"/>
              </w:rPr>
              <w:t xml:space="preserve"> Dokumentation geschrieben</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App Entwickler möchte ich eine Dokumentation zur Verfügung haben, damit ich nachschauen kann, wie ich beim Programmieren einer App vorgehen muss.</w:t>
            </w:r>
          </w:p>
        </w:tc>
        <w:tc>
          <w:tcPr>
            <w:tcW w:w="3261" w:type="dxa"/>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 xml:space="preserve">Informationen zu aktuellen Events werden auf der </w:t>
            </w:r>
            <w:r>
              <w:rPr>
                <w:rFonts w:eastAsia="Times New Roman"/>
                <w:lang w:eastAsia="de-CH"/>
              </w:rPr>
              <w:t>Videowall</w:t>
            </w:r>
            <w:r w:rsidRPr="00CC7B08">
              <w:rPr>
                <w:rFonts w:eastAsia="Times New Roman"/>
                <w:lang w:eastAsia="de-CH"/>
              </w:rPr>
              <w:t xml:space="preserve"> angezeigt</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Eventbesucher möchte ich auf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aktuelle Informationen zum Event angezeigt haben, damit ich mich dort informieren kann.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370A27"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lastRenderedPageBreak/>
              <w:t>Sekretärin kann Informationen zu Events verwalten</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Informationen zu aktuellen Events hochladen, damit sich die Eventbesucher auf </w:t>
            </w:r>
            <w:proofErr w:type="gramStart"/>
            <w:r w:rsidRPr="00CC7B08">
              <w:rPr>
                <w:rFonts w:eastAsia="Times New Roman"/>
                <w:lang w:eastAsia="de-CH"/>
              </w:rPr>
              <w:t>der Wall</w:t>
            </w:r>
            <w:proofErr w:type="gramEnd"/>
            <w:r w:rsidRPr="00CC7B08">
              <w:rPr>
                <w:rFonts w:eastAsia="Times New Roman"/>
                <w:lang w:eastAsia="de-CH"/>
              </w:rPr>
              <w:t xml:space="preserve"> informieren können.</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370A27">
              <w:rPr>
                <w:rFonts w:eastAsia="Times New Roman"/>
                <w:lang w:val="en-AU" w:eastAsia="de-CH"/>
              </w:rPr>
              <w:t>Browsing</w:t>
            </w:r>
            <w:r w:rsidRPr="00CC7B08">
              <w:rPr>
                <w:rFonts w:eastAsia="Times New Roman"/>
                <w:lang w:eastAsia="de-CH"/>
              </w:rPr>
              <w:t xml:space="preserve"> Modus schön dargestellt</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ansprechende Darstellung des</w:t>
            </w:r>
            <w:r w:rsidRPr="00BF2EA2">
              <w:rPr>
                <w:rFonts w:eastAsia="Times New Roman"/>
                <w:lang w:eastAsia="de-CH"/>
              </w:rPr>
              <w:t xml:space="preserve"> Browsing</w:t>
            </w:r>
            <w:r w:rsidRPr="00CC7B08">
              <w:rPr>
                <w:rFonts w:eastAsia="Times New Roman"/>
                <w:lang w:eastAsia="de-CH"/>
              </w:rPr>
              <w:t xml:space="preserve"> Modus, damit mir die Applikation besser gefällt und </w:t>
            </w:r>
            <w:r>
              <w:rPr>
                <w:rFonts w:eastAsia="Times New Roman"/>
                <w:lang w:eastAsia="de-CH"/>
              </w:rPr>
              <w:t xml:space="preserve">mir </w:t>
            </w:r>
            <w:r w:rsidRPr="00CC7B08">
              <w:rPr>
                <w:rFonts w:eastAsia="Times New Roman"/>
                <w:lang w:eastAsia="de-CH"/>
              </w:rPr>
              <w:t>die Bedienung mehr Spass macht.</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Demomodus schön dargestellt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ansprechende Darstellung des Demomodus, damit mich dieser eher anspricht und ich die Applikation verwenden möchte.</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Animationen bei</w:t>
            </w:r>
            <w:r w:rsidRPr="00370A27">
              <w:rPr>
                <w:rFonts w:eastAsia="Times New Roman"/>
                <w:lang w:val="en-AU" w:eastAsia="de-CH"/>
              </w:rPr>
              <w:t xml:space="preserve"> Browsing</w:t>
            </w:r>
            <w:r w:rsidRPr="00CC7B08">
              <w:rPr>
                <w:rFonts w:eastAsia="Times New Roman"/>
                <w:lang w:eastAsia="de-CH"/>
              </w:rPr>
              <w:t xml:space="preserve"> Modus</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Animation sehen können, wenn</w:t>
            </w:r>
            <w:r>
              <w:rPr>
                <w:rFonts w:eastAsia="Times New Roman"/>
                <w:lang w:eastAsia="de-CH"/>
              </w:rPr>
              <w:t xml:space="preserve"> ich</w:t>
            </w:r>
            <w:r w:rsidRPr="00CC7B08">
              <w:rPr>
                <w:rFonts w:eastAsia="Times New Roman"/>
                <w:lang w:eastAsia="de-CH"/>
              </w:rPr>
              <w:t xml:space="preserve"> zum nächsten Poster navigiere, damit es für mich besser ersichtlich ist, dass das Poster gewechselt hat.</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Animation bei Tab/Ansichten-Wechsel</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Animation sehen können, wenn ich ein anderes Tab wähle, damit es für mich b</w:t>
            </w:r>
            <w:r>
              <w:rPr>
                <w:rFonts w:eastAsia="Times New Roman"/>
                <w:lang w:eastAsia="de-CH"/>
              </w:rPr>
              <w:t xml:space="preserve">esser ersichtlich ist, dass </w:t>
            </w:r>
            <w:r w:rsidRPr="00CC7B08">
              <w:rPr>
                <w:rFonts w:eastAsia="Times New Roman"/>
                <w:lang w:eastAsia="de-CH"/>
              </w:rPr>
              <w:t>die Ansicht gewechselt ha</w:t>
            </w:r>
            <w:r>
              <w:rPr>
                <w:rFonts w:eastAsia="Times New Roman"/>
                <w:lang w:eastAsia="de-CH"/>
              </w:rPr>
              <w:t>t.</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Avatar wird dargestellt</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anstelle eines Skeletts einen Avatar sehen, damit ich sofort begreife, dass ich als Mensch erkannt bin.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Algorithmus zur Poster Sortierung</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dass aktuelle Poster öfter vorkommen, da mich </w:t>
            </w:r>
            <w:r>
              <w:rPr>
                <w:rFonts w:eastAsia="Times New Roman"/>
                <w:lang w:eastAsia="de-CH"/>
              </w:rPr>
              <w:t>diese mehr interessieren</w:t>
            </w:r>
            <w:r w:rsidRPr="00CC7B08">
              <w:rPr>
                <w:rFonts w:eastAsia="Times New Roman"/>
                <w:lang w:eastAsia="de-CH"/>
              </w:rPr>
              <w:t>.</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QR-Code wird pro Poster dargestellt</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QR Code fotografieren, damit ich die Informationen von der </w:t>
            </w:r>
            <w:r>
              <w:rPr>
                <w:rFonts w:eastAsia="Times New Roman"/>
                <w:lang w:eastAsia="de-CH"/>
              </w:rPr>
              <w:t>Videowall</w:t>
            </w:r>
            <w:r w:rsidRPr="00CC7B08">
              <w:rPr>
                <w:rFonts w:eastAsia="Times New Roman"/>
                <w:lang w:eastAsia="de-CH"/>
              </w:rPr>
              <w:t xml:space="preserve"> auf meinem Mobiltelefon mitnehmen kann.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370A27"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L Poster Problematik</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L-Poster lesen können, damit ich mich auch über die Arbeiten dieser Studienabteilung informieren kann.</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370A27">
              <w:rPr>
                <w:rFonts w:eastAsia="Times New Roman"/>
                <w:lang w:val="en-AU" w:eastAsia="de-CH"/>
              </w:rPr>
              <w:t>Easteregg</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beim Präsentieren der Wall ein Easteregg ausführen, damit meine Besucher und ich Spass haben.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Poster und Informationen sind auf einer Website verfügbar</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 xml:space="preserve">Als Videowall Benutzer </w:t>
            </w:r>
            <w:r w:rsidRPr="00CC7B08">
              <w:rPr>
                <w:rFonts w:eastAsia="Times New Roman"/>
                <w:lang w:eastAsia="de-CH"/>
              </w:rPr>
              <w:t>möchte ich Zusatzinformati</w:t>
            </w:r>
            <w:r>
              <w:rPr>
                <w:rFonts w:eastAsia="Times New Roman"/>
                <w:lang w:eastAsia="de-CH"/>
              </w:rPr>
              <w:t xml:space="preserve">onen </w:t>
            </w:r>
            <w:r w:rsidRPr="00CC7B08">
              <w:rPr>
                <w:rFonts w:eastAsia="Times New Roman"/>
                <w:lang w:eastAsia="de-CH"/>
              </w:rPr>
              <w:t>zu den Postern auf einer Website ansehen können, damit ich mithilfe eine</w:t>
            </w:r>
            <w:r>
              <w:rPr>
                <w:rFonts w:eastAsia="Times New Roman"/>
                <w:lang w:eastAsia="de-CH"/>
              </w:rPr>
              <w:t>s fotografierten QR Codes (User Story</w:t>
            </w:r>
            <w:r w:rsidRPr="00CC7B08">
              <w:rPr>
                <w:rFonts w:eastAsia="Times New Roman"/>
                <w:lang w:eastAsia="de-CH"/>
              </w:rPr>
              <w:t>: QR-Code wird pro Poster dargestellt) weiter</w:t>
            </w:r>
            <w:r>
              <w:rPr>
                <w:rFonts w:eastAsia="Times New Roman"/>
                <w:lang w:eastAsia="de-CH"/>
              </w:rPr>
              <w:t>e</w:t>
            </w:r>
            <w:r w:rsidRPr="00CC7B08">
              <w:rPr>
                <w:rFonts w:eastAsia="Times New Roman"/>
                <w:lang w:eastAsia="de-CH"/>
              </w:rPr>
              <w:t xml:space="preserve"> Informationen zum Poster erhalte.</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Sekretärin kann Zeitschlitze für Inhalte definieren</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zu verschiedenen Zeiten verschiedene Informationen auf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anzeigen.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Pr>
                <w:rFonts w:eastAsia="Times New Roman"/>
                <w:lang w:eastAsia="de-CH"/>
              </w:rPr>
              <w:lastRenderedPageBreak/>
              <w:t>Handcursor</w:t>
            </w:r>
            <w:r w:rsidRPr="00CC7B08">
              <w:rPr>
                <w:rFonts w:eastAsia="Times New Roman"/>
                <w:lang w:eastAsia="de-CH"/>
              </w:rPr>
              <w:t xml:space="preserve"> ruckelt weniger 2</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Cursor noch weniger ruckelt, damit ich besser auf die Buttons drücken kann.</w:t>
            </w:r>
          </w:p>
        </w:tc>
        <w:tc>
          <w:tcPr>
            <w:tcW w:w="3261" w:type="dxa"/>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Die Seetemperatur wird angezeigt</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sehe ich die Seetemperatur, weil ich wissen möchte, wie angenehm der Sprung in den See sein wird.</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Das Wetter wird angezeigt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Als Besucher</w:t>
            </w:r>
            <w:r w:rsidRPr="00CC7B08">
              <w:rPr>
                <w:rFonts w:eastAsia="Times New Roman"/>
                <w:lang w:eastAsia="de-CH"/>
              </w:rPr>
              <w:t xml:space="preserve"> sehe ich das aktuelle Wetter und das der nächsten zwei Tage</w:t>
            </w:r>
            <w:r>
              <w:rPr>
                <w:rFonts w:eastAsia="Times New Roman"/>
                <w:lang w:eastAsia="de-CH"/>
              </w:rPr>
              <w:t>,</w:t>
            </w:r>
            <w:r w:rsidRPr="00CC7B08">
              <w:rPr>
                <w:rFonts w:eastAsia="Times New Roman"/>
                <w:lang w:eastAsia="de-CH"/>
              </w:rPr>
              <w:t xml:space="preserve"> weil mich</w:t>
            </w:r>
            <w:r>
              <w:rPr>
                <w:rFonts w:eastAsia="Times New Roman"/>
                <w:lang w:eastAsia="de-CH"/>
              </w:rPr>
              <w:t xml:space="preserve"> das derzeitige und zukünftige Wetter interessiert.</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Sonneneinstrahlung wird angezeigt</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gesundheitsbewusste Person möchte ich die Sonneneinstrahlung sehen, damit ich weiss, ob ich einen Hut anziehen muss</w:t>
            </w:r>
            <w:r>
              <w:rPr>
                <w:rFonts w:eastAsia="Times New Roman"/>
                <w:lang w:eastAsia="de-CH"/>
              </w:rPr>
              <w:t>.</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Gesten können erkannt werden</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Benutzer der </w:t>
            </w:r>
            <w:r>
              <w:rPr>
                <w:rFonts w:eastAsia="Times New Roman"/>
                <w:lang w:eastAsia="de-CH"/>
              </w:rPr>
              <w:t>Videowall</w:t>
            </w:r>
            <w:r w:rsidRPr="00CC7B08">
              <w:rPr>
                <w:rFonts w:eastAsia="Times New Roman"/>
                <w:lang w:eastAsia="de-CH"/>
              </w:rPr>
              <w:t xml:space="preserve"> möchte ich die Applikation mit Gesten bedienen können, damit so eine alternative Steuerung zum </w:t>
            </w:r>
            <w:r>
              <w:rPr>
                <w:rFonts w:eastAsia="Times New Roman"/>
                <w:lang w:eastAsia="de-CH"/>
              </w:rPr>
              <w:t>Handcursor</w:t>
            </w:r>
            <w:r w:rsidRPr="00CC7B08">
              <w:rPr>
                <w:rFonts w:eastAsia="Times New Roman"/>
                <w:lang w:eastAsia="de-CH"/>
              </w:rPr>
              <w:t xml:space="preserve"> existiert.</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Zur Entspannung kann ein Spiel gespielt werden</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HSR-Besucher möchte ich auch mal keine Informationen erhalten</w:t>
            </w:r>
            <w:r>
              <w:rPr>
                <w:rFonts w:eastAsia="Times New Roman"/>
                <w:lang w:eastAsia="de-CH"/>
              </w:rPr>
              <w:t>,</w:t>
            </w:r>
            <w:r w:rsidRPr="00CC7B08">
              <w:rPr>
                <w:rFonts w:eastAsia="Times New Roman"/>
                <w:lang w:eastAsia="de-CH"/>
              </w:rPr>
              <w:t xml:space="preserve"> sondern ein Spiel spielen, damit ich abschalten kann.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Kinect Winkel wird automatisch ausgerichtet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Betreiber des Systems möchte ich, dass die Kinect automatisch auf einen festen Winkel eingestellt wird, den ich in einer Konfigurationsdatei verändern kann, damit die Personen gut von der Kinect erkannt werden können.</w:t>
            </w:r>
          </w:p>
        </w:tc>
        <w:tc>
          <w:tcPr>
            <w:tcW w:w="3261" w:type="dxa"/>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Steuerung mittels Spracherkennung ist möglich</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fauler Video-Wall-Nutzer möchte ich mittels Sprachbefehlen navigieren, weil ich zu träge bin, um mich zu bewegen.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Lesemodus Poster</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nach der Auswahl eines Postertitels in den Lesemodus wechseln, damit ich das Poster besser lesen kann.</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Rating</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gelesenen Poster raten, damit zukünftige Leser sehen, welche Poster ich interessant fand.</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Pr>
                <w:rFonts w:eastAsia="Times New Roman"/>
                <w:lang w:eastAsia="de-CH"/>
              </w:rPr>
              <w:t>Kommunikation mit anderen Videow</w:t>
            </w:r>
            <w:r w:rsidRPr="00CC7B08">
              <w:rPr>
                <w:rFonts w:eastAsia="Times New Roman"/>
                <w:lang w:eastAsia="de-CH"/>
              </w:rPr>
              <w:t>all Interagierende</w:t>
            </w:r>
            <w:r>
              <w:rPr>
                <w:rFonts w:eastAsia="Times New Roman"/>
                <w:lang w:eastAsia="de-CH"/>
              </w:rPr>
              <w:t>n</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direkt mit anderen </w:t>
            </w:r>
            <w:r>
              <w:rPr>
                <w:rFonts w:eastAsia="Times New Roman"/>
                <w:lang w:eastAsia="de-CH"/>
              </w:rPr>
              <w:t>Videowall Benutzern</w:t>
            </w:r>
            <w:r w:rsidRPr="00CC7B08">
              <w:rPr>
                <w:rFonts w:eastAsia="Times New Roman"/>
                <w:lang w:eastAsia="de-CH"/>
              </w:rPr>
              <w:t xml:space="preserve"> (geografisch getrennt) kommunizieren können.</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Zweiter Mitspieler hat Pointer</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zweiter Mitspieler möchte ich, dass meine Hand als Pointer dargestellt wird, damit ich meine Mitspieler auf etwas hinweisen kann.</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Interaktive Hilfe wird angezeigt</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interaktive Hilfe sehen, die mir zeigen kann, was für Gesten ich </w:t>
            </w:r>
            <w:r>
              <w:rPr>
                <w:rFonts w:eastAsia="Times New Roman"/>
                <w:lang w:eastAsia="de-CH"/>
              </w:rPr>
              <w:t xml:space="preserve">in </w:t>
            </w:r>
            <w:r w:rsidRPr="00CC7B08">
              <w:rPr>
                <w:rFonts w:eastAsia="Times New Roman"/>
                <w:lang w:eastAsia="de-CH"/>
              </w:rPr>
              <w:t>bestimmten Teilen der Applikation nutzen kann, damit ich nicht frustriert von der Wall davonlaufen muss.</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lastRenderedPageBreak/>
              <w:t>Skelett ruckelt nicht</w:t>
            </w:r>
          </w:p>
        </w:tc>
        <w:tc>
          <w:tcPr>
            <w:tcW w:w="3543"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das Skelett nicht ruckelt, damit ich vom Ruckeln nicht irritiert/abgelenkt werde.</w:t>
            </w:r>
          </w:p>
        </w:tc>
        <w:tc>
          <w:tcPr>
            <w:tcW w:w="3261" w:type="dxa"/>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5328B5" w:rsidRPr="00CC7B08" w:rsidTr="005328B5">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5328B5" w:rsidRPr="00CC7B08" w:rsidRDefault="005328B5" w:rsidP="005328B5">
            <w:pPr>
              <w:rPr>
                <w:rFonts w:eastAsia="Times New Roman"/>
                <w:lang w:eastAsia="de-CH"/>
              </w:rPr>
            </w:pPr>
            <w:r w:rsidRPr="00CC7B08">
              <w:rPr>
                <w:rFonts w:eastAsia="Times New Roman"/>
                <w:lang w:eastAsia="de-CH"/>
              </w:rPr>
              <w:t>Navigationshilfe</w:t>
            </w:r>
          </w:p>
        </w:tc>
        <w:tc>
          <w:tcPr>
            <w:tcW w:w="3543"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nachdem ich mich für längere Zeit unschlüssig mit dem Cursor am selben Ort befinde, die Objekte, mit welchen interagiert werden kann, aufleuchten sehen.</w:t>
            </w:r>
          </w:p>
        </w:tc>
        <w:tc>
          <w:tcPr>
            <w:tcW w:w="3261" w:type="dxa"/>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5328B5" w:rsidRPr="00CC7B08" w:rsidRDefault="005328B5" w:rsidP="005328B5">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bl>
    <w:p w:rsidR="005328B5" w:rsidRDefault="005328B5" w:rsidP="005328B5">
      <w:pPr>
        <w:pStyle w:val="Caption"/>
      </w:pPr>
      <w:r>
        <w:t xml:space="preserve">Tabelle </w:t>
      </w:r>
      <w:fldSimple w:instr=" SEQ Tabelle \* ARABIC ">
        <w:r w:rsidR="003D2333">
          <w:rPr>
            <w:noProof/>
          </w:rPr>
          <w:t>9</w:t>
        </w:r>
      </w:fldSimple>
      <w:r>
        <w:t xml:space="preserve"> - User Stories</w:t>
      </w:r>
    </w:p>
    <w:p w:rsidR="005328B5" w:rsidRDefault="005328B5" w:rsidP="005328B5">
      <w:pPr>
        <w:pStyle w:val="Heading3"/>
      </w:pPr>
      <w:bookmarkStart w:id="190" w:name="_Toc327350055"/>
      <w:bookmarkStart w:id="191" w:name="_Toc327350354"/>
      <w:r>
        <w:t>Nicht-funktionale Anforderungen</w:t>
      </w:r>
      <w:bookmarkEnd w:id="190"/>
      <w:bookmarkEnd w:id="191"/>
    </w:p>
    <w:p w:rsidR="005328B5" w:rsidRPr="00CC27EF" w:rsidRDefault="005328B5" w:rsidP="005328B5">
      <w:r>
        <w:t>Die nichtfunktionalen Anforderungen lassen sich zum Teil aus den User Stories ableiten. Einige Anforderungen, wie z.B. die Wartbarkeit, können jedoch nicht daraus abgeleitet werden. Deshalb ist es notwendig, diese festzuhalten.</w:t>
      </w:r>
    </w:p>
    <w:p w:rsidR="005328B5" w:rsidRDefault="005328B5" w:rsidP="005328B5">
      <w:pPr>
        <w:pStyle w:val="Heading4"/>
      </w:pPr>
      <w:bookmarkStart w:id="192" w:name="_Toc327350056"/>
      <w:r>
        <w:t>Funktionalität</w:t>
      </w:r>
      <w:bookmarkEnd w:id="192"/>
    </w:p>
    <w:p w:rsidR="005328B5" w:rsidRDefault="005328B5" w:rsidP="005328B5">
      <w:pPr>
        <w:pStyle w:val="Heading5"/>
      </w:pPr>
      <w:bookmarkStart w:id="193" w:name="_Toc327350057"/>
      <w:r>
        <w:t>Angemessenheit</w:t>
      </w:r>
      <w:bookmarkEnd w:id="193"/>
    </w:p>
    <w:p w:rsidR="005328B5" w:rsidRDefault="005328B5" w:rsidP="005328B5">
      <w:r>
        <w:t xml:space="preserve">Die Videowall </w:t>
      </w:r>
      <w:proofErr w:type="gramStart"/>
      <w:r>
        <w:t>soll</w:t>
      </w:r>
      <w:proofErr w:type="gramEnd"/>
      <w:r>
        <w:t xml:space="preserve"> für alle Passanten einfach bedienbar sein. Die Inhalte sollen interessant sein und für jede Benutzergruppe etwas bieten. Die Wall </w:t>
      </w:r>
      <w:proofErr w:type="gramStart"/>
      <w:r>
        <w:t>soll</w:t>
      </w:r>
      <w:proofErr w:type="gramEnd"/>
      <w:r>
        <w:t xml:space="preserve"> die Aufmerksamkeit der Passanten wecken und die Nutzer durch attraktive und aktuelle Inhalte zur erneuten Nutzung der Videowall animieren.</w:t>
      </w:r>
    </w:p>
    <w:p w:rsidR="005328B5" w:rsidRDefault="005328B5" w:rsidP="005328B5">
      <w:r>
        <w:t>Mit Usability Tests soll geprüft werden, ob die Applikation die Aufmerksamkeit der Passanten erlangen kann.</w:t>
      </w:r>
    </w:p>
    <w:p w:rsidR="005328B5" w:rsidRDefault="005328B5" w:rsidP="005328B5">
      <w:pPr>
        <w:pStyle w:val="Heading4"/>
      </w:pPr>
      <w:bookmarkStart w:id="194" w:name="_Toc327350058"/>
      <w:r>
        <w:t>Zuverlässigkeit</w:t>
      </w:r>
      <w:bookmarkEnd w:id="194"/>
    </w:p>
    <w:p w:rsidR="005328B5" w:rsidRDefault="005328B5" w:rsidP="005328B5">
      <w:pPr>
        <w:pStyle w:val="Heading5"/>
      </w:pPr>
      <w:bookmarkStart w:id="195" w:name="_Toc327350059"/>
      <w:r>
        <w:t>Reife</w:t>
      </w:r>
      <w:bookmarkEnd w:id="195"/>
    </w:p>
    <w:p w:rsidR="005328B5" w:rsidRDefault="005328B5" w:rsidP="005328B5">
      <w:r>
        <w:t xml:space="preserve">Obwohl es sich die Videowall-Applikation um einen Prototyp handelt, werden gewisse Stabilitätsanforderungen an die Wall gestellt. Die Videowall soll 24 Stunden am Stück in Betrieb sein können, ohne dass die Applikation terminiert oder gravierende Memory Leaks enstehen, die zu einem Absturz führen könnten. </w:t>
      </w:r>
    </w:p>
    <w:p w:rsidR="005328B5" w:rsidRDefault="005328B5" w:rsidP="005328B5">
      <w:r>
        <w:t>Dies ist durch einen Stabilitätstest zu belegen.</w:t>
      </w:r>
    </w:p>
    <w:p w:rsidR="005328B5" w:rsidRDefault="005328B5" w:rsidP="005328B5">
      <w:pPr>
        <w:pStyle w:val="Heading4"/>
      </w:pPr>
      <w:bookmarkStart w:id="196" w:name="_Toc327350060"/>
      <w:r>
        <w:t>Benutzbarkeit</w:t>
      </w:r>
      <w:bookmarkEnd w:id="196"/>
    </w:p>
    <w:p w:rsidR="005328B5" w:rsidRDefault="005328B5" w:rsidP="005328B5">
      <w:pPr>
        <w:pStyle w:val="Heading5"/>
      </w:pPr>
      <w:bookmarkStart w:id="197" w:name="_Toc327350061"/>
      <w:r>
        <w:t>Verständlichkeit &amp; Erlernbarkeit</w:t>
      </w:r>
      <w:bookmarkEnd w:id="197"/>
    </w:p>
    <w:p w:rsidR="005328B5" w:rsidRDefault="005328B5" w:rsidP="005328B5">
      <w:r>
        <w:t xml:space="preserve">Die Applikation muss beim ersten Kontakt sogleich verständlich sein. Ansonsten verliert der Nutzer schnell das Interesse an </w:t>
      </w:r>
      <w:proofErr w:type="gramStart"/>
      <w:r>
        <w:t>der Videowall</w:t>
      </w:r>
      <w:proofErr w:type="gramEnd"/>
      <w:r>
        <w:t>. Er wird diese verlassen und sie auch zu einem späteren Zeitpunkt nicht erneut nutzen wollen. Die Bedienung muss intuitiv sein, damit der Nutzer nicht zuerst ein Handbuch lesen muss.</w:t>
      </w:r>
    </w:p>
    <w:p w:rsidR="005328B5" w:rsidRPr="00537ABE" w:rsidRDefault="005328B5" w:rsidP="005328B5">
      <w:r>
        <w:t xml:space="preserve">Die schnelle Verständlichkeit soll mit Usability Tests validiert werden. </w:t>
      </w:r>
    </w:p>
    <w:p w:rsidR="005328B5" w:rsidRDefault="005328B5" w:rsidP="005328B5">
      <w:pPr>
        <w:pStyle w:val="Heading5"/>
      </w:pPr>
      <w:bookmarkStart w:id="198" w:name="_Toc327350062"/>
      <w:r>
        <w:t>Bedienbarkeit</w:t>
      </w:r>
      <w:bookmarkEnd w:id="198"/>
    </w:p>
    <w:p w:rsidR="005328B5" w:rsidRDefault="005328B5" w:rsidP="005328B5">
      <w:r>
        <w:t>Die Bedienung soll einfach und intuitiv sein und über die Bewegung der Hand geschehen. Die einzelnen Komponenten sollen über eine genügend grosse Fläche verfügen, sodass sie mit dem Handcursor treffsicher ausgewählt werden können.</w:t>
      </w:r>
    </w:p>
    <w:p w:rsidR="005328B5" w:rsidRDefault="005328B5" w:rsidP="005328B5">
      <w:r>
        <w:t>Die Bedienung mit der Hand soll durch einen Usability Test verifiziert werden.</w:t>
      </w:r>
    </w:p>
    <w:p w:rsidR="005328B5" w:rsidRDefault="005328B5" w:rsidP="005328B5">
      <w:pPr>
        <w:pStyle w:val="Heading5"/>
      </w:pPr>
      <w:bookmarkStart w:id="199" w:name="_Toc327350063"/>
      <w:r>
        <w:t>Attraktivität</w:t>
      </w:r>
      <w:bookmarkEnd w:id="199"/>
    </w:p>
    <w:p w:rsidR="005328B5" w:rsidRDefault="005328B5" w:rsidP="005328B5">
      <w:r>
        <w:lastRenderedPageBreak/>
        <w:t>Der Entwicklungsprozess ist so gestaltet, dass neben den Risiken auch die Benutzerbedürfnisse im Fokus stehen. Diese Bedürfnisse sollen mit Hilfe von Befragungen und Usability Tests erkannt werden.</w:t>
      </w:r>
    </w:p>
    <w:p w:rsidR="005328B5" w:rsidRDefault="005328B5" w:rsidP="005328B5">
      <w:r>
        <w:t>Durch einen Demomodus soll der Nutzer auf die Applikation aufmerksam gemacht und angelockt werden. Die Darstellung des eigenen Skeletts soll auf den Nutzer ansprechend wirken und ihn dazu animieren, herauszufinden, wie er die Applikation mit seinem eigenen Körper steuern kann.</w:t>
      </w:r>
    </w:p>
    <w:p w:rsidR="005328B5" w:rsidRPr="001D19E4" w:rsidRDefault="005328B5" w:rsidP="005328B5">
      <w:r>
        <w:t>Das Skelett soll das sofortige Erfolgserlebnis für den Nutzer sicherstellen. Dies sowie die Attraktivität des Demomodus werden durch Usability Tests geprüft.</w:t>
      </w:r>
    </w:p>
    <w:p w:rsidR="005328B5" w:rsidRDefault="005328B5" w:rsidP="005328B5">
      <w:pPr>
        <w:pStyle w:val="Heading4"/>
      </w:pPr>
      <w:bookmarkStart w:id="200" w:name="_Toc327350064"/>
      <w:r>
        <w:t>Effizienz</w:t>
      </w:r>
      <w:bookmarkEnd w:id="200"/>
    </w:p>
    <w:p w:rsidR="005328B5" w:rsidRDefault="005328B5" w:rsidP="005328B5">
      <w:pPr>
        <w:pStyle w:val="Heading5"/>
      </w:pPr>
      <w:bookmarkStart w:id="201" w:name="_Toc327350065"/>
      <w:r>
        <w:t>Zeitverhalten</w:t>
      </w:r>
      <w:bookmarkEnd w:id="201"/>
    </w:p>
    <w:p w:rsidR="005328B5" w:rsidRDefault="005328B5" w:rsidP="005328B5">
      <w:r>
        <w:t>Die Applikation soll innerhalb von fünf Minuten aufgestartet sein. Das Handtracking soll innerhalb einer Sekunde auf Benutzereingaben reagieren.</w:t>
      </w:r>
      <w:r>
        <w:br/>
        <w:t xml:space="preserve">Wurde ein Nutzer erkannt und bewegt dieser sich vor </w:t>
      </w:r>
      <w:proofErr w:type="gramStart"/>
      <w:r>
        <w:t>der Videowall</w:t>
      </w:r>
      <w:proofErr w:type="gramEnd"/>
      <w:r>
        <w:t xml:space="preserve">, so soll die Reaktion des dargestellten Skeletts und des Handcursors auf diese Bewegungen so schnell erfolgen, dass der Nutzer das Gefühl der direkten Manipulation erhält. </w:t>
      </w:r>
    </w:p>
    <w:p w:rsidR="005328B5" w:rsidRDefault="005328B5" w:rsidP="005328B5">
      <w:r>
        <w:t>Dies ist mit Usability Tests zu verifizieren.</w:t>
      </w:r>
    </w:p>
    <w:p w:rsidR="005328B5" w:rsidRDefault="005328B5" w:rsidP="005328B5">
      <w:pPr>
        <w:pStyle w:val="Heading4"/>
      </w:pPr>
      <w:bookmarkStart w:id="202" w:name="_Toc327350066"/>
      <w:r>
        <w:t>Änderbarkeit &amp; Wartbarkeit</w:t>
      </w:r>
      <w:bookmarkEnd w:id="202"/>
    </w:p>
    <w:p w:rsidR="005328B5" w:rsidRDefault="005328B5" w:rsidP="005328B5">
      <w:r>
        <w:t>Die Software wird zukünftig vom Institut für Software (IFS) weiterentwickelt. Damit dies einfach geschehen kann, soll auf die Codequalität geachtet werden, wobei ReSharper genutzt wird, um die Qualität zu prüfen.</w:t>
      </w:r>
    </w:p>
    <w:p w:rsidR="005328B5" w:rsidRDefault="005328B5" w:rsidP="005328B5">
      <w:r>
        <w:t>Auch die Code-Metriken sollen beachtet werden. Ziel ist es, einen „Maintainability Index“ von mindestens 50% zu erreichen, dies auf Ebene Projekt.</w:t>
      </w:r>
    </w:p>
    <w:p w:rsidR="005328B5" w:rsidRPr="005A6FE2" w:rsidRDefault="005328B5" w:rsidP="005328B5">
      <w:r>
        <w:t>Es soll eine einfache Möglichkeit geben, die Videowall dynamisch mit Inhalten zu erweitern. Um dies realisieren zu können, soll ein Plug-in System entwickelt werden.</w:t>
      </w:r>
    </w:p>
    <w:p w:rsidR="005328B5" w:rsidRDefault="005328B5" w:rsidP="005328B5">
      <w:pPr>
        <w:pStyle w:val="Heading4"/>
      </w:pPr>
      <w:bookmarkStart w:id="203" w:name="_Toc327350067"/>
      <w:r>
        <w:t>Übertragbarkeit</w:t>
      </w:r>
      <w:bookmarkEnd w:id="203"/>
    </w:p>
    <w:p w:rsidR="005328B5" w:rsidRDefault="005328B5" w:rsidP="005328B5">
      <w:pPr>
        <w:pStyle w:val="Heading5"/>
      </w:pPr>
      <w:bookmarkStart w:id="204" w:name="_Toc327350068"/>
      <w:r>
        <w:t>Austauschbarkeit</w:t>
      </w:r>
      <w:bookmarkEnd w:id="204"/>
    </w:p>
    <w:p w:rsidR="005328B5" w:rsidRPr="0092190F" w:rsidRDefault="005328B5" w:rsidP="005328B5">
      <w:r>
        <w:t>Indem mit dem vorgegebenen Interface gearbeitet wird, können Applikationen für die Videowall unabhängig entwickelt werden. Das Plug-in-System ermöglicht das dynamische Hinzufügen von Inhalten.</w:t>
      </w:r>
    </w:p>
    <w:p w:rsidR="005328B5" w:rsidRDefault="005328B5" w:rsidP="005328B5">
      <w:pPr>
        <w:pStyle w:val="Heading5"/>
      </w:pPr>
      <w:bookmarkStart w:id="205" w:name="_Toc327350069"/>
      <w:r>
        <w:t>Installierbarkeit</w:t>
      </w:r>
      <w:bookmarkEnd w:id="205"/>
    </w:p>
    <w:p w:rsidR="005328B5" w:rsidRPr="0092190F" w:rsidRDefault="005328B5" w:rsidP="005328B5">
      <w:r>
        <w:t>Um das Projekt weiterentwickeln zu können, soll es möglich sein, die Applikation auf dem lokalen Computer zu öffnen und auszuführen, ohne dass diese abstürzt.</w:t>
      </w:r>
    </w:p>
    <w:p w:rsidR="005328B5" w:rsidRDefault="005328B5" w:rsidP="005328B5">
      <w:pPr>
        <w:pStyle w:val="Heading3"/>
      </w:pPr>
      <w:bookmarkStart w:id="206" w:name="_Toc327350070"/>
      <w:bookmarkStart w:id="207" w:name="_Toc327350355"/>
      <w:r>
        <w:t xml:space="preserve">Design </w:t>
      </w:r>
      <w:r w:rsidRPr="001257F3">
        <w:rPr>
          <w:lang w:val="en-US"/>
        </w:rPr>
        <w:t>Constraints</w:t>
      </w:r>
      <w:bookmarkEnd w:id="206"/>
      <w:bookmarkEnd w:id="207"/>
    </w:p>
    <w:p w:rsidR="005328B5" w:rsidRPr="008919CF" w:rsidRDefault="005328B5" w:rsidP="005328B5">
      <w:r>
        <w:t>Kinect ist durch die Aufgabenstellung als Inputgerät festgelegt. Es ist auch festgelegt, dass eine Monitorwand zu verwenden ist, und kein Beamer. Das Corporate Design der HSR gibt Richtlinien für das externe Design vor.</w:t>
      </w:r>
    </w:p>
    <w:p w:rsidR="005328B5" w:rsidRDefault="005328B5" w:rsidP="005328B5">
      <w:pPr>
        <w:pStyle w:val="Heading3"/>
      </w:pPr>
      <w:bookmarkStart w:id="208" w:name="_Toc327350071"/>
      <w:bookmarkStart w:id="209" w:name="_Toc327350356"/>
      <w:r>
        <w:t>Zugänglichkeit (</w:t>
      </w:r>
      <w:r w:rsidRPr="00BB558F">
        <w:rPr>
          <w:lang w:val="en-US"/>
        </w:rPr>
        <w:t>Accessibility</w:t>
      </w:r>
      <w:r>
        <w:t>)</w:t>
      </w:r>
      <w:bookmarkEnd w:id="208"/>
      <w:bookmarkEnd w:id="209"/>
    </w:p>
    <w:p w:rsidR="005328B5" w:rsidRDefault="005328B5" w:rsidP="005328B5">
      <w:r>
        <w:t xml:space="preserve">Der eigene Körper dient für die Videowall als Steuerelement. Für Personen mit einer körperlichen Behinderung ist die </w:t>
      </w:r>
      <w:r w:rsidRPr="00041B07">
        <w:rPr>
          <w:rStyle w:val="NoSpacingChar"/>
        </w:rPr>
        <w:t>Applikation daher bedingt geeignet. Durch das Wizard of Oz</w:t>
      </w:r>
      <w:r>
        <w:rPr>
          <w:rStyle w:val="NoSpacingChar"/>
        </w:rPr>
        <w:t xml:space="preserve"> -</w:t>
      </w:r>
      <w:r w:rsidRPr="00041B07">
        <w:rPr>
          <w:rStyle w:val="NoSpacingChar"/>
        </w:rPr>
        <w:t xml:space="preserve"> Experiment (siehe TODO Verlinkung Domain Analys</w:t>
      </w:r>
      <w:r>
        <w:rPr>
          <w:rStyle w:val="NoSpacingChar"/>
        </w:rPr>
        <w:t>e, Durchführen &amp; Fazit) wurde das Konzept</w:t>
      </w:r>
      <w:r w:rsidRPr="00041B07">
        <w:rPr>
          <w:rStyle w:val="NoSpacingChar"/>
        </w:rPr>
        <w:t xml:space="preserve"> „Meine Hand ist die Maus“ bestätigt. Sofern der Nutzer einen Arm hat, ist die Bedienung daher gewährleistet. Es kann hierbei jedoch passieren, dass gewisse Punkte des Skeletts, welche für die Komplettierung</w:t>
      </w:r>
      <w:r>
        <w:t xml:space="preserve"> des Skeletts fehlen, fehlinterpretiert werden. Hält man sich beispielsweise einen Arm hinter den Rücken, so können die Punkte des Ellbogens und der Hand nicht mehr </w:t>
      </w:r>
      <w:r>
        <w:lastRenderedPageBreak/>
        <w:t xml:space="preserve">erkannt werden und werden hier im Beispiel entlang der Hüfte angezeigt (siehe gelbe Punkte in </w:t>
      </w:r>
      <w:r>
        <w:fldChar w:fldCharType="begin"/>
      </w:r>
      <w:r>
        <w:instrText xml:space="preserve"> REF _Ref325189740 \h  \* MERGEFORMAT </w:instrText>
      </w:r>
      <w:r>
        <w:fldChar w:fldCharType="separate"/>
      </w:r>
      <w:r w:rsidR="003D2333">
        <w:t xml:space="preserve">Abbildung </w:t>
      </w:r>
      <w:r w:rsidR="003D2333">
        <w:rPr>
          <w:noProof/>
        </w:rPr>
        <w:t>22</w:t>
      </w:r>
      <w:r w:rsidR="003D2333">
        <w:t xml:space="preserve"> - </w:t>
      </w:r>
      <w:r w:rsidR="003D2333" w:rsidRPr="001933EF">
        <w:t>Handerkennung bei Arm hinter dem Rücken</w:t>
      </w:r>
      <w:r>
        <w:fldChar w:fldCharType="end"/>
      </w:r>
      <w:r>
        <w:fldChar w:fldCharType="begin"/>
      </w:r>
      <w:r>
        <w:instrText xml:space="preserve"> REF  _Ref325117569 \h  \* MERGEFORMAT </w:instrText>
      </w:r>
      <w:r w:rsidR="003D2333">
        <w:fldChar w:fldCharType="separate"/>
      </w:r>
      <w:r w:rsidR="003D2333" w:rsidRPr="00126AB2">
        <w:rPr>
          <w:b/>
          <w:bCs/>
        </w:rPr>
        <w:t xml:space="preserve">Error! </w:t>
      </w:r>
      <w:r w:rsidR="003D2333">
        <w:rPr>
          <w:b/>
          <w:bCs/>
          <w:lang w:val="en-US"/>
        </w:rPr>
        <w:t>Reference source not found.</w:t>
      </w:r>
      <w:r>
        <w:fldChar w:fldCharType="end"/>
      </w:r>
      <w:r>
        <w:t>).</w:t>
      </w:r>
    </w:p>
    <w:p w:rsidR="005328B5" w:rsidRDefault="005328B5" w:rsidP="005328B5">
      <w:pPr>
        <w:keepNext/>
      </w:pPr>
      <w:r>
        <w:rPr>
          <w:noProof/>
          <w:lang w:eastAsia="de-CH"/>
        </w:rPr>
        <w:drawing>
          <wp:inline distT="0" distB="0" distL="0" distR="0" wp14:anchorId="64A0F566" wp14:editId="0DF33954">
            <wp:extent cx="1594884" cy="2874031"/>
            <wp:effectExtent l="0" t="0" r="571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kennung Arm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96758" cy="2877408"/>
                    </a:xfrm>
                    <a:prstGeom prst="rect">
                      <a:avLst/>
                    </a:prstGeom>
                  </pic:spPr>
                </pic:pic>
              </a:graphicData>
            </a:graphic>
          </wp:inline>
        </w:drawing>
      </w:r>
    </w:p>
    <w:p w:rsidR="005328B5" w:rsidRDefault="005328B5" w:rsidP="005328B5">
      <w:pPr>
        <w:pStyle w:val="Caption"/>
      </w:pPr>
      <w:bookmarkStart w:id="210" w:name="_Ref325189740"/>
      <w:r>
        <w:t xml:space="preserve">Abbildung </w:t>
      </w:r>
      <w:fldSimple w:instr=" SEQ Abbildung \* ARABIC ">
        <w:r w:rsidR="003D2333">
          <w:rPr>
            <w:noProof/>
          </w:rPr>
          <w:t>22</w:t>
        </w:r>
      </w:fldSimple>
      <w:r>
        <w:t xml:space="preserve"> - </w:t>
      </w:r>
      <w:r w:rsidRPr="001933EF">
        <w:t>Handerkennung bei Arm hinter dem Rücken</w:t>
      </w:r>
      <w:bookmarkEnd w:id="210"/>
    </w:p>
    <w:p w:rsidR="005328B5" w:rsidRDefault="005328B5" w:rsidP="005328B5">
      <w:r>
        <w:t xml:space="preserve">Die Applikation ist nicht auf Personen mit einer Sehbehinderung ausgelegt. Um diesen Personen eine optimale Bedienung der Videowall bieten zu können, müssten die Interaktionen mit akustischen Signalen beantwortet werden. Zu diesem Stand der Entwicklung sind Musik oder andere akustische Signale ausgeschlossen. Diese würden für Mitarbeiter, welche im Gebäude 4 arbeiten, störend wirken. </w:t>
      </w:r>
      <w:r>
        <w:br/>
        <w:t xml:space="preserve">Weiter kann die Applikation mit beliebig gestalteten, von interessierten Programmierern erstellten Applikationen erweitert werden. Es ist nicht gewährleistet, dass diese Erweiterungen für Personen mit </w:t>
      </w:r>
      <w:r>
        <w:rPr>
          <w:rFonts w:ascii="Calibri" w:hAnsi="Calibri" w:cs="Calibri"/>
        </w:rPr>
        <w:t>partiell-funktionalen Sehbehinderungen</w:t>
      </w:r>
      <w:r>
        <w:t xml:space="preserve"> optimiert sind.</w:t>
      </w:r>
    </w:p>
    <w:bookmarkEnd w:id="182"/>
    <w:p w:rsidR="005328B5" w:rsidRPr="008F49C6" w:rsidRDefault="005328B5" w:rsidP="005328B5"/>
    <w:p w:rsidR="005328B5" w:rsidRDefault="005328B5">
      <w:r>
        <w:br w:type="page"/>
      </w:r>
    </w:p>
    <w:p w:rsidR="005328B5" w:rsidRDefault="005328B5" w:rsidP="005328B5">
      <w:pPr>
        <w:pStyle w:val="Heading2"/>
        <w:ind w:left="576" w:hanging="576"/>
      </w:pPr>
      <w:bookmarkStart w:id="211" w:name="_Toc320620794"/>
      <w:bookmarkStart w:id="212" w:name="_Toc323885675"/>
      <w:bookmarkStart w:id="213" w:name="_Toc324860356"/>
      <w:bookmarkStart w:id="214" w:name="DomainAnalyse"/>
      <w:bookmarkStart w:id="215" w:name="_Toc327350357"/>
      <w:r>
        <w:lastRenderedPageBreak/>
        <w:t>Domain Analyse</w:t>
      </w:r>
      <w:bookmarkEnd w:id="211"/>
      <w:bookmarkEnd w:id="212"/>
      <w:bookmarkEnd w:id="213"/>
      <w:bookmarkEnd w:id="215"/>
    </w:p>
    <w:p w:rsidR="003D2333" w:rsidRDefault="005328B5">
      <w:pPr>
        <w:pStyle w:val="TOC1"/>
        <w:tabs>
          <w:tab w:val="left" w:pos="600"/>
          <w:tab w:val="right" w:leader="dot" w:pos="9062"/>
        </w:tabs>
        <w:rPr>
          <w:b w:val="0"/>
          <w:noProof/>
          <w:sz w:val="22"/>
          <w:szCs w:val="22"/>
          <w:lang w:eastAsia="de-CH"/>
        </w:rPr>
      </w:pPr>
      <w:r>
        <w:fldChar w:fldCharType="begin"/>
      </w:r>
      <w:r>
        <w:instrText xml:space="preserve"> TOC \b </w:instrText>
      </w:r>
      <w:r w:rsidRPr="00F97FA6">
        <w:instrText>DomainAnalyse</w:instrText>
      </w:r>
      <w:r>
        <w:instrText xml:space="preserve"> \h \z \u \t "Heading 3;1;Heading 4;2;Heading 5;3;Heading 6;4" </w:instrText>
      </w:r>
      <w:r>
        <w:fldChar w:fldCharType="separate"/>
      </w:r>
      <w:hyperlink w:anchor="_Toc327350072" w:history="1">
        <w:r w:rsidR="003D2333" w:rsidRPr="00FF52EC">
          <w:rPr>
            <w:rStyle w:val="Hyperlink"/>
            <w:noProof/>
          </w:rPr>
          <w:t>I.5.1</w:t>
        </w:r>
        <w:r w:rsidR="003D2333">
          <w:rPr>
            <w:b w:val="0"/>
            <w:noProof/>
            <w:sz w:val="22"/>
            <w:szCs w:val="22"/>
            <w:lang w:eastAsia="de-CH"/>
          </w:rPr>
          <w:tab/>
        </w:r>
        <w:r w:rsidR="003D2333" w:rsidRPr="00FF52EC">
          <w:rPr>
            <w:rStyle w:val="Hyperlink"/>
            <w:noProof/>
          </w:rPr>
          <w:t>Änderungsgeschichte</w:t>
        </w:r>
        <w:r w:rsidR="003D2333">
          <w:rPr>
            <w:noProof/>
            <w:webHidden/>
          </w:rPr>
          <w:tab/>
        </w:r>
        <w:r w:rsidR="003D2333">
          <w:rPr>
            <w:noProof/>
            <w:webHidden/>
          </w:rPr>
          <w:fldChar w:fldCharType="begin"/>
        </w:r>
        <w:r w:rsidR="003D2333">
          <w:rPr>
            <w:noProof/>
            <w:webHidden/>
          </w:rPr>
          <w:instrText xml:space="preserve"> PAGEREF _Toc327350072 \h </w:instrText>
        </w:r>
        <w:r w:rsidR="003D2333">
          <w:rPr>
            <w:noProof/>
            <w:webHidden/>
          </w:rPr>
        </w:r>
        <w:r w:rsidR="003D2333">
          <w:rPr>
            <w:noProof/>
            <w:webHidden/>
          </w:rPr>
          <w:fldChar w:fldCharType="separate"/>
        </w:r>
        <w:r w:rsidR="003D2333">
          <w:rPr>
            <w:noProof/>
            <w:webHidden/>
          </w:rPr>
          <w:t>50</w:t>
        </w:r>
        <w:r w:rsidR="003D2333">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073" w:history="1">
        <w:r w:rsidRPr="00FF52EC">
          <w:rPr>
            <w:rStyle w:val="Hyperlink"/>
            <w:noProof/>
          </w:rPr>
          <w:t>I.5.2</w:t>
        </w:r>
        <w:r>
          <w:rPr>
            <w:b w:val="0"/>
            <w:noProof/>
            <w:sz w:val="22"/>
            <w:szCs w:val="22"/>
            <w:lang w:eastAsia="de-CH"/>
          </w:rPr>
          <w:tab/>
        </w:r>
        <w:r w:rsidRPr="00FF52EC">
          <w:rPr>
            <w:rStyle w:val="Hyperlink"/>
            <w:noProof/>
          </w:rPr>
          <w:t>Systemübersicht</w:t>
        </w:r>
        <w:r>
          <w:rPr>
            <w:noProof/>
            <w:webHidden/>
          </w:rPr>
          <w:tab/>
        </w:r>
        <w:r>
          <w:rPr>
            <w:noProof/>
            <w:webHidden/>
          </w:rPr>
          <w:fldChar w:fldCharType="begin"/>
        </w:r>
        <w:r>
          <w:rPr>
            <w:noProof/>
            <w:webHidden/>
          </w:rPr>
          <w:instrText xml:space="preserve"> PAGEREF _Toc327350073 \h </w:instrText>
        </w:r>
        <w:r>
          <w:rPr>
            <w:noProof/>
            <w:webHidden/>
          </w:rPr>
        </w:r>
        <w:r>
          <w:rPr>
            <w:noProof/>
            <w:webHidden/>
          </w:rPr>
          <w:fldChar w:fldCharType="separate"/>
        </w:r>
        <w:r>
          <w:rPr>
            <w:noProof/>
            <w:webHidden/>
          </w:rPr>
          <w:t>52</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074" w:history="1">
        <w:r w:rsidRPr="00FF52EC">
          <w:rPr>
            <w:rStyle w:val="Hyperlink"/>
            <w:noProof/>
          </w:rPr>
          <w:t>I.5.2.1</w:t>
        </w:r>
        <w:r>
          <w:rPr>
            <w:noProof/>
            <w:sz w:val="22"/>
            <w:szCs w:val="22"/>
            <w:lang w:eastAsia="de-CH"/>
          </w:rPr>
          <w:tab/>
        </w:r>
        <w:r w:rsidRPr="00FF52EC">
          <w:rPr>
            <w:rStyle w:val="Hyperlink"/>
            <w:noProof/>
          </w:rPr>
          <w:t>Videowall mit Kinect</w:t>
        </w:r>
        <w:r>
          <w:rPr>
            <w:noProof/>
            <w:webHidden/>
          </w:rPr>
          <w:tab/>
        </w:r>
        <w:r>
          <w:rPr>
            <w:noProof/>
            <w:webHidden/>
          </w:rPr>
          <w:fldChar w:fldCharType="begin"/>
        </w:r>
        <w:r>
          <w:rPr>
            <w:noProof/>
            <w:webHidden/>
          </w:rPr>
          <w:instrText xml:space="preserve"> PAGEREF _Toc327350074 \h </w:instrText>
        </w:r>
        <w:r>
          <w:rPr>
            <w:noProof/>
            <w:webHidden/>
          </w:rPr>
        </w:r>
        <w:r>
          <w:rPr>
            <w:noProof/>
            <w:webHidden/>
          </w:rPr>
          <w:fldChar w:fldCharType="separate"/>
        </w:r>
        <w:r>
          <w:rPr>
            <w:noProof/>
            <w:webHidden/>
          </w:rPr>
          <w:t>52</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075" w:history="1">
        <w:r w:rsidRPr="00FF52EC">
          <w:rPr>
            <w:rStyle w:val="Hyperlink"/>
            <w:noProof/>
          </w:rPr>
          <w:t>I.5.2.2</w:t>
        </w:r>
        <w:r>
          <w:rPr>
            <w:noProof/>
            <w:sz w:val="22"/>
            <w:szCs w:val="22"/>
            <w:lang w:eastAsia="de-CH"/>
          </w:rPr>
          <w:tab/>
        </w:r>
        <w:r w:rsidRPr="00FF52EC">
          <w:rPr>
            <w:rStyle w:val="Hyperlink"/>
            <w:noProof/>
          </w:rPr>
          <w:t>Service Server mit Datenbank</w:t>
        </w:r>
        <w:r>
          <w:rPr>
            <w:noProof/>
            <w:webHidden/>
          </w:rPr>
          <w:tab/>
        </w:r>
        <w:r>
          <w:rPr>
            <w:noProof/>
            <w:webHidden/>
          </w:rPr>
          <w:fldChar w:fldCharType="begin"/>
        </w:r>
        <w:r>
          <w:rPr>
            <w:noProof/>
            <w:webHidden/>
          </w:rPr>
          <w:instrText xml:space="preserve"> PAGEREF _Toc327350075 \h </w:instrText>
        </w:r>
        <w:r>
          <w:rPr>
            <w:noProof/>
            <w:webHidden/>
          </w:rPr>
        </w:r>
        <w:r>
          <w:rPr>
            <w:noProof/>
            <w:webHidden/>
          </w:rPr>
          <w:fldChar w:fldCharType="separate"/>
        </w:r>
        <w:r>
          <w:rPr>
            <w:noProof/>
            <w:webHidden/>
          </w:rPr>
          <w:t>52</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076" w:history="1">
        <w:r w:rsidRPr="00FF52EC">
          <w:rPr>
            <w:rStyle w:val="Hyperlink"/>
            <w:noProof/>
          </w:rPr>
          <w:t>I.5.2.3</w:t>
        </w:r>
        <w:r>
          <w:rPr>
            <w:noProof/>
            <w:sz w:val="22"/>
            <w:szCs w:val="22"/>
            <w:lang w:eastAsia="de-CH"/>
          </w:rPr>
          <w:tab/>
        </w:r>
        <w:r w:rsidRPr="00FF52EC">
          <w:rPr>
            <w:rStyle w:val="Hyperlink"/>
            <w:noProof/>
          </w:rPr>
          <w:t>Webserver</w:t>
        </w:r>
        <w:r>
          <w:rPr>
            <w:noProof/>
            <w:webHidden/>
          </w:rPr>
          <w:tab/>
        </w:r>
        <w:r>
          <w:rPr>
            <w:noProof/>
            <w:webHidden/>
          </w:rPr>
          <w:fldChar w:fldCharType="begin"/>
        </w:r>
        <w:r>
          <w:rPr>
            <w:noProof/>
            <w:webHidden/>
          </w:rPr>
          <w:instrText xml:space="preserve"> PAGEREF _Toc327350076 \h </w:instrText>
        </w:r>
        <w:r>
          <w:rPr>
            <w:noProof/>
            <w:webHidden/>
          </w:rPr>
        </w:r>
        <w:r>
          <w:rPr>
            <w:noProof/>
            <w:webHidden/>
          </w:rPr>
          <w:fldChar w:fldCharType="separate"/>
        </w:r>
        <w:r>
          <w:rPr>
            <w:noProof/>
            <w:webHidden/>
          </w:rPr>
          <w:t>52</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077" w:history="1">
        <w:r w:rsidRPr="00FF52EC">
          <w:rPr>
            <w:rStyle w:val="Hyperlink"/>
            <w:noProof/>
          </w:rPr>
          <w:t>I.5.2.4</w:t>
        </w:r>
        <w:r>
          <w:rPr>
            <w:noProof/>
            <w:sz w:val="22"/>
            <w:szCs w:val="22"/>
            <w:lang w:eastAsia="de-CH"/>
          </w:rPr>
          <w:tab/>
        </w:r>
        <w:r w:rsidRPr="00FF52EC">
          <w:rPr>
            <w:rStyle w:val="Hyperlink"/>
            <w:noProof/>
          </w:rPr>
          <w:t>Mobiltelefon</w:t>
        </w:r>
        <w:r>
          <w:rPr>
            <w:noProof/>
            <w:webHidden/>
          </w:rPr>
          <w:tab/>
        </w:r>
        <w:r>
          <w:rPr>
            <w:noProof/>
            <w:webHidden/>
          </w:rPr>
          <w:fldChar w:fldCharType="begin"/>
        </w:r>
        <w:r>
          <w:rPr>
            <w:noProof/>
            <w:webHidden/>
          </w:rPr>
          <w:instrText xml:space="preserve"> PAGEREF _Toc327350077 \h </w:instrText>
        </w:r>
        <w:r>
          <w:rPr>
            <w:noProof/>
            <w:webHidden/>
          </w:rPr>
        </w:r>
        <w:r>
          <w:rPr>
            <w:noProof/>
            <w:webHidden/>
          </w:rPr>
          <w:fldChar w:fldCharType="separate"/>
        </w:r>
        <w:r>
          <w:rPr>
            <w:noProof/>
            <w:webHidden/>
          </w:rPr>
          <w:t>53</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078" w:history="1">
        <w:r w:rsidRPr="00FF52EC">
          <w:rPr>
            <w:rStyle w:val="Hyperlink"/>
            <w:noProof/>
          </w:rPr>
          <w:t>I.5.2.5</w:t>
        </w:r>
        <w:r>
          <w:rPr>
            <w:noProof/>
            <w:sz w:val="22"/>
            <w:szCs w:val="22"/>
            <w:lang w:eastAsia="de-CH"/>
          </w:rPr>
          <w:tab/>
        </w:r>
        <w:r w:rsidRPr="00FF52EC">
          <w:rPr>
            <w:rStyle w:val="Hyperlink"/>
            <w:noProof/>
          </w:rPr>
          <w:t>Sekretariats-Computer</w:t>
        </w:r>
        <w:r>
          <w:rPr>
            <w:noProof/>
            <w:webHidden/>
          </w:rPr>
          <w:tab/>
        </w:r>
        <w:r>
          <w:rPr>
            <w:noProof/>
            <w:webHidden/>
          </w:rPr>
          <w:fldChar w:fldCharType="begin"/>
        </w:r>
        <w:r>
          <w:rPr>
            <w:noProof/>
            <w:webHidden/>
          </w:rPr>
          <w:instrText xml:space="preserve"> PAGEREF _Toc327350078 \h </w:instrText>
        </w:r>
        <w:r>
          <w:rPr>
            <w:noProof/>
            <w:webHidden/>
          </w:rPr>
        </w:r>
        <w:r>
          <w:rPr>
            <w:noProof/>
            <w:webHidden/>
          </w:rPr>
          <w:fldChar w:fldCharType="separate"/>
        </w:r>
        <w:r>
          <w:rPr>
            <w:noProof/>
            <w:webHidden/>
          </w:rPr>
          <w:t>53</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079" w:history="1">
        <w:r w:rsidRPr="00FF52EC">
          <w:rPr>
            <w:rStyle w:val="Hyperlink"/>
            <w:noProof/>
          </w:rPr>
          <w:t>I.5.3</w:t>
        </w:r>
        <w:r>
          <w:rPr>
            <w:b w:val="0"/>
            <w:noProof/>
            <w:sz w:val="22"/>
            <w:szCs w:val="22"/>
            <w:lang w:eastAsia="de-CH"/>
          </w:rPr>
          <w:tab/>
        </w:r>
        <w:r w:rsidRPr="00FF52EC">
          <w:rPr>
            <w:rStyle w:val="Hyperlink"/>
            <w:noProof/>
          </w:rPr>
          <w:t>Daten</w:t>
        </w:r>
        <w:r>
          <w:rPr>
            <w:noProof/>
            <w:webHidden/>
          </w:rPr>
          <w:tab/>
        </w:r>
        <w:r>
          <w:rPr>
            <w:noProof/>
            <w:webHidden/>
          </w:rPr>
          <w:fldChar w:fldCharType="begin"/>
        </w:r>
        <w:r>
          <w:rPr>
            <w:noProof/>
            <w:webHidden/>
          </w:rPr>
          <w:instrText xml:space="preserve"> PAGEREF _Toc327350079 \h </w:instrText>
        </w:r>
        <w:r>
          <w:rPr>
            <w:noProof/>
            <w:webHidden/>
          </w:rPr>
        </w:r>
        <w:r>
          <w:rPr>
            <w:noProof/>
            <w:webHidden/>
          </w:rPr>
          <w:fldChar w:fldCharType="separate"/>
        </w:r>
        <w:r>
          <w:rPr>
            <w:noProof/>
            <w:webHidden/>
          </w:rPr>
          <w:t>54</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080" w:history="1">
        <w:r w:rsidRPr="00FF52EC">
          <w:rPr>
            <w:rStyle w:val="Hyperlink"/>
            <w:noProof/>
          </w:rPr>
          <w:t>I.5.3.1</w:t>
        </w:r>
        <w:r>
          <w:rPr>
            <w:noProof/>
            <w:sz w:val="22"/>
            <w:szCs w:val="22"/>
            <w:lang w:eastAsia="de-CH"/>
          </w:rPr>
          <w:tab/>
        </w:r>
        <w:r w:rsidRPr="00FF52EC">
          <w:rPr>
            <w:rStyle w:val="Hyperlink"/>
            <w:noProof/>
          </w:rPr>
          <w:t>Prozessdiagramm</w:t>
        </w:r>
        <w:r>
          <w:rPr>
            <w:noProof/>
            <w:webHidden/>
          </w:rPr>
          <w:tab/>
        </w:r>
        <w:r>
          <w:rPr>
            <w:noProof/>
            <w:webHidden/>
          </w:rPr>
          <w:fldChar w:fldCharType="begin"/>
        </w:r>
        <w:r>
          <w:rPr>
            <w:noProof/>
            <w:webHidden/>
          </w:rPr>
          <w:instrText xml:space="preserve"> PAGEREF _Toc327350080 \h </w:instrText>
        </w:r>
        <w:r>
          <w:rPr>
            <w:noProof/>
            <w:webHidden/>
          </w:rPr>
        </w:r>
        <w:r>
          <w:rPr>
            <w:noProof/>
            <w:webHidden/>
          </w:rPr>
          <w:fldChar w:fldCharType="separate"/>
        </w:r>
        <w:r>
          <w:rPr>
            <w:noProof/>
            <w:webHidden/>
          </w:rPr>
          <w:t>54</w:t>
        </w:r>
        <w:r>
          <w:rPr>
            <w:noProof/>
            <w:webHidden/>
          </w:rPr>
          <w:fldChar w:fldCharType="end"/>
        </w:r>
      </w:hyperlink>
    </w:p>
    <w:p w:rsidR="003D2333" w:rsidRDefault="003D2333">
      <w:pPr>
        <w:pStyle w:val="TOC3"/>
        <w:tabs>
          <w:tab w:val="left" w:pos="1320"/>
          <w:tab w:val="right" w:leader="dot" w:pos="9062"/>
        </w:tabs>
        <w:rPr>
          <w:noProof/>
          <w:sz w:val="22"/>
        </w:rPr>
      </w:pPr>
      <w:hyperlink w:anchor="_Toc327350081" w:history="1">
        <w:r w:rsidRPr="00FF52EC">
          <w:rPr>
            <w:rStyle w:val="Hyperlink"/>
            <w:noProof/>
          </w:rPr>
          <w:t>I.5.3.1.1</w:t>
        </w:r>
        <w:r>
          <w:rPr>
            <w:noProof/>
            <w:sz w:val="22"/>
          </w:rPr>
          <w:tab/>
        </w:r>
        <w:r w:rsidRPr="00FF52EC">
          <w:rPr>
            <w:rStyle w:val="Hyperlink"/>
            <w:noProof/>
          </w:rPr>
          <w:t>Ist-Prozess</w:t>
        </w:r>
        <w:r>
          <w:rPr>
            <w:noProof/>
            <w:webHidden/>
          </w:rPr>
          <w:tab/>
        </w:r>
        <w:r>
          <w:rPr>
            <w:noProof/>
            <w:webHidden/>
          </w:rPr>
          <w:fldChar w:fldCharType="begin"/>
        </w:r>
        <w:r>
          <w:rPr>
            <w:noProof/>
            <w:webHidden/>
          </w:rPr>
          <w:instrText xml:space="preserve"> PAGEREF _Toc327350081 \h </w:instrText>
        </w:r>
        <w:r>
          <w:rPr>
            <w:noProof/>
            <w:webHidden/>
          </w:rPr>
        </w:r>
        <w:r>
          <w:rPr>
            <w:noProof/>
            <w:webHidden/>
          </w:rPr>
          <w:fldChar w:fldCharType="separate"/>
        </w:r>
        <w:r>
          <w:rPr>
            <w:noProof/>
            <w:webHidden/>
          </w:rPr>
          <w:t>54</w:t>
        </w:r>
        <w:r>
          <w:rPr>
            <w:noProof/>
            <w:webHidden/>
          </w:rPr>
          <w:fldChar w:fldCharType="end"/>
        </w:r>
      </w:hyperlink>
    </w:p>
    <w:p w:rsidR="003D2333" w:rsidRDefault="003D2333">
      <w:pPr>
        <w:pStyle w:val="TOC3"/>
        <w:tabs>
          <w:tab w:val="left" w:pos="1320"/>
          <w:tab w:val="right" w:leader="dot" w:pos="9062"/>
        </w:tabs>
        <w:rPr>
          <w:noProof/>
          <w:sz w:val="22"/>
        </w:rPr>
      </w:pPr>
      <w:hyperlink w:anchor="_Toc327350082" w:history="1">
        <w:r w:rsidRPr="00FF52EC">
          <w:rPr>
            <w:rStyle w:val="Hyperlink"/>
            <w:noProof/>
          </w:rPr>
          <w:t>I.5.3.1.2</w:t>
        </w:r>
        <w:r>
          <w:rPr>
            <w:noProof/>
            <w:sz w:val="22"/>
          </w:rPr>
          <w:tab/>
        </w:r>
        <w:r w:rsidRPr="00FF52EC">
          <w:rPr>
            <w:rStyle w:val="Hyperlink"/>
            <w:noProof/>
          </w:rPr>
          <w:t>Soll-Prozess</w:t>
        </w:r>
        <w:r>
          <w:rPr>
            <w:noProof/>
            <w:webHidden/>
          </w:rPr>
          <w:tab/>
        </w:r>
        <w:r>
          <w:rPr>
            <w:noProof/>
            <w:webHidden/>
          </w:rPr>
          <w:fldChar w:fldCharType="begin"/>
        </w:r>
        <w:r>
          <w:rPr>
            <w:noProof/>
            <w:webHidden/>
          </w:rPr>
          <w:instrText xml:space="preserve"> PAGEREF _Toc327350082 \h </w:instrText>
        </w:r>
        <w:r>
          <w:rPr>
            <w:noProof/>
            <w:webHidden/>
          </w:rPr>
        </w:r>
        <w:r>
          <w:rPr>
            <w:noProof/>
            <w:webHidden/>
          </w:rPr>
          <w:fldChar w:fldCharType="separate"/>
        </w:r>
        <w:r>
          <w:rPr>
            <w:noProof/>
            <w:webHidden/>
          </w:rPr>
          <w:t>54</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083" w:history="1">
        <w:r w:rsidRPr="00FF52EC">
          <w:rPr>
            <w:rStyle w:val="Hyperlink"/>
            <w:noProof/>
          </w:rPr>
          <w:t>I.5.3.2</w:t>
        </w:r>
        <w:r>
          <w:rPr>
            <w:noProof/>
            <w:sz w:val="22"/>
            <w:szCs w:val="22"/>
            <w:lang w:eastAsia="de-CH"/>
          </w:rPr>
          <w:tab/>
        </w:r>
        <w:r w:rsidRPr="00FF52EC">
          <w:rPr>
            <w:rStyle w:val="Hyperlink"/>
            <w:noProof/>
          </w:rPr>
          <w:t>Domain Models</w:t>
        </w:r>
        <w:r>
          <w:rPr>
            <w:noProof/>
            <w:webHidden/>
          </w:rPr>
          <w:tab/>
        </w:r>
        <w:r>
          <w:rPr>
            <w:noProof/>
            <w:webHidden/>
          </w:rPr>
          <w:fldChar w:fldCharType="begin"/>
        </w:r>
        <w:r>
          <w:rPr>
            <w:noProof/>
            <w:webHidden/>
          </w:rPr>
          <w:instrText xml:space="preserve"> PAGEREF _Toc327350083 \h </w:instrText>
        </w:r>
        <w:r>
          <w:rPr>
            <w:noProof/>
            <w:webHidden/>
          </w:rPr>
        </w:r>
        <w:r>
          <w:rPr>
            <w:noProof/>
            <w:webHidden/>
          </w:rPr>
          <w:fldChar w:fldCharType="separate"/>
        </w:r>
        <w:r>
          <w:rPr>
            <w:noProof/>
            <w:webHidden/>
          </w:rPr>
          <w:t>55</w:t>
        </w:r>
        <w:r>
          <w:rPr>
            <w:noProof/>
            <w:webHidden/>
          </w:rPr>
          <w:fldChar w:fldCharType="end"/>
        </w:r>
      </w:hyperlink>
    </w:p>
    <w:p w:rsidR="003D2333" w:rsidRDefault="003D2333">
      <w:pPr>
        <w:pStyle w:val="TOC3"/>
        <w:tabs>
          <w:tab w:val="left" w:pos="1320"/>
          <w:tab w:val="right" w:leader="dot" w:pos="9062"/>
        </w:tabs>
        <w:rPr>
          <w:noProof/>
          <w:sz w:val="22"/>
        </w:rPr>
      </w:pPr>
      <w:hyperlink w:anchor="_Toc327350084" w:history="1">
        <w:r w:rsidRPr="00FF52EC">
          <w:rPr>
            <w:rStyle w:val="Hyperlink"/>
            <w:noProof/>
          </w:rPr>
          <w:t>I.5.3.2.1</w:t>
        </w:r>
        <w:r>
          <w:rPr>
            <w:noProof/>
            <w:sz w:val="22"/>
          </w:rPr>
          <w:tab/>
        </w:r>
        <w:r w:rsidRPr="00FF52EC">
          <w:rPr>
            <w:rStyle w:val="Hyperlink"/>
            <w:noProof/>
          </w:rPr>
          <w:t>Framework VideoWall</w:t>
        </w:r>
        <w:r>
          <w:rPr>
            <w:noProof/>
            <w:webHidden/>
          </w:rPr>
          <w:tab/>
        </w:r>
        <w:r>
          <w:rPr>
            <w:noProof/>
            <w:webHidden/>
          </w:rPr>
          <w:fldChar w:fldCharType="begin"/>
        </w:r>
        <w:r>
          <w:rPr>
            <w:noProof/>
            <w:webHidden/>
          </w:rPr>
          <w:instrText xml:space="preserve"> PAGEREF _Toc327350084 \h </w:instrText>
        </w:r>
        <w:r>
          <w:rPr>
            <w:noProof/>
            <w:webHidden/>
          </w:rPr>
        </w:r>
        <w:r>
          <w:rPr>
            <w:noProof/>
            <w:webHidden/>
          </w:rPr>
          <w:fldChar w:fldCharType="separate"/>
        </w:r>
        <w:r>
          <w:rPr>
            <w:noProof/>
            <w:webHidden/>
          </w:rPr>
          <w:t>55</w:t>
        </w:r>
        <w:r>
          <w:rPr>
            <w:noProof/>
            <w:webHidden/>
          </w:rPr>
          <w:fldChar w:fldCharType="end"/>
        </w:r>
      </w:hyperlink>
    </w:p>
    <w:p w:rsidR="003D2333" w:rsidRDefault="003D2333">
      <w:pPr>
        <w:pStyle w:val="TOC3"/>
        <w:tabs>
          <w:tab w:val="left" w:pos="1320"/>
          <w:tab w:val="right" w:leader="dot" w:pos="9062"/>
        </w:tabs>
        <w:rPr>
          <w:noProof/>
          <w:sz w:val="22"/>
        </w:rPr>
      </w:pPr>
      <w:hyperlink w:anchor="_Toc327350085" w:history="1">
        <w:r w:rsidRPr="00FF52EC">
          <w:rPr>
            <w:rStyle w:val="Hyperlink"/>
            <w:noProof/>
          </w:rPr>
          <w:t>I.5.3.2.2</w:t>
        </w:r>
        <w:r>
          <w:rPr>
            <w:noProof/>
            <w:sz w:val="22"/>
          </w:rPr>
          <w:tab/>
        </w:r>
        <w:r w:rsidRPr="00FF52EC">
          <w:rPr>
            <w:rStyle w:val="Hyperlink"/>
            <w:noProof/>
          </w:rPr>
          <w:t>PosterApplication</w:t>
        </w:r>
        <w:r>
          <w:rPr>
            <w:noProof/>
            <w:webHidden/>
          </w:rPr>
          <w:tab/>
        </w:r>
        <w:r>
          <w:rPr>
            <w:noProof/>
            <w:webHidden/>
          </w:rPr>
          <w:fldChar w:fldCharType="begin"/>
        </w:r>
        <w:r>
          <w:rPr>
            <w:noProof/>
            <w:webHidden/>
          </w:rPr>
          <w:instrText xml:space="preserve"> PAGEREF _Toc327350085 \h </w:instrText>
        </w:r>
        <w:r>
          <w:rPr>
            <w:noProof/>
            <w:webHidden/>
          </w:rPr>
        </w:r>
        <w:r>
          <w:rPr>
            <w:noProof/>
            <w:webHidden/>
          </w:rPr>
          <w:fldChar w:fldCharType="separate"/>
        </w:r>
        <w:r>
          <w:rPr>
            <w:noProof/>
            <w:webHidden/>
          </w:rPr>
          <w:t>55</w:t>
        </w:r>
        <w:r>
          <w:rPr>
            <w:noProof/>
            <w:webHidden/>
          </w:rPr>
          <w:fldChar w:fldCharType="end"/>
        </w:r>
      </w:hyperlink>
    </w:p>
    <w:p w:rsidR="003D2333" w:rsidRDefault="003D2333">
      <w:pPr>
        <w:pStyle w:val="TOC3"/>
        <w:tabs>
          <w:tab w:val="left" w:pos="1320"/>
          <w:tab w:val="right" w:leader="dot" w:pos="9062"/>
        </w:tabs>
        <w:rPr>
          <w:noProof/>
          <w:sz w:val="22"/>
        </w:rPr>
      </w:pPr>
      <w:hyperlink w:anchor="_Toc327350086" w:history="1">
        <w:r w:rsidRPr="00FF52EC">
          <w:rPr>
            <w:rStyle w:val="Hyperlink"/>
            <w:noProof/>
          </w:rPr>
          <w:t>I.5.3.2.3</w:t>
        </w:r>
        <w:r>
          <w:rPr>
            <w:noProof/>
            <w:sz w:val="22"/>
          </w:rPr>
          <w:tab/>
        </w:r>
        <w:r w:rsidRPr="00FF52EC">
          <w:rPr>
            <w:rStyle w:val="Hyperlink"/>
            <w:noProof/>
          </w:rPr>
          <w:t>LunchMenuApplication</w:t>
        </w:r>
        <w:r>
          <w:rPr>
            <w:noProof/>
            <w:webHidden/>
          </w:rPr>
          <w:tab/>
        </w:r>
        <w:r>
          <w:rPr>
            <w:noProof/>
            <w:webHidden/>
          </w:rPr>
          <w:fldChar w:fldCharType="begin"/>
        </w:r>
        <w:r>
          <w:rPr>
            <w:noProof/>
            <w:webHidden/>
          </w:rPr>
          <w:instrText xml:space="preserve"> PAGEREF _Toc327350086 \h </w:instrText>
        </w:r>
        <w:r>
          <w:rPr>
            <w:noProof/>
            <w:webHidden/>
          </w:rPr>
        </w:r>
        <w:r>
          <w:rPr>
            <w:noProof/>
            <w:webHidden/>
          </w:rPr>
          <w:fldChar w:fldCharType="separate"/>
        </w:r>
        <w:r>
          <w:rPr>
            <w:noProof/>
            <w:webHidden/>
          </w:rPr>
          <w:t>56</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087" w:history="1">
        <w:r w:rsidRPr="00FF52EC">
          <w:rPr>
            <w:rStyle w:val="Hyperlink"/>
            <w:noProof/>
          </w:rPr>
          <w:t>I.5.3.3</w:t>
        </w:r>
        <w:r>
          <w:rPr>
            <w:noProof/>
            <w:sz w:val="22"/>
            <w:szCs w:val="22"/>
            <w:lang w:eastAsia="de-CH"/>
          </w:rPr>
          <w:tab/>
        </w:r>
        <w:r w:rsidRPr="00FF52EC">
          <w:rPr>
            <w:rStyle w:val="Hyperlink"/>
            <w:noProof/>
          </w:rPr>
          <w:t>Verfügbarkeit der Daten</w:t>
        </w:r>
        <w:r>
          <w:rPr>
            <w:noProof/>
            <w:webHidden/>
          </w:rPr>
          <w:tab/>
        </w:r>
        <w:r>
          <w:rPr>
            <w:noProof/>
            <w:webHidden/>
          </w:rPr>
          <w:fldChar w:fldCharType="begin"/>
        </w:r>
        <w:r>
          <w:rPr>
            <w:noProof/>
            <w:webHidden/>
          </w:rPr>
          <w:instrText xml:space="preserve"> PAGEREF _Toc327350087 \h </w:instrText>
        </w:r>
        <w:r>
          <w:rPr>
            <w:noProof/>
            <w:webHidden/>
          </w:rPr>
        </w:r>
        <w:r>
          <w:rPr>
            <w:noProof/>
            <w:webHidden/>
          </w:rPr>
          <w:fldChar w:fldCharType="separate"/>
        </w:r>
        <w:r>
          <w:rPr>
            <w:noProof/>
            <w:webHidden/>
          </w:rPr>
          <w:t>56</w:t>
        </w:r>
        <w:r>
          <w:rPr>
            <w:noProof/>
            <w:webHidden/>
          </w:rPr>
          <w:fldChar w:fldCharType="end"/>
        </w:r>
      </w:hyperlink>
    </w:p>
    <w:p w:rsidR="003D2333" w:rsidRDefault="003D2333">
      <w:pPr>
        <w:pStyle w:val="TOC3"/>
        <w:tabs>
          <w:tab w:val="left" w:pos="1320"/>
          <w:tab w:val="right" w:leader="dot" w:pos="9062"/>
        </w:tabs>
        <w:rPr>
          <w:noProof/>
          <w:sz w:val="22"/>
        </w:rPr>
      </w:pPr>
      <w:hyperlink w:anchor="_Toc327350088" w:history="1">
        <w:r w:rsidRPr="00FF52EC">
          <w:rPr>
            <w:rStyle w:val="Hyperlink"/>
            <w:noProof/>
          </w:rPr>
          <w:t>I.5.3.3.1</w:t>
        </w:r>
        <w:r>
          <w:rPr>
            <w:noProof/>
            <w:sz w:val="22"/>
          </w:rPr>
          <w:tab/>
        </w:r>
        <w:r w:rsidRPr="00FF52EC">
          <w:rPr>
            <w:rStyle w:val="Hyperlink"/>
            <w:noProof/>
          </w:rPr>
          <w:t>Poster</w:t>
        </w:r>
        <w:r>
          <w:rPr>
            <w:noProof/>
            <w:webHidden/>
          </w:rPr>
          <w:tab/>
        </w:r>
        <w:r>
          <w:rPr>
            <w:noProof/>
            <w:webHidden/>
          </w:rPr>
          <w:fldChar w:fldCharType="begin"/>
        </w:r>
        <w:r>
          <w:rPr>
            <w:noProof/>
            <w:webHidden/>
          </w:rPr>
          <w:instrText xml:space="preserve"> PAGEREF _Toc327350088 \h </w:instrText>
        </w:r>
        <w:r>
          <w:rPr>
            <w:noProof/>
            <w:webHidden/>
          </w:rPr>
        </w:r>
        <w:r>
          <w:rPr>
            <w:noProof/>
            <w:webHidden/>
          </w:rPr>
          <w:fldChar w:fldCharType="separate"/>
        </w:r>
        <w:r>
          <w:rPr>
            <w:noProof/>
            <w:webHidden/>
          </w:rPr>
          <w:t>56</w:t>
        </w:r>
        <w:r>
          <w:rPr>
            <w:noProof/>
            <w:webHidden/>
          </w:rPr>
          <w:fldChar w:fldCharType="end"/>
        </w:r>
      </w:hyperlink>
    </w:p>
    <w:p w:rsidR="003D2333" w:rsidRDefault="003D2333">
      <w:pPr>
        <w:pStyle w:val="TOC3"/>
        <w:tabs>
          <w:tab w:val="left" w:pos="1320"/>
          <w:tab w:val="right" w:leader="dot" w:pos="9062"/>
        </w:tabs>
        <w:rPr>
          <w:noProof/>
          <w:sz w:val="22"/>
        </w:rPr>
      </w:pPr>
      <w:hyperlink w:anchor="_Toc327350089" w:history="1">
        <w:r w:rsidRPr="00FF52EC">
          <w:rPr>
            <w:rStyle w:val="Hyperlink"/>
            <w:noProof/>
          </w:rPr>
          <w:t>I.5.3.3.2</w:t>
        </w:r>
        <w:r>
          <w:rPr>
            <w:noProof/>
            <w:sz w:val="22"/>
          </w:rPr>
          <w:tab/>
        </w:r>
        <w:r w:rsidRPr="00FF52EC">
          <w:rPr>
            <w:rStyle w:val="Hyperlink"/>
            <w:noProof/>
          </w:rPr>
          <w:t>Mittagsmenu</w:t>
        </w:r>
        <w:r>
          <w:rPr>
            <w:noProof/>
            <w:webHidden/>
          </w:rPr>
          <w:tab/>
        </w:r>
        <w:r>
          <w:rPr>
            <w:noProof/>
            <w:webHidden/>
          </w:rPr>
          <w:fldChar w:fldCharType="begin"/>
        </w:r>
        <w:r>
          <w:rPr>
            <w:noProof/>
            <w:webHidden/>
          </w:rPr>
          <w:instrText xml:space="preserve"> PAGEREF _Toc327350089 \h </w:instrText>
        </w:r>
        <w:r>
          <w:rPr>
            <w:noProof/>
            <w:webHidden/>
          </w:rPr>
        </w:r>
        <w:r>
          <w:rPr>
            <w:noProof/>
            <w:webHidden/>
          </w:rPr>
          <w:fldChar w:fldCharType="separate"/>
        </w:r>
        <w:r>
          <w:rPr>
            <w:noProof/>
            <w:webHidden/>
          </w:rPr>
          <w:t>56</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090" w:history="1">
        <w:r w:rsidRPr="00FF52EC">
          <w:rPr>
            <w:rStyle w:val="Hyperlink"/>
            <w:noProof/>
          </w:rPr>
          <w:t>I.5.4</w:t>
        </w:r>
        <w:r>
          <w:rPr>
            <w:b w:val="0"/>
            <w:noProof/>
            <w:sz w:val="22"/>
            <w:szCs w:val="22"/>
            <w:lang w:eastAsia="de-CH"/>
          </w:rPr>
          <w:tab/>
        </w:r>
        <w:r w:rsidRPr="00FF52EC">
          <w:rPr>
            <w:rStyle w:val="Hyperlink"/>
            <w:noProof/>
          </w:rPr>
          <w:t>Graphical User Interface (GUI)</w:t>
        </w:r>
        <w:r>
          <w:rPr>
            <w:noProof/>
            <w:webHidden/>
          </w:rPr>
          <w:tab/>
        </w:r>
        <w:r>
          <w:rPr>
            <w:noProof/>
            <w:webHidden/>
          </w:rPr>
          <w:fldChar w:fldCharType="begin"/>
        </w:r>
        <w:r>
          <w:rPr>
            <w:noProof/>
            <w:webHidden/>
          </w:rPr>
          <w:instrText xml:space="preserve"> PAGEREF _Toc327350090 \h </w:instrText>
        </w:r>
        <w:r>
          <w:rPr>
            <w:noProof/>
            <w:webHidden/>
          </w:rPr>
        </w:r>
        <w:r>
          <w:rPr>
            <w:noProof/>
            <w:webHidden/>
          </w:rPr>
          <w:fldChar w:fldCharType="separate"/>
        </w:r>
        <w:r>
          <w:rPr>
            <w:noProof/>
            <w:webHidden/>
          </w:rPr>
          <w:t>57</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091" w:history="1">
        <w:r w:rsidRPr="00FF52EC">
          <w:rPr>
            <w:rStyle w:val="Hyperlink"/>
            <w:noProof/>
          </w:rPr>
          <w:t>I.5.4.1</w:t>
        </w:r>
        <w:r>
          <w:rPr>
            <w:noProof/>
            <w:sz w:val="22"/>
            <w:szCs w:val="22"/>
            <w:lang w:eastAsia="de-CH"/>
          </w:rPr>
          <w:tab/>
        </w:r>
        <w:r w:rsidRPr="00FF52EC">
          <w:rPr>
            <w:rStyle w:val="Hyperlink"/>
            <w:noProof/>
          </w:rPr>
          <w:t>Empirischer formativer Test zur Eruierung der Navigationsart</w:t>
        </w:r>
        <w:r>
          <w:rPr>
            <w:noProof/>
            <w:webHidden/>
          </w:rPr>
          <w:tab/>
        </w:r>
        <w:r>
          <w:rPr>
            <w:noProof/>
            <w:webHidden/>
          </w:rPr>
          <w:fldChar w:fldCharType="begin"/>
        </w:r>
        <w:r>
          <w:rPr>
            <w:noProof/>
            <w:webHidden/>
          </w:rPr>
          <w:instrText xml:space="preserve"> PAGEREF _Toc327350091 \h </w:instrText>
        </w:r>
        <w:r>
          <w:rPr>
            <w:noProof/>
            <w:webHidden/>
          </w:rPr>
        </w:r>
        <w:r>
          <w:rPr>
            <w:noProof/>
            <w:webHidden/>
          </w:rPr>
          <w:fldChar w:fldCharType="separate"/>
        </w:r>
        <w:r>
          <w:rPr>
            <w:noProof/>
            <w:webHidden/>
          </w:rPr>
          <w:t>57</w:t>
        </w:r>
        <w:r>
          <w:rPr>
            <w:noProof/>
            <w:webHidden/>
          </w:rPr>
          <w:fldChar w:fldCharType="end"/>
        </w:r>
      </w:hyperlink>
    </w:p>
    <w:p w:rsidR="003D2333" w:rsidRDefault="003D2333">
      <w:pPr>
        <w:pStyle w:val="TOC3"/>
        <w:tabs>
          <w:tab w:val="left" w:pos="1320"/>
          <w:tab w:val="right" w:leader="dot" w:pos="9062"/>
        </w:tabs>
        <w:rPr>
          <w:noProof/>
          <w:sz w:val="22"/>
        </w:rPr>
      </w:pPr>
      <w:hyperlink w:anchor="_Toc327350092" w:history="1">
        <w:r w:rsidRPr="00FF52EC">
          <w:rPr>
            <w:rStyle w:val="Hyperlink"/>
            <w:noProof/>
          </w:rPr>
          <w:t>I.5.4.1.1</w:t>
        </w:r>
        <w:r>
          <w:rPr>
            <w:noProof/>
            <w:sz w:val="22"/>
          </w:rPr>
          <w:tab/>
        </w:r>
        <w:r w:rsidRPr="00FF52EC">
          <w:rPr>
            <w:rStyle w:val="Hyperlink"/>
            <w:noProof/>
          </w:rPr>
          <w:t>Ideensammlung</w:t>
        </w:r>
        <w:r>
          <w:rPr>
            <w:noProof/>
            <w:webHidden/>
          </w:rPr>
          <w:tab/>
        </w:r>
        <w:r>
          <w:rPr>
            <w:noProof/>
            <w:webHidden/>
          </w:rPr>
          <w:fldChar w:fldCharType="begin"/>
        </w:r>
        <w:r>
          <w:rPr>
            <w:noProof/>
            <w:webHidden/>
          </w:rPr>
          <w:instrText xml:space="preserve"> PAGEREF _Toc327350092 \h </w:instrText>
        </w:r>
        <w:r>
          <w:rPr>
            <w:noProof/>
            <w:webHidden/>
          </w:rPr>
        </w:r>
        <w:r>
          <w:rPr>
            <w:noProof/>
            <w:webHidden/>
          </w:rPr>
          <w:fldChar w:fldCharType="separate"/>
        </w:r>
        <w:r>
          <w:rPr>
            <w:noProof/>
            <w:webHidden/>
          </w:rPr>
          <w:t>57</w:t>
        </w:r>
        <w:r>
          <w:rPr>
            <w:noProof/>
            <w:webHidden/>
          </w:rPr>
          <w:fldChar w:fldCharType="end"/>
        </w:r>
      </w:hyperlink>
    </w:p>
    <w:p w:rsidR="003D2333" w:rsidRDefault="003D2333">
      <w:pPr>
        <w:pStyle w:val="TOC3"/>
        <w:tabs>
          <w:tab w:val="left" w:pos="1320"/>
          <w:tab w:val="right" w:leader="dot" w:pos="9062"/>
        </w:tabs>
        <w:rPr>
          <w:noProof/>
          <w:sz w:val="22"/>
        </w:rPr>
      </w:pPr>
      <w:hyperlink w:anchor="_Toc327350093" w:history="1">
        <w:r w:rsidRPr="00FF52EC">
          <w:rPr>
            <w:rStyle w:val="Hyperlink"/>
            <w:noProof/>
          </w:rPr>
          <w:t>I.5.4.1.2</w:t>
        </w:r>
        <w:r>
          <w:rPr>
            <w:noProof/>
            <w:sz w:val="22"/>
          </w:rPr>
          <w:tab/>
        </w:r>
        <w:r w:rsidRPr="00FF52EC">
          <w:rPr>
            <w:rStyle w:val="Hyperlink"/>
            <w:noProof/>
          </w:rPr>
          <w:t>Ausarbeitung</w:t>
        </w:r>
        <w:r>
          <w:rPr>
            <w:noProof/>
            <w:webHidden/>
          </w:rPr>
          <w:tab/>
        </w:r>
        <w:r>
          <w:rPr>
            <w:noProof/>
            <w:webHidden/>
          </w:rPr>
          <w:fldChar w:fldCharType="begin"/>
        </w:r>
        <w:r>
          <w:rPr>
            <w:noProof/>
            <w:webHidden/>
          </w:rPr>
          <w:instrText xml:space="preserve"> PAGEREF _Toc327350093 \h </w:instrText>
        </w:r>
        <w:r>
          <w:rPr>
            <w:noProof/>
            <w:webHidden/>
          </w:rPr>
        </w:r>
        <w:r>
          <w:rPr>
            <w:noProof/>
            <w:webHidden/>
          </w:rPr>
          <w:fldChar w:fldCharType="separate"/>
        </w:r>
        <w:r>
          <w:rPr>
            <w:noProof/>
            <w:webHidden/>
          </w:rPr>
          <w:t>60</w:t>
        </w:r>
        <w:r>
          <w:rPr>
            <w:noProof/>
            <w:webHidden/>
          </w:rPr>
          <w:fldChar w:fldCharType="end"/>
        </w:r>
      </w:hyperlink>
    </w:p>
    <w:p w:rsidR="003D2333" w:rsidRDefault="003D2333">
      <w:pPr>
        <w:pStyle w:val="TOC3"/>
        <w:tabs>
          <w:tab w:val="left" w:pos="1320"/>
          <w:tab w:val="right" w:leader="dot" w:pos="9062"/>
        </w:tabs>
        <w:rPr>
          <w:noProof/>
          <w:sz w:val="22"/>
        </w:rPr>
      </w:pPr>
      <w:hyperlink w:anchor="_Toc327350094" w:history="1">
        <w:r w:rsidRPr="00FF52EC">
          <w:rPr>
            <w:rStyle w:val="Hyperlink"/>
            <w:noProof/>
          </w:rPr>
          <w:t>I.5.4.1.3</w:t>
        </w:r>
        <w:r>
          <w:rPr>
            <w:noProof/>
            <w:sz w:val="22"/>
          </w:rPr>
          <w:tab/>
        </w:r>
        <w:r w:rsidRPr="00FF52EC">
          <w:rPr>
            <w:rStyle w:val="Hyperlink"/>
            <w:noProof/>
          </w:rPr>
          <w:t>Umsetzung</w:t>
        </w:r>
        <w:r>
          <w:rPr>
            <w:noProof/>
            <w:webHidden/>
          </w:rPr>
          <w:tab/>
        </w:r>
        <w:r>
          <w:rPr>
            <w:noProof/>
            <w:webHidden/>
          </w:rPr>
          <w:fldChar w:fldCharType="begin"/>
        </w:r>
        <w:r>
          <w:rPr>
            <w:noProof/>
            <w:webHidden/>
          </w:rPr>
          <w:instrText xml:space="preserve"> PAGEREF _Toc327350094 \h </w:instrText>
        </w:r>
        <w:r>
          <w:rPr>
            <w:noProof/>
            <w:webHidden/>
          </w:rPr>
        </w:r>
        <w:r>
          <w:rPr>
            <w:noProof/>
            <w:webHidden/>
          </w:rPr>
          <w:fldChar w:fldCharType="separate"/>
        </w:r>
        <w:r>
          <w:rPr>
            <w:noProof/>
            <w:webHidden/>
          </w:rPr>
          <w:t>61</w:t>
        </w:r>
        <w:r>
          <w:rPr>
            <w:noProof/>
            <w:webHidden/>
          </w:rPr>
          <w:fldChar w:fldCharType="end"/>
        </w:r>
      </w:hyperlink>
    </w:p>
    <w:p w:rsidR="003D2333" w:rsidRDefault="003D2333">
      <w:pPr>
        <w:pStyle w:val="TOC3"/>
        <w:tabs>
          <w:tab w:val="left" w:pos="1320"/>
          <w:tab w:val="right" w:leader="dot" w:pos="9062"/>
        </w:tabs>
        <w:rPr>
          <w:noProof/>
          <w:sz w:val="22"/>
        </w:rPr>
      </w:pPr>
      <w:hyperlink w:anchor="_Toc327350095" w:history="1">
        <w:r w:rsidRPr="00FF52EC">
          <w:rPr>
            <w:rStyle w:val="Hyperlink"/>
            <w:noProof/>
          </w:rPr>
          <w:t>I.5.4.1.4</w:t>
        </w:r>
        <w:r>
          <w:rPr>
            <w:noProof/>
            <w:sz w:val="22"/>
          </w:rPr>
          <w:tab/>
        </w:r>
        <w:r w:rsidRPr="00FF52EC">
          <w:rPr>
            <w:rStyle w:val="Hyperlink"/>
            <w:noProof/>
          </w:rPr>
          <w:t>Durchführung &amp; Fazit</w:t>
        </w:r>
        <w:r>
          <w:rPr>
            <w:noProof/>
            <w:webHidden/>
          </w:rPr>
          <w:tab/>
        </w:r>
        <w:r>
          <w:rPr>
            <w:noProof/>
            <w:webHidden/>
          </w:rPr>
          <w:fldChar w:fldCharType="begin"/>
        </w:r>
        <w:r>
          <w:rPr>
            <w:noProof/>
            <w:webHidden/>
          </w:rPr>
          <w:instrText xml:space="preserve"> PAGEREF _Toc327350095 \h </w:instrText>
        </w:r>
        <w:r>
          <w:rPr>
            <w:noProof/>
            <w:webHidden/>
          </w:rPr>
        </w:r>
        <w:r>
          <w:rPr>
            <w:noProof/>
            <w:webHidden/>
          </w:rPr>
          <w:fldChar w:fldCharType="separate"/>
        </w:r>
        <w:r>
          <w:rPr>
            <w:noProof/>
            <w:webHidden/>
          </w:rPr>
          <w:t>62</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096" w:history="1">
        <w:r w:rsidRPr="00FF52EC">
          <w:rPr>
            <w:rStyle w:val="Hyperlink"/>
            <w:noProof/>
          </w:rPr>
          <w:t>I.5.4.2</w:t>
        </w:r>
        <w:r>
          <w:rPr>
            <w:noProof/>
            <w:sz w:val="22"/>
            <w:szCs w:val="22"/>
            <w:lang w:eastAsia="de-CH"/>
          </w:rPr>
          <w:tab/>
        </w:r>
        <w:r w:rsidRPr="00FF52EC">
          <w:rPr>
            <w:rStyle w:val="Hyperlink"/>
            <w:noProof/>
          </w:rPr>
          <w:t>Demomodus</w:t>
        </w:r>
        <w:r>
          <w:rPr>
            <w:noProof/>
            <w:webHidden/>
          </w:rPr>
          <w:tab/>
        </w:r>
        <w:r>
          <w:rPr>
            <w:noProof/>
            <w:webHidden/>
          </w:rPr>
          <w:fldChar w:fldCharType="begin"/>
        </w:r>
        <w:r>
          <w:rPr>
            <w:noProof/>
            <w:webHidden/>
          </w:rPr>
          <w:instrText xml:space="preserve"> PAGEREF _Toc327350096 \h </w:instrText>
        </w:r>
        <w:r>
          <w:rPr>
            <w:noProof/>
            <w:webHidden/>
          </w:rPr>
        </w:r>
        <w:r>
          <w:rPr>
            <w:noProof/>
            <w:webHidden/>
          </w:rPr>
          <w:fldChar w:fldCharType="separate"/>
        </w:r>
        <w:r>
          <w:rPr>
            <w:noProof/>
            <w:webHidden/>
          </w:rPr>
          <w:t>63</w:t>
        </w:r>
        <w:r>
          <w:rPr>
            <w:noProof/>
            <w:webHidden/>
          </w:rPr>
          <w:fldChar w:fldCharType="end"/>
        </w:r>
      </w:hyperlink>
    </w:p>
    <w:p w:rsidR="003D2333" w:rsidRDefault="003D2333">
      <w:pPr>
        <w:pStyle w:val="TOC3"/>
        <w:tabs>
          <w:tab w:val="left" w:pos="1320"/>
          <w:tab w:val="right" w:leader="dot" w:pos="9062"/>
        </w:tabs>
        <w:rPr>
          <w:noProof/>
          <w:sz w:val="22"/>
        </w:rPr>
      </w:pPr>
      <w:hyperlink w:anchor="_Toc327350097" w:history="1">
        <w:r w:rsidRPr="00FF52EC">
          <w:rPr>
            <w:rStyle w:val="Hyperlink"/>
            <w:noProof/>
          </w:rPr>
          <w:t>I.5.4.2.1</w:t>
        </w:r>
        <w:r>
          <w:rPr>
            <w:noProof/>
            <w:sz w:val="22"/>
          </w:rPr>
          <w:tab/>
        </w:r>
        <w:r w:rsidRPr="00FF52EC">
          <w:rPr>
            <w:rStyle w:val="Hyperlink"/>
            <w:noProof/>
          </w:rPr>
          <w:t>Ideensammlung und Besprechung</w:t>
        </w:r>
        <w:r>
          <w:rPr>
            <w:noProof/>
            <w:webHidden/>
          </w:rPr>
          <w:tab/>
        </w:r>
        <w:r>
          <w:rPr>
            <w:noProof/>
            <w:webHidden/>
          </w:rPr>
          <w:fldChar w:fldCharType="begin"/>
        </w:r>
        <w:r>
          <w:rPr>
            <w:noProof/>
            <w:webHidden/>
          </w:rPr>
          <w:instrText xml:space="preserve"> PAGEREF _Toc327350097 \h </w:instrText>
        </w:r>
        <w:r>
          <w:rPr>
            <w:noProof/>
            <w:webHidden/>
          </w:rPr>
        </w:r>
        <w:r>
          <w:rPr>
            <w:noProof/>
            <w:webHidden/>
          </w:rPr>
          <w:fldChar w:fldCharType="separate"/>
        </w:r>
        <w:r>
          <w:rPr>
            <w:noProof/>
            <w:webHidden/>
          </w:rPr>
          <w:t>63</w:t>
        </w:r>
        <w:r>
          <w:rPr>
            <w:noProof/>
            <w:webHidden/>
          </w:rPr>
          <w:fldChar w:fldCharType="end"/>
        </w:r>
      </w:hyperlink>
    </w:p>
    <w:p w:rsidR="003D2333" w:rsidRDefault="003D2333">
      <w:pPr>
        <w:pStyle w:val="TOC3"/>
        <w:tabs>
          <w:tab w:val="left" w:pos="1320"/>
          <w:tab w:val="right" w:leader="dot" w:pos="9062"/>
        </w:tabs>
        <w:rPr>
          <w:noProof/>
          <w:sz w:val="22"/>
        </w:rPr>
      </w:pPr>
      <w:hyperlink w:anchor="_Toc327350098" w:history="1">
        <w:r w:rsidRPr="00FF52EC">
          <w:rPr>
            <w:rStyle w:val="Hyperlink"/>
            <w:noProof/>
          </w:rPr>
          <w:t>I.5.4.2.2</w:t>
        </w:r>
        <w:r>
          <w:rPr>
            <w:noProof/>
            <w:sz w:val="22"/>
          </w:rPr>
          <w:tab/>
        </w:r>
        <w:r w:rsidRPr="00FF52EC">
          <w:rPr>
            <w:rStyle w:val="Hyperlink"/>
            <w:noProof/>
          </w:rPr>
          <w:t>Auswahl der besten Idee für den Demomodus</w:t>
        </w:r>
        <w:r>
          <w:rPr>
            <w:noProof/>
            <w:webHidden/>
          </w:rPr>
          <w:tab/>
        </w:r>
        <w:r>
          <w:rPr>
            <w:noProof/>
            <w:webHidden/>
          </w:rPr>
          <w:fldChar w:fldCharType="begin"/>
        </w:r>
        <w:r>
          <w:rPr>
            <w:noProof/>
            <w:webHidden/>
          </w:rPr>
          <w:instrText xml:space="preserve"> PAGEREF _Toc327350098 \h </w:instrText>
        </w:r>
        <w:r>
          <w:rPr>
            <w:noProof/>
            <w:webHidden/>
          </w:rPr>
        </w:r>
        <w:r>
          <w:rPr>
            <w:noProof/>
            <w:webHidden/>
          </w:rPr>
          <w:fldChar w:fldCharType="separate"/>
        </w:r>
        <w:r>
          <w:rPr>
            <w:noProof/>
            <w:webHidden/>
          </w:rPr>
          <w:t>67</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099" w:history="1">
        <w:r w:rsidRPr="00FF52EC">
          <w:rPr>
            <w:rStyle w:val="Hyperlink"/>
            <w:noProof/>
          </w:rPr>
          <w:t>I.5.4.3</w:t>
        </w:r>
        <w:r>
          <w:rPr>
            <w:noProof/>
            <w:sz w:val="22"/>
            <w:szCs w:val="22"/>
            <w:lang w:eastAsia="de-CH"/>
          </w:rPr>
          <w:tab/>
        </w:r>
        <w:r w:rsidRPr="00FF52EC">
          <w:rPr>
            <w:rStyle w:val="Hyperlink"/>
            <w:noProof/>
          </w:rPr>
          <w:t xml:space="preserve">Screen </w:t>
        </w:r>
        <w:r w:rsidRPr="00FF52EC">
          <w:rPr>
            <w:rStyle w:val="Hyperlink"/>
            <w:noProof/>
            <w:lang w:val="en-US"/>
          </w:rPr>
          <w:t>Map</w:t>
        </w:r>
        <w:r>
          <w:rPr>
            <w:noProof/>
            <w:webHidden/>
          </w:rPr>
          <w:tab/>
        </w:r>
        <w:r>
          <w:rPr>
            <w:noProof/>
            <w:webHidden/>
          </w:rPr>
          <w:fldChar w:fldCharType="begin"/>
        </w:r>
        <w:r>
          <w:rPr>
            <w:noProof/>
            <w:webHidden/>
          </w:rPr>
          <w:instrText xml:space="preserve"> PAGEREF _Toc327350099 \h </w:instrText>
        </w:r>
        <w:r>
          <w:rPr>
            <w:noProof/>
            <w:webHidden/>
          </w:rPr>
        </w:r>
        <w:r>
          <w:rPr>
            <w:noProof/>
            <w:webHidden/>
          </w:rPr>
          <w:fldChar w:fldCharType="separate"/>
        </w:r>
        <w:r>
          <w:rPr>
            <w:noProof/>
            <w:webHidden/>
          </w:rPr>
          <w:t>69</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100" w:history="1">
        <w:r w:rsidRPr="00FF52EC">
          <w:rPr>
            <w:rStyle w:val="Hyperlink"/>
            <w:noProof/>
          </w:rPr>
          <w:t>I.5.4.4</w:t>
        </w:r>
        <w:r>
          <w:rPr>
            <w:noProof/>
            <w:sz w:val="22"/>
            <w:szCs w:val="22"/>
            <w:lang w:eastAsia="de-CH"/>
          </w:rPr>
          <w:tab/>
        </w:r>
        <w:r w:rsidRPr="00FF52EC">
          <w:rPr>
            <w:rStyle w:val="Hyperlink"/>
            <w:noProof/>
          </w:rPr>
          <w:t>Design Entscheide</w:t>
        </w:r>
        <w:r>
          <w:rPr>
            <w:noProof/>
            <w:webHidden/>
          </w:rPr>
          <w:tab/>
        </w:r>
        <w:r>
          <w:rPr>
            <w:noProof/>
            <w:webHidden/>
          </w:rPr>
          <w:fldChar w:fldCharType="begin"/>
        </w:r>
        <w:r>
          <w:rPr>
            <w:noProof/>
            <w:webHidden/>
          </w:rPr>
          <w:instrText xml:space="preserve"> PAGEREF _Toc327350100 \h </w:instrText>
        </w:r>
        <w:r>
          <w:rPr>
            <w:noProof/>
            <w:webHidden/>
          </w:rPr>
        </w:r>
        <w:r>
          <w:rPr>
            <w:noProof/>
            <w:webHidden/>
          </w:rPr>
          <w:fldChar w:fldCharType="separate"/>
        </w:r>
        <w:r>
          <w:rPr>
            <w:noProof/>
            <w:webHidden/>
          </w:rPr>
          <w:t>70</w:t>
        </w:r>
        <w:r>
          <w:rPr>
            <w:noProof/>
            <w:webHidden/>
          </w:rPr>
          <w:fldChar w:fldCharType="end"/>
        </w:r>
      </w:hyperlink>
    </w:p>
    <w:p w:rsidR="003D2333" w:rsidRDefault="003D2333">
      <w:pPr>
        <w:pStyle w:val="TOC3"/>
        <w:tabs>
          <w:tab w:val="left" w:pos="1320"/>
          <w:tab w:val="right" w:leader="dot" w:pos="9062"/>
        </w:tabs>
        <w:rPr>
          <w:noProof/>
          <w:sz w:val="22"/>
        </w:rPr>
      </w:pPr>
      <w:hyperlink w:anchor="_Toc327350101" w:history="1">
        <w:r w:rsidRPr="00FF52EC">
          <w:rPr>
            <w:rStyle w:val="Hyperlink"/>
            <w:noProof/>
          </w:rPr>
          <w:t>I.5.4.4.1</w:t>
        </w:r>
        <w:r>
          <w:rPr>
            <w:noProof/>
            <w:sz w:val="22"/>
          </w:rPr>
          <w:tab/>
        </w:r>
        <w:r w:rsidRPr="00FF52EC">
          <w:rPr>
            <w:rStyle w:val="Hyperlink"/>
            <w:noProof/>
          </w:rPr>
          <w:t>Steuerung mit der Hand</w:t>
        </w:r>
        <w:r>
          <w:rPr>
            <w:noProof/>
            <w:webHidden/>
          </w:rPr>
          <w:tab/>
        </w:r>
        <w:r>
          <w:rPr>
            <w:noProof/>
            <w:webHidden/>
          </w:rPr>
          <w:fldChar w:fldCharType="begin"/>
        </w:r>
        <w:r>
          <w:rPr>
            <w:noProof/>
            <w:webHidden/>
          </w:rPr>
          <w:instrText xml:space="preserve"> PAGEREF _Toc327350101 \h </w:instrText>
        </w:r>
        <w:r>
          <w:rPr>
            <w:noProof/>
            <w:webHidden/>
          </w:rPr>
        </w:r>
        <w:r>
          <w:rPr>
            <w:noProof/>
            <w:webHidden/>
          </w:rPr>
          <w:fldChar w:fldCharType="separate"/>
        </w:r>
        <w:r>
          <w:rPr>
            <w:noProof/>
            <w:webHidden/>
          </w:rPr>
          <w:t>70</w:t>
        </w:r>
        <w:r>
          <w:rPr>
            <w:noProof/>
            <w:webHidden/>
          </w:rPr>
          <w:fldChar w:fldCharType="end"/>
        </w:r>
      </w:hyperlink>
    </w:p>
    <w:p w:rsidR="003D2333" w:rsidRDefault="003D2333">
      <w:pPr>
        <w:pStyle w:val="TOC3"/>
        <w:tabs>
          <w:tab w:val="left" w:pos="1320"/>
          <w:tab w:val="right" w:leader="dot" w:pos="9062"/>
        </w:tabs>
        <w:rPr>
          <w:noProof/>
          <w:sz w:val="22"/>
        </w:rPr>
      </w:pPr>
      <w:hyperlink w:anchor="_Toc327350102" w:history="1">
        <w:r w:rsidRPr="00FF52EC">
          <w:rPr>
            <w:rStyle w:val="Hyperlink"/>
            <w:noProof/>
          </w:rPr>
          <w:t>I.5.4.4.2</w:t>
        </w:r>
        <w:r>
          <w:rPr>
            <w:noProof/>
            <w:sz w:val="22"/>
          </w:rPr>
          <w:tab/>
        </w:r>
        <w:r w:rsidRPr="00FF52EC">
          <w:rPr>
            <w:rStyle w:val="Hyperlink"/>
            <w:noProof/>
          </w:rPr>
          <w:t>Demomodus</w:t>
        </w:r>
        <w:r>
          <w:rPr>
            <w:noProof/>
            <w:webHidden/>
          </w:rPr>
          <w:tab/>
        </w:r>
        <w:r>
          <w:rPr>
            <w:noProof/>
            <w:webHidden/>
          </w:rPr>
          <w:fldChar w:fldCharType="begin"/>
        </w:r>
        <w:r>
          <w:rPr>
            <w:noProof/>
            <w:webHidden/>
          </w:rPr>
          <w:instrText xml:space="preserve"> PAGEREF _Toc327350102 \h </w:instrText>
        </w:r>
        <w:r>
          <w:rPr>
            <w:noProof/>
            <w:webHidden/>
          </w:rPr>
        </w:r>
        <w:r>
          <w:rPr>
            <w:noProof/>
            <w:webHidden/>
          </w:rPr>
          <w:fldChar w:fldCharType="separate"/>
        </w:r>
        <w:r>
          <w:rPr>
            <w:noProof/>
            <w:webHidden/>
          </w:rPr>
          <w:t>70</w:t>
        </w:r>
        <w:r>
          <w:rPr>
            <w:noProof/>
            <w:webHidden/>
          </w:rPr>
          <w:fldChar w:fldCharType="end"/>
        </w:r>
      </w:hyperlink>
    </w:p>
    <w:p w:rsidR="003D2333" w:rsidRDefault="003D2333">
      <w:pPr>
        <w:pStyle w:val="TOC3"/>
        <w:tabs>
          <w:tab w:val="left" w:pos="1320"/>
          <w:tab w:val="right" w:leader="dot" w:pos="9062"/>
        </w:tabs>
        <w:rPr>
          <w:noProof/>
          <w:sz w:val="22"/>
        </w:rPr>
      </w:pPr>
      <w:hyperlink w:anchor="_Toc327350103" w:history="1">
        <w:r w:rsidRPr="00FF52EC">
          <w:rPr>
            <w:rStyle w:val="Hyperlink"/>
            <w:noProof/>
          </w:rPr>
          <w:t>I.5.4.4.3</w:t>
        </w:r>
        <w:r>
          <w:rPr>
            <w:noProof/>
            <w:sz w:val="22"/>
          </w:rPr>
          <w:tab/>
        </w:r>
        <w:r w:rsidRPr="00FF52EC">
          <w:rPr>
            <w:rStyle w:val="Hyperlink"/>
            <w:noProof/>
          </w:rPr>
          <w:t>Menu mit Tabs</w:t>
        </w:r>
        <w:r>
          <w:rPr>
            <w:noProof/>
            <w:webHidden/>
          </w:rPr>
          <w:tab/>
        </w:r>
        <w:r>
          <w:rPr>
            <w:noProof/>
            <w:webHidden/>
          </w:rPr>
          <w:fldChar w:fldCharType="begin"/>
        </w:r>
        <w:r>
          <w:rPr>
            <w:noProof/>
            <w:webHidden/>
          </w:rPr>
          <w:instrText xml:space="preserve"> PAGEREF _Toc327350103 \h </w:instrText>
        </w:r>
        <w:r>
          <w:rPr>
            <w:noProof/>
            <w:webHidden/>
          </w:rPr>
        </w:r>
        <w:r>
          <w:rPr>
            <w:noProof/>
            <w:webHidden/>
          </w:rPr>
          <w:fldChar w:fldCharType="separate"/>
        </w:r>
        <w:r>
          <w:rPr>
            <w:noProof/>
            <w:webHidden/>
          </w:rPr>
          <w:t>70</w:t>
        </w:r>
        <w:r>
          <w:rPr>
            <w:noProof/>
            <w:webHidden/>
          </w:rPr>
          <w:fldChar w:fldCharType="end"/>
        </w:r>
      </w:hyperlink>
    </w:p>
    <w:p w:rsidR="003D2333" w:rsidRDefault="003D2333">
      <w:pPr>
        <w:pStyle w:val="TOC3"/>
        <w:tabs>
          <w:tab w:val="left" w:pos="1320"/>
          <w:tab w:val="right" w:leader="dot" w:pos="9062"/>
        </w:tabs>
        <w:rPr>
          <w:noProof/>
          <w:sz w:val="22"/>
        </w:rPr>
      </w:pPr>
      <w:hyperlink w:anchor="_Toc327350104" w:history="1">
        <w:r w:rsidRPr="00FF52EC">
          <w:rPr>
            <w:rStyle w:val="Hyperlink"/>
            <w:noProof/>
          </w:rPr>
          <w:t>I.5.4.4.4</w:t>
        </w:r>
        <w:r>
          <w:rPr>
            <w:noProof/>
            <w:sz w:val="22"/>
          </w:rPr>
          <w:tab/>
        </w:r>
        <w:r w:rsidRPr="00FF52EC">
          <w:rPr>
            <w:rStyle w:val="Hyperlink"/>
            <w:noProof/>
          </w:rPr>
          <w:t>Corporate Design HSR</w:t>
        </w:r>
        <w:r>
          <w:rPr>
            <w:noProof/>
            <w:webHidden/>
          </w:rPr>
          <w:tab/>
        </w:r>
        <w:r>
          <w:rPr>
            <w:noProof/>
            <w:webHidden/>
          </w:rPr>
          <w:fldChar w:fldCharType="begin"/>
        </w:r>
        <w:r>
          <w:rPr>
            <w:noProof/>
            <w:webHidden/>
          </w:rPr>
          <w:instrText xml:space="preserve"> PAGEREF _Toc327350104 \h </w:instrText>
        </w:r>
        <w:r>
          <w:rPr>
            <w:noProof/>
            <w:webHidden/>
          </w:rPr>
        </w:r>
        <w:r>
          <w:rPr>
            <w:noProof/>
            <w:webHidden/>
          </w:rPr>
          <w:fldChar w:fldCharType="separate"/>
        </w:r>
        <w:r>
          <w:rPr>
            <w:noProof/>
            <w:webHidden/>
          </w:rPr>
          <w:t>70</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105" w:history="1">
        <w:r w:rsidRPr="00FF52EC">
          <w:rPr>
            <w:rStyle w:val="Hyperlink"/>
            <w:noProof/>
          </w:rPr>
          <w:t>I.5.4.5</w:t>
        </w:r>
        <w:r>
          <w:rPr>
            <w:noProof/>
            <w:sz w:val="22"/>
            <w:szCs w:val="22"/>
            <w:lang w:eastAsia="de-CH"/>
          </w:rPr>
          <w:tab/>
        </w:r>
        <w:r w:rsidRPr="00FF52EC">
          <w:rPr>
            <w:rStyle w:val="Hyperlink"/>
            <w:noProof/>
          </w:rPr>
          <w:t>Externes Design</w:t>
        </w:r>
        <w:r>
          <w:rPr>
            <w:noProof/>
            <w:webHidden/>
          </w:rPr>
          <w:tab/>
        </w:r>
        <w:r>
          <w:rPr>
            <w:noProof/>
            <w:webHidden/>
          </w:rPr>
          <w:fldChar w:fldCharType="begin"/>
        </w:r>
        <w:r>
          <w:rPr>
            <w:noProof/>
            <w:webHidden/>
          </w:rPr>
          <w:instrText xml:space="preserve"> PAGEREF _Toc327350105 \h </w:instrText>
        </w:r>
        <w:r>
          <w:rPr>
            <w:noProof/>
            <w:webHidden/>
          </w:rPr>
        </w:r>
        <w:r>
          <w:rPr>
            <w:noProof/>
            <w:webHidden/>
          </w:rPr>
          <w:fldChar w:fldCharType="separate"/>
        </w:r>
        <w:r>
          <w:rPr>
            <w:noProof/>
            <w:webHidden/>
          </w:rPr>
          <w:t>72</w:t>
        </w:r>
        <w:r>
          <w:rPr>
            <w:noProof/>
            <w:webHidden/>
          </w:rPr>
          <w:fldChar w:fldCharType="end"/>
        </w:r>
      </w:hyperlink>
    </w:p>
    <w:p w:rsidR="003D2333" w:rsidRDefault="003D2333">
      <w:pPr>
        <w:pStyle w:val="TOC3"/>
        <w:tabs>
          <w:tab w:val="left" w:pos="1320"/>
          <w:tab w:val="right" w:leader="dot" w:pos="9062"/>
        </w:tabs>
        <w:rPr>
          <w:noProof/>
          <w:sz w:val="22"/>
        </w:rPr>
      </w:pPr>
      <w:hyperlink w:anchor="_Toc327350106" w:history="1">
        <w:r w:rsidRPr="00FF52EC">
          <w:rPr>
            <w:rStyle w:val="Hyperlink"/>
            <w:noProof/>
          </w:rPr>
          <w:t>I.5.4.5.1</w:t>
        </w:r>
        <w:r>
          <w:rPr>
            <w:noProof/>
            <w:sz w:val="22"/>
          </w:rPr>
          <w:tab/>
        </w:r>
        <w:r w:rsidRPr="00FF52EC">
          <w:rPr>
            <w:rStyle w:val="Hyperlink"/>
            <w:noProof/>
          </w:rPr>
          <w:t>Videowall-Applikation</w:t>
        </w:r>
        <w:r>
          <w:rPr>
            <w:noProof/>
            <w:webHidden/>
          </w:rPr>
          <w:tab/>
        </w:r>
        <w:r>
          <w:rPr>
            <w:noProof/>
            <w:webHidden/>
          </w:rPr>
          <w:fldChar w:fldCharType="begin"/>
        </w:r>
        <w:r>
          <w:rPr>
            <w:noProof/>
            <w:webHidden/>
          </w:rPr>
          <w:instrText xml:space="preserve"> PAGEREF _Toc327350106 \h </w:instrText>
        </w:r>
        <w:r>
          <w:rPr>
            <w:noProof/>
            <w:webHidden/>
          </w:rPr>
        </w:r>
        <w:r>
          <w:rPr>
            <w:noProof/>
            <w:webHidden/>
          </w:rPr>
          <w:fldChar w:fldCharType="separate"/>
        </w:r>
        <w:r>
          <w:rPr>
            <w:noProof/>
            <w:webHidden/>
          </w:rPr>
          <w:t>72</w:t>
        </w:r>
        <w:r>
          <w:rPr>
            <w:noProof/>
            <w:webHidden/>
          </w:rPr>
          <w:fldChar w:fldCharType="end"/>
        </w:r>
      </w:hyperlink>
    </w:p>
    <w:p w:rsidR="003D2333" w:rsidRDefault="003D2333">
      <w:pPr>
        <w:pStyle w:val="TOC3"/>
        <w:tabs>
          <w:tab w:val="left" w:pos="1320"/>
          <w:tab w:val="right" w:leader="dot" w:pos="9062"/>
        </w:tabs>
        <w:rPr>
          <w:noProof/>
          <w:sz w:val="22"/>
        </w:rPr>
      </w:pPr>
      <w:hyperlink w:anchor="_Toc327350107" w:history="1">
        <w:r w:rsidRPr="00FF52EC">
          <w:rPr>
            <w:rStyle w:val="Hyperlink"/>
            <w:noProof/>
          </w:rPr>
          <w:t>I.5.4.5.2</w:t>
        </w:r>
        <w:r>
          <w:rPr>
            <w:noProof/>
            <w:sz w:val="22"/>
          </w:rPr>
          <w:tab/>
        </w:r>
        <w:r w:rsidRPr="00FF52EC">
          <w:rPr>
            <w:rStyle w:val="Hyperlink"/>
            <w:noProof/>
          </w:rPr>
          <w:t>Poster-Applikation (Plug-in)</w:t>
        </w:r>
        <w:r>
          <w:rPr>
            <w:noProof/>
            <w:webHidden/>
          </w:rPr>
          <w:tab/>
        </w:r>
        <w:r>
          <w:rPr>
            <w:noProof/>
            <w:webHidden/>
          </w:rPr>
          <w:fldChar w:fldCharType="begin"/>
        </w:r>
        <w:r>
          <w:rPr>
            <w:noProof/>
            <w:webHidden/>
          </w:rPr>
          <w:instrText xml:space="preserve"> PAGEREF _Toc327350107 \h </w:instrText>
        </w:r>
        <w:r>
          <w:rPr>
            <w:noProof/>
            <w:webHidden/>
          </w:rPr>
        </w:r>
        <w:r>
          <w:rPr>
            <w:noProof/>
            <w:webHidden/>
          </w:rPr>
          <w:fldChar w:fldCharType="separate"/>
        </w:r>
        <w:r>
          <w:rPr>
            <w:noProof/>
            <w:webHidden/>
          </w:rPr>
          <w:t>72</w:t>
        </w:r>
        <w:r>
          <w:rPr>
            <w:noProof/>
            <w:webHidden/>
          </w:rPr>
          <w:fldChar w:fldCharType="end"/>
        </w:r>
      </w:hyperlink>
    </w:p>
    <w:p w:rsidR="003D2333" w:rsidRDefault="003D2333">
      <w:pPr>
        <w:pStyle w:val="TOC3"/>
        <w:tabs>
          <w:tab w:val="left" w:pos="1320"/>
          <w:tab w:val="right" w:leader="dot" w:pos="9062"/>
        </w:tabs>
        <w:rPr>
          <w:noProof/>
          <w:sz w:val="22"/>
        </w:rPr>
      </w:pPr>
      <w:hyperlink w:anchor="_Toc327350108" w:history="1">
        <w:r w:rsidRPr="00FF52EC">
          <w:rPr>
            <w:rStyle w:val="Hyperlink"/>
            <w:noProof/>
          </w:rPr>
          <w:t>I.5.4.5.3</w:t>
        </w:r>
        <w:r>
          <w:rPr>
            <w:noProof/>
            <w:sz w:val="22"/>
          </w:rPr>
          <w:tab/>
        </w:r>
        <w:r w:rsidRPr="00FF52EC">
          <w:rPr>
            <w:rStyle w:val="Hyperlink"/>
            <w:noProof/>
          </w:rPr>
          <w:t>Mittagsmenu-Applikation (Plug-in)</w:t>
        </w:r>
        <w:r>
          <w:rPr>
            <w:noProof/>
            <w:webHidden/>
          </w:rPr>
          <w:tab/>
        </w:r>
        <w:r>
          <w:rPr>
            <w:noProof/>
            <w:webHidden/>
          </w:rPr>
          <w:fldChar w:fldCharType="begin"/>
        </w:r>
        <w:r>
          <w:rPr>
            <w:noProof/>
            <w:webHidden/>
          </w:rPr>
          <w:instrText xml:space="preserve"> PAGEREF _Toc327350108 \h </w:instrText>
        </w:r>
        <w:r>
          <w:rPr>
            <w:noProof/>
            <w:webHidden/>
          </w:rPr>
        </w:r>
        <w:r>
          <w:rPr>
            <w:noProof/>
            <w:webHidden/>
          </w:rPr>
          <w:fldChar w:fldCharType="separate"/>
        </w:r>
        <w:r>
          <w:rPr>
            <w:noProof/>
            <w:webHidden/>
          </w:rPr>
          <w:t>73</w:t>
        </w:r>
        <w:r>
          <w:rPr>
            <w:noProof/>
            <w:webHidden/>
          </w:rPr>
          <w:fldChar w:fldCharType="end"/>
        </w:r>
      </w:hyperlink>
    </w:p>
    <w:p w:rsidR="003D2333" w:rsidRDefault="003D2333">
      <w:pPr>
        <w:pStyle w:val="TOC3"/>
        <w:tabs>
          <w:tab w:val="left" w:pos="1320"/>
          <w:tab w:val="right" w:leader="dot" w:pos="9062"/>
        </w:tabs>
        <w:rPr>
          <w:noProof/>
          <w:sz w:val="22"/>
        </w:rPr>
      </w:pPr>
      <w:hyperlink w:anchor="_Toc327350109" w:history="1">
        <w:r w:rsidRPr="00FF52EC">
          <w:rPr>
            <w:rStyle w:val="Hyperlink"/>
            <w:noProof/>
          </w:rPr>
          <w:t>I.5.4.5.4</w:t>
        </w:r>
        <w:r>
          <w:rPr>
            <w:noProof/>
            <w:sz w:val="22"/>
          </w:rPr>
          <w:tab/>
        </w:r>
        <w:r w:rsidRPr="00FF52EC">
          <w:rPr>
            <w:rStyle w:val="Hyperlink"/>
            <w:noProof/>
          </w:rPr>
          <w:t>Demomodus</w:t>
        </w:r>
        <w:r>
          <w:rPr>
            <w:noProof/>
            <w:webHidden/>
          </w:rPr>
          <w:tab/>
        </w:r>
        <w:r>
          <w:rPr>
            <w:noProof/>
            <w:webHidden/>
          </w:rPr>
          <w:fldChar w:fldCharType="begin"/>
        </w:r>
        <w:r>
          <w:rPr>
            <w:noProof/>
            <w:webHidden/>
          </w:rPr>
          <w:instrText xml:space="preserve"> PAGEREF _Toc327350109 \h </w:instrText>
        </w:r>
        <w:r>
          <w:rPr>
            <w:noProof/>
            <w:webHidden/>
          </w:rPr>
        </w:r>
        <w:r>
          <w:rPr>
            <w:noProof/>
            <w:webHidden/>
          </w:rPr>
          <w:fldChar w:fldCharType="separate"/>
        </w:r>
        <w:r>
          <w:rPr>
            <w:noProof/>
            <w:webHidden/>
          </w:rPr>
          <w:t>73</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110" w:history="1">
        <w:r w:rsidRPr="00FF52EC">
          <w:rPr>
            <w:rStyle w:val="Hyperlink"/>
            <w:noProof/>
          </w:rPr>
          <w:t>I.5.4.6</w:t>
        </w:r>
        <w:r>
          <w:rPr>
            <w:noProof/>
            <w:sz w:val="22"/>
            <w:szCs w:val="22"/>
            <w:lang w:eastAsia="de-CH"/>
          </w:rPr>
          <w:tab/>
        </w:r>
        <w:r w:rsidRPr="00FF52EC">
          <w:rPr>
            <w:rStyle w:val="Hyperlink"/>
            <w:noProof/>
          </w:rPr>
          <w:t>Guidelines</w:t>
        </w:r>
        <w:r>
          <w:rPr>
            <w:noProof/>
            <w:webHidden/>
          </w:rPr>
          <w:tab/>
        </w:r>
        <w:r>
          <w:rPr>
            <w:noProof/>
            <w:webHidden/>
          </w:rPr>
          <w:fldChar w:fldCharType="begin"/>
        </w:r>
        <w:r>
          <w:rPr>
            <w:noProof/>
            <w:webHidden/>
          </w:rPr>
          <w:instrText xml:space="preserve"> PAGEREF _Toc327350110 \h </w:instrText>
        </w:r>
        <w:r>
          <w:rPr>
            <w:noProof/>
            <w:webHidden/>
          </w:rPr>
        </w:r>
        <w:r>
          <w:rPr>
            <w:noProof/>
            <w:webHidden/>
          </w:rPr>
          <w:fldChar w:fldCharType="separate"/>
        </w:r>
        <w:r>
          <w:rPr>
            <w:noProof/>
            <w:webHidden/>
          </w:rPr>
          <w:t>75</w:t>
        </w:r>
        <w:r>
          <w:rPr>
            <w:noProof/>
            <w:webHidden/>
          </w:rPr>
          <w:fldChar w:fldCharType="end"/>
        </w:r>
      </w:hyperlink>
    </w:p>
    <w:p w:rsidR="003D2333" w:rsidRDefault="003D2333">
      <w:pPr>
        <w:pStyle w:val="TOC3"/>
        <w:tabs>
          <w:tab w:val="left" w:pos="1320"/>
          <w:tab w:val="right" w:leader="dot" w:pos="9062"/>
        </w:tabs>
        <w:rPr>
          <w:noProof/>
          <w:sz w:val="22"/>
        </w:rPr>
      </w:pPr>
      <w:hyperlink w:anchor="_Toc327350111" w:history="1">
        <w:r w:rsidRPr="00FF52EC">
          <w:rPr>
            <w:rStyle w:val="Hyperlink"/>
            <w:noProof/>
          </w:rPr>
          <w:t>I.5.4.6.1</w:t>
        </w:r>
        <w:r>
          <w:rPr>
            <w:noProof/>
            <w:sz w:val="22"/>
          </w:rPr>
          <w:tab/>
        </w:r>
        <w:r w:rsidRPr="00FF52EC">
          <w:rPr>
            <w:rStyle w:val="Hyperlink"/>
            <w:noProof/>
          </w:rPr>
          <w:t>Human Interface Guidelines</w:t>
        </w:r>
        <w:r>
          <w:rPr>
            <w:noProof/>
            <w:webHidden/>
          </w:rPr>
          <w:tab/>
        </w:r>
        <w:r>
          <w:rPr>
            <w:noProof/>
            <w:webHidden/>
          </w:rPr>
          <w:fldChar w:fldCharType="begin"/>
        </w:r>
        <w:r>
          <w:rPr>
            <w:noProof/>
            <w:webHidden/>
          </w:rPr>
          <w:instrText xml:space="preserve"> PAGEREF _Toc327350111 \h </w:instrText>
        </w:r>
        <w:r>
          <w:rPr>
            <w:noProof/>
            <w:webHidden/>
          </w:rPr>
        </w:r>
        <w:r>
          <w:rPr>
            <w:noProof/>
            <w:webHidden/>
          </w:rPr>
          <w:fldChar w:fldCharType="separate"/>
        </w:r>
        <w:r>
          <w:rPr>
            <w:noProof/>
            <w:webHidden/>
          </w:rPr>
          <w:t>75</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112" w:history="1">
        <w:r w:rsidRPr="00FF52EC">
          <w:rPr>
            <w:rStyle w:val="Hyperlink"/>
            <w:noProof/>
          </w:rPr>
          <w:t>I.5.4.6.1.1</w:t>
        </w:r>
        <w:r>
          <w:rPr>
            <w:noProof/>
            <w:sz w:val="22"/>
            <w:szCs w:val="22"/>
            <w:lang w:eastAsia="de-CH"/>
          </w:rPr>
          <w:tab/>
        </w:r>
        <w:r w:rsidRPr="00FF52EC">
          <w:rPr>
            <w:rStyle w:val="Hyperlink"/>
            <w:noProof/>
          </w:rPr>
          <w:t>Best Practices for Designing Interactions</w:t>
        </w:r>
        <w:r>
          <w:rPr>
            <w:noProof/>
            <w:webHidden/>
          </w:rPr>
          <w:tab/>
        </w:r>
        <w:r>
          <w:rPr>
            <w:noProof/>
            <w:webHidden/>
          </w:rPr>
          <w:fldChar w:fldCharType="begin"/>
        </w:r>
        <w:r>
          <w:rPr>
            <w:noProof/>
            <w:webHidden/>
          </w:rPr>
          <w:instrText xml:space="preserve"> PAGEREF _Toc327350112 \h </w:instrText>
        </w:r>
        <w:r>
          <w:rPr>
            <w:noProof/>
            <w:webHidden/>
          </w:rPr>
        </w:r>
        <w:r>
          <w:rPr>
            <w:noProof/>
            <w:webHidden/>
          </w:rPr>
          <w:fldChar w:fldCharType="separate"/>
        </w:r>
        <w:r>
          <w:rPr>
            <w:noProof/>
            <w:webHidden/>
          </w:rPr>
          <w:t>75</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113" w:history="1">
        <w:r w:rsidRPr="00FF52EC">
          <w:rPr>
            <w:rStyle w:val="Hyperlink"/>
            <w:noProof/>
          </w:rPr>
          <w:t>I.5.4.6.1.2</w:t>
        </w:r>
        <w:r>
          <w:rPr>
            <w:noProof/>
            <w:sz w:val="22"/>
            <w:szCs w:val="22"/>
            <w:lang w:eastAsia="de-CH"/>
          </w:rPr>
          <w:tab/>
        </w:r>
        <w:r w:rsidRPr="00FF52EC">
          <w:rPr>
            <w:rStyle w:val="Hyperlink"/>
            <w:noProof/>
          </w:rPr>
          <w:t>Basic Interactions</w:t>
        </w:r>
        <w:r>
          <w:rPr>
            <w:noProof/>
            <w:webHidden/>
          </w:rPr>
          <w:tab/>
        </w:r>
        <w:r>
          <w:rPr>
            <w:noProof/>
            <w:webHidden/>
          </w:rPr>
          <w:fldChar w:fldCharType="begin"/>
        </w:r>
        <w:r>
          <w:rPr>
            <w:noProof/>
            <w:webHidden/>
          </w:rPr>
          <w:instrText xml:space="preserve"> PAGEREF _Toc327350113 \h </w:instrText>
        </w:r>
        <w:r>
          <w:rPr>
            <w:noProof/>
            <w:webHidden/>
          </w:rPr>
        </w:r>
        <w:r>
          <w:rPr>
            <w:noProof/>
            <w:webHidden/>
          </w:rPr>
          <w:fldChar w:fldCharType="separate"/>
        </w:r>
        <w:r>
          <w:rPr>
            <w:noProof/>
            <w:webHidden/>
          </w:rPr>
          <w:t>75</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114" w:history="1">
        <w:r w:rsidRPr="00FF52EC">
          <w:rPr>
            <w:rStyle w:val="Hyperlink"/>
            <w:noProof/>
          </w:rPr>
          <w:t>I.5.4.6.1.3</w:t>
        </w:r>
        <w:r>
          <w:rPr>
            <w:noProof/>
            <w:sz w:val="22"/>
            <w:szCs w:val="22"/>
            <w:lang w:eastAsia="de-CH"/>
          </w:rPr>
          <w:tab/>
        </w:r>
        <w:r w:rsidRPr="00FF52EC">
          <w:rPr>
            <w:rStyle w:val="Hyperlink"/>
            <w:noProof/>
          </w:rPr>
          <w:t>Distance-Dependent Interactions</w:t>
        </w:r>
        <w:r>
          <w:rPr>
            <w:noProof/>
            <w:webHidden/>
          </w:rPr>
          <w:tab/>
        </w:r>
        <w:r>
          <w:rPr>
            <w:noProof/>
            <w:webHidden/>
          </w:rPr>
          <w:fldChar w:fldCharType="begin"/>
        </w:r>
        <w:r>
          <w:rPr>
            <w:noProof/>
            <w:webHidden/>
          </w:rPr>
          <w:instrText xml:space="preserve"> PAGEREF _Toc327350114 \h </w:instrText>
        </w:r>
        <w:r>
          <w:rPr>
            <w:noProof/>
            <w:webHidden/>
          </w:rPr>
        </w:r>
        <w:r>
          <w:rPr>
            <w:noProof/>
            <w:webHidden/>
          </w:rPr>
          <w:fldChar w:fldCharType="separate"/>
        </w:r>
        <w:r>
          <w:rPr>
            <w:noProof/>
            <w:webHidden/>
          </w:rPr>
          <w:t>76</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115" w:history="1">
        <w:r w:rsidRPr="00FF52EC">
          <w:rPr>
            <w:rStyle w:val="Hyperlink"/>
            <w:noProof/>
          </w:rPr>
          <w:t>I.5.4.6.1.4</w:t>
        </w:r>
        <w:r>
          <w:rPr>
            <w:noProof/>
            <w:sz w:val="22"/>
            <w:szCs w:val="22"/>
            <w:lang w:eastAsia="de-CH"/>
          </w:rPr>
          <w:tab/>
        </w:r>
        <w:r w:rsidRPr="00FF52EC">
          <w:rPr>
            <w:rStyle w:val="Hyperlink"/>
            <w:noProof/>
          </w:rPr>
          <w:t>Multimodality</w:t>
        </w:r>
        <w:r>
          <w:rPr>
            <w:noProof/>
            <w:webHidden/>
          </w:rPr>
          <w:tab/>
        </w:r>
        <w:r>
          <w:rPr>
            <w:noProof/>
            <w:webHidden/>
          </w:rPr>
          <w:fldChar w:fldCharType="begin"/>
        </w:r>
        <w:r>
          <w:rPr>
            <w:noProof/>
            <w:webHidden/>
          </w:rPr>
          <w:instrText xml:space="preserve"> PAGEREF _Toc327350115 \h </w:instrText>
        </w:r>
        <w:r>
          <w:rPr>
            <w:noProof/>
            <w:webHidden/>
          </w:rPr>
        </w:r>
        <w:r>
          <w:rPr>
            <w:noProof/>
            <w:webHidden/>
          </w:rPr>
          <w:fldChar w:fldCharType="separate"/>
        </w:r>
        <w:r>
          <w:rPr>
            <w:noProof/>
            <w:webHidden/>
          </w:rPr>
          <w:t>76</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116" w:history="1">
        <w:r w:rsidRPr="00FF52EC">
          <w:rPr>
            <w:rStyle w:val="Hyperlink"/>
            <w:noProof/>
          </w:rPr>
          <w:t>I.5.4.6.1.5</w:t>
        </w:r>
        <w:r>
          <w:rPr>
            <w:noProof/>
            <w:sz w:val="22"/>
            <w:szCs w:val="22"/>
            <w:lang w:eastAsia="de-CH"/>
          </w:rPr>
          <w:tab/>
        </w:r>
        <w:r w:rsidRPr="00FF52EC">
          <w:rPr>
            <w:rStyle w:val="Hyperlink"/>
            <w:noProof/>
          </w:rPr>
          <w:t>Multiple Users</w:t>
        </w:r>
        <w:r>
          <w:rPr>
            <w:noProof/>
            <w:webHidden/>
          </w:rPr>
          <w:tab/>
        </w:r>
        <w:r>
          <w:rPr>
            <w:noProof/>
            <w:webHidden/>
          </w:rPr>
          <w:fldChar w:fldCharType="begin"/>
        </w:r>
        <w:r>
          <w:rPr>
            <w:noProof/>
            <w:webHidden/>
          </w:rPr>
          <w:instrText xml:space="preserve"> PAGEREF _Toc327350116 \h </w:instrText>
        </w:r>
        <w:r>
          <w:rPr>
            <w:noProof/>
            <w:webHidden/>
          </w:rPr>
        </w:r>
        <w:r>
          <w:rPr>
            <w:noProof/>
            <w:webHidden/>
          </w:rPr>
          <w:fldChar w:fldCharType="separate"/>
        </w:r>
        <w:r>
          <w:rPr>
            <w:noProof/>
            <w:webHidden/>
          </w:rPr>
          <w:t>76</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117" w:history="1">
        <w:r w:rsidRPr="00FF52EC">
          <w:rPr>
            <w:rStyle w:val="Hyperlink"/>
            <w:noProof/>
          </w:rPr>
          <w:t>I.5.5</w:t>
        </w:r>
        <w:r>
          <w:rPr>
            <w:b w:val="0"/>
            <w:noProof/>
            <w:sz w:val="22"/>
            <w:szCs w:val="22"/>
            <w:lang w:eastAsia="de-CH"/>
          </w:rPr>
          <w:tab/>
        </w:r>
        <w:r w:rsidRPr="00FF52EC">
          <w:rPr>
            <w:rStyle w:val="Hyperlink"/>
            <w:noProof/>
          </w:rPr>
          <w:t>Installation, Betrieb und Administration der Videowall</w:t>
        </w:r>
        <w:r>
          <w:rPr>
            <w:noProof/>
            <w:webHidden/>
          </w:rPr>
          <w:tab/>
        </w:r>
        <w:r>
          <w:rPr>
            <w:noProof/>
            <w:webHidden/>
          </w:rPr>
          <w:fldChar w:fldCharType="begin"/>
        </w:r>
        <w:r>
          <w:rPr>
            <w:noProof/>
            <w:webHidden/>
          </w:rPr>
          <w:instrText xml:space="preserve"> PAGEREF _Toc327350117 \h </w:instrText>
        </w:r>
        <w:r>
          <w:rPr>
            <w:noProof/>
            <w:webHidden/>
          </w:rPr>
        </w:r>
        <w:r>
          <w:rPr>
            <w:noProof/>
            <w:webHidden/>
          </w:rPr>
          <w:fldChar w:fldCharType="separate"/>
        </w:r>
        <w:r>
          <w:rPr>
            <w:noProof/>
            <w:webHidden/>
          </w:rPr>
          <w:t>77</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118" w:history="1">
        <w:r w:rsidRPr="00FF52EC">
          <w:rPr>
            <w:rStyle w:val="Hyperlink"/>
            <w:noProof/>
          </w:rPr>
          <w:t>I.5.5.1</w:t>
        </w:r>
        <w:r>
          <w:rPr>
            <w:noProof/>
            <w:sz w:val="22"/>
            <w:szCs w:val="22"/>
            <w:lang w:eastAsia="de-CH"/>
          </w:rPr>
          <w:tab/>
        </w:r>
        <w:r w:rsidRPr="00FF52EC">
          <w:rPr>
            <w:rStyle w:val="Hyperlink"/>
            <w:noProof/>
          </w:rPr>
          <w:t>Installation</w:t>
        </w:r>
        <w:r>
          <w:rPr>
            <w:noProof/>
            <w:webHidden/>
          </w:rPr>
          <w:tab/>
        </w:r>
        <w:r>
          <w:rPr>
            <w:noProof/>
            <w:webHidden/>
          </w:rPr>
          <w:fldChar w:fldCharType="begin"/>
        </w:r>
        <w:r>
          <w:rPr>
            <w:noProof/>
            <w:webHidden/>
          </w:rPr>
          <w:instrText xml:space="preserve"> PAGEREF _Toc327350118 \h </w:instrText>
        </w:r>
        <w:r>
          <w:rPr>
            <w:noProof/>
            <w:webHidden/>
          </w:rPr>
        </w:r>
        <w:r>
          <w:rPr>
            <w:noProof/>
            <w:webHidden/>
          </w:rPr>
          <w:fldChar w:fldCharType="separate"/>
        </w:r>
        <w:r>
          <w:rPr>
            <w:noProof/>
            <w:webHidden/>
          </w:rPr>
          <w:t>77</w:t>
        </w:r>
        <w:r>
          <w:rPr>
            <w:noProof/>
            <w:webHidden/>
          </w:rPr>
          <w:fldChar w:fldCharType="end"/>
        </w:r>
      </w:hyperlink>
    </w:p>
    <w:p w:rsidR="003D2333" w:rsidRDefault="003D2333">
      <w:pPr>
        <w:pStyle w:val="TOC3"/>
        <w:tabs>
          <w:tab w:val="left" w:pos="1320"/>
          <w:tab w:val="right" w:leader="dot" w:pos="9062"/>
        </w:tabs>
        <w:rPr>
          <w:noProof/>
          <w:sz w:val="22"/>
        </w:rPr>
      </w:pPr>
      <w:hyperlink w:anchor="_Toc327350119" w:history="1">
        <w:r w:rsidRPr="00FF52EC">
          <w:rPr>
            <w:rStyle w:val="Hyperlink"/>
            <w:noProof/>
          </w:rPr>
          <w:t>I.5.5.1.1</w:t>
        </w:r>
        <w:r>
          <w:rPr>
            <w:noProof/>
            <w:sz w:val="22"/>
          </w:rPr>
          <w:tab/>
        </w:r>
        <w:r w:rsidRPr="00FF52EC">
          <w:rPr>
            <w:rStyle w:val="Hyperlink"/>
            <w:noProof/>
          </w:rPr>
          <w:t>Hardware</w:t>
        </w:r>
        <w:r>
          <w:rPr>
            <w:noProof/>
            <w:webHidden/>
          </w:rPr>
          <w:tab/>
        </w:r>
        <w:r>
          <w:rPr>
            <w:noProof/>
            <w:webHidden/>
          </w:rPr>
          <w:fldChar w:fldCharType="begin"/>
        </w:r>
        <w:r>
          <w:rPr>
            <w:noProof/>
            <w:webHidden/>
          </w:rPr>
          <w:instrText xml:space="preserve"> PAGEREF _Toc327350119 \h </w:instrText>
        </w:r>
        <w:r>
          <w:rPr>
            <w:noProof/>
            <w:webHidden/>
          </w:rPr>
        </w:r>
        <w:r>
          <w:rPr>
            <w:noProof/>
            <w:webHidden/>
          </w:rPr>
          <w:fldChar w:fldCharType="separate"/>
        </w:r>
        <w:r>
          <w:rPr>
            <w:noProof/>
            <w:webHidden/>
          </w:rPr>
          <w:t>77</w:t>
        </w:r>
        <w:r>
          <w:rPr>
            <w:noProof/>
            <w:webHidden/>
          </w:rPr>
          <w:fldChar w:fldCharType="end"/>
        </w:r>
      </w:hyperlink>
    </w:p>
    <w:p w:rsidR="003D2333" w:rsidRDefault="003D2333">
      <w:pPr>
        <w:pStyle w:val="TOC3"/>
        <w:tabs>
          <w:tab w:val="left" w:pos="1320"/>
          <w:tab w:val="right" w:leader="dot" w:pos="9062"/>
        </w:tabs>
        <w:rPr>
          <w:noProof/>
          <w:sz w:val="22"/>
        </w:rPr>
      </w:pPr>
      <w:hyperlink w:anchor="_Toc327350120" w:history="1">
        <w:r w:rsidRPr="00FF52EC">
          <w:rPr>
            <w:rStyle w:val="Hyperlink"/>
            <w:noProof/>
          </w:rPr>
          <w:t>I.5.5.1.2</w:t>
        </w:r>
        <w:r>
          <w:rPr>
            <w:noProof/>
            <w:sz w:val="22"/>
          </w:rPr>
          <w:tab/>
        </w:r>
        <w:r w:rsidRPr="00FF52EC">
          <w:rPr>
            <w:rStyle w:val="Hyperlink"/>
            <w:noProof/>
          </w:rPr>
          <w:t>Software</w:t>
        </w:r>
        <w:r>
          <w:rPr>
            <w:noProof/>
            <w:webHidden/>
          </w:rPr>
          <w:tab/>
        </w:r>
        <w:r>
          <w:rPr>
            <w:noProof/>
            <w:webHidden/>
          </w:rPr>
          <w:fldChar w:fldCharType="begin"/>
        </w:r>
        <w:r>
          <w:rPr>
            <w:noProof/>
            <w:webHidden/>
          </w:rPr>
          <w:instrText xml:space="preserve"> PAGEREF _Toc327350120 \h </w:instrText>
        </w:r>
        <w:r>
          <w:rPr>
            <w:noProof/>
            <w:webHidden/>
          </w:rPr>
        </w:r>
        <w:r>
          <w:rPr>
            <w:noProof/>
            <w:webHidden/>
          </w:rPr>
          <w:fldChar w:fldCharType="separate"/>
        </w:r>
        <w:r>
          <w:rPr>
            <w:noProof/>
            <w:webHidden/>
          </w:rPr>
          <w:t>77</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121" w:history="1">
        <w:r w:rsidRPr="00FF52EC">
          <w:rPr>
            <w:rStyle w:val="Hyperlink"/>
            <w:noProof/>
          </w:rPr>
          <w:t>I.5.5.2</w:t>
        </w:r>
        <w:r>
          <w:rPr>
            <w:noProof/>
            <w:sz w:val="22"/>
            <w:szCs w:val="22"/>
            <w:lang w:eastAsia="de-CH"/>
          </w:rPr>
          <w:tab/>
        </w:r>
        <w:r w:rsidRPr="00FF52EC">
          <w:rPr>
            <w:rStyle w:val="Hyperlink"/>
            <w:noProof/>
          </w:rPr>
          <w:t>Betrieb</w:t>
        </w:r>
        <w:r>
          <w:rPr>
            <w:noProof/>
            <w:webHidden/>
          </w:rPr>
          <w:tab/>
        </w:r>
        <w:r>
          <w:rPr>
            <w:noProof/>
            <w:webHidden/>
          </w:rPr>
          <w:fldChar w:fldCharType="begin"/>
        </w:r>
        <w:r>
          <w:rPr>
            <w:noProof/>
            <w:webHidden/>
          </w:rPr>
          <w:instrText xml:space="preserve"> PAGEREF _Toc327350121 \h </w:instrText>
        </w:r>
        <w:r>
          <w:rPr>
            <w:noProof/>
            <w:webHidden/>
          </w:rPr>
        </w:r>
        <w:r>
          <w:rPr>
            <w:noProof/>
            <w:webHidden/>
          </w:rPr>
          <w:fldChar w:fldCharType="separate"/>
        </w:r>
        <w:r>
          <w:rPr>
            <w:noProof/>
            <w:webHidden/>
          </w:rPr>
          <w:t>77</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122" w:history="1">
        <w:r w:rsidRPr="00FF52EC">
          <w:rPr>
            <w:rStyle w:val="Hyperlink"/>
            <w:noProof/>
          </w:rPr>
          <w:t>I.5.5.3</w:t>
        </w:r>
        <w:r>
          <w:rPr>
            <w:noProof/>
            <w:sz w:val="22"/>
            <w:szCs w:val="22"/>
            <w:lang w:eastAsia="de-CH"/>
          </w:rPr>
          <w:tab/>
        </w:r>
        <w:r w:rsidRPr="00FF52EC">
          <w:rPr>
            <w:rStyle w:val="Hyperlink"/>
            <w:noProof/>
          </w:rPr>
          <w:t>Zu verwaltende Daten</w:t>
        </w:r>
        <w:r>
          <w:rPr>
            <w:noProof/>
            <w:webHidden/>
          </w:rPr>
          <w:tab/>
        </w:r>
        <w:r>
          <w:rPr>
            <w:noProof/>
            <w:webHidden/>
          </w:rPr>
          <w:fldChar w:fldCharType="begin"/>
        </w:r>
        <w:r>
          <w:rPr>
            <w:noProof/>
            <w:webHidden/>
          </w:rPr>
          <w:instrText xml:space="preserve"> PAGEREF _Toc327350122 \h </w:instrText>
        </w:r>
        <w:r>
          <w:rPr>
            <w:noProof/>
            <w:webHidden/>
          </w:rPr>
        </w:r>
        <w:r>
          <w:rPr>
            <w:noProof/>
            <w:webHidden/>
          </w:rPr>
          <w:fldChar w:fldCharType="separate"/>
        </w:r>
        <w:r>
          <w:rPr>
            <w:noProof/>
            <w:webHidden/>
          </w:rPr>
          <w:t>78</w:t>
        </w:r>
        <w:r>
          <w:rPr>
            <w:noProof/>
            <w:webHidden/>
          </w:rPr>
          <w:fldChar w:fldCharType="end"/>
        </w:r>
      </w:hyperlink>
    </w:p>
    <w:p w:rsidR="003D2333" w:rsidRDefault="003D2333">
      <w:pPr>
        <w:pStyle w:val="TOC3"/>
        <w:tabs>
          <w:tab w:val="left" w:pos="1320"/>
          <w:tab w:val="right" w:leader="dot" w:pos="9062"/>
        </w:tabs>
        <w:rPr>
          <w:noProof/>
          <w:sz w:val="22"/>
        </w:rPr>
      </w:pPr>
      <w:hyperlink w:anchor="_Toc327350123" w:history="1">
        <w:r w:rsidRPr="00FF52EC">
          <w:rPr>
            <w:rStyle w:val="Hyperlink"/>
            <w:noProof/>
          </w:rPr>
          <w:t>I.5.5.3.1</w:t>
        </w:r>
        <w:r>
          <w:rPr>
            <w:noProof/>
            <w:sz w:val="22"/>
          </w:rPr>
          <w:tab/>
        </w:r>
        <w:r w:rsidRPr="00FF52EC">
          <w:rPr>
            <w:rStyle w:val="Hyperlink"/>
            <w:noProof/>
          </w:rPr>
          <w:t>Plug-ins</w:t>
        </w:r>
        <w:r>
          <w:rPr>
            <w:noProof/>
            <w:webHidden/>
          </w:rPr>
          <w:tab/>
        </w:r>
        <w:r>
          <w:rPr>
            <w:noProof/>
            <w:webHidden/>
          </w:rPr>
          <w:fldChar w:fldCharType="begin"/>
        </w:r>
        <w:r>
          <w:rPr>
            <w:noProof/>
            <w:webHidden/>
          </w:rPr>
          <w:instrText xml:space="preserve"> PAGEREF _Toc327350123 \h </w:instrText>
        </w:r>
        <w:r>
          <w:rPr>
            <w:noProof/>
            <w:webHidden/>
          </w:rPr>
        </w:r>
        <w:r>
          <w:rPr>
            <w:noProof/>
            <w:webHidden/>
          </w:rPr>
          <w:fldChar w:fldCharType="separate"/>
        </w:r>
        <w:r>
          <w:rPr>
            <w:noProof/>
            <w:webHidden/>
          </w:rPr>
          <w:t>78</w:t>
        </w:r>
        <w:r>
          <w:rPr>
            <w:noProof/>
            <w:webHidden/>
          </w:rPr>
          <w:fldChar w:fldCharType="end"/>
        </w:r>
      </w:hyperlink>
    </w:p>
    <w:p w:rsidR="003D2333" w:rsidRDefault="003D2333">
      <w:pPr>
        <w:pStyle w:val="TOC3"/>
        <w:tabs>
          <w:tab w:val="left" w:pos="1320"/>
          <w:tab w:val="right" w:leader="dot" w:pos="9062"/>
        </w:tabs>
        <w:rPr>
          <w:noProof/>
          <w:sz w:val="22"/>
        </w:rPr>
      </w:pPr>
      <w:hyperlink w:anchor="_Toc327350124" w:history="1">
        <w:r w:rsidRPr="00FF52EC">
          <w:rPr>
            <w:rStyle w:val="Hyperlink"/>
            <w:noProof/>
          </w:rPr>
          <w:t>I.5.5.3.2</w:t>
        </w:r>
        <w:r>
          <w:rPr>
            <w:noProof/>
            <w:sz w:val="22"/>
          </w:rPr>
          <w:tab/>
        </w:r>
        <w:r w:rsidRPr="00FF52EC">
          <w:rPr>
            <w:rStyle w:val="Hyperlink"/>
            <w:noProof/>
          </w:rPr>
          <w:t>Poster-Applikation</w:t>
        </w:r>
        <w:r>
          <w:rPr>
            <w:noProof/>
            <w:webHidden/>
          </w:rPr>
          <w:tab/>
        </w:r>
        <w:r>
          <w:rPr>
            <w:noProof/>
            <w:webHidden/>
          </w:rPr>
          <w:fldChar w:fldCharType="begin"/>
        </w:r>
        <w:r>
          <w:rPr>
            <w:noProof/>
            <w:webHidden/>
          </w:rPr>
          <w:instrText xml:space="preserve"> PAGEREF _Toc327350124 \h </w:instrText>
        </w:r>
        <w:r>
          <w:rPr>
            <w:noProof/>
            <w:webHidden/>
          </w:rPr>
        </w:r>
        <w:r>
          <w:rPr>
            <w:noProof/>
            <w:webHidden/>
          </w:rPr>
          <w:fldChar w:fldCharType="separate"/>
        </w:r>
        <w:r>
          <w:rPr>
            <w:noProof/>
            <w:webHidden/>
          </w:rPr>
          <w:t>79</w:t>
        </w:r>
        <w:r>
          <w:rPr>
            <w:noProof/>
            <w:webHidden/>
          </w:rPr>
          <w:fldChar w:fldCharType="end"/>
        </w:r>
      </w:hyperlink>
    </w:p>
    <w:p w:rsidR="003D2333" w:rsidRDefault="003D2333">
      <w:pPr>
        <w:pStyle w:val="TOC3"/>
        <w:tabs>
          <w:tab w:val="left" w:pos="1320"/>
          <w:tab w:val="right" w:leader="dot" w:pos="9062"/>
        </w:tabs>
        <w:rPr>
          <w:noProof/>
          <w:sz w:val="22"/>
        </w:rPr>
      </w:pPr>
      <w:hyperlink w:anchor="_Toc327350125" w:history="1">
        <w:r w:rsidRPr="00FF52EC">
          <w:rPr>
            <w:rStyle w:val="Hyperlink"/>
            <w:noProof/>
          </w:rPr>
          <w:t>I.5.5.3.3</w:t>
        </w:r>
        <w:r>
          <w:rPr>
            <w:noProof/>
            <w:sz w:val="22"/>
          </w:rPr>
          <w:tab/>
        </w:r>
        <w:r w:rsidRPr="00FF52EC">
          <w:rPr>
            <w:rStyle w:val="Hyperlink"/>
            <w:noProof/>
          </w:rPr>
          <w:t>SV Group Mensa Mittagsmenu</w:t>
        </w:r>
        <w:r>
          <w:rPr>
            <w:noProof/>
            <w:webHidden/>
          </w:rPr>
          <w:tab/>
        </w:r>
        <w:r>
          <w:rPr>
            <w:noProof/>
            <w:webHidden/>
          </w:rPr>
          <w:fldChar w:fldCharType="begin"/>
        </w:r>
        <w:r>
          <w:rPr>
            <w:noProof/>
            <w:webHidden/>
          </w:rPr>
          <w:instrText xml:space="preserve"> PAGEREF _Toc327350125 \h </w:instrText>
        </w:r>
        <w:r>
          <w:rPr>
            <w:noProof/>
            <w:webHidden/>
          </w:rPr>
        </w:r>
        <w:r>
          <w:rPr>
            <w:noProof/>
            <w:webHidden/>
          </w:rPr>
          <w:fldChar w:fldCharType="separate"/>
        </w:r>
        <w:r>
          <w:rPr>
            <w:noProof/>
            <w:webHidden/>
          </w:rPr>
          <w:t>79</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126" w:history="1">
        <w:r w:rsidRPr="00FF52EC">
          <w:rPr>
            <w:rStyle w:val="Hyperlink"/>
            <w:noProof/>
          </w:rPr>
          <w:t>I.5.5.4</w:t>
        </w:r>
        <w:r>
          <w:rPr>
            <w:noProof/>
            <w:sz w:val="22"/>
            <w:szCs w:val="22"/>
            <w:lang w:eastAsia="de-CH"/>
          </w:rPr>
          <w:tab/>
        </w:r>
        <w:r w:rsidRPr="00FF52EC">
          <w:rPr>
            <w:rStyle w:val="Hyperlink"/>
            <w:noProof/>
          </w:rPr>
          <w:t>Datenverwaltung der Plug-ins</w:t>
        </w:r>
        <w:r>
          <w:rPr>
            <w:noProof/>
            <w:webHidden/>
          </w:rPr>
          <w:tab/>
        </w:r>
        <w:r>
          <w:rPr>
            <w:noProof/>
            <w:webHidden/>
          </w:rPr>
          <w:fldChar w:fldCharType="begin"/>
        </w:r>
        <w:r>
          <w:rPr>
            <w:noProof/>
            <w:webHidden/>
          </w:rPr>
          <w:instrText xml:space="preserve"> PAGEREF _Toc327350126 \h </w:instrText>
        </w:r>
        <w:r>
          <w:rPr>
            <w:noProof/>
            <w:webHidden/>
          </w:rPr>
        </w:r>
        <w:r>
          <w:rPr>
            <w:noProof/>
            <w:webHidden/>
          </w:rPr>
          <w:fldChar w:fldCharType="separate"/>
        </w:r>
        <w:r>
          <w:rPr>
            <w:noProof/>
            <w:webHidden/>
          </w:rPr>
          <w:t>79</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127" w:history="1">
        <w:r w:rsidRPr="00FF52EC">
          <w:rPr>
            <w:rStyle w:val="Hyperlink"/>
            <w:noProof/>
          </w:rPr>
          <w:t>I.5.5.5</w:t>
        </w:r>
        <w:r>
          <w:rPr>
            <w:noProof/>
            <w:sz w:val="22"/>
            <w:szCs w:val="22"/>
            <w:lang w:eastAsia="de-CH"/>
          </w:rPr>
          <w:tab/>
        </w:r>
        <w:r w:rsidRPr="00FF52EC">
          <w:rPr>
            <w:rStyle w:val="Hyperlink"/>
            <w:noProof/>
          </w:rPr>
          <w:t>Administrationsoberfläche</w:t>
        </w:r>
        <w:r>
          <w:rPr>
            <w:noProof/>
            <w:webHidden/>
          </w:rPr>
          <w:tab/>
        </w:r>
        <w:r>
          <w:rPr>
            <w:noProof/>
            <w:webHidden/>
          </w:rPr>
          <w:fldChar w:fldCharType="begin"/>
        </w:r>
        <w:r>
          <w:rPr>
            <w:noProof/>
            <w:webHidden/>
          </w:rPr>
          <w:instrText xml:space="preserve"> PAGEREF _Toc327350127 \h </w:instrText>
        </w:r>
        <w:r>
          <w:rPr>
            <w:noProof/>
            <w:webHidden/>
          </w:rPr>
        </w:r>
        <w:r>
          <w:rPr>
            <w:noProof/>
            <w:webHidden/>
          </w:rPr>
          <w:fldChar w:fldCharType="separate"/>
        </w:r>
        <w:r>
          <w:rPr>
            <w:noProof/>
            <w:webHidden/>
          </w:rPr>
          <w:t>80</w:t>
        </w:r>
        <w:r>
          <w:rPr>
            <w:noProof/>
            <w:webHidden/>
          </w:rPr>
          <w:fldChar w:fldCharType="end"/>
        </w:r>
      </w:hyperlink>
    </w:p>
    <w:p w:rsidR="003D2333" w:rsidRDefault="003D2333">
      <w:pPr>
        <w:pStyle w:val="TOC3"/>
        <w:tabs>
          <w:tab w:val="left" w:pos="1320"/>
          <w:tab w:val="right" w:leader="dot" w:pos="9062"/>
        </w:tabs>
        <w:rPr>
          <w:noProof/>
          <w:sz w:val="22"/>
        </w:rPr>
      </w:pPr>
      <w:hyperlink w:anchor="_Toc327350128" w:history="1">
        <w:r w:rsidRPr="00FF52EC">
          <w:rPr>
            <w:rStyle w:val="Hyperlink"/>
            <w:noProof/>
          </w:rPr>
          <w:t>I.5.5.5.1</w:t>
        </w:r>
        <w:r>
          <w:rPr>
            <w:noProof/>
            <w:sz w:val="22"/>
          </w:rPr>
          <w:tab/>
        </w:r>
        <w:r w:rsidRPr="00FF52EC">
          <w:rPr>
            <w:rStyle w:val="Hyperlink"/>
            <w:noProof/>
          </w:rPr>
          <w:t>Evaluation der verschiedenen Möglichkeiten</w:t>
        </w:r>
        <w:r>
          <w:rPr>
            <w:noProof/>
            <w:webHidden/>
          </w:rPr>
          <w:tab/>
        </w:r>
        <w:r>
          <w:rPr>
            <w:noProof/>
            <w:webHidden/>
          </w:rPr>
          <w:fldChar w:fldCharType="begin"/>
        </w:r>
        <w:r>
          <w:rPr>
            <w:noProof/>
            <w:webHidden/>
          </w:rPr>
          <w:instrText xml:space="preserve"> PAGEREF _Toc327350128 \h </w:instrText>
        </w:r>
        <w:r>
          <w:rPr>
            <w:noProof/>
            <w:webHidden/>
          </w:rPr>
        </w:r>
        <w:r>
          <w:rPr>
            <w:noProof/>
            <w:webHidden/>
          </w:rPr>
          <w:fldChar w:fldCharType="separate"/>
        </w:r>
        <w:r>
          <w:rPr>
            <w:noProof/>
            <w:webHidden/>
          </w:rPr>
          <w:t>80</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129" w:history="1">
        <w:r w:rsidRPr="00FF52EC">
          <w:rPr>
            <w:rStyle w:val="Hyperlink"/>
            <w:noProof/>
            <w:lang w:val="en-US"/>
          </w:rPr>
          <w:t>I.5.5.5.1.1</w:t>
        </w:r>
        <w:r>
          <w:rPr>
            <w:noProof/>
            <w:sz w:val="22"/>
            <w:szCs w:val="22"/>
            <w:lang w:eastAsia="de-CH"/>
          </w:rPr>
          <w:tab/>
        </w:r>
        <w:r w:rsidRPr="00FF52EC">
          <w:rPr>
            <w:rStyle w:val="Hyperlink"/>
            <w:noProof/>
            <w:lang w:val="en-US"/>
          </w:rPr>
          <w:t>Administration über Typo3 CMS</w:t>
        </w:r>
        <w:r>
          <w:rPr>
            <w:noProof/>
            <w:webHidden/>
          </w:rPr>
          <w:tab/>
        </w:r>
        <w:r>
          <w:rPr>
            <w:noProof/>
            <w:webHidden/>
          </w:rPr>
          <w:fldChar w:fldCharType="begin"/>
        </w:r>
        <w:r>
          <w:rPr>
            <w:noProof/>
            <w:webHidden/>
          </w:rPr>
          <w:instrText xml:space="preserve"> PAGEREF _Toc327350129 \h </w:instrText>
        </w:r>
        <w:r>
          <w:rPr>
            <w:noProof/>
            <w:webHidden/>
          </w:rPr>
        </w:r>
        <w:r>
          <w:rPr>
            <w:noProof/>
            <w:webHidden/>
          </w:rPr>
          <w:fldChar w:fldCharType="separate"/>
        </w:r>
        <w:r>
          <w:rPr>
            <w:noProof/>
            <w:webHidden/>
          </w:rPr>
          <w:t>80</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130" w:history="1">
        <w:r w:rsidRPr="00FF52EC">
          <w:rPr>
            <w:rStyle w:val="Hyperlink"/>
            <w:noProof/>
          </w:rPr>
          <w:t>I.5.5.5.1.2</w:t>
        </w:r>
        <w:r>
          <w:rPr>
            <w:noProof/>
            <w:sz w:val="22"/>
            <w:szCs w:val="22"/>
            <w:lang w:eastAsia="de-CH"/>
          </w:rPr>
          <w:tab/>
        </w:r>
        <w:r w:rsidRPr="00FF52EC">
          <w:rPr>
            <w:rStyle w:val="Hyperlink"/>
            <w:noProof/>
          </w:rPr>
          <w:t>Administration über Web Server</w:t>
        </w:r>
        <w:r>
          <w:rPr>
            <w:noProof/>
            <w:webHidden/>
          </w:rPr>
          <w:tab/>
        </w:r>
        <w:r>
          <w:rPr>
            <w:noProof/>
            <w:webHidden/>
          </w:rPr>
          <w:fldChar w:fldCharType="begin"/>
        </w:r>
        <w:r>
          <w:rPr>
            <w:noProof/>
            <w:webHidden/>
          </w:rPr>
          <w:instrText xml:space="preserve"> PAGEREF _Toc327350130 \h </w:instrText>
        </w:r>
        <w:r>
          <w:rPr>
            <w:noProof/>
            <w:webHidden/>
          </w:rPr>
        </w:r>
        <w:r>
          <w:rPr>
            <w:noProof/>
            <w:webHidden/>
          </w:rPr>
          <w:fldChar w:fldCharType="separate"/>
        </w:r>
        <w:r>
          <w:rPr>
            <w:noProof/>
            <w:webHidden/>
          </w:rPr>
          <w:t>80</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131" w:history="1">
        <w:r w:rsidRPr="00FF52EC">
          <w:rPr>
            <w:rStyle w:val="Hyperlink"/>
            <w:noProof/>
          </w:rPr>
          <w:t>I.5.5.5.1.3</w:t>
        </w:r>
        <w:r>
          <w:rPr>
            <w:noProof/>
            <w:sz w:val="22"/>
            <w:szCs w:val="22"/>
            <w:lang w:eastAsia="de-CH"/>
          </w:rPr>
          <w:tab/>
        </w:r>
        <w:r w:rsidRPr="00FF52EC">
          <w:rPr>
            <w:rStyle w:val="Hyperlink"/>
            <w:noProof/>
          </w:rPr>
          <w:t>Administration über WPF-Applikation</w:t>
        </w:r>
        <w:r>
          <w:rPr>
            <w:noProof/>
            <w:webHidden/>
          </w:rPr>
          <w:tab/>
        </w:r>
        <w:r>
          <w:rPr>
            <w:noProof/>
            <w:webHidden/>
          </w:rPr>
          <w:fldChar w:fldCharType="begin"/>
        </w:r>
        <w:r>
          <w:rPr>
            <w:noProof/>
            <w:webHidden/>
          </w:rPr>
          <w:instrText xml:space="preserve"> PAGEREF _Toc327350131 \h </w:instrText>
        </w:r>
        <w:r>
          <w:rPr>
            <w:noProof/>
            <w:webHidden/>
          </w:rPr>
        </w:r>
        <w:r>
          <w:rPr>
            <w:noProof/>
            <w:webHidden/>
          </w:rPr>
          <w:fldChar w:fldCharType="separate"/>
        </w:r>
        <w:r>
          <w:rPr>
            <w:noProof/>
            <w:webHidden/>
          </w:rPr>
          <w:t>81</w:t>
        </w:r>
        <w:r>
          <w:rPr>
            <w:noProof/>
            <w:webHidden/>
          </w:rPr>
          <w:fldChar w:fldCharType="end"/>
        </w:r>
      </w:hyperlink>
    </w:p>
    <w:p w:rsidR="003D2333" w:rsidRDefault="003D2333">
      <w:pPr>
        <w:pStyle w:val="TOC3"/>
        <w:tabs>
          <w:tab w:val="left" w:pos="1320"/>
          <w:tab w:val="right" w:leader="dot" w:pos="9062"/>
        </w:tabs>
        <w:rPr>
          <w:noProof/>
          <w:sz w:val="22"/>
        </w:rPr>
      </w:pPr>
      <w:hyperlink w:anchor="_Toc327350132" w:history="1">
        <w:r w:rsidRPr="00FF52EC">
          <w:rPr>
            <w:rStyle w:val="Hyperlink"/>
            <w:noProof/>
          </w:rPr>
          <w:t>I.5.5.5.2</w:t>
        </w:r>
        <w:r>
          <w:rPr>
            <w:noProof/>
            <w:sz w:val="22"/>
          </w:rPr>
          <w:tab/>
        </w:r>
        <w:r w:rsidRPr="00FF52EC">
          <w:rPr>
            <w:rStyle w:val="Hyperlink"/>
            <w:noProof/>
          </w:rPr>
          <w:t>Umsetzungsempfehlung</w:t>
        </w:r>
        <w:r>
          <w:rPr>
            <w:noProof/>
            <w:webHidden/>
          </w:rPr>
          <w:tab/>
        </w:r>
        <w:r>
          <w:rPr>
            <w:noProof/>
            <w:webHidden/>
          </w:rPr>
          <w:fldChar w:fldCharType="begin"/>
        </w:r>
        <w:r>
          <w:rPr>
            <w:noProof/>
            <w:webHidden/>
          </w:rPr>
          <w:instrText xml:space="preserve"> PAGEREF _Toc327350132 \h </w:instrText>
        </w:r>
        <w:r>
          <w:rPr>
            <w:noProof/>
            <w:webHidden/>
          </w:rPr>
        </w:r>
        <w:r>
          <w:rPr>
            <w:noProof/>
            <w:webHidden/>
          </w:rPr>
          <w:fldChar w:fldCharType="separate"/>
        </w:r>
        <w:r>
          <w:rPr>
            <w:noProof/>
            <w:webHidden/>
          </w:rPr>
          <w:t>81</w:t>
        </w:r>
        <w:r>
          <w:rPr>
            <w:noProof/>
            <w:webHidden/>
          </w:rPr>
          <w:fldChar w:fldCharType="end"/>
        </w:r>
      </w:hyperlink>
    </w:p>
    <w:p w:rsidR="005328B5" w:rsidRPr="00F97FA6" w:rsidRDefault="005328B5" w:rsidP="005328B5">
      <w:r>
        <w:fldChar w:fldCharType="end"/>
      </w:r>
    </w:p>
    <w:p w:rsidR="005328B5" w:rsidRPr="003B436F" w:rsidRDefault="005328B5" w:rsidP="005328B5">
      <w:pPr>
        <w:pStyle w:val="Heading3"/>
      </w:pPr>
      <w:bookmarkStart w:id="216" w:name="_Toc320620795"/>
      <w:bookmarkStart w:id="217" w:name="_Toc323885676"/>
      <w:bookmarkStart w:id="218" w:name="_Toc324860357"/>
      <w:bookmarkStart w:id="219" w:name="_Toc327350072"/>
      <w:bookmarkStart w:id="220" w:name="_Toc327350358"/>
      <w:r>
        <w:t>Änderungsgeschichte</w:t>
      </w:r>
      <w:bookmarkEnd w:id="216"/>
      <w:bookmarkEnd w:id="217"/>
      <w:bookmarkEnd w:id="218"/>
      <w:bookmarkEnd w:id="219"/>
      <w:bookmarkEnd w:id="220"/>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5328B5" w:rsidTr="005328B5">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5328B5" w:rsidRDefault="005328B5" w:rsidP="005328B5">
            <w:r>
              <w:t>Datum</w:t>
            </w:r>
          </w:p>
        </w:tc>
        <w:tc>
          <w:tcPr>
            <w:tcW w:w="993" w:type="dxa"/>
          </w:tcPr>
          <w:p w:rsidR="005328B5" w:rsidRDefault="005328B5" w:rsidP="005328B5">
            <w:r>
              <w:t>Version</w:t>
            </w:r>
          </w:p>
        </w:tc>
        <w:tc>
          <w:tcPr>
            <w:tcW w:w="4674" w:type="dxa"/>
          </w:tcPr>
          <w:p w:rsidR="005328B5" w:rsidRDefault="005328B5" w:rsidP="005328B5">
            <w:r>
              <w:t>Änderung</w:t>
            </w:r>
          </w:p>
        </w:tc>
        <w:tc>
          <w:tcPr>
            <w:tcW w:w="2303" w:type="dxa"/>
          </w:tcPr>
          <w:p w:rsidR="005328B5" w:rsidRDefault="005328B5" w:rsidP="005328B5">
            <w:r>
              <w:t>Autor</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Pr="00F9181E" w:rsidRDefault="005328B5" w:rsidP="005328B5">
            <w:pPr>
              <w:rPr>
                <w:b/>
              </w:rPr>
            </w:pPr>
            <w:r>
              <w:t>19.03.2012</w:t>
            </w:r>
          </w:p>
        </w:tc>
        <w:tc>
          <w:tcPr>
            <w:tcW w:w="993" w:type="dxa"/>
          </w:tcPr>
          <w:p w:rsidR="005328B5" w:rsidRPr="00F9181E" w:rsidRDefault="005328B5" w:rsidP="005328B5">
            <w:r w:rsidRPr="00F9181E">
              <w:t>1.0</w:t>
            </w:r>
          </w:p>
        </w:tc>
        <w:tc>
          <w:tcPr>
            <w:tcW w:w="4674" w:type="dxa"/>
          </w:tcPr>
          <w:p w:rsidR="005328B5" w:rsidRPr="00F9181E" w:rsidRDefault="005328B5" w:rsidP="005328B5">
            <w:r w:rsidRPr="00F9181E">
              <w:t>Erste Version des Dokuments</w:t>
            </w:r>
          </w:p>
        </w:tc>
        <w:tc>
          <w:tcPr>
            <w:tcW w:w="2303" w:type="dxa"/>
          </w:tcPr>
          <w:p w:rsidR="005328B5" w:rsidRPr="00F9181E" w:rsidRDefault="005328B5" w:rsidP="005328B5">
            <w:r>
              <w:t>DT</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20.03.2012</w:t>
            </w:r>
          </w:p>
        </w:tc>
        <w:tc>
          <w:tcPr>
            <w:tcW w:w="993" w:type="dxa"/>
          </w:tcPr>
          <w:p w:rsidR="005328B5" w:rsidRPr="00F9181E" w:rsidRDefault="005328B5" w:rsidP="005328B5">
            <w:r>
              <w:t>1.1</w:t>
            </w:r>
          </w:p>
        </w:tc>
        <w:tc>
          <w:tcPr>
            <w:tcW w:w="4674" w:type="dxa"/>
          </w:tcPr>
          <w:p w:rsidR="005328B5" w:rsidRPr="00F9181E" w:rsidRDefault="005328B5" w:rsidP="005328B5">
            <w:r>
              <w:t>Review</w:t>
            </w:r>
          </w:p>
        </w:tc>
        <w:tc>
          <w:tcPr>
            <w:tcW w:w="2303" w:type="dxa"/>
          </w:tcPr>
          <w:p w:rsidR="005328B5" w:rsidRDefault="005328B5" w:rsidP="005328B5">
            <w:r>
              <w:t>CH</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26.03.2012</w:t>
            </w:r>
          </w:p>
        </w:tc>
        <w:tc>
          <w:tcPr>
            <w:tcW w:w="993" w:type="dxa"/>
          </w:tcPr>
          <w:p w:rsidR="005328B5" w:rsidRDefault="005328B5" w:rsidP="005328B5">
            <w:r>
              <w:t>1.2</w:t>
            </w:r>
          </w:p>
        </w:tc>
        <w:tc>
          <w:tcPr>
            <w:tcW w:w="4674" w:type="dxa"/>
          </w:tcPr>
          <w:p w:rsidR="005328B5" w:rsidRDefault="005328B5" w:rsidP="005328B5">
            <w:r>
              <w:t>Durchführung und Resultat hinzugefügt</w:t>
            </w:r>
          </w:p>
        </w:tc>
        <w:tc>
          <w:tcPr>
            <w:tcW w:w="2303" w:type="dxa"/>
          </w:tcPr>
          <w:p w:rsidR="005328B5" w:rsidRDefault="005328B5" w:rsidP="005328B5">
            <w:r>
              <w:t>LE</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27.03.2012</w:t>
            </w:r>
          </w:p>
        </w:tc>
        <w:tc>
          <w:tcPr>
            <w:tcW w:w="993" w:type="dxa"/>
          </w:tcPr>
          <w:p w:rsidR="005328B5" w:rsidRDefault="005328B5" w:rsidP="005328B5">
            <w:r>
              <w:t>1.3</w:t>
            </w:r>
          </w:p>
        </w:tc>
        <w:tc>
          <w:tcPr>
            <w:tcW w:w="4674" w:type="dxa"/>
          </w:tcPr>
          <w:p w:rsidR="005328B5" w:rsidRDefault="005328B5" w:rsidP="005328B5">
            <w:r>
              <w:t>Review Test-Durchführung</w:t>
            </w:r>
          </w:p>
        </w:tc>
        <w:tc>
          <w:tcPr>
            <w:tcW w:w="2303" w:type="dxa"/>
          </w:tcPr>
          <w:p w:rsidR="005328B5" w:rsidRDefault="005328B5" w:rsidP="005328B5">
            <w:r>
              <w:t>CH</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27.03.2012</w:t>
            </w:r>
          </w:p>
        </w:tc>
        <w:tc>
          <w:tcPr>
            <w:tcW w:w="993" w:type="dxa"/>
          </w:tcPr>
          <w:p w:rsidR="005328B5" w:rsidRDefault="005328B5" w:rsidP="005328B5">
            <w:r>
              <w:t>1.4</w:t>
            </w:r>
          </w:p>
        </w:tc>
        <w:tc>
          <w:tcPr>
            <w:tcW w:w="4674" w:type="dxa"/>
          </w:tcPr>
          <w:p w:rsidR="005328B5" w:rsidRDefault="005328B5" w:rsidP="005328B5">
            <w:r>
              <w:t>Review, Test-Resultat</w:t>
            </w:r>
          </w:p>
        </w:tc>
        <w:tc>
          <w:tcPr>
            <w:tcW w:w="2303" w:type="dxa"/>
          </w:tcPr>
          <w:p w:rsidR="005328B5" w:rsidRDefault="005328B5" w:rsidP="005328B5">
            <w:r>
              <w:t>DT</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02.04.2012</w:t>
            </w:r>
          </w:p>
        </w:tc>
        <w:tc>
          <w:tcPr>
            <w:tcW w:w="993" w:type="dxa"/>
          </w:tcPr>
          <w:p w:rsidR="005328B5" w:rsidRDefault="005328B5" w:rsidP="005328B5">
            <w:r>
              <w:t>1.5</w:t>
            </w:r>
          </w:p>
        </w:tc>
        <w:tc>
          <w:tcPr>
            <w:tcW w:w="4674" w:type="dxa"/>
          </w:tcPr>
          <w:p w:rsidR="005328B5" w:rsidRDefault="005328B5" w:rsidP="005328B5">
            <w:r>
              <w:t>Review</w:t>
            </w:r>
          </w:p>
        </w:tc>
        <w:tc>
          <w:tcPr>
            <w:tcW w:w="2303" w:type="dxa"/>
          </w:tcPr>
          <w:p w:rsidR="005328B5" w:rsidRDefault="005328B5" w:rsidP="005328B5">
            <w:r>
              <w:t>CH</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04.05.2012</w:t>
            </w:r>
          </w:p>
        </w:tc>
        <w:tc>
          <w:tcPr>
            <w:tcW w:w="993" w:type="dxa"/>
          </w:tcPr>
          <w:p w:rsidR="005328B5" w:rsidRDefault="005328B5" w:rsidP="005328B5">
            <w:r>
              <w:t>1.6</w:t>
            </w:r>
          </w:p>
        </w:tc>
        <w:tc>
          <w:tcPr>
            <w:tcW w:w="4674" w:type="dxa"/>
          </w:tcPr>
          <w:p w:rsidR="005328B5" w:rsidRDefault="005328B5" w:rsidP="005328B5">
            <w:r>
              <w:t>Ideensammlung Demomodus</w:t>
            </w:r>
          </w:p>
        </w:tc>
        <w:tc>
          <w:tcPr>
            <w:tcW w:w="2303" w:type="dxa"/>
          </w:tcPr>
          <w:p w:rsidR="005328B5" w:rsidRDefault="005328B5" w:rsidP="005328B5">
            <w:r>
              <w:t>DT</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07.05.2012</w:t>
            </w:r>
          </w:p>
        </w:tc>
        <w:tc>
          <w:tcPr>
            <w:tcW w:w="993" w:type="dxa"/>
          </w:tcPr>
          <w:p w:rsidR="005328B5" w:rsidRDefault="005328B5" w:rsidP="005328B5">
            <w:r>
              <w:t>1.7</w:t>
            </w:r>
          </w:p>
        </w:tc>
        <w:tc>
          <w:tcPr>
            <w:tcW w:w="4674" w:type="dxa"/>
          </w:tcPr>
          <w:p w:rsidR="005328B5" w:rsidRDefault="005328B5" w:rsidP="005328B5">
            <w:r>
              <w:t>Review Demomodus</w:t>
            </w:r>
          </w:p>
        </w:tc>
        <w:tc>
          <w:tcPr>
            <w:tcW w:w="2303" w:type="dxa"/>
          </w:tcPr>
          <w:p w:rsidR="005328B5" w:rsidRDefault="005328B5" w:rsidP="005328B5">
            <w:r>
              <w:t>CH</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09.05.2012</w:t>
            </w:r>
          </w:p>
        </w:tc>
        <w:tc>
          <w:tcPr>
            <w:tcW w:w="993" w:type="dxa"/>
          </w:tcPr>
          <w:p w:rsidR="005328B5" w:rsidRDefault="005328B5" w:rsidP="005328B5">
            <w:r>
              <w:t>1.8</w:t>
            </w:r>
          </w:p>
        </w:tc>
        <w:tc>
          <w:tcPr>
            <w:tcW w:w="4674" w:type="dxa"/>
          </w:tcPr>
          <w:p w:rsidR="005328B5" w:rsidRDefault="005328B5" w:rsidP="005328B5">
            <w:r>
              <w:t>Umsetzung Demomodus Kraftfeld</w:t>
            </w:r>
          </w:p>
        </w:tc>
        <w:tc>
          <w:tcPr>
            <w:tcW w:w="2303" w:type="dxa"/>
          </w:tcPr>
          <w:p w:rsidR="005328B5" w:rsidRDefault="005328B5" w:rsidP="005328B5">
            <w:r>
              <w:t>DT</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15.05.2012</w:t>
            </w:r>
          </w:p>
        </w:tc>
        <w:tc>
          <w:tcPr>
            <w:tcW w:w="993" w:type="dxa"/>
          </w:tcPr>
          <w:p w:rsidR="005328B5" w:rsidRDefault="005328B5" w:rsidP="005328B5">
            <w:r>
              <w:t>1.9</w:t>
            </w:r>
          </w:p>
        </w:tc>
        <w:tc>
          <w:tcPr>
            <w:tcW w:w="4674" w:type="dxa"/>
          </w:tcPr>
          <w:p w:rsidR="005328B5" w:rsidRDefault="005328B5" w:rsidP="005328B5">
            <w:r>
              <w:t>Externes Design</w:t>
            </w:r>
          </w:p>
        </w:tc>
        <w:tc>
          <w:tcPr>
            <w:tcW w:w="2303" w:type="dxa"/>
          </w:tcPr>
          <w:p w:rsidR="005328B5" w:rsidRDefault="005328B5" w:rsidP="005328B5">
            <w:r>
              <w:t>CH</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15.05.2012</w:t>
            </w:r>
          </w:p>
        </w:tc>
        <w:tc>
          <w:tcPr>
            <w:tcW w:w="993" w:type="dxa"/>
          </w:tcPr>
          <w:p w:rsidR="005328B5" w:rsidRDefault="005328B5" w:rsidP="005328B5">
            <w:r>
              <w:t>1.10</w:t>
            </w:r>
          </w:p>
        </w:tc>
        <w:tc>
          <w:tcPr>
            <w:tcW w:w="4674" w:type="dxa"/>
          </w:tcPr>
          <w:p w:rsidR="005328B5" w:rsidRDefault="005328B5" w:rsidP="005328B5">
            <w:r>
              <w:t>Review Externes Design</w:t>
            </w:r>
          </w:p>
        </w:tc>
        <w:tc>
          <w:tcPr>
            <w:tcW w:w="2303" w:type="dxa"/>
          </w:tcPr>
          <w:p w:rsidR="005328B5" w:rsidRDefault="005328B5" w:rsidP="005328B5">
            <w:r>
              <w:t>DT</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15.05.2012</w:t>
            </w:r>
          </w:p>
        </w:tc>
        <w:tc>
          <w:tcPr>
            <w:tcW w:w="993" w:type="dxa"/>
          </w:tcPr>
          <w:p w:rsidR="005328B5" w:rsidRDefault="005328B5" w:rsidP="005328B5">
            <w:r>
              <w:t>1.11</w:t>
            </w:r>
          </w:p>
        </w:tc>
        <w:tc>
          <w:tcPr>
            <w:tcW w:w="4674" w:type="dxa"/>
          </w:tcPr>
          <w:p w:rsidR="005328B5" w:rsidRDefault="005328B5" w:rsidP="005328B5">
            <w:r>
              <w:t>Umsetzung  Demomodus Teaser</w:t>
            </w:r>
          </w:p>
        </w:tc>
        <w:tc>
          <w:tcPr>
            <w:tcW w:w="2303" w:type="dxa"/>
          </w:tcPr>
          <w:p w:rsidR="005328B5" w:rsidRDefault="005328B5" w:rsidP="005328B5">
            <w:r>
              <w:t>DT</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22.05.2012</w:t>
            </w:r>
          </w:p>
        </w:tc>
        <w:tc>
          <w:tcPr>
            <w:tcW w:w="993" w:type="dxa"/>
          </w:tcPr>
          <w:p w:rsidR="005328B5" w:rsidRDefault="005328B5" w:rsidP="005328B5">
            <w:r>
              <w:t>1.12</w:t>
            </w:r>
          </w:p>
        </w:tc>
        <w:tc>
          <w:tcPr>
            <w:tcW w:w="4674" w:type="dxa"/>
          </w:tcPr>
          <w:p w:rsidR="005328B5" w:rsidRDefault="005328B5" w:rsidP="005328B5">
            <w:r>
              <w:t>Review Umsetzung Demomodus Teaser</w:t>
            </w:r>
          </w:p>
        </w:tc>
        <w:tc>
          <w:tcPr>
            <w:tcW w:w="2303" w:type="dxa"/>
          </w:tcPr>
          <w:p w:rsidR="005328B5" w:rsidRDefault="005328B5" w:rsidP="005328B5">
            <w:r>
              <w:t>CH</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22.05.2012</w:t>
            </w:r>
          </w:p>
        </w:tc>
        <w:tc>
          <w:tcPr>
            <w:tcW w:w="993" w:type="dxa"/>
          </w:tcPr>
          <w:p w:rsidR="005328B5" w:rsidRDefault="005328B5" w:rsidP="005328B5">
            <w:r>
              <w:t>1.13</w:t>
            </w:r>
          </w:p>
        </w:tc>
        <w:tc>
          <w:tcPr>
            <w:tcW w:w="4674" w:type="dxa"/>
          </w:tcPr>
          <w:p w:rsidR="005328B5" w:rsidRDefault="005328B5" w:rsidP="005328B5">
            <w:r>
              <w:t>Domain Models</w:t>
            </w:r>
          </w:p>
        </w:tc>
        <w:tc>
          <w:tcPr>
            <w:tcW w:w="2303" w:type="dxa"/>
          </w:tcPr>
          <w:p w:rsidR="005328B5" w:rsidRDefault="005328B5" w:rsidP="005328B5">
            <w:r>
              <w:t>CH</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23.05.2012</w:t>
            </w:r>
          </w:p>
        </w:tc>
        <w:tc>
          <w:tcPr>
            <w:tcW w:w="993" w:type="dxa"/>
          </w:tcPr>
          <w:p w:rsidR="005328B5" w:rsidRDefault="005328B5" w:rsidP="005328B5">
            <w:r>
              <w:t>1.14</w:t>
            </w:r>
          </w:p>
        </w:tc>
        <w:tc>
          <w:tcPr>
            <w:tcW w:w="4674" w:type="dxa"/>
          </w:tcPr>
          <w:p w:rsidR="005328B5" w:rsidRDefault="005328B5" w:rsidP="005328B5">
            <w:r>
              <w:t>Verfügbarkeit Daten</w:t>
            </w:r>
          </w:p>
        </w:tc>
        <w:tc>
          <w:tcPr>
            <w:tcW w:w="2303" w:type="dxa"/>
          </w:tcPr>
          <w:p w:rsidR="005328B5" w:rsidRDefault="005328B5" w:rsidP="005328B5">
            <w:r>
              <w:t>CH</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24.05.2012</w:t>
            </w:r>
          </w:p>
        </w:tc>
        <w:tc>
          <w:tcPr>
            <w:tcW w:w="993" w:type="dxa"/>
          </w:tcPr>
          <w:p w:rsidR="005328B5" w:rsidRDefault="005328B5" w:rsidP="005328B5">
            <w:r>
              <w:t>1.15</w:t>
            </w:r>
          </w:p>
        </w:tc>
        <w:tc>
          <w:tcPr>
            <w:tcW w:w="4674" w:type="dxa"/>
          </w:tcPr>
          <w:p w:rsidR="005328B5" w:rsidRDefault="005328B5" w:rsidP="005328B5">
            <w:r>
              <w:t>Review Korrektur Markus Stolze</w:t>
            </w:r>
          </w:p>
        </w:tc>
        <w:tc>
          <w:tcPr>
            <w:tcW w:w="2303" w:type="dxa"/>
          </w:tcPr>
          <w:p w:rsidR="005328B5" w:rsidRDefault="005328B5" w:rsidP="005328B5">
            <w:r>
              <w:t>DT</w:t>
            </w:r>
          </w:p>
        </w:tc>
      </w:tr>
      <w:tr w:rsidR="005328B5" w:rsidRPr="00F9181E"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lastRenderedPageBreak/>
              <w:t>25.05.2012</w:t>
            </w:r>
          </w:p>
        </w:tc>
        <w:tc>
          <w:tcPr>
            <w:tcW w:w="993" w:type="dxa"/>
          </w:tcPr>
          <w:p w:rsidR="005328B5" w:rsidRDefault="005328B5" w:rsidP="005328B5">
            <w:r>
              <w:t>1.16</w:t>
            </w:r>
          </w:p>
        </w:tc>
        <w:tc>
          <w:tcPr>
            <w:tcW w:w="4674" w:type="dxa"/>
          </w:tcPr>
          <w:p w:rsidR="005328B5" w:rsidRDefault="005328B5" w:rsidP="005328B5">
            <w:r>
              <w:t>Administration der Videow</w:t>
            </w:r>
            <w:r w:rsidRPr="00BE21B1">
              <w:t>all</w:t>
            </w:r>
            <w:r>
              <w:t xml:space="preserve"> hinzugefügt</w:t>
            </w:r>
          </w:p>
        </w:tc>
        <w:tc>
          <w:tcPr>
            <w:tcW w:w="2303" w:type="dxa"/>
          </w:tcPr>
          <w:p w:rsidR="005328B5" w:rsidRDefault="005328B5" w:rsidP="005328B5">
            <w:r>
              <w:t>LE</w:t>
            </w:r>
          </w:p>
        </w:tc>
      </w:tr>
      <w:tr w:rsidR="005328B5" w:rsidRPr="00F9181E"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27.05.2012</w:t>
            </w:r>
          </w:p>
        </w:tc>
        <w:tc>
          <w:tcPr>
            <w:tcW w:w="993" w:type="dxa"/>
          </w:tcPr>
          <w:p w:rsidR="005328B5" w:rsidRDefault="005328B5" w:rsidP="005328B5">
            <w:r>
              <w:t>1.17</w:t>
            </w:r>
          </w:p>
        </w:tc>
        <w:tc>
          <w:tcPr>
            <w:tcW w:w="4674" w:type="dxa"/>
          </w:tcPr>
          <w:p w:rsidR="005328B5" w:rsidRPr="00BE21B1" w:rsidRDefault="005328B5" w:rsidP="005328B5">
            <w:r>
              <w:t>Review Domain Models, Verfügbarkeit Daten</w:t>
            </w:r>
          </w:p>
        </w:tc>
        <w:tc>
          <w:tcPr>
            <w:tcW w:w="2303" w:type="dxa"/>
          </w:tcPr>
          <w:p w:rsidR="005328B5" w:rsidRDefault="005328B5" w:rsidP="005328B5">
            <w:r>
              <w:t>DT</w:t>
            </w:r>
          </w:p>
        </w:tc>
      </w:tr>
      <w:tr w:rsidR="005328B5" w:rsidRPr="00852796"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27.05.212</w:t>
            </w:r>
          </w:p>
        </w:tc>
        <w:tc>
          <w:tcPr>
            <w:tcW w:w="993" w:type="dxa"/>
          </w:tcPr>
          <w:p w:rsidR="005328B5" w:rsidRDefault="005328B5" w:rsidP="005328B5">
            <w:r>
              <w:t>1.18</w:t>
            </w:r>
          </w:p>
        </w:tc>
        <w:tc>
          <w:tcPr>
            <w:tcW w:w="4674" w:type="dxa"/>
          </w:tcPr>
          <w:p w:rsidR="005328B5" w:rsidRPr="00852796" w:rsidRDefault="005328B5" w:rsidP="005328B5">
            <w:pPr>
              <w:rPr>
                <w:lang w:val="en-GB"/>
              </w:rPr>
            </w:pPr>
            <w:r w:rsidRPr="00EF71DD">
              <w:rPr>
                <w:lang w:val="en-GB"/>
              </w:rPr>
              <w:t>Review Administration der Video</w:t>
            </w:r>
            <w:r>
              <w:rPr>
                <w:lang w:val="en-GB"/>
              </w:rPr>
              <w:t>w</w:t>
            </w:r>
            <w:r w:rsidRPr="00EF71DD">
              <w:rPr>
                <w:lang w:val="en-GB"/>
              </w:rPr>
              <w:t>all</w:t>
            </w:r>
          </w:p>
        </w:tc>
        <w:tc>
          <w:tcPr>
            <w:tcW w:w="2303" w:type="dxa"/>
          </w:tcPr>
          <w:p w:rsidR="005328B5" w:rsidRPr="00852796" w:rsidRDefault="005328B5" w:rsidP="005328B5">
            <w:pPr>
              <w:rPr>
                <w:lang w:val="en-GB"/>
              </w:rPr>
            </w:pPr>
            <w:r>
              <w:rPr>
                <w:lang w:val="en-GB"/>
              </w:rPr>
              <w:t>CH</w:t>
            </w:r>
          </w:p>
        </w:tc>
      </w:tr>
      <w:tr w:rsidR="005328B5" w:rsidRPr="00852796"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27.05.2012</w:t>
            </w:r>
          </w:p>
        </w:tc>
        <w:tc>
          <w:tcPr>
            <w:tcW w:w="993" w:type="dxa"/>
          </w:tcPr>
          <w:p w:rsidR="005328B5" w:rsidRDefault="005328B5" w:rsidP="005328B5">
            <w:r>
              <w:t>1.19</w:t>
            </w:r>
          </w:p>
        </w:tc>
        <w:tc>
          <w:tcPr>
            <w:tcW w:w="4674" w:type="dxa"/>
          </w:tcPr>
          <w:p w:rsidR="005328B5" w:rsidRPr="00EF71DD" w:rsidRDefault="005328B5" w:rsidP="005328B5">
            <w:pPr>
              <w:rPr>
                <w:lang w:val="en-GB"/>
              </w:rPr>
            </w:pPr>
            <w:r w:rsidRPr="00EF71DD">
              <w:rPr>
                <w:lang w:val="en-GB"/>
              </w:rPr>
              <w:t xml:space="preserve">Review </w:t>
            </w:r>
            <w:r>
              <w:rPr>
                <w:lang w:val="en-GB"/>
              </w:rPr>
              <w:t>Administration der Videow</w:t>
            </w:r>
            <w:r w:rsidRPr="00EF71DD">
              <w:rPr>
                <w:lang w:val="en-GB"/>
              </w:rPr>
              <w:t>all</w:t>
            </w:r>
          </w:p>
        </w:tc>
        <w:tc>
          <w:tcPr>
            <w:tcW w:w="2303" w:type="dxa"/>
          </w:tcPr>
          <w:p w:rsidR="005328B5" w:rsidRDefault="005328B5" w:rsidP="005328B5">
            <w:pPr>
              <w:rPr>
                <w:lang w:val="en-GB"/>
              </w:rPr>
            </w:pPr>
            <w:r>
              <w:rPr>
                <w:lang w:val="en-GB"/>
              </w:rPr>
              <w:t>DT</w:t>
            </w:r>
          </w:p>
        </w:tc>
      </w:tr>
      <w:tr w:rsidR="005328B5" w:rsidRPr="00852796"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29.05.2012</w:t>
            </w:r>
          </w:p>
        </w:tc>
        <w:tc>
          <w:tcPr>
            <w:tcW w:w="993" w:type="dxa"/>
          </w:tcPr>
          <w:p w:rsidR="005328B5" w:rsidRDefault="005328B5" w:rsidP="005328B5">
            <w:r>
              <w:t>1.20</w:t>
            </w:r>
          </w:p>
        </w:tc>
        <w:tc>
          <w:tcPr>
            <w:tcW w:w="4674" w:type="dxa"/>
          </w:tcPr>
          <w:p w:rsidR="005328B5" w:rsidRPr="00EF71DD" w:rsidRDefault="005328B5" w:rsidP="005328B5">
            <w:pPr>
              <w:rPr>
                <w:lang w:val="en-GB"/>
              </w:rPr>
            </w:pPr>
            <w:r>
              <w:rPr>
                <w:lang w:val="en-GB"/>
              </w:rPr>
              <w:t>Screen Map</w:t>
            </w:r>
          </w:p>
        </w:tc>
        <w:tc>
          <w:tcPr>
            <w:tcW w:w="2303" w:type="dxa"/>
          </w:tcPr>
          <w:p w:rsidR="005328B5" w:rsidRDefault="005328B5" w:rsidP="005328B5">
            <w:pPr>
              <w:rPr>
                <w:lang w:val="en-GB"/>
              </w:rPr>
            </w:pPr>
            <w:r>
              <w:rPr>
                <w:lang w:val="en-GB"/>
              </w:rPr>
              <w:t>CH</w:t>
            </w:r>
          </w:p>
        </w:tc>
      </w:tr>
      <w:tr w:rsidR="005328B5" w:rsidRPr="00852796"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04.06.2012</w:t>
            </w:r>
          </w:p>
        </w:tc>
        <w:tc>
          <w:tcPr>
            <w:tcW w:w="993" w:type="dxa"/>
          </w:tcPr>
          <w:p w:rsidR="005328B5" w:rsidRDefault="005328B5" w:rsidP="005328B5">
            <w:r>
              <w:t>1.21</w:t>
            </w:r>
          </w:p>
        </w:tc>
        <w:tc>
          <w:tcPr>
            <w:tcW w:w="4674" w:type="dxa"/>
          </w:tcPr>
          <w:p w:rsidR="005328B5" w:rsidRPr="00EF71DD" w:rsidRDefault="005328B5" w:rsidP="005328B5">
            <w:pPr>
              <w:rPr>
                <w:lang w:val="en-GB"/>
              </w:rPr>
            </w:pPr>
            <w:r>
              <w:rPr>
                <w:lang w:val="en-GB"/>
              </w:rPr>
              <w:t>Review Screen Map</w:t>
            </w:r>
          </w:p>
        </w:tc>
        <w:tc>
          <w:tcPr>
            <w:tcW w:w="2303" w:type="dxa"/>
          </w:tcPr>
          <w:p w:rsidR="005328B5" w:rsidRDefault="005328B5" w:rsidP="005328B5">
            <w:pPr>
              <w:rPr>
                <w:lang w:val="en-GB"/>
              </w:rPr>
            </w:pPr>
            <w:r>
              <w:rPr>
                <w:lang w:val="en-GB"/>
              </w:rPr>
              <w:t>DT</w:t>
            </w:r>
          </w:p>
        </w:tc>
      </w:tr>
      <w:tr w:rsidR="005328B5" w:rsidRPr="00852796"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04.06.2012</w:t>
            </w:r>
          </w:p>
        </w:tc>
        <w:tc>
          <w:tcPr>
            <w:tcW w:w="993" w:type="dxa"/>
          </w:tcPr>
          <w:p w:rsidR="005328B5" w:rsidRDefault="005328B5" w:rsidP="005328B5">
            <w:r>
              <w:t>1.22</w:t>
            </w:r>
          </w:p>
        </w:tc>
        <w:tc>
          <w:tcPr>
            <w:tcW w:w="4674" w:type="dxa"/>
          </w:tcPr>
          <w:p w:rsidR="005328B5" w:rsidRDefault="005328B5" w:rsidP="005328B5">
            <w:pPr>
              <w:rPr>
                <w:lang w:val="en-GB"/>
              </w:rPr>
            </w:pPr>
            <w:r w:rsidRPr="004E60C6">
              <w:rPr>
                <w:lang w:val="en-GB"/>
              </w:rPr>
              <w:t>Guidelines</w:t>
            </w:r>
            <w:r>
              <w:rPr>
                <w:lang w:val="en-GB"/>
              </w:rPr>
              <w:t>, Design Entscheide</w:t>
            </w:r>
          </w:p>
        </w:tc>
        <w:tc>
          <w:tcPr>
            <w:tcW w:w="2303" w:type="dxa"/>
          </w:tcPr>
          <w:p w:rsidR="005328B5" w:rsidRDefault="005328B5" w:rsidP="005328B5">
            <w:pPr>
              <w:rPr>
                <w:lang w:val="en-GB"/>
              </w:rPr>
            </w:pPr>
            <w:r>
              <w:rPr>
                <w:lang w:val="en-GB"/>
              </w:rPr>
              <w:t>CH</w:t>
            </w:r>
          </w:p>
        </w:tc>
      </w:tr>
      <w:tr w:rsidR="005328B5" w:rsidRPr="00852796"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04.06.2012</w:t>
            </w:r>
          </w:p>
        </w:tc>
        <w:tc>
          <w:tcPr>
            <w:tcW w:w="993" w:type="dxa"/>
          </w:tcPr>
          <w:p w:rsidR="005328B5" w:rsidRDefault="005328B5" w:rsidP="005328B5">
            <w:r>
              <w:t>1.23</w:t>
            </w:r>
          </w:p>
        </w:tc>
        <w:tc>
          <w:tcPr>
            <w:tcW w:w="4674" w:type="dxa"/>
          </w:tcPr>
          <w:p w:rsidR="005328B5" w:rsidRDefault="005328B5" w:rsidP="005328B5">
            <w:pPr>
              <w:rPr>
                <w:lang w:val="en-GB"/>
              </w:rPr>
            </w:pPr>
            <w:r>
              <w:rPr>
                <w:lang w:val="en-GB"/>
              </w:rPr>
              <w:t>Ergänzung Kinect Bedienung</w:t>
            </w:r>
          </w:p>
        </w:tc>
        <w:tc>
          <w:tcPr>
            <w:tcW w:w="2303" w:type="dxa"/>
          </w:tcPr>
          <w:p w:rsidR="005328B5" w:rsidRDefault="005328B5" w:rsidP="005328B5">
            <w:pPr>
              <w:rPr>
                <w:lang w:val="en-GB"/>
              </w:rPr>
            </w:pPr>
            <w:r>
              <w:rPr>
                <w:lang w:val="en-GB"/>
              </w:rPr>
              <w:t>DT</w:t>
            </w:r>
          </w:p>
        </w:tc>
      </w:tr>
      <w:tr w:rsidR="005328B5" w:rsidRPr="00852796"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04.06.2012</w:t>
            </w:r>
          </w:p>
        </w:tc>
        <w:tc>
          <w:tcPr>
            <w:tcW w:w="993" w:type="dxa"/>
          </w:tcPr>
          <w:p w:rsidR="005328B5" w:rsidRDefault="005328B5" w:rsidP="005328B5">
            <w:r>
              <w:t>1.24</w:t>
            </w:r>
          </w:p>
        </w:tc>
        <w:tc>
          <w:tcPr>
            <w:tcW w:w="4674" w:type="dxa"/>
          </w:tcPr>
          <w:p w:rsidR="005328B5" w:rsidRPr="006954A4" w:rsidRDefault="005328B5" w:rsidP="005328B5">
            <w:r w:rsidRPr="006954A4">
              <w:t>Demo</w:t>
            </w:r>
            <w:r>
              <w:t>m</w:t>
            </w:r>
            <w:r w:rsidRPr="006954A4">
              <w:t>odus Zustandsdiagramm angepasst und beschrieben</w:t>
            </w:r>
          </w:p>
        </w:tc>
        <w:tc>
          <w:tcPr>
            <w:tcW w:w="2303" w:type="dxa"/>
          </w:tcPr>
          <w:p w:rsidR="005328B5" w:rsidRPr="006954A4" w:rsidRDefault="005328B5" w:rsidP="005328B5">
            <w:r>
              <w:t>LE</w:t>
            </w:r>
          </w:p>
        </w:tc>
      </w:tr>
      <w:tr w:rsidR="005328B5" w:rsidRPr="00852796"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05.06.2012</w:t>
            </w:r>
          </w:p>
        </w:tc>
        <w:tc>
          <w:tcPr>
            <w:tcW w:w="993" w:type="dxa"/>
          </w:tcPr>
          <w:p w:rsidR="005328B5" w:rsidRDefault="005328B5" w:rsidP="005328B5">
            <w:r>
              <w:t>1.25</w:t>
            </w:r>
          </w:p>
        </w:tc>
        <w:tc>
          <w:tcPr>
            <w:tcW w:w="4674" w:type="dxa"/>
          </w:tcPr>
          <w:p w:rsidR="005328B5" w:rsidRPr="006954A4" w:rsidRDefault="005328B5" w:rsidP="005328B5">
            <w:r>
              <w:t>Review Guidelines</w:t>
            </w:r>
          </w:p>
        </w:tc>
        <w:tc>
          <w:tcPr>
            <w:tcW w:w="2303" w:type="dxa"/>
          </w:tcPr>
          <w:p w:rsidR="005328B5" w:rsidRDefault="005328B5" w:rsidP="005328B5">
            <w:r>
              <w:t>DT</w:t>
            </w:r>
          </w:p>
        </w:tc>
      </w:tr>
      <w:tr w:rsidR="005328B5" w:rsidRPr="00852796"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06.06.2012</w:t>
            </w:r>
          </w:p>
        </w:tc>
        <w:tc>
          <w:tcPr>
            <w:tcW w:w="993" w:type="dxa"/>
          </w:tcPr>
          <w:p w:rsidR="005328B5" w:rsidRDefault="005328B5" w:rsidP="005328B5">
            <w:r>
              <w:t>1.26</w:t>
            </w:r>
          </w:p>
        </w:tc>
        <w:tc>
          <w:tcPr>
            <w:tcW w:w="4674" w:type="dxa"/>
          </w:tcPr>
          <w:p w:rsidR="005328B5" w:rsidRDefault="005328B5" w:rsidP="005328B5">
            <w:r>
              <w:t>Prozessdiagramm</w:t>
            </w:r>
          </w:p>
        </w:tc>
        <w:tc>
          <w:tcPr>
            <w:tcW w:w="2303" w:type="dxa"/>
          </w:tcPr>
          <w:p w:rsidR="005328B5" w:rsidRDefault="005328B5" w:rsidP="005328B5">
            <w:r>
              <w:t>CH</w:t>
            </w:r>
          </w:p>
        </w:tc>
      </w:tr>
      <w:tr w:rsidR="005328B5" w:rsidRPr="00852796"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08.06.2012</w:t>
            </w:r>
          </w:p>
        </w:tc>
        <w:tc>
          <w:tcPr>
            <w:tcW w:w="993" w:type="dxa"/>
          </w:tcPr>
          <w:p w:rsidR="005328B5" w:rsidRDefault="005328B5" w:rsidP="005328B5">
            <w:r>
              <w:t>1.27</w:t>
            </w:r>
          </w:p>
        </w:tc>
        <w:tc>
          <w:tcPr>
            <w:tcW w:w="4674" w:type="dxa"/>
          </w:tcPr>
          <w:p w:rsidR="005328B5" w:rsidRDefault="005328B5" w:rsidP="005328B5">
            <w:r>
              <w:t>Review Design Entscheide, CI/CD Absprache mit HSR</w:t>
            </w:r>
          </w:p>
        </w:tc>
        <w:tc>
          <w:tcPr>
            <w:tcW w:w="2303" w:type="dxa"/>
          </w:tcPr>
          <w:p w:rsidR="005328B5" w:rsidRDefault="005328B5" w:rsidP="005328B5">
            <w:r>
              <w:t>DT</w:t>
            </w:r>
          </w:p>
        </w:tc>
      </w:tr>
      <w:tr w:rsidR="005328B5" w:rsidRPr="00852796"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09.06.2012</w:t>
            </w:r>
          </w:p>
        </w:tc>
        <w:tc>
          <w:tcPr>
            <w:tcW w:w="993" w:type="dxa"/>
          </w:tcPr>
          <w:p w:rsidR="005328B5" w:rsidRDefault="005328B5" w:rsidP="005328B5">
            <w:r>
              <w:t>1.28</w:t>
            </w:r>
          </w:p>
        </w:tc>
        <w:tc>
          <w:tcPr>
            <w:tcW w:w="4674" w:type="dxa"/>
          </w:tcPr>
          <w:p w:rsidR="005328B5" w:rsidRDefault="005328B5" w:rsidP="005328B5">
            <w:r>
              <w:t>Review und Korrekturen</w:t>
            </w:r>
          </w:p>
        </w:tc>
        <w:tc>
          <w:tcPr>
            <w:tcW w:w="2303" w:type="dxa"/>
          </w:tcPr>
          <w:p w:rsidR="005328B5" w:rsidRDefault="005328B5" w:rsidP="005328B5">
            <w:r>
              <w:t>LE</w:t>
            </w:r>
          </w:p>
        </w:tc>
      </w:tr>
      <w:tr w:rsidR="005328B5" w:rsidRPr="00852796"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10.06.2012</w:t>
            </w:r>
          </w:p>
        </w:tc>
        <w:tc>
          <w:tcPr>
            <w:tcW w:w="993" w:type="dxa"/>
          </w:tcPr>
          <w:p w:rsidR="005328B5" w:rsidRDefault="005328B5" w:rsidP="005328B5">
            <w:r>
              <w:t>1.29</w:t>
            </w:r>
          </w:p>
        </w:tc>
        <w:tc>
          <w:tcPr>
            <w:tcW w:w="4674" w:type="dxa"/>
          </w:tcPr>
          <w:p w:rsidR="005328B5" w:rsidRDefault="005328B5" w:rsidP="005328B5">
            <w:r>
              <w:t>Review Systemübersicht</w:t>
            </w:r>
          </w:p>
        </w:tc>
        <w:tc>
          <w:tcPr>
            <w:tcW w:w="2303" w:type="dxa"/>
          </w:tcPr>
          <w:p w:rsidR="005328B5" w:rsidRDefault="005328B5" w:rsidP="005328B5">
            <w:r>
              <w:t>CH</w:t>
            </w:r>
          </w:p>
        </w:tc>
      </w:tr>
      <w:tr w:rsidR="005328B5" w:rsidRPr="00852796"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10.06.2012</w:t>
            </w:r>
          </w:p>
        </w:tc>
        <w:tc>
          <w:tcPr>
            <w:tcW w:w="993" w:type="dxa"/>
          </w:tcPr>
          <w:p w:rsidR="005328B5" w:rsidRDefault="005328B5" w:rsidP="005328B5">
            <w:r>
              <w:t>1.30</w:t>
            </w:r>
          </w:p>
        </w:tc>
        <w:tc>
          <w:tcPr>
            <w:tcW w:w="4674" w:type="dxa"/>
          </w:tcPr>
          <w:p w:rsidR="005328B5" w:rsidRDefault="005328B5" w:rsidP="005328B5">
            <w:r>
              <w:t>Review Poster-Prozess</w:t>
            </w:r>
          </w:p>
        </w:tc>
        <w:tc>
          <w:tcPr>
            <w:tcW w:w="2303" w:type="dxa"/>
          </w:tcPr>
          <w:p w:rsidR="005328B5" w:rsidRDefault="005328B5" w:rsidP="005328B5">
            <w:r>
              <w:t>DT</w:t>
            </w:r>
          </w:p>
        </w:tc>
      </w:tr>
      <w:tr w:rsidR="005328B5" w:rsidRPr="00852796" w:rsidTr="005328B5">
        <w:trPr>
          <w:cnfStyle w:val="000000010000" w:firstRow="0" w:lastRow="0" w:firstColumn="0" w:lastColumn="0" w:oddVBand="0" w:evenVBand="0" w:oddHBand="0" w:evenHBand="1" w:firstRowFirstColumn="0" w:firstRowLastColumn="0" w:lastRowFirstColumn="0" w:lastRowLastColumn="0"/>
        </w:trPr>
        <w:tc>
          <w:tcPr>
            <w:tcW w:w="1280" w:type="dxa"/>
          </w:tcPr>
          <w:p w:rsidR="005328B5" w:rsidRDefault="005328B5" w:rsidP="005328B5">
            <w:r>
              <w:t>11.06.2012</w:t>
            </w:r>
          </w:p>
        </w:tc>
        <w:tc>
          <w:tcPr>
            <w:tcW w:w="993" w:type="dxa"/>
          </w:tcPr>
          <w:p w:rsidR="005328B5" w:rsidRDefault="005328B5" w:rsidP="005328B5">
            <w:r>
              <w:t>1.31</w:t>
            </w:r>
          </w:p>
        </w:tc>
        <w:tc>
          <w:tcPr>
            <w:tcW w:w="4674" w:type="dxa"/>
          </w:tcPr>
          <w:p w:rsidR="005328B5" w:rsidRDefault="005328B5" w:rsidP="005328B5">
            <w:r>
              <w:t>Korrekturen Markus Stolze übernommen</w:t>
            </w:r>
          </w:p>
        </w:tc>
        <w:tc>
          <w:tcPr>
            <w:tcW w:w="2303" w:type="dxa"/>
          </w:tcPr>
          <w:p w:rsidR="005328B5" w:rsidRDefault="005328B5" w:rsidP="005328B5">
            <w:r>
              <w:t>DT</w:t>
            </w:r>
          </w:p>
        </w:tc>
      </w:tr>
      <w:tr w:rsidR="005328B5" w:rsidRPr="00852796" w:rsidTr="005328B5">
        <w:trPr>
          <w:cnfStyle w:val="000000100000" w:firstRow="0" w:lastRow="0" w:firstColumn="0" w:lastColumn="0" w:oddVBand="0" w:evenVBand="0" w:oddHBand="1" w:evenHBand="0" w:firstRowFirstColumn="0" w:firstRowLastColumn="0" w:lastRowFirstColumn="0" w:lastRowLastColumn="0"/>
        </w:trPr>
        <w:tc>
          <w:tcPr>
            <w:tcW w:w="1280" w:type="dxa"/>
          </w:tcPr>
          <w:p w:rsidR="005328B5" w:rsidRDefault="005328B5" w:rsidP="005328B5">
            <w:r>
              <w:t>13.06.2012</w:t>
            </w:r>
          </w:p>
        </w:tc>
        <w:tc>
          <w:tcPr>
            <w:tcW w:w="993" w:type="dxa"/>
          </w:tcPr>
          <w:p w:rsidR="005328B5" w:rsidRDefault="005328B5" w:rsidP="005328B5">
            <w:r>
              <w:t>1.32</w:t>
            </w:r>
          </w:p>
        </w:tc>
        <w:tc>
          <w:tcPr>
            <w:tcW w:w="4674" w:type="dxa"/>
          </w:tcPr>
          <w:p w:rsidR="005328B5" w:rsidRDefault="005328B5" w:rsidP="005328B5">
            <w:r>
              <w:t>Review</w:t>
            </w:r>
          </w:p>
        </w:tc>
        <w:tc>
          <w:tcPr>
            <w:tcW w:w="2303" w:type="dxa"/>
          </w:tcPr>
          <w:p w:rsidR="005328B5" w:rsidRDefault="005328B5" w:rsidP="005328B5">
            <w:r>
              <w:t>DT</w:t>
            </w:r>
          </w:p>
        </w:tc>
      </w:tr>
    </w:tbl>
    <w:p w:rsidR="005328B5" w:rsidRPr="006954A4" w:rsidRDefault="005328B5" w:rsidP="005328B5">
      <w:bookmarkStart w:id="221" w:name="_Toc310273092"/>
    </w:p>
    <w:p w:rsidR="005328B5" w:rsidRPr="006954A4" w:rsidRDefault="005328B5" w:rsidP="005328B5"/>
    <w:p w:rsidR="005328B5" w:rsidRDefault="005328B5" w:rsidP="005328B5">
      <w:r>
        <w:br w:type="page"/>
      </w:r>
    </w:p>
    <w:p w:rsidR="005328B5" w:rsidRDefault="005328B5" w:rsidP="005328B5">
      <w:pPr>
        <w:pStyle w:val="Heading3"/>
      </w:pPr>
      <w:bookmarkStart w:id="222" w:name="_Toc327350073"/>
      <w:bookmarkStart w:id="223" w:name="_Toc327350359"/>
      <w:r>
        <w:lastRenderedPageBreak/>
        <w:t>Systemübersicht</w:t>
      </w:r>
      <w:bookmarkEnd w:id="222"/>
      <w:bookmarkEnd w:id="223"/>
    </w:p>
    <w:p w:rsidR="005328B5" w:rsidRDefault="005328B5" w:rsidP="005328B5">
      <w:r>
        <w:t>Das System ist in mehrere Tiers unterteilt, es handelt sich dabei um die folgenden:</w:t>
      </w:r>
    </w:p>
    <w:p w:rsidR="005328B5" w:rsidRDefault="005328B5" w:rsidP="00EC49BA">
      <w:pPr>
        <w:pStyle w:val="ListParagraph"/>
        <w:numPr>
          <w:ilvl w:val="0"/>
          <w:numId w:val="23"/>
        </w:numPr>
      </w:pPr>
      <w:r>
        <w:t>HSR Videowall mit Kinect</w:t>
      </w:r>
    </w:p>
    <w:p w:rsidR="005328B5" w:rsidRDefault="005328B5" w:rsidP="00EC49BA">
      <w:pPr>
        <w:pStyle w:val="ListParagraph"/>
        <w:numPr>
          <w:ilvl w:val="0"/>
          <w:numId w:val="23"/>
        </w:numPr>
      </w:pPr>
      <w:r>
        <w:t>Service Server mit Datenbank</w:t>
      </w:r>
    </w:p>
    <w:p w:rsidR="005328B5" w:rsidRDefault="005328B5" w:rsidP="00EC49BA">
      <w:pPr>
        <w:pStyle w:val="ListParagraph"/>
        <w:numPr>
          <w:ilvl w:val="0"/>
          <w:numId w:val="23"/>
        </w:numPr>
      </w:pPr>
      <w:r>
        <w:t>Webserver</w:t>
      </w:r>
    </w:p>
    <w:p w:rsidR="005328B5" w:rsidRDefault="005328B5" w:rsidP="00EC49BA">
      <w:pPr>
        <w:pStyle w:val="ListParagraph"/>
        <w:numPr>
          <w:ilvl w:val="0"/>
          <w:numId w:val="23"/>
        </w:numPr>
      </w:pPr>
      <w:r>
        <w:t>Mobiltelefon</w:t>
      </w:r>
    </w:p>
    <w:p w:rsidR="005328B5" w:rsidRDefault="005328B5" w:rsidP="00EC49BA">
      <w:pPr>
        <w:pStyle w:val="ListParagraph"/>
        <w:numPr>
          <w:ilvl w:val="0"/>
          <w:numId w:val="23"/>
        </w:numPr>
      </w:pPr>
      <w:r>
        <w:t>Sekretariats-Computer</w:t>
      </w:r>
    </w:p>
    <w:p w:rsidR="005328B5" w:rsidRDefault="005328B5" w:rsidP="005328B5">
      <w:r>
        <w:t>Dieser Aufbau entspricht dem gewünschten Endsystem. Der in dieser Bachelorarbeit effektiv umgesetzte Teil findet sich im (TODO ref: Entwurf unter Systemübersicht).</w:t>
      </w:r>
    </w:p>
    <w:p w:rsidR="005328B5" w:rsidRPr="00BF3A53" w:rsidRDefault="005328B5" w:rsidP="005328B5"/>
    <w:p w:rsidR="005328B5" w:rsidRDefault="005328B5" w:rsidP="005328B5">
      <w:r>
        <w:rPr>
          <w:noProof/>
          <w:lang w:eastAsia="de-CH"/>
        </w:rPr>
        <w:drawing>
          <wp:inline distT="0" distB="0" distL="0" distR="0" wp14:anchorId="46EAF4E0" wp14:editId="3EC11968">
            <wp:extent cx="5760720" cy="3555278"/>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555278"/>
                    </a:xfrm>
                    <a:prstGeom prst="rect">
                      <a:avLst/>
                    </a:prstGeom>
                  </pic:spPr>
                </pic:pic>
              </a:graphicData>
            </a:graphic>
          </wp:inline>
        </w:drawing>
      </w:r>
    </w:p>
    <w:p w:rsidR="005328B5" w:rsidRDefault="005328B5" w:rsidP="005328B5">
      <w:pPr>
        <w:pStyle w:val="Caption"/>
      </w:pPr>
      <w:r>
        <w:t xml:space="preserve">Abbildung </w:t>
      </w:r>
      <w:fldSimple w:instr=" SEQ Abbildung \* ARABIC ">
        <w:r w:rsidR="003D2333">
          <w:rPr>
            <w:noProof/>
          </w:rPr>
          <w:t>23</w:t>
        </w:r>
      </w:fldSimple>
      <w:r>
        <w:t xml:space="preserve"> - Systemübersicht, gewünschtes Endsystem</w:t>
      </w:r>
    </w:p>
    <w:p w:rsidR="005328B5" w:rsidRDefault="005328B5" w:rsidP="005328B5">
      <w:pPr>
        <w:pStyle w:val="Heading4"/>
        <w:ind w:left="864" w:hanging="864"/>
      </w:pPr>
      <w:bookmarkStart w:id="224" w:name="_Toc325440867"/>
      <w:bookmarkStart w:id="225" w:name="_Toc327350074"/>
      <w:r>
        <w:t>Videowall mit Kinect</w:t>
      </w:r>
      <w:bookmarkEnd w:id="224"/>
      <w:bookmarkEnd w:id="225"/>
    </w:p>
    <w:p w:rsidR="005328B5" w:rsidRDefault="005328B5" w:rsidP="005328B5">
      <w:r>
        <w:t xml:space="preserve">Über die Videowall können sich Nutzer über verschiedene Themen (beispielsweise Poster von Bachelorarbeiten, das Mittagsmenu der Mensa oder das Wetter) informieren. In Zukunft sind auch Optionen wie z.B. Minispiele denkbar. Die Wall </w:t>
      </w:r>
      <w:proofErr w:type="gramStart"/>
      <w:r>
        <w:t>wird</w:t>
      </w:r>
      <w:proofErr w:type="gramEnd"/>
      <w:r>
        <w:t xml:space="preserve"> mittels Kinect gesteuert. Die dafür benötigten Daten werden durch WCF vom Service Server geladen.</w:t>
      </w:r>
    </w:p>
    <w:p w:rsidR="005328B5" w:rsidRDefault="005328B5" w:rsidP="005328B5">
      <w:pPr>
        <w:pStyle w:val="Heading4"/>
        <w:ind w:left="864" w:hanging="864"/>
      </w:pPr>
      <w:bookmarkStart w:id="226" w:name="_Toc325440868"/>
      <w:bookmarkStart w:id="227" w:name="_Toc327350075"/>
      <w:r>
        <w:t>Service Server mit Datenbank</w:t>
      </w:r>
      <w:bookmarkEnd w:id="226"/>
      <w:bookmarkEnd w:id="227"/>
    </w:p>
    <w:p w:rsidR="005328B5" w:rsidRDefault="005328B5" w:rsidP="005328B5">
      <w:r>
        <w:t xml:space="preserve">Auf dem Service Server werden die verschiedenen Daten, welche die Videowall benötigt, abgelegt. Diese können mittels WCF über den Webserver verwaltet oder auf </w:t>
      </w:r>
      <w:proofErr w:type="gramStart"/>
      <w:r>
        <w:t>der Videowall</w:t>
      </w:r>
      <w:proofErr w:type="gramEnd"/>
      <w:r>
        <w:t xml:space="preserve"> angezeigt werden.</w:t>
      </w:r>
    </w:p>
    <w:p w:rsidR="005328B5" w:rsidRDefault="005328B5" w:rsidP="005328B5">
      <w:r>
        <w:t>Dieser Server könnte auch in die Cloud (Windows Azure</w:t>
      </w:r>
      <w:r>
        <w:rPr>
          <w:rStyle w:val="FootnoteReference"/>
        </w:rPr>
        <w:footnoteReference w:id="23"/>
      </w:r>
      <w:r>
        <w:t>) ausgelagert werden, falls für die Daten kein eigener Server betrieben werden soll.</w:t>
      </w:r>
    </w:p>
    <w:p w:rsidR="005328B5" w:rsidRDefault="005328B5" w:rsidP="005328B5">
      <w:pPr>
        <w:pStyle w:val="Heading4"/>
        <w:ind w:left="864" w:hanging="864"/>
      </w:pPr>
      <w:bookmarkStart w:id="228" w:name="_Toc325440869"/>
      <w:bookmarkStart w:id="229" w:name="_Toc327350076"/>
      <w:r>
        <w:t>Webserver</w:t>
      </w:r>
      <w:bookmarkEnd w:id="228"/>
      <w:bookmarkEnd w:id="229"/>
    </w:p>
    <w:p w:rsidR="005328B5" w:rsidRDefault="005328B5" w:rsidP="005328B5">
      <w:r>
        <w:lastRenderedPageBreak/>
        <w:t>Der Webserver bietet einerseits eine Administrationsoberfläche für das Sekretariat an, um die Daten verwalten zu können. Dies aber nur, sofern die Daten nicht direkt in der Typo3 Datenbank des HSR Webauftritts</w:t>
      </w:r>
      <w:r>
        <w:rPr>
          <w:rStyle w:val="FootnoteReference"/>
        </w:rPr>
        <w:footnoteReference w:id="24"/>
      </w:r>
      <w:r>
        <w:t xml:space="preserve"> verwaltet werden (siehe auch TODO ref Typo3 Vorschlag). </w:t>
      </w:r>
      <w:r>
        <w:br/>
        <w:t xml:space="preserve">Andererseits können auf dem Webserver per Mobiltelefon spezifische Informationen zu den auf </w:t>
      </w:r>
      <w:proofErr w:type="gramStart"/>
      <w:r>
        <w:t>der Wall</w:t>
      </w:r>
      <w:proofErr w:type="gramEnd"/>
      <w:r>
        <w:t xml:space="preserve"> dargestellten Daten abgerufen werden. </w:t>
      </w:r>
      <w:r>
        <w:br/>
        <w:t>Beide Anforderungen sind einfach über einen Webserver realisierbar, es muss so keine zusätzliche Applikation auf den Zielgeräten installiert werden. Beide Verbindungen basieren auf dem Protokoll HTTPS. Die durch das Sekretariat getätigten Änderungen werden vom Webserver aus mittels WCF an den Service Server weitergeleitet.</w:t>
      </w:r>
    </w:p>
    <w:p w:rsidR="005328B5" w:rsidRDefault="005328B5" w:rsidP="005328B5">
      <w:pPr>
        <w:pStyle w:val="Heading4"/>
        <w:ind w:left="864" w:hanging="864"/>
      </w:pPr>
      <w:bookmarkStart w:id="230" w:name="_Toc325440871"/>
      <w:bookmarkStart w:id="231" w:name="_Toc327350077"/>
      <w:r>
        <w:t>Mobiltelefon</w:t>
      </w:r>
      <w:bookmarkEnd w:id="230"/>
      <w:bookmarkEnd w:id="231"/>
    </w:p>
    <w:p w:rsidR="005328B5" w:rsidRDefault="005328B5" w:rsidP="005328B5">
      <w:r>
        <w:t>Über den Browser des Mobiltelefons können spezifische Informationen zu den visualisierten Daten der Videowall abgerufen werden.</w:t>
      </w:r>
    </w:p>
    <w:p w:rsidR="005328B5" w:rsidRDefault="005328B5" w:rsidP="005328B5">
      <w:pPr>
        <w:pStyle w:val="Heading4"/>
        <w:ind w:left="864" w:hanging="864"/>
      </w:pPr>
      <w:bookmarkStart w:id="232" w:name="_Toc325440870"/>
      <w:bookmarkStart w:id="233" w:name="_Toc327350078"/>
      <w:r>
        <w:t>Sekretariats</w:t>
      </w:r>
      <w:bookmarkEnd w:id="232"/>
      <w:r>
        <w:t>-Computer</w:t>
      </w:r>
      <w:bookmarkEnd w:id="233"/>
    </w:p>
    <w:p w:rsidR="005328B5" w:rsidRPr="00670F2A" w:rsidRDefault="005328B5" w:rsidP="005328B5">
      <w:r>
        <w:t>Die Administrationsoberfläche kann über den Browser eines  Sekretariats-Computers aufgerufen werden. Über diese können die Daten der Videowall verwaltet werden.</w:t>
      </w:r>
    </w:p>
    <w:p w:rsidR="005328B5" w:rsidRDefault="005328B5" w:rsidP="005328B5"/>
    <w:p w:rsidR="005328B5" w:rsidRDefault="005328B5" w:rsidP="005328B5">
      <w:r>
        <w:br w:type="page"/>
      </w:r>
    </w:p>
    <w:p w:rsidR="005328B5" w:rsidRPr="00515852" w:rsidRDefault="005328B5" w:rsidP="005328B5">
      <w:pPr>
        <w:pStyle w:val="Heading3"/>
      </w:pPr>
      <w:bookmarkStart w:id="234" w:name="_Toc320620796"/>
      <w:bookmarkStart w:id="235" w:name="_Toc323885677"/>
      <w:bookmarkStart w:id="236" w:name="_Toc324860358"/>
      <w:bookmarkStart w:id="237" w:name="_Toc327350079"/>
      <w:bookmarkStart w:id="238" w:name="_Toc327350360"/>
      <w:r>
        <w:lastRenderedPageBreak/>
        <w:t>Daten</w:t>
      </w:r>
      <w:bookmarkEnd w:id="237"/>
      <w:bookmarkEnd w:id="238"/>
    </w:p>
    <w:p w:rsidR="005328B5" w:rsidRDefault="005328B5" w:rsidP="005328B5">
      <w:pPr>
        <w:pStyle w:val="Heading4"/>
        <w:ind w:left="864" w:hanging="864"/>
      </w:pPr>
      <w:bookmarkStart w:id="239" w:name="_Toc327350080"/>
      <w:r>
        <w:t>Prozessdiagramm</w:t>
      </w:r>
      <w:bookmarkEnd w:id="239"/>
    </w:p>
    <w:p w:rsidR="005328B5" w:rsidRDefault="005328B5" w:rsidP="005328B5">
      <w:pPr>
        <w:pStyle w:val="Heading5"/>
        <w:ind w:left="1008" w:hanging="1008"/>
      </w:pPr>
      <w:bookmarkStart w:id="240" w:name="_Toc327350081"/>
      <w:r>
        <w:t>Ist-Prozess</w:t>
      </w:r>
      <w:bookmarkEnd w:id="240"/>
    </w:p>
    <w:p w:rsidR="005328B5" w:rsidRPr="004D7AFF" w:rsidRDefault="005328B5" w:rsidP="005328B5">
      <w:r>
        <w:t>Die Poster durchlaufen, von ihrer Entstehung bis zu ihrer Ausstellung, den nachfolgenden Prozess:</w:t>
      </w:r>
    </w:p>
    <w:p w:rsidR="005328B5" w:rsidRDefault="005328B5" w:rsidP="005328B5">
      <w:pPr>
        <w:keepNext/>
      </w:pPr>
      <w:r>
        <w:rPr>
          <w:noProof/>
          <w:lang w:eastAsia="de-CH"/>
        </w:rPr>
        <w:drawing>
          <wp:inline distT="0" distB="0" distL="0" distR="0" wp14:anchorId="10F87111" wp14:editId="26165B31">
            <wp:extent cx="5486400" cy="3124200"/>
            <wp:effectExtent l="57150" t="38100" r="19050" b="95250"/>
            <wp:docPr id="293" name="Diagram 2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5328B5" w:rsidRDefault="005328B5" w:rsidP="005328B5">
      <w:pPr>
        <w:pStyle w:val="Caption"/>
      </w:pPr>
      <w:r>
        <w:t xml:space="preserve">Abbildung </w:t>
      </w:r>
      <w:fldSimple w:instr=" SEQ Abbildung \* ARABIC ">
        <w:r w:rsidR="003D2333">
          <w:rPr>
            <w:noProof/>
          </w:rPr>
          <w:t>24</w:t>
        </w:r>
      </w:fldSimple>
      <w:r>
        <w:t xml:space="preserve"> - Poster Ist-Prozess</w:t>
      </w:r>
    </w:p>
    <w:p w:rsidR="005328B5" w:rsidRDefault="005328B5" w:rsidP="005328B5">
      <w:pPr>
        <w:pStyle w:val="Heading5"/>
        <w:ind w:left="1008" w:hanging="1008"/>
      </w:pPr>
      <w:bookmarkStart w:id="241" w:name="_Toc327350082"/>
      <w:r>
        <w:t>Soll-Prozess</w:t>
      </w:r>
      <w:bookmarkEnd w:id="241"/>
    </w:p>
    <w:p w:rsidR="005328B5" w:rsidRPr="00D27893" w:rsidRDefault="005328B5" w:rsidP="005328B5">
      <w:r>
        <w:t xml:space="preserve">Auf </w:t>
      </w:r>
      <w:proofErr w:type="gramStart"/>
      <w:r>
        <w:t>der in Zukunft an der Hochschule installierten Videowall</w:t>
      </w:r>
      <w:proofErr w:type="gramEnd"/>
      <w:r>
        <w:t xml:space="preserve"> sollen die Bachelorposter aller Studiengänge verfügbar sein. Daher soll ein Poster in Zukunft den folgenden Prozess zu durchlaufen haben:</w:t>
      </w:r>
    </w:p>
    <w:p w:rsidR="005328B5" w:rsidRDefault="005328B5" w:rsidP="005328B5">
      <w:pPr>
        <w:keepNext/>
      </w:pPr>
      <w:r>
        <w:rPr>
          <w:noProof/>
          <w:lang w:eastAsia="de-CH"/>
        </w:rPr>
        <w:drawing>
          <wp:inline distT="0" distB="0" distL="0" distR="0" wp14:anchorId="42B51B40" wp14:editId="38E345C9">
            <wp:extent cx="5486400" cy="3152775"/>
            <wp:effectExtent l="57150" t="38100" r="38100" b="85725"/>
            <wp:docPr id="294" name="Diagram 2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rsidR="005328B5" w:rsidRPr="005F454F" w:rsidRDefault="005328B5" w:rsidP="005328B5">
      <w:pPr>
        <w:pStyle w:val="Caption"/>
      </w:pPr>
      <w:r>
        <w:t xml:space="preserve">Abbildung </w:t>
      </w:r>
      <w:fldSimple w:instr=" SEQ Abbildung \* ARABIC ">
        <w:r w:rsidR="003D2333">
          <w:rPr>
            <w:noProof/>
          </w:rPr>
          <w:t>25</w:t>
        </w:r>
      </w:fldSimple>
      <w:r>
        <w:t xml:space="preserve"> - Poster Soll-Prozess</w:t>
      </w:r>
    </w:p>
    <w:p w:rsidR="005328B5" w:rsidRDefault="005328B5" w:rsidP="005328B5">
      <w:pPr>
        <w:pStyle w:val="Heading4"/>
        <w:ind w:left="864" w:hanging="864"/>
      </w:pPr>
      <w:bookmarkStart w:id="242" w:name="_Ref326053702"/>
      <w:bookmarkStart w:id="243" w:name="_Toc327350083"/>
      <w:r>
        <w:lastRenderedPageBreak/>
        <w:t>Domain Models</w:t>
      </w:r>
      <w:bookmarkEnd w:id="242"/>
      <w:bookmarkEnd w:id="243"/>
    </w:p>
    <w:p w:rsidR="005328B5" w:rsidRDefault="005328B5" w:rsidP="005328B5">
      <w:r>
        <w:t xml:space="preserve">Auf </w:t>
      </w:r>
      <w:proofErr w:type="gramStart"/>
      <w:r>
        <w:t>der Videowall</w:t>
      </w:r>
      <w:proofErr w:type="gramEnd"/>
      <w:r>
        <w:t xml:space="preserve"> sollen verschiedene Inhalte präsentiert werden. Die Präsentation der Poster oder das Mittagsmenu sind Beispiele für solche Inhalte. Eine Anforderung an das Framework ist es daher, dass diese Inhalte hinzugefügt werden können. </w:t>
      </w:r>
    </w:p>
    <w:p w:rsidR="005328B5" w:rsidRPr="00725F01" w:rsidRDefault="005328B5" w:rsidP="005328B5">
      <w:pPr>
        <w:pStyle w:val="Heading5"/>
        <w:ind w:left="1008" w:hanging="1008"/>
      </w:pPr>
      <w:bookmarkStart w:id="244" w:name="_Toc327350084"/>
      <w:r>
        <w:t>Framework VideoWall</w:t>
      </w:r>
      <w:bookmarkEnd w:id="244"/>
    </w:p>
    <w:p w:rsidR="005328B5" w:rsidRDefault="005328B5" w:rsidP="005328B5">
      <w:r>
        <w:rPr>
          <w:noProof/>
          <w:lang w:eastAsia="de-CH"/>
        </w:rPr>
        <w:drawing>
          <wp:inline distT="0" distB="0" distL="0" distR="0" wp14:anchorId="01F8FA34" wp14:editId="47A3499F">
            <wp:extent cx="4800599" cy="2809875"/>
            <wp:effectExtent l="0" t="0" r="63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wall_application.png"/>
                    <pic:cNvPicPr/>
                  </pic:nvPicPr>
                  <pic:blipFill>
                    <a:blip r:embed="rId63">
                      <a:extLst>
                        <a:ext uri="{28A0092B-C50C-407E-A947-70E740481C1C}">
                          <a14:useLocalDpi xmlns:a14="http://schemas.microsoft.com/office/drawing/2010/main" val="0"/>
                        </a:ext>
                      </a:extLst>
                    </a:blip>
                    <a:stretch>
                      <a:fillRect/>
                    </a:stretch>
                  </pic:blipFill>
                  <pic:spPr>
                    <a:xfrm>
                      <a:off x="0" y="0"/>
                      <a:ext cx="4800599" cy="2809875"/>
                    </a:xfrm>
                    <a:prstGeom prst="rect">
                      <a:avLst/>
                    </a:prstGeom>
                  </pic:spPr>
                </pic:pic>
              </a:graphicData>
            </a:graphic>
          </wp:inline>
        </w:drawing>
      </w:r>
    </w:p>
    <w:p w:rsidR="005328B5" w:rsidRDefault="005328B5" w:rsidP="005328B5">
      <w:pPr>
        <w:pStyle w:val="Caption"/>
      </w:pPr>
      <w:bookmarkStart w:id="245" w:name="_Ref325466587"/>
      <w:r>
        <w:t xml:space="preserve">Abbildung </w:t>
      </w:r>
      <w:fldSimple w:instr=" SEQ Abbildung \* ARABIC ">
        <w:r w:rsidR="003D2333">
          <w:rPr>
            <w:noProof/>
          </w:rPr>
          <w:t>26</w:t>
        </w:r>
      </w:fldSimple>
      <w:r>
        <w:t xml:space="preserve"> - Domain Model VideoWall</w:t>
      </w:r>
      <w:bookmarkEnd w:id="245"/>
    </w:p>
    <w:p w:rsidR="005328B5" w:rsidRDefault="005328B5" w:rsidP="005328B5">
      <w:r>
        <w:t xml:space="preserve">Wie in </w:t>
      </w:r>
      <w:r>
        <w:fldChar w:fldCharType="begin"/>
      </w:r>
      <w:r>
        <w:instrText xml:space="preserve"> REF _Ref325466587 \h </w:instrText>
      </w:r>
      <w:r>
        <w:fldChar w:fldCharType="separate"/>
      </w:r>
      <w:r w:rsidR="003D2333">
        <w:t xml:space="preserve">Abbildung </w:t>
      </w:r>
      <w:r w:rsidR="003D2333">
        <w:rPr>
          <w:noProof/>
        </w:rPr>
        <w:t>26</w:t>
      </w:r>
      <w:r w:rsidR="003D2333">
        <w:t xml:space="preserve"> - Domain Model VideoWall</w:t>
      </w:r>
      <w:r>
        <w:fldChar w:fldCharType="end"/>
      </w:r>
      <w:r>
        <w:t xml:space="preserve"> ersichtlich ist, verwaltet die </w:t>
      </w:r>
      <w:r w:rsidRPr="00137EEC">
        <w:rPr>
          <w:i/>
        </w:rPr>
        <w:t>VideoWall</w:t>
      </w:r>
      <w:r>
        <w:t xml:space="preserve"> mehrere </w:t>
      </w:r>
      <w:r w:rsidRPr="00137EEC">
        <w:rPr>
          <w:i/>
        </w:rPr>
        <w:t>VideoWallApplications</w:t>
      </w:r>
      <w:r>
        <w:t xml:space="preserve">. Zudem wird immer eine </w:t>
      </w:r>
      <w:r w:rsidRPr="00137EEC">
        <w:rPr>
          <w:i/>
        </w:rPr>
        <w:t>VideoWallApplication</w:t>
      </w:r>
      <w:r>
        <w:t xml:space="preserve"> von </w:t>
      </w:r>
      <w:proofErr w:type="gramStart"/>
      <w:r>
        <w:t xml:space="preserve">der </w:t>
      </w:r>
      <w:r w:rsidRPr="00137EEC">
        <w:rPr>
          <w:i/>
        </w:rPr>
        <w:t>VideoWall</w:t>
      </w:r>
      <w:proofErr w:type="gramEnd"/>
      <w:r>
        <w:t xml:space="preserve"> angezeigt. </w:t>
      </w:r>
      <w:r>
        <w:br/>
        <w:t xml:space="preserve">Subklassen der </w:t>
      </w:r>
      <w:r w:rsidRPr="007861A8">
        <w:rPr>
          <w:i/>
        </w:rPr>
        <w:t>VideoWallApplication</w:t>
      </w:r>
      <w:r>
        <w:t xml:space="preserve"> sind die </w:t>
      </w:r>
      <w:r w:rsidRPr="007861A8">
        <w:rPr>
          <w:i/>
        </w:rPr>
        <w:t>PosterApplication</w:t>
      </w:r>
      <w:r>
        <w:t xml:space="preserve">, die </w:t>
      </w:r>
      <w:r w:rsidRPr="007861A8">
        <w:rPr>
          <w:i/>
        </w:rPr>
        <w:t>LunchMenuApplication</w:t>
      </w:r>
      <w:r>
        <w:t xml:space="preserve"> oder jeglicher denkbarer Inhalt, welcher auf </w:t>
      </w:r>
      <w:proofErr w:type="gramStart"/>
      <w:r>
        <w:t xml:space="preserve">der </w:t>
      </w:r>
      <w:r w:rsidRPr="005A59B1">
        <w:rPr>
          <w:i/>
        </w:rPr>
        <w:t>VideoWall</w:t>
      </w:r>
      <w:proofErr w:type="gramEnd"/>
      <w:r>
        <w:t xml:space="preserve"> präsentiert werden soll. Diese Inhalte werden durch die Subklasse </w:t>
      </w:r>
      <w:r w:rsidRPr="005A59B1">
        <w:rPr>
          <w:i/>
        </w:rPr>
        <w:t>AnyApplication</w:t>
      </w:r>
      <w:r>
        <w:t xml:space="preserve"> veranschaulicht. Eine Subklasse der </w:t>
      </w:r>
      <w:r w:rsidRPr="00A8006A">
        <w:rPr>
          <w:i/>
        </w:rPr>
        <w:t>VideoWallApplication</w:t>
      </w:r>
      <w:r>
        <w:t xml:space="preserve"> verfügt über folgende Attribute:</w:t>
      </w:r>
    </w:p>
    <w:tbl>
      <w:tblPr>
        <w:tblStyle w:val="MediumShading1-Accent1"/>
        <w:tblW w:w="0" w:type="auto"/>
        <w:tblLook w:val="04A0" w:firstRow="1" w:lastRow="0" w:firstColumn="1" w:lastColumn="0" w:noHBand="0" w:noVBand="1"/>
      </w:tblPr>
      <w:tblGrid>
        <w:gridCol w:w="1589"/>
        <w:gridCol w:w="4173"/>
        <w:gridCol w:w="3526"/>
      </w:tblGrid>
      <w:tr w:rsidR="005328B5" w:rsidTr="00532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5328B5" w:rsidRDefault="005328B5" w:rsidP="005328B5">
            <w:r>
              <w:t>Attribut</w:t>
            </w:r>
          </w:p>
        </w:tc>
        <w:tc>
          <w:tcPr>
            <w:tcW w:w="4173" w:type="dxa"/>
          </w:tcPr>
          <w:p w:rsidR="005328B5" w:rsidRDefault="005328B5" w:rsidP="005328B5">
            <w:pPr>
              <w:cnfStyle w:val="100000000000" w:firstRow="1" w:lastRow="0" w:firstColumn="0" w:lastColumn="0" w:oddVBand="0" w:evenVBand="0" w:oddHBand="0" w:evenHBand="0" w:firstRowFirstColumn="0" w:firstRowLastColumn="0" w:lastRowFirstColumn="0" w:lastRowLastColumn="0"/>
            </w:pPr>
            <w:r>
              <w:t>Beschreibung</w:t>
            </w:r>
          </w:p>
        </w:tc>
        <w:tc>
          <w:tcPr>
            <w:tcW w:w="3526" w:type="dxa"/>
          </w:tcPr>
          <w:p w:rsidR="005328B5" w:rsidRDefault="005328B5" w:rsidP="005328B5">
            <w:pPr>
              <w:cnfStyle w:val="100000000000" w:firstRow="1" w:lastRow="0" w:firstColumn="0" w:lastColumn="0" w:oddVBand="0" w:evenVBand="0" w:oddHBand="0" w:evenHBand="0" w:firstRowFirstColumn="0" w:firstRowLastColumn="0" w:lastRowFirstColumn="0" w:lastRowLastColumn="0"/>
            </w:pPr>
            <w:r>
              <w:t>Beispiel</w:t>
            </w:r>
          </w:p>
        </w:tc>
      </w:tr>
      <w:tr w:rsidR="005328B5"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5328B5" w:rsidRDefault="005328B5" w:rsidP="005328B5">
            <w:r>
              <w:t>DemomodeText</w:t>
            </w:r>
          </w:p>
        </w:tc>
        <w:tc>
          <w:tcPr>
            <w:tcW w:w="4173" w:type="dxa"/>
          </w:tcPr>
          <w:p w:rsidR="005328B5" w:rsidRDefault="005328B5" w:rsidP="005328B5">
            <w:pPr>
              <w:cnfStyle w:val="000000100000" w:firstRow="0" w:lastRow="0" w:firstColumn="0" w:lastColumn="0" w:oddVBand="0" w:evenVBand="0" w:oddHBand="1" w:evenHBand="0" w:firstRowFirstColumn="0" w:firstRowLastColumn="0" w:lastRowFirstColumn="0" w:lastRowLastColumn="0"/>
            </w:pPr>
            <w:r>
              <w:t>Der Teaser-Text, welcher im Demomodus angezeigt wird (siehe hierzu TODO Ref Entwurf Umsetzung Demomodus Teaser).</w:t>
            </w:r>
          </w:p>
        </w:tc>
        <w:tc>
          <w:tcPr>
            <w:tcW w:w="3526" w:type="dxa"/>
          </w:tcPr>
          <w:p w:rsidR="005328B5" w:rsidRDefault="005328B5" w:rsidP="005328B5">
            <w:pPr>
              <w:cnfStyle w:val="000000100000" w:firstRow="0" w:lastRow="0" w:firstColumn="0" w:lastColumn="0" w:oddVBand="0" w:evenVBand="0" w:oddHBand="1" w:evenHBand="0" w:firstRowFirstColumn="0" w:firstRowLastColumn="0" w:lastRowFirstColumn="0" w:lastRowLastColumn="0"/>
            </w:pPr>
            <w:r>
              <w:t>Hunger?</w:t>
            </w:r>
          </w:p>
        </w:tc>
      </w:tr>
      <w:tr w:rsidR="005328B5" w:rsidTr="005328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5328B5" w:rsidRDefault="005328B5" w:rsidP="005328B5">
            <w:r>
              <w:t>MainView</w:t>
            </w:r>
          </w:p>
        </w:tc>
        <w:tc>
          <w:tcPr>
            <w:tcW w:w="4173" w:type="dxa"/>
          </w:tcPr>
          <w:p w:rsidR="005328B5" w:rsidRDefault="005328B5" w:rsidP="005328B5">
            <w:pPr>
              <w:cnfStyle w:val="000000010000" w:firstRow="0" w:lastRow="0" w:firstColumn="0" w:lastColumn="0" w:oddVBand="0" w:evenVBand="0" w:oddHBand="0" w:evenHBand="1" w:firstRowFirstColumn="0" w:firstRowLastColumn="0" w:lastRowFirstColumn="0" w:lastRowLastColumn="0"/>
            </w:pPr>
            <w:r>
              <w:t>Die View, welche als Einstiegspunkt in die Applikation dient.</w:t>
            </w:r>
          </w:p>
        </w:tc>
        <w:tc>
          <w:tcPr>
            <w:tcW w:w="3526" w:type="dxa"/>
          </w:tcPr>
          <w:p w:rsidR="005328B5" w:rsidRDefault="005328B5" w:rsidP="005328B5">
            <w:pPr>
              <w:cnfStyle w:val="000000010000" w:firstRow="0" w:lastRow="0" w:firstColumn="0" w:lastColumn="0" w:oddVBand="0" w:evenVBand="0" w:oddHBand="0" w:evenHBand="1" w:firstRowFirstColumn="0" w:firstRowLastColumn="0" w:lastRowFirstColumn="0" w:lastRowLastColumn="0"/>
            </w:pPr>
            <w:r>
              <w:t>-</w:t>
            </w:r>
          </w:p>
        </w:tc>
      </w:tr>
      <w:tr w:rsidR="005328B5"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5328B5" w:rsidRDefault="005328B5" w:rsidP="005328B5">
            <w:r>
              <w:t>Name</w:t>
            </w:r>
          </w:p>
        </w:tc>
        <w:tc>
          <w:tcPr>
            <w:tcW w:w="4173" w:type="dxa"/>
          </w:tcPr>
          <w:p w:rsidR="005328B5" w:rsidRDefault="005328B5" w:rsidP="005328B5">
            <w:pPr>
              <w:cnfStyle w:val="000000100000" w:firstRow="0" w:lastRow="0" w:firstColumn="0" w:lastColumn="0" w:oddVBand="0" w:evenVBand="0" w:oddHBand="1" w:evenHBand="0" w:firstRowFirstColumn="0" w:firstRowLastColumn="0" w:lastRowFirstColumn="0" w:lastRowLastColumn="0"/>
            </w:pPr>
            <w:r>
              <w:t>Der Name der Applikation.</w:t>
            </w:r>
          </w:p>
        </w:tc>
        <w:tc>
          <w:tcPr>
            <w:tcW w:w="3526" w:type="dxa"/>
          </w:tcPr>
          <w:p w:rsidR="005328B5" w:rsidRDefault="005328B5" w:rsidP="005328B5">
            <w:pPr>
              <w:cnfStyle w:val="000000100000" w:firstRow="0" w:lastRow="0" w:firstColumn="0" w:lastColumn="0" w:oddVBand="0" w:evenVBand="0" w:oddHBand="1" w:evenHBand="0" w:firstRowFirstColumn="0" w:firstRowLastColumn="0" w:lastRowFirstColumn="0" w:lastRowLastColumn="0"/>
            </w:pPr>
            <w:r>
              <w:t>Mittagsmenu</w:t>
            </w:r>
          </w:p>
        </w:tc>
      </w:tr>
    </w:tbl>
    <w:p w:rsidR="005328B5" w:rsidRDefault="005328B5" w:rsidP="005328B5">
      <w:pPr>
        <w:pStyle w:val="Caption"/>
      </w:pPr>
      <w:r>
        <w:t xml:space="preserve">Tabelle </w:t>
      </w:r>
      <w:fldSimple w:instr=" SEQ Tabelle \* ARABIC ">
        <w:r w:rsidR="003D2333">
          <w:rPr>
            <w:noProof/>
          </w:rPr>
          <w:t>10</w:t>
        </w:r>
      </w:fldSimple>
      <w:r>
        <w:t xml:space="preserve"> - </w:t>
      </w:r>
      <w:r w:rsidRPr="00F86148">
        <w:t>Attribute VideoWallApplication</w:t>
      </w:r>
    </w:p>
    <w:p w:rsidR="005328B5" w:rsidRDefault="005328B5" w:rsidP="005328B5">
      <w:r>
        <w:t xml:space="preserve">Wie die Attribute auf GUI-Ebene eingesetzt werden, kann im Kapitel </w:t>
      </w:r>
      <w:r>
        <w:fldChar w:fldCharType="begin"/>
      </w:r>
      <w:r>
        <w:instrText xml:space="preserve"> REF _Ref327254855 \r \h </w:instrText>
      </w:r>
      <w:r>
        <w:fldChar w:fldCharType="separate"/>
      </w:r>
      <w:r w:rsidR="003D2333">
        <w:t>I.5.4.3</w:t>
      </w:r>
      <w:r>
        <w:fldChar w:fldCharType="end"/>
      </w:r>
      <w:r>
        <w:t xml:space="preserve"> </w:t>
      </w:r>
      <w:r>
        <w:fldChar w:fldCharType="begin"/>
      </w:r>
      <w:r>
        <w:instrText xml:space="preserve"> REF _Ref327254855 \h </w:instrText>
      </w:r>
      <w:r>
        <w:fldChar w:fldCharType="separate"/>
      </w:r>
      <w:r w:rsidR="003D2333">
        <w:t xml:space="preserve">Screen </w:t>
      </w:r>
      <w:r w:rsidR="003D2333" w:rsidRPr="00126AB2">
        <w:t>Map</w:t>
      </w:r>
      <w:r>
        <w:fldChar w:fldCharType="end"/>
      </w:r>
      <w:r>
        <w:t xml:space="preserve"> nachgelesen werden.</w:t>
      </w:r>
    </w:p>
    <w:p w:rsidR="005328B5" w:rsidRDefault="005328B5" w:rsidP="005328B5">
      <w:pPr>
        <w:pStyle w:val="Heading5"/>
        <w:ind w:left="1008" w:hanging="1008"/>
      </w:pPr>
      <w:bookmarkStart w:id="246" w:name="_Toc327350085"/>
      <w:r>
        <w:t>PosterApplication</w:t>
      </w:r>
      <w:bookmarkEnd w:id="246"/>
    </w:p>
    <w:p w:rsidR="005328B5" w:rsidRDefault="005328B5" w:rsidP="005328B5">
      <w:pPr>
        <w:keepNext/>
      </w:pPr>
      <w:r>
        <w:rPr>
          <w:noProof/>
          <w:lang w:eastAsia="de-CH"/>
        </w:rPr>
        <w:drawing>
          <wp:inline distT="0" distB="0" distL="0" distR="0" wp14:anchorId="5E4C4376" wp14:editId="2EC4E986">
            <wp:extent cx="3295650" cy="1485900"/>
            <wp:effectExtent l="0" t="0" r="0" b="0"/>
            <wp:docPr id="296"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95650" cy="1485900"/>
                    </a:xfrm>
                    <a:prstGeom prst="rect">
                      <a:avLst/>
                    </a:prstGeom>
                    <a:noFill/>
                    <a:ln>
                      <a:noFill/>
                    </a:ln>
                  </pic:spPr>
                </pic:pic>
              </a:graphicData>
            </a:graphic>
          </wp:inline>
        </w:drawing>
      </w:r>
    </w:p>
    <w:p w:rsidR="005328B5" w:rsidRDefault="005328B5" w:rsidP="005328B5">
      <w:pPr>
        <w:pStyle w:val="Caption"/>
      </w:pPr>
      <w:r>
        <w:t xml:space="preserve">Abbildung </w:t>
      </w:r>
      <w:fldSimple w:instr=" SEQ Abbildung \* ARABIC ">
        <w:r w:rsidR="003D2333">
          <w:rPr>
            <w:noProof/>
          </w:rPr>
          <w:t>27</w:t>
        </w:r>
      </w:fldSimple>
      <w:r>
        <w:t xml:space="preserve"> - </w:t>
      </w:r>
      <w:r w:rsidRPr="002D2B1C">
        <w:t>Domain Model PosterApplication</w:t>
      </w:r>
    </w:p>
    <w:p w:rsidR="005328B5" w:rsidRDefault="005328B5" w:rsidP="005328B5">
      <w:r>
        <w:t xml:space="preserve">Die </w:t>
      </w:r>
      <w:r w:rsidRPr="00414C83">
        <w:rPr>
          <w:i/>
        </w:rPr>
        <w:t>PosterApplication</w:t>
      </w:r>
      <w:r>
        <w:t xml:space="preserve"> verwaltet ihrerseits </w:t>
      </w:r>
      <w:r w:rsidRPr="00414C83">
        <w:rPr>
          <w:i/>
        </w:rPr>
        <w:t>Poster</w:t>
      </w:r>
      <w:r>
        <w:rPr>
          <w:i/>
        </w:rPr>
        <w:t>s</w:t>
      </w:r>
      <w:r>
        <w:t xml:space="preserve">. Ein </w:t>
      </w:r>
      <w:r w:rsidRPr="00414C83">
        <w:rPr>
          <w:i/>
        </w:rPr>
        <w:t>Poster</w:t>
      </w:r>
      <w:r>
        <w:t xml:space="preserve"> verfügt über folgende Attribute:</w:t>
      </w:r>
    </w:p>
    <w:tbl>
      <w:tblPr>
        <w:tblStyle w:val="MediumShading1-Accent1"/>
        <w:tblW w:w="0" w:type="auto"/>
        <w:tblLook w:val="04A0" w:firstRow="1" w:lastRow="0" w:firstColumn="1" w:lastColumn="0" w:noHBand="0" w:noVBand="1"/>
      </w:tblPr>
      <w:tblGrid>
        <w:gridCol w:w="1520"/>
        <w:gridCol w:w="4258"/>
        <w:gridCol w:w="3510"/>
      </w:tblGrid>
      <w:tr w:rsidR="005328B5" w:rsidTr="00532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5328B5" w:rsidRDefault="005328B5" w:rsidP="005328B5">
            <w:r>
              <w:lastRenderedPageBreak/>
              <w:t>Attribut</w:t>
            </w:r>
          </w:p>
        </w:tc>
        <w:tc>
          <w:tcPr>
            <w:tcW w:w="4258" w:type="dxa"/>
          </w:tcPr>
          <w:p w:rsidR="005328B5" w:rsidRDefault="005328B5" w:rsidP="005328B5">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5328B5" w:rsidRDefault="005328B5" w:rsidP="005328B5">
            <w:pPr>
              <w:cnfStyle w:val="100000000000" w:firstRow="1" w:lastRow="0" w:firstColumn="0" w:lastColumn="0" w:oddVBand="0" w:evenVBand="0" w:oddHBand="0" w:evenHBand="0" w:firstRowFirstColumn="0" w:firstRowLastColumn="0" w:lastRowFirstColumn="0" w:lastRowLastColumn="0"/>
            </w:pPr>
            <w:r>
              <w:t>Beispiel</w:t>
            </w:r>
          </w:p>
        </w:tc>
      </w:tr>
      <w:tr w:rsidR="005328B5"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5328B5" w:rsidRDefault="005328B5" w:rsidP="005328B5">
            <w:r>
              <w:t>Authors</w:t>
            </w:r>
          </w:p>
        </w:tc>
        <w:tc>
          <w:tcPr>
            <w:tcW w:w="4258" w:type="dxa"/>
          </w:tcPr>
          <w:p w:rsidR="005328B5" w:rsidRDefault="005328B5" w:rsidP="005328B5">
            <w:pPr>
              <w:cnfStyle w:val="000000100000" w:firstRow="0" w:lastRow="0" w:firstColumn="0" w:lastColumn="0" w:oddVBand="0" w:evenVBand="0" w:oddHBand="1" w:evenHBand="0" w:firstRowFirstColumn="0" w:firstRowLastColumn="0" w:lastRowFirstColumn="0" w:lastRowLastColumn="0"/>
            </w:pPr>
            <w:r>
              <w:t>Die Namen der Autoren, welche das Poster erstellt haben.</w:t>
            </w:r>
          </w:p>
        </w:tc>
        <w:tc>
          <w:tcPr>
            <w:tcW w:w="3510" w:type="dxa"/>
          </w:tcPr>
          <w:p w:rsidR="005328B5" w:rsidRDefault="005328B5" w:rsidP="005328B5">
            <w:pPr>
              <w:cnfStyle w:val="000000100000" w:firstRow="0" w:lastRow="0" w:firstColumn="0" w:lastColumn="0" w:oddVBand="0" w:evenVBand="0" w:oddHBand="1" w:evenHBand="0" w:firstRowFirstColumn="0" w:firstRowLastColumn="0" w:lastRowFirstColumn="0" w:lastRowLastColumn="0"/>
            </w:pPr>
            <w:r>
              <w:t>Lukas Elmer, Christina Heidt, Delia Treichler</w:t>
            </w:r>
          </w:p>
        </w:tc>
      </w:tr>
      <w:tr w:rsidR="005328B5" w:rsidTr="005328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5328B5" w:rsidRDefault="005328B5" w:rsidP="005328B5">
            <w:r>
              <w:t>DatePublished</w:t>
            </w:r>
          </w:p>
        </w:tc>
        <w:tc>
          <w:tcPr>
            <w:tcW w:w="4258" w:type="dxa"/>
          </w:tcPr>
          <w:p w:rsidR="005328B5" w:rsidRDefault="005328B5" w:rsidP="005328B5">
            <w:pPr>
              <w:cnfStyle w:val="000000010000" w:firstRow="0" w:lastRow="0" w:firstColumn="0" w:lastColumn="0" w:oddVBand="0" w:evenVBand="0" w:oddHBand="0" w:evenHBand="1" w:firstRowFirstColumn="0" w:firstRowLastColumn="0" w:lastRowFirstColumn="0" w:lastRowLastColumn="0"/>
            </w:pPr>
            <w:r>
              <w:t>Das Datum der Publikation des Posters.</w:t>
            </w:r>
          </w:p>
        </w:tc>
        <w:tc>
          <w:tcPr>
            <w:tcW w:w="3510" w:type="dxa"/>
          </w:tcPr>
          <w:p w:rsidR="005328B5" w:rsidRDefault="005328B5" w:rsidP="005328B5">
            <w:pPr>
              <w:cnfStyle w:val="000000010000" w:firstRow="0" w:lastRow="0" w:firstColumn="0" w:lastColumn="0" w:oddVBand="0" w:evenVBand="0" w:oddHBand="0" w:evenHBand="1" w:firstRowFirstColumn="0" w:firstRowLastColumn="0" w:lastRowFirstColumn="0" w:lastRowLastColumn="0"/>
            </w:pPr>
            <w:r>
              <w:t>24.05.2012</w:t>
            </w:r>
          </w:p>
        </w:tc>
      </w:tr>
      <w:tr w:rsidR="005328B5"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5328B5" w:rsidRDefault="005328B5" w:rsidP="005328B5">
            <w:r>
              <w:t>DegreeCourse</w:t>
            </w:r>
          </w:p>
        </w:tc>
        <w:tc>
          <w:tcPr>
            <w:tcW w:w="4258" w:type="dxa"/>
          </w:tcPr>
          <w:p w:rsidR="005328B5" w:rsidRDefault="005328B5" w:rsidP="005328B5">
            <w:pPr>
              <w:cnfStyle w:val="000000100000" w:firstRow="0" w:lastRow="0" w:firstColumn="0" w:lastColumn="0" w:oddVBand="0" w:evenVBand="0" w:oddHBand="1" w:evenHBand="0" w:firstRowFirstColumn="0" w:firstRowLastColumn="0" w:lastRowFirstColumn="0" w:lastRowLastColumn="0"/>
            </w:pPr>
            <w:r>
              <w:t>Der Studiengang, für welchen das Poster erstellt wurde.</w:t>
            </w:r>
          </w:p>
        </w:tc>
        <w:tc>
          <w:tcPr>
            <w:tcW w:w="3510" w:type="dxa"/>
          </w:tcPr>
          <w:p w:rsidR="005328B5" w:rsidRDefault="005328B5" w:rsidP="005328B5">
            <w:pPr>
              <w:cnfStyle w:val="000000100000" w:firstRow="0" w:lastRow="0" w:firstColumn="0" w:lastColumn="0" w:oddVBand="0" w:evenVBand="0" w:oddHBand="1" w:evenHBand="0" w:firstRowFirstColumn="0" w:firstRowLastColumn="0" w:lastRowFirstColumn="0" w:lastRowLastColumn="0"/>
            </w:pPr>
            <w:r>
              <w:t>Informatik</w:t>
            </w:r>
          </w:p>
        </w:tc>
      </w:tr>
      <w:tr w:rsidR="005328B5" w:rsidTr="005328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5328B5" w:rsidRDefault="005328B5" w:rsidP="005328B5">
            <w:r>
              <w:t>Document</w:t>
            </w:r>
          </w:p>
        </w:tc>
        <w:tc>
          <w:tcPr>
            <w:tcW w:w="4258" w:type="dxa"/>
          </w:tcPr>
          <w:p w:rsidR="005328B5" w:rsidRDefault="005328B5" w:rsidP="005328B5">
            <w:pPr>
              <w:cnfStyle w:val="000000010000" w:firstRow="0" w:lastRow="0" w:firstColumn="0" w:lastColumn="0" w:oddVBand="0" w:evenVBand="0" w:oddHBand="0" w:evenHBand="1" w:firstRowFirstColumn="0" w:firstRowLastColumn="0" w:lastRowFirstColumn="0" w:lastRowLastColumn="0"/>
            </w:pPr>
            <w:r>
              <w:t>Das Poster selbst.</w:t>
            </w:r>
          </w:p>
        </w:tc>
        <w:tc>
          <w:tcPr>
            <w:tcW w:w="3510" w:type="dxa"/>
          </w:tcPr>
          <w:p w:rsidR="005328B5" w:rsidRDefault="005328B5" w:rsidP="005328B5">
            <w:pPr>
              <w:cnfStyle w:val="000000010000" w:firstRow="0" w:lastRow="0" w:firstColumn="0" w:lastColumn="0" w:oddVBand="0" w:evenVBand="0" w:oddHBand="0" w:evenHBand="1" w:firstRowFirstColumn="0" w:firstRowLastColumn="0" w:lastRowFirstColumn="0" w:lastRowLastColumn="0"/>
            </w:pPr>
            <w:r>
              <w:t>-</w:t>
            </w:r>
          </w:p>
        </w:tc>
      </w:tr>
      <w:tr w:rsidR="005328B5"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5328B5" w:rsidRDefault="005328B5" w:rsidP="005328B5">
            <w:r>
              <w:t>Name</w:t>
            </w:r>
          </w:p>
        </w:tc>
        <w:tc>
          <w:tcPr>
            <w:tcW w:w="4258" w:type="dxa"/>
          </w:tcPr>
          <w:p w:rsidR="005328B5" w:rsidRDefault="005328B5" w:rsidP="005328B5">
            <w:pPr>
              <w:cnfStyle w:val="000000100000" w:firstRow="0" w:lastRow="0" w:firstColumn="0" w:lastColumn="0" w:oddVBand="0" w:evenVBand="0" w:oddHBand="1" w:evenHBand="0" w:firstRowFirstColumn="0" w:firstRowLastColumn="0" w:lastRowFirstColumn="0" w:lastRowLastColumn="0"/>
            </w:pPr>
            <w:r>
              <w:t>Der Name der Arbeit.</w:t>
            </w:r>
          </w:p>
        </w:tc>
        <w:tc>
          <w:tcPr>
            <w:tcW w:w="3510" w:type="dxa"/>
          </w:tcPr>
          <w:p w:rsidR="005328B5" w:rsidRDefault="005328B5" w:rsidP="005328B5">
            <w:pPr>
              <w:cnfStyle w:val="000000100000" w:firstRow="0" w:lastRow="0" w:firstColumn="0" w:lastColumn="0" w:oddVBand="0" w:evenVBand="0" w:oddHBand="1" w:evenHBand="0" w:firstRowFirstColumn="0" w:firstRowLastColumn="0" w:lastRowFirstColumn="0" w:lastRowLastColumn="0"/>
            </w:pPr>
            <w:r>
              <w:t>HSR Videowall</w:t>
            </w:r>
          </w:p>
        </w:tc>
      </w:tr>
    </w:tbl>
    <w:p w:rsidR="005328B5" w:rsidRDefault="005328B5" w:rsidP="005328B5">
      <w:pPr>
        <w:pStyle w:val="Caption"/>
      </w:pPr>
      <w:r>
        <w:t xml:space="preserve">Tabelle </w:t>
      </w:r>
      <w:fldSimple w:instr=" SEQ Tabelle \* ARABIC ">
        <w:r w:rsidR="003D2333">
          <w:rPr>
            <w:noProof/>
          </w:rPr>
          <w:t>11</w:t>
        </w:r>
      </w:fldSimple>
      <w:r>
        <w:t xml:space="preserve"> - Attribute PosterApplication</w:t>
      </w:r>
    </w:p>
    <w:p w:rsidR="005328B5" w:rsidRDefault="005328B5" w:rsidP="005328B5">
      <w:pPr>
        <w:pStyle w:val="Heading5"/>
        <w:ind w:left="1008" w:hanging="1008"/>
      </w:pPr>
      <w:bookmarkStart w:id="247" w:name="_Toc327350086"/>
      <w:r>
        <w:t>LunchMenuApplication</w:t>
      </w:r>
      <w:bookmarkEnd w:id="247"/>
    </w:p>
    <w:p w:rsidR="005328B5" w:rsidRDefault="005328B5" w:rsidP="005328B5">
      <w:r>
        <w:rPr>
          <w:noProof/>
          <w:lang w:eastAsia="de-CH"/>
        </w:rPr>
        <w:drawing>
          <wp:inline distT="0" distB="0" distL="0" distR="0" wp14:anchorId="533F837C" wp14:editId="46A402AA">
            <wp:extent cx="4905374" cy="12573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_menu.png"/>
                    <pic:cNvPicPr/>
                  </pic:nvPicPr>
                  <pic:blipFill>
                    <a:blip r:embed="rId65">
                      <a:extLst>
                        <a:ext uri="{28A0092B-C50C-407E-A947-70E740481C1C}">
                          <a14:useLocalDpi xmlns:a14="http://schemas.microsoft.com/office/drawing/2010/main" val="0"/>
                        </a:ext>
                      </a:extLst>
                    </a:blip>
                    <a:stretch>
                      <a:fillRect/>
                    </a:stretch>
                  </pic:blipFill>
                  <pic:spPr>
                    <a:xfrm>
                      <a:off x="0" y="0"/>
                      <a:ext cx="4905374" cy="1257300"/>
                    </a:xfrm>
                    <a:prstGeom prst="rect">
                      <a:avLst/>
                    </a:prstGeom>
                  </pic:spPr>
                </pic:pic>
              </a:graphicData>
            </a:graphic>
          </wp:inline>
        </w:drawing>
      </w:r>
    </w:p>
    <w:p w:rsidR="005328B5" w:rsidRDefault="005328B5" w:rsidP="005328B5">
      <w:pPr>
        <w:pStyle w:val="Caption"/>
      </w:pPr>
      <w:r>
        <w:t xml:space="preserve">Abbildung </w:t>
      </w:r>
      <w:fldSimple w:instr=" SEQ Abbildung \* ARABIC ">
        <w:r w:rsidR="003D2333">
          <w:rPr>
            <w:noProof/>
          </w:rPr>
          <w:t>28</w:t>
        </w:r>
      </w:fldSimple>
      <w:r>
        <w:t xml:space="preserve"> - Domain Model LunchMenuApplication</w:t>
      </w:r>
    </w:p>
    <w:p w:rsidR="005328B5" w:rsidRDefault="005328B5" w:rsidP="005328B5">
      <w:r>
        <w:t xml:space="preserve">Die </w:t>
      </w:r>
      <w:r w:rsidRPr="00414C83">
        <w:rPr>
          <w:i/>
        </w:rPr>
        <w:t>LunchMenuApplication</w:t>
      </w:r>
      <w:r>
        <w:t xml:space="preserve"> verwaltet das </w:t>
      </w:r>
      <w:r w:rsidRPr="00414C83">
        <w:rPr>
          <w:i/>
        </w:rPr>
        <w:t>Lunchmenu</w:t>
      </w:r>
      <w:r>
        <w:t>. Dieses verfügt über folgende Attribute:</w:t>
      </w:r>
    </w:p>
    <w:tbl>
      <w:tblPr>
        <w:tblStyle w:val="LightList-Accent1"/>
        <w:tblW w:w="0" w:type="auto"/>
        <w:tblLook w:val="04A0" w:firstRow="1" w:lastRow="0" w:firstColumn="1" w:lastColumn="0" w:noHBand="0" w:noVBand="1"/>
      </w:tblPr>
      <w:tblGrid>
        <w:gridCol w:w="1247"/>
        <w:gridCol w:w="4531"/>
        <w:gridCol w:w="3510"/>
      </w:tblGrid>
      <w:tr w:rsidR="005328B5" w:rsidTr="00532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5328B5" w:rsidRDefault="005328B5" w:rsidP="005328B5">
            <w:r>
              <w:t>Attribut</w:t>
            </w:r>
          </w:p>
        </w:tc>
        <w:tc>
          <w:tcPr>
            <w:tcW w:w="4531" w:type="dxa"/>
          </w:tcPr>
          <w:p w:rsidR="005328B5" w:rsidRDefault="005328B5" w:rsidP="005328B5">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5328B5" w:rsidRDefault="005328B5" w:rsidP="005328B5">
            <w:pPr>
              <w:cnfStyle w:val="100000000000" w:firstRow="1" w:lastRow="0" w:firstColumn="0" w:lastColumn="0" w:oddVBand="0" w:evenVBand="0" w:oddHBand="0" w:evenHBand="0" w:firstRowFirstColumn="0" w:firstRowLastColumn="0" w:lastRowFirstColumn="0" w:lastRowLastColumn="0"/>
            </w:pPr>
            <w:r>
              <w:t>Beispiel</w:t>
            </w:r>
          </w:p>
        </w:tc>
      </w:tr>
      <w:tr w:rsidR="005328B5"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5328B5" w:rsidRDefault="005328B5" w:rsidP="005328B5">
            <w:r>
              <w:t>Date</w:t>
            </w:r>
          </w:p>
        </w:tc>
        <w:tc>
          <w:tcPr>
            <w:tcW w:w="4531" w:type="dxa"/>
          </w:tcPr>
          <w:p w:rsidR="005328B5" w:rsidRDefault="005328B5" w:rsidP="005328B5">
            <w:pPr>
              <w:cnfStyle w:val="000000100000" w:firstRow="0" w:lastRow="0" w:firstColumn="0" w:lastColumn="0" w:oddVBand="0" w:evenVBand="0" w:oddHBand="1" w:evenHBand="0" w:firstRowFirstColumn="0" w:firstRowLastColumn="0" w:lastRowFirstColumn="0" w:lastRowLastColumn="0"/>
            </w:pPr>
            <w:r>
              <w:t>Das Datum des Lunchmenus. Dabei handelt es sich immer um das Datum des aktuellen Tags.</w:t>
            </w:r>
          </w:p>
        </w:tc>
        <w:tc>
          <w:tcPr>
            <w:tcW w:w="3510" w:type="dxa"/>
          </w:tcPr>
          <w:p w:rsidR="005328B5" w:rsidRDefault="005328B5" w:rsidP="005328B5">
            <w:pPr>
              <w:cnfStyle w:val="000000100000" w:firstRow="0" w:lastRow="0" w:firstColumn="0" w:lastColumn="0" w:oddVBand="0" w:evenVBand="0" w:oddHBand="1" w:evenHBand="0" w:firstRowFirstColumn="0" w:firstRowLastColumn="0" w:lastRowFirstColumn="0" w:lastRowLastColumn="0"/>
            </w:pPr>
            <w:r>
              <w:t>22.05.2012</w:t>
            </w:r>
          </w:p>
        </w:tc>
      </w:tr>
    </w:tbl>
    <w:p w:rsidR="005328B5" w:rsidRDefault="005328B5" w:rsidP="005328B5">
      <w:pPr>
        <w:pStyle w:val="Caption"/>
      </w:pPr>
      <w:r>
        <w:t xml:space="preserve">Tabelle </w:t>
      </w:r>
      <w:fldSimple w:instr=" SEQ Tabelle \* ARABIC ">
        <w:r w:rsidR="003D2333">
          <w:rPr>
            <w:noProof/>
          </w:rPr>
          <w:t>12</w:t>
        </w:r>
      </w:fldSimple>
      <w:r>
        <w:t xml:space="preserve"> - Attribute LunchMenu</w:t>
      </w:r>
    </w:p>
    <w:p w:rsidR="005328B5" w:rsidRDefault="005328B5" w:rsidP="005328B5">
      <w:r>
        <w:t xml:space="preserve">Das </w:t>
      </w:r>
      <w:r w:rsidRPr="00E857FF">
        <w:rPr>
          <w:i/>
        </w:rPr>
        <w:t>LunchMenu</w:t>
      </w:r>
      <w:r>
        <w:t xml:space="preserve"> selber bietet verschiedene </w:t>
      </w:r>
      <w:r w:rsidRPr="00E857FF">
        <w:rPr>
          <w:i/>
        </w:rPr>
        <w:t>Dishes</w:t>
      </w:r>
      <w:r>
        <w:t xml:space="preserve"> an. Ein </w:t>
      </w:r>
      <w:r>
        <w:rPr>
          <w:i/>
        </w:rPr>
        <w:t>Dish</w:t>
      </w:r>
      <w:r>
        <w:t xml:space="preserve"> hat folgende Attribute:</w:t>
      </w:r>
    </w:p>
    <w:tbl>
      <w:tblPr>
        <w:tblStyle w:val="LightList-Accent1"/>
        <w:tblW w:w="0" w:type="auto"/>
        <w:tblLook w:val="04A0" w:firstRow="1" w:lastRow="0" w:firstColumn="1" w:lastColumn="0" w:noHBand="0" w:noVBand="1"/>
      </w:tblPr>
      <w:tblGrid>
        <w:gridCol w:w="1247"/>
        <w:gridCol w:w="4531"/>
        <w:gridCol w:w="3510"/>
      </w:tblGrid>
      <w:tr w:rsidR="005328B5" w:rsidTr="00532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5328B5" w:rsidRDefault="005328B5" w:rsidP="005328B5">
            <w:r>
              <w:t>Attribut</w:t>
            </w:r>
          </w:p>
        </w:tc>
        <w:tc>
          <w:tcPr>
            <w:tcW w:w="4531" w:type="dxa"/>
          </w:tcPr>
          <w:p w:rsidR="005328B5" w:rsidRDefault="005328B5" w:rsidP="005328B5">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5328B5" w:rsidRDefault="005328B5" w:rsidP="005328B5">
            <w:pPr>
              <w:cnfStyle w:val="100000000000" w:firstRow="1" w:lastRow="0" w:firstColumn="0" w:lastColumn="0" w:oddVBand="0" w:evenVBand="0" w:oddHBand="0" w:evenHBand="0" w:firstRowFirstColumn="0" w:firstRowLastColumn="0" w:lastRowFirstColumn="0" w:lastRowLastColumn="0"/>
            </w:pPr>
            <w:r>
              <w:t>Beispiel</w:t>
            </w:r>
          </w:p>
        </w:tc>
      </w:tr>
      <w:tr w:rsidR="005328B5"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5328B5" w:rsidRDefault="005328B5" w:rsidP="005328B5">
            <w:r>
              <w:t>Name</w:t>
            </w:r>
          </w:p>
        </w:tc>
        <w:tc>
          <w:tcPr>
            <w:tcW w:w="4531" w:type="dxa"/>
          </w:tcPr>
          <w:p w:rsidR="005328B5" w:rsidRDefault="005328B5" w:rsidP="005328B5">
            <w:pPr>
              <w:cnfStyle w:val="000000100000" w:firstRow="0" w:lastRow="0" w:firstColumn="0" w:lastColumn="0" w:oddVBand="0" w:evenVBand="0" w:oddHBand="1" w:evenHBand="0" w:firstRowFirstColumn="0" w:firstRowLastColumn="0" w:lastRowFirstColumn="0" w:lastRowLastColumn="0"/>
            </w:pPr>
            <w:r>
              <w:t>Der Name des Dishes.</w:t>
            </w:r>
          </w:p>
        </w:tc>
        <w:tc>
          <w:tcPr>
            <w:tcW w:w="3510" w:type="dxa"/>
          </w:tcPr>
          <w:p w:rsidR="005328B5" w:rsidRDefault="005328B5" w:rsidP="005328B5">
            <w:pPr>
              <w:cnfStyle w:val="000000100000" w:firstRow="0" w:lastRow="0" w:firstColumn="0" w:lastColumn="0" w:oddVBand="0" w:evenVBand="0" w:oddHBand="1" w:evenHBand="0" w:firstRowFirstColumn="0" w:firstRowLastColumn="0" w:lastRowFirstColumn="0" w:lastRowLastColumn="0"/>
            </w:pPr>
            <w:r>
              <w:t xml:space="preserve">Poulet im Kokosnussmantel auf Karottenstiften mit Salbei </w:t>
            </w:r>
          </w:p>
          <w:p w:rsidR="005328B5" w:rsidRDefault="005328B5" w:rsidP="005328B5">
            <w:pPr>
              <w:cnfStyle w:val="000000100000" w:firstRow="0" w:lastRow="0" w:firstColumn="0" w:lastColumn="0" w:oddVBand="0" w:evenVBand="0" w:oddHBand="1" w:evenHBand="0" w:firstRowFirstColumn="0" w:firstRowLastColumn="0" w:lastRowFirstColumn="0" w:lastRowLastColumn="0"/>
            </w:pPr>
            <w:r>
              <w:t>Thai-Currysauce</w:t>
            </w:r>
          </w:p>
          <w:p w:rsidR="005328B5" w:rsidRDefault="005328B5" w:rsidP="005328B5">
            <w:pPr>
              <w:cnfStyle w:val="000000100000" w:firstRow="0" w:lastRow="0" w:firstColumn="0" w:lastColumn="0" w:oddVBand="0" w:evenVBand="0" w:oddHBand="1" w:evenHBand="0" w:firstRowFirstColumn="0" w:firstRowLastColumn="0" w:lastRowFirstColumn="0" w:lastRowLastColumn="0"/>
            </w:pPr>
            <w:r>
              <w:t xml:space="preserve">Basmatireis </w:t>
            </w:r>
          </w:p>
          <w:p w:rsidR="005328B5" w:rsidRDefault="005328B5" w:rsidP="005328B5">
            <w:pPr>
              <w:cnfStyle w:val="000000100000" w:firstRow="0" w:lastRow="0" w:firstColumn="0" w:lastColumn="0" w:oddVBand="0" w:evenVBand="0" w:oddHBand="1" w:evenHBand="0" w:firstRowFirstColumn="0" w:firstRowLastColumn="0" w:lastRowFirstColumn="0" w:lastRowLastColumn="0"/>
            </w:pPr>
            <w:r>
              <w:t>Fleisch aus der Schweiz</w:t>
            </w:r>
          </w:p>
        </w:tc>
      </w:tr>
      <w:tr w:rsidR="005328B5" w:rsidTr="005328B5">
        <w:tc>
          <w:tcPr>
            <w:cnfStyle w:val="001000000000" w:firstRow="0" w:lastRow="0" w:firstColumn="1" w:lastColumn="0" w:oddVBand="0" w:evenVBand="0" w:oddHBand="0" w:evenHBand="0" w:firstRowFirstColumn="0" w:firstRowLastColumn="0" w:lastRowFirstColumn="0" w:lastRowLastColumn="0"/>
            <w:tcW w:w="1247" w:type="dxa"/>
          </w:tcPr>
          <w:p w:rsidR="005328B5" w:rsidRDefault="005328B5" w:rsidP="005328B5">
            <w:r>
              <w:t>Price</w:t>
            </w:r>
          </w:p>
        </w:tc>
        <w:tc>
          <w:tcPr>
            <w:tcW w:w="4531" w:type="dxa"/>
          </w:tcPr>
          <w:p w:rsidR="005328B5" w:rsidRDefault="005328B5" w:rsidP="005328B5">
            <w:pPr>
              <w:cnfStyle w:val="000000000000" w:firstRow="0" w:lastRow="0" w:firstColumn="0" w:lastColumn="0" w:oddVBand="0" w:evenVBand="0" w:oddHBand="0" w:evenHBand="0" w:firstRowFirstColumn="0" w:firstRowLastColumn="0" w:lastRowFirstColumn="0" w:lastRowLastColumn="0"/>
            </w:pPr>
            <w:r>
              <w:t>Der Preis des Dishes.</w:t>
            </w:r>
          </w:p>
        </w:tc>
        <w:tc>
          <w:tcPr>
            <w:tcW w:w="3510" w:type="dxa"/>
          </w:tcPr>
          <w:p w:rsidR="005328B5" w:rsidRDefault="005328B5" w:rsidP="005328B5">
            <w:pPr>
              <w:cnfStyle w:val="000000000000" w:firstRow="0" w:lastRow="0" w:firstColumn="0" w:lastColumn="0" w:oddVBand="0" w:evenVBand="0" w:oddHBand="0" w:evenHBand="0" w:firstRowFirstColumn="0" w:firstRowLastColumn="0" w:lastRowFirstColumn="0" w:lastRowLastColumn="0"/>
            </w:pPr>
            <w:r w:rsidRPr="00E563DA">
              <w:t>INT 8.00 EXT 10.60</w:t>
            </w:r>
          </w:p>
        </w:tc>
      </w:tr>
      <w:tr w:rsidR="005328B5" w:rsidTr="0053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5328B5" w:rsidRDefault="005328B5" w:rsidP="005328B5">
            <w:r>
              <w:t>Type</w:t>
            </w:r>
          </w:p>
        </w:tc>
        <w:tc>
          <w:tcPr>
            <w:tcW w:w="4531" w:type="dxa"/>
          </w:tcPr>
          <w:p w:rsidR="005328B5" w:rsidRDefault="005328B5" w:rsidP="005328B5">
            <w:pPr>
              <w:cnfStyle w:val="000000100000" w:firstRow="0" w:lastRow="0" w:firstColumn="0" w:lastColumn="0" w:oddVBand="0" w:evenVBand="0" w:oddHBand="1" w:evenHBand="0" w:firstRowFirstColumn="0" w:firstRowLastColumn="0" w:lastRowFirstColumn="0" w:lastRowLastColumn="0"/>
            </w:pPr>
            <w:r>
              <w:t>Der Typ des Dishes.</w:t>
            </w:r>
          </w:p>
        </w:tc>
        <w:tc>
          <w:tcPr>
            <w:tcW w:w="3510" w:type="dxa"/>
          </w:tcPr>
          <w:p w:rsidR="005328B5" w:rsidRDefault="005328B5" w:rsidP="005328B5">
            <w:pPr>
              <w:cnfStyle w:val="000000100000" w:firstRow="0" w:lastRow="0" w:firstColumn="0" w:lastColumn="0" w:oddVBand="0" w:evenVBand="0" w:oddHBand="1" w:evenHBand="0" w:firstRowFirstColumn="0" w:firstRowLastColumn="0" w:lastRowFirstColumn="0" w:lastRowLastColumn="0"/>
            </w:pPr>
            <w:r>
              <w:t>Tagesteller</w:t>
            </w:r>
          </w:p>
        </w:tc>
      </w:tr>
    </w:tbl>
    <w:p w:rsidR="005328B5" w:rsidRDefault="005328B5" w:rsidP="005328B5">
      <w:pPr>
        <w:pStyle w:val="Caption"/>
      </w:pPr>
      <w:r>
        <w:t xml:space="preserve">Tabelle </w:t>
      </w:r>
      <w:fldSimple w:instr=" SEQ Tabelle \* ARABIC ">
        <w:r w:rsidR="003D2333">
          <w:rPr>
            <w:noProof/>
          </w:rPr>
          <w:t>13</w:t>
        </w:r>
      </w:fldSimple>
      <w:r>
        <w:t xml:space="preserve"> - Attribute Dish</w:t>
      </w:r>
    </w:p>
    <w:p w:rsidR="005328B5" w:rsidRDefault="005328B5" w:rsidP="005328B5">
      <w:pPr>
        <w:pStyle w:val="Heading4"/>
        <w:ind w:left="864" w:hanging="864"/>
      </w:pPr>
      <w:bookmarkStart w:id="248" w:name="_Toc327350087"/>
      <w:r>
        <w:t>Verfügbarkeit der Daten</w:t>
      </w:r>
      <w:bookmarkEnd w:id="248"/>
    </w:p>
    <w:p w:rsidR="005328B5" w:rsidRDefault="005328B5" w:rsidP="005328B5">
      <w:pPr>
        <w:pStyle w:val="Heading5"/>
        <w:ind w:left="1008" w:hanging="1008"/>
      </w:pPr>
      <w:bookmarkStart w:id="249" w:name="_Toc327350088"/>
      <w:r>
        <w:t>Poster</w:t>
      </w:r>
      <w:bookmarkEnd w:id="249"/>
    </w:p>
    <w:p w:rsidR="005328B5" w:rsidRPr="004739DC" w:rsidRDefault="005328B5" w:rsidP="005328B5">
      <w:r>
        <w:t xml:space="preserve">Die Poster sind bei den jeweiligen Sekretariaten in digitaler Form vorhanden. Sie sind zu einem grossen Teil als PDF abgespeichert, einige wenige Poster sind PowerPoint-Präsentationen. Dies kommt daher, dass die Vorlage für das Poster  eine PowerPoint-Präsentation ist. </w:t>
      </w:r>
      <w:r>
        <w:br/>
        <w:t>Die Poster, welche nicht im PDF-Format vorliegen, müssen manuell als PDF abgespeichert werden.</w:t>
      </w:r>
    </w:p>
    <w:p w:rsidR="005328B5" w:rsidRPr="0081177C" w:rsidRDefault="005328B5" w:rsidP="005328B5">
      <w:pPr>
        <w:pStyle w:val="Heading5"/>
        <w:ind w:left="1008" w:hanging="1008"/>
      </w:pPr>
      <w:bookmarkStart w:id="250" w:name="_Ref325902611"/>
      <w:bookmarkStart w:id="251" w:name="_Ref325902745"/>
      <w:bookmarkStart w:id="252" w:name="_Ref325902874"/>
      <w:bookmarkStart w:id="253" w:name="_Toc327350089"/>
      <w:r w:rsidRPr="0081177C">
        <w:t>Mittagsmen</w:t>
      </w:r>
      <w:bookmarkEnd w:id="250"/>
      <w:bookmarkEnd w:id="251"/>
      <w:r w:rsidRPr="0081177C">
        <w:t>u</w:t>
      </w:r>
      <w:bookmarkEnd w:id="252"/>
      <w:bookmarkEnd w:id="253"/>
    </w:p>
    <w:p w:rsidR="005328B5" w:rsidRPr="00650FE4" w:rsidRDefault="005328B5" w:rsidP="005328B5">
      <w:r>
        <w:t>Die Daten des Mittagsmenus werden auf der Internetseite der Mensa HSR Hochschule Rapperswil der SVGroup</w:t>
      </w:r>
      <w:r>
        <w:rPr>
          <w:rStyle w:val="FootnoteReference"/>
        </w:rPr>
        <w:footnoteReference w:id="25"/>
      </w:r>
      <w:r>
        <w:t xml:space="preserve"> abgerufen. Die benötigten Informationen zum Mittagsmenu werden aus dem HTML-Dokument herausgelesen und in der Applikation dargestellt.</w:t>
      </w:r>
      <w:r>
        <w:br w:type="page"/>
      </w:r>
    </w:p>
    <w:p w:rsidR="005328B5" w:rsidRDefault="005328B5" w:rsidP="005328B5">
      <w:pPr>
        <w:pStyle w:val="Heading3"/>
      </w:pPr>
      <w:bookmarkStart w:id="254" w:name="_Toc327350090"/>
      <w:bookmarkStart w:id="255" w:name="_Toc327350361"/>
      <w:r w:rsidRPr="00CD0CE9">
        <w:lastRenderedPageBreak/>
        <w:t>Graphical User Interface (GUI)</w:t>
      </w:r>
      <w:bookmarkEnd w:id="221"/>
      <w:bookmarkEnd w:id="234"/>
      <w:bookmarkEnd w:id="235"/>
      <w:bookmarkEnd w:id="236"/>
      <w:bookmarkEnd w:id="254"/>
      <w:bookmarkEnd w:id="255"/>
    </w:p>
    <w:p w:rsidR="005328B5" w:rsidRDefault="005328B5" w:rsidP="005328B5">
      <w:pPr>
        <w:pStyle w:val="Heading4"/>
        <w:ind w:left="864" w:hanging="864"/>
      </w:pPr>
      <w:bookmarkStart w:id="256" w:name="_Toc320620797"/>
      <w:bookmarkStart w:id="257" w:name="_Toc323885678"/>
      <w:bookmarkStart w:id="258" w:name="_Ref323983161"/>
      <w:bookmarkStart w:id="259" w:name="_Ref323983174"/>
      <w:bookmarkStart w:id="260" w:name="_Ref323983178"/>
      <w:bookmarkStart w:id="261" w:name="_Ref323992086"/>
      <w:bookmarkStart w:id="262" w:name="_Ref323992096"/>
      <w:bookmarkStart w:id="263" w:name="_Toc324860359"/>
      <w:bookmarkStart w:id="264" w:name="_Ref327211537"/>
      <w:bookmarkStart w:id="265" w:name="_Toc327350091"/>
      <w:r>
        <w:t>Empirischer formativer Test</w:t>
      </w:r>
      <w:bookmarkEnd w:id="256"/>
      <w:bookmarkEnd w:id="257"/>
      <w:bookmarkEnd w:id="258"/>
      <w:bookmarkEnd w:id="259"/>
      <w:bookmarkEnd w:id="260"/>
      <w:bookmarkEnd w:id="261"/>
      <w:bookmarkEnd w:id="262"/>
      <w:bookmarkEnd w:id="263"/>
      <w:r>
        <w:t xml:space="preserve"> zur Eruierung der Navigationsart</w:t>
      </w:r>
      <w:bookmarkEnd w:id="264"/>
      <w:bookmarkEnd w:id="265"/>
    </w:p>
    <w:p w:rsidR="005328B5" w:rsidRDefault="005328B5" w:rsidP="005328B5">
      <w:r>
        <w:t xml:space="preserve">Die Videowall </w:t>
      </w:r>
      <w:proofErr w:type="gramStart"/>
      <w:r>
        <w:t>wird</w:t>
      </w:r>
      <w:proofErr w:type="gramEnd"/>
      <w:r>
        <w:t xml:space="preserve"> mittels Gesten gesteuert. Um herauszufinden, welche Gesten Nutzer intuitiv benutzen würden, wurde ein Test durchgeführt. Dieser wurde als ein Wizard of Oz - Experiment durchgeführt (TODO: link auf Testdokumentation in Realisierung und Test). Der Test sollte auch zeigen, ob das erarbeitete GUI für den Benutzer einfach verständlich ist.</w:t>
      </w:r>
    </w:p>
    <w:p w:rsidR="005328B5" w:rsidRDefault="005328B5" w:rsidP="005328B5">
      <w:r>
        <w:t>Es wurde folgendermassen vorgegangen:</w:t>
      </w:r>
    </w:p>
    <w:p w:rsidR="005328B5" w:rsidRDefault="005328B5" w:rsidP="00EC49BA">
      <w:pPr>
        <w:pStyle w:val="ListParagraph"/>
        <w:numPr>
          <w:ilvl w:val="0"/>
          <w:numId w:val="24"/>
        </w:numPr>
      </w:pPr>
      <w:r>
        <w:t xml:space="preserve">Am 14.03.2012 wurden erste Ideen zum GUI gesammelt. </w:t>
      </w:r>
    </w:p>
    <w:p w:rsidR="005328B5" w:rsidRDefault="005328B5" w:rsidP="00EC49BA">
      <w:pPr>
        <w:pStyle w:val="ListParagraph"/>
        <w:numPr>
          <w:ilvl w:val="0"/>
          <w:numId w:val="24"/>
        </w:numPr>
      </w:pPr>
      <w:r>
        <w:t>Nach dem Meeting vom 16.03.2012 wurden die am Meeting erhaltenen Inputs in die Test-Erarbeitung miteinbezogen.</w:t>
      </w:r>
    </w:p>
    <w:p w:rsidR="005328B5" w:rsidRPr="00434F8A" w:rsidRDefault="005328B5" w:rsidP="00EC49BA">
      <w:pPr>
        <w:pStyle w:val="ListParagraph"/>
        <w:numPr>
          <w:ilvl w:val="0"/>
          <w:numId w:val="24"/>
        </w:numPr>
      </w:pPr>
      <w:r>
        <w:t>Am  27. März 2012 wurde der Test durchgeführt.</w:t>
      </w:r>
    </w:p>
    <w:p w:rsidR="005328B5" w:rsidRDefault="005328B5" w:rsidP="005328B5">
      <w:pPr>
        <w:pStyle w:val="Heading5"/>
        <w:ind w:left="1008" w:hanging="1008"/>
      </w:pPr>
      <w:bookmarkStart w:id="266" w:name="_Ref320005002"/>
      <w:bookmarkStart w:id="267" w:name="_Toc320620799"/>
      <w:bookmarkStart w:id="268" w:name="_Toc324860360"/>
      <w:bookmarkStart w:id="269" w:name="_Toc327350092"/>
      <w:r>
        <w:t>Ideensammlung</w:t>
      </w:r>
      <w:bookmarkEnd w:id="266"/>
      <w:bookmarkEnd w:id="267"/>
      <w:bookmarkEnd w:id="268"/>
      <w:bookmarkEnd w:id="269"/>
    </w:p>
    <w:p w:rsidR="005328B5" w:rsidRDefault="005328B5" w:rsidP="005328B5">
      <w:r>
        <w:t xml:space="preserve">Am 14.03.2012 wurden Ideen zum GUI der Videowall gesammelt und Skizzen erstellt. Parallel dazu wurde überlegt, wie der Test ablaufen könnte. </w:t>
      </w:r>
      <w:r>
        <w:br/>
        <w:t xml:space="preserve">Bei der Sammlung von Ideen für die Applikation selbst wurden auch erste Vorschläge für einen Demomodus festgehalten (siehe </w:t>
      </w:r>
      <w:r>
        <w:fldChar w:fldCharType="begin"/>
      </w:r>
      <w:r>
        <w:instrText xml:space="preserve"> REF _Ref319938869 \h </w:instrText>
      </w:r>
      <w:r>
        <w:fldChar w:fldCharType="separate"/>
      </w:r>
      <w:r w:rsidR="003D2333">
        <w:t xml:space="preserve">Abbildung </w:t>
      </w:r>
      <w:r w:rsidR="003D2333">
        <w:rPr>
          <w:noProof/>
        </w:rPr>
        <w:t>29</w:t>
      </w:r>
      <w:r w:rsidR="003D2333">
        <w:t xml:space="preserve"> - Anforderungen an den Test</w:t>
      </w:r>
      <w:r>
        <w:fldChar w:fldCharType="end"/>
      </w:r>
      <w:r>
        <w:t xml:space="preserve">). Dieser wurde aber erst später ausgearbeitet (siehe Kapitel </w:t>
      </w:r>
      <w:r>
        <w:fldChar w:fldCharType="begin"/>
      </w:r>
      <w:r>
        <w:instrText xml:space="preserve"> REF _Ref325661216 \r \h </w:instrText>
      </w:r>
      <w:r>
        <w:fldChar w:fldCharType="separate"/>
      </w:r>
      <w:r w:rsidR="003D2333">
        <w:t>I.5.4.2</w:t>
      </w:r>
      <w:r>
        <w:fldChar w:fldCharType="end"/>
      </w:r>
      <w:r>
        <w:t xml:space="preserve"> </w:t>
      </w:r>
      <w:r>
        <w:fldChar w:fldCharType="begin"/>
      </w:r>
      <w:r>
        <w:instrText xml:space="preserve"> REF _Ref325661219 \h </w:instrText>
      </w:r>
      <w:r>
        <w:fldChar w:fldCharType="separate"/>
      </w:r>
      <w:r w:rsidR="003D2333">
        <w:t>Demomodus</w:t>
      </w:r>
      <w:r>
        <w:fldChar w:fldCharType="end"/>
      </w:r>
      <w:r>
        <w:t>), da er für den Wizard of Oz - Test zur Eruierung der Navigationsart noch nicht benötigt wurde.</w:t>
      </w:r>
    </w:p>
    <w:p w:rsidR="005328B5" w:rsidRDefault="005328B5" w:rsidP="005328B5">
      <w:r>
        <w:t>Folgende Überlegungen wurden gemacht:</w:t>
      </w:r>
    </w:p>
    <w:p w:rsidR="005328B5" w:rsidRDefault="005328B5" w:rsidP="005328B5">
      <w:r>
        <w:t>Der Test wird als PowerPoint-Präsentation vorbereitet und mit einem Beamer projiziert. Je nach dem, wohin in der Applikation die Testperson navigiert, wird eine andere Folie der Präsentation eingeblendet. Dazu bestehen keine fliessenden Übergänge, damit der Aufwand zur Erstellung des Tests klein gehalten werden kann. Der Testperson soll zusätzlich ein Laserpointer zur Verfügung stehen, mit welchem sie Schaltflächen anwählen kann, da dies nicht über Gesten allein möglich ist. In der Applikation würde dies später ähnlich gelöst werden, indem der Nutzer seine Hand als Pointer verwenden kann, um Schaltflächen zu aktivieren.</w:t>
      </w:r>
    </w:p>
    <w:p w:rsidR="005328B5" w:rsidRDefault="005328B5" w:rsidP="005328B5">
      <w:pPr>
        <w:keepNext/>
      </w:pPr>
      <w:r>
        <w:rPr>
          <w:noProof/>
          <w:lang w:eastAsia="de-CH"/>
        </w:rPr>
        <w:lastRenderedPageBreak/>
        <w:drawing>
          <wp:inline distT="0" distB="0" distL="0" distR="0" wp14:anchorId="1D070CB3" wp14:editId="327EF9CF">
            <wp:extent cx="5760720" cy="432054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anforderungen.jpg"/>
                    <pic:cNvPicPr/>
                  </pic:nvPicPr>
                  <pic:blipFill>
                    <a:blip r:embed="rId66">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5328B5" w:rsidRDefault="005328B5" w:rsidP="005328B5">
      <w:pPr>
        <w:pStyle w:val="Caption"/>
      </w:pPr>
      <w:bookmarkStart w:id="270" w:name="_Ref319938869"/>
      <w:r>
        <w:t xml:space="preserve">Abbildung </w:t>
      </w:r>
      <w:fldSimple w:instr=" SEQ Abbildung \* ARABIC ">
        <w:r w:rsidR="003D2333">
          <w:rPr>
            <w:noProof/>
          </w:rPr>
          <w:t>29</w:t>
        </w:r>
      </w:fldSimple>
      <w:r>
        <w:t xml:space="preserve"> - Anforderungen an den Test</w:t>
      </w:r>
      <w:bookmarkEnd w:id="270"/>
    </w:p>
    <w:p w:rsidR="005328B5" w:rsidRDefault="005328B5" w:rsidP="005328B5">
      <w:r>
        <w:t xml:space="preserve">Die </w:t>
      </w:r>
      <w:r>
        <w:fldChar w:fldCharType="begin"/>
      </w:r>
      <w:r>
        <w:instrText xml:space="preserve"> REF _Ref319938869 \h </w:instrText>
      </w:r>
      <w:r>
        <w:fldChar w:fldCharType="separate"/>
      </w:r>
      <w:r w:rsidR="003D2333">
        <w:t xml:space="preserve">Abbildung </w:t>
      </w:r>
      <w:r w:rsidR="003D2333">
        <w:rPr>
          <w:noProof/>
        </w:rPr>
        <w:t>29</w:t>
      </w:r>
      <w:r w:rsidR="003D2333">
        <w:t xml:space="preserve"> - Anforderungen an den Test</w:t>
      </w:r>
      <w:r>
        <w:fldChar w:fldCharType="end"/>
      </w:r>
      <w:r>
        <w:t xml:space="preserve"> zeigt, welche Anforderungen mit dem Test abgedeckt werden sollen. Der Test prüft das Browsen der Poster und die Navigation zwischen den verschiedenen Ansichten. In diesen werden beispielsweise die Poster, das Mittagsmenu der Mensa, das Wetter oder Informationen zu Veranstaltungen an der HSR dargestellt. Zwischen diesen soll einfach gewechselt werden können. Bei den Postern soll es zudem möglich sein, die Auswahl auf eine bestimmte Abteilung einzuschränken. Diese Anforderungen sollen getestet werden, indem die Testpersonen ein oder mehrere für den Test erarbeitete Szenarien durchlaufen wird.</w:t>
      </w:r>
    </w:p>
    <w:p w:rsidR="005328B5" w:rsidRDefault="005328B5" w:rsidP="005328B5">
      <w:r>
        <w:t xml:space="preserve">Die Nutzer sollen zu Beginn von </w:t>
      </w:r>
      <w:proofErr w:type="gramStart"/>
      <w:r>
        <w:t>der Videowall</w:t>
      </w:r>
      <w:proofErr w:type="gramEnd"/>
      <w:r>
        <w:t xml:space="preserve"> angelockt werden. Dies soll über einen Demomodus geschehen. Eine Idee dazu ist, dass dem Nutzer ein Titel eines Posters als Schriftzug folgt, sobald dieser den Bereich betritt, in dem er von Kinect erkannt wird. Es können maximal sechs verschiedene Schriftzüge zur gleichen Zeit sechs Personen folgen, da dies die maximale Anzahl an Personen ist, die Kinect gleichzeitig erkennen kann. Ein anderer Vorschlag ist, das Poster in Stücke zerschnitten darzustellen, wobei die einzelnen Stücke ungeordnet auf </w:t>
      </w:r>
      <w:proofErr w:type="gramStart"/>
      <w:r>
        <w:t>der Wall</w:t>
      </w:r>
      <w:proofErr w:type="gramEnd"/>
      <w:r>
        <w:t xml:space="preserve"> angezeigt werden und sich bewegen. Sobald nun jemand erkannt wird und sich diese Person zur Videowall hindreht, so vereinigen sich die Teile zu einem Poster. Im Test wird der Demomodus </w:t>
      </w:r>
      <w:r w:rsidRPr="001D3F2F">
        <w:t>weg</w:t>
      </w:r>
      <w:r>
        <w:t>ge</w:t>
      </w:r>
      <w:r w:rsidRPr="001D3F2F">
        <w:t>lassen</w:t>
      </w:r>
      <w:r>
        <w:t xml:space="preserve">, da es nicht möglich ist, ihn im Wizard of Oz - Experiment umzusetzen. Es ist bekannt, </w:t>
      </w:r>
      <w:r w:rsidRPr="001D3F2F">
        <w:t>dass je nach Teaser die Interaktion</w:t>
      </w:r>
      <w:r>
        <w:t xml:space="preserve"> mit der Videowall variieren kann.</w:t>
      </w:r>
    </w:p>
    <w:p w:rsidR="005328B5" w:rsidRDefault="005328B5" w:rsidP="005328B5">
      <w:pPr>
        <w:keepNext/>
      </w:pPr>
      <w:r>
        <w:rPr>
          <w:noProof/>
          <w:lang w:eastAsia="de-CH"/>
        </w:rPr>
        <w:lastRenderedPageBreak/>
        <w:drawing>
          <wp:inline distT="0" distB="0" distL="0" distR="0" wp14:anchorId="4C423850" wp14:editId="23774528">
            <wp:extent cx="5760720" cy="4321810"/>
            <wp:effectExtent l="0" t="0" r="0"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posteransicht.jpg"/>
                    <pic:cNvPicPr/>
                  </pic:nvPicPr>
                  <pic:blipFill>
                    <a:blip r:embed="rId67">
                      <a:extLst>
                        <a:ext uri="{28A0092B-C50C-407E-A947-70E740481C1C}">
                          <a14:useLocalDpi xmlns:a14="http://schemas.microsoft.com/office/drawing/2010/main" val="0"/>
                        </a:ext>
                      </a:extLst>
                    </a:blip>
                    <a:stretch>
                      <a:fillRect/>
                    </a:stretch>
                  </pic:blipFill>
                  <pic:spPr>
                    <a:xfrm>
                      <a:off x="0" y="0"/>
                      <a:ext cx="5760720" cy="4321810"/>
                    </a:xfrm>
                    <a:prstGeom prst="rect">
                      <a:avLst/>
                    </a:prstGeom>
                  </pic:spPr>
                </pic:pic>
              </a:graphicData>
            </a:graphic>
          </wp:inline>
        </w:drawing>
      </w:r>
    </w:p>
    <w:p w:rsidR="005328B5" w:rsidRDefault="005328B5" w:rsidP="005328B5">
      <w:pPr>
        <w:pStyle w:val="Caption"/>
      </w:pPr>
      <w:bookmarkStart w:id="271" w:name="_Ref319939003"/>
      <w:r>
        <w:t xml:space="preserve">Abbildung </w:t>
      </w:r>
      <w:fldSimple w:instr=" SEQ Abbildung \* ARABIC ">
        <w:r w:rsidR="003D2333">
          <w:rPr>
            <w:noProof/>
          </w:rPr>
          <w:t>30</w:t>
        </w:r>
      </w:fldSimple>
      <w:r>
        <w:t xml:space="preserve"> - Posteransicht</w:t>
      </w:r>
      <w:bookmarkEnd w:id="271"/>
    </w:p>
    <w:p w:rsidR="005328B5" w:rsidRDefault="005328B5" w:rsidP="005328B5">
      <w:r>
        <w:t xml:space="preserve">Die </w:t>
      </w:r>
      <w:r>
        <w:fldChar w:fldCharType="begin"/>
      </w:r>
      <w:r>
        <w:instrText xml:space="preserve"> REF _Ref319939003 \h </w:instrText>
      </w:r>
      <w:r>
        <w:fldChar w:fldCharType="separate"/>
      </w:r>
      <w:r w:rsidR="003D2333">
        <w:t xml:space="preserve">Abbildung </w:t>
      </w:r>
      <w:r w:rsidR="003D2333">
        <w:rPr>
          <w:noProof/>
        </w:rPr>
        <w:t>30</w:t>
      </w:r>
      <w:r w:rsidR="003D2333">
        <w:t xml:space="preserve"> - Posteransicht</w:t>
      </w:r>
      <w:r>
        <w:fldChar w:fldCharType="end"/>
      </w:r>
      <w:r>
        <w:t xml:space="preserve"> stellt die Ansicht der Poster dar. Links und rechts des aktuell angezeigten Posters sind Teile des vorangehenden und des nachfolgenden Posters sichtbar. Dies veranschaulicht dem Benutzer, dass noch mehr Poster existieren und es möglich ist, zwischen ihnen zu navigieren. </w:t>
      </w:r>
      <w:r>
        <w:br/>
        <w:t xml:space="preserve">Am oberen Rand befinden sich Schaltflächen, über welche zwischen den Ansichten gewechselt werden kann. </w:t>
      </w:r>
      <w:r>
        <w:br/>
        <w:t xml:space="preserve">In der Mitte des unteren Randes werden die Skelette der Personen, die von Kinect erkannt worden sind, angezeigt. Die Person, welche die Applikation steuern kann, wird gekennzeichnet. </w:t>
      </w:r>
      <w:r>
        <w:br/>
        <w:t>Die Interaktive Hilfe in der rechten unteren Ecke wird in der Testpräsentation nicht vorkommen. Mit dem Test soll auch validiert werden, ob die Steuerung genug intuitiv ist, dass eine Hilfe überflüssig ist.</w:t>
      </w:r>
    </w:p>
    <w:p w:rsidR="005328B5" w:rsidRDefault="005328B5" w:rsidP="005328B5">
      <w:pPr>
        <w:keepNext/>
      </w:pPr>
      <w:r>
        <w:rPr>
          <w:noProof/>
          <w:lang w:eastAsia="de-CH"/>
        </w:rPr>
        <w:drawing>
          <wp:inline distT="0" distB="0" distL="0" distR="0" wp14:anchorId="31A4DF2E" wp14:editId="1D12C4C6">
            <wp:extent cx="5752800" cy="2282400"/>
            <wp:effectExtent l="0" t="0" r="635" b="3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tabs_bearbeitet.jpg"/>
                    <pic:cNvPicPr/>
                  </pic:nvPicPr>
                  <pic:blipFill>
                    <a:blip r:embed="rId68">
                      <a:extLst>
                        <a:ext uri="{28A0092B-C50C-407E-A947-70E740481C1C}">
                          <a14:useLocalDpi xmlns:a14="http://schemas.microsoft.com/office/drawing/2010/main" val="0"/>
                        </a:ext>
                      </a:extLst>
                    </a:blip>
                    <a:stretch>
                      <a:fillRect/>
                    </a:stretch>
                  </pic:blipFill>
                  <pic:spPr>
                    <a:xfrm>
                      <a:off x="0" y="0"/>
                      <a:ext cx="5752800" cy="2282400"/>
                    </a:xfrm>
                    <a:prstGeom prst="rect">
                      <a:avLst/>
                    </a:prstGeom>
                  </pic:spPr>
                </pic:pic>
              </a:graphicData>
            </a:graphic>
          </wp:inline>
        </w:drawing>
      </w:r>
    </w:p>
    <w:p w:rsidR="005328B5" w:rsidRDefault="005328B5" w:rsidP="005328B5">
      <w:pPr>
        <w:pStyle w:val="Caption"/>
      </w:pPr>
      <w:bookmarkStart w:id="272" w:name="_Ref319940831"/>
      <w:r>
        <w:t xml:space="preserve">Abbildung </w:t>
      </w:r>
      <w:fldSimple w:instr=" SEQ Abbildung \* ARABIC ">
        <w:r w:rsidR="003D2333">
          <w:rPr>
            <w:noProof/>
          </w:rPr>
          <w:t>31</w:t>
        </w:r>
      </w:fldSimple>
      <w:r>
        <w:t xml:space="preserve"> - Unterteilung in Tabs</w:t>
      </w:r>
      <w:bookmarkEnd w:id="272"/>
    </w:p>
    <w:p w:rsidR="005328B5" w:rsidRDefault="005328B5" w:rsidP="005328B5">
      <w:r>
        <w:t xml:space="preserve">Die obenstehende </w:t>
      </w:r>
      <w:r>
        <w:fldChar w:fldCharType="begin"/>
      </w:r>
      <w:r>
        <w:instrText xml:space="preserve"> REF _Ref319940831 \h </w:instrText>
      </w:r>
      <w:r>
        <w:fldChar w:fldCharType="separate"/>
      </w:r>
      <w:r w:rsidR="003D2333">
        <w:t xml:space="preserve">Abbildung </w:t>
      </w:r>
      <w:r w:rsidR="003D2333">
        <w:rPr>
          <w:noProof/>
        </w:rPr>
        <w:t>31</w:t>
      </w:r>
      <w:r w:rsidR="003D2333">
        <w:t xml:space="preserve"> - Unterteilung in Tabs</w:t>
      </w:r>
      <w:r>
        <w:fldChar w:fldCharType="end"/>
      </w:r>
      <w:r>
        <w:t xml:space="preserve"> zeigt auf, dass die einzelnen Ansichten (obere Tab-Reihe) weiter unterteilt werden können (untere Tab-Reihe). Befindet man sich nun bei in der Ansicht der Poster, dient die zweite Reihe Tabs dazu, dass die Auswahl an Postern auf eine bestimmte Abteilung (z.B. Informatik) eingeschränkt werden kann.</w:t>
      </w:r>
    </w:p>
    <w:p w:rsidR="005328B5" w:rsidRDefault="005328B5" w:rsidP="005328B5">
      <w:pPr>
        <w:keepNext/>
      </w:pPr>
      <w:r>
        <w:rPr>
          <w:noProof/>
          <w:lang w:eastAsia="de-CH"/>
        </w:rPr>
        <w:lastRenderedPageBreak/>
        <w:drawing>
          <wp:inline distT="0" distB="0" distL="0" distR="0" wp14:anchorId="7413AA55" wp14:editId="317A66E1">
            <wp:extent cx="5760720" cy="299466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zonen_bearbeitet.jpg"/>
                    <pic:cNvPicPr/>
                  </pic:nvPicPr>
                  <pic:blipFill>
                    <a:blip r:embed="rId69">
                      <a:extLst>
                        <a:ext uri="{28A0092B-C50C-407E-A947-70E740481C1C}">
                          <a14:useLocalDpi xmlns:a14="http://schemas.microsoft.com/office/drawing/2010/main" val="0"/>
                        </a:ext>
                      </a:extLst>
                    </a:blip>
                    <a:stretch>
                      <a:fillRect/>
                    </a:stretch>
                  </pic:blipFill>
                  <pic:spPr>
                    <a:xfrm>
                      <a:off x="0" y="0"/>
                      <a:ext cx="5760720" cy="2994660"/>
                    </a:xfrm>
                    <a:prstGeom prst="rect">
                      <a:avLst/>
                    </a:prstGeom>
                  </pic:spPr>
                </pic:pic>
              </a:graphicData>
            </a:graphic>
          </wp:inline>
        </w:drawing>
      </w:r>
    </w:p>
    <w:p w:rsidR="005328B5" w:rsidRDefault="005328B5" w:rsidP="005328B5">
      <w:pPr>
        <w:pStyle w:val="Caption"/>
      </w:pPr>
      <w:bookmarkStart w:id="273" w:name="_Ref319995195"/>
      <w:r>
        <w:t xml:space="preserve">Abbildung </w:t>
      </w:r>
      <w:fldSimple w:instr=" SEQ Abbildung \* ARABIC ">
        <w:r w:rsidR="003D2333">
          <w:rPr>
            <w:noProof/>
          </w:rPr>
          <w:t>32</w:t>
        </w:r>
      </w:fldSimple>
      <w:r>
        <w:t xml:space="preserve"> - Zonenmarkierung</w:t>
      </w:r>
      <w:bookmarkEnd w:id="273"/>
    </w:p>
    <w:p w:rsidR="005328B5" w:rsidRPr="00B21F96" w:rsidRDefault="005328B5" w:rsidP="005328B5">
      <w:r>
        <w:t xml:space="preserve">Des Weiteren ist es für den Nutzer wichtig zu wissen, in welchem Abstand zur Videowall er stehen muss, um erkannt zu werden. Es sind zwei Zonen denkbar, eine Browsing- und eine Lese-/Interaktionszone. Wie in </w:t>
      </w:r>
      <w:r>
        <w:fldChar w:fldCharType="begin"/>
      </w:r>
      <w:r>
        <w:instrText xml:space="preserve"> REF _Ref319995195 \h </w:instrText>
      </w:r>
      <w:r>
        <w:fldChar w:fldCharType="separate"/>
      </w:r>
      <w:r w:rsidR="003D2333">
        <w:t xml:space="preserve">Abbildung </w:t>
      </w:r>
      <w:r w:rsidR="003D2333">
        <w:rPr>
          <w:noProof/>
        </w:rPr>
        <w:t>32</w:t>
      </w:r>
      <w:r w:rsidR="003D2333">
        <w:t xml:space="preserve"> - Zonenmarkierung</w:t>
      </w:r>
      <w:r>
        <w:fldChar w:fldCharType="end"/>
      </w:r>
      <w:r>
        <w:t xml:space="preserve"> ersichtlich ist, könnten diese direkt am Boden vor </w:t>
      </w:r>
      <w:proofErr w:type="gramStart"/>
      <w:r>
        <w:t>der Videowall</w:t>
      </w:r>
      <w:proofErr w:type="gramEnd"/>
      <w:r>
        <w:t xml:space="preserve"> gekennzeichnet werden. Diese Markierungen würden zusätzlich auf die Videowall aufmerksam machen und der Nutzer wüsste immer, ob er im richtigen Bereich steht. Dieser Teil würde im Test mit Klebstreifen am Boden umgesetzt werden.</w:t>
      </w:r>
    </w:p>
    <w:p w:rsidR="005328B5" w:rsidRDefault="005328B5" w:rsidP="005328B5">
      <w:pPr>
        <w:pStyle w:val="Heading5"/>
        <w:ind w:left="1008" w:hanging="1008"/>
      </w:pPr>
      <w:bookmarkStart w:id="274" w:name="_Toc320620800"/>
      <w:bookmarkStart w:id="275" w:name="_Toc324860361"/>
      <w:bookmarkStart w:id="276" w:name="_Ref327209043"/>
      <w:bookmarkStart w:id="277" w:name="_Ref327209046"/>
      <w:bookmarkStart w:id="278" w:name="_Toc327350093"/>
      <w:r>
        <w:t>Ausarbeitung</w:t>
      </w:r>
      <w:bookmarkEnd w:id="274"/>
      <w:bookmarkEnd w:id="275"/>
      <w:bookmarkEnd w:id="276"/>
      <w:bookmarkEnd w:id="277"/>
      <w:bookmarkEnd w:id="278"/>
    </w:p>
    <w:p w:rsidR="005328B5" w:rsidRDefault="005328B5" w:rsidP="005328B5">
      <w:r>
        <w:t>Im Meeting vom 16.03.2012 wurde die Alternative, die Applikation nur mit der Hand als Zeiger (also ohne Gesten) zu bedienen, vorgeschlagen. Es gibt zwei Auffassungen der Steuerung von Kinect, die getestet werden können:</w:t>
      </w:r>
    </w:p>
    <w:p w:rsidR="005328B5" w:rsidRDefault="005328B5" w:rsidP="005328B5">
      <w:pPr>
        <w:ind w:left="360"/>
      </w:pPr>
      <w:r w:rsidRPr="00C83E5A">
        <w:t xml:space="preserve">1. </w:t>
      </w:r>
      <w:r>
        <w:t>Konzept: Meine Hand ist die Maus</w:t>
      </w:r>
    </w:p>
    <w:p w:rsidR="005328B5" w:rsidRDefault="005328B5" w:rsidP="005328B5">
      <w:pPr>
        <w:ind w:left="360"/>
      </w:pPr>
      <w:r w:rsidRPr="00C83E5A">
        <w:t xml:space="preserve">2. </w:t>
      </w:r>
      <w:r>
        <w:t>Konzept</w:t>
      </w:r>
      <w:r w:rsidRPr="00C83E5A">
        <w:t xml:space="preserve">: Mein Körper ist </w:t>
      </w:r>
      <w:r>
        <w:t>die Maus (Steuerung mit Gesten)</w:t>
      </w:r>
    </w:p>
    <w:p w:rsidR="005328B5" w:rsidRDefault="005328B5" w:rsidP="005328B5">
      <w:r>
        <w:t xml:space="preserve">Beim ersten Konzept könnte, wie bereits im Unterkapitel </w:t>
      </w:r>
      <w:r>
        <w:fldChar w:fldCharType="begin"/>
      </w:r>
      <w:r>
        <w:instrText xml:space="preserve"> REF _Ref320005002 \r \h </w:instrText>
      </w:r>
      <w:r>
        <w:fldChar w:fldCharType="separate"/>
      </w:r>
      <w:r w:rsidR="003D2333">
        <w:t>I.5.4.1.1</w:t>
      </w:r>
      <w:r>
        <w:fldChar w:fldCharType="end"/>
      </w:r>
      <w:r>
        <w:t xml:space="preserve"> </w:t>
      </w:r>
      <w:r>
        <w:fldChar w:fldCharType="begin"/>
      </w:r>
      <w:r>
        <w:instrText xml:space="preserve"> REF _Ref320005002 \h </w:instrText>
      </w:r>
      <w:r>
        <w:fldChar w:fldCharType="separate"/>
      </w:r>
      <w:r w:rsidR="003D2333">
        <w:t>Ideensammlung</w:t>
      </w:r>
      <w:r>
        <w:fldChar w:fldCharType="end"/>
      </w:r>
      <w:r>
        <w:t xml:space="preserve"> beschrieben, ein Laserpointer genutzt werden, um den Pointer des Nutzers zu repräsentieren. </w:t>
      </w:r>
    </w:p>
    <w:p w:rsidR="005328B5" w:rsidRDefault="005328B5" w:rsidP="005328B5">
      <w:r>
        <w:t>Bei der Diskussion über das zweite Konzept entstand die Idee, neben der Identifikation der Gesten zusätzlich die rechte Hand des Benutzers zu identifizieren, da gewisse Elemente nicht mit Gesten angesteuert werden können. Durch die Projizierung mit dem Beamer entsteht durch die Testperson ein Schatten an der Leinwand. Dieser könnte genutzt werden, um das Skelett zu simulieren.</w:t>
      </w:r>
      <w:r w:rsidRPr="001D3F2F">
        <w:t xml:space="preserve"> </w:t>
      </w:r>
      <w:r>
        <w:t>An der Stelle, wo nun der Schatten der Hand ist, könnte zusätzlich ein „Bällchen“ angezeigt werden.</w:t>
      </w:r>
      <w:r w:rsidRPr="001D3F2F">
        <w:t xml:space="preserve"> </w:t>
      </w:r>
      <w:r>
        <w:t>Dadurch wissen die Personen, wo ihre Hand ist und können diese an die von ihnen gewünschte Stelle bewegen. Problematisch ist hierbei, dass der Schatten wohl über die gesamte Applikation reichen müsste, damit der Nutzer alle aufgezeigten Elemente erreichen kann.</w:t>
      </w:r>
    </w:p>
    <w:p w:rsidR="005328B5" w:rsidRDefault="005328B5" w:rsidP="005328B5">
      <w:r>
        <w:t xml:space="preserve">Die Markierungen am Boden, welche die Zonen umschreiben (siehe </w:t>
      </w:r>
      <w:r>
        <w:fldChar w:fldCharType="begin"/>
      </w:r>
      <w:r>
        <w:instrText xml:space="preserve"> REF _Ref319995195 \h </w:instrText>
      </w:r>
      <w:r>
        <w:fldChar w:fldCharType="separate"/>
      </w:r>
      <w:r w:rsidR="003D2333">
        <w:t xml:space="preserve">Abbildung </w:t>
      </w:r>
      <w:r w:rsidR="003D2333">
        <w:rPr>
          <w:noProof/>
        </w:rPr>
        <w:t>32</w:t>
      </w:r>
      <w:r w:rsidR="003D2333">
        <w:t xml:space="preserve"> - Zonenmarkierung</w:t>
      </w:r>
      <w:r>
        <w:fldChar w:fldCharType="end"/>
      </w:r>
      <w:r>
        <w:t>), könnten genauso gut in der Applikation selbst ersichtlich sein. Diese könnten unten in der Mitte zusammen mit dem Skelett angezeigt werden. So sieht der Nutzer immer, ob er sich in der richtigen Zone befindet.</w:t>
      </w:r>
    </w:p>
    <w:p w:rsidR="005328B5" w:rsidRDefault="005328B5" w:rsidP="005328B5">
      <w:r>
        <w:t>Um die erarbeiteten Ideen sinnvoll zu testen, soll die Testapplikation interaktiv sein und daher sogleich als WPF-Applikation umzusetzen. Diese soll in etwa wie folgt aussehen:</w:t>
      </w:r>
    </w:p>
    <w:p w:rsidR="005328B5" w:rsidRDefault="005328B5" w:rsidP="005328B5">
      <w:r>
        <w:rPr>
          <w:noProof/>
          <w:lang w:eastAsia="de-CH"/>
        </w:rPr>
        <w:lastRenderedPageBreak/>
        <w:drawing>
          <wp:inline distT="0" distB="0" distL="0" distR="0" wp14:anchorId="3FC9A413" wp14:editId="35A83AAE">
            <wp:extent cx="4242816" cy="3785616"/>
            <wp:effectExtent l="0" t="0" r="5715"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ausarbeitung.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42816" cy="3785616"/>
                    </a:xfrm>
                    <a:prstGeom prst="rect">
                      <a:avLst/>
                    </a:prstGeom>
                  </pic:spPr>
                </pic:pic>
              </a:graphicData>
            </a:graphic>
          </wp:inline>
        </w:drawing>
      </w:r>
    </w:p>
    <w:p w:rsidR="005328B5" w:rsidRDefault="005328B5" w:rsidP="005328B5">
      <w:pPr>
        <w:pStyle w:val="Caption"/>
      </w:pPr>
      <w:r>
        <w:t xml:space="preserve">Abbildung </w:t>
      </w:r>
      <w:fldSimple w:instr=" SEQ Abbildung \* ARABIC ">
        <w:r w:rsidR="003D2333">
          <w:rPr>
            <w:noProof/>
          </w:rPr>
          <w:t>33</w:t>
        </w:r>
      </w:fldSimple>
      <w:r>
        <w:t xml:space="preserve"> - Skizze Testapplikation</w:t>
      </w:r>
    </w:p>
    <w:p w:rsidR="005328B5" w:rsidRDefault="005328B5" w:rsidP="005328B5">
      <w:r>
        <w:t>Durch die oberen Tabs kann zwischen den verschiedenen Ansichten (Poster, Mittagsmenu) gewechselt werden. Befindet man sich in der Browsing-Zone, so wird das Poster etwas kleiner dargestellt, dafür hat das Menu oben mehr Platz. Wechselt man in die Lese-Zone, so vergrössert sich das Poster und das Menu wird dafür kleiner. Die Zonen werden unten in der Mitte angezeigt. Dort befindet sich auch das Skelett, welches die Bewegungen der Person imitiert und angibt, in welcher Zone sie steht.</w:t>
      </w:r>
    </w:p>
    <w:p w:rsidR="005328B5" w:rsidRDefault="005328B5" w:rsidP="005328B5">
      <w:pPr>
        <w:pStyle w:val="Heading5"/>
        <w:ind w:left="1008" w:hanging="1008"/>
      </w:pPr>
      <w:bookmarkStart w:id="279" w:name="_Toc327350094"/>
      <w:r>
        <w:t>Umsetzung</w:t>
      </w:r>
      <w:bookmarkEnd w:id="279"/>
    </w:p>
    <w:p w:rsidR="005328B5" w:rsidRDefault="005328B5" w:rsidP="005328B5">
      <w:r>
        <w:t xml:space="preserve">Nicht alle in den Kapiteln </w:t>
      </w:r>
      <w:r>
        <w:fldChar w:fldCharType="begin"/>
      </w:r>
      <w:r>
        <w:instrText xml:space="preserve"> REF _Ref320005002 \r \h </w:instrText>
      </w:r>
      <w:r>
        <w:fldChar w:fldCharType="separate"/>
      </w:r>
      <w:r w:rsidR="003D2333">
        <w:t>I.5.4.1.1</w:t>
      </w:r>
      <w:r>
        <w:fldChar w:fldCharType="end"/>
      </w:r>
      <w:r>
        <w:t xml:space="preserve"> </w:t>
      </w:r>
      <w:r>
        <w:fldChar w:fldCharType="begin"/>
      </w:r>
      <w:r>
        <w:instrText xml:space="preserve"> REF _Ref320005002 \h </w:instrText>
      </w:r>
      <w:r>
        <w:fldChar w:fldCharType="separate"/>
      </w:r>
      <w:r w:rsidR="003D2333">
        <w:t>Ideensammlung</w:t>
      </w:r>
      <w:r>
        <w:fldChar w:fldCharType="end"/>
      </w:r>
      <w:r>
        <w:t xml:space="preserve"> und </w:t>
      </w:r>
      <w:r>
        <w:fldChar w:fldCharType="begin"/>
      </w:r>
      <w:r>
        <w:instrText xml:space="preserve"> REF _Ref327209043 \r \h </w:instrText>
      </w:r>
      <w:r>
        <w:fldChar w:fldCharType="separate"/>
      </w:r>
      <w:r w:rsidR="003D2333">
        <w:t>I.5.4.1.2</w:t>
      </w:r>
      <w:r>
        <w:fldChar w:fldCharType="end"/>
      </w:r>
      <w:r>
        <w:t xml:space="preserve"> </w:t>
      </w:r>
      <w:r>
        <w:fldChar w:fldCharType="begin"/>
      </w:r>
      <w:r>
        <w:instrText xml:space="preserve"> REF _Ref327209046 \h </w:instrText>
      </w:r>
      <w:r>
        <w:fldChar w:fldCharType="separate"/>
      </w:r>
      <w:r w:rsidR="003D2333">
        <w:t>Ausarbeitung</w:t>
      </w:r>
      <w:r>
        <w:fldChar w:fldCharType="end"/>
      </w:r>
      <w:r>
        <w:t xml:space="preserve"> beschriebenen Ideen konnten für die Testapplikation umgesetzt werden. Daher nachfolgend eine Zusammenfassung, was und was nicht für den Test umgesetzt wurde:</w:t>
      </w:r>
    </w:p>
    <w:p w:rsidR="005328B5" w:rsidRDefault="005328B5" w:rsidP="00EC49BA">
      <w:pPr>
        <w:pStyle w:val="ListParagraph"/>
        <w:numPr>
          <w:ilvl w:val="0"/>
          <w:numId w:val="25"/>
        </w:numPr>
      </w:pPr>
      <w:r>
        <w:t>Der Test wird als WPF-Applikation, nicht als PowerPoint-Präsentation, realisiert.</w:t>
      </w:r>
    </w:p>
    <w:p w:rsidR="005328B5" w:rsidRDefault="005328B5" w:rsidP="00EC49BA">
      <w:pPr>
        <w:pStyle w:val="ListParagraph"/>
        <w:numPr>
          <w:ilvl w:val="0"/>
          <w:numId w:val="25"/>
        </w:numPr>
      </w:pPr>
      <w:r>
        <w:t>Es wird kein Laserpointer, dafür werden die Handbewegungen des Benutzers mit der Maus simuliert.</w:t>
      </w:r>
    </w:p>
    <w:p w:rsidR="005328B5" w:rsidRDefault="005328B5" w:rsidP="00EC49BA">
      <w:pPr>
        <w:pStyle w:val="ListParagraph"/>
        <w:numPr>
          <w:ilvl w:val="0"/>
          <w:numId w:val="25"/>
        </w:numPr>
      </w:pPr>
      <w:r>
        <w:t>Es wird nur das Skelett des Benutzers angezeigt, auf Markierungen am Boden wird verzichtet.</w:t>
      </w:r>
    </w:p>
    <w:p w:rsidR="005328B5" w:rsidRDefault="005328B5" w:rsidP="00EC49BA">
      <w:pPr>
        <w:pStyle w:val="ListParagraph"/>
        <w:numPr>
          <w:ilvl w:val="0"/>
          <w:numId w:val="25"/>
        </w:numPr>
      </w:pPr>
      <w:r>
        <w:t>Für die Anzeige des Skeletts wird Kinect verwendet, jedoch nicht für die Steuerung.</w:t>
      </w:r>
    </w:p>
    <w:p w:rsidR="005328B5" w:rsidRDefault="005328B5" w:rsidP="00EC49BA">
      <w:pPr>
        <w:pStyle w:val="ListParagraph"/>
        <w:numPr>
          <w:ilvl w:val="0"/>
          <w:numId w:val="25"/>
        </w:numPr>
      </w:pPr>
      <w:r>
        <w:t>Der Demomodus wird nicht in diesen Test miteinbezogen und soll zu einem späteren Zeitpunkt umgesetzt werden.</w:t>
      </w:r>
    </w:p>
    <w:p w:rsidR="005328B5" w:rsidRDefault="005328B5" w:rsidP="005328B5">
      <w:r>
        <w:t>Nachfolgend ist die Applikation, welche beim Test eingesetzt werden wird, genauer beschrieben und es wird gezeigt, wie sie gesteuert wird.</w:t>
      </w:r>
    </w:p>
    <w:p w:rsidR="005328B5" w:rsidRDefault="005328B5" w:rsidP="005328B5">
      <w:pPr>
        <w:keepNext/>
      </w:pPr>
      <w:r>
        <w:rPr>
          <w:noProof/>
          <w:lang w:eastAsia="de-CH"/>
        </w:rPr>
        <w:lastRenderedPageBreak/>
        <mc:AlternateContent>
          <mc:Choice Requires="wps">
            <w:drawing>
              <wp:anchor distT="0" distB="0" distL="114300" distR="114300" simplePos="0" relativeHeight="251676672" behindDoc="0" locked="0" layoutInCell="1" allowOverlap="1" wp14:anchorId="11DFED85" wp14:editId="56A7C5A8">
                <wp:simplePos x="0" y="0"/>
                <wp:positionH relativeFrom="margin">
                  <wp:posOffset>309245</wp:posOffset>
                </wp:positionH>
                <wp:positionV relativeFrom="paragraph">
                  <wp:posOffset>933450</wp:posOffset>
                </wp:positionV>
                <wp:extent cx="381635" cy="381635"/>
                <wp:effectExtent l="0" t="0" r="18415" b="18415"/>
                <wp:wrapNone/>
                <wp:docPr id="31" name="Oval 11"/>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28B5" w:rsidRDefault="005328B5" w:rsidP="005328B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32" style="position:absolute;margin-left:24.35pt;margin-top:73.5pt;width:30.05pt;height:30.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" fillcolor="#4f81bd [3204]" strokecolor="#243f60 [1604]" strokeweight="2pt">
                <v:textbox>
                  <w:txbxContent>
                    <w:p w:rsidR="005328B5" w:rsidRDefault="005328B5" w:rsidP="005328B5">
                      <w:pPr>
                        <w:jc w:val="center"/>
                      </w:pPr>
                      <w:r>
                        <w:t>2</w:t>
                      </w:r>
                    </w:p>
                  </w:txbxContent>
                </v:textbox>
                <w10:wrap anchorx="margin"/>
              </v:oval>
            </w:pict>
          </mc:Fallback>
        </mc:AlternateContent>
      </w:r>
      <w:r>
        <w:rPr>
          <w:noProof/>
          <w:lang w:eastAsia="de-CH"/>
        </w:rPr>
        <mc:AlternateContent>
          <mc:Choice Requires="wps">
            <w:drawing>
              <wp:anchor distT="0" distB="0" distL="114300" distR="114300" simplePos="0" relativeHeight="251674624" behindDoc="0" locked="0" layoutInCell="1" allowOverlap="1" wp14:anchorId="7D569CAA" wp14:editId="7EC50F67">
                <wp:simplePos x="0" y="0"/>
                <wp:positionH relativeFrom="margin">
                  <wp:posOffset>4989195</wp:posOffset>
                </wp:positionH>
                <wp:positionV relativeFrom="paragraph">
                  <wp:posOffset>938530</wp:posOffset>
                </wp:positionV>
                <wp:extent cx="381635" cy="381635"/>
                <wp:effectExtent l="0" t="0" r="18415" b="18415"/>
                <wp:wrapNone/>
                <wp:docPr id="288" name="Oval 9"/>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28B5" w:rsidRDefault="005328B5" w:rsidP="005328B5">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33" style="position:absolute;margin-left:392.85pt;margin-top:73.9pt;width:30.05pt;height:30.0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" fillcolor="#4f81bd [3204]" strokecolor="#243f60 [1604]" strokeweight="2pt">
                <v:textbox>
                  <w:txbxContent>
                    <w:p w:rsidR="005328B5" w:rsidRDefault="005328B5" w:rsidP="005328B5">
                      <w:pPr>
                        <w:jc w:val="center"/>
                      </w:pPr>
                      <w:r>
                        <w:t>3</w:t>
                      </w:r>
                    </w:p>
                  </w:txbxContent>
                </v:textbox>
                <w10:wrap anchorx="margin"/>
              </v:oval>
            </w:pict>
          </mc:Fallback>
        </mc:AlternateContent>
      </w:r>
      <w:r>
        <w:rPr>
          <w:noProof/>
          <w:lang w:eastAsia="de-CH"/>
        </w:rPr>
        <mc:AlternateContent>
          <mc:Choice Requires="wps">
            <w:drawing>
              <wp:anchor distT="0" distB="0" distL="114300" distR="114300" simplePos="0" relativeHeight="251675648" behindDoc="0" locked="0" layoutInCell="1" allowOverlap="1" wp14:anchorId="68ECE6F7" wp14:editId="63657801">
                <wp:simplePos x="0" y="0"/>
                <wp:positionH relativeFrom="margin">
                  <wp:posOffset>3340735</wp:posOffset>
                </wp:positionH>
                <wp:positionV relativeFrom="paragraph">
                  <wp:posOffset>-47625</wp:posOffset>
                </wp:positionV>
                <wp:extent cx="382138" cy="382138"/>
                <wp:effectExtent l="0" t="0" r="18415" b="18415"/>
                <wp:wrapNone/>
                <wp:docPr id="289" name="Oval 10"/>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28B5" w:rsidRDefault="005328B5" w:rsidP="005328B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34" style="position:absolute;margin-left:263.05pt;margin-top:-3.75pt;width:30.1pt;height:30.1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" fillcolor="#4f81bd [3204]" strokecolor="#243f60 [1604]" strokeweight="2pt">
                <v:textbox>
                  <w:txbxContent>
                    <w:p w:rsidR="005328B5" w:rsidRDefault="005328B5" w:rsidP="005328B5">
                      <w:pPr>
                        <w:jc w:val="center"/>
                      </w:pPr>
                      <w:r>
                        <w:t>1</w:t>
                      </w:r>
                    </w:p>
                  </w:txbxContent>
                </v:textbox>
                <w10:wrap anchorx="margin"/>
              </v:oval>
            </w:pict>
          </mc:Fallback>
        </mc:AlternateContent>
      </w:r>
      <w:r>
        <w:rPr>
          <w:noProof/>
          <w:lang w:eastAsia="de-CH"/>
        </w:rPr>
        <mc:AlternateContent>
          <mc:Choice Requires="wps">
            <w:drawing>
              <wp:anchor distT="0" distB="0" distL="114300" distR="114300" simplePos="0" relativeHeight="251673600" behindDoc="0" locked="0" layoutInCell="1" allowOverlap="1" wp14:anchorId="46B9BC3E" wp14:editId="5E77765B">
                <wp:simplePos x="0" y="0"/>
                <wp:positionH relativeFrom="margin">
                  <wp:posOffset>4565309</wp:posOffset>
                </wp:positionH>
                <wp:positionV relativeFrom="paragraph">
                  <wp:posOffset>1708150</wp:posOffset>
                </wp:positionV>
                <wp:extent cx="382138" cy="382138"/>
                <wp:effectExtent l="0" t="0" r="18415" b="18415"/>
                <wp:wrapNone/>
                <wp:docPr id="290" name="Oval 8"/>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28B5" w:rsidRDefault="005328B5" w:rsidP="005328B5">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35" style="position:absolute;margin-left:359.45pt;margin-top:134.5pt;width:30.1pt;height:30.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" fillcolor="#4f81bd [3204]" strokecolor="#243f60 [1604]" strokeweight="2pt">
                <v:textbox>
                  <w:txbxContent>
                    <w:p w:rsidR="005328B5" w:rsidRDefault="005328B5" w:rsidP="005328B5">
                      <w:pPr>
                        <w:jc w:val="center"/>
                      </w:pPr>
                      <w:r>
                        <w:t>4</w:t>
                      </w:r>
                    </w:p>
                  </w:txbxContent>
                </v:textbox>
                <w10:wrap anchorx="margin"/>
              </v:oval>
            </w:pict>
          </mc:Fallback>
        </mc:AlternateContent>
      </w:r>
      <w:r>
        <w:rPr>
          <w:noProof/>
          <w:lang w:eastAsia="de-CH"/>
        </w:rPr>
        <mc:AlternateContent>
          <mc:Choice Requires="wps">
            <w:drawing>
              <wp:anchor distT="0" distB="0" distL="114300" distR="114300" simplePos="0" relativeHeight="251672576" behindDoc="0" locked="0" layoutInCell="1" allowOverlap="1" wp14:anchorId="2804671D" wp14:editId="4BF48625">
                <wp:simplePos x="0" y="0"/>
                <wp:positionH relativeFrom="margin">
                  <wp:posOffset>3103340</wp:posOffset>
                </wp:positionH>
                <wp:positionV relativeFrom="paragraph">
                  <wp:posOffset>2900680</wp:posOffset>
                </wp:positionV>
                <wp:extent cx="382138" cy="382138"/>
                <wp:effectExtent l="0" t="0" r="18415" b="18415"/>
                <wp:wrapNone/>
                <wp:docPr id="291" name="Oval 7"/>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28B5" w:rsidRDefault="005328B5" w:rsidP="005328B5">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36" style="position:absolute;margin-left:244.35pt;margin-top:228.4pt;width:30.1pt;height:30.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" fillcolor="#4f81bd [3204]" strokecolor="#243f60 [1604]" strokeweight="2pt">
                <v:textbox>
                  <w:txbxContent>
                    <w:p w:rsidR="005328B5" w:rsidRDefault="005328B5" w:rsidP="005328B5">
                      <w:pPr>
                        <w:jc w:val="center"/>
                      </w:pPr>
                      <w:r>
                        <w:t>5</w:t>
                      </w:r>
                    </w:p>
                  </w:txbxContent>
                </v:textbox>
                <w10:wrap anchorx="margin"/>
              </v:oval>
            </w:pict>
          </mc:Fallback>
        </mc:AlternateContent>
      </w:r>
      <w:r>
        <w:rPr>
          <w:noProof/>
          <w:lang w:eastAsia="de-CH"/>
        </w:rPr>
        <w:drawing>
          <wp:inline distT="0" distB="0" distL="0" distR="0" wp14:anchorId="7ECB25A2" wp14:editId="526FC324">
            <wp:extent cx="5685434" cy="3369145"/>
            <wp:effectExtent l="0" t="0" r="0" b="3175"/>
            <wp:docPr id="303" name="Picture 3" descr="\\c101.hsr.ch\lelm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Untitled.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52" t="2063" r="503" b="3994"/>
                    <a:stretch/>
                  </pic:blipFill>
                  <pic:spPr bwMode="auto">
                    <a:xfrm>
                      <a:off x="0" y="0"/>
                      <a:ext cx="5690624" cy="3372221"/>
                    </a:xfrm>
                    <a:prstGeom prst="rect">
                      <a:avLst/>
                    </a:prstGeom>
                    <a:noFill/>
                    <a:ln>
                      <a:noFill/>
                    </a:ln>
                    <a:extLst>
                      <a:ext uri="{53640926-AAD7-44D8-BBD7-CCE9431645EC}">
                        <a14:shadowObscured xmlns:a14="http://schemas.microsoft.com/office/drawing/2010/main"/>
                      </a:ext>
                    </a:extLst>
                  </pic:spPr>
                </pic:pic>
              </a:graphicData>
            </a:graphic>
          </wp:inline>
        </w:drawing>
      </w:r>
    </w:p>
    <w:p w:rsidR="005328B5" w:rsidRDefault="005328B5" w:rsidP="005328B5">
      <w:pPr>
        <w:pStyle w:val="Caption"/>
      </w:pPr>
      <w:bookmarkStart w:id="280" w:name="_Ref327208748"/>
      <w:r>
        <w:t xml:space="preserve">Abbildung </w:t>
      </w:r>
      <w:fldSimple w:instr=" SEQ Abbildung \* ARABIC ">
        <w:r w:rsidR="003D2333">
          <w:rPr>
            <w:noProof/>
          </w:rPr>
          <w:t>34</w:t>
        </w:r>
      </w:fldSimple>
      <w:r>
        <w:t xml:space="preserve"> - Testapplikation</w:t>
      </w:r>
      <w:bookmarkEnd w:id="280"/>
    </w:p>
    <w:p w:rsidR="005328B5" w:rsidRDefault="005328B5" w:rsidP="005328B5">
      <w:r>
        <w:t>Die Testapplikation besteht aus zwei Ansichten. In der einen können Poster gelesen werden, in der anderen Ansicht wird das Mittagsmenu der Mensa angezeigt.</w:t>
      </w:r>
    </w:p>
    <w:p w:rsidR="005328B5" w:rsidRDefault="005328B5" w:rsidP="005328B5">
      <w:r>
        <w:t xml:space="preserve">Die blauen Punkte in der </w:t>
      </w:r>
      <w:r>
        <w:fldChar w:fldCharType="begin"/>
      </w:r>
      <w:r>
        <w:instrText xml:space="preserve"> REF _Ref327208748 \h </w:instrText>
      </w:r>
      <w:r>
        <w:fldChar w:fldCharType="separate"/>
      </w:r>
      <w:r w:rsidR="003D2333">
        <w:t xml:space="preserve">Abbildung </w:t>
      </w:r>
      <w:r w:rsidR="003D2333">
        <w:rPr>
          <w:noProof/>
        </w:rPr>
        <w:t>34</w:t>
      </w:r>
      <w:r w:rsidR="003D2333">
        <w:t xml:space="preserve"> - Testapplikation</w:t>
      </w:r>
      <w:r>
        <w:fldChar w:fldCharType="end"/>
      </w:r>
      <w:r>
        <w:fldChar w:fldCharType="begin"/>
      </w:r>
      <w:r>
        <w:instrText xml:space="preserve"> REF _Ref320611864 \h </w:instrText>
      </w:r>
      <w:r w:rsidR="003D2333">
        <w:fldChar w:fldCharType="separate"/>
      </w:r>
      <w:r w:rsidR="003D2333" w:rsidRPr="00126AB2">
        <w:rPr>
          <w:b/>
          <w:bCs/>
        </w:rPr>
        <w:t>Error! Reference source not found.</w:t>
      </w:r>
      <w:r>
        <w:fldChar w:fldCharType="end"/>
      </w:r>
      <w:r>
        <w:t xml:space="preserve"> dienen der Beschriftung der einzelnen Komponenten in der Poster-Ansicht:</w:t>
      </w:r>
    </w:p>
    <w:p w:rsidR="005328B5" w:rsidRDefault="005328B5" w:rsidP="00EC49BA">
      <w:pPr>
        <w:pStyle w:val="ListParagraph"/>
        <w:numPr>
          <w:ilvl w:val="0"/>
          <w:numId w:val="16"/>
        </w:numPr>
      </w:pPr>
      <w:r>
        <w:t>Das Menu. Hier kann zwischen den Ansichten (hier Poster und Mittagsmenu) gewechselt werden.</w:t>
      </w:r>
      <w:r w:rsidRPr="00D9422A">
        <w:t xml:space="preserve"> </w:t>
      </w:r>
    </w:p>
    <w:p w:rsidR="005328B5" w:rsidRDefault="005328B5" w:rsidP="00EC49BA">
      <w:pPr>
        <w:pStyle w:val="ListParagraph"/>
        <w:numPr>
          <w:ilvl w:val="0"/>
          <w:numId w:val="16"/>
        </w:numPr>
      </w:pPr>
      <w:r>
        <w:t>Der Navigationspfeil nach links. Er wird dazu benutzt, um nach links zum vorhergehenden Poster zu navigieren.</w:t>
      </w:r>
    </w:p>
    <w:p w:rsidR="005328B5" w:rsidRDefault="005328B5" w:rsidP="00EC49BA">
      <w:pPr>
        <w:pStyle w:val="ListParagraph"/>
        <w:numPr>
          <w:ilvl w:val="0"/>
          <w:numId w:val="16"/>
        </w:numPr>
      </w:pPr>
      <w:r>
        <w:t>Der Navigationspfeil nach rechts. Er wird dazu benutzt, um nach rechts zum nachfolgenden Poster zu navigieren.</w:t>
      </w:r>
    </w:p>
    <w:p w:rsidR="005328B5" w:rsidRDefault="005328B5" w:rsidP="00EC49BA">
      <w:pPr>
        <w:pStyle w:val="ListParagraph"/>
        <w:numPr>
          <w:ilvl w:val="0"/>
          <w:numId w:val="16"/>
        </w:numPr>
      </w:pPr>
      <w:r>
        <w:t>Die Hand. Sie symbolisiert die Hand der Testperson und befindet sich dort, wo die Testperson hinzeigt. Die Mauszeiger-Hand wird am Computer von den Testüberwachern bewegt (manuelle Steuerung), und zwar synchron zu den Bewegungen der Hand der Testperson.</w:t>
      </w:r>
    </w:p>
    <w:p w:rsidR="005328B5" w:rsidRDefault="005328B5" w:rsidP="00EC49BA">
      <w:pPr>
        <w:pStyle w:val="ListParagraph"/>
        <w:numPr>
          <w:ilvl w:val="0"/>
          <w:numId w:val="16"/>
        </w:numPr>
      </w:pPr>
      <w:r>
        <w:t>Das Skelett der Testperson. Es dient dazu, der Testperson zu zeigen, dass sie erkannt wird und merkt, dass sie durch Körperbewegungen die Applikation steuern kann. Das Skelett wird mithilfe von Kinect angezeigt.</w:t>
      </w:r>
    </w:p>
    <w:p w:rsidR="005328B5" w:rsidRPr="005D737F" w:rsidRDefault="005328B5" w:rsidP="005328B5">
      <w:r>
        <w:t>Damit eine Schaltfläche effektiv gedrückt wird, muss die Testperson ihre Hand eine Weile darüber halten. Dabei wir über der Mauszeiger-Hand ein Uhr-Symbol angezeigt. Dies dient der Testperson als Feedback, damit diese weiss, dass die Applikation die Geste erkannt hat.</w:t>
      </w:r>
    </w:p>
    <w:p w:rsidR="005328B5" w:rsidRDefault="005328B5" w:rsidP="005328B5">
      <w:pPr>
        <w:pStyle w:val="Heading5"/>
        <w:ind w:left="1008" w:hanging="1008"/>
      </w:pPr>
      <w:bookmarkStart w:id="281" w:name="_Toc320620801"/>
      <w:bookmarkStart w:id="282" w:name="_Toc324860362"/>
      <w:bookmarkStart w:id="283" w:name="_Toc327350095"/>
      <w:r>
        <w:t>Durchführung</w:t>
      </w:r>
      <w:bookmarkEnd w:id="281"/>
      <w:r>
        <w:t xml:space="preserve"> &amp; Fazit</w:t>
      </w:r>
      <w:bookmarkEnd w:id="282"/>
      <w:bookmarkEnd w:id="283"/>
    </w:p>
    <w:p w:rsidR="005328B5" w:rsidRPr="005B3401" w:rsidRDefault="005328B5" w:rsidP="005328B5">
      <w:r>
        <w:t>Am  27. März 2012 wurde der Test als Wizard of Oz - Experiment durchgeführt. Für weitere Informationen siehe (TODO link Testdokument Wizard of Oz Test).</w:t>
      </w:r>
      <w:r>
        <w:br w:type="page"/>
      </w:r>
    </w:p>
    <w:p w:rsidR="005328B5" w:rsidRDefault="005328B5" w:rsidP="005328B5">
      <w:pPr>
        <w:pStyle w:val="Heading4"/>
        <w:ind w:left="864" w:hanging="864"/>
      </w:pPr>
      <w:bookmarkStart w:id="284" w:name="_Toc324860363"/>
      <w:bookmarkStart w:id="285" w:name="_Ref325661216"/>
      <w:bookmarkStart w:id="286" w:name="_Ref325661219"/>
      <w:bookmarkStart w:id="287" w:name="_Ref326053795"/>
      <w:bookmarkStart w:id="288" w:name="_Ref326053797"/>
      <w:bookmarkStart w:id="289" w:name="_Toc327350096"/>
      <w:r>
        <w:lastRenderedPageBreak/>
        <w:t>Demomodus</w:t>
      </w:r>
      <w:bookmarkEnd w:id="284"/>
      <w:bookmarkEnd w:id="285"/>
      <w:bookmarkEnd w:id="286"/>
      <w:bookmarkEnd w:id="287"/>
      <w:bookmarkEnd w:id="288"/>
      <w:bookmarkEnd w:id="289"/>
    </w:p>
    <w:p w:rsidR="005328B5" w:rsidRDefault="005328B5" w:rsidP="005328B5">
      <w:r>
        <w:t xml:space="preserve">Damit Personen, welche das Verwaltungsgebäude der HSR passieren, mit </w:t>
      </w:r>
      <w:proofErr w:type="gramStart"/>
      <w:r>
        <w:t>der Videowall</w:t>
      </w:r>
      <w:proofErr w:type="gramEnd"/>
      <w:r>
        <w:t xml:space="preserve"> interagieren, müssen sie zuerst einmal auf diese aufmerksam und auch von ihr angezogen werden. Zu diesem Zweck wird ein Demomodus, der die Aufmerksamkeit und das Interesse der Passanten auf sich lenkt, erstellt.</w:t>
      </w:r>
    </w:p>
    <w:p w:rsidR="005328B5" w:rsidRPr="006B7B93" w:rsidRDefault="005328B5" w:rsidP="005328B5">
      <w:r>
        <w:t xml:space="preserve">Bei der Erarbeitung des Wizard of Oz - Experiments (Unterkapitel </w:t>
      </w:r>
      <w:r>
        <w:fldChar w:fldCharType="begin"/>
      </w:r>
      <w:r>
        <w:instrText xml:space="preserve"> REF _Ref327211537 \r \h </w:instrText>
      </w:r>
      <w:r>
        <w:fldChar w:fldCharType="separate"/>
      </w:r>
      <w:r w:rsidR="003D2333">
        <w:t>I.5.4.1</w:t>
      </w:r>
      <w:r>
        <w:fldChar w:fldCharType="end"/>
      </w:r>
      <w:r>
        <w:t xml:space="preserve"> </w:t>
      </w:r>
      <w:r>
        <w:fldChar w:fldCharType="begin"/>
      </w:r>
      <w:r>
        <w:instrText xml:space="preserve"> REF _Ref327211537 \h </w:instrText>
      </w:r>
      <w:r>
        <w:fldChar w:fldCharType="separate"/>
      </w:r>
      <w:r w:rsidR="003D2333">
        <w:t>Empirischer formativer Test zur Eruierung der Navigationsart</w:t>
      </w:r>
      <w:r>
        <w:fldChar w:fldCharType="end"/>
      </w:r>
      <w:r>
        <w:t>) wurden bereits erste Ideen für einen Demomodus festgehalten. Trotzdem wurden nochmals Ideen gesammelt um eine möglichst breite Auswahl an Ideen für einen Demomodus zu erhalten.</w:t>
      </w:r>
    </w:p>
    <w:p w:rsidR="005328B5" w:rsidRPr="0057347C" w:rsidRDefault="005328B5" w:rsidP="005328B5">
      <w:pPr>
        <w:pStyle w:val="Heading5"/>
        <w:ind w:left="1008" w:hanging="1008"/>
      </w:pPr>
      <w:bookmarkStart w:id="290" w:name="_Toc324860364"/>
      <w:bookmarkStart w:id="291" w:name="_Ref326583742"/>
      <w:bookmarkStart w:id="292" w:name="_Ref326583747"/>
      <w:bookmarkStart w:id="293" w:name="_Ref327212545"/>
      <w:bookmarkStart w:id="294" w:name="_Toc327350097"/>
      <w:r>
        <w:t>Ideensammlung</w:t>
      </w:r>
      <w:bookmarkEnd w:id="290"/>
      <w:bookmarkEnd w:id="291"/>
      <w:bookmarkEnd w:id="292"/>
      <w:r>
        <w:t xml:space="preserve"> und Besprechung</w:t>
      </w:r>
      <w:bookmarkEnd w:id="293"/>
      <w:bookmarkEnd w:id="294"/>
    </w:p>
    <w:p w:rsidR="005328B5" w:rsidRDefault="005328B5" w:rsidP="005328B5">
      <w:r>
        <w:t xml:space="preserve">Im Sprint 9, im Zeitraum vom 23. bis am 30. April 2012, überlegte jedes Teammitglied für sich allein, wie der Demomodus umgesetzt werden könnte und hielt die Ideen fest. Am 01.05.12 wurden die unterschiedlichen Ideen im Team diskutiert. Die Ideen werden nachfolgend erläutert.   </w:t>
      </w:r>
    </w:p>
    <w:p w:rsidR="005328B5" w:rsidRDefault="005328B5" w:rsidP="005328B5">
      <w:pPr>
        <w:keepNext/>
      </w:pPr>
      <w:r>
        <w:rPr>
          <w:noProof/>
          <w:lang w:eastAsia="de-CH"/>
        </w:rPr>
        <w:drawing>
          <wp:inline distT="0" distB="0" distL="0" distR="0" wp14:anchorId="249E2FB2" wp14:editId="63987D8E">
            <wp:extent cx="4695825" cy="6267830"/>
            <wp:effectExtent l="0" t="0" r="0" b="0"/>
            <wp:docPr id="30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1-3.jpg"/>
                    <pic:cNvPicPr/>
                  </pic:nvPicPr>
                  <pic:blipFill>
                    <a:blip r:embed="rId72">
                      <a:extLst>
                        <a:ext uri="{28A0092B-C50C-407E-A947-70E740481C1C}">
                          <a14:useLocalDpi xmlns:a14="http://schemas.microsoft.com/office/drawing/2010/main" val="0"/>
                        </a:ext>
                      </a:extLst>
                    </a:blip>
                    <a:stretch>
                      <a:fillRect/>
                    </a:stretch>
                  </pic:blipFill>
                  <pic:spPr>
                    <a:xfrm>
                      <a:off x="0" y="0"/>
                      <a:ext cx="4700233" cy="6273714"/>
                    </a:xfrm>
                    <a:prstGeom prst="rect">
                      <a:avLst/>
                    </a:prstGeom>
                  </pic:spPr>
                </pic:pic>
              </a:graphicData>
            </a:graphic>
          </wp:inline>
        </w:drawing>
      </w:r>
    </w:p>
    <w:p w:rsidR="005328B5" w:rsidRDefault="005328B5" w:rsidP="005328B5">
      <w:pPr>
        <w:pStyle w:val="Caption"/>
      </w:pPr>
      <w:bookmarkStart w:id="295" w:name="_Ref323983857"/>
      <w:r>
        <w:t xml:space="preserve">Abbildung </w:t>
      </w:r>
      <w:fldSimple w:instr=" SEQ Abbildung \* ARABIC ">
        <w:r w:rsidR="003D2333">
          <w:rPr>
            <w:noProof/>
          </w:rPr>
          <w:t>35</w:t>
        </w:r>
      </w:fldSimple>
      <w:r>
        <w:t xml:space="preserve"> - Demomodus, Ideen 1-3</w:t>
      </w:r>
      <w:bookmarkEnd w:id="295"/>
    </w:p>
    <w:p w:rsidR="005328B5" w:rsidRDefault="005328B5" w:rsidP="005328B5">
      <w:r>
        <w:lastRenderedPageBreak/>
        <w:t>Der Demomodus der Idee 1 zeigt eine Hand. Der Schriftzug fordert die Passanten auf, die Hand zu bewegen. Eine Schwierigkeit ist, dass der Benutzer nicht weiss, wie er die Hand bewegen kann. Zudem ist dieser Demomodus zu wenig attraktiv, da er statisch ist.</w:t>
      </w:r>
    </w:p>
    <w:p w:rsidR="005328B5" w:rsidRDefault="005328B5" w:rsidP="005328B5">
      <w:r>
        <w:t xml:space="preserve">Bei der Idee 2 wird der Benutzer direkt angesprochen. Um herauszufinden, was die Videowall für Informationen zur Frage oder Aussage auf </w:t>
      </w:r>
      <w:proofErr w:type="gramStart"/>
      <w:r>
        <w:t>der Wall</w:t>
      </w:r>
      <w:proofErr w:type="gramEnd"/>
      <w:r>
        <w:t xml:space="preserve"> bietet, stellt sich der Nutzer auf die am Boden markierte Stelle. Somit kann er von Kinect erkannt werden und gelangt dann in die Applikation mit der Ansicht, welche im Zusammenhang mit dem zu Beginn gezeigten Begriff oder Spruch steht. Im Falle der Skizze (siehe Idee 3,  </w:t>
      </w:r>
      <w:r>
        <w:fldChar w:fldCharType="begin"/>
      </w:r>
      <w:r>
        <w:instrText xml:space="preserve"> REF _Ref323983857 \h </w:instrText>
      </w:r>
      <w:r>
        <w:fldChar w:fldCharType="separate"/>
      </w:r>
      <w:r w:rsidR="003D2333">
        <w:t xml:space="preserve">Abbildung </w:t>
      </w:r>
      <w:r w:rsidR="003D2333">
        <w:rPr>
          <w:noProof/>
        </w:rPr>
        <w:t>35</w:t>
      </w:r>
      <w:r w:rsidR="003D2333">
        <w:t xml:space="preserve"> - Demomodus, Ideen 1-3</w:t>
      </w:r>
      <w:r>
        <w:fldChar w:fldCharType="end"/>
      </w:r>
      <w:r>
        <w:t>) fragt die Wall: „Hunger?“. Stellt sich nun eine Person an die bezeichnete Stelle, so wird das Mittagsmenu angezeigt.</w:t>
      </w:r>
    </w:p>
    <w:p w:rsidR="005328B5" w:rsidRDefault="005328B5" w:rsidP="005328B5">
      <w:r>
        <w:t xml:space="preserve">Idee 3 zeigt ein Skelett, welches Passanten mit Winken oder anderen Gesten dazu auffordert, näher zu kommen. Das auf </w:t>
      </w:r>
      <w:proofErr w:type="gramStart"/>
      <w:r>
        <w:t>der Wall</w:t>
      </w:r>
      <w:proofErr w:type="gramEnd"/>
      <w:r>
        <w:t xml:space="preserve"> angezeigte Skelett befindet sich immer auf gleicher Höhe mit dem Benutzer. Bewegt sich der Nutzer also beispielsweise nach links, so bewegt sich das Skelett ebenfalls nach links. Sobald der Benutzer in einen bestimmten Bereich des Sensors eingetreten ist (in </w:t>
      </w:r>
      <w:r>
        <w:fldChar w:fldCharType="begin"/>
      </w:r>
      <w:r>
        <w:instrText xml:space="preserve"> REF _Ref323983857 \h </w:instrText>
      </w:r>
      <w:r>
        <w:fldChar w:fldCharType="separate"/>
      </w:r>
      <w:r w:rsidR="003D2333">
        <w:t xml:space="preserve">Abbildung </w:t>
      </w:r>
      <w:r w:rsidR="003D2333">
        <w:rPr>
          <w:noProof/>
        </w:rPr>
        <w:t>35</w:t>
      </w:r>
      <w:r w:rsidR="003D2333">
        <w:t xml:space="preserve"> - Demomodus, Ideen 1-3</w:t>
      </w:r>
      <w:r>
        <w:fldChar w:fldCharType="end"/>
      </w:r>
      <w:r>
        <w:t xml:space="preserve"> durch die zwei senkrechten Striche in der Mitte markiert), so übernimmt er das Skelett und die Applikation startet. Bei dieser Lösung besteht die Problematik, dass der Demomodus wenig Zusammenhang mit der Applikation selbst hat.</w:t>
      </w:r>
    </w:p>
    <w:p w:rsidR="005328B5" w:rsidRDefault="005328B5" w:rsidP="005328B5">
      <w:pPr>
        <w:keepNext/>
      </w:pPr>
      <w:r>
        <w:rPr>
          <w:noProof/>
          <w:lang w:eastAsia="de-CH"/>
        </w:rPr>
        <w:drawing>
          <wp:inline distT="0" distB="0" distL="0" distR="0" wp14:anchorId="6C158BC5" wp14:editId="11A006F2">
            <wp:extent cx="5760720" cy="5875020"/>
            <wp:effectExtent l="0" t="0" r="0" b="0"/>
            <wp:docPr id="305"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4-8_hell.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5875020"/>
                    </a:xfrm>
                    <a:prstGeom prst="rect">
                      <a:avLst/>
                    </a:prstGeom>
                  </pic:spPr>
                </pic:pic>
              </a:graphicData>
            </a:graphic>
          </wp:inline>
        </w:drawing>
      </w:r>
    </w:p>
    <w:p w:rsidR="005328B5" w:rsidRDefault="005328B5" w:rsidP="005328B5">
      <w:pPr>
        <w:pStyle w:val="Caption"/>
      </w:pPr>
      <w:r>
        <w:t xml:space="preserve">Abbildung </w:t>
      </w:r>
      <w:fldSimple w:instr=" SEQ Abbildung \* ARABIC ">
        <w:r w:rsidR="003D2333">
          <w:rPr>
            <w:noProof/>
          </w:rPr>
          <w:t>36</w:t>
        </w:r>
      </w:fldSimple>
      <w:r>
        <w:t xml:space="preserve"> - Demomodus, Ideen 4-8</w:t>
      </w:r>
    </w:p>
    <w:p w:rsidR="005328B5" w:rsidRDefault="005328B5" w:rsidP="005328B5">
      <w:r>
        <w:lastRenderedPageBreak/>
        <w:t>Bei der Idee Nummer 4 werden Objekte, verteilt über alle Monitore, dargestellt. Diese Idee ist an das Video über die interaktive Projektion einer Chanel Boutique in Paris</w:t>
      </w:r>
      <w:r>
        <w:rPr>
          <w:rStyle w:val="FootnoteReference"/>
        </w:rPr>
        <w:footnoteReference w:id="26"/>
      </w:r>
      <w:r>
        <w:t xml:space="preserve">, welches bereits in der Konkurrenzanalyse (TODO: Ref Vorstudie Konkurrenzanalyse) referenziert wurde, angelehnt. Als Objekte sind hier beispielsweise Dreiecke, Puzzleteile oder kleine Stücke eines Posters denkbar. Wird nun ein Passant, welcher an </w:t>
      </w:r>
      <w:proofErr w:type="gramStart"/>
      <w:r>
        <w:t>der Wall</w:t>
      </w:r>
      <w:proofErr w:type="gramEnd"/>
      <w:r>
        <w:t xml:space="preserve"> vorbeiläuft, mit der Tiefenkamera erkannt, verschieben sie durch seine Bewegungen die Objekte auf der Wall. Werden mehrere Personen erkannt, welche beispielweise auch noch aus zwei verschiedenen Richtungen kommen, werden die Objekte von beiden Seiten verdrängt und bewegen sich in alle Richtungen. Bleibt der Benutzer über eine gewisse Zeitspanne vor </w:t>
      </w:r>
      <w:proofErr w:type="gramStart"/>
      <w:r>
        <w:t>der Wall</w:t>
      </w:r>
      <w:proofErr w:type="gramEnd"/>
      <w:r>
        <w:t xml:space="preserve"> stehen, so setzen sich die Teilchen zu einem Ganzen zusammen. Danach wird vom Demomodus in den Interaktionsmodus gewechselt.</w:t>
      </w:r>
    </w:p>
    <w:p w:rsidR="005328B5" w:rsidRDefault="005328B5" w:rsidP="005328B5">
      <w:r>
        <w:t xml:space="preserve">Der Demomodus Idee 5 ist ein Vorhang, durch dessen schmale Öffnung ein Teil eines Posters sichtbar ist (diese Idee stammt vom Betreuer Markus Stolze). Die Öffnung des Vorhangs bewegt sich synchron mit der Position des Nutzers vor </w:t>
      </w:r>
      <w:proofErr w:type="gramStart"/>
      <w:r>
        <w:t>der Wall</w:t>
      </w:r>
      <w:proofErr w:type="gramEnd"/>
      <w:r>
        <w:t>. Die Breite der Vorhangöffnung ist bestimmt durch den waagrechten Abstand der Hände des Benutzers. Die Vorzüge dieser Variante sind die einfach Implementation und die deutliche Verbindung zur Applikation selbst. Allerdings ist der Demomodus nicht sehr spannend und wird das Interesse der Passanten nur für kurze Zeit wecken können.</w:t>
      </w:r>
    </w:p>
    <w:p w:rsidR="005328B5" w:rsidRDefault="005328B5" w:rsidP="005328B5">
      <w:r>
        <w:t xml:space="preserve">Idee Nummer 6 stellt das Skelett des Passanten, welcher bereits erkannt wurde, ganz gross auf </w:t>
      </w:r>
      <w:proofErr w:type="gramStart"/>
      <w:r>
        <w:t>der Wall</w:t>
      </w:r>
      <w:proofErr w:type="gramEnd"/>
      <w:r>
        <w:t xml:space="preserve"> dar. Kann kein Benutzer erkannt werden, wird nichts auf </w:t>
      </w:r>
      <w:proofErr w:type="gramStart"/>
      <w:r>
        <w:t>der Wall</w:t>
      </w:r>
      <w:proofErr w:type="gramEnd"/>
      <w:r>
        <w:t xml:space="preserve"> dargestellt, was der Nachteil dieser Lösung ist. Das grosse Skelett imitiert alle Bewegungen des Nutzers. Es wird so unmissverständlich klar, wie die Steuerung der Applikation vor sich geht. Nach Ablauf eines Timers wechselt die Anzeige zur eigentlichen Applikation. </w:t>
      </w:r>
    </w:p>
    <w:p w:rsidR="005328B5" w:rsidRDefault="005328B5" w:rsidP="005328B5">
      <w:r>
        <w:t>Bei der Idee 7 wird die Applikation im Hintergrund schwach angezeigt, davor befindet sich Nebel. Durch Wischbewegungen des Benutzers kann der Nebel entfernt werden und die eigentliche Applikation kommt dahinter zum Vorschein.</w:t>
      </w:r>
    </w:p>
    <w:p w:rsidR="005328B5" w:rsidRDefault="005328B5" w:rsidP="005328B5">
      <w:r>
        <w:t xml:space="preserve">Die Idee 8 für den Demomodus zeigt </w:t>
      </w:r>
      <w:proofErr w:type="gramStart"/>
      <w:r>
        <w:t>einen</w:t>
      </w:r>
      <w:proofErr w:type="gramEnd"/>
      <w:r>
        <w:t xml:space="preserve"> Lock-Screen mit einem Vorhängeschloss, analog zu dem eines Smartphones </w:t>
      </w:r>
      <w:r w:rsidRPr="00BA4CDF">
        <w:t>[chaudhri09]</w:t>
      </w:r>
      <w:r>
        <w:t xml:space="preserve">. Durch das Vorbeilaufen an der Wall, durch näher kommen oder weiter weg gehen kann die Applikation entsperrt werden. Dabei öffnet sich dann der Screen, auf dessen Symbol das Schloss beim Entsperren geschoben wurde. Läuft ein Passant nun von rechts nach links an </w:t>
      </w:r>
      <w:proofErr w:type="gramStart"/>
      <w:r>
        <w:t>der Videowall</w:t>
      </w:r>
      <w:proofErr w:type="gramEnd"/>
      <w:r>
        <w:t xml:space="preserve"> vorbei, so schiebt er das Vorhängeschloss auf das Symbol mit dem Teller und die Wall zeigt das Mittagsmenu der Mensa an.</w:t>
      </w:r>
      <w:r>
        <w:br/>
      </w:r>
      <w:r>
        <w:rPr>
          <w:noProof/>
          <w:lang w:eastAsia="de-CH"/>
        </w:rPr>
        <w:drawing>
          <wp:inline distT="0" distB="0" distL="0" distR="0" wp14:anchorId="4337277D" wp14:editId="35F2BB61">
            <wp:extent cx="4810125" cy="4152530"/>
            <wp:effectExtent l="0" t="0" r="0" b="6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_12_bearbeitet_v2.jpg"/>
                    <pic:cNvPicPr/>
                  </pic:nvPicPr>
                  <pic:blipFill>
                    <a:blip r:embed="rId74">
                      <a:extLst>
                        <a:ext uri="{28A0092B-C50C-407E-A947-70E740481C1C}">
                          <a14:useLocalDpi xmlns:a14="http://schemas.microsoft.com/office/drawing/2010/main" val="0"/>
                        </a:ext>
                      </a:extLst>
                    </a:blip>
                    <a:stretch>
                      <a:fillRect/>
                    </a:stretch>
                  </pic:blipFill>
                  <pic:spPr>
                    <a:xfrm>
                      <a:off x="0" y="0"/>
                      <a:ext cx="4811898" cy="4154061"/>
                    </a:xfrm>
                    <a:prstGeom prst="rect">
                      <a:avLst/>
                    </a:prstGeom>
                  </pic:spPr>
                </pic:pic>
              </a:graphicData>
            </a:graphic>
          </wp:inline>
        </w:drawing>
      </w:r>
    </w:p>
    <w:p w:rsidR="005328B5" w:rsidRDefault="005328B5" w:rsidP="005328B5">
      <w:pPr>
        <w:pStyle w:val="Caption"/>
      </w:pPr>
      <w:bookmarkStart w:id="296" w:name="_Ref323982977"/>
      <w:r>
        <w:t xml:space="preserve">Abbildung </w:t>
      </w:r>
      <w:fldSimple w:instr=" SEQ Abbildung \* ARABIC ">
        <w:r w:rsidR="003D2333">
          <w:rPr>
            <w:noProof/>
          </w:rPr>
          <w:t>37</w:t>
        </w:r>
      </w:fldSimple>
      <w:r>
        <w:t xml:space="preserve"> - Demomodus, Idee 12, Erweiterung zu Idee 8</w:t>
      </w:r>
      <w:bookmarkEnd w:id="296"/>
    </w:p>
    <w:p w:rsidR="005328B5" w:rsidRDefault="005328B5" w:rsidP="005328B5">
      <w:pPr>
        <w:keepNext/>
      </w:pPr>
      <w:r>
        <w:lastRenderedPageBreak/>
        <w:t xml:space="preserve">Die Idee 12 aus obiger Abbildung zeigt eine Weiterentwicklung der Idee 8. Am Boden wird eine Markierung angebracht, welche einem besser verständlich macht, dass man die Wall steuern kann, indem man seine Position ändert. Dieses Kreuz am Boden bietet nun eine zusätzliche Navigationsmöglichkeit zum simplen Steuern durch die Hand (siehe dazu Kapitel </w:t>
      </w:r>
      <w:r>
        <w:fldChar w:fldCharType="begin"/>
      </w:r>
      <w:r>
        <w:instrText xml:space="preserve"> REF _Ref323983174 \r \h </w:instrText>
      </w:r>
      <w:r>
        <w:fldChar w:fldCharType="separate"/>
      </w:r>
      <w:r w:rsidR="003D2333">
        <w:t>I.5.4.1</w:t>
      </w:r>
      <w:r>
        <w:fldChar w:fldCharType="end"/>
      </w:r>
      <w:r>
        <w:t xml:space="preserve"> </w:t>
      </w:r>
      <w:r>
        <w:fldChar w:fldCharType="begin"/>
      </w:r>
      <w:r>
        <w:instrText xml:space="preserve"> REF _Ref327211537 \h </w:instrText>
      </w:r>
      <w:r>
        <w:fldChar w:fldCharType="separate"/>
      </w:r>
      <w:r w:rsidR="003D2333">
        <w:t>Empirischer formativer Test zur Eruierung der Navigationsart</w:t>
      </w:r>
      <w:r>
        <w:fldChar w:fldCharType="end"/>
      </w:r>
      <w:r>
        <w:t xml:space="preserve">). Durch farbliche Kennzeichnung der Schaltflächen der Applikation können diese auch durch Positionsänderungen analog der Markierung am Boden betätigt werden, und nicht mehr nur alleine durch das Nutzen der Hand als Pointer. </w:t>
      </w:r>
      <w:r>
        <w:br/>
        <w:t>Die Erweiterung der Steuerung durch die Nutzung der Markierungen am Boden kann auch für andere Ansichten der Applikation verwendet werden.</w:t>
      </w:r>
    </w:p>
    <w:p w:rsidR="005328B5" w:rsidRDefault="005328B5" w:rsidP="005328B5">
      <w:pPr>
        <w:keepNext/>
      </w:pPr>
      <w:r>
        <w:rPr>
          <w:noProof/>
          <w:lang w:eastAsia="de-CH"/>
        </w:rPr>
        <w:drawing>
          <wp:inline distT="0" distB="0" distL="0" distR="0" wp14:anchorId="3C0B5154" wp14:editId="193BDC3C">
            <wp:extent cx="5454846" cy="5514975"/>
            <wp:effectExtent l="0" t="0" r="0" b="0"/>
            <wp:docPr id="308"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9-10.jpg"/>
                    <pic:cNvPicPr/>
                  </pic:nvPicPr>
                  <pic:blipFill>
                    <a:blip r:embed="rId75">
                      <a:extLst>
                        <a:ext uri="{28A0092B-C50C-407E-A947-70E740481C1C}">
                          <a14:useLocalDpi xmlns:a14="http://schemas.microsoft.com/office/drawing/2010/main" val="0"/>
                        </a:ext>
                      </a:extLst>
                    </a:blip>
                    <a:stretch>
                      <a:fillRect/>
                    </a:stretch>
                  </pic:blipFill>
                  <pic:spPr>
                    <a:xfrm>
                      <a:off x="0" y="0"/>
                      <a:ext cx="5459012" cy="5519187"/>
                    </a:xfrm>
                    <a:prstGeom prst="rect">
                      <a:avLst/>
                    </a:prstGeom>
                  </pic:spPr>
                </pic:pic>
              </a:graphicData>
            </a:graphic>
          </wp:inline>
        </w:drawing>
      </w:r>
    </w:p>
    <w:p w:rsidR="005328B5" w:rsidRDefault="005328B5" w:rsidP="005328B5">
      <w:pPr>
        <w:pStyle w:val="Caption"/>
      </w:pPr>
      <w:r>
        <w:t xml:space="preserve">Abbildung </w:t>
      </w:r>
      <w:fldSimple w:instr=" SEQ Abbildung \* ARABIC ">
        <w:r w:rsidR="003D2333">
          <w:rPr>
            <w:noProof/>
          </w:rPr>
          <w:t>38</w:t>
        </w:r>
      </w:fldSimple>
      <w:r>
        <w:t xml:space="preserve"> - Demomodus, Ideen 9 und 10</w:t>
      </w:r>
    </w:p>
    <w:p w:rsidR="005328B5" w:rsidRDefault="005328B5" w:rsidP="005328B5">
      <w:r>
        <w:t xml:space="preserve">Bei der Idee 9 wachsen oder erscheinen im Demomodus Pflanzen, Roboter und andere Gegenstände, die thematisch mit den Studiengängen an der HSR zu tun haben. Wird ein Passant erkannt, so reagiert einer der Gegenstände auf ihn. Bleibt ein Passant nach der Erkennung stehen, so verschwinden alle Gegenstände und die Applikation kommt zum Vorschein. Als Alternative könnten auch Seifenblasen auf </w:t>
      </w:r>
      <w:proofErr w:type="gramStart"/>
      <w:r>
        <w:t>der Wall</w:t>
      </w:r>
      <w:proofErr w:type="gramEnd"/>
      <w:r>
        <w:t xml:space="preserve"> dargestellt werden. Wird eine Person erkannt, so kann diese durch Bewegungen diese Seifenblasen zerplatzen lassen. Der Aufwand für die Implementierung einer dieser Ideen ist jedoch gross, und zudem würden sich die Ideen auch eher als Mini-Game anstatt als Demomodus eignen. </w:t>
      </w:r>
    </w:p>
    <w:p w:rsidR="005328B5" w:rsidRDefault="005328B5" w:rsidP="005328B5">
      <w:r>
        <w:t>Der Demomodus der Idee 10 zeigt verschiedene Schriftzüge, beispielsweise die Titel von zufällig ausgewählten Postern. Sobald ein Passant erkannt wurde, sammeln sich diese Schriftzüge um die Hand des Benutzers.</w:t>
      </w:r>
    </w:p>
    <w:p w:rsidR="005328B5" w:rsidRDefault="005328B5" w:rsidP="005328B5">
      <w:pPr>
        <w:keepNext/>
      </w:pPr>
      <w:r>
        <w:rPr>
          <w:noProof/>
          <w:lang w:eastAsia="de-CH"/>
        </w:rPr>
        <w:lastRenderedPageBreak/>
        <w:drawing>
          <wp:inline distT="0" distB="0" distL="0" distR="0" wp14:anchorId="287C9FAC" wp14:editId="500653F6">
            <wp:extent cx="4972050" cy="3548176"/>
            <wp:effectExtent l="0" t="0" r="0" b="0"/>
            <wp:docPr id="309"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_11.jpg"/>
                    <pic:cNvPicPr/>
                  </pic:nvPicPr>
                  <pic:blipFill>
                    <a:blip r:embed="rId76">
                      <a:extLst>
                        <a:ext uri="{28A0092B-C50C-407E-A947-70E740481C1C}">
                          <a14:useLocalDpi xmlns:a14="http://schemas.microsoft.com/office/drawing/2010/main" val="0"/>
                        </a:ext>
                      </a:extLst>
                    </a:blip>
                    <a:stretch>
                      <a:fillRect/>
                    </a:stretch>
                  </pic:blipFill>
                  <pic:spPr>
                    <a:xfrm>
                      <a:off x="0" y="0"/>
                      <a:ext cx="4970406" cy="3547003"/>
                    </a:xfrm>
                    <a:prstGeom prst="rect">
                      <a:avLst/>
                    </a:prstGeom>
                  </pic:spPr>
                </pic:pic>
              </a:graphicData>
            </a:graphic>
          </wp:inline>
        </w:drawing>
      </w:r>
    </w:p>
    <w:p w:rsidR="005328B5" w:rsidRDefault="005328B5" w:rsidP="005328B5">
      <w:pPr>
        <w:pStyle w:val="Caption"/>
      </w:pPr>
      <w:r>
        <w:t xml:space="preserve">Abbildung </w:t>
      </w:r>
      <w:fldSimple w:instr=" SEQ Abbildung \* ARABIC ">
        <w:r w:rsidR="003D2333">
          <w:rPr>
            <w:noProof/>
          </w:rPr>
          <w:t>39</w:t>
        </w:r>
      </w:fldSimple>
      <w:r>
        <w:t xml:space="preserve"> - Demomodus, Idee 11</w:t>
      </w:r>
    </w:p>
    <w:p w:rsidR="005328B5" w:rsidRDefault="005328B5" w:rsidP="005328B5">
      <w:r>
        <w:t xml:space="preserve">Die Idee 11 dient vor allem der korrekten Positionierung des Benutzers vor </w:t>
      </w:r>
      <w:proofErr w:type="gramStart"/>
      <w:r>
        <w:t>der Wall</w:t>
      </w:r>
      <w:proofErr w:type="gramEnd"/>
      <w:r>
        <w:t>. Passanten, welche weit entfernt von der idealen Position stehen, werden auf der Wall als kleine, durchsichtige Skelette (hier sind auch alternative Anzeigen denkbar) repräsentiert. Je näher man zur Mitte steht, desto grösser und deutlicher zeigt die Wall das Skelett an. Eine Markierung am Boden soll dem Benutzer helfen, sich ideal zu positionieren. Ein Nachteil dieser Idee ist der fehlende Zusammenhang zwischen dem Demomodus und der Applikation.</w:t>
      </w:r>
    </w:p>
    <w:p w:rsidR="005328B5" w:rsidRDefault="005328B5" w:rsidP="005328B5">
      <w:pPr>
        <w:pStyle w:val="Heading5"/>
        <w:ind w:left="1008" w:hanging="1008"/>
      </w:pPr>
      <w:bookmarkStart w:id="297" w:name="_Toc324860366"/>
      <w:bookmarkStart w:id="298" w:name="_Toc327350098"/>
      <w:r>
        <w:t>Auswahl der besten Idee für den Demomodus</w:t>
      </w:r>
      <w:bookmarkEnd w:id="297"/>
      <w:bookmarkEnd w:id="298"/>
    </w:p>
    <w:p w:rsidR="005328B5" w:rsidRDefault="005328B5" w:rsidP="005328B5">
      <w:r>
        <w:t>Nach dem Zusammentragen und Besprechen aller Ideen am 01.05.12, wählte das Team die folgenden drei Ideen zur weiteren Vertiefung aus: Nummer 2, 4 und 8 resp. 12.</w:t>
      </w:r>
    </w:p>
    <w:p w:rsidR="005328B5" w:rsidRDefault="005328B5" w:rsidP="005328B5">
      <w:r>
        <w:t>Am 02.05.12 wurden diese drei Ideen auch noch mit Markus Stolze besprochen. Dabei kam zur Sprache, dass sich die Idee 8 resp. 12 nicht eignet, da durch den positiv ausgefallenen Usability Test (</w:t>
      </w:r>
      <w:r>
        <w:fldChar w:fldCharType="begin"/>
      </w:r>
      <w:r>
        <w:instrText xml:space="preserve"> REF _Ref323983174 \r \h </w:instrText>
      </w:r>
      <w:r>
        <w:fldChar w:fldCharType="separate"/>
      </w:r>
      <w:r w:rsidR="003D2333">
        <w:t>I.5.4.1</w:t>
      </w:r>
      <w:r>
        <w:fldChar w:fldCharType="end"/>
      </w:r>
      <w:r>
        <w:t xml:space="preserve"> </w:t>
      </w:r>
      <w:r>
        <w:fldChar w:fldCharType="begin"/>
      </w:r>
      <w:r>
        <w:instrText xml:space="preserve"> REF _Ref327211537 \h </w:instrText>
      </w:r>
      <w:r>
        <w:fldChar w:fldCharType="separate"/>
      </w:r>
      <w:r w:rsidR="003D2333">
        <w:t>Empirischer formativer Test zur Eruierung der Navigationsart</w:t>
      </w:r>
      <w:r>
        <w:fldChar w:fldCharType="end"/>
      </w:r>
      <w:r>
        <w:t>) die Steuerung auf „Meine Hand ist die Maus“ festgelegt wurde.</w:t>
      </w:r>
      <w:r w:rsidRPr="00893A49">
        <w:t xml:space="preserve"> </w:t>
      </w:r>
      <w:r>
        <w:br/>
        <w:t xml:space="preserve">Der Demomodus aus den Ideen 8 und 12 bringt mehrere Schwierigkeiten mit sich. Das Angebot von zwei Navigationsmöglichkeiten (Hand und Markierung am Boden) kann verwirrend sein. Die Sperrung der Wall mit einem symbolischen Vorhängeschloss wirkt sich eher negativ auf das mögliche Interesse der Benutzer aus, da das Schloss als Interaktions-Verbot aufgefasst werden könnte. Bei einem Smartphone macht solch eine Sperrung durchaus Sinn, damit nicht unabsichtlich irgendwelche Schaltflächen betätigt werden. </w:t>
      </w:r>
      <w:proofErr w:type="gramStart"/>
      <w:r>
        <w:t>Bei  der Wall</w:t>
      </w:r>
      <w:proofErr w:type="gramEnd"/>
      <w:r>
        <w:t xml:space="preserve"> ist dies hingegen nicht nötig. Zudem ist die Anzahl der Favoriten-Programme in dieser Ansicht mit dem Lock-Kreuz auf vier Stück beschränkt.</w:t>
      </w:r>
    </w:p>
    <w:p w:rsidR="005328B5" w:rsidRDefault="005328B5" w:rsidP="005328B5">
      <w:r>
        <w:t>Als Favorit zur Umsetzung wurde die Idee 4 gewählt:</w:t>
      </w:r>
      <w:r>
        <w:br/>
        <w:t xml:space="preserve">Die Idee 4 mit den Objekten, die durch Bewegungen von Passanten durcheinander gewirbelt werden, bringt viel Bewegung und hat daher eine grosse Anziehungskraft. Des Weiteren ist kein </w:t>
      </w:r>
      <w:r w:rsidRPr="0041748F">
        <w:t>Skeletal</w:t>
      </w:r>
      <w:r>
        <w:t xml:space="preserve"> Tracking nötig, zur Umsetzung wird der Tiefensensor genutzt. Die Problematik der verzögerten Erkennung des Skeletts eines Passanten besteht hier also nicht. Erschwerend ist hier nur die eher aufwändige Implementation der Idee. Trotzdem soll diese Idee als Demomodus umgesetzt werden.</w:t>
      </w:r>
    </w:p>
    <w:p w:rsidR="005328B5" w:rsidRDefault="005328B5" w:rsidP="005328B5">
      <w:r>
        <w:t>Die Idee 2 ist die Alternative, falls die Umsetzung der Idee 4 aus Zeitgründen nicht klappen sollte:</w:t>
      </w:r>
      <w:r>
        <w:br/>
        <w:t>Die Idee 2 mit dem Anzeigen eines Begriffes oder Spruches hat den Vorteil, dass sie ohne grossen Aufwand implementiert werden kann. Zudem hat der Demomodus konkret etwas mit der Applikation selbst zu tun. Nachteilig erweist sich, dass dieser Modus wenig Dynamik hat. Diese Idee wird daher als Alternative zur Idee 4 beibehalten.</w:t>
      </w:r>
    </w:p>
    <w:p w:rsidR="005328B5" w:rsidRDefault="005328B5" w:rsidP="005328B5">
      <w:r>
        <w:lastRenderedPageBreak/>
        <w:t xml:space="preserve">Die anderen Design-Vorschläge zu den Demomodi (siehe </w:t>
      </w:r>
      <w:r>
        <w:fldChar w:fldCharType="begin"/>
      </w:r>
      <w:r>
        <w:instrText xml:space="preserve"> REF _Ref327212545 \r \h </w:instrText>
      </w:r>
      <w:r>
        <w:fldChar w:fldCharType="separate"/>
      </w:r>
      <w:r w:rsidR="003D2333">
        <w:t>I.5.4.2.1</w:t>
      </w:r>
      <w:r>
        <w:fldChar w:fldCharType="end"/>
      </w:r>
      <w:r>
        <w:t xml:space="preserve"> </w:t>
      </w:r>
      <w:r>
        <w:fldChar w:fldCharType="begin"/>
      </w:r>
      <w:r>
        <w:instrText xml:space="preserve"> REF _Ref327212545 \h </w:instrText>
      </w:r>
      <w:r>
        <w:fldChar w:fldCharType="separate"/>
      </w:r>
      <w:r w:rsidR="003D2333">
        <w:t>Ideensammlung und Besprechung</w:t>
      </w:r>
      <w:r>
        <w:fldChar w:fldCharType="end"/>
      </w:r>
      <w:r>
        <w:t>) wurden hier so ausführlich dokumentiert, damit allfällige weitere Arbeiten hierauf aufsetzen können.</w:t>
      </w:r>
    </w:p>
    <w:p w:rsidR="005328B5" w:rsidRDefault="005328B5" w:rsidP="005328B5">
      <w:r>
        <w:t>Die Umsetzung des Demomodus ist im Kapitel (TODO: Ref Umsetzung im Entwurf) festgehalten.</w:t>
      </w:r>
      <w:r>
        <w:br w:type="page"/>
      </w:r>
    </w:p>
    <w:p w:rsidR="005328B5" w:rsidRDefault="005328B5" w:rsidP="005328B5">
      <w:pPr>
        <w:pStyle w:val="Heading4"/>
        <w:ind w:left="864" w:hanging="864"/>
      </w:pPr>
      <w:bookmarkStart w:id="299" w:name="_Ref327254855"/>
      <w:bookmarkStart w:id="300" w:name="_Toc327350099"/>
      <w:r>
        <w:lastRenderedPageBreak/>
        <w:t xml:space="preserve">Screen </w:t>
      </w:r>
      <w:r w:rsidRPr="00A31504">
        <w:rPr>
          <w:lang w:val="en-US"/>
        </w:rPr>
        <w:t>Map</w:t>
      </w:r>
      <w:bookmarkEnd w:id="299"/>
      <w:bookmarkEnd w:id="300"/>
    </w:p>
    <w:p w:rsidR="005328B5" w:rsidRDefault="005328B5" w:rsidP="005328B5">
      <w:r>
        <w:rPr>
          <w:noProof/>
          <w:lang w:eastAsia="de-CH"/>
        </w:rPr>
        <w:drawing>
          <wp:inline distT="0" distB="0" distL="0" distR="0" wp14:anchorId="1DCFF357" wp14:editId="4DB70475">
            <wp:extent cx="5760720" cy="1693545"/>
            <wp:effectExtent l="0" t="0" r="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map.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1693545"/>
                    </a:xfrm>
                    <a:prstGeom prst="rect">
                      <a:avLst/>
                    </a:prstGeom>
                  </pic:spPr>
                </pic:pic>
              </a:graphicData>
            </a:graphic>
          </wp:inline>
        </w:drawing>
      </w:r>
    </w:p>
    <w:p w:rsidR="005328B5" w:rsidRPr="003A5322" w:rsidRDefault="005328B5" w:rsidP="005328B5">
      <w:pPr>
        <w:pStyle w:val="Caption"/>
      </w:pPr>
      <w:bookmarkStart w:id="301" w:name="_Ref326670440"/>
      <w:r>
        <w:t xml:space="preserve">Abbildung </w:t>
      </w:r>
      <w:fldSimple w:instr=" SEQ Abbildung \* ARABIC ">
        <w:r w:rsidR="003D2333">
          <w:rPr>
            <w:noProof/>
          </w:rPr>
          <w:t>40</w:t>
        </w:r>
      </w:fldSimple>
      <w:r>
        <w:t xml:space="preserve"> - Screen </w:t>
      </w:r>
      <w:r w:rsidRPr="003A5322">
        <w:t>Map</w:t>
      </w:r>
      <w:bookmarkEnd w:id="301"/>
    </w:p>
    <w:p w:rsidR="005328B5" w:rsidRDefault="005328B5" w:rsidP="005328B5">
      <w:r w:rsidRPr="003A5322">
        <w:t>D</w:t>
      </w:r>
      <w:r>
        <w:t>ie</w:t>
      </w:r>
      <w:r w:rsidRPr="003A5322">
        <w:t xml:space="preserve"> Screen </w:t>
      </w:r>
      <w:r w:rsidRPr="00A41B09">
        <w:t>Map</w:t>
      </w:r>
      <w:r>
        <w:t xml:space="preserve"> bezieht sich auf die im Kapitel </w:t>
      </w:r>
      <w:r>
        <w:fldChar w:fldCharType="begin"/>
      </w:r>
      <w:r>
        <w:instrText xml:space="preserve"> REF _Ref326053702 \r \h </w:instrText>
      </w:r>
      <w:r>
        <w:fldChar w:fldCharType="separate"/>
      </w:r>
      <w:r w:rsidR="003D2333">
        <w:t>I.5.3.2</w:t>
      </w:r>
      <w:r>
        <w:fldChar w:fldCharType="end"/>
      </w:r>
      <w:r>
        <w:t xml:space="preserve"> </w:t>
      </w:r>
      <w:r>
        <w:fldChar w:fldCharType="begin"/>
      </w:r>
      <w:r>
        <w:instrText xml:space="preserve"> REF _Ref326053702 \h </w:instrText>
      </w:r>
      <w:r>
        <w:fldChar w:fldCharType="separate"/>
      </w:r>
      <w:r w:rsidR="003D2333">
        <w:t>Domain Models</w:t>
      </w:r>
      <w:r>
        <w:fldChar w:fldCharType="end"/>
      </w:r>
      <w:r>
        <w:t xml:space="preserve"> </w:t>
      </w:r>
      <w:r w:rsidRPr="003A5322">
        <w:t>vorgestellten Klassen und Attribute</w:t>
      </w:r>
      <w:r>
        <w:t xml:space="preserve"> und beschreibt die Applikation im aktuellen Zustand</w:t>
      </w:r>
      <w:r w:rsidRPr="003A5322">
        <w:t>.</w:t>
      </w:r>
      <w:r>
        <w:br/>
        <w:t xml:space="preserve">Solange kein Skelett erkannt wird, befindet sich die Applikation im Demomodus (mehr Informationen hierzu im Kapitel </w:t>
      </w:r>
      <w:r>
        <w:fldChar w:fldCharType="begin"/>
      </w:r>
      <w:r>
        <w:instrText xml:space="preserve"> REF _Ref326053797 \r \h </w:instrText>
      </w:r>
      <w:r>
        <w:fldChar w:fldCharType="separate"/>
      </w:r>
      <w:r w:rsidR="003D2333">
        <w:t>I.5.4.2</w:t>
      </w:r>
      <w:r>
        <w:fldChar w:fldCharType="end"/>
      </w:r>
      <w:r>
        <w:t xml:space="preserve"> </w:t>
      </w:r>
      <w:r>
        <w:fldChar w:fldCharType="begin"/>
      </w:r>
      <w:r>
        <w:instrText xml:space="preserve"> REF _Ref326053795 \h </w:instrText>
      </w:r>
      <w:r>
        <w:fldChar w:fldCharType="separate"/>
      </w:r>
      <w:r w:rsidR="003D2333">
        <w:t>Demomodus</w:t>
      </w:r>
      <w:r>
        <w:fldChar w:fldCharType="end"/>
      </w:r>
      <w:r>
        <w:t xml:space="preserve">) und der Demomodus Screen wird angezeigt. Auf diesem wird der </w:t>
      </w:r>
      <w:r w:rsidRPr="00411E89">
        <w:rPr>
          <w:i/>
        </w:rPr>
        <w:t>DemomodeText</w:t>
      </w:r>
      <w:r>
        <w:t xml:space="preserve"> einer zufällig ausgewählten </w:t>
      </w:r>
      <w:r w:rsidRPr="00411E89">
        <w:rPr>
          <w:i/>
        </w:rPr>
        <w:t>VideoWallApplication</w:t>
      </w:r>
      <w:r>
        <w:t xml:space="preserve"> dargestellt, diese Applikation und somit der Text wechseln periodisch. Im Fall der </w:t>
      </w:r>
      <w:r>
        <w:fldChar w:fldCharType="begin"/>
      </w:r>
      <w:r>
        <w:instrText xml:space="preserve"> REF _Ref326670440 \h </w:instrText>
      </w:r>
      <w:r>
        <w:fldChar w:fldCharType="separate"/>
      </w:r>
      <w:r w:rsidR="003D2333">
        <w:t xml:space="preserve">Abbildung </w:t>
      </w:r>
      <w:r w:rsidR="003D2333">
        <w:rPr>
          <w:noProof/>
        </w:rPr>
        <w:t>40</w:t>
      </w:r>
      <w:r w:rsidR="003D2333">
        <w:t xml:space="preserve"> - Screen </w:t>
      </w:r>
      <w:r w:rsidR="003D2333" w:rsidRPr="003A5322">
        <w:t>Map</w:t>
      </w:r>
      <w:r>
        <w:fldChar w:fldCharType="end"/>
      </w:r>
      <w:r>
        <w:t xml:space="preserve"> handelt es sich bei der </w:t>
      </w:r>
      <w:r w:rsidRPr="00411E89">
        <w:rPr>
          <w:i/>
        </w:rPr>
        <w:t>VideoWallApplication</w:t>
      </w:r>
      <w:r>
        <w:t xml:space="preserve"> um die </w:t>
      </w:r>
      <w:r w:rsidRPr="00815640">
        <w:rPr>
          <w:i/>
        </w:rPr>
        <w:t>LunchMenuApp</w:t>
      </w:r>
      <w:r>
        <w:t>.</w:t>
      </w:r>
      <w:r>
        <w:br/>
        <w:t xml:space="preserve">Sobald ein Skelett erkannt wird, wechselt die Anzeige auf </w:t>
      </w:r>
      <w:proofErr w:type="gramStart"/>
      <w:r>
        <w:t>der Videowall</w:t>
      </w:r>
      <w:proofErr w:type="gramEnd"/>
      <w:r>
        <w:t xml:space="preserve"> vom Demomodus in den Interaktionsmodus. Im Interaktionsmodus Screen können über das Menu die verschiedenen </w:t>
      </w:r>
      <w:r w:rsidRPr="00F34834">
        <w:rPr>
          <w:i/>
        </w:rPr>
        <w:t>VideoWallApplications</w:t>
      </w:r>
      <w:r>
        <w:t xml:space="preserve"> angezeigt werden. Für jede </w:t>
      </w:r>
      <w:r w:rsidRPr="00DC4010">
        <w:rPr>
          <w:i/>
        </w:rPr>
        <w:t>VideoWallApplication</w:t>
      </w:r>
      <w:r>
        <w:t xml:space="preserve"> wird ein „Knopf“ erstellt, mit dessen Betätigung die jeweilige </w:t>
      </w:r>
      <w:r w:rsidRPr="00DC4010">
        <w:rPr>
          <w:i/>
        </w:rPr>
        <w:t>VideoWallApplication</w:t>
      </w:r>
      <w:r>
        <w:t xml:space="preserve"> ausgewählt werden kann. Der Inhalt der momentan ausgewählten </w:t>
      </w:r>
      <w:r w:rsidRPr="002E09C7">
        <w:rPr>
          <w:i/>
        </w:rPr>
        <w:t>VideoWallApplication</w:t>
      </w:r>
      <w:r>
        <w:t xml:space="preserve"> wird in der Mitte </w:t>
      </w:r>
      <w:proofErr w:type="gramStart"/>
      <w:r>
        <w:t>des</w:t>
      </w:r>
      <w:proofErr w:type="gramEnd"/>
      <w:r>
        <w:t xml:space="preserve"> Screens dargestellt, im Beispiel der </w:t>
      </w:r>
      <w:r>
        <w:fldChar w:fldCharType="begin"/>
      </w:r>
      <w:r>
        <w:instrText xml:space="preserve"> REF _Ref326670440 \h </w:instrText>
      </w:r>
      <w:r>
        <w:fldChar w:fldCharType="separate"/>
      </w:r>
      <w:r w:rsidR="003D2333">
        <w:t xml:space="preserve">Abbildung </w:t>
      </w:r>
      <w:r w:rsidR="003D2333">
        <w:rPr>
          <w:noProof/>
        </w:rPr>
        <w:t>40</w:t>
      </w:r>
      <w:r w:rsidR="003D2333">
        <w:t xml:space="preserve"> - Screen </w:t>
      </w:r>
      <w:r w:rsidR="003D2333" w:rsidRPr="003A5322">
        <w:t>Map</w:t>
      </w:r>
      <w:r>
        <w:fldChar w:fldCharType="end"/>
      </w:r>
      <w:r>
        <w:fldChar w:fldCharType="begin"/>
      </w:r>
      <w:r>
        <w:instrText xml:space="preserve"> REF _Ref326572118 \h </w:instrText>
      </w:r>
      <w:r w:rsidR="003D2333">
        <w:fldChar w:fldCharType="separate"/>
      </w:r>
      <w:r w:rsidR="003D2333" w:rsidRPr="00126AB2">
        <w:rPr>
          <w:b/>
          <w:bCs/>
        </w:rPr>
        <w:t>Error! Reference source not found.</w:t>
      </w:r>
      <w:r>
        <w:fldChar w:fldCharType="end"/>
      </w:r>
      <w:r>
        <w:t xml:space="preserve"> ist das der Inhalt der </w:t>
      </w:r>
      <w:r w:rsidRPr="002E09C7">
        <w:rPr>
          <w:i/>
        </w:rPr>
        <w:t>LunchMenuApp</w:t>
      </w:r>
      <w:r>
        <w:t xml:space="preserve">. Bei einem Ansichtenwechsel auf die </w:t>
      </w:r>
      <w:r w:rsidRPr="00D21E84">
        <w:rPr>
          <w:i/>
        </w:rPr>
        <w:t>PosterApp</w:t>
      </w:r>
      <w:r>
        <w:t xml:space="preserve"> würde in der Screen-Mitte der Inhalt der </w:t>
      </w:r>
      <w:r w:rsidRPr="00D21E84">
        <w:rPr>
          <w:i/>
        </w:rPr>
        <w:t>PosterApp</w:t>
      </w:r>
      <w:r>
        <w:t xml:space="preserve"> visualisiert werden.</w:t>
      </w:r>
    </w:p>
    <w:p w:rsidR="005328B5" w:rsidRDefault="005328B5" w:rsidP="005328B5">
      <w:r>
        <w:br w:type="page"/>
      </w:r>
    </w:p>
    <w:p w:rsidR="005328B5" w:rsidRDefault="005328B5" w:rsidP="005328B5">
      <w:pPr>
        <w:pStyle w:val="Heading4"/>
        <w:ind w:left="864" w:hanging="864"/>
      </w:pPr>
      <w:bookmarkStart w:id="302" w:name="_Ref326852906"/>
      <w:bookmarkStart w:id="303" w:name="_Toc327350100"/>
      <w:r>
        <w:lastRenderedPageBreak/>
        <w:t>Design Entscheide</w:t>
      </w:r>
      <w:bookmarkEnd w:id="302"/>
      <w:bookmarkEnd w:id="303"/>
    </w:p>
    <w:p w:rsidR="005328B5" w:rsidRPr="003D6386" w:rsidRDefault="005328B5" w:rsidP="005328B5">
      <w:r>
        <w:t>Die Design Entscheide für die verschiedenen Applikationen werden nachfolgend aufgelistet.</w:t>
      </w:r>
    </w:p>
    <w:p w:rsidR="005328B5" w:rsidRDefault="005328B5" w:rsidP="005328B5">
      <w:pPr>
        <w:pStyle w:val="Heading5"/>
        <w:ind w:left="1008" w:hanging="1008"/>
      </w:pPr>
      <w:bookmarkStart w:id="304" w:name="_Toc327350101"/>
      <w:r>
        <w:t>Steuerung mit der Hand</w:t>
      </w:r>
      <w:bookmarkEnd w:id="304"/>
    </w:p>
    <w:p w:rsidR="005328B5" w:rsidRDefault="005328B5" w:rsidP="005328B5">
      <w:pPr>
        <w:ind w:left="1276" w:hanging="1276"/>
      </w:pPr>
      <w:r>
        <w:rPr>
          <w:noProof/>
          <w:lang w:eastAsia="de-CH"/>
        </w:rPr>
        <w:drawing>
          <wp:anchor distT="0" distB="0" distL="114300" distR="114300" simplePos="0" relativeHeight="251671552" behindDoc="0" locked="0" layoutInCell="1" allowOverlap="1" wp14:anchorId="0132CAA9" wp14:editId="149553D2">
            <wp:simplePos x="0" y="0"/>
            <wp:positionH relativeFrom="column">
              <wp:posOffset>-2540</wp:posOffset>
            </wp:positionH>
            <wp:positionV relativeFrom="paragraph">
              <wp:posOffset>180975</wp:posOffset>
            </wp:positionV>
            <wp:extent cx="760095" cy="647700"/>
            <wp:effectExtent l="0" t="0" r="1905"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extLst>
                        <a:ext uri="{28A0092B-C50C-407E-A947-70E740481C1C}">
                          <a14:useLocalDpi xmlns:a14="http://schemas.microsoft.com/office/drawing/2010/main" val="0"/>
                        </a:ext>
                      </a:extLst>
                    </a:blip>
                    <a:srcRect l="43662" t="15186" r="49073" b="74910"/>
                    <a:stretch/>
                  </pic:blipFill>
                  <pic:spPr bwMode="auto">
                    <a:xfrm>
                      <a:off x="0" y="0"/>
                      <a:ext cx="760095"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Das externe Design der Videowall-Applikation und der Poster-Applikation (Plug-in) wurde mehrheitlich aus dem ersten Usability Test (TODO Verlinkung Wizard of Oz-Test Realisierung und Tests) übernommen, da die Nutzer das dort verwendete Design gut verstanden. Um eine Schaltfläche auswählen zu können, soll der Nutzer eine Zeitlang mit dem Handcursor darauf verweilen. Damit das vom Nutzer verstanden wird, wird zusätzlich eine Animation gestartet, sobald der Nutzer sich auf der Schaltfläche befindet.</w:t>
      </w:r>
    </w:p>
    <w:p w:rsidR="005328B5" w:rsidRDefault="005328B5" w:rsidP="005328B5">
      <w:pPr>
        <w:pStyle w:val="Caption"/>
      </w:pPr>
      <w:r>
        <w:t xml:space="preserve">Abbildung </w:t>
      </w:r>
      <w:fldSimple w:instr=" SEQ Abbildung \* ARABIC ">
        <w:r w:rsidR="003D2333">
          <w:rPr>
            <w:noProof/>
          </w:rPr>
          <w:t>41</w:t>
        </w:r>
      </w:fldSimple>
      <w:r>
        <w:t xml:space="preserve"> - Handcursor Animation</w:t>
      </w:r>
    </w:p>
    <w:p w:rsidR="005328B5" w:rsidRDefault="005328B5" w:rsidP="005328B5">
      <w:r>
        <w:t>Aus dem Test hat sich ergeben, dass die Applikation nicht nur mit der rechten, sondern auch mit der linken Hand bedienbar sein soll. Deshalb wurde ein zweiter Handcursor für die linke Hand erstellt, welcher angezeigt wird, sobald die Applikation mit der linken Hand bedient wird.</w:t>
      </w:r>
    </w:p>
    <w:p w:rsidR="005328B5" w:rsidRDefault="005328B5" w:rsidP="005328B5">
      <w:pPr>
        <w:pStyle w:val="Heading5"/>
        <w:ind w:left="1008" w:hanging="1008"/>
      </w:pPr>
      <w:bookmarkStart w:id="305" w:name="_Toc327350102"/>
      <w:r>
        <w:t>Demomodus</w:t>
      </w:r>
      <w:bookmarkEnd w:id="305"/>
    </w:p>
    <w:p w:rsidR="005328B5" w:rsidRDefault="005328B5" w:rsidP="005328B5">
      <w:r>
        <w:t>In der Ideensammlung für den Demomodus (</w:t>
      </w:r>
      <w:r>
        <w:fldChar w:fldCharType="begin"/>
      </w:r>
      <w:r>
        <w:instrText xml:space="preserve"> REF _Ref326583742 \r \h </w:instrText>
      </w:r>
      <w:r>
        <w:fldChar w:fldCharType="separate"/>
      </w:r>
      <w:r w:rsidR="003D2333">
        <w:t>I.5.4.2.1</w:t>
      </w:r>
      <w:r>
        <w:fldChar w:fldCharType="end"/>
      </w:r>
      <w:r>
        <w:t xml:space="preserve"> </w:t>
      </w:r>
      <w:r>
        <w:fldChar w:fldCharType="begin"/>
      </w:r>
      <w:r>
        <w:instrText xml:space="preserve"> REF _Ref326583747 \h </w:instrText>
      </w:r>
      <w:r>
        <w:fldChar w:fldCharType="separate"/>
      </w:r>
      <w:r w:rsidR="003D2333">
        <w:t>Ideensammlung</w:t>
      </w:r>
      <w:r>
        <w:fldChar w:fldCharType="end"/>
      </w:r>
      <w:r>
        <w:t xml:space="preserve">) wurde das Design des Demomodus grob definiert. Der Hintergrund sollte eine auffällige Farbe haben. Auf dem Hintergrund soll ein Teaser-Text angezeigt werden und darunter die Aufforderung „Komm näher“. Die Farbe und der Text dienen dem Anlocken der Passanten, damit diese darauf mit </w:t>
      </w:r>
      <w:proofErr w:type="gramStart"/>
      <w:r>
        <w:t>der Videowall</w:t>
      </w:r>
      <w:proofErr w:type="gramEnd"/>
      <w:r>
        <w:t xml:space="preserve"> interagieren. Sobald der Nutzer von Kinect erkannt wurde, beginnt ein Timer herunterzuzählen. Nach dessen Ablauf wechselt die Applikation in den Interaktionsmodus und der Benutzer kann die Applikation steuern.</w:t>
      </w:r>
    </w:p>
    <w:p w:rsidR="005328B5" w:rsidRDefault="005328B5" w:rsidP="005328B5">
      <w:r>
        <w:t>Der Demomodus wurde nach dessen Implementation mit einem Usability Test geprüft (siehe TODO Usability-Test Demomodus). Aus dem Test konnte folgender Schluss gezogen werden: Wenn ein Passant im Demomodus von Kinect erkannt wird, soll beim Anzeigen des Timers gleichzeitig das Skelett des Nutzers angezeigt werden, damit er neugierig wird und stehen bleibt. Er wird sofort erkennen, dass er das Skelett ist und somit nach dem Wechseln in den Interaktionsmodus die Applikation problemlos bedienen kann.</w:t>
      </w:r>
      <w:r>
        <w:br/>
        <w:t>Dieser Redesign Entscheid wurde sogleich nach der Durchführung des Tests implementiert.</w:t>
      </w:r>
    </w:p>
    <w:p w:rsidR="005328B5" w:rsidRDefault="005328B5" w:rsidP="005328B5">
      <w:pPr>
        <w:pStyle w:val="Heading5"/>
        <w:ind w:left="1008" w:hanging="1008"/>
      </w:pPr>
      <w:bookmarkStart w:id="306" w:name="_Toc327350103"/>
      <w:r>
        <w:t>Menu mit Tabs</w:t>
      </w:r>
      <w:bookmarkEnd w:id="306"/>
    </w:p>
    <w:p w:rsidR="005328B5" w:rsidRDefault="005328B5" w:rsidP="005328B5">
      <w:r>
        <w:t xml:space="preserve">Das Menu der Applikation besteht aus Tabs. Diese Tabs stellen Elemente dar, welche die meisten Nutzer von Browserapplikationen her kennen und daher verstehen sollten. Dieser Sachverhalt wurde beim Test (TODO Test 4 Grafisches Design) validiert. Nach dem Test wurden noch farbliche Anpassungen vorgenommen,  welche dem Nutzer verdeutlichen, welches Tab gerade aktiv ist. </w:t>
      </w:r>
    </w:p>
    <w:p w:rsidR="005328B5" w:rsidRPr="00F60BC2" w:rsidRDefault="005328B5" w:rsidP="005328B5">
      <w:r>
        <w:t xml:space="preserve">Zwei weitere Punkte, welche aber im Rahmen der Bachelorarbeit nicht umgesetzt werden können, ergaben sich aus dem Usability Test. Der Handcursor dreht sich über jedem anwählbaren Element, was für den Nutzer verwirrend sein kann. Im Menu dreht sich der Handcursor also beispielsweise auch, wenn er sich über dem bereits aktiven Tab befindet. Auch soll der Handcursor, wenn er sich über einem nicht anwählbaren Element befindet, abgeschwächt oder durchgestrichen dargestellt werden. Diese zwei Anforderungen wurden in Form von User Stories in </w:t>
      </w:r>
      <w:proofErr w:type="gramStart"/>
      <w:r>
        <w:t>den</w:t>
      </w:r>
      <w:proofErr w:type="gramEnd"/>
      <w:r>
        <w:t xml:space="preserve"> Backlog (TODO Backlog) aufgenommen.</w:t>
      </w:r>
    </w:p>
    <w:p w:rsidR="005328B5" w:rsidRDefault="005328B5" w:rsidP="005328B5">
      <w:pPr>
        <w:pStyle w:val="Heading5"/>
        <w:ind w:left="1008" w:hanging="1008"/>
      </w:pPr>
      <w:bookmarkStart w:id="307" w:name="_Ref326852589"/>
      <w:bookmarkStart w:id="308" w:name="_Toc327350104"/>
      <w:r>
        <w:t xml:space="preserve">Corporate </w:t>
      </w:r>
      <w:r w:rsidRPr="009F39AA">
        <w:t>Design</w:t>
      </w:r>
      <w:r>
        <w:t xml:space="preserve"> HSR</w:t>
      </w:r>
      <w:bookmarkEnd w:id="307"/>
      <w:bookmarkEnd w:id="308"/>
    </w:p>
    <w:p w:rsidR="005328B5" w:rsidRDefault="005328B5" w:rsidP="005328B5">
      <w:r>
        <w:t>Das Corporate Design der HSR [hsr11] legt verschiedene Farben, Schriftarten sowie die Verwendung des HSR Logos fest. Diese Vorgaben wurden für die Videowall so gut als möglich eingehalten.</w:t>
      </w:r>
    </w:p>
    <w:p w:rsidR="005328B5" w:rsidRDefault="005328B5" w:rsidP="005328B5">
      <w:r>
        <w:t xml:space="preserve">Am 05.06.12 </w:t>
      </w:r>
      <w:proofErr w:type="gramStart"/>
      <w:r>
        <w:t>wurde</w:t>
      </w:r>
      <w:proofErr w:type="gramEnd"/>
      <w:r>
        <w:t xml:space="preserve"> das Design mit Michael Lieberherr und Oliver Kirchhofer von der Kommunikationsstelle der HSR besprochen. Aus dem Gespräch ergaben sich folgende zwei Änderungen, die sogleich umgesetzt wurden:</w:t>
      </w:r>
    </w:p>
    <w:p w:rsidR="005328B5" w:rsidRDefault="005328B5" w:rsidP="00EC49BA">
      <w:pPr>
        <w:pStyle w:val="ListParagraph"/>
        <w:numPr>
          <w:ilvl w:val="0"/>
          <w:numId w:val="21"/>
        </w:numPr>
      </w:pPr>
      <w:r>
        <w:t>Verwendung der Schriftart Arial ist in Ordnung</w:t>
      </w:r>
    </w:p>
    <w:p w:rsidR="005328B5" w:rsidRDefault="005328B5" w:rsidP="00EC49BA">
      <w:pPr>
        <w:pStyle w:val="ListParagraph"/>
        <w:numPr>
          <w:ilvl w:val="0"/>
          <w:numId w:val="21"/>
        </w:numPr>
      </w:pPr>
      <w:r>
        <w:t>Pfeile in der Poster-Applikation kleiner machen (Iceberg Buttons)</w:t>
      </w:r>
    </w:p>
    <w:p w:rsidR="005328B5" w:rsidRDefault="005328B5" w:rsidP="005328B5">
      <w:r>
        <w:t xml:space="preserve">Das daraus resultierende Externe Design wird im Kapitel </w:t>
      </w:r>
      <w:r>
        <w:fldChar w:fldCharType="begin"/>
      </w:r>
      <w:r>
        <w:instrText xml:space="preserve"> REF _Ref326587541 \r \h </w:instrText>
      </w:r>
      <w:r>
        <w:fldChar w:fldCharType="separate"/>
      </w:r>
      <w:r w:rsidR="003D2333">
        <w:t>I.5.4.5</w:t>
      </w:r>
      <w:r>
        <w:fldChar w:fldCharType="end"/>
      </w:r>
      <w:r>
        <w:t xml:space="preserve"> </w:t>
      </w:r>
      <w:r>
        <w:fldChar w:fldCharType="begin"/>
      </w:r>
      <w:r>
        <w:instrText xml:space="preserve"> REF _Ref326587538 \h </w:instrText>
      </w:r>
      <w:r>
        <w:fldChar w:fldCharType="separate"/>
      </w:r>
      <w:r w:rsidR="003D2333">
        <w:t>Externes Design</w:t>
      </w:r>
      <w:r>
        <w:fldChar w:fldCharType="end"/>
      </w:r>
      <w:r>
        <w:t xml:space="preserve"> aufgezeigt.</w:t>
      </w:r>
    </w:p>
    <w:p w:rsidR="005328B5" w:rsidRDefault="005328B5" w:rsidP="005328B5">
      <w:r>
        <w:t xml:space="preserve">Es wurden noch </w:t>
      </w:r>
      <w:proofErr w:type="gramStart"/>
      <w:r>
        <w:t>weitere</w:t>
      </w:r>
      <w:proofErr w:type="gramEnd"/>
      <w:r>
        <w:t xml:space="preserve"> Design Vorschläge gemacht, welche bei einer Weiterentwicklung der Applikation umgesetzt werden könnten:</w:t>
      </w:r>
    </w:p>
    <w:p w:rsidR="005328B5" w:rsidRDefault="005328B5" w:rsidP="00EC49BA">
      <w:pPr>
        <w:pStyle w:val="ListParagraph"/>
        <w:numPr>
          <w:ilvl w:val="0"/>
          <w:numId w:val="22"/>
        </w:numPr>
      </w:pPr>
      <w:r>
        <w:lastRenderedPageBreak/>
        <w:t>Das HSR Logo kommt oben links hin. Der Hintergrund des Logos muss weiss sein, dies bedarf Anpassungen im Menu.</w:t>
      </w:r>
    </w:p>
    <w:p w:rsidR="005328B5" w:rsidRDefault="005328B5" w:rsidP="00EC49BA">
      <w:pPr>
        <w:pStyle w:val="ListParagraph"/>
        <w:numPr>
          <w:ilvl w:val="0"/>
          <w:numId w:val="22"/>
        </w:numPr>
      </w:pPr>
      <w:r>
        <w:t>Der Abstand zwischen den Tabs im Menu soll grösser sein.</w:t>
      </w:r>
    </w:p>
    <w:p w:rsidR="005328B5" w:rsidRDefault="005328B5" w:rsidP="00EC49BA">
      <w:pPr>
        <w:pStyle w:val="ListParagraph"/>
        <w:numPr>
          <w:ilvl w:val="0"/>
          <w:numId w:val="22"/>
        </w:numPr>
      </w:pPr>
      <w:r>
        <w:t>Es sollen Gesten verwendet werden können, damit für das Browsen der Poster keine Pfeile mehr angezeigt werden müssen.</w:t>
      </w:r>
    </w:p>
    <w:p w:rsidR="005328B5" w:rsidRDefault="005328B5" w:rsidP="00EC49BA">
      <w:pPr>
        <w:pStyle w:val="ListParagraph"/>
        <w:numPr>
          <w:ilvl w:val="0"/>
          <w:numId w:val="22"/>
        </w:numPr>
      </w:pPr>
      <w:r>
        <w:t xml:space="preserve">Das Menu soll </w:t>
      </w:r>
      <w:proofErr w:type="gramStart"/>
      <w:r>
        <w:t>einem</w:t>
      </w:r>
      <w:proofErr w:type="gramEnd"/>
      <w:r>
        <w:t xml:space="preserve"> Home-Screen, auf welchem das HSR Logo platziert wird, weichen. Von da aus können die Inhalte der Videowall durch das Anwählen der Buttons angeschaut werden. Über einen Home-Button im unteren Bereich neben dem Skelett kommt man zurück zum Home-Screen.</w:t>
      </w:r>
      <w:r w:rsidRPr="00F37F7A">
        <w:t xml:space="preserve"> </w:t>
      </w:r>
    </w:p>
    <w:p w:rsidR="005328B5" w:rsidRDefault="005328B5" w:rsidP="005328B5">
      <w:pPr>
        <w:rPr>
          <w:rFonts w:asciiTheme="majorHAnsi" w:hAnsiTheme="majorHAnsi"/>
          <w:color w:val="00629E"/>
          <w:spacing w:val="10"/>
          <w:sz w:val="22"/>
          <w:szCs w:val="22"/>
        </w:rPr>
      </w:pPr>
      <w:r>
        <w:br w:type="page"/>
      </w:r>
    </w:p>
    <w:p w:rsidR="005328B5" w:rsidRDefault="005328B5" w:rsidP="005328B5">
      <w:pPr>
        <w:pStyle w:val="Heading4"/>
        <w:ind w:left="864" w:hanging="864"/>
      </w:pPr>
      <w:bookmarkStart w:id="309" w:name="_Toc324860371"/>
      <w:bookmarkStart w:id="310" w:name="_Ref326579818"/>
      <w:bookmarkStart w:id="311" w:name="_Ref326579820"/>
      <w:bookmarkStart w:id="312" w:name="_Ref326587538"/>
      <w:bookmarkStart w:id="313" w:name="_Ref326587541"/>
      <w:bookmarkStart w:id="314" w:name="_Ref327254970"/>
      <w:bookmarkStart w:id="315" w:name="_Ref327254972"/>
      <w:bookmarkStart w:id="316" w:name="_Toc327350105"/>
      <w:r>
        <w:lastRenderedPageBreak/>
        <w:t>Externes Design</w:t>
      </w:r>
      <w:bookmarkEnd w:id="309"/>
      <w:bookmarkEnd w:id="310"/>
      <w:bookmarkEnd w:id="311"/>
      <w:bookmarkEnd w:id="312"/>
      <w:bookmarkEnd w:id="313"/>
      <w:bookmarkEnd w:id="314"/>
      <w:bookmarkEnd w:id="315"/>
      <w:bookmarkEnd w:id="316"/>
    </w:p>
    <w:p w:rsidR="005328B5" w:rsidRPr="000E0C8C" w:rsidRDefault="005328B5" w:rsidP="005328B5">
      <w:r>
        <w:t xml:space="preserve">Nach den in Kapitel </w:t>
      </w:r>
      <w:r>
        <w:fldChar w:fldCharType="begin"/>
      </w:r>
      <w:r>
        <w:instrText xml:space="preserve"> REF _Ref326852906 \r \h </w:instrText>
      </w:r>
      <w:r>
        <w:fldChar w:fldCharType="separate"/>
      </w:r>
      <w:r w:rsidR="003D2333">
        <w:t>I.5.4.4</w:t>
      </w:r>
      <w:r>
        <w:fldChar w:fldCharType="end"/>
      </w:r>
      <w:r>
        <w:t xml:space="preserve"> </w:t>
      </w:r>
      <w:r>
        <w:fldChar w:fldCharType="begin"/>
      </w:r>
      <w:r>
        <w:instrText xml:space="preserve"> REF _Ref326852906 \h </w:instrText>
      </w:r>
      <w:r>
        <w:fldChar w:fldCharType="separate"/>
      </w:r>
      <w:r w:rsidR="003D2333">
        <w:t>Design Entscheide</w:t>
      </w:r>
      <w:r>
        <w:fldChar w:fldCharType="end"/>
      </w:r>
      <w:r>
        <w:t xml:space="preserve"> aufgelisteten Design Entscheiden wurde das Externe Design für die Hauptapplikation sowie für die Poster- und die Mittagsmenu-Applikation erarbeitet.</w:t>
      </w:r>
    </w:p>
    <w:p w:rsidR="005328B5" w:rsidRDefault="005328B5" w:rsidP="005328B5">
      <w:pPr>
        <w:pStyle w:val="Heading5"/>
        <w:ind w:left="1008" w:hanging="1008"/>
      </w:pPr>
      <w:bookmarkStart w:id="317" w:name="_Toc327350106"/>
      <w:r>
        <w:t>Videowall-Applikation</w:t>
      </w:r>
      <w:bookmarkEnd w:id="317"/>
    </w:p>
    <w:p w:rsidR="005328B5" w:rsidRDefault="005328B5" w:rsidP="005328B5">
      <w:r>
        <w:t>Oben befinden sich die Tabs. Aktiviert man eines davon, so wird in die entsprechende Applikation gewechselt. Das aktive Tab wird weiss dargestellt, die nicht aktiven Tabs sind Blau hinterlegt. In der Mitte des Bildschirmes wird die aktive Applikation angezeigt. Unten links wird zu jeder Zeit das HSR Logo angezeigt. In der Mitte des unteren Bereichs wird das Skelett des Nutzers in blauer Farbe angezeigt. Der Cursor ist als Hand dargestellt. Wird mit der rechten Hand bedient, so wird ein Icon mit einer rechten Hand angezeigt. Wird mit der linken Hand bedient, so hat der Cursor ein Icon mit einer linken Hand.</w:t>
      </w:r>
    </w:p>
    <w:p w:rsidR="005328B5" w:rsidRDefault="005328B5" w:rsidP="005328B5">
      <w:r>
        <w:rPr>
          <w:noProof/>
          <w:lang w:eastAsia="de-CH"/>
        </w:rPr>
        <w:drawing>
          <wp:inline distT="0" distB="0" distL="0" distR="0" wp14:anchorId="3FBD4907" wp14:editId="5BA75730">
            <wp:extent cx="5760720" cy="360045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nchmenu_app.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5328B5" w:rsidRDefault="005328B5" w:rsidP="005328B5">
      <w:pPr>
        <w:pStyle w:val="Caption"/>
      </w:pPr>
      <w:r>
        <w:t xml:space="preserve">Abbildung </w:t>
      </w:r>
      <w:fldSimple w:instr=" SEQ Abbildung \* ARABIC ">
        <w:r w:rsidR="003D2333">
          <w:rPr>
            <w:noProof/>
          </w:rPr>
          <w:t>42</w:t>
        </w:r>
      </w:fldSimple>
      <w:r>
        <w:t xml:space="preserve"> - Externes Design, Videowall-Applikation</w:t>
      </w:r>
    </w:p>
    <w:p w:rsidR="005328B5" w:rsidRDefault="005328B5" w:rsidP="005328B5">
      <w:pPr>
        <w:pStyle w:val="Heading5"/>
        <w:ind w:left="1008" w:hanging="1008"/>
      </w:pPr>
      <w:bookmarkStart w:id="318" w:name="_Toc327350107"/>
      <w:r>
        <w:t>Poster-Applikation (Plug-in)</w:t>
      </w:r>
      <w:bookmarkEnd w:id="318"/>
    </w:p>
    <w:p w:rsidR="005328B5" w:rsidRDefault="005328B5" w:rsidP="005328B5">
      <w:r>
        <w:rPr>
          <w:noProof/>
          <w:lang w:eastAsia="de-CH"/>
        </w:rPr>
        <w:lastRenderedPageBreak/>
        <w:drawing>
          <wp:inline distT="0" distB="0" distL="0" distR="0" wp14:anchorId="3DC8B32A" wp14:editId="578E2D38">
            <wp:extent cx="5760720" cy="36004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er_app.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5328B5" w:rsidRDefault="005328B5" w:rsidP="005328B5">
      <w:pPr>
        <w:pStyle w:val="Caption"/>
      </w:pPr>
      <w:r>
        <w:t xml:space="preserve">Abbildung </w:t>
      </w:r>
      <w:fldSimple w:instr=" SEQ Abbildung \* ARABIC ">
        <w:r w:rsidR="003D2333">
          <w:rPr>
            <w:noProof/>
          </w:rPr>
          <w:t>43</w:t>
        </w:r>
      </w:fldSimple>
      <w:r>
        <w:t xml:space="preserve"> - Externes Design, Poster-Applikation</w:t>
      </w:r>
      <w:r>
        <w:rPr>
          <w:noProof/>
        </w:rPr>
        <w:t xml:space="preserve"> (Plug-in)</w:t>
      </w:r>
    </w:p>
    <w:p w:rsidR="005328B5" w:rsidRDefault="005328B5" w:rsidP="005328B5">
      <w:r>
        <w:t>Die Poster-Applikation zeigt ein Poster an. Mit den Pfeilen, welche sich links und rechts vom Poster befinden, kann zum vorherigen oder zum nachfolgenden Poster navigiert werden. Die Pfeile sind in Blau gehalten.</w:t>
      </w:r>
    </w:p>
    <w:p w:rsidR="005328B5" w:rsidRDefault="005328B5" w:rsidP="005328B5">
      <w:pPr>
        <w:pStyle w:val="Heading5"/>
        <w:ind w:left="1008" w:hanging="1008"/>
      </w:pPr>
      <w:bookmarkStart w:id="319" w:name="_Toc327350108"/>
      <w:r>
        <w:t>Mittagsmenu-Applikation (Plug-in)</w:t>
      </w:r>
      <w:bookmarkEnd w:id="319"/>
    </w:p>
    <w:p w:rsidR="005328B5" w:rsidRPr="00763B8E" w:rsidRDefault="005328B5" w:rsidP="005328B5">
      <w:r w:rsidRPr="00126AB2">
        <w:rPr>
          <w:lang w:val="en-US"/>
        </w:rPr>
        <w:t xml:space="preserve">Die </w:t>
      </w:r>
      <w:r>
        <w:fldChar w:fldCharType="begin"/>
      </w:r>
      <w:r w:rsidRPr="00126AB2">
        <w:rPr>
          <w:lang w:val="en-US"/>
        </w:rPr>
        <w:instrText xml:space="preserve"> REF _Ref326853505 \h </w:instrText>
      </w:r>
      <w:r>
        <w:fldChar w:fldCharType="separate"/>
      </w:r>
      <w:r w:rsidR="003D2333">
        <w:rPr>
          <w:b/>
          <w:bCs/>
          <w:lang w:val="en-US"/>
        </w:rPr>
        <w:t>Error! Reference source not found.</w:t>
      </w:r>
      <w:r>
        <w:fldChar w:fldCharType="end"/>
      </w:r>
      <w:r w:rsidRPr="00126AB2">
        <w:rPr>
          <w:lang w:val="en-US"/>
        </w:rPr>
        <w:t xml:space="preserve"> </w:t>
      </w:r>
      <w:r>
        <w:t>zeigt die Mittagsmenu-Applikation. Diese wurde sehr schlicht gehalten. Besonders relevante Texte, wie das Datum und die Kategorie, wurden im Schriftbild hervorgehoben.</w:t>
      </w:r>
    </w:p>
    <w:p w:rsidR="005328B5" w:rsidRPr="007240BC" w:rsidRDefault="005328B5" w:rsidP="005328B5">
      <w:pPr>
        <w:pStyle w:val="Heading5"/>
        <w:ind w:left="1008" w:hanging="1008"/>
      </w:pPr>
      <w:bookmarkStart w:id="320" w:name="_Toc327350109"/>
      <w:r>
        <w:t>Demomodus</w:t>
      </w:r>
      <w:bookmarkEnd w:id="320"/>
    </w:p>
    <w:p w:rsidR="005328B5" w:rsidRDefault="005328B5" w:rsidP="005328B5">
      <w:r>
        <w:t xml:space="preserve">Für den Demomodus „Teaser“ (siehe TODO ref Umsetzung Demomodus im Entwurf) wurde ein externes Design erarbeitet. Sobald der Demomodus aktiv ist, wird auf </w:t>
      </w:r>
      <w:proofErr w:type="gramStart"/>
      <w:r>
        <w:t>der Videowall</w:t>
      </w:r>
      <w:proofErr w:type="gramEnd"/>
      <w:r>
        <w:t xml:space="preserve"> eine aus einer vorgegebenen Farbpalette zufällig ausgewählte Farbe gezeigt.</w:t>
      </w:r>
    </w:p>
    <w:p w:rsidR="005328B5" w:rsidRPr="00D529EE" w:rsidRDefault="005328B5" w:rsidP="005328B5">
      <w:r>
        <w:t>In der Mitte wird jeweils der Teaser-Text der im Hintergrund aktiven Applikation angezeigt. Dies könnte beispielsweise die Mittagsmenu-Applikation sein, was dann dazu führt, dass der entsprechend passende Text „Hunger?“ angezeigt wird. Unterhalb dieses Textes befindet sich noch ein Zusatztext, welcher die Passanten dazu animieren soll, sich der Wall zu nähern.</w:t>
      </w:r>
    </w:p>
    <w:p w:rsidR="005328B5" w:rsidRDefault="005328B5" w:rsidP="005328B5">
      <w:pPr>
        <w:rPr>
          <w:lang w:eastAsia="de-CH"/>
        </w:rPr>
      </w:pPr>
      <w:r>
        <w:rPr>
          <w:noProof/>
          <w:lang w:eastAsia="de-CH"/>
        </w:rPr>
        <w:lastRenderedPageBreak/>
        <w:drawing>
          <wp:inline distT="0" distB="0" distL="0" distR="0" wp14:anchorId="0469AAD1" wp14:editId="64CAD5DC">
            <wp:extent cx="5335200" cy="3333600"/>
            <wp:effectExtent l="0" t="0" r="0" b="63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Mode_tease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35200" cy="3333600"/>
                    </a:xfrm>
                    <a:prstGeom prst="rect">
                      <a:avLst/>
                    </a:prstGeom>
                  </pic:spPr>
                </pic:pic>
              </a:graphicData>
            </a:graphic>
          </wp:inline>
        </w:drawing>
      </w:r>
    </w:p>
    <w:p w:rsidR="005328B5" w:rsidRDefault="005328B5" w:rsidP="005328B5">
      <w:pPr>
        <w:pStyle w:val="Caption"/>
      </w:pPr>
      <w:r>
        <w:t xml:space="preserve">Abbildung </w:t>
      </w:r>
      <w:fldSimple w:instr=" SEQ Abbildung \* ARABIC ">
        <w:r w:rsidR="003D2333">
          <w:rPr>
            <w:noProof/>
          </w:rPr>
          <w:t>44</w:t>
        </w:r>
      </w:fldSimple>
      <w:r>
        <w:t xml:space="preserve"> - Externes Design, Demomodus Teaser-Text</w:t>
      </w:r>
    </w:p>
    <w:p w:rsidR="005328B5" w:rsidRDefault="005328B5" w:rsidP="005328B5">
      <w:r>
        <w:t>Sobald sich ein Passant der Wall genähert hat und dessen Skelett erkannt wurde, beginnt ein Countdown und das erkannte Skelett wird angezeigt.</w:t>
      </w:r>
    </w:p>
    <w:p w:rsidR="005328B5" w:rsidRDefault="005328B5" w:rsidP="005328B5">
      <w:r>
        <w:rPr>
          <w:noProof/>
          <w:lang w:eastAsia="de-CH"/>
        </w:rPr>
        <w:drawing>
          <wp:inline distT="0" distB="0" distL="0" distR="0" wp14:anchorId="547B5321" wp14:editId="1A30FCA5">
            <wp:extent cx="5396400" cy="33732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Mode_skeleton.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96400" cy="3373200"/>
                    </a:xfrm>
                    <a:prstGeom prst="rect">
                      <a:avLst/>
                    </a:prstGeom>
                  </pic:spPr>
                </pic:pic>
              </a:graphicData>
            </a:graphic>
          </wp:inline>
        </w:drawing>
      </w:r>
    </w:p>
    <w:p w:rsidR="005328B5" w:rsidRDefault="005328B5" w:rsidP="005328B5">
      <w:pPr>
        <w:pStyle w:val="Caption"/>
      </w:pPr>
      <w:r>
        <w:t xml:space="preserve">Abbildung </w:t>
      </w:r>
      <w:fldSimple w:instr=" SEQ Abbildung \* ARABIC ">
        <w:r w:rsidR="003D2333">
          <w:rPr>
            <w:noProof/>
          </w:rPr>
          <w:t>45</w:t>
        </w:r>
      </w:fldSimple>
      <w:r>
        <w:t xml:space="preserve"> - Externes Design, Demomodus Countdown</w:t>
      </w:r>
    </w:p>
    <w:p w:rsidR="005328B5" w:rsidRDefault="005328B5" w:rsidP="005328B5">
      <w:r>
        <w:t xml:space="preserve">Der Countdown ist dazu da, dass der Nutzer einerseits eine Rückmeldung auf sein Näherkommen erhält und anderseits darüber informiert wird, wie lange er noch warten muss, bis es weiter geht. Die Skelett-Anzeige wurde nach einem Usability Test (TODO Dok Tests) implementiert, sie macht dem Nutzer klar, dass er von der Applikation erkannt worden ist. </w:t>
      </w:r>
      <w:r>
        <w:br/>
        <w:t>Ist der Countdown bei 0 angekommen, wird vom Demomodus in den Interaktionsmodus gewechselt. Auch wird dem Nutzer schon zu diesem Zeitpunkt der Handcursor angezeigt, damit dessen Verwendung in der Wartezeit erlernt werden kann.</w:t>
      </w:r>
    </w:p>
    <w:p w:rsidR="005328B5" w:rsidRDefault="005328B5" w:rsidP="005328B5">
      <w:pPr>
        <w:rPr>
          <w:rFonts w:asciiTheme="majorHAnsi" w:hAnsiTheme="majorHAnsi"/>
          <w:color w:val="00629E"/>
          <w:spacing w:val="10"/>
          <w:sz w:val="22"/>
          <w:szCs w:val="22"/>
        </w:rPr>
      </w:pPr>
      <w:r>
        <w:t xml:space="preserve">Entfernt sich ein Nutzer vor Ablauf des Countdowns von </w:t>
      </w:r>
      <w:proofErr w:type="gramStart"/>
      <w:r>
        <w:t>der Wall</w:t>
      </w:r>
      <w:proofErr w:type="gramEnd"/>
      <w:r>
        <w:t>, so wird wieder der Teaser-Text angezeigt.</w:t>
      </w:r>
      <w:r>
        <w:br w:type="page"/>
      </w:r>
    </w:p>
    <w:p w:rsidR="005328B5" w:rsidRDefault="005328B5" w:rsidP="005328B5">
      <w:pPr>
        <w:pStyle w:val="Heading4"/>
        <w:ind w:left="864" w:hanging="864"/>
      </w:pPr>
      <w:bookmarkStart w:id="321" w:name="_Toc327350110"/>
      <w:r>
        <w:lastRenderedPageBreak/>
        <w:t>Guidelines</w:t>
      </w:r>
      <w:bookmarkEnd w:id="321"/>
    </w:p>
    <w:p w:rsidR="005328B5" w:rsidRDefault="005328B5" w:rsidP="005328B5">
      <w:r>
        <w:t>Die „Microsoft for Kinect Human Interface Guidelines“</w:t>
      </w:r>
      <w:bookmarkStart w:id="322" w:name="_Ref326581912"/>
      <w:r>
        <w:rPr>
          <w:rStyle w:val="FootnoteReference"/>
        </w:rPr>
        <w:footnoteReference w:id="27"/>
      </w:r>
      <w:bookmarkEnd w:id="322"/>
      <w:r>
        <w:t xml:space="preserve"> definieren eine Reihe von Prinzipien. Dieses Dokument war jedoch erst ab dem 21.05.2012 online verfügbar. Die Bachelorarbeit startete aber bereits am 20.02.2012, daher war bis zu diesem Zeitpunkt schon ein Grossteil der Applikation umgesetzt. Trotz dem Fehlen der Guidelines zu Beginn der Bachelorarbeit konnten die Anforderungen und Empfehlungen aus den Guidelines erfüllt werden, was auf die zahlreich durchgeführten Usability Tests (siehe TODO: Link) zurückzuführen ist. </w:t>
      </w:r>
    </w:p>
    <w:p w:rsidR="005328B5" w:rsidRDefault="005328B5" w:rsidP="005328B5">
      <w:r>
        <w:t>Die Guidelines sind in den nachfolgenden Kapiteln kurz zusammengefasst und es ist beschrieben, wie diese im Projekt umgesetzt wurden.</w:t>
      </w:r>
    </w:p>
    <w:p w:rsidR="005328B5" w:rsidRDefault="005328B5" w:rsidP="005328B5">
      <w:pPr>
        <w:pStyle w:val="Heading5"/>
        <w:ind w:left="1008" w:hanging="1008"/>
      </w:pPr>
      <w:bookmarkStart w:id="323" w:name="_Toc327350111"/>
      <w:r>
        <w:t>Human Interface Guidelines</w:t>
      </w:r>
      <w:bookmarkEnd w:id="323"/>
    </w:p>
    <w:p w:rsidR="005328B5" w:rsidRDefault="005328B5" w:rsidP="005328B5">
      <w:pPr>
        <w:pStyle w:val="Heading6"/>
      </w:pPr>
      <w:bookmarkStart w:id="324" w:name="_Toc327350112"/>
      <w:r w:rsidRPr="00C75830">
        <w:t>Best Practices for Designing Interactions</w:t>
      </w:r>
      <w:bookmarkEnd w:id="324"/>
    </w:p>
    <w:p w:rsidR="005328B5" w:rsidRPr="002E5095" w:rsidRDefault="005328B5" w:rsidP="005328B5">
      <w:r>
        <w:t xml:space="preserve">Das Kapitel beschreibt, wie Stimme und Gesten für die Steuerung von Kinect verwendet werden. Unter dem Wort „Gesten“ versteht das Team bestimmte Abläufe von Bewegungen. </w:t>
      </w:r>
      <w:r w:rsidRPr="00F77B98">
        <w:rPr>
          <w:lang w:val="en-US"/>
        </w:rPr>
        <w:t>Die Guid</w:t>
      </w:r>
      <w:r>
        <w:rPr>
          <w:lang w:val="en-US"/>
        </w:rPr>
        <w:t>e</w:t>
      </w:r>
      <w:r w:rsidRPr="00F77B98">
        <w:rPr>
          <w:lang w:val="en-US"/>
        </w:rPr>
        <w:t xml:space="preserve">lines </w:t>
      </w:r>
      <w:r>
        <w:rPr>
          <w:lang w:val="en-US"/>
        </w:rPr>
        <w:t>bezeichnen</w:t>
      </w:r>
      <w:r w:rsidRPr="00F77B98">
        <w:rPr>
          <w:lang w:val="en-US"/>
        </w:rPr>
        <w:t xml:space="preserve"> aber auch eine simple Handbewegung (nicht bestimmt in welche Richtung) als Geste</w:t>
      </w:r>
      <w:r>
        <w:rPr>
          <w:lang w:val="en-US"/>
        </w:rPr>
        <w:t xml:space="preserve">: </w:t>
      </w:r>
      <w:r w:rsidRPr="00F77B98">
        <w:rPr>
          <w:lang w:val="en-US"/>
        </w:rPr>
        <w:t>„</w:t>
      </w:r>
      <w:r w:rsidRPr="00C5110B">
        <w:rPr>
          <w:i/>
          <w:lang w:val="en-US"/>
        </w:rPr>
        <w:t>Basic Gesture Types Gestures can take many forms, from using your hand to target something on the screen, to specific, learned patterns of movement, to long stretches of continuous movement.“</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3D2333" w:rsidRPr="003D2333">
        <w:rPr>
          <w:rStyle w:val="FootnoteReference"/>
          <w:lang w:val="en-US"/>
        </w:rPr>
        <w:t>27</w:t>
      </w:r>
      <w:r w:rsidRPr="00525405">
        <w:rPr>
          <w:lang w:val="en-US"/>
        </w:rPr>
        <w:fldChar w:fldCharType="end"/>
      </w:r>
      <w:r w:rsidRPr="00525405">
        <w:rPr>
          <w:lang w:val="en-US"/>
        </w:rPr>
        <w:t>.</w:t>
      </w:r>
      <w:r w:rsidRPr="00125BA0">
        <w:rPr>
          <w:lang w:val="en-US"/>
        </w:rPr>
        <w:t xml:space="preserve"> </w:t>
      </w:r>
      <w:r>
        <w:rPr>
          <w:lang w:val="en-US"/>
        </w:rPr>
        <w:br/>
      </w:r>
      <w:r w:rsidRPr="0060310D">
        <w:rPr>
          <w:lang w:val="en-US"/>
        </w:rPr>
        <w:t>I</w:t>
      </w:r>
      <w:r>
        <w:rPr>
          <w:lang w:val="en-US"/>
        </w:rPr>
        <w:t>m</w:t>
      </w:r>
      <w:r w:rsidRPr="0060310D">
        <w:rPr>
          <w:lang w:val="en-US"/>
        </w:rPr>
        <w:t xml:space="preserve"> Falle der Videowall werden lediglich </w:t>
      </w:r>
      <w:r w:rsidRPr="004B2B44">
        <w:rPr>
          <w:i/>
          <w:lang w:val="en-US"/>
        </w:rPr>
        <w:t>„Innate Gestures“</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3D2333" w:rsidRPr="003D2333">
        <w:rPr>
          <w:rStyle w:val="FootnoteReference"/>
          <w:lang w:val="en-US"/>
        </w:rPr>
        <w:t>27</w:t>
      </w:r>
      <w:r w:rsidRPr="00525405">
        <w:rPr>
          <w:lang w:val="en-US"/>
        </w:rPr>
        <w:fldChar w:fldCharType="end"/>
      </w:r>
      <w:r w:rsidRPr="0060310D">
        <w:rPr>
          <w:lang w:val="en-US"/>
        </w:rPr>
        <w:t xml:space="preserve"> verwendet</w:t>
      </w:r>
      <w:r>
        <w:rPr>
          <w:lang w:val="en-US"/>
        </w:rPr>
        <w:t>,</w:t>
      </w:r>
      <w:r w:rsidRPr="0060310D">
        <w:rPr>
          <w:lang w:val="en-US"/>
        </w:rPr>
        <w:t xml:space="preserve"> welche wie folgt beschrieben werden: </w:t>
      </w:r>
      <w:r w:rsidRPr="004E59E1">
        <w:rPr>
          <w:i/>
          <w:lang w:val="en-US"/>
        </w:rPr>
        <w:t>„Innate gestures are ones that the user intuitively knows or that make sense based on the users’ understanding of the world</w:t>
      </w:r>
      <w:proofErr w:type="gramStart"/>
      <w:r w:rsidRPr="004E59E1">
        <w:rPr>
          <w:i/>
          <w:lang w:val="en-US"/>
        </w:rPr>
        <w:t>.“</w:t>
      </w:r>
      <w:proofErr w:type="gramEnd"/>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3D2333" w:rsidRPr="003D2333">
        <w:rPr>
          <w:rStyle w:val="FootnoteReference"/>
          <w:lang w:val="en-US"/>
        </w:rPr>
        <w:t>27</w:t>
      </w:r>
      <w:r w:rsidRPr="00525405">
        <w:rPr>
          <w:lang w:val="en-US"/>
        </w:rPr>
        <w:fldChar w:fldCharType="end"/>
      </w:r>
      <w:r w:rsidRPr="004D6B8B">
        <w:t xml:space="preserve">. </w:t>
      </w:r>
      <w:r>
        <w:t xml:space="preserve">Dies trifft auf das Konzept „Meine Hand ist die Maus“ (siehe TODO Usability Test) zu. </w:t>
      </w:r>
      <w:r>
        <w:br/>
        <w:t xml:space="preserve">Weiter ist festgehalten, dass ein visuelles Feedback vorhanden sein soll. Der Nutzer soll unter anderem wissen, ob er von Kinect erkannt wurde, ob er die Kontrolle hat und ob er am richtigen Ort steht. Diese Anforderungen werden alle durch die Darstellung des Skeletts und der Hand gewährleistet. </w:t>
      </w:r>
      <w:r>
        <w:br/>
        <w:t xml:space="preserve">Auch soll die Verwendung von Kinect aus einer gewissen Distanz geschehen. Die Videowall hat eine imposante Grösse. Damit diese überschaubar ist, muss der Nutzer automatisch ein paar Meter Abstand nehmen. </w:t>
      </w:r>
      <w:r>
        <w:br/>
        <w:t xml:space="preserve">Gesten sollen immer mit beiden Händen (ob rechts oder links) ausführbar sein. </w:t>
      </w:r>
      <w:r w:rsidRPr="00586074">
        <w:rPr>
          <w:lang w:val="en-US"/>
        </w:rPr>
        <w:t xml:space="preserve">Dies ist mit dem </w:t>
      </w:r>
      <w:r>
        <w:rPr>
          <w:lang w:val="en-US"/>
        </w:rPr>
        <w:t>Handcursor</w:t>
      </w:r>
      <w:r w:rsidRPr="00586074">
        <w:rPr>
          <w:lang w:val="en-US"/>
        </w:rPr>
        <w:t xml:space="preserve"> möglich</w:t>
      </w:r>
      <w:proofErr w:type="gramStart"/>
      <w:r w:rsidRPr="00586074">
        <w:rPr>
          <w:lang w:val="en-US"/>
        </w:rPr>
        <w:t>.</w:t>
      </w:r>
      <w:proofErr w:type="gramEnd"/>
      <w:r>
        <w:rPr>
          <w:lang w:val="en-US"/>
        </w:rPr>
        <w:br/>
      </w:r>
      <w:r w:rsidRPr="00703CEB">
        <w:rPr>
          <w:i/>
          <w:lang w:val="en-US"/>
        </w:rPr>
        <w:t>„Whether using gesture, or voice, or both, providing good feedback is critical to making users feel in control and helping them understand what’s happening.”</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3D2333" w:rsidRPr="003D2333">
        <w:rPr>
          <w:rStyle w:val="FootnoteReference"/>
          <w:lang w:val="en-US"/>
        </w:rPr>
        <w:t>27</w:t>
      </w:r>
      <w:r w:rsidRPr="00525405">
        <w:rPr>
          <w:lang w:val="en-US"/>
        </w:rPr>
        <w:fldChar w:fldCharType="end"/>
      </w:r>
      <w:r>
        <w:rPr>
          <w:lang w:val="en-US"/>
        </w:rPr>
        <w:t xml:space="preserve"> </w:t>
      </w:r>
      <w:r w:rsidRPr="005E20C5">
        <w:t xml:space="preserve">– Sobald sich der </w:t>
      </w:r>
      <w:r>
        <w:t>Handcursor</w:t>
      </w:r>
      <w:r w:rsidRPr="005E20C5">
        <w:t xml:space="preserve"> auf einem auswählbaren Element bef</w:t>
      </w:r>
      <w:r>
        <w:t xml:space="preserve">indet, wird ein Fortschrittskreis </w:t>
      </w:r>
      <w:r w:rsidRPr="005E20C5">
        <w:t xml:space="preserve">um die Hand angezeigt. </w:t>
      </w:r>
      <w:r w:rsidRPr="002E5095">
        <w:t xml:space="preserve">Auswählbare Elemente sind zudem immer in der Farbe </w:t>
      </w:r>
      <w:r>
        <w:t>B</w:t>
      </w:r>
      <w:r w:rsidRPr="002E5095">
        <w:t>lau</w:t>
      </w:r>
      <w:r>
        <w:t xml:space="preserve"> (siehe </w:t>
      </w:r>
      <w:r>
        <w:fldChar w:fldCharType="begin"/>
      </w:r>
      <w:r>
        <w:instrText xml:space="preserve"> REF _Ref327254970 \r \h </w:instrText>
      </w:r>
      <w:r>
        <w:fldChar w:fldCharType="separate"/>
      </w:r>
      <w:r w:rsidR="003D2333">
        <w:t>I.5.4.5</w:t>
      </w:r>
      <w:r>
        <w:fldChar w:fldCharType="end"/>
      </w:r>
      <w:r>
        <w:t xml:space="preserve"> </w:t>
      </w:r>
      <w:r>
        <w:fldChar w:fldCharType="begin"/>
      </w:r>
      <w:r>
        <w:instrText xml:space="preserve"> REF _Ref327254972 \h </w:instrText>
      </w:r>
      <w:r>
        <w:fldChar w:fldCharType="separate"/>
      </w:r>
      <w:r w:rsidR="003D2333">
        <w:t>Externes Design</w:t>
      </w:r>
      <w:r>
        <w:fldChar w:fldCharType="end"/>
      </w:r>
      <w:r>
        <w:t>)</w:t>
      </w:r>
      <w:r w:rsidRPr="002E5095">
        <w:t xml:space="preserve"> gehalten.</w:t>
      </w:r>
    </w:p>
    <w:p w:rsidR="005328B5" w:rsidRPr="00C75830" w:rsidRDefault="005328B5" w:rsidP="005328B5">
      <w:pPr>
        <w:pStyle w:val="Heading6"/>
      </w:pPr>
      <w:bookmarkStart w:id="325" w:name="_Toc327350113"/>
      <w:r w:rsidRPr="00C75830">
        <w:t>Basic Interactions</w:t>
      </w:r>
      <w:bookmarkEnd w:id="325"/>
    </w:p>
    <w:p w:rsidR="005328B5" w:rsidRDefault="005328B5" w:rsidP="005328B5">
      <w:r>
        <w:t xml:space="preserve">In diesem Kapitel wird beschrieben, wie Interaktionen gestaltet werden sollen. </w:t>
      </w:r>
      <w:r>
        <w:br/>
        <w:t xml:space="preserve">Es besagt, dass Interaktionen abbrechbar sein sollen. Bewegt man den Handcursor von einer auswählbaren Schaltfläche weg, bevor der Fortschrittskreis vollständig ausgefüllt ist, verschwindet die Fortschrittsanzeige wieder. Auch das Wechseln vom Demomodus in den Interaktionsmodus (siehe TODO Ref Entwurf Umsetzung Demomodus Teaser) kann abgebrochen werden, indem sich der Nutzer aus dem von Kinect erkennbaren Bereich entfernt. </w:t>
      </w:r>
      <w:r>
        <w:br/>
        <w:t>Im Kapitel steht weiter, dass die Inputmethode möglichst praktisch sein soll für die gestellten Aufgaben. Die Schaltflächen sind gross genug, damit sie problemlos mit dem Handcursor angewählt werden können.</w:t>
      </w:r>
      <w:r>
        <w:br/>
      </w:r>
      <w:r w:rsidRPr="00047CCD">
        <w:rPr>
          <w:lang w:val="en-US"/>
        </w:rPr>
        <w:t xml:space="preserve">Weiter wird die Zone für </w:t>
      </w:r>
      <w:r>
        <w:rPr>
          <w:lang w:val="en-US"/>
        </w:rPr>
        <w:t>das</w:t>
      </w:r>
      <w:r w:rsidRPr="00047CCD">
        <w:rPr>
          <w:lang w:val="en-US"/>
        </w:rPr>
        <w:t xml:space="preserve"> Hand</w:t>
      </w:r>
      <w:r>
        <w:rPr>
          <w:lang w:val="en-US"/>
        </w:rPr>
        <w:t>tracking</w:t>
      </w:r>
      <w:r w:rsidRPr="00047CCD">
        <w:rPr>
          <w:lang w:val="en-US"/>
        </w:rPr>
        <w:t xml:space="preserve"> angesprochen: </w:t>
      </w:r>
      <w:r w:rsidRPr="002B6A2C">
        <w:rPr>
          <w:i/>
          <w:lang w:val="en-US"/>
        </w:rPr>
        <w:t xml:space="preserve">„The most common way of targeting, and the way targeting is done for Kinect on Xbox360 is with a cursor visual that is controlled by hand movement. The simplest way of implementing a cursor is to define a Physical Interaction Zone and just do a direct mapping of the horizontal and vertical position of the hand in the Zone to the screen. </w:t>
      </w:r>
      <w:r w:rsidRPr="002B6A2C">
        <w:rPr>
          <w:i/>
        </w:rPr>
        <w:t>This is how the Xbox360 cursor is implemented.”</w:t>
      </w:r>
      <w:r w:rsidRPr="00525405">
        <w:rPr>
          <w:lang w:val="en-US"/>
        </w:rPr>
        <w:fldChar w:fldCharType="begin"/>
      </w:r>
      <w:r w:rsidRPr="00490D54">
        <w:instrText xml:space="preserve"> NOTEREF _Ref326581912 \f \h  \* MERGEFORMAT </w:instrText>
      </w:r>
      <w:r w:rsidRPr="00525405">
        <w:rPr>
          <w:lang w:val="en-US"/>
        </w:rPr>
      </w:r>
      <w:r w:rsidRPr="00525405">
        <w:rPr>
          <w:lang w:val="en-US"/>
        </w:rPr>
        <w:fldChar w:fldCharType="separate"/>
      </w:r>
      <w:r w:rsidR="003D2333" w:rsidRPr="003D2333">
        <w:rPr>
          <w:rStyle w:val="FootnoteReference"/>
        </w:rPr>
        <w:t>27</w:t>
      </w:r>
      <w:r w:rsidRPr="00525405">
        <w:rPr>
          <w:lang w:val="en-US"/>
        </w:rPr>
        <w:fldChar w:fldCharType="end"/>
      </w:r>
      <w:r w:rsidRPr="00350DA1">
        <w:t xml:space="preserve"> – dies </w:t>
      </w:r>
      <w:r>
        <w:t>beschreibt die genau gleiche</w:t>
      </w:r>
      <w:r w:rsidRPr="00350DA1">
        <w:t xml:space="preserve"> </w:t>
      </w:r>
      <w:r>
        <w:t>Idee, wie sie auch für dieses Projekt</w:t>
      </w:r>
      <w:r w:rsidRPr="00350DA1">
        <w:t xml:space="preserve"> für das Handtracking (TODO Dokument Entwurf)</w:t>
      </w:r>
      <w:r>
        <w:t xml:space="preserve"> umgesetzt wurde</w:t>
      </w:r>
      <w:r w:rsidRPr="00350DA1">
        <w:t>.</w:t>
      </w:r>
      <w:r>
        <w:br/>
        <w:t xml:space="preserve">Wie in den Guidelines empfohlen, wurde der Jitter beim Handcursor, also das Ruckeln der Hand auf dem Monitor auch ohne Bewegung des Nutzers, verringert. </w:t>
      </w:r>
      <w:r>
        <w:br/>
        <w:t xml:space="preserve">Auch wurde für das Konzept „Meine Hand ist die Maus“ ein Cursor in Form einer Hand genommen. Verwendet </w:t>
      </w:r>
      <w:r>
        <w:lastRenderedPageBreak/>
        <w:t>der Nutzer die linke Hand, so wird der Handcursor als linke Hand dargestellt und umgekehrt. Auch dies wird in den Guidelines vorgeschlagen.</w:t>
      </w:r>
    </w:p>
    <w:p w:rsidR="005328B5" w:rsidRPr="00C75830" w:rsidRDefault="005328B5" w:rsidP="005328B5">
      <w:pPr>
        <w:pStyle w:val="Heading6"/>
      </w:pPr>
      <w:bookmarkStart w:id="326" w:name="_Toc327350114"/>
      <w:r w:rsidRPr="00C75830">
        <w:t>Distance-Dependent Interactions</w:t>
      </w:r>
      <w:bookmarkEnd w:id="326"/>
    </w:p>
    <w:p w:rsidR="005328B5" w:rsidRPr="00C54C18" w:rsidRDefault="005328B5" w:rsidP="005328B5">
      <w:r>
        <w:t xml:space="preserve">Das Kapitel beschreibt verschiedene Interaktionszonen und was für Interaktionen sich in den jeweiligen Zonen am besten eigenen. Für die Videowall wurden nur der </w:t>
      </w:r>
      <w:r w:rsidRPr="00BC60BD">
        <w:rPr>
          <w:i/>
        </w:rPr>
        <w:t>„Far(2.0-4.0 Meters)“</w:t>
      </w:r>
      <w:r w:rsidRPr="00525405">
        <w:rPr>
          <w:lang w:val="en-US"/>
        </w:rPr>
        <w:fldChar w:fldCharType="begin"/>
      </w:r>
      <w:r w:rsidRPr="005D501E">
        <w:instrText xml:space="preserve"> NOTEREF _Ref326581912 \f \h  \* MERGEFORMAT </w:instrText>
      </w:r>
      <w:r w:rsidRPr="00525405">
        <w:rPr>
          <w:lang w:val="en-US"/>
        </w:rPr>
      </w:r>
      <w:r w:rsidRPr="00525405">
        <w:rPr>
          <w:lang w:val="en-US"/>
        </w:rPr>
        <w:fldChar w:fldCharType="separate"/>
      </w:r>
      <w:r w:rsidR="003D2333" w:rsidRPr="003D2333">
        <w:rPr>
          <w:rStyle w:val="FootnoteReference"/>
        </w:rPr>
        <w:t>27</w:t>
      </w:r>
      <w:r w:rsidRPr="00525405">
        <w:rPr>
          <w:lang w:val="en-US"/>
        </w:rPr>
        <w:fldChar w:fldCharType="end"/>
      </w:r>
      <w:r>
        <w:t xml:space="preserve">- und der </w:t>
      </w:r>
      <w:r w:rsidRPr="00BC60BD">
        <w:rPr>
          <w:i/>
        </w:rPr>
        <w:t>„Out of Range (&gt;4 Meters)“</w:t>
      </w:r>
      <w:r w:rsidRPr="00525405">
        <w:rPr>
          <w:lang w:val="en-US"/>
        </w:rPr>
        <w:fldChar w:fldCharType="begin"/>
      </w:r>
      <w:r w:rsidRPr="005D501E">
        <w:instrText xml:space="preserve"> NOTEREF _Ref326581912 \f \h  \* MERGEFORMAT </w:instrText>
      </w:r>
      <w:r w:rsidRPr="00525405">
        <w:rPr>
          <w:lang w:val="en-US"/>
        </w:rPr>
      </w:r>
      <w:r w:rsidRPr="00525405">
        <w:rPr>
          <w:lang w:val="en-US"/>
        </w:rPr>
        <w:fldChar w:fldCharType="separate"/>
      </w:r>
      <w:r w:rsidR="003D2333" w:rsidRPr="003D2333">
        <w:rPr>
          <w:rStyle w:val="FootnoteReference"/>
        </w:rPr>
        <w:t>27</w:t>
      </w:r>
      <w:r w:rsidRPr="00525405">
        <w:rPr>
          <w:lang w:val="en-US"/>
        </w:rPr>
        <w:fldChar w:fldCharType="end"/>
      </w:r>
      <w:r>
        <w:t xml:space="preserve">-Bereich verwendet. </w:t>
      </w:r>
      <w:r w:rsidRPr="004D6B8B">
        <w:t>Im Bereich</w:t>
      </w:r>
      <w:r>
        <w:t xml:space="preserve"> mit mehr als 4 Metern Abstand vom Sensor</w:t>
      </w:r>
      <w:r w:rsidRPr="004D6B8B">
        <w:t xml:space="preserve"> soll der Nutzer animiert werden, näher zu kommen: </w:t>
      </w:r>
      <w:r w:rsidRPr="004D6B8B">
        <w:rPr>
          <w:i/>
        </w:rPr>
        <w:t xml:space="preserve">„Your UI should focus on informing users that there is an interesting interaction available and enticing them to move closer. </w:t>
      </w:r>
      <w:r w:rsidRPr="00176FD1">
        <w:rPr>
          <w:i/>
        </w:rPr>
        <w:t>Visuals must be very large and simple”</w:t>
      </w:r>
      <w:r w:rsidRPr="00525405">
        <w:rPr>
          <w:lang w:val="en-US"/>
        </w:rPr>
        <w:fldChar w:fldCharType="begin"/>
      </w:r>
      <w:r w:rsidRPr="006E1799">
        <w:instrText xml:space="preserve"> NOTEREF _Ref326581912 \f \h  \* MERGEFORMAT </w:instrText>
      </w:r>
      <w:r w:rsidRPr="00525405">
        <w:rPr>
          <w:lang w:val="en-US"/>
        </w:rPr>
      </w:r>
      <w:r w:rsidRPr="00525405">
        <w:rPr>
          <w:lang w:val="en-US"/>
        </w:rPr>
        <w:fldChar w:fldCharType="separate"/>
      </w:r>
      <w:r w:rsidR="003D2333" w:rsidRPr="003D2333">
        <w:rPr>
          <w:rStyle w:val="FootnoteReference"/>
        </w:rPr>
        <w:t>27</w:t>
      </w:r>
      <w:r w:rsidRPr="00525405">
        <w:rPr>
          <w:lang w:val="en-US"/>
        </w:rPr>
        <w:fldChar w:fldCharType="end"/>
      </w:r>
      <w:r w:rsidRPr="00C54C18">
        <w:t xml:space="preserve"> – Der Demomodus verfügt über eine Hintergrundfarbe und einen grossen Teaser</w:t>
      </w:r>
      <w:r>
        <w:t>-T</w:t>
      </w:r>
      <w:r w:rsidRPr="00C54C18">
        <w:t>ext</w:t>
      </w:r>
      <w:r>
        <w:t xml:space="preserve"> (siehe </w:t>
      </w:r>
      <w:r>
        <w:fldChar w:fldCharType="begin"/>
      </w:r>
      <w:r>
        <w:instrText xml:space="preserve"> REF _Ref326579818 \r \h </w:instrText>
      </w:r>
      <w:r>
        <w:fldChar w:fldCharType="separate"/>
      </w:r>
      <w:r w:rsidR="003D2333">
        <w:t>I.5.4.5</w:t>
      </w:r>
      <w:r>
        <w:fldChar w:fldCharType="end"/>
      </w:r>
      <w:r>
        <w:t xml:space="preserve"> </w:t>
      </w:r>
      <w:r>
        <w:fldChar w:fldCharType="begin"/>
      </w:r>
      <w:r>
        <w:instrText xml:space="preserve"> REF _Ref326579820 \h </w:instrText>
      </w:r>
      <w:r>
        <w:fldChar w:fldCharType="separate"/>
      </w:r>
      <w:r w:rsidR="003D2333">
        <w:t>Externes Design</w:t>
      </w:r>
      <w:r>
        <w:fldChar w:fldCharType="end"/>
      </w:r>
      <w:r>
        <w:t>)</w:t>
      </w:r>
      <w:r w:rsidRPr="00C54C18">
        <w:t xml:space="preserve"> und erfüllt daher dieses Kriterium. </w:t>
      </w:r>
    </w:p>
    <w:p w:rsidR="005328B5" w:rsidRPr="00434DB5" w:rsidRDefault="005328B5" w:rsidP="005328B5">
      <w:pPr>
        <w:pStyle w:val="Heading6"/>
      </w:pPr>
      <w:bookmarkStart w:id="327" w:name="_Toc327350115"/>
      <w:r w:rsidRPr="00C75830">
        <w:t>Mult</w:t>
      </w:r>
      <w:r w:rsidRPr="00434DB5">
        <w:t>imodality</w:t>
      </w:r>
      <w:bookmarkEnd w:id="327"/>
    </w:p>
    <w:p w:rsidR="005328B5" w:rsidRPr="00434DB5" w:rsidRDefault="005328B5" w:rsidP="005328B5">
      <w:r>
        <w:t>Dieses Kapitel beschäftigt sich mit dem Einsatz von mehreren Inputmethoden – einerseits die Stimme, andererseits Gesten. Da für die Steuerung der Videowall-Applikation lediglich Gesten verwendet werden, wird auf dieses Kapitel nicht weiter eingegangen.</w:t>
      </w:r>
    </w:p>
    <w:p w:rsidR="005328B5" w:rsidRDefault="005328B5" w:rsidP="005328B5">
      <w:pPr>
        <w:pStyle w:val="Heading6"/>
      </w:pPr>
      <w:bookmarkStart w:id="328" w:name="_Toc327350116"/>
      <w:r w:rsidRPr="00434DB5">
        <w:t>Multiple Users</w:t>
      </w:r>
      <w:bookmarkEnd w:id="328"/>
    </w:p>
    <w:p w:rsidR="005328B5" w:rsidRPr="00656FC5" w:rsidRDefault="005328B5" w:rsidP="005328B5">
      <w:r>
        <w:t xml:space="preserve">Das Kapitel „Multiple Users“ beschäftigt sich mit der Möglichkeit mehrere Nutzer zu tracken. </w:t>
      </w:r>
      <w:r w:rsidRPr="003219C6">
        <w:rPr>
          <w:lang w:val="en-US"/>
        </w:rPr>
        <w:t>Für diese Arbeit wurde das Single „Driver Model</w:t>
      </w:r>
      <w:proofErr w:type="gramStart"/>
      <w:r w:rsidRPr="003219C6">
        <w:rPr>
          <w:lang w:val="en-US"/>
        </w:rPr>
        <w:t>“ übernommen</w:t>
      </w:r>
      <w:proofErr w:type="gramEnd"/>
      <w:r w:rsidRPr="003219C6">
        <w:rPr>
          <w:lang w:val="en-US"/>
        </w:rPr>
        <w:t xml:space="preserve">: </w:t>
      </w:r>
      <w:r w:rsidRPr="001C6FC8">
        <w:rPr>
          <w:i/>
          <w:lang w:val="en-US"/>
        </w:rPr>
        <w:t>„This model assigns one of the users as the “driver” at any given time and only registers actions taken by that user. The driver role can be selected or transferred in a number of ways, including choosing the first user to engage, or the user that is closer to the sensor. This is one way to avoid conflicting inputs. This model is usually indicated by having visuals that show which person is being tracked and only having one cursor on the screen at any time</w:t>
      </w:r>
      <w:proofErr w:type="gramStart"/>
      <w:r w:rsidRPr="001C6FC8">
        <w:rPr>
          <w:i/>
          <w:lang w:val="en-US"/>
        </w:rPr>
        <w:t>.“</w:t>
      </w:r>
      <w:proofErr w:type="gramEnd"/>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3D2333" w:rsidRPr="003D2333">
        <w:rPr>
          <w:rStyle w:val="FootnoteReference"/>
          <w:lang w:val="en-US"/>
        </w:rPr>
        <w:t>27</w:t>
      </w:r>
      <w:r w:rsidRPr="00525405">
        <w:rPr>
          <w:lang w:val="en-US"/>
        </w:rPr>
        <w:fldChar w:fldCharType="end"/>
      </w:r>
      <w:r w:rsidRPr="004D6B8B">
        <w:t xml:space="preserve">. </w:t>
      </w:r>
      <w:r w:rsidRPr="00656FC5">
        <w:t xml:space="preserve">Durch das dargestellte Skelett ist klar, welche Person die Applikation gerade bedient. </w:t>
      </w:r>
      <w:r>
        <w:t>Zudem gibt es nur einen Handcursor.</w:t>
      </w:r>
    </w:p>
    <w:p w:rsidR="005328B5" w:rsidRPr="00656FC5" w:rsidRDefault="005328B5" w:rsidP="005328B5">
      <w:r w:rsidRPr="00656FC5">
        <w:br w:type="page"/>
      </w:r>
    </w:p>
    <w:p w:rsidR="005328B5" w:rsidRDefault="005328B5" w:rsidP="005328B5">
      <w:pPr>
        <w:pStyle w:val="Heading3"/>
      </w:pPr>
      <w:bookmarkStart w:id="329" w:name="_Toc327350117"/>
      <w:bookmarkStart w:id="330" w:name="_Toc327350362"/>
      <w:r>
        <w:lastRenderedPageBreak/>
        <w:t>Installation, Betrieb und Administration der Videowall</w:t>
      </w:r>
      <w:bookmarkEnd w:id="329"/>
      <w:bookmarkEnd w:id="330"/>
    </w:p>
    <w:p w:rsidR="005328B5" w:rsidRDefault="005328B5" w:rsidP="005328B5">
      <w:r>
        <w:t>Im folgenden Kapitel wird beschrieben, wie die Videowall gewartet werden soll. Dazu gehören einerseits der allgemeine Betrieb, sowie andererseits die Administration der Inhalte der Videowall.</w:t>
      </w:r>
    </w:p>
    <w:p w:rsidR="005328B5" w:rsidRDefault="005328B5" w:rsidP="005328B5">
      <w:r>
        <w:t>Dieses Kapitel beschreibt den aktuellen Stand und muss bei einer Weiterführung des Projektes nochmals überarbeitet und verfeinert werden.</w:t>
      </w:r>
    </w:p>
    <w:p w:rsidR="005328B5" w:rsidRDefault="005328B5" w:rsidP="005328B5">
      <w:pPr>
        <w:pStyle w:val="Heading4"/>
        <w:ind w:left="864" w:hanging="864"/>
      </w:pPr>
      <w:bookmarkStart w:id="331" w:name="_Toc327350118"/>
      <w:r>
        <w:t>Installation</w:t>
      </w:r>
      <w:bookmarkEnd w:id="331"/>
    </w:p>
    <w:p w:rsidR="005328B5" w:rsidRDefault="005328B5" w:rsidP="005328B5">
      <w:pPr>
        <w:pStyle w:val="Heading5"/>
        <w:ind w:left="1008" w:hanging="1008"/>
      </w:pPr>
      <w:bookmarkStart w:id="332" w:name="_Toc327350119"/>
      <w:r>
        <w:t>Hardware</w:t>
      </w:r>
      <w:bookmarkEnd w:id="332"/>
    </w:p>
    <w:p w:rsidR="005328B5" w:rsidRDefault="005328B5" w:rsidP="005328B5">
      <w:r>
        <w:t>Die Installation der Monitore wird von einer externen Firma organisiert. Dazu müssen noch genauere Abklärungen gemacht werden.</w:t>
      </w:r>
    </w:p>
    <w:p w:rsidR="005328B5" w:rsidRDefault="005328B5" w:rsidP="005328B5">
      <w:r>
        <w:t>Beim Testsetup wurden zwei Matrox Grafikkarten in einen Computer eingebaut und installiert. Mehr dazu kann im Kapitel Hardware Evaluation und Test nachgelesen werden(TODO: ref).</w:t>
      </w:r>
    </w:p>
    <w:p w:rsidR="005328B5" w:rsidRDefault="005328B5" w:rsidP="005328B5">
      <w:pPr>
        <w:pStyle w:val="Heading5"/>
        <w:ind w:left="1008" w:hanging="1008"/>
      </w:pPr>
      <w:bookmarkStart w:id="333" w:name="_Toc327350120"/>
      <w:r>
        <w:t>Software</w:t>
      </w:r>
      <w:bookmarkEnd w:id="333"/>
    </w:p>
    <w:p w:rsidR="005328B5" w:rsidRDefault="005328B5" w:rsidP="005328B5">
      <w:r>
        <w:t xml:space="preserve">Die Software ist die gleiche wie diejenige des </w:t>
      </w:r>
      <w:r w:rsidRPr="00AD4483">
        <w:t>Testhardware</w:t>
      </w:r>
      <w:r>
        <w:t xml:space="preserve"> Setups, eine Beschreibung dazu kann im Kapitel Software (TODO: ref) gefunden werden.</w:t>
      </w:r>
    </w:p>
    <w:p w:rsidR="005328B5" w:rsidRDefault="005328B5" w:rsidP="005328B5">
      <w:pPr>
        <w:pStyle w:val="Heading4"/>
        <w:ind w:left="864" w:hanging="864"/>
      </w:pPr>
      <w:bookmarkStart w:id="334" w:name="_Toc327350121"/>
      <w:r>
        <w:t>Betrieb</w:t>
      </w:r>
      <w:bookmarkEnd w:id="334"/>
    </w:p>
    <w:p w:rsidR="005328B5" w:rsidRDefault="005328B5" w:rsidP="005328B5">
      <w:r>
        <w:t>Da die Videowall in der Nacht nicht genutzt wird, ist es möglich, die Wall in dieser Zeit auszuschalten. Dadurch kann der Stromverbrauch gesenkt und die Abnutzung der Hardware, speziell der Monitore, verringert werden.</w:t>
      </w:r>
    </w:p>
    <w:p w:rsidR="005328B5" w:rsidRDefault="005328B5" w:rsidP="005328B5">
      <w:r>
        <w:t>Folgendes Vorgehen wird vorgeschlagen:</w:t>
      </w:r>
    </w:p>
    <w:p w:rsidR="005328B5" w:rsidRDefault="005328B5" w:rsidP="005328B5">
      <w:r>
        <w:t>Da um etwa 7.30 Uhr die ersten Personen an der HSR eintreffen, wird der Videowall PC um etwa 7 Uhr über eine Zeitschaltuhr hochgefahren. Damit verbleiben noch 30 Minuten für allfällige Updates und den Systemstart.</w:t>
      </w:r>
    </w:p>
    <w:p w:rsidR="005328B5" w:rsidRDefault="005328B5" w:rsidP="005328B5">
      <w:r>
        <w:t>Falls eine neue Version der Software oder der Plug-ins existiert, wird ein automatisches Deployment durchgeführt. Die Informationen und Dateien für dieses Deployment werden automatisch von einem Deployment Server (beispielsweise Team Foundation Server</w:t>
      </w:r>
      <w:r>
        <w:rPr>
          <w:rStyle w:val="FootnoteReference"/>
        </w:rPr>
        <w:footnoteReference w:id="28"/>
      </w:r>
      <w:r>
        <w:t>) heruntergeladen. Sollte beim Deployment etwas schief gehen, wird der Videowall PC wieder heruntergefahren.</w:t>
      </w:r>
    </w:p>
    <w:p w:rsidR="005328B5" w:rsidRDefault="005328B5" w:rsidP="005328B5">
      <w:r>
        <w:t xml:space="preserve">Nach dem automatischen Deployment wird die Videowall-Applikation gestartet und die Plug-ins werden geladen. Die Bildschirme der Videowall um etwa 7.30 Uhr eingeschaltet. Die Videowall </w:t>
      </w:r>
      <w:proofErr w:type="gramStart"/>
      <w:r>
        <w:t>läuft</w:t>
      </w:r>
      <w:proofErr w:type="gramEnd"/>
      <w:r>
        <w:t xml:space="preserve"> dann den ganzen Tag lang ohne Unterbruch. Sollte ein Fehler auftreten, wird zuerst versucht, die Applikation neu zu starten. Schlägt dies fehl, so </w:t>
      </w:r>
      <w:proofErr w:type="gramStart"/>
      <w:r>
        <w:t>wird</w:t>
      </w:r>
      <w:proofErr w:type="gramEnd"/>
      <w:r>
        <w:t xml:space="preserve"> die Videowall heruntergefahren.</w:t>
      </w:r>
    </w:p>
    <w:p w:rsidR="005328B5" w:rsidRDefault="005328B5" w:rsidP="005328B5">
      <w:r>
        <w:t>Sobald die Videowall nicht mehr gebraucht wird (ca. um 20 Uhr) wird der Videowall PC heruntergefahren und die Bildschirme ausgeschaltet.</w:t>
      </w:r>
    </w:p>
    <w:p w:rsidR="005328B5" w:rsidRDefault="005328B5" w:rsidP="005328B5">
      <w:r>
        <w:t>Sollte zu irgendeinem Zeitpunkt ein Fehler auftreten, so wird automatisch ein Mail mit dem Log und einem Stack Trace generiert und an die Verantwortlichen geschickt, um herauszufinden, um für einen Fehler es sich handelt. Zusätzlich wird die Videowall von einem externen Tool (Bsp. Nagios</w:t>
      </w:r>
      <w:r>
        <w:rPr>
          <w:rStyle w:val="FootnoteReference"/>
        </w:rPr>
        <w:footnoteReference w:id="29"/>
      </w:r>
      <w:r>
        <w:t>) überwacht, welches bei einem Problem ebenfalls die Verantwortlichen benachrichtigt.</w:t>
      </w:r>
    </w:p>
    <w:p w:rsidR="005328B5" w:rsidRDefault="005328B5" w:rsidP="005328B5">
      <w:pPr>
        <w:keepNext/>
      </w:pPr>
      <w:r>
        <w:rPr>
          <w:noProof/>
          <w:lang w:eastAsia="de-CH"/>
        </w:rPr>
        <w:lastRenderedPageBreak/>
        <w:drawing>
          <wp:inline distT="0" distB="0" distL="0" distR="0" wp14:anchorId="64590FBE" wp14:editId="47BDE901">
            <wp:extent cx="5486400" cy="4102100"/>
            <wp:effectExtent l="0" t="0" r="0" b="0"/>
            <wp:docPr id="39" name="Diagram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rsidR="005328B5" w:rsidRPr="00126EA8" w:rsidRDefault="005328B5" w:rsidP="005328B5">
      <w:pPr>
        <w:pStyle w:val="Caption"/>
      </w:pPr>
      <w:r>
        <w:t xml:space="preserve">Abbildung </w:t>
      </w:r>
      <w:fldSimple w:instr=" SEQ Abbildung \* ARABIC ">
        <w:r w:rsidR="003D2333">
          <w:rPr>
            <w:noProof/>
          </w:rPr>
          <w:t>46</w:t>
        </w:r>
      </w:fldSimple>
      <w:r>
        <w:t xml:space="preserve"> - Betrieb der Videowall</w:t>
      </w:r>
    </w:p>
    <w:p w:rsidR="005328B5" w:rsidRDefault="005328B5" w:rsidP="005328B5">
      <w:pPr>
        <w:pStyle w:val="Heading4"/>
        <w:ind w:left="864" w:hanging="864"/>
      </w:pPr>
      <w:bookmarkStart w:id="335" w:name="_Toc327350122"/>
      <w:r>
        <w:t>Zu verwaltende Daten</w:t>
      </w:r>
      <w:bookmarkEnd w:id="335"/>
    </w:p>
    <w:p w:rsidR="005328B5" w:rsidRDefault="005328B5" w:rsidP="005328B5">
      <w:r>
        <w:t>Bis zum Ende des Projektes sind folgende zu verwaltende Inhalte vorgesehen:</w:t>
      </w:r>
    </w:p>
    <w:p w:rsidR="005328B5" w:rsidRDefault="005328B5" w:rsidP="005328B5">
      <w:pPr>
        <w:pStyle w:val="Heading5"/>
        <w:ind w:left="1008" w:hanging="1008"/>
      </w:pPr>
      <w:bookmarkStart w:id="336" w:name="_Toc327350123"/>
      <w:r>
        <w:t>Plug-ins</w:t>
      </w:r>
      <w:bookmarkEnd w:id="336"/>
    </w:p>
    <w:p w:rsidR="005328B5" w:rsidRDefault="005328B5" w:rsidP="005328B5">
      <w:r>
        <w:t xml:space="preserve">Plug-ins sind Applikationen, die auf der Videowall dargestellt werden können und müssen verwaltet werden. </w:t>
      </w:r>
    </w:p>
    <w:p w:rsidR="005328B5" w:rsidRDefault="005328B5" w:rsidP="005328B5">
      <w:r>
        <w:t xml:space="preserve">Durch das Plug-in System können Studenten Innovation in die Applikation einfliessen zu lassen. Da die Videowall aber an einem prominenten Ort steht und die HSR direkt repräsentiert, ist es wichtig, dass nicht beliebige Inhalte auf </w:t>
      </w:r>
      <w:proofErr w:type="gramStart"/>
      <w:r>
        <w:t>der Videowall</w:t>
      </w:r>
      <w:proofErr w:type="gramEnd"/>
      <w:r>
        <w:t xml:space="preserve"> publiziert werden (z.B. gewaltverherrlichende oder erotische Inhalte). Ein weitere Problematik besteht darin, dass durch die Plug-ins die Stabilität der Videowall negativ beeinträchtigt werden könnte.</w:t>
      </w:r>
    </w:p>
    <w:p w:rsidR="005328B5" w:rsidRDefault="005328B5" w:rsidP="005328B5">
      <w:r>
        <w:t xml:space="preserve">Um also qualitativ hochwertige und politisch korrekte Plug-ins sicherzustellen, ist es notwendig, die interessierten Studenten auf gewisse Restriktionen und Regeln aufmerksam zu machen. Es wird vorgeschlagen, dass die Studierenden nach der Entwicklung eines Plug-ins zu einem Code Review eingeladen werden, bei dem der Quellcode des Plug-ins analysiert wird. Zusätzlich müssen die Studenten mit ihrem Namen dafür bürgen, dass durch ihre Erweiterung keine politisch unkorrekten Inhalte auf </w:t>
      </w:r>
      <w:proofErr w:type="gramStart"/>
      <w:r>
        <w:t>der Videowall</w:t>
      </w:r>
      <w:proofErr w:type="gramEnd"/>
      <w:r>
        <w:t xml:space="preserve"> erscheinen. Sollte dies doch passieren, sind im Vorhinein Massnahmen zu definieren, welche bei einer Verletzung der Vorschriften eingeleitet werden.</w:t>
      </w:r>
    </w:p>
    <w:p w:rsidR="005328B5" w:rsidRDefault="005328B5" w:rsidP="005328B5">
      <w:r>
        <w:t>Folgender Ablauf ist für das Erstellen und Deployen eines Plug-ins denkbar:</w:t>
      </w:r>
    </w:p>
    <w:p w:rsidR="005328B5" w:rsidRDefault="005328B5" w:rsidP="005328B5">
      <w:pPr>
        <w:keepNext/>
      </w:pPr>
      <w:r>
        <w:rPr>
          <w:noProof/>
          <w:lang w:eastAsia="de-CH"/>
        </w:rPr>
        <w:lastRenderedPageBreak/>
        <w:drawing>
          <wp:inline distT="0" distB="0" distL="0" distR="0" wp14:anchorId="5BA0A44D" wp14:editId="3CCC0F1D">
            <wp:extent cx="5486400" cy="2622550"/>
            <wp:effectExtent l="38100" t="0" r="38100" b="0"/>
            <wp:docPr id="316" name="Diagram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rsidR="005328B5" w:rsidRDefault="005328B5" w:rsidP="005328B5">
      <w:pPr>
        <w:pStyle w:val="Caption"/>
      </w:pPr>
      <w:r>
        <w:t xml:space="preserve">Abbildung </w:t>
      </w:r>
      <w:fldSimple w:instr=" SEQ Abbildung \* ARABIC ">
        <w:r w:rsidR="003D2333">
          <w:rPr>
            <w:noProof/>
          </w:rPr>
          <w:t>47</w:t>
        </w:r>
      </w:fldSimple>
      <w:r>
        <w:t xml:space="preserve"> - Initialer Deployment Prozess</w:t>
      </w:r>
    </w:p>
    <w:p w:rsidR="005328B5" w:rsidRDefault="005328B5" w:rsidP="005328B5">
      <w:pPr>
        <w:pStyle w:val="Heading5"/>
        <w:ind w:left="1008" w:hanging="1008"/>
      </w:pPr>
      <w:bookmarkStart w:id="337" w:name="_Toc327350124"/>
      <w:r>
        <w:t>Poster-Applikation</w:t>
      </w:r>
      <w:bookmarkEnd w:id="337"/>
    </w:p>
    <w:p w:rsidR="005328B5" w:rsidRDefault="005328B5" w:rsidP="005328B5">
      <w:r>
        <w:t xml:space="preserve">Jedes Semester entstehen neue Bachelorposter, welche für die Videowall aufbereitet werden müssen. Es ist noch nicht bestimmt, wer diese Aufgabe übernehmen wird. </w:t>
      </w:r>
      <w:r>
        <w:br/>
        <w:t>Folgender Ablauf ist denkbar:</w:t>
      </w:r>
    </w:p>
    <w:p w:rsidR="005328B5" w:rsidRDefault="005328B5" w:rsidP="00EC49BA">
      <w:pPr>
        <w:pStyle w:val="ListParagraph"/>
        <w:numPr>
          <w:ilvl w:val="0"/>
          <w:numId w:val="19"/>
        </w:numPr>
      </w:pPr>
      <w:r>
        <w:t>Die Bachelorposter werden von den Studierenden erstellt.</w:t>
      </w:r>
    </w:p>
    <w:p w:rsidR="005328B5" w:rsidRDefault="005328B5" w:rsidP="00EC49BA">
      <w:pPr>
        <w:pStyle w:val="ListParagraph"/>
        <w:numPr>
          <w:ilvl w:val="0"/>
          <w:numId w:val="19"/>
        </w:numPr>
      </w:pPr>
      <w:r>
        <w:t>Die Studiengangleiter sind verantwortlich, diese Poster in elektronischer Form entgegenzunehmen und inhaltlich zu kontrollieren.</w:t>
      </w:r>
    </w:p>
    <w:p w:rsidR="005328B5" w:rsidRDefault="005328B5" w:rsidP="00EC49BA">
      <w:pPr>
        <w:pStyle w:val="ListParagraph"/>
        <w:numPr>
          <w:ilvl w:val="0"/>
          <w:numId w:val="19"/>
        </w:numPr>
      </w:pPr>
      <w:r>
        <w:t>Die Poster werden von den Studiengangleitern dem Sekretariat der HSR übergeben.</w:t>
      </w:r>
    </w:p>
    <w:p w:rsidR="005328B5" w:rsidRDefault="005328B5" w:rsidP="00EC49BA">
      <w:pPr>
        <w:pStyle w:val="ListParagraph"/>
        <w:numPr>
          <w:ilvl w:val="0"/>
          <w:numId w:val="19"/>
        </w:numPr>
      </w:pPr>
      <w:r>
        <w:t>Das Sekretariat pflegt die Inhalte über ein CMS Interface in die Videowall-Applikation ein.</w:t>
      </w:r>
    </w:p>
    <w:p w:rsidR="005328B5" w:rsidRDefault="005328B5" w:rsidP="00EC49BA">
      <w:pPr>
        <w:pStyle w:val="ListParagraph"/>
        <w:numPr>
          <w:ilvl w:val="0"/>
          <w:numId w:val="19"/>
        </w:numPr>
      </w:pPr>
      <w:r>
        <w:t>Berichtigungen können dem Sekretariat gemeldet werden, welches die Korrekturen  ins CMS Interface einpflegt.</w:t>
      </w:r>
    </w:p>
    <w:p w:rsidR="005328B5" w:rsidRPr="0081177C" w:rsidRDefault="005328B5" w:rsidP="005328B5">
      <w:pPr>
        <w:pStyle w:val="Heading5"/>
        <w:ind w:left="1008" w:hanging="1008"/>
      </w:pPr>
      <w:bookmarkStart w:id="338" w:name="_Toc327350125"/>
      <w:r w:rsidRPr="0081177C">
        <w:t>SV Group Mensa Mittagsmenu</w:t>
      </w:r>
      <w:bookmarkEnd w:id="338"/>
    </w:p>
    <w:p w:rsidR="005328B5" w:rsidRDefault="005328B5" w:rsidP="005328B5">
      <w:r>
        <w:t xml:space="preserve">Das Mittagsmenu ist an den Wochentagen auf der Internetseite der SV Group verfügbar (Typo3 CMS der SV Group) (siehe Unterkapitel </w:t>
      </w:r>
      <w:r>
        <w:fldChar w:fldCharType="begin"/>
      </w:r>
      <w:r>
        <w:instrText xml:space="preserve"> REF _Ref325902874 \r \h </w:instrText>
      </w:r>
      <w:r>
        <w:fldChar w:fldCharType="separate"/>
      </w:r>
      <w:r w:rsidR="003D2333">
        <w:t>I.5.3.3.2</w:t>
      </w:r>
      <w:r>
        <w:fldChar w:fldCharType="end"/>
      </w:r>
      <w:r>
        <w:t xml:space="preserve"> </w:t>
      </w:r>
      <w:r>
        <w:fldChar w:fldCharType="begin"/>
      </w:r>
      <w:r>
        <w:instrText xml:space="preserve"> REF _Ref325902874 \h </w:instrText>
      </w:r>
      <w:r>
        <w:fldChar w:fldCharType="separate"/>
      </w:r>
      <w:r w:rsidR="003D2333" w:rsidRPr="0081177C">
        <w:t>Mittagsmenu</w:t>
      </w:r>
      <w:r>
        <w:fldChar w:fldCharType="end"/>
      </w:r>
      <w:r>
        <w:t>). Leider bietet die SV Group keine Schnittstelle ausser der HTTP/HTML-Version für das Menu an. Um das Mittagsmenu trotzdem aktuell zu halten, wird der Menuplan beim Start der Applikation in HTML heruntergeladen, die nötigen Informationen herausgelesen und in einer Form zwischengespeichert, die sich für WPF eignet. Die HTTP/HTML-Schnittstelle ist technisch gesehen labil.  Eine Design-Änderung an der Website der SV Group könnte dazu führen, dass das Menu nicht mehr richtig eingelesen werden kann. Daher wurden spezifisch für das Mensamenu Unit Tests geschrieben. Sie bieten dem Entwickler die Möglichkeit, die Schnittstelle einfach und schnell zu testen. Dazu wird eine aktuelle Version des HTML heruntergeladen und im Unit Test eingebunden.</w:t>
      </w:r>
    </w:p>
    <w:p w:rsidR="005328B5" w:rsidRDefault="005328B5" w:rsidP="005328B5">
      <w:r>
        <w:t>Um das Menu zu aktualisieren, gibt es zwei Möglichkeiten:</w:t>
      </w:r>
    </w:p>
    <w:p w:rsidR="005328B5" w:rsidRDefault="005328B5" w:rsidP="00EC49BA">
      <w:pPr>
        <w:pStyle w:val="ListParagraph"/>
        <w:numPr>
          <w:ilvl w:val="0"/>
          <w:numId w:val="20"/>
        </w:numPr>
      </w:pPr>
      <w:r>
        <w:t>Die Applikation wird neu gestartet.</w:t>
      </w:r>
    </w:p>
    <w:p w:rsidR="005328B5" w:rsidRPr="000778D3" w:rsidRDefault="005328B5" w:rsidP="00EC49BA">
      <w:pPr>
        <w:pStyle w:val="ListParagraph"/>
        <w:numPr>
          <w:ilvl w:val="0"/>
          <w:numId w:val="20"/>
        </w:numPr>
      </w:pPr>
      <w:r>
        <w:t>Es wird ein Cronjob oder ein (Dispatcher-)Timer mit hohem Aktualisierungsintervall programmiert, der beispielsweise alle zwei Stunden das Mittagsmenu aktualisiert.</w:t>
      </w:r>
    </w:p>
    <w:p w:rsidR="005328B5" w:rsidRDefault="005328B5" w:rsidP="005328B5">
      <w:pPr>
        <w:pStyle w:val="Heading4"/>
        <w:ind w:left="864" w:hanging="864"/>
      </w:pPr>
      <w:bookmarkStart w:id="339" w:name="_Toc327350126"/>
      <w:r>
        <w:t>Datenverwaltung der Plug-ins</w:t>
      </w:r>
      <w:bookmarkEnd w:id="339"/>
    </w:p>
    <w:p w:rsidR="005328B5" w:rsidRDefault="005328B5" w:rsidP="005328B5">
      <w:r>
        <w:t>Jedes Plug-in kann über eigene Daten verfügen. Die Poster-Applikation benötigt beispielsweise die Bilder der anzuzeigenden Poster. Das Framework könnte ein Interface zur Verfügung stellen, über welches die Daten der Plug-ins verwaltet werden können. Die Entwickler eines Plug-ins definieren die Objekte, welche verwaltet werden sollen. Das Framework generiert dann automatisch eine Benutzeroberfläche für deren Bearbeitung.</w:t>
      </w:r>
    </w:p>
    <w:p w:rsidR="005328B5" w:rsidRDefault="005328B5" w:rsidP="005328B5">
      <w:r>
        <w:lastRenderedPageBreak/>
        <w:t>Alternativ könnte jedes Plug-ins eine eigene Administrationsoberfläche anbieten. Da bei dieser Variante Funktionen (beispielsweise das Speichern der Daten in einer Datenbank) redundant  programmiert werden müssten und die Bedienung nicht einheitlich wäre, ist sie jedoch weniger geeignet.</w:t>
      </w:r>
    </w:p>
    <w:p w:rsidR="005328B5" w:rsidRDefault="005328B5" w:rsidP="005328B5">
      <w:pPr>
        <w:pStyle w:val="Heading4"/>
        <w:ind w:left="864" w:hanging="864"/>
      </w:pPr>
      <w:bookmarkStart w:id="340" w:name="_Toc327350127"/>
      <w:r>
        <w:t>Administrationsoberfläche</w:t>
      </w:r>
      <w:bookmarkEnd w:id="340"/>
    </w:p>
    <w:p w:rsidR="005328B5" w:rsidRDefault="005328B5" w:rsidP="005328B5">
      <w:r>
        <w:t xml:space="preserve">Für die Administrationsoberfläche der Inhalte gibt es verschiedene Möglichkeiten. </w:t>
      </w:r>
    </w:p>
    <w:p w:rsidR="005328B5" w:rsidRDefault="005328B5" w:rsidP="005328B5">
      <w:pPr>
        <w:pStyle w:val="Heading5"/>
        <w:ind w:left="1008" w:hanging="1008"/>
      </w:pPr>
      <w:bookmarkStart w:id="341" w:name="_Toc327350128"/>
      <w:r>
        <w:t>Evaluation der verschiedenen Möglichkeiten</w:t>
      </w:r>
      <w:bookmarkEnd w:id="341"/>
    </w:p>
    <w:p w:rsidR="005328B5" w:rsidRDefault="005328B5" w:rsidP="005328B5">
      <w:r>
        <w:t xml:space="preserve">Die drei wichtigsten sind in den nachfolgenden Unterkapiteln kurz beschrieben. </w:t>
      </w:r>
    </w:p>
    <w:p w:rsidR="005328B5" w:rsidRPr="00C5696E" w:rsidRDefault="005328B5" w:rsidP="005328B5">
      <w:pPr>
        <w:pStyle w:val="Heading6"/>
        <w:rPr>
          <w:lang w:val="en-US"/>
        </w:rPr>
      </w:pPr>
      <w:bookmarkStart w:id="342" w:name="_Toc327350129"/>
      <w:r w:rsidRPr="00C5696E">
        <w:rPr>
          <w:lang w:val="en-US"/>
        </w:rPr>
        <w:t>Administration über Typo3 CMS</w:t>
      </w:r>
      <w:bookmarkEnd w:id="342"/>
    </w:p>
    <w:p w:rsidR="005328B5" w:rsidRDefault="005328B5" w:rsidP="005328B5">
      <w:r w:rsidRPr="00A254A1">
        <w:t xml:space="preserve">Das </w:t>
      </w:r>
      <w:r>
        <w:t>Sekretariat der HSR</w:t>
      </w:r>
      <w:r>
        <w:rPr>
          <w:rStyle w:val="FootnoteReference"/>
        </w:rPr>
        <w:footnoteReference w:id="30"/>
      </w:r>
      <w:r>
        <w:t xml:space="preserve"> arbeitet bereits mit einem Typo3 CMS</w:t>
      </w:r>
      <w:r>
        <w:rPr>
          <w:rStyle w:val="FootnoteReference"/>
        </w:rPr>
        <w:footnoteReference w:id="31"/>
      </w:r>
      <w:r>
        <w:t>. Eine Integration der Administration der Videowall in dieses System wäre eine Option. Dabei könnte auf zwei Arten vorgegangen werden:</w:t>
      </w:r>
    </w:p>
    <w:p w:rsidR="005328B5" w:rsidRPr="00DA0746" w:rsidRDefault="005328B5" w:rsidP="005328B5">
      <w:pPr>
        <w:pStyle w:val="Heading7"/>
      </w:pPr>
      <w:bookmarkStart w:id="343" w:name="_Ref325906709"/>
      <w:bookmarkStart w:id="344" w:name="_Ref325906766"/>
      <w:r w:rsidRPr="00DA0746">
        <w:t>Typo3 Extension mit Typo3 D</w:t>
      </w:r>
      <w:r>
        <w:t>aten</w:t>
      </w:r>
      <w:bookmarkEnd w:id="343"/>
      <w:r>
        <w:t>bank</w:t>
      </w:r>
      <w:bookmarkEnd w:id="344"/>
    </w:p>
    <w:p w:rsidR="005328B5" w:rsidRDefault="005328B5" w:rsidP="005328B5">
      <w:r>
        <w:t>Es wird eine Typo3 Extension</w:t>
      </w:r>
      <w:r>
        <w:rPr>
          <w:rStyle w:val="FootnoteReference"/>
        </w:rPr>
        <w:footnoteReference w:id="32"/>
      </w:r>
      <w:r>
        <w:t xml:space="preserve"> für den Administrationsbereich entwickelt. Diese Applikation wird sehr einfach gehalten und zeichnet sich vor allem durch XML Konfigurationen aus, die das Datenbankschema beschreiben. Durch die Installation der Extension im Typo3 wird die Datenbank automatisch erzeugt und die Inhalte können sofort über den Administrationsbereich von Typo3 bearbeitet werden. Die grafische Oberfläche des Administrationsbereichs wird automatisch vom Framework generiert und sieht so wie eine gewöhnliche Typo3 Extension aus. Gewisse Standardfunktionalitäten wie die Archivierungsoption oder das Ausblenden von einzelnen Datensätzen werden ebenfalls durch das Framework angeboten. </w:t>
      </w:r>
    </w:p>
    <w:p w:rsidR="005328B5" w:rsidRDefault="005328B5" w:rsidP="005328B5">
      <w:r>
        <w:t>Der Nachteil an dieser Lösungsvariante ist, dass die Daten von der Typo3 Datenbank zur Videowall migriert werden müssen. Eine Synchronisation des unidirektionalen Informationsflusses von der Typo3 Datenbank zur Videowall kann aber auf einfache Art per Cronjob (z.B. alle 15 Minuten) eingerichtet werden.</w:t>
      </w:r>
    </w:p>
    <w:p w:rsidR="005328B5" w:rsidRDefault="005328B5" w:rsidP="005328B5">
      <w:r>
        <w:t xml:space="preserve">Diese Variante eignet sich gut, wenn alle Personen, die an </w:t>
      </w:r>
      <w:proofErr w:type="gramStart"/>
      <w:r>
        <w:t>der Videowall</w:t>
      </w:r>
      <w:proofErr w:type="gramEnd"/>
      <w:r>
        <w:t xml:space="preserve"> etwas ändern müssen, Zugriff auf Typo3 haben. Speziell für das Sekretariat ist diese Art von Interface einfach zu bedienen, es wird bereits täglich benutzt.</w:t>
      </w:r>
    </w:p>
    <w:p w:rsidR="005328B5" w:rsidRPr="00DA0746" w:rsidRDefault="005328B5" w:rsidP="005328B5">
      <w:pPr>
        <w:pStyle w:val="Heading7"/>
      </w:pPr>
      <w:bookmarkStart w:id="345" w:name="_Ref325894421"/>
      <w:r w:rsidRPr="00DA0746">
        <w:t>Web Interface und Typo3 Extension mit Iframe</w:t>
      </w:r>
      <w:bookmarkEnd w:id="345"/>
    </w:p>
    <w:p w:rsidR="005328B5" w:rsidRDefault="005328B5" w:rsidP="005328B5">
      <w:r>
        <w:t xml:space="preserve">Wie in der ersten Lösungsvariante (siehe Unterkapitel </w:t>
      </w:r>
      <w:r>
        <w:fldChar w:fldCharType="begin"/>
      </w:r>
      <w:r>
        <w:instrText xml:space="preserve"> REF _Ref325906709 \r \h </w:instrText>
      </w:r>
      <w:r>
        <w:fldChar w:fldCharType="separate"/>
      </w:r>
      <w:r w:rsidR="003D2333">
        <w:t>I.5.5.5.1.1.1</w:t>
      </w:r>
      <w:r>
        <w:fldChar w:fldCharType="end"/>
      </w:r>
      <w:r>
        <w:t xml:space="preserve"> </w:t>
      </w:r>
      <w:r>
        <w:fldChar w:fldCharType="begin"/>
      </w:r>
      <w:r>
        <w:instrText xml:space="preserve"> REF _Ref325906766 \h </w:instrText>
      </w:r>
      <w:r>
        <w:fldChar w:fldCharType="separate"/>
      </w:r>
      <w:r w:rsidR="003D2333" w:rsidRPr="00DA0746">
        <w:t>Typo3 Extension mit Typo3 D</w:t>
      </w:r>
      <w:r w:rsidR="003D2333">
        <w:t>atenbank</w:t>
      </w:r>
      <w:r>
        <w:fldChar w:fldCharType="end"/>
      </w:r>
      <w:r>
        <w:t>) ist auch hier eine Typo3 Extension vorgesehen. Dieses Mal wird die Extension aber so erstellt, dass nur ein Iframe programmiert wird, das auf einen anderen Web Server verweist. Somit kann die Administrationsoberfläche Typo3-technologieunabhängig entwickelt werden, zum Beispiel mit ASP.NET MVC3.</w:t>
      </w:r>
    </w:p>
    <w:p w:rsidR="005328B5" w:rsidRDefault="005328B5" w:rsidP="005328B5">
      <w:r>
        <w:t>Die Hauptvorteile dieses Ansatzes sind, dass die Administrationsoberfläche nicht mit Typo3 programmiert werden muss und trotzdem ins Typo3 integriert ist. Die Administrationsoberfläche kann auch ohne Typo3 bearbeitet werden, gegebenenfalls mit einem SSO. Die Implementierung dieser Lösungsvariante ist allerdings etwas zeitaufwändiger.</w:t>
      </w:r>
    </w:p>
    <w:p w:rsidR="005328B5" w:rsidRDefault="005328B5" w:rsidP="005328B5">
      <w:pPr>
        <w:pStyle w:val="Heading6"/>
      </w:pPr>
      <w:bookmarkStart w:id="346" w:name="_Toc327350130"/>
      <w:r>
        <w:t>Administration über Web Server</w:t>
      </w:r>
      <w:bookmarkEnd w:id="346"/>
    </w:p>
    <w:p w:rsidR="005328B5" w:rsidRDefault="005328B5" w:rsidP="005328B5">
      <w:r>
        <w:t xml:space="preserve">Ähnlich wie in der zweiten Typo3-Lösungsvariante </w:t>
      </w:r>
      <w:r>
        <w:fldChar w:fldCharType="begin"/>
      </w:r>
      <w:r>
        <w:instrText xml:space="preserve"> REF _Ref325894421 \r \h </w:instrText>
      </w:r>
      <w:r>
        <w:fldChar w:fldCharType="separate"/>
      </w:r>
      <w:r w:rsidR="003D2333">
        <w:t>I.5.5.5.1.1.2</w:t>
      </w:r>
      <w:r>
        <w:fldChar w:fldCharType="end"/>
      </w:r>
      <w:r>
        <w:t xml:space="preserve"> </w:t>
      </w:r>
      <w:r>
        <w:fldChar w:fldCharType="begin"/>
      </w:r>
      <w:r>
        <w:instrText xml:space="preserve"> REF _Ref325894421 \h </w:instrText>
      </w:r>
      <w:r>
        <w:fldChar w:fldCharType="separate"/>
      </w:r>
      <w:r w:rsidR="003D2333" w:rsidRPr="00DA0746">
        <w:t>Web Interface und Typo3 Extension mit Iframe</w:t>
      </w:r>
      <w:r>
        <w:fldChar w:fldCharType="end"/>
      </w:r>
      <w:r>
        <w:t xml:space="preserve"> beschrieben ist, wird bei dieser Lösung auf einem Web Server (z.B. mit ASP.NET MVC3) eine Administrationsoberfläche entwickelt, die gegebenenfalls mit dem SSO der HSR gekoppelt wird. Als Transportprotokoll dient HTTPS/HTML.</w:t>
      </w:r>
    </w:p>
    <w:p w:rsidR="005328B5" w:rsidRDefault="005328B5" w:rsidP="005328B5">
      <w:r>
        <w:t>Die Vorteile liegen darin, dass das System klar von anderen Applikationen abgegrenzt ist. Auch ist es einfach möglich, eine mobile Applikation mit HTML5 zu entwickeln. Als Nachteil ist jedoch aufzuführen, dass ohne Typo3 Extension die Benutzer auf eine separate URL zugreifen müssen und ihnen das System nicht sofort bekannt vorkommt. Für diese Variante könnte statt ASP.NET auch Silverlight eingesetzt werden.</w:t>
      </w:r>
    </w:p>
    <w:p w:rsidR="005328B5" w:rsidRDefault="005328B5" w:rsidP="005328B5">
      <w:pPr>
        <w:pStyle w:val="Heading6"/>
      </w:pPr>
      <w:bookmarkStart w:id="347" w:name="_Toc327350131"/>
      <w:r>
        <w:lastRenderedPageBreak/>
        <w:t>Administration über WPF-Applikation</w:t>
      </w:r>
      <w:bookmarkEnd w:id="347"/>
    </w:p>
    <w:p w:rsidR="005328B5" w:rsidRDefault="005328B5" w:rsidP="005328B5">
      <w:r>
        <w:t>In dieser Variante geht es darum, einen WPF Client zu schreiben, mit dem die Inhalte bearbeitet werden können. Als Transportprotokoll würde WCF eingesetzt werden.</w:t>
      </w:r>
    </w:p>
    <w:p w:rsidR="005328B5" w:rsidRDefault="005328B5" w:rsidP="005328B5">
      <w:r>
        <w:t xml:space="preserve">Bei dieser Variante können grosse Teile aus den Daten- und Serviceschichten (TODO: Ref Dokument Entwurf, Kapitel Logische Sicht) der bestehenden Software wiederverwendet werden, was ein Vorteil ist. Nachteilig ist, dass durch WPF die Plattform eingeschränkt wird und die Entwicklung einer mobilen Applikation so nicht möglich ist. </w:t>
      </w:r>
    </w:p>
    <w:p w:rsidR="005328B5" w:rsidRDefault="005328B5" w:rsidP="005328B5">
      <w:r>
        <w:t>Diese Variante wird nicht empfohlen.</w:t>
      </w:r>
    </w:p>
    <w:p w:rsidR="005328B5" w:rsidRDefault="005328B5" w:rsidP="005328B5">
      <w:pPr>
        <w:pStyle w:val="Heading5"/>
        <w:ind w:left="1008" w:hanging="1008"/>
      </w:pPr>
      <w:bookmarkStart w:id="348" w:name="_Toc327350132"/>
      <w:r>
        <w:t>Umsetzungsempfehlung</w:t>
      </w:r>
      <w:bookmarkEnd w:id="348"/>
    </w:p>
    <w:p w:rsidR="005328B5" w:rsidRDefault="005328B5" w:rsidP="005328B5">
      <w:r>
        <w:t xml:space="preserve">Das Bachelorteam hätte bei genügend Zeit die Lösungsvariante, welche im Unterkapitel </w:t>
      </w:r>
      <w:r>
        <w:fldChar w:fldCharType="begin"/>
      </w:r>
      <w:r>
        <w:instrText xml:space="preserve"> REF _Ref325894421 \r \h </w:instrText>
      </w:r>
      <w:r>
        <w:fldChar w:fldCharType="separate"/>
      </w:r>
      <w:r w:rsidR="003D2333">
        <w:t>I.5.5.5.1.1.2</w:t>
      </w:r>
      <w:r>
        <w:fldChar w:fldCharType="end"/>
      </w:r>
      <w:r>
        <w:t xml:space="preserve"> </w:t>
      </w:r>
      <w:r>
        <w:fldChar w:fldCharType="begin"/>
      </w:r>
      <w:r>
        <w:instrText xml:space="preserve"> REF _Ref325894421 \h </w:instrText>
      </w:r>
      <w:r>
        <w:fldChar w:fldCharType="separate"/>
      </w:r>
      <w:r w:rsidR="003D2333" w:rsidRPr="00DA0746">
        <w:t>Web Interface und Typo3 Extension mit Iframe</w:t>
      </w:r>
      <w:r>
        <w:fldChar w:fldCharType="end"/>
      </w:r>
      <w:r>
        <w:t xml:space="preserve"> beschrieben ist, für die Videowall umgesetzt.</w:t>
      </w:r>
    </w:p>
    <w:p w:rsidR="005328B5" w:rsidRPr="00125B7B" w:rsidRDefault="005328B5" w:rsidP="005328B5">
      <w:r>
        <w:t>Vor der Umsetzung ist die ausgewählte Lösungsmöglichkeit mit der Kommunikationsstelle der HSR zu validieren.</w:t>
      </w:r>
      <w:bookmarkEnd w:id="214"/>
    </w:p>
    <w:p w:rsidR="005328B5" w:rsidRDefault="005328B5">
      <w:r>
        <w:br w:type="page"/>
      </w:r>
    </w:p>
    <w:p w:rsidR="003D2333" w:rsidRDefault="003D2333" w:rsidP="003D2333">
      <w:pPr>
        <w:pStyle w:val="Heading2"/>
      </w:pPr>
      <w:bookmarkStart w:id="349" w:name="_Toc325440849"/>
      <w:bookmarkStart w:id="350" w:name="Entwurf"/>
      <w:bookmarkStart w:id="351" w:name="_Toc327350363"/>
      <w:r>
        <w:lastRenderedPageBreak/>
        <w:t>Entwurf</w:t>
      </w:r>
      <w:bookmarkEnd w:id="349"/>
      <w:bookmarkEnd w:id="351"/>
    </w:p>
    <w:p w:rsidR="003D2333" w:rsidRDefault="003D2333">
      <w:pPr>
        <w:pStyle w:val="TOC1"/>
        <w:tabs>
          <w:tab w:val="left" w:pos="600"/>
          <w:tab w:val="right" w:leader="dot" w:pos="9062"/>
        </w:tabs>
        <w:rPr>
          <w:b w:val="0"/>
          <w:noProof/>
          <w:sz w:val="22"/>
          <w:szCs w:val="22"/>
          <w:lang w:eastAsia="de-CH"/>
        </w:rPr>
      </w:pPr>
      <w:r>
        <w:fldChar w:fldCharType="begin"/>
      </w:r>
      <w:r>
        <w:instrText xml:space="preserve"> TOC \b Entwurf \h \z \u \t "Heading 3;1;Heading 4;2;Heading 5;3;Heading 6;4" </w:instrText>
      </w:r>
      <w:r>
        <w:fldChar w:fldCharType="separate"/>
      </w:r>
      <w:hyperlink w:anchor="_Toc327350133" w:history="1">
        <w:r w:rsidRPr="00410F1F">
          <w:rPr>
            <w:rStyle w:val="Hyperlink"/>
            <w:noProof/>
          </w:rPr>
          <w:t>I.6.1</w:t>
        </w:r>
        <w:r>
          <w:rPr>
            <w:b w:val="0"/>
            <w:noProof/>
            <w:sz w:val="22"/>
            <w:szCs w:val="22"/>
            <w:lang w:eastAsia="de-CH"/>
          </w:rPr>
          <w:tab/>
        </w:r>
        <w:r w:rsidRPr="00410F1F">
          <w:rPr>
            <w:rStyle w:val="Hyperlink"/>
            <w:noProof/>
          </w:rPr>
          <w:t>Änderungsgeschichte</w:t>
        </w:r>
        <w:r>
          <w:rPr>
            <w:noProof/>
            <w:webHidden/>
          </w:rPr>
          <w:tab/>
        </w:r>
        <w:r>
          <w:rPr>
            <w:noProof/>
            <w:webHidden/>
          </w:rPr>
          <w:fldChar w:fldCharType="begin"/>
        </w:r>
        <w:r>
          <w:rPr>
            <w:noProof/>
            <w:webHidden/>
          </w:rPr>
          <w:instrText xml:space="preserve"> PAGEREF _Toc327350133 \h </w:instrText>
        </w:r>
        <w:r>
          <w:rPr>
            <w:noProof/>
            <w:webHidden/>
          </w:rPr>
        </w:r>
        <w:r>
          <w:rPr>
            <w:noProof/>
            <w:webHidden/>
          </w:rPr>
          <w:fldChar w:fldCharType="separate"/>
        </w:r>
        <w:r>
          <w:rPr>
            <w:noProof/>
            <w:webHidden/>
          </w:rPr>
          <w:t>83</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134" w:history="1">
        <w:r w:rsidRPr="00410F1F">
          <w:rPr>
            <w:rStyle w:val="Hyperlink"/>
            <w:noProof/>
          </w:rPr>
          <w:t>I.6.2</w:t>
        </w:r>
        <w:r>
          <w:rPr>
            <w:b w:val="0"/>
            <w:noProof/>
            <w:sz w:val="22"/>
            <w:szCs w:val="22"/>
            <w:lang w:eastAsia="de-CH"/>
          </w:rPr>
          <w:tab/>
        </w:r>
        <w:r w:rsidRPr="00410F1F">
          <w:rPr>
            <w:rStyle w:val="Hyperlink"/>
            <w:noProof/>
          </w:rPr>
          <w:t>Design Entscheide</w:t>
        </w:r>
        <w:r>
          <w:rPr>
            <w:noProof/>
            <w:webHidden/>
          </w:rPr>
          <w:tab/>
        </w:r>
        <w:r>
          <w:rPr>
            <w:noProof/>
            <w:webHidden/>
          </w:rPr>
          <w:fldChar w:fldCharType="begin"/>
        </w:r>
        <w:r>
          <w:rPr>
            <w:noProof/>
            <w:webHidden/>
          </w:rPr>
          <w:instrText xml:space="preserve"> PAGEREF _Toc327350134 \h </w:instrText>
        </w:r>
        <w:r>
          <w:rPr>
            <w:noProof/>
            <w:webHidden/>
          </w:rPr>
        </w:r>
        <w:r>
          <w:rPr>
            <w:noProof/>
            <w:webHidden/>
          </w:rPr>
          <w:fldChar w:fldCharType="separate"/>
        </w:r>
        <w:r>
          <w:rPr>
            <w:noProof/>
            <w:webHidden/>
          </w:rPr>
          <w:t>85</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135" w:history="1">
        <w:r w:rsidRPr="00410F1F">
          <w:rPr>
            <w:rStyle w:val="Hyperlink"/>
            <w:noProof/>
          </w:rPr>
          <w:t>I.6.2.1</w:t>
        </w:r>
        <w:r>
          <w:rPr>
            <w:noProof/>
            <w:sz w:val="22"/>
            <w:szCs w:val="22"/>
            <w:lang w:eastAsia="de-CH"/>
          </w:rPr>
          <w:tab/>
        </w:r>
        <w:r w:rsidRPr="00410F1F">
          <w:rPr>
            <w:rStyle w:val="Hyperlink"/>
            <w:noProof/>
          </w:rPr>
          <w:t>Frameworks</w:t>
        </w:r>
        <w:r>
          <w:rPr>
            <w:noProof/>
            <w:webHidden/>
          </w:rPr>
          <w:tab/>
        </w:r>
        <w:r>
          <w:rPr>
            <w:noProof/>
            <w:webHidden/>
          </w:rPr>
          <w:fldChar w:fldCharType="begin"/>
        </w:r>
        <w:r>
          <w:rPr>
            <w:noProof/>
            <w:webHidden/>
          </w:rPr>
          <w:instrText xml:space="preserve"> PAGEREF _Toc327350135 \h </w:instrText>
        </w:r>
        <w:r>
          <w:rPr>
            <w:noProof/>
            <w:webHidden/>
          </w:rPr>
        </w:r>
        <w:r>
          <w:rPr>
            <w:noProof/>
            <w:webHidden/>
          </w:rPr>
          <w:fldChar w:fldCharType="separate"/>
        </w:r>
        <w:r>
          <w:rPr>
            <w:noProof/>
            <w:webHidden/>
          </w:rPr>
          <w:t>85</w:t>
        </w:r>
        <w:r>
          <w:rPr>
            <w:noProof/>
            <w:webHidden/>
          </w:rPr>
          <w:fldChar w:fldCharType="end"/>
        </w:r>
      </w:hyperlink>
    </w:p>
    <w:p w:rsidR="003D2333" w:rsidRDefault="003D2333">
      <w:pPr>
        <w:pStyle w:val="TOC3"/>
        <w:tabs>
          <w:tab w:val="left" w:pos="1320"/>
          <w:tab w:val="right" w:leader="dot" w:pos="9062"/>
        </w:tabs>
        <w:rPr>
          <w:noProof/>
          <w:sz w:val="22"/>
        </w:rPr>
      </w:pPr>
      <w:hyperlink w:anchor="_Toc327350136" w:history="1">
        <w:r w:rsidRPr="00410F1F">
          <w:rPr>
            <w:rStyle w:val="Hyperlink"/>
            <w:noProof/>
            <w:lang w:val="en-US"/>
          </w:rPr>
          <w:t>I.6.2.1.1</w:t>
        </w:r>
        <w:r>
          <w:rPr>
            <w:noProof/>
            <w:sz w:val="22"/>
          </w:rPr>
          <w:tab/>
        </w:r>
        <w:r w:rsidRPr="00410F1F">
          <w:rPr>
            <w:rStyle w:val="Hyperlink"/>
            <w:noProof/>
            <w:lang w:val="en-US"/>
          </w:rPr>
          <w:t>Framework 1: Kinect for Windows SDK</w:t>
        </w:r>
        <w:r>
          <w:rPr>
            <w:noProof/>
            <w:webHidden/>
          </w:rPr>
          <w:tab/>
        </w:r>
        <w:r>
          <w:rPr>
            <w:noProof/>
            <w:webHidden/>
          </w:rPr>
          <w:fldChar w:fldCharType="begin"/>
        </w:r>
        <w:r>
          <w:rPr>
            <w:noProof/>
            <w:webHidden/>
          </w:rPr>
          <w:instrText xml:space="preserve"> PAGEREF _Toc327350136 \h </w:instrText>
        </w:r>
        <w:r>
          <w:rPr>
            <w:noProof/>
            <w:webHidden/>
          </w:rPr>
        </w:r>
        <w:r>
          <w:rPr>
            <w:noProof/>
            <w:webHidden/>
          </w:rPr>
          <w:fldChar w:fldCharType="separate"/>
        </w:r>
        <w:r>
          <w:rPr>
            <w:noProof/>
            <w:webHidden/>
          </w:rPr>
          <w:t>85</w:t>
        </w:r>
        <w:r>
          <w:rPr>
            <w:noProof/>
            <w:webHidden/>
          </w:rPr>
          <w:fldChar w:fldCharType="end"/>
        </w:r>
      </w:hyperlink>
    </w:p>
    <w:p w:rsidR="003D2333" w:rsidRDefault="003D2333">
      <w:pPr>
        <w:pStyle w:val="TOC3"/>
        <w:tabs>
          <w:tab w:val="left" w:pos="1320"/>
          <w:tab w:val="right" w:leader="dot" w:pos="9062"/>
        </w:tabs>
        <w:rPr>
          <w:noProof/>
          <w:sz w:val="22"/>
        </w:rPr>
      </w:pPr>
      <w:hyperlink w:anchor="_Toc327350137" w:history="1">
        <w:r w:rsidRPr="00410F1F">
          <w:rPr>
            <w:rStyle w:val="Hyperlink"/>
            <w:noProof/>
          </w:rPr>
          <w:t>I.6.2.1.2</w:t>
        </w:r>
        <w:r>
          <w:rPr>
            <w:noProof/>
            <w:sz w:val="22"/>
          </w:rPr>
          <w:tab/>
        </w:r>
        <w:r w:rsidRPr="00410F1F">
          <w:rPr>
            <w:rStyle w:val="Hyperlink"/>
            <w:noProof/>
          </w:rPr>
          <w:t>Framework 2: OpenNI</w:t>
        </w:r>
        <w:r>
          <w:rPr>
            <w:noProof/>
            <w:webHidden/>
          </w:rPr>
          <w:tab/>
        </w:r>
        <w:r>
          <w:rPr>
            <w:noProof/>
            <w:webHidden/>
          </w:rPr>
          <w:fldChar w:fldCharType="begin"/>
        </w:r>
        <w:r>
          <w:rPr>
            <w:noProof/>
            <w:webHidden/>
          </w:rPr>
          <w:instrText xml:space="preserve"> PAGEREF _Toc327350137 \h </w:instrText>
        </w:r>
        <w:r>
          <w:rPr>
            <w:noProof/>
            <w:webHidden/>
          </w:rPr>
        </w:r>
        <w:r>
          <w:rPr>
            <w:noProof/>
            <w:webHidden/>
          </w:rPr>
          <w:fldChar w:fldCharType="separate"/>
        </w:r>
        <w:r>
          <w:rPr>
            <w:noProof/>
            <w:webHidden/>
          </w:rPr>
          <w:t>85</w:t>
        </w:r>
        <w:r>
          <w:rPr>
            <w:noProof/>
            <w:webHidden/>
          </w:rPr>
          <w:fldChar w:fldCharType="end"/>
        </w:r>
      </w:hyperlink>
    </w:p>
    <w:p w:rsidR="003D2333" w:rsidRDefault="003D2333">
      <w:pPr>
        <w:pStyle w:val="TOC3"/>
        <w:tabs>
          <w:tab w:val="left" w:pos="1320"/>
          <w:tab w:val="right" w:leader="dot" w:pos="9062"/>
        </w:tabs>
        <w:rPr>
          <w:noProof/>
          <w:sz w:val="22"/>
        </w:rPr>
      </w:pPr>
      <w:hyperlink w:anchor="_Toc327350138" w:history="1">
        <w:r w:rsidRPr="00410F1F">
          <w:rPr>
            <w:rStyle w:val="Hyperlink"/>
            <w:noProof/>
          </w:rPr>
          <w:t>I.6.2.1.3</w:t>
        </w:r>
        <w:r>
          <w:rPr>
            <w:noProof/>
            <w:sz w:val="22"/>
          </w:rPr>
          <w:tab/>
        </w:r>
        <w:r w:rsidRPr="00410F1F">
          <w:rPr>
            <w:rStyle w:val="Hyperlink"/>
            <w:noProof/>
          </w:rPr>
          <w:t>Framework 3: OpenKinect / libfreenect</w:t>
        </w:r>
        <w:r>
          <w:rPr>
            <w:noProof/>
            <w:webHidden/>
          </w:rPr>
          <w:tab/>
        </w:r>
        <w:r>
          <w:rPr>
            <w:noProof/>
            <w:webHidden/>
          </w:rPr>
          <w:fldChar w:fldCharType="begin"/>
        </w:r>
        <w:r>
          <w:rPr>
            <w:noProof/>
            <w:webHidden/>
          </w:rPr>
          <w:instrText xml:space="preserve"> PAGEREF _Toc327350138 \h </w:instrText>
        </w:r>
        <w:r>
          <w:rPr>
            <w:noProof/>
            <w:webHidden/>
          </w:rPr>
        </w:r>
        <w:r>
          <w:rPr>
            <w:noProof/>
            <w:webHidden/>
          </w:rPr>
          <w:fldChar w:fldCharType="separate"/>
        </w:r>
        <w:r>
          <w:rPr>
            <w:noProof/>
            <w:webHidden/>
          </w:rPr>
          <w:t>85</w:t>
        </w:r>
        <w:r>
          <w:rPr>
            <w:noProof/>
            <w:webHidden/>
          </w:rPr>
          <w:fldChar w:fldCharType="end"/>
        </w:r>
      </w:hyperlink>
    </w:p>
    <w:p w:rsidR="003D2333" w:rsidRDefault="003D2333">
      <w:pPr>
        <w:pStyle w:val="TOC3"/>
        <w:tabs>
          <w:tab w:val="left" w:pos="1320"/>
          <w:tab w:val="right" w:leader="dot" w:pos="9062"/>
        </w:tabs>
        <w:rPr>
          <w:noProof/>
          <w:sz w:val="22"/>
        </w:rPr>
      </w:pPr>
      <w:hyperlink w:anchor="_Toc327350139" w:history="1">
        <w:r w:rsidRPr="00410F1F">
          <w:rPr>
            <w:rStyle w:val="Hyperlink"/>
            <w:noProof/>
          </w:rPr>
          <w:t>I.6.2.1.4</w:t>
        </w:r>
        <w:r>
          <w:rPr>
            <w:noProof/>
            <w:sz w:val="22"/>
          </w:rPr>
          <w:tab/>
        </w:r>
        <w:r w:rsidRPr="00410F1F">
          <w:rPr>
            <w:rStyle w:val="Hyperlink"/>
            <w:noProof/>
          </w:rPr>
          <w:t>Nutzwertanalyse</w:t>
        </w:r>
        <w:r>
          <w:rPr>
            <w:noProof/>
            <w:webHidden/>
          </w:rPr>
          <w:tab/>
        </w:r>
        <w:r>
          <w:rPr>
            <w:noProof/>
            <w:webHidden/>
          </w:rPr>
          <w:fldChar w:fldCharType="begin"/>
        </w:r>
        <w:r>
          <w:rPr>
            <w:noProof/>
            <w:webHidden/>
          </w:rPr>
          <w:instrText xml:space="preserve"> PAGEREF _Toc327350139 \h </w:instrText>
        </w:r>
        <w:r>
          <w:rPr>
            <w:noProof/>
            <w:webHidden/>
          </w:rPr>
        </w:r>
        <w:r>
          <w:rPr>
            <w:noProof/>
            <w:webHidden/>
          </w:rPr>
          <w:fldChar w:fldCharType="separate"/>
        </w:r>
        <w:r>
          <w:rPr>
            <w:noProof/>
            <w:webHidden/>
          </w:rPr>
          <w:t>85</w:t>
        </w:r>
        <w:r>
          <w:rPr>
            <w:noProof/>
            <w:webHidden/>
          </w:rPr>
          <w:fldChar w:fldCharType="end"/>
        </w:r>
      </w:hyperlink>
    </w:p>
    <w:p w:rsidR="003D2333" w:rsidRDefault="003D2333">
      <w:pPr>
        <w:pStyle w:val="TOC3"/>
        <w:tabs>
          <w:tab w:val="left" w:pos="1320"/>
          <w:tab w:val="right" w:leader="dot" w:pos="9062"/>
        </w:tabs>
        <w:rPr>
          <w:noProof/>
          <w:sz w:val="22"/>
        </w:rPr>
      </w:pPr>
      <w:hyperlink w:anchor="_Toc327350140" w:history="1">
        <w:r w:rsidRPr="00410F1F">
          <w:rPr>
            <w:rStyle w:val="Hyperlink"/>
            <w:noProof/>
          </w:rPr>
          <w:t>I.6.2.1.5</w:t>
        </w:r>
        <w:r>
          <w:rPr>
            <w:noProof/>
            <w:sz w:val="22"/>
          </w:rPr>
          <w:tab/>
        </w:r>
        <w:r w:rsidRPr="00410F1F">
          <w:rPr>
            <w:rStyle w:val="Hyperlink"/>
            <w:noProof/>
          </w:rPr>
          <w:t>Sensitivitätsanalyse</w:t>
        </w:r>
        <w:r>
          <w:rPr>
            <w:noProof/>
            <w:webHidden/>
          </w:rPr>
          <w:tab/>
        </w:r>
        <w:r>
          <w:rPr>
            <w:noProof/>
            <w:webHidden/>
          </w:rPr>
          <w:fldChar w:fldCharType="begin"/>
        </w:r>
        <w:r>
          <w:rPr>
            <w:noProof/>
            <w:webHidden/>
          </w:rPr>
          <w:instrText xml:space="preserve"> PAGEREF _Toc327350140 \h </w:instrText>
        </w:r>
        <w:r>
          <w:rPr>
            <w:noProof/>
            <w:webHidden/>
          </w:rPr>
        </w:r>
        <w:r>
          <w:rPr>
            <w:noProof/>
            <w:webHidden/>
          </w:rPr>
          <w:fldChar w:fldCharType="separate"/>
        </w:r>
        <w:r>
          <w:rPr>
            <w:noProof/>
            <w:webHidden/>
          </w:rPr>
          <w:t>86</w:t>
        </w:r>
        <w:r>
          <w:rPr>
            <w:noProof/>
            <w:webHidden/>
          </w:rPr>
          <w:fldChar w:fldCharType="end"/>
        </w:r>
      </w:hyperlink>
    </w:p>
    <w:p w:rsidR="003D2333" w:rsidRDefault="003D2333">
      <w:pPr>
        <w:pStyle w:val="TOC3"/>
        <w:tabs>
          <w:tab w:val="left" w:pos="1320"/>
          <w:tab w:val="right" w:leader="dot" w:pos="9062"/>
        </w:tabs>
        <w:rPr>
          <w:noProof/>
          <w:sz w:val="22"/>
        </w:rPr>
      </w:pPr>
      <w:hyperlink w:anchor="_Toc327350141" w:history="1">
        <w:r w:rsidRPr="00410F1F">
          <w:rPr>
            <w:rStyle w:val="Hyperlink"/>
            <w:noProof/>
          </w:rPr>
          <w:t>I.6.2.1.6</w:t>
        </w:r>
        <w:r>
          <w:rPr>
            <w:noProof/>
            <w:sz w:val="22"/>
          </w:rPr>
          <w:tab/>
        </w:r>
        <w:r w:rsidRPr="00410F1F">
          <w:rPr>
            <w:rStyle w:val="Hyperlink"/>
            <w:noProof/>
          </w:rPr>
          <w:t>Weiteres</w:t>
        </w:r>
        <w:r>
          <w:rPr>
            <w:noProof/>
            <w:webHidden/>
          </w:rPr>
          <w:tab/>
        </w:r>
        <w:r>
          <w:rPr>
            <w:noProof/>
            <w:webHidden/>
          </w:rPr>
          <w:fldChar w:fldCharType="begin"/>
        </w:r>
        <w:r>
          <w:rPr>
            <w:noProof/>
            <w:webHidden/>
          </w:rPr>
          <w:instrText xml:space="preserve"> PAGEREF _Toc327350141 \h </w:instrText>
        </w:r>
        <w:r>
          <w:rPr>
            <w:noProof/>
            <w:webHidden/>
          </w:rPr>
        </w:r>
        <w:r>
          <w:rPr>
            <w:noProof/>
            <w:webHidden/>
          </w:rPr>
          <w:fldChar w:fldCharType="separate"/>
        </w:r>
        <w:r>
          <w:rPr>
            <w:noProof/>
            <w:webHidden/>
          </w:rPr>
          <w:t>87</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142" w:history="1">
        <w:r w:rsidRPr="00410F1F">
          <w:rPr>
            <w:rStyle w:val="Hyperlink"/>
            <w:noProof/>
          </w:rPr>
          <w:t>I.6.2.2</w:t>
        </w:r>
        <w:r>
          <w:rPr>
            <w:noProof/>
            <w:sz w:val="22"/>
            <w:szCs w:val="22"/>
            <w:lang w:eastAsia="de-CH"/>
          </w:rPr>
          <w:tab/>
        </w:r>
        <w:r w:rsidRPr="00410F1F">
          <w:rPr>
            <w:rStyle w:val="Hyperlink"/>
            <w:noProof/>
          </w:rPr>
          <w:t>PDF Darstellung</w:t>
        </w:r>
        <w:r>
          <w:rPr>
            <w:noProof/>
            <w:webHidden/>
          </w:rPr>
          <w:tab/>
        </w:r>
        <w:r>
          <w:rPr>
            <w:noProof/>
            <w:webHidden/>
          </w:rPr>
          <w:fldChar w:fldCharType="begin"/>
        </w:r>
        <w:r>
          <w:rPr>
            <w:noProof/>
            <w:webHidden/>
          </w:rPr>
          <w:instrText xml:space="preserve"> PAGEREF _Toc327350142 \h </w:instrText>
        </w:r>
        <w:r>
          <w:rPr>
            <w:noProof/>
            <w:webHidden/>
          </w:rPr>
        </w:r>
        <w:r>
          <w:rPr>
            <w:noProof/>
            <w:webHidden/>
          </w:rPr>
          <w:fldChar w:fldCharType="separate"/>
        </w:r>
        <w:r>
          <w:rPr>
            <w:noProof/>
            <w:webHidden/>
          </w:rPr>
          <w:t>88</w:t>
        </w:r>
        <w:r>
          <w:rPr>
            <w:noProof/>
            <w:webHidden/>
          </w:rPr>
          <w:fldChar w:fldCharType="end"/>
        </w:r>
      </w:hyperlink>
    </w:p>
    <w:p w:rsidR="003D2333" w:rsidRDefault="003D2333">
      <w:pPr>
        <w:pStyle w:val="TOC3"/>
        <w:tabs>
          <w:tab w:val="left" w:pos="1320"/>
          <w:tab w:val="right" w:leader="dot" w:pos="9062"/>
        </w:tabs>
        <w:rPr>
          <w:noProof/>
          <w:sz w:val="22"/>
        </w:rPr>
      </w:pPr>
      <w:hyperlink w:anchor="_Toc327350143" w:history="1">
        <w:r w:rsidRPr="00410F1F">
          <w:rPr>
            <w:rStyle w:val="Hyperlink"/>
            <w:noProof/>
          </w:rPr>
          <w:t>I.6.2.2.1</w:t>
        </w:r>
        <w:r>
          <w:rPr>
            <w:noProof/>
            <w:sz w:val="22"/>
          </w:rPr>
          <w:tab/>
        </w:r>
        <w:r w:rsidRPr="00410F1F">
          <w:rPr>
            <w:rStyle w:val="Hyperlink"/>
            <w:noProof/>
          </w:rPr>
          <w:t>Varianten</w:t>
        </w:r>
        <w:r>
          <w:rPr>
            <w:noProof/>
            <w:webHidden/>
          </w:rPr>
          <w:tab/>
        </w:r>
        <w:r>
          <w:rPr>
            <w:noProof/>
            <w:webHidden/>
          </w:rPr>
          <w:fldChar w:fldCharType="begin"/>
        </w:r>
        <w:r>
          <w:rPr>
            <w:noProof/>
            <w:webHidden/>
          </w:rPr>
          <w:instrText xml:space="preserve"> PAGEREF _Toc327350143 \h </w:instrText>
        </w:r>
        <w:r>
          <w:rPr>
            <w:noProof/>
            <w:webHidden/>
          </w:rPr>
        </w:r>
        <w:r>
          <w:rPr>
            <w:noProof/>
            <w:webHidden/>
          </w:rPr>
          <w:fldChar w:fldCharType="separate"/>
        </w:r>
        <w:r>
          <w:rPr>
            <w:noProof/>
            <w:webHidden/>
          </w:rPr>
          <w:t>88</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144" w:history="1">
        <w:r w:rsidRPr="00410F1F">
          <w:rPr>
            <w:rStyle w:val="Hyperlink"/>
            <w:noProof/>
          </w:rPr>
          <w:t>I.6.2.2.1.1</w:t>
        </w:r>
        <w:r>
          <w:rPr>
            <w:noProof/>
            <w:sz w:val="22"/>
            <w:szCs w:val="22"/>
            <w:lang w:eastAsia="de-CH"/>
          </w:rPr>
          <w:tab/>
        </w:r>
        <w:r w:rsidRPr="00410F1F">
          <w:rPr>
            <w:rStyle w:val="Hyperlink"/>
            <w:noProof/>
          </w:rPr>
          <w:t>Variante 1: PDF direkt darstellen</w:t>
        </w:r>
        <w:r>
          <w:rPr>
            <w:noProof/>
            <w:webHidden/>
          </w:rPr>
          <w:tab/>
        </w:r>
        <w:r>
          <w:rPr>
            <w:noProof/>
            <w:webHidden/>
          </w:rPr>
          <w:fldChar w:fldCharType="begin"/>
        </w:r>
        <w:r>
          <w:rPr>
            <w:noProof/>
            <w:webHidden/>
          </w:rPr>
          <w:instrText xml:space="preserve"> PAGEREF _Toc327350144 \h </w:instrText>
        </w:r>
        <w:r>
          <w:rPr>
            <w:noProof/>
            <w:webHidden/>
          </w:rPr>
        </w:r>
        <w:r>
          <w:rPr>
            <w:noProof/>
            <w:webHidden/>
          </w:rPr>
          <w:fldChar w:fldCharType="separate"/>
        </w:r>
        <w:r>
          <w:rPr>
            <w:noProof/>
            <w:webHidden/>
          </w:rPr>
          <w:t>88</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145" w:history="1">
        <w:r w:rsidRPr="00410F1F">
          <w:rPr>
            <w:rStyle w:val="Hyperlink"/>
            <w:noProof/>
          </w:rPr>
          <w:t>I.6.2.2.1.2</w:t>
        </w:r>
        <w:r>
          <w:rPr>
            <w:noProof/>
            <w:sz w:val="22"/>
            <w:szCs w:val="22"/>
            <w:lang w:eastAsia="de-CH"/>
          </w:rPr>
          <w:tab/>
        </w:r>
        <w:r w:rsidRPr="00410F1F">
          <w:rPr>
            <w:rStyle w:val="Hyperlink"/>
            <w:noProof/>
          </w:rPr>
          <w:t>Variante 2: Umwandlung zu XPS</w:t>
        </w:r>
        <w:r>
          <w:rPr>
            <w:noProof/>
            <w:webHidden/>
          </w:rPr>
          <w:tab/>
        </w:r>
        <w:r>
          <w:rPr>
            <w:noProof/>
            <w:webHidden/>
          </w:rPr>
          <w:fldChar w:fldCharType="begin"/>
        </w:r>
        <w:r>
          <w:rPr>
            <w:noProof/>
            <w:webHidden/>
          </w:rPr>
          <w:instrText xml:space="preserve"> PAGEREF _Toc327350145 \h </w:instrText>
        </w:r>
        <w:r>
          <w:rPr>
            <w:noProof/>
            <w:webHidden/>
          </w:rPr>
        </w:r>
        <w:r>
          <w:rPr>
            <w:noProof/>
            <w:webHidden/>
          </w:rPr>
          <w:fldChar w:fldCharType="separate"/>
        </w:r>
        <w:r>
          <w:rPr>
            <w:noProof/>
            <w:webHidden/>
          </w:rPr>
          <w:t>88</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146" w:history="1">
        <w:r w:rsidRPr="00410F1F">
          <w:rPr>
            <w:rStyle w:val="Hyperlink"/>
            <w:noProof/>
          </w:rPr>
          <w:t>I.6.2.2.1.3</w:t>
        </w:r>
        <w:r>
          <w:rPr>
            <w:noProof/>
            <w:sz w:val="22"/>
            <w:szCs w:val="22"/>
            <w:lang w:eastAsia="de-CH"/>
          </w:rPr>
          <w:tab/>
        </w:r>
        <w:r w:rsidRPr="00410F1F">
          <w:rPr>
            <w:rStyle w:val="Hyperlink"/>
            <w:noProof/>
          </w:rPr>
          <w:t>Variante 3: Umwandlung zu Bild</w:t>
        </w:r>
        <w:r>
          <w:rPr>
            <w:noProof/>
            <w:webHidden/>
          </w:rPr>
          <w:tab/>
        </w:r>
        <w:r>
          <w:rPr>
            <w:noProof/>
            <w:webHidden/>
          </w:rPr>
          <w:fldChar w:fldCharType="begin"/>
        </w:r>
        <w:r>
          <w:rPr>
            <w:noProof/>
            <w:webHidden/>
          </w:rPr>
          <w:instrText xml:space="preserve"> PAGEREF _Toc327350146 \h </w:instrText>
        </w:r>
        <w:r>
          <w:rPr>
            <w:noProof/>
            <w:webHidden/>
          </w:rPr>
        </w:r>
        <w:r>
          <w:rPr>
            <w:noProof/>
            <w:webHidden/>
          </w:rPr>
          <w:fldChar w:fldCharType="separate"/>
        </w:r>
        <w:r>
          <w:rPr>
            <w:noProof/>
            <w:webHidden/>
          </w:rPr>
          <w:t>88</w:t>
        </w:r>
        <w:r>
          <w:rPr>
            <w:noProof/>
            <w:webHidden/>
          </w:rPr>
          <w:fldChar w:fldCharType="end"/>
        </w:r>
      </w:hyperlink>
    </w:p>
    <w:p w:rsidR="003D2333" w:rsidRDefault="003D2333">
      <w:pPr>
        <w:pStyle w:val="TOC3"/>
        <w:tabs>
          <w:tab w:val="left" w:pos="1320"/>
          <w:tab w:val="right" w:leader="dot" w:pos="9062"/>
        </w:tabs>
        <w:rPr>
          <w:noProof/>
          <w:sz w:val="22"/>
        </w:rPr>
      </w:pPr>
      <w:hyperlink w:anchor="_Toc327350147" w:history="1">
        <w:r w:rsidRPr="00410F1F">
          <w:rPr>
            <w:rStyle w:val="Hyperlink"/>
            <w:noProof/>
          </w:rPr>
          <w:t>I.6.2.2.2</w:t>
        </w:r>
        <w:r>
          <w:rPr>
            <w:noProof/>
            <w:sz w:val="22"/>
          </w:rPr>
          <w:tab/>
        </w:r>
        <w:r w:rsidRPr="00410F1F">
          <w:rPr>
            <w:rStyle w:val="Hyperlink"/>
            <w:noProof/>
          </w:rPr>
          <w:t>Nutzwertanalyse</w:t>
        </w:r>
        <w:r>
          <w:rPr>
            <w:noProof/>
            <w:webHidden/>
          </w:rPr>
          <w:tab/>
        </w:r>
        <w:r>
          <w:rPr>
            <w:noProof/>
            <w:webHidden/>
          </w:rPr>
          <w:fldChar w:fldCharType="begin"/>
        </w:r>
        <w:r>
          <w:rPr>
            <w:noProof/>
            <w:webHidden/>
          </w:rPr>
          <w:instrText xml:space="preserve"> PAGEREF _Toc327350147 \h </w:instrText>
        </w:r>
        <w:r>
          <w:rPr>
            <w:noProof/>
            <w:webHidden/>
          </w:rPr>
        </w:r>
        <w:r>
          <w:rPr>
            <w:noProof/>
            <w:webHidden/>
          </w:rPr>
          <w:fldChar w:fldCharType="separate"/>
        </w:r>
        <w:r>
          <w:rPr>
            <w:noProof/>
            <w:webHidden/>
          </w:rPr>
          <w:t>88</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148" w:history="1">
        <w:r w:rsidRPr="00410F1F">
          <w:rPr>
            <w:rStyle w:val="Hyperlink"/>
            <w:noProof/>
          </w:rPr>
          <w:t>I.6.3</w:t>
        </w:r>
        <w:r>
          <w:rPr>
            <w:b w:val="0"/>
            <w:noProof/>
            <w:sz w:val="22"/>
            <w:szCs w:val="22"/>
            <w:lang w:eastAsia="de-CH"/>
          </w:rPr>
          <w:tab/>
        </w:r>
        <w:r w:rsidRPr="00410F1F">
          <w:rPr>
            <w:rStyle w:val="Hyperlink"/>
            <w:noProof/>
          </w:rPr>
          <w:t>Betrieb der Applikation</w:t>
        </w:r>
        <w:r>
          <w:rPr>
            <w:noProof/>
            <w:webHidden/>
          </w:rPr>
          <w:tab/>
        </w:r>
        <w:r>
          <w:rPr>
            <w:noProof/>
            <w:webHidden/>
          </w:rPr>
          <w:fldChar w:fldCharType="begin"/>
        </w:r>
        <w:r>
          <w:rPr>
            <w:noProof/>
            <w:webHidden/>
          </w:rPr>
          <w:instrText xml:space="preserve"> PAGEREF _Toc327350148 \h </w:instrText>
        </w:r>
        <w:r>
          <w:rPr>
            <w:noProof/>
            <w:webHidden/>
          </w:rPr>
        </w:r>
        <w:r>
          <w:rPr>
            <w:noProof/>
            <w:webHidden/>
          </w:rPr>
          <w:fldChar w:fldCharType="separate"/>
        </w:r>
        <w:r>
          <w:rPr>
            <w:noProof/>
            <w:webHidden/>
          </w:rPr>
          <w:t>89</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149" w:history="1">
        <w:r w:rsidRPr="00410F1F">
          <w:rPr>
            <w:rStyle w:val="Hyperlink"/>
            <w:noProof/>
          </w:rPr>
          <w:t>I.6.4</w:t>
        </w:r>
        <w:r>
          <w:rPr>
            <w:b w:val="0"/>
            <w:noProof/>
            <w:sz w:val="22"/>
            <w:szCs w:val="22"/>
            <w:lang w:eastAsia="de-CH"/>
          </w:rPr>
          <w:tab/>
        </w:r>
        <w:r w:rsidRPr="00410F1F">
          <w:rPr>
            <w:rStyle w:val="Hyperlink"/>
            <w:noProof/>
          </w:rPr>
          <w:t>Lebenszyklus der Applikation</w:t>
        </w:r>
        <w:r>
          <w:rPr>
            <w:noProof/>
            <w:webHidden/>
          </w:rPr>
          <w:tab/>
        </w:r>
        <w:r>
          <w:rPr>
            <w:noProof/>
            <w:webHidden/>
          </w:rPr>
          <w:fldChar w:fldCharType="begin"/>
        </w:r>
        <w:r>
          <w:rPr>
            <w:noProof/>
            <w:webHidden/>
          </w:rPr>
          <w:instrText xml:space="preserve"> PAGEREF _Toc327350149 \h </w:instrText>
        </w:r>
        <w:r>
          <w:rPr>
            <w:noProof/>
            <w:webHidden/>
          </w:rPr>
        </w:r>
        <w:r>
          <w:rPr>
            <w:noProof/>
            <w:webHidden/>
          </w:rPr>
          <w:fldChar w:fldCharType="separate"/>
        </w:r>
        <w:r>
          <w:rPr>
            <w:noProof/>
            <w:webHidden/>
          </w:rPr>
          <w:t>89</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150" w:history="1">
        <w:r w:rsidRPr="00410F1F">
          <w:rPr>
            <w:rStyle w:val="Hyperlink"/>
            <w:noProof/>
          </w:rPr>
          <w:t>I.6.4.1</w:t>
        </w:r>
        <w:r>
          <w:rPr>
            <w:noProof/>
            <w:sz w:val="22"/>
            <w:szCs w:val="22"/>
            <w:lang w:eastAsia="de-CH"/>
          </w:rPr>
          <w:tab/>
        </w:r>
        <w:r w:rsidRPr="00410F1F">
          <w:rPr>
            <w:rStyle w:val="Hyperlink"/>
            <w:noProof/>
          </w:rPr>
          <w:t>Videowall: Hauptapplikation und Framework</w:t>
        </w:r>
        <w:r>
          <w:rPr>
            <w:noProof/>
            <w:webHidden/>
          </w:rPr>
          <w:tab/>
        </w:r>
        <w:r>
          <w:rPr>
            <w:noProof/>
            <w:webHidden/>
          </w:rPr>
          <w:fldChar w:fldCharType="begin"/>
        </w:r>
        <w:r>
          <w:rPr>
            <w:noProof/>
            <w:webHidden/>
          </w:rPr>
          <w:instrText xml:space="preserve"> PAGEREF _Toc327350150 \h </w:instrText>
        </w:r>
        <w:r>
          <w:rPr>
            <w:noProof/>
            <w:webHidden/>
          </w:rPr>
        </w:r>
        <w:r>
          <w:rPr>
            <w:noProof/>
            <w:webHidden/>
          </w:rPr>
          <w:fldChar w:fldCharType="separate"/>
        </w:r>
        <w:r>
          <w:rPr>
            <w:noProof/>
            <w:webHidden/>
          </w:rPr>
          <w:t>89</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151" w:history="1">
        <w:r w:rsidRPr="00410F1F">
          <w:rPr>
            <w:rStyle w:val="Hyperlink"/>
            <w:noProof/>
          </w:rPr>
          <w:t>I.6.4.2</w:t>
        </w:r>
        <w:r>
          <w:rPr>
            <w:noProof/>
            <w:sz w:val="22"/>
            <w:szCs w:val="22"/>
            <w:lang w:eastAsia="de-CH"/>
          </w:rPr>
          <w:tab/>
        </w:r>
        <w:r w:rsidRPr="00410F1F">
          <w:rPr>
            <w:rStyle w:val="Hyperlink"/>
            <w:noProof/>
          </w:rPr>
          <w:t>Plug-ins</w:t>
        </w:r>
        <w:r>
          <w:rPr>
            <w:noProof/>
            <w:webHidden/>
          </w:rPr>
          <w:tab/>
        </w:r>
        <w:r>
          <w:rPr>
            <w:noProof/>
            <w:webHidden/>
          </w:rPr>
          <w:fldChar w:fldCharType="begin"/>
        </w:r>
        <w:r>
          <w:rPr>
            <w:noProof/>
            <w:webHidden/>
          </w:rPr>
          <w:instrText xml:space="preserve"> PAGEREF _Toc327350151 \h </w:instrText>
        </w:r>
        <w:r>
          <w:rPr>
            <w:noProof/>
            <w:webHidden/>
          </w:rPr>
        </w:r>
        <w:r>
          <w:rPr>
            <w:noProof/>
            <w:webHidden/>
          </w:rPr>
          <w:fldChar w:fldCharType="separate"/>
        </w:r>
        <w:r>
          <w:rPr>
            <w:noProof/>
            <w:webHidden/>
          </w:rPr>
          <w:t>89</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152" w:history="1">
        <w:r w:rsidRPr="00410F1F">
          <w:rPr>
            <w:rStyle w:val="Hyperlink"/>
            <w:noProof/>
          </w:rPr>
          <w:t>I.6.5</w:t>
        </w:r>
        <w:r>
          <w:rPr>
            <w:b w:val="0"/>
            <w:noProof/>
            <w:sz w:val="22"/>
            <w:szCs w:val="22"/>
            <w:lang w:eastAsia="de-CH"/>
          </w:rPr>
          <w:tab/>
        </w:r>
        <w:r w:rsidRPr="00410F1F">
          <w:rPr>
            <w:rStyle w:val="Hyperlink"/>
            <w:noProof/>
          </w:rPr>
          <w:t>Systemübersicht</w:t>
        </w:r>
        <w:r>
          <w:rPr>
            <w:noProof/>
            <w:webHidden/>
          </w:rPr>
          <w:tab/>
        </w:r>
        <w:r>
          <w:rPr>
            <w:noProof/>
            <w:webHidden/>
          </w:rPr>
          <w:fldChar w:fldCharType="begin"/>
        </w:r>
        <w:r>
          <w:rPr>
            <w:noProof/>
            <w:webHidden/>
          </w:rPr>
          <w:instrText xml:space="preserve"> PAGEREF _Toc327350152 \h </w:instrText>
        </w:r>
        <w:r>
          <w:rPr>
            <w:noProof/>
            <w:webHidden/>
          </w:rPr>
        </w:r>
        <w:r>
          <w:rPr>
            <w:noProof/>
            <w:webHidden/>
          </w:rPr>
          <w:fldChar w:fldCharType="separate"/>
        </w:r>
        <w:r>
          <w:rPr>
            <w:noProof/>
            <w:webHidden/>
          </w:rPr>
          <w:t>89</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153" w:history="1">
        <w:r w:rsidRPr="00410F1F">
          <w:rPr>
            <w:rStyle w:val="Hyperlink"/>
            <w:noProof/>
          </w:rPr>
          <w:t>I.6.6</w:t>
        </w:r>
        <w:r>
          <w:rPr>
            <w:b w:val="0"/>
            <w:noProof/>
            <w:sz w:val="22"/>
            <w:szCs w:val="22"/>
            <w:lang w:eastAsia="de-CH"/>
          </w:rPr>
          <w:tab/>
        </w:r>
        <w:r w:rsidRPr="00410F1F">
          <w:rPr>
            <w:rStyle w:val="Hyperlink"/>
            <w:noProof/>
          </w:rPr>
          <w:t>Architektur</w:t>
        </w:r>
        <w:r>
          <w:rPr>
            <w:noProof/>
            <w:webHidden/>
          </w:rPr>
          <w:tab/>
        </w:r>
        <w:r>
          <w:rPr>
            <w:noProof/>
            <w:webHidden/>
          </w:rPr>
          <w:fldChar w:fldCharType="begin"/>
        </w:r>
        <w:r>
          <w:rPr>
            <w:noProof/>
            <w:webHidden/>
          </w:rPr>
          <w:instrText xml:space="preserve"> PAGEREF _Toc327350153 \h </w:instrText>
        </w:r>
        <w:r>
          <w:rPr>
            <w:noProof/>
            <w:webHidden/>
          </w:rPr>
        </w:r>
        <w:r>
          <w:rPr>
            <w:noProof/>
            <w:webHidden/>
          </w:rPr>
          <w:fldChar w:fldCharType="separate"/>
        </w:r>
        <w:r>
          <w:rPr>
            <w:noProof/>
            <w:webHidden/>
          </w:rPr>
          <w:t>90</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154" w:history="1">
        <w:r w:rsidRPr="00410F1F">
          <w:rPr>
            <w:rStyle w:val="Hyperlink"/>
            <w:noProof/>
          </w:rPr>
          <w:t>I.6.6.1</w:t>
        </w:r>
        <w:r>
          <w:rPr>
            <w:noProof/>
            <w:sz w:val="22"/>
            <w:szCs w:val="22"/>
            <w:lang w:eastAsia="de-CH"/>
          </w:rPr>
          <w:tab/>
        </w:r>
        <w:r w:rsidRPr="00410F1F">
          <w:rPr>
            <w:rStyle w:val="Hyperlink"/>
            <w:noProof/>
          </w:rPr>
          <w:t>Logische Sicht</w:t>
        </w:r>
        <w:r>
          <w:rPr>
            <w:noProof/>
            <w:webHidden/>
          </w:rPr>
          <w:tab/>
        </w:r>
        <w:r>
          <w:rPr>
            <w:noProof/>
            <w:webHidden/>
          </w:rPr>
          <w:fldChar w:fldCharType="begin"/>
        </w:r>
        <w:r>
          <w:rPr>
            <w:noProof/>
            <w:webHidden/>
          </w:rPr>
          <w:instrText xml:space="preserve"> PAGEREF _Toc327350154 \h </w:instrText>
        </w:r>
        <w:r>
          <w:rPr>
            <w:noProof/>
            <w:webHidden/>
          </w:rPr>
        </w:r>
        <w:r>
          <w:rPr>
            <w:noProof/>
            <w:webHidden/>
          </w:rPr>
          <w:fldChar w:fldCharType="separate"/>
        </w:r>
        <w:r>
          <w:rPr>
            <w:noProof/>
            <w:webHidden/>
          </w:rPr>
          <w:t>90</w:t>
        </w:r>
        <w:r>
          <w:rPr>
            <w:noProof/>
            <w:webHidden/>
          </w:rPr>
          <w:fldChar w:fldCharType="end"/>
        </w:r>
      </w:hyperlink>
    </w:p>
    <w:p w:rsidR="003D2333" w:rsidRDefault="003D2333">
      <w:pPr>
        <w:pStyle w:val="TOC3"/>
        <w:tabs>
          <w:tab w:val="left" w:pos="1320"/>
          <w:tab w:val="right" w:leader="dot" w:pos="9062"/>
        </w:tabs>
        <w:rPr>
          <w:noProof/>
          <w:sz w:val="22"/>
        </w:rPr>
      </w:pPr>
      <w:hyperlink w:anchor="_Toc327350155" w:history="1">
        <w:r w:rsidRPr="00410F1F">
          <w:rPr>
            <w:rStyle w:val="Hyperlink"/>
            <w:noProof/>
          </w:rPr>
          <w:t>I.6.6.1.1</w:t>
        </w:r>
        <w:r>
          <w:rPr>
            <w:noProof/>
            <w:sz w:val="22"/>
          </w:rPr>
          <w:tab/>
        </w:r>
        <w:r w:rsidRPr="00410F1F">
          <w:rPr>
            <w:rStyle w:val="Hyperlink"/>
            <w:noProof/>
          </w:rPr>
          <w:t>Common</w:t>
        </w:r>
        <w:r>
          <w:rPr>
            <w:noProof/>
            <w:webHidden/>
          </w:rPr>
          <w:tab/>
        </w:r>
        <w:r>
          <w:rPr>
            <w:noProof/>
            <w:webHidden/>
          </w:rPr>
          <w:fldChar w:fldCharType="begin"/>
        </w:r>
        <w:r>
          <w:rPr>
            <w:noProof/>
            <w:webHidden/>
          </w:rPr>
          <w:instrText xml:space="preserve"> PAGEREF _Toc327350155 \h </w:instrText>
        </w:r>
        <w:r>
          <w:rPr>
            <w:noProof/>
            <w:webHidden/>
          </w:rPr>
        </w:r>
        <w:r>
          <w:rPr>
            <w:noProof/>
            <w:webHidden/>
          </w:rPr>
          <w:fldChar w:fldCharType="separate"/>
        </w:r>
        <w:r>
          <w:rPr>
            <w:noProof/>
            <w:webHidden/>
          </w:rPr>
          <w:t>90</w:t>
        </w:r>
        <w:r>
          <w:rPr>
            <w:noProof/>
            <w:webHidden/>
          </w:rPr>
          <w:fldChar w:fldCharType="end"/>
        </w:r>
      </w:hyperlink>
    </w:p>
    <w:p w:rsidR="003D2333" w:rsidRDefault="003D2333">
      <w:pPr>
        <w:pStyle w:val="TOC3"/>
        <w:tabs>
          <w:tab w:val="left" w:pos="1320"/>
          <w:tab w:val="right" w:leader="dot" w:pos="9062"/>
        </w:tabs>
        <w:rPr>
          <w:noProof/>
          <w:sz w:val="22"/>
        </w:rPr>
      </w:pPr>
      <w:hyperlink w:anchor="_Toc327350156" w:history="1">
        <w:r w:rsidRPr="00410F1F">
          <w:rPr>
            <w:rStyle w:val="Hyperlink"/>
            <w:noProof/>
          </w:rPr>
          <w:t>I.6.6.1.2</w:t>
        </w:r>
        <w:r>
          <w:rPr>
            <w:noProof/>
            <w:sz w:val="22"/>
          </w:rPr>
          <w:tab/>
        </w:r>
        <w:r w:rsidRPr="00410F1F">
          <w:rPr>
            <w:rStyle w:val="Hyperlink"/>
            <w:noProof/>
          </w:rPr>
          <w:t>ResourceLoader</w:t>
        </w:r>
        <w:r>
          <w:rPr>
            <w:noProof/>
            <w:webHidden/>
          </w:rPr>
          <w:tab/>
        </w:r>
        <w:r>
          <w:rPr>
            <w:noProof/>
            <w:webHidden/>
          </w:rPr>
          <w:fldChar w:fldCharType="begin"/>
        </w:r>
        <w:r>
          <w:rPr>
            <w:noProof/>
            <w:webHidden/>
          </w:rPr>
          <w:instrText xml:space="preserve"> PAGEREF _Toc327350156 \h </w:instrText>
        </w:r>
        <w:r>
          <w:rPr>
            <w:noProof/>
            <w:webHidden/>
          </w:rPr>
        </w:r>
        <w:r>
          <w:rPr>
            <w:noProof/>
            <w:webHidden/>
          </w:rPr>
          <w:fldChar w:fldCharType="separate"/>
        </w:r>
        <w:r>
          <w:rPr>
            <w:noProof/>
            <w:webHidden/>
          </w:rPr>
          <w:t>91</w:t>
        </w:r>
        <w:r>
          <w:rPr>
            <w:noProof/>
            <w:webHidden/>
          </w:rPr>
          <w:fldChar w:fldCharType="end"/>
        </w:r>
      </w:hyperlink>
    </w:p>
    <w:p w:rsidR="003D2333" w:rsidRDefault="003D2333">
      <w:pPr>
        <w:pStyle w:val="TOC3"/>
        <w:tabs>
          <w:tab w:val="left" w:pos="1320"/>
          <w:tab w:val="right" w:leader="dot" w:pos="9062"/>
        </w:tabs>
        <w:rPr>
          <w:noProof/>
          <w:sz w:val="22"/>
        </w:rPr>
      </w:pPr>
      <w:hyperlink w:anchor="_Toc327350157" w:history="1">
        <w:r w:rsidRPr="00410F1F">
          <w:rPr>
            <w:rStyle w:val="Hyperlink"/>
            <w:noProof/>
          </w:rPr>
          <w:t>I.6.6.1.3</w:t>
        </w:r>
        <w:r>
          <w:rPr>
            <w:noProof/>
            <w:sz w:val="22"/>
          </w:rPr>
          <w:tab/>
        </w:r>
        <w:r w:rsidRPr="00410F1F">
          <w:rPr>
            <w:rStyle w:val="Hyperlink"/>
            <w:noProof/>
          </w:rPr>
          <w:t>Interfaces</w:t>
        </w:r>
        <w:r>
          <w:rPr>
            <w:noProof/>
            <w:webHidden/>
          </w:rPr>
          <w:tab/>
        </w:r>
        <w:r>
          <w:rPr>
            <w:noProof/>
            <w:webHidden/>
          </w:rPr>
          <w:fldChar w:fldCharType="begin"/>
        </w:r>
        <w:r>
          <w:rPr>
            <w:noProof/>
            <w:webHidden/>
          </w:rPr>
          <w:instrText xml:space="preserve"> PAGEREF _Toc327350157 \h </w:instrText>
        </w:r>
        <w:r>
          <w:rPr>
            <w:noProof/>
            <w:webHidden/>
          </w:rPr>
        </w:r>
        <w:r>
          <w:rPr>
            <w:noProof/>
            <w:webHidden/>
          </w:rPr>
          <w:fldChar w:fldCharType="separate"/>
        </w:r>
        <w:r>
          <w:rPr>
            <w:noProof/>
            <w:webHidden/>
          </w:rPr>
          <w:t>91</w:t>
        </w:r>
        <w:r>
          <w:rPr>
            <w:noProof/>
            <w:webHidden/>
          </w:rPr>
          <w:fldChar w:fldCharType="end"/>
        </w:r>
      </w:hyperlink>
    </w:p>
    <w:p w:rsidR="003D2333" w:rsidRDefault="003D2333">
      <w:pPr>
        <w:pStyle w:val="TOC3"/>
        <w:tabs>
          <w:tab w:val="left" w:pos="1320"/>
          <w:tab w:val="right" w:leader="dot" w:pos="9062"/>
        </w:tabs>
        <w:rPr>
          <w:noProof/>
          <w:sz w:val="22"/>
        </w:rPr>
      </w:pPr>
      <w:hyperlink w:anchor="_Toc327350158" w:history="1">
        <w:r w:rsidRPr="00410F1F">
          <w:rPr>
            <w:rStyle w:val="Hyperlink"/>
            <w:noProof/>
          </w:rPr>
          <w:t>I.6.6.1.4</w:t>
        </w:r>
        <w:r>
          <w:rPr>
            <w:noProof/>
            <w:sz w:val="22"/>
          </w:rPr>
          <w:tab/>
        </w:r>
        <w:r w:rsidRPr="00410F1F">
          <w:rPr>
            <w:rStyle w:val="Hyperlink"/>
            <w:noProof/>
          </w:rPr>
          <w:t>Data</w:t>
        </w:r>
        <w:r>
          <w:rPr>
            <w:noProof/>
            <w:webHidden/>
          </w:rPr>
          <w:tab/>
        </w:r>
        <w:r>
          <w:rPr>
            <w:noProof/>
            <w:webHidden/>
          </w:rPr>
          <w:fldChar w:fldCharType="begin"/>
        </w:r>
        <w:r>
          <w:rPr>
            <w:noProof/>
            <w:webHidden/>
          </w:rPr>
          <w:instrText xml:space="preserve"> PAGEREF _Toc327350158 \h </w:instrText>
        </w:r>
        <w:r>
          <w:rPr>
            <w:noProof/>
            <w:webHidden/>
          </w:rPr>
        </w:r>
        <w:r>
          <w:rPr>
            <w:noProof/>
            <w:webHidden/>
          </w:rPr>
          <w:fldChar w:fldCharType="separate"/>
        </w:r>
        <w:r>
          <w:rPr>
            <w:noProof/>
            <w:webHidden/>
          </w:rPr>
          <w:t>91</w:t>
        </w:r>
        <w:r>
          <w:rPr>
            <w:noProof/>
            <w:webHidden/>
          </w:rPr>
          <w:fldChar w:fldCharType="end"/>
        </w:r>
      </w:hyperlink>
    </w:p>
    <w:p w:rsidR="003D2333" w:rsidRDefault="003D2333">
      <w:pPr>
        <w:pStyle w:val="TOC3"/>
        <w:tabs>
          <w:tab w:val="left" w:pos="1320"/>
          <w:tab w:val="right" w:leader="dot" w:pos="9062"/>
        </w:tabs>
        <w:rPr>
          <w:noProof/>
          <w:sz w:val="22"/>
        </w:rPr>
      </w:pPr>
      <w:hyperlink w:anchor="_Toc327350159" w:history="1">
        <w:r w:rsidRPr="00410F1F">
          <w:rPr>
            <w:rStyle w:val="Hyperlink"/>
            <w:noProof/>
          </w:rPr>
          <w:t>I.6.6.1.5</w:t>
        </w:r>
        <w:r>
          <w:rPr>
            <w:noProof/>
            <w:sz w:val="22"/>
          </w:rPr>
          <w:tab/>
        </w:r>
        <w:r w:rsidRPr="00410F1F">
          <w:rPr>
            <w:rStyle w:val="Hyperlink"/>
            <w:noProof/>
          </w:rPr>
          <w:t>ServiceModels</w:t>
        </w:r>
        <w:r>
          <w:rPr>
            <w:noProof/>
            <w:webHidden/>
          </w:rPr>
          <w:tab/>
        </w:r>
        <w:r>
          <w:rPr>
            <w:noProof/>
            <w:webHidden/>
          </w:rPr>
          <w:fldChar w:fldCharType="begin"/>
        </w:r>
        <w:r>
          <w:rPr>
            <w:noProof/>
            <w:webHidden/>
          </w:rPr>
          <w:instrText xml:space="preserve"> PAGEREF _Toc327350159 \h </w:instrText>
        </w:r>
        <w:r>
          <w:rPr>
            <w:noProof/>
            <w:webHidden/>
          </w:rPr>
        </w:r>
        <w:r>
          <w:rPr>
            <w:noProof/>
            <w:webHidden/>
          </w:rPr>
          <w:fldChar w:fldCharType="separate"/>
        </w:r>
        <w:r>
          <w:rPr>
            <w:noProof/>
            <w:webHidden/>
          </w:rPr>
          <w:t>91</w:t>
        </w:r>
        <w:r>
          <w:rPr>
            <w:noProof/>
            <w:webHidden/>
          </w:rPr>
          <w:fldChar w:fldCharType="end"/>
        </w:r>
      </w:hyperlink>
    </w:p>
    <w:p w:rsidR="003D2333" w:rsidRDefault="003D2333">
      <w:pPr>
        <w:pStyle w:val="TOC3"/>
        <w:tabs>
          <w:tab w:val="left" w:pos="1320"/>
          <w:tab w:val="right" w:leader="dot" w:pos="9062"/>
        </w:tabs>
        <w:rPr>
          <w:noProof/>
          <w:sz w:val="22"/>
        </w:rPr>
      </w:pPr>
      <w:hyperlink w:anchor="_Toc327350160" w:history="1">
        <w:r w:rsidRPr="00410F1F">
          <w:rPr>
            <w:rStyle w:val="Hyperlink"/>
            <w:noProof/>
          </w:rPr>
          <w:t>I.6.6.1.6</w:t>
        </w:r>
        <w:r>
          <w:rPr>
            <w:noProof/>
            <w:sz w:val="22"/>
          </w:rPr>
          <w:tab/>
        </w:r>
        <w:r w:rsidRPr="00410F1F">
          <w:rPr>
            <w:rStyle w:val="Hyperlink"/>
            <w:noProof/>
          </w:rPr>
          <w:t>ViewModels</w:t>
        </w:r>
        <w:r>
          <w:rPr>
            <w:noProof/>
            <w:webHidden/>
          </w:rPr>
          <w:tab/>
        </w:r>
        <w:r>
          <w:rPr>
            <w:noProof/>
            <w:webHidden/>
          </w:rPr>
          <w:fldChar w:fldCharType="begin"/>
        </w:r>
        <w:r>
          <w:rPr>
            <w:noProof/>
            <w:webHidden/>
          </w:rPr>
          <w:instrText xml:space="preserve"> PAGEREF _Toc327350160 \h </w:instrText>
        </w:r>
        <w:r>
          <w:rPr>
            <w:noProof/>
            <w:webHidden/>
          </w:rPr>
        </w:r>
        <w:r>
          <w:rPr>
            <w:noProof/>
            <w:webHidden/>
          </w:rPr>
          <w:fldChar w:fldCharType="separate"/>
        </w:r>
        <w:r>
          <w:rPr>
            <w:noProof/>
            <w:webHidden/>
          </w:rPr>
          <w:t>91</w:t>
        </w:r>
        <w:r>
          <w:rPr>
            <w:noProof/>
            <w:webHidden/>
          </w:rPr>
          <w:fldChar w:fldCharType="end"/>
        </w:r>
      </w:hyperlink>
    </w:p>
    <w:p w:rsidR="003D2333" w:rsidRDefault="003D2333">
      <w:pPr>
        <w:pStyle w:val="TOC3"/>
        <w:tabs>
          <w:tab w:val="left" w:pos="1320"/>
          <w:tab w:val="right" w:leader="dot" w:pos="9062"/>
        </w:tabs>
        <w:rPr>
          <w:noProof/>
          <w:sz w:val="22"/>
        </w:rPr>
      </w:pPr>
      <w:hyperlink w:anchor="_Toc327350161" w:history="1">
        <w:r w:rsidRPr="00410F1F">
          <w:rPr>
            <w:rStyle w:val="Hyperlink"/>
            <w:noProof/>
          </w:rPr>
          <w:t>I.6.6.1.7</w:t>
        </w:r>
        <w:r>
          <w:rPr>
            <w:noProof/>
            <w:sz w:val="22"/>
          </w:rPr>
          <w:tab/>
        </w:r>
        <w:r w:rsidRPr="00410F1F">
          <w:rPr>
            <w:rStyle w:val="Hyperlink"/>
            <w:noProof/>
          </w:rPr>
          <w:t>Views</w:t>
        </w:r>
        <w:r>
          <w:rPr>
            <w:noProof/>
            <w:webHidden/>
          </w:rPr>
          <w:tab/>
        </w:r>
        <w:r>
          <w:rPr>
            <w:noProof/>
            <w:webHidden/>
          </w:rPr>
          <w:fldChar w:fldCharType="begin"/>
        </w:r>
        <w:r>
          <w:rPr>
            <w:noProof/>
            <w:webHidden/>
          </w:rPr>
          <w:instrText xml:space="preserve"> PAGEREF _Toc327350161 \h </w:instrText>
        </w:r>
        <w:r>
          <w:rPr>
            <w:noProof/>
            <w:webHidden/>
          </w:rPr>
        </w:r>
        <w:r>
          <w:rPr>
            <w:noProof/>
            <w:webHidden/>
          </w:rPr>
          <w:fldChar w:fldCharType="separate"/>
        </w:r>
        <w:r>
          <w:rPr>
            <w:noProof/>
            <w:webHidden/>
          </w:rPr>
          <w:t>91</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162" w:history="1">
        <w:r w:rsidRPr="00410F1F">
          <w:rPr>
            <w:rStyle w:val="Hyperlink"/>
            <w:noProof/>
          </w:rPr>
          <w:t>I.6.6.2</w:t>
        </w:r>
        <w:r>
          <w:rPr>
            <w:noProof/>
            <w:sz w:val="22"/>
            <w:szCs w:val="22"/>
            <w:lang w:eastAsia="de-CH"/>
          </w:rPr>
          <w:tab/>
        </w:r>
        <w:r w:rsidRPr="00410F1F">
          <w:rPr>
            <w:rStyle w:val="Hyperlink"/>
            <w:noProof/>
          </w:rPr>
          <w:t>Patterns</w:t>
        </w:r>
        <w:r>
          <w:rPr>
            <w:noProof/>
            <w:webHidden/>
          </w:rPr>
          <w:tab/>
        </w:r>
        <w:r>
          <w:rPr>
            <w:noProof/>
            <w:webHidden/>
          </w:rPr>
          <w:fldChar w:fldCharType="begin"/>
        </w:r>
        <w:r>
          <w:rPr>
            <w:noProof/>
            <w:webHidden/>
          </w:rPr>
          <w:instrText xml:space="preserve"> PAGEREF _Toc327350162 \h </w:instrText>
        </w:r>
        <w:r>
          <w:rPr>
            <w:noProof/>
            <w:webHidden/>
          </w:rPr>
        </w:r>
        <w:r>
          <w:rPr>
            <w:noProof/>
            <w:webHidden/>
          </w:rPr>
          <w:fldChar w:fldCharType="separate"/>
        </w:r>
        <w:r>
          <w:rPr>
            <w:noProof/>
            <w:webHidden/>
          </w:rPr>
          <w:t>92</w:t>
        </w:r>
        <w:r>
          <w:rPr>
            <w:noProof/>
            <w:webHidden/>
          </w:rPr>
          <w:fldChar w:fldCharType="end"/>
        </w:r>
      </w:hyperlink>
    </w:p>
    <w:p w:rsidR="003D2333" w:rsidRDefault="003D2333">
      <w:pPr>
        <w:pStyle w:val="TOC3"/>
        <w:tabs>
          <w:tab w:val="left" w:pos="1320"/>
          <w:tab w:val="right" w:leader="dot" w:pos="9062"/>
        </w:tabs>
        <w:rPr>
          <w:noProof/>
          <w:sz w:val="22"/>
        </w:rPr>
      </w:pPr>
      <w:hyperlink w:anchor="_Toc327350163" w:history="1">
        <w:r w:rsidRPr="00410F1F">
          <w:rPr>
            <w:rStyle w:val="Hyperlink"/>
            <w:noProof/>
          </w:rPr>
          <w:t>I.6.6.2.1</w:t>
        </w:r>
        <w:r>
          <w:rPr>
            <w:noProof/>
            <w:sz w:val="22"/>
          </w:rPr>
          <w:tab/>
        </w:r>
        <w:r w:rsidRPr="00410F1F">
          <w:rPr>
            <w:rStyle w:val="Hyperlink"/>
            <w:noProof/>
          </w:rPr>
          <w:t>MVVM</w:t>
        </w:r>
        <w:r>
          <w:rPr>
            <w:noProof/>
            <w:webHidden/>
          </w:rPr>
          <w:tab/>
        </w:r>
        <w:r>
          <w:rPr>
            <w:noProof/>
            <w:webHidden/>
          </w:rPr>
          <w:fldChar w:fldCharType="begin"/>
        </w:r>
        <w:r>
          <w:rPr>
            <w:noProof/>
            <w:webHidden/>
          </w:rPr>
          <w:instrText xml:space="preserve"> PAGEREF _Toc327350163 \h </w:instrText>
        </w:r>
        <w:r>
          <w:rPr>
            <w:noProof/>
            <w:webHidden/>
          </w:rPr>
        </w:r>
        <w:r>
          <w:rPr>
            <w:noProof/>
            <w:webHidden/>
          </w:rPr>
          <w:fldChar w:fldCharType="separate"/>
        </w:r>
        <w:r>
          <w:rPr>
            <w:noProof/>
            <w:webHidden/>
          </w:rPr>
          <w:t>92</w:t>
        </w:r>
        <w:r>
          <w:rPr>
            <w:noProof/>
            <w:webHidden/>
          </w:rPr>
          <w:fldChar w:fldCharType="end"/>
        </w:r>
      </w:hyperlink>
    </w:p>
    <w:p w:rsidR="003D2333" w:rsidRDefault="003D2333">
      <w:pPr>
        <w:pStyle w:val="TOC3"/>
        <w:tabs>
          <w:tab w:val="left" w:pos="1320"/>
          <w:tab w:val="right" w:leader="dot" w:pos="9062"/>
        </w:tabs>
        <w:rPr>
          <w:noProof/>
          <w:sz w:val="22"/>
        </w:rPr>
      </w:pPr>
      <w:hyperlink w:anchor="_Toc327350164" w:history="1">
        <w:r w:rsidRPr="00410F1F">
          <w:rPr>
            <w:rStyle w:val="Hyperlink"/>
            <w:noProof/>
            <w:lang w:val="en-US"/>
          </w:rPr>
          <w:t>I.6.6.2.2</w:t>
        </w:r>
        <w:r>
          <w:rPr>
            <w:noProof/>
            <w:sz w:val="22"/>
          </w:rPr>
          <w:tab/>
        </w:r>
        <w:r w:rsidRPr="00410F1F">
          <w:rPr>
            <w:rStyle w:val="Hyperlink"/>
            <w:noProof/>
            <w:lang w:val="en-US"/>
          </w:rPr>
          <w:t>Inversion of Control / Dependency Injection mit Unity</w:t>
        </w:r>
        <w:r>
          <w:rPr>
            <w:noProof/>
            <w:webHidden/>
          </w:rPr>
          <w:tab/>
        </w:r>
        <w:r>
          <w:rPr>
            <w:noProof/>
            <w:webHidden/>
          </w:rPr>
          <w:fldChar w:fldCharType="begin"/>
        </w:r>
        <w:r>
          <w:rPr>
            <w:noProof/>
            <w:webHidden/>
          </w:rPr>
          <w:instrText xml:space="preserve"> PAGEREF _Toc327350164 \h </w:instrText>
        </w:r>
        <w:r>
          <w:rPr>
            <w:noProof/>
            <w:webHidden/>
          </w:rPr>
        </w:r>
        <w:r>
          <w:rPr>
            <w:noProof/>
            <w:webHidden/>
          </w:rPr>
          <w:fldChar w:fldCharType="separate"/>
        </w:r>
        <w:r>
          <w:rPr>
            <w:noProof/>
            <w:webHidden/>
          </w:rPr>
          <w:t>92</w:t>
        </w:r>
        <w:r>
          <w:rPr>
            <w:noProof/>
            <w:webHidden/>
          </w:rPr>
          <w:fldChar w:fldCharType="end"/>
        </w:r>
      </w:hyperlink>
    </w:p>
    <w:p w:rsidR="003D2333" w:rsidRDefault="003D2333">
      <w:pPr>
        <w:pStyle w:val="TOC3"/>
        <w:tabs>
          <w:tab w:val="left" w:pos="1320"/>
          <w:tab w:val="right" w:leader="dot" w:pos="9062"/>
        </w:tabs>
        <w:rPr>
          <w:noProof/>
          <w:sz w:val="22"/>
        </w:rPr>
      </w:pPr>
      <w:hyperlink w:anchor="_Toc327350165" w:history="1">
        <w:r w:rsidRPr="00410F1F">
          <w:rPr>
            <w:rStyle w:val="Hyperlink"/>
            <w:noProof/>
          </w:rPr>
          <w:t>I.6.6.2.3</w:t>
        </w:r>
        <w:r>
          <w:rPr>
            <w:noProof/>
            <w:sz w:val="22"/>
          </w:rPr>
          <w:tab/>
        </w:r>
        <w:r w:rsidRPr="00410F1F">
          <w:rPr>
            <w:rStyle w:val="Hyperlink"/>
            <w:noProof/>
          </w:rPr>
          <w:t>Extension Interface</w:t>
        </w:r>
        <w:r>
          <w:rPr>
            <w:noProof/>
            <w:webHidden/>
          </w:rPr>
          <w:tab/>
        </w:r>
        <w:r>
          <w:rPr>
            <w:noProof/>
            <w:webHidden/>
          </w:rPr>
          <w:fldChar w:fldCharType="begin"/>
        </w:r>
        <w:r>
          <w:rPr>
            <w:noProof/>
            <w:webHidden/>
          </w:rPr>
          <w:instrText xml:space="preserve"> PAGEREF _Toc327350165 \h </w:instrText>
        </w:r>
        <w:r>
          <w:rPr>
            <w:noProof/>
            <w:webHidden/>
          </w:rPr>
        </w:r>
        <w:r>
          <w:rPr>
            <w:noProof/>
            <w:webHidden/>
          </w:rPr>
          <w:fldChar w:fldCharType="separate"/>
        </w:r>
        <w:r>
          <w:rPr>
            <w:noProof/>
            <w:webHidden/>
          </w:rPr>
          <w:t>92</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166" w:history="1">
        <w:r w:rsidRPr="00410F1F">
          <w:rPr>
            <w:rStyle w:val="Hyperlink"/>
            <w:noProof/>
          </w:rPr>
          <w:t>I.6.6.3</w:t>
        </w:r>
        <w:r>
          <w:rPr>
            <w:noProof/>
            <w:sz w:val="22"/>
            <w:szCs w:val="22"/>
            <w:lang w:eastAsia="de-CH"/>
          </w:rPr>
          <w:tab/>
        </w:r>
        <w:r w:rsidRPr="00410F1F">
          <w:rPr>
            <w:rStyle w:val="Hyperlink"/>
            <w:noProof/>
          </w:rPr>
          <w:t>Prozesse und Threads</w:t>
        </w:r>
        <w:r>
          <w:rPr>
            <w:noProof/>
            <w:webHidden/>
          </w:rPr>
          <w:tab/>
        </w:r>
        <w:r>
          <w:rPr>
            <w:noProof/>
            <w:webHidden/>
          </w:rPr>
          <w:fldChar w:fldCharType="begin"/>
        </w:r>
        <w:r>
          <w:rPr>
            <w:noProof/>
            <w:webHidden/>
          </w:rPr>
          <w:instrText xml:space="preserve"> PAGEREF _Toc327350166 \h </w:instrText>
        </w:r>
        <w:r>
          <w:rPr>
            <w:noProof/>
            <w:webHidden/>
          </w:rPr>
        </w:r>
        <w:r>
          <w:rPr>
            <w:noProof/>
            <w:webHidden/>
          </w:rPr>
          <w:fldChar w:fldCharType="separate"/>
        </w:r>
        <w:r>
          <w:rPr>
            <w:noProof/>
            <w:webHidden/>
          </w:rPr>
          <w:t>92</w:t>
        </w:r>
        <w:r>
          <w:rPr>
            <w:noProof/>
            <w:webHidden/>
          </w:rPr>
          <w:fldChar w:fldCharType="end"/>
        </w:r>
      </w:hyperlink>
    </w:p>
    <w:p w:rsidR="003D2333" w:rsidRDefault="003D2333">
      <w:pPr>
        <w:pStyle w:val="TOC3"/>
        <w:tabs>
          <w:tab w:val="left" w:pos="1320"/>
          <w:tab w:val="right" w:leader="dot" w:pos="9062"/>
        </w:tabs>
        <w:rPr>
          <w:noProof/>
          <w:sz w:val="22"/>
        </w:rPr>
      </w:pPr>
      <w:hyperlink w:anchor="_Toc327350167" w:history="1">
        <w:r w:rsidRPr="00410F1F">
          <w:rPr>
            <w:rStyle w:val="Hyperlink"/>
            <w:noProof/>
          </w:rPr>
          <w:t>I.6.6.3.1</w:t>
        </w:r>
        <w:r>
          <w:rPr>
            <w:noProof/>
            <w:sz w:val="22"/>
          </w:rPr>
          <w:tab/>
        </w:r>
        <w:r w:rsidRPr="00410F1F">
          <w:rPr>
            <w:rStyle w:val="Hyperlink"/>
            <w:noProof/>
          </w:rPr>
          <w:t>Allgemein</w:t>
        </w:r>
        <w:r>
          <w:rPr>
            <w:noProof/>
            <w:webHidden/>
          </w:rPr>
          <w:tab/>
        </w:r>
        <w:r>
          <w:rPr>
            <w:noProof/>
            <w:webHidden/>
          </w:rPr>
          <w:fldChar w:fldCharType="begin"/>
        </w:r>
        <w:r>
          <w:rPr>
            <w:noProof/>
            <w:webHidden/>
          </w:rPr>
          <w:instrText xml:space="preserve"> PAGEREF _Toc327350167 \h </w:instrText>
        </w:r>
        <w:r>
          <w:rPr>
            <w:noProof/>
            <w:webHidden/>
          </w:rPr>
        </w:r>
        <w:r>
          <w:rPr>
            <w:noProof/>
            <w:webHidden/>
          </w:rPr>
          <w:fldChar w:fldCharType="separate"/>
        </w:r>
        <w:r>
          <w:rPr>
            <w:noProof/>
            <w:webHidden/>
          </w:rPr>
          <w:t>92</w:t>
        </w:r>
        <w:r>
          <w:rPr>
            <w:noProof/>
            <w:webHidden/>
          </w:rPr>
          <w:fldChar w:fldCharType="end"/>
        </w:r>
      </w:hyperlink>
    </w:p>
    <w:p w:rsidR="003D2333" w:rsidRDefault="003D2333">
      <w:pPr>
        <w:pStyle w:val="TOC3"/>
        <w:tabs>
          <w:tab w:val="left" w:pos="1320"/>
          <w:tab w:val="right" w:leader="dot" w:pos="9062"/>
        </w:tabs>
        <w:rPr>
          <w:noProof/>
          <w:sz w:val="22"/>
        </w:rPr>
      </w:pPr>
      <w:hyperlink w:anchor="_Toc327350168" w:history="1">
        <w:r w:rsidRPr="00410F1F">
          <w:rPr>
            <w:rStyle w:val="Hyperlink"/>
            <w:noProof/>
          </w:rPr>
          <w:t>I.6.6.3.2</w:t>
        </w:r>
        <w:r>
          <w:rPr>
            <w:noProof/>
            <w:sz w:val="22"/>
          </w:rPr>
          <w:tab/>
        </w:r>
        <w:r w:rsidRPr="00410F1F">
          <w:rPr>
            <w:rStyle w:val="Hyperlink"/>
            <w:noProof/>
          </w:rPr>
          <w:t>Kinect</w:t>
        </w:r>
        <w:r>
          <w:rPr>
            <w:noProof/>
            <w:webHidden/>
          </w:rPr>
          <w:tab/>
        </w:r>
        <w:r>
          <w:rPr>
            <w:noProof/>
            <w:webHidden/>
          </w:rPr>
          <w:fldChar w:fldCharType="begin"/>
        </w:r>
        <w:r>
          <w:rPr>
            <w:noProof/>
            <w:webHidden/>
          </w:rPr>
          <w:instrText xml:space="preserve"> PAGEREF _Toc327350168 \h </w:instrText>
        </w:r>
        <w:r>
          <w:rPr>
            <w:noProof/>
            <w:webHidden/>
          </w:rPr>
        </w:r>
        <w:r>
          <w:rPr>
            <w:noProof/>
            <w:webHidden/>
          </w:rPr>
          <w:fldChar w:fldCharType="separate"/>
        </w:r>
        <w:r>
          <w:rPr>
            <w:noProof/>
            <w:webHidden/>
          </w:rPr>
          <w:t>93</w:t>
        </w:r>
        <w:r>
          <w:rPr>
            <w:noProof/>
            <w:webHidden/>
          </w:rPr>
          <w:fldChar w:fldCharType="end"/>
        </w:r>
      </w:hyperlink>
    </w:p>
    <w:p w:rsidR="003D2333" w:rsidRDefault="003D2333">
      <w:pPr>
        <w:pStyle w:val="TOC3"/>
        <w:tabs>
          <w:tab w:val="left" w:pos="1320"/>
          <w:tab w:val="right" w:leader="dot" w:pos="9062"/>
        </w:tabs>
        <w:rPr>
          <w:noProof/>
          <w:sz w:val="22"/>
        </w:rPr>
      </w:pPr>
      <w:hyperlink w:anchor="_Toc327350169" w:history="1">
        <w:r w:rsidRPr="00410F1F">
          <w:rPr>
            <w:rStyle w:val="Hyperlink"/>
            <w:noProof/>
          </w:rPr>
          <w:t>I.6.6.3.3</w:t>
        </w:r>
        <w:r>
          <w:rPr>
            <w:noProof/>
            <w:sz w:val="22"/>
          </w:rPr>
          <w:tab/>
        </w:r>
        <w:r w:rsidRPr="00410F1F">
          <w:rPr>
            <w:rStyle w:val="Hyperlink"/>
            <w:noProof/>
          </w:rPr>
          <w:t>Plug-ins</w:t>
        </w:r>
        <w:r>
          <w:rPr>
            <w:noProof/>
            <w:webHidden/>
          </w:rPr>
          <w:tab/>
        </w:r>
        <w:r>
          <w:rPr>
            <w:noProof/>
            <w:webHidden/>
          </w:rPr>
          <w:fldChar w:fldCharType="begin"/>
        </w:r>
        <w:r>
          <w:rPr>
            <w:noProof/>
            <w:webHidden/>
          </w:rPr>
          <w:instrText xml:space="preserve"> PAGEREF _Toc327350169 \h </w:instrText>
        </w:r>
        <w:r>
          <w:rPr>
            <w:noProof/>
            <w:webHidden/>
          </w:rPr>
        </w:r>
        <w:r>
          <w:rPr>
            <w:noProof/>
            <w:webHidden/>
          </w:rPr>
          <w:fldChar w:fldCharType="separate"/>
        </w:r>
        <w:r>
          <w:rPr>
            <w:noProof/>
            <w:webHidden/>
          </w:rPr>
          <w:t>93</w:t>
        </w:r>
        <w:r>
          <w:rPr>
            <w:noProof/>
            <w:webHidden/>
          </w:rPr>
          <w:fldChar w:fldCharType="end"/>
        </w:r>
      </w:hyperlink>
    </w:p>
    <w:p w:rsidR="003D2333" w:rsidRDefault="003D2333">
      <w:pPr>
        <w:pStyle w:val="TOC3"/>
        <w:tabs>
          <w:tab w:val="left" w:pos="1320"/>
          <w:tab w:val="right" w:leader="dot" w:pos="9062"/>
        </w:tabs>
        <w:rPr>
          <w:noProof/>
          <w:sz w:val="22"/>
        </w:rPr>
      </w:pPr>
      <w:hyperlink w:anchor="_Toc327350170" w:history="1">
        <w:r w:rsidRPr="00410F1F">
          <w:rPr>
            <w:rStyle w:val="Hyperlink"/>
            <w:noProof/>
          </w:rPr>
          <w:t>I.6.6.3.4</w:t>
        </w:r>
        <w:r>
          <w:rPr>
            <w:noProof/>
            <w:sz w:val="22"/>
          </w:rPr>
          <w:tab/>
        </w:r>
        <w:r w:rsidRPr="00410F1F">
          <w:rPr>
            <w:rStyle w:val="Hyperlink"/>
            <w:noProof/>
          </w:rPr>
          <w:t>Echte Parallele Verarbeitung</w:t>
        </w:r>
        <w:r>
          <w:rPr>
            <w:noProof/>
            <w:webHidden/>
          </w:rPr>
          <w:tab/>
        </w:r>
        <w:r>
          <w:rPr>
            <w:noProof/>
            <w:webHidden/>
          </w:rPr>
          <w:fldChar w:fldCharType="begin"/>
        </w:r>
        <w:r>
          <w:rPr>
            <w:noProof/>
            <w:webHidden/>
          </w:rPr>
          <w:instrText xml:space="preserve"> PAGEREF _Toc327350170 \h </w:instrText>
        </w:r>
        <w:r>
          <w:rPr>
            <w:noProof/>
            <w:webHidden/>
          </w:rPr>
        </w:r>
        <w:r>
          <w:rPr>
            <w:noProof/>
            <w:webHidden/>
          </w:rPr>
          <w:fldChar w:fldCharType="separate"/>
        </w:r>
        <w:r>
          <w:rPr>
            <w:noProof/>
            <w:webHidden/>
          </w:rPr>
          <w:t>93</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171" w:history="1">
        <w:r w:rsidRPr="00410F1F">
          <w:rPr>
            <w:rStyle w:val="Hyperlink"/>
            <w:noProof/>
          </w:rPr>
          <w:t>I.6.7</w:t>
        </w:r>
        <w:r>
          <w:rPr>
            <w:b w:val="0"/>
            <w:noProof/>
            <w:sz w:val="22"/>
            <w:szCs w:val="22"/>
            <w:lang w:eastAsia="de-CH"/>
          </w:rPr>
          <w:tab/>
        </w:r>
        <w:r w:rsidRPr="00410F1F">
          <w:rPr>
            <w:rStyle w:val="Hyperlink"/>
            <w:noProof/>
          </w:rPr>
          <w:t>Plug-in Framework</w:t>
        </w:r>
        <w:r>
          <w:rPr>
            <w:noProof/>
            <w:webHidden/>
          </w:rPr>
          <w:tab/>
        </w:r>
        <w:r>
          <w:rPr>
            <w:noProof/>
            <w:webHidden/>
          </w:rPr>
          <w:fldChar w:fldCharType="begin"/>
        </w:r>
        <w:r>
          <w:rPr>
            <w:noProof/>
            <w:webHidden/>
          </w:rPr>
          <w:instrText xml:space="preserve"> PAGEREF _Toc327350171 \h </w:instrText>
        </w:r>
        <w:r>
          <w:rPr>
            <w:noProof/>
            <w:webHidden/>
          </w:rPr>
        </w:r>
        <w:r>
          <w:rPr>
            <w:noProof/>
            <w:webHidden/>
          </w:rPr>
          <w:fldChar w:fldCharType="separate"/>
        </w:r>
        <w:r>
          <w:rPr>
            <w:noProof/>
            <w:webHidden/>
          </w:rPr>
          <w:t>94</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172" w:history="1">
        <w:r w:rsidRPr="00410F1F">
          <w:rPr>
            <w:rStyle w:val="Hyperlink"/>
            <w:noProof/>
          </w:rPr>
          <w:t>I.6.7.1</w:t>
        </w:r>
        <w:r>
          <w:rPr>
            <w:noProof/>
            <w:sz w:val="22"/>
            <w:szCs w:val="22"/>
            <w:lang w:eastAsia="de-CH"/>
          </w:rPr>
          <w:tab/>
        </w:r>
        <w:r w:rsidRPr="00410F1F">
          <w:rPr>
            <w:rStyle w:val="Hyperlink"/>
            <w:noProof/>
          </w:rPr>
          <w:t>Grundlagen</w:t>
        </w:r>
        <w:r>
          <w:rPr>
            <w:noProof/>
            <w:webHidden/>
          </w:rPr>
          <w:tab/>
        </w:r>
        <w:r>
          <w:rPr>
            <w:noProof/>
            <w:webHidden/>
          </w:rPr>
          <w:fldChar w:fldCharType="begin"/>
        </w:r>
        <w:r>
          <w:rPr>
            <w:noProof/>
            <w:webHidden/>
          </w:rPr>
          <w:instrText xml:space="preserve"> PAGEREF _Toc327350172 \h </w:instrText>
        </w:r>
        <w:r>
          <w:rPr>
            <w:noProof/>
            <w:webHidden/>
          </w:rPr>
        </w:r>
        <w:r>
          <w:rPr>
            <w:noProof/>
            <w:webHidden/>
          </w:rPr>
          <w:fldChar w:fldCharType="separate"/>
        </w:r>
        <w:r>
          <w:rPr>
            <w:noProof/>
            <w:webHidden/>
          </w:rPr>
          <w:t>94</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173" w:history="1">
        <w:r w:rsidRPr="00410F1F">
          <w:rPr>
            <w:rStyle w:val="Hyperlink"/>
            <w:noProof/>
          </w:rPr>
          <w:t>I.6.7.2</w:t>
        </w:r>
        <w:r>
          <w:rPr>
            <w:noProof/>
            <w:sz w:val="22"/>
            <w:szCs w:val="22"/>
            <w:lang w:eastAsia="de-CH"/>
          </w:rPr>
          <w:tab/>
        </w:r>
        <w:r w:rsidRPr="00410F1F">
          <w:rPr>
            <w:rStyle w:val="Hyperlink"/>
            <w:noProof/>
          </w:rPr>
          <w:t>Probleme</w:t>
        </w:r>
        <w:r>
          <w:rPr>
            <w:noProof/>
            <w:webHidden/>
          </w:rPr>
          <w:tab/>
        </w:r>
        <w:r>
          <w:rPr>
            <w:noProof/>
            <w:webHidden/>
          </w:rPr>
          <w:fldChar w:fldCharType="begin"/>
        </w:r>
        <w:r>
          <w:rPr>
            <w:noProof/>
            <w:webHidden/>
          </w:rPr>
          <w:instrText xml:space="preserve"> PAGEREF _Toc327350173 \h </w:instrText>
        </w:r>
        <w:r>
          <w:rPr>
            <w:noProof/>
            <w:webHidden/>
          </w:rPr>
        </w:r>
        <w:r>
          <w:rPr>
            <w:noProof/>
            <w:webHidden/>
          </w:rPr>
          <w:fldChar w:fldCharType="separate"/>
        </w:r>
        <w:r>
          <w:rPr>
            <w:noProof/>
            <w:webHidden/>
          </w:rPr>
          <w:t>97</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174" w:history="1">
        <w:r w:rsidRPr="00410F1F">
          <w:rPr>
            <w:rStyle w:val="Hyperlink"/>
            <w:noProof/>
          </w:rPr>
          <w:t>I.6.7.3</w:t>
        </w:r>
        <w:r>
          <w:rPr>
            <w:noProof/>
            <w:sz w:val="22"/>
            <w:szCs w:val="22"/>
            <w:lang w:eastAsia="de-CH"/>
          </w:rPr>
          <w:tab/>
        </w:r>
        <w:r w:rsidRPr="00410F1F">
          <w:rPr>
            <w:rStyle w:val="Hyperlink"/>
            <w:noProof/>
          </w:rPr>
          <w:t>Lösung</w:t>
        </w:r>
        <w:r>
          <w:rPr>
            <w:noProof/>
            <w:webHidden/>
          </w:rPr>
          <w:tab/>
        </w:r>
        <w:r>
          <w:rPr>
            <w:noProof/>
            <w:webHidden/>
          </w:rPr>
          <w:fldChar w:fldCharType="begin"/>
        </w:r>
        <w:r>
          <w:rPr>
            <w:noProof/>
            <w:webHidden/>
          </w:rPr>
          <w:instrText xml:space="preserve"> PAGEREF _Toc327350174 \h </w:instrText>
        </w:r>
        <w:r>
          <w:rPr>
            <w:noProof/>
            <w:webHidden/>
          </w:rPr>
        </w:r>
        <w:r>
          <w:rPr>
            <w:noProof/>
            <w:webHidden/>
          </w:rPr>
          <w:fldChar w:fldCharType="separate"/>
        </w:r>
        <w:r>
          <w:rPr>
            <w:noProof/>
            <w:webHidden/>
          </w:rPr>
          <w:t>98</w:t>
        </w:r>
        <w:r>
          <w:rPr>
            <w:noProof/>
            <w:webHidden/>
          </w:rPr>
          <w:fldChar w:fldCharType="end"/>
        </w:r>
      </w:hyperlink>
    </w:p>
    <w:p w:rsidR="003D2333" w:rsidRDefault="003D2333">
      <w:pPr>
        <w:pStyle w:val="TOC3"/>
        <w:tabs>
          <w:tab w:val="left" w:pos="1320"/>
          <w:tab w:val="right" w:leader="dot" w:pos="9062"/>
        </w:tabs>
        <w:rPr>
          <w:noProof/>
          <w:sz w:val="22"/>
        </w:rPr>
      </w:pPr>
      <w:hyperlink w:anchor="_Toc327350175" w:history="1">
        <w:r w:rsidRPr="00410F1F">
          <w:rPr>
            <w:rStyle w:val="Hyperlink"/>
            <w:noProof/>
          </w:rPr>
          <w:t>I.6.7.3.1</w:t>
        </w:r>
        <w:r>
          <w:rPr>
            <w:noProof/>
            <w:sz w:val="22"/>
          </w:rPr>
          <w:tab/>
        </w:r>
        <w:r w:rsidRPr="00410F1F">
          <w:rPr>
            <w:rStyle w:val="Hyperlink"/>
            <w:noProof/>
          </w:rPr>
          <w:t>Dynamische Sicht</w:t>
        </w:r>
        <w:r>
          <w:rPr>
            <w:noProof/>
            <w:webHidden/>
          </w:rPr>
          <w:tab/>
        </w:r>
        <w:r>
          <w:rPr>
            <w:noProof/>
            <w:webHidden/>
          </w:rPr>
          <w:fldChar w:fldCharType="begin"/>
        </w:r>
        <w:r>
          <w:rPr>
            <w:noProof/>
            <w:webHidden/>
          </w:rPr>
          <w:instrText xml:space="preserve"> PAGEREF _Toc327350175 \h </w:instrText>
        </w:r>
        <w:r>
          <w:rPr>
            <w:noProof/>
            <w:webHidden/>
          </w:rPr>
        </w:r>
        <w:r>
          <w:rPr>
            <w:noProof/>
            <w:webHidden/>
          </w:rPr>
          <w:fldChar w:fldCharType="separate"/>
        </w:r>
        <w:r>
          <w:rPr>
            <w:noProof/>
            <w:webHidden/>
          </w:rPr>
          <w:t>99</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176" w:history="1">
        <w:r w:rsidRPr="00410F1F">
          <w:rPr>
            <w:rStyle w:val="Hyperlink"/>
            <w:noProof/>
          </w:rPr>
          <w:t>I.6.8</w:t>
        </w:r>
        <w:r>
          <w:rPr>
            <w:b w:val="0"/>
            <w:noProof/>
            <w:sz w:val="22"/>
            <w:szCs w:val="22"/>
            <w:lang w:eastAsia="de-CH"/>
          </w:rPr>
          <w:tab/>
        </w:r>
        <w:r w:rsidRPr="00410F1F">
          <w:rPr>
            <w:rStyle w:val="Hyperlink"/>
            <w:noProof/>
          </w:rPr>
          <w:t>U</w:t>
        </w:r>
        <w:r w:rsidRPr="00410F1F">
          <w:rPr>
            <w:rStyle w:val="Hyperlink"/>
            <w:noProof/>
            <w:spacing w:val="10"/>
          </w:rPr>
          <w:t>m</w:t>
        </w:r>
        <w:r w:rsidRPr="00410F1F">
          <w:rPr>
            <w:rStyle w:val="Hyperlink"/>
            <w:noProof/>
          </w:rPr>
          <w:t>setzung des Demomodus</w:t>
        </w:r>
        <w:r>
          <w:rPr>
            <w:noProof/>
            <w:webHidden/>
          </w:rPr>
          <w:tab/>
        </w:r>
        <w:r>
          <w:rPr>
            <w:noProof/>
            <w:webHidden/>
          </w:rPr>
          <w:fldChar w:fldCharType="begin"/>
        </w:r>
        <w:r>
          <w:rPr>
            <w:noProof/>
            <w:webHidden/>
          </w:rPr>
          <w:instrText xml:space="preserve"> PAGEREF _Toc327350176 \h </w:instrText>
        </w:r>
        <w:r>
          <w:rPr>
            <w:noProof/>
            <w:webHidden/>
          </w:rPr>
        </w:r>
        <w:r>
          <w:rPr>
            <w:noProof/>
            <w:webHidden/>
          </w:rPr>
          <w:fldChar w:fldCharType="separate"/>
        </w:r>
        <w:r>
          <w:rPr>
            <w:noProof/>
            <w:webHidden/>
          </w:rPr>
          <w:t>101</w:t>
        </w:r>
        <w:r>
          <w:rPr>
            <w:noProof/>
            <w:webHidden/>
          </w:rPr>
          <w:fldChar w:fldCharType="end"/>
        </w:r>
      </w:hyperlink>
    </w:p>
    <w:p w:rsidR="003D2333" w:rsidRDefault="003D2333">
      <w:pPr>
        <w:pStyle w:val="TOC3"/>
        <w:tabs>
          <w:tab w:val="left" w:pos="1320"/>
          <w:tab w:val="right" w:leader="dot" w:pos="9062"/>
        </w:tabs>
        <w:rPr>
          <w:noProof/>
          <w:sz w:val="22"/>
        </w:rPr>
      </w:pPr>
      <w:hyperlink w:anchor="_Toc327350177" w:history="1">
        <w:r w:rsidRPr="00410F1F">
          <w:rPr>
            <w:rStyle w:val="Hyperlink"/>
            <w:noProof/>
          </w:rPr>
          <w:t>I.6.8.1.1</w:t>
        </w:r>
        <w:r>
          <w:rPr>
            <w:noProof/>
            <w:sz w:val="22"/>
          </w:rPr>
          <w:tab/>
        </w:r>
        <w:r w:rsidRPr="00410F1F">
          <w:rPr>
            <w:rStyle w:val="Hyperlink"/>
            <w:noProof/>
          </w:rPr>
          <w:t>Besprechung des Demomodus „Kraftfeld“</w:t>
        </w:r>
        <w:r>
          <w:rPr>
            <w:noProof/>
            <w:webHidden/>
          </w:rPr>
          <w:tab/>
        </w:r>
        <w:r>
          <w:rPr>
            <w:noProof/>
            <w:webHidden/>
          </w:rPr>
          <w:fldChar w:fldCharType="begin"/>
        </w:r>
        <w:r>
          <w:rPr>
            <w:noProof/>
            <w:webHidden/>
          </w:rPr>
          <w:instrText xml:space="preserve"> PAGEREF _Toc327350177 \h </w:instrText>
        </w:r>
        <w:r>
          <w:rPr>
            <w:noProof/>
            <w:webHidden/>
          </w:rPr>
        </w:r>
        <w:r>
          <w:rPr>
            <w:noProof/>
            <w:webHidden/>
          </w:rPr>
          <w:fldChar w:fldCharType="separate"/>
        </w:r>
        <w:r>
          <w:rPr>
            <w:noProof/>
            <w:webHidden/>
          </w:rPr>
          <w:t>101</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178" w:history="1">
        <w:r w:rsidRPr="00410F1F">
          <w:rPr>
            <w:rStyle w:val="Hyperlink"/>
            <w:noProof/>
          </w:rPr>
          <w:t>I.6.8.1.1.1</w:t>
        </w:r>
        <w:r>
          <w:rPr>
            <w:noProof/>
            <w:sz w:val="22"/>
            <w:szCs w:val="22"/>
            <w:lang w:eastAsia="de-CH"/>
          </w:rPr>
          <w:tab/>
        </w:r>
        <w:r w:rsidRPr="00410F1F">
          <w:rPr>
            <w:rStyle w:val="Hyperlink"/>
            <w:noProof/>
          </w:rPr>
          <w:t>Fazit</w:t>
        </w:r>
        <w:r>
          <w:rPr>
            <w:noProof/>
            <w:webHidden/>
          </w:rPr>
          <w:tab/>
        </w:r>
        <w:r>
          <w:rPr>
            <w:noProof/>
            <w:webHidden/>
          </w:rPr>
          <w:fldChar w:fldCharType="begin"/>
        </w:r>
        <w:r>
          <w:rPr>
            <w:noProof/>
            <w:webHidden/>
          </w:rPr>
          <w:instrText xml:space="preserve"> PAGEREF _Toc327350178 \h </w:instrText>
        </w:r>
        <w:r>
          <w:rPr>
            <w:noProof/>
            <w:webHidden/>
          </w:rPr>
        </w:r>
        <w:r>
          <w:rPr>
            <w:noProof/>
            <w:webHidden/>
          </w:rPr>
          <w:fldChar w:fldCharType="separate"/>
        </w:r>
        <w:r>
          <w:rPr>
            <w:noProof/>
            <w:webHidden/>
          </w:rPr>
          <w:t>103</w:t>
        </w:r>
        <w:r>
          <w:rPr>
            <w:noProof/>
            <w:webHidden/>
          </w:rPr>
          <w:fldChar w:fldCharType="end"/>
        </w:r>
      </w:hyperlink>
    </w:p>
    <w:p w:rsidR="003D2333" w:rsidRDefault="003D2333">
      <w:pPr>
        <w:pStyle w:val="TOC3"/>
        <w:tabs>
          <w:tab w:val="left" w:pos="1320"/>
          <w:tab w:val="right" w:leader="dot" w:pos="9062"/>
        </w:tabs>
        <w:rPr>
          <w:noProof/>
          <w:sz w:val="22"/>
        </w:rPr>
      </w:pPr>
      <w:hyperlink w:anchor="_Toc327350179" w:history="1">
        <w:r w:rsidRPr="00410F1F">
          <w:rPr>
            <w:rStyle w:val="Hyperlink"/>
            <w:noProof/>
          </w:rPr>
          <w:t>I.6.8.1.2</w:t>
        </w:r>
        <w:r>
          <w:rPr>
            <w:noProof/>
            <w:sz w:val="22"/>
          </w:rPr>
          <w:tab/>
        </w:r>
        <w:r w:rsidRPr="00410F1F">
          <w:rPr>
            <w:rStyle w:val="Hyperlink"/>
            <w:noProof/>
          </w:rPr>
          <w:t>Umsetzung des Demomodus „Teaser“</w:t>
        </w:r>
        <w:r>
          <w:rPr>
            <w:noProof/>
            <w:webHidden/>
          </w:rPr>
          <w:tab/>
        </w:r>
        <w:r>
          <w:rPr>
            <w:noProof/>
            <w:webHidden/>
          </w:rPr>
          <w:fldChar w:fldCharType="begin"/>
        </w:r>
        <w:r>
          <w:rPr>
            <w:noProof/>
            <w:webHidden/>
          </w:rPr>
          <w:instrText xml:space="preserve"> PAGEREF _Toc327350179 \h </w:instrText>
        </w:r>
        <w:r>
          <w:rPr>
            <w:noProof/>
            <w:webHidden/>
          </w:rPr>
        </w:r>
        <w:r>
          <w:rPr>
            <w:noProof/>
            <w:webHidden/>
          </w:rPr>
          <w:fldChar w:fldCharType="separate"/>
        </w:r>
        <w:r>
          <w:rPr>
            <w:noProof/>
            <w:webHidden/>
          </w:rPr>
          <w:t>103</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180" w:history="1">
        <w:r w:rsidRPr="00410F1F">
          <w:rPr>
            <w:rStyle w:val="Hyperlink"/>
            <w:noProof/>
          </w:rPr>
          <w:t>I.6.9</w:t>
        </w:r>
        <w:r>
          <w:rPr>
            <w:b w:val="0"/>
            <w:noProof/>
            <w:sz w:val="22"/>
            <w:szCs w:val="22"/>
            <w:lang w:eastAsia="de-CH"/>
          </w:rPr>
          <w:tab/>
        </w:r>
        <w:r w:rsidRPr="00410F1F">
          <w:rPr>
            <w:rStyle w:val="Hyperlink"/>
            <w:noProof/>
          </w:rPr>
          <w:t>Interaktion durch Handtracking</w:t>
        </w:r>
        <w:r>
          <w:rPr>
            <w:noProof/>
            <w:webHidden/>
          </w:rPr>
          <w:tab/>
        </w:r>
        <w:r>
          <w:rPr>
            <w:noProof/>
            <w:webHidden/>
          </w:rPr>
          <w:fldChar w:fldCharType="begin"/>
        </w:r>
        <w:r>
          <w:rPr>
            <w:noProof/>
            <w:webHidden/>
          </w:rPr>
          <w:instrText xml:space="preserve"> PAGEREF _Toc327350180 \h </w:instrText>
        </w:r>
        <w:r>
          <w:rPr>
            <w:noProof/>
            <w:webHidden/>
          </w:rPr>
        </w:r>
        <w:r>
          <w:rPr>
            <w:noProof/>
            <w:webHidden/>
          </w:rPr>
          <w:fldChar w:fldCharType="separate"/>
        </w:r>
        <w:r>
          <w:rPr>
            <w:noProof/>
            <w:webHidden/>
          </w:rPr>
          <w:t>104</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181" w:history="1">
        <w:r w:rsidRPr="00410F1F">
          <w:rPr>
            <w:rStyle w:val="Hyperlink"/>
            <w:noProof/>
          </w:rPr>
          <w:t>I.6.9.1</w:t>
        </w:r>
        <w:r>
          <w:rPr>
            <w:noProof/>
            <w:sz w:val="22"/>
            <w:szCs w:val="22"/>
            <w:lang w:eastAsia="de-CH"/>
          </w:rPr>
          <w:tab/>
        </w:r>
        <w:r w:rsidRPr="00410F1F">
          <w:rPr>
            <w:rStyle w:val="Hyperlink"/>
            <w:noProof/>
          </w:rPr>
          <w:t>Kinect Daten</w:t>
        </w:r>
        <w:r>
          <w:rPr>
            <w:noProof/>
            <w:webHidden/>
          </w:rPr>
          <w:tab/>
        </w:r>
        <w:r>
          <w:rPr>
            <w:noProof/>
            <w:webHidden/>
          </w:rPr>
          <w:fldChar w:fldCharType="begin"/>
        </w:r>
        <w:r>
          <w:rPr>
            <w:noProof/>
            <w:webHidden/>
          </w:rPr>
          <w:instrText xml:space="preserve"> PAGEREF _Toc327350181 \h </w:instrText>
        </w:r>
        <w:r>
          <w:rPr>
            <w:noProof/>
            <w:webHidden/>
          </w:rPr>
        </w:r>
        <w:r>
          <w:rPr>
            <w:noProof/>
            <w:webHidden/>
          </w:rPr>
          <w:fldChar w:fldCharType="separate"/>
        </w:r>
        <w:r>
          <w:rPr>
            <w:noProof/>
            <w:webHidden/>
          </w:rPr>
          <w:t>104</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182" w:history="1">
        <w:r w:rsidRPr="00410F1F">
          <w:rPr>
            <w:rStyle w:val="Hyperlink"/>
            <w:noProof/>
          </w:rPr>
          <w:t>I.6.9.2</w:t>
        </w:r>
        <w:r>
          <w:rPr>
            <w:noProof/>
            <w:sz w:val="22"/>
            <w:szCs w:val="22"/>
            <w:lang w:eastAsia="de-CH"/>
          </w:rPr>
          <w:tab/>
        </w:r>
        <w:r w:rsidRPr="00410F1F">
          <w:rPr>
            <w:rStyle w:val="Hyperlink"/>
            <w:noProof/>
          </w:rPr>
          <w:t>Handtracking</w:t>
        </w:r>
        <w:r>
          <w:rPr>
            <w:noProof/>
            <w:webHidden/>
          </w:rPr>
          <w:tab/>
        </w:r>
        <w:r>
          <w:rPr>
            <w:noProof/>
            <w:webHidden/>
          </w:rPr>
          <w:fldChar w:fldCharType="begin"/>
        </w:r>
        <w:r>
          <w:rPr>
            <w:noProof/>
            <w:webHidden/>
          </w:rPr>
          <w:instrText xml:space="preserve"> PAGEREF _Toc327350182 \h </w:instrText>
        </w:r>
        <w:r>
          <w:rPr>
            <w:noProof/>
            <w:webHidden/>
          </w:rPr>
        </w:r>
        <w:r>
          <w:rPr>
            <w:noProof/>
            <w:webHidden/>
          </w:rPr>
          <w:fldChar w:fldCharType="separate"/>
        </w:r>
        <w:r>
          <w:rPr>
            <w:noProof/>
            <w:webHidden/>
          </w:rPr>
          <w:t>105</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183" w:history="1">
        <w:r w:rsidRPr="00410F1F">
          <w:rPr>
            <w:rStyle w:val="Hyperlink"/>
            <w:noProof/>
          </w:rPr>
          <w:t>I.6.9.3</w:t>
        </w:r>
        <w:r>
          <w:rPr>
            <w:noProof/>
            <w:sz w:val="22"/>
            <w:szCs w:val="22"/>
            <w:lang w:eastAsia="de-CH"/>
          </w:rPr>
          <w:tab/>
        </w:r>
        <w:r w:rsidRPr="00410F1F">
          <w:rPr>
            <w:rStyle w:val="Hyperlink"/>
            <w:noProof/>
          </w:rPr>
          <w:t>Anklickbare Elemente</w:t>
        </w:r>
        <w:r>
          <w:rPr>
            <w:noProof/>
            <w:webHidden/>
          </w:rPr>
          <w:tab/>
        </w:r>
        <w:r>
          <w:rPr>
            <w:noProof/>
            <w:webHidden/>
          </w:rPr>
          <w:fldChar w:fldCharType="begin"/>
        </w:r>
        <w:r>
          <w:rPr>
            <w:noProof/>
            <w:webHidden/>
          </w:rPr>
          <w:instrText xml:space="preserve"> PAGEREF _Toc327350183 \h </w:instrText>
        </w:r>
        <w:r>
          <w:rPr>
            <w:noProof/>
            <w:webHidden/>
          </w:rPr>
        </w:r>
        <w:r>
          <w:rPr>
            <w:noProof/>
            <w:webHidden/>
          </w:rPr>
          <w:fldChar w:fldCharType="separate"/>
        </w:r>
        <w:r>
          <w:rPr>
            <w:noProof/>
            <w:webHidden/>
          </w:rPr>
          <w:t>105</w:t>
        </w:r>
        <w:r>
          <w:rPr>
            <w:noProof/>
            <w:webHidden/>
          </w:rPr>
          <w:fldChar w:fldCharType="end"/>
        </w:r>
      </w:hyperlink>
    </w:p>
    <w:p w:rsidR="003D2333" w:rsidRDefault="003D2333">
      <w:pPr>
        <w:pStyle w:val="TOC1"/>
        <w:tabs>
          <w:tab w:val="left" w:pos="800"/>
          <w:tab w:val="right" w:leader="dot" w:pos="9062"/>
        </w:tabs>
        <w:rPr>
          <w:b w:val="0"/>
          <w:noProof/>
          <w:sz w:val="22"/>
          <w:szCs w:val="22"/>
          <w:lang w:eastAsia="de-CH"/>
        </w:rPr>
      </w:pPr>
      <w:hyperlink w:anchor="_Toc327350184" w:history="1">
        <w:r w:rsidRPr="00410F1F">
          <w:rPr>
            <w:rStyle w:val="Hyperlink"/>
            <w:noProof/>
          </w:rPr>
          <w:t>I.6.10</w:t>
        </w:r>
        <w:r>
          <w:rPr>
            <w:b w:val="0"/>
            <w:noProof/>
            <w:sz w:val="22"/>
            <w:szCs w:val="22"/>
            <w:lang w:eastAsia="de-CH"/>
          </w:rPr>
          <w:tab/>
        </w:r>
        <w:r w:rsidRPr="00410F1F">
          <w:rPr>
            <w:rStyle w:val="Hyperlink"/>
            <w:noProof/>
          </w:rPr>
          <w:t>Applikationen</w:t>
        </w:r>
        <w:r>
          <w:rPr>
            <w:noProof/>
            <w:webHidden/>
          </w:rPr>
          <w:tab/>
        </w:r>
        <w:r>
          <w:rPr>
            <w:noProof/>
            <w:webHidden/>
          </w:rPr>
          <w:fldChar w:fldCharType="begin"/>
        </w:r>
        <w:r>
          <w:rPr>
            <w:noProof/>
            <w:webHidden/>
          </w:rPr>
          <w:instrText xml:space="preserve"> PAGEREF _Toc327350184 \h </w:instrText>
        </w:r>
        <w:r>
          <w:rPr>
            <w:noProof/>
            <w:webHidden/>
          </w:rPr>
        </w:r>
        <w:r>
          <w:rPr>
            <w:noProof/>
            <w:webHidden/>
          </w:rPr>
          <w:fldChar w:fldCharType="separate"/>
        </w:r>
        <w:r>
          <w:rPr>
            <w:noProof/>
            <w:webHidden/>
          </w:rPr>
          <w:t>106</w:t>
        </w:r>
        <w:r>
          <w:rPr>
            <w:noProof/>
            <w:webHidden/>
          </w:rPr>
          <w:fldChar w:fldCharType="end"/>
        </w:r>
      </w:hyperlink>
    </w:p>
    <w:p w:rsidR="003D2333" w:rsidRDefault="003D2333">
      <w:pPr>
        <w:pStyle w:val="TOC2"/>
        <w:tabs>
          <w:tab w:val="left" w:pos="1320"/>
          <w:tab w:val="right" w:leader="dot" w:pos="9062"/>
        </w:tabs>
        <w:rPr>
          <w:noProof/>
          <w:sz w:val="22"/>
          <w:szCs w:val="22"/>
          <w:lang w:eastAsia="de-CH"/>
        </w:rPr>
      </w:pPr>
      <w:hyperlink w:anchor="_Toc327350185" w:history="1">
        <w:r w:rsidRPr="00410F1F">
          <w:rPr>
            <w:rStyle w:val="Hyperlink"/>
            <w:noProof/>
          </w:rPr>
          <w:t>I.6.10.1</w:t>
        </w:r>
        <w:r>
          <w:rPr>
            <w:noProof/>
            <w:sz w:val="22"/>
            <w:szCs w:val="22"/>
            <w:lang w:eastAsia="de-CH"/>
          </w:rPr>
          <w:tab/>
        </w:r>
        <w:r w:rsidRPr="00410F1F">
          <w:rPr>
            <w:rStyle w:val="Hyperlink"/>
            <w:noProof/>
          </w:rPr>
          <w:t>Hauptapplikation</w:t>
        </w:r>
        <w:r>
          <w:rPr>
            <w:noProof/>
            <w:webHidden/>
          </w:rPr>
          <w:tab/>
        </w:r>
        <w:r>
          <w:rPr>
            <w:noProof/>
            <w:webHidden/>
          </w:rPr>
          <w:fldChar w:fldCharType="begin"/>
        </w:r>
        <w:r>
          <w:rPr>
            <w:noProof/>
            <w:webHidden/>
          </w:rPr>
          <w:instrText xml:space="preserve"> PAGEREF _Toc327350185 \h </w:instrText>
        </w:r>
        <w:r>
          <w:rPr>
            <w:noProof/>
            <w:webHidden/>
          </w:rPr>
        </w:r>
        <w:r>
          <w:rPr>
            <w:noProof/>
            <w:webHidden/>
          </w:rPr>
          <w:fldChar w:fldCharType="separate"/>
        </w:r>
        <w:r>
          <w:rPr>
            <w:noProof/>
            <w:webHidden/>
          </w:rPr>
          <w:t>106</w:t>
        </w:r>
        <w:r>
          <w:rPr>
            <w:noProof/>
            <w:webHidden/>
          </w:rPr>
          <w:fldChar w:fldCharType="end"/>
        </w:r>
      </w:hyperlink>
    </w:p>
    <w:p w:rsidR="003D2333" w:rsidRDefault="003D2333">
      <w:pPr>
        <w:pStyle w:val="TOC2"/>
        <w:tabs>
          <w:tab w:val="left" w:pos="1320"/>
          <w:tab w:val="right" w:leader="dot" w:pos="9062"/>
        </w:tabs>
        <w:rPr>
          <w:noProof/>
          <w:sz w:val="22"/>
          <w:szCs w:val="22"/>
          <w:lang w:eastAsia="de-CH"/>
        </w:rPr>
      </w:pPr>
      <w:hyperlink w:anchor="_Toc327350186" w:history="1">
        <w:r w:rsidRPr="00410F1F">
          <w:rPr>
            <w:rStyle w:val="Hyperlink"/>
            <w:noProof/>
          </w:rPr>
          <w:t>I.6.10.2</w:t>
        </w:r>
        <w:r>
          <w:rPr>
            <w:noProof/>
            <w:sz w:val="22"/>
            <w:szCs w:val="22"/>
            <w:lang w:eastAsia="de-CH"/>
          </w:rPr>
          <w:tab/>
        </w:r>
        <w:r w:rsidRPr="00410F1F">
          <w:rPr>
            <w:rStyle w:val="Hyperlink"/>
            <w:noProof/>
          </w:rPr>
          <w:t>Plug-in-Applikationen</w:t>
        </w:r>
        <w:r>
          <w:rPr>
            <w:noProof/>
            <w:webHidden/>
          </w:rPr>
          <w:tab/>
        </w:r>
        <w:r>
          <w:rPr>
            <w:noProof/>
            <w:webHidden/>
          </w:rPr>
          <w:fldChar w:fldCharType="begin"/>
        </w:r>
        <w:r>
          <w:rPr>
            <w:noProof/>
            <w:webHidden/>
          </w:rPr>
          <w:instrText xml:space="preserve"> PAGEREF _Toc327350186 \h </w:instrText>
        </w:r>
        <w:r>
          <w:rPr>
            <w:noProof/>
            <w:webHidden/>
          </w:rPr>
        </w:r>
        <w:r>
          <w:rPr>
            <w:noProof/>
            <w:webHidden/>
          </w:rPr>
          <w:fldChar w:fldCharType="separate"/>
        </w:r>
        <w:r>
          <w:rPr>
            <w:noProof/>
            <w:webHidden/>
          </w:rPr>
          <w:t>106</w:t>
        </w:r>
        <w:r>
          <w:rPr>
            <w:noProof/>
            <w:webHidden/>
          </w:rPr>
          <w:fldChar w:fldCharType="end"/>
        </w:r>
      </w:hyperlink>
    </w:p>
    <w:p w:rsidR="003D2333" w:rsidRDefault="003D2333">
      <w:pPr>
        <w:pStyle w:val="TOC3"/>
        <w:tabs>
          <w:tab w:val="left" w:pos="1540"/>
          <w:tab w:val="right" w:leader="dot" w:pos="9062"/>
        </w:tabs>
        <w:rPr>
          <w:noProof/>
          <w:sz w:val="22"/>
        </w:rPr>
      </w:pPr>
      <w:hyperlink w:anchor="_Toc327350187" w:history="1">
        <w:r w:rsidRPr="00410F1F">
          <w:rPr>
            <w:rStyle w:val="Hyperlink"/>
            <w:noProof/>
          </w:rPr>
          <w:t>I.6.10.2.1</w:t>
        </w:r>
        <w:r>
          <w:rPr>
            <w:noProof/>
            <w:sz w:val="22"/>
          </w:rPr>
          <w:tab/>
        </w:r>
        <w:r w:rsidRPr="00410F1F">
          <w:rPr>
            <w:rStyle w:val="Hyperlink"/>
            <w:noProof/>
          </w:rPr>
          <w:t>Poster-Applikation</w:t>
        </w:r>
        <w:r>
          <w:rPr>
            <w:noProof/>
            <w:webHidden/>
          </w:rPr>
          <w:tab/>
        </w:r>
        <w:r>
          <w:rPr>
            <w:noProof/>
            <w:webHidden/>
          </w:rPr>
          <w:fldChar w:fldCharType="begin"/>
        </w:r>
        <w:r>
          <w:rPr>
            <w:noProof/>
            <w:webHidden/>
          </w:rPr>
          <w:instrText xml:space="preserve"> PAGEREF _Toc327350187 \h </w:instrText>
        </w:r>
        <w:r>
          <w:rPr>
            <w:noProof/>
            <w:webHidden/>
          </w:rPr>
        </w:r>
        <w:r>
          <w:rPr>
            <w:noProof/>
            <w:webHidden/>
          </w:rPr>
          <w:fldChar w:fldCharType="separate"/>
        </w:r>
        <w:r>
          <w:rPr>
            <w:noProof/>
            <w:webHidden/>
          </w:rPr>
          <w:t>106</w:t>
        </w:r>
        <w:r>
          <w:rPr>
            <w:noProof/>
            <w:webHidden/>
          </w:rPr>
          <w:fldChar w:fldCharType="end"/>
        </w:r>
      </w:hyperlink>
    </w:p>
    <w:p w:rsidR="003D2333" w:rsidRDefault="003D2333">
      <w:pPr>
        <w:pStyle w:val="TOC3"/>
        <w:tabs>
          <w:tab w:val="left" w:pos="1540"/>
          <w:tab w:val="right" w:leader="dot" w:pos="9062"/>
        </w:tabs>
        <w:rPr>
          <w:noProof/>
          <w:sz w:val="22"/>
        </w:rPr>
      </w:pPr>
      <w:hyperlink w:anchor="_Toc327350188" w:history="1">
        <w:r w:rsidRPr="00410F1F">
          <w:rPr>
            <w:rStyle w:val="Hyperlink"/>
            <w:noProof/>
          </w:rPr>
          <w:t>I.6.10.2.2</w:t>
        </w:r>
        <w:r>
          <w:rPr>
            <w:noProof/>
            <w:sz w:val="22"/>
          </w:rPr>
          <w:tab/>
        </w:r>
        <w:r w:rsidRPr="00410F1F">
          <w:rPr>
            <w:rStyle w:val="Hyperlink"/>
            <w:noProof/>
          </w:rPr>
          <w:t>Mittagsmenu-Applikation</w:t>
        </w:r>
        <w:r>
          <w:rPr>
            <w:noProof/>
            <w:webHidden/>
          </w:rPr>
          <w:tab/>
        </w:r>
        <w:r>
          <w:rPr>
            <w:noProof/>
            <w:webHidden/>
          </w:rPr>
          <w:fldChar w:fldCharType="begin"/>
        </w:r>
        <w:r>
          <w:rPr>
            <w:noProof/>
            <w:webHidden/>
          </w:rPr>
          <w:instrText xml:space="preserve"> PAGEREF _Toc327350188 \h </w:instrText>
        </w:r>
        <w:r>
          <w:rPr>
            <w:noProof/>
            <w:webHidden/>
          </w:rPr>
        </w:r>
        <w:r>
          <w:rPr>
            <w:noProof/>
            <w:webHidden/>
          </w:rPr>
          <w:fldChar w:fldCharType="separate"/>
        </w:r>
        <w:r>
          <w:rPr>
            <w:noProof/>
            <w:webHidden/>
          </w:rPr>
          <w:t>106</w:t>
        </w:r>
        <w:r>
          <w:rPr>
            <w:noProof/>
            <w:webHidden/>
          </w:rPr>
          <w:fldChar w:fldCharType="end"/>
        </w:r>
      </w:hyperlink>
    </w:p>
    <w:p w:rsidR="003D2333" w:rsidRDefault="003D2333">
      <w:pPr>
        <w:pStyle w:val="TOC2"/>
        <w:tabs>
          <w:tab w:val="left" w:pos="1320"/>
          <w:tab w:val="right" w:leader="dot" w:pos="9062"/>
        </w:tabs>
        <w:rPr>
          <w:noProof/>
          <w:sz w:val="22"/>
          <w:szCs w:val="22"/>
          <w:lang w:eastAsia="de-CH"/>
        </w:rPr>
      </w:pPr>
      <w:hyperlink w:anchor="_Toc327350189" w:history="1">
        <w:r w:rsidRPr="00410F1F">
          <w:rPr>
            <w:rStyle w:val="Hyperlink"/>
            <w:noProof/>
          </w:rPr>
          <w:t>I.6.10.3</w:t>
        </w:r>
        <w:r>
          <w:rPr>
            <w:noProof/>
            <w:sz w:val="22"/>
            <w:szCs w:val="22"/>
            <w:lang w:eastAsia="de-CH"/>
          </w:rPr>
          <w:tab/>
        </w:r>
        <w:r w:rsidRPr="00410F1F">
          <w:rPr>
            <w:rStyle w:val="Hyperlink"/>
            <w:noProof/>
          </w:rPr>
          <w:t>Mini-Applikationen</w:t>
        </w:r>
        <w:r>
          <w:rPr>
            <w:noProof/>
            <w:webHidden/>
          </w:rPr>
          <w:tab/>
        </w:r>
        <w:r>
          <w:rPr>
            <w:noProof/>
            <w:webHidden/>
          </w:rPr>
          <w:fldChar w:fldCharType="begin"/>
        </w:r>
        <w:r>
          <w:rPr>
            <w:noProof/>
            <w:webHidden/>
          </w:rPr>
          <w:instrText xml:space="preserve"> PAGEREF _Toc327350189 \h </w:instrText>
        </w:r>
        <w:r>
          <w:rPr>
            <w:noProof/>
            <w:webHidden/>
          </w:rPr>
        </w:r>
        <w:r>
          <w:rPr>
            <w:noProof/>
            <w:webHidden/>
          </w:rPr>
          <w:fldChar w:fldCharType="separate"/>
        </w:r>
        <w:r>
          <w:rPr>
            <w:noProof/>
            <w:webHidden/>
          </w:rPr>
          <w:t>106</w:t>
        </w:r>
        <w:r>
          <w:rPr>
            <w:noProof/>
            <w:webHidden/>
          </w:rPr>
          <w:fldChar w:fldCharType="end"/>
        </w:r>
      </w:hyperlink>
    </w:p>
    <w:p w:rsidR="003D2333" w:rsidRDefault="003D2333">
      <w:pPr>
        <w:pStyle w:val="TOC3"/>
        <w:tabs>
          <w:tab w:val="left" w:pos="1540"/>
          <w:tab w:val="right" w:leader="dot" w:pos="9062"/>
        </w:tabs>
        <w:rPr>
          <w:noProof/>
          <w:sz w:val="22"/>
        </w:rPr>
      </w:pPr>
      <w:hyperlink w:anchor="_Toc327350190" w:history="1">
        <w:r w:rsidRPr="00410F1F">
          <w:rPr>
            <w:rStyle w:val="Hyperlink"/>
            <w:noProof/>
          </w:rPr>
          <w:t>I.6.10.3.1</w:t>
        </w:r>
        <w:r>
          <w:rPr>
            <w:noProof/>
            <w:sz w:val="22"/>
          </w:rPr>
          <w:tab/>
        </w:r>
        <w:r w:rsidRPr="00410F1F">
          <w:rPr>
            <w:rStyle w:val="Hyperlink"/>
            <w:noProof/>
          </w:rPr>
          <w:t>DemoMode</w:t>
        </w:r>
        <w:r>
          <w:rPr>
            <w:noProof/>
            <w:webHidden/>
          </w:rPr>
          <w:tab/>
        </w:r>
        <w:r>
          <w:rPr>
            <w:noProof/>
            <w:webHidden/>
          </w:rPr>
          <w:fldChar w:fldCharType="begin"/>
        </w:r>
        <w:r>
          <w:rPr>
            <w:noProof/>
            <w:webHidden/>
          </w:rPr>
          <w:instrText xml:space="preserve"> PAGEREF _Toc327350190 \h </w:instrText>
        </w:r>
        <w:r>
          <w:rPr>
            <w:noProof/>
            <w:webHidden/>
          </w:rPr>
        </w:r>
        <w:r>
          <w:rPr>
            <w:noProof/>
            <w:webHidden/>
          </w:rPr>
          <w:fldChar w:fldCharType="separate"/>
        </w:r>
        <w:r>
          <w:rPr>
            <w:noProof/>
            <w:webHidden/>
          </w:rPr>
          <w:t>106</w:t>
        </w:r>
        <w:r>
          <w:rPr>
            <w:noProof/>
            <w:webHidden/>
          </w:rPr>
          <w:fldChar w:fldCharType="end"/>
        </w:r>
      </w:hyperlink>
    </w:p>
    <w:p w:rsidR="003D2333" w:rsidRDefault="003D2333">
      <w:pPr>
        <w:pStyle w:val="TOC3"/>
        <w:tabs>
          <w:tab w:val="left" w:pos="1540"/>
          <w:tab w:val="right" w:leader="dot" w:pos="9062"/>
        </w:tabs>
        <w:rPr>
          <w:noProof/>
          <w:sz w:val="22"/>
        </w:rPr>
      </w:pPr>
      <w:hyperlink w:anchor="_Toc327350191" w:history="1">
        <w:r w:rsidRPr="00410F1F">
          <w:rPr>
            <w:rStyle w:val="Hyperlink"/>
            <w:noProof/>
          </w:rPr>
          <w:t>I.6.10.3.2</w:t>
        </w:r>
        <w:r>
          <w:rPr>
            <w:noProof/>
            <w:sz w:val="22"/>
          </w:rPr>
          <w:tab/>
        </w:r>
        <w:r w:rsidRPr="00410F1F">
          <w:rPr>
            <w:rStyle w:val="Hyperlink"/>
            <w:noProof/>
          </w:rPr>
          <w:t>DesignMenu</w:t>
        </w:r>
        <w:r>
          <w:rPr>
            <w:noProof/>
            <w:webHidden/>
          </w:rPr>
          <w:tab/>
        </w:r>
        <w:r>
          <w:rPr>
            <w:noProof/>
            <w:webHidden/>
          </w:rPr>
          <w:fldChar w:fldCharType="begin"/>
        </w:r>
        <w:r>
          <w:rPr>
            <w:noProof/>
            <w:webHidden/>
          </w:rPr>
          <w:instrText xml:space="preserve"> PAGEREF _Toc327350191 \h </w:instrText>
        </w:r>
        <w:r>
          <w:rPr>
            <w:noProof/>
            <w:webHidden/>
          </w:rPr>
        </w:r>
        <w:r>
          <w:rPr>
            <w:noProof/>
            <w:webHidden/>
          </w:rPr>
          <w:fldChar w:fldCharType="separate"/>
        </w:r>
        <w:r>
          <w:rPr>
            <w:noProof/>
            <w:webHidden/>
          </w:rPr>
          <w:t>106</w:t>
        </w:r>
        <w:r>
          <w:rPr>
            <w:noProof/>
            <w:webHidden/>
          </w:rPr>
          <w:fldChar w:fldCharType="end"/>
        </w:r>
      </w:hyperlink>
    </w:p>
    <w:p w:rsidR="003D2333" w:rsidRDefault="003D2333">
      <w:pPr>
        <w:pStyle w:val="TOC3"/>
        <w:tabs>
          <w:tab w:val="left" w:pos="1540"/>
          <w:tab w:val="right" w:leader="dot" w:pos="9062"/>
        </w:tabs>
        <w:rPr>
          <w:noProof/>
          <w:sz w:val="22"/>
        </w:rPr>
      </w:pPr>
      <w:hyperlink w:anchor="_Toc327350192" w:history="1">
        <w:r w:rsidRPr="00410F1F">
          <w:rPr>
            <w:rStyle w:val="Hyperlink"/>
            <w:noProof/>
          </w:rPr>
          <w:t>I.6.10.3.3</w:t>
        </w:r>
        <w:r>
          <w:rPr>
            <w:noProof/>
            <w:sz w:val="22"/>
          </w:rPr>
          <w:tab/>
        </w:r>
        <w:r w:rsidRPr="00410F1F">
          <w:rPr>
            <w:rStyle w:val="Hyperlink"/>
            <w:noProof/>
          </w:rPr>
          <w:t>DesignPosterNavigationButtons</w:t>
        </w:r>
        <w:r>
          <w:rPr>
            <w:noProof/>
            <w:webHidden/>
          </w:rPr>
          <w:tab/>
        </w:r>
        <w:r>
          <w:rPr>
            <w:noProof/>
            <w:webHidden/>
          </w:rPr>
          <w:fldChar w:fldCharType="begin"/>
        </w:r>
        <w:r>
          <w:rPr>
            <w:noProof/>
            <w:webHidden/>
          </w:rPr>
          <w:instrText xml:space="preserve"> PAGEREF _Toc327350192 \h </w:instrText>
        </w:r>
        <w:r>
          <w:rPr>
            <w:noProof/>
            <w:webHidden/>
          </w:rPr>
        </w:r>
        <w:r>
          <w:rPr>
            <w:noProof/>
            <w:webHidden/>
          </w:rPr>
          <w:fldChar w:fldCharType="separate"/>
        </w:r>
        <w:r>
          <w:rPr>
            <w:noProof/>
            <w:webHidden/>
          </w:rPr>
          <w:t>106</w:t>
        </w:r>
        <w:r>
          <w:rPr>
            <w:noProof/>
            <w:webHidden/>
          </w:rPr>
          <w:fldChar w:fldCharType="end"/>
        </w:r>
      </w:hyperlink>
    </w:p>
    <w:p w:rsidR="003D2333" w:rsidRDefault="003D2333">
      <w:pPr>
        <w:pStyle w:val="TOC3"/>
        <w:tabs>
          <w:tab w:val="left" w:pos="1540"/>
          <w:tab w:val="right" w:leader="dot" w:pos="9062"/>
        </w:tabs>
        <w:rPr>
          <w:noProof/>
          <w:sz w:val="22"/>
        </w:rPr>
      </w:pPr>
      <w:hyperlink w:anchor="_Toc327350193" w:history="1">
        <w:r w:rsidRPr="00410F1F">
          <w:rPr>
            <w:rStyle w:val="Hyperlink"/>
            <w:noProof/>
          </w:rPr>
          <w:t>I.6.10.3.4</w:t>
        </w:r>
        <w:r>
          <w:rPr>
            <w:noProof/>
            <w:sz w:val="22"/>
          </w:rPr>
          <w:tab/>
        </w:r>
        <w:r w:rsidRPr="00410F1F">
          <w:rPr>
            <w:rStyle w:val="Hyperlink"/>
            <w:noProof/>
          </w:rPr>
          <w:t>HandCursorDemoApp</w:t>
        </w:r>
        <w:r>
          <w:rPr>
            <w:noProof/>
            <w:webHidden/>
          </w:rPr>
          <w:tab/>
        </w:r>
        <w:r>
          <w:rPr>
            <w:noProof/>
            <w:webHidden/>
          </w:rPr>
          <w:fldChar w:fldCharType="begin"/>
        </w:r>
        <w:r>
          <w:rPr>
            <w:noProof/>
            <w:webHidden/>
          </w:rPr>
          <w:instrText xml:space="preserve"> PAGEREF _Toc327350193 \h </w:instrText>
        </w:r>
        <w:r>
          <w:rPr>
            <w:noProof/>
            <w:webHidden/>
          </w:rPr>
        </w:r>
        <w:r>
          <w:rPr>
            <w:noProof/>
            <w:webHidden/>
          </w:rPr>
          <w:fldChar w:fldCharType="separate"/>
        </w:r>
        <w:r>
          <w:rPr>
            <w:noProof/>
            <w:webHidden/>
          </w:rPr>
          <w:t>106</w:t>
        </w:r>
        <w:r>
          <w:rPr>
            <w:noProof/>
            <w:webHidden/>
          </w:rPr>
          <w:fldChar w:fldCharType="end"/>
        </w:r>
      </w:hyperlink>
    </w:p>
    <w:p w:rsidR="003D2333" w:rsidRDefault="003D2333">
      <w:pPr>
        <w:pStyle w:val="TOC3"/>
        <w:tabs>
          <w:tab w:val="left" w:pos="1540"/>
          <w:tab w:val="right" w:leader="dot" w:pos="9062"/>
        </w:tabs>
        <w:rPr>
          <w:noProof/>
          <w:sz w:val="22"/>
        </w:rPr>
      </w:pPr>
      <w:hyperlink w:anchor="_Toc327350194" w:history="1">
        <w:r w:rsidRPr="00410F1F">
          <w:rPr>
            <w:rStyle w:val="Hyperlink"/>
            <w:noProof/>
          </w:rPr>
          <w:t>I.6.10.3.5</w:t>
        </w:r>
        <w:r>
          <w:rPr>
            <w:noProof/>
            <w:sz w:val="22"/>
          </w:rPr>
          <w:tab/>
        </w:r>
        <w:r w:rsidRPr="00410F1F">
          <w:rPr>
            <w:rStyle w:val="Hyperlink"/>
            <w:noProof/>
          </w:rPr>
          <w:t>KinectHandTracker</w:t>
        </w:r>
        <w:r>
          <w:rPr>
            <w:noProof/>
            <w:webHidden/>
          </w:rPr>
          <w:tab/>
        </w:r>
        <w:r>
          <w:rPr>
            <w:noProof/>
            <w:webHidden/>
          </w:rPr>
          <w:fldChar w:fldCharType="begin"/>
        </w:r>
        <w:r>
          <w:rPr>
            <w:noProof/>
            <w:webHidden/>
          </w:rPr>
          <w:instrText xml:space="preserve"> PAGEREF _Toc327350194 \h </w:instrText>
        </w:r>
        <w:r>
          <w:rPr>
            <w:noProof/>
            <w:webHidden/>
          </w:rPr>
        </w:r>
        <w:r>
          <w:rPr>
            <w:noProof/>
            <w:webHidden/>
          </w:rPr>
          <w:fldChar w:fldCharType="separate"/>
        </w:r>
        <w:r>
          <w:rPr>
            <w:noProof/>
            <w:webHidden/>
          </w:rPr>
          <w:t>106</w:t>
        </w:r>
        <w:r>
          <w:rPr>
            <w:noProof/>
            <w:webHidden/>
          </w:rPr>
          <w:fldChar w:fldCharType="end"/>
        </w:r>
      </w:hyperlink>
    </w:p>
    <w:p w:rsidR="003D2333" w:rsidRDefault="003D2333">
      <w:pPr>
        <w:pStyle w:val="TOC3"/>
        <w:tabs>
          <w:tab w:val="left" w:pos="1540"/>
          <w:tab w:val="right" w:leader="dot" w:pos="9062"/>
        </w:tabs>
        <w:rPr>
          <w:noProof/>
          <w:sz w:val="22"/>
        </w:rPr>
      </w:pPr>
      <w:hyperlink w:anchor="_Toc327350195" w:history="1">
        <w:r w:rsidRPr="00410F1F">
          <w:rPr>
            <w:rStyle w:val="Hyperlink"/>
            <w:noProof/>
          </w:rPr>
          <w:t>I.6.10.3.6</w:t>
        </w:r>
        <w:r>
          <w:rPr>
            <w:noProof/>
            <w:sz w:val="22"/>
          </w:rPr>
          <w:tab/>
        </w:r>
        <w:r w:rsidRPr="00410F1F">
          <w:rPr>
            <w:rStyle w:val="Hyperlink"/>
            <w:noProof/>
          </w:rPr>
          <w:t>KinectRecorder</w:t>
        </w:r>
        <w:r>
          <w:rPr>
            <w:noProof/>
            <w:webHidden/>
          </w:rPr>
          <w:tab/>
        </w:r>
        <w:r>
          <w:rPr>
            <w:noProof/>
            <w:webHidden/>
          </w:rPr>
          <w:fldChar w:fldCharType="begin"/>
        </w:r>
        <w:r>
          <w:rPr>
            <w:noProof/>
            <w:webHidden/>
          </w:rPr>
          <w:instrText xml:space="preserve"> PAGEREF _Toc327350195 \h </w:instrText>
        </w:r>
        <w:r>
          <w:rPr>
            <w:noProof/>
            <w:webHidden/>
          </w:rPr>
        </w:r>
        <w:r>
          <w:rPr>
            <w:noProof/>
            <w:webHidden/>
          </w:rPr>
          <w:fldChar w:fldCharType="separate"/>
        </w:r>
        <w:r>
          <w:rPr>
            <w:noProof/>
            <w:webHidden/>
          </w:rPr>
          <w:t>106</w:t>
        </w:r>
        <w:r>
          <w:rPr>
            <w:noProof/>
            <w:webHidden/>
          </w:rPr>
          <w:fldChar w:fldCharType="end"/>
        </w:r>
      </w:hyperlink>
    </w:p>
    <w:p w:rsidR="003D2333" w:rsidRDefault="003D2333">
      <w:pPr>
        <w:pStyle w:val="TOC3"/>
        <w:tabs>
          <w:tab w:val="left" w:pos="1540"/>
          <w:tab w:val="right" w:leader="dot" w:pos="9062"/>
        </w:tabs>
        <w:rPr>
          <w:noProof/>
          <w:sz w:val="22"/>
        </w:rPr>
      </w:pPr>
      <w:hyperlink w:anchor="_Toc327350196" w:history="1">
        <w:r w:rsidRPr="00410F1F">
          <w:rPr>
            <w:rStyle w:val="Hyperlink"/>
            <w:noProof/>
          </w:rPr>
          <w:t>I.6.10.3.7</w:t>
        </w:r>
        <w:r>
          <w:rPr>
            <w:noProof/>
            <w:sz w:val="22"/>
          </w:rPr>
          <w:tab/>
        </w:r>
        <w:r w:rsidRPr="00410F1F">
          <w:rPr>
            <w:rStyle w:val="Hyperlink"/>
            <w:noProof/>
          </w:rPr>
          <w:t>KinectWpfViewers</w:t>
        </w:r>
        <w:r>
          <w:rPr>
            <w:noProof/>
            <w:webHidden/>
          </w:rPr>
          <w:tab/>
        </w:r>
        <w:r>
          <w:rPr>
            <w:noProof/>
            <w:webHidden/>
          </w:rPr>
          <w:fldChar w:fldCharType="begin"/>
        </w:r>
        <w:r>
          <w:rPr>
            <w:noProof/>
            <w:webHidden/>
          </w:rPr>
          <w:instrText xml:space="preserve"> PAGEREF _Toc327350196 \h </w:instrText>
        </w:r>
        <w:r>
          <w:rPr>
            <w:noProof/>
            <w:webHidden/>
          </w:rPr>
        </w:r>
        <w:r>
          <w:rPr>
            <w:noProof/>
            <w:webHidden/>
          </w:rPr>
          <w:fldChar w:fldCharType="separate"/>
        </w:r>
        <w:r>
          <w:rPr>
            <w:noProof/>
            <w:webHidden/>
          </w:rPr>
          <w:t>106</w:t>
        </w:r>
        <w:r>
          <w:rPr>
            <w:noProof/>
            <w:webHidden/>
          </w:rPr>
          <w:fldChar w:fldCharType="end"/>
        </w:r>
      </w:hyperlink>
    </w:p>
    <w:p w:rsidR="003D2333" w:rsidRDefault="003D2333">
      <w:pPr>
        <w:pStyle w:val="TOC3"/>
        <w:tabs>
          <w:tab w:val="left" w:pos="1540"/>
          <w:tab w:val="right" w:leader="dot" w:pos="9062"/>
        </w:tabs>
        <w:rPr>
          <w:noProof/>
          <w:sz w:val="22"/>
        </w:rPr>
      </w:pPr>
      <w:hyperlink w:anchor="_Toc327350197" w:history="1">
        <w:r w:rsidRPr="00410F1F">
          <w:rPr>
            <w:rStyle w:val="Hyperlink"/>
            <w:noProof/>
          </w:rPr>
          <w:t>I.6.10.3.8</w:t>
        </w:r>
        <w:r>
          <w:rPr>
            <w:noProof/>
            <w:sz w:val="22"/>
          </w:rPr>
          <w:tab/>
        </w:r>
        <w:r w:rsidRPr="00410F1F">
          <w:rPr>
            <w:rStyle w:val="Hyperlink"/>
            <w:noProof/>
          </w:rPr>
          <w:t>ObjectTrackingVisualizer</w:t>
        </w:r>
        <w:r>
          <w:rPr>
            <w:noProof/>
            <w:webHidden/>
          </w:rPr>
          <w:tab/>
        </w:r>
        <w:r>
          <w:rPr>
            <w:noProof/>
            <w:webHidden/>
          </w:rPr>
          <w:fldChar w:fldCharType="begin"/>
        </w:r>
        <w:r>
          <w:rPr>
            <w:noProof/>
            <w:webHidden/>
          </w:rPr>
          <w:instrText xml:space="preserve"> PAGEREF _Toc327350197 \h </w:instrText>
        </w:r>
        <w:r>
          <w:rPr>
            <w:noProof/>
            <w:webHidden/>
          </w:rPr>
        </w:r>
        <w:r>
          <w:rPr>
            <w:noProof/>
            <w:webHidden/>
          </w:rPr>
          <w:fldChar w:fldCharType="separate"/>
        </w:r>
        <w:r>
          <w:rPr>
            <w:noProof/>
            <w:webHidden/>
          </w:rPr>
          <w:t>106</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198" w:history="1">
        <w:r w:rsidRPr="00410F1F">
          <w:rPr>
            <w:rStyle w:val="Hyperlink"/>
            <w:noProof/>
          </w:rPr>
          <w:t>I.6.10.3.8.1</w:t>
        </w:r>
        <w:r>
          <w:rPr>
            <w:noProof/>
            <w:sz w:val="22"/>
            <w:szCs w:val="22"/>
            <w:lang w:eastAsia="de-CH"/>
          </w:rPr>
          <w:tab/>
        </w:r>
        <w:r w:rsidRPr="00410F1F">
          <w:rPr>
            <w:rStyle w:val="Hyperlink"/>
            <w:noProof/>
          </w:rPr>
          <w:t>PluginDemo</w:t>
        </w:r>
        <w:r>
          <w:rPr>
            <w:noProof/>
            <w:webHidden/>
          </w:rPr>
          <w:tab/>
        </w:r>
        <w:r>
          <w:rPr>
            <w:noProof/>
            <w:webHidden/>
          </w:rPr>
          <w:fldChar w:fldCharType="begin"/>
        </w:r>
        <w:r>
          <w:rPr>
            <w:noProof/>
            <w:webHidden/>
          </w:rPr>
          <w:instrText xml:space="preserve"> PAGEREF _Toc327350198 \h </w:instrText>
        </w:r>
        <w:r>
          <w:rPr>
            <w:noProof/>
            <w:webHidden/>
          </w:rPr>
        </w:r>
        <w:r>
          <w:rPr>
            <w:noProof/>
            <w:webHidden/>
          </w:rPr>
          <w:fldChar w:fldCharType="separate"/>
        </w:r>
        <w:r>
          <w:rPr>
            <w:noProof/>
            <w:webHidden/>
          </w:rPr>
          <w:t>106</w:t>
        </w:r>
        <w:r>
          <w:rPr>
            <w:noProof/>
            <w:webHidden/>
          </w:rPr>
          <w:fldChar w:fldCharType="end"/>
        </w:r>
      </w:hyperlink>
    </w:p>
    <w:p w:rsidR="003D2333" w:rsidRDefault="003D2333">
      <w:pPr>
        <w:pStyle w:val="TOC3"/>
        <w:tabs>
          <w:tab w:val="left" w:pos="1540"/>
          <w:tab w:val="right" w:leader="dot" w:pos="9062"/>
        </w:tabs>
        <w:rPr>
          <w:noProof/>
          <w:sz w:val="22"/>
        </w:rPr>
      </w:pPr>
      <w:hyperlink w:anchor="_Toc327350199" w:history="1">
        <w:r w:rsidRPr="00410F1F">
          <w:rPr>
            <w:rStyle w:val="Hyperlink"/>
            <w:noProof/>
          </w:rPr>
          <w:t>I.6.10.3.9</w:t>
        </w:r>
        <w:r>
          <w:rPr>
            <w:noProof/>
            <w:sz w:val="22"/>
          </w:rPr>
          <w:tab/>
        </w:r>
        <w:r w:rsidRPr="00410F1F">
          <w:rPr>
            <w:rStyle w:val="Hyperlink"/>
            <w:noProof/>
          </w:rPr>
          <w:t>VideoWithWPF</w:t>
        </w:r>
        <w:r>
          <w:rPr>
            <w:noProof/>
            <w:webHidden/>
          </w:rPr>
          <w:tab/>
        </w:r>
        <w:r>
          <w:rPr>
            <w:noProof/>
            <w:webHidden/>
          </w:rPr>
          <w:fldChar w:fldCharType="begin"/>
        </w:r>
        <w:r>
          <w:rPr>
            <w:noProof/>
            <w:webHidden/>
          </w:rPr>
          <w:instrText xml:space="preserve"> PAGEREF _Toc327350199 \h </w:instrText>
        </w:r>
        <w:r>
          <w:rPr>
            <w:noProof/>
            <w:webHidden/>
          </w:rPr>
        </w:r>
        <w:r>
          <w:rPr>
            <w:noProof/>
            <w:webHidden/>
          </w:rPr>
          <w:fldChar w:fldCharType="separate"/>
        </w:r>
        <w:r>
          <w:rPr>
            <w:noProof/>
            <w:webHidden/>
          </w:rPr>
          <w:t>106</w:t>
        </w:r>
        <w:r>
          <w:rPr>
            <w:noProof/>
            <w:webHidden/>
          </w:rPr>
          <w:fldChar w:fldCharType="end"/>
        </w:r>
      </w:hyperlink>
    </w:p>
    <w:p w:rsidR="003D2333" w:rsidRDefault="003D2333">
      <w:pPr>
        <w:pStyle w:val="TOC3"/>
        <w:tabs>
          <w:tab w:val="left" w:pos="1540"/>
          <w:tab w:val="right" w:leader="dot" w:pos="9062"/>
        </w:tabs>
        <w:rPr>
          <w:noProof/>
          <w:sz w:val="22"/>
        </w:rPr>
      </w:pPr>
      <w:hyperlink w:anchor="_Toc327350200" w:history="1">
        <w:r w:rsidRPr="00410F1F">
          <w:rPr>
            <w:rStyle w:val="Hyperlink"/>
            <w:noProof/>
          </w:rPr>
          <w:t>I.6.10.3.10</w:t>
        </w:r>
        <w:r>
          <w:rPr>
            <w:noProof/>
            <w:sz w:val="22"/>
          </w:rPr>
          <w:tab/>
        </w:r>
        <w:r w:rsidRPr="00410F1F">
          <w:rPr>
            <w:rStyle w:val="Hyperlink"/>
            <w:noProof/>
          </w:rPr>
          <w:t>WizardOfOzTest</w:t>
        </w:r>
        <w:r>
          <w:rPr>
            <w:noProof/>
            <w:webHidden/>
          </w:rPr>
          <w:tab/>
        </w:r>
        <w:r>
          <w:rPr>
            <w:noProof/>
            <w:webHidden/>
          </w:rPr>
          <w:fldChar w:fldCharType="begin"/>
        </w:r>
        <w:r>
          <w:rPr>
            <w:noProof/>
            <w:webHidden/>
          </w:rPr>
          <w:instrText xml:space="preserve"> PAGEREF _Toc327350200 \h </w:instrText>
        </w:r>
        <w:r>
          <w:rPr>
            <w:noProof/>
            <w:webHidden/>
          </w:rPr>
        </w:r>
        <w:r>
          <w:rPr>
            <w:noProof/>
            <w:webHidden/>
          </w:rPr>
          <w:fldChar w:fldCharType="separate"/>
        </w:r>
        <w:r>
          <w:rPr>
            <w:noProof/>
            <w:webHidden/>
          </w:rPr>
          <w:t>106</w:t>
        </w:r>
        <w:r>
          <w:rPr>
            <w:noProof/>
            <w:webHidden/>
          </w:rPr>
          <w:fldChar w:fldCharType="end"/>
        </w:r>
      </w:hyperlink>
    </w:p>
    <w:p w:rsidR="003D2333" w:rsidRPr="00A96DD0" w:rsidRDefault="003D2333" w:rsidP="003D2333">
      <w:r>
        <w:fldChar w:fldCharType="end"/>
      </w:r>
    </w:p>
    <w:p w:rsidR="003D2333" w:rsidRDefault="003D2333" w:rsidP="003D2333">
      <w:pPr>
        <w:pStyle w:val="Heading3"/>
      </w:pPr>
      <w:bookmarkStart w:id="352" w:name="_Toc325440850"/>
      <w:bookmarkStart w:id="353" w:name="_Toc327350133"/>
      <w:bookmarkStart w:id="354" w:name="_Toc327350364"/>
      <w:r>
        <w:t>Änderungsgeschichte</w:t>
      </w:r>
      <w:bookmarkEnd w:id="352"/>
      <w:bookmarkEnd w:id="353"/>
      <w:bookmarkEnd w:id="354"/>
    </w:p>
    <w:tbl>
      <w:tblPr>
        <w:tblStyle w:val="MediumShading1-Accent1"/>
        <w:tblW w:w="0" w:type="auto"/>
        <w:tblLook w:val="0420" w:firstRow="1" w:lastRow="0" w:firstColumn="0" w:lastColumn="0" w:noHBand="0" w:noVBand="1"/>
      </w:tblPr>
      <w:tblGrid>
        <w:gridCol w:w="1242"/>
        <w:gridCol w:w="993"/>
        <w:gridCol w:w="4674"/>
        <w:gridCol w:w="2303"/>
      </w:tblGrid>
      <w:tr w:rsidR="003D2333" w:rsidTr="00B73EE4">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3D2333" w:rsidRDefault="003D2333" w:rsidP="00B73EE4">
            <w:r>
              <w:t>Datum</w:t>
            </w:r>
          </w:p>
        </w:tc>
        <w:tc>
          <w:tcPr>
            <w:tcW w:w="993" w:type="dxa"/>
          </w:tcPr>
          <w:p w:rsidR="003D2333" w:rsidRDefault="003D2333" w:rsidP="00B73EE4">
            <w:r>
              <w:t>Version</w:t>
            </w:r>
          </w:p>
        </w:tc>
        <w:tc>
          <w:tcPr>
            <w:tcW w:w="4674" w:type="dxa"/>
          </w:tcPr>
          <w:p w:rsidR="003D2333" w:rsidRDefault="003D2333" w:rsidP="00B73EE4">
            <w:r>
              <w:t>Änderung</w:t>
            </w:r>
          </w:p>
        </w:tc>
        <w:tc>
          <w:tcPr>
            <w:tcW w:w="2303" w:type="dxa"/>
          </w:tcPr>
          <w:p w:rsidR="003D2333" w:rsidRDefault="003D2333" w:rsidP="00B73EE4">
            <w:r>
              <w:t>Autor</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42" w:type="dxa"/>
          </w:tcPr>
          <w:p w:rsidR="003D2333" w:rsidRPr="00F9181E" w:rsidRDefault="003D2333" w:rsidP="00B73EE4">
            <w:pPr>
              <w:rPr>
                <w:b/>
              </w:rPr>
            </w:pPr>
            <w:r>
              <w:t>08</w:t>
            </w:r>
            <w:r w:rsidRPr="00F9181E">
              <w:t>.</w:t>
            </w:r>
            <w:r>
              <w:t>03.2012</w:t>
            </w:r>
          </w:p>
        </w:tc>
        <w:tc>
          <w:tcPr>
            <w:tcW w:w="993" w:type="dxa"/>
          </w:tcPr>
          <w:p w:rsidR="003D2333" w:rsidRPr="00F9181E" w:rsidRDefault="003D2333" w:rsidP="00B73EE4">
            <w:r w:rsidRPr="00F9181E">
              <w:t>1.0</w:t>
            </w:r>
          </w:p>
        </w:tc>
        <w:tc>
          <w:tcPr>
            <w:tcW w:w="4674" w:type="dxa"/>
          </w:tcPr>
          <w:p w:rsidR="003D2333" w:rsidRPr="00F9181E" w:rsidRDefault="003D2333" w:rsidP="00B73EE4">
            <w:r w:rsidRPr="00F9181E">
              <w:t>Erste Version des Dokuments</w:t>
            </w:r>
          </w:p>
        </w:tc>
        <w:tc>
          <w:tcPr>
            <w:tcW w:w="2303" w:type="dxa"/>
          </w:tcPr>
          <w:p w:rsidR="003D2333" w:rsidRPr="00F9181E" w:rsidRDefault="003D2333" w:rsidP="00B73EE4">
            <w:r>
              <w:t>LE</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1242" w:type="dxa"/>
          </w:tcPr>
          <w:p w:rsidR="003D2333" w:rsidRPr="00F9181E" w:rsidRDefault="003D2333" w:rsidP="00B73EE4">
            <w:pPr>
              <w:rPr>
                <w:b/>
              </w:rPr>
            </w:pPr>
            <w:r>
              <w:t>09</w:t>
            </w:r>
            <w:r w:rsidRPr="00F9181E">
              <w:t>.</w:t>
            </w:r>
            <w:r>
              <w:t>03.2012</w:t>
            </w:r>
          </w:p>
        </w:tc>
        <w:tc>
          <w:tcPr>
            <w:tcW w:w="993" w:type="dxa"/>
          </w:tcPr>
          <w:p w:rsidR="003D2333" w:rsidRPr="00F9181E" w:rsidRDefault="003D2333" w:rsidP="00B73EE4">
            <w:r>
              <w:t>1.1</w:t>
            </w:r>
          </w:p>
        </w:tc>
        <w:tc>
          <w:tcPr>
            <w:tcW w:w="4674" w:type="dxa"/>
          </w:tcPr>
          <w:p w:rsidR="003D2333" w:rsidRPr="00F9181E" w:rsidRDefault="003D2333" w:rsidP="00B73EE4">
            <w:r>
              <w:t>Korrekturen und Review Frameworks</w:t>
            </w:r>
          </w:p>
        </w:tc>
        <w:tc>
          <w:tcPr>
            <w:tcW w:w="2303" w:type="dxa"/>
          </w:tcPr>
          <w:p w:rsidR="003D2333" w:rsidRPr="00F9181E" w:rsidRDefault="003D2333" w:rsidP="00B73EE4">
            <w:r>
              <w:t>DT</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42" w:type="dxa"/>
          </w:tcPr>
          <w:p w:rsidR="003D2333" w:rsidRDefault="003D2333" w:rsidP="00B73EE4">
            <w:r>
              <w:t>02.04.2012</w:t>
            </w:r>
          </w:p>
        </w:tc>
        <w:tc>
          <w:tcPr>
            <w:tcW w:w="993" w:type="dxa"/>
          </w:tcPr>
          <w:p w:rsidR="003D2333" w:rsidRDefault="003D2333" w:rsidP="00B73EE4">
            <w:r>
              <w:t>1.2</w:t>
            </w:r>
          </w:p>
        </w:tc>
        <w:tc>
          <w:tcPr>
            <w:tcW w:w="4674" w:type="dxa"/>
          </w:tcPr>
          <w:p w:rsidR="003D2333" w:rsidRDefault="003D2333" w:rsidP="00B73EE4">
            <w:r w:rsidRPr="008C0457">
              <w:t>Interaktion durch Handtracking</w:t>
            </w:r>
            <w:r>
              <w:t xml:space="preserve"> hinzugefügt</w:t>
            </w:r>
          </w:p>
        </w:tc>
        <w:tc>
          <w:tcPr>
            <w:tcW w:w="2303" w:type="dxa"/>
          </w:tcPr>
          <w:p w:rsidR="003D2333" w:rsidRDefault="003D2333" w:rsidP="00B73EE4">
            <w:r>
              <w:t>LE</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1242" w:type="dxa"/>
          </w:tcPr>
          <w:p w:rsidR="003D2333" w:rsidRDefault="003D2333" w:rsidP="00B73EE4">
            <w:r>
              <w:t>13.04.2012</w:t>
            </w:r>
          </w:p>
        </w:tc>
        <w:tc>
          <w:tcPr>
            <w:tcW w:w="993" w:type="dxa"/>
          </w:tcPr>
          <w:p w:rsidR="003D2333" w:rsidRDefault="003D2333" w:rsidP="00B73EE4">
            <w:r>
              <w:t>1.3</w:t>
            </w:r>
          </w:p>
        </w:tc>
        <w:tc>
          <w:tcPr>
            <w:tcW w:w="4674" w:type="dxa"/>
          </w:tcPr>
          <w:p w:rsidR="003D2333" w:rsidRPr="008C0457" w:rsidRDefault="003D2333" w:rsidP="00B73EE4">
            <w:r>
              <w:t>Architektur und PDF Darstellung</w:t>
            </w:r>
          </w:p>
        </w:tc>
        <w:tc>
          <w:tcPr>
            <w:tcW w:w="2303" w:type="dxa"/>
          </w:tcPr>
          <w:p w:rsidR="003D2333" w:rsidRDefault="003D2333" w:rsidP="00B73EE4">
            <w:r>
              <w:t>CH</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42" w:type="dxa"/>
          </w:tcPr>
          <w:p w:rsidR="003D2333" w:rsidRDefault="003D2333" w:rsidP="00B73EE4">
            <w:r>
              <w:t>13.04.2012</w:t>
            </w:r>
          </w:p>
        </w:tc>
        <w:tc>
          <w:tcPr>
            <w:tcW w:w="993" w:type="dxa"/>
          </w:tcPr>
          <w:p w:rsidR="003D2333" w:rsidRDefault="003D2333" w:rsidP="00B73EE4">
            <w:r>
              <w:t>1.4</w:t>
            </w:r>
          </w:p>
        </w:tc>
        <w:tc>
          <w:tcPr>
            <w:tcW w:w="4674" w:type="dxa"/>
          </w:tcPr>
          <w:p w:rsidR="003D2333" w:rsidRDefault="003D2333" w:rsidP="00B73EE4">
            <w:r>
              <w:t>Review, Konvertierung mit Image Magick</w:t>
            </w:r>
          </w:p>
        </w:tc>
        <w:tc>
          <w:tcPr>
            <w:tcW w:w="2303" w:type="dxa"/>
          </w:tcPr>
          <w:p w:rsidR="003D2333" w:rsidRDefault="003D2333" w:rsidP="00B73EE4">
            <w:r>
              <w:t>DT</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1242" w:type="dxa"/>
          </w:tcPr>
          <w:p w:rsidR="003D2333" w:rsidRDefault="003D2333" w:rsidP="00B73EE4">
            <w:r>
              <w:t>16.04.2012</w:t>
            </w:r>
          </w:p>
        </w:tc>
        <w:tc>
          <w:tcPr>
            <w:tcW w:w="993" w:type="dxa"/>
          </w:tcPr>
          <w:p w:rsidR="003D2333" w:rsidRDefault="003D2333" w:rsidP="00B73EE4">
            <w:r>
              <w:t>1.5</w:t>
            </w:r>
          </w:p>
        </w:tc>
        <w:tc>
          <w:tcPr>
            <w:tcW w:w="4674" w:type="dxa"/>
          </w:tcPr>
          <w:p w:rsidR="003D2333" w:rsidRDefault="003D2333" w:rsidP="00B73EE4">
            <w:r>
              <w:t>Physische und logische Sicht, Auflösung</w:t>
            </w:r>
          </w:p>
        </w:tc>
        <w:tc>
          <w:tcPr>
            <w:tcW w:w="2303" w:type="dxa"/>
          </w:tcPr>
          <w:p w:rsidR="003D2333" w:rsidRDefault="003D2333" w:rsidP="00B73EE4">
            <w:r>
              <w:t>CH</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42" w:type="dxa"/>
          </w:tcPr>
          <w:p w:rsidR="003D2333" w:rsidRDefault="003D2333" w:rsidP="00B73EE4">
            <w:r>
              <w:lastRenderedPageBreak/>
              <w:t>16.04.2012</w:t>
            </w:r>
          </w:p>
        </w:tc>
        <w:tc>
          <w:tcPr>
            <w:tcW w:w="993" w:type="dxa"/>
          </w:tcPr>
          <w:p w:rsidR="003D2333" w:rsidRDefault="003D2333" w:rsidP="00B73EE4">
            <w:r>
              <w:t>1.6</w:t>
            </w:r>
          </w:p>
        </w:tc>
        <w:tc>
          <w:tcPr>
            <w:tcW w:w="4674" w:type="dxa"/>
          </w:tcPr>
          <w:p w:rsidR="003D2333" w:rsidRDefault="003D2333" w:rsidP="00B73EE4">
            <w:r>
              <w:t>Review Auflösung</w:t>
            </w:r>
          </w:p>
        </w:tc>
        <w:tc>
          <w:tcPr>
            <w:tcW w:w="2303" w:type="dxa"/>
          </w:tcPr>
          <w:p w:rsidR="003D2333" w:rsidRDefault="003D2333" w:rsidP="00B73EE4">
            <w:r>
              <w:t>DT</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1242" w:type="dxa"/>
          </w:tcPr>
          <w:p w:rsidR="003D2333" w:rsidRDefault="003D2333" w:rsidP="00B73EE4">
            <w:r>
              <w:t>24.04.2012</w:t>
            </w:r>
          </w:p>
        </w:tc>
        <w:tc>
          <w:tcPr>
            <w:tcW w:w="993" w:type="dxa"/>
          </w:tcPr>
          <w:p w:rsidR="003D2333" w:rsidRDefault="003D2333" w:rsidP="00B73EE4">
            <w:r>
              <w:t>1.7</w:t>
            </w:r>
          </w:p>
        </w:tc>
        <w:tc>
          <w:tcPr>
            <w:tcW w:w="4674" w:type="dxa"/>
          </w:tcPr>
          <w:p w:rsidR="003D2333" w:rsidRDefault="003D2333" w:rsidP="00B73EE4">
            <w:r>
              <w:t>Review Auflösung, Performance</w:t>
            </w:r>
          </w:p>
        </w:tc>
        <w:tc>
          <w:tcPr>
            <w:tcW w:w="2303" w:type="dxa"/>
          </w:tcPr>
          <w:p w:rsidR="003D2333" w:rsidRDefault="003D2333" w:rsidP="00B73EE4">
            <w:r>
              <w:t>LE</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42" w:type="dxa"/>
          </w:tcPr>
          <w:p w:rsidR="003D2333" w:rsidRDefault="003D2333" w:rsidP="00B73EE4">
            <w:r>
              <w:t>07.05.2012</w:t>
            </w:r>
          </w:p>
        </w:tc>
        <w:tc>
          <w:tcPr>
            <w:tcW w:w="993" w:type="dxa"/>
          </w:tcPr>
          <w:p w:rsidR="003D2333" w:rsidRDefault="003D2333" w:rsidP="00B73EE4">
            <w:r>
              <w:t>1.8</w:t>
            </w:r>
          </w:p>
        </w:tc>
        <w:tc>
          <w:tcPr>
            <w:tcW w:w="4674" w:type="dxa"/>
          </w:tcPr>
          <w:p w:rsidR="003D2333" w:rsidRDefault="003D2333" w:rsidP="00B73EE4">
            <w:r>
              <w:t>Anpassung aus Code Review 03.05.2012</w:t>
            </w:r>
          </w:p>
        </w:tc>
        <w:tc>
          <w:tcPr>
            <w:tcW w:w="2303" w:type="dxa"/>
          </w:tcPr>
          <w:p w:rsidR="003D2333" w:rsidRDefault="003D2333" w:rsidP="00B73EE4">
            <w:r>
              <w:t>DT</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1242" w:type="dxa"/>
          </w:tcPr>
          <w:p w:rsidR="003D2333" w:rsidRDefault="003D2333" w:rsidP="00B73EE4">
            <w:r>
              <w:t>19.05.2012</w:t>
            </w:r>
          </w:p>
        </w:tc>
        <w:tc>
          <w:tcPr>
            <w:tcW w:w="993" w:type="dxa"/>
          </w:tcPr>
          <w:p w:rsidR="003D2333" w:rsidRDefault="003D2333" w:rsidP="00B73EE4">
            <w:r>
              <w:t>1.9</w:t>
            </w:r>
          </w:p>
        </w:tc>
        <w:tc>
          <w:tcPr>
            <w:tcW w:w="4674" w:type="dxa"/>
          </w:tcPr>
          <w:p w:rsidR="003D2333" w:rsidRDefault="003D2333" w:rsidP="00B73EE4">
            <w:r>
              <w:t>Review Begründung Nutzwertanalyse</w:t>
            </w:r>
          </w:p>
        </w:tc>
        <w:tc>
          <w:tcPr>
            <w:tcW w:w="2303" w:type="dxa"/>
          </w:tcPr>
          <w:p w:rsidR="003D2333" w:rsidRDefault="003D2333" w:rsidP="00B73EE4">
            <w:r>
              <w:t>DT</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42" w:type="dxa"/>
          </w:tcPr>
          <w:p w:rsidR="003D2333" w:rsidRDefault="003D2333" w:rsidP="00B73EE4">
            <w:r>
              <w:t>29.05.2012</w:t>
            </w:r>
          </w:p>
        </w:tc>
        <w:tc>
          <w:tcPr>
            <w:tcW w:w="993" w:type="dxa"/>
          </w:tcPr>
          <w:p w:rsidR="003D2333" w:rsidRDefault="003D2333" w:rsidP="00B73EE4">
            <w:r>
              <w:t>1.10</w:t>
            </w:r>
          </w:p>
        </w:tc>
        <w:tc>
          <w:tcPr>
            <w:tcW w:w="4674" w:type="dxa"/>
          </w:tcPr>
          <w:p w:rsidR="003D2333" w:rsidRDefault="003D2333" w:rsidP="00B73EE4">
            <w:r>
              <w:t>Miniapps</w:t>
            </w:r>
          </w:p>
        </w:tc>
        <w:tc>
          <w:tcPr>
            <w:tcW w:w="2303" w:type="dxa"/>
          </w:tcPr>
          <w:p w:rsidR="003D2333" w:rsidRDefault="003D2333" w:rsidP="00B73EE4">
            <w:r>
              <w:t>CH</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1242" w:type="dxa"/>
          </w:tcPr>
          <w:p w:rsidR="003D2333" w:rsidRDefault="003D2333" w:rsidP="00B73EE4">
            <w:r>
              <w:t>29.05.2012</w:t>
            </w:r>
          </w:p>
        </w:tc>
        <w:tc>
          <w:tcPr>
            <w:tcW w:w="993" w:type="dxa"/>
          </w:tcPr>
          <w:p w:rsidR="003D2333" w:rsidRDefault="003D2333" w:rsidP="00B73EE4">
            <w:r>
              <w:t>1.11</w:t>
            </w:r>
          </w:p>
        </w:tc>
        <w:tc>
          <w:tcPr>
            <w:tcW w:w="4674" w:type="dxa"/>
          </w:tcPr>
          <w:p w:rsidR="003D2333" w:rsidRDefault="003D2333" w:rsidP="00B73EE4">
            <w:r>
              <w:t>Review Miniapps</w:t>
            </w:r>
          </w:p>
        </w:tc>
        <w:tc>
          <w:tcPr>
            <w:tcW w:w="2303" w:type="dxa"/>
          </w:tcPr>
          <w:p w:rsidR="003D2333" w:rsidRDefault="003D2333" w:rsidP="00B73EE4">
            <w:r>
              <w:t>DT</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42" w:type="dxa"/>
          </w:tcPr>
          <w:p w:rsidR="003D2333" w:rsidRDefault="003D2333" w:rsidP="00B73EE4">
            <w:r>
              <w:t>30.05.2012</w:t>
            </w:r>
          </w:p>
        </w:tc>
        <w:tc>
          <w:tcPr>
            <w:tcW w:w="993" w:type="dxa"/>
          </w:tcPr>
          <w:p w:rsidR="003D2333" w:rsidRDefault="003D2333" w:rsidP="00B73EE4">
            <w:r>
              <w:t>1.12</w:t>
            </w:r>
          </w:p>
        </w:tc>
        <w:tc>
          <w:tcPr>
            <w:tcW w:w="4674" w:type="dxa"/>
          </w:tcPr>
          <w:p w:rsidR="003D2333" w:rsidRDefault="003D2333" w:rsidP="00B73EE4">
            <w:r>
              <w:t>Architektur</w:t>
            </w:r>
          </w:p>
        </w:tc>
        <w:tc>
          <w:tcPr>
            <w:tcW w:w="2303" w:type="dxa"/>
          </w:tcPr>
          <w:p w:rsidR="003D2333" w:rsidRDefault="003D2333" w:rsidP="00B73EE4">
            <w:r>
              <w:t>CH</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1242" w:type="dxa"/>
          </w:tcPr>
          <w:p w:rsidR="003D2333" w:rsidRDefault="003D2333" w:rsidP="00B73EE4">
            <w:r>
              <w:t>08.06.2012</w:t>
            </w:r>
          </w:p>
        </w:tc>
        <w:tc>
          <w:tcPr>
            <w:tcW w:w="993" w:type="dxa"/>
          </w:tcPr>
          <w:p w:rsidR="003D2333" w:rsidRDefault="003D2333" w:rsidP="00B73EE4">
            <w:r>
              <w:t>1.13</w:t>
            </w:r>
          </w:p>
        </w:tc>
        <w:tc>
          <w:tcPr>
            <w:tcW w:w="4674" w:type="dxa"/>
          </w:tcPr>
          <w:p w:rsidR="003D2333" w:rsidRDefault="003D2333" w:rsidP="00B73EE4">
            <w:r>
              <w:t>Architektur ergänzt, Betrieb und Lebenszyklus der Applikation hinzugefügt</w:t>
            </w:r>
          </w:p>
        </w:tc>
        <w:tc>
          <w:tcPr>
            <w:tcW w:w="2303" w:type="dxa"/>
          </w:tcPr>
          <w:p w:rsidR="003D2333" w:rsidRDefault="003D2333" w:rsidP="00B73EE4">
            <w:r>
              <w:t>LE</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42" w:type="dxa"/>
          </w:tcPr>
          <w:p w:rsidR="003D2333" w:rsidRDefault="003D2333" w:rsidP="00B73EE4">
            <w:r>
              <w:t>09.06.2012</w:t>
            </w:r>
          </w:p>
        </w:tc>
        <w:tc>
          <w:tcPr>
            <w:tcW w:w="993" w:type="dxa"/>
          </w:tcPr>
          <w:p w:rsidR="003D2333" w:rsidRDefault="003D2333" w:rsidP="00B73EE4">
            <w:r>
              <w:t>1.14</w:t>
            </w:r>
          </w:p>
        </w:tc>
        <w:tc>
          <w:tcPr>
            <w:tcW w:w="4674" w:type="dxa"/>
          </w:tcPr>
          <w:p w:rsidR="003D2333" w:rsidRDefault="003D2333" w:rsidP="00B73EE4">
            <w:r>
              <w:t>Plug-in Möglichkeit, Prozesse und Threads, anklickbare Elemente hinzugefügt, kleine Korrekturen</w:t>
            </w:r>
          </w:p>
        </w:tc>
        <w:tc>
          <w:tcPr>
            <w:tcW w:w="2303" w:type="dxa"/>
          </w:tcPr>
          <w:p w:rsidR="003D2333" w:rsidRDefault="003D2333" w:rsidP="00B73EE4">
            <w:r>
              <w:t>LE</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1242" w:type="dxa"/>
          </w:tcPr>
          <w:p w:rsidR="003D2333" w:rsidRDefault="003D2333" w:rsidP="00B73EE4">
            <w:r>
              <w:t>10.06.2012</w:t>
            </w:r>
          </w:p>
        </w:tc>
        <w:tc>
          <w:tcPr>
            <w:tcW w:w="993" w:type="dxa"/>
          </w:tcPr>
          <w:p w:rsidR="003D2333" w:rsidRDefault="003D2333" w:rsidP="00B73EE4">
            <w:r>
              <w:t>1.15</w:t>
            </w:r>
          </w:p>
        </w:tc>
        <w:tc>
          <w:tcPr>
            <w:tcW w:w="4674" w:type="dxa"/>
          </w:tcPr>
          <w:p w:rsidR="003D2333" w:rsidRDefault="003D2333" w:rsidP="00B73EE4">
            <w:r>
              <w:t>Review Architektur</w:t>
            </w:r>
          </w:p>
        </w:tc>
        <w:tc>
          <w:tcPr>
            <w:tcW w:w="2303" w:type="dxa"/>
          </w:tcPr>
          <w:p w:rsidR="003D2333" w:rsidRDefault="003D2333" w:rsidP="00B73EE4">
            <w:r>
              <w:t>CH</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42" w:type="dxa"/>
          </w:tcPr>
          <w:p w:rsidR="003D2333" w:rsidRDefault="003D2333" w:rsidP="00B73EE4">
            <w:r>
              <w:t>10.06.2012</w:t>
            </w:r>
          </w:p>
        </w:tc>
        <w:tc>
          <w:tcPr>
            <w:tcW w:w="993" w:type="dxa"/>
          </w:tcPr>
          <w:p w:rsidR="003D2333" w:rsidRDefault="003D2333" w:rsidP="00B73EE4">
            <w:r>
              <w:t>1.16</w:t>
            </w:r>
          </w:p>
        </w:tc>
        <w:tc>
          <w:tcPr>
            <w:tcW w:w="4674" w:type="dxa"/>
          </w:tcPr>
          <w:p w:rsidR="003D2333" w:rsidRDefault="003D2333" w:rsidP="00B73EE4">
            <w:r>
              <w:t>Review und Korrekturen</w:t>
            </w:r>
          </w:p>
        </w:tc>
        <w:tc>
          <w:tcPr>
            <w:tcW w:w="2303" w:type="dxa"/>
          </w:tcPr>
          <w:p w:rsidR="003D2333" w:rsidRDefault="003D2333" w:rsidP="00B73EE4">
            <w:r>
              <w:t>LE</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1242" w:type="dxa"/>
          </w:tcPr>
          <w:p w:rsidR="003D2333" w:rsidRDefault="003D2333" w:rsidP="00B73EE4">
            <w:r>
              <w:t>11.06.2012</w:t>
            </w:r>
          </w:p>
        </w:tc>
        <w:tc>
          <w:tcPr>
            <w:tcW w:w="993" w:type="dxa"/>
          </w:tcPr>
          <w:p w:rsidR="003D2333" w:rsidRDefault="003D2333" w:rsidP="00B73EE4">
            <w:r>
              <w:t>1.17</w:t>
            </w:r>
          </w:p>
        </w:tc>
        <w:tc>
          <w:tcPr>
            <w:tcW w:w="4674" w:type="dxa"/>
          </w:tcPr>
          <w:p w:rsidR="003D2333" w:rsidRDefault="003D2333" w:rsidP="00B73EE4">
            <w:r>
              <w:t>Applikationen</w:t>
            </w:r>
          </w:p>
        </w:tc>
        <w:tc>
          <w:tcPr>
            <w:tcW w:w="2303" w:type="dxa"/>
          </w:tcPr>
          <w:p w:rsidR="003D2333" w:rsidRDefault="003D2333" w:rsidP="00B73EE4">
            <w:r>
              <w:t>CH</w:t>
            </w:r>
          </w:p>
        </w:tc>
      </w:tr>
    </w:tbl>
    <w:p w:rsidR="003D2333" w:rsidRDefault="003D2333" w:rsidP="003D2333">
      <w:pPr>
        <w:rPr>
          <w:rFonts w:asciiTheme="majorHAnsi" w:hAnsiTheme="majorHAnsi"/>
          <w:color w:val="00629E"/>
          <w:spacing w:val="15"/>
          <w:sz w:val="22"/>
          <w:szCs w:val="22"/>
        </w:rPr>
      </w:pPr>
      <w:r>
        <w:br w:type="page"/>
      </w:r>
    </w:p>
    <w:p w:rsidR="003D2333" w:rsidRDefault="003D2333" w:rsidP="003D2333">
      <w:pPr>
        <w:pStyle w:val="Heading3"/>
      </w:pPr>
      <w:bookmarkStart w:id="355" w:name="_Toc325440851"/>
      <w:bookmarkStart w:id="356" w:name="_Toc327350134"/>
      <w:bookmarkStart w:id="357" w:name="_Toc327350365"/>
      <w:r>
        <w:lastRenderedPageBreak/>
        <w:t>Design Entscheide</w:t>
      </w:r>
      <w:bookmarkEnd w:id="355"/>
      <w:bookmarkEnd w:id="356"/>
      <w:bookmarkEnd w:id="357"/>
    </w:p>
    <w:p w:rsidR="003D2333" w:rsidRDefault="003D2333" w:rsidP="003D2333">
      <w:pPr>
        <w:pStyle w:val="Heading4"/>
      </w:pPr>
      <w:bookmarkStart w:id="358" w:name="_Toc325440852"/>
      <w:bookmarkStart w:id="359" w:name="_Toc327350135"/>
      <w:r>
        <w:t>Frameworks</w:t>
      </w:r>
      <w:bookmarkEnd w:id="358"/>
      <w:bookmarkEnd w:id="359"/>
    </w:p>
    <w:p w:rsidR="003D2333" w:rsidRDefault="003D2333" w:rsidP="003D2333">
      <w:r>
        <w:t>Um eine Applikation mit Microsoft Kinect zu entwickeln, stehen die folgenden drei Frameworks zur Verfügung:</w:t>
      </w:r>
    </w:p>
    <w:p w:rsidR="003D2333" w:rsidRPr="00F75385" w:rsidRDefault="003D2333" w:rsidP="00EC49BA">
      <w:pPr>
        <w:pStyle w:val="ListParagraph"/>
        <w:numPr>
          <w:ilvl w:val="0"/>
          <w:numId w:val="26"/>
        </w:numPr>
        <w:rPr>
          <w:lang w:val="en-US"/>
        </w:rPr>
      </w:pPr>
      <w:r w:rsidRPr="00F75385">
        <w:rPr>
          <w:lang w:val="en-US"/>
        </w:rPr>
        <w:t>Kinect for Windows SDK</w:t>
      </w:r>
    </w:p>
    <w:p w:rsidR="003D2333" w:rsidRPr="00F75385" w:rsidRDefault="003D2333" w:rsidP="00EC49BA">
      <w:pPr>
        <w:pStyle w:val="ListParagraph"/>
        <w:numPr>
          <w:ilvl w:val="0"/>
          <w:numId w:val="26"/>
        </w:numPr>
        <w:rPr>
          <w:lang w:val="en-US"/>
        </w:rPr>
      </w:pPr>
      <w:r w:rsidRPr="00F75385">
        <w:rPr>
          <w:lang w:val="en-US"/>
        </w:rPr>
        <w:t>OpenNI</w:t>
      </w:r>
    </w:p>
    <w:p w:rsidR="003D2333" w:rsidRPr="00F75385" w:rsidRDefault="003D2333" w:rsidP="00EC49BA">
      <w:pPr>
        <w:pStyle w:val="ListParagraph"/>
        <w:numPr>
          <w:ilvl w:val="0"/>
          <w:numId w:val="26"/>
        </w:numPr>
        <w:rPr>
          <w:lang w:val="en-US"/>
        </w:rPr>
      </w:pPr>
      <w:r w:rsidRPr="00F75385">
        <w:rPr>
          <w:lang w:val="en-US"/>
        </w:rPr>
        <w:t>OpenKinect</w:t>
      </w:r>
    </w:p>
    <w:p w:rsidR="003D2333" w:rsidRDefault="003D2333" w:rsidP="003D2333">
      <w:r w:rsidRPr="00F75385">
        <w:t>Nachfolgend</w:t>
      </w:r>
      <w:r>
        <w:t xml:space="preserve"> einige Anmerkungen</w:t>
      </w:r>
      <w:r w:rsidRPr="00F75385">
        <w:t xml:space="preserve"> </w:t>
      </w:r>
      <w:r>
        <w:t>zu diesen</w:t>
      </w:r>
      <w:r w:rsidRPr="00F75385">
        <w:t xml:space="preserve"> Frameworks. </w:t>
      </w:r>
    </w:p>
    <w:p w:rsidR="003D2333" w:rsidRPr="00117B3F" w:rsidRDefault="003D2333" w:rsidP="003D2333">
      <w:pPr>
        <w:pStyle w:val="Heading5"/>
        <w:rPr>
          <w:lang w:val="en-US"/>
        </w:rPr>
      </w:pPr>
      <w:bookmarkStart w:id="360" w:name="_Ref318982263"/>
      <w:bookmarkStart w:id="361" w:name="_Toc325440853"/>
      <w:bookmarkStart w:id="362" w:name="_Toc327350136"/>
      <w:r w:rsidRPr="00117B3F">
        <w:rPr>
          <w:lang w:val="en-US"/>
        </w:rPr>
        <w:t xml:space="preserve">Framework 1: </w:t>
      </w:r>
      <w:bookmarkEnd w:id="360"/>
      <w:r w:rsidRPr="00117B3F">
        <w:rPr>
          <w:lang w:val="en-US"/>
        </w:rPr>
        <w:t>Kinect for Windows SDK</w:t>
      </w:r>
      <w:r>
        <w:rPr>
          <w:rStyle w:val="FootnoteReference"/>
        </w:rPr>
        <w:footnoteReference w:id="33"/>
      </w:r>
      <w:bookmarkEnd w:id="361"/>
      <w:bookmarkEnd w:id="362"/>
    </w:p>
    <w:p w:rsidR="003D2333" w:rsidRDefault="003D2333" w:rsidP="003D2333">
      <w:r>
        <w:t>Das offizielle Kinect Framework von Microsoft für Windows wurde kurz vor Beginn dieser Arbeit, im Februar 2012, in der Version 1.0 herausgegeben. Wenn beachtet wird, dass andere Frameworks schon eher, als Beispiel OpenNI Ende 2010, veröffentlicht wurden, ist dies relativ spät. Entsprechend sind für dieses Framework viel weniger Beispiele und Bibliotheken im Internet zu finden, wobei dafür deren Qualität hoch ist.</w:t>
      </w:r>
    </w:p>
    <w:p w:rsidR="003D2333" w:rsidRDefault="003D2333" w:rsidP="003D2333">
      <w:r>
        <w:t xml:space="preserve">Dieses Framework geht durch die Nutzwertanalyse (siehe Unterkapitel </w:t>
      </w:r>
      <w:r>
        <w:fldChar w:fldCharType="begin"/>
      </w:r>
      <w:r>
        <w:instrText xml:space="preserve"> REF _Ref318986946 \r \h </w:instrText>
      </w:r>
      <w:r>
        <w:fldChar w:fldCharType="separate"/>
      </w:r>
      <w:r>
        <w:t>I.6.2.1.4</w:t>
      </w:r>
      <w:r>
        <w:fldChar w:fldCharType="end"/>
      </w:r>
      <w:r>
        <w:t xml:space="preserve"> </w:t>
      </w:r>
      <w:r>
        <w:fldChar w:fldCharType="begin"/>
      </w:r>
      <w:r>
        <w:instrText xml:space="preserve"> REF _Ref318986946 \h </w:instrText>
      </w:r>
      <w:r>
        <w:fldChar w:fldCharType="separate"/>
      </w:r>
      <w:r>
        <w:t>Nutzwertanalyse</w:t>
      </w:r>
      <w:r>
        <w:fldChar w:fldCharType="end"/>
      </w:r>
      <w:r>
        <w:t>) klar als Sieger hervor.</w:t>
      </w:r>
    </w:p>
    <w:p w:rsidR="003D2333" w:rsidRDefault="003D2333" w:rsidP="003D2333">
      <w:pPr>
        <w:pStyle w:val="Heading5"/>
      </w:pPr>
      <w:bookmarkStart w:id="363" w:name="_Ref318986646"/>
      <w:bookmarkStart w:id="364" w:name="_Toc325440854"/>
      <w:bookmarkStart w:id="365" w:name="_Toc327350137"/>
      <w:r>
        <w:t>Framework 2: OpenNI</w:t>
      </w:r>
      <w:r>
        <w:rPr>
          <w:rStyle w:val="FootnoteReference"/>
        </w:rPr>
        <w:footnoteReference w:id="34"/>
      </w:r>
      <w:bookmarkEnd w:id="363"/>
      <w:bookmarkEnd w:id="364"/>
      <w:bookmarkEnd w:id="365"/>
    </w:p>
    <w:p w:rsidR="003D2333" w:rsidRDefault="003D2333" w:rsidP="003D2333">
      <w:r>
        <w:t xml:space="preserve">Dieses Framework wurde in der Version </w:t>
      </w:r>
      <w:r w:rsidRPr="008D7BA6">
        <w:t>1.0.0.23</w:t>
      </w:r>
      <w:r>
        <w:t xml:space="preserve"> im Dezember 2010 erstmals freigegeben und konzentriert sich, im Gegensatz zum Microsoft Kinect SDK, nicht nur auf Kinect als Eingabemöglichkeit, sondern allgemein auf Natural User Interfaces (NUI).</w:t>
      </w:r>
    </w:p>
    <w:p w:rsidR="003D2333" w:rsidRDefault="003D2333" w:rsidP="003D2333">
      <w:r>
        <w:t>Um weitere Geräte anzusprechen und gerätespezifische Funktionen zu implementieren, lässt sich im Framework zusätzliche Middleware einsetzen. So wird mit NiTE</w:t>
      </w:r>
      <w:r>
        <w:rPr>
          <w:rStyle w:val="FootnoteReference"/>
        </w:rPr>
        <w:footnoteReference w:id="35"/>
      </w:r>
      <w:r>
        <w:t xml:space="preserve"> von PrimeSense</w:t>
      </w:r>
      <w:r>
        <w:rPr>
          <w:rStyle w:val="FootnoteReference"/>
        </w:rPr>
        <w:footnoteReference w:id="36"/>
      </w:r>
      <w:r>
        <w:t xml:space="preserve"> entwickelt, um das</w:t>
      </w:r>
      <w:r w:rsidRPr="00FD7F29">
        <w:t xml:space="preserve"> Skeletal</w:t>
      </w:r>
      <w:r>
        <w:t xml:space="preserve"> Tracking durchzuführen.</w:t>
      </w:r>
    </w:p>
    <w:p w:rsidR="003D2333" w:rsidRDefault="003D2333" w:rsidP="003D2333">
      <w:pPr>
        <w:pStyle w:val="Heading5"/>
      </w:pPr>
      <w:bookmarkStart w:id="366" w:name="_Toc325440855"/>
      <w:bookmarkStart w:id="367" w:name="_Toc327350138"/>
      <w:r>
        <w:t>Framework 3: OpenKinect</w:t>
      </w:r>
      <w:r>
        <w:rPr>
          <w:rStyle w:val="FootnoteReference"/>
        </w:rPr>
        <w:footnoteReference w:id="37"/>
      </w:r>
      <w:r>
        <w:t xml:space="preserve"> / libfreenect</w:t>
      </w:r>
      <w:r>
        <w:rPr>
          <w:rStyle w:val="FootnoteReference"/>
        </w:rPr>
        <w:footnoteReference w:id="38"/>
      </w:r>
      <w:bookmarkEnd w:id="366"/>
      <w:bookmarkEnd w:id="367"/>
    </w:p>
    <w:p w:rsidR="003D2333" w:rsidRDefault="003D2333" w:rsidP="003D2333">
      <w:r>
        <w:t>OpenKinect ist eine Community, die den libreenect Treiber entwickelt. Leider gibt es dafür aber keine erweiterten Funktionen wie Gestenerkennung oder</w:t>
      </w:r>
      <w:r w:rsidRPr="00FD7F29">
        <w:t xml:space="preserve"> Skeletal</w:t>
      </w:r>
      <w:r>
        <w:t xml:space="preserve"> Tracking.</w:t>
      </w:r>
    </w:p>
    <w:p w:rsidR="003D2333" w:rsidRDefault="003D2333" w:rsidP="003D2333">
      <w:pPr>
        <w:pStyle w:val="Heading5"/>
      </w:pPr>
      <w:bookmarkStart w:id="368" w:name="_Ref318986946"/>
      <w:bookmarkStart w:id="369" w:name="_Toc325440856"/>
      <w:bookmarkStart w:id="370" w:name="_Toc327350139"/>
      <w:r>
        <w:t>Nutzwertanalyse</w:t>
      </w:r>
      <w:bookmarkEnd w:id="368"/>
      <w:bookmarkEnd w:id="369"/>
      <w:bookmarkEnd w:id="370"/>
    </w:p>
    <w:p w:rsidR="003D2333" w:rsidRDefault="003D2333" w:rsidP="003D2333">
      <w:r>
        <w:t>Um herauszufinden, welches dieser drei Framework das passende für die Entwicklung der Videowall-Applikation ist, wurde am 8. März 2012 eine Nutzwertanalyse durchgeführt.</w:t>
      </w:r>
    </w:p>
    <w:p w:rsidR="003D2333" w:rsidRDefault="003D2333" w:rsidP="003D2333">
      <w:r>
        <w:t>Die Gewichtung der verschiedenen Kriterien lässt sich wie folgt begründen:</w:t>
      </w:r>
    </w:p>
    <w:p w:rsidR="003D2333" w:rsidRDefault="003D2333" w:rsidP="00EC49BA">
      <w:pPr>
        <w:pStyle w:val="ListParagraph"/>
        <w:numPr>
          <w:ilvl w:val="0"/>
          <w:numId w:val="10"/>
        </w:numPr>
      </w:pPr>
      <w:r>
        <w:t xml:space="preserve">Das Kriterium </w:t>
      </w:r>
      <w:r w:rsidRPr="00FD7F29">
        <w:t>„Cooperate</w:t>
      </w:r>
      <w:r w:rsidRPr="004712C3">
        <w:t xml:space="preserve"> Support, Weiterentwicklung, Community</w:t>
      </w:r>
      <w:r>
        <w:t xml:space="preserve">“ ist sehr wichtig, da bei der Weiterentwicklung der Applikation sich auch die Libraries oder SDKs weiterentwickeln sollen oder dass neue Features zu Verfügung stehen. </w:t>
      </w:r>
    </w:p>
    <w:p w:rsidR="003D2333" w:rsidRDefault="003D2333" w:rsidP="00EC49BA">
      <w:pPr>
        <w:pStyle w:val="ListParagraph"/>
        <w:numPr>
          <w:ilvl w:val="0"/>
          <w:numId w:val="10"/>
        </w:numPr>
      </w:pPr>
      <w:r>
        <w:t>„</w:t>
      </w:r>
      <w:r w:rsidRPr="00AA503E">
        <w:t>Windows Integration und Installation</w:t>
      </w:r>
      <w:r>
        <w:t>“ ist bedingt wichtig, weil es zwar wünschenswert ist, die Integration in Windows und die Installation ohne grossen Aufwand durchführen zu können, jedoch andere Kriterienpunkte entscheidender für die Wahl des Frameworks sind.</w:t>
      </w:r>
    </w:p>
    <w:p w:rsidR="003D2333" w:rsidRDefault="003D2333" w:rsidP="00EC49BA">
      <w:pPr>
        <w:pStyle w:val="ListParagraph"/>
        <w:numPr>
          <w:ilvl w:val="0"/>
          <w:numId w:val="10"/>
        </w:numPr>
      </w:pPr>
      <w:r>
        <w:t>Das Kriterium „</w:t>
      </w:r>
      <w:r w:rsidRPr="004712C3">
        <w:t>Linux / Mac Kompatibilität</w:t>
      </w:r>
      <w:r>
        <w:t xml:space="preserve">“ wurde als nicht wichtig eingestuft, da Kinect selbst schon von der Microsoft Corporation ist und es daher sinnvoll ist, mit Microsoft Technologien zu arbeiten. </w:t>
      </w:r>
    </w:p>
    <w:p w:rsidR="003D2333" w:rsidRDefault="003D2333" w:rsidP="00EC49BA">
      <w:pPr>
        <w:pStyle w:val="ListParagraph"/>
        <w:numPr>
          <w:ilvl w:val="0"/>
          <w:numId w:val="10"/>
        </w:numPr>
      </w:pPr>
      <w:r>
        <w:t xml:space="preserve">Das Kriterium </w:t>
      </w:r>
      <w:r w:rsidRPr="00FD7F29">
        <w:t>„Skeletal</w:t>
      </w:r>
      <w:r>
        <w:t xml:space="preserve"> Tracking Qualität“ ist essentiell für die Interaktion des Nutzers mit der Applikation und erhält daher eine hohe Wichtigkeit. </w:t>
      </w:r>
    </w:p>
    <w:p w:rsidR="003D2333" w:rsidRDefault="003D2333" w:rsidP="00EC49BA">
      <w:pPr>
        <w:pStyle w:val="ListParagraph"/>
        <w:numPr>
          <w:ilvl w:val="0"/>
          <w:numId w:val="10"/>
        </w:numPr>
      </w:pPr>
      <w:r>
        <w:lastRenderedPageBreak/>
        <w:t xml:space="preserve">Die „Libraries für Gestenerkennung“ sind bedingt wichtig, da Gesten zum jetzigen Zeitpunkt nicht verwendet werden. </w:t>
      </w:r>
    </w:p>
    <w:p w:rsidR="003D2333" w:rsidRDefault="003D2333" w:rsidP="00EC49BA">
      <w:pPr>
        <w:pStyle w:val="ListParagraph"/>
        <w:numPr>
          <w:ilvl w:val="0"/>
          <w:numId w:val="10"/>
        </w:numPr>
      </w:pPr>
      <w:r>
        <w:t xml:space="preserve">Die </w:t>
      </w:r>
      <w:r w:rsidRPr="00FD7F29">
        <w:t>„Record</w:t>
      </w:r>
      <w:r w:rsidRPr="001E4AD8">
        <w:t xml:space="preserve"> / Replay Funktionalität</w:t>
      </w:r>
      <w:r>
        <w:t xml:space="preserve">“ ist wichtig, da damit ein Nutzer simuliert werden kann und so die Applikation vereinfacht getestet werden kann. </w:t>
      </w:r>
    </w:p>
    <w:p w:rsidR="003D2333" w:rsidRDefault="003D2333" w:rsidP="00EC49BA">
      <w:pPr>
        <w:pStyle w:val="ListParagraph"/>
        <w:numPr>
          <w:ilvl w:val="0"/>
          <w:numId w:val="10"/>
        </w:numPr>
      </w:pPr>
      <w:r>
        <w:t>Das Kriterium „</w:t>
      </w:r>
      <w:r w:rsidRPr="00B861CB">
        <w:t>Dokumentation</w:t>
      </w:r>
      <w:r>
        <w:t xml:space="preserve">“ ist wichtig, um die Features Framework zu kennen und zu verstehen. </w:t>
      </w:r>
    </w:p>
    <w:p w:rsidR="003D2333" w:rsidRDefault="003D2333" w:rsidP="00EC49BA">
      <w:pPr>
        <w:pStyle w:val="ListParagraph"/>
        <w:numPr>
          <w:ilvl w:val="0"/>
          <w:numId w:val="10"/>
        </w:numPr>
      </w:pPr>
      <w:r>
        <w:t>Zu den Punkten „</w:t>
      </w:r>
      <w:r w:rsidRPr="00C81554">
        <w:t>Mit Framework realisierte Beispiele und Libraries (Quantität)</w:t>
      </w:r>
      <w:r>
        <w:t>“ und „</w:t>
      </w:r>
      <w:r w:rsidRPr="00D22364">
        <w:t>Mit Framework realisierte Beispiele und Libraries (Qualität)</w:t>
      </w:r>
      <w:r>
        <w:t>“ ist zu erläutern, dass Beispiele dem Verständnis helfen, nicht aber notwendig sind und daher nur bedingt wichtigsind. Bei den Beispielen bedingt es nicht nur einer hohen Anzahl sondern auch einer guten Qualität.</w:t>
      </w:r>
    </w:p>
    <w:p w:rsidR="003D2333" w:rsidRDefault="003D2333" w:rsidP="003D2333">
      <w:r>
        <w:t>Die Evaluation wurde manuell durchgeführt. Die Bewertung der einzelnen Kriterien mittels wenig wichtig (1), bedingt wichtig (3) und sehr wichtig (5) ist selbsterklärend und wird daher nicht begründet.</w:t>
      </w:r>
    </w:p>
    <w:tbl>
      <w:tblPr>
        <w:tblStyle w:val="MediumShading1-Accent1"/>
        <w:tblW w:w="0" w:type="auto"/>
        <w:tblInd w:w="108" w:type="dxa"/>
        <w:tblLook w:val="0420" w:firstRow="1" w:lastRow="0" w:firstColumn="0" w:lastColumn="0" w:noHBand="0" w:noVBand="1"/>
      </w:tblPr>
      <w:tblGrid>
        <w:gridCol w:w="2485"/>
        <w:gridCol w:w="1213"/>
        <w:gridCol w:w="1183"/>
        <w:gridCol w:w="670"/>
        <w:gridCol w:w="1129"/>
        <w:gridCol w:w="640"/>
        <w:gridCol w:w="1187"/>
        <w:gridCol w:w="673"/>
      </w:tblGrid>
      <w:tr w:rsidR="003D2333" w:rsidTr="00B73EE4">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3D2333" w:rsidRPr="003532A0" w:rsidRDefault="003D2333" w:rsidP="00B73EE4">
            <w:pPr>
              <w:rPr>
                <w:b w:val="0"/>
                <w:bCs w:val="0"/>
              </w:rPr>
            </w:pPr>
            <w:r w:rsidRPr="00912A79">
              <w:t>Nutzwertanalyse: Auswahl Kinect Framework</w:t>
            </w:r>
          </w:p>
        </w:tc>
        <w:tc>
          <w:tcPr>
            <w:tcW w:w="0" w:type="auto"/>
          </w:tcPr>
          <w:p w:rsidR="003D2333" w:rsidRPr="00912A79" w:rsidRDefault="003D2333" w:rsidP="00B73EE4"/>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0" w:type="auto"/>
          </w:tcPr>
          <w:p w:rsidR="003D2333" w:rsidRDefault="003D2333" w:rsidP="00B73EE4"/>
        </w:tc>
        <w:tc>
          <w:tcPr>
            <w:tcW w:w="0" w:type="auto"/>
            <w:tcBorders>
              <w:right w:val="single" w:sz="6" w:space="0" w:color="848491"/>
            </w:tcBorders>
          </w:tcPr>
          <w:p w:rsidR="003D2333" w:rsidRPr="00F9181E" w:rsidRDefault="003D2333" w:rsidP="00B73EE4">
            <w:pPr>
              <w:rPr>
                <w:b/>
              </w:rPr>
            </w:pPr>
          </w:p>
        </w:tc>
        <w:tc>
          <w:tcPr>
            <w:tcW w:w="0" w:type="auto"/>
            <w:gridSpan w:val="2"/>
            <w:tcBorders>
              <w:left w:val="single" w:sz="6" w:space="0" w:color="848491"/>
              <w:right w:val="single" w:sz="6" w:space="0" w:color="848491"/>
            </w:tcBorders>
          </w:tcPr>
          <w:p w:rsidR="003D2333" w:rsidRPr="00F9181E" w:rsidRDefault="003D2333" w:rsidP="00B73EE4">
            <w:r w:rsidRPr="00912A79">
              <w:rPr>
                <w:b/>
                <w:bCs/>
              </w:rPr>
              <w:t>Framework 1</w:t>
            </w:r>
          </w:p>
        </w:tc>
        <w:tc>
          <w:tcPr>
            <w:tcW w:w="0" w:type="auto"/>
            <w:gridSpan w:val="2"/>
            <w:tcBorders>
              <w:left w:val="single" w:sz="6" w:space="0" w:color="848491"/>
              <w:right w:val="single" w:sz="6" w:space="0" w:color="848491"/>
            </w:tcBorders>
          </w:tcPr>
          <w:p w:rsidR="003D2333" w:rsidRPr="00912A79" w:rsidRDefault="003D2333" w:rsidP="00B73EE4">
            <w:pPr>
              <w:rPr>
                <w:b/>
                <w:bCs/>
              </w:rPr>
            </w:pPr>
            <w:r w:rsidRPr="00912A79">
              <w:rPr>
                <w:b/>
                <w:bCs/>
              </w:rPr>
              <w:t>Framework</w:t>
            </w:r>
            <w:r>
              <w:rPr>
                <w:b/>
                <w:bCs/>
              </w:rPr>
              <w:t xml:space="preserve"> 2</w:t>
            </w:r>
          </w:p>
        </w:tc>
        <w:tc>
          <w:tcPr>
            <w:tcW w:w="0" w:type="auto"/>
            <w:gridSpan w:val="2"/>
            <w:tcBorders>
              <w:left w:val="single" w:sz="6" w:space="0" w:color="848491"/>
            </w:tcBorders>
          </w:tcPr>
          <w:p w:rsidR="003D2333" w:rsidRPr="00912A79" w:rsidRDefault="003D2333" w:rsidP="00B73EE4">
            <w:pPr>
              <w:rPr>
                <w:b/>
                <w:bCs/>
              </w:rPr>
            </w:pPr>
            <w:r w:rsidRPr="00912A79">
              <w:rPr>
                <w:b/>
                <w:bCs/>
              </w:rPr>
              <w:t>Framework 3</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0" w:type="auto"/>
          </w:tcPr>
          <w:p w:rsidR="003D2333" w:rsidRDefault="003D2333" w:rsidP="00B73EE4"/>
        </w:tc>
        <w:tc>
          <w:tcPr>
            <w:tcW w:w="0" w:type="auto"/>
            <w:tcBorders>
              <w:right w:val="single" w:sz="6" w:space="0" w:color="848491"/>
            </w:tcBorders>
          </w:tcPr>
          <w:p w:rsidR="003D2333" w:rsidRPr="00F9181E" w:rsidRDefault="003D2333" w:rsidP="00B73EE4">
            <w:pPr>
              <w:rPr>
                <w:b/>
              </w:rPr>
            </w:pPr>
          </w:p>
        </w:tc>
        <w:tc>
          <w:tcPr>
            <w:tcW w:w="0" w:type="auto"/>
            <w:gridSpan w:val="2"/>
            <w:tcBorders>
              <w:left w:val="single" w:sz="6" w:space="0" w:color="848491"/>
              <w:right w:val="single" w:sz="6" w:space="0" w:color="848491"/>
            </w:tcBorders>
          </w:tcPr>
          <w:p w:rsidR="003D2333" w:rsidRPr="00F9181E" w:rsidRDefault="003D2333" w:rsidP="00B73EE4">
            <w:r w:rsidRPr="00912A79">
              <w:rPr>
                <w:b/>
                <w:bCs/>
              </w:rPr>
              <w:t>Kinect</w:t>
            </w:r>
            <w:r w:rsidRPr="005257B8">
              <w:rPr>
                <w:b/>
                <w:bCs/>
                <w:lang w:val="en-AU"/>
              </w:rPr>
              <w:t xml:space="preserve"> for</w:t>
            </w:r>
            <w:r w:rsidRPr="00912A79">
              <w:rPr>
                <w:b/>
                <w:bCs/>
              </w:rPr>
              <w:t xml:space="preserve"> Windows SDK</w:t>
            </w:r>
          </w:p>
        </w:tc>
        <w:tc>
          <w:tcPr>
            <w:tcW w:w="0" w:type="auto"/>
            <w:gridSpan w:val="2"/>
            <w:tcBorders>
              <w:left w:val="single" w:sz="6" w:space="0" w:color="848491"/>
              <w:right w:val="single" w:sz="6" w:space="0" w:color="848491"/>
            </w:tcBorders>
          </w:tcPr>
          <w:p w:rsidR="003D2333" w:rsidRPr="00912A79" w:rsidRDefault="003D2333" w:rsidP="00B73EE4">
            <w:pPr>
              <w:rPr>
                <w:b/>
                <w:bCs/>
              </w:rPr>
            </w:pPr>
            <w:r w:rsidRPr="00912A79">
              <w:rPr>
                <w:b/>
                <w:bCs/>
              </w:rPr>
              <w:t>OpenNI</w:t>
            </w:r>
          </w:p>
        </w:tc>
        <w:tc>
          <w:tcPr>
            <w:tcW w:w="0" w:type="auto"/>
            <w:gridSpan w:val="2"/>
            <w:tcBorders>
              <w:left w:val="single" w:sz="6" w:space="0" w:color="848491"/>
            </w:tcBorders>
          </w:tcPr>
          <w:p w:rsidR="003D2333" w:rsidRPr="00912A79" w:rsidRDefault="003D2333" w:rsidP="00B73EE4">
            <w:pPr>
              <w:rPr>
                <w:b/>
                <w:bCs/>
              </w:rPr>
            </w:pPr>
            <w:r w:rsidRPr="00912A79">
              <w:rPr>
                <w:b/>
                <w:bCs/>
              </w:rPr>
              <w:t>OpenKinect / libfreenect</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0" w:type="auto"/>
          </w:tcPr>
          <w:p w:rsidR="003D2333" w:rsidRPr="00012ACD" w:rsidRDefault="003D2333" w:rsidP="00B73EE4">
            <w:pPr>
              <w:rPr>
                <w:b/>
              </w:rPr>
            </w:pPr>
            <w:r w:rsidRPr="00012ACD">
              <w:rPr>
                <w:b/>
              </w:rPr>
              <w:t>Kriterium</w:t>
            </w:r>
          </w:p>
        </w:tc>
        <w:tc>
          <w:tcPr>
            <w:tcW w:w="0" w:type="auto"/>
            <w:tcBorders>
              <w:right w:val="single" w:sz="6" w:space="0" w:color="848491"/>
            </w:tcBorders>
          </w:tcPr>
          <w:p w:rsidR="003D2333" w:rsidRPr="00012ACD" w:rsidRDefault="003D2333" w:rsidP="00B73EE4">
            <w:pPr>
              <w:jc w:val="right"/>
              <w:rPr>
                <w:b/>
              </w:rPr>
            </w:pPr>
            <w:r w:rsidRPr="00012ACD">
              <w:rPr>
                <w:b/>
              </w:rPr>
              <w:t>Gewichtung</w:t>
            </w:r>
          </w:p>
        </w:tc>
        <w:tc>
          <w:tcPr>
            <w:tcW w:w="0" w:type="auto"/>
            <w:tcBorders>
              <w:left w:val="single" w:sz="6" w:space="0" w:color="848491"/>
            </w:tcBorders>
          </w:tcPr>
          <w:p w:rsidR="003D2333" w:rsidRPr="00912A79" w:rsidRDefault="003D2333" w:rsidP="00B73EE4">
            <w:pPr>
              <w:jc w:val="right"/>
              <w:rPr>
                <w:b/>
                <w:bCs/>
              </w:rPr>
            </w:pPr>
            <w:r>
              <w:rPr>
                <w:b/>
                <w:bCs/>
              </w:rPr>
              <w:t>Bewertung</w:t>
            </w:r>
          </w:p>
        </w:tc>
        <w:tc>
          <w:tcPr>
            <w:tcW w:w="0" w:type="auto"/>
            <w:tcBorders>
              <w:right w:val="single" w:sz="6" w:space="0" w:color="848491"/>
            </w:tcBorders>
          </w:tcPr>
          <w:p w:rsidR="003D2333" w:rsidRPr="00912A79" w:rsidRDefault="003D2333" w:rsidP="00B73EE4">
            <w:pPr>
              <w:jc w:val="right"/>
              <w:rPr>
                <w:b/>
                <w:bCs/>
              </w:rPr>
            </w:pPr>
            <w:r>
              <w:rPr>
                <w:b/>
                <w:bCs/>
              </w:rPr>
              <w:t>Total</w:t>
            </w:r>
          </w:p>
        </w:tc>
        <w:tc>
          <w:tcPr>
            <w:tcW w:w="0" w:type="auto"/>
            <w:tcBorders>
              <w:left w:val="single" w:sz="6" w:space="0" w:color="848491"/>
            </w:tcBorders>
          </w:tcPr>
          <w:p w:rsidR="003D2333" w:rsidRPr="00912A79" w:rsidRDefault="003D2333" w:rsidP="00B73EE4">
            <w:pPr>
              <w:jc w:val="right"/>
              <w:rPr>
                <w:b/>
                <w:bCs/>
              </w:rPr>
            </w:pPr>
            <w:r>
              <w:rPr>
                <w:b/>
                <w:bCs/>
              </w:rPr>
              <w:t>Bewertung</w:t>
            </w:r>
          </w:p>
        </w:tc>
        <w:tc>
          <w:tcPr>
            <w:tcW w:w="0" w:type="auto"/>
            <w:tcBorders>
              <w:right w:val="single" w:sz="6" w:space="0" w:color="848491"/>
            </w:tcBorders>
          </w:tcPr>
          <w:p w:rsidR="003D2333" w:rsidRPr="00912A79" w:rsidRDefault="003D2333" w:rsidP="00B73EE4">
            <w:pPr>
              <w:jc w:val="right"/>
              <w:rPr>
                <w:b/>
                <w:bCs/>
              </w:rPr>
            </w:pPr>
            <w:r>
              <w:rPr>
                <w:b/>
                <w:bCs/>
              </w:rPr>
              <w:t>Total</w:t>
            </w:r>
          </w:p>
        </w:tc>
        <w:tc>
          <w:tcPr>
            <w:tcW w:w="0" w:type="auto"/>
            <w:tcBorders>
              <w:left w:val="single" w:sz="6" w:space="0" w:color="848491"/>
            </w:tcBorders>
          </w:tcPr>
          <w:p w:rsidR="003D2333" w:rsidRPr="00912A79" w:rsidRDefault="003D2333" w:rsidP="00B73EE4">
            <w:pPr>
              <w:jc w:val="right"/>
              <w:rPr>
                <w:b/>
                <w:bCs/>
              </w:rPr>
            </w:pPr>
            <w:r>
              <w:rPr>
                <w:b/>
                <w:bCs/>
              </w:rPr>
              <w:t>Bewertung</w:t>
            </w:r>
          </w:p>
        </w:tc>
        <w:tc>
          <w:tcPr>
            <w:tcW w:w="0" w:type="auto"/>
          </w:tcPr>
          <w:p w:rsidR="003D2333" w:rsidRPr="00912A79" w:rsidRDefault="003D2333" w:rsidP="00B73EE4">
            <w:pPr>
              <w:jc w:val="right"/>
              <w:rPr>
                <w:b/>
                <w:bCs/>
              </w:rPr>
            </w:pPr>
            <w:r>
              <w:rPr>
                <w:b/>
                <w:bCs/>
              </w:rPr>
              <w:t>Total</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0" w:type="auto"/>
          </w:tcPr>
          <w:p w:rsidR="003D2333" w:rsidRPr="000465E2" w:rsidRDefault="003D2333" w:rsidP="00B73EE4">
            <w:pPr>
              <w:rPr>
                <w:b/>
              </w:rPr>
            </w:pPr>
            <w:r w:rsidRPr="004712C3">
              <w:rPr>
                <w:b/>
                <w:lang w:val="en-US"/>
              </w:rPr>
              <w:t>Cooperate</w:t>
            </w:r>
            <w:r w:rsidRPr="000465E2">
              <w:rPr>
                <w:b/>
              </w:rPr>
              <w:t xml:space="preserve"> Support, Weiterentwicklung, Community</w:t>
            </w:r>
          </w:p>
        </w:tc>
        <w:tc>
          <w:tcPr>
            <w:tcW w:w="0" w:type="auto"/>
            <w:tcBorders>
              <w:right w:val="single" w:sz="6" w:space="0" w:color="848491"/>
            </w:tcBorders>
          </w:tcPr>
          <w:p w:rsidR="003D2333" w:rsidRPr="00716608" w:rsidRDefault="003D2333" w:rsidP="00B73EE4">
            <w:pPr>
              <w:jc w:val="right"/>
            </w:pPr>
            <w:r w:rsidRPr="00716608">
              <w:t>5</w:t>
            </w:r>
          </w:p>
        </w:tc>
        <w:tc>
          <w:tcPr>
            <w:tcW w:w="0" w:type="auto"/>
            <w:tcBorders>
              <w:left w:val="single" w:sz="6" w:space="0" w:color="848491"/>
            </w:tcBorders>
          </w:tcPr>
          <w:p w:rsidR="003D2333" w:rsidRPr="00716608" w:rsidRDefault="003D2333" w:rsidP="00B73EE4">
            <w:pPr>
              <w:jc w:val="right"/>
            </w:pPr>
            <w:r w:rsidRPr="00716608">
              <w:t>5</w:t>
            </w:r>
          </w:p>
        </w:tc>
        <w:tc>
          <w:tcPr>
            <w:tcW w:w="0" w:type="auto"/>
            <w:tcBorders>
              <w:right w:val="single" w:sz="6" w:space="0" w:color="848491"/>
            </w:tcBorders>
          </w:tcPr>
          <w:p w:rsidR="003D2333" w:rsidRPr="00716608" w:rsidRDefault="003D2333" w:rsidP="00B73EE4">
            <w:pPr>
              <w:jc w:val="right"/>
            </w:pPr>
            <w:r w:rsidRPr="00716608">
              <w:t>25</w:t>
            </w:r>
          </w:p>
        </w:tc>
        <w:tc>
          <w:tcPr>
            <w:tcW w:w="0" w:type="auto"/>
            <w:tcBorders>
              <w:left w:val="single" w:sz="6" w:space="0" w:color="848491"/>
            </w:tcBorders>
          </w:tcPr>
          <w:p w:rsidR="003D2333" w:rsidRPr="00716608" w:rsidRDefault="003D2333" w:rsidP="00B73EE4">
            <w:pPr>
              <w:jc w:val="right"/>
            </w:pPr>
            <w:r w:rsidRPr="00716608">
              <w:t>3</w:t>
            </w:r>
          </w:p>
        </w:tc>
        <w:tc>
          <w:tcPr>
            <w:tcW w:w="0" w:type="auto"/>
            <w:tcBorders>
              <w:right w:val="single" w:sz="6" w:space="0" w:color="848491"/>
            </w:tcBorders>
          </w:tcPr>
          <w:p w:rsidR="003D2333" w:rsidRPr="00716608" w:rsidRDefault="003D2333" w:rsidP="00B73EE4">
            <w:pPr>
              <w:jc w:val="right"/>
            </w:pPr>
            <w:r w:rsidRPr="00716608">
              <w:t>15</w:t>
            </w:r>
          </w:p>
        </w:tc>
        <w:tc>
          <w:tcPr>
            <w:tcW w:w="0" w:type="auto"/>
            <w:tcBorders>
              <w:left w:val="single" w:sz="6" w:space="0" w:color="848491"/>
            </w:tcBorders>
          </w:tcPr>
          <w:p w:rsidR="003D2333" w:rsidRPr="00716608" w:rsidRDefault="003D2333" w:rsidP="00B73EE4">
            <w:pPr>
              <w:jc w:val="right"/>
            </w:pPr>
            <w:r w:rsidRPr="00716608">
              <w:t>3</w:t>
            </w:r>
          </w:p>
        </w:tc>
        <w:tc>
          <w:tcPr>
            <w:tcW w:w="0" w:type="auto"/>
          </w:tcPr>
          <w:p w:rsidR="003D2333" w:rsidRPr="00716608" w:rsidRDefault="003D2333" w:rsidP="00B73EE4">
            <w:pPr>
              <w:jc w:val="right"/>
            </w:pPr>
            <w:r w:rsidRPr="00716608">
              <w:t>15</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0" w:type="auto"/>
          </w:tcPr>
          <w:p w:rsidR="003D2333" w:rsidRPr="000465E2" w:rsidRDefault="003D2333" w:rsidP="00B73EE4">
            <w:pPr>
              <w:rPr>
                <w:b/>
              </w:rPr>
            </w:pPr>
            <w:r w:rsidRPr="000465E2">
              <w:rPr>
                <w:b/>
              </w:rPr>
              <w:t>Windows Integration und Installation</w:t>
            </w:r>
          </w:p>
        </w:tc>
        <w:tc>
          <w:tcPr>
            <w:tcW w:w="0" w:type="auto"/>
            <w:tcBorders>
              <w:right w:val="single" w:sz="6" w:space="0" w:color="848491"/>
            </w:tcBorders>
          </w:tcPr>
          <w:p w:rsidR="003D2333" w:rsidRPr="00716608" w:rsidRDefault="003D2333" w:rsidP="00B73EE4">
            <w:pPr>
              <w:jc w:val="right"/>
            </w:pPr>
            <w:r w:rsidRPr="00716608">
              <w:t>3</w:t>
            </w:r>
          </w:p>
        </w:tc>
        <w:tc>
          <w:tcPr>
            <w:tcW w:w="0" w:type="auto"/>
            <w:tcBorders>
              <w:left w:val="single" w:sz="6" w:space="0" w:color="848491"/>
            </w:tcBorders>
          </w:tcPr>
          <w:p w:rsidR="003D2333" w:rsidRPr="00716608" w:rsidRDefault="003D2333" w:rsidP="00B73EE4">
            <w:pPr>
              <w:jc w:val="right"/>
            </w:pPr>
            <w:r w:rsidRPr="00716608">
              <w:t>5</w:t>
            </w:r>
          </w:p>
        </w:tc>
        <w:tc>
          <w:tcPr>
            <w:tcW w:w="0" w:type="auto"/>
            <w:tcBorders>
              <w:right w:val="single" w:sz="6" w:space="0" w:color="848491"/>
            </w:tcBorders>
          </w:tcPr>
          <w:p w:rsidR="003D2333" w:rsidRPr="00716608" w:rsidRDefault="003D2333" w:rsidP="00B73EE4">
            <w:pPr>
              <w:jc w:val="right"/>
            </w:pPr>
            <w:r w:rsidRPr="00716608">
              <w:t>15</w:t>
            </w:r>
          </w:p>
        </w:tc>
        <w:tc>
          <w:tcPr>
            <w:tcW w:w="0" w:type="auto"/>
            <w:tcBorders>
              <w:left w:val="single" w:sz="6" w:space="0" w:color="848491"/>
            </w:tcBorders>
          </w:tcPr>
          <w:p w:rsidR="003D2333" w:rsidRPr="00716608" w:rsidRDefault="003D2333" w:rsidP="00B73EE4">
            <w:pPr>
              <w:jc w:val="right"/>
            </w:pPr>
            <w:r w:rsidRPr="00716608">
              <w:t>3</w:t>
            </w:r>
          </w:p>
        </w:tc>
        <w:tc>
          <w:tcPr>
            <w:tcW w:w="0" w:type="auto"/>
            <w:tcBorders>
              <w:right w:val="single" w:sz="6" w:space="0" w:color="848491"/>
            </w:tcBorders>
          </w:tcPr>
          <w:p w:rsidR="003D2333" w:rsidRPr="00716608" w:rsidRDefault="003D2333" w:rsidP="00B73EE4">
            <w:pPr>
              <w:jc w:val="right"/>
            </w:pPr>
            <w:r w:rsidRPr="00716608">
              <w:t>9</w:t>
            </w:r>
          </w:p>
        </w:tc>
        <w:tc>
          <w:tcPr>
            <w:tcW w:w="0" w:type="auto"/>
            <w:tcBorders>
              <w:left w:val="single" w:sz="6" w:space="0" w:color="848491"/>
            </w:tcBorders>
          </w:tcPr>
          <w:p w:rsidR="003D2333" w:rsidRPr="00716608" w:rsidRDefault="003D2333" w:rsidP="00B73EE4">
            <w:pPr>
              <w:jc w:val="right"/>
            </w:pPr>
            <w:r w:rsidRPr="00716608">
              <w:t>3</w:t>
            </w:r>
          </w:p>
        </w:tc>
        <w:tc>
          <w:tcPr>
            <w:tcW w:w="0" w:type="auto"/>
          </w:tcPr>
          <w:p w:rsidR="003D2333" w:rsidRPr="00716608" w:rsidRDefault="003D2333" w:rsidP="00B73EE4">
            <w:pPr>
              <w:jc w:val="right"/>
            </w:pPr>
            <w:r w:rsidRPr="00716608">
              <w:t>9</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0" w:type="auto"/>
          </w:tcPr>
          <w:p w:rsidR="003D2333" w:rsidRPr="000465E2" w:rsidRDefault="003D2333" w:rsidP="00B73EE4">
            <w:pPr>
              <w:rPr>
                <w:b/>
              </w:rPr>
            </w:pPr>
            <w:r w:rsidRPr="000465E2">
              <w:rPr>
                <w:b/>
              </w:rPr>
              <w:t>Linux / Mac Kompatibilität</w:t>
            </w:r>
          </w:p>
        </w:tc>
        <w:tc>
          <w:tcPr>
            <w:tcW w:w="0" w:type="auto"/>
            <w:tcBorders>
              <w:right w:val="single" w:sz="6" w:space="0" w:color="848491"/>
            </w:tcBorders>
          </w:tcPr>
          <w:p w:rsidR="003D2333" w:rsidRPr="00716608" w:rsidRDefault="003D2333" w:rsidP="00B73EE4">
            <w:pPr>
              <w:jc w:val="right"/>
            </w:pPr>
            <w:r w:rsidRPr="00716608">
              <w:t>1</w:t>
            </w:r>
          </w:p>
        </w:tc>
        <w:tc>
          <w:tcPr>
            <w:tcW w:w="0" w:type="auto"/>
            <w:tcBorders>
              <w:left w:val="single" w:sz="6" w:space="0" w:color="848491"/>
            </w:tcBorders>
          </w:tcPr>
          <w:p w:rsidR="003D2333" w:rsidRPr="00716608" w:rsidRDefault="003D2333" w:rsidP="00B73EE4">
            <w:pPr>
              <w:jc w:val="right"/>
            </w:pPr>
            <w:r w:rsidRPr="00716608">
              <w:t>1</w:t>
            </w:r>
          </w:p>
        </w:tc>
        <w:tc>
          <w:tcPr>
            <w:tcW w:w="0" w:type="auto"/>
            <w:tcBorders>
              <w:right w:val="single" w:sz="6" w:space="0" w:color="848491"/>
            </w:tcBorders>
          </w:tcPr>
          <w:p w:rsidR="003D2333" w:rsidRPr="00716608" w:rsidRDefault="003D2333" w:rsidP="00B73EE4">
            <w:pPr>
              <w:jc w:val="right"/>
            </w:pPr>
            <w:r w:rsidRPr="00716608">
              <w:t>1</w:t>
            </w:r>
          </w:p>
        </w:tc>
        <w:tc>
          <w:tcPr>
            <w:tcW w:w="0" w:type="auto"/>
            <w:tcBorders>
              <w:left w:val="single" w:sz="6" w:space="0" w:color="848491"/>
            </w:tcBorders>
          </w:tcPr>
          <w:p w:rsidR="003D2333" w:rsidRPr="00716608" w:rsidRDefault="003D2333" w:rsidP="00B73EE4">
            <w:pPr>
              <w:jc w:val="right"/>
            </w:pPr>
            <w:r w:rsidRPr="00716608">
              <w:t>5</w:t>
            </w:r>
          </w:p>
        </w:tc>
        <w:tc>
          <w:tcPr>
            <w:tcW w:w="0" w:type="auto"/>
            <w:tcBorders>
              <w:right w:val="single" w:sz="6" w:space="0" w:color="848491"/>
            </w:tcBorders>
          </w:tcPr>
          <w:p w:rsidR="003D2333" w:rsidRPr="00716608" w:rsidRDefault="003D2333" w:rsidP="00B73EE4">
            <w:pPr>
              <w:jc w:val="right"/>
            </w:pPr>
            <w:r w:rsidRPr="00716608">
              <w:t>5</w:t>
            </w:r>
          </w:p>
        </w:tc>
        <w:tc>
          <w:tcPr>
            <w:tcW w:w="0" w:type="auto"/>
            <w:tcBorders>
              <w:left w:val="single" w:sz="6" w:space="0" w:color="848491"/>
            </w:tcBorders>
          </w:tcPr>
          <w:p w:rsidR="003D2333" w:rsidRPr="00716608" w:rsidRDefault="003D2333" w:rsidP="00B73EE4">
            <w:pPr>
              <w:jc w:val="right"/>
            </w:pPr>
            <w:r w:rsidRPr="00716608">
              <w:t>5</w:t>
            </w:r>
          </w:p>
        </w:tc>
        <w:tc>
          <w:tcPr>
            <w:tcW w:w="0" w:type="auto"/>
          </w:tcPr>
          <w:p w:rsidR="003D2333" w:rsidRPr="00716608" w:rsidRDefault="003D2333" w:rsidP="00B73EE4">
            <w:pPr>
              <w:jc w:val="right"/>
            </w:pPr>
            <w:r w:rsidRPr="00716608">
              <w:t>5</w:t>
            </w:r>
          </w:p>
        </w:tc>
      </w:tr>
      <w:tr w:rsidR="003D2333" w:rsidRPr="005257B8" w:rsidTr="00B73EE4">
        <w:trPr>
          <w:cnfStyle w:val="000000100000" w:firstRow="0" w:lastRow="0" w:firstColumn="0" w:lastColumn="0" w:oddVBand="0" w:evenVBand="0" w:oddHBand="1" w:evenHBand="0" w:firstRowFirstColumn="0" w:firstRowLastColumn="0" w:lastRowFirstColumn="0" w:lastRowLastColumn="0"/>
        </w:trPr>
        <w:tc>
          <w:tcPr>
            <w:tcW w:w="0" w:type="auto"/>
          </w:tcPr>
          <w:p w:rsidR="003D2333" w:rsidRPr="000465E2" w:rsidRDefault="003D2333" w:rsidP="00B73EE4">
            <w:pPr>
              <w:rPr>
                <w:b/>
                <w:lang w:val="en-US"/>
              </w:rPr>
            </w:pPr>
            <w:r w:rsidRPr="000465E2">
              <w:rPr>
                <w:b/>
                <w:lang w:val="en-US"/>
              </w:rPr>
              <w:t>C# / .NET Framework / Visual Studio Integration</w:t>
            </w:r>
          </w:p>
        </w:tc>
        <w:tc>
          <w:tcPr>
            <w:tcW w:w="0" w:type="auto"/>
            <w:tcBorders>
              <w:right w:val="single" w:sz="6" w:space="0" w:color="848491"/>
            </w:tcBorders>
          </w:tcPr>
          <w:p w:rsidR="003D2333" w:rsidRPr="00716608" w:rsidRDefault="003D2333" w:rsidP="00B73EE4">
            <w:pPr>
              <w:jc w:val="right"/>
            </w:pPr>
            <w:r w:rsidRPr="00716608">
              <w:t>5</w:t>
            </w:r>
          </w:p>
        </w:tc>
        <w:tc>
          <w:tcPr>
            <w:tcW w:w="0" w:type="auto"/>
            <w:tcBorders>
              <w:left w:val="single" w:sz="6" w:space="0" w:color="848491"/>
            </w:tcBorders>
          </w:tcPr>
          <w:p w:rsidR="003D2333" w:rsidRPr="00716608" w:rsidRDefault="003D2333" w:rsidP="00B73EE4">
            <w:pPr>
              <w:jc w:val="right"/>
            </w:pPr>
            <w:r w:rsidRPr="00716608">
              <w:t>5</w:t>
            </w:r>
          </w:p>
        </w:tc>
        <w:tc>
          <w:tcPr>
            <w:tcW w:w="0" w:type="auto"/>
            <w:tcBorders>
              <w:right w:val="single" w:sz="6" w:space="0" w:color="848491"/>
            </w:tcBorders>
          </w:tcPr>
          <w:p w:rsidR="003D2333" w:rsidRPr="00716608" w:rsidRDefault="003D2333" w:rsidP="00B73EE4">
            <w:pPr>
              <w:jc w:val="right"/>
            </w:pPr>
            <w:r w:rsidRPr="00716608">
              <w:t>25</w:t>
            </w:r>
          </w:p>
        </w:tc>
        <w:tc>
          <w:tcPr>
            <w:tcW w:w="0" w:type="auto"/>
            <w:tcBorders>
              <w:left w:val="single" w:sz="6" w:space="0" w:color="848491"/>
            </w:tcBorders>
          </w:tcPr>
          <w:p w:rsidR="003D2333" w:rsidRPr="00716608" w:rsidRDefault="003D2333" w:rsidP="00B73EE4">
            <w:pPr>
              <w:jc w:val="right"/>
            </w:pPr>
            <w:r w:rsidRPr="00716608">
              <w:t>3</w:t>
            </w:r>
          </w:p>
        </w:tc>
        <w:tc>
          <w:tcPr>
            <w:tcW w:w="0" w:type="auto"/>
            <w:tcBorders>
              <w:right w:val="single" w:sz="6" w:space="0" w:color="848491"/>
            </w:tcBorders>
          </w:tcPr>
          <w:p w:rsidR="003D2333" w:rsidRPr="00716608" w:rsidRDefault="003D2333" w:rsidP="00B73EE4">
            <w:pPr>
              <w:jc w:val="right"/>
            </w:pPr>
            <w:r w:rsidRPr="00716608">
              <w:t>15</w:t>
            </w:r>
          </w:p>
        </w:tc>
        <w:tc>
          <w:tcPr>
            <w:tcW w:w="0" w:type="auto"/>
            <w:tcBorders>
              <w:left w:val="single" w:sz="6" w:space="0" w:color="848491"/>
            </w:tcBorders>
          </w:tcPr>
          <w:p w:rsidR="003D2333" w:rsidRPr="00716608" w:rsidRDefault="003D2333" w:rsidP="00B73EE4">
            <w:pPr>
              <w:jc w:val="right"/>
            </w:pPr>
            <w:r w:rsidRPr="00716608">
              <w:t>1</w:t>
            </w:r>
          </w:p>
        </w:tc>
        <w:tc>
          <w:tcPr>
            <w:tcW w:w="0" w:type="auto"/>
          </w:tcPr>
          <w:p w:rsidR="003D2333" w:rsidRPr="00716608" w:rsidRDefault="003D2333" w:rsidP="00B73EE4">
            <w:pPr>
              <w:jc w:val="right"/>
            </w:pPr>
            <w:r w:rsidRPr="00716608">
              <w:t>5</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0" w:type="auto"/>
          </w:tcPr>
          <w:p w:rsidR="003D2333" w:rsidRPr="000465E2" w:rsidRDefault="003D2333" w:rsidP="00B73EE4">
            <w:pPr>
              <w:rPr>
                <w:b/>
              </w:rPr>
            </w:pPr>
            <w:r w:rsidRPr="005257B8">
              <w:rPr>
                <w:b/>
                <w:lang w:val="en-AU"/>
              </w:rPr>
              <w:t>Skeletal</w:t>
            </w:r>
            <w:r w:rsidRPr="000465E2">
              <w:rPr>
                <w:b/>
              </w:rPr>
              <w:t xml:space="preserve"> Tracking Qualität</w:t>
            </w:r>
          </w:p>
        </w:tc>
        <w:tc>
          <w:tcPr>
            <w:tcW w:w="0" w:type="auto"/>
            <w:tcBorders>
              <w:right w:val="single" w:sz="6" w:space="0" w:color="848491"/>
            </w:tcBorders>
          </w:tcPr>
          <w:p w:rsidR="003D2333" w:rsidRPr="00716608" w:rsidRDefault="003D2333" w:rsidP="00B73EE4">
            <w:pPr>
              <w:jc w:val="right"/>
            </w:pPr>
            <w:r w:rsidRPr="00716608">
              <w:t>5</w:t>
            </w:r>
          </w:p>
        </w:tc>
        <w:tc>
          <w:tcPr>
            <w:tcW w:w="0" w:type="auto"/>
            <w:tcBorders>
              <w:left w:val="single" w:sz="6" w:space="0" w:color="848491"/>
            </w:tcBorders>
          </w:tcPr>
          <w:p w:rsidR="003D2333" w:rsidRPr="00716608" w:rsidRDefault="003D2333" w:rsidP="00B73EE4">
            <w:pPr>
              <w:jc w:val="right"/>
            </w:pPr>
            <w:r w:rsidRPr="00716608">
              <w:t>5</w:t>
            </w:r>
          </w:p>
        </w:tc>
        <w:tc>
          <w:tcPr>
            <w:tcW w:w="0" w:type="auto"/>
            <w:tcBorders>
              <w:right w:val="single" w:sz="6" w:space="0" w:color="848491"/>
            </w:tcBorders>
          </w:tcPr>
          <w:p w:rsidR="003D2333" w:rsidRPr="00716608" w:rsidRDefault="003D2333" w:rsidP="00B73EE4">
            <w:pPr>
              <w:jc w:val="right"/>
            </w:pPr>
            <w:r w:rsidRPr="00716608">
              <w:t>25</w:t>
            </w:r>
          </w:p>
        </w:tc>
        <w:tc>
          <w:tcPr>
            <w:tcW w:w="0" w:type="auto"/>
            <w:tcBorders>
              <w:left w:val="single" w:sz="6" w:space="0" w:color="848491"/>
            </w:tcBorders>
          </w:tcPr>
          <w:p w:rsidR="003D2333" w:rsidRPr="00716608" w:rsidRDefault="003D2333" w:rsidP="00B73EE4">
            <w:pPr>
              <w:jc w:val="right"/>
            </w:pPr>
            <w:r w:rsidRPr="00716608">
              <w:t>3</w:t>
            </w:r>
          </w:p>
        </w:tc>
        <w:tc>
          <w:tcPr>
            <w:tcW w:w="0" w:type="auto"/>
            <w:tcBorders>
              <w:right w:val="single" w:sz="6" w:space="0" w:color="848491"/>
            </w:tcBorders>
          </w:tcPr>
          <w:p w:rsidR="003D2333" w:rsidRPr="00716608" w:rsidRDefault="003D2333" w:rsidP="00B73EE4">
            <w:pPr>
              <w:jc w:val="right"/>
            </w:pPr>
            <w:r w:rsidRPr="00716608">
              <w:t>15</w:t>
            </w:r>
          </w:p>
        </w:tc>
        <w:tc>
          <w:tcPr>
            <w:tcW w:w="0" w:type="auto"/>
            <w:tcBorders>
              <w:left w:val="single" w:sz="6" w:space="0" w:color="848491"/>
            </w:tcBorders>
          </w:tcPr>
          <w:p w:rsidR="003D2333" w:rsidRPr="00716608" w:rsidRDefault="003D2333" w:rsidP="00B73EE4">
            <w:pPr>
              <w:jc w:val="right"/>
            </w:pPr>
            <w:r w:rsidRPr="00716608">
              <w:t>1</w:t>
            </w:r>
          </w:p>
        </w:tc>
        <w:tc>
          <w:tcPr>
            <w:tcW w:w="0" w:type="auto"/>
          </w:tcPr>
          <w:p w:rsidR="003D2333" w:rsidRPr="00716608" w:rsidRDefault="003D2333" w:rsidP="00B73EE4">
            <w:pPr>
              <w:jc w:val="right"/>
            </w:pPr>
            <w:r w:rsidRPr="00716608">
              <w:t>5</w:t>
            </w:r>
          </w:p>
        </w:tc>
      </w:tr>
      <w:tr w:rsidR="003D2333" w:rsidRPr="005257B8" w:rsidTr="00B73EE4">
        <w:trPr>
          <w:cnfStyle w:val="000000100000" w:firstRow="0" w:lastRow="0" w:firstColumn="0" w:lastColumn="0" w:oddVBand="0" w:evenVBand="0" w:oddHBand="1" w:evenHBand="0" w:firstRowFirstColumn="0" w:firstRowLastColumn="0" w:lastRowFirstColumn="0" w:lastRowLastColumn="0"/>
        </w:trPr>
        <w:tc>
          <w:tcPr>
            <w:tcW w:w="0" w:type="auto"/>
          </w:tcPr>
          <w:p w:rsidR="003D2333" w:rsidRPr="000465E2" w:rsidRDefault="003D2333" w:rsidP="00B73EE4">
            <w:pPr>
              <w:rPr>
                <w:b/>
              </w:rPr>
            </w:pPr>
            <w:r w:rsidRPr="000465E2">
              <w:rPr>
                <w:b/>
              </w:rPr>
              <w:t>Libraries für Gestenerkennung</w:t>
            </w:r>
          </w:p>
        </w:tc>
        <w:tc>
          <w:tcPr>
            <w:tcW w:w="0" w:type="auto"/>
            <w:tcBorders>
              <w:right w:val="single" w:sz="6" w:space="0" w:color="848491"/>
            </w:tcBorders>
          </w:tcPr>
          <w:p w:rsidR="003D2333" w:rsidRPr="00716608" w:rsidRDefault="003D2333" w:rsidP="00B73EE4">
            <w:pPr>
              <w:jc w:val="right"/>
            </w:pPr>
            <w:r w:rsidRPr="00716608">
              <w:t>3</w:t>
            </w:r>
          </w:p>
        </w:tc>
        <w:tc>
          <w:tcPr>
            <w:tcW w:w="0" w:type="auto"/>
            <w:tcBorders>
              <w:left w:val="single" w:sz="6" w:space="0" w:color="848491"/>
            </w:tcBorders>
          </w:tcPr>
          <w:p w:rsidR="003D2333" w:rsidRPr="00716608" w:rsidRDefault="003D2333" w:rsidP="00B73EE4">
            <w:pPr>
              <w:jc w:val="right"/>
            </w:pPr>
            <w:r w:rsidRPr="00716608">
              <w:t>3</w:t>
            </w:r>
          </w:p>
        </w:tc>
        <w:tc>
          <w:tcPr>
            <w:tcW w:w="0" w:type="auto"/>
            <w:tcBorders>
              <w:right w:val="single" w:sz="6" w:space="0" w:color="848491"/>
            </w:tcBorders>
          </w:tcPr>
          <w:p w:rsidR="003D2333" w:rsidRPr="00716608" w:rsidRDefault="003D2333" w:rsidP="00B73EE4">
            <w:pPr>
              <w:jc w:val="right"/>
            </w:pPr>
            <w:r w:rsidRPr="00716608">
              <w:t>9</w:t>
            </w:r>
          </w:p>
        </w:tc>
        <w:tc>
          <w:tcPr>
            <w:tcW w:w="0" w:type="auto"/>
            <w:tcBorders>
              <w:left w:val="single" w:sz="6" w:space="0" w:color="848491"/>
            </w:tcBorders>
          </w:tcPr>
          <w:p w:rsidR="003D2333" w:rsidRPr="00716608" w:rsidRDefault="003D2333" w:rsidP="00B73EE4">
            <w:pPr>
              <w:jc w:val="right"/>
            </w:pPr>
            <w:r w:rsidRPr="00716608">
              <w:t>5</w:t>
            </w:r>
          </w:p>
        </w:tc>
        <w:tc>
          <w:tcPr>
            <w:tcW w:w="0" w:type="auto"/>
            <w:tcBorders>
              <w:right w:val="single" w:sz="6" w:space="0" w:color="848491"/>
            </w:tcBorders>
          </w:tcPr>
          <w:p w:rsidR="003D2333" w:rsidRPr="00716608" w:rsidRDefault="003D2333" w:rsidP="00B73EE4">
            <w:pPr>
              <w:jc w:val="right"/>
            </w:pPr>
            <w:r w:rsidRPr="00716608">
              <w:t>15</w:t>
            </w:r>
          </w:p>
        </w:tc>
        <w:tc>
          <w:tcPr>
            <w:tcW w:w="0" w:type="auto"/>
            <w:tcBorders>
              <w:left w:val="single" w:sz="6" w:space="0" w:color="848491"/>
            </w:tcBorders>
          </w:tcPr>
          <w:p w:rsidR="003D2333" w:rsidRPr="00716608" w:rsidRDefault="003D2333" w:rsidP="00B73EE4">
            <w:pPr>
              <w:jc w:val="right"/>
            </w:pPr>
            <w:r w:rsidRPr="00716608">
              <w:t>1</w:t>
            </w:r>
          </w:p>
        </w:tc>
        <w:tc>
          <w:tcPr>
            <w:tcW w:w="0" w:type="auto"/>
          </w:tcPr>
          <w:p w:rsidR="003D2333" w:rsidRPr="00716608" w:rsidRDefault="003D2333" w:rsidP="00B73EE4">
            <w:pPr>
              <w:jc w:val="right"/>
            </w:pPr>
            <w:r w:rsidRPr="00716608">
              <w:t>3</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0" w:type="auto"/>
          </w:tcPr>
          <w:p w:rsidR="003D2333" w:rsidRPr="000465E2" w:rsidRDefault="003D2333" w:rsidP="00B73EE4">
            <w:pPr>
              <w:rPr>
                <w:b/>
              </w:rPr>
            </w:pPr>
            <w:r w:rsidRPr="005257B8">
              <w:rPr>
                <w:b/>
                <w:lang w:val="en-AU"/>
              </w:rPr>
              <w:t>Record</w:t>
            </w:r>
            <w:r w:rsidRPr="000465E2">
              <w:rPr>
                <w:b/>
              </w:rPr>
              <w:t xml:space="preserve"> / Replay Funktionalität</w:t>
            </w:r>
          </w:p>
        </w:tc>
        <w:tc>
          <w:tcPr>
            <w:tcW w:w="0" w:type="auto"/>
            <w:tcBorders>
              <w:right w:val="single" w:sz="6" w:space="0" w:color="848491"/>
            </w:tcBorders>
          </w:tcPr>
          <w:p w:rsidR="003D2333" w:rsidRPr="00716608" w:rsidRDefault="003D2333" w:rsidP="00B73EE4">
            <w:pPr>
              <w:jc w:val="right"/>
            </w:pPr>
            <w:r w:rsidRPr="00716608">
              <w:t>5</w:t>
            </w:r>
          </w:p>
        </w:tc>
        <w:tc>
          <w:tcPr>
            <w:tcW w:w="0" w:type="auto"/>
            <w:tcBorders>
              <w:left w:val="single" w:sz="6" w:space="0" w:color="848491"/>
            </w:tcBorders>
          </w:tcPr>
          <w:p w:rsidR="003D2333" w:rsidRPr="00716608" w:rsidRDefault="003D2333" w:rsidP="00B73EE4">
            <w:pPr>
              <w:jc w:val="right"/>
            </w:pPr>
            <w:r w:rsidRPr="00716608">
              <w:t>3</w:t>
            </w:r>
          </w:p>
        </w:tc>
        <w:tc>
          <w:tcPr>
            <w:tcW w:w="0" w:type="auto"/>
            <w:tcBorders>
              <w:right w:val="single" w:sz="6" w:space="0" w:color="848491"/>
            </w:tcBorders>
          </w:tcPr>
          <w:p w:rsidR="003D2333" w:rsidRPr="00716608" w:rsidRDefault="003D2333" w:rsidP="00B73EE4">
            <w:pPr>
              <w:jc w:val="right"/>
            </w:pPr>
            <w:r w:rsidRPr="00716608">
              <w:t>15</w:t>
            </w:r>
          </w:p>
        </w:tc>
        <w:tc>
          <w:tcPr>
            <w:tcW w:w="0" w:type="auto"/>
            <w:tcBorders>
              <w:left w:val="single" w:sz="6" w:space="0" w:color="848491"/>
            </w:tcBorders>
          </w:tcPr>
          <w:p w:rsidR="003D2333" w:rsidRPr="00716608" w:rsidRDefault="003D2333" w:rsidP="00B73EE4">
            <w:pPr>
              <w:jc w:val="right"/>
            </w:pPr>
            <w:r w:rsidRPr="00716608">
              <w:t>5</w:t>
            </w:r>
          </w:p>
        </w:tc>
        <w:tc>
          <w:tcPr>
            <w:tcW w:w="0" w:type="auto"/>
            <w:tcBorders>
              <w:right w:val="single" w:sz="6" w:space="0" w:color="848491"/>
            </w:tcBorders>
          </w:tcPr>
          <w:p w:rsidR="003D2333" w:rsidRPr="00716608" w:rsidRDefault="003D2333" w:rsidP="00B73EE4">
            <w:pPr>
              <w:jc w:val="right"/>
            </w:pPr>
            <w:r w:rsidRPr="00716608">
              <w:t>25</w:t>
            </w:r>
          </w:p>
        </w:tc>
        <w:tc>
          <w:tcPr>
            <w:tcW w:w="0" w:type="auto"/>
            <w:tcBorders>
              <w:left w:val="single" w:sz="6" w:space="0" w:color="848491"/>
            </w:tcBorders>
          </w:tcPr>
          <w:p w:rsidR="003D2333" w:rsidRPr="00716608" w:rsidRDefault="003D2333" w:rsidP="00B73EE4">
            <w:pPr>
              <w:jc w:val="right"/>
            </w:pPr>
            <w:r w:rsidRPr="00716608">
              <w:t>1</w:t>
            </w:r>
          </w:p>
        </w:tc>
        <w:tc>
          <w:tcPr>
            <w:tcW w:w="0" w:type="auto"/>
          </w:tcPr>
          <w:p w:rsidR="003D2333" w:rsidRPr="00716608" w:rsidRDefault="003D2333" w:rsidP="00B73EE4">
            <w:pPr>
              <w:jc w:val="right"/>
            </w:pPr>
            <w:r w:rsidRPr="00716608">
              <w:t>5</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0" w:type="auto"/>
          </w:tcPr>
          <w:p w:rsidR="003D2333" w:rsidRPr="000465E2" w:rsidRDefault="003D2333" w:rsidP="00B73EE4">
            <w:pPr>
              <w:rPr>
                <w:b/>
              </w:rPr>
            </w:pPr>
            <w:r w:rsidRPr="000465E2">
              <w:rPr>
                <w:b/>
              </w:rPr>
              <w:t>Dokumentation</w:t>
            </w:r>
          </w:p>
        </w:tc>
        <w:tc>
          <w:tcPr>
            <w:tcW w:w="0" w:type="auto"/>
            <w:tcBorders>
              <w:right w:val="single" w:sz="6" w:space="0" w:color="848491"/>
            </w:tcBorders>
          </w:tcPr>
          <w:p w:rsidR="003D2333" w:rsidRPr="00716608" w:rsidRDefault="003D2333" w:rsidP="00B73EE4">
            <w:pPr>
              <w:jc w:val="right"/>
            </w:pPr>
            <w:r w:rsidRPr="00716608">
              <w:t>5</w:t>
            </w:r>
          </w:p>
        </w:tc>
        <w:tc>
          <w:tcPr>
            <w:tcW w:w="0" w:type="auto"/>
            <w:tcBorders>
              <w:left w:val="single" w:sz="6" w:space="0" w:color="848491"/>
            </w:tcBorders>
          </w:tcPr>
          <w:p w:rsidR="003D2333" w:rsidRPr="00716608" w:rsidRDefault="003D2333" w:rsidP="00B73EE4">
            <w:pPr>
              <w:jc w:val="right"/>
            </w:pPr>
            <w:r w:rsidRPr="00716608">
              <w:t>5</w:t>
            </w:r>
          </w:p>
        </w:tc>
        <w:tc>
          <w:tcPr>
            <w:tcW w:w="0" w:type="auto"/>
            <w:tcBorders>
              <w:right w:val="single" w:sz="6" w:space="0" w:color="848491"/>
            </w:tcBorders>
          </w:tcPr>
          <w:p w:rsidR="003D2333" w:rsidRPr="00716608" w:rsidRDefault="003D2333" w:rsidP="00B73EE4">
            <w:pPr>
              <w:jc w:val="right"/>
            </w:pPr>
            <w:r w:rsidRPr="00716608">
              <w:t>25</w:t>
            </w:r>
          </w:p>
        </w:tc>
        <w:tc>
          <w:tcPr>
            <w:tcW w:w="0" w:type="auto"/>
            <w:tcBorders>
              <w:left w:val="single" w:sz="6" w:space="0" w:color="848491"/>
            </w:tcBorders>
          </w:tcPr>
          <w:p w:rsidR="003D2333" w:rsidRPr="00716608" w:rsidRDefault="003D2333" w:rsidP="00B73EE4">
            <w:pPr>
              <w:jc w:val="right"/>
            </w:pPr>
            <w:r w:rsidRPr="00716608">
              <w:t>3</w:t>
            </w:r>
          </w:p>
        </w:tc>
        <w:tc>
          <w:tcPr>
            <w:tcW w:w="0" w:type="auto"/>
            <w:tcBorders>
              <w:right w:val="single" w:sz="6" w:space="0" w:color="848491"/>
            </w:tcBorders>
          </w:tcPr>
          <w:p w:rsidR="003D2333" w:rsidRPr="00716608" w:rsidRDefault="003D2333" w:rsidP="00B73EE4">
            <w:pPr>
              <w:jc w:val="right"/>
            </w:pPr>
            <w:r w:rsidRPr="00716608">
              <w:t>15</w:t>
            </w:r>
          </w:p>
        </w:tc>
        <w:tc>
          <w:tcPr>
            <w:tcW w:w="0" w:type="auto"/>
            <w:tcBorders>
              <w:left w:val="single" w:sz="6" w:space="0" w:color="848491"/>
            </w:tcBorders>
          </w:tcPr>
          <w:p w:rsidR="003D2333" w:rsidRPr="00716608" w:rsidRDefault="003D2333" w:rsidP="00B73EE4">
            <w:pPr>
              <w:jc w:val="right"/>
            </w:pPr>
            <w:r w:rsidRPr="00716608">
              <w:t>1</w:t>
            </w:r>
          </w:p>
        </w:tc>
        <w:tc>
          <w:tcPr>
            <w:tcW w:w="0" w:type="auto"/>
          </w:tcPr>
          <w:p w:rsidR="003D2333" w:rsidRPr="00716608" w:rsidRDefault="003D2333" w:rsidP="00B73EE4">
            <w:pPr>
              <w:jc w:val="right"/>
            </w:pPr>
            <w:r w:rsidRPr="00716608">
              <w:t>5</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0" w:type="auto"/>
          </w:tcPr>
          <w:p w:rsidR="003D2333" w:rsidRPr="000465E2" w:rsidRDefault="003D2333" w:rsidP="00B73EE4">
            <w:pPr>
              <w:rPr>
                <w:b/>
              </w:rPr>
            </w:pPr>
            <w:r w:rsidRPr="000465E2">
              <w:rPr>
                <w:b/>
              </w:rPr>
              <w:t>Mit Framework realisierte Beispiele und Libraries (Quantität)</w:t>
            </w:r>
          </w:p>
        </w:tc>
        <w:tc>
          <w:tcPr>
            <w:tcW w:w="0" w:type="auto"/>
            <w:tcBorders>
              <w:right w:val="single" w:sz="6" w:space="0" w:color="848491"/>
            </w:tcBorders>
          </w:tcPr>
          <w:p w:rsidR="003D2333" w:rsidRPr="00716608" w:rsidRDefault="003D2333" w:rsidP="00B73EE4">
            <w:pPr>
              <w:jc w:val="right"/>
            </w:pPr>
            <w:r w:rsidRPr="00716608">
              <w:t>3</w:t>
            </w:r>
          </w:p>
        </w:tc>
        <w:tc>
          <w:tcPr>
            <w:tcW w:w="0" w:type="auto"/>
            <w:tcBorders>
              <w:left w:val="single" w:sz="6" w:space="0" w:color="848491"/>
            </w:tcBorders>
          </w:tcPr>
          <w:p w:rsidR="003D2333" w:rsidRPr="00716608" w:rsidRDefault="003D2333" w:rsidP="00B73EE4">
            <w:pPr>
              <w:jc w:val="right"/>
            </w:pPr>
            <w:r w:rsidRPr="00716608">
              <w:t>1</w:t>
            </w:r>
          </w:p>
        </w:tc>
        <w:tc>
          <w:tcPr>
            <w:tcW w:w="0" w:type="auto"/>
            <w:tcBorders>
              <w:right w:val="single" w:sz="6" w:space="0" w:color="848491"/>
            </w:tcBorders>
          </w:tcPr>
          <w:p w:rsidR="003D2333" w:rsidRPr="00716608" w:rsidRDefault="003D2333" w:rsidP="00B73EE4">
            <w:pPr>
              <w:jc w:val="right"/>
            </w:pPr>
            <w:r w:rsidRPr="00716608">
              <w:t>3</w:t>
            </w:r>
          </w:p>
        </w:tc>
        <w:tc>
          <w:tcPr>
            <w:tcW w:w="0" w:type="auto"/>
            <w:tcBorders>
              <w:left w:val="single" w:sz="6" w:space="0" w:color="848491"/>
            </w:tcBorders>
          </w:tcPr>
          <w:p w:rsidR="003D2333" w:rsidRPr="00716608" w:rsidRDefault="003D2333" w:rsidP="00B73EE4">
            <w:pPr>
              <w:jc w:val="right"/>
            </w:pPr>
            <w:r w:rsidRPr="00716608">
              <w:t>5</w:t>
            </w:r>
          </w:p>
        </w:tc>
        <w:tc>
          <w:tcPr>
            <w:tcW w:w="0" w:type="auto"/>
            <w:tcBorders>
              <w:right w:val="single" w:sz="6" w:space="0" w:color="848491"/>
            </w:tcBorders>
          </w:tcPr>
          <w:p w:rsidR="003D2333" w:rsidRPr="00716608" w:rsidRDefault="003D2333" w:rsidP="00B73EE4">
            <w:pPr>
              <w:jc w:val="right"/>
            </w:pPr>
            <w:r w:rsidRPr="00716608">
              <w:t>15</w:t>
            </w:r>
          </w:p>
        </w:tc>
        <w:tc>
          <w:tcPr>
            <w:tcW w:w="0" w:type="auto"/>
            <w:tcBorders>
              <w:left w:val="single" w:sz="6" w:space="0" w:color="848491"/>
            </w:tcBorders>
          </w:tcPr>
          <w:p w:rsidR="003D2333" w:rsidRPr="00716608" w:rsidRDefault="003D2333" w:rsidP="00B73EE4">
            <w:pPr>
              <w:jc w:val="right"/>
            </w:pPr>
            <w:r w:rsidRPr="00716608">
              <w:t>5</w:t>
            </w:r>
          </w:p>
        </w:tc>
        <w:tc>
          <w:tcPr>
            <w:tcW w:w="0" w:type="auto"/>
          </w:tcPr>
          <w:p w:rsidR="003D2333" w:rsidRPr="00716608" w:rsidRDefault="003D2333" w:rsidP="00B73EE4">
            <w:pPr>
              <w:jc w:val="right"/>
            </w:pPr>
            <w:r w:rsidRPr="00716608">
              <w:t>15</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0" w:type="auto"/>
          </w:tcPr>
          <w:p w:rsidR="003D2333" w:rsidRPr="000465E2" w:rsidRDefault="003D2333" w:rsidP="00B73EE4">
            <w:pPr>
              <w:rPr>
                <w:b/>
              </w:rPr>
            </w:pPr>
            <w:r w:rsidRPr="000465E2">
              <w:rPr>
                <w:b/>
              </w:rPr>
              <w:t>Mit Framework realisierte Beispiele und Libraries (Qualität)</w:t>
            </w:r>
          </w:p>
        </w:tc>
        <w:tc>
          <w:tcPr>
            <w:tcW w:w="0" w:type="auto"/>
            <w:tcBorders>
              <w:right w:val="single" w:sz="6" w:space="0" w:color="848491"/>
            </w:tcBorders>
          </w:tcPr>
          <w:p w:rsidR="003D2333" w:rsidRPr="00716608" w:rsidRDefault="003D2333" w:rsidP="00B73EE4">
            <w:pPr>
              <w:jc w:val="right"/>
            </w:pPr>
            <w:r w:rsidRPr="00716608">
              <w:t>3</w:t>
            </w:r>
          </w:p>
        </w:tc>
        <w:tc>
          <w:tcPr>
            <w:tcW w:w="0" w:type="auto"/>
            <w:tcBorders>
              <w:left w:val="single" w:sz="6" w:space="0" w:color="848491"/>
            </w:tcBorders>
          </w:tcPr>
          <w:p w:rsidR="003D2333" w:rsidRPr="00716608" w:rsidRDefault="003D2333" w:rsidP="00B73EE4">
            <w:pPr>
              <w:jc w:val="right"/>
            </w:pPr>
            <w:r w:rsidRPr="00716608">
              <w:t>5</w:t>
            </w:r>
          </w:p>
        </w:tc>
        <w:tc>
          <w:tcPr>
            <w:tcW w:w="0" w:type="auto"/>
            <w:tcBorders>
              <w:right w:val="single" w:sz="6" w:space="0" w:color="848491"/>
            </w:tcBorders>
          </w:tcPr>
          <w:p w:rsidR="003D2333" w:rsidRPr="00716608" w:rsidRDefault="003D2333" w:rsidP="00B73EE4">
            <w:pPr>
              <w:jc w:val="right"/>
            </w:pPr>
            <w:r w:rsidRPr="00716608">
              <w:t>15</w:t>
            </w:r>
          </w:p>
        </w:tc>
        <w:tc>
          <w:tcPr>
            <w:tcW w:w="0" w:type="auto"/>
            <w:tcBorders>
              <w:left w:val="single" w:sz="6" w:space="0" w:color="848491"/>
            </w:tcBorders>
          </w:tcPr>
          <w:p w:rsidR="003D2333" w:rsidRPr="00716608" w:rsidRDefault="003D2333" w:rsidP="00B73EE4">
            <w:pPr>
              <w:jc w:val="right"/>
            </w:pPr>
            <w:r w:rsidRPr="00716608">
              <w:t>1</w:t>
            </w:r>
          </w:p>
        </w:tc>
        <w:tc>
          <w:tcPr>
            <w:tcW w:w="0" w:type="auto"/>
            <w:tcBorders>
              <w:right w:val="single" w:sz="6" w:space="0" w:color="848491"/>
            </w:tcBorders>
          </w:tcPr>
          <w:p w:rsidR="003D2333" w:rsidRPr="00716608" w:rsidRDefault="003D2333" w:rsidP="00B73EE4">
            <w:pPr>
              <w:jc w:val="right"/>
            </w:pPr>
            <w:r w:rsidRPr="00716608">
              <w:t>3</w:t>
            </w:r>
          </w:p>
        </w:tc>
        <w:tc>
          <w:tcPr>
            <w:tcW w:w="0" w:type="auto"/>
            <w:tcBorders>
              <w:left w:val="single" w:sz="6" w:space="0" w:color="848491"/>
            </w:tcBorders>
          </w:tcPr>
          <w:p w:rsidR="003D2333" w:rsidRPr="00716608" w:rsidRDefault="003D2333" w:rsidP="00B73EE4">
            <w:pPr>
              <w:jc w:val="right"/>
            </w:pPr>
            <w:r w:rsidRPr="00716608">
              <w:t>1</w:t>
            </w:r>
          </w:p>
        </w:tc>
        <w:tc>
          <w:tcPr>
            <w:tcW w:w="0" w:type="auto"/>
          </w:tcPr>
          <w:p w:rsidR="003D2333" w:rsidRPr="00716608" w:rsidRDefault="003D2333" w:rsidP="00B73EE4">
            <w:pPr>
              <w:jc w:val="right"/>
            </w:pPr>
            <w:r w:rsidRPr="00716608">
              <w:t>3</w:t>
            </w:r>
          </w:p>
        </w:tc>
      </w:tr>
      <w:tr w:rsidR="003D2333" w:rsidRPr="000465E2" w:rsidTr="00B73EE4">
        <w:trPr>
          <w:cnfStyle w:val="000000010000" w:firstRow="0" w:lastRow="0" w:firstColumn="0" w:lastColumn="0" w:oddVBand="0" w:evenVBand="0" w:oddHBand="0" w:evenHBand="1" w:firstRowFirstColumn="0" w:firstRowLastColumn="0" w:lastRowFirstColumn="0" w:lastRowLastColumn="0"/>
        </w:trPr>
        <w:tc>
          <w:tcPr>
            <w:tcW w:w="0" w:type="auto"/>
          </w:tcPr>
          <w:p w:rsidR="003D2333" w:rsidRPr="000465E2" w:rsidRDefault="003D2333" w:rsidP="00B73EE4">
            <w:pPr>
              <w:rPr>
                <w:b/>
              </w:rPr>
            </w:pPr>
            <w:r w:rsidRPr="000465E2">
              <w:rPr>
                <w:b/>
              </w:rPr>
              <w:t>Total Punkte</w:t>
            </w:r>
          </w:p>
        </w:tc>
        <w:tc>
          <w:tcPr>
            <w:tcW w:w="0" w:type="auto"/>
            <w:tcBorders>
              <w:right w:val="single" w:sz="6" w:space="0" w:color="848491"/>
            </w:tcBorders>
          </w:tcPr>
          <w:p w:rsidR="003D2333" w:rsidRPr="000465E2" w:rsidRDefault="003D2333" w:rsidP="00B73EE4">
            <w:pPr>
              <w:jc w:val="right"/>
              <w:rPr>
                <w:b/>
              </w:rPr>
            </w:pPr>
            <w:r w:rsidRPr="000465E2">
              <w:rPr>
                <w:b/>
              </w:rPr>
              <w:t xml:space="preserve"> </w:t>
            </w:r>
          </w:p>
        </w:tc>
        <w:tc>
          <w:tcPr>
            <w:tcW w:w="0" w:type="auto"/>
            <w:tcBorders>
              <w:left w:val="single" w:sz="6" w:space="0" w:color="848491"/>
            </w:tcBorders>
          </w:tcPr>
          <w:p w:rsidR="003D2333" w:rsidRPr="000465E2" w:rsidRDefault="003D2333" w:rsidP="00B73EE4">
            <w:pPr>
              <w:jc w:val="right"/>
              <w:rPr>
                <w:b/>
              </w:rPr>
            </w:pPr>
            <w:r w:rsidRPr="000465E2">
              <w:rPr>
                <w:b/>
              </w:rPr>
              <w:t xml:space="preserve"> </w:t>
            </w:r>
          </w:p>
        </w:tc>
        <w:tc>
          <w:tcPr>
            <w:tcW w:w="0" w:type="auto"/>
            <w:tcBorders>
              <w:right w:val="single" w:sz="6" w:space="0" w:color="848491"/>
            </w:tcBorders>
          </w:tcPr>
          <w:p w:rsidR="003D2333" w:rsidRPr="000465E2" w:rsidRDefault="003D2333" w:rsidP="00B73EE4">
            <w:pPr>
              <w:jc w:val="right"/>
              <w:rPr>
                <w:b/>
              </w:rPr>
            </w:pPr>
            <w:r w:rsidRPr="000465E2">
              <w:rPr>
                <w:b/>
              </w:rPr>
              <w:t>158</w:t>
            </w:r>
          </w:p>
        </w:tc>
        <w:tc>
          <w:tcPr>
            <w:tcW w:w="0" w:type="auto"/>
            <w:tcBorders>
              <w:left w:val="single" w:sz="6" w:space="0" w:color="848491"/>
            </w:tcBorders>
          </w:tcPr>
          <w:p w:rsidR="003D2333" w:rsidRPr="000465E2" w:rsidRDefault="003D2333" w:rsidP="00B73EE4">
            <w:pPr>
              <w:jc w:val="right"/>
              <w:rPr>
                <w:b/>
              </w:rPr>
            </w:pPr>
            <w:r w:rsidRPr="000465E2">
              <w:rPr>
                <w:b/>
              </w:rPr>
              <w:t xml:space="preserve"> </w:t>
            </w:r>
          </w:p>
        </w:tc>
        <w:tc>
          <w:tcPr>
            <w:tcW w:w="0" w:type="auto"/>
            <w:tcBorders>
              <w:right w:val="single" w:sz="6" w:space="0" w:color="848491"/>
            </w:tcBorders>
          </w:tcPr>
          <w:p w:rsidR="003D2333" w:rsidRPr="000465E2" w:rsidRDefault="003D2333" w:rsidP="00B73EE4">
            <w:pPr>
              <w:jc w:val="right"/>
              <w:rPr>
                <w:b/>
              </w:rPr>
            </w:pPr>
            <w:r w:rsidRPr="000465E2">
              <w:rPr>
                <w:b/>
              </w:rPr>
              <w:t>132</w:t>
            </w:r>
          </w:p>
        </w:tc>
        <w:tc>
          <w:tcPr>
            <w:tcW w:w="0" w:type="auto"/>
            <w:tcBorders>
              <w:left w:val="single" w:sz="6" w:space="0" w:color="848491"/>
            </w:tcBorders>
          </w:tcPr>
          <w:p w:rsidR="003D2333" w:rsidRPr="000465E2" w:rsidRDefault="003D2333" w:rsidP="00B73EE4">
            <w:pPr>
              <w:jc w:val="right"/>
              <w:rPr>
                <w:b/>
              </w:rPr>
            </w:pPr>
            <w:r w:rsidRPr="000465E2">
              <w:rPr>
                <w:b/>
              </w:rPr>
              <w:t xml:space="preserve"> </w:t>
            </w:r>
          </w:p>
        </w:tc>
        <w:tc>
          <w:tcPr>
            <w:tcW w:w="0" w:type="auto"/>
          </w:tcPr>
          <w:p w:rsidR="003D2333" w:rsidRPr="000465E2" w:rsidRDefault="003D2333" w:rsidP="00B73EE4">
            <w:pPr>
              <w:jc w:val="right"/>
              <w:rPr>
                <w:b/>
              </w:rPr>
            </w:pPr>
            <w:r w:rsidRPr="000465E2">
              <w:rPr>
                <w:b/>
              </w:rPr>
              <w:t>70</w:t>
            </w:r>
          </w:p>
        </w:tc>
      </w:tr>
      <w:tr w:rsidR="003D2333" w:rsidRPr="000465E2" w:rsidTr="00B73EE4">
        <w:trPr>
          <w:cnfStyle w:val="000000100000" w:firstRow="0" w:lastRow="0" w:firstColumn="0" w:lastColumn="0" w:oddVBand="0" w:evenVBand="0" w:oddHBand="1" w:evenHBand="0" w:firstRowFirstColumn="0" w:firstRowLastColumn="0" w:lastRowFirstColumn="0" w:lastRowLastColumn="0"/>
        </w:trPr>
        <w:tc>
          <w:tcPr>
            <w:tcW w:w="0" w:type="auto"/>
          </w:tcPr>
          <w:p w:rsidR="003D2333" w:rsidRPr="000465E2" w:rsidRDefault="003D2333" w:rsidP="00B73EE4">
            <w:pPr>
              <w:rPr>
                <w:b/>
              </w:rPr>
            </w:pPr>
            <w:r w:rsidRPr="000465E2">
              <w:rPr>
                <w:b/>
              </w:rPr>
              <w:t>Rang</w:t>
            </w:r>
          </w:p>
        </w:tc>
        <w:tc>
          <w:tcPr>
            <w:tcW w:w="0" w:type="auto"/>
            <w:tcBorders>
              <w:right w:val="single" w:sz="6" w:space="0" w:color="848491"/>
            </w:tcBorders>
          </w:tcPr>
          <w:p w:rsidR="003D2333" w:rsidRPr="000465E2" w:rsidRDefault="003D2333" w:rsidP="00B73EE4">
            <w:pPr>
              <w:jc w:val="right"/>
              <w:rPr>
                <w:b/>
              </w:rPr>
            </w:pPr>
            <w:r w:rsidRPr="000465E2">
              <w:rPr>
                <w:b/>
              </w:rPr>
              <w:t xml:space="preserve"> </w:t>
            </w:r>
          </w:p>
        </w:tc>
        <w:tc>
          <w:tcPr>
            <w:tcW w:w="0" w:type="auto"/>
            <w:tcBorders>
              <w:left w:val="single" w:sz="6" w:space="0" w:color="848491"/>
            </w:tcBorders>
          </w:tcPr>
          <w:p w:rsidR="003D2333" w:rsidRPr="000465E2" w:rsidRDefault="003D2333" w:rsidP="00B73EE4">
            <w:pPr>
              <w:jc w:val="right"/>
              <w:rPr>
                <w:b/>
              </w:rPr>
            </w:pPr>
            <w:r w:rsidRPr="000465E2">
              <w:rPr>
                <w:b/>
              </w:rPr>
              <w:t xml:space="preserve"> </w:t>
            </w:r>
          </w:p>
        </w:tc>
        <w:tc>
          <w:tcPr>
            <w:tcW w:w="0" w:type="auto"/>
            <w:tcBorders>
              <w:right w:val="single" w:sz="6" w:space="0" w:color="848491"/>
            </w:tcBorders>
          </w:tcPr>
          <w:p w:rsidR="003D2333" w:rsidRPr="000465E2" w:rsidRDefault="003D2333" w:rsidP="00B73EE4">
            <w:pPr>
              <w:jc w:val="right"/>
              <w:rPr>
                <w:b/>
              </w:rPr>
            </w:pPr>
            <w:r w:rsidRPr="000465E2">
              <w:rPr>
                <w:b/>
              </w:rPr>
              <w:t>1</w:t>
            </w:r>
          </w:p>
        </w:tc>
        <w:tc>
          <w:tcPr>
            <w:tcW w:w="0" w:type="auto"/>
            <w:tcBorders>
              <w:left w:val="single" w:sz="6" w:space="0" w:color="848491"/>
            </w:tcBorders>
          </w:tcPr>
          <w:p w:rsidR="003D2333" w:rsidRPr="000465E2" w:rsidRDefault="003D2333" w:rsidP="00B73EE4">
            <w:pPr>
              <w:jc w:val="right"/>
              <w:rPr>
                <w:b/>
              </w:rPr>
            </w:pPr>
            <w:r w:rsidRPr="000465E2">
              <w:rPr>
                <w:b/>
              </w:rPr>
              <w:t xml:space="preserve"> </w:t>
            </w:r>
          </w:p>
        </w:tc>
        <w:tc>
          <w:tcPr>
            <w:tcW w:w="0" w:type="auto"/>
            <w:tcBorders>
              <w:right w:val="single" w:sz="6" w:space="0" w:color="848491"/>
            </w:tcBorders>
          </w:tcPr>
          <w:p w:rsidR="003D2333" w:rsidRPr="000465E2" w:rsidRDefault="003D2333" w:rsidP="00B73EE4">
            <w:pPr>
              <w:jc w:val="right"/>
              <w:rPr>
                <w:b/>
              </w:rPr>
            </w:pPr>
            <w:r w:rsidRPr="000465E2">
              <w:rPr>
                <w:b/>
              </w:rPr>
              <w:t>2</w:t>
            </w:r>
          </w:p>
        </w:tc>
        <w:tc>
          <w:tcPr>
            <w:tcW w:w="0" w:type="auto"/>
            <w:tcBorders>
              <w:left w:val="single" w:sz="6" w:space="0" w:color="848491"/>
            </w:tcBorders>
          </w:tcPr>
          <w:p w:rsidR="003D2333" w:rsidRPr="000465E2" w:rsidRDefault="003D2333" w:rsidP="00B73EE4">
            <w:pPr>
              <w:jc w:val="right"/>
              <w:rPr>
                <w:b/>
              </w:rPr>
            </w:pPr>
            <w:r w:rsidRPr="000465E2">
              <w:rPr>
                <w:b/>
              </w:rPr>
              <w:t xml:space="preserve"> </w:t>
            </w:r>
          </w:p>
        </w:tc>
        <w:tc>
          <w:tcPr>
            <w:tcW w:w="0" w:type="auto"/>
          </w:tcPr>
          <w:p w:rsidR="003D2333" w:rsidRPr="000465E2" w:rsidRDefault="003D2333" w:rsidP="00B73EE4">
            <w:pPr>
              <w:jc w:val="right"/>
              <w:rPr>
                <w:b/>
              </w:rPr>
            </w:pPr>
            <w:r w:rsidRPr="000465E2">
              <w:rPr>
                <w:b/>
              </w:rPr>
              <w:t>3</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0" w:type="auto"/>
          </w:tcPr>
          <w:p w:rsidR="003D2333" w:rsidRDefault="003D2333" w:rsidP="00B73EE4"/>
        </w:tc>
        <w:tc>
          <w:tcPr>
            <w:tcW w:w="0" w:type="auto"/>
          </w:tcPr>
          <w:p w:rsidR="003D2333" w:rsidRDefault="003D2333" w:rsidP="00B73EE4"/>
        </w:tc>
        <w:tc>
          <w:tcPr>
            <w:tcW w:w="0" w:type="auto"/>
          </w:tcPr>
          <w:p w:rsidR="003D2333" w:rsidRPr="00912A79" w:rsidRDefault="003D2333" w:rsidP="00B73EE4">
            <w:pPr>
              <w:rPr>
                <w:b/>
                <w:bCs/>
              </w:rPr>
            </w:pPr>
          </w:p>
        </w:tc>
        <w:tc>
          <w:tcPr>
            <w:tcW w:w="0" w:type="auto"/>
          </w:tcPr>
          <w:p w:rsidR="003D2333" w:rsidRPr="00912A79" w:rsidRDefault="003D2333" w:rsidP="00B73EE4">
            <w:pPr>
              <w:rPr>
                <w:b/>
                <w:bCs/>
              </w:rPr>
            </w:pPr>
          </w:p>
        </w:tc>
        <w:tc>
          <w:tcPr>
            <w:tcW w:w="0" w:type="auto"/>
          </w:tcPr>
          <w:p w:rsidR="003D2333" w:rsidRPr="00912A79" w:rsidRDefault="003D2333" w:rsidP="00B73EE4">
            <w:pPr>
              <w:rPr>
                <w:b/>
                <w:bCs/>
              </w:rPr>
            </w:pPr>
          </w:p>
        </w:tc>
        <w:tc>
          <w:tcPr>
            <w:tcW w:w="0" w:type="auto"/>
          </w:tcPr>
          <w:p w:rsidR="003D2333" w:rsidRPr="00912A79" w:rsidRDefault="003D2333" w:rsidP="00B73EE4">
            <w:pPr>
              <w:rPr>
                <w:b/>
                <w:bCs/>
              </w:rPr>
            </w:pPr>
          </w:p>
        </w:tc>
        <w:tc>
          <w:tcPr>
            <w:tcW w:w="0" w:type="auto"/>
          </w:tcPr>
          <w:p w:rsidR="003D2333" w:rsidRPr="00912A79" w:rsidRDefault="003D2333" w:rsidP="00B73EE4">
            <w:pPr>
              <w:rPr>
                <w:b/>
                <w:bCs/>
              </w:rPr>
            </w:pPr>
          </w:p>
        </w:tc>
        <w:tc>
          <w:tcPr>
            <w:tcW w:w="0" w:type="auto"/>
          </w:tcPr>
          <w:p w:rsidR="003D2333" w:rsidRPr="00912A79" w:rsidRDefault="003D2333" w:rsidP="00B73EE4">
            <w:pPr>
              <w:rPr>
                <w:b/>
                <w:bCs/>
              </w:rPr>
            </w:pP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3D2333" w:rsidRDefault="003D2333" w:rsidP="00B73EE4">
            <w:pPr>
              <w:keepNext/>
            </w:pPr>
            <w:r w:rsidRPr="00A147D6">
              <w:t>Bemerkung: Die</w:t>
            </w:r>
            <w:r>
              <w:t xml:space="preserve"> Gewichtungs- / Bewertungsskala geht von wenig (1), bedingt (3) bis zu sehr wichtig (5).</w:t>
            </w:r>
          </w:p>
        </w:tc>
      </w:tr>
    </w:tbl>
    <w:p w:rsidR="003D2333" w:rsidRDefault="003D2333" w:rsidP="003D2333">
      <w:pPr>
        <w:pStyle w:val="Caption"/>
      </w:pPr>
      <w:bookmarkStart w:id="371" w:name="_Ref319067429"/>
      <w:r>
        <w:t xml:space="preserve">Tabelle </w:t>
      </w:r>
      <w:r>
        <w:fldChar w:fldCharType="begin"/>
      </w:r>
      <w:r>
        <w:instrText xml:space="preserve"> SEQ Tabelle \* ARABIC </w:instrText>
      </w:r>
      <w:r>
        <w:fldChar w:fldCharType="separate"/>
      </w:r>
      <w:r>
        <w:rPr>
          <w:noProof/>
        </w:rPr>
        <w:t>14</w:t>
      </w:r>
      <w:r>
        <w:rPr>
          <w:noProof/>
        </w:rPr>
        <w:fldChar w:fldCharType="end"/>
      </w:r>
      <w:r w:rsidRPr="008506A7">
        <w:rPr>
          <w:noProof/>
        </w:rPr>
        <w:t xml:space="preserve"> - Nutzwertanalyse: Auswahl Kinect Framework</w:t>
      </w:r>
      <w:bookmarkEnd w:id="371"/>
    </w:p>
    <w:p w:rsidR="003D2333" w:rsidRDefault="003D2333" w:rsidP="003D2333">
      <w:r>
        <w:t>Aus</w:t>
      </w:r>
      <w:r w:rsidRPr="00630616">
        <w:t xml:space="preserve"> der </w:t>
      </w:r>
      <w:r>
        <w:t xml:space="preserve">Analyse (siehe </w:t>
      </w:r>
      <w:r>
        <w:fldChar w:fldCharType="begin"/>
      </w:r>
      <w:r>
        <w:instrText xml:space="preserve"> REF _Ref318987508 \h </w:instrText>
      </w:r>
      <w:r>
        <w:fldChar w:fldCharType="separate"/>
      </w:r>
      <w:r w:rsidRPr="00126AB2">
        <w:rPr>
          <w:b/>
          <w:bCs/>
        </w:rPr>
        <w:t>Error! Reference source not found.</w:t>
      </w:r>
      <w:r>
        <w:fldChar w:fldCharType="end"/>
      </w:r>
      <w:r w:rsidRPr="00630616">
        <w:t xml:space="preserve">) geht </w:t>
      </w:r>
      <w:r>
        <w:t xml:space="preserve">das </w:t>
      </w:r>
      <w:r>
        <w:fldChar w:fldCharType="begin"/>
      </w:r>
      <w:r>
        <w:instrText xml:space="preserve"> REF _Ref318982263 \h </w:instrText>
      </w:r>
      <w:r>
        <w:fldChar w:fldCharType="separate"/>
      </w:r>
      <w:r w:rsidRPr="00126AB2">
        <w:t xml:space="preserve">Framework 1: </w:t>
      </w:r>
      <w:r>
        <w:fldChar w:fldCharType="end"/>
      </w:r>
      <w:r>
        <w:t xml:space="preserve"> als Sieger vor dem </w:t>
      </w:r>
      <w:r>
        <w:fldChar w:fldCharType="begin"/>
      </w:r>
      <w:r>
        <w:instrText xml:space="preserve"> REF _Ref318986646 \h </w:instrText>
      </w:r>
      <w:r>
        <w:fldChar w:fldCharType="separate"/>
      </w:r>
      <w:r>
        <w:t>Framework 2: OpenNI</w:t>
      </w:r>
      <w:r>
        <w:fldChar w:fldCharType="end"/>
      </w:r>
      <w:r>
        <w:t xml:space="preserve"> hervor</w:t>
      </w:r>
      <w:r w:rsidRPr="00630616">
        <w:t>.</w:t>
      </w:r>
    </w:p>
    <w:p w:rsidR="003D2333" w:rsidRDefault="003D2333" w:rsidP="003D2333">
      <w:pPr>
        <w:pStyle w:val="Heading5"/>
      </w:pPr>
      <w:bookmarkStart w:id="372" w:name="_Toc325440857"/>
      <w:bookmarkStart w:id="373" w:name="_Toc327350140"/>
      <w:r w:rsidRPr="003A082C">
        <w:t>Sensitivitätsanalyse</w:t>
      </w:r>
      <w:bookmarkEnd w:id="372"/>
      <w:bookmarkEnd w:id="373"/>
    </w:p>
    <w:p w:rsidR="003D2333" w:rsidRDefault="003D2333" w:rsidP="003D2333">
      <w:r>
        <w:t xml:space="preserve">In der Sensitivitätsanalyse wird untersucht, wie stark sich eine Änderung auf das Gesamtergebnis auswirken würde. </w:t>
      </w:r>
    </w:p>
    <w:p w:rsidR="003D2333" w:rsidRDefault="003D2333" w:rsidP="003D2333">
      <w:r>
        <w:t>Das Framework 3</w:t>
      </w:r>
      <w:r w:rsidRPr="002B037C">
        <w:t xml:space="preserve"> </w:t>
      </w:r>
      <w:r>
        <w:t>wird auch bei Änderungen der Bewertung nicht als Sieger hervorgehen.</w:t>
      </w:r>
    </w:p>
    <w:p w:rsidR="003D2333" w:rsidRDefault="003D2333" w:rsidP="003D2333">
      <w:r>
        <w:t>Zwischen dem Framework 1 und 2 ist der Bewertungsunterschied einiges kleiner. Da das Framework 1 von Microsoft aber über ein ausgeklügeltes, vorhersehendes</w:t>
      </w:r>
      <w:r w:rsidRPr="00FD7F29">
        <w:t xml:space="preserve"> Skeletal</w:t>
      </w:r>
      <w:r>
        <w:t xml:space="preserve"> Tracking System</w:t>
      </w:r>
      <w:r>
        <w:rPr>
          <w:rStyle w:val="FootnoteReference"/>
        </w:rPr>
        <w:footnoteReference w:id="39"/>
      </w:r>
      <w:r>
        <w:t xml:space="preserve"> verfügt, eine bessere Dokumentation besitzt und perfekte Windows, Visual Studio, C# und .NET Integration bietet, würde sich dieses </w:t>
      </w:r>
      <w:r>
        <w:lastRenderedPageBreak/>
        <w:t>Framework trotz Anpassungen an einzelnen Gewichtungen oder Bewertungen gegenüber dem Framework 2 durchsetzen. Demensprechend ist diese Nutzwertanalyse nicht sensitiv gegenüber Änderungen.</w:t>
      </w:r>
    </w:p>
    <w:p w:rsidR="003D2333" w:rsidRDefault="003D2333" w:rsidP="003D2333">
      <w:pPr>
        <w:pStyle w:val="Heading5"/>
      </w:pPr>
      <w:bookmarkStart w:id="374" w:name="_Toc325440858"/>
      <w:bookmarkStart w:id="375" w:name="_Toc327350141"/>
      <w:r>
        <w:t>Weiteres</w:t>
      </w:r>
      <w:bookmarkEnd w:id="374"/>
      <w:bookmarkEnd w:id="375"/>
    </w:p>
    <w:p w:rsidR="003D2333" w:rsidRDefault="003D2333" w:rsidP="003D2333">
      <w:r>
        <w:t>Bei der Nutzwertanalyse wurden zwar möglichst viele nummerisch bewertbare Kriterien untersucht, es fehlt aber noch der persönliche Eindruck. Für das Projekt Videowall fällt die Entscheidung gefühlsmässig auf das Microsoft Framework, da auch die übrigen für die Arbeit eingesetzten Technologien von Microsoft sind und damit gerechnet werden muss, dass andere Frameworks nicht ohne Probleme mit den für das Projekt bereits festgesetzten Microsoft Technologien zusammenarbeiten können.</w:t>
      </w:r>
    </w:p>
    <w:p w:rsidR="003D2333" w:rsidRDefault="003D2333" w:rsidP="003D2333">
      <w:r>
        <w:t xml:space="preserve">Weiter ist in der Bachelorarbeit „Kinect Bodyscanner“ von Felix Egli und Michael Schnyder [egli11] im Kapitel </w:t>
      </w:r>
      <w:r w:rsidRPr="00510831">
        <w:t>3.3.1 Kinect Framework</w:t>
      </w:r>
      <w:r>
        <w:t xml:space="preserve"> auf Seite 30 beschrieben, dass OpenNI für die Arbeit nur eine temporäre Lösung ist. Sie geben an, dass es geplant ist, auf das offizielle Framework von Microsoft zu wechseln, sobald dieses verfügbar ist. Auch diese Aussage spricht klar für das „</w:t>
      </w:r>
      <w:r w:rsidRPr="00E00A65">
        <w:t>Kinect for Windows SDK</w:t>
      </w:r>
      <w:r>
        <w:t>“.</w:t>
      </w:r>
    </w:p>
    <w:p w:rsidR="003D2333" w:rsidRDefault="003D2333" w:rsidP="003D2333">
      <w:r>
        <w:br w:type="page"/>
      </w:r>
    </w:p>
    <w:p w:rsidR="003D2333" w:rsidRDefault="003D2333" w:rsidP="003D2333">
      <w:pPr>
        <w:pStyle w:val="Heading4"/>
      </w:pPr>
      <w:bookmarkStart w:id="376" w:name="_Ref322350444"/>
      <w:bookmarkStart w:id="377" w:name="_Toc325440859"/>
      <w:bookmarkStart w:id="378" w:name="_Toc327350142"/>
      <w:r>
        <w:lastRenderedPageBreak/>
        <w:t>PDF Darstellung</w:t>
      </w:r>
      <w:bookmarkEnd w:id="376"/>
      <w:bookmarkEnd w:id="377"/>
      <w:bookmarkEnd w:id="378"/>
    </w:p>
    <w:p w:rsidR="003D2333" w:rsidRDefault="003D2333" w:rsidP="003D2333">
      <w:r>
        <w:t>Die Poster liegen alle im PDF Format vor. Die unterschiedlichen Möglichkeiten, wie diese Dokumente in der Applikation dargestellt werden können, sind nachfolgend beschrieben. Anschliessend folgt eine Nutzwertanalyse zur Eruierung der am besten geeigneten Darstellungsvariante.</w:t>
      </w:r>
    </w:p>
    <w:p w:rsidR="003D2333" w:rsidRDefault="003D2333" w:rsidP="003D2333">
      <w:pPr>
        <w:pStyle w:val="Heading5"/>
      </w:pPr>
      <w:bookmarkStart w:id="379" w:name="_Toc325440860"/>
      <w:bookmarkStart w:id="380" w:name="_Toc327350143"/>
      <w:r>
        <w:t>Varianten</w:t>
      </w:r>
      <w:bookmarkEnd w:id="379"/>
      <w:bookmarkEnd w:id="380"/>
    </w:p>
    <w:p w:rsidR="003D2333" w:rsidRDefault="003D2333" w:rsidP="003D2333">
      <w:pPr>
        <w:pStyle w:val="Heading6"/>
      </w:pPr>
      <w:bookmarkStart w:id="381" w:name="_Ref322353524"/>
      <w:bookmarkStart w:id="382" w:name="_Toc325440861"/>
      <w:bookmarkStart w:id="383" w:name="_Toc327350144"/>
      <w:r>
        <w:t>Variante 1: PDF direkt darstellen</w:t>
      </w:r>
      <w:bookmarkEnd w:id="381"/>
      <w:bookmarkEnd w:id="382"/>
      <w:bookmarkEnd w:id="383"/>
    </w:p>
    <w:p w:rsidR="003D2333" w:rsidRDefault="003D2333" w:rsidP="003D2333">
      <w:r>
        <w:t>Wird diese Variante gewählt, so können die PDF Dokumente ohne zusätzlichen Umwandlungsaufwand verwendet werden. Jedoch bietet das WPF-Framework keine Komponente an, welche ein PDF Dokument direkt darstellen kann. Es besteht aber die Möglichkeit, einen Browser einzubinden, welcher zur Darstellung der PDFs den auf dem System installierten</w:t>
      </w:r>
      <w:r w:rsidRPr="00171320">
        <w:t xml:space="preserve"> </w:t>
      </w:r>
      <w:r>
        <w:t>PDF Reader nutzt. Dabei sollten aber die Steuerelemente (Drucken, Verschicken, Zoom, Suche etc.) sowie der Standardhintergrund des PDF Readers nicht sichtbar sein. Dies kann jedoch nicht über WPF gesteuert werden. Des Weiteren sind die PDF Dokumente von unterschiedlicher Qualität, was sich zeigt, wenn in der Applikation von einem zum nächsten Dokument navigiert wird. Einige Dokumente benötigen sehr viel Zeit, bis sie geladen sind, andere wiederum haben nur eine kurze Ladezeit.</w:t>
      </w:r>
    </w:p>
    <w:p w:rsidR="003D2333" w:rsidRDefault="003D2333" w:rsidP="003D2333">
      <w:pPr>
        <w:pStyle w:val="Heading6"/>
      </w:pPr>
      <w:bookmarkStart w:id="384" w:name="_Ref322354306"/>
      <w:bookmarkStart w:id="385" w:name="_Toc325440862"/>
      <w:bookmarkStart w:id="386" w:name="_Toc327350145"/>
      <w:r>
        <w:t>Variante 2: Umwandlung zu XPS</w:t>
      </w:r>
      <w:bookmarkEnd w:id="384"/>
      <w:bookmarkEnd w:id="385"/>
      <w:bookmarkEnd w:id="386"/>
    </w:p>
    <w:p w:rsidR="003D2333" w:rsidRDefault="003D2333" w:rsidP="003D2333">
      <w:r>
        <w:t>In WPF können XPS Dokumente mittels der DocumentViewer Klasse angezeigt werden. Das Layout des Viewers kann angepasst werden, so können beispielsweise die Steuerelemente ausblendet werden. Bei einem XPS Dokument handelt es sich, wie bei einem PDF Dokument, um eine Vektorgrafik. Ein XPS Dokument benötigt spürbar Zeit, um geladen zu werden, wenn von einem zum nächsten Dokument navigiert wird. Es ist schlecht möglich, die XPS-Dokumente im Voraus zu laden, da das Laden immer über den GUI-Thread geschieht, dieser aber gleichzeitig auch für Animationen und Ähnliches verwendet wird.</w:t>
      </w:r>
    </w:p>
    <w:p w:rsidR="003D2333" w:rsidRPr="00D15585" w:rsidRDefault="003D2333" w:rsidP="003D2333">
      <w:pPr>
        <w:pStyle w:val="Heading6"/>
      </w:pPr>
      <w:bookmarkStart w:id="387" w:name="_Ref322353717"/>
      <w:bookmarkStart w:id="388" w:name="_Toc325440863"/>
      <w:bookmarkStart w:id="389" w:name="_Toc327350146"/>
      <w:r>
        <w:t>Variante 3: Umwandlung zu Bild</w:t>
      </w:r>
      <w:bookmarkEnd w:id="387"/>
      <w:bookmarkEnd w:id="388"/>
      <w:bookmarkEnd w:id="389"/>
    </w:p>
    <w:p w:rsidR="003D2333" w:rsidRDefault="003D2333" w:rsidP="003D2333">
      <w:r>
        <w:t>Die einfachste Möglichkeit der Darstellung der PDFs besteht darin, die Dokumente in Rastergrafiken umzuwandeln. Diese können mit minimalem Aufwand in eine WPF-Applikation eingebunden werden. Mit Hilfe verschiedenster Open Source Libraries ist die Umwandlung von einem PDF zu einem Bild problemlos möglich. Getestet wurde dies mit ImageMagick</w:t>
      </w:r>
      <w:r>
        <w:rPr>
          <w:rStyle w:val="FootnoteReference"/>
        </w:rPr>
        <w:footnoteReference w:id="40"/>
      </w:r>
      <w:r>
        <w:t>, einer frei verfügbaren Software. Sie bietet die Umwandlung von Dokumenten zu Bildern. Eine Rastergrafik benötigt auch deutlich weniger Ladezeit als die Dokumente bei den beiden anderen Varianten. Nachteilig an dieser Lösung ist jedoch, dass das Dokument durch die Umwandlung auf eine Maximalgrösse beschränkt wird und dementsprechend bei einer Änderung der Auflösung der Bildschirme die Bilder neu umgewandelt werden müssen.</w:t>
      </w:r>
    </w:p>
    <w:p w:rsidR="003D2333" w:rsidRDefault="003D2333" w:rsidP="003D2333">
      <w:pPr>
        <w:pStyle w:val="Heading5"/>
      </w:pPr>
      <w:bookmarkStart w:id="390" w:name="_Toc325440864"/>
      <w:bookmarkStart w:id="391" w:name="_Toc327350147"/>
      <w:r>
        <w:t>Nutzwertanalyse</w:t>
      </w:r>
      <w:bookmarkEnd w:id="390"/>
      <w:bookmarkEnd w:id="391"/>
    </w:p>
    <w:p w:rsidR="003D2333" w:rsidRDefault="003D2333" w:rsidP="003D2333">
      <w:r>
        <w:t>Nachfolgende Nutzwertanalyse, welche am 13. April 2012 durchgeführt wurde, lässt die Variante 3: „Umwandlung zu Bild“ als Sieger hervorgehen.</w:t>
      </w:r>
    </w:p>
    <w:p w:rsidR="003D2333" w:rsidRDefault="003D2333" w:rsidP="003D2333">
      <w:r>
        <w:t>Die Gewichtung der verschiedenen Kriterien lässt sich wie folgt begründen:</w:t>
      </w:r>
    </w:p>
    <w:p w:rsidR="003D2333" w:rsidRDefault="003D2333" w:rsidP="00EC49BA">
      <w:pPr>
        <w:pStyle w:val="ListParagraph"/>
        <w:numPr>
          <w:ilvl w:val="0"/>
          <w:numId w:val="28"/>
        </w:numPr>
      </w:pPr>
      <w:r>
        <w:t xml:space="preserve">Das Kriterium „Programmieraufwand“ ist nur bedingt wichtig, da der Aufwand für die Programmierung für eine der drei Varianten nur gering ist im Vergleich zum Aufwand, welcher für das Ausprogrammieren der gesamten Applikation betrieben wird. </w:t>
      </w:r>
    </w:p>
    <w:p w:rsidR="003D2333" w:rsidRDefault="003D2333" w:rsidP="00EC49BA">
      <w:pPr>
        <w:pStyle w:val="ListParagraph"/>
        <w:numPr>
          <w:ilvl w:val="0"/>
          <w:numId w:val="28"/>
        </w:numPr>
      </w:pPr>
      <w:r>
        <w:t>Die „</w:t>
      </w:r>
      <w:r w:rsidRPr="00263555">
        <w:t>Darstellungsqualität</w:t>
      </w:r>
      <w:r>
        <w:t xml:space="preserve">“ ist bedingt wichtig. Das Poster muss lesbar sein. Dazu bedarf es aber keiner überaus hohen Qualität. </w:t>
      </w:r>
    </w:p>
    <w:p w:rsidR="003D2333" w:rsidRDefault="003D2333" w:rsidP="00EC49BA">
      <w:pPr>
        <w:pStyle w:val="ListParagraph"/>
        <w:numPr>
          <w:ilvl w:val="0"/>
          <w:numId w:val="28"/>
        </w:numPr>
      </w:pPr>
      <w:r>
        <w:t>Die „</w:t>
      </w:r>
      <w:r w:rsidRPr="003460CE">
        <w:t>Ladezeit bei Navigation</w:t>
      </w:r>
      <w:r>
        <w:t xml:space="preserve">“ darf nicht zu lange dauern, ansonsten würde die User Experience wesentlich darunter leiden. Das könnte dazu führen, dass die Nutzer nicht mehr mit </w:t>
      </w:r>
      <w:proofErr w:type="gramStart"/>
      <w:r>
        <w:t>der Wall</w:t>
      </w:r>
      <w:proofErr w:type="gramEnd"/>
      <w:r>
        <w:t xml:space="preserve"> interagieren wollen. Darum ist dieses Kriterium wichtig.</w:t>
      </w:r>
    </w:p>
    <w:p w:rsidR="003D2333" w:rsidRDefault="003D2333" w:rsidP="00EC49BA">
      <w:pPr>
        <w:pStyle w:val="ListParagraph"/>
        <w:numPr>
          <w:ilvl w:val="0"/>
          <w:numId w:val="28"/>
        </w:numPr>
      </w:pPr>
      <w:r>
        <w:t>Das Kriterium „</w:t>
      </w:r>
      <w:r w:rsidRPr="003B19A7">
        <w:t>Abhängigkeit von externen Komponenten</w:t>
      </w:r>
      <w:r>
        <w:t>“ ist ebenfalls wichtig. Sind Komponenten über eine Zeit lang nicht verfügbar, übt sich dies negativ auf den Betrieb aus.</w:t>
      </w:r>
    </w:p>
    <w:p w:rsidR="003D2333" w:rsidRPr="00350BAB" w:rsidRDefault="003D2333" w:rsidP="003D2333">
      <w:r>
        <w:t>Die Evaluation wurde manuell durchgeführt. Die Bewertung der einzelnen Kriterien mittels wenig wichtig (1), bedingt wichtig (3) und sehr wichtig (5) ist selbstsprechend und wird daher nicht begründet.</w:t>
      </w:r>
    </w:p>
    <w:tbl>
      <w:tblPr>
        <w:tblStyle w:val="MediumShading1-Accent1"/>
        <w:tblW w:w="0" w:type="auto"/>
        <w:tblInd w:w="108" w:type="dxa"/>
        <w:tblLook w:val="0420" w:firstRow="1" w:lastRow="0" w:firstColumn="0" w:lastColumn="0" w:noHBand="0" w:noVBand="1"/>
      </w:tblPr>
      <w:tblGrid>
        <w:gridCol w:w="2259"/>
        <w:gridCol w:w="1213"/>
        <w:gridCol w:w="1129"/>
        <w:gridCol w:w="644"/>
        <w:gridCol w:w="1203"/>
        <w:gridCol w:w="782"/>
        <w:gridCol w:w="1260"/>
        <w:gridCol w:w="690"/>
      </w:tblGrid>
      <w:tr w:rsidR="003D2333" w:rsidTr="00B73EE4">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3D2333" w:rsidRPr="003532A0" w:rsidRDefault="003D2333" w:rsidP="00B73EE4">
            <w:pPr>
              <w:rPr>
                <w:b w:val="0"/>
                <w:bCs w:val="0"/>
              </w:rPr>
            </w:pPr>
            <w:r w:rsidRPr="00912A79">
              <w:lastRenderedPageBreak/>
              <w:t>Nutzwerta</w:t>
            </w:r>
            <w:r>
              <w:t>nalyse: PDF Darstellung</w:t>
            </w:r>
          </w:p>
        </w:tc>
        <w:tc>
          <w:tcPr>
            <w:tcW w:w="0" w:type="auto"/>
          </w:tcPr>
          <w:p w:rsidR="003D2333" w:rsidRPr="00912A79" w:rsidRDefault="003D2333" w:rsidP="00B73EE4"/>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0" w:type="auto"/>
          </w:tcPr>
          <w:p w:rsidR="003D2333" w:rsidRDefault="003D2333" w:rsidP="00B73EE4"/>
        </w:tc>
        <w:tc>
          <w:tcPr>
            <w:tcW w:w="0" w:type="auto"/>
            <w:tcBorders>
              <w:right w:val="single" w:sz="6" w:space="0" w:color="848491"/>
            </w:tcBorders>
          </w:tcPr>
          <w:p w:rsidR="003D2333" w:rsidRPr="00F9181E" w:rsidRDefault="003D2333" w:rsidP="00B73EE4">
            <w:pPr>
              <w:rPr>
                <w:b/>
              </w:rPr>
            </w:pPr>
          </w:p>
        </w:tc>
        <w:tc>
          <w:tcPr>
            <w:tcW w:w="1773" w:type="dxa"/>
            <w:gridSpan w:val="2"/>
            <w:tcBorders>
              <w:left w:val="single" w:sz="6" w:space="0" w:color="848491"/>
              <w:right w:val="single" w:sz="6" w:space="0" w:color="848491"/>
            </w:tcBorders>
          </w:tcPr>
          <w:p w:rsidR="003D2333" w:rsidRPr="00F9181E" w:rsidRDefault="003D2333" w:rsidP="00B73EE4">
            <w:r>
              <w:rPr>
                <w:b/>
                <w:bCs/>
              </w:rPr>
              <w:t xml:space="preserve">Variante 1: </w:t>
            </w:r>
            <w:r w:rsidRPr="00234C20">
              <w:rPr>
                <w:b/>
                <w:bCs/>
              </w:rPr>
              <w:t xml:space="preserve">PDF direkt </w:t>
            </w:r>
            <w:r>
              <w:rPr>
                <w:b/>
                <w:bCs/>
              </w:rPr>
              <w:t>d</w:t>
            </w:r>
            <w:r w:rsidRPr="00234C20">
              <w:rPr>
                <w:b/>
                <w:bCs/>
              </w:rPr>
              <w:t>arstellen</w:t>
            </w:r>
          </w:p>
        </w:tc>
        <w:tc>
          <w:tcPr>
            <w:tcW w:w="1985" w:type="dxa"/>
            <w:gridSpan w:val="2"/>
            <w:tcBorders>
              <w:left w:val="single" w:sz="6" w:space="0" w:color="848491"/>
              <w:right w:val="single" w:sz="6" w:space="0" w:color="848491"/>
            </w:tcBorders>
          </w:tcPr>
          <w:p w:rsidR="003D2333" w:rsidRPr="00912A79" w:rsidRDefault="003D2333" w:rsidP="00B73EE4">
            <w:pPr>
              <w:rPr>
                <w:b/>
                <w:bCs/>
              </w:rPr>
            </w:pPr>
            <w:r>
              <w:rPr>
                <w:b/>
                <w:bCs/>
              </w:rPr>
              <w:t xml:space="preserve">Variante 2: </w:t>
            </w:r>
            <w:r w:rsidRPr="003E591E">
              <w:rPr>
                <w:b/>
                <w:bCs/>
              </w:rPr>
              <w:t>Umwandlung zu XPS</w:t>
            </w:r>
          </w:p>
        </w:tc>
        <w:tc>
          <w:tcPr>
            <w:tcW w:w="1950" w:type="dxa"/>
            <w:gridSpan w:val="2"/>
            <w:tcBorders>
              <w:left w:val="single" w:sz="6" w:space="0" w:color="848491"/>
            </w:tcBorders>
          </w:tcPr>
          <w:p w:rsidR="003D2333" w:rsidRPr="00912A79" w:rsidRDefault="003D2333" w:rsidP="00B73EE4">
            <w:pPr>
              <w:rPr>
                <w:b/>
                <w:bCs/>
              </w:rPr>
            </w:pPr>
            <w:r>
              <w:rPr>
                <w:b/>
                <w:bCs/>
              </w:rPr>
              <w:t xml:space="preserve">Variante 3: </w:t>
            </w:r>
            <w:r w:rsidRPr="003E591E">
              <w:rPr>
                <w:b/>
                <w:bCs/>
              </w:rPr>
              <w:t>Umwandlung zu Bild</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0" w:type="auto"/>
          </w:tcPr>
          <w:p w:rsidR="003D2333" w:rsidRPr="00012ACD" w:rsidRDefault="003D2333" w:rsidP="00B73EE4">
            <w:pPr>
              <w:rPr>
                <w:b/>
              </w:rPr>
            </w:pPr>
            <w:r w:rsidRPr="00012ACD">
              <w:rPr>
                <w:b/>
              </w:rPr>
              <w:t>Kriterium</w:t>
            </w:r>
          </w:p>
        </w:tc>
        <w:tc>
          <w:tcPr>
            <w:tcW w:w="0" w:type="auto"/>
            <w:tcBorders>
              <w:right w:val="single" w:sz="6" w:space="0" w:color="848491"/>
            </w:tcBorders>
          </w:tcPr>
          <w:p w:rsidR="003D2333" w:rsidRPr="00012ACD" w:rsidRDefault="003D2333" w:rsidP="00B73EE4">
            <w:pPr>
              <w:jc w:val="right"/>
              <w:rPr>
                <w:b/>
              </w:rPr>
            </w:pPr>
            <w:r w:rsidRPr="00012ACD">
              <w:rPr>
                <w:b/>
              </w:rPr>
              <w:t>Gewichtung</w:t>
            </w:r>
          </w:p>
        </w:tc>
        <w:tc>
          <w:tcPr>
            <w:tcW w:w="0" w:type="auto"/>
            <w:tcBorders>
              <w:left w:val="single" w:sz="6" w:space="0" w:color="848491"/>
            </w:tcBorders>
          </w:tcPr>
          <w:p w:rsidR="003D2333" w:rsidRPr="00912A79" w:rsidRDefault="003D2333" w:rsidP="00B73EE4">
            <w:pPr>
              <w:jc w:val="right"/>
              <w:rPr>
                <w:b/>
                <w:bCs/>
              </w:rPr>
            </w:pPr>
            <w:r>
              <w:rPr>
                <w:b/>
                <w:bCs/>
              </w:rPr>
              <w:t>Bewertung</w:t>
            </w:r>
          </w:p>
        </w:tc>
        <w:tc>
          <w:tcPr>
            <w:tcW w:w="644" w:type="dxa"/>
            <w:tcBorders>
              <w:right w:val="single" w:sz="6" w:space="0" w:color="848491"/>
            </w:tcBorders>
          </w:tcPr>
          <w:p w:rsidR="003D2333" w:rsidRPr="00912A79" w:rsidRDefault="003D2333" w:rsidP="00B73EE4">
            <w:pPr>
              <w:jc w:val="right"/>
              <w:rPr>
                <w:b/>
                <w:bCs/>
              </w:rPr>
            </w:pPr>
            <w:r>
              <w:rPr>
                <w:b/>
                <w:bCs/>
              </w:rPr>
              <w:t>Total</w:t>
            </w:r>
          </w:p>
        </w:tc>
        <w:tc>
          <w:tcPr>
            <w:tcW w:w="1203" w:type="dxa"/>
            <w:tcBorders>
              <w:left w:val="single" w:sz="6" w:space="0" w:color="848491"/>
            </w:tcBorders>
          </w:tcPr>
          <w:p w:rsidR="003D2333" w:rsidRPr="00912A79" w:rsidRDefault="003D2333" w:rsidP="00B73EE4">
            <w:pPr>
              <w:jc w:val="right"/>
              <w:rPr>
                <w:b/>
                <w:bCs/>
              </w:rPr>
            </w:pPr>
            <w:r>
              <w:rPr>
                <w:b/>
                <w:bCs/>
              </w:rPr>
              <w:t>Bewertung</w:t>
            </w:r>
          </w:p>
        </w:tc>
        <w:tc>
          <w:tcPr>
            <w:tcW w:w="782" w:type="dxa"/>
            <w:tcBorders>
              <w:right w:val="single" w:sz="6" w:space="0" w:color="848491"/>
            </w:tcBorders>
          </w:tcPr>
          <w:p w:rsidR="003D2333" w:rsidRPr="00912A79" w:rsidRDefault="003D2333" w:rsidP="00B73EE4">
            <w:pPr>
              <w:jc w:val="right"/>
              <w:rPr>
                <w:b/>
                <w:bCs/>
              </w:rPr>
            </w:pPr>
            <w:r>
              <w:rPr>
                <w:b/>
                <w:bCs/>
              </w:rPr>
              <w:t>Total</w:t>
            </w:r>
          </w:p>
        </w:tc>
        <w:tc>
          <w:tcPr>
            <w:tcW w:w="1260" w:type="dxa"/>
            <w:tcBorders>
              <w:left w:val="single" w:sz="6" w:space="0" w:color="848491"/>
            </w:tcBorders>
          </w:tcPr>
          <w:p w:rsidR="003D2333" w:rsidRPr="00912A79" w:rsidRDefault="003D2333" w:rsidP="00B73EE4">
            <w:pPr>
              <w:jc w:val="right"/>
              <w:rPr>
                <w:b/>
                <w:bCs/>
              </w:rPr>
            </w:pPr>
            <w:r>
              <w:rPr>
                <w:b/>
                <w:bCs/>
              </w:rPr>
              <w:t>Bewertung</w:t>
            </w:r>
          </w:p>
        </w:tc>
        <w:tc>
          <w:tcPr>
            <w:tcW w:w="0" w:type="auto"/>
          </w:tcPr>
          <w:p w:rsidR="003D2333" w:rsidRPr="00912A79" w:rsidRDefault="003D2333" w:rsidP="00B73EE4">
            <w:pPr>
              <w:jc w:val="right"/>
              <w:rPr>
                <w:b/>
                <w:bCs/>
              </w:rPr>
            </w:pPr>
            <w:r>
              <w:rPr>
                <w:b/>
                <w:bCs/>
              </w:rPr>
              <w:t>Total</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0" w:type="auto"/>
          </w:tcPr>
          <w:p w:rsidR="003D2333" w:rsidRPr="000465E2" w:rsidRDefault="003D2333" w:rsidP="00B73EE4">
            <w:pPr>
              <w:rPr>
                <w:b/>
              </w:rPr>
            </w:pPr>
            <w:r>
              <w:rPr>
                <w:b/>
              </w:rPr>
              <w:t>Programmieraufwand</w:t>
            </w:r>
          </w:p>
        </w:tc>
        <w:tc>
          <w:tcPr>
            <w:tcW w:w="0" w:type="auto"/>
            <w:tcBorders>
              <w:right w:val="single" w:sz="6" w:space="0" w:color="848491"/>
            </w:tcBorders>
          </w:tcPr>
          <w:p w:rsidR="003D2333" w:rsidRPr="001D4A52" w:rsidRDefault="003D2333" w:rsidP="00B73EE4">
            <w:pPr>
              <w:jc w:val="right"/>
            </w:pPr>
            <w:r w:rsidRPr="001D4A52">
              <w:t>3</w:t>
            </w:r>
          </w:p>
        </w:tc>
        <w:tc>
          <w:tcPr>
            <w:tcW w:w="0" w:type="auto"/>
            <w:tcBorders>
              <w:left w:val="single" w:sz="6" w:space="0" w:color="848491"/>
            </w:tcBorders>
          </w:tcPr>
          <w:p w:rsidR="003D2333" w:rsidRPr="001D4A52" w:rsidRDefault="003D2333" w:rsidP="00B73EE4">
            <w:pPr>
              <w:jc w:val="right"/>
            </w:pPr>
            <w:r w:rsidRPr="001D4A52">
              <w:t>1</w:t>
            </w:r>
          </w:p>
        </w:tc>
        <w:tc>
          <w:tcPr>
            <w:tcW w:w="644" w:type="dxa"/>
            <w:tcBorders>
              <w:right w:val="single" w:sz="6" w:space="0" w:color="848491"/>
            </w:tcBorders>
          </w:tcPr>
          <w:p w:rsidR="003D2333" w:rsidRPr="001D4A52" w:rsidRDefault="003D2333" w:rsidP="00B73EE4">
            <w:pPr>
              <w:jc w:val="right"/>
            </w:pPr>
            <w:r w:rsidRPr="001D4A52">
              <w:t>3</w:t>
            </w:r>
          </w:p>
        </w:tc>
        <w:tc>
          <w:tcPr>
            <w:tcW w:w="1203" w:type="dxa"/>
            <w:tcBorders>
              <w:left w:val="single" w:sz="6" w:space="0" w:color="848491"/>
            </w:tcBorders>
          </w:tcPr>
          <w:p w:rsidR="003D2333" w:rsidRPr="001D4A52" w:rsidRDefault="003D2333" w:rsidP="00B73EE4">
            <w:pPr>
              <w:jc w:val="right"/>
            </w:pPr>
            <w:r w:rsidRPr="001D4A52">
              <w:t>3</w:t>
            </w:r>
          </w:p>
        </w:tc>
        <w:tc>
          <w:tcPr>
            <w:tcW w:w="782" w:type="dxa"/>
            <w:tcBorders>
              <w:right w:val="single" w:sz="6" w:space="0" w:color="848491"/>
            </w:tcBorders>
          </w:tcPr>
          <w:p w:rsidR="003D2333" w:rsidRPr="001D4A52" w:rsidRDefault="003D2333" w:rsidP="00B73EE4">
            <w:pPr>
              <w:jc w:val="right"/>
            </w:pPr>
            <w:r w:rsidRPr="001D4A52">
              <w:t>9</w:t>
            </w:r>
          </w:p>
        </w:tc>
        <w:tc>
          <w:tcPr>
            <w:tcW w:w="1260" w:type="dxa"/>
            <w:tcBorders>
              <w:left w:val="single" w:sz="6" w:space="0" w:color="848491"/>
            </w:tcBorders>
          </w:tcPr>
          <w:p w:rsidR="003D2333" w:rsidRPr="001D4A52" w:rsidRDefault="003D2333" w:rsidP="00B73EE4">
            <w:pPr>
              <w:jc w:val="right"/>
            </w:pPr>
            <w:r w:rsidRPr="001D4A52">
              <w:t>5</w:t>
            </w:r>
          </w:p>
        </w:tc>
        <w:tc>
          <w:tcPr>
            <w:tcW w:w="0" w:type="auto"/>
          </w:tcPr>
          <w:p w:rsidR="003D2333" w:rsidRPr="001D4A52" w:rsidRDefault="003D2333" w:rsidP="00B73EE4">
            <w:pPr>
              <w:jc w:val="right"/>
            </w:pPr>
            <w:r w:rsidRPr="001D4A52">
              <w:t>15</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0" w:type="auto"/>
          </w:tcPr>
          <w:p w:rsidR="003D2333" w:rsidRPr="000465E2" w:rsidRDefault="003D2333" w:rsidP="00B73EE4">
            <w:pPr>
              <w:rPr>
                <w:b/>
              </w:rPr>
            </w:pPr>
            <w:r>
              <w:rPr>
                <w:b/>
              </w:rPr>
              <w:t>Darstellungsqualität</w:t>
            </w:r>
          </w:p>
        </w:tc>
        <w:tc>
          <w:tcPr>
            <w:tcW w:w="0" w:type="auto"/>
            <w:tcBorders>
              <w:right w:val="single" w:sz="6" w:space="0" w:color="848491"/>
            </w:tcBorders>
          </w:tcPr>
          <w:p w:rsidR="003D2333" w:rsidRPr="001D4A52" w:rsidRDefault="003D2333" w:rsidP="00B73EE4">
            <w:pPr>
              <w:jc w:val="right"/>
            </w:pPr>
            <w:r w:rsidRPr="001D4A52">
              <w:t>3</w:t>
            </w:r>
          </w:p>
        </w:tc>
        <w:tc>
          <w:tcPr>
            <w:tcW w:w="0" w:type="auto"/>
            <w:tcBorders>
              <w:left w:val="single" w:sz="6" w:space="0" w:color="848491"/>
            </w:tcBorders>
          </w:tcPr>
          <w:p w:rsidR="003D2333" w:rsidRPr="001D4A52" w:rsidRDefault="003D2333" w:rsidP="00B73EE4">
            <w:pPr>
              <w:jc w:val="right"/>
            </w:pPr>
            <w:r w:rsidRPr="001D4A52">
              <w:t>5</w:t>
            </w:r>
          </w:p>
        </w:tc>
        <w:tc>
          <w:tcPr>
            <w:tcW w:w="644" w:type="dxa"/>
            <w:tcBorders>
              <w:right w:val="single" w:sz="6" w:space="0" w:color="848491"/>
            </w:tcBorders>
          </w:tcPr>
          <w:p w:rsidR="003D2333" w:rsidRPr="001D4A52" w:rsidRDefault="003D2333" w:rsidP="00B73EE4">
            <w:pPr>
              <w:jc w:val="right"/>
            </w:pPr>
            <w:r w:rsidRPr="001D4A52">
              <w:t>15</w:t>
            </w:r>
          </w:p>
        </w:tc>
        <w:tc>
          <w:tcPr>
            <w:tcW w:w="1203" w:type="dxa"/>
            <w:tcBorders>
              <w:left w:val="single" w:sz="6" w:space="0" w:color="848491"/>
            </w:tcBorders>
          </w:tcPr>
          <w:p w:rsidR="003D2333" w:rsidRPr="001D4A52" w:rsidRDefault="003D2333" w:rsidP="00B73EE4">
            <w:pPr>
              <w:jc w:val="right"/>
            </w:pPr>
            <w:r w:rsidRPr="001D4A52">
              <w:t>5</w:t>
            </w:r>
          </w:p>
        </w:tc>
        <w:tc>
          <w:tcPr>
            <w:tcW w:w="782" w:type="dxa"/>
            <w:tcBorders>
              <w:right w:val="single" w:sz="6" w:space="0" w:color="848491"/>
            </w:tcBorders>
          </w:tcPr>
          <w:p w:rsidR="003D2333" w:rsidRPr="001D4A52" w:rsidRDefault="003D2333" w:rsidP="00B73EE4">
            <w:pPr>
              <w:jc w:val="right"/>
            </w:pPr>
            <w:r w:rsidRPr="001D4A52">
              <w:t>15</w:t>
            </w:r>
          </w:p>
        </w:tc>
        <w:tc>
          <w:tcPr>
            <w:tcW w:w="1260" w:type="dxa"/>
            <w:tcBorders>
              <w:left w:val="single" w:sz="6" w:space="0" w:color="848491"/>
            </w:tcBorders>
          </w:tcPr>
          <w:p w:rsidR="003D2333" w:rsidRPr="001D4A52" w:rsidRDefault="003D2333" w:rsidP="00B73EE4">
            <w:pPr>
              <w:jc w:val="right"/>
            </w:pPr>
            <w:r w:rsidRPr="001D4A52">
              <w:t>3</w:t>
            </w:r>
          </w:p>
        </w:tc>
        <w:tc>
          <w:tcPr>
            <w:tcW w:w="0" w:type="auto"/>
          </w:tcPr>
          <w:p w:rsidR="003D2333" w:rsidRPr="001D4A52" w:rsidRDefault="003D2333" w:rsidP="00B73EE4">
            <w:pPr>
              <w:jc w:val="right"/>
            </w:pPr>
            <w:r w:rsidRPr="001D4A52">
              <w:t>9</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0" w:type="auto"/>
          </w:tcPr>
          <w:p w:rsidR="003D2333" w:rsidRPr="002564A9" w:rsidRDefault="003D2333" w:rsidP="00B73EE4">
            <w:pPr>
              <w:rPr>
                <w:b/>
              </w:rPr>
            </w:pPr>
            <w:r>
              <w:rPr>
                <w:b/>
              </w:rPr>
              <w:t>Ladezeit bei Navigation</w:t>
            </w:r>
          </w:p>
        </w:tc>
        <w:tc>
          <w:tcPr>
            <w:tcW w:w="0" w:type="auto"/>
            <w:tcBorders>
              <w:right w:val="single" w:sz="6" w:space="0" w:color="848491"/>
            </w:tcBorders>
          </w:tcPr>
          <w:p w:rsidR="003D2333" w:rsidRPr="001D4A52" w:rsidRDefault="003D2333" w:rsidP="00B73EE4">
            <w:pPr>
              <w:jc w:val="right"/>
            </w:pPr>
            <w:r w:rsidRPr="001D4A52">
              <w:t>5</w:t>
            </w:r>
          </w:p>
        </w:tc>
        <w:tc>
          <w:tcPr>
            <w:tcW w:w="0" w:type="auto"/>
            <w:tcBorders>
              <w:left w:val="single" w:sz="6" w:space="0" w:color="848491"/>
            </w:tcBorders>
          </w:tcPr>
          <w:p w:rsidR="003D2333" w:rsidRPr="001D4A52" w:rsidRDefault="003D2333" w:rsidP="00B73EE4">
            <w:pPr>
              <w:jc w:val="right"/>
            </w:pPr>
            <w:r w:rsidRPr="001D4A52">
              <w:t>3</w:t>
            </w:r>
          </w:p>
        </w:tc>
        <w:tc>
          <w:tcPr>
            <w:tcW w:w="644" w:type="dxa"/>
            <w:tcBorders>
              <w:right w:val="single" w:sz="6" w:space="0" w:color="848491"/>
            </w:tcBorders>
          </w:tcPr>
          <w:p w:rsidR="003D2333" w:rsidRPr="001D4A52" w:rsidRDefault="003D2333" w:rsidP="00B73EE4">
            <w:pPr>
              <w:jc w:val="right"/>
            </w:pPr>
            <w:r w:rsidRPr="001D4A52">
              <w:t>15</w:t>
            </w:r>
          </w:p>
        </w:tc>
        <w:tc>
          <w:tcPr>
            <w:tcW w:w="1203" w:type="dxa"/>
            <w:tcBorders>
              <w:left w:val="single" w:sz="6" w:space="0" w:color="848491"/>
            </w:tcBorders>
          </w:tcPr>
          <w:p w:rsidR="003D2333" w:rsidRPr="001D4A52" w:rsidRDefault="003D2333" w:rsidP="00B73EE4">
            <w:pPr>
              <w:jc w:val="right"/>
            </w:pPr>
            <w:r w:rsidRPr="001D4A52">
              <w:t>1</w:t>
            </w:r>
          </w:p>
        </w:tc>
        <w:tc>
          <w:tcPr>
            <w:tcW w:w="782" w:type="dxa"/>
            <w:tcBorders>
              <w:right w:val="single" w:sz="6" w:space="0" w:color="848491"/>
            </w:tcBorders>
          </w:tcPr>
          <w:p w:rsidR="003D2333" w:rsidRPr="001D4A52" w:rsidRDefault="003D2333" w:rsidP="00B73EE4">
            <w:pPr>
              <w:jc w:val="right"/>
            </w:pPr>
            <w:r w:rsidRPr="001D4A52">
              <w:t>5</w:t>
            </w:r>
          </w:p>
        </w:tc>
        <w:tc>
          <w:tcPr>
            <w:tcW w:w="1260" w:type="dxa"/>
            <w:tcBorders>
              <w:left w:val="single" w:sz="6" w:space="0" w:color="848491"/>
            </w:tcBorders>
          </w:tcPr>
          <w:p w:rsidR="003D2333" w:rsidRPr="001D4A52" w:rsidRDefault="003D2333" w:rsidP="00B73EE4">
            <w:pPr>
              <w:jc w:val="right"/>
            </w:pPr>
            <w:r w:rsidRPr="001D4A52">
              <w:t>5</w:t>
            </w:r>
          </w:p>
        </w:tc>
        <w:tc>
          <w:tcPr>
            <w:tcW w:w="0" w:type="auto"/>
          </w:tcPr>
          <w:p w:rsidR="003D2333" w:rsidRPr="001D4A52" w:rsidRDefault="003D2333" w:rsidP="00B73EE4">
            <w:pPr>
              <w:jc w:val="right"/>
            </w:pPr>
            <w:r w:rsidRPr="001D4A52">
              <w:t>25</w:t>
            </w:r>
          </w:p>
        </w:tc>
      </w:tr>
      <w:tr w:rsidR="003D2333" w:rsidRPr="000465E2" w:rsidTr="00B73EE4">
        <w:trPr>
          <w:cnfStyle w:val="000000010000" w:firstRow="0" w:lastRow="0" w:firstColumn="0" w:lastColumn="0" w:oddVBand="0" w:evenVBand="0" w:oddHBand="0" w:evenHBand="1" w:firstRowFirstColumn="0" w:firstRowLastColumn="0" w:lastRowFirstColumn="0" w:lastRowLastColumn="0"/>
        </w:trPr>
        <w:tc>
          <w:tcPr>
            <w:tcW w:w="0" w:type="auto"/>
          </w:tcPr>
          <w:p w:rsidR="003D2333" w:rsidRPr="000465E2" w:rsidRDefault="003D2333" w:rsidP="00B73EE4">
            <w:pPr>
              <w:rPr>
                <w:b/>
              </w:rPr>
            </w:pPr>
            <w:r>
              <w:rPr>
                <w:b/>
              </w:rPr>
              <w:t>Abhängigkeit von externen Komponenten</w:t>
            </w:r>
          </w:p>
        </w:tc>
        <w:tc>
          <w:tcPr>
            <w:tcW w:w="0" w:type="auto"/>
            <w:tcBorders>
              <w:right w:val="single" w:sz="6" w:space="0" w:color="848491"/>
            </w:tcBorders>
          </w:tcPr>
          <w:p w:rsidR="003D2333" w:rsidRPr="001D4A52" w:rsidRDefault="003D2333" w:rsidP="00B73EE4">
            <w:pPr>
              <w:jc w:val="right"/>
            </w:pPr>
            <w:r w:rsidRPr="001D4A52">
              <w:t>5</w:t>
            </w:r>
          </w:p>
        </w:tc>
        <w:tc>
          <w:tcPr>
            <w:tcW w:w="0" w:type="auto"/>
            <w:tcBorders>
              <w:left w:val="single" w:sz="6" w:space="0" w:color="848491"/>
            </w:tcBorders>
          </w:tcPr>
          <w:p w:rsidR="003D2333" w:rsidRPr="001D4A52" w:rsidRDefault="003D2333" w:rsidP="00B73EE4">
            <w:pPr>
              <w:jc w:val="right"/>
            </w:pPr>
            <w:r w:rsidRPr="001D4A52">
              <w:t>1</w:t>
            </w:r>
          </w:p>
        </w:tc>
        <w:tc>
          <w:tcPr>
            <w:tcW w:w="644" w:type="dxa"/>
            <w:tcBorders>
              <w:right w:val="single" w:sz="6" w:space="0" w:color="848491"/>
            </w:tcBorders>
          </w:tcPr>
          <w:p w:rsidR="003D2333" w:rsidRPr="001D4A52" w:rsidRDefault="003D2333" w:rsidP="00B73EE4">
            <w:pPr>
              <w:jc w:val="right"/>
            </w:pPr>
            <w:r>
              <w:t>5</w:t>
            </w:r>
          </w:p>
        </w:tc>
        <w:tc>
          <w:tcPr>
            <w:tcW w:w="1203" w:type="dxa"/>
            <w:tcBorders>
              <w:left w:val="single" w:sz="6" w:space="0" w:color="848491"/>
            </w:tcBorders>
          </w:tcPr>
          <w:p w:rsidR="003D2333" w:rsidRPr="001D4A52" w:rsidRDefault="003D2333" w:rsidP="00B73EE4">
            <w:pPr>
              <w:jc w:val="right"/>
            </w:pPr>
            <w:r w:rsidRPr="001D4A52">
              <w:t>3</w:t>
            </w:r>
          </w:p>
        </w:tc>
        <w:tc>
          <w:tcPr>
            <w:tcW w:w="782" w:type="dxa"/>
            <w:tcBorders>
              <w:right w:val="single" w:sz="6" w:space="0" w:color="848491"/>
            </w:tcBorders>
          </w:tcPr>
          <w:p w:rsidR="003D2333" w:rsidRPr="001D4A52" w:rsidRDefault="003D2333" w:rsidP="00B73EE4">
            <w:pPr>
              <w:jc w:val="right"/>
            </w:pPr>
            <w:r w:rsidRPr="001D4A52">
              <w:t>15</w:t>
            </w:r>
          </w:p>
        </w:tc>
        <w:tc>
          <w:tcPr>
            <w:tcW w:w="1260" w:type="dxa"/>
            <w:tcBorders>
              <w:left w:val="single" w:sz="6" w:space="0" w:color="848491"/>
            </w:tcBorders>
          </w:tcPr>
          <w:p w:rsidR="003D2333" w:rsidRPr="001D4A52" w:rsidRDefault="003D2333" w:rsidP="00B73EE4">
            <w:pPr>
              <w:jc w:val="right"/>
            </w:pPr>
            <w:r w:rsidRPr="001D4A52">
              <w:t>5</w:t>
            </w:r>
          </w:p>
        </w:tc>
        <w:tc>
          <w:tcPr>
            <w:tcW w:w="0" w:type="auto"/>
          </w:tcPr>
          <w:p w:rsidR="003D2333" w:rsidRPr="001D4A52" w:rsidRDefault="003D2333" w:rsidP="00B73EE4">
            <w:pPr>
              <w:jc w:val="right"/>
            </w:pPr>
            <w:r w:rsidRPr="001D4A52">
              <w:t>2</w:t>
            </w:r>
            <w:r>
              <w:t>5</w:t>
            </w:r>
          </w:p>
        </w:tc>
      </w:tr>
      <w:tr w:rsidR="003D2333" w:rsidRPr="000465E2" w:rsidTr="00B73EE4">
        <w:trPr>
          <w:cnfStyle w:val="000000100000" w:firstRow="0" w:lastRow="0" w:firstColumn="0" w:lastColumn="0" w:oddVBand="0" w:evenVBand="0" w:oddHBand="1" w:evenHBand="0" w:firstRowFirstColumn="0" w:firstRowLastColumn="0" w:lastRowFirstColumn="0" w:lastRowLastColumn="0"/>
        </w:trPr>
        <w:tc>
          <w:tcPr>
            <w:tcW w:w="0" w:type="auto"/>
          </w:tcPr>
          <w:p w:rsidR="003D2333" w:rsidRPr="000465E2" w:rsidRDefault="003D2333" w:rsidP="00B73EE4">
            <w:pPr>
              <w:rPr>
                <w:b/>
              </w:rPr>
            </w:pPr>
            <w:r w:rsidRPr="000465E2">
              <w:rPr>
                <w:b/>
              </w:rPr>
              <w:t>Total Punkte</w:t>
            </w:r>
          </w:p>
        </w:tc>
        <w:tc>
          <w:tcPr>
            <w:tcW w:w="0" w:type="auto"/>
            <w:tcBorders>
              <w:right w:val="single" w:sz="6" w:space="0" w:color="848491"/>
            </w:tcBorders>
          </w:tcPr>
          <w:p w:rsidR="003D2333" w:rsidRPr="001D4A52" w:rsidRDefault="003D2333" w:rsidP="00B73EE4">
            <w:pPr>
              <w:jc w:val="right"/>
            </w:pPr>
          </w:p>
        </w:tc>
        <w:tc>
          <w:tcPr>
            <w:tcW w:w="0" w:type="auto"/>
            <w:tcBorders>
              <w:left w:val="single" w:sz="6" w:space="0" w:color="848491"/>
            </w:tcBorders>
          </w:tcPr>
          <w:p w:rsidR="003D2333" w:rsidRPr="00B5770A" w:rsidRDefault="003D2333" w:rsidP="00B73EE4">
            <w:pPr>
              <w:jc w:val="right"/>
              <w:rPr>
                <w:b/>
              </w:rPr>
            </w:pPr>
          </w:p>
        </w:tc>
        <w:tc>
          <w:tcPr>
            <w:tcW w:w="644" w:type="dxa"/>
            <w:tcBorders>
              <w:right w:val="single" w:sz="6" w:space="0" w:color="848491"/>
            </w:tcBorders>
          </w:tcPr>
          <w:p w:rsidR="003D2333" w:rsidRPr="00B5770A" w:rsidRDefault="003D2333" w:rsidP="00B73EE4">
            <w:pPr>
              <w:jc w:val="right"/>
              <w:rPr>
                <w:b/>
              </w:rPr>
            </w:pPr>
            <w:r w:rsidRPr="00B5770A">
              <w:rPr>
                <w:b/>
              </w:rPr>
              <w:t>33</w:t>
            </w:r>
          </w:p>
        </w:tc>
        <w:tc>
          <w:tcPr>
            <w:tcW w:w="1203" w:type="dxa"/>
            <w:tcBorders>
              <w:left w:val="single" w:sz="6" w:space="0" w:color="848491"/>
            </w:tcBorders>
          </w:tcPr>
          <w:p w:rsidR="003D2333" w:rsidRPr="00B5770A" w:rsidRDefault="003D2333" w:rsidP="00B73EE4">
            <w:pPr>
              <w:jc w:val="right"/>
              <w:rPr>
                <w:b/>
              </w:rPr>
            </w:pPr>
          </w:p>
        </w:tc>
        <w:tc>
          <w:tcPr>
            <w:tcW w:w="782" w:type="dxa"/>
            <w:tcBorders>
              <w:right w:val="single" w:sz="6" w:space="0" w:color="848491"/>
            </w:tcBorders>
          </w:tcPr>
          <w:p w:rsidR="003D2333" w:rsidRPr="00B5770A" w:rsidRDefault="003D2333" w:rsidP="00B73EE4">
            <w:pPr>
              <w:jc w:val="right"/>
              <w:rPr>
                <w:b/>
              </w:rPr>
            </w:pPr>
            <w:r w:rsidRPr="00B5770A">
              <w:rPr>
                <w:b/>
              </w:rPr>
              <w:t>44</w:t>
            </w:r>
          </w:p>
        </w:tc>
        <w:tc>
          <w:tcPr>
            <w:tcW w:w="1260" w:type="dxa"/>
            <w:tcBorders>
              <w:left w:val="single" w:sz="6" w:space="0" w:color="848491"/>
            </w:tcBorders>
          </w:tcPr>
          <w:p w:rsidR="003D2333" w:rsidRPr="00B5770A" w:rsidRDefault="003D2333" w:rsidP="00B73EE4">
            <w:pPr>
              <w:jc w:val="right"/>
              <w:rPr>
                <w:b/>
              </w:rPr>
            </w:pPr>
          </w:p>
        </w:tc>
        <w:tc>
          <w:tcPr>
            <w:tcW w:w="0" w:type="auto"/>
          </w:tcPr>
          <w:p w:rsidR="003D2333" w:rsidRPr="00B5770A" w:rsidRDefault="003D2333" w:rsidP="00B73EE4">
            <w:pPr>
              <w:jc w:val="right"/>
              <w:rPr>
                <w:b/>
              </w:rPr>
            </w:pPr>
            <w:r w:rsidRPr="00B5770A">
              <w:rPr>
                <w:b/>
              </w:rPr>
              <w:t>74</w:t>
            </w:r>
          </w:p>
        </w:tc>
      </w:tr>
      <w:tr w:rsidR="003D2333" w:rsidRPr="000465E2" w:rsidTr="00B73EE4">
        <w:trPr>
          <w:cnfStyle w:val="000000010000" w:firstRow="0" w:lastRow="0" w:firstColumn="0" w:lastColumn="0" w:oddVBand="0" w:evenVBand="0" w:oddHBand="0" w:evenHBand="1" w:firstRowFirstColumn="0" w:firstRowLastColumn="0" w:lastRowFirstColumn="0" w:lastRowLastColumn="0"/>
        </w:trPr>
        <w:tc>
          <w:tcPr>
            <w:tcW w:w="0" w:type="auto"/>
          </w:tcPr>
          <w:p w:rsidR="003D2333" w:rsidRPr="000465E2" w:rsidRDefault="003D2333" w:rsidP="00B73EE4">
            <w:pPr>
              <w:rPr>
                <w:b/>
              </w:rPr>
            </w:pPr>
            <w:r w:rsidRPr="000465E2">
              <w:rPr>
                <w:b/>
              </w:rPr>
              <w:t>Rang</w:t>
            </w:r>
          </w:p>
        </w:tc>
        <w:tc>
          <w:tcPr>
            <w:tcW w:w="0" w:type="auto"/>
            <w:tcBorders>
              <w:right w:val="single" w:sz="6" w:space="0" w:color="848491"/>
            </w:tcBorders>
          </w:tcPr>
          <w:p w:rsidR="003D2333" w:rsidRPr="001D4A52" w:rsidRDefault="003D2333" w:rsidP="00B73EE4">
            <w:pPr>
              <w:jc w:val="right"/>
            </w:pPr>
          </w:p>
        </w:tc>
        <w:tc>
          <w:tcPr>
            <w:tcW w:w="0" w:type="auto"/>
            <w:tcBorders>
              <w:left w:val="single" w:sz="6" w:space="0" w:color="848491"/>
            </w:tcBorders>
          </w:tcPr>
          <w:p w:rsidR="003D2333" w:rsidRPr="00B5770A" w:rsidRDefault="003D2333" w:rsidP="00B73EE4">
            <w:pPr>
              <w:jc w:val="right"/>
              <w:rPr>
                <w:b/>
              </w:rPr>
            </w:pPr>
          </w:p>
        </w:tc>
        <w:tc>
          <w:tcPr>
            <w:tcW w:w="644" w:type="dxa"/>
            <w:tcBorders>
              <w:right w:val="single" w:sz="6" w:space="0" w:color="848491"/>
            </w:tcBorders>
          </w:tcPr>
          <w:p w:rsidR="003D2333" w:rsidRPr="00B5770A" w:rsidRDefault="003D2333" w:rsidP="00B73EE4">
            <w:pPr>
              <w:jc w:val="right"/>
              <w:rPr>
                <w:b/>
              </w:rPr>
            </w:pPr>
            <w:r w:rsidRPr="00B5770A">
              <w:rPr>
                <w:b/>
              </w:rPr>
              <w:t>3</w:t>
            </w:r>
          </w:p>
        </w:tc>
        <w:tc>
          <w:tcPr>
            <w:tcW w:w="1203" w:type="dxa"/>
            <w:tcBorders>
              <w:left w:val="single" w:sz="6" w:space="0" w:color="848491"/>
            </w:tcBorders>
          </w:tcPr>
          <w:p w:rsidR="003D2333" w:rsidRPr="00B5770A" w:rsidRDefault="003D2333" w:rsidP="00B73EE4">
            <w:pPr>
              <w:jc w:val="right"/>
              <w:rPr>
                <w:b/>
              </w:rPr>
            </w:pPr>
          </w:p>
        </w:tc>
        <w:tc>
          <w:tcPr>
            <w:tcW w:w="782" w:type="dxa"/>
            <w:tcBorders>
              <w:right w:val="single" w:sz="6" w:space="0" w:color="848491"/>
            </w:tcBorders>
          </w:tcPr>
          <w:p w:rsidR="003D2333" w:rsidRPr="00B5770A" w:rsidRDefault="003D2333" w:rsidP="00B73EE4">
            <w:pPr>
              <w:jc w:val="right"/>
              <w:rPr>
                <w:b/>
              </w:rPr>
            </w:pPr>
            <w:r w:rsidRPr="00B5770A">
              <w:rPr>
                <w:b/>
              </w:rPr>
              <w:t>2</w:t>
            </w:r>
          </w:p>
        </w:tc>
        <w:tc>
          <w:tcPr>
            <w:tcW w:w="1260" w:type="dxa"/>
            <w:tcBorders>
              <w:left w:val="single" w:sz="6" w:space="0" w:color="848491"/>
            </w:tcBorders>
          </w:tcPr>
          <w:p w:rsidR="003D2333" w:rsidRPr="00B5770A" w:rsidRDefault="003D2333" w:rsidP="00B73EE4">
            <w:pPr>
              <w:jc w:val="right"/>
              <w:rPr>
                <w:b/>
              </w:rPr>
            </w:pPr>
          </w:p>
        </w:tc>
        <w:tc>
          <w:tcPr>
            <w:tcW w:w="0" w:type="auto"/>
          </w:tcPr>
          <w:p w:rsidR="003D2333" w:rsidRPr="00B5770A" w:rsidRDefault="003D2333" w:rsidP="00B73EE4">
            <w:pPr>
              <w:jc w:val="right"/>
              <w:rPr>
                <w:b/>
              </w:rPr>
            </w:pPr>
            <w:r w:rsidRPr="00B5770A">
              <w:rPr>
                <w:b/>
              </w:rPr>
              <w:t>1</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3D2333" w:rsidRDefault="003D2333" w:rsidP="00B73EE4">
            <w:pPr>
              <w:keepNext/>
            </w:pPr>
            <w:r w:rsidRPr="00A147D6">
              <w:t>Bemerkung: Die</w:t>
            </w:r>
            <w:r>
              <w:t xml:space="preserve"> Gewichtungs- / Bewertungsskala geht von wenig (1), bedingt (3) bis zu sehr wichtig (5).</w:t>
            </w:r>
          </w:p>
        </w:tc>
      </w:tr>
    </w:tbl>
    <w:p w:rsidR="003D2333" w:rsidRDefault="003D2333" w:rsidP="003D2333">
      <w:pPr>
        <w:pStyle w:val="Caption"/>
      </w:pPr>
      <w:bookmarkStart w:id="392" w:name="_Ref322071085"/>
      <w:r>
        <w:t xml:space="preserve">Tabelle </w:t>
      </w:r>
      <w:r>
        <w:fldChar w:fldCharType="begin"/>
      </w:r>
      <w:r>
        <w:instrText xml:space="preserve"> SEQ Tabelle \* ARABIC </w:instrText>
      </w:r>
      <w:r>
        <w:fldChar w:fldCharType="separate"/>
      </w:r>
      <w:r>
        <w:rPr>
          <w:noProof/>
        </w:rPr>
        <w:t>15</w:t>
      </w:r>
      <w:r>
        <w:rPr>
          <w:noProof/>
        </w:rPr>
        <w:fldChar w:fldCharType="end"/>
      </w:r>
      <w:r>
        <w:t>- Nutzwertanalyse: PDF Darstellung</w:t>
      </w:r>
      <w:bookmarkEnd w:id="392"/>
    </w:p>
    <w:p w:rsidR="003D2333" w:rsidRDefault="003D2333" w:rsidP="003D2333">
      <w:pPr>
        <w:pStyle w:val="Heading3"/>
      </w:pPr>
      <w:bookmarkStart w:id="393" w:name="_Ref326946355"/>
      <w:bookmarkStart w:id="394" w:name="_Toc327350148"/>
      <w:bookmarkStart w:id="395" w:name="_Toc327350366"/>
      <w:r>
        <w:t>Betrieb der Applikation</w:t>
      </w:r>
      <w:bookmarkEnd w:id="393"/>
      <w:bookmarkEnd w:id="394"/>
      <w:bookmarkEnd w:id="395"/>
    </w:p>
    <w:p w:rsidR="003D2333" w:rsidRDefault="003D2333" w:rsidP="003D2333">
      <w:r>
        <w:t>Die Ausführungen zum Betrieb der HSR Videowall sind im Kapitel (TODO: link Domain Analyse) zu finden.</w:t>
      </w:r>
    </w:p>
    <w:p w:rsidR="003D2333" w:rsidRDefault="003D2333" w:rsidP="003D2333">
      <w:pPr>
        <w:pStyle w:val="Heading3"/>
      </w:pPr>
      <w:bookmarkStart w:id="396" w:name="_Toc327350149"/>
      <w:bookmarkStart w:id="397" w:name="_Toc327350367"/>
      <w:r>
        <w:t>Lebenszyklus der Applikation</w:t>
      </w:r>
      <w:bookmarkEnd w:id="396"/>
      <w:bookmarkEnd w:id="397"/>
    </w:p>
    <w:p w:rsidR="003D2333" w:rsidRDefault="003D2333" w:rsidP="003D2333">
      <w:pPr>
        <w:pStyle w:val="Heading4"/>
      </w:pPr>
      <w:bookmarkStart w:id="398" w:name="_Toc327350150"/>
      <w:r>
        <w:t>Videowall: Hauptapplikation und Framework</w:t>
      </w:r>
      <w:bookmarkEnd w:id="398"/>
    </w:p>
    <w:p w:rsidR="003D2333" w:rsidRDefault="003D2333" w:rsidP="003D2333">
      <w:r>
        <w:t>Zum Zeitpunkt der Abgabe dieser Bachelorarbeit besteht ein funktionsfähiger Prototyp. Bis sie für den produktiven Betrieb bereit ist, ist noch Weiterentwicklungsarbeit nötig. Diese Weiterentwicklung wird durch das Institut für Software an der HSR (IFS) erfolgen.</w:t>
      </w:r>
    </w:p>
    <w:p w:rsidR="003D2333" w:rsidRDefault="003D2333" w:rsidP="003D2333">
      <w:r>
        <w:t xml:space="preserve">Wie im Unterkapitel </w:t>
      </w:r>
      <w:r>
        <w:fldChar w:fldCharType="begin"/>
      </w:r>
      <w:r>
        <w:instrText xml:space="preserve"> REF _Ref326946355 \r \h </w:instrText>
      </w:r>
      <w:r>
        <w:fldChar w:fldCharType="separate"/>
      </w:r>
      <w:r>
        <w:t>I.6.3</w:t>
      </w:r>
      <w:r>
        <w:fldChar w:fldCharType="end"/>
      </w:r>
      <w:r>
        <w:t xml:space="preserve"> </w:t>
      </w:r>
      <w:r>
        <w:fldChar w:fldCharType="begin"/>
      </w:r>
      <w:r>
        <w:instrText xml:space="preserve"> REF _Ref326946355 \h </w:instrText>
      </w:r>
      <w:r>
        <w:fldChar w:fldCharType="separate"/>
      </w:r>
      <w:r>
        <w:t>Betrieb der Applikation</w:t>
      </w:r>
      <w:r>
        <w:fldChar w:fldCharType="end"/>
      </w:r>
      <w:r>
        <w:t xml:space="preserve"> beschrieben, ist ein automatisches Deployment der Applikation vorgesehen. Dabei handelt es sich um eine zentrale Funktion, die entwickelt werden soll. Zusätzlich ist die Möglichkeit der Administration der Inhalte über ein CMS wichtig, diese muss ebenfalls umgesetzt werden.</w:t>
      </w:r>
    </w:p>
    <w:p w:rsidR="003D2333" w:rsidRDefault="003D2333" w:rsidP="003D2333">
      <w:r>
        <w:t>Für den Lebenszyklus werden die folgenden groben Meilensteine vorgeschlagen:</w:t>
      </w:r>
    </w:p>
    <w:p w:rsidR="003D2333" w:rsidRDefault="003D2333" w:rsidP="00EC49BA">
      <w:pPr>
        <w:pStyle w:val="ListParagraph"/>
        <w:numPr>
          <w:ilvl w:val="0"/>
          <w:numId w:val="28"/>
        </w:numPr>
      </w:pPr>
      <w:r>
        <w:t>Bis Herbst 2012: Beschaffung der Videowall Hardware</w:t>
      </w:r>
    </w:p>
    <w:p w:rsidR="003D2333" w:rsidRDefault="003D2333" w:rsidP="00EC49BA">
      <w:pPr>
        <w:pStyle w:val="ListParagraph"/>
        <w:numPr>
          <w:ilvl w:val="0"/>
          <w:numId w:val="28"/>
        </w:numPr>
      </w:pPr>
      <w:r>
        <w:t>Bis Oktober 2012: Weiterentwicklung der Videowall bis im Oktober 2012 (siehe auch TODO: ref Weiterentwicklung)</w:t>
      </w:r>
    </w:p>
    <w:p w:rsidR="003D2333" w:rsidRDefault="003D2333" w:rsidP="00EC49BA">
      <w:pPr>
        <w:pStyle w:val="ListParagraph"/>
        <w:numPr>
          <w:ilvl w:val="0"/>
          <w:numId w:val="28"/>
        </w:numPr>
      </w:pPr>
      <w:r>
        <w:t>Ende Oktober: erstes Deployment der Videowall und des CMS</w:t>
      </w:r>
    </w:p>
    <w:p w:rsidR="003D2333" w:rsidRDefault="003D2333" w:rsidP="00EC49BA">
      <w:pPr>
        <w:pStyle w:val="ListParagraph"/>
        <w:numPr>
          <w:ilvl w:val="0"/>
          <w:numId w:val="28"/>
        </w:numPr>
      </w:pPr>
      <w:r>
        <w:t>November 2012: Erfahrungen sammeln und wichtige Verbesserungen und Anpassungen implementieren</w:t>
      </w:r>
    </w:p>
    <w:p w:rsidR="003D2333" w:rsidRDefault="003D2333" w:rsidP="003D2333">
      <w:r>
        <w:t>Danach soll eine Weiterentwicklung in einem halbjährlichen Zyklus erfolgen, jeweils immer nachdem die neuen Bachelorposter auf der HSR Videowall verfügbar sind.</w:t>
      </w:r>
    </w:p>
    <w:p w:rsidR="003D2333" w:rsidRDefault="003D2333" w:rsidP="003D2333">
      <w:r>
        <w:t>Während dem Betrieb der Videowall ist es zudem notwendig, dass eine verantwortliche Instanz definiert wird, die bei Problemen und Fehlern der Videowall diese bearbeiten kann.</w:t>
      </w:r>
    </w:p>
    <w:p w:rsidR="003D2333" w:rsidRDefault="003D2333" w:rsidP="003D2333">
      <w:pPr>
        <w:pStyle w:val="Heading4"/>
      </w:pPr>
      <w:bookmarkStart w:id="399" w:name="_Toc327350151"/>
      <w:r>
        <w:t>Plug-ins</w:t>
      </w:r>
      <w:bookmarkEnd w:id="399"/>
    </w:p>
    <w:p w:rsidR="003D2333" w:rsidRDefault="003D2333" w:rsidP="003D2333">
      <w:r>
        <w:t>Ein denkbarer Ablauf ist für das Erstellen und Deployen der Plug-ins ist im Kapitel (TODO ref domain analyse) beschrieben.</w:t>
      </w:r>
      <w:r w:rsidRPr="002F0949">
        <w:t xml:space="preserve"> </w:t>
      </w:r>
    </w:p>
    <w:p w:rsidR="003D2333" w:rsidRDefault="003D2333" w:rsidP="003D2333">
      <w:pPr>
        <w:pStyle w:val="Heading3"/>
      </w:pPr>
      <w:bookmarkStart w:id="400" w:name="_Toc327350152"/>
      <w:bookmarkStart w:id="401" w:name="_Toc327350368"/>
      <w:r>
        <w:t>Systemübersicht</w:t>
      </w:r>
      <w:bookmarkEnd w:id="400"/>
      <w:bookmarkEnd w:id="401"/>
    </w:p>
    <w:p w:rsidR="003D2333" w:rsidRDefault="003D2333" w:rsidP="003D2333">
      <w:r>
        <w:t xml:space="preserve">In der Domain Analyse sind die Tiers der gewünschten Architektur grob beschrieben (TODO DomainAnalyse). Da für die Bachelorarbeit ein begrenzter Zeitrahmen zur Verfügung stand, wurde das Hauptaugenmerk auf die „HSR Videowall mit Kinect“ gelegt. Die weiteren Tiers konnten aus zeitlichen Gründen nicht implementiert werden. </w:t>
      </w:r>
      <w:r>
        <w:fldChar w:fldCharType="begin"/>
      </w:r>
      <w:r>
        <w:instrText xml:space="preserve"> REF _Ref327185437 \h </w:instrText>
      </w:r>
      <w:r>
        <w:fldChar w:fldCharType="separate"/>
      </w:r>
      <w:r>
        <w:t xml:space="preserve">Abbildung </w:t>
      </w:r>
      <w:r>
        <w:rPr>
          <w:noProof/>
        </w:rPr>
        <w:t>48</w:t>
      </w:r>
      <w:r>
        <w:t xml:space="preserve"> – Systemübersicht</w:t>
      </w:r>
      <w:r>
        <w:fldChar w:fldCharType="end"/>
      </w:r>
      <w:r>
        <w:t xml:space="preserve"> zeigt das in der Arbeit entwickelte System.</w:t>
      </w:r>
    </w:p>
    <w:p w:rsidR="003D2333" w:rsidRPr="00A76699" w:rsidRDefault="003D2333" w:rsidP="003D2333"/>
    <w:p w:rsidR="003D2333" w:rsidRDefault="003D2333" w:rsidP="003D2333">
      <w:pPr>
        <w:keepNext/>
      </w:pPr>
      <w:r>
        <w:rPr>
          <w:noProof/>
          <w:lang w:eastAsia="de-CH"/>
        </w:rPr>
        <w:drawing>
          <wp:inline distT="0" distB="0" distL="0" distR="0" wp14:anchorId="7B6CB003" wp14:editId="13A95330">
            <wp:extent cx="2165299" cy="147035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rotWithShape="1">
                    <a:blip r:embed="rId52">
                      <a:extLst>
                        <a:ext uri="{28A0092B-C50C-407E-A947-70E740481C1C}">
                          <a14:useLocalDpi xmlns:a14="http://schemas.microsoft.com/office/drawing/2010/main" val="0"/>
                        </a:ext>
                      </a:extLst>
                    </a:blip>
                    <a:srcRect t="1" r="62389" b="58610"/>
                    <a:stretch/>
                  </pic:blipFill>
                  <pic:spPr bwMode="auto">
                    <a:xfrm>
                      <a:off x="0" y="0"/>
                      <a:ext cx="2166675" cy="1471289"/>
                    </a:xfrm>
                    <a:prstGeom prst="rect">
                      <a:avLst/>
                    </a:prstGeom>
                    <a:ln>
                      <a:noFill/>
                    </a:ln>
                    <a:extLst>
                      <a:ext uri="{53640926-AAD7-44D8-BBD7-CCE9431645EC}">
                        <a14:shadowObscured xmlns:a14="http://schemas.microsoft.com/office/drawing/2010/main"/>
                      </a:ext>
                    </a:extLst>
                  </pic:spPr>
                </pic:pic>
              </a:graphicData>
            </a:graphic>
          </wp:inline>
        </w:drawing>
      </w:r>
    </w:p>
    <w:p w:rsidR="003D2333" w:rsidRDefault="003D2333" w:rsidP="003D2333">
      <w:pPr>
        <w:pStyle w:val="Caption"/>
      </w:pPr>
      <w:bookmarkStart w:id="402" w:name="_Ref327185437"/>
      <w:r>
        <w:t xml:space="preserve">Abbildung </w:t>
      </w:r>
      <w:r>
        <w:fldChar w:fldCharType="begin"/>
      </w:r>
      <w:r>
        <w:instrText xml:space="preserve"> SEQ Abbildung \* ARABIC </w:instrText>
      </w:r>
      <w:r>
        <w:fldChar w:fldCharType="separate"/>
      </w:r>
      <w:r>
        <w:rPr>
          <w:noProof/>
        </w:rPr>
        <w:t>48</w:t>
      </w:r>
      <w:r>
        <w:rPr>
          <w:noProof/>
        </w:rPr>
        <w:fldChar w:fldCharType="end"/>
      </w:r>
      <w:r>
        <w:t xml:space="preserve"> – Systemübersicht</w:t>
      </w:r>
      <w:bookmarkEnd w:id="402"/>
    </w:p>
    <w:p w:rsidR="003D2333" w:rsidRDefault="003D2333" w:rsidP="003D2333">
      <w:r>
        <w:t>Der Prototyp der Machbarkeitsstudie bietet folgende Funktionen:</w:t>
      </w:r>
    </w:p>
    <w:p w:rsidR="003D2333" w:rsidRDefault="003D2333" w:rsidP="00EC49BA">
      <w:pPr>
        <w:pStyle w:val="ListParagraph"/>
        <w:numPr>
          <w:ilvl w:val="0"/>
          <w:numId w:val="37"/>
        </w:numPr>
      </w:pPr>
      <w:r>
        <w:t xml:space="preserve">Die wichtigste Funktion des Prototyps ist die dynamische Erweiterbarkeit, welche in Form eines Plug-in Frameworks (siehe </w:t>
      </w:r>
      <w:r>
        <w:fldChar w:fldCharType="begin"/>
      </w:r>
      <w:r>
        <w:instrText xml:space="preserve"> REF _Ref326237304 \r \h </w:instrText>
      </w:r>
      <w:r>
        <w:fldChar w:fldCharType="separate"/>
      </w:r>
      <w:r>
        <w:t>I.6.7</w:t>
      </w:r>
      <w:r>
        <w:fldChar w:fldCharType="end"/>
      </w:r>
      <w:r>
        <w:t xml:space="preserve"> </w:t>
      </w:r>
      <w:r>
        <w:fldChar w:fldCharType="begin"/>
      </w:r>
      <w:r>
        <w:instrText xml:space="preserve"> REF _Ref326237304 \h </w:instrText>
      </w:r>
      <w:r>
        <w:fldChar w:fldCharType="separate"/>
      </w:r>
      <w:r>
        <w:t>Plug-in Framework</w:t>
      </w:r>
      <w:r>
        <w:fldChar w:fldCharType="end"/>
      </w:r>
      <w:r>
        <w:t xml:space="preserve">) umgesetzt wurde. </w:t>
      </w:r>
    </w:p>
    <w:p w:rsidR="003D2333" w:rsidRPr="00C3630A" w:rsidRDefault="003D2333" w:rsidP="00EC49BA">
      <w:pPr>
        <w:pStyle w:val="ListParagraph"/>
        <w:numPr>
          <w:ilvl w:val="0"/>
          <w:numId w:val="37"/>
        </w:numPr>
      </w:pPr>
      <w:r>
        <w:t>Für das Framework wurden zwei Plug-in Applikationen erstellt. Mit der einen Applikation können die Bachelorposter angeschaut werden, in der anderen Applikation kann man sich über Mittagsmenu der Mensa informieren.</w:t>
      </w:r>
    </w:p>
    <w:p w:rsidR="003D2333" w:rsidRDefault="003D2333" w:rsidP="003D2333">
      <w:pPr>
        <w:pStyle w:val="Heading3"/>
      </w:pPr>
      <w:bookmarkStart w:id="403" w:name="_Toc325440865"/>
      <w:bookmarkStart w:id="404" w:name="_Toc327350153"/>
      <w:bookmarkStart w:id="405" w:name="_Toc327350369"/>
      <w:r>
        <w:t>Architektur</w:t>
      </w:r>
      <w:bookmarkEnd w:id="403"/>
      <w:bookmarkEnd w:id="404"/>
      <w:bookmarkEnd w:id="405"/>
    </w:p>
    <w:p w:rsidR="003D2333" w:rsidRPr="00B05036" w:rsidRDefault="003D2333" w:rsidP="003D2333">
      <w:pPr>
        <w:pStyle w:val="Heading4"/>
      </w:pPr>
      <w:bookmarkStart w:id="406" w:name="_Toc325440872"/>
      <w:bookmarkStart w:id="407" w:name="_Ref326391821"/>
      <w:bookmarkStart w:id="408" w:name="_Ref326391827"/>
      <w:bookmarkStart w:id="409" w:name="_Toc327350154"/>
      <w:r>
        <w:t>Logische Sicht</w:t>
      </w:r>
      <w:bookmarkEnd w:id="406"/>
      <w:bookmarkEnd w:id="407"/>
      <w:bookmarkEnd w:id="408"/>
      <w:bookmarkEnd w:id="409"/>
    </w:p>
    <w:p w:rsidR="003D2333" w:rsidRDefault="003D2333" w:rsidP="003D2333">
      <w:r>
        <w:t>Die grundlegende Architektur wurde im Team erarbeitet und durch Silvan Gehrig am 02.04.2012 validiert. Die verschiedenen Schichten sind in den nachfolgenden Unterkapiteln beschrieben.</w:t>
      </w:r>
    </w:p>
    <w:p w:rsidR="003D2333" w:rsidRDefault="003D2333" w:rsidP="003D2333">
      <w:pPr>
        <w:keepNext/>
      </w:pPr>
      <w:r>
        <w:rPr>
          <w:noProof/>
          <w:lang w:eastAsia="de-CH"/>
        </w:rPr>
        <w:drawing>
          <wp:inline distT="0" distB="0" distL="0" distR="0" wp14:anchorId="61E901B9" wp14:editId="42F3F345">
            <wp:extent cx="5581650" cy="3079531"/>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39850" t="37037" r="2608" b="12169"/>
                    <a:stretch/>
                  </pic:blipFill>
                  <pic:spPr bwMode="auto">
                    <a:xfrm>
                      <a:off x="0" y="0"/>
                      <a:ext cx="5581889" cy="3079663"/>
                    </a:xfrm>
                    <a:prstGeom prst="rect">
                      <a:avLst/>
                    </a:prstGeom>
                    <a:ln>
                      <a:noFill/>
                    </a:ln>
                    <a:extLst>
                      <a:ext uri="{53640926-AAD7-44D8-BBD7-CCE9431645EC}">
                        <a14:shadowObscured xmlns:a14="http://schemas.microsoft.com/office/drawing/2010/main"/>
                      </a:ext>
                    </a:extLst>
                  </pic:spPr>
                </pic:pic>
              </a:graphicData>
            </a:graphic>
          </wp:inline>
        </w:drawing>
      </w:r>
    </w:p>
    <w:p w:rsidR="003D2333" w:rsidRDefault="003D2333" w:rsidP="003D2333">
      <w:pPr>
        <w:pStyle w:val="Caption"/>
      </w:pPr>
      <w:bookmarkStart w:id="410" w:name="_Ref322103519"/>
      <w:r>
        <w:t xml:space="preserve">Abbildung </w:t>
      </w:r>
      <w:r>
        <w:fldChar w:fldCharType="begin"/>
      </w:r>
      <w:r>
        <w:instrText xml:space="preserve"> SEQ Abbildung \* ARABIC </w:instrText>
      </w:r>
      <w:r>
        <w:fldChar w:fldCharType="separate"/>
      </w:r>
      <w:r>
        <w:rPr>
          <w:noProof/>
        </w:rPr>
        <w:t>49</w:t>
      </w:r>
      <w:r>
        <w:rPr>
          <w:noProof/>
        </w:rPr>
        <w:fldChar w:fldCharType="end"/>
      </w:r>
      <w:r>
        <w:t xml:space="preserve"> - Architektur Diagramm</w:t>
      </w:r>
      <w:bookmarkEnd w:id="410"/>
    </w:p>
    <w:p w:rsidR="003D2333" w:rsidRDefault="003D2333" w:rsidP="003D2333">
      <w:r>
        <w:t>Es wurde diskutiert, ob zwischen den Schichten ViewModels und Services (nicht im Diagramm ersichtlich) zusätzlich ein Business Layer eingefügt werden sollte. Da die bereitgestellten Daten jedoch nicht manipuliert sondern lediglich angezeigt werden, ist ein Business Layer überflüssig. Dieser würde nur das Service Interface kopieren und dadurch zu einem Durchlauferhitzer werden. Deshalb wurde der Business und Services Layer zu einem gemeinsamen ServiceModels Layer zusammengefasst.</w:t>
      </w:r>
    </w:p>
    <w:p w:rsidR="003D2333" w:rsidRDefault="003D2333" w:rsidP="003D2333">
      <w:pPr>
        <w:pStyle w:val="Heading5"/>
      </w:pPr>
      <w:bookmarkStart w:id="411" w:name="_Toc325440873"/>
      <w:bookmarkStart w:id="412" w:name="_Toc327350155"/>
      <w:r w:rsidRPr="005E7C77">
        <w:t>Common</w:t>
      </w:r>
      <w:bookmarkEnd w:id="411"/>
      <w:bookmarkEnd w:id="412"/>
    </w:p>
    <w:p w:rsidR="003D2333" w:rsidRDefault="003D2333" w:rsidP="003D2333">
      <w:r>
        <w:lastRenderedPageBreak/>
        <w:t xml:space="preserve">Im Common Layer befinden sich Klassen, welche von Klassen aus den meisten anderen Schichten verwendet werden. </w:t>
      </w:r>
    </w:p>
    <w:p w:rsidR="003D2333" w:rsidRDefault="003D2333" w:rsidP="003D2333">
      <w:pPr>
        <w:pStyle w:val="Heading5"/>
      </w:pPr>
      <w:bookmarkStart w:id="413" w:name="_Toc327350156"/>
      <w:r>
        <w:t>ResourceLoader</w:t>
      </w:r>
      <w:bookmarkEnd w:id="413"/>
    </w:p>
    <w:p w:rsidR="003D2333" w:rsidRDefault="003D2333" w:rsidP="003D2333">
      <w:r>
        <w:t>In der Schicht ResourceLoader werden Resourcen, welche für die Videowall benötigt werden, geladen.</w:t>
      </w:r>
    </w:p>
    <w:p w:rsidR="003D2333" w:rsidRDefault="003D2333" w:rsidP="003D2333">
      <w:pPr>
        <w:pStyle w:val="Heading5"/>
      </w:pPr>
      <w:bookmarkStart w:id="414" w:name="_Toc327350157"/>
      <w:r>
        <w:t>Interfaces</w:t>
      </w:r>
      <w:bookmarkEnd w:id="414"/>
    </w:p>
    <w:p w:rsidR="003D2333" w:rsidRPr="00B5316A" w:rsidRDefault="003D2333" w:rsidP="003D2333">
      <w:r>
        <w:t>Die Interfaces werden von Klassen eines Plug-ins implementiert. Die Interfaces definieren Elemente, welche jedes Plug-in zu Verfügung stellen muss und noch weitere Interfaces, welche das Plug-in für die Nutzung weiterer Funktionalitäten (z.B. Zugriff auf Skelett-Daten des Kinect Sensors) nutzten kann.</w:t>
      </w:r>
    </w:p>
    <w:p w:rsidR="003D2333" w:rsidRDefault="003D2333" w:rsidP="003D2333">
      <w:pPr>
        <w:pStyle w:val="Heading5"/>
      </w:pPr>
      <w:bookmarkStart w:id="415" w:name="_Toc325440874"/>
      <w:bookmarkStart w:id="416" w:name="_Toc327350158"/>
      <w:r>
        <w:t>Data</w:t>
      </w:r>
      <w:bookmarkEnd w:id="415"/>
      <w:bookmarkEnd w:id="416"/>
    </w:p>
    <w:p w:rsidR="003D2333" w:rsidRPr="004E0421" w:rsidRDefault="003D2333" w:rsidP="003D2333">
      <w:r>
        <w:t>Der Data Layer regelt die Datenbankanbindung, lädt die benötigten Ressourcen und greift auf die Daten von Kinect zu (beispielsweise Skelett- oder Tiefendaten).</w:t>
      </w:r>
    </w:p>
    <w:p w:rsidR="003D2333" w:rsidRDefault="003D2333" w:rsidP="003D2333">
      <w:pPr>
        <w:pStyle w:val="Heading5"/>
      </w:pPr>
      <w:bookmarkStart w:id="417" w:name="_Toc325440875"/>
      <w:bookmarkStart w:id="418" w:name="_Toc327350159"/>
      <w:r>
        <w:t>Service</w:t>
      </w:r>
      <w:bookmarkEnd w:id="417"/>
      <w:r>
        <w:t>Models</w:t>
      </w:r>
      <w:bookmarkEnd w:id="418"/>
    </w:p>
    <w:p w:rsidR="003D2333" w:rsidRPr="004E0421" w:rsidRDefault="003D2333" w:rsidP="003D2333">
      <w:r>
        <w:t xml:space="preserve">Im ServiceModels Layer werden die vom Data Layer erhaltenen Daten in Models gespeichert. Diese werden dann über verschiedene Services den ViewModels zur Verfügung gestellt. </w:t>
      </w:r>
    </w:p>
    <w:p w:rsidR="003D2333" w:rsidRDefault="003D2333" w:rsidP="003D2333">
      <w:pPr>
        <w:pStyle w:val="Heading5"/>
      </w:pPr>
      <w:bookmarkStart w:id="419" w:name="_Toc325440876"/>
      <w:bookmarkStart w:id="420" w:name="_Toc327350160"/>
      <w:r>
        <w:t>ViewModels</w:t>
      </w:r>
      <w:bookmarkEnd w:id="419"/>
      <w:bookmarkEnd w:id="420"/>
    </w:p>
    <w:p w:rsidR="003D2333" w:rsidRPr="004E0421" w:rsidRDefault="003D2333" w:rsidP="003D2333">
      <w:r>
        <w:t>Die ViewModels stellen die von den Services erhaltenen Daten der View zur Verfügung. Auf diesem Layer befindet sich auch die Implementation des ICommand Interfaces. Diese Funktionen können somit von ViewModels und Views verwendet werden.</w:t>
      </w:r>
    </w:p>
    <w:p w:rsidR="003D2333" w:rsidRPr="00861EB4" w:rsidRDefault="003D2333" w:rsidP="003D2333">
      <w:pPr>
        <w:pStyle w:val="Heading5"/>
      </w:pPr>
      <w:bookmarkStart w:id="421" w:name="_Toc325440877"/>
      <w:bookmarkStart w:id="422" w:name="_Toc327350161"/>
      <w:r>
        <w:t>Views</w:t>
      </w:r>
      <w:bookmarkEnd w:id="421"/>
      <w:bookmarkEnd w:id="422"/>
    </w:p>
    <w:p w:rsidR="003D2333" w:rsidRPr="00053B5A" w:rsidRDefault="003D2333" w:rsidP="003D2333">
      <w:r>
        <w:t>Die Views stellen die Elemente aus den ViewModels grafisch dar.</w:t>
      </w:r>
      <w:r w:rsidRPr="00EB6BF1">
        <w:br w:type="page"/>
      </w:r>
    </w:p>
    <w:p w:rsidR="003D2333" w:rsidRDefault="003D2333" w:rsidP="003D2333">
      <w:pPr>
        <w:pStyle w:val="Heading4"/>
      </w:pPr>
      <w:bookmarkStart w:id="423" w:name="_Toc327350162"/>
      <w:r>
        <w:lastRenderedPageBreak/>
        <w:t>Patterns</w:t>
      </w:r>
      <w:bookmarkEnd w:id="423"/>
    </w:p>
    <w:p w:rsidR="003D2333" w:rsidRPr="00FA3413" w:rsidRDefault="003D2333" w:rsidP="003D2333">
      <w:r>
        <w:t>Nachfolgend sind die verwendeten Patterns beschrieben.</w:t>
      </w:r>
    </w:p>
    <w:p w:rsidR="003D2333" w:rsidRDefault="003D2333" w:rsidP="003D2333">
      <w:pPr>
        <w:pStyle w:val="Heading5"/>
      </w:pPr>
      <w:bookmarkStart w:id="424" w:name="_Toc327350163"/>
      <w:r>
        <w:t>MVVM</w:t>
      </w:r>
      <w:bookmarkEnd w:id="424"/>
    </w:p>
    <w:p w:rsidR="003D2333" w:rsidRDefault="003D2333" w:rsidP="003D2333">
      <w:r>
        <w:t>Das MVVM („Model“, „View“, „ViewModel“) Pattern [microsoft09] wird benötigt, um die View vom Model zu entkoppeln. Deshalb wird als Zwischenglied ein ViewModel erzeugt, das die Commands des GUIs abarbeitet und die verfügbaren Elemente dem GUI zur Verfügung stellt.</w:t>
      </w:r>
    </w:p>
    <w:p w:rsidR="003D2333" w:rsidRDefault="003D2333" w:rsidP="003D2333">
      <w:r>
        <w:t>Die grundlegende Idee dahinter ist, dass sich das GUI schneller ändert als die Businesslogik und deshalb die zwei Komponenten möglichst stark abzutrennen sind. Zusätzlich kann das ViewModel mit Unit Tests geprüft werden.</w:t>
      </w:r>
    </w:p>
    <w:p w:rsidR="003D2333" w:rsidRPr="00E27311" w:rsidRDefault="003D2333" w:rsidP="003D2333">
      <w:pPr>
        <w:pStyle w:val="Heading5"/>
        <w:rPr>
          <w:lang w:val="en-US"/>
        </w:rPr>
      </w:pPr>
      <w:bookmarkStart w:id="425" w:name="_Toc327350164"/>
      <w:r w:rsidRPr="00E27311">
        <w:rPr>
          <w:lang w:val="en-US"/>
        </w:rPr>
        <w:t xml:space="preserve">Inversion </w:t>
      </w:r>
      <w:r>
        <w:rPr>
          <w:lang w:val="en-US"/>
        </w:rPr>
        <w:t>o</w:t>
      </w:r>
      <w:r w:rsidRPr="00E27311">
        <w:rPr>
          <w:lang w:val="en-US"/>
        </w:rPr>
        <w:t xml:space="preserve">f </w:t>
      </w:r>
      <w:r>
        <w:rPr>
          <w:lang w:val="en-US"/>
        </w:rPr>
        <w:t>C</w:t>
      </w:r>
      <w:r w:rsidRPr="00E27311">
        <w:rPr>
          <w:lang w:val="en-US"/>
        </w:rPr>
        <w:t xml:space="preserve">ontrol / </w:t>
      </w:r>
      <w:r>
        <w:rPr>
          <w:lang w:val="en-US"/>
        </w:rPr>
        <w:t>D</w:t>
      </w:r>
      <w:r w:rsidRPr="00E27311">
        <w:rPr>
          <w:lang w:val="en-US"/>
        </w:rPr>
        <w:t>ependency Injection mit Unity</w:t>
      </w:r>
      <w:bookmarkEnd w:id="425"/>
    </w:p>
    <w:p w:rsidR="003D2333" w:rsidRDefault="003D2333" w:rsidP="003D2333">
      <w:r>
        <w:t>Damit die Komponenten jederzeit und einfach ausgetauscht werden können, wurde mit Unity Containern</w:t>
      </w:r>
      <w:bookmarkStart w:id="426" w:name="_Ref327097242"/>
      <w:r>
        <w:rPr>
          <w:rStyle w:val="FootnoteReference"/>
        </w:rPr>
        <w:footnoteReference w:id="41"/>
      </w:r>
      <w:bookmarkEnd w:id="426"/>
      <w:r>
        <w:t xml:space="preserve"> gearbeitet, um Inversion of Control durch Dependency Injection zu ermöglichen. So können beispielsweise auf eine einfache Art und Weise Komponenten einer Software ausgetauscht werden, indem die Container ausgetauscht werden. Bei </w:t>
      </w:r>
      <w:proofErr w:type="gramStart"/>
      <w:r>
        <w:t>der Videowall</w:t>
      </w:r>
      <w:proofErr w:type="gramEnd"/>
      <w:r>
        <w:t xml:space="preserve"> wird dies benutzt, um bei der Entwicklung zwischen dem echten Kinect Sensor und einem simulierten Kinect Sensor zu wechseln. Dependency Injection kann auch beim Testen helfen, indem die Mock Objekte beim Unity Container registriert werden.</w:t>
      </w:r>
    </w:p>
    <w:p w:rsidR="003D2333" w:rsidRDefault="003D2333" w:rsidP="003D2333">
      <w:pPr>
        <w:pStyle w:val="Heading5"/>
      </w:pPr>
      <w:bookmarkStart w:id="427" w:name="_Toc327350165"/>
      <w:r>
        <w:t>Extension Interface</w:t>
      </w:r>
      <w:bookmarkEnd w:id="427"/>
    </w:p>
    <w:p w:rsidR="003D2333" w:rsidRDefault="003D2333" w:rsidP="003D2333">
      <w:r>
        <w:t>Das Extension Interface zeigt auf, wie eine Architektur aufgebaut werden kann, damit Erweiterungen an der Applikation einfach vorzunehmen sind.</w:t>
      </w:r>
    </w:p>
    <w:p w:rsidR="003D2333" w:rsidRDefault="003D2333" w:rsidP="003D2333">
      <w:r>
        <w:t>Wie das Pattern für die Videowall verwendet wird, kann im nachfolgenden Unterkapitel (</w:t>
      </w:r>
      <w:r>
        <w:fldChar w:fldCharType="begin"/>
      </w:r>
      <w:r>
        <w:instrText xml:space="preserve"> REF _Ref326237304 \r \h </w:instrText>
      </w:r>
      <w:r>
        <w:fldChar w:fldCharType="separate"/>
      </w:r>
      <w:r>
        <w:t>I.6.7</w:t>
      </w:r>
      <w:r>
        <w:fldChar w:fldCharType="end"/>
      </w:r>
      <w:r>
        <w:t xml:space="preserve"> </w:t>
      </w:r>
      <w:r>
        <w:fldChar w:fldCharType="begin"/>
      </w:r>
      <w:r>
        <w:instrText xml:space="preserve"> REF _Ref326237304 \h </w:instrText>
      </w:r>
      <w:r>
        <w:fldChar w:fldCharType="separate"/>
      </w:r>
      <w:r>
        <w:t>Plug-in Framework</w:t>
      </w:r>
      <w:r>
        <w:fldChar w:fldCharType="end"/>
      </w:r>
      <w:r>
        <w:t>) nachgelesen werden.</w:t>
      </w:r>
    </w:p>
    <w:p w:rsidR="003D2333" w:rsidRDefault="003D2333" w:rsidP="003D2333">
      <w:pPr>
        <w:pStyle w:val="Heading4"/>
      </w:pPr>
      <w:bookmarkStart w:id="428" w:name="_Toc327350166"/>
      <w:r>
        <w:t>Prozesse und Threads</w:t>
      </w:r>
      <w:bookmarkEnd w:id="428"/>
    </w:p>
    <w:p w:rsidR="003D2333" w:rsidRDefault="003D2333" w:rsidP="003D2333">
      <w:pPr>
        <w:pStyle w:val="Heading5"/>
      </w:pPr>
      <w:bookmarkStart w:id="429" w:name="_Toc327350167"/>
      <w:r>
        <w:t>Allgemein</w:t>
      </w:r>
      <w:bookmarkEnd w:id="429"/>
    </w:p>
    <w:p w:rsidR="003D2333" w:rsidRDefault="003D2333" w:rsidP="003D2333">
      <w:r>
        <w:t>Grundsätzlich machen Multithreading und Multiprocessing dann Sinn, wenn die Performance einer Applikation erhöht werden soll. Da dies in der jetzigen Version noch nicht elementar ist, laufen alle Verarbeitungen in genau einem Prozess in genau einem Thread, dem GUI-Thread. Quasiparallele Verarbeitungen laufen über die Dispatcher Queue [microsoft12.3]:</w:t>
      </w:r>
    </w:p>
    <w:p w:rsidR="003D2333" w:rsidRDefault="003D2333" w:rsidP="003D2333">
      <w:pPr>
        <w:keepNext/>
      </w:pPr>
      <w:r>
        <w:rPr>
          <w:noProof/>
          <w:lang w:eastAsia="de-CH"/>
        </w:rPr>
        <mc:AlternateContent>
          <mc:Choice Requires="wpc">
            <w:drawing>
              <wp:inline distT="0" distB="0" distL="0" distR="0" wp14:anchorId="23C86879" wp14:editId="5A5CAB98">
                <wp:extent cx="5486400" cy="1916583"/>
                <wp:effectExtent l="0" t="0" r="0" b="0"/>
                <wp:docPr id="63" name="Zeichenbereich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5" name="Textfeld 65"/>
                        <wps:cNvSpPr txBox="1"/>
                        <wps:spPr>
                          <a:xfrm>
                            <a:off x="138988" y="369585"/>
                            <a:ext cx="1829166" cy="241401"/>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D2333" w:rsidRPr="002347A4" w:rsidRDefault="003D2333" w:rsidP="003D2333">
                              <w:pPr>
                                <w:pStyle w:val="Normal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3D2333" w:rsidRPr="002347A4" w:rsidRDefault="003D2333" w:rsidP="003D2333">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feld 65"/>
                        <wps:cNvSpPr txBox="1"/>
                        <wps:spPr>
                          <a:xfrm>
                            <a:off x="139319" y="6109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D2333" w:rsidRPr="002347A4" w:rsidRDefault="003D2333" w:rsidP="003D2333">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Maus-</w:t>
                              </w:r>
                              <w:r w:rsidRPr="002347A4">
                                <w:rPr>
                                  <w:rFonts w:asciiTheme="minorHAnsi" w:eastAsia="Times New Roman" w:hAnsiTheme="minorHAnsi" w:cstheme="minorHAnsi"/>
                                  <w:sz w:val="20"/>
                                  <w:szCs w:val="20"/>
                                </w:rPr>
                                <w:t>Event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 name="Textfeld 65"/>
                        <wps:cNvSpPr txBox="1"/>
                        <wps:spPr>
                          <a:xfrm>
                            <a:off x="138988" y="8522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D2333" w:rsidRPr="002347A4" w:rsidRDefault="003D2333" w:rsidP="003D2333">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Tastature</w:t>
                              </w:r>
                              <w:r w:rsidRPr="002347A4">
                                <w:rPr>
                                  <w:rFonts w:asciiTheme="minorHAnsi" w:eastAsia="Times New Roman" w:hAnsiTheme="minorHAnsi" w:cstheme="minorHAnsi"/>
                                  <w:sz w:val="20"/>
                                  <w:szCs w:val="20"/>
                                </w:rPr>
                                <w:t>ingabe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8" name="Textfeld 65"/>
                        <wps:cNvSpPr txBox="1"/>
                        <wps:spPr>
                          <a:xfrm>
                            <a:off x="138988" y="10906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D2333" w:rsidRPr="002347A4" w:rsidRDefault="003D2333" w:rsidP="003D2333">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 name="Textfeld 65"/>
                        <wps:cNvSpPr txBox="1"/>
                        <wps:spPr>
                          <a:xfrm>
                            <a:off x="139354" y="128285"/>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D2333" w:rsidRPr="002347A4" w:rsidRDefault="003D2333" w:rsidP="003D2333">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 name="Textfeld 65"/>
                        <wps:cNvSpPr txBox="1"/>
                        <wps:spPr>
                          <a:xfrm>
                            <a:off x="139354" y="13319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D2333" w:rsidRPr="002347A4" w:rsidRDefault="003D2333" w:rsidP="003D2333">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Handcursor-</w:t>
                              </w:r>
                              <w:r w:rsidRPr="002347A4">
                                <w:rPr>
                                  <w:rFonts w:asciiTheme="minorHAnsi" w:eastAsia="Times New Roman" w:hAnsiTheme="minorHAnsi" w:cstheme="minorHAnsi"/>
                                  <w:sz w:val="20"/>
                                  <w:szCs w:val="20"/>
                                </w:rPr>
                                <w:t>Animation starten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Gerade Verbindung mit Pfeil 72"/>
                        <wps:cNvCnPr/>
                        <wps:spPr>
                          <a:xfrm flipH="1">
                            <a:off x="2026310" y="256031"/>
                            <a:ext cx="12801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4" name="Textfeld 65"/>
                        <wps:cNvSpPr txBox="1"/>
                        <wps:spPr>
                          <a:xfrm>
                            <a:off x="3398688" y="128263"/>
                            <a:ext cx="1828800" cy="168609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D2333" w:rsidRPr="002347A4" w:rsidRDefault="003D2333" w:rsidP="003D2333">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Der GUI-</w:t>
                              </w:r>
                              <w:r w:rsidRPr="002347A4">
                                <w:rPr>
                                  <w:rFonts w:asciiTheme="minorHAnsi" w:eastAsia="Times New Roman" w:hAnsiTheme="minorHAnsi" w:cstheme="minorHAnsi"/>
                                  <w:sz w:val="20"/>
                                  <w:szCs w:val="20"/>
                                </w:rPr>
                                <w:t xml:space="preserve">Thread führt </w:t>
                              </w:r>
                              <w:r>
                                <w:rPr>
                                  <w:rFonts w:asciiTheme="minorHAnsi" w:eastAsia="Times New Roman" w:hAnsiTheme="minorHAnsi" w:cstheme="minorHAnsi"/>
                                  <w:sz w:val="20"/>
                                  <w:szCs w:val="20"/>
                                </w:rPr>
                                <w:t xml:space="preserve">die </w:t>
                              </w:r>
                              <w:r w:rsidRPr="002347A4">
                                <w:rPr>
                                  <w:rFonts w:asciiTheme="minorHAnsi" w:eastAsia="Times New Roman" w:hAnsiTheme="minorHAnsi" w:cstheme="minorHAnsi"/>
                                  <w:sz w:val="20"/>
                                  <w:szCs w:val="20"/>
                                </w:rPr>
                                <w:t xml:space="preserve">Aktion aus, die </w:t>
                              </w:r>
                              <w:r>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Pr>
                                  <w:rFonts w:asciiTheme="minorHAnsi" w:eastAsia="Times New Roman" w:hAnsiTheme="minorHAnsi" w:cstheme="minorHAnsi"/>
                                  <w:sz w:val="20"/>
                                  <w:szCs w:val="20"/>
                                </w:rPr>
                                <w:t>se Aktion dann aus der Queue. Alles läuft seriell. Da die einzelnen Frames aber nur sehr wenig Zeit für die Verarbeitung benötigen, scheinen sie parallel abzulaufen.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5" name="Textfeld 65"/>
                        <wps:cNvSpPr txBox="1"/>
                        <wps:spPr>
                          <a:xfrm>
                            <a:off x="138988" y="15732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D2333" w:rsidRPr="002347A4" w:rsidRDefault="003D2333" w:rsidP="003D2333">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eichenbereich 63" o:spid="_x0000_s1037" editas="canvas" style="width:6in;height:150.9pt;mso-position-horizontal-relative:char;mso-position-vertical-relative:line" coordsize="54864,19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width:54864;height:19164;visibility:visible;mso-wrap-style:square">
                  <v:fill o:detectmouseclick="t"/>
                  <v:path o:connecttype="none"/>
                </v:shape>
                <v:shape id="Textfeld 65" o:spid="_x0000_s1039" type="#_x0000_t202" style="position:absolute;left:1389;top:3695;width:18292;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5SMIA&#10;AADbAAAADwAAAGRycy9kb3ducmV2LnhtbESPQWuDQBSE74X+h+UFemtWC5VgspEgFXsKNA05v7gv&#10;Krpvxd2q+ffdQKHHYWa+YXbZYnox0ehaywridQSCuLK65VrB+bt43YBwHlljb5kU3MlBtn9+2mGq&#10;7cxfNJ18LQKEXYoKGu+HVEpXNWTQre1AHLybHQ36IMda6hHnADe9fIuiRBpsOSw0OFDeUNWdfoyC&#10;PMoLN5XxNbnbtrtsPvg4VKVSL6vlsAXhafH/4b/2p1aQvMPjS/gB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oflIwgAAANsAAAAPAAAAAAAAAAAAAAAAAJgCAABkcnMvZG93&#10;bnJldi54bWxQSwUGAAAAAAQABAD1AAAAhwMAAAAA&#10;" fillcolor="white [3201]" strokecolor="#4f81bd [3204]" strokeweight="2pt">
                  <v:textbox>
                    <w:txbxContent>
                      <w:p w:rsidR="003D2333" w:rsidRPr="002347A4" w:rsidRDefault="003D2333" w:rsidP="003D2333">
                        <w:pPr>
                          <w:pStyle w:val="Normal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3D2333" w:rsidRPr="002347A4" w:rsidRDefault="003D2333" w:rsidP="003D2333">
                        <w:pPr>
                          <w:rPr>
                            <w:rFonts w:cstheme="minorHAnsi"/>
                          </w:rPr>
                        </w:pPr>
                      </w:p>
                    </w:txbxContent>
                  </v:textbox>
                </v:shape>
                <v:shape id="Textfeld 65" o:spid="_x0000_s1040" type="#_x0000_t202" style="position:absolute;left:1393;top:610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NnP74A&#10;AADbAAAADwAAAGRycy9kb3ducmV2LnhtbESPzQrCMBCE74LvEFbwpqkeilSjSFH0JPiD57VZ22Kz&#10;KU2s9e2NIHgcZuYbZrHqTCVaalxpWcFkHIEgzqwuOVdwOW9HMxDOI2usLJOCNzlYLfu9BSbavvhI&#10;7cnnIkDYJaig8L5OpHRZQQbd2NbEwbvbxqAPssmlbvAV4KaS0yiKpcGSw0KBNaUFZY/T0yhIo3Tr&#10;2t3kFr9t+bjONnyos51Sw0G3noPw1Pl/+NfeawVxDN8v4QfI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1zZz++AAAA2wAAAA8AAAAAAAAAAAAAAAAAmAIAAGRycy9kb3ducmV2&#10;LnhtbFBLBQYAAAAABAAEAPUAAACDAwAAAAA=&#10;" fillcolor="white [3201]" strokecolor="#4f81bd [3204]" strokeweight="2pt">
                  <v:textbox>
                    <w:txbxContent>
                      <w:p w:rsidR="003D2333" w:rsidRPr="002347A4" w:rsidRDefault="003D2333" w:rsidP="003D2333">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Maus-</w:t>
                        </w:r>
                        <w:r w:rsidRPr="002347A4">
                          <w:rPr>
                            <w:rFonts w:asciiTheme="minorHAnsi" w:eastAsia="Times New Roman" w:hAnsiTheme="minorHAnsi" w:cstheme="minorHAnsi"/>
                            <w:sz w:val="20"/>
                            <w:szCs w:val="20"/>
                          </w:rPr>
                          <w:t>Event verarbeiten</w:t>
                        </w:r>
                      </w:p>
                    </w:txbxContent>
                  </v:textbox>
                </v:shape>
                <v:shape id="Textfeld 65" o:spid="_x0000_s1041" type="#_x0000_t202" style="position:absolute;left:1389;top:852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CpMIA&#10;AADbAAAADwAAAGRycy9kb3ducmV2LnhtbESPT4vCMBTE74LfIbwFb5q6hypdY1mKoifBP3h+Nm/b&#10;0ualNNlav70RBI/DzPyGWaWDaURPnassK5jPIhDEudUVFwou5+10CcJ5ZI2NZVLwIAfpejxaYaLt&#10;nY/Un3whAoRdggpK79tESpeXZNDNbEscvD/bGfRBdoXUHd4D3DTyO4piabDisFBiS1lJeX36Nwqy&#10;KNu6fje/xQ9b1dflhg9tvlNq8jX8/oDwNPhP+N3eawXxAl5fwg+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P8KkwgAAANsAAAAPAAAAAAAAAAAAAAAAAJgCAABkcnMvZG93&#10;bnJldi54bWxQSwUGAAAAAAQABAD1AAAAhwMAAAAA&#10;" fillcolor="white [3201]" strokecolor="#4f81bd [3204]" strokeweight="2pt">
                  <v:textbox>
                    <w:txbxContent>
                      <w:p w:rsidR="003D2333" w:rsidRPr="002347A4" w:rsidRDefault="003D2333" w:rsidP="003D2333">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Tastature</w:t>
                        </w:r>
                        <w:r w:rsidRPr="002347A4">
                          <w:rPr>
                            <w:rFonts w:asciiTheme="minorHAnsi" w:eastAsia="Times New Roman" w:hAnsiTheme="minorHAnsi" w:cstheme="minorHAnsi"/>
                            <w:sz w:val="20"/>
                            <w:szCs w:val="20"/>
                          </w:rPr>
                          <w:t>ingabe verarbeiten</w:t>
                        </w:r>
                      </w:p>
                    </w:txbxContent>
                  </v:textbox>
                </v:shape>
                <v:shape id="Textfeld 65" o:spid="_x0000_s1042" type="#_x0000_t202" style="position:absolute;left:1389;top:10906;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BW1rwA&#10;AADbAAAADwAAAGRycy9kb3ducmV2LnhtbERPuwrCMBTdBf8hXMFNUx2K1EaRougk+MD52lzbYnNT&#10;mljr35tBcDycd7ruTS06al1lWcFsGoEgzq2uuFBwvewmCxDOI2usLZOCDzlYr4aDFBNt33yi7uwL&#10;EULYJaig9L5JpHR5SQbd1DbEgXvY1qAPsC2kbvEdwk0t51EUS4MVh4YSG8pKyp/nl1GQRdnOdfvZ&#10;Pf7Y6nlbbPnY5HulxqN+swThqfd/8c990AriMDZ8CT9Arr4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joFbWvAAAANsAAAAPAAAAAAAAAAAAAAAAAJgCAABkcnMvZG93bnJldi54&#10;bWxQSwUGAAAAAAQABAD1AAAAgQMAAAAA&#10;" fillcolor="white [3201]" strokecolor="#4f81bd [3204]" strokeweight="2pt">
                  <v:textbox>
                    <w:txbxContent>
                      <w:p w:rsidR="003D2333" w:rsidRPr="002347A4" w:rsidRDefault="003D2333" w:rsidP="003D2333">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v:textbox>
                </v:shape>
                <v:shape id="Textfeld 65" o:spid="_x0000_s1043" type="#_x0000_t202" style="position:absolute;left:1393;top:128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zzTcEA&#10;AADbAAAADwAAAGRycy9kb3ducmV2LnhtbESPQYvCMBSE74L/ITzBm6Z6KG41FimKnhbWFc/P5tmW&#10;Ni+libX++82C4HGYmW+YTTqYRvTUucqygsU8AkGcW11xoeDye5itQDiPrLGxTApe5CDdjkcbTLR9&#10;8g/1Z1+IAGGXoILS+zaR0uUlGXRz2xIH7247gz7IrpC6w2eAm0YuoyiWBisOCyW2lJWU1+eHUZBF&#10;2cH1x8Utftmqvq72/N3mR6Wmk2G3BuFp8J/wu33SCuIv+P8SfoD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s803BAAAA2wAAAA8AAAAAAAAAAAAAAAAAmAIAAGRycy9kb3du&#10;cmV2LnhtbFBLBQYAAAAABAAEAPUAAACGAwAAAAA=&#10;" fillcolor="white [3201]" strokecolor="#4f81bd [3204]" strokeweight="2pt">
                  <v:textbox>
                    <w:txbxContent>
                      <w:p w:rsidR="003D2333" w:rsidRPr="002347A4" w:rsidRDefault="003D2333" w:rsidP="003D2333">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v:textbox>
                </v:shape>
                <v:shape id="Textfeld 65" o:spid="_x0000_s1044" type="#_x0000_t202" style="position:absolute;left:1393;top:1331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DbwA&#10;AADbAAAADwAAAGRycy9kb3ducmV2LnhtbERPuwrCMBTdBf8hXMHNpjqoVKNIUXQSfOB8ba5tsbkp&#10;Taz1780gOB7Oe7nuTCVaalxpWcE4ikEQZ1aXnCu4XnajOQjnkTVWlknBhxysV/3eEhNt33yi9uxz&#10;EULYJaig8L5OpHRZQQZdZGviwD1sY9AH2ORSN/gO4aaSkzieSoMlh4YCa0oLyp7nl1GQxunOtfvx&#10;ffqx5fM23/KxzvZKDQfdZgHCU+f/4p/7oBXMwvrwJfwAufo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YD8wNvAAAANsAAAAPAAAAAAAAAAAAAAAAAJgCAABkcnMvZG93bnJldi54&#10;bWxQSwUGAAAAAAQABAD1AAAAgQMAAAAA&#10;" fillcolor="white [3201]" strokecolor="#4f81bd [3204]" strokeweight="2pt">
                  <v:textbox>
                    <w:txbxContent>
                      <w:p w:rsidR="003D2333" w:rsidRPr="002347A4" w:rsidRDefault="003D2333" w:rsidP="003D2333">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Handcursor-</w:t>
                        </w:r>
                        <w:r w:rsidRPr="002347A4">
                          <w:rPr>
                            <w:rFonts w:asciiTheme="minorHAnsi" w:eastAsia="Times New Roman" w:hAnsiTheme="minorHAnsi" w:cstheme="minorHAnsi"/>
                            <w:sz w:val="20"/>
                            <w:szCs w:val="20"/>
                          </w:rPr>
                          <w:t>Animation starten</w:t>
                        </w:r>
                      </w:p>
                    </w:txbxContent>
                  </v:textbox>
                </v:shape>
                <v:shapetype id="_x0000_t32" coordsize="21600,21600" o:spt="32" o:oned="t" path="m,l21600,21600e" filled="f">
                  <v:path arrowok="t" fillok="f" o:connecttype="none"/>
                  <o:lock v:ext="edit" shapetype="t"/>
                </v:shapetype>
                <v:shape id="Gerade Verbindung mit Pfeil 72" o:spid="_x0000_s1045" type="#_x0000_t32" style="position:absolute;left:20263;top:2560;width:128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erlMQAAADbAAAADwAAAGRycy9kb3ducmV2LnhtbESPX2vCMBTF3wd+h3AF32aquCnVKLIh&#10;bAiTqiC+XZtrW2xuSpLZ7tsvg4GPh/Pnx1msOlOLOzlfWVYwGiYgiHOrKy4UHA+b5xkIH5A11pZJ&#10;wQ95WC17TwtMtW05o/s+FCKOsE9RQRlCk0rp85IM+qFtiKN3tc5giNIVUjts47ip5ThJXqXBiiOh&#10;xIbeSspv+28TIe+T7GV72l4mlK137eXz/BXcWalBv1vPQQTqwiP83/7QCqZj+PsSf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J6uUxAAAANsAAAAPAAAAAAAAAAAA&#10;AAAAAKECAABkcnMvZG93bnJldi54bWxQSwUGAAAAAAQABAD5AAAAkgMAAAAA&#10;" strokecolor="#4579b8 [3044]">
                  <v:stroke endarrow="open"/>
                </v:shape>
                <v:shape id="Textfeld 65" o:spid="_x0000_s1046" type="#_x0000_t202" style="position:absolute;left:33986;top:1282;width:18288;height:16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0syL4A&#10;AADbAAAADwAAAGRycy9kb3ducmV2LnhtbESPwQrCMBBE74L/EFbwpqkiVqpRVBA8CWoRj0uztsVm&#10;U5qo9e+NIHgcZt4Ms1i1phJPalxpWcFoGIEgzqwuOVeQnneDGQjnkTVWlknBmxyslt3OAhNtX3yk&#10;58nnIpSwS1BB4X2dSOmyggy6oa2Jg3ezjUEfZJNL3eArlJtKjqNoKg2WHBYKrGlbUHY/PYwCjCfb&#10;gG3uFV/aw3WXxlc5i5Xq99r1HISn1v/DP3qvFcQT+H4JP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ntLMi+AAAA2wAAAA8AAAAAAAAAAAAAAAAAmAIAAGRycy9kb3ducmV2&#10;LnhtbFBLBQYAAAAABAAEAPUAAACDAwAAAAA=&#10;" fillcolor="#4f81bd [3204]" strokecolor="#243f60 [1604]" strokeweight="2pt">
                  <v:textbox>
                    <w:txbxContent>
                      <w:p w:rsidR="003D2333" w:rsidRPr="002347A4" w:rsidRDefault="003D2333" w:rsidP="003D2333">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Der GUI-</w:t>
                        </w:r>
                        <w:r w:rsidRPr="002347A4">
                          <w:rPr>
                            <w:rFonts w:asciiTheme="minorHAnsi" w:eastAsia="Times New Roman" w:hAnsiTheme="minorHAnsi" w:cstheme="minorHAnsi"/>
                            <w:sz w:val="20"/>
                            <w:szCs w:val="20"/>
                          </w:rPr>
                          <w:t xml:space="preserve">Thread führt </w:t>
                        </w:r>
                        <w:r>
                          <w:rPr>
                            <w:rFonts w:asciiTheme="minorHAnsi" w:eastAsia="Times New Roman" w:hAnsiTheme="minorHAnsi" w:cstheme="minorHAnsi"/>
                            <w:sz w:val="20"/>
                            <w:szCs w:val="20"/>
                          </w:rPr>
                          <w:t xml:space="preserve">die </w:t>
                        </w:r>
                        <w:r w:rsidRPr="002347A4">
                          <w:rPr>
                            <w:rFonts w:asciiTheme="minorHAnsi" w:eastAsia="Times New Roman" w:hAnsiTheme="minorHAnsi" w:cstheme="minorHAnsi"/>
                            <w:sz w:val="20"/>
                            <w:szCs w:val="20"/>
                          </w:rPr>
                          <w:t xml:space="preserve">Aktion aus, die </w:t>
                        </w:r>
                        <w:r>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Pr>
                            <w:rFonts w:asciiTheme="minorHAnsi" w:eastAsia="Times New Roman" w:hAnsiTheme="minorHAnsi" w:cstheme="minorHAnsi"/>
                            <w:sz w:val="20"/>
                            <w:szCs w:val="20"/>
                          </w:rPr>
                          <w:t>se Aktion dann aus der Queue. Alles läuft seriell. Da die einzelnen Frames aber nur sehr wenig Zeit für die Verarbeitung benötigen, scheinen sie parallel abzulaufen.</w:t>
                        </w:r>
                      </w:p>
                    </w:txbxContent>
                  </v:textbox>
                </v:shape>
                <v:shape id="Textfeld 65" o:spid="_x0000_s1047" type="#_x0000_t202" style="position:absolute;left:1389;top:1573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hvlcMA&#10;AADbAAAADwAAAGRycy9kb3ducmV2LnhtbESPQWvCQBSE7wX/w/IK3pqNBW2IWaUERU+CtvT8uvtM&#10;gtm3IbuN8d+7gtDjMDPfMMV6tK0YqPeNYwWzJAVBrJ1puFLw/bV9y0D4gGywdUwKbuRhvZq8FJgb&#10;d+UjDadQiQhhn6OCOoQul9Lrmiz6xHXE0Tu73mKIsq+k6fEa4baV72m6kBYbjgs1dlTWpC+nP6ug&#10;TMutH3az38XNNZefbMOHTu+Umr6On0sQgcbwH36290bBxxweX+IP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hvlcMAAADbAAAADwAAAAAAAAAAAAAAAACYAgAAZHJzL2Rv&#10;d25yZXYueG1sUEsFBgAAAAAEAAQA9QAAAIgDAAAAAA==&#10;" fillcolor="white [3201]" strokecolor="#4f81bd [3204]" strokeweight="2pt">
                  <v:textbox>
                    <w:txbxContent>
                      <w:p w:rsidR="003D2333" w:rsidRPr="002347A4" w:rsidRDefault="003D2333" w:rsidP="003D2333">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v:textbox>
                </v:shape>
                <w10:anchorlock/>
              </v:group>
            </w:pict>
          </mc:Fallback>
        </mc:AlternateContent>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50</w:t>
      </w:r>
      <w:r>
        <w:rPr>
          <w:noProof/>
        </w:rPr>
        <w:fldChar w:fldCharType="end"/>
      </w:r>
      <w:r>
        <w:t xml:space="preserve"> - Dispatcher Queue</w:t>
      </w:r>
    </w:p>
    <w:p w:rsidR="003D2333" w:rsidRDefault="003D2333" w:rsidP="003D2333">
      <w:r>
        <w:t xml:space="preserve">Eine Ausnahme stellt die Klasse </w:t>
      </w:r>
      <w:r w:rsidRPr="001D7BB0">
        <w:rPr>
          <w:i/>
        </w:rPr>
        <w:t>Kinect.Toolbox.Record.SkeletonReplay</w:t>
      </w:r>
      <w:r>
        <w:t xml:space="preserve"> dar, die sich in einer Library befindet und in der Klasse </w:t>
      </w:r>
      <w:r w:rsidRPr="001D7BB0">
        <w:rPr>
          <w:i/>
        </w:rPr>
        <w:t>VideoWall.Data.Kinect.Implementation.AutoPlayFileSkeletonReader</w:t>
      </w:r>
      <w:r>
        <w:t xml:space="preserve"> benutzt wird. Da dieses SkeletonReplay in einem anderen Thread läuft, wird beim Feuern des Events die Verarbeitung sofort in die Dispatcher Queue des GUI-Threads verschoben, damit die Verarbeitung weiter seriell ablaufen kann.</w:t>
      </w:r>
    </w:p>
    <w:p w:rsidR="003D2333" w:rsidRDefault="003D2333" w:rsidP="003D2333">
      <w:r>
        <w:lastRenderedPageBreak/>
        <w:t>Weiter ist es möglich, dass das .NET Framework oder das Kinect Framework von Microsoft im Hintergrund weitere Threads laufen lässt, diese Events aber durch die Frameworks in die Dispatcher Queue des GUI-Threads verschoben werden.</w:t>
      </w:r>
    </w:p>
    <w:p w:rsidR="003D2333" w:rsidRDefault="003D2333" w:rsidP="003D2333">
      <w:pPr>
        <w:pStyle w:val="Heading5"/>
      </w:pPr>
      <w:bookmarkStart w:id="430" w:name="_Toc327350168"/>
      <w:r>
        <w:t>Kinect</w:t>
      </w:r>
      <w:bookmarkEnd w:id="430"/>
    </w:p>
    <w:p w:rsidR="003D2333" w:rsidRDefault="003D2333" w:rsidP="003D2333">
      <w:r>
        <w:t xml:space="preserve">Das Kinect SDK von Microsoft bietet auf der Klasse </w:t>
      </w:r>
      <w:r w:rsidRPr="001D7BB0">
        <w:rPr>
          <w:i/>
        </w:rPr>
        <w:t>KinectSensor</w:t>
      </w:r>
      <w:r>
        <w:t xml:space="preserve"> einen Event </w:t>
      </w:r>
      <w:r w:rsidRPr="001D7BB0">
        <w:rPr>
          <w:i/>
        </w:rPr>
        <w:t>SkeletonFrameReady</w:t>
      </w:r>
      <w:r>
        <w:t>. Dieser wird ausgelöst sobald neue Skelett-Daten bereit sind. Dieser Event tritt bereits im GUI-Thread auf und muss dementsprechend nicht in die Dispatcher Queue verschoben werden.</w:t>
      </w:r>
    </w:p>
    <w:p w:rsidR="003D2333" w:rsidRDefault="003D2333" w:rsidP="003D2333">
      <w:pPr>
        <w:pStyle w:val="Heading5"/>
      </w:pPr>
      <w:bookmarkStart w:id="431" w:name="_Toc327350169"/>
      <w:r>
        <w:t>Plug-ins</w:t>
      </w:r>
      <w:bookmarkEnd w:id="431"/>
    </w:p>
    <w:p w:rsidR="003D2333" w:rsidRDefault="003D2333" w:rsidP="003D2333">
      <w:r>
        <w:t>Da</w:t>
      </w:r>
      <w:r w:rsidRPr="005327CA">
        <w:t xml:space="preserve"> </w:t>
      </w:r>
      <w:r>
        <w:t>zurzeit auch die Plug-ins im GUI-Thread ablaufen ist es wichtig, dass die Plug-ins vor dem produktiven Einsatz einem Code Review unterzogen werden. So kann sichergestellt werden, dass die Plug-ins das GUI nicht blockieren und dass die Plug-ins keine eigenen Threads oder Prozesse starten.</w:t>
      </w:r>
    </w:p>
    <w:p w:rsidR="003D2333" w:rsidRDefault="003D2333" w:rsidP="003D2333">
      <w:r>
        <w:t>Die Events, die an die Plug-ins gesendet werden, laufen auch im GUI-Thread ab.</w:t>
      </w:r>
    </w:p>
    <w:p w:rsidR="003D2333" w:rsidRDefault="003D2333" w:rsidP="003D2333">
      <w:pPr>
        <w:pStyle w:val="Heading5"/>
      </w:pPr>
      <w:bookmarkStart w:id="432" w:name="_Toc327350170"/>
      <w:r>
        <w:t>Echte Parallele Verarbeitung</w:t>
      </w:r>
      <w:bookmarkEnd w:id="432"/>
    </w:p>
    <w:p w:rsidR="003D2333" w:rsidRDefault="003D2333" w:rsidP="003D2333">
      <w:r>
        <w:t>Sollte es in Zukunft nötig sein, mehrere Threads oder Prozesse einzusetzen, wird empfohlen, die Events nach der parallelen Verarbeitung sofort wieder in die Dispatcher Queue des GUI-Threads zu verschieben. Mit dieser Massnahme ist Programmieren ohne (Dead)Locks weiterhin möglich.</w:t>
      </w:r>
    </w:p>
    <w:p w:rsidR="003D2333" w:rsidRDefault="003D2333" w:rsidP="003D2333"/>
    <w:p w:rsidR="003D2333" w:rsidRDefault="003D2333" w:rsidP="003D2333">
      <w:r>
        <w:br w:type="page"/>
      </w:r>
    </w:p>
    <w:p w:rsidR="003D2333" w:rsidRDefault="003D2333" w:rsidP="003D2333">
      <w:pPr>
        <w:pStyle w:val="Heading3"/>
      </w:pPr>
      <w:bookmarkStart w:id="433" w:name="_Ref326237304"/>
      <w:bookmarkStart w:id="434" w:name="_Ref324343900"/>
      <w:bookmarkStart w:id="435" w:name="_Toc324860370"/>
      <w:bookmarkStart w:id="436" w:name="_Toc325440878"/>
      <w:bookmarkStart w:id="437" w:name="_Ref326482694"/>
      <w:bookmarkStart w:id="438" w:name="_Ref326482698"/>
      <w:bookmarkStart w:id="439" w:name="_Ref327171123"/>
      <w:bookmarkStart w:id="440" w:name="_Ref327171125"/>
      <w:bookmarkStart w:id="441" w:name="_Toc327350171"/>
      <w:bookmarkStart w:id="442" w:name="_Toc327350370"/>
      <w:r>
        <w:lastRenderedPageBreak/>
        <w:t>Plug-in Framework</w:t>
      </w:r>
      <w:bookmarkEnd w:id="433"/>
      <w:bookmarkEnd w:id="441"/>
      <w:bookmarkEnd w:id="442"/>
    </w:p>
    <w:p w:rsidR="003D2333" w:rsidRDefault="003D2333" w:rsidP="003D2333">
      <w:pPr>
        <w:pStyle w:val="Heading4"/>
      </w:pPr>
      <w:bookmarkStart w:id="443" w:name="_Ref325447589"/>
      <w:bookmarkStart w:id="444" w:name="_Toc327350172"/>
      <w:r>
        <w:t>Grundlagen</w:t>
      </w:r>
      <w:bookmarkEnd w:id="443"/>
      <w:bookmarkEnd w:id="444"/>
    </w:p>
    <w:p w:rsidR="003D2333" w:rsidRDefault="003D2333" w:rsidP="003D2333">
      <w:r w:rsidRPr="006110A5">
        <w:t>Die erste Frage, die sich bei einem</w:t>
      </w:r>
      <w:r>
        <w:t xml:space="preserve"> Framework stellt, ist, wie ein</w:t>
      </w:r>
      <w:r w:rsidRPr="006110A5">
        <w:t xml:space="preserve"> </w:t>
      </w:r>
      <w:r>
        <w:t>Plug-in</w:t>
      </w:r>
      <w:r w:rsidRPr="006110A5">
        <w:t xml:space="preserve"> in das Framework geladen wird</w:t>
      </w:r>
      <w:r>
        <w:t xml:space="preserve"> (der Extension Point)</w:t>
      </w:r>
      <w:r w:rsidRPr="006110A5">
        <w:t>. Microsoft bietet für diesen Zweck das Managed Extensibility Framework</w:t>
      </w:r>
      <w:r>
        <w:t xml:space="preserve"> </w:t>
      </w:r>
      <w:r w:rsidRPr="006110A5">
        <w:t>(MEF)</w:t>
      </w:r>
      <w:r>
        <w:rPr>
          <w:rStyle w:val="FootnoteReference"/>
        </w:rPr>
        <w:footnoteReference w:id="42"/>
      </w:r>
      <w:r w:rsidRPr="006110A5">
        <w:t xml:space="preserve"> an. Technische Details dazu können</w:t>
      </w:r>
      <w:r>
        <w:t xml:space="preserve"> in der MEF-Dokumentation</w:t>
      </w:r>
      <w:bookmarkStart w:id="445" w:name="_Ref327097190"/>
      <w:r>
        <w:rPr>
          <w:rStyle w:val="FootnoteReference"/>
        </w:rPr>
        <w:footnoteReference w:id="43"/>
      </w:r>
      <w:bookmarkEnd w:id="445"/>
      <w:r>
        <w:t xml:space="preserve"> nachgelesen werden.</w:t>
      </w:r>
    </w:p>
    <w:p w:rsidR="003D2333" w:rsidRDefault="003D2333" w:rsidP="003D2333">
      <w:r>
        <w:t>Die wichtigste Funktionalität von MEF, die für die HSR Videowall gebraucht wird, ist die folgende:</w:t>
      </w:r>
    </w:p>
    <w:p w:rsidR="003D2333" w:rsidRPr="006110A5" w:rsidRDefault="003D2333" w:rsidP="00EC49BA">
      <w:pPr>
        <w:pStyle w:val="ListParagraph"/>
        <w:numPr>
          <w:ilvl w:val="0"/>
          <w:numId w:val="29"/>
        </w:numPr>
      </w:pPr>
      <w:r w:rsidRPr="006110A5">
        <w:t xml:space="preserve">Das Schlüsselwort Export zeichnet eine Klasse (Einstiegspunkt), die </w:t>
      </w:r>
      <w:r>
        <w:t>ein von einem Framework (Videowall-</w:t>
      </w:r>
      <w:r w:rsidRPr="006110A5">
        <w:t xml:space="preserve">Applikation) definierten Interface (IApp) </w:t>
      </w:r>
      <w:r>
        <w:t>implementiert</w:t>
      </w:r>
      <w:r w:rsidRPr="006110A5">
        <w:t>, für den Export</w:t>
      </w:r>
      <w:r>
        <w:t xml:space="preserve"> aus</w:t>
      </w:r>
      <w:r w:rsidRPr="006110A5">
        <w:t>.</w:t>
      </w:r>
    </w:p>
    <w:p w:rsidR="003D2333" w:rsidRDefault="003D2333" w:rsidP="00EC49BA">
      <w:pPr>
        <w:pStyle w:val="ListParagraph"/>
        <w:numPr>
          <w:ilvl w:val="0"/>
          <w:numId w:val="29"/>
        </w:numPr>
      </w:pPr>
      <w:r>
        <w:t>Das Framework (Videowall-</w:t>
      </w:r>
      <w:r w:rsidRPr="006110A5">
        <w:t>Applikation</w:t>
      </w:r>
      <w:r>
        <w:t>) importiert alle Klassen, die eine</w:t>
      </w:r>
      <w:r w:rsidRPr="006110A5">
        <w:t xml:space="preserve">n bestimmten Pfad </w:t>
      </w:r>
      <w:r>
        <w:t>haben</w:t>
      </w:r>
      <w:r w:rsidRPr="006110A5">
        <w:t xml:space="preserve"> (Ordner</w:t>
      </w:r>
      <w:r>
        <w:t xml:space="preserve"> </w:t>
      </w:r>
      <w:r w:rsidRPr="006110A5">
        <w:t>Extensions) und das Interface IApp implementieren.</w:t>
      </w:r>
    </w:p>
    <w:p w:rsidR="003D2333" w:rsidRDefault="003D2333" w:rsidP="003D2333">
      <w:r>
        <w:rPr>
          <w:noProof/>
          <w:lang w:eastAsia="de-CH"/>
        </w:rPr>
        <w:drawing>
          <wp:inline distT="0" distB="0" distL="0" distR="0" wp14:anchorId="302FC48E" wp14:editId="3394495D">
            <wp:extent cx="4213555" cy="3080084"/>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13358" cy="3079940"/>
                    </a:xfrm>
                    <a:prstGeom prst="rect">
                      <a:avLst/>
                    </a:prstGeom>
                    <a:noFill/>
                    <a:ln>
                      <a:noFill/>
                    </a:ln>
                  </pic:spPr>
                </pic:pic>
              </a:graphicData>
            </a:graphic>
          </wp:inline>
        </w:drawing>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51</w:t>
      </w:r>
      <w:r>
        <w:rPr>
          <w:noProof/>
        </w:rPr>
        <w:fldChar w:fldCharType="end"/>
      </w:r>
      <w:r>
        <w:t xml:space="preserve"> - </w:t>
      </w:r>
      <w:r w:rsidRPr="00F130C6">
        <w:t>Poster</w:t>
      </w:r>
      <w:r>
        <w:t>-</w:t>
      </w:r>
      <w:r w:rsidRPr="00F130C6">
        <w:t>Applikation (Extension) wird über [Export(typeof(IApp))] als IApp exportiert</w:t>
      </w:r>
    </w:p>
    <w:p w:rsidR="003D2333" w:rsidRDefault="003D2333" w:rsidP="003D2333">
      <w:r>
        <w:t>Die obenstehende Abbildung zeigt die Klasse PosterApp, welche das Interface IApp implementiert. Der Ausdruck [Export(typeof(IApp))] markiert die Klasse für den Export.</w:t>
      </w:r>
    </w:p>
    <w:p w:rsidR="003D2333" w:rsidRDefault="003D2333" w:rsidP="003D2333">
      <w:pPr>
        <w:keepNext/>
      </w:pPr>
      <w:r>
        <w:rPr>
          <w:noProof/>
          <w:lang w:eastAsia="de-CH"/>
        </w:rPr>
        <w:lastRenderedPageBreak/>
        <w:drawing>
          <wp:inline distT="0" distB="0" distL="0" distR="0" wp14:anchorId="5ACF3D17" wp14:editId="5B67800F">
            <wp:extent cx="5052022" cy="5925312"/>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055454" cy="5929337"/>
                    </a:xfrm>
                    <a:prstGeom prst="rect">
                      <a:avLst/>
                    </a:prstGeom>
                  </pic:spPr>
                </pic:pic>
              </a:graphicData>
            </a:graphic>
          </wp:inline>
        </w:drawing>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52</w:t>
      </w:r>
      <w:r>
        <w:rPr>
          <w:noProof/>
        </w:rPr>
        <w:fldChar w:fldCharType="end"/>
      </w:r>
      <w:r>
        <w:t xml:space="preserve"> - AppController koordiniert den Import der Apps</w:t>
      </w:r>
    </w:p>
    <w:p w:rsidR="003D2333" w:rsidRDefault="003D2333" w:rsidP="003D2333">
      <w:r>
        <w:t>Der Import der Apps wird vom AppController koordiniert.</w:t>
      </w:r>
    </w:p>
    <w:p w:rsidR="003D2333" w:rsidRPr="006A33CD" w:rsidRDefault="003D2333" w:rsidP="003D2333"/>
    <w:p w:rsidR="003D2333" w:rsidRDefault="003D2333" w:rsidP="003D2333">
      <w:pPr>
        <w:keepNext/>
      </w:pPr>
      <w:r>
        <w:rPr>
          <w:noProof/>
          <w:lang w:eastAsia="de-CH"/>
        </w:rPr>
        <w:lastRenderedPageBreak/>
        <w:drawing>
          <wp:inline distT="0" distB="0" distL="0" distR="0" wp14:anchorId="2CA89E16" wp14:editId="5BC57547">
            <wp:extent cx="5257780" cy="5318150"/>
            <wp:effectExtent l="0" t="0" r="63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61121" cy="5321529"/>
                    </a:xfrm>
                    <a:prstGeom prst="rect">
                      <a:avLst/>
                    </a:prstGeom>
                  </pic:spPr>
                </pic:pic>
              </a:graphicData>
            </a:graphic>
          </wp:inline>
        </w:drawing>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53</w:t>
      </w:r>
      <w:r>
        <w:rPr>
          <w:noProof/>
        </w:rPr>
        <w:fldChar w:fldCharType="end"/>
      </w:r>
      <w:r>
        <w:t xml:space="preserve"> – Der ExtensionFolder, der sich im </w:t>
      </w:r>
      <w:r w:rsidRPr="00305EF8">
        <w:t>Framework</w:t>
      </w:r>
      <w:r>
        <w:t xml:space="preserve"> befindet,</w:t>
      </w:r>
      <w:r w:rsidRPr="00305EF8">
        <w:t xml:space="preserve"> importiert über </w:t>
      </w:r>
      <w:r>
        <w:t xml:space="preserve">das Attribut </w:t>
      </w:r>
      <w:r w:rsidRPr="00305EF8">
        <w:t>[</w:t>
      </w:r>
      <w:r>
        <w:t>Import</w:t>
      </w:r>
      <w:r w:rsidRPr="00305EF8">
        <w:t xml:space="preserve">] </w:t>
      </w:r>
      <w:r>
        <w:t>die Klassen</w:t>
      </w:r>
      <w:r w:rsidRPr="00305EF8">
        <w:t>, die das Interface IApp implementieren</w:t>
      </w:r>
      <w:r>
        <w:t xml:space="preserve"> und sich in einem bestimmten Ordner (Directory) befinden.</w:t>
      </w:r>
    </w:p>
    <w:p w:rsidR="003D2333" w:rsidRDefault="003D2333" w:rsidP="003D2333">
      <w:r>
        <w:t>Der Ausdruck [Import] im Framework (Videowall-Applikation) importiert die Klasse, welche das Interface IApp implementieren und sich in einem bestimmten Ordner befindet.</w:t>
      </w:r>
    </w:p>
    <w:p w:rsidR="003D2333" w:rsidRDefault="003D2333" w:rsidP="003D2333">
      <w:pPr>
        <w:keepNext/>
      </w:pPr>
      <w:r>
        <w:rPr>
          <w:noProof/>
          <w:lang w:eastAsia="de-CH"/>
        </w:rPr>
        <w:lastRenderedPageBreak/>
        <w:drawing>
          <wp:inline distT="0" distB="0" distL="0" distR="0" wp14:anchorId="413102FA" wp14:editId="104C1707">
            <wp:extent cx="4820716" cy="3256521"/>
            <wp:effectExtent l="0" t="0" r="0"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823779" cy="3258590"/>
                    </a:xfrm>
                    <a:prstGeom prst="rect">
                      <a:avLst/>
                    </a:prstGeom>
                  </pic:spPr>
                </pic:pic>
              </a:graphicData>
            </a:graphic>
          </wp:inline>
        </w:drawing>
      </w:r>
    </w:p>
    <w:p w:rsidR="003D2333" w:rsidRDefault="003D2333" w:rsidP="003D2333">
      <w:pPr>
        <w:pStyle w:val="Caption"/>
        <w:rPr>
          <w:noProof/>
        </w:rPr>
      </w:pPr>
      <w:r>
        <w:t xml:space="preserve">Abbildung </w:t>
      </w:r>
      <w:r>
        <w:fldChar w:fldCharType="begin"/>
      </w:r>
      <w:r>
        <w:instrText xml:space="preserve"> SEQ Abbildung \* ARABIC </w:instrText>
      </w:r>
      <w:r>
        <w:fldChar w:fldCharType="separate"/>
      </w:r>
      <w:r>
        <w:rPr>
          <w:noProof/>
        </w:rPr>
        <w:t>54</w:t>
      </w:r>
      <w:r>
        <w:rPr>
          <w:noProof/>
        </w:rPr>
        <w:fldChar w:fldCharType="end"/>
      </w:r>
      <w:r>
        <w:t xml:space="preserve"> - Der ExtensionManager</w:t>
      </w:r>
      <w:r>
        <w:rPr>
          <w:noProof/>
        </w:rPr>
        <w:t xml:space="preserve"> führt den Import schliesslich mithilfe von MEF aus</w:t>
      </w:r>
    </w:p>
    <w:p w:rsidR="003D2333" w:rsidRPr="008A35E4" w:rsidRDefault="003D2333" w:rsidP="003D2333">
      <w:r>
        <w:t>Der ExtensionMagager führt den Import des Plug-ins schliesslich mithilfe von MEF</w:t>
      </w:r>
      <w:r>
        <w:fldChar w:fldCharType="begin"/>
      </w:r>
      <w:r>
        <w:instrText xml:space="preserve"> NOTEREF _Ref327097190 \f \h </w:instrText>
      </w:r>
      <w:r>
        <w:fldChar w:fldCharType="separate"/>
      </w:r>
      <w:r w:rsidRPr="003D2333">
        <w:rPr>
          <w:rStyle w:val="FootnoteReference"/>
        </w:rPr>
        <w:t>43</w:t>
      </w:r>
      <w:r>
        <w:fldChar w:fldCharType="end"/>
      </w:r>
      <w:r>
        <w:t xml:space="preserve"> aus.</w:t>
      </w:r>
    </w:p>
    <w:p w:rsidR="003D2333" w:rsidRPr="006A33CD" w:rsidRDefault="003D2333" w:rsidP="003D2333">
      <w:pPr>
        <w:pStyle w:val="Heading4"/>
      </w:pPr>
      <w:bookmarkStart w:id="446" w:name="_Toc327350173"/>
      <w:r w:rsidRPr="006A33CD">
        <w:t>Problem</w:t>
      </w:r>
      <w:r>
        <w:t>e</w:t>
      </w:r>
      <w:bookmarkEnd w:id="446"/>
    </w:p>
    <w:p w:rsidR="003D2333" w:rsidRPr="006A33CD" w:rsidRDefault="003D2333" w:rsidP="003D2333">
      <w:r w:rsidRPr="006A33CD">
        <w:t>Beim Ent</w:t>
      </w:r>
      <w:r>
        <w:t xml:space="preserve">wickeln eines Frameworks ist </w:t>
      </w:r>
      <w:r w:rsidRPr="006A33CD">
        <w:t xml:space="preserve">oftmals nicht vorhersehbar, wie dieses in der Zukunft aussehen wird, da sich die Anforderungen an das Framework stetig ändern. Würde </w:t>
      </w:r>
      <w:r>
        <w:t>nur</w:t>
      </w:r>
      <w:r w:rsidRPr="006A33CD">
        <w:t xml:space="preserve"> ein einziges Interface (IApp)</w:t>
      </w:r>
      <w:r>
        <w:t xml:space="preserve">, </w:t>
      </w:r>
      <w:r w:rsidRPr="006A33CD">
        <w:t>über das die Services des Frameworks angesprochen werden können</w:t>
      </w:r>
      <w:r>
        <w:t>,</w:t>
      </w:r>
      <w:r w:rsidRPr="006A33CD">
        <w:t xml:space="preserve"> zur Verfügung </w:t>
      </w:r>
      <w:r>
        <w:t>ge</w:t>
      </w:r>
      <w:r w:rsidRPr="006A33CD">
        <w:t>stell</w:t>
      </w:r>
      <w:r>
        <w:t>t,</w:t>
      </w:r>
      <w:r w:rsidRPr="006A33CD">
        <w:t xml:space="preserve"> so müsste sich dieses ständig ändern</w:t>
      </w:r>
      <w:r>
        <w:t xml:space="preserve">. Folglich müssten </w:t>
      </w:r>
      <w:r w:rsidRPr="006A33CD">
        <w:t xml:space="preserve">die </w:t>
      </w:r>
      <w:r>
        <w:t xml:space="preserve">Plug-ins, zum Beispiel die PosterApp (siehe Unterkapitel </w:t>
      </w:r>
      <w:r>
        <w:fldChar w:fldCharType="begin"/>
      </w:r>
      <w:r>
        <w:instrText xml:space="preserve"> REF _Ref325447589 \r \h </w:instrText>
      </w:r>
      <w:r>
        <w:fldChar w:fldCharType="separate"/>
      </w:r>
      <w:r>
        <w:t>I.6.7.1</w:t>
      </w:r>
      <w:r>
        <w:fldChar w:fldCharType="end"/>
      </w:r>
      <w:r>
        <w:t xml:space="preserve"> </w:t>
      </w:r>
      <w:r>
        <w:fldChar w:fldCharType="begin"/>
      </w:r>
      <w:r>
        <w:instrText xml:space="preserve"> REF _Ref325447589 \h </w:instrText>
      </w:r>
      <w:r>
        <w:fldChar w:fldCharType="separate"/>
      </w:r>
      <w:r>
        <w:t>Grundlagen</w:t>
      </w:r>
      <w:r>
        <w:fldChar w:fldCharType="end"/>
      </w:r>
      <w:r>
        <w:fldChar w:fldCharType="begin"/>
      </w:r>
      <w:r>
        <w:instrText xml:space="preserve"> REF _Ref325442071 \h </w:instrText>
      </w:r>
      <w:r>
        <w:fldChar w:fldCharType="separate"/>
      </w:r>
      <w:r w:rsidRPr="00126AB2">
        <w:rPr>
          <w:b/>
          <w:bCs/>
        </w:rPr>
        <w:t>Error! Reference source not found.</w:t>
      </w:r>
      <w:r>
        <w:fldChar w:fldCharType="end"/>
      </w:r>
      <w:r>
        <w:t>),</w:t>
      </w:r>
      <w:r w:rsidRPr="006A33CD">
        <w:t xml:space="preserve"> nach jeder Änderung am Interface (IApp) neu kompiliert werden. </w:t>
      </w:r>
      <w:r>
        <w:t>Mit nur einem Interface ist</w:t>
      </w:r>
      <w:r w:rsidRPr="006A33CD">
        <w:t xml:space="preserve"> es </w:t>
      </w:r>
      <w:r>
        <w:t>also schwierig, den</w:t>
      </w:r>
      <w:r w:rsidRPr="006A33CD">
        <w:t xml:space="preserve"> </w:t>
      </w:r>
      <w:r>
        <w:t>Plug-ins</w:t>
      </w:r>
      <w:r w:rsidRPr="006A33CD">
        <w:t xml:space="preserve"> neue Funktionalität zur Verfügung zu stellen. </w:t>
      </w:r>
      <w:r>
        <w:br/>
      </w:r>
      <w:r w:rsidRPr="006A33CD">
        <w:t>Ein weiteres Problem</w:t>
      </w:r>
      <w:r>
        <w:t xml:space="preserve"> eines einzigen Interfaces</w:t>
      </w:r>
      <w:r w:rsidRPr="006A33CD">
        <w:t xml:space="preserve"> ist, dass dieses beliebig gross werden kann und dadurch die Kopplung steigt und die Kohäsion sinkt, was sehr unschön ist.</w:t>
      </w:r>
    </w:p>
    <w:p w:rsidR="003D2333" w:rsidRPr="006A33CD" w:rsidRDefault="003D2333" w:rsidP="003D2333">
      <w:r w:rsidRPr="006A33CD">
        <w:t xml:space="preserve">Das </w:t>
      </w:r>
      <w:r>
        <w:t>anfängliche</w:t>
      </w:r>
      <w:r w:rsidRPr="006A33CD">
        <w:t xml:space="preserve"> IApp Interface </w:t>
      </w:r>
      <w:r>
        <w:t>wurde</w:t>
      </w:r>
      <w:r w:rsidRPr="006A33CD">
        <w:t xml:space="preserve"> folgendermassen </w:t>
      </w:r>
      <w:r>
        <w:t>implementiert</w:t>
      </w:r>
      <w:r w:rsidRPr="006A33CD">
        <w:t>:</w:t>
      </w:r>
    </w:p>
    <w:p w:rsidR="003D2333" w:rsidRDefault="003D2333" w:rsidP="003D2333">
      <w:pPr>
        <w:keepNext/>
      </w:pPr>
      <w:r>
        <w:rPr>
          <w:noProof/>
          <w:lang w:eastAsia="de-CH"/>
        </w:rPr>
        <w:lastRenderedPageBreak/>
        <w:drawing>
          <wp:inline distT="0" distB="0" distL="0" distR="0" wp14:anchorId="521C11BA" wp14:editId="19E0F087">
            <wp:extent cx="3674064" cy="3474720"/>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677601" cy="3478065"/>
                    </a:xfrm>
                    <a:prstGeom prst="rect">
                      <a:avLst/>
                    </a:prstGeom>
                  </pic:spPr>
                </pic:pic>
              </a:graphicData>
            </a:graphic>
          </wp:inline>
        </w:drawing>
      </w:r>
    </w:p>
    <w:p w:rsidR="003D2333" w:rsidRPr="006A33CD" w:rsidRDefault="003D2333" w:rsidP="003D2333">
      <w:pPr>
        <w:pStyle w:val="Caption"/>
      </w:pPr>
      <w:bookmarkStart w:id="447" w:name="_Ref325447852"/>
      <w:r>
        <w:t xml:space="preserve">Abbildung </w:t>
      </w:r>
      <w:r>
        <w:fldChar w:fldCharType="begin"/>
      </w:r>
      <w:r>
        <w:instrText xml:space="preserve"> SEQ Abbildung \* ARABIC </w:instrText>
      </w:r>
      <w:r>
        <w:fldChar w:fldCharType="separate"/>
      </w:r>
      <w:r>
        <w:rPr>
          <w:noProof/>
        </w:rPr>
        <w:t>55</w:t>
      </w:r>
      <w:r>
        <w:rPr>
          <w:noProof/>
        </w:rPr>
        <w:fldChar w:fldCharType="end"/>
      </w:r>
      <w:r>
        <w:t xml:space="preserve"> - Anfängliche Implementation des Interfaces IApp</w:t>
      </w:r>
      <w:bookmarkEnd w:id="447"/>
    </w:p>
    <w:p w:rsidR="003D2333" w:rsidRPr="006A33CD" w:rsidRDefault="003D2333" w:rsidP="003D2333">
      <w:r w:rsidRPr="006A33CD">
        <w:t xml:space="preserve">Wie </w:t>
      </w:r>
      <w:r>
        <w:t xml:space="preserve">in </w:t>
      </w:r>
      <w:r>
        <w:fldChar w:fldCharType="begin"/>
      </w:r>
      <w:r>
        <w:instrText xml:space="preserve"> REF _Ref325447852 \h </w:instrText>
      </w:r>
      <w:r>
        <w:fldChar w:fldCharType="separate"/>
      </w:r>
      <w:r>
        <w:t xml:space="preserve">Abbildung </w:t>
      </w:r>
      <w:r>
        <w:rPr>
          <w:noProof/>
        </w:rPr>
        <w:t>55</w:t>
      </w:r>
      <w:r>
        <w:t xml:space="preserve"> - Anfängliche Implementation des Interfaces IApp</w:t>
      </w:r>
      <w:r>
        <w:fldChar w:fldCharType="end"/>
      </w:r>
      <w:r w:rsidRPr="006A33CD">
        <w:t xml:space="preserve"> erkennbar ist, ist </w:t>
      </w:r>
      <w:r>
        <w:t xml:space="preserve">das Interface </w:t>
      </w:r>
      <w:r w:rsidRPr="006A33CD">
        <w:t>relativ gross und stellt verschieden</w:t>
      </w:r>
      <w:r>
        <w:t>st</w:t>
      </w:r>
      <w:r w:rsidRPr="006A33CD">
        <w:t>e Services zur Verfügung, die nichts miteinander zu tun haben</w:t>
      </w:r>
      <w:r>
        <w:t xml:space="preserve">. Beispielsweise das </w:t>
      </w:r>
      <w:r w:rsidRPr="006A33CD">
        <w:t>ResourceDirectory</w:t>
      </w:r>
      <w:r>
        <w:t xml:space="preserve"> Property, welches die Plug-in-</w:t>
      </w:r>
      <w:r w:rsidRPr="006A33CD">
        <w:t>Dateien zur Verfügung stell</w:t>
      </w:r>
      <w:r>
        <w:t>t</w:t>
      </w:r>
      <w:r w:rsidRPr="006A33CD">
        <w:t xml:space="preserve"> oder der SkeletonChangedEvent, der vom Framework aufgerufen werden soll, so</w:t>
      </w:r>
      <w:r>
        <w:t>bald sich das Skelett verändert hat</w:t>
      </w:r>
      <w:r w:rsidRPr="006A33CD">
        <w:t>.</w:t>
      </w:r>
    </w:p>
    <w:p w:rsidR="003D2333" w:rsidRDefault="003D2333" w:rsidP="003D2333">
      <w:r>
        <w:t>Ändert sich</w:t>
      </w:r>
      <w:r w:rsidRPr="006A33CD">
        <w:t xml:space="preserve"> diese</w:t>
      </w:r>
      <w:r>
        <w:t>s</w:t>
      </w:r>
      <w:r w:rsidRPr="006A33CD">
        <w:t xml:space="preserve"> Interface</w:t>
      </w:r>
      <w:r>
        <w:t>, beispielsweise</w:t>
      </w:r>
      <w:r w:rsidRPr="006A33CD">
        <w:t xml:space="preserve"> durch Hinzufügen neuer Funktionalität</w:t>
      </w:r>
      <w:r>
        <w:t>,</w:t>
      </w:r>
      <w:r w:rsidRPr="006A33CD">
        <w:t xml:space="preserve"> müssen auch immer alle </w:t>
      </w:r>
      <w:r>
        <w:t>Plug-ins</w:t>
      </w:r>
      <w:r w:rsidRPr="006A33CD">
        <w:t xml:space="preserve"> neu kompiliert werden. Dies ist subo</w:t>
      </w:r>
      <w:r>
        <w:t xml:space="preserve">ptimal, speziell dann, wenn die Plug-ins </w:t>
      </w:r>
      <w:r w:rsidRPr="006A33CD">
        <w:t>von verschiedenen Personen gewartet werden.</w:t>
      </w:r>
    </w:p>
    <w:p w:rsidR="003D2333" w:rsidRDefault="003D2333" w:rsidP="003D2333">
      <w:pPr>
        <w:pStyle w:val="Heading4"/>
      </w:pPr>
      <w:bookmarkStart w:id="448" w:name="_Toc327350174"/>
      <w:r>
        <w:t>Lösung</w:t>
      </w:r>
      <w:bookmarkEnd w:id="448"/>
    </w:p>
    <w:p w:rsidR="003D2333" w:rsidRDefault="003D2333" w:rsidP="003D2333">
      <w:r>
        <w:t xml:space="preserve">Die </w:t>
      </w:r>
      <w:r w:rsidRPr="006A33CD">
        <w:t>Lösung</w:t>
      </w:r>
      <w:r>
        <w:t xml:space="preserve"> ist an</w:t>
      </w:r>
      <w:r w:rsidRPr="006A33CD">
        <w:t xml:space="preserve"> das Extension Interface</w:t>
      </w:r>
      <w:r>
        <w:t xml:space="preserve"> [</w:t>
      </w:r>
      <w:r w:rsidRPr="00AD1F06">
        <w:t>schmidt00</w:t>
      </w:r>
      <w:r>
        <w:t>] angelehnt. Es</w:t>
      </w:r>
      <w:r w:rsidRPr="006A33CD">
        <w:t xml:space="preserve"> bietet einen Ansatz, das Problem des ständig ändern</w:t>
      </w:r>
      <w:r>
        <w:t xml:space="preserve">den Interfaces zu lösen. In der </w:t>
      </w:r>
      <w:r w:rsidRPr="006A33CD">
        <w:t>V</w:t>
      </w:r>
      <w:r>
        <w:t>ideowall-Applikation wurde das Extension Interface in</w:t>
      </w:r>
      <w:r w:rsidRPr="006A33CD">
        <w:t xml:space="preserve"> abgeändert</w:t>
      </w:r>
      <w:r>
        <w:t>er Form angewendet,</w:t>
      </w:r>
      <w:r w:rsidRPr="006A33CD">
        <w:t xml:space="preserve"> ohne die Vererbung des Root Interfaces. Zusätzlich wurde Unity</w:t>
      </w:r>
      <w:r>
        <w:fldChar w:fldCharType="begin"/>
      </w:r>
      <w:r>
        <w:instrText xml:space="preserve"> NOTEREF _Ref327097242 \f \h </w:instrText>
      </w:r>
      <w:r>
        <w:fldChar w:fldCharType="separate"/>
      </w:r>
      <w:r w:rsidRPr="003D2333">
        <w:rPr>
          <w:rStyle w:val="FootnoteReference"/>
        </w:rPr>
        <w:t>41</w:t>
      </w:r>
      <w:r>
        <w:fldChar w:fldCharType="end"/>
      </w:r>
      <w:r>
        <w:t xml:space="preserve"> verwendet</w:t>
      </w:r>
      <w:r w:rsidRPr="006A33CD">
        <w:t xml:space="preserve"> um die Factory aus dem Extension Interface zu ersetzen. Die </w:t>
      </w:r>
      <w:r>
        <w:t xml:space="preserve">gegenwärtige </w:t>
      </w:r>
      <w:r w:rsidRPr="006A33CD">
        <w:t xml:space="preserve">Implementation </w:t>
      </w:r>
      <w:r>
        <w:t xml:space="preserve">des Interfaces </w:t>
      </w:r>
      <w:r w:rsidRPr="006A33CD">
        <w:t>sieht folgendermassen aus:</w:t>
      </w:r>
    </w:p>
    <w:p w:rsidR="003D2333" w:rsidRDefault="003D2333" w:rsidP="003D2333">
      <w:pPr>
        <w:keepNext/>
      </w:pPr>
      <w:r>
        <w:rPr>
          <w:noProof/>
          <w:lang w:eastAsia="de-CH"/>
        </w:rPr>
        <w:lastRenderedPageBreak/>
        <w:drawing>
          <wp:inline distT="0" distB="0" distL="0" distR="0" wp14:anchorId="65782A5B" wp14:editId="4DFDD18E">
            <wp:extent cx="4777681" cy="3833164"/>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78545" cy="3833857"/>
                    </a:xfrm>
                    <a:prstGeom prst="rect">
                      <a:avLst/>
                    </a:prstGeom>
                    <a:noFill/>
                    <a:ln>
                      <a:noFill/>
                    </a:ln>
                  </pic:spPr>
                </pic:pic>
              </a:graphicData>
            </a:graphic>
          </wp:inline>
        </w:drawing>
      </w:r>
    </w:p>
    <w:p w:rsidR="003D2333" w:rsidRPr="006A33CD" w:rsidRDefault="003D2333" w:rsidP="003D2333">
      <w:pPr>
        <w:pStyle w:val="Caption"/>
      </w:pPr>
      <w:bookmarkStart w:id="449" w:name="_Ref325448935"/>
      <w:r>
        <w:t xml:space="preserve">Abbildung </w:t>
      </w:r>
      <w:r>
        <w:fldChar w:fldCharType="begin"/>
      </w:r>
      <w:r>
        <w:instrText xml:space="preserve"> SEQ Abbildung \* ARABIC </w:instrText>
      </w:r>
      <w:r>
        <w:fldChar w:fldCharType="separate"/>
      </w:r>
      <w:r>
        <w:rPr>
          <w:noProof/>
        </w:rPr>
        <w:t>56</w:t>
      </w:r>
      <w:r>
        <w:rPr>
          <w:noProof/>
        </w:rPr>
        <w:fldChar w:fldCharType="end"/>
      </w:r>
      <w:r>
        <w:t xml:space="preserve"> - </w:t>
      </w:r>
      <w:r w:rsidRPr="003B0930">
        <w:t>Das IApp Interface</w:t>
      </w:r>
      <w:bookmarkEnd w:id="449"/>
    </w:p>
    <w:p w:rsidR="003D2333" w:rsidRPr="00722C60" w:rsidRDefault="003D2333" w:rsidP="003D2333">
      <w:r>
        <w:t xml:space="preserve">Das IApp Interface (siehe </w:t>
      </w:r>
      <w:r>
        <w:fldChar w:fldCharType="begin"/>
      </w:r>
      <w:r>
        <w:instrText xml:space="preserve"> REF _Ref325448935 \h </w:instrText>
      </w:r>
      <w:r>
        <w:fldChar w:fldCharType="separate"/>
      </w:r>
      <w:r>
        <w:t xml:space="preserve">Abbildung </w:t>
      </w:r>
      <w:r>
        <w:rPr>
          <w:noProof/>
        </w:rPr>
        <w:t>56</w:t>
      </w:r>
      <w:r>
        <w:t xml:space="preserve"> - </w:t>
      </w:r>
      <w:r w:rsidRPr="003B0930">
        <w:t>Das IApp Interface</w:t>
      </w:r>
      <w:r>
        <w:fldChar w:fldCharType="end"/>
      </w:r>
      <w:r>
        <w:t xml:space="preserve">) bietet einen Einstiegspunkt. Da jede Applikation dieses Interface implementiert, sind hier nur die Anforderungen beschrieben, die jede Applikation anbieten muss. Speziell ist die Methode Activate, die auf jeder vom Framework zu ladenden Extension genau einmal aufgerufen wird (siehe auch Dependency Injection, </w:t>
      </w:r>
      <w:r w:rsidRPr="00026D40">
        <w:t>[eilbrecht07]</w:t>
      </w:r>
      <w:r>
        <w:t>). In dieser Methode kann das Plug-in über das IVideoWallServiceProvider-Objekt weitere Services anfordern:</w:t>
      </w:r>
    </w:p>
    <w:p w:rsidR="003D2333" w:rsidRDefault="003D2333" w:rsidP="003D2333">
      <w:pPr>
        <w:keepNext/>
      </w:pPr>
      <w:r>
        <w:rPr>
          <w:noProof/>
          <w:lang w:eastAsia="de-CH"/>
        </w:rPr>
        <w:drawing>
          <wp:inline distT="0" distB="0" distL="0" distR="0" wp14:anchorId="1D5D0F07" wp14:editId="16163C3D">
            <wp:extent cx="3942892" cy="2398254"/>
            <wp:effectExtent l="0" t="0" r="635"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44068" cy="2398969"/>
                    </a:xfrm>
                    <a:prstGeom prst="rect">
                      <a:avLst/>
                    </a:prstGeom>
                    <a:noFill/>
                    <a:ln>
                      <a:noFill/>
                    </a:ln>
                  </pic:spPr>
                </pic:pic>
              </a:graphicData>
            </a:graphic>
          </wp:inline>
        </w:drawing>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57</w:t>
      </w:r>
      <w:r>
        <w:rPr>
          <w:noProof/>
        </w:rPr>
        <w:fldChar w:fldCharType="end"/>
      </w:r>
      <w:r>
        <w:t xml:space="preserve"> - </w:t>
      </w:r>
      <w:r w:rsidRPr="00C34E3E">
        <w:t>Durch den IVideoWallServiceProvider können weitere Extensions geladen werden</w:t>
      </w:r>
    </w:p>
    <w:p w:rsidR="003D2333" w:rsidRDefault="003D2333" w:rsidP="003D2333">
      <w:r>
        <w:t xml:space="preserve">Über die Methode GetExtension des IVideoWallServiceProviders aus obiger Abbildung kann das Plug-in weitere Services (IVideoWallService) anfordern. </w:t>
      </w:r>
    </w:p>
    <w:p w:rsidR="003D2333" w:rsidRDefault="003D2333" w:rsidP="003D2333">
      <w:r>
        <w:t>Das IVideoWallService Interface ist ein Marker-Interface. Es ist nicht vorgesehen, dass Applikationen weitere Plug-ins registrieren können. Dies stellt den Hauptunterschied zum Extension Interface Pattern dar.</w:t>
      </w:r>
    </w:p>
    <w:p w:rsidR="003D2333" w:rsidRDefault="003D2333" w:rsidP="003D2333">
      <w:pPr>
        <w:pStyle w:val="Heading5"/>
      </w:pPr>
      <w:bookmarkStart w:id="450" w:name="_Toc327350175"/>
      <w:r>
        <w:t>Dynamische Sicht</w:t>
      </w:r>
      <w:bookmarkEnd w:id="450"/>
    </w:p>
    <w:p w:rsidR="003D2333" w:rsidRDefault="003D2333" w:rsidP="003D2333">
      <w:r>
        <w:t>Nachfolgend ein Sequenzdiagramm, welches den Ablauf des Ladens und Aktivierens der Applikationen durch das Framework (Videowall-Applikation) veranschaulicht.</w:t>
      </w:r>
    </w:p>
    <w:p w:rsidR="003D2333" w:rsidRDefault="003D2333" w:rsidP="003D2333">
      <w:pPr>
        <w:keepNext/>
      </w:pPr>
      <w:r>
        <w:rPr>
          <w:noProof/>
          <w:lang w:eastAsia="de-CH"/>
        </w:rPr>
        <w:lastRenderedPageBreak/>
        <w:drawing>
          <wp:inline distT="0" distB="0" distL="0" distR="0" wp14:anchorId="6E11A894" wp14:editId="367D2D5A">
            <wp:extent cx="5760720" cy="4847327"/>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4847327"/>
                    </a:xfrm>
                    <a:prstGeom prst="rect">
                      <a:avLst/>
                    </a:prstGeom>
                    <a:noFill/>
                    <a:ln>
                      <a:noFill/>
                    </a:ln>
                  </pic:spPr>
                </pic:pic>
              </a:graphicData>
            </a:graphic>
          </wp:inline>
        </w:drawing>
      </w:r>
    </w:p>
    <w:p w:rsidR="003D2333" w:rsidRPr="00CC7CEB" w:rsidRDefault="003D2333" w:rsidP="003D2333">
      <w:pPr>
        <w:pStyle w:val="Caption"/>
      </w:pPr>
      <w:bookmarkStart w:id="451" w:name="_Ref326398115"/>
      <w:r>
        <w:t xml:space="preserve">Abbildung </w:t>
      </w:r>
      <w:r>
        <w:fldChar w:fldCharType="begin"/>
      </w:r>
      <w:r>
        <w:instrText xml:space="preserve"> SEQ Abbildung \* ARABIC </w:instrText>
      </w:r>
      <w:r>
        <w:fldChar w:fldCharType="separate"/>
      </w:r>
      <w:r>
        <w:rPr>
          <w:noProof/>
        </w:rPr>
        <w:t>58</w:t>
      </w:r>
      <w:r>
        <w:rPr>
          <w:noProof/>
        </w:rPr>
        <w:fldChar w:fldCharType="end"/>
      </w:r>
      <w:r>
        <w:t xml:space="preserve"> - </w:t>
      </w:r>
      <w:r w:rsidRPr="00291811">
        <w:t>Sequenzdiagramm</w:t>
      </w:r>
      <w:r>
        <w:t>,</w:t>
      </w:r>
      <w:r w:rsidRPr="00291811">
        <w:t xml:space="preserve"> Ablauf </w:t>
      </w:r>
      <w:r>
        <w:t>des Ladens und Aktivierens</w:t>
      </w:r>
      <w:r>
        <w:rPr>
          <w:noProof/>
        </w:rPr>
        <w:t xml:space="preserve"> von Applikationen durch das Framework</w:t>
      </w:r>
      <w:bookmarkEnd w:id="451"/>
    </w:p>
    <w:p w:rsidR="003D2333" w:rsidRPr="001810A9" w:rsidRDefault="003D2333" w:rsidP="003D2333"/>
    <w:p w:rsidR="003D2333" w:rsidRDefault="003D2333" w:rsidP="003D2333">
      <w:pPr>
        <w:rPr>
          <w:rFonts w:asciiTheme="majorHAnsi" w:hAnsiTheme="majorHAnsi"/>
          <w:b/>
          <w:color w:val="00629E"/>
          <w:spacing w:val="15"/>
          <w:sz w:val="22"/>
          <w:szCs w:val="22"/>
        </w:rPr>
      </w:pPr>
      <w:r>
        <w:br w:type="page"/>
      </w:r>
    </w:p>
    <w:p w:rsidR="003D2333" w:rsidRDefault="003D2333" w:rsidP="003D2333">
      <w:pPr>
        <w:pStyle w:val="Heading3"/>
      </w:pPr>
      <w:bookmarkStart w:id="452" w:name="_Toc327350176"/>
      <w:bookmarkStart w:id="453" w:name="_Toc327350371"/>
      <w:r w:rsidRPr="00307B11">
        <w:lastRenderedPageBreak/>
        <w:t>U</w:t>
      </w:r>
      <w:r w:rsidRPr="00307B11">
        <w:rPr>
          <w:rStyle w:val="Heading5Char"/>
          <w:i w:val="0"/>
        </w:rPr>
        <w:t>m</w:t>
      </w:r>
      <w:r w:rsidRPr="00307B11">
        <w:t>setzung des Demomodus</w:t>
      </w:r>
      <w:bookmarkEnd w:id="434"/>
      <w:bookmarkEnd w:id="435"/>
      <w:bookmarkEnd w:id="452"/>
      <w:bookmarkEnd w:id="453"/>
    </w:p>
    <w:p w:rsidR="003D2333" w:rsidRPr="00BF20D4" w:rsidRDefault="003D2333" w:rsidP="003D2333">
      <w:r>
        <w:t>Die für den Demomodus gesammelten Ideen sind im Kapitel (TODO Link  Domainanalyse Demomodus) zu finden.</w:t>
      </w:r>
    </w:p>
    <w:p w:rsidR="003D2333" w:rsidRDefault="003D2333" w:rsidP="003D2333">
      <w:pPr>
        <w:pStyle w:val="Heading5"/>
      </w:pPr>
      <w:bookmarkStart w:id="454" w:name="_Ref324520798"/>
      <w:bookmarkStart w:id="455" w:name="_Toc324860368"/>
      <w:bookmarkStart w:id="456" w:name="_Toc327350177"/>
      <w:r>
        <w:t>Besprechung des Demomodus „Kraftfeld“</w:t>
      </w:r>
      <w:bookmarkEnd w:id="454"/>
      <w:bookmarkEnd w:id="455"/>
      <w:bookmarkEnd w:id="456"/>
    </w:p>
    <w:p w:rsidR="003D2333" w:rsidRDefault="003D2333" w:rsidP="003D2333">
      <w:r>
        <w:t>Am 07.05.2012 besprach das Team, wie bei der Umsetzung des ausgewählten Demomodus „Kraftfeld“ vorgegangen werden soll. Es handelt sich hierbei um den Demomodus, bei dem durch Vorbeilaufen die über alle Monitore verteilten Objekte (z.B. kleine Stücke eines Posters) bewegt werden können (siehe Domain Analyse, Demomodus, Sammlung der Ideen, Beschreibung zu Idee Nummer 4).</w:t>
      </w:r>
    </w:p>
    <w:p w:rsidR="003D2333" w:rsidRDefault="003D2333" w:rsidP="003D2333">
      <w:r>
        <w:t xml:space="preserve">Die </w:t>
      </w:r>
      <w:r>
        <w:fldChar w:fldCharType="begin"/>
      </w:r>
      <w:r>
        <w:instrText xml:space="preserve"> REF _Ref327314817 \h </w:instrText>
      </w:r>
      <w:r>
        <w:fldChar w:fldCharType="separate"/>
      </w:r>
      <w:r>
        <w:t xml:space="preserve">Abbildung </w:t>
      </w:r>
      <w:r>
        <w:rPr>
          <w:noProof/>
        </w:rPr>
        <w:t>59</w:t>
      </w:r>
      <w:r>
        <w:rPr>
          <w:noProof/>
        </w:rPr>
        <w:t xml:space="preserve"> - </w:t>
      </w:r>
      <w:r w:rsidRPr="00740FB5">
        <w:rPr>
          <w:noProof/>
        </w:rPr>
        <w:t>Teilaufgaben des Demomodus "Kraftfeld"</w:t>
      </w:r>
      <w:r>
        <w:fldChar w:fldCharType="end"/>
      </w:r>
      <w:r>
        <w:fldChar w:fldCharType="begin"/>
      </w:r>
      <w:r>
        <w:instrText xml:space="preserve"> REF _Ref324342112 \h </w:instrText>
      </w:r>
      <w:r>
        <w:fldChar w:fldCharType="separate"/>
      </w:r>
      <w:r w:rsidRPr="00126AB2">
        <w:rPr>
          <w:b/>
          <w:bCs/>
        </w:rPr>
        <w:t>Error! Reference source not found.</w:t>
      </w:r>
      <w:r>
        <w:fldChar w:fldCharType="end"/>
      </w:r>
      <w:r>
        <w:t xml:space="preserve"> zeigt, dass die Applikation aus sechs Teilaufgaben bestehen müsste. Der erste Punkt ist das Generieren von Screenshots (1), welche dann in Teilchen zerschnitten werden. Weiter müssen diese Teilchen über den ganzen Bildschirm verteilt angezeigt werden(2). Damit bereits hier Dynamik im Spiel ist, benötigt jedes einzelne Teilchen eine Grundanimation (z.B. eine leichte Hin- und Herbewegung). Der dritte Punkt ist das Zusammenfügen der Teilchen (3) zu einem Ganzen, dem Ursprungsbild. Als Nächstes müssen die Bewegungen der Teilchen (4), die durch das Passieren der Videowall ausgelöst wird, festgelegt und implementiert werden. Dazu mehr im nachfolgenden Abschnitt, der die </w:t>
      </w:r>
      <w:r>
        <w:fldChar w:fldCharType="begin"/>
      </w:r>
      <w:r>
        <w:instrText xml:space="preserve"> REF _Ref324342625 \h </w:instrText>
      </w:r>
      <w:r>
        <w:fldChar w:fldCharType="separate"/>
      </w:r>
      <w:r>
        <w:t xml:space="preserve">Abbildung </w:t>
      </w:r>
      <w:r>
        <w:rPr>
          <w:noProof/>
        </w:rPr>
        <w:t>60</w:t>
      </w:r>
      <w:r>
        <w:t xml:space="preserve"> - Ideen zur Bewegungsart der Teilchen</w:t>
      </w:r>
      <w:r>
        <w:fldChar w:fldCharType="end"/>
      </w:r>
      <w:r>
        <w:t xml:space="preserve"> beschreibt. Abschliessend folgt das Wechseln vom Demomodus in den Interaktionsmodus (5) und umgekehrt (6).</w:t>
      </w:r>
      <w:r>
        <w:br/>
        <w:t>Ein Usability Test und das Umsetzen der allfällig dadurch entstandenen Verbesserungsansätze runden die Implementation ab.</w:t>
      </w:r>
    </w:p>
    <w:p w:rsidR="003D2333" w:rsidRDefault="003D2333" w:rsidP="003D2333">
      <w:pPr>
        <w:keepNext/>
      </w:pPr>
      <w:r>
        <w:rPr>
          <w:noProof/>
          <w:lang w:eastAsia="de-CH"/>
        </w:rPr>
        <w:drawing>
          <wp:inline distT="0" distB="0" distL="0" distR="0" wp14:anchorId="7B41ABA3" wp14:editId="2162732B">
            <wp:extent cx="5760720" cy="418719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bau Demomodus.jpg"/>
                    <pic:cNvPicPr/>
                  </pic:nvPicPr>
                  <pic:blipFill>
                    <a:blip r:embed="rId102">
                      <a:extLst>
                        <a:ext uri="{28A0092B-C50C-407E-A947-70E740481C1C}">
                          <a14:useLocalDpi xmlns:a14="http://schemas.microsoft.com/office/drawing/2010/main" val="0"/>
                        </a:ext>
                      </a:extLst>
                    </a:blip>
                    <a:stretch>
                      <a:fillRect/>
                    </a:stretch>
                  </pic:blipFill>
                  <pic:spPr>
                    <a:xfrm>
                      <a:off x="0" y="0"/>
                      <a:ext cx="5760720" cy="4187190"/>
                    </a:xfrm>
                    <a:prstGeom prst="rect">
                      <a:avLst/>
                    </a:prstGeom>
                  </pic:spPr>
                </pic:pic>
              </a:graphicData>
            </a:graphic>
          </wp:inline>
        </w:drawing>
      </w:r>
    </w:p>
    <w:p w:rsidR="003D2333" w:rsidRDefault="003D2333" w:rsidP="003D2333">
      <w:pPr>
        <w:pStyle w:val="Caption"/>
      </w:pPr>
      <w:bookmarkStart w:id="457" w:name="_Ref327314817"/>
      <w:r>
        <w:t xml:space="preserve">Abbildung </w:t>
      </w:r>
      <w:r>
        <w:fldChar w:fldCharType="begin"/>
      </w:r>
      <w:r>
        <w:instrText xml:space="preserve"> SEQ Abbildung \* ARABIC </w:instrText>
      </w:r>
      <w:r>
        <w:fldChar w:fldCharType="separate"/>
      </w:r>
      <w:r>
        <w:rPr>
          <w:noProof/>
        </w:rPr>
        <w:t>59</w:t>
      </w:r>
      <w:r>
        <w:rPr>
          <w:noProof/>
        </w:rPr>
        <w:fldChar w:fldCharType="end"/>
      </w:r>
      <w:r>
        <w:rPr>
          <w:noProof/>
        </w:rPr>
        <w:t xml:space="preserve"> - </w:t>
      </w:r>
      <w:r w:rsidRPr="00740FB5">
        <w:rPr>
          <w:noProof/>
        </w:rPr>
        <w:t>Teilaufgaben des Demomodus "Kraftfeld"</w:t>
      </w:r>
      <w:bookmarkEnd w:id="457"/>
    </w:p>
    <w:p w:rsidR="003D2333" w:rsidRDefault="003D2333" w:rsidP="003D2333">
      <w:r>
        <w:t xml:space="preserve">Die Umsetzung des im obigen Abschnitt aufgelisteten Punktes Nummer 4 benötigt mathematische Vorarbeit. Die </w:t>
      </w:r>
      <w:r>
        <w:fldChar w:fldCharType="begin"/>
      </w:r>
      <w:r>
        <w:instrText xml:space="preserve"> REF _Ref324342625 \h </w:instrText>
      </w:r>
      <w:r>
        <w:fldChar w:fldCharType="separate"/>
      </w:r>
      <w:r>
        <w:t xml:space="preserve">Abbildung </w:t>
      </w:r>
      <w:r>
        <w:rPr>
          <w:noProof/>
        </w:rPr>
        <w:t>60</w:t>
      </w:r>
      <w:r>
        <w:t xml:space="preserve"> - Ideen zur Bewegungsart der Teilchen</w:t>
      </w:r>
      <w:r>
        <w:fldChar w:fldCharType="end"/>
      </w:r>
      <w:r>
        <w:t xml:space="preserve"> zeigt Ansätze, wie die Bewegungen der Teilchen berechnet werden könnte.</w:t>
      </w:r>
    </w:p>
    <w:p w:rsidR="003D2333" w:rsidRDefault="003D2333" w:rsidP="003D2333"/>
    <w:p w:rsidR="003D2333" w:rsidRDefault="003D2333" w:rsidP="003D2333">
      <w:pPr>
        <w:keepNext/>
      </w:pPr>
      <w:r>
        <w:rPr>
          <w:noProof/>
          <w:lang w:eastAsia="de-CH"/>
        </w:rPr>
        <w:lastRenderedPageBreak/>
        <w:drawing>
          <wp:inline distT="0" distB="0" distL="0" distR="0" wp14:anchorId="58E90220" wp14:editId="7E0366BB">
            <wp:extent cx="5760720" cy="72580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wegungsart Teilchen.jpg"/>
                    <pic:cNvPicPr/>
                  </pic:nvPicPr>
                  <pic:blipFill>
                    <a:blip r:embed="rId103">
                      <a:extLst>
                        <a:ext uri="{28A0092B-C50C-407E-A947-70E740481C1C}">
                          <a14:useLocalDpi xmlns:a14="http://schemas.microsoft.com/office/drawing/2010/main" val="0"/>
                        </a:ext>
                      </a:extLst>
                    </a:blip>
                    <a:stretch>
                      <a:fillRect/>
                    </a:stretch>
                  </pic:blipFill>
                  <pic:spPr>
                    <a:xfrm>
                      <a:off x="0" y="0"/>
                      <a:ext cx="5760720" cy="7258050"/>
                    </a:xfrm>
                    <a:prstGeom prst="rect">
                      <a:avLst/>
                    </a:prstGeom>
                  </pic:spPr>
                </pic:pic>
              </a:graphicData>
            </a:graphic>
          </wp:inline>
        </w:drawing>
      </w:r>
    </w:p>
    <w:p w:rsidR="003D2333" w:rsidRDefault="003D2333" w:rsidP="003D2333">
      <w:pPr>
        <w:pStyle w:val="Caption"/>
      </w:pPr>
      <w:bookmarkStart w:id="458" w:name="_Ref324342625"/>
      <w:r>
        <w:t xml:space="preserve">Abbildung </w:t>
      </w:r>
      <w:r>
        <w:fldChar w:fldCharType="begin"/>
      </w:r>
      <w:r>
        <w:instrText xml:space="preserve"> SEQ Abbildung \* ARABIC </w:instrText>
      </w:r>
      <w:r>
        <w:fldChar w:fldCharType="separate"/>
      </w:r>
      <w:r>
        <w:rPr>
          <w:noProof/>
        </w:rPr>
        <w:t>60</w:t>
      </w:r>
      <w:r>
        <w:rPr>
          <w:noProof/>
        </w:rPr>
        <w:fldChar w:fldCharType="end"/>
      </w:r>
      <w:r>
        <w:t xml:space="preserve"> - Ideen zur Bewegungsart der Teilchen</w:t>
      </w:r>
      <w:bookmarkEnd w:id="458"/>
    </w:p>
    <w:p w:rsidR="003D2333" w:rsidRDefault="003D2333" w:rsidP="003D2333">
      <w:r>
        <w:t>Im oberen Teil der Abbildung soll mit den Abstandsangaben, die vom Tiefensensor der Kinect erfasst werden, gearbeitet werden. Der Tiefensensor misst für jedes Pixel, wie weit der darauf zu sehende Mensch oder Gegenstand vom Sensor entfernt ist. Mit Hilfe der daraus gewonnenen Zahlwerte könnten nun Geradensteigungen und Vektorrichtungen für die Bewegung der Teilchen, welche auf den Wall verteilt dargestellt werden, ausgerechnet werden.</w:t>
      </w:r>
    </w:p>
    <w:p w:rsidR="003D2333" w:rsidRPr="00555DC3" w:rsidRDefault="003D2333" w:rsidP="003D2333">
      <w:r>
        <w:t xml:space="preserve">Im unteren Teil der Abbildung wird im Hintergrund ein feines Raster über die Monitore gelegt. Ein Quadrat dieses Rasters beinhaltet mehrere Pixel. Wird nun das Skelett des Benutzers erkannt, so werden die Rasterquadrate, von denen ein oder mehrere Pixel im Bereich des Skeletts sind, als besetzt markiert (grün schraffierte Fläche). Teilchen, die sich auf diesen besetzen Rasterquadraten befinden, suchen sich nun den </w:t>
      </w:r>
      <w:r>
        <w:lastRenderedPageBreak/>
        <w:t>kürzesten Weg auf ein freies Quadrat. Teilchen, welche bereits auf einem freien Quadrat dargestellt werden, bewegen sich nicht.</w:t>
      </w:r>
    </w:p>
    <w:p w:rsidR="003D2333" w:rsidRDefault="003D2333" w:rsidP="003D2333">
      <w:pPr>
        <w:pStyle w:val="Heading6"/>
      </w:pPr>
      <w:bookmarkStart w:id="459" w:name="_Toc324860369"/>
      <w:bookmarkStart w:id="460" w:name="_Toc327350178"/>
      <w:r>
        <w:t>Fazit</w:t>
      </w:r>
      <w:bookmarkEnd w:id="459"/>
      <w:bookmarkEnd w:id="460"/>
    </w:p>
    <w:p w:rsidR="003D2333" w:rsidRDefault="003D2333" w:rsidP="00126AB2">
      <w:bookmarkStart w:id="461" w:name="_Toc327350372"/>
      <w:r>
        <w:t xml:space="preserve">Beim Notieren der Teilaufgaben, welche alle erledigt werden müssen, um den Demomodus umsetzen zu können, wurde dem Team bewusst, dass die verfügbare Zeit nur für die Umsetzung des einfacheren Demomodus (Idee 2, siehe Domain Analyse Auswahl der besten Idee für den Demomodus) reicht. </w:t>
      </w:r>
      <w:r>
        <w:br/>
        <w:t>Das Team kam daher zum Schluss, den Demomodus „Kraftfeld“ aus zeitlichen Gründen nicht umzusetzen. Erklärungen zum alternativ umgesetzten Demomodus „Teaser“ sind im nachfolgenden Kapitel (</w:t>
      </w:r>
      <w:r>
        <w:fldChar w:fldCharType="begin"/>
      </w:r>
      <w:r>
        <w:instrText xml:space="preserve"> REF _Ref324343900 \r \h </w:instrText>
      </w:r>
      <w:r>
        <w:fldChar w:fldCharType="separate"/>
      </w:r>
      <w:r>
        <w:t>I.6.7</w:t>
      </w:r>
      <w:r>
        <w:fldChar w:fldCharType="end"/>
      </w:r>
      <w:r>
        <w:t xml:space="preserve"> </w:t>
      </w:r>
      <w:r>
        <w:fldChar w:fldCharType="begin"/>
      </w:r>
      <w:r>
        <w:instrText xml:space="preserve"> REF _Ref324343900 \h </w:instrText>
      </w:r>
      <w:r>
        <w:fldChar w:fldCharType="separate"/>
      </w:r>
      <w:r>
        <w:t>Plug-in Framework</w:t>
      </w:r>
      <w:bookmarkEnd w:id="461"/>
    </w:p>
    <w:p w:rsidR="003D2333" w:rsidRDefault="003D2333" w:rsidP="003D2333">
      <w:pPr>
        <w:pStyle w:val="Heading4"/>
      </w:pPr>
      <w:r>
        <w:t>Grundlagen</w:t>
      </w:r>
    </w:p>
    <w:p w:rsidR="003D2333" w:rsidRDefault="003D2333" w:rsidP="003D2333">
      <w:r w:rsidRPr="006110A5">
        <w:t>Die erste Frage, die sich bei einem</w:t>
      </w:r>
      <w:r>
        <w:t xml:space="preserve"> Framework stellt, ist, wie ein</w:t>
      </w:r>
      <w:r w:rsidRPr="006110A5">
        <w:t xml:space="preserve"> </w:t>
      </w:r>
      <w:r>
        <w:t>Plug-in</w:t>
      </w:r>
      <w:r w:rsidRPr="006110A5">
        <w:t xml:space="preserve"> in das Framework geladen wird</w:t>
      </w:r>
      <w:r>
        <w:t xml:space="preserve"> (der Extension Point)</w:t>
      </w:r>
      <w:r w:rsidRPr="006110A5">
        <w:t>. Microsoft bietet für diesen Zweck das Managed Extensibility Framework</w:t>
      </w:r>
      <w:r>
        <w:t xml:space="preserve"> </w:t>
      </w:r>
      <w:r w:rsidRPr="006110A5">
        <w:t>(MEF) an. Technische Details dazu können</w:t>
      </w:r>
      <w:r>
        <w:t xml:space="preserve"> in der MEF-Dokumentation nachgelesen werden.</w:t>
      </w:r>
    </w:p>
    <w:p w:rsidR="003D2333" w:rsidRDefault="003D2333" w:rsidP="003D2333">
      <w:r>
        <w:t>Die wichtigste Funktionalität von MEF, die für die HSR Videowall gebraucht wird, ist die folgende:</w:t>
      </w:r>
    </w:p>
    <w:p w:rsidR="003D2333" w:rsidRPr="006110A5" w:rsidRDefault="003D2333" w:rsidP="00EC49BA">
      <w:pPr>
        <w:pStyle w:val="ListParagraph"/>
        <w:numPr>
          <w:ilvl w:val="0"/>
          <w:numId w:val="29"/>
        </w:numPr>
      </w:pPr>
      <w:r w:rsidRPr="006110A5">
        <w:t xml:space="preserve">Das Schlüsselwort Export zeichnet eine Klasse (Einstiegspunkt), die </w:t>
      </w:r>
      <w:r>
        <w:t>ein von einem Framework (Videowall-</w:t>
      </w:r>
      <w:r w:rsidRPr="006110A5">
        <w:t xml:space="preserve">Applikation) definierten Interface (IApp) </w:t>
      </w:r>
      <w:r>
        <w:t>implementiert</w:t>
      </w:r>
      <w:r w:rsidRPr="006110A5">
        <w:t>, für den Export</w:t>
      </w:r>
      <w:r>
        <w:t xml:space="preserve"> aus</w:t>
      </w:r>
      <w:r w:rsidRPr="006110A5">
        <w:t>.</w:t>
      </w:r>
    </w:p>
    <w:p w:rsidR="003D2333" w:rsidRDefault="003D2333" w:rsidP="00EC49BA">
      <w:pPr>
        <w:pStyle w:val="ListParagraph"/>
        <w:numPr>
          <w:ilvl w:val="0"/>
          <w:numId w:val="29"/>
        </w:numPr>
      </w:pPr>
      <w:r>
        <w:t>Das Framework (Videowall-</w:t>
      </w:r>
      <w:r w:rsidRPr="006110A5">
        <w:t>Applikation</w:t>
      </w:r>
      <w:r>
        <w:t>) importiert alle Klassen, die eine</w:t>
      </w:r>
      <w:r w:rsidRPr="006110A5">
        <w:t xml:space="preserve">n bestimmten Pfad </w:t>
      </w:r>
      <w:r>
        <w:t>haben</w:t>
      </w:r>
      <w:r w:rsidRPr="006110A5">
        <w:t xml:space="preserve"> (Ordner</w:t>
      </w:r>
      <w:r>
        <w:t xml:space="preserve"> </w:t>
      </w:r>
      <w:r w:rsidRPr="006110A5">
        <w:t>Extensions) und das Interface IApp implementieren.</w:t>
      </w:r>
    </w:p>
    <w:p w:rsidR="003D2333" w:rsidRDefault="003D2333" w:rsidP="003D2333">
      <w:r>
        <w:rPr>
          <w:noProof/>
          <w:lang w:eastAsia="de-CH"/>
        </w:rPr>
        <w:drawing>
          <wp:inline distT="0" distB="0" distL="0" distR="0" wp14:anchorId="1C46A5C5" wp14:editId="5D524889">
            <wp:extent cx="4213555" cy="3080084"/>
            <wp:effectExtent l="0" t="0" r="0" b="635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13358" cy="3079940"/>
                    </a:xfrm>
                    <a:prstGeom prst="rect">
                      <a:avLst/>
                    </a:prstGeom>
                    <a:noFill/>
                    <a:ln>
                      <a:noFill/>
                    </a:ln>
                  </pic:spPr>
                </pic:pic>
              </a:graphicData>
            </a:graphic>
          </wp:inline>
        </w:drawing>
      </w:r>
    </w:p>
    <w:p w:rsidR="003D2333" w:rsidRDefault="003D2333" w:rsidP="003D2333">
      <w:pPr>
        <w:pStyle w:val="Caption"/>
      </w:pPr>
      <w:r>
        <w:t xml:space="preserve">Abbildung </w:t>
      </w:r>
      <w:r>
        <w:rPr>
          <w:noProof/>
        </w:rPr>
        <w:t>51</w:t>
      </w:r>
      <w:r>
        <w:t xml:space="preserve"> - </w:t>
      </w:r>
      <w:r w:rsidRPr="00F130C6">
        <w:t>Poster</w:t>
      </w:r>
      <w:r>
        <w:t>-</w:t>
      </w:r>
      <w:r w:rsidRPr="00F130C6">
        <w:t>Applikation (Extension) wird über [Export(typeof(IApp))] als IApp exportiert</w:t>
      </w:r>
    </w:p>
    <w:p w:rsidR="003D2333" w:rsidRDefault="003D2333" w:rsidP="003D2333">
      <w:r>
        <w:t>Die obenstehende Abbildung zeigt die Klasse PosterApp, welche das Interface IApp implementiert. Der Ausdruck [Export(typeof(IApp))] markiert die Klasse für den Export.</w:t>
      </w:r>
    </w:p>
    <w:p w:rsidR="003D2333" w:rsidRDefault="003D2333" w:rsidP="003D2333">
      <w:pPr>
        <w:keepNext/>
      </w:pPr>
      <w:r>
        <w:rPr>
          <w:noProof/>
          <w:lang w:eastAsia="de-CH"/>
        </w:rPr>
        <w:lastRenderedPageBreak/>
        <w:drawing>
          <wp:inline distT="0" distB="0" distL="0" distR="0" wp14:anchorId="38B5A508" wp14:editId="2B890803">
            <wp:extent cx="5052022" cy="5925312"/>
            <wp:effectExtent l="0" t="0" r="0" b="0"/>
            <wp:docPr id="361"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055454" cy="5929337"/>
                    </a:xfrm>
                    <a:prstGeom prst="rect">
                      <a:avLst/>
                    </a:prstGeom>
                  </pic:spPr>
                </pic:pic>
              </a:graphicData>
            </a:graphic>
          </wp:inline>
        </w:drawing>
      </w:r>
    </w:p>
    <w:p w:rsidR="003D2333" w:rsidRDefault="003D2333" w:rsidP="003D2333">
      <w:pPr>
        <w:pStyle w:val="Caption"/>
      </w:pPr>
      <w:r>
        <w:t xml:space="preserve">Abbildung </w:t>
      </w:r>
      <w:r>
        <w:rPr>
          <w:noProof/>
        </w:rPr>
        <w:t>52</w:t>
      </w:r>
      <w:r>
        <w:t xml:space="preserve"> - AppController koordiniert den Import der Apps</w:t>
      </w:r>
    </w:p>
    <w:p w:rsidR="003D2333" w:rsidRDefault="003D2333" w:rsidP="003D2333">
      <w:r>
        <w:t>Der Import der Apps wird vom AppController koordiniert.</w:t>
      </w:r>
    </w:p>
    <w:p w:rsidR="003D2333" w:rsidRPr="006A33CD" w:rsidRDefault="003D2333" w:rsidP="003D2333"/>
    <w:p w:rsidR="003D2333" w:rsidRDefault="003D2333" w:rsidP="003D2333">
      <w:pPr>
        <w:keepNext/>
      </w:pPr>
      <w:r>
        <w:rPr>
          <w:noProof/>
          <w:lang w:eastAsia="de-CH"/>
        </w:rPr>
        <w:lastRenderedPageBreak/>
        <w:drawing>
          <wp:inline distT="0" distB="0" distL="0" distR="0" wp14:anchorId="43052857" wp14:editId="37E975DC">
            <wp:extent cx="5257780" cy="5318150"/>
            <wp:effectExtent l="0" t="0" r="635" b="0"/>
            <wp:docPr id="362"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61121" cy="5321529"/>
                    </a:xfrm>
                    <a:prstGeom prst="rect">
                      <a:avLst/>
                    </a:prstGeom>
                  </pic:spPr>
                </pic:pic>
              </a:graphicData>
            </a:graphic>
          </wp:inline>
        </w:drawing>
      </w:r>
    </w:p>
    <w:p w:rsidR="003D2333" w:rsidRDefault="003D2333" w:rsidP="003D2333">
      <w:pPr>
        <w:pStyle w:val="Caption"/>
      </w:pPr>
      <w:r>
        <w:t xml:space="preserve">Abbildung </w:t>
      </w:r>
      <w:r>
        <w:rPr>
          <w:noProof/>
        </w:rPr>
        <w:t>53</w:t>
      </w:r>
      <w:r>
        <w:t xml:space="preserve"> – Der ExtensionFolder, der sich im </w:t>
      </w:r>
      <w:r w:rsidRPr="00305EF8">
        <w:t>Framework</w:t>
      </w:r>
      <w:r>
        <w:t xml:space="preserve"> befindet,</w:t>
      </w:r>
      <w:r w:rsidRPr="00305EF8">
        <w:t xml:space="preserve"> importiert über </w:t>
      </w:r>
      <w:r>
        <w:t xml:space="preserve">das Attribut </w:t>
      </w:r>
      <w:r w:rsidRPr="00305EF8">
        <w:t>[</w:t>
      </w:r>
      <w:r>
        <w:t>Import</w:t>
      </w:r>
      <w:r w:rsidRPr="00305EF8">
        <w:t xml:space="preserve">] </w:t>
      </w:r>
      <w:r>
        <w:t>die Klassen</w:t>
      </w:r>
      <w:r w:rsidRPr="00305EF8">
        <w:t>, die das Interface IApp implementieren</w:t>
      </w:r>
      <w:r>
        <w:t xml:space="preserve"> und sich in einem bestimmten Ordner (Directory) befinden.</w:t>
      </w:r>
    </w:p>
    <w:p w:rsidR="003D2333" w:rsidRDefault="003D2333" w:rsidP="003D2333">
      <w:r>
        <w:t>Der Ausdruck [Import] im Framework (Videowall-Applikation) importiert die Klasse, welche das Interface IApp implementieren und sich in einem bestimmten Ordner befindet.</w:t>
      </w:r>
    </w:p>
    <w:p w:rsidR="003D2333" w:rsidRDefault="003D2333" w:rsidP="003D2333">
      <w:pPr>
        <w:keepNext/>
      </w:pPr>
      <w:r>
        <w:rPr>
          <w:noProof/>
          <w:lang w:eastAsia="de-CH"/>
        </w:rPr>
        <w:lastRenderedPageBreak/>
        <w:drawing>
          <wp:inline distT="0" distB="0" distL="0" distR="0" wp14:anchorId="125B541D" wp14:editId="54B6922F">
            <wp:extent cx="4820716" cy="3256521"/>
            <wp:effectExtent l="0" t="0" r="0" b="1270"/>
            <wp:docPr id="363"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823779" cy="3258590"/>
                    </a:xfrm>
                    <a:prstGeom prst="rect">
                      <a:avLst/>
                    </a:prstGeom>
                  </pic:spPr>
                </pic:pic>
              </a:graphicData>
            </a:graphic>
          </wp:inline>
        </w:drawing>
      </w:r>
    </w:p>
    <w:p w:rsidR="003D2333" w:rsidRDefault="003D2333" w:rsidP="003D2333">
      <w:pPr>
        <w:pStyle w:val="Caption"/>
        <w:rPr>
          <w:noProof/>
        </w:rPr>
      </w:pPr>
      <w:r>
        <w:t xml:space="preserve">Abbildung </w:t>
      </w:r>
      <w:r>
        <w:rPr>
          <w:noProof/>
        </w:rPr>
        <w:t>54</w:t>
      </w:r>
      <w:r>
        <w:t xml:space="preserve"> - Der ExtensionManager</w:t>
      </w:r>
      <w:r>
        <w:rPr>
          <w:noProof/>
        </w:rPr>
        <w:t xml:space="preserve"> führt den Import schliesslich mithilfe von MEF aus</w:t>
      </w:r>
    </w:p>
    <w:p w:rsidR="003D2333" w:rsidRPr="008A35E4" w:rsidRDefault="003D2333" w:rsidP="003D2333">
      <w:r>
        <w:t>Der ExtensionMagager führt den Import des Plug-ins schliesslich mithilfe von MEF</w:t>
      </w:r>
      <w:r w:rsidRPr="003D2333">
        <w:rPr>
          <w:rStyle w:val="FootnoteReference"/>
        </w:rPr>
        <w:t>43</w:t>
      </w:r>
      <w:r>
        <w:t xml:space="preserve"> aus.</w:t>
      </w:r>
    </w:p>
    <w:p w:rsidR="003D2333" w:rsidRPr="006A33CD" w:rsidRDefault="003D2333" w:rsidP="003D2333">
      <w:pPr>
        <w:pStyle w:val="Heading4"/>
      </w:pPr>
      <w:r w:rsidRPr="006A33CD">
        <w:t>Problem</w:t>
      </w:r>
      <w:r>
        <w:t>e</w:t>
      </w:r>
    </w:p>
    <w:p w:rsidR="003D2333" w:rsidRPr="006A33CD" w:rsidRDefault="003D2333" w:rsidP="003D2333">
      <w:r w:rsidRPr="006A33CD">
        <w:t>Beim Ent</w:t>
      </w:r>
      <w:r>
        <w:t xml:space="preserve">wickeln eines Frameworks ist </w:t>
      </w:r>
      <w:r w:rsidRPr="006A33CD">
        <w:t xml:space="preserve">oftmals nicht vorhersehbar, wie dieses in der Zukunft aussehen wird, da sich die Anforderungen an das Framework stetig ändern. Würde </w:t>
      </w:r>
      <w:r>
        <w:t>nur</w:t>
      </w:r>
      <w:r w:rsidRPr="006A33CD">
        <w:t xml:space="preserve"> ein einziges Interface (IApp)</w:t>
      </w:r>
      <w:r>
        <w:t xml:space="preserve">, </w:t>
      </w:r>
      <w:r w:rsidRPr="006A33CD">
        <w:t>über das die Services des Frameworks angesprochen werden können</w:t>
      </w:r>
      <w:r>
        <w:t>,</w:t>
      </w:r>
      <w:r w:rsidRPr="006A33CD">
        <w:t xml:space="preserve"> zur Verfügung </w:t>
      </w:r>
      <w:r>
        <w:t>ge</w:t>
      </w:r>
      <w:r w:rsidRPr="006A33CD">
        <w:t>stell</w:t>
      </w:r>
      <w:r>
        <w:t>t,</w:t>
      </w:r>
      <w:r w:rsidRPr="006A33CD">
        <w:t xml:space="preserve"> so müsste sich dieses ständig ändern</w:t>
      </w:r>
      <w:r>
        <w:t xml:space="preserve">. Folglich müssten </w:t>
      </w:r>
      <w:r w:rsidRPr="006A33CD">
        <w:t xml:space="preserve">die </w:t>
      </w:r>
      <w:r>
        <w:t xml:space="preserve">Plug-ins, zum Beispiel die PosterApp (siehe Unterkapitel </w:t>
      </w:r>
      <w:r>
        <w:t>I.6.7.1</w:t>
      </w:r>
      <w:r>
        <w:t xml:space="preserve"> Grundlagen</w:t>
      </w:r>
      <w:r w:rsidRPr="00126AB2">
        <w:rPr>
          <w:b/>
          <w:bCs/>
        </w:rPr>
        <w:t>Error! Reference source not found.</w:t>
      </w:r>
      <w:r>
        <w:t>),</w:t>
      </w:r>
      <w:r w:rsidRPr="006A33CD">
        <w:t xml:space="preserve"> nach jeder Änderung am Interface (IApp) neu kompiliert werden. </w:t>
      </w:r>
      <w:r>
        <w:t>Mit nur einem Interface ist</w:t>
      </w:r>
      <w:r w:rsidRPr="006A33CD">
        <w:t xml:space="preserve"> es </w:t>
      </w:r>
      <w:r>
        <w:t>also schwierig, den</w:t>
      </w:r>
      <w:r w:rsidRPr="006A33CD">
        <w:t xml:space="preserve"> </w:t>
      </w:r>
      <w:r>
        <w:t>Plug-ins</w:t>
      </w:r>
      <w:r w:rsidRPr="006A33CD">
        <w:t xml:space="preserve"> neue Funktionalität zur Verfügung zu stellen. </w:t>
      </w:r>
      <w:r>
        <w:br/>
      </w:r>
      <w:r w:rsidRPr="006A33CD">
        <w:t>Ein weiteres Problem</w:t>
      </w:r>
      <w:r>
        <w:t xml:space="preserve"> eines einzigen Interfaces</w:t>
      </w:r>
      <w:r w:rsidRPr="006A33CD">
        <w:t xml:space="preserve"> ist, dass dieses beliebig gross werden kann und dadurch die Kopplung steigt und die Kohäsion sinkt, was sehr unschön ist.</w:t>
      </w:r>
    </w:p>
    <w:p w:rsidR="003D2333" w:rsidRPr="006A33CD" w:rsidRDefault="003D2333" w:rsidP="003D2333">
      <w:r w:rsidRPr="006A33CD">
        <w:t xml:space="preserve">Das </w:t>
      </w:r>
      <w:r>
        <w:t>anfängliche</w:t>
      </w:r>
      <w:r w:rsidRPr="006A33CD">
        <w:t xml:space="preserve"> IApp Interface </w:t>
      </w:r>
      <w:r>
        <w:t>wurde</w:t>
      </w:r>
      <w:r w:rsidRPr="006A33CD">
        <w:t xml:space="preserve"> folgendermassen </w:t>
      </w:r>
      <w:r>
        <w:t>implementiert</w:t>
      </w:r>
      <w:r w:rsidRPr="006A33CD">
        <w:t>:</w:t>
      </w:r>
    </w:p>
    <w:p w:rsidR="003D2333" w:rsidRDefault="003D2333" w:rsidP="003D2333">
      <w:pPr>
        <w:keepNext/>
      </w:pPr>
      <w:r>
        <w:rPr>
          <w:noProof/>
          <w:lang w:eastAsia="de-CH"/>
        </w:rPr>
        <w:lastRenderedPageBreak/>
        <w:drawing>
          <wp:inline distT="0" distB="0" distL="0" distR="0" wp14:anchorId="7B12F102" wp14:editId="20B4D510">
            <wp:extent cx="3674064" cy="3474720"/>
            <wp:effectExtent l="0" t="0" r="317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677601" cy="3478065"/>
                    </a:xfrm>
                    <a:prstGeom prst="rect">
                      <a:avLst/>
                    </a:prstGeom>
                  </pic:spPr>
                </pic:pic>
              </a:graphicData>
            </a:graphic>
          </wp:inline>
        </w:drawing>
      </w:r>
    </w:p>
    <w:p w:rsidR="003D2333" w:rsidRPr="006A33CD" w:rsidRDefault="003D2333" w:rsidP="003D2333">
      <w:pPr>
        <w:pStyle w:val="Caption"/>
      </w:pPr>
      <w:r>
        <w:t xml:space="preserve">Abbildung </w:t>
      </w:r>
      <w:r>
        <w:rPr>
          <w:noProof/>
        </w:rPr>
        <w:t>55</w:t>
      </w:r>
      <w:r>
        <w:t xml:space="preserve"> - Anfängliche Implementation des Interfaces IApp</w:t>
      </w:r>
    </w:p>
    <w:p w:rsidR="003D2333" w:rsidRPr="006A33CD" w:rsidRDefault="003D2333" w:rsidP="003D2333">
      <w:r w:rsidRPr="006A33CD">
        <w:t xml:space="preserve">Wie </w:t>
      </w:r>
      <w:r>
        <w:t xml:space="preserve">in Abbildung </w:t>
      </w:r>
      <w:r>
        <w:rPr>
          <w:noProof/>
        </w:rPr>
        <w:t>55</w:t>
      </w:r>
      <w:r>
        <w:t xml:space="preserve"> - Anfängliche Implementation des Interfaces IApp</w:t>
      </w:r>
      <w:r w:rsidRPr="006A33CD">
        <w:t xml:space="preserve"> erkennbar ist, ist </w:t>
      </w:r>
      <w:r>
        <w:t xml:space="preserve">das Interface </w:t>
      </w:r>
      <w:r w:rsidRPr="006A33CD">
        <w:t>relativ gross und stellt verschieden</w:t>
      </w:r>
      <w:r>
        <w:t>st</w:t>
      </w:r>
      <w:r w:rsidRPr="006A33CD">
        <w:t>e Services zur Verfügung, die nichts miteinander zu tun haben</w:t>
      </w:r>
      <w:r>
        <w:t xml:space="preserve">. Beispielsweise das </w:t>
      </w:r>
      <w:r w:rsidRPr="006A33CD">
        <w:t>ResourceDirectory</w:t>
      </w:r>
      <w:r>
        <w:t xml:space="preserve"> Property, welches die Plug-in-</w:t>
      </w:r>
      <w:r w:rsidRPr="006A33CD">
        <w:t>Dateien zur Verfügung stell</w:t>
      </w:r>
      <w:r>
        <w:t>t</w:t>
      </w:r>
      <w:r w:rsidRPr="006A33CD">
        <w:t xml:space="preserve"> oder der SkeletonChangedEvent, der vom Framework aufgerufen werden soll, so</w:t>
      </w:r>
      <w:r>
        <w:t>bald sich das Skelett verändert hat</w:t>
      </w:r>
      <w:r w:rsidRPr="006A33CD">
        <w:t>.</w:t>
      </w:r>
    </w:p>
    <w:p w:rsidR="003D2333" w:rsidRDefault="003D2333" w:rsidP="003D2333">
      <w:r>
        <w:t>Ändert sich</w:t>
      </w:r>
      <w:r w:rsidRPr="006A33CD">
        <w:t xml:space="preserve"> diese</w:t>
      </w:r>
      <w:r>
        <w:t>s</w:t>
      </w:r>
      <w:r w:rsidRPr="006A33CD">
        <w:t xml:space="preserve"> Interface</w:t>
      </w:r>
      <w:r>
        <w:t>, beispielsweise</w:t>
      </w:r>
      <w:r w:rsidRPr="006A33CD">
        <w:t xml:space="preserve"> durch Hinzufügen neuer Funktionalität</w:t>
      </w:r>
      <w:r>
        <w:t>,</w:t>
      </w:r>
      <w:r w:rsidRPr="006A33CD">
        <w:t xml:space="preserve"> müssen auch immer alle </w:t>
      </w:r>
      <w:r>
        <w:t>Plug-ins</w:t>
      </w:r>
      <w:r w:rsidRPr="006A33CD">
        <w:t xml:space="preserve"> neu kompiliert werden. Dies ist subo</w:t>
      </w:r>
      <w:r>
        <w:t xml:space="preserve">ptimal, speziell dann, wenn die Plug-ins </w:t>
      </w:r>
      <w:r w:rsidRPr="006A33CD">
        <w:t>von verschiedenen Personen gewartet werden.</w:t>
      </w:r>
    </w:p>
    <w:p w:rsidR="003D2333" w:rsidRDefault="003D2333" w:rsidP="003D2333">
      <w:pPr>
        <w:pStyle w:val="Heading4"/>
      </w:pPr>
      <w:r>
        <w:t>Lösung</w:t>
      </w:r>
    </w:p>
    <w:p w:rsidR="003D2333" w:rsidRDefault="003D2333" w:rsidP="003D2333">
      <w:r>
        <w:t xml:space="preserve">Die </w:t>
      </w:r>
      <w:r w:rsidRPr="006A33CD">
        <w:t>Lösung</w:t>
      </w:r>
      <w:r>
        <w:t xml:space="preserve"> ist an</w:t>
      </w:r>
      <w:r w:rsidRPr="006A33CD">
        <w:t xml:space="preserve"> das Extension Interface</w:t>
      </w:r>
      <w:r>
        <w:t xml:space="preserve"> [</w:t>
      </w:r>
      <w:r w:rsidRPr="00AD1F06">
        <w:t>schmidt00</w:t>
      </w:r>
      <w:r>
        <w:t>] angelehnt. Es</w:t>
      </w:r>
      <w:r w:rsidRPr="006A33CD">
        <w:t xml:space="preserve"> bietet einen Ansatz, das Problem des ständig ändern</w:t>
      </w:r>
      <w:r>
        <w:t xml:space="preserve">den Interfaces zu lösen. In der </w:t>
      </w:r>
      <w:r w:rsidRPr="006A33CD">
        <w:t>V</w:t>
      </w:r>
      <w:r>
        <w:t>ideowall-Applikation wurde das Extension Interface in</w:t>
      </w:r>
      <w:r w:rsidRPr="006A33CD">
        <w:t xml:space="preserve"> abgeändert</w:t>
      </w:r>
      <w:r>
        <w:t>er Form angewendet,</w:t>
      </w:r>
      <w:r w:rsidRPr="006A33CD">
        <w:t xml:space="preserve"> ohne die Vererbung des Root Interfaces. Zusätzlich wurde Unity</w:t>
      </w:r>
      <w:r w:rsidRPr="003D2333">
        <w:rPr>
          <w:rStyle w:val="FootnoteReference"/>
        </w:rPr>
        <w:t>41</w:t>
      </w:r>
      <w:r>
        <w:t xml:space="preserve"> verwendet</w:t>
      </w:r>
      <w:r w:rsidRPr="006A33CD">
        <w:t xml:space="preserve"> um die Factory aus dem Extension Interface zu ersetzen. Die </w:t>
      </w:r>
      <w:r>
        <w:t xml:space="preserve">gegenwärtige </w:t>
      </w:r>
      <w:r w:rsidRPr="006A33CD">
        <w:t xml:space="preserve">Implementation </w:t>
      </w:r>
      <w:r>
        <w:t xml:space="preserve">des Interfaces </w:t>
      </w:r>
      <w:r w:rsidRPr="006A33CD">
        <w:t>sieht folgendermassen aus:</w:t>
      </w:r>
    </w:p>
    <w:p w:rsidR="003D2333" w:rsidRDefault="003D2333" w:rsidP="003D2333">
      <w:pPr>
        <w:keepNext/>
      </w:pPr>
      <w:r>
        <w:rPr>
          <w:noProof/>
          <w:lang w:eastAsia="de-CH"/>
        </w:rPr>
        <w:lastRenderedPageBreak/>
        <w:drawing>
          <wp:inline distT="0" distB="0" distL="0" distR="0" wp14:anchorId="545E798A" wp14:editId="47697BD9">
            <wp:extent cx="4777681" cy="3833164"/>
            <wp:effectExtent l="0" t="0" r="444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78545" cy="3833857"/>
                    </a:xfrm>
                    <a:prstGeom prst="rect">
                      <a:avLst/>
                    </a:prstGeom>
                    <a:noFill/>
                    <a:ln>
                      <a:noFill/>
                    </a:ln>
                  </pic:spPr>
                </pic:pic>
              </a:graphicData>
            </a:graphic>
          </wp:inline>
        </w:drawing>
      </w:r>
    </w:p>
    <w:p w:rsidR="003D2333" w:rsidRPr="006A33CD" w:rsidRDefault="003D2333" w:rsidP="003D2333">
      <w:pPr>
        <w:pStyle w:val="Caption"/>
      </w:pPr>
      <w:r>
        <w:t xml:space="preserve">Abbildung </w:t>
      </w:r>
      <w:r>
        <w:rPr>
          <w:noProof/>
        </w:rPr>
        <w:t>56</w:t>
      </w:r>
      <w:r>
        <w:t xml:space="preserve"> - </w:t>
      </w:r>
      <w:r w:rsidRPr="003B0930">
        <w:t>Das IApp Interface</w:t>
      </w:r>
    </w:p>
    <w:p w:rsidR="003D2333" w:rsidRPr="00722C60" w:rsidRDefault="003D2333" w:rsidP="003D2333">
      <w:r>
        <w:t xml:space="preserve">Das IApp Interface (siehe Abbildung </w:t>
      </w:r>
      <w:r>
        <w:rPr>
          <w:noProof/>
        </w:rPr>
        <w:t>56</w:t>
      </w:r>
      <w:r>
        <w:t xml:space="preserve"> - </w:t>
      </w:r>
      <w:r w:rsidRPr="003B0930">
        <w:t>Das IApp Interface</w:t>
      </w:r>
      <w:r>
        <w:t xml:space="preserve">) bietet einen Einstiegspunkt. Da jede Applikation dieses Interface implementiert, sind hier nur die Anforderungen beschrieben, die jede Applikation anbieten muss. Speziell ist die Methode Activate, die auf jeder vom Framework zu ladenden Extension genau einmal aufgerufen wird (siehe auch Dependency Injection, </w:t>
      </w:r>
      <w:r w:rsidRPr="00026D40">
        <w:t>[eilbrecht07]</w:t>
      </w:r>
      <w:r>
        <w:t>). In dieser Methode kann das Plug-in über das IVideoWallServiceProvider-Objekt weitere Services anfordern:</w:t>
      </w:r>
    </w:p>
    <w:p w:rsidR="003D2333" w:rsidRDefault="003D2333" w:rsidP="003D2333">
      <w:pPr>
        <w:keepNext/>
      </w:pPr>
      <w:r>
        <w:rPr>
          <w:noProof/>
          <w:lang w:eastAsia="de-CH"/>
        </w:rPr>
        <w:drawing>
          <wp:inline distT="0" distB="0" distL="0" distR="0" wp14:anchorId="34C11012" wp14:editId="6D924D04">
            <wp:extent cx="3942892" cy="2398254"/>
            <wp:effectExtent l="0" t="0" r="635" b="254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44068" cy="2398969"/>
                    </a:xfrm>
                    <a:prstGeom prst="rect">
                      <a:avLst/>
                    </a:prstGeom>
                    <a:noFill/>
                    <a:ln>
                      <a:noFill/>
                    </a:ln>
                  </pic:spPr>
                </pic:pic>
              </a:graphicData>
            </a:graphic>
          </wp:inline>
        </w:drawing>
      </w:r>
    </w:p>
    <w:p w:rsidR="003D2333" w:rsidRDefault="003D2333" w:rsidP="003D2333">
      <w:pPr>
        <w:pStyle w:val="Caption"/>
      </w:pPr>
      <w:r>
        <w:t xml:space="preserve">Abbildung </w:t>
      </w:r>
      <w:r>
        <w:rPr>
          <w:noProof/>
        </w:rPr>
        <w:t>57</w:t>
      </w:r>
      <w:r>
        <w:t xml:space="preserve"> - </w:t>
      </w:r>
      <w:r w:rsidRPr="00C34E3E">
        <w:t>Durch den IVideoWallServiceProvider können weitere Extensions geladen werden</w:t>
      </w:r>
    </w:p>
    <w:p w:rsidR="003D2333" w:rsidRDefault="003D2333" w:rsidP="003D2333">
      <w:r>
        <w:t xml:space="preserve">Über die Methode GetExtension des IVideoWallServiceProviders aus obiger Abbildung kann das Plug-in weitere Services (IVideoWallService) anfordern. </w:t>
      </w:r>
    </w:p>
    <w:p w:rsidR="003D2333" w:rsidRDefault="003D2333" w:rsidP="003D2333">
      <w:r>
        <w:t>Das IVideoWallService Interface ist ein Marker-Interface. Es ist nicht vorgesehen, dass Applikationen weitere Plug-ins registrieren können. Dies stellt den Hauptunterschied zum Extension Interface Pattern dar.</w:t>
      </w:r>
    </w:p>
    <w:p w:rsidR="003D2333" w:rsidRDefault="003D2333" w:rsidP="003D2333">
      <w:pPr>
        <w:pStyle w:val="Heading5"/>
      </w:pPr>
      <w:r>
        <w:t>Dynamische Sicht</w:t>
      </w:r>
    </w:p>
    <w:p w:rsidR="003D2333" w:rsidRDefault="003D2333" w:rsidP="003D2333">
      <w:r>
        <w:t>Nachfolgend ein Sequenzdiagramm, welches den Ablauf des Ladens und Aktivierens der Applikationen durch das Framework (Videowall-Applikation) veranschaulicht.</w:t>
      </w:r>
    </w:p>
    <w:p w:rsidR="003D2333" w:rsidRDefault="003D2333" w:rsidP="003D2333">
      <w:pPr>
        <w:keepNext/>
      </w:pPr>
      <w:r>
        <w:rPr>
          <w:noProof/>
          <w:lang w:eastAsia="de-CH"/>
        </w:rPr>
        <w:lastRenderedPageBreak/>
        <w:drawing>
          <wp:inline distT="0" distB="0" distL="0" distR="0" wp14:anchorId="20A1816D" wp14:editId="6EEEE685">
            <wp:extent cx="5760720" cy="4847327"/>
            <wp:effectExtent l="0" t="0" r="0" b="0"/>
            <wp:docPr id="367"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4847327"/>
                    </a:xfrm>
                    <a:prstGeom prst="rect">
                      <a:avLst/>
                    </a:prstGeom>
                    <a:noFill/>
                    <a:ln>
                      <a:noFill/>
                    </a:ln>
                  </pic:spPr>
                </pic:pic>
              </a:graphicData>
            </a:graphic>
          </wp:inline>
        </w:drawing>
      </w:r>
    </w:p>
    <w:p w:rsidR="003D2333" w:rsidRPr="00CC7CEB" w:rsidRDefault="003D2333" w:rsidP="003D2333">
      <w:pPr>
        <w:pStyle w:val="Caption"/>
      </w:pPr>
      <w:r>
        <w:t xml:space="preserve">Abbildung </w:t>
      </w:r>
      <w:r>
        <w:rPr>
          <w:noProof/>
        </w:rPr>
        <w:t>58</w:t>
      </w:r>
      <w:r>
        <w:t xml:space="preserve"> - </w:t>
      </w:r>
      <w:r w:rsidRPr="00291811">
        <w:t>Sequenzdiagramm</w:t>
      </w:r>
      <w:r>
        <w:t>,</w:t>
      </w:r>
      <w:r w:rsidRPr="00291811">
        <w:t xml:space="preserve"> Ablauf </w:t>
      </w:r>
      <w:r>
        <w:t>des Ladens und Aktivierens</w:t>
      </w:r>
      <w:r>
        <w:rPr>
          <w:noProof/>
        </w:rPr>
        <w:t xml:space="preserve"> von Applikationen durch das Framework</w:t>
      </w:r>
    </w:p>
    <w:p w:rsidR="003D2333" w:rsidRPr="001810A9" w:rsidRDefault="003D2333" w:rsidP="003D2333"/>
    <w:p w:rsidR="003D2333" w:rsidRDefault="003D2333" w:rsidP="003D2333">
      <w:pPr>
        <w:rPr>
          <w:rFonts w:asciiTheme="majorHAnsi" w:hAnsiTheme="majorHAnsi"/>
          <w:b/>
          <w:color w:val="00629E"/>
          <w:spacing w:val="15"/>
          <w:sz w:val="22"/>
          <w:szCs w:val="22"/>
        </w:rPr>
      </w:pPr>
      <w:r>
        <w:br w:type="page"/>
      </w:r>
    </w:p>
    <w:p w:rsidR="003D2333" w:rsidRDefault="003D2333" w:rsidP="003D2333">
      <w:r w:rsidRPr="00307B11">
        <w:lastRenderedPageBreak/>
        <w:t>U</w:t>
      </w:r>
      <w:r w:rsidRPr="00307B11">
        <w:rPr>
          <w:rStyle w:val="Heading5Char"/>
          <w:i w:val="0"/>
        </w:rPr>
        <w:t>m</w:t>
      </w:r>
      <w:r w:rsidRPr="00307B11">
        <w:t>setzung des Demomodus</w:t>
      </w:r>
      <w:r>
        <w:fldChar w:fldCharType="end"/>
      </w:r>
      <w:r>
        <w:t>) zu finden.</w:t>
      </w:r>
    </w:p>
    <w:p w:rsidR="003D2333" w:rsidRDefault="003D2333" w:rsidP="003D2333">
      <w:pPr>
        <w:pStyle w:val="Heading5"/>
      </w:pPr>
      <w:bookmarkStart w:id="462" w:name="_Toc327350179"/>
      <w:r>
        <w:t>Umsetzung des Demomodus „Teaser“</w:t>
      </w:r>
      <w:bookmarkEnd w:id="462"/>
    </w:p>
    <w:p w:rsidR="003D2333" w:rsidRDefault="003D2333" w:rsidP="003D2333">
      <w:r>
        <w:t xml:space="preserve">Auch dieser Demomodus wurde in einzelne Teilaufgaben unterteilt. Wie bei der Idee </w:t>
      </w:r>
      <w:r>
        <w:fldChar w:fldCharType="begin"/>
      </w:r>
      <w:r>
        <w:instrText xml:space="preserve"> REF _Ref324520798 \r \h </w:instrText>
      </w:r>
      <w:r>
        <w:fldChar w:fldCharType="separate"/>
      </w:r>
      <w:r>
        <w:t>I.6.8.1.1</w:t>
      </w:r>
      <w:r>
        <w:fldChar w:fldCharType="end"/>
      </w:r>
      <w:r>
        <w:t xml:space="preserve"> </w:t>
      </w:r>
      <w:r>
        <w:fldChar w:fldCharType="begin"/>
      </w:r>
      <w:r>
        <w:instrText xml:space="preserve"> REF _Ref324520798 \h </w:instrText>
      </w:r>
      <w:r>
        <w:fldChar w:fldCharType="separate"/>
      </w:r>
      <w:r>
        <w:t>Besprechung des Demomodus „Kraftfeld“</w:t>
      </w:r>
      <w:r>
        <w:fldChar w:fldCharType="end"/>
      </w:r>
      <w:r>
        <w:t xml:space="preserve"> muss es möglich sein, zwischen dem Interaktions- und Demomodus zu wechseln. Sobald der Demomodus angezeigt wird, soll der Hintergrund auf eine zufällig ausgewählte Farbe gesetzt werden. Zudem soll auch ein Teaser-Text zur jeweilig im Hintergrund aktiven App angezeigt werden. Dabei könnte es sich, wie in der (TODO Ref Domain Analyse Bild Demomodus Ideen 1-3) ersichtlich, um einen Text wie „Hunger? – Dann stell dich hier hin“ handeln.</w:t>
      </w:r>
    </w:p>
    <w:p w:rsidR="003D2333" w:rsidRDefault="003D2333" w:rsidP="003D2333">
      <w:r>
        <w:t xml:space="preserve">Die nachfolgende </w:t>
      </w:r>
      <w:r>
        <w:fldChar w:fldCharType="begin"/>
      </w:r>
      <w:r>
        <w:instrText xml:space="preserve"> REF _Ref324932651 \h </w:instrText>
      </w:r>
      <w:r>
        <w:fldChar w:fldCharType="separate"/>
      </w:r>
      <w:r>
        <w:t xml:space="preserve">Abbildung </w:t>
      </w:r>
      <w:r>
        <w:rPr>
          <w:noProof/>
        </w:rPr>
        <w:t>61</w:t>
      </w:r>
      <w:r>
        <w:t xml:space="preserve"> - Zustandsdiagramm Interaktions- und Demomodus</w:t>
      </w:r>
      <w:r>
        <w:fldChar w:fldCharType="end"/>
      </w:r>
      <w:r>
        <w:t xml:space="preserve"> zeigt das Zustandsdiagramm, welches den Wechsel vom Interaktionsmodus (Active) in den Demomodus (Teaser) und zurück aufzeigt.</w:t>
      </w:r>
    </w:p>
    <w:p w:rsidR="003D2333" w:rsidRDefault="003D2333" w:rsidP="003D2333">
      <w:r>
        <w:t>Zu Beginn befindet sich die Applikation im Interaktionsmodus (Active). Solange ein Skelett erkannt wird, bleibt die Applikation in diesem Status. Wird über eine bestimmte Zeit (beispielsweise 10 Sekunden) kein Skelett mehr erkannt, wird in den Demomodus (Teaser) gewechselt. Die Applikation bleibt so lange im Demomodus, bis wieder ein Skelett erkannt wurde. Darauf folgt der Wechsel in den Countdown. Wird hier immer ein Skelett erkannt, so läuft Zähler von 5 Sekunden rückwärts bis auf 0 Sekunden und die Applikation wechselt in den Interaktionsmodus (Active). Falls im Countdown kein Skelett mehr erkannt werden sollte, so wird zurück in den Demomodus (Teaser) gewechselt.</w:t>
      </w:r>
    </w:p>
    <w:p w:rsidR="003D2333" w:rsidRDefault="003D2333" w:rsidP="003D2333">
      <w:r>
        <w:t>Während</w:t>
      </w:r>
      <w:r w:rsidRPr="00B13D01">
        <w:t>dem</w:t>
      </w:r>
      <w:r>
        <w:t xml:space="preserve"> sich die Applikation im Demomodus befindet, werden im Hintergrund nach Ablauf einer bestimmten Zeit (zum Beispiel 20 Sekunden) die aktuelle Applikation und die Farbe des Demomodus-Hintergrunds gewechselt.</w:t>
      </w:r>
    </w:p>
    <w:p w:rsidR="003D2333" w:rsidRDefault="003D2333" w:rsidP="003D2333">
      <w:r>
        <w:t>Während dem ganzen Ablauf speichert die Applikation jeweils die Zeit ab, bei der zuletzt ein Skelett erkannt wurde. Somit ist es möglich, die Zeitspanne, während der kein Skelett erkannt wurde, zu messen.</w:t>
      </w:r>
    </w:p>
    <w:p w:rsidR="003D2333" w:rsidRDefault="003D2333" w:rsidP="003D2333">
      <w:pPr>
        <w:keepNext/>
      </w:pPr>
      <w:r>
        <w:rPr>
          <w:noProof/>
          <w:lang w:eastAsia="de-CH"/>
        </w:rPr>
        <w:lastRenderedPageBreak/>
        <w:drawing>
          <wp:inline distT="0" distB="0" distL="0" distR="0" wp14:anchorId="436AB963" wp14:editId="7056E015">
            <wp:extent cx="4084739" cy="5513696"/>
            <wp:effectExtent l="0" t="0" r="0" b="0"/>
            <wp:docPr id="84" name="Picture 84" descr="C:\_svn\videowall_svn.elmermx.ch\doc\Bericht\05_Technischer Bericht\05_Domain Analyse\Stat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_svn\videowall_svn.elmermx.ch\doc\Bericht\05_Technischer Bericht\05_Domain Analyse\StateDiagra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89182" cy="5519693"/>
                    </a:xfrm>
                    <a:prstGeom prst="rect">
                      <a:avLst/>
                    </a:prstGeom>
                    <a:noFill/>
                    <a:ln>
                      <a:noFill/>
                    </a:ln>
                  </pic:spPr>
                </pic:pic>
              </a:graphicData>
            </a:graphic>
          </wp:inline>
        </w:drawing>
      </w:r>
    </w:p>
    <w:p w:rsidR="003D2333" w:rsidRPr="00BF20D4" w:rsidRDefault="003D2333" w:rsidP="003D2333">
      <w:pPr>
        <w:pStyle w:val="Caption"/>
      </w:pPr>
      <w:bookmarkStart w:id="463" w:name="_Ref324932651"/>
      <w:r>
        <w:t xml:space="preserve">Abbildung </w:t>
      </w:r>
      <w:r>
        <w:fldChar w:fldCharType="begin"/>
      </w:r>
      <w:r>
        <w:instrText xml:space="preserve"> SEQ Abbildung \* ARABIC </w:instrText>
      </w:r>
      <w:r>
        <w:fldChar w:fldCharType="separate"/>
      </w:r>
      <w:r>
        <w:rPr>
          <w:noProof/>
        </w:rPr>
        <w:t>61</w:t>
      </w:r>
      <w:r>
        <w:rPr>
          <w:noProof/>
        </w:rPr>
        <w:fldChar w:fldCharType="end"/>
      </w:r>
      <w:r>
        <w:t xml:space="preserve"> - Zustandsdiagramm Interaktions- und Demomodus</w:t>
      </w:r>
      <w:bookmarkEnd w:id="463"/>
    </w:p>
    <w:p w:rsidR="003D2333" w:rsidRDefault="003D2333" w:rsidP="003D2333">
      <w:pPr>
        <w:pStyle w:val="Heading3"/>
      </w:pPr>
      <w:bookmarkStart w:id="464" w:name="_Ref327315026"/>
      <w:bookmarkStart w:id="465" w:name="_Toc327350180"/>
      <w:bookmarkStart w:id="466" w:name="_Toc327350373"/>
      <w:r>
        <w:t>Interaktion durch Handtracking</w:t>
      </w:r>
      <w:bookmarkEnd w:id="436"/>
      <w:bookmarkEnd w:id="437"/>
      <w:bookmarkEnd w:id="438"/>
      <w:bookmarkEnd w:id="439"/>
      <w:bookmarkEnd w:id="440"/>
      <w:bookmarkEnd w:id="464"/>
      <w:bookmarkEnd w:id="465"/>
      <w:bookmarkEnd w:id="466"/>
    </w:p>
    <w:p w:rsidR="003D2333" w:rsidRDefault="003D2333" w:rsidP="003D2333">
      <w:r>
        <w:t>In der Domain Analyse wurde evaluiert, dass der Benutzer mithilfe der Hand die Applikation bedienen kann („Meine Hand ist die Maus“) (TODO: Link). Wie das genau funktioniert, wird in diesem Kapitel erläutert.</w:t>
      </w:r>
    </w:p>
    <w:p w:rsidR="003D2333" w:rsidRDefault="003D2333" w:rsidP="003D2333">
      <w:pPr>
        <w:pStyle w:val="Heading4"/>
      </w:pPr>
      <w:bookmarkStart w:id="467" w:name="_Toc325440879"/>
      <w:bookmarkStart w:id="468" w:name="_Toc327350181"/>
      <w:r>
        <w:t>Kinect Daten</w:t>
      </w:r>
      <w:bookmarkEnd w:id="467"/>
      <w:bookmarkEnd w:id="468"/>
    </w:p>
    <w:p w:rsidR="003D2333" w:rsidRDefault="003D2333" w:rsidP="003D2333">
      <w:r>
        <w:t xml:space="preserve">Eines der wichtigsten Features des Kinect SDK ist das sogenannte Skeletal Tracking. Hierbei wird mit Hilfe der Sensoren (Tiefensensor, Bildsensor, Infrarotsensor) versucht, ein menschliches Skelett zu erkennen, und zwar in Echtzeit. Es ist möglich, gleichzeitig von zwei Personen das Skelett anzuzeigen. Für das Handtracking auf </w:t>
      </w:r>
      <w:proofErr w:type="gramStart"/>
      <w:r>
        <w:t>der Videowall</w:t>
      </w:r>
      <w:proofErr w:type="gramEnd"/>
      <w:r>
        <w:t xml:space="preserve"> ist aber nur das Tracken eines Skeletts vorgesehen.</w:t>
      </w:r>
    </w:p>
    <w:p w:rsidR="003D2333" w:rsidRDefault="003D2333" w:rsidP="003D2333"/>
    <w:p w:rsidR="003D2333" w:rsidRDefault="003D2333" w:rsidP="003D2333">
      <w:pPr>
        <w:keepNext/>
      </w:pPr>
      <w:r>
        <w:rPr>
          <w:noProof/>
          <w:lang w:eastAsia="de-CH"/>
        </w:rPr>
        <w:lastRenderedPageBreak/>
        <w:drawing>
          <wp:inline distT="0" distB="0" distL="0" distR="0" wp14:anchorId="4FDF6CA8" wp14:editId="49583994">
            <wp:extent cx="884405" cy="1375258"/>
            <wp:effectExtent l="0" t="0" r="0" b="0"/>
            <wp:docPr id="85" name="Picture 85" descr="\\c101.hsr.ch\lelmer\Documents\green_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101.hsr.ch\lelmer\Documents\green_skeleto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84469" cy="1375357"/>
                    </a:xfrm>
                    <a:prstGeom prst="rect">
                      <a:avLst/>
                    </a:prstGeom>
                    <a:noFill/>
                    <a:ln>
                      <a:noFill/>
                    </a:ln>
                  </pic:spPr>
                </pic:pic>
              </a:graphicData>
            </a:graphic>
          </wp:inline>
        </w:drawing>
      </w:r>
    </w:p>
    <w:p w:rsidR="003D2333" w:rsidRDefault="003D2333" w:rsidP="003D2333">
      <w:pPr>
        <w:pStyle w:val="Caption"/>
      </w:pPr>
      <w:bookmarkStart w:id="469" w:name="_Ref322358724"/>
      <w:r>
        <w:t xml:space="preserve">Abbildung </w:t>
      </w:r>
      <w:r>
        <w:fldChar w:fldCharType="begin"/>
      </w:r>
      <w:r>
        <w:instrText xml:space="preserve"> SEQ Abbildung \* ARABIC </w:instrText>
      </w:r>
      <w:r>
        <w:fldChar w:fldCharType="separate"/>
      </w:r>
      <w:r>
        <w:rPr>
          <w:noProof/>
        </w:rPr>
        <w:t>62</w:t>
      </w:r>
      <w:r>
        <w:rPr>
          <w:noProof/>
        </w:rPr>
        <w:fldChar w:fldCharType="end"/>
      </w:r>
      <w:r>
        <w:t xml:space="preserve"> - Beispiel eines Skeletts</w:t>
      </w:r>
      <w:bookmarkEnd w:id="469"/>
    </w:p>
    <w:p w:rsidR="003D2333" w:rsidRDefault="003D2333" w:rsidP="003D2333">
      <w:pPr>
        <w:pStyle w:val="Heading4"/>
      </w:pPr>
      <w:bookmarkStart w:id="470" w:name="_Toc325440880"/>
      <w:bookmarkStart w:id="471" w:name="_Toc327350182"/>
      <w:r>
        <w:t>Handtracking</w:t>
      </w:r>
      <w:bookmarkEnd w:id="470"/>
      <w:bookmarkEnd w:id="471"/>
    </w:p>
    <w:p w:rsidR="003D2333" w:rsidRDefault="003D2333" w:rsidP="003D2333">
      <w:r>
        <w:t>Wie aus der obigen Abbildung (</w:t>
      </w:r>
      <w:r>
        <w:fldChar w:fldCharType="begin"/>
      </w:r>
      <w:r>
        <w:instrText xml:space="preserve"> REF _Ref322358724 \h </w:instrText>
      </w:r>
      <w:r>
        <w:fldChar w:fldCharType="separate"/>
      </w:r>
      <w:r>
        <w:t xml:space="preserve">Abbildung </w:t>
      </w:r>
      <w:r>
        <w:rPr>
          <w:noProof/>
        </w:rPr>
        <w:t>62</w:t>
      </w:r>
      <w:r>
        <w:t xml:space="preserve"> - Beispiel eines Skeletts</w:t>
      </w:r>
      <w:r>
        <w:fldChar w:fldCharType="end"/>
      </w:r>
      <w:r>
        <w:t>) ersichtlich ist, besteht das Skelett aus einzelnen Punkten, welche die Gelenke wie Schultern oder Knie der verfolgten Person darstellen. Es kann daher die rechte Hand eruiert und dargestellt werden.</w:t>
      </w:r>
      <w:r>
        <w:br/>
        <w:t>Die Position der Hand des Benutzers muss auf dem Bildschirm zeitgleich nachgestellt werden. Damit sich der Benutzer der Applikation nicht zu viel und weit bewegen muss, wird eine Grenze für das Tracken der Hand festgelegt. Das sieht schematisch folgendermassen aus:</w:t>
      </w:r>
    </w:p>
    <w:p w:rsidR="003D2333" w:rsidRDefault="003D2333" w:rsidP="003D2333">
      <w:pPr>
        <w:keepNext/>
      </w:pPr>
      <w:r>
        <w:rPr>
          <w:noProof/>
          <w:lang w:eastAsia="de-CH"/>
        </w:rPr>
        <w:drawing>
          <wp:inline distT="0" distB="0" distL="0" distR="0" wp14:anchorId="58A5C6B8" wp14:editId="6AC56685">
            <wp:extent cx="985411" cy="1532323"/>
            <wp:effectExtent l="0" t="0" r="5715" b="0"/>
            <wp:docPr id="86" name="Picture 86" descr="\\c101.hsr.ch\lelmer\Documents\skel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101.hsr.ch\lelmer\Documents\skelett.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87580" cy="1535696"/>
                    </a:xfrm>
                    <a:prstGeom prst="rect">
                      <a:avLst/>
                    </a:prstGeom>
                    <a:noFill/>
                    <a:ln>
                      <a:noFill/>
                    </a:ln>
                  </pic:spPr>
                </pic:pic>
              </a:graphicData>
            </a:graphic>
          </wp:inline>
        </w:drawing>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63</w:t>
      </w:r>
      <w:r>
        <w:rPr>
          <w:noProof/>
        </w:rPr>
        <w:fldChar w:fldCharType="end"/>
      </w:r>
      <w:r>
        <w:t xml:space="preserve"> - Skelett mit Zone (rot) für das Handtracking</w:t>
      </w:r>
    </w:p>
    <w:p w:rsidR="003D2333" w:rsidRDefault="003D2333" w:rsidP="003D2333">
      <w:r>
        <w:t xml:space="preserve">Der rote Bereich stellt den Bildschirm dar. Wenn nun der Benutzer seine Hand in der oberen rechten Ecke der roten Zone bewegt, so wird diese oben rechts auf dem Bildschirm angezeigt, wie </w:t>
      </w:r>
      <w:r>
        <w:fldChar w:fldCharType="begin"/>
      </w:r>
      <w:r>
        <w:instrText xml:space="preserve"> REF _Ref322358687 \h </w:instrText>
      </w:r>
      <w:r>
        <w:fldChar w:fldCharType="separate"/>
      </w:r>
      <w:r>
        <w:t xml:space="preserve">Abbildung </w:t>
      </w:r>
      <w:r>
        <w:rPr>
          <w:noProof/>
        </w:rPr>
        <w:t>64</w:t>
      </w:r>
      <w:r>
        <w:t xml:space="preserve"> - Beispiel Monitor mit Handtracking</w:t>
      </w:r>
      <w:r>
        <w:fldChar w:fldCharType="end"/>
      </w:r>
      <w:r>
        <w:t xml:space="preserve"> zeigt. Dort, wo sich die Hand im roten Bereich befindet, wird sie folglich auf dem Bildschirms angezeigt. Befindet sich die Hand ausserhalb des roten Bereichs, so wird sie (analog zur Maus auf dem Bildschirm) am Rand des Bildschirms oder gar nicht angezeigt.</w:t>
      </w:r>
    </w:p>
    <w:p w:rsidR="003D2333" w:rsidRDefault="003D2333" w:rsidP="003D2333">
      <w:pPr>
        <w:keepNext/>
      </w:pPr>
      <w:r>
        <w:rPr>
          <w:noProof/>
          <w:lang w:eastAsia="de-CH"/>
        </w:rPr>
        <w:drawing>
          <wp:inline distT="0" distB="0" distL="0" distR="0" wp14:anchorId="31FAE8D0" wp14:editId="01C24E01">
            <wp:extent cx="2055571" cy="1600878"/>
            <wp:effectExtent l="0" t="0" r="1905" b="0"/>
            <wp:docPr id="87" name="Picture 87" descr="\\c101.hsr.ch\lelmer\Documents\hand_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01.hsr.ch\lelmer\Documents\hand_monitor.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55703" cy="1600981"/>
                    </a:xfrm>
                    <a:prstGeom prst="rect">
                      <a:avLst/>
                    </a:prstGeom>
                    <a:noFill/>
                    <a:ln>
                      <a:noFill/>
                    </a:ln>
                  </pic:spPr>
                </pic:pic>
              </a:graphicData>
            </a:graphic>
          </wp:inline>
        </w:drawing>
      </w:r>
    </w:p>
    <w:p w:rsidR="003D2333" w:rsidRDefault="003D2333" w:rsidP="003D2333">
      <w:pPr>
        <w:pStyle w:val="Caption"/>
      </w:pPr>
      <w:bookmarkStart w:id="472" w:name="_Ref322358687"/>
      <w:r>
        <w:t xml:space="preserve">Abbildung </w:t>
      </w:r>
      <w:r>
        <w:fldChar w:fldCharType="begin"/>
      </w:r>
      <w:r>
        <w:instrText xml:space="preserve"> SEQ Abbildung \* ARABIC </w:instrText>
      </w:r>
      <w:r>
        <w:fldChar w:fldCharType="separate"/>
      </w:r>
      <w:r>
        <w:rPr>
          <w:noProof/>
        </w:rPr>
        <w:t>64</w:t>
      </w:r>
      <w:r>
        <w:rPr>
          <w:noProof/>
        </w:rPr>
        <w:fldChar w:fldCharType="end"/>
      </w:r>
      <w:r>
        <w:t xml:space="preserve"> - Beispiel Monitor mit Handtracking</w:t>
      </w:r>
      <w:bookmarkEnd w:id="472"/>
    </w:p>
    <w:p w:rsidR="003D2333" w:rsidRDefault="003D2333" w:rsidP="003D2333">
      <w:r>
        <w:t>Wie die konkreten Masse des Bereichs für das Handtracking lauten und wo sich der Bereich genau befindet, ist in der Entwicklungsphase noch detailliert zu definieren und kann direkt dem Quellcode entnommen werden. Grundsätzlich ist klar, dass sich der Bereich über der Hüfte des Skelettes befinden und etwa bis zur Körpermitte gehen wird. Ebenfalls wird der Bereich nicht weit über die Position des Kopfes hinausragen.</w:t>
      </w:r>
    </w:p>
    <w:p w:rsidR="003D2333" w:rsidRDefault="003D2333" w:rsidP="003D2333">
      <w:pPr>
        <w:pStyle w:val="Heading4"/>
      </w:pPr>
      <w:bookmarkStart w:id="473" w:name="_Toc327350183"/>
      <w:r>
        <w:t>Anklickbare Elemente</w:t>
      </w:r>
      <w:bookmarkEnd w:id="473"/>
    </w:p>
    <w:p w:rsidR="003D2333" w:rsidRDefault="003D2333" w:rsidP="003D2333">
      <w:r>
        <w:t xml:space="preserve">Für eine erste Version der Videowall, welche noch nicht mit Gesten gesteuert werden kann, ist es notwendig, dass gewisse Elemente angeklickt werden können, wie zum Beispiel das Menu zum Navigieren oder die Pfeile </w:t>
      </w:r>
      <w:r>
        <w:lastRenderedPageBreak/>
        <w:t>zum Browsen der Poster. Da diese Elemente alle mit Buttons realisiert wurden, müssen diese somit anklickbar sein. Falls neue Buttons hinzugefügt werden, sollen diese Buttons ebenfalls anklickbar sein.</w:t>
      </w:r>
    </w:p>
    <w:p w:rsidR="003D2333" w:rsidRDefault="003D2333" w:rsidP="003D2333">
      <w:r>
        <w:t>Um also diese anklickbaren Elemente zu suchen, wird nach dem Starten der Applikation und den Plug-ins der gesamte Visual Tree</w:t>
      </w:r>
      <w:r>
        <w:rPr>
          <w:rStyle w:val="FootnoteReference"/>
        </w:rPr>
        <w:footnoteReference w:id="44"/>
      </w:r>
      <w:r>
        <w:t xml:space="preserve"> nach Buttons durchsucht und in einer Liste gespeichert. Sobald sich dann der Handcursor bewegt wird, wird durch die Liste der Buttons iteriert und untersucht, ob sich der Handcursor über einem Button befindet. Falls ja, wird ein Timer gestartet, der auf diesen Button klickt, sobald eine bestimmte Dauer (ca. 1.5 Sekunden) abgelaufen ist.</w:t>
      </w:r>
    </w:p>
    <w:p w:rsidR="003D2333" w:rsidRDefault="003D2333" w:rsidP="003D2333">
      <w:pPr>
        <w:keepNext/>
      </w:pPr>
      <w:r>
        <w:rPr>
          <w:noProof/>
          <w:lang w:eastAsia="de-CH"/>
        </w:rPr>
        <w:drawing>
          <wp:inline distT="0" distB="0" distL="0" distR="0" wp14:anchorId="1637390F" wp14:editId="5F94ACDF">
            <wp:extent cx="678815" cy="639445"/>
            <wp:effectExtent l="0" t="0" r="6985" b="825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78815" cy="639445"/>
                    </a:xfrm>
                    <a:prstGeom prst="rect">
                      <a:avLst/>
                    </a:prstGeom>
                    <a:noFill/>
                    <a:ln>
                      <a:noFill/>
                    </a:ln>
                  </pic:spPr>
                </pic:pic>
              </a:graphicData>
            </a:graphic>
          </wp:inline>
        </w:drawing>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65</w:t>
      </w:r>
      <w:r>
        <w:rPr>
          <w:noProof/>
        </w:rPr>
        <w:fldChar w:fldCharType="end"/>
      </w:r>
      <w:r>
        <w:t xml:space="preserve"> - Handcursor auf nicht anklickbarem Element</w:t>
      </w:r>
    </w:p>
    <w:p w:rsidR="003D2333" w:rsidRDefault="003D2333" w:rsidP="003D2333">
      <w:pPr>
        <w:keepNext/>
      </w:pPr>
      <w:r>
        <w:rPr>
          <w:noProof/>
          <w:lang w:eastAsia="de-CH"/>
        </w:rPr>
        <w:drawing>
          <wp:inline distT="0" distB="0" distL="0" distR="0" wp14:anchorId="65B8CF3C" wp14:editId="7DF32408">
            <wp:extent cx="5486400" cy="2062886"/>
            <wp:effectExtent l="0" t="0" r="19050" b="0"/>
            <wp:docPr id="62" name="Diagram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66</w:t>
      </w:r>
      <w:r>
        <w:rPr>
          <w:noProof/>
        </w:rPr>
        <w:fldChar w:fldCharType="end"/>
      </w:r>
      <w:r>
        <w:t xml:space="preserve"> - Ablauf eines Klicks auf einen Button</w:t>
      </w:r>
      <w:r>
        <w:br w:type="page"/>
      </w:r>
    </w:p>
    <w:p w:rsidR="003D2333" w:rsidRDefault="003D2333" w:rsidP="003D2333">
      <w:pPr>
        <w:pStyle w:val="Heading3"/>
      </w:pPr>
      <w:bookmarkStart w:id="474" w:name="_Toc327350184"/>
      <w:bookmarkStart w:id="475" w:name="_Toc327350374"/>
      <w:r>
        <w:lastRenderedPageBreak/>
        <w:t>Applikationen</w:t>
      </w:r>
      <w:bookmarkEnd w:id="474"/>
      <w:bookmarkEnd w:id="475"/>
    </w:p>
    <w:p w:rsidR="003D2333" w:rsidRDefault="003D2333" w:rsidP="003D2333">
      <w:pPr>
        <w:pStyle w:val="Heading4"/>
      </w:pPr>
      <w:bookmarkStart w:id="476" w:name="_Toc327350185"/>
      <w:r>
        <w:t>Hauptapplikation</w:t>
      </w:r>
      <w:bookmarkEnd w:id="476"/>
    </w:p>
    <w:p w:rsidR="003D2333" w:rsidRDefault="003D2333" w:rsidP="003D2333">
      <w:r>
        <w:t xml:space="preserve">Die Videowall Applikation stellt die Hauptapplikation dar. Sie sorgt dafür, dass die verschiedenen Plug-ins geladen (diese Funktion wird im Kapitel </w:t>
      </w:r>
      <w:r>
        <w:fldChar w:fldCharType="begin"/>
      </w:r>
      <w:r>
        <w:instrText xml:space="preserve"> REF _Ref326237304 \r \h </w:instrText>
      </w:r>
      <w:r>
        <w:fldChar w:fldCharType="separate"/>
      </w:r>
      <w:r>
        <w:t>I.6.7</w:t>
      </w:r>
      <w:r>
        <w:fldChar w:fldCharType="end"/>
      </w:r>
      <w:r>
        <w:t xml:space="preserve"> </w:t>
      </w:r>
      <w:r>
        <w:fldChar w:fldCharType="begin"/>
      </w:r>
      <w:r>
        <w:instrText xml:space="preserve"> REF _Ref326237304 \h </w:instrText>
      </w:r>
      <w:r>
        <w:fldChar w:fldCharType="separate"/>
      </w:r>
      <w:r>
        <w:t>Plug-in Framework</w:t>
      </w:r>
      <w:r>
        <w:fldChar w:fldCharType="end"/>
      </w:r>
      <w:r>
        <w:t xml:space="preserve"> erläutert) und visualisiert werden. Auch das Handtracking (siehe </w:t>
      </w:r>
      <w:r>
        <w:fldChar w:fldCharType="begin"/>
      </w:r>
      <w:r>
        <w:instrText xml:space="preserve"> REF _Ref327315026 \r \h </w:instrText>
      </w:r>
      <w:r>
        <w:fldChar w:fldCharType="separate"/>
      </w:r>
      <w:r>
        <w:t>I.6.10</w:t>
      </w:r>
      <w:r>
        <w:fldChar w:fldCharType="end"/>
      </w:r>
      <w:r>
        <w:t xml:space="preserve"> </w:t>
      </w:r>
      <w:r>
        <w:fldChar w:fldCharType="begin"/>
      </w:r>
      <w:r>
        <w:instrText xml:space="preserve"> REF _Ref327315026 \h </w:instrText>
      </w:r>
      <w:r>
        <w:fldChar w:fldCharType="separate"/>
      </w:r>
      <w:r>
        <w:t>Interaktion durch Handtracking</w:t>
      </w:r>
      <w:r>
        <w:fldChar w:fldCharType="end"/>
      </w:r>
      <w:r>
        <w:t>) ist darin umgesetzt. Zudem stellt sie die verschiedenen Interfaces zu Verfügungen, welche von den Plug-ins implementiert werden.</w:t>
      </w:r>
    </w:p>
    <w:p w:rsidR="003D2333" w:rsidRDefault="003D2333" w:rsidP="003D2333">
      <w:pPr>
        <w:pStyle w:val="Heading4"/>
      </w:pPr>
      <w:bookmarkStart w:id="477" w:name="_Toc327350186"/>
      <w:r>
        <w:t>Plug-in-Applikationen</w:t>
      </w:r>
      <w:bookmarkEnd w:id="477"/>
    </w:p>
    <w:p w:rsidR="003D2333" w:rsidRPr="004E4C8A" w:rsidRDefault="003D2333" w:rsidP="003D2333">
      <w:r>
        <w:t>Durch das Team wurden zwei Inhalte für die Videowall definiert. Diese werden nachfolgend aufgezeigt.</w:t>
      </w:r>
    </w:p>
    <w:p w:rsidR="003D2333" w:rsidRDefault="003D2333" w:rsidP="003D2333">
      <w:pPr>
        <w:pStyle w:val="Heading5"/>
      </w:pPr>
      <w:bookmarkStart w:id="478" w:name="_Toc327350187"/>
      <w:r>
        <w:t>Poster-Applikation</w:t>
      </w:r>
      <w:bookmarkEnd w:id="478"/>
    </w:p>
    <w:p w:rsidR="003D2333" w:rsidRDefault="003D2333" w:rsidP="003D2333">
      <w:r>
        <w:t>Die Poster-Applikation zeigt die Bachelorposter der verschiedenen Studiengänge. Es wird jeweils ein Poster in Grossansicht angezeigt und über die Pfeile kann zum nächsten oder vorhergehenden Poster navigiert werden.</w:t>
      </w:r>
    </w:p>
    <w:p w:rsidR="003D2333" w:rsidRDefault="003D2333" w:rsidP="003D2333">
      <w:pPr>
        <w:pStyle w:val="Heading5"/>
      </w:pPr>
      <w:bookmarkStart w:id="479" w:name="_Toc327350188"/>
      <w:r>
        <w:t>Mittagsmenu-Applikation</w:t>
      </w:r>
      <w:bookmarkEnd w:id="479"/>
    </w:p>
    <w:p w:rsidR="003D2333" w:rsidRPr="00BE22D7" w:rsidRDefault="003D2333" w:rsidP="003D2333">
      <w:r>
        <w:t>Die Mittagsmenu-Applikation zeigt das aktuelle Menu der Mensa der HSR an.</w:t>
      </w:r>
    </w:p>
    <w:p w:rsidR="003D2333" w:rsidRDefault="003D2333" w:rsidP="003D2333">
      <w:pPr>
        <w:pStyle w:val="Heading4"/>
      </w:pPr>
      <w:bookmarkStart w:id="480" w:name="_Toc327350189"/>
      <w:r>
        <w:t>Mini-Applikationen</w:t>
      </w:r>
      <w:bookmarkEnd w:id="480"/>
    </w:p>
    <w:p w:rsidR="003D2333" w:rsidRDefault="003D2333" w:rsidP="003D2333">
      <w:r>
        <w:t xml:space="preserve">Im Verlauf des Projektes wurden diverse kleine Anwendungen erstellt, welche Prototypen von essentiellen Teilen der ganzen Applikation sind. Diese befinden sich im </w:t>
      </w:r>
      <w:r w:rsidRPr="00A31683">
        <w:t>Versionsverwaltungssystem</w:t>
      </w:r>
      <w:r>
        <w:t xml:space="preserve"> unter </w:t>
      </w:r>
      <w:r w:rsidRPr="00A31683">
        <w:t>code\miniapps\trunk</w:t>
      </w:r>
      <w:r>
        <w:t xml:space="preserve"> und werden nachfolgend kurz erläutert.</w:t>
      </w:r>
    </w:p>
    <w:p w:rsidR="003D2333" w:rsidRDefault="003D2333" w:rsidP="003D2333">
      <w:pPr>
        <w:pStyle w:val="Heading5"/>
      </w:pPr>
      <w:bookmarkStart w:id="481" w:name="_Toc327350190"/>
      <w:r>
        <w:t>DemoMode</w:t>
      </w:r>
      <w:bookmarkEnd w:id="481"/>
    </w:p>
    <w:p w:rsidR="003D2333" w:rsidRPr="00F771F8" w:rsidRDefault="003D2333" w:rsidP="003D2333">
      <w:r>
        <w:t>Der Demomodus wurde zu Beginn ohne die Daten des Kinect Skeletts erstellt, die Skeletterkennung wird in dieser Mini-Applikation durch das Drücken eines Buttons simuliert. Sobald die Logik des Demomodus korrekt umgesetzt war, wurde dieser ins Hauptprojekt integriert.</w:t>
      </w:r>
    </w:p>
    <w:p w:rsidR="003D2333" w:rsidRDefault="003D2333" w:rsidP="003D2333">
      <w:pPr>
        <w:pStyle w:val="Heading5"/>
      </w:pPr>
      <w:bookmarkStart w:id="482" w:name="_Toc327350191"/>
      <w:r>
        <w:t>DesignMenu</w:t>
      </w:r>
      <w:bookmarkEnd w:id="482"/>
    </w:p>
    <w:p w:rsidR="003D2333" w:rsidRPr="00F771F8" w:rsidRDefault="003D2333" w:rsidP="003D2333">
      <w:r>
        <w:t>Die DesignMenu-Applikation wurde benutzt, um direkt in Expression Blend verschiedene Designs für die Tabs des Menus zu erstellen und untereinander zu vergleichen.</w:t>
      </w:r>
    </w:p>
    <w:p w:rsidR="003D2333" w:rsidRDefault="003D2333" w:rsidP="003D2333">
      <w:pPr>
        <w:pStyle w:val="Heading5"/>
      </w:pPr>
      <w:bookmarkStart w:id="483" w:name="_Toc327350192"/>
      <w:r>
        <w:t>DesignPosterNavigationButtons</w:t>
      </w:r>
      <w:bookmarkEnd w:id="483"/>
    </w:p>
    <w:p w:rsidR="003D2333" w:rsidRPr="00F771F8" w:rsidRDefault="003D2333" w:rsidP="003D2333">
      <w:r>
        <w:t>Um verschiedene Varianten der Navigationsschaltflächen für die Poster-Applikation zu prüfen, wurde ein separates Projekt erstellt. Die verschiedene Designs wurden in Expression Blend erstellt und verglichen.</w:t>
      </w:r>
    </w:p>
    <w:p w:rsidR="003D2333" w:rsidRDefault="003D2333" w:rsidP="003D2333">
      <w:pPr>
        <w:pStyle w:val="Heading5"/>
      </w:pPr>
      <w:bookmarkStart w:id="484" w:name="_Toc327350193"/>
      <w:r>
        <w:t>HandCursorDemoApp</w:t>
      </w:r>
      <w:bookmarkEnd w:id="484"/>
    </w:p>
    <w:p w:rsidR="003D2333" w:rsidRPr="00F771F8" w:rsidRDefault="003D2333" w:rsidP="003D2333">
      <w:r>
        <w:t>Für den Wizard of Oz Test musste in der Applikation anstelle des Maus-Cursors eine Hand dargestellt werden, mit welcher die Bewegungen des Skeletts der Testperson nachgeahmt wurden.</w:t>
      </w:r>
    </w:p>
    <w:p w:rsidR="003D2333" w:rsidRDefault="003D2333" w:rsidP="003D2333">
      <w:pPr>
        <w:pStyle w:val="Heading5"/>
      </w:pPr>
      <w:bookmarkStart w:id="485" w:name="_Toc327350194"/>
      <w:r>
        <w:t>KinectHandTracker</w:t>
      </w:r>
      <w:bookmarkEnd w:id="485"/>
    </w:p>
    <w:p w:rsidR="003D2333" w:rsidRPr="00F771F8" w:rsidRDefault="003D2333" w:rsidP="003D2333">
      <w:r>
        <w:t>Beim KinectHandTracker handelt es sich um ein Projekt, in welchem das Handtracking erstmals implementiert und erprobt wurde, bevor es in die Hauptapplikation eingebunden wurde.</w:t>
      </w:r>
    </w:p>
    <w:p w:rsidR="003D2333" w:rsidRDefault="003D2333" w:rsidP="003D2333">
      <w:pPr>
        <w:pStyle w:val="Heading5"/>
      </w:pPr>
      <w:bookmarkStart w:id="486" w:name="_Toc327350195"/>
      <w:r>
        <w:t>KinectRecorder</w:t>
      </w:r>
      <w:bookmarkEnd w:id="486"/>
    </w:p>
    <w:p w:rsidR="003D2333" w:rsidRPr="00F771F8" w:rsidRDefault="003D2333" w:rsidP="003D2333">
      <w:r>
        <w:lastRenderedPageBreak/>
        <w:t>In der KinectRecorder-Applikation lassen sich Skelettbewegungen aufzeichnen und wieder abspielen. Das wiederabspielbare File kann in der Hauptapplikation dazu verwendet werden, ein Skelett und desseen Bewegungen zu simulieren auch wenn kein Kinect Sensor am Computer angeschlossen ist.</w:t>
      </w:r>
    </w:p>
    <w:p w:rsidR="003D2333" w:rsidRDefault="003D2333" w:rsidP="003D2333">
      <w:pPr>
        <w:pStyle w:val="Heading5"/>
      </w:pPr>
      <w:bookmarkStart w:id="487" w:name="_Toc327350196"/>
      <w:r>
        <w:t>KinectWpfViewers</w:t>
      </w:r>
      <w:bookmarkEnd w:id="487"/>
    </w:p>
    <w:p w:rsidR="003D2333" w:rsidRPr="00F771F8" w:rsidRDefault="003D2333" w:rsidP="003D2333">
      <w:r>
        <w:t>Dies sind vordefinierte Klassen des Kinect SDKs. Sie wurden als Beispiel und als Hilfe, beispielsweise beim Einbinden des Skeletts in die View, verwendet.</w:t>
      </w:r>
    </w:p>
    <w:p w:rsidR="003D2333" w:rsidRDefault="003D2333" w:rsidP="003D2333">
      <w:pPr>
        <w:pStyle w:val="Heading5"/>
      </w:pPr>
      <w:bookmarkStart w:id="488" w:name="_Toc327350197"/>
      <w:r>
        <w:t>ObjectTrackingVisualizer</w:t>
      </w:r>
      <w:bookmarkEnd w:id="488"/>
    </w:p>
    <w:p w:rsidR="003D2333" w:rsidRPr="00F771F8" w:rsidRDefault="003D2333" w:rsidP="003D2333">
      <w:r>
        <w:t>Das Projekt ist eine Testapplikation, die zeigt, wann Personen erkannt werden und wann ihrem Skelett eine neue Identität zugewiesen wird. Der Wechsel der ID geschieht beispielsweise dann, wenn die Person den Erkennungsbereich verlässt und ihn danach erneut betritt.</w:t>
      </w:r>
    </w:p>
    <w:p w:rsidR="003D2333" w:rsidRDefault="003D2333" w:rsidP="003D2333">
      <w:pPr>
        <w:pStyle w:val="Heading6"/>
      </w:pPr>
      <w:bookmarkStart w:id="489" w:name="_Toc327350198"/>
      <w:r>
        <w:t>PluginDemo</w:t>
      </w:r>
      <w:bookmarkEnd w:id="489"/>
    </w:p>
    <w:p w:rsidR="003D2333" w:rsidRPr="00F771F8" w:rsidRDefault="003D2333" w:rsidP="003D2333">
      <w:r>
        <w:t>PluginDemo ist ein Beispielprojekt für ein mit MEF erstelltes Plugin und zeigt, wie dieses in die Hauptapplikation eingebunden werden kann.</w:t>
      </w:r>
    </w:p>
    <w:p w:rsidR="003D2333" w:rsidRDefault="003D2333" w:rsidP="003D2333">
      <w:pPr>
        <w:pStyle w:val="Heading5"/>
      </w:pPr>
      <w:bookmarkStart w:id="490" w:name="_Toc327350199"/>
      <w:r>
        <w:t>VideoWithWPF</w:t>
      </w:r>
      <w:bookmarkEnd w:id="490"/>
    </w:p>
    <w:p w:rsidR="003D2333" w:rsidRDefault="003D2333" w:rsidP="003D2333">
      <w:r>
        <w:t xml:space="preserve">Dies ist eine Applikation, welche ein Video abspielt. Sie wurde benötigt, um feststellen zu können, wie flüssig Videos in einer WPF-Applikation auf </w:t>
      </w:r>
      <w:proofErr w:type="gramStart"/>
      <w:r>
        <w:t>der Videowall</w:t>
      </w:r>
      <w:proofErr w:type="gramEnd"/>
      <w:r>
        <w:t xml:space="preserve"> laufen.</w:t>
      </w:r>
    </w:p>
    <w:p w:rsidR="003D2333" w:rsidRDefault="003D2333" w:rsidP="003D2333">
      <w:pPr>
        <w:pStyle w:val="Heading5"/>
      </w:pPr>
      <w:bookmarkStart w:id="491" w:name="_Toc327350200"/>
      <w:r>
        <w:t>WizardOfOzTest</w:t>
      </w:r>
      <w:bookmarkEnd w:id="491"/>
    </w:p>
    <w:p w:rsidR="003D2333" w:rsidRPr="008F6180" w:rsidRDefault="003D2333" w:rsidP="003D2333">
      <w:r>
        <w:t>Die WizardOfOzTest-Applikation wurde für den Wizard of Oz Test zu Beginn der Implementation (TODO: ref realisierung und test, wizard of oz test) verwendet.</w:t>
      </w:r>
      <w:bookmarkEnd w:id="350"/>
    </w:p>
    <w:p w:rsidR="003D2333" w:rsidRDefault="005328B5" w:rsidP="003D2333">
      <w:pPr>
        <w:pStyle w:val="Heading2"/>
      </w:pPr>
      <w:r>
        <w:br w:type="page"/>
      </w:r>
      <w:bookmarkStart w:id="492" w:name="Evaluation"/>
      <w:bookmarkStart w:id="493" w:name="_Toc327350375"/>
      <w:r w:rsidR="003D2333">
        <w:lastRenderedPageBreak/>
        <w:t>HSR Videowall Evaluation</w:t>
      </w:r>
      <w:bookmarkEnd w:id="493"/>
    </w:p>
    <w:p w:rsidR="003D2333" w:rsidRDefault="003D2333">
      <w:pPr>
        <w:pStyle w:val="TOC1"/>
        <w:tabs>
          <w:tab w:val="left" w:pos="600"/>
          <w:tab w:val="right" w:leader="dot" w:pos="9062"/>
        </w:tabs>
        <w:rPr>
          <w:b w:val="0"/>
          <w:noProof/>
          <w:sz w:val="22"/>
          <w:szCs w:val="22"/>
          <w:lang w:eastAsia="de-CH"/>
        </w:rPr>
      </w:pPr>
      <w:r>
        <w:fldChar w:fldCharType="begin"/>
      </w:r>
      <w:r>
        <w:instrText xml:space="preserve"> TOC \b Evaluation \h \z \u \t "Heading 3;1;Heading 4;2;Heading 5;3;Heading 6;4" </w:instrText>
      </w:r>
      <w:r>
        <w:fldChar w:fldCharType="separate"/>
      </w:r>
      <w:hyperlink w:anchor="_Toc327350201" w:history="1">
        <w:r w:rsidRPr="00707770">
          <w:rPr>
            <w:rStyle w:val="Hyperlink"/>
            <w:noProof/>
          </w:rPr>
          <w:t>I.7.1</w:t>
        </w:r>
        <w:r>
          <w:rPr>
            <w:b w:val="0"/>
            <w:noProof/>
            <w:sz w:val="22"/>
            <w:szCs w:val="22"/>
            <w:lang w:eastAsia="de-CH"/>
          </w:rPr>
          <w:tab/>
        </w:r>
        <w:r w:rsidRPr="00707770">
          <w:rPr>
            <w:rStyle w:val="Hyperlink"/>
            <w:noProof/>
          </w:rPr>
          <w:t>Änderungsgeschichte</w:t>
        </w:r>
        <w:r>
          <w:rPr>
            <w:noProof/>
            <w:webHidden/>
          </w:rPr>
          <w:tab/>
        </w:r>
        <w:r>
          <w:rPr>
            <w:noProof/>
            <w:webHidden/>
          </w:rPr>
          <w:fldChar w:fldCharType="begin"/>
        </w:r>
        <w:r>
          <w:rPr>
            <w:noProof/>
            <w:webHidden/>
          </w:rPr>
          <w:instrText xml:space="preserve"> PAGEREF _Toc327350201 \h </w:instrText>
        </w:r>
        <w:r>
          <w:rPr>
            <w:noProof/>
            <w:webHidden/>
          </w:rPr>
        </w:r>
        <w:r>
          <w:rPr>
            <w:noProof/>
            <w:webHidden/>
          </w:rPr>
          <w:fldChar w:fldCharType="separate"/>
        </w:r>
        <w:r>
          <w:rPr>
            <w:noProof/>
            <w:webHidden/>
          </w:rPr>
          <w:t>116</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202" w:history="1">
        <w:r w:rsidRPr="00707770">
          <w:rPr>
            <w:rStyle w:val="Hyperlink"/>
            <w:noProof/>
          </w:rPr>
          <w:t>I.7.2</w:t>
        </w:r>
        <w:r>
          <w:rPr>
            <w:b w:val="0"/>
            <w:noProof/>
            <w:sz w:val="22"/>
            <w:szCs w:val="22"/>
            <w:lang w:eastAsia="de-CH"/>
          </w:rPr>
          <w:tab/>
        </w:r>
        <w:r w:rsidRPr="00707770">
          <w:rPr>
            <w:rStyle w:val="Hyperlink"/>
            <w:noProof/>
          </w:rPr>
          <w:t>Software</w:t>
        </w:r>
        <w:r>
          <w:rPr>
            <w:noProof/>
            <w:webHidden/>
          </w:rPr>
          <w:tab/>
        </w:r>
        <w:r>
          <w:rPr>
            <w:noProof/>
            <w:webHidden/>
          </w:rPr>
          <w:fldChar w:fldCharType="begin"/>
        </w:r>
        <w:r>
          <w:rPr>
            <w:noProof/>
            <w:webHidden/>
          </w:rPr>
          <w:instrText xml:space="preserve"> PAGEREF _Toc327350202 \h </w:instrText>
        </w:r>
        <w:r>
          <w:rPr>
            <w:noProof/>
            <w:webHidden/>
          </w:rPr>
        </w:r>
        <w:r>
          <w:rPr>
            <w:noProof/>
            <w:webHidden/>
          </w:rPr>
          <w:fldChar w:fldCharType="separate"/>
        </w:r>
        <w:r>
          <w:rPr>
            <w:noProof/>
            <w:webHidden/>
          </w:rPr>
          <w:t>118</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203" w:history="1">
        <w:r w:rsidRPr="00707770">
          <w:rPr>
            <w:rStyle w:val="Hyperlink"/>
            <w:noProof/>
          </w:rPr>
          <w:t>I.7.3</w:t>
        </w:r>
        <w:r>
          <w:rPr>
            <w:b w:val="0"/>
            <w:noProof/>
            <w:sz w:val="22"/>
            <w:szCs w:val="22"/>
            <w:lang w:eastAsia="de-CH"/>
          </w:rPr>
          <w:tab/>
        </w:r>
        <w:r w:rsidRPr="00707770">
          <w:rPr>
            <w:rStyle w:val="Hyperlink"/>
            <w:noProof/>
          </w:rPr>
          <w:t>Hardware Evaluation</w:t>
        </w:r>
        <w:r>
          <w:rPr>
            <w:noProof/>
            <w:webHidden/>
          </w:rPr>
          <w:tab/>
        </w:r>
        <w:r>
          <w:rPr>
            <w:noProof/>
            <w:webHidden/>
          </w:rPr>
          <w:fldChar w:fldCharType="begin"/>
        </w:r>
        <w:r>
          <w:rPr>
            <w:noProof/>
            <w:webHidden/>
          </w:rPr>
          <w:instrText xml:space="preserve"> PAGEREF _Toc327350203 \h </w:instrText>
        </w:r>
        <w:r>
          <w:rPr>
            <w:noProof/>
            <w:webHidden/>
          </w:rPr>
        </w:r>
        <w:r>
          <w:rPr>
            <w:noProof/>
            <w:webHidden/>
          </w:rPr>
          <w:fldChar w:fldCharType="separate"/>
        </w:r>
        <w:r>
          <w:rPr>
            <w:noProof/>
            <w:webHidden/>
          </w:rPr>
          <w:t>118</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204" w:history="1">
        <w:r w:rsidRPr="00707770">
          <w:rPr>
            <w:rStyle w:val="Hyperlink"/>
            <w:noProof/>
          </w:rPr>
          <w:t>I.7.3.1</w:t>
        </w:r>
        <w:r>
          <w:rPr>
            <w:noProof/>
            <w:sz w:val="22"/>
            <w:szCs w:val="22"/>
            <w:lang w:eastAsia="de-CH"/>
          </w:rPr>
          <w:tab/>
        </w:r>
        <w:r w:rsidRPr="00707770">
          <w:rPr>
            <w:rStyle w:val="Hyperlink"/>
            <w:noProof/>
          </w:rPr>
          <w:t>Monitoranzahl und -anordnung</w:t>
        </w:r>
        <w:r>
          <w:rPr>
            <w:noProof/>
            <w:webHidden/>
          </w:rPr>
          <w:tab/>
        </w:r>
        <w:r>
          <w:rPr>
            <w:noProof/>
            <w:webHidden/>
          </w:rPr>
          <w:fldChar w:fldCharType="begin"/>
        </w:r>
        <w:r>
          <w:rPr>
            <w:noProof/>
            <w:webHidden/>
          </w:rPr>
          <w:instrText xml:space="preserve"> PAGEREF _Toc327350204 \h </w:instrText>
        </w:r>
        <w:r>
          <w:rPr>
            <w:noProof/>
            <w:webHidden/>
          </w:rPr>
        </w:r>
        <w:r>
          <w:rPr>
            <w:noProof/>
            <w:webHidden/>
          </w:rPr>
          <w:fldChar w:fldCharType="separate"/>
        </w:r>
        <w:r>
          <w:rPr>
            <w:noProof/>
            <w:webHidden/>
          </w:rPr>
          <w:t>118</w:t>
        </w:r>
        <w:r>
          <w:rPr>
            <w:noProof/>
            <w:webHidden/>
          </w:rPr>
          <w:fldChar w:fldCharType="end"/>
        </w:r>
      </w:hyperlink>
    </w:p>
    <w:p w:rsidR="003D2333" w:rsidRDefault="003D2333">
      <w:pPr>
        <w:pStyle w:val="TOC3"/>
        <w:tabs>
          <w:tab w:val="left" w:pos="1320"/>
          <w:tab w:val="right" w:leader="dot" w:pos="9062"/>
        </w:tabs>
        <w:rPr>
          <w:noProof/>
          <w:sz w:val="22"/>
        </w:rPr>
      </w:pPr>
      <w:hyperlink w:anchor="_Toc327350205" w:history="1">
        <w:r w:rsidRPr="00707770">
          <w:rPr>
            <w:rStyle w:val="Hyperlink"/>
            <w:noProof/>
          </w:rPr>
          <w:t>I.7.3.1.1</w:t>
        </w:r>
        <w:r>
          <w:rPr>
            <w:noProof/>
            <w:sz w:val="22"/>
          </w:rPr>
          <w:tab/>
        </w:r>
        <w:r w:rsidRPr="00707770">
          <w:rPr>
            <w:rStyle w:val="Hyperlink"/>
            <w:noProof/>
          </w:rPr>
          <w:t>Variante A: 3 x 3 55“ Monitore</w:t>
        </w:r>
        <w:r>
          <w:rPr>
            <w:noProof/>
            <w:webHidden/>
          </w:rPr>
          <w:tab/>
        </w:r>
        <w:r>
          <w:rPr>
            <w:noProof/>
            <w:webHidden/>
          </w:rPr>
          <w:fldChar w:fldCharType="begin"/>
        </w:r>
        <w:r>
          <w:rPr>
            <w:noProof/>
            <w:webHidden/>
          </w:rPr>
          <w:instrText xml:space="preserve"> PAGEREF _Toc327350205 \h </w:instrText>
        </w:r>
        <w:r>
          <w:rPr>
            <w:noProof/>
            <w:webHidden/>
          </w:rPr>
        </w:r>
        <w:r>
          <w:rPr>
            <w:noProof/>
            <w:webHidden/>
          </w:rPr>
          <w:fldChar w:fldCharType="separate"/>
        </w:r>
        <w:r>
          <w:rPr>
            <w:noProof/>
            <w:webHidden/>
          </w:rPr>
          <w:t>118</w:t>
        </w:r>
        <w:r>
          <w:rPr>
            <w:noProof/>
            <w:webHidden/>
          </w:rPr>
          <w:fldChar w:fldCharType="end"/>
        </w:r>
      </w:hyperlink>
    </w:p>
    <w:p w:rsidR="003D2333" w:rsidRDefault="003D2333">
      <w:pPr>
        <w:pStyle w:val="TOC3"/>
        <w:tabs>
          <w:tab w:val="left" w:pos="1320"/>
          <w:tab w:val="right" w:leader="dot" w:pos="9062"/>
        </w:tabs>
        <w:rPr>
          <w:noProof/>
          <w:sz w:val="22"/>
        </w:rPr>
      </w:pPr>
      <w:hyperlink w:anchor="_Toc327350206" w:history="1">
        <w:r w:rsidRPr="00707770">
          <w:rPr>
            <w:rStyle w:val="Hyperlink"/>
            <w:noProof/>
          </w:rPr>
          <w:t>I.7.3.1.2</w:t>
        </w:r>
        <w:r>
          <w:rPr>
            <w:noProof/>
            <w:sz w:val="22"/>
          </w:rPr>
          <w:tab/>
        </w:r>
        <w:r w:rsidRPr="00707770">
          <w:rPr>
            <w:rStyle w:val="Hyperlink"/>
            <w:noProof/>
          </w:rPr>
          <w:t>Variante B: 2 x 2 55“ Monitore</w:t>
        </w:r>
        <w:r>
          <w:rPr>
            <w:noProof/>
            <w:webHidden/>
          </w:rPr>
          <w:tab/>
        </w:r>
        <w:r>
          <w:rPr>
            <w:noProof/>
            <w:webHidden/>
          </w:rPr>
          <w:fldChar w:fldCharType="begin"/>
        </w:r>
        <w:r>
          <w:rPr>
            <w:noProof/>
            <w:webHidden/>
          </w:rPr>
          <w:instrText xml:space="preserve"> PAGEREF _Toc327350206 \h </w:instrText>
        </w:r>
        <w:r>
          <w:rPr>
            <w:noProof/>
            <w:webHidden/>
          </w:rPr>
        </w:r>
        <w:r>
          <w:rPr>
            <w:noProof/>
            <w:webHidden/>
          </w:rPr>
          <w:fldChar w:fldCharType="separate"/>
        </w:r>
        <w:r>
          <w:rPr>
            <w:noProof/>
            <w:webHidden/>
          </w:rPr>
          <w:t>119</w:t>
        </w:r>
        <w:r>
          <w:rPr>
            <w:noProof/>
            <w:webHidden/>
          </w:rPr>
          <w:fldChar w:fldCharType="end"/>
        </w:r>
      </w:hyperlink>
    </w:p>
    <w:p w:rsidR="003D2333" w:rsidRDefault="003D2333">
      <w:pPr>
        <w:pStyle w:val="TOC3"/>
        <w:tabs>
          <w:tab w:val="left" w:pos="1320"/>
          <w:tab w:val="right" w:leader="dot" w:pos="9062"/>
        </w:tabs>
        <w:rPr>
          <w:noProof/>
          <w:sz w:val="22"/>
        </w:rPr>
      </w:pPr>
      <w:hyperlink w:anchor="_Toc327350207" w:history="1">
        <w:r w:rsidRPr="00707770">
          <w:rPr>
            <w:rStyle w:val="Hyperlink"/>
            <w:noProof/>
          </w:rPr>
          <w:t>I.7.3.1.3</w:t>
        </w:r>
        <w:r>
          <w:rPr>
            <w:noProof/>
            <w:sz w:val="22"/>
          </w:rPr>
          <w:tab/>
        </w:r>
        <w:r w:rsidRPr="00707770">
          <w:rPr>
            <w:rStyle w:val="Hyperlink"/>
            <w:noProof/>
          </w:rPr>
          <w:t>Variante C: 1 x 6 55“ Monitore</w:t>
        </w:r>
        <w:r>
          <w:rPr>
            <w:noProof/>
            <w:webHidden/>
          </w:rPr>
          <w:tab/>
        </w:r>
        <w:r>
          <w:rPr>
            <w:noProof/>
            <w:webHidden/>
          </w:rPr>
          <w:fldChar w:fldCharType="begin"/>
        </w:r>
        <w:r>
          <w:rPr>
            <w:noProof/>
            <w:webHidden/>
          </w:rPr>
          <w:instrText xml:space="preserve"> PAGEREF _Toc327350207 \h </w:instrText>
        </w:r>
        <w:r>
          <w:rPr>
            <w:noProof/>
            <w:webHidden/>
          </w:rPr>
        </w:r>
        <w:r>
          <w:rPr>
            <w:noProof/>
            <w:webHidden/>
          </w:rPr>
          <w:fldChar w:fldCharType="separate"/>
        </w:r>
        <w:r>
          <w:rPr>
            <w:noProof/>
            <w:webHidden/>
          </w:rPr>
          <w:t>120</w:t>
        </w:r>
        <w:r>
          <w:rPr>
            <w:noProof/>
            <w:webHidden/>
          </w:rPr>
          <w:fldChar w:fldCharType="end"/>
        </w:r>
      </w:hyperlink>
    </w:p>
    <w:p w:rsidR="003D2333" w:rsidRDefault="003D2333">
      <w:pPr>
        <w:pStyle w:val="TOC3"/>
        <w:tabs>
          <w:tab w:val="left" w:pos="1320"/>
          <w:tab w:val="right" w:leader="dot" w:pos="9062"/>
        </w:tabs>
        <w:rPr>
          <w:noProof/>
          <w:sz w:val="22"/>
        </w:rPr>
      </w:pPr>
      <w:hyperlink w:anchor="_Toc327350208" w:history="1">
        <w:r w:rsidRPr="00707770">
          <w:rPr>
            <w:rStyle w:val="Hyperlink"/>
            <w:noProof/>
          </w:rPr>
          <w:t>I.7.3.1.4</w:t>
        </w:r>
        <w:r>
          <w:rPr>
            <w:noProof/>
            <w:sz w:val="22"/>
          </w:rPr>
          <w:tab/>
        </w:r>
        <w:r w:rsidRPr="00707770">
          <w:rPr>
            <w:rStyle w:val="Hyperlink"/>
            <w:noProof/>
          </w:rPr>
          <w:t>Variante D: 2 x 4 55“ Monitore</w:t>
        </w:r>
        <w:r>
          <w:rPr>
            <w:noProof/>
            <w:webHidden/>
          </w:rPr>
          <w:tab/>
        </w:r>
        <w:r>
          <w:rPr>
            <w:noProof/>
            <w:webHidden/>
          </w:rPr>
          <w:fldChar w:fldCharType="begin"/>
        </w:r>
        <w:r>
          <w:rPr>
            <w:noProof/>
            <w:webHidden/>
          </w:rPr>
          <w:instrText xml:space="preserve"> PAGEREF _Toc327350208 \h </w:instrText>
        </w:r>
        <w:r>
          <w:rPr>
            <w:noProof/>
            <w:webHidden/>
          </w:rPr>
        </w:r>
        <w:r>
          <w:rPr>
            <w:noProof/>
            <w:webHidden/>
          </w:rPr>
          <w:fldChar w:fldCharType="separate"/>
        </w:r>
        <w:r>
          <w:rPr>
            <w:noProof/>
            <w:webHidden/>
          </w:rPr>
          <w:t>122</w:t>
        </w:r>
        <w:r>
          <w:rPr>
            <w:noProof/>
            <w:webHidden/>
          </w:rPr>
          <w:fldChar w:fldCharType="end"/>
        </w:r>
      </w:hyperlink>
    </w:p>
    <w:p w:rsidR="003D2333" w:rsidRDefault="003D2333">
      <w:pPr>
        <w:pStyle w:val="TOC3"/>
        <w:tabs>
          <w:tab w:val="left" w:pos="1320"/>
          <w:tab w:val="right" w:leader="dot" w:pos="9062"/>
        </w:tabs>
        <w:rPr>
          <w:noProof/>
          <w:sz w:val="22"/>
        </w:rPr>
      </w:pPr>
      <w:hyperlink w:anchor="_Toc327350209" w:history="1">
        <w:r w:rsidRPr="00707770">
          <w:rPr>
            <w:rStyle w:val="Hyperlink"/>
            <w:noProof/>
          </w:rPr>
          <w:t>I.7.3.1.5</w:t>
        </w:r>
        <w:r>
          <w:rPr>
            <w:noProof/>
            <w:sz w:val="22"/>
          </w:rPr>
          <w:tab/>
        </w:r>
        <w:r w:rsidRPr="00707770">
          <w:rPr>
            <w:rStyle w:val="Hyperlink"/>
            <w:noProof/>
          </w:rPr>
          <w:t>Fazit Monitorkonstellationen</w:t>
        </w:r>
        <w:r>
          <w:rPr>
            <w:noProof/>
            <w:webHidden/>
          </w:rPr>
          <w:tab/>
        </w:r>
        <w:r>
          <w:rPr>
            <w:noProof/>
            <w:webHidden/>
          </w:rPr>
          <w:fldChar w:fldCharType="begin"/>
        </w:r>
        <w:r>
          <w:rPr>
            <w:noProof/>
            <w:webHidden/>
          </w:rPr>
          <w:instrText xml:space="preserve"> PAGEREF _Toc327350209 \h </w:instrText>
        </w:r>
        <w:r>
          <w:rPr>
            <w:noProof/>
            <w:webHidden/>
          </w:rPr>
        </w:r>
        <w:r>
          <w:rPr>
            <w:noProof/>
            <w:webHidden/>
          </w:rPr>
          <w:fldChar w:fldCharType="separate"/>
        </w:r>
        <w:r>
          <w:rPr>
            <w:noProof/>
            <w:webHidden/>
          </w:rPr>
          <w:t>122</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210" w:history="1">
        <w:r w:rsidRPr="00707770">
          <w:rPr>
            <w:rStyle w:val="Hyperlink"/>
            <w:noProof/>
          </w:rPr>
          <w:t>I.7.3.2</w:t>
        </w:r>
        <w:r>
          <w:rPr>
            <w:noProof/>
            <w:sz w:val="22"/>
            <w:szCs w:val="22"/>
            <w:lang w:eastAsia="de-CH"/>
          </w:rPr>
          <w:tab/>
        </w:r>
        <w:r w:rsidRPr="00707770">
          <w:rPr>
            <w:rStyle w:val="Hyperlink"/>
            <w:noProof/>
          </w:rPr>
          <w:t>Grafikkarten</w:t>
        </w:r>
        <w:r>
          <w:rPr>
            <w:noProof/>
            <w:webHidden/>
          </w:rPr>
          <w:tab/>
        </w:r>
        <w:r>
          <w:rPr>
            <w:noProof/>
            <w:webHidden/>
          </w:rPr>
          <w:fldChar w:fldCharType="begin"/>
        </w:r>
        <w:r>
          <w:rPr>
            <w:noProof/>
            <w:webHidden/>
          </w:rPr>
          <w:instrText xml:space="preserve"> PAGEREF _Toc327350210 \h </w:instrText>
        </w:r>
        <w:r>
          <w:rPr>
            <w:noProof/>
            <w:webHidden/>
          </w:rPr>
        </w:r>
        <w:r>
          <w:rPr>
            <w:noProof/>
            <w:webHidden/>
          </w:rPr>
          <w:fldChar w:fldCharType="separate"/>
        </w:r>
        <w:r>
          <w:rPr>
            <w:noProof/>
            <w:webHidden/>
          </w:rPr>
          <w:t>123</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211" w:history="1">
        <w:r w:rsidRPr="00707770">
          <w:rPr>
            <w:rStyle w:val="Hyperlink"/>
            <w:noProof/>
          </w:rPr>
          <w:t>I.7.3.3</w:t>
        </w:r>
        <w:r>
          <w:rPr>
            <w:noProof/>
            <w:sz w:val="22"/>
            <w:szCs w:val="22"/>
            <w:lang w:eastAsia="de-CH"/>
          </w:rPr>
          <w:tab/>
        </w:r>
        <w:r w:rsidRPr="00707770">
          <w:rPr>
            <w:rStyle w:val="Hyperlink"/>
            <w:noProof/>
          </w:rPr>
          <w:t>Testhardware</w:t>
        </w:r>
        <w:r>
          <w:rPr>
            <w:noProof/>
            <w:webHidden/>
          </w:rPr>
          <w:tab/>
        </w:r>
        <w:r>
          <w:rPr>
            <w:noProof/>
            <w:webHidden/>
          </w:rPr>
          <w:fldChar w:fldCharType="begin"/>
        </w:r>
        <w:r>
          <w:rPr>
            <w:noProof/>
            <w:webHidden/>
          </w:rPr>
          <w:instrText xml:space="preserve"> PAGEREF _Toc327350211 \h </w:instrText>
        </w:r>
        <w:r>
          <w:rPr>
            <w:noProof/>
            <w:webHidden/>
          </w:rPr>
        </w:r>
        <w:r>
          <w:rPr>
            <w:noProof/>
            <w:webHidden/>
          </w:rPr>
          <w:fldChar w:fldCharType="separate"/>
        </w:r>
        <w:r>
          <w:rPr>
            <w:noProof/>
            <w:webHidden/>
          </w:rPr>
          <w:t>124</w:t>
        </w:r>
        <w:r>
          <w:rPr>
            <w:noProof/>
            <w:webHidden/>
          </w:rPr>
          <w:fldChar w:fldCharType="end"/>
        </w:r>
      </w:hyperlink>
    </w:p>
    <w:p w:rsidR="003D2333" w:rsidRDefault="003D2333">
      <w:pPr>
        <w:pStyle w:val="TOC3"/>
        <w:tabs>
          <w:tab w:val="left" w:pos="1320"/>
          <w:tab w:val="right" w:leader="dot" w:pos="9062"/>
        </w:tabs>
        <w:rPr>
          <w:noProof/>
          <w:sz w:val="22"/>
        </w:rPr>
      </w:pPr>
      <w:hyperlink w:anchor="_Toc327350212" w:history="1">
        <w:r w:rsidRPr="00707770">
          <w:rPr>
            <w:rStyle w:val="Hyperlink"/>
            <w:noProof/>
          </w:rPr>
          <w:t>I.7.3.3.1</w:t>
        </w:r>
        <w:r>
          <w:rPr>
            <w:noProof/>
            <w:sz w:val="22"/>
          </w:rPr>
          <w:tab/>
        </w:r>
        <w:r w:rsidRPr="00707770">
          <w:rPr>
            <w:rStyle w:val="Hyperlink"/>
            <w:noProof/>
          </w:rPr>
          <w:t>Performance Tests mit WPF-Applikationen</w:t>
        </w:r>
        <w:r>
          <w:rPr>
            <w:noProof/>
            <w:webHidden/>
          </w:rPr>
          <w:tab/>
        </w:r>
        <w:r>
          <w:rPr>
            <w:noProof/>
            <w:webHidden/>
          </w:rPr>
          <w:fldChar w:fldCharType="begin"/>
        </w:r>
        <w:r>
          <w:rPr>
            <w:noProof/>
            <w:webHidden/>
          </w:rPr>
          <w:instrText xml:space="preserve"> PAGEREF _Toc327350212 \h </w:instrText>
        </w:r>
        <w:r>
          <w:rPr>
            <w:noProof/>
            <w:webHidden/>
          </w:rPr>
        </w:r>
        <w:r>
          <w:rPr>
            <w:noProof/>
            <w:webHidden/>
          </w:rPr>
          <w:fldChar w:fldCharType="separate"/>
        </w:r>
        <w:r>
          <w:rPr>
            <w:noProof/>
            <w:webHidden/>
          </w:rPr>
          <w:t>125</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213" w:history="1">
        <w:r w:rsidRPr="00707770">
          <w:rPr>
            <w:rStyle w:val="Hyperlink"/>
            <w:noProof/>
          </w:rPr>
          <w:t>I.7.3.3.1.1</w:t>
        </w:r>
        <w:r>
          <w:rPr>
            <w:noProof/>
            <w:sz w:val="22"/>
            <w:szCs w:val="22"/>
            <w:lang w:eastAsia="de-CH"/>
          </w:rPr>
          <w:tab/>
        </w:r>
        <w:r w:rsidRPr="00707770">
          <w:rPr>
            <w:rStyle w:val="Hyperlink"/>
            <w:noProof/>
          </w:rPr>
          <w:t>Übersicht</w:t>
        </w:r>
        <w:r>
          <w:rPr>
            <w:noProof/>
            <w:webHidden/>
          </w:rPr>
          <w:tab/>
        </w:r>
        <w:r>
          <w:rPr>
            <w:noProof/>
            <w:webHidden/>
          </w:rPr>
          <w:fldChar w:fldCharType="begin"/>
        </w:r>
        <w:r>
          <w:rPr>
            <w:noProof/>
            <w:webHidden/>
          </w:rPr>
          <w:instrText xml:space="preserve"> PAGEREF _Toc327350213 \h </w:instrText>
        </w:r>
        <w:r>
          <w:rPr>
            <w:noProof/>
            <w:webHidden/>
          </w:rPr>
        </w:r>
        <w:r>
          <w:rPr>
            <w:noProof/>
            <w:webHidden/>
          </w:rPr>
          <w:fldChar w:fldCharType="separate"/>
        </w:r>
        <w:r>
          <w:rPr>
            <w:noProof/>
            <w:webHidden/>
          </w:rPr>
          <w:t>125</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214" w:history="1">
        <w:r w:rsidRPr="00707770">
          <w:rPr>
            <w:rStyle w:val="Hyperlink"/>
            <w:noProof/>
          </w:rPr>
          <w:t>I.7.3.3.1.2</w:t>
        </w:r>
        <w:r>
          <w:rPr>
            <w:noProof/>
            <w:sz w:val="22"/>
            <w:szCs w:val="22"/>
            <w:lang w:eastAsia="de-CH"/>
          </w:rPr>
          <w:tab/>
        </w:r>
        <w:r w:rsidRPr="00707770">
          <w:rPr>
            <w:rStyle w:val="Hyperlink"/>
            <w:noProof/>
          </w:rPr>
          <w:t>WDDM</w:t>
        </w:r>
        <w:r>
          <w:rPr>
            <w:noProof/>
            <w:webHidden/>
          </w:rPr>
          <w:tab/>
        </w:r>
        <w:r>
          <w:rPr>
            <w:noProof/>
            <w:webHidden/>
          </w:rPr>
          <w:fldChar w:fldCharType="begin"/>
        </w:r>
        <w:r>
          <w:rPr>
            <w:noProof/>
            <w:webHidden/>
          </w:rPr>
          <w:instrText xml:space="preserve"> PAGEREF _Toc327350214 \h </w:instrText>
        </w:r>
        <w:r>
          <w:rPr>
            <w:noProof/>
            <w:webHidden/>
          </w:rPr>
        </w:r>
        <w:r>
          <w:rPr>
            <w:noProof/>
            <w:webHidden/>
          </w:rPr>
          <w:fldChar w:fldCharType="separate"/>
        </w:r>
        <w:r>
          <w:rPr>
            <w:noProof/>
            <w:webHidden/>
          </w:rPr>
          <w:t>125</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215" w:history="1">
        <w:r w:rsidRPr="00707770">
          <w:rPr>
            <w:rStyle w:val="Hyperlink"/>
            <w:noProof/>
          </w:rPr>
          <w:t>I.7.3.3.1.3</w:t>
        </w:r>
        <w:r>
          <w:rPr>
            <w:noProof/>
            <w:sz w:val="22"/>
            <w:szCs w:val="22"/>
            <w:lang w:eastAsia="de-CH"/>
          </w:rPr>
          <w:tab/>
        </w:r>
        <w:r w:rsidRPr="00707770">
          <w:rPr>
            <w:rStyle w:val="Hyperlink"/>
            <w:noProof/>
          </w:rPr>
          <w:t>XDDM</w:t>
        </w:r>
        <w:r>
          <w:rPr>
            <w:noProof/>
            <w:webHidden/>
          </w:rPr>
          <w:tab/>
        </w:r>
        <w:r>
          <w:rPr>
            <w:noProof/>
            <w:webHidden/>
          </w:rPr>
          <w:fldChar w:fldCharType="begin"/>
        </w:r>
        <w:r>
          <w:rPr>
            <w:noProof/>
            <w:webHidden/>
          </w:rPr>
          <w:instrText xml:space="preserve"> PAGEREF _Toc327350215 \h </w:instrText>
        </w:r>
        <w:r>
          <w:rPr>
            <w:noProof/>
            <w:webHidden/>
          </w:rPr>
        </w:r>
        <w:r>
          <w:rPr>
            <w:noProof/>
            <w:webHidden/>
          </w:rPr>
          <w:fldChar w:fldCharType="separate"/>
        </w:r>
        <w:r>
          <w:rPr>
            <w:noProof/>
            <w:webHidden/>
          </w:rPr>
          <w:t>126</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216" w:history="1">
        <w:r w:rsidRPr="00707770">
          <w:rPr>
            <w:rStyle w:val="Hyperlink"/>
            <w:noProof/>
          </w:rPr>
          <w:t>I.7.3.3.1.4</w:t>
        </w:r>
        <w:r>
          <w:rPr>
            <w:noProof/>
            <w:sz w:val="22"/>
            <w:szCs w:val="22"/>
            <w:lang w:eastAsia="de-CH"/>
          </w:rPr>
          <w:tab/>
        </w:r>
        <w:r w:rsidRPr="00707770">
          <w:rPr>
            <w:rStyle w:val="Hyperlink"/>
            <w:noProof/>
          </w:rPr>
          <w:t>Darstellungsoptionen Poster / PDF</w:t>
        </w:r>
        <w:r>
          <w:rPr>
            <w:noProof/>
            <w:webHidden/>
          </w:rPr>
          <w:tab/>
        </w:r>
        <w:r>
          <w:rPr>
            <w:noProof/>
            <w:webHidden/>
          </w:rPr>
          <w:fldChar w:fldCharType="begin"/>
        </w:r>
        <w:r>
          <w:rPr>
            <w:noProof/>
            <w:webHidden/>
          </w:rPr>
          <w:instrText xml:space="preserve"> PAGEREF _Toc327350216 \h </w:instrText>
        </w:r>
        <w:r>
          <w:rPr>
            <w:noProof/>
            <w:webHidden/>
          </w:rPr>
        </w:r>
        <w:r>
          <w:rPr>
            <w:noProof/>
            <w:webHidden/>
          </w:rPr>
          <w:fldChar w:fldCharType="separate"/>
        </w:r>
        <w:r>
          <w:rPr>
            <w:noProof/>
            <w:webHidden/>
          </w:rPr>
          <w:t>126</w:t>
        </w:r>
        <w:r>
          <w:rPr>
            <w:noProof/>
            <w:webHidden/>
          </w:rPr>
          <w:fldChar w:fldCharType="end"/>
        </w:r>
      </w:hyperlink>
    </w:p>
    <w:p w:rsidR="003D2333" w:rsidRDefault="003D2333">
      <w:pPr>
        <w:pStyle w:val="TOC3"/>
        <w:tabs>
          <w:tab w:val="left" w:pos="1320"/>
          <w:tab w:val="right" w:leader="dot" w:pos="9062"/>
        </w:tabs>
        <w:rPr>
          <w:noProof/>
          <w:sz w:val="22"/>
        </w:rPr>
      </w:pPr>
      <w:hyperlink w:anchor="_Toc327350217" w:history="1">
        <w:r w:rsidRPr="00707770">
          <w:rPr>
            <w:rStyle w:val="Hyperlink"/>
            <w:noProof/>
          </w:rPr>
          <w:t>I.7.3.3.2</w:t>
        </w:r>
        <w:r>
          <w:rPr>
            <w:noProof/>
            <w:sz w:val="22"/>
          </w:rPr>
          <w:tab/>
        </w:r>
        <w:r w:rsidRPr="00707770">
          <w:rPr>
            <w:rStyle w:val="Hyperlink"/>
            <w:noProof/>
          </w:rPr>
          <w:t>Test mit Direct-Applikationen</w:t>
        </w:r>
        <w:r>
          <w:rPr>
            <w:noProof/>
            <w:webHidden/>
          </w:rPr>
          <w:tab/>
        </w:r>
        <w:r>
          <w:rPr>
            <w:noProof/>
            <w:webHidden/>
          </w:rPr>
          <w:fldChar w:fldCharType="begin"/>
        </w:r>
        <w:r>
          <w:rPr>
            <w:noProof/>
            <w:webHidden/>
          </w:rPr>
          <w:instrText xml:space="preserve"> PAGEREF _Toc327350217 \h </w:instrText>
        </w:r>
        <w:r>
          <w:rPr>
            <w:noProof/>
            <w:webHidden/>
          </w:rPr>
        </w:r>
        <w:r>
          <w:rPr>
            <w:noProof/>
            <w:webHidden/>
          </w:rPr>
          <w:fldChar w:fldCharType="separate"/>
        </w:r>
        <w:r>
          <w:rPr>
            <w:noProof/>
            <w:webHidden/>
          </w:rPr>
          <w:t>126</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218" w:history="1">
        <w:r w:rsidRPr="00707770">
          <w:rPr>
            <w:rStyle w:val="Hyperlink"/>
            <w:noProof/>
          </w:rPr>
          <w:t>I.7.3.3.2.1</w:t>
        </w:r>
        <w:r>
          <w:rPr>
            <w:noProof/>
            <w:sz w:val="22"/>
            <w:szCs w:val="22"/>
            <w:lang w:eastAsia="de-CH"/>
          </w:rPr>
          <w:tab/>
        </w:r>
        <w:r w:rsidRPr="00707770">
          <w:rPr>
            <w:rStyle w:val="Hyperlink"/>
            <w:noProof/>
          </w:rPr>
          <w:t>Fazit</w:t>
        </w:r>
        <w:r>
          <w:rPr>
            <w:noProof/>
            <w:webHidden/>
          </w:rPr>
          <w:tab/>
        </w:r>
        <w:r>
          <w:rPr>
            <w:noProof/>
            <w:webHidden/>
          </w:rPr>
          <w:fldChar w:fldCharType="begin"/>
        </w:r>
        <w:r>
          <w:rPr>
            <w:noProof/>
            <w:webHidden/>
          </w:rPr>
          <w:instrText xml:space="preserve"> PAGEREF _Toc327350218 \h </w:instrText>
        </w:r>
        <w:r>
          <w:rPr>
            <w:noProof/>
            <w:webHidden/>
          </w:rPr>
        </w:r>
        <w:r>
          <w:rPr>
            <w:noProof/>
            <w:webHidden/>
          </w:rPr>
          <w:fldChar w:fldCharType="separate"/>
        </w:r>
        <w:r>
          <w:rPr>
            <w:noProof/>
            <w:webHidden/>
          </w:rPr>
          <w:t>127</w:t>
        </w:r>
        <w:r>
          <w:rPr>
            <w:noProof/>
            <w:webHidden/>
          </w:rPr>
          <w:fldChar w:fldCharType="end"/>
        </w:r>
      </w:hyperlink>
    </w:p>
    <w:p w:rsidR="003D2333" w:rsidRDefault="003D2333">
      <w:pPr>
        <w:pStyle w:val="TOC3"/>
        <w:tabs>
          <w:tab w:val="left" w:pos="1320"/>
          <w:tab w:val="right" w:leader="dot" w:pos="9062"/>
        </w:tabs>
        <w:rPr>
          <w:noProof/>
          <w:sz w:val="22"/>
        </w:rPr>
      </w:pPr>
      <w:hyperlink w:anchor="_Toc327350219" w:history="1">
        <w:r w:rsidRPr="00707770">
          <w:rPr>
            <w:rStyle w:val="Hyperlink"/>
            <w:noProof/>
          </w:rPr>
          <w:t>I.7.3.3.3</w:t>
        </w:r>
        <w:r>
          <w:rPr>
            <w:noProof/>
            <w:sz w:val="22"/>
          </w:rPr>
          <w:tab/>
        </w:r>
        <w:r w:rsidRPr="00707770">
          <w:rPr>
            <w:rStyle w:val="Hyperlink"/>
            <w:noProof/>
          </w:rPr>
          <w:t>Tests auf abgeänderter Testhardware mit einer Grafikkarte und acht Monitoren</w:t>
        </w:r>
        <w:r>
          <w:rPr>
            <w:noProof/>
            <w:webHidden/>
          </w:rPr>
          <w:tab/>
        </w:r>
        <w:r>
          <w:rPr>
            <w:noProof/>
            <w:webHidden/>
          </w:rPr>
          <w:fldChar w:fldCharType="begin"/>
        </w:r>
        <w:r>
          <w:rPr>
            <w:noProof/>
            <w:webHidden/>
          </w:rPr>
          <w:instrText xml:space="preserve"> PAGEREF _Toc327350219 \h </w:instrText>
        </w:r>
        <w:r>
          <w:rPr>
            <w:noProof/>
            <w:webHidden/>
          </w:rPr>
        </w:r>
        <w:r>
          <w:rPr>
            <w:noProof/>
            <w:webHidden/>
          </w:rPr>
          <w:fldChar w:fldCharType="separate"/>
        </w:r>
        <w:r>
          <w:rPr>
            <w:noProof/>
            <w:webHidden/>
          </w:rPr>
          <w:t>127</w:t>
        </w:r>
        <w:r>
          <w:rPr>
            <w:noProof/>
            <w:webHidden/>
          </w:rPr>
          <w:fldChar w:fldCharType="end"/>
        </w:r>
      </w:hyperlink>
    </w:p>
    <w:p w:rsidR="003D2333" w:rsidRDefault="003D2333">
      <w:pPr>
        <w:pStyle w:val="TOC3"/>
        <w:tabs>
          <w:tab w:val="left" w:pos="1320"/>
          <w:tab w:val="right" w:leader="dot" w:pos="9062"/>
        </w:tabs>
        <w:rPr>
          <w:noProof/>
          <w:sz w:val="22"/>
        </w:rPr>
      </w:pPr>
      <w:hyperlink w:anchor="_Toc327350220" w:history="1">
        <w:r w:rsidRPr="00707770">
          <w:rPr>
            <w:rStyle w:val="Hyperlink"/>
            <w:noProof/>
          </w:rPr>
          <w:t>I.7.3.3.4</w:t>
        </w:r>
        <w:r>
          <w:rPr>
            <w:noProof/>
            <w:sz w:val="22"/>
          </w:rPr>
          <w:tab/>
        </w:r>
        <w:r w:rsidRPr="00707770">
          <w:rPr>
            <w:rStyle w:val="Hyperlink"/>
            <w:noProof/>
          </w:rPr>
          <w:t>Tests mit verkleinertem Video</w:t>
        </w:r>
        <w:r>
          <w:rPr>
            <w:noProof/>
            <w:webHidden/>
          </w:rPr>
          <w:tab/>
        </w:r>
        <w:r>
          <w:rPr>
            <w:noProof/>
            <w:webHidden/>
          </w:rPr>
          <w:fldChar w:fldCharType="begin"/>
        </w:r>
        <w:r>
          <w:rPr>
            <w:noProof/>
            <w:webHidden/>
          </w:rPr>
          <w:instrText xml:space="preserve"> PAGEREF _Toc327350220 \h </w:instrText>
        </w:r>
        <w:r>
          <w:rPr>
            <w:noProof/>
            <w:webHidden/>
          </w:rPr>
        </w:r>
        <w:r>
          <w:rPr>
            <w:noProof/>
            <w:webHidden/>
          </w:rPr>
          <w:fldChar w:fldCharType="separate"/>
        </w:r>
        <w:r>
          <w:rPr>
            <w:noProof/>
            <w:webHidden/>
          </w:rPr>
          <w:t>128</w:t>
        </w:r>
        <w:r>
          <w:rPr>
            <w:noProof/>
            <w:webHidden/>
          </w:rPr>
          <w:fldChar w:fldCharType="end"/>
        </w:r>
      </w:hyperlink>
    </w:p>
    <w:p w:rsidR="003D2333" w:rsidRDefault="003D2333">
      <w:pPr>
        <w:pStyle w:val="TOC3"/>
        <w:tabs>
          <w:tab w:val="left" w:pos="1320"/>
          <w:tab w:val="right" w:leader="dot" w:pos="9062"/>
        </w:tabs>
        <w:rPr>
          <w:noProof/>
          <w:sz w:val="22"/>
        </w:rPr>
      </w:pPr>
      <w:hyperlink w:anchor="_Toc327350221" w:history="1">
        <w:r w:rsidRPr="00707770">
          <w:rPr>
            <w:rStyle w:val="Hyperlink"/>
            <w:noProof/>
          </w:rPr>
          <w:t>I.7.3.3.5</w:t>
        </w:r>
        <w:r>
          <w:rPr>
            <w:noProof/>
            <w:sz w:val="22"/>
          </w:rPr>
          <w:tab/>
        </w:r>
        <w:r w:rsidRPr="00707770">
          <w:rPr>
            <w:rStyle w:val="Hyperlink"/>
            <w:noProof/>
          </w:rPr>
          <w:t>Fazit der durchgeführten Tests mit unterschiedlicher Hardwarekonstellation</w:t>
        </w:r>
        <w:r>
          <w:rPr>
            <w:noProof/>
            <w:webHidden/>
          </w:rPr>
          <w:tab/>
        </w:r>
        <w:r>
          <w:rPr>
            <w:noProof/>
            <w:webHidden/>
          </w:rPr>
          <w:fldChar w:fldCharType="begin"/>
        </w:r>
        <w:r>
          <w:rPr>
            <w:noProof/>
            <w:webHidden/>
          </w:rPr>
          <w:instrText xml:space="preserve"> PAGEREF _Toc327350221 \h </w:instrText>
        </w:r>
        <w:r>
          <w:rPr>
            <w:noProof/>
            <w:webHidden/>
          </w:rPr>
        </w:r>
        <w:r>
          <w:rPr>
            <w:noProof/>
            <w:webHidden/>
          </w:rPr>
          <w:fldChar w:fldCharType="separate"/>
        </w:r>
        <w:r>
          <w:rPr>
            <w:noProof/>
            <w:webHidden/>
          </w:rPr>
          <w:t>132</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222" w:history="1">
        <w:r w:rsidRPr="00707770">
          <w:rPr>
            <w:rStyle w:val="Hyperlink"/>
            <w:noProof/>
          </w:rPr>
          <w:t>I.7.4</w:t>
        </w:r>
        <w:r>
          <w:rPr>
            <w:b w:val="0"/>
            <w:noProof/>
            <w:sz w:val="22"/>
            <w:szCs w:val="22"/>
            <w:lang w:eastAsia="de-CH"/>
          </w:rPr>
          <w:tab/>
        </w:r>
        <w:r w:rsidRPr="00707770">
          <w:rPr>
            <w:rStyle w:val="Hyperlink"/>
            <w:noProof/>
          </w:rPr>
          <w:t>Mitsubishi Display Wall</w:t>
        </w:r>
        <w:r>
          <w:rPr>
            <w:noProof/>
            <w:webHidden/>
          </w:rPr>
          <w:tab/>
        </w:r>
        <w:r>
          <w:rPr>
            <w:noProof/>
            <w:webHidden/>
          </w:rPr>
          <w:fldChar w:fldCharType="begin"/>
        </w:r>
        <w:r>
          <w:rPr>
            <w:noProof/>
            <w:webHidden/>
          </w:rPr>
          <w:instrText xml:space="preserve"> PAGEREF _Toc327350222 \h </w:instrText>
        </w:r>
        <w:r>
          <w:rPr>
            <w:noProof/>
            <w:webHidden/>
          </w:rPr>
        </w:r>
        <w:r>
          <w:rPr>
            <w:noProof/>
            <w:webHidden/>
          </w:rPr>
          <w:fldChar w:fldCharType="separate"/>
        </w:r>
        <w:r>
          <w:rPr>
            <w:noProof/>
            <w:webHidden/>
          </w:rPr>
          <w:t>134</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223" w:history="1">
        <w:r w:rsidRPr="00707770">
          <w:rPr>
            <w:rStyle w:val="Hyperlink"/>
            <w:noProof/>
          </w:rPr>
          <w:t>I.7.5</w:t>
        </w:r>
        <w:r>
          <w:rPr>
            <w:b w:val="0"/>
            <w:noProof/>
            <w:sz w:val="22"/>
            <w:szCs w:val="22"/>
            <w:lang w:eastAsia="de-CH"/>
          </w:rPr>
          <w:tab/>
        </w:r>
        <w:r w:rsidRPr="00707770">
          <w:rPr>
            <w:rStyle w:val="Hyperlink"/>
            <w:noProof/>
          </w:rPr>
          <w:t>Beschaffungsanalyse</w:t>
        </w:r>
        <w:r>
          <w:rPr>
            <w:noProof/>
            <w:webHidden/>
          </w:rPr>
          <w:tab/>
        </w:r>
        <w:r>
          <w:rPr>
            <w:noProof/>
            <w:webHidden/>
          </w:rPr>
          <w:fldChar w:fldCharType="begin"/>
        </w:r>
        <w:r>
          <w:rPr>
            <w:noProof/>
            <w:webHidden/>
          </w:rPr>
          <w:instrText xml:space="preserve"> PAGEREF _Toc327350223 \h </w:instrText>
        </w:r>
        <w:r>
          <w:rPr>
            <w:noProof/>
            <w:webHidden/>
          </w:rPr>
        </w:r>
        <w:r>
          <w:rPr>
            <w:noProof/>
            <w:webHidden/>
          </w:rPr>
          <w:fldChar w:fldCharType="separate"/>
        </w:r>
        <w:r>
          <w:rPr>
            <w:noProof/>
            <w:webHidden/>
          </w:rPr>
          <w:t>135</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224" w:history="1">
        <w:r w:rsidRPr="00707770">
          <w:rPr>
            <w:rStyle w:val="Hyperlink"/>
            <w:noProof/>
          </w:rPr>
          <w:t>I.7.5.1</w:t>
        </w:r>
        <w:r>
          <w:rPr>
            <w:noProof/>
            <w:sz w:val="22"/>
            <w:szCs w:val="22"/>
            <w:lang w:eastAsia="de-CH"/>
          </w:rPr>
          <w:tab/>
        </w:r>
        <w:r w:rsidRPr="00707770">
          <w:rPr>
            <w:rStyle w:val="Hyperlink"/>
            <w:noProof/>
          </w:rPr>
          <w:t>Videowall mit 3 x 3 55“ Monitoren</w:t>
        </w:r>
        <w:r>
          <w:rPr>
            <w:noProof/>
            <w:webHidden/>
          </w:rPr>
          <w:tab/>
        </w:r>
        <w:r>
          <w:rPr>
            <w:noProof/>
            <w:webHidden/>
          </w:rPr>
          <w:fldChar w:fldCharType="begin"/>
        </w:r>
        <w:r>
          <w:rPr>
            <w:noProof/>
            <w:webHidden/>
          </w:rPr>
          <w:instrText xml:space="preserve"> PAGEREF _Toc327350224 \h </w:instrText>
        </w:r>
        <w:r>
          <w:rPr>
            <w:noProof/>
            <w:webHidden/>
          </w:rPr>
        </w:r>
        <w:r>
          <w:rPr>
            <w:noProof/>
            <w:webHidden/>
          </w:rPr>
          <w:fldChar w:fldCharType="separate"/>
        </w:r>
        <w:r>
          <w:rPr>
            <w:noProof/>
            <w:webHidden/>
          </w:rPr>
          <w:t>135</w:t>
        </w:r>
        <w:r>
          <w:rPr>
            <w:noProof/>
            <w:webHidden/>
          </w:rPr>
          <w:fldChar w:fldCharType="end"/>
        </w:r>
      </w:hyperlink>
    </w:p>
    <w:p w:rsidR="003D2333" w:rsidRDefault="003D2333">
      <w:pPr>
        <w:pStyle w:val="TOC3"/>
        <w:tabs>
          <w:tab w:val="left" w:pos="1320"/>
          <w:tab w:val="right" w:leader="dot" w:pos="9062"/>
        </w:tabs>
        <w:rPr>
          <w:noProof/>
          <w:sz w:val="22"/>
        </w:rPr>
      </w:pPr>
      <w:hyperlink w:anchor="_Toc327350225" w:history="1">
        <w:r w:rsidRPr="00707770">
          <w:rPr>
            <w:rStyle w:val="Hyperlink"/>
            <w:noProof/>
          </w:rPr>
          <w:t>I.7.5.1.1</w:t>
        </w:r>
        <w:r>
          <w:rPr>
            <w:noProof/>
            <w:sz w:val="22"/>
          </w:rPr>
          <w:tab/>
        </w:r>
        <w:r w:rsidRPr="00707770">
          <w:rPr>
            <w:rStyle w:val="Hyperlink"/>
            <w:noProof/>
          </w:rPr>
          <w:t>Verwendung von Daisy Chain Board</w:t>
        </w:r>
        <w:r>
          <w:rPr>
            <w:noProof/>
            <w:webHidden/>
          </w:rPr>
          <w:tab/>
        </w:r>
        <w:r>
          <w:rPr>
            <w:noProof/>
            <w:webHidden/>
          </w:rPr>
          <w:fldChar w:fldCharType="begin"/>
        </w:r>
        <w:r>
          <w:rPr>
            <w:noProof/>
            <w:webHidden/>
          </w:rPr>
          <w:instrText xml:space="preserve"> PAGEREF _Toc327350225 \h </w:instrText>
        </w:r>
        <w:r>
          <w:rPr>
            <w:noProof/>
            <w:webHidden/>
          </w:rPr>
        </w:r>
        <w:r>
          <w:rPr>
            <w:noProof/>
            <w:webHidden/>
          </w:rPr>
          <w:fldChar w:fldCharType="separate"/>
        </w:r>
        <w:r>
          <w:rPr>
            <w:noProof/>
            <w:webHidden/>
          </w:rPr>
          <w:t>135</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226" w:history="1">
        <w:r w:rsidRPr="00707770">
          <w:rPr>
            <w:rStyle w:val="Hyperlink"/>
            <w:noProof/>
          </w:rPr>
          <w:t>I.7.5.2</w:t>
        </w:r>
        <w:r>
          <w:rPr>
            <w:noProof/>
            <w:sz w:val="22"/>
            <w:szCs w:val="22"/>
            <w:lang w:eastAsia="de-CH"/>
          </w:rPr>
          <w:tab/>
        </w:r>
        <w:r w:rsidRPr="00707770">
          <w:rPr>
            <w:rStyle w:val="Hyperlink"/>
            <w:noProof/>
          </w:rPr>
          <w:t>Videowall mit 3 x 3 46“ Monitoren</w:t>
        </w:r>
        <w:r>
          <w:rPr>
            <w:noProof/>
            <w:webHidden/>
          </w:rPr>
          <w:tab/>
        </w:r>
        <w:r>
          <w:rPr>
            <w:noProof/>
            <w:webHidden/>
          </w:rPr>
          <w:fldChar w:fldCharType="begin"/>
        </w:r>
        <w:r>
          <w:rPr>
            <w:noProof/>
            <w:webHidden/>
          </w:rPr>
          <w:instrText xml:space="preserve"> PAGEREF _Toc327350226 \h </w:instrText>
        </w:r>
        <w:r>
          <w:rPr>
            <w:noProof/>
            <w:webHidden/>
          </w:rPr>
        </w:r>
        <w:r>
          <w:rPr>
            <w:noProof/>
            <w:webHidden/>
          </w:rPr>
          <w:fldChar w:fldCharType="separate"/>
        </w:r>
        <w:r>
          <w:rPr>
            <w:noProof/>
            <w:webHidden/>
          </w:rPr>
          <w:t>135</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227" w:history="1">
        <w:r w:rsidRPr="00707770">
          <w:rPr>
            <w:rStyle w:val="Hyperlink"/>
            <w:noProof/>
          </w:rPr>
          <w:t>I.7.6</w:t>
        </w:r>
        <w:r>
          <w:rPr>
            <w:b w:val="0"/>
            <w:noProof/>
            <w:sz w:val="22"/>
            <w:szCs w:val="22"/>
            <w:lang w:eastAsia="de-CH"/>
          </w:rPr>
          <w:tab/>
        </w:r>
        <w:r w:rsidRPr="00707770">
          <w:rPr>
            <w:rStyle w:val="Hyperlink"/>
            <w:noProof/>
          </w:rPr>
          <w:t>Lesbarkeit der Poster</w:t>
        </w:r>
        <w:r>
          <w:rPr>
            <w:noProof/>
            <w:webHidden/>
          </w:rPr>
          <w:tab/>
        </w:r>
        <w:r>
          <w:rPr>
            <w:noProof/>
            <w:webHidden/>
          </w:rPr>
          <w:fldChar w:fldCharType="begin"/>
        </w:r>
        <w:r>
          <w:rPr>
            <w:noProof/>
            <w:webHidden/>
          </w:rPr>
          <w:instrText xml:space="preserve"> PAGEREF _Toc327350227 \h </w:instrText>
        </w:r>
        <w:r>
          <w:rPr>
            <w:noProof/>
            <w:webHidden/>
          </w:rPr>
        </w:r>
        <w:r>
          <w:rPr>
            <w:noProof/>
            <w:webHidden/>
          </w:rPr>
          <w:fldChar w:fldCharType="separate"/>
        </w:r>
        <w:r>
          <w:rPr>
            <w:noProof/>
            <w:webHidden/>
          </w:rPr>
          <w:t>136</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228" w:history="1">
        <w:r w:rsidRPr="00707770">
          <w:rPr>
            <w:rStyle w:val="Hyperlink"/>
            <w:noProof/>
          </w:rPr>
          <w:t>I.7.6.1</w:t>
        </w:r>
        <w:r>
          <w:rPr>
            <w:noProof/>
            <w:sz w:val="22"/>
            <w:szCs w:val="22"/>
            <w:lang w:eastAsia="de-CH"/>
          </w:rPr>
          <w:tab/>
        </w:r>
        <w:r w:rsidRPr="00707770">
          <w:rPr>
            <w:rStyle w:val="Hyperlink"/>
            <w:noProof/>
          </w:rPr>
          <w:t>Prozentuale Lesbarkeit</w:t>
        </w:r>
        <w:r>
          <w:rPr>
            <w:noProof/>
            <w:webHidden/>
          </w:rPr>
          <w:tab/>
        </w:r>
        <w:r>
          <w:rPr>
            <w:noProof/>
            <w:webHidden/>
          </w:rPr>
          <w:fldChar w:fldCharType="begin"/>
        </w:r>
        <w:r>
          <w:rPr>
            <w:noProof/>
            <w:webHidden/>
          </w:rPr>
          <w:instrText xml:space="preserve"> PAGEREF _Toc327350228 \h </w:instrText>
        </w:r>
        <w:r>
          <w:rPr>
            <w:noProof/>
            <w:webHidden/>
          </w:rPr>
        </w:r>
        <w:r>
          <w:rPr>
            <w:noProof/>
            <w:webHidden/>
          </w:rPr>
          <w:fldChar w:fldCharType="separate"/>
        </w:r>
        <w:r>
          <w:rPr>
            <w:noProof/>
            <w:webHidden/>
          </w:rPr>
          <w:t>136</w:t>
        </w:r>
        <w:r>
          <w:rPr>
            <w:noProof/>
            <w:webHidden/>
          </w:rPr>
          <w:fldChar w:fldCharType="end"/>
        </w:r>
      </w:hyperlink>
    </w:p>
    <w:p w:rsidR="003D2333" w:rsidRDefault="003D2333" w:rsidP="003D2333">
      <w:r>
        <w:fldChar w:fldCharType="end"/>
      </w:r>
    </w:p>
    <w:p w:rsidR="003D2333" w:rsidRPr="003B436F" w:rsidRDefault="003D2333" w:rsidP="003D2333">
      <w:pPr>
        <w:pStyle w:val="Heading3"/>
      </w:pPr>
      <w:bookmarkStart w:id="494" w:name="_Toc327350201"/>
      <w:bookmarkStart w:id="495" w:name="_Toc327350376"/>
      <w:r>
        <w:t>Änderungsgeschichte</w:t>
      </w:r>
      <w:bookmarkEnd w:id="494"/>
      <w:bookmarkEnd w:id="495"/>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3D2333" w:rsidTr="00B73EE4">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3D2333" w:rsidRDefault="003D2333" w:rsidP="00B73EE4">
            <w:r>
              <w:t>Datum</w:t>
            </w:r>
          </w:p>
        </w:tc>
        <w:tc>
          <w:tcPr>
            <w:tcW w:w="993" w:type="dxa"/>
          </w:tcPr>
          <w:p w:rsidR="003D2333" w:rsidRDefault="003D2333" w:rsidP="00B73EE4">
            <w:r>
              <w:t>Version</w:t>
            </w:r>
          </w:p>
        </w:tc>
        <w:tc>
          <w:tcPr>
            <w:tcW w:w="4674" w:type="dxa"/>
          </w:tcPr>
          <w:p w:rsidR="003D2333" w:rsidRDefault="003D2333" w:rsidP="00B73EE4">
            <w:r>
              <w:t>Änderung</w:t>
            </w:r>
          </w:p>
        </w:tc>
        <w:tc>
          <w:tcPr>
            <w:tcW w:w="2303" w:type="dxa"/>
          </w:tcPr>
          <w:p w:rsidR="003D2333" w:rsidRDefault="003D2333" w:rsidP="00B73EE4">
            <w:r>
              <w:t>Autor</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80" w:type="dxa"/>
          </w:tcPr>
          <w:p w:rsidR="003D2333" w:rsidRPr="00F9181E" w:rsidRDefault="003D2333" w:rsidP="00B73EE4">
            <w:pPr>
              <w:rPr>
                <w:b/>
              </w:rPr>
            </w:pPr>
            <w:r>
              <w:t>04.05.2012</w:t>
            </w:r>
          </w:p>
        </w:tc>
        <w:tc>
          <w:tcPr>
            <w:tcW w:w="993" w:type="dxa"/>
          </w:tcPr>
          <w:p w:rsidR="003D2333" w:rsidRPr="00F9181E" w:rsidRDefault="003D2333" w:rsidP="00B73EE4">
            <w:r w:rsidRPr="00F9181E">
              <w:t>1.0</w:t>
            </w:r>
          </w:p>
        </w:tc>
        <w:tc>
          <w:tcPr>
            <w:tcW w:w="4674" w:type="dxa"/>
          </w:tcPr>
          <w:p w:rsidR="003D2333" w:rsidRPr="00F9181E" w:rsidRDefault="003D2333" w:rsidP="00B73EE4">
            <w:r w:rsidRPr="00F9181E">
              <w:t>Erste Version des Dokuments</w:t>
            </w:r>
            <w:r>
              <w:t>, kopieren der Hardware Texte in dieses Dokument</w:t>
            </w:r>
          </w:p>
        </w:tc>
        <w:tc>
          <w:tcPr>
            <w:tcW w:w="2303" w:type="dxa"/>
          </w:tcPr>
          <w:p w:rsidR="003D2333" w:rsidRPr="00F9181E" w:rsidRDefault="003D2333" w:rsidP="00B73EE4">
            <w:r>
              <w:t>CH</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1280" w:type="dxa"/>
          </w:tcPr>
          <w:p w:rsidR="003D2333" w:rsidRDefault="003D2333" w:rsidP="00B73EE4">
            <w:r>
              <w:t>06.05.2012</w:t>
            </w:r>
          </w:p>
        </w:tc>
        <w:tc>
          <w:tcPr>
            <w:tcW w:w="993" w:type="dxa"/>
          </w:tcPr>
          <w:p w:rsidR="003D2333" w:rsidRPr="00F9181E" w:rsidRDefault="003D2333" w:rsidP="00B73EE4">
            <w:r>
              <w:t>1.1</w:t>
            </w:r>
          </w:p>
        </w:tc>
        <w:tc>
          <w:tcPr>
            <w:tcW w:w="4674" w:type="dxa"/>
          </w:tcPr>
          <w:p w:rsidR="003D2333" w:rsidRPr="00297D7A" w:rsidRDefault="003D2333" w:rsidP="00B73EE4">
            <w:pPr>
              <w:rPr>
                <w:lang w:val="en-US"/>
              </w:rPr>
            </w:pPr>
            <w:r w:rsidRPr="00297D7A">
              <w:rPr>
                <w:lang w:val="en-US"/>
              </w:rPr>
              <w:t xml:space="preserve">Mitsubishi </w:t>
            </w:r>
            <w:r>
              <w:rPr>
                <w:lang w:val="en-US"/>
              </w:rPr>
              <w:t>Display</w:t>
            </w:r>
            <w:r w:rsidRPr="00297D7A">
              <w:rPr>
                <w:lang w:val="en-US"/>
              </w:rPr>
              <w:t xml:space="preserve"> Wall, Review DirectX</w:t>
            </w:r>
          </w:p>
        </w:tc>
        <w:tc>
          <w:tcPr>
            <w:tcW w:w="2303" w:type="dxa"/>
          </w:tcPr>
          <w:p w:rsidR="003D2333" w:rsidRDefault="003D2333" w:rsidP="00B73EE4">
            <w:r>
              <w:t>CH</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80" w:type="dxa"/>
          </w:tcPr>
          <w:p w:rsidR="003D2333" w:rsidRDefault="003D2333" w:rsidP="00B73EE4">
            <w:r>
              <w:t>06.05.2012</w:t>
            </w:r>
          </w:p>
        </w:tc>
        <w:tc>
          <w:tcPr>
            <w:tcW w:w="993" w:type="dxa"/>
          </w:tcPr>
          <w:p w:rsidR="003D2333" w:rsidRDefault="003D2333" w:rsidP="00B73EE4">
            <w:r>
              <w:t>1.2</w:t>
            </w:r>
          </w:p>
        </w:tc>
        <w:tc>
          <w:tcPr>
            <w:tcW w:w="4674" w:type="dxa"/>
          </w:tcPr>
          <w:p w:rsidR="003D2333" w:rsidRPr="00297D7A" w:rsidRDefault="003D2333" w:rsidP="00B73EE4">
            <w:pPr>
              <w:rPr>
                <w:lang w:val="en-US"/>
              </w:rPr>
            </w:pPr>
            <w:r w:rsidRPr="00297D7A">
              <w:rPr>
                <w:lang w:val="en-US"/>
              </w:rPr>
              <w:t xml:space="preserve">Review DirectX, Review Mitsubishi </w:t>
            </w:r>
            <w:r>
              <w:rPr>
                <w:lang w:val="en-US"/>
              </w:rPr>
              <w:t>Display</w:t>
            </w:r>
            <w:r w:rsidRPr="00297D7A">
              <w:rPr>
                <w:lang w:val="en-US"/>
              </w:rPr>
              <w:t xml:space="preserve"> Wall</w:t>
            </w:r>
          </w:p>
        </w:tc>
        <w:tc>
          <w:tcPr>
            <w:tcW w:w="2303" w:type="dxa"/>
          </w:tcPr>
          <w:p w:rsidR="003D2333" w:rsidRDefault="003D2333" w:rsidP="00B73EE4">
            <w:r>
              <w:t>DT</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1280" w:type="dxa"/>
          </w:tcPr>
          <w:p w:rsidR="003D2333" w:rsidRDefault="003D2333" w:rsidP="00B73EE4">
            <w:r>
              <w:t>18.05.2012</w:t>
            </w:r>
          </w:p>
        </w:tc>
        <w:tc>
          <w:tcPr>
            <w:tcW w:w="993" w:type="dxa"/>
          </w:tcPr>
          <w:p w:rsidR="003D2333" w:rsidRDefault="003D2333" w:rsidP="00B73EE4">
            <w:r>
              <w:t>1.3</w:t>
            </w:r>
          </w:p>
        </w:tc>
        <w:tc>
          <w:tcPr>
            <w:tcW w:w="4674" w:type="dxa"/>
          </w:tcPr>
          <w:p w:rsidR="003D2333" w:rsidRPr="00297D7A" w:rsidRDefault="003D2333" w:rsidP="00B73EE4">
            <w:pPr>
              <w:rPr>
                <w:lang w:val="en-US"/>
              </w:rPr>
            </w:pPr>
            <w:r>
              <w:rPr>
                <w:lang w:val="en-US"/>
              </w:rPr>
              <w:t>Review Variante 4, 2 x 4 55” Monitore</w:t>
            </w:r>
          </w:p>
        </w:tc>
        <w:tc>
          <w:tcPr>
            <w:tcW w:w="2303" w:type="dxa"/>
          </w:tcPr>
          <w:p w:rsidR="003D2333" w:rsidRDefault="003D2333" w:rsidP="00B73EE4">
            <w:r>
              <w:t>DT</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80" w:type="dxa"/>
          </w:tcPr>
          <w:p w:rsidR="003D2333" w:rsidRDefault="003D2333" w:rsidP="00B73EE4">
            <w:r>
              <w:t>18.05.2012</w:t>
            </w:r>
          </w:p>
        </w:tc>
        <w:tc>
          <w:tcPr>
            <w:tcW w:w="993" w:type="dxa"/>
          </w:tcPr>
          <w:p w:rsidR="003D2333" w:rsidRDefault="003D2333" w:rsidP="00B73EE4">
            <w:r>
              <w:t>1.4</w:t>
            </w:r>
          </w:p>
        </w:tc>
        <w:tc>
          <w:tcPr>
            <w:tcW w:w="4674" w:type="dxa"/>
          </w:tcPr>
          <w:p w:rsidR="003D2333" w:rsidRDefault="003D2333" w:rsidP="00B73EE4">
            <w:pPr>
              <w:rPr>
                <w:lang w:val="en-US"/>
              </w:rPr>
            </w:pPr>
            <w:r>
              <w:rPr>
                <w:lang w:val="en-US"/>
              </w:rPr>
              <w:t>Dokumentation 2 x 4 Monitore Performance Test</w:t>
            </w:r>
          </w:p>
        </w:tc>
        <w:tc>
          <w:tcPr>
            <w:tcW w:w="2303" w:type="dxa"/>
          </w:tcPr>
          <w:p w:rsidR="003D2333" w:rsidRDefault="003D2333" w:rsidP="00B73EE4">
            <w:r>
              <w:t>DT</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1280" w:type="dxa"/>
          </w:tcPr>
          <w:p w:rsidR="003D2333" w:rsidRDefault="003D2333" w:rsidP="00B73EE4">
            <w:r>
              <w:t>19.05.2012</w:t>
            </w:r>
          </w:p>
        </w:tc>
        <w:tc>
          <w:tcPr>
            <w:tcW w:w="993" w:type="dxa"/>
          </w:tcPr>
          <w:p w:rsidR="003D2333" w:rsidRDefault="003D2333" w:rsidP="00B73EE4">
            <w:r>
              <w:t>1.5</w:t>
            </w:r>
          </w:p>
        </w:tc>
        <w:tc>
          <w:tcPr>
            <w:tcW w:w="4674" w:type="dxa"/>
          </w:tcPr>
          <w:p w:rsidR="003D2333" w:rsidRDefault="003D2333" w:rsidP="00B73EE4">
            <w:pPr>
              <w:rPr>
                <w:lang w:val="en-US"/>
              </w:rPr>
            </w:pPr>
            <w:r>
              <w:rPr>
                <w:lang w:val="en-US"/>
              </w:rPr>
              <w:t>Begründung Gewichtung Nutzwertanalyse</w:t>
            </w:r>
          </w:p>
        </w:tc>
        <w:tc>
          <w:tcPr>
            <w:tcW w:w="2303" w:type="dxa"/>
          </w:tcPr>
          <w:p w:rsidR="003D2333" w:rsidRDefault="003D2333" w:rsidP="00B73EE4">
            <w:r>
              <w:t>DT</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80" w:type="dxa"/>
          </w:tcPr>
          <w:p w:rsidR="003D2333" w:rsidRDefault="003D2333" w:rsidP="00B73EE4">
            <w:r>
              <w:lastRenderedPageBreak/>
              <w:t>21.05.2012</w:t>
            </w:r>
          </w:p>
        </w:tc>
        <w:tc>
          <w:tcPr>
            <w:tcW w:w="993" w:type="dxa"/>
          </w:tcPr>
          <w:p w:rsidR="003D2333" w:rsidRDefault="003D2333" w:rsidP="00B73EE4">
            <w:r>
              <w:t>1.6</w:t>
            </w:r>
          </w:p>
        </w:tc>
        <w:tc>
          <w:tcPr>
            <w:tcW w:w="4674" w:type="dxa"/>
          </w:tcPr>
          <w:p w:rsidR="003D2333" w:rsidRDefault="003D2333" w:rsidP="00B73EE4">
            <w:pPr>
              <w:rPr>
                <w:lang w:val="en-US"/>
              </w:rPr>
            </w:pPr>
            <w:r>
              <w:rPr>
                <w:lang w:val="en-US"/>
              </w:rPr>
              <w:t>Review Monitore Performance Test, Begründung Nutzwertanalyse</w:t>
            </w:r>
          </w:p>
        </w:tc>
        <w:tc>
          <w:tcPr>
            <w:tcW w:w="2303" w:type="dxa"/>
          </w:tcPr>
          <w:p w:rsidR="003D2333" w:rsidRDefault="003D2333" w:rsidP="00B73EE4">
            <w:r>
              <w:t>CH</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1280" w:type="dxa"/>
          </w:tcPr>
          <w:p w:rsidR="003D2333" w:rsidRDefault="003D2333" w:rsidP="00B73EE4">
            <w:r>
              <w:t>24.05.2012</w:t>
            </w:r>
          </w:p>
        </w:tc>
        <w:tc>
          <w:tcPr>
            <w:tcW w:w="993" w:type="dxa"/>
          </w:tcPr>
          <w:p w:rsidR="003D2333" w:rsidRDefault="003D2333" w:rsidP="00B73EE4">
            <w:r>
              <w:t>1.7</w:t>
            </w:r>
          </w:p>
        </w:tc>
        <w:tc>
          <w:tcPr>
            <w:tcW w:w="4674" w:type="dxa"/>
          </w:tcPr>
          <w:p w:rsidR="003D2333" w:rsidRDefault="003D2333" w:rsidP="00B73EE4">
            <w:pPr>
              <w:rPr>
                <w:lang w:val="en-US"/>
              </w:rPr>
            </w:pPr>
            <w:r>
              <w:rPr>
                <w:lang w:val="en-US"/>
              </w:rPr>
              <w:t>WPF Video Performance Tests hinzugefügt</w:t>
            </w:r>
          </w:p>
        </w:tc>
        <w:tc>
          <w:tcPr>
            <w:tcW w:w="2303" w:type="dxa"/>
          </w:tcPr>
          <w:p w:rsidR="003D2333" w:rsidRDefault="003D2333" w:rsidP="00B73EE4">
            <w:r>
              <w:t>LE</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80" w:type="dxa"/>
          </w:tcPr>
          <w:p w:rsidR="003D2333" w:rsidRDefault="003D2333" w:rsidP="00B73EE4">
            <w:r>
              <w:t>24.05.2012</w:t>
            </w:r>
          </w:p>
        </w:tc>
        <w:tc>
          <w:tcPr>
            <w:tcW w:w="993" w:type="dxa"/>
          </w:tcPr>
          <w:p w:rsidR="003D2333" w:rsidRDefault="003D2333" w:rsidP="00B73EE4">
            <w:r>
              <w:t>1.8</w:t>
            </w:r>
          </w:p>
        </w:tc>
        <w:tc>
          <w:tcPr>
            <w:tcW w:w="4674" w:type="dxa"/>
          </w:tcPr>
          <w:p w:rsidR="003D2333" w:rsidRDefault="003D2333" w:rsidP="00B73EE4">
            <w:pPr>
              <w:rPr>
                <w:lang w:val="en-US"/>
              </w:rPr>
            </w:pPr>
            <w:r>
              <w:rPr>
                <w:lang w:val="en-US"/>
              </w:rPr>
              <w:t>Review Korrekturen Markus Stolze</w:t>
            </w:r>
          </w:p>
        </w:tc>
        <w:tc>
          <w:tcPr>
            <w:tcW w:w="2303" w:type="dxa"/>
          </w:tcPr>
          <w:p w:rsidR="003D2333" w:rsidRDefault="003D2333" w:rsidP="00B73EE4">
            <w:r>
              <w:t>DT</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1280" w:type="dxa"/>
          </w:tcPr>
          <w:p w:rsidR="003D2333" w:rsidRDefault="003D2333" w:rsidP="00B73EE4">
            <w:r>
              <w:t>24.05.2012</w:t>
            </w:r>
          </w:p>
        </w:tc>
        <w:tc>
          <w:tcPr>
            <w:tcW w:w="993" w:type="dxa"/>
          </w:tcPr>
          <w:p w:rsidR="003D2333" w:rsidRDefault="003D2333" w:rsidP="00B73EE4">
            <w:r>
              <w:t>1.9</w:t>
            </w:r>
          </w:p>
        </w:tc>
        <w:tc>
          <w:tcPr>
            <w:tcW w:w="4674" w:type="dxa"/>
          </w:tcPr>
          <w:p w:rsidR="003D2333" w:rsidRPr="0076745C" w:rsidRDefault="003D2333" w:rsidP="00B73EE4">
            <w:r w:rsidRPr="0076745C">
              <w:t>WPF Video Performance Tests ausgearbeitet</w:t>
            </w:r>
          </w:p>
        </w:tc>
        <w:tc>
          <w:tcPr>
            <w:tcW w:w="2303" w:type="dxa"/>
          </w:tcPr>
          <w:p w:rsidR="003D2333" w:rsidRDefault="003D2333" w:rsidP="00B73EE4">
            <w:r>
              <w:t>LE</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80" w:type="dxa"/>
          </w:tcPr>
          <w:p w:rsidR="003D2333" w:rsidRDefault="003D2333" w:rsidP="00B73EE4">
            <w:r>
              <w:t>25.05.2012</w:t>
            </w:r>
          </w:p>
        </w:tc>
        <w:tc>
          <w:tcPr>
            <w:tcW w:w="993" w:type="dxa"/>
          </w:tcPr>
          <w:p w:rsidR="003D2333" w:rsidRDefault="003D2333" w:rsidP="00B73EE4">
            <w:r>
              <w:t>1.10</w:t>
            </w:r>
          </w:p>
        </w:tc>
        <w:tc>
          <w:tcPr>
            <w:tcW w:w="4674" w:type="dxa"/>
          </w:tcPr>
          <w:p w:rsidR="003D2333" w:rsidRPr="0076745C" w:rsidRDefault="003D2333" w:rsidP="00B73EE4">
            <w:r>
              <w:t>Software Kapitel hinzugefügt</w:t>
            </w:r>
          </w:p>
        </w:tc>
        <w:tc>
          <w:tcPr>
            <w:tcW w:w="2303" w:type="dxa"/>
          </w:tcPr>
          <w:p w:rsidR="003D2333" w:rsidRDefault="003D2333" w:rsidP="00B73EE4">
            <w:r>
              <w:t>LE</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1280" w:type="dxa"/>
          </w:tcPr>
          <w:p w:rsidR="003D2333" w:rsidRDefault="003D2333" w:rsidP="00B73EE4">
            <w:r>
              <w:t>27.05.2012</w:t>
            </w:r>
          </w:p>
        </w:tc>
        <w:tc>
          <w:tcPr>
            <w:tcW w:w="993" w:type="dxa"/>
          </w:tcPr>
          <w:p w:rsidR="003D2333" w:rsidRDefault="003D2333" w:rsidP="00B73EE4">
            <w:r>
              <w:t>1.11</w:t>
            </w:r>
          </w:p>
        </w:tc>
        <w:tc>
          <w:tcPr>
            <w:tcW w:w="4674" w:type="dxa"/>
          </w:tcPr>
          <w:p w:rsidR="003D2333" w:rsidRDefault="003D2333" w:rsidP="00B73EE4">
            <w:r>
              <w:t>Lesbarkeit L-Poster</w:t>
            </w:r>
          </w:p>
        </w:tc>
        <w:tc>
          <w:tcPr>
            <w:tcW w:w="2303" w:type="dxa"/>
          </w:tcPr>
          <w:p w:rsidR="003D2333" w:rsidRDefault="003D2333" w:rsidP="00B73EE4">
            <w:r>
              <w:t>CH</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80" w:type="dxa"/>
          </w:tcPr>
          <w:p w:rsidR="003D2333" w:rsidRDefault="003D2333" w:rsidP="00B73EE4">
            <w:r>
              <w:t>27.05.2012</w:t>
            </w:r>
          </w:p>
        </w:tc>
        <w:tc>
          <w:tcPr>
            <w:tcW w:w="993" w:type="dxa"/>
          </w:tcPr>
          <w:p w:rsidR="003D2333" w:rsidRDefault="003D2333" w:rsidP="00B73EE4">
            <w:r>
              <w:t>1.12</w:t>
            </w:r>
          </w:p>
        </w:tc>
        <w:tc>
          <w:tcPr>
            <w:tcW w:w="4674" w:type="dxa"/>
          </w:tcPr>
          <w:p w:rsidR="003D2333" w:rsidRDefault="003D2333" w:rsidP="00B73EE4">
            <w:r>
              <w:t>Review Verkleinertes Video abspielbar</w:t>
            </w:r>
          </w:p>
        </w:tc>
        <w:tc>
          <w:tcPr>
            <w:tcW w:w="2303" w:type="dxa"/>
          </w:tcPr>
          <w:p w:rsidR="003D2333" w:rsidRDefault="003D2333" w:rsidP="00B73EE4">
            <w:r>
              <w:t>DT</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1280" w:type="dxa"/>
          </w:tcPr>
          <w:p w:rsidR="003D2333" w:rsidRDefault="003D2333" w:rsidP="00B73EE4">
            <w:r>
              <w:t>28.05.2012</w:t>
            </w:r>
          </w:p>
        </w:tc>
        <w:tc>
          <w:tcPr>
            <w:tcW w:w="993" w:type="dxa"/>
          </w:tcPr>
          <w:p w:rsidR="003D2333" w:rsidRDefault="003D2333" w:rsidP="00B73EE4">
            <w:r>
              <w:t>1.13</w:t>
            </w:r>
          </w:p>
        </w:tc>
        <w:tc>
          <w:tcPr>
            <w:tcW w:w="4674" w:type="dxa"/>
          </w:tcPr>
          <w:p w:rsidR="003D2333" w:rsidRDefault="003D2333" w:rsidP="00B73EE4">
            <w:r>
              <w:t>Review Lesbarkeit L-Poster</w:t>
            </w:r>
          </w:p>
        </w:tc>
        <w:tc>
          <w:tcPr>
            <w:tcW w:w="2303" w:type="dxa"/>
          </w:tcPr>
          <w:p w:rsidR="003D2333" w:rsidRDefault="003D2333" w:rsidP="00B73EE4">
            <w:r>
              <w:t>DT</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80" w:type="dxa"/>
          </w:tcPr>
          <w:p w:rsidR="003D2333" w:rsidRDefault="003D2333" w:rsidP="00B73EE4">
            <w:r>
              <w:t>04.06.2012</w:t>
            </w:r>
          </w:p>
        </w:tc>
        <w:tc>
          <w:tcPr>
            <w:tcW w:w="993" w:type="dxa"/>
          </w:tcPr>
          <w:p w:rsidR="003D2333" w:rsidRDefault="003D2333" w:rsidP="00B73EE4">
            <w:r>
              <w:t>1.14</w:t>
            </w:r>
          </w:p>
        </w:tc>
        <w:tc>
          <w:tcPr>
            <w:tcW w:w="4674" w:type="dxa"/>
          </w:tcPr>
          <w:p w:rsidR="003D2333" w:rsidRDefault="003D2333" w:rsidP="00B73EE4">
            <w:r>
              <w:t>Ergänzung Lesbarkeit</w:t>
            </w:r>
          </w:p>
        </w:tc>
        <w:tc>
          <w:tcPr>
            <w:tcW w:w="2303" w:type="dxa"/>
          </w:tcPr>
          <w:p w:rsidR="003D2333" w:rsidRDefault="003D2333" w:rsidP="00B73EE4">
            <w:r>
              <w:t>DT</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1280" w:type="dxa"/>
          </w:tcPr>
          <w:p w:rsidR="003D2333" w:rsidRDefault="003D2333" w:rsidP="00B73EE4">
            <w:r>
              <w:t>05.06.2012</w:t>
            </w:r>
          </w:p>
        </w:tc>
        <w:tc>
          <w:tcPr>
            <w:tcW w:w="993" w:type="dxa"/>
          </w:tcPr>
          <w:p w:rsidR="003D2333" w:rsidRDefault="003D2333" w:rsidP="00B73EE4">
            <w:r>
              <w:t>1.15</w:t>
            </w:r>
          </w:p>
        </w:tc>
        <w:tc>
          <w:tcPr>
            <w:tcW w:w="4674" w:type="dxa"/>
          </w:tcPr>
          <w:p w:rsidR="003D2333" w:rsidRDefault="003D2333" w:rsidP="00B73EE4">
            <w:r>
              <w:t>Beschaffungsanalyse</w:t>
            </w:r>
          </w:p>
        </w:tc>
        <w:tc>
          <w:tcPr>
            <w:tcW w:w="2303" w:type="dxa"/>
          </w:tcPr>
          <w:p w:rsidR="003D2333" w:rsidRDefault="003D2333" w:rsidP="00B73EE4">
            <w:r>
              <w:t>CH</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80" w:type="dxa"/>
          </w:tcPr>
          <w:p w:rsidR="003D2333" w:rsidRDefault="003D2333" w:rsidP="00B73EE4">
            <w:r>
              <w:t>10.06.2012</w:t>
            </w:r>
          </w:p>
        </w:tc>
        <w:tc>
          <w:tcPr>
            <w:tcW w:w="993" w:type="dxa"/>
          </w:tcPr>
          <w:p w:rsidR="003D2333" w:rsidRDefault="003D2333" w:rsidP="00B73EE4">
            <w:r>
              <w:t>1.16</w:t>
            </w:r>
          </w:p>
        </w:tc>
        <w:tc>
          <w:tcPr>
            <w:tcW w:w="4674" w:type="dxa"/>
          </w:tcPr>
          <w:p w:rsidR="003D2333" w:rsidRDefault="003D2333" w:rsidP="00B73EE4">
            <w:r>
              <w:t>Review und Korrekturen</w:t>
            </w:r>
          </w:p>
        </w:tc>
        <w:tc>
          <w:tcPr>
            <w:tcW w:w="2303" w:type="dxa"/>
          </w:tcPr>
          <w:p w:rsidR="003D2333" w:rsidRDefault="003D2333" w:rsidP="00B73EE4">
            <w:r>
              <w:t>LE</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1280" w:type="dxa"/>
          </w:tcPr>
          <w:p w:rsidR="003D2333" w:rsidRDefault="003D2333" w:rsidP="00B73EE4">
            <w:r>
              <w:t>10.06.2012</w:t>
            </w:r>
          </w:p>
        </w:tc>
        <w:tc>
          <w:tcPr>
            <w:tcW w:w="993" w:type="dxa"/>
          </w:tcPr>
          <w:p w:rsidR="003D2333" w:rsidRDefault="003D2333" w:rsidP="00B73EE4">
            <w:r>
              <w:t>1.17</w:t>
            </w:r>
          </w:p>
        </w:tc>
        <w:tc>
          <w:tcPr>
            <w:tcW w:w="4674" w:type="dxa"/>
          </w:tcPr>
          <w:p w:rsidR="003D2333" w:rsidRDefault="003D2333" w:rsidP="00B73EE4">
            <w:r>
              <w:t>Todos abgearbeitet</w:t>
            </w:r>
          </w:p>
        </w:tc>
        <w:tc>
          <w:tcPr>
            <w:tcW w:w="2303" w:type="dxa"/>
          </w:tcPr>
          <w:p w:rsidR="003D2333" w:rsidRDefault="003D2333" w:rsidP="00B73EE4">
            <w:r>
              <w:t>LE</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80" w:type="dxa"/>
          </w:tcPr>
          <w:p w:rsidR="003D2333" w:rsidRDefault="003D2333" w:rsidP="00B73EE4">
            <w:r>
              <w:t>12.06.2012</w:t>
            </w:r>
          </w:p>
        </w:tc>
        <w:tc>
          <w:tcPr>
            <w:tcW w:w="993" w:type="dxa"/>
          </w:tcPr>
          <w:p w:rsidR="003D2333" w:rsidRDefault="003D2333" w:rsidP="00B73EE4">
            <w:r>
              <w:t>1.18</w:t>
            </w:r>
          </w:p>
        </w:tc>
        <w:tc>
          <w:tcPr>
            <w:tcW w:w="4674" w:type="dxa"/>
          </w:tcPr>
          <w:p w:rsidR="003D2333" w:rsidRDefault="003D2333" w:rsidP="00B73EE4">
            <w:r>
              <w:t>Review</w:t>
            </w:r>
          </w:p>
        </w:tc>
        <w:tc>
          <w:tcPr>
            <w:tcW w:w="2303" w:type="dxa"/>
          </w:tcPr>
          <w:p w:rsidR="003D2333" w:rsidRDefault="003D2333" w:rsidP="00B73EE4">
            <w:r>
              <w:t>DT</w:t>
            </w:r>
          </w:p>
        </w:tc>
      </w:tr>
    </w:tbl>
    <w:p w:rsidR="003D2333" w:rsidRDefault="003D2333" w:rsidP="003D2333">
      <w:pPr>
        <w:rPr>
          <w:rFonts w:asciiTheme="majorHAnsi" w:hAnsiTheme="majorHAnsi"/>
          <w:color w:val="FFFFFF" w:themeColor="background1"/>
          <w:spacing w:val="15"/>
          <w:sz w:val="24"/>
          <w:szCs w:val="22"/>
        </w:rPr>
      </w:pPr>
      <w:bookmarkStart w:id="496" w:name="_Toc320601257"/>
      <w:r>
        <w:br w:type="page"/>
      </w:r>
    </w:p>
    <w:p w:rsidR="003D2333" w:rsidRDefault="003D2333" w:rsidP="003D2333">
      <w:pPr>
        <w:pStyle w:val="Heading3"/>
      </w:pPr>
      <w:bookmarkStart w:id="497" w:name="_Toc327350202"/>
      <w:bookmarkStart w:id="498" w:name="_Toc327350377"/>
      <w:r>
        <w:lastRenderedPageBreak/>
        <w:t>Software</w:t>
      </w:r>
      <w:bookmarkEnd w:id="497"/>
      <w:bookmarkEnd w:id="498"/>
    </w:p>
    <w:p w:rsidR="003D2333" w:rsidRDefault="003D2333" w:rsidP="003D2333">
      <w:r>
        <w:t>Um die Hardware zu evaluieren wurde folgende Software verwendet:</w:t>
      </w:r>
    </w:p>
    <w:p w:rsidR="003D2333" w:rsidRDefault="003D2333" w:rsidP="00EC49BA">
      <w:pPr>
        <w:pStyle w:val="ListParagraph"/>
        <w:numPr>
          <w:ilvl w:val="0"/>
          <w:numId w:val="30"/>
        </w:numPr>
      </w:pPr>
      <w:r>
        <w:t>Windows 7 64 Bit</w:t>
      </w:r>
    </w:p>
    <w:p w:rsidR="003D2333" w:rsidRDefault="003D2333" w:rsidP="00EC49BA">
      <w:pPr>
        <w:pStyle w:val="ListParagraph"/>
        <w:numPr>
          <w:ilvl w:val="0"/>
          <w:numId w:val="30"/>
        </w:numPr>
      </w:pPr>
      <w:r>
        <w:t>Microsoft .NET 4.0</w:t>
      </w:r>
    </w:p>
    <w:p w:rsidR="003D2333" w:rsidRDefault="003D2333" w:rsidP="00EC49BA">
      <w:pPr>
        <w:pStyle w:val="ListParagraph"/>
        <w:numPr>
          <w:ilvl w:val="0"/>
          <w:numId w:val="30"/>
        </w:numPr>
      </w:pPr>
      <w:r>
        <w:t>Matrox PowerDesk (Display Manager)</w:t>
      </w:r>
    </w:p>
    <w:p w:rsidR="003D2333" w:rsidRDefault="003D2333" w:rsidP="003D2333">
      <w:r>
        <w:t>Eine genaue Beschreibung des Testsystems ist im Anhang zu finden. (TODO: HW Spec Dump, Anhang &amp; ref) Weitere Informationen zu den Tools sind im Kapitel (TODO ref) zu finden.</w:t>
      </w:r>
    </w:p>
    <w:p w:rsidR="003D2333" w:rsidRDefault="003D2333" w:rsidP="003D2333">
      <w:pPr>
        <w:pStyle w:val="Heading3"/>
      </w:pPr>
      <w:bookmarkStart w:id="499" w:name="_Toc327350203"/>
      <w:bookmarkStart w:id="500" w:name="_Toc327350378"/>
      <w:r>
        <w:t xml:space="preserve">Hardware </w:t>
      </w:r>
      <w:bookmarkEnd w:id="496"/>
      <w:r>
        <w:t>Evaluation</w:t>
      </w:r>
      <w:bookmarkEnd w:id="499"/>
      <w:bookmarkEnd w:id="500"/>
    </w:p>
    <w:p w:rsidR="003D2333" w:rsidRPr="00504C57" w:rsidRDefault="003D2333" w:rsidP="003D2333">
      <w:bookmarkStart w:id="501" w:name="_Ref319065031"/>
      <w:bookmarkStart w:id="502" w:name="_Toc320601258"/>
      <w:r>
        <w:t>Ein wichtiger Teil dieser Arbeit war die Evaluierung der Zielhardware. Zu Beginn war unklar, ob die Wall aus 3 x 3 55“ Monitoren bestehen soll oder ob sich andere Formate besser eignen würden. Für ein angenehmes Lesen der Poster ist eine möglichst hohe Auflösung wünschenswert. Diese könnte jedoch zu Performance-Problemen führen. Diese wiederum würden sich negativ auf das Nutzererlebnis auswirken. Aus diesem Grund galt es auch abzuklären, welche technischen Möglichkeiten es gibt, um mehrere Monitore zusammenzuschliessen und was für eine Auflösung und Performance damit erreicht werden kann.</w:t>
      </w:r>
    </w:p>
    <w:p w:rsidR="003D2333" w:rsidRPr="001B6B7C" w:rsidRDefault="003D2333" w:rsidP="003D2333">
      <w:pPr>
        <w:pStyle w:val="Heading4"/>
      </w:pPr>
      <w:bookmarkStart w:id="503" w:name="_Ref327286304"/>
      <w:bookmarkStart w:id="504" w:name="_Toc327350204"/>
      <w:r>
        <w:t>Monitor</w:t>
      </w:r>
      <w:bookmarkEnd w:id="501"/>
      <w:bookmarkEnd w:id="502"/>
      <w:r>
        <w:t>anzahl und -anordnung</w:t>
      </w:r>
      <w:bookmarkEnd w:id="503"/>
      <w:bookmarkEnd w:id="504"/>
    </w:p>
    <w:p w:rsidR="003D2333" w:rsidRDefault="003D2333" w:rsidP="003D2333">
      <w:r>
        <w:t>Es ist geplant, die Videowall im Verwaltungsgebäude an der Wand zwischen dem Rektorat und dem Eingang für die Post zu montieren. Die Raumhöhe dieses Gebäudes ist im Vergleich zu anderen Räumen an der HSR eher tief, sie beträgt 2.81 Meter. Daher war es fraglich, ob sich eine grosse Videowall gut in diesen Raum einbringen kann.</w:t>
      </w:r>
    </w:p>
    <w:p w:rsidR="003D2333" w:rsidRDefault="003D2333" w:rsidP="003D2333">
      <w:r>
        <w:t>Neben dem Finden der passenden Räumlichkeiten ist auch die optimale Anzahl der Bildschirme und deren Anordnung ein wichtiges Thema. Folgende drei Varianten standen zur Diskussion:</w:t>
      </w:r>
    </w:p>
    <w:p w:rsidR="003D2333" w:rsidRDefault="003D2333" w:rsidP="00EC49BA">
      <w:pPr>
        <w:pStyle w:val="ListParagraph"/>
        <w:numPr>
          <w:ilvl w:val="0"/>
          <w:numId w:val="3"/>
        </w:numPr>
      </w:pPr>
      <w:r>
        <w:t>3 x 3 55“ Monitore</w:t>
      </w:r>
    </w:p>
    <w:p w:rsidR="003D2333" w:rsidRDefault="003D2333" w:rsidP="00EC49BA">
      <w:pPr>
        <w:pStyle w:val="ListParagraph"/>
        <w:numPr>
          <w:ilvl w:val="0"/>
          <w:numId w:val="3"/>
        </w:numPr>
      </w:pPr>
      <w:r>
        <w:t>2 x 2 55“ Monitore</w:t>
      </w:r>
    </w:p>
    <w:p w:rsidR="003D2333" w:rsidRDefault="003D2333" w:rsidP="00EC49BA">
      <w:pPr>
        <w:pStyle w:val="ListParagraph"/>
        <w:numPr>
          <w:ilvl w:val="0"/>
          <w:numId w:val="3"/>
        </w:numPr>
      </w:pPr>
      <w:r>
        <w:t>1 x 6 55“ Monitore</w:t>
      </w:r>
    </w:p>
    <w:p w:rsidR="003D2333" w:rsidRDefault="003D2333" w:rsidP="003D2333">
      <w:r>
        <w:t>An der wöchentlichen Sitzung</w:t>
      </w:r>
      <w:r w:rsidRPr="007B2010">
        <w:t xml:space="preserve"> </w:t>
      </w:r>
      <w:r>
        <w:t xml:space="preserve">mit Markus Stolze vom 14.05.2012 wurde diskutiert, ob sich die Performance-Probleme, welche im Kapitel </w:t>
      </w:r>
      <w:r>
        <w:fldChar w:fldCharType="begin"/>
      </w:r>
      <w:r>
        <w:instrText xml:space="preserve"> REF _Ref325113776 \r \h </w:instrText>
      </w:r>
      <w:r>
        <w:fldChar w:fldCharType="separate"/>
      </w:r>
      <w:r>
        <w:t>I.7.3.3</w:t>
      </w:r>
      <w:r>
        <w:fldChar w:fldCharType="end"/>
      </w:r>
      <w:r>
        <w:t xml:space="preserve"> </w:t>
      </w:r>
      <w:r>
        <w:fldChar w:fldCharType="begin"/>
      </w:r>
      <w:r>
        <w:instrText xml:space="preserve"> REF _Ref325113776 \h </w:instrText>
      </w:r>
      <w:r>
        <w:fldChar w:fldCharType="separate"/>
      </w:r>
      <w:r>
        <w:t>Testhardware</w:t>
      </w:r>
      <w:r>
        <w:fldChar w:fldCharType="end"/>
      </w:r>
      <w:r>
        <w:t xml:space="preserve"> festgehalten sind, durch die Eliminierung eines Bildschirmes lösen liessen. Werden nur acht Monitore genutzt, so wird nur eine Grafikkarte (die Matrox M9188 mit 8 Anschlüssen, siehe Kapitel </w:t>
      </w:r>
      <w:r>
        <w:fldChar w:fldCharType="begin"/>
      </w:r>
      <w:r>
        <w:instrText xml:space="preserve"> REF _Ref325113792 \r \h </w:instrText>
      </w:r>
      <w:r>
        <w:fldChar w:fldCharType="separate"/>
      </w:r>
      <w:r>
        <w:t>I.7.3.2</w:t>
      </w:r>
      <w:r>
        <w:fldChar w:fldCharType="end"/>
      </w:r>
      <w:r>
        <w:t xml:space="preserve"> </w:t>
      </w:r>
      <w:r>
        <w:fldChar w:fldCharType="begin"/>
      </w:r>
      <w:r>
        <w:instrText xml:space="preserve"> REF _Ref325113794 \h </w:instrText>
      </w:r>
      <w:r>
        <w:fldChar w:fldCharType="separate"/>
      </w:r>
      <w:r>
        <w:t>Grafikkarten</w:t>
      </w:r>
      <w:r>
        <w:fldChar w:fldCharType="end"/>
      </w:r>
      <w:r>
        <w:t xml:space="preserve">) benötigt. Das Ergebnis des Tests ist im Unterkapitel </w:t>
      </w:r>
      <w:r>
        <w:fldChar w:fldCharType="begin"/>
      </w:r>
      <w:r>
        <w:instrText xml:space="preserve"> REF _Ref327017208 \r \h </w:instrText>
      </w:r>
      <w:r>
        <w:fldChar w:fldCharType="separate"/>
      </w:r>
      <w:r>
        <w:t>I.7.3.3.3</w:t>
      </w:r>
      <w:r>
        <w:fldChar w:fldCharType="end"/>
      </w:r>
      <w:r>
        <w:t xml:space="preserve"> </w:t>
      </w:r>
      <w:r>
        <w:fldChar w:fldCharType="begin"/>
      </w:r>
      <w:r>
        <w:instrText xml:space="preserve"> REF _Ref327017208 \h </w:instrText>
      </w:r>
      <w:r>
        <w:fldChar w:fldCharType="separate"/>
      </w:r>
      <w:r>
        <w:t>Tests auf abgeänderter Testhardware mit einer Grafikkarte und acht Monitoren</w:t>
      </w:r>
      <w:r>
        <w:fldChar w:fldCharType="end"/>
      </w:r>
      <w:r>
        <w:t xml:space="preserve"> nachzulesen. Daher stand noch eine vierte Variante zur Diskussion:</w:t>
      </w:r>
    </w:p>
    <w:p w:rsidR="003D2333" w:rsidRDefault="003D2333" w:rsidP="00EC49BA">
      <w:pPr>
        <w:pStyle w:val="ListParagraph"/>
        <w:numPr>
          <w:ilvl w:val="0"/>
          <w:numId w:val="3"/>
        </w:numPr>
      </w:pPr>
      <w:r>
        <w:t>2 x 4 55“ Monitore</w:t>
      </w:r>
    </w:p>
    <w:p w:rsidR="003D2333" w:rsidRDefault="003D2333" w:rsidP="003D2333">
      <w:bookmarkStart w:id="505" w:name="_Ref319068091"/>
      <w:r>
        <w:t>Um eine realistische Einschätzung machen zu können, wie die unterschiedlichen Monitorkonstellationen im für die Videowall vorgesehenen Raum wirken, wurde eine Visualisierung mithilfe eines Hellraumprojektors durchgeführt. Dazu wurden die Seitenverhältnisse der verschiedenen Konstellationen aufgezeichnet und auf eine A4 Folie gedruckt. Zusätzlich wurde ein gewünschtes Anzeigemedium, in diesem Fall ein Poster, ebenfalls auf der Folie platziert. Da sich an der Wand, an welcher die Videowall installiert werden soll, zurzeit noch ein Infostand (Möbel-Elemente mit Broschüren, eine Pinnwand mit Plakaten und ein öffentlich zugänglicher PC) befindet, wurden die Montagevarianten an die dem Infostand gegenüberliegenden Wand projiziert. Der Hellraumprojektor wurde so im Raum platziert, dass die Projektion jeweils soweit vergrössert wurde, dass sie den echten Massen der Monitore entsprach.</w:t>
      </w:r>
    </w:p>
    <w:p w:rsidR="003D2333" w:rsidRDefault="003D2333" w:rsidP="003D2333">
      <w:pPr>
        <w:pStyle w:val="Heading5"/>
      </w:pPr>
      <w:bookmarkStart w:id="506" w:name="_Ref327286121"/>
      <w:bookmarkStart w:id="507" w:name="_Toc327350205"/>
      <w:r>
        <w:t>Variante A: 3 x 3 55“ Monitore</w:t>
      </w:r>
      <w:bookmarkEnd w:id="505"/>
      <w:bookmarkEnd w:id="506"/>
      <w:bookmarkEnd w:id="507"/>
    </w:p>
    <w:p w:rsidR="003D2333" w:rsidRDefault="003D2333" w:rsidP="003D2333">
      <w:r>
        <w:rPr>
          <w:noProof/>
          <w:lang w:eastAsia="de-CH"/>
        </w:rPr>
        <w:lastRenderedPageBreak/>
        <w:drawing>
          <wp:inline distT="0" distB="0" distL="0" distR="0" wp14:anchorId="73BA550B" wp14:editId="4E5D76DD">
            <wp:extent cx="5141343" cy="1932317"/>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14" cstate="print">
                      <a:extLst>
                        <a:ext uri="{28A0092B-C50C-407E-A947-70E740481C1C}">
                          <a14:useLocalDpi xmlns:a14="http://schemas.microsoft.com/office/drawing/2010/main" val="0"/>
                        </a:ext>
                      </a:extLst>
                    </a:blip>
                    <a:srcRect l="5242" t="66208" r="5483" b="10064"/>
                    <a:stretch/>
                  </pic:blipFill>
                  <pic:spPr bwMode="auto">
                    <a:xfrm>
                      <a:off x="0" y="0"/>
                      <a:ext cx="5142887" cy="1932897"/>
                    </a:xfrm>
                    <a:prstGeom prst="rect">
                      <a:avLst/>
                    </a:prstGeom>
                    <a:ln>
                      <a:noFill/>
                    </a:ln>
                    <a:extLst>
                      <a:ext uri="{53640926-AAD7-44D8-BBD7-CCE9431645EC}">
                        <a14:shadowObscured xmlns:a14="http://schemas.microsoft.com/office/drawing/2010/main"/>
                      </a:ext>
                    </a:extLst>
                  </pic:spPr>
                </pic:pic>
              </a:graphicData>
            </a:graphic>
          </wp:inline>
        </w:drawing>
      </w:r>
    </w:p>
    <w:p w:rsidR="003D2333" w:rsidRPr="00DD1216" w:rsidRDefault="003D2333" w:rsidP="003D2333">
      <w:pPr>
        <w:pStyle w:val="Caption"/>
      </w:pPr>
      <w:r>
        <w:t xml:space="preserve">Abbildung </w:t>
      </w:r>
      <w:r>
        <w:fldChar w:fldCharType="begin"/>
      </w:r>
      <w:r>
        <w:instrText xml:space="preserve"> SEQ Abbildung \* ARABIC </w:instrText>
      </w:r>
      <w:r>
        <w:fldChar w:fldCharType="separate"/>
      </w:r>
      <w:r>
        <w:rPr>
          <w:noProof/>
        </w:rPr>
        <w:t>67</w:t>
      </w:r>
      <w:r>
        <w:rPr>
          <w:noProof/>
        </w:rPr>
        <w:fldChar w:fldCharType="end"/>
      </w:r>
      <w:r>
        <w:t xml:space="preserve"> - </w:t>
      </w:r>
      <w:r w:rsidRPr="009F6B52">
        <w:t xml:space="preserve">Variante A: </w:t>
      </w:r>
      <w:r>
        <w:t>3</w:t>
      </w:r>
      <w:r w:rsidRPr="009F6B52">
        <w:t xml:space="preserve"> x </w:t>
      </w:r>
      <w:r>
        <w:t>3</w:t>
      </w:r>
      <w:r w:rsidRPr="009F6B52">
        <w:t xml:space="preserve"> 55" Monitore, Ansicht</w:t>
      </w:r>
    </w:p>
    <w:p w:rsidR="003D2333" w:rsidRDefault="003D2333" w:rsidP="003D2333">
      <w:r>
        <w:t xml:space="preserve">Wie aus der Aufgabenstellung ersichtlich ist (TODO: Aufgabenstellung), wurde eine Monitorwand mit 3 x 3 55“ Monitoren vorgeschlagen. Zu Beginn wurde befürchtet, dass diese durch ihre Abmessungen übermässig gross in dem Raum erscheinen würde. Auch wurde davon ausgegangen, dass die auf </w:t>
      </w:r>
      <w:proofErr w:type="gramStart"/>
      <w:r>
        <w:t>der Videowall</w:t>
      </w:r>
      <w:proofErr w:type="gramEnd"/>
      <w:r>
        <w:t xml:space="preserve"> dargestellten Elemente nicht auf einen Blick erfasst werden können.</w:t>
      </w:r>
    </w:p>
    <w:p w:rsidR="003D2333" w:rsidRDefault="003D2333" w:rsidP="003D2333">
      <w:r>
        <w:rPr>
          <w:noProof/>
          <w:lang w:eastAsia="de-CH"/>
        </w:rPr>
        <w:drawing>
          <wp:inline distT="0" distB="0" distL="0" distR="0" wp14:anchorId="72A5DD77" wp14:editId="602E0E9F">
            <wp:extent cx="5760720" cy="43205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x3 mit person.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3D2333" w:rsidRPr="00ED1754" w:rsidRDefault="003D2333" w:rsidP="003D2333">
      <w:pPr>
        <w:pStyle w:val="Caption"/>
      </w:pPr>
      <w:r w:rsidRPr="00ED1754">
        <w:t xml:space="preserve">Abbildung </w:t>
      </w:r>
      <w:r>
        <w:fldChar w:fldCharType="begin"/>
      </w:r>
      <w:r w:rsidRPr="00ED1754">
        <w:instrText xml:space="preserve"> SEQ Abbildung \* ARABIC </w:instrText>
      </w:r>
      <w:r>
        <w:fldChar w:fldCharType="separate"/>
      </w:r>
      <w:r>
        <w:rPr>
          <w:noProof/>
        </w:rPr>
        <w:t>68</w:t>
      </w:r>
      <w:r>
        <w:rPr>
          <w:noProof/>
        </w:rPr>
        <w:fldChar w:fldCharType="end"/>
      </w:r>
      <w:r w:rsidRPr="00ED1754">
        <w:t xml:space="preserve"> - Variante A: 3 x 3 55" Monitore, Hellraumprojektor Test</w:t>
      </w:r>
    </w:p>
    <w:p w:rsidR="003D2333" w:rsidRDefault="003D2333" w:rsidP="003D2333">
      <w:r>
        <w:t xml:space="preserve">Durch die anschauliche Projektion konnte sich das Team jedoch vom Gegenteil überzeugen. Das auf </w:t>
      </w:r>
      <w:proofErr w:type="gramStart"/>
      <w:r>
        <w:t>der Videowall</w:t>
      </w:r>
      <w:proofErr w:type="gramEnd"/>
      <w:r>
        <w:t xml:space="preserve"> dargestellte Poster besitzt in dieser Variante eine angenehme Grösse, um die darauf platzierten Texte zu lesen und die Bilder zu betrachten. Auch die Wall </w:t>
      </w:r>
      <w:proofErr w:type="gramStart"/>
      <w:r>
        <w:t>wirkt</w:t>
      </w:r>
      <w:proofErr w:type="gramEnd"/>
      <w:r>
        <w:t xml:space="preserve"> nicht zu massiv, dafür sehr eindrücklich. Das klassische Format mit dem Seitenverhältnis </w:t>
      </w:r>
      <w:r w:rsidRPr="00802A18">
        <w:t>16:9</w:t>
      </w:r>
      <w:r>
        <w:t xml:space="preserve"> eignet sich auch gut für Spiele und die Darstellung von Videos.</w:t>
      </w:r>
    </w:p>
    <w:p w:rsidR="003D2333" w:rsidRDefault="003D2333" w:rsidP="003D2333">
      <w:pPr>
        <w:pStyle w:val="Heading5"/>
      </w:pPr>
      <w:bookmarkStart w:id="508" w:name="_Ref319068033"/>
      <w:bookmarkStart w:id="509" w:name="_Toc327350206"/>
      <w:r>
        <w:t>Variante B: 2 x 2 55“ Monitore</w:t>
      </w:r>
      <w:bookmarkEnd w:id="508"/>
      <w:bookmarkEnd w:id="509"/>
    </w:p>
    <w:p w:rsidR="003D2333" w:rsidRDefault="003D2333" w:rsidP="003D2333">
      <w:r>
        <w:rPr>
          <w:noProof/>
          <w:lang w:eastAsia="de-CH"/>
        </w:rPr>
        <w:lastRenderedPageBreak/>
        <w:drawing>
          <wp:inline distT="0" distB="0" distL="0" distR="0" wp14:anchorId="61F3D548" wp14:editId="624A1E18">
            <wp:extent cx="5141344" cy="19495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14" cstate="print">
                      <a:extLst>
                        <a:ext uri="{28A0092B-C50C-407E-A947-70E740481C1C}">
                          <a14:useLocalDpi xmlns:a14="http://schemas.microsoft.com/office/drawing/2010/main" val="0"/>
                        </a:ext>
                      </a:extLst>
                    </a:blip>
                    <a:srcRect l="5242" t="35911" r="5483" b="40148"/>
                    <a:stretch/>
                  </pic:blipFill>
                  <pic:spPr bwMode="auto">
                    <a:xfrm>
                      <a:off x="0" y="0"/>
                      <a:ext cx="5142887" cy="1950155"/>
                    </a:xfrm>
                    <a:prstGeom prst="rect">
                      <a:avLst/>
                    </a:prstGeom>
                    <a:ln>
                      <a:noFill/>
                    </a:ln>
                    <a:extLst>
                      <a:ext uri="{53640926-AAD7-44D8-BBD7-CCE9431645EC}">
                        <a14:shadowObscured xmlns:a14="http://schemas.microsoft.com/office/drawing/2010/main"/>
                      </a:ext>
                    </a:extLst>
                  </pic:spPr>
                </pic:pic>
              </a:graphicData>
            </a:graphic>
          </wp:inline>
        </w:drawing>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69</w:t>
      </w:r>
      <w:r>
        <w:rPr>
          <w:noProof/>
        </w:rPr>
        <w:fldChar w:fldCharType="end"/>
      </w:r>
      <w:r>
        <w:t xml:space="preserve"> - Variante B: 2 x 2 55" Monitore, Ansicht</w:t>
      </w:r>
    </w:p>
    <w:p w:rsidR="003D2333" w:rsidRPr="00211610" w:rsidRDefault="003D2333" w:rsidP="003D2333">
      <w:r>
        <w:t xml:space="preserve">Wie im Unterkapitel </w:t>
      </w:r>
      <w:r>
        <w:fldChar w:fldCharType="begin"/>
      </w:r>
      <w:r>
        <w:instrText xml:space="preserve"> REF _Ref327286121 \r \h </w:instrText>
      </w:r>
      <w:r>
        <w:fldChar w:fldCharType="separate"/>
      </w:r>
      <w:r>
        <w:t>I.7.3.1.1</w:t>
      </w:r>
      <w:r>
        <w:fldChar w:fldCharType="end"/>
      </w:r>
      <w:r>
        <w:t xml:space="preserve"> </w:t>
      </w:r>
      <w:r>
        <w:fldChar w:fldCharType="begin"/>
      </w:r>
      <w:r>
        <w:instrText xml:space="preserve"> REF _Ref327286121 \h </w:instrText>
      </w:r>
      <w:r>
        <w:fldChar w:fldCharType="separate"/>
      </w:r>
      <w:r>
        <w:t>Variante A: 3 x 3 55“ Monitore</w:t>
      </w:r>
      <w:r>
        <w:fldChar w:fldCharType="end"/>
      </w:r>
      <w:r>
        <w:t xml:space="preserve"> erwähnt, wurde bei der Variante A davon ausgegangen, dass die Monitorwand im Gebäude 4 an der vorgesehenen Wand zu gross wirken würde. Daher wurde eine kleinere Variante mit 2 x 2 55“ Monitoren ebenfalls getestet.</w:t>
      </w:r>
    </w:p>
    <w:p w:rsidR="003D2333" w:rsidRDefault="003D2333" w:rsidP="003D2333">
      <w:r>
        <w:rPr>
          <w:noProof/>
          <w:lang w:eastAsia="de-CH"/>
        </w:rPr>
        <w:drawing>
          <wp:inline distT="0" distB="0" distL="0" distR="0" wp14:anchorId="507170FC" wp14:editId="2B084D76">
            <wp:extent cx="5760720" cy="43205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2 mit person.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3D2333" w:rsidRDefault="003D2333" w:rsidP="003D2333">
      <w:pPr>
        <w:pStyle w:val="Caption"/>
      </w:pPr>
      <w:bookmarkStart w:id="510" w:name="_Ref319068177"/>
      <w:r>
        <w:t xml:space="preserve">Abbildung </w:t>
      </w:r>
      <w:r>
        <w:fldChar w:fldCharType="begin"/>
      </w:r>
      <w:r>
        <w:instrText xml:space="preserve"> SEQ Abbildung \* ARABIC </w:instrText>
      </w:r>
      <w:r>
        <w:fldChar w:fldCharType="separate"/>
      </w:r>
      <w:r>
        <w:rPr>
          <w:noProof/>
        </w:rPr>
        <w:t>70</w:t>
      </w:r>
      <w:r>
        <w:rPr>
          <w:noProof/>
        </w:rPr>
        <w:fldChar w:fldCharType="end"/>
      </w:r>
      <w:r>
        <w:t xml:space="preserve"> - </w:t>
      </w:r>
      <w:r w:rsidRPr="000F51A5">
        <w:t xml:space="preserve">Variante </w:t>
      </w:r>
      <w:r>
        <w:t>B:</w:t>
      </w:r>
      <w:r w:rsidRPr="000F51A5">
        <w:t xml:space="preserve"> </w:t>
      </w:r>
      <w:r>
        <w:t>2</w:t>
      </w:r>
      <w:r w:rsidRPr="000F51A5">
        <w:t xml:space="preserve"> x </w:t>
      </w:r>
      <w:r>
        <w:t>2</w:t>
      </w:r>
      <w:r w:rsidRPr="000F51A5">
        <w:t xml:space="preserve"> 55" Monitore, Hellraumprojektor Test</w:t>
      </w:r>
      <w:bookmarkEnd w:id="510"/>
    </w:p>
    <w:p w:rsidR="003D2333" w:rsidRPr="00232E89" w:rsidRDefault="003D2333" w:rsidP="003D2333">
      <w:r>
        <w:t xml:space="preserve">Aus </w:t>
      </w:r>
      <w:r>
        <w:fldChar w:fldCharType="begin"/>
      </w:r>
      <w:r>
        <w:instrText xml:space="preserve"> REF _Ref319068177 \h </w:instrText>
      </w:r>
      <w:r>
        <w:fldChar w:fldCharType="separate"/>
      </w:r>
      <w:r>
        <w:t xml:space="preserve">Abbildung </w:t>
      </w:r>
      <w:r>
        <w:rPr>
          <w:noProof/>
        </w:rPr>
        <w:t>70</w:t>
      </w:r>
      <w:r>
        <w:t xml:space="preserve"> - </w:t>
      </w:r>
      <w:r w:rsidRPr="000F51A5">
        <w:t xml:space="preserve">Variante </w:t>
      </w:r>
      <w:r>
        <w:t>B:</w:t>
      </w:r>
      <w:r w:rsidRPr="000F51A5">
        <w:t xml:space="preserve"> </w:t>
      </w:r>
      <w:r>
        <w:t>2</w:t>
      </w:r>
      <w:r w:rsidRPr="000F51A5">
        <w:t xml:space="preserve"> x </w:t>
      </w:r>
      <w:r>
        <w:t>2</w:t>
      </w:r>
      <w:r w:rsidRPr="000F51A5">
        <w:t xml:space="preserve"> 55" Monitore, Hellraumprojektor Test</w:t>
      </w:r>
      <w:r>
        <w:fldChar w:fldCharType="end"/>
      </w:r>
      <w:r>
        <w:t xml:space="preserve"> (auf dem Hellraumprojektor sind immer noch 3 x 3 Monitore sichtbar, da diese auf der Folie fest eingezeichnet wurden) ist jedoch schnell ersichtlich, dass diese Konstellation klein und verloren wirkt im Raum. Die Eindrücklichkeit, welche Variante A (siehe </w:t>
      </w:r>
      <w:r>
        <w:fldChar w:fldCharType="begin"/>
      </w:r>
      <w:r>
        <w:instrText xml:space="preserve"> REF _Ref327286121 \r \h </w:instrText>
      </w:r>
      <w:r>
        <w:fldChar w:fldCharType="separate"/>
      </w:r>
      <w:r>
        <w:t>I.7.3.1.1</w:t>
      </w:r>
      <w:r>
        <w:fldChar w:fldCharType="end"/>
      </w:r>
      <w:r>
        <w:t xml:space="preserve"> </w:t>
      </w:r>
      <w:r>
        <w:fldChar w:fldCharType="begin"/>
      </w:r>
      <w:r>
        <w:instrText xml:space="preserve"> REF _Ref327286121 \h </w:instrText>
      </w:r>
      <w:r>
        <w:fldChar w:fldCharType="separate"/>
      </w:r>
      <w:r>
        <w:t>Variante A: 3 x 3 55“ Monitore</w:t>
      </w:r>
      <w:r>
        <w:fldChar w:fldCharType="end"/>
      </w:r>
      <w:r>
        <w:t>) vermittelt, entfällt hier.</w:t>
      </w:r>
    </w:p>
    <w:p w:rsidR="003D2333" w:rsidRDefault="003D2333" w:rsidP="003D2333">
      <w:pPr>
        <w:pStyle w:val="Heading5"/>
      </w:pPr>
      <w:bookmarkStart w:id="511" w:name="_Toc327350207"/>
      <w:r>
        <w:t>Variante C: 1 x 6 55“ Monitore</w:t>
      </w:r>
      <w:bookmarkEnd w:id="511"/>
    </w:p>
    <w:p w:rsidR="003D2333" w:rsidRDefault="003D2333" w:rsidP="003D2333">
      <w:r>
        <w:rPr>
          <w:noProof/>
          <w:lang w:eastAsia="de-CH"/>
        </w:rPr>
        <w:lastRenderedPageBreak/>
        <w:drawing>
          <wp:inline distT="0" distB="0" distL="0" distR="0" wp14:anchorId="78908081" wp14:editId="5A9ED07E">
            <wp:extent cx="5141344" cy="1932317"/>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14" cstate="print">
                      <a:extLst>
                        <a:ext uri="{28A0092B-C50C-407E-A947-70E740481C1C}">
                          <a14:useLocalDpi xmlns:a14="http://schemas.microsoft.com/office/drawing/2010/main" val="0"/>
                        </a:ext>
                      </a:extLst>
                    </a:blip>
                    <a:srcRect l="5242" t="5826" r="5483" b="70445"/>
                    <a:stretch/>
                  </pic:blipFill>
                  <pic:spPr bwMode="auto">
                    <a:xfrm>
                      <a:off x="0" y="0"/>
                      <a:ext cx="5142887" cy="1932897"/>
                    </a:xfrm>
                    <a:prstGeom prst="rect">
                      <a:avLst/>
                    </a:prstGeom>
                    <a:ln>
                      <a:noFill/>
                    </a:ln>
                    <a:extLst>
                      <a:ext uri="{53640926-AAD7-44D8-BBD7-CCE9431645EC}">
                        <a14:shadowObscured xmlns:a14="http://schemas.microsoft.com/office/drawing/2010/main"/>
                      </a:ext>
                    </a:extLst>
                  </pic:spPr>
                </pic:pic>
              </a:graphicData>
            </a:graphic>
          </wp:inline>
        </w:drawing>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71</w:t>
      </w:r>
      <w:r>
        <w:rPr>
          <w:noProof/>
        </w:rPr>
        <w:fldChar w:fldCharType="end"/>
      </w:r>
      <w:r>
        <w:t xml:space="preserve"> - Variante C: 1 x 6 55" Monitore, Ansicht</w:t>
      </w:r>
    </w:p>
    <w:p w:rsidR="003D2333" w:rsidRDefault="003D2333" w:rsidP="003D2333">
      <w:r>
        <w:t xml:space="preserve">Diese Variante fügt sich von den Abmessungen her perfekt in den Gang des Verwaltungsgebäudes ein. Die Personen, die an </w:t>
      </w:r>
      <w:proofErr w:type="gramStart"/>
      <w:r>
        <w:t>der Videowall</w:t>
      </w:r>
      <w:proofErr w:type="gramEnd"/>
      <w:r>
        <w:t xml:space="preserve"> vorbei gehen, müssen bei dieser Variante eine längere Strecke bewältigen, bis sie das andere Ende der Wall erreichen. Daher ist die Zeit, in der sich die Passanten vor </w:t>
      </w:r>
      <w:proofErr w:type="gramStart"/>
      <w:r>
        <w:t>der Videowall</w:t>
      </w:r>
      <w:proofErr w:type="gramEnd"/>
      <w:r>
        <w:t xml:space="preserve"> bewegen, bei dieser Monitorkonstellation grösser. Die längere Zeitspanne bietet noch bessere Gelegenheit, die vorbeilaufende Person zu animieren, die Videowall zu benutzen. Denkbar ist bei dieser Lösung, dass die Möbel-Elemente des Infostandes (siehe Kapitel </w:t>
      </w:r>
      <w:r>
        <w:fldChar w:fldCharType="begin"/>
      </w:r>
      <w:r>
        <w:instrText xml:space="preserve"> REF _Ref327286304 \r \h </w:instrText>
      </w:r>
      <w:r>
        <w:fldChar w:fldCharType="separate"/>
      </w:r>
      <w:r>
        <w:t>I.7.3.1</w:t>
      </w:r>
      <w:r>
        <w:fldChar w:fldCharType="end"/>
      </w:r>
      <w:r>
        <w:t xml:space="preserve"> </w:t>
      </w:r>
      <w:r>
        <w:fldChar w:fldCharType="begin"/>
      </w:r>
      <w:r>
        <w:instrText xml:space="preserve"> REF _Ref327286304 \h </w:instrText>
      </w:r>
      <w:r>
        <w:fldChar w:fldCharType="separate"/>
      </w:r>
      <w:r>
        <w:t>Monitoranzahl und -anordnung</w:t>
      </w:r>
      <w:r>
        <w:fldChar w:fldCharType="end"/>
      </w:r>
      <w:r>
        <w:t xml:space="preserve">) ihren Platz behalten und die sechs Bildschirme darüber montiert werden. Das 1 x 6 Format ist jedoch für klassische Anwendungen wie Videos oder Spiele unvorteilhaft. Auf den Seiten der Bildschirmfläche würde zu viel Platz ungenutzt bleiben. </w:t>
      </w:r>
      <w:r>
        <w:rPr>
          <w:noProof/>
          <w:lang w:eastAsia="de-CH"/>
        </w:rPr>
        <w:drawing>
          <wp:inline distT="0" distB="0" distL="0" distR="0" wp14:anchorId="19B166BD" wp14:editId="45BF28E4">
            <wp:extent cx="5760720" cy="43205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x6.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3D2333" w:rsidRDefault="003D2333" w:rsidP="003D2333">
      <w:pPr>
        <w:pStyle w:val="Caption"/>
      </w:pPr>
      <w:bookmarkStart w:id="512" w:name="_Ref318900849"/>
      <w:r>
        <w:t xml:space="preserve">Abbildung </w:t>
      </w:r>
      <w:r>
        <w:fldChar w:fldCharType="begin"/>
      </w:r>
      <w:r>
        <w:instrText xml:space="preserve"> SEQ Abbildung \* ARABIC </w:instrText>
      </w:r>
      <w:r>
        <w:fldChar w:fldCharType="separate"/>
      </w:r>
      <w:r>
        <w:rPr>
          <w:noProof/>
        </w:rPr>
        <w:t>72</w:t>
      </w:r>
      <w:r>
        <w:rPr>
          <w:noProof/>
        </w:rPr>
        <w:fldChar w:fldCharType="end"/>
      </w:r>
      <w:r>
        <w:t xml:space="preserve"> - Variante C: 1 x 6 55" Monitore, Hellraumprojektor Test</w:t>
      </w:r>
      <w:bookmarkEnd w:id="512"/>
    </w:p>
    <w:p w:rsidR="003D2333" w:rsidRDefault="003D2333" w:rsidP="003D2333">
      <w:r>
        <w:t xml:space="preserve">In der </w:t>
      </w:r>
      <w:r>
        <w:fldChar w:fldCharType="begin"/>
      </w:r>
      <w:r>
        <w:instrText xml:space="preserve"> REF _Ref318900849 \h </w:instrText>
      </w:r>
      <w:r>
        <w:fldChar w:fldCharType="separate"/>
      </w:r>
      <w:r>
        <w:t xml:space="preserve">Abbildung </w:t>
      </w:r>
      <w:r>
        <w:rPr>
          <w:noProof/>
        </w:rPr>
        <w:t>72</w:t>
      </w:r>
      <w:r>
        <w:t xml:space="preserve"> - Variante C: 1 x 6 55" Monitore, Hellraumprojektor Test</w:t>
      </w:r>
      <w:r>
        <w:fldChar w:fldCharType="end"/>
      </w:r>
      <w:r>
        <w:t xml:space="preserve"> ist ersichtlich, dass sich das auf der Videowall angezeigte Poster nur über die mittleren beiden Bildschirme erstreckt. Ein weiterer negativer Punkt ist, dass die Konstellation</w:t>
      </w:r>
      <w:r w:rsidRPr="00D737E2">
        <w:t xml:space="preserve"> </w:t>
      </w:r>
      <w:r>
        <w:t>mit ihrer geringen Höhe im Raum verloren wirkt, obwohl dieser selbst auch über keine grosse Höhe verfügt. Der Hauptnachteil ist jedoch, dass für diese Länge der Monitorkonstellation mehrere Kinects benötigt werden würden, um den gesamten Bereich mit Sensoren abdecken zu können. Dies würde die Entwicklung verkomplizieren.</w:t>
      </w:r>
    </w:p>
    <w:p w:rsidR="003D2333" w:rsidRDefault="003D2333" w:rsidP="003D2333">
      <w:pPr>
        <w:pStyle w:val="Heading5"/>
      </w:pPr>
      <w:bookmarkStart w:id="513" w:name="_Ref325119142"/>
      <w:bookmarkStart w:id="514" w:name="_Toc327350208"/>
      <w:r>
        <w:lastRenderedPageBreak/>
        <w:t>Variante D: 2 x 4 55“ Monitore</w:t>
      </w:r>
      <w:bookmarkEnd w:id="513"/>
      <w:bookmarkEnd w:id="514"/>
    </w:p>
    <w:p w:rsidR="003D2333" w:rsidRDefault="003D2333" w:rsidP="003D2333">
      <w:r>
        <w:rPr>
          <w:noProof/>
          <w:lang w:eastAsia="de-CH"/>
        </w:rPr>
        <w:drawing>
          <wp:inline distT="0" distB="0" distL="0" distR="0" wp14:anchorId="51909090" wp14:editId="3206C712">
            <wp:extent cx="5116409" cy="1901952"/>
            <wp:effectExtent l="0" t="0" r="825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18" cstate="print">
                      <a:extLst>
                        <a:ext uri="{28A0092B-C50C-407E-A947-70E740481C1C}">
                          <a14:useLocalDpi xmlns:a14="http://schemas.microsoft.com/office/drawing/2010/main" val="0"/>
                        </a:ext>
                      </a:extLst>
                    </a:blip>
                    <a:srcRect l="4720" t="16866" r="4861" b="13957"/>
                    <a:stretch/>
                  </pic:blipFill>
                  <pic:spPr bwMode="auto">
                    <a:xfrm>
                      <a:off x="0" y="0"/>
                      <a:ext cx="5128100" cy="1906298"/>
                    </a:xfrm>
                    <a:prstGeom prst="rect">
                      <a:avLst/>
                    </a:prstGeom>
                    <a:ln>
                      <a:noFill/>
                    </a:ln>
                    <a:extLst>
                      <a:ext uri="{53640926-AAD7-44D8-BBD7-CCE9431645EC}">
                        <a14:shadowObscured xmlns:a14="http://schemas.microsoft.com/office/drawing/2010/main"/>
                      </a:ext>
                    </a:extLst>
                  </pic:spPr>
                </pic:pic>
              </a:graphicData>
            </a:graphic>
          </wp:inline>
        </w:drawing>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73</w:t>
      </w:r>
      <w:r>
        <w:rPr>
          <w:noProof/>
        </w:rPr>
        <w:fldChar w:fldCharType="end"/>
      </w:r>
      <w:r>
        <w:t xml:space="preserve"> - Variante D: 2 x 4 55“ Monitore, Ansicht</w:t>
      </w:r>
    </w:p>
    <w:p w:rsidR="003D2333" w:rsidRDefault="003D2333" w:rsidP="003D2333">
      <w:r>
        <w:t xml:space="preserve">Im Unterkapitel </w:t>
      </w:r>
      <w:r>
        <w:fldChar w:fldCharType="begin"/>
      </w:r>
      <w:r>
        <w:instrText xml:space="preserve"> REF _Ref327017208 \r \h </w:instrText>
      </w:r>
      <w:r>
        <w:fldChar w:fldCharType="separate"/>
      </w:r>
      <w:r>
        <w:t>I.7.3.3.3</w:t>
      </w:r>
      <w:r>
        <w:fldChar w:fldCharType="end"/>
      </w:r>
      <w:r>
        <w:t xml:space="preserve"> </w:t>
      </w:r>
      <w:r>
        <w:fldChar w:fldCharType="begin"/>
      </w:r>
      <w:r>
        <w:instrText xml:space="preserve"> REF _Ref327017208 \h </w:instrText>
      </w:r>
      <w:r>
        <w:fldChar w:fldCharType="separate"/>
      </w:r>
      <w:r>
        <w:t>Tests auf abgeänderter Testhardware mit einer Grafikkarte und acht Monitoren</w:t>
      </w:r>
      <w:r>
        <w:fldChar w:fldCharType="end"/>
      </w:r>
      <w:r>
        <w:t xml:space="preserve"> wurde getestet, ob die Performance-Probleme durch die zweite Grafikkarte (Matrox M9128 mit 2 Anschlüssen, siehe Kapitel </w:t>
      </w:r>
      <w:r>
        <w:fldChar w:fldCharType="begin"/>
      </w:r>
      <w:r>
        <w:instrText xml:space="preserve"> REF _Ref327286504 \r \h </w:instrText>
      </w:r>
      <w:r>
        <w:fldChar w:fldCharType="separate"/>
      </w:r>
      <w:r>
        <w:t>I.7.3.2</w:t>
      </w:r>
      <w:r>
        <w:fldChar w:fldCharType="end"/>
      </w:r>
      <w:r>
        <w:t xml:space="preserve"> </w:t>
      </w:r>
      <w:r>
        <w:fldChar w:fldCharType="begin"/>
      </w:r>
      <w:r>
        <w:instrText xml:space="preserve"> REF _Ref327286506 \h </w:instrText>
      </w:r>
      <w:r>
        <w:fldChar w:fldCharType="separate"/>
      </w:r>
      <w:r>
        <w:t>Grafikkarten</w:t>
      </w:r>
      <w:r>
        <w:fldChar w:fldCharType="end"/>
      </w:r>
      <w:r>
        <w:t>) hervorgerufen wurde. Aber würde sich eine geeignete Konstellation mit 8 Monitoren finden lassen? Um diese Frage zu beantworten, entschied sich das Team am 14.05.2012 dazu, eine 2 x 4 55“ Monitor Variante zu prüfen.</w:t>
      </w:r>
    </w:p>
    <w:p w:rsidR="003D2333" w:rsidRDefault="003D2333" w:rsidP="003D2333">
      <w:r>
        <w:rPr>
          <w:noProof/>
          <w:lang w:eastAsia="de-CH"/>
        </w:rPr>
        <w:drawing>
          <wp:inline distT="0" distB="0" distL="0" distR="0" wp14:anchorId="490FC073" wp14:editId="7C56DD7B">
            <wp:extent cx="5760720" cy="43205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4 monitor test.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3D2333" w:rsidRDefault="003D2333" w:rsidP="003D2333">
      <w:pPr>
        <w:pStyle w:val="Caption"/>
      </w:pPr>
      <w:bookmarkStart w:id="515" w:name="_Ref324861946"/>
      <w:r>
        <w:t xml:space="preserve">Abbildung </w:t>
      </w:r>
      <w:r>
        <w:fldChar w:fldCharType="begin"/>
      </w:r>
      <w:r>
        <w:instrText xml:space="preserve"> SEQ Abbildung \* ARABIC </w:instrText>
      </w:r>
      <w:r>
        <w:fldChar w:fldCharType="separate"/>
      </w:r>
      <w:r>
        <w:rPr>
          <w:noProof/>
        </w:rPr>
        <w:t>74</w:t>
      </w:r>
      <w:r>
        <w:rPr>
          <w:noProof/>
        </w:rPr>
        <w:fldChar w:fldCharType="end"/>
      </w:r>
      <w:r>
        <w:t xml:space="preserve"> - Variante D: 2 x 4 55" Monitore, Hellraumprojektor Test</w:t>
      </w:r>
      <w:bookmarkEnd w:id="515"/>
    </w:p>
    <w:p w:rsidR="003D2333" w:rsidRDefault="003D2333" w:rsidP="003D2333">
      <w:r>
        <w:t xml:space="preserve">Wie durch </w:t>
      </w:r>
      <w:r>
        <w:fldChar w:fldCharType="begin"/>
      </w:r>
      <w:r>
        <w:instrText xml:space="preserve"> REF _Ref324861946 \h </w:instrText>
      </w:r>
      <w:r>
        <w:fldChar w:fldCharType="separate"/>
      </w:r>
      <w:r>
        <w:t xml:space="preserve">Abbildung </w:t>
      </w:r>
      <w:r>
        <w:rPr>
          <w:noProof/>
        </w:rPr>
        <w:t>74</w:t>
      </w:r>
      <w:r>
        <w:t xml:space="preserve"> - Variante D: 2 x 4 55" Monitore, Hellraumprojektor Test</w:t>
      </w:r>
      <w:r>
        <w:fldChar w:fldCharType="end"/>
      </w:r>
      <w:r>
        <w:t xml:space="preserve"> ersichtlich ist, findet auch diese Monitorkonstellation gut im Raum Platz, obwohl der Abstand vom Boden und der Decke zur Videowall wesentlich knapper ist als bei </w:t>
      </w:r>
      <w:r>
        <w:fldChar w:fldCharType="begin"/>
      </w:r>
      <w:r>
        <w:instrText xml:space="preserve"> REF _Ref327286121 \r \h </w:instrText>
      </w:r>
      <w:r>
        <w:fldChar w:fldCharType="separate"/>
      </w:r>
      <w:r>
        <w:t>I.7.3.1.1</w:t>
      </w:r>
      <w:r>
        <w:fldChar w:fldCharType="end"/>
      </w:r>
      <w:r>
        <w:t xml:space="preserve"> </w:t>
      </w:r>
      <w:r>
        <w:fldChar w:fldCharType="begin"/>
      </w:r>
      <w:r>
        <w:instrText xml:space="preserve"> REF _Ref327286121 \h </w:instrText>
      </w:r>
      <w:r>
        <w:fldChar w:fldCharType="separate"/>
      </w:r>
      <w:r>
        <w:t>Variante A: 3 x 3 55“ Monitore</w:t>
      </w:r>
      <w:r>
        <w:fldChar w:fldCharType="end"/>
      </w:r>
      <w:r>
        <w:t>. Bei der Variante mit den 2 x 4 Monitoren kann das Poster optimal platziert werden. Ein Vorteil ist, dass in der Applikation nun mehr Platz für die Anzeige des Skeletts am unteren Rand und des Menus am oberen Rand bleibt.</w:t>
      </w:r>
    </w:p>
    <w:p w:rsidR="003D2333" w:rsidRPr="00882686" w:rsidRDefault="003D2333" w:rsidP="003D2333">
      <w:pPr>
        <w:pStyle w:val="Heading5"/>
      </w:pPr>
      <w:bookmarkStart w:id="516" w:name="_Ref325659442"/>
      <w:bookmarkStart w:id="517" w:name="_Toc327350209"/>
      <w:r>
        <w:t>Fazit Monitorkonstellationen</w:t>
      </w:r>
      <w:bookmarkEnd w:id="516"/>
      <w:bookmarkEnd w:id="517"/>
    </w:p>
    <w:p w:rsidR="003D2333" w:rsidRDefault="003D2333" w:rsidP="003D2333">
      <w:r>
        <w:lastRenderedPageBreak/>
        <w:t>Die Nutzwertanalyse bietet eine Auswertung der Kriterien, die in diesem Kapitel für die einzelnen Monitorkonstellationen diskutiert wurden.</w:t>
      </w:r>
      <w:r w:rsidRPr="00DB2612">
        <w:t xml:space="preserve"> </w:t>
      </w:r>
      <w:r>
        <w:t>Die Nutzwertanalyse beinhaltet nur die Varianten 1 bis 3, da die Variante 4 erst gegen Ende des Projektes (Mai 2012) zur Sprache kam und zum Zeitpunkt der Analyse am 26. März 2012 noch nicht bekannt war.</w:t>
      </w:r>
    </w:p>
    <w:p w:rsidR="003D2333" w:rsidRDefault="003D2333" w:rsidP="003D2333">
      <w:r>
        <w:t>Die Gewichtung der verschiedenen Kriterien lässt sich wie folgt begründen:</w:t>
      </w:r>
    </w:p>
    <w:p w:rsidR="003D2333" w:rsidRDefault="003D2333" w:rsidP="00EC49BA">
      <w:pPr>
        <w:pStyle w:val="ListParagraph"/>
        <w:numPr>
          <w:ilvl w:val="0"/>
          <w:numId w:val="10"/>
        </w:numPr>
      </w:pPr>
      <w:r>
        <w:t>Das Kriterium „</w:t>
      </w:r>
      <w:r w:rsidRPr="005732B8">
        <w:t>Eignung für Raumhöhe (Raumgefühl)</w:t>
      </w:r>
      <w:r>
        <w:t xml:space="preserve">“ ist wichtig. Die Videowall </w:t>
      </w:r>
      <w:proofErr w:type="gramStart"/>
      <w:r>
        <w:t>soll</w:t>
      </w:r>
      <w:proofErr w:type="gramEnd"/>
      <w:r>
        <w:t xml:space="preserve"> in den bestehenden Raum passen, damit man sich gerne darin aufhält.</w:t>
      </w:r>
    </w:p>
    <w:p w:rsidR="003D2333" w:rsidRDefault="003D2333" w:rsidP="00EC49BA">
      <w:pPr>
        <w:pStyle w:val="ListParagraph"/>
        <w:numPr>
          <w:ilvl w:val="0"/>
          <w:numId w:val="10"/>
        </w:numPr>
      </w:pPr>
      <w:r>
        <w:t>Der Punkt „</w:t>
      </w:r>
      <w:r w:rsidRPr="003929FC">
        <w:t>Bildschirmfläche überblickbar</w:t>
      </w:r>
      <w:r>
        <w:t>“ ist bedingt wichtig, da man als Nutzer nicht an einem Punkt stillstehen muss sondern sich vor der Wall bewegen kann.</w:t>
      </w:r>
    </w:p>
    <w:p w:rsidR="003D2333" w:rsidRDefault="003D2333" w:rsidP="00EC49BA">
      <w:pPr>
        <w:pStyle w:val="ListParagraph"/>
        <w:numPr>
          <w:ilvl w:val="0"/>
          <w:numId w:val="10"/>
        </w:numPr>
      </w:pPr>
      <w:r>
        <w:t>Die „</w:t>
      </w:r>
      <w:r w:rsidRPr="004D2CDF">
        <w:t>Eignung des Formats (Seitenverhältnis)</w:t>
      </w:r>
      <w:r>
        <w:t>“ ist weniger wichtig. Die Benutzeroberfläche kann auf das Format angepasst werden.</w:t>
      </w:r>
    </w:p>
    <w:p w:rsidR="003D2333" w:rsidRDefault="003D2333" w:rsidP="00EC49BA">
      <w:pPr>
        <w:pStyle w:val="ListParagraph"/>
        <w:numPr>
          <w:ilvl w:val="0"/>
          <w:numId w:val="10"/>
        </w:numPr>
      </w:pPr>
      <w:r>
        <w:t>Das Kriterium „</w:t>
      </w:r>
      <w:r w:rsidRPr="004D2CDF">
        <w:t>Darstellungsqualität/-grösse zum Lesen</w:t>
      </w:r>
      <w:r>
        <w:t>“ wird als wichtig angeschaut, da die Videowall mit ihren Grundapplikationen Poster und Mittagsmenu (TODO link entwurf, dahin, wo festgehalten ist, was das System der BA kann) viel Text enthält, der angenehm zu lesen sein soll.</w:t>
      </w:r>
    </w:p>
    <w:p w:rsidR="003D2333" w:rsidRDefault="003D2333" w:rsidP="00EC49BA">
      <w:pPr>
        <w:pStyle w:val="ListParagraph"/>
        <w:numPr>
          <w:ilvl w:val="0"/>
          <w:numId w:val="10"/>
        </w:numPr>
      </w:pPr>
      <w:r>
        <w:t>Die „Kosten“ sollen der optimalen Videowall-Monitorkonstellation nicht im Wege stehen und wurden daher als wenig wichtig eingestuft.</w:t>
      </w:r>
    </w:p>
    <w:p w:rsidR="003D2333" w:rsidRDefault="003D2333" w:rsidP="003D2333">
      <w:r>
        <w:t>Die Evaluation wurde manuell durchgeführt. Die Bewertung der einzelnen Kriterien mit wenig wichtig (1), bedingt wichtig (3) und sehr wichtig (5) ist selbsterklärend und wird daher nicht begründet.</w:t>
      </w:r>
    </w:p>
    <w:tbl>
      <w:tblPr>
        <w:tblStyle w:val="MediumShading1-Accent1"/>
        <w:tblW w:w="0" w:type="auto"/>
        <w:tblInd w:w="108" w:type="dxa"/>
        <w:tblLayout w:type="fixed"/>
        <w:tblLook w:val="0420" w:firstRow="1" w:lastRow="0" w:firstColumn="0" w:lastColumn="0" w:noHBand="0" w:noVBand="1"/>
      </w:tblPr>
      <w:tblGrid>
        <w:gridCol w:w="2410"/>
        <w:gridCol w:w="1276"/>
        <w:gridCol w:w="1134"/>
        <w:gridCol w:w="709"/>
        <w:gridCol w:w="1134"/>
        <w:gridCol w:w="708"/>
        <w:gridCol w:w="1169"/>
        <w:gridCol w:w="640"/>
      </w:tblGrid>
      <w:tr w:rsidR="003D2333" w:rsidTr="00B73EE4">
        <w:trPr>
          <w:cnfStyle w:val="100000000000" w:firstRow="1" w:lastRow="0" w:firstColumn="0" w:lastColumn="0" w:oddVBand="0" w:evenVBand="0" w:oddHBand="0" w:evenHBand="0" w:firstRowFirstColumn="0" w:firstRowLastColumn="0" w:lastRowFirstColumn="0" w:lastRowLastColumn="0"/>
          <w:trHeight w:val="59"/>
        </w:trPr>
        <w:tc>
          <w:tcPr>
            <w:tcW w:w="8540" w:type="dxa"/>
            <w:gridSpan w:val="7"/>
          </w:tcPr>
          <w:p w:rsidR="003D2333" w:rsidRPr="003532A0" w:rsidRDefault="003D2333" w:rsidP="00B73EE4">
            <w:pPr>
              <w:rPr>
                <w:b w:val="0"/>
                <w:bCs w:val="0"/>
              </w:rPr>
            </w:pPr>
            <w:r w:rsidRPr="00707DFB">
              <w:t xml:space="preserve">Nutzwertanalyse: </w:t>
            </w:r>
            <w:r>
              <w:t xml:space="preserve">Auswahl </w:t>
            </w:r>
            <w:r w:rsidRPr="00707DFB">
              <w:t>Monitorkonstellation für Video</w:t>
            </w:r>
            <w:r>
              <w:t>w</w:t>
            </w:r>
            <w:r w:rsidRPr="00707DFB">
              <w:t>all</w:t>
            </w:r>
          </w:p>
        </w:tc>
        <w:tc>
          <w:tcPr>
            <w:tcW w:w="640" w:type="dxa"/>
          </w:tcPr>
          <w:p w:rsidR="003D2333" w:rsidRPr="00912A79" w:rsidRDefault="003D2333" w:rsidP="00B73EE4"/>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2410" w:type="dxa"/>
          </w:tcPr>
          <w:p w:rsidR="003D2333" w:rsidRDefault="003D2333" w:rsidP="00B73EE4"/>
        </w:tc>
        <w:tc>
          <w:tcPr>
            <w:tcW w:w="1276" w:type="dxa"/>
            <w:tcBorders>
              <w:right w:val="single" w:sz="6" w:space="0" w:color="848491"/>
            </w:tcBorders>
          </w:tcPr>
          <w:p w:rsidR="003D2333" w:rsidRPr="00F9181E" w:rsidRDefault="003D2333" w:rsidP="00B73EE4">
            <w:pPr>
              <w:rPr>
                <w:b/>
              </w:rPr>
            </w:pPr>
          </w:p>
        </w:tc>
        <w:tc>
          <w:tcPr>
            <w:tcW w:w="1843" w:type="dxa"/>
            <w:gridSpan w:val="2"/>
            <w:tcBorders>
              <w:left w:val="single" w:sz="6" w:space="0" w:color="848491"/>
              <w:right w:val="single" w:sz="6" w:space="0" w:color="848491"/>
            </w:tcBorders>
          </w:tcPr>
          <w:p w:rsidR="003D2333" w:rsidRPr="00F9181E" w:rsidRDefault="003D2333" w:rsidP="00B73EE4">
            <w:r>
              <w:rPr>
                <w:b/>
                <w:bCs/>
              </w:rPr>
              <w:t>Variante</w:t>
            </w:r>
            <w:r w:rsidRPr="00912A79">
              <w:rPr>
                <w:b/>
                <w:bCs/>
              </w:rPr>
              <w:t xml:space="preserve"> 1</w:t>
            </w:r>
          </w:p>
        </w:tc>
        <w:tc>
          <w:tcPr>
            <w:tcW w:w="1842" w:type="dxa"/>
            <w:gridSpan w:val="2"/>
            <w:tcBorders>
              <w:left w:val="single" w:sz="6" w:space="0" w:color="848491"/>
              <w:right w:val="single" w:sz="6" w:space="0" w:color="848491"/>
            </w:tcBorders>
          </w:tcPr>
          <w:p w:rsidR="003D2333" w:rsidRPr="00912A79" w:rsidRDefault="003D2333" w:rsidP="00B73EE4">
            <w:pPr>
              <w:rPr>
                <w:b/>
                <w:bCs/>
              </w:rPr>
            </w:pPr>
            <w:r>
              <w:rPr>
                <w:b/>
                <w:bCs/>
              </w:rPr>
              <w:t>Variante</w:t>
            </w:r>
            <w:r w:rsidRPr="00912A79">
              <w:rPr>
                <w:b/>
                <w:bCs/>
              </w:rPr>
              <w:t xml:space="preserve"> </w:t>
            </w:r>
            <w:r>
              <w:rPr>
                <w:b/>
                <w:bCs/>
              </w:rPr>
              <w:t>2</w:t>
            </w:r>
          </w:p>
        </w:tc>
        <w:tc>
          <w:tcPr>
            <w:tcW w:w="1809" w:type="dxa"/>
            <w:gridSpan w:val="2"/>
            <w:tcBorders>
              <w:left w:val="single" w:sz="6" w:space="0" w:color="848491"/>
            </w:tcBorders>
          </w:tcPr>
          <w:p w:rsidR="003D2333" w:rsidRPr="00912A79" w:rsidRDefault="003D2333" w:rsidP="00B73EE4">
            <w:pPr>
              <w:rPr>
                <w:b/>
                <w:bCs/>
              </w:rPr>
            </w:pPr>
            <w:r>
              <w:rPr>
                <w:b/>
                <w:bCs/>
              </w:rPr>
              <w:t>Variante</w:t>
            </w:r>
            <w:r w:rsidRPr="00912A79">
              <w:rPr>
                <w:b/>
                <w:bCs/>
              </w:rPr>
              <w:t xml:space="preserve"> 3</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2410" w:type="dxa"/>
          </w:tcPr>
          <w:p w:rsidR="003D2333" w:rsidRDefault="003D2333" w:rsidP="00B73EE4"/>
        </w:tc>
        <w:tc>
          <w:tcPr>
            <w:tcW w:w="1276" w:type="dxa"/>
            <w:tcBorders>
              <w:right w:val="single" w:sz="6" w:space="0" w:color="848491"/>
            </w:tcBorders>
          </w:tcPr>
          <w:p w:rsidR="003D2333" w:rsidRPr="00F9181E" w:rsidRDefault="003D2333" w:rsidP="00B73EE4">
            <w:pPr>
              <w:rPr>
                <w:b/>
              </w:rPr>
            </w:pPr>
          </w:p>
        </w:tc>
        <w:tc>
          <w:tcPr>
            <w:tcW w:w="1843" w:type="dxa"/>
            <w:gridSpan w:val="2"/>
            <w:tcBorders>
              <w:left w:val="single" w:sz="6" w:space="0" w:color="848491"/>
              <w:right w:val="single" w:sz="6" w:space="0" w:color="848491"/>
            </w:tcBorders>
          </w:tcPr>
          <w:p w:rsidR="003D2333" w:rsidRPr="00F9181E" w:rsidRDefault="003D2333" w:rsidP="00B73EE4">
            <w:r w:rsidRPr="00707DFB">
              <w:rPr>
                <w:b/>
                <w:bCs/>
              </w:rPr>
              <w:t>3 x 3 55" Monitore</w:t>
            </w:r>
          </w:p>
        </w:tc>
        <w:tc>
          <w:tcPr>
            <w:tcW w:w="1842" w:type="dxa"/>
            <w:gridSpan w:val="2"/>
            <w:tcBorders>
              <w:left w:val="single" w:sz="6" w:space="0" w:color="848491"/>
              <w:right w:val="single" w:sz="6" w:space="0" w:color="848491"/>
            </w:tcBorders>
          </w:tcPr>
          <w:p w:rsidR="003D2333" w:rsidRPr="00912A79" w:rsidRDefault="003D2333" w:rsidP="00B73EE4">
            <w:pPr>
              <w:rPr>
                <w:b/>
                <w:bCs/>
              </w:rPr>
            </w:pPr>
            <w:r>
              <w:rPr>
                <w:b/>
                <w:bCs/>
              </w:rPr>
              <w:t>2</w:t>
            </w:r>
            <w:r w:rsidRPr="00707DFB">
              <w:rPr>
                <w:b/>
                <w:bCs/>
              </w:rPr>
              <w:t xml:space="preserve"> x </w:t>
            </w:r>
            <w:r>
              <w:rPr>
                <w:b/>
                <w:bCs/>
              </w:rPr>
              <w:t>2</w:t>
            </w:r>
            <w:r w:rsidRPr="00707DFB">
              <w:rPr>
                <w:b/>
                <w:bCs/>
              </w:rPr>
              <w:t xml:space="preserve"> 55" Monitore</w:t>
            </w:r>
          </w:p>
        </w:tc>
        <w:tc>
          <w:tcPr>
            <w:tcW w:w="1809" w:type="dxa"/>
            <w:gridSpan w:val="2"/>
            <w:tcBorders>
              <w:left w:val="single" w:sz="6" w:space="0" w:color="848491"/>
            </w:tcBorders>
          </w:tcPr>
          <w:p w:rsidR="003D2333" w:rsidRPr="00912A79" w:rsidRDefault="003D2333" w:rsidP="00B73EE4">
            <w:pPr>
              <w:rPr>
                <w:b/>
                <w:bCs/>
              </w:rPr>
            </w:pPr>
            <w:r>
              <w:rPr>
                <w:b/>
                <w:bCs/>
              </w:rPr>
              <w:t>1</w:t>
            </w:r>
            <w:r w:rsidRPr="00707DFB">
              <w:rPr>
                <w:b/>
                <w:bCs/>
              </w:rPr>
              <w:t xml:space="preserve"> x </w:t>
            </w:r>
            <w:r>
              <w:rPr>
                <w:b/>
                <w:bCs/>
              </w:rPr>
              <w:t>6</w:t>
            </w:r>
            <w:r w:rsidRPr="00707DFB">
              <w:rPr>
                <w:b/>
                <w:bCs/>
              </w:rPr>
              <w:t xml:space="preserve"> 55" </w:t>
            </w:r>
            <w:r>
              <w:rPr>
                <w:b/>
                <w:bCs/>
              </w:rPr>
              <w:t>M</w:t>
            </w:r>
            <w:r w:rsidRPr="00707DFB">
              <w:rPr>
                <w:b/>
                <w:bCs/>
              </w:rPr>
              <w:t>onitore</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2410" w:type="dxa"/>
          </w:tcPr>
          <w:p w:rsidR="003D2333" w:rsidRPr="00012ACD" w:rsidRDefault="003D2333" w:rsidP="00B73EE4">
            <w:pPr>
              <w:rPr>
                <w:b/>
              </w:rPr>
            </w:pPr>
            <w:r w:rsidRPr="00012ACD">
              <w:rPr>
                <w:b/>
              </w:rPr>
              <w:t>Kriterium</w:t>
            </w:r>
          </w:p>
        </w:tc>
        <w:tc>
          <w:tcPr>
            <w:tcW w:w="1276" w:type="dxa"/>
            <w:tcBorders>
              <w:right w:val="single" w:sz="6" w:space="0" w:color="848491"/>
            </w:tcBorders>
          </w:tcPr>
          <w:p w:rsidR="003D2333" w:rsidRPr="00012ACD" w:rsidRDefault="003D2333" w:rsidP="00B73EE4">
            <w:pPr>
              <w:jc w:val="right"/>
              <w:rPr>
                <w:b/>
              </w:rPr>
            </w:pPr>
            <w:r w:rsidRPr="00012ACD">
              <w:rPr>
                <w:b/>
              </w:rPr>
              <w:t>Gewichtung</w:t>
            </w:r>
          </w:p>
        </w:tc>
        <w:tc>
          <w:tcPr>
            <w:tcW w:w="1134" w:type="dxa"/>
            <w:tcBorders>
              <w:left w:val="single" w:sz="6" w:space="0" w:color="848491"/>
            </w:tcBorders>
          </w:tcPr>
          <w:p w:rsidR="003D2333" w:rsidRPr="00912A79" w:rsidRDefault="003D2333" w:rsidP="00B73EE4">
            <w:pPr>
              <w:jc w:val="right"/>
              <w:rPr>
                <w:b/>
                <w:bCs/>
              </w:rPr>
            </w:pPr>
            <w:r>
              <w:rPr>
                <w:b/>
                <w:bCs/>
              </w:rPr>
              <w:t>Bewertung</w:t>
            </w:r>
          </w:p>
        </w:tc>
        <w:tc>
          <w:tcPr>
            <w:tcW w:w="709" w:type="dxa"/>
            <w:tcBorders>
              <w:right w:val="single" w:sz="6" w:space="0" w:color="848491"/>
            </w:tcBorders>
          </w:tcPr>
          <w:p w:rsidR="003D2333" w:rsidRPr="00912A79" w:rsidRDefault="003D2333" w:rsidP="00B73EE4">
            <w:pPr>
              <w:jc w:val="right"/>
              <w:rPr>
                <w:b/>
                <w:bCs/>
              </w:rPr>
            </w:pPr>
            <w:r>
              <w:rPr>
                <w:b/>
                <w:bCs/>
              </w:rPr>
              <w:t>Total</w:t>
            </w:r>
          </w:p>
        </w:tc>
        <w:tc>
          <w:tcPr>
            <w:tcW w:w="1134" w:type="dxa"/>
            <w:tcBorders>
              <w:left w:val="single" w:sz="6" w:space="0" w:color="848491"/>
            </w:tcBorders>
          </w:tcPr>
          <w:p w:rsidR="003D2333" w:rsidRPr="00912A79" w:rsidRDefault="003D2333" w:rsidP="00B73EE4">
            <w:pPr>
              <w:jc w:val="right"/>
              <w:rPr>
                <w:b/>
                <w:bCs/>
              </w:rPr>
            </w:pPr>
            <w:r>
              <w:rPr>
                <w:b/>
                <w:bCs/>
              </w:rPr>
              <w:t>Bewertung</w:t>
            </w:r>
          </w:p>
        </w:tc>
        <w:tc>
          <w:tcPr>
            <w:tcW w:w="708" w:type="dxa"/>
            <w:tcBorders>
              <w:right w:val="single" w:sz="6" w:space="0" w:color="848491"/>
            </w:tcBorders>
          </w:tcPr>
          <w:p w:rsidR="003D2333" w:rsidRPr="00912A79" w:rsidRDefault="003D2333" w:rsidP="00B73EE4">
            <w:pPr>
              <w:jc w:val="right"/>
              <w:rPr>
                <w:b/>
                <w:bCs/>
              </w:rPr>
            </w:pPr>
            <w:r>
              <w:rPr>
                <w:b/>
                <w:bCs/>
              </w:rPr>
              <w:t>Total</w:t>
            </w:r>
          </w:p>
        </w:tc>
        <w:tc>
          <w:tcPr>
            <w:tcW w:w="1169" w:type="dxa"/>
            <w:tcBorders>
              <w:left w:val="single" w:sz="6" w:space="0" w:color="848491"/>
            </w:tcBorders>
          </w:tcPr>
          <w:p w:rsidR="003D2333" w:rsidRPr="00912A79" w:rsidRDefault="003D2333" w:rsidP="00B73EE4">
            <w:pPr>
              <w:jc w:val="right"/>
              <w:rPr>
                <w:b/>
                <w:bCs/>
              </w:rPr>
            </w:pPr>
            <w:r>
              <w:rPr>
                <w:b/>
                <w:bCs/>
              </w:rPr>
              <w:t>Bewertung</w:t>
            </w:r>
          </w:p>
        </w:tc>
        <w:tc>
          <w:tcPr>
            <w:tcW w:w="640" w:type="dxa"/>
          </w:tcPr>
          <w:p w:rsidR="003D2333" w:rsidRPr="00912A79" w:rsidRDefault="003D2333" w:rsidP="00B73EE4">
            <w:pPr>
              <w:jc w:val="right"/>
              <w:rPr>
                <w:b/>
                <w:bCs/>
              </w:rPr>
            </w:pPr>
            <w:r>
              <w:rPr>
                <w:b/>
                <w:bCs/>
              </w:rPr>
              <w:t>Total</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2410" w:type="dxa"/>
          </w:tcPr>
          <w:p w:rsidR="003D2333" w:rsidRPr="00AA7393" w:rsidRDefault="003D2333" w:rsidP="00B73EE4">
            <w:pPr>
              <w:rPr>
                <w:b/>
              </w:rPr>
            </w:pPr>
            <w:r w:rsidRPr="00AA7393">
              <w:rPr>
                <w:b/>
              </w:rPr>
              <w:t>Eignung für Raumhöhe (Raumgefühl)</w:t>
            </w:r>
          </w:p>
        </w:tc>
        <w:tc>
          <w:tcPr>
            <w:tcW w:w="1276" w:type="dxa"/>
            <w:tcBorders>
              <w:right w:val="single" w:sz="6" w:space="0" w:color="848491"/>
            </w:tcBorders>
          </w:tcPr>
          <w:p w:rsidR="003D2333" w:rsidRPr="00716608" w:rsidRDefault="003D2333" w:rsidP="00B73EE4">
            <w:pPr>
              <w:jc w:val="right"/>
            </w:pPr>
            <w:r w:rsidRPr="00716608">
              <w:t>5</w:t>
            </w:r>
          </w:p>
        </w:tc>
        <w:tc>
          <w:tcPr>
            <w:tcW w:w="1134" w:type="dxa"/>
            <w:tcBorders>
              <w:left w:val="single" w:sz="6" w:space="0" w:color="848491"/>
            </w:tcBorders>
          </w:tcPr>
          <w:p w:rsidR="003D2333" w:rsidRPr="00716608" w:rsidRDefault="003D2333" w:rsidP="00B73EE4">
            <w:pPr>
              <w:jc w:val="right"/>
            </w:pPr>
            <w:r>
              <w:t>3</w:t>
            </w:r>
          </w:p>
        </w:tc>
        <w:tc>
          <w:tcPr>
            <w:tcW w:w="709" w:type="dxa"/>
            <w:tcBorders>
              <w:right w:val="single" w:sz="6" w:space="0" w:color="848491"/>
            </w:tcBorders>
          </w:tcPr>
          <w:p w:rsidR="003D2333" w:rsidRPr="00716608" w:rsidRDefault="003D2333" w:rsidP="00B73EE4">
            <w:pPr>
              <w:jc w:val="right"/>
            </w:pPr>
            <w:r>
              <w:t>15</w:t>
            </w:r>
          </w:p>
        </w:tc>
        <w:tc>
          <w:tcPr>
            <w:tcW w:w="1134" w:type="dxa"/>
            <w:tcBorders>
              <w:left w:val="single" w:sz="6" w:space="0" w:color="848491"/>
            </w:tcBorders>
          </w:tcPr>
          <w:p w:rsidR="003D2333" w:rsidRPr="00716608" w:rsidRDefault="003D2333" w:rsidP="00B73EE4">
            <w:pPr>
              <w:jc w:val="right"/>
            </w:pPr>
            <w:r>
              <w:t>1</w:t>
            </w:r>
          </w:p>
        </w:tc>
        <w:tc>
          <w:tcPr>
            <w:tcW w:w="708" w:type="dxa"/>
            <w:tcBorders>
              <w:right w:val="single" w:sz="6" w:space="0" w:color="848491"/>
            </w:tcBorders>
          </w:tcPr>
          <w:p w:rsidR="003D2333" w:rsidRPr="00716608" w:rsidRDefault="003D2333" w:rsidP="00B73EE4">
            <w:pPr>
              <w:jc w:val="right"/>
            </w:pPr>
            <w:r>
              <w:t>5</w:t>
            </w:r>
          </w:p>
        </w:tc>
        <w:tc>
          <w:tcPr>
            <w:tcW w:w="1169" w:type="dxa"/>
            <w:tcBorders>
              <w:left w:val="single" w:sz="6" w:space="0" w:color="848491"/>
            </w:tcBorders>
          </w:tcPr>
          <w:p w:rsidR="003D2333" w:rsidRPr="00716608" w:rsidRDefault="003D2333" w:rsidP="00B73EE4">
            <w:pPr>
              <w:jc w:val="right"/>
            </w:pPr>
            <w:r>
              <w:t>5</w:t>
            </w:r>
          </w:p>
        </w:tc>
        <w:tc>
          <w:tcPr>
            <w:tcW w:w="640" w:type="dxa"/>
          </w:tcPr>
          <w:p w:rsidR="003D2333" w:rsidRPr="00716608" w:rsidRDefault="003D2333" w:rsidP="00B73EE4">
            <w:pPr>
              <w:jc w:val="right"/>
            </w:pPr>
            <w:r>
              <w:t>25</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2410" w:type="dxa"/>
          </w:tcPr>
          <w:p w:rsidR="003D2333" w:rsidRPr="00AA7393" w:rsidRDefault="003D2333" w:rsidP="00B73EE4">
            <w:pPr>
              <w:rPr>
                <w:b/>
              </w:rPr>
            </w:pPr>
            <w:r w:rsidRPr="00AA7393">
              <w:rPr>
                <w:b/>
              </w:rPr>
              <w:t>Bildschirmfläche überblickbar</w:t>
            </w:r>
          </w:p>
        </w:tc>
        <w:tc>
          <w:tcPr>
            <w:tcW w:w="1276" w:type="dxa"/>
            <w:tcBorders>
              <w:right w:val="single" w:sz="6" w:space="0" w:color="848491"/>
            </w:tcBorders>
          </w:tcPr>
          <w:p w:rsidR="003D2333" w:rsidRPr="00716608" w:rsidRDefault="003D2333" w:rsidP="00B73EE4">
            <w:pPr>
              <w:jc w:val="right"/>
            </w:pPr>
            <w:r>
              <w:t>3</w:t>
            </w:r>
          </w:p>
        </w:tc>
        <w:tc>
          <w:tcPr>
            <w:tcW w:w="1134" w:type="dxa"/>
            <w:tcBorders>
              <w:left w:val="single" w:sz="6" w:space="0" w:color="848491"/>
            </w:tcBorders>
          </w:tcPr>
          <w:p w:rsidR="003D2333" w:rsidRPr="00716608" w:rsidRDefault="003D2333" w:rsidP="00B73EE4">
            <w:pPr>
              <w:jc w:val="right"/>
            </w:pPr>
            <w:r>
              <w:t>5</w:t>
            </w:r>
          </w:p>
        </w:tc>
        <w:tc>
          <w:tcPr>
            <w:tcW w:w="709" w:type="dxa"/>
            <w:tcBorders>
              <w:right w:val="single" w:sz="6" w:space="0" w:color="848491"/>
            </w:tcBorders>
          </w:tcPr>
          <w:p w:rsidR="003D2333" w:rsidRPr="00716608" w:rsidRDefault="003D2333" w:rsidP="00B73EE4">
            <w:pPr>
              <w:jc w:val="right"/>
            </w:pPr>
            <w:r>
              <w:t>15</w:t>
            </w:r>
          </w:p>
        </w:tc>
        <w:tc>
          <w:tcPr>
            <w:tcW w:w="1134" w:type="dxa"/>
            <w:tcBorders>
              <w:left w:val="single" w:sz="6" w:space="0" w:color="848491"/>
            </w:tcBorders>
          </w:tcPr>
          <w:p w:rsidR="003D2333" w:rsidRPr="00716608" w:rsidRDefault="003D2333" w:rsidP="00B73EE4">
            <w:pPr>
              <w:jc w:val="right"/>
            </w:pPr>
            <w:r>
              <w:t>5</w:t>
            </w:r>
          </w:p>
        </w:tc>
        <w:tc>
          <w:tcPr>
            <w:tcW w:w="708" w:type="dxa"/>
            <w:tcBorders>
              <w:right w:val="single" w:sz="6" w:space="0" w:color="848491"/>
            </w:tcBorders>
          </w:tcPr>
          <w:p w:rsidR="003D2333" w:rsidRPr="00716608" w:rsidRDefault="003D2333" w:rsidP="00B73EE4">
            <w:pPr>
              <w:jc w:val="right"/>
            </w:pPr>
            <w:r>
              <w:t>15</w:t>
            </w:r>
          </w:p>
        </w:tc>
        <w:tc>
          <w:tcPr>
            <w:tcW w:w="1169" w:type="dxa"/>
            <w:tcBorders>
              <w:left w:val="single" w:sz="6" w:space="0" w:color="848491"/>
            </w:tcBorders>
          </w:tcPr>
          <w:p w:rsidR="003D2333" w:rsidRPr="00716608" w:rsidRDefault="003D2333" w:rsidP="00B73EE4">
            <w:pPr>
              <w:jc w:val="right"/>
            </w:pPr>
            <w:r>
              <w:t>3</w:t>
            </w:r>
          </w:p>
        </w:tc>
        <w:tc>
          <w:tcPr>
            <w:tcW w:w="640" w:type="dxa"/>
          </w:tcPr>
          <w:p w:rsidR="003D2333" w:rsidRPr="00716608" w:rsidRDefault="003D2333" w:rsidP="00B73EE4">
            <w:pPr>
              <w:jc w:val="right"/>
            </w:pPr>
            <w:r>
              <w:t>9</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2410" w:type="dxa"/>
          </w:tcPr>
          <w:p w:rsidR="003D2333" w:rsidRPr="00AA7393" w:rsidRDefault="003D2333" w:rsidP="00B73EE4">
            <w:pPr>
              <w:rPr>
                <w:b/>
              </w:rPr>
            </w:pPr>
            <w:r w:rsidRPr="00AA7393">
              <w:rPr>
                <w:b/>
              </w:rPr>
              <w:t>Eignung des Formats (Seitenverhältnis)</w:t>
            </w:r>
          </w:p>
        </w:tc>
        <w:tc>
          <w:tcPr>
            <w:tcW w:w="1276" w:type="dxa"/>
            <w:tcBorders>
              <w:right w:val="single" w:sz="6" w:space="0" w:color="848491"/>
            </w:tcBorders>
          </w:tcPr>
          <w:p w:rsidR="003D2333" w:rsidRPr="00716608" w:rsidRDefault="003D2333" w:rsidP="00B73EE4">
            <w:pPr>
              <w:jc w:val="right"/>
            </w:pPr>
            <w:r>
              <w:t>1</w:t>
            </w:r>
          </w:p>
        </w:tc>
        <w:tc>
          <w:tcPr>
            <w:tcW w:w="1134" w:type="dxa"/>
            <w:tcBorders>
              <w:left w:val="single" w:sz="6" w:space="0" w:color="848491"/>
            </w:tcBorders>
          </w:tcPr>
          <w:p w:rsidR="003D2333" w:rsidRPr="00716608" w:rsidRDefault="003D2333" w:rsidP="00B73EE4">
            <w:pPr>
              <w:jc w:val="right"/>
            </w:pPr>
            <w:r>
              <w:t>5</w:t>
            </w:r>
          </w:p>
        </w:tc>
        <w:tc>
          <w:tcPr>
            <w:tcW w:w="709" w:type="dxa"/>
            <w:tcBorders>
              <w:right w:val="single" w:sz="6" w:space="0" w:color="848491"/>
            </w:tcBorders>
          </w:tcPr>
          <w:p w:rsidR="003D2333" w:rsidRPr="00716608" w:rsidRDefault="003D2333" w:rsidP="00B73EE4">
            <w:pPr>
              <w:jc w:val="right"/>
            </w:pPr>
            <w:r>
              <w:t>5</w:t>
            </w:r>
          </w:p>
        </w:tc>
        <w:tc>
          <w:tcPr>
            <w:tcW w:w="1134" w:type="dxa"/>
            <w:tcBorders>
              <w:left w:val="single" w:sz="6" w:space="0" w:color="848491"/>
            </w:tcBorders>
          </w:tcPr>
          <w:p w:rsidR="003D2333" w:rsidRPr="00716608" w:rsidRDefault="003D2333" w:rsidP="00B73EE4">
            <w:pPr>
              <w:jc w:val="right"/>
            </w:pPr>
            <w:r>
              <w:t>5</w:t>
            </w:r>
          </w:p>
        </w:tc>
        <w:tc>
          <w:tcPr>
            <w:tcW w:w="708" w:type="dxa"/>
            <w:tcBorders>
              <w:right w:val="single" w:sz="6" w:space="0" w:color="848491"/>
            </w:tcBorders>
          </w:tcPr>
          <w:p w:rsidR="003D2333" w:rsidRPr="00716608" w:rsidRDefault="003D2333" w:rsidP="00B73EE4">
            <w:pPr>
              <w:jc w:val="right"/>
            </w:pPr>
            <w:r>
              <w:t>5</w:t>
            </w:r>
          </w:p>
        </w:tc>
        <w:tc>
          <w:tcPr>
            <w:tcW w:w="1169" w:type="dxa"/>
            <w:tcBorders>
              <w:left w:val="single" w:sz="6" w:space="0" w:color="848491"/>
            </w:tcBorders>
          </w:tcPr>
          <w:p w:rsidR="003D2333" w:rsidRPr="00716608" w:rsidRDefault="003D2333" w:rsidP="00B73EE4">
            <w:pPr>
              <w:jc w:val="right"/>
            </w:pPr>
            <w:r>
              <w:t>3</w:t>
            </w:r>
          </w:p>
        </w:tc>
        <w:tc>
          <w:tcPr>
            <w:tcW w:w="640" w:type="dxa"/>
          </w:tcPr>
          <w:p w:rsidR="003D2333" w:rsidRPr="00716608" w:rsidRDefault="003D2333" w:rsidP="00B73EE4">
            <w:pPr>
              <w:jc w:val="right"/>
            </w:pPr>
            <w:r>
              <w:t>3</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2410" w:type="dxa"/>
          </w:tcPr>
          <w:p w:rsidR="003D2333" w:rsidRPr="00AA7393" w:rsidRDefault="003D2333" w:rsidP="00B73EE4">
            <w:pPr>
              <w:rPr>
                <w:b/>
              </w:rPr>
            </w:pPr>
            <w:r w:rsidRPr="00AA7393">
              <w:rPr>
                <w:b/>
              </w:rPr>
              <w:t>Darstellungsqualität/-grösse zum Lesen</w:t>
            </w:r>
          </w:p>
        </w:tc>
        <w:tc>
          <w:tcPr>
            <w:tcW w:w="1276" w:type="dxa"/>
            <w:tcBorders>
              <w:right w:val="single" w:sz="6" w:space="0" w:color="848491"/>
            </w:tcBorders>
          </w:tcPr>
          <w:p w:rsidR="003D2333" w:rsidRPr="00716608" w:rsidRDefault="003D2333" w:rsidP="00B73EE4">
            <w:pPr>
              <w:jc w:val="right"/>
            </w:pPr>
            <w:r>
              <w:t>5</w:t>
            </w:r>
          </w:p>
        </w:tc>
        <w:tc>
          <w:tcPr>
            <w:tcW w:w="1134" w:type="dxa"/>
            <w:tcBorders>
              <w:left w:val="single" w:sz="6" w:space="0" w:color="848491"/>
            </w:tcBorders>
          </w:tcPr>
          <w:p w:rsidR="003D2333" w:rsidRPr="00716608" w:rsidRDefault="003D2333" w:rsidP="00B73EE4">
            <w:pPr>
              <w:jc w:val="right"/>
            </w:pPr>
            <w:r w:rsidRPr="00716608">
              <w:t>5</w:t>
            </w:r>
          </w:p>
        </w:tc>
        <w:tc>
          <w:tcPr>
            <w:tcW w:w="709" w:type="dxa"/>
            <w:tcBorders>
              <w:right w:val="single" w:sz="6" w:space="0" w:color="848491"/>
            </w:tcBorders>
          </w:tcPr>
          <w:p w:rsidR="003D2333" w:rsidRPr="00716608" w:rsidRDefault="003D2333" w:rsidP="00B73EE4">
            <w:pPr>
              <w:jc w:val="right"/>
            </w:pPr>
            <w:r>
              <w:t>25</w:t>
            </w:r>
          </w:p>
        </w:tc>
        <w:tc>
          <w:tcPr>
            <w:tcW w:w="1134" w:type="dxa"/>
            <w:tcBorders>
              <w:left w:val="single" w:sz="6" w:space="0" w:color="848491"/>
            </w:tcBorders>
          </w:tcPr>
          <w:p w:rsidR="003D2333" w:rsidRPr="00716608" w:rsidRDefault="003D2333" w:rsidP="00B73EE4">
            <w:pPr>
              <w:jc w:val="right"/>
            </w:pPr>
            <w:r>
              <w:t>3</w:t>
            </w:r>
          </w:p>
        </w:tc>
        <w:tc>
          <w:tcPr>
            <w:tcW w:w="708" w:type="dxa"/>
            <w:tcBorders>
              <w:right w:val="single" w:sz="6" w:space="0" w:color="848491"/>
            </w:tcBorders>
          </w:tcPr>
          <w:p w:rsidR="003D2333" w:rsidRPr="00716608" w:rsidRDefault="003D2333" w:rsidP="00B73EE4">
            <w:pPr>
              <w:jc w:val="right"/>
            </w:pPr>
            <w:r>
              <w:t>15</w:t>
            </w:r>
          </w:p>
        </w:tc>
        <w:tc>
          <w:tcPr>
            <w:tcW w:w="1169" w:type="dxa"/>
            <w:tcBorders>
              <w:left w:val="single" w:sz="6" w:space="0" w:color="848491"/>
            </w:tcBorders>
          </w:tcPr>
          <w:p w:rsidR="003D2333" w:rsidRPr="00716608" w:rsidRDefault="003D2333" w:rsidP="00B73EE4">
            <w:pPr>
              <w:jc w:val="right"/>
            </w:pPr>
            <w:r>
              <w:t>1</w:t>
            </w:r>
          </w:p>
        </w:tc>
        <w:tc>
          <w:tcPr>
            <w:tcW w:w="640" w:type="dxa"/>
          </w:tcPr>
          <w:p w:rsidR="003D2333" w:rsidRPr="00716608" w:rsidRDefault="003D2333" w:rsidP="00B73EE4">
            <w:pPr>
              <w:jc w:val="right"/>
            </w:pPr>
            <w:r>
              <w:t>5</w:t>
            </w:r>
          </w:p>
        </w:tc>
      </w:tr>
      <w:tr w:rsidR="003D2333" w:rsidRPr="000465E2" w:rsidTr="00B73EE4">
        <w:trPr>
          <w:cnfStyle w:val="000000010000" w:firstRow="0" w:lastRow="0" w:firstColumn="0" w:lastColumn="0" w:oddVBand="0" w:evenVBand="0" w:oddHBand="0" w:evenHBand="1" w:firstRowFirstColumn="0" w:firstRowLastColumn="0" w:lastRowFirstColumn="0" w:lastRowLastColumn="0"/>
        </w:trPr>
        <w:tc>
          <w:tcPr>
            <w:tcW w:w="2410" w:type="dxa"/>
          </w:tcPr>
          <w:p w:rsidR="003D2333" w:rsidRPr="00AA7393" w:rsidRDefault="003D2333" w:rsidP="00B73EE4">
            <w:pPr>
              <w:rPr>
                <w:b/>
              </w:rPr>
            </w:pPr>
            <w:r w:rsidRPr="00AA7393">
              <w:rPr>
                <w:b/>
              </w:rPr>
              <w:t>Kosten</w:t>
            </w:r>
          </w:p>
        </w:tc>
        <w:tc>
          <w:tcPr>
            <w:tcW w:w="1276" w:type="dxa"/>
            <w:tcBorders>
              <w:right w:val="single" w:sz="6" w:space="0" w:color="848491"/>
            </w:tcBorders>
          </w:tcPr>
          <w:p w:rsidR="003D2333" w:rsidRPr="00A30412" w:rsidRDefault="003D2333" w:rsidP="00B73EE4">
            <w:pPr>
              <w:jc w:val="right"/>
            </w:pPr>
            <w:r w:rsidRPr="00A30412">
              <w:t>1</w:t>
            </w:r>
          </w:p>
        </w:tc>
        <w:tc>
          <w:tcPr>
            <w:tcW w:w="1134" w:type="dxa"/>
            <w:tcBorders>
              <w:left w:val="single" w:sz="6" w:space="0" w:color="848491"/>
            </w:tcBorders>
          </w:tcPr>
          <w:p w:rsidR="003D2333" w:rsidRPr="00A30412" w:rsidRDefault="003D2333" w:rsidP="00B73EE4">
            <w:pPr>
              <w:jc w:val="right"/>
            </w:pPr>
            <w:r>
              <w:t>1</w:t>
            </w:r>
          </w:p>
        </w:tc>
        <w:tc>
          <w:tcPr>
            <w:tcW w:w="709" w:type="dxa"/>
            <w:tcBorders>
              <w:right w:val="single" w:sz="6" w:space="0" w:color="848491"/>
            </w:tcBorders>
          </w:tcPr>
          <w:p w:rsidR="003D2333" w:rsidRPr="00A30412" w:rsidRDefault="003D2333" w:rsidP="00B73EE4">
            <w:pPr>
              <w:jc w:val="right"/>
            </w:pPr>
            <w:r>
              <w:t>1</w:t>
            </w:r>
          </w:p>
        </w:tc>
        <w:tc>
          <w:tcPr>
            <w:tcW w:w="1134" w:type="dxa"/>
            <w:tcBorders>
              <w:left w:val="single" w:sz="6" w:space="0" w:color="848491"/>
            </w:tcBorders>
          </w:tcPr>
          <w:p w:rsidR="003D2333" w:rsidRPr="00A30412" w:rsidRDefault="003D2333" w:rsidP="00B73EE4">
            <w:pPr>
              <w:jc w:val="right"/>
            </w:pPr>
            <w:r>
              <w:t>5</w:t>
            </w:r>
          </w:p>
        </w:tc>
        <w:tc>
          <w:tcPr>
            <w:tcW w:w="708" w:type="dxa"/>
            <w:tcBorders>
              <w:right w:val="single" w:sz="6" w:space="0" w:color="848491"/>
            </w:tcBorders>
          </w:tcPr>
          <w:p w:rsidR="003D2333" w:rsidRPr="00A30412" w:rsidRDefault="003D2333" w:rsidP="00B73EE4">
            <w:pPr>
              <w:jc w:val="right"/>
            </w:pPr>
            <w:r>
              <w:t>5</w:t>
            </w:r>
          </w:p>
        </w:tc>
        <w:tc>
          <w:tcPr>
            <w:tcW w:w="1169" w:type="dxa"/>
            <w:tcBorders>
              <w:left w:val="single" w:sz="6" w:space="0" w:color="848491"/>
            </w:tcBorders>
          </w:tcPr>
          <w:p w:rsidR="003D2333" w:rsidRPr="00A30412" w:rsidRDefault="003D2333" w:rsidP="00B73EE4">
            <w:pPr>
              <w:jc w:val="right"/>
            </w:pPr>
            <w:r>
              <w:t>3</w:t>
            </w:r>
          </w:p>
        </w:tc>
        <w:tc>
          <w:tcPr>
            <w:tcW w:w="640" w:type="dxa"/>
          </w:tcPr>
          <w:p w:rsidR="003D2333" w:rsidRPr="00A30412" w:rsidRDefault="003D2333" w:rsidP="00B73EE4">
            <w:pPr>
              <w:jc w:val="right"/>
            </w:pPr>
            <w:r>
              <w:t>3</w:t>
            </w:r>
          </w:p>
        </w:tc>
      </w:tr>
      <w:tr w:rsidR="003D2333" w:rsidRPr="000465E2" w:rsidTr="00B73EE4">
        <w:trPr>
          <w:cnfStyle w:val="000000100000" w:firstRow="0" w:lastRow="0" w:firstColumn="0" w:lastColumn="0" w:oddVBand="0" w:evenVBand="0" w:oddHBand="1" w:evenHBand="0" w:firstRowFirstColumn="0" w:firstRowLastColumn="0" w:lastRowFirstColumn="0" w:lastRowLastColumn="0"/>
        </w:trPr>
        <w:tc>
          <w:tcPr>
            <w:tcW w:w="2410" w:type="dxa"/>
          </w:tcPr>
          <w:p w:rsidR="003D2333" w:rsidRPr="000465E2" w:rsidRDefault="003D2333" w:rsidP="00B73EE4">
            <w:pPr>
              <w:rPr>
                <w:b/>
              </w:rPr>
            </w:pPr>
            <w:r w:rsidRPr="000465E2">
              <w:rPr>
                <w:b/>
              </w:rPr>
              <w:t>Total Punkte</w:t>
            </w:r>
          </w:p>
        </w:tc>
        <w:tc>
          <w:tcPr>
            <w:tcW w:w="1276" w:type="dxa"/>
            <w:tcBorders>
              <w:right w:val="single" w:sz="6" w:space="0" w:color="848491"/>
            </w:tcBorders>
          </w:tcPr>
          <w:p w:rsidR="003D2333" w:rsidRPr="000465E2" w:rsidRDefault="003D2333" w:rsidP="00B73EE4">
            <w:pPr>
              <w:jc w:val="right"/>
              <w:rPr>
                <w:b/>
              </w:rPr>
            </w:pPr>
            <w:r w:rsidRPr="000465E2">
              <w:rPr>
                <w:b/>
              </w:rPr>
              <w:t xml:space="preserve"> </w:t>
            </w:r>
          </w:p>
        </w:tc>
        <w:tc>
          <w:tcPr>
            <w:tcW w:w="1134" w:type="dxa"/>
            <w:tcBorders>
              <w:left w:val="single" w:sz="6" w:space="0" w:color="848491"/>
            </w:tcBorders>
          </w:tcPr>
          <w:p w:rsidR="003D2333" w:rsidRPr="000465E2" w:rsidRDefault="003D2333" w:rsidP="00B73EE4">
            <w:pPr>
              <w:jc w:val="right"/>
              <w:rPr>
                <w:b/>
              </w:rPr>
            </w:pPr>
            <w:r w:rsidRPr="000465E2">
              <w:rPr>
                <w:b/>
              </w:rPr>
              <w:t xml:space="preserve"> </w:t>
            </w:r>
          </w:p>
        </w:tc>
        <w:tc>
          <w:tcPr>
            <w:tcW w:w="709" w:type="dxa"/>
            <w:tcBorders>
              <w:right w:val="single" w:sz="6" w:space="0" w:color="848491"/>
            </w:tcBorders>
          </w:tcPr>
          <w:p w:rsidR="003D2333" w:rsidRPr="000465E2" w:rsidRDefault="003D2333" w:rsidP="00B73EE4">
            <w:pPr>
              <w:jc w:val="right"/>
              <w:rPr>
                <w:b/>
              </w:rPr>
            </w:pPr>
            <w:r>
              <w:rPr>
                <w:b/>
              </w:rPr>
              <w:t>61</w:t>
            </w:r>
          </w:p>
        </w:tc>
        <w:tc>
          <w:tcPr>
            <w:tcW w:w="1134" w:type="dxa"/>
            <w:tcBorders>
              <w:left w:val="single" w:sz="6" w:space="0" w:color="848491"/>
            </w:tcBorders>
          </w:tcPr>
          <w:p w:rsidR="003D2333" w:rsidRPr="000465E2" w:rsidRDefault="003D2333" w:rsidP="00B73EE4">
            <w:pPr>
              <w:jc w:val="right"/>
              <w:rPr>
                <w:b/>
              </w:rPr>
            </w:pPr>
            <w:r w:rsidRPr="000465E2">
              <w:rPr>
                <w:b/>
              </w:rPr>
              <w:t xml:space="preserve"> </w:t>
            </w:r>
          </w:p>
        </w:tc>
        <w:tc>
          <w:tcPr>
            <w:tcW w:w="708" w:type="dxa"/>
            <w:tcBorders>
              <w:right w:val="single" w:sz="6" w:space="0" w:color="848491"/>
            </w:tcBorders>
          </w:tcPr>
          <w:p w:rsidR="003D2333" w:rsidRPr="000465E2" w:rsidRDefault="003D2333" w:rsidP="00B73EE4">
            <w:pPr>
              <w:jc w:val="right"/>
              <w:rPr>
                <w:b/>
              </w:rPr>
            </w:pPr>
            <w:r>
              <w:rPr>
                <w:b/>
              </w:rPr>
              <w:t>49</w:t>
            </w:r>
          </w:p>
        </w:tc>
        <w:tc>
          <w:tcPr>
            <w:tcW w:w="1169" w:type="dxa"/>
            <w:tcBorders>
              <w:left w:val="single" w:sz="6" w:space="0" w:color="848491"/>
            </w:tcBorders>
          </w:tcPr>
          <w:p w:rsidR="003D2333" w:rsidRPr="000465E2" w:rsidRDefault="003D2333" w:rsidP="00B73EE4">
            <w:pPr>
              <w:jc w:val="right"/>
              <w:rPr>
                <w:b/>
              </w:rPr>
            </w:pPr>
            <w:r w:rsidRPr="000465E2">
              <w:rPr>
                <w:b/>
              </w:rPr>
              <w:t xml:space="preserve"> </w:t>
            </w:r>
          </w:p>
        </w:tc>
        <w:tc>
          <w:tcPr>
            <w:tcW w:w="640" w:type="dxa"/>
          </w:tcPr>
          <w:p w:rsidR="003D2333" w:rsidRPr="000465E2" w:rsidRDefault="003D2333" w:rsidP="00B73EE4">
            <w:pPr>
              <w:jc w:val="right"/>
              <w:rPr>
                <w:b/>
              </w:rPr>
            </w:pPr>
            <w:r>
              <w:rPr>
                <w:b/>
              </w:rPr>
              <w:t>45</w:t>
            </w:r>
          </w:p>
        </w:tc>
      </w:tr>
      <w:tr w:rsidR="003D2333" w:rsidRPr="000465E2" w:rsidTr="00B73EE4">
        <w:trPr>
          <w:cnfStyle w:val="000000010000" w:firstRow="0" w:lastRow="0" w:firstColumn="0" w:lastColumn="0" w:oddVBand="0" w:evenVBand="0" w:oddHBand="0" w:evenHBand="1" w:firstRowFirstColumn="0" w:firstRowLastColumn="0" w:lastRowFirstColumn="0" w:lastRowLastColumn="0"/>
        </w:trPr>
        <w:tc>
          <w:tcPr>
            <w:tcW w:w="2410" w:type="dxa"/>
          </w:tcPr>
          <w:p w:rsidR="003D2333" w:rsidRPr="000465E2" w:rsidRDefault="003D2333" w:rsidP="00B73EE4">
            <w:pPr>
              <w:rPr>
                <w:b/>
              </w:rPr>
            </w:pPr>
            <w:r w:rsidRPr="000465E2">
              <w:rPr>
                <w:b/>
              </w:rPr>
              <w:t>Rang</w:t>
            </w:r>
          </w:p>
        </w:tc>
        <w:tc>
          <w:tcPr>
            <w:tcW w:w="1276" w:type="dxa"/>
            <w:tcBorders>
              <w:right w:val="single" w:sz="6" w:space="0" w:color="848491"/>
            </w:tcBorders>
          </w:tcPr>
          <w:p w:rsidR="003D2333" w:rsidRPr="000465E2" w:rsidRDefault="003D2333" w:rsidP="00B73EE4">
            <w:pPr>
              <w:jc w:val="right"/>
              <w:rPr>
                <w:b/>
              </w:rPr>
            </w:pPr>
            <w:r w:rsidRPr="000465E2">
              <w:rPr>
                <w:b/>
              </w:rPr>
              <w:t xml:space="preserve"> </w:t>
            </w:r>
          </w:p>
        </w:tc>
        <w:tc>
          <w:tcPr>
            <w:tcW w:w="1134" w:type="dxa"/>
            <w:tcBorders>
              <w:left w:val="single" w:sz="6" w:space="0" w:color="848491"/>
            </w:tcBorders>
          </w:tcPr>
          <w:p w:rsidR="003D2333" w:rsidRPr="000465E2" w:rsidRDefault="003D2333" w:rsidP="00B73EE4">
            <w:pPr>
              <w:jc w:val="right"/>
              <w:rPr>
                <w:b/>
              </w:rPr>
            </w:pPr>
            <w:r w:rsidRPr="000465E2">
              <w:rPr>
                <w:b/>
              </w:rPr>
              <w:t xml:space="preserve"> </w:t>
            </w:r>
          </w:p>
        </w:tc>
        <w:tc>
          <w:tcPr>
            <w:tcW w:w="709" w:type="dxa"/>
            <w:tcBorders>
              <w:right w:val="single" w:sz="6" w:space="0" w:color="848491"/>
            </w:tcBorders>
          </w:tcPr>
          <w:p w:rsidR="003D2333" w:rsidRPr="000465E2" w:rsidRDefault="003D2333" w:rsidP="00B73EE4">
            <w:pPr>
              <w:jc w:val="right"/>
              <w:rPr>
                <w:b/>
              </w:rPr>
            </w:pPr>
            <w:r w:rsidRPr="000465E2">
              <w:rPr>
                <w:b/>
              </w:rPr>
              <w:t>1</w:t>
            </w:r>
          </w:p>
        </w:tc>
        <w:tc>
          <w:tcPr>
            <w:tcW w:w="1134" w:type="dxa"/>
            <w:tcBorders>
              <w:left w:val="single" w:sz="6" w:space="0" w:color="848491"/>
            </w:tcBorders>
          </w:tcPr>
          <w:p w:rsidR="003D2333" w:rsidRPr="000465E2" w:rsidRDefault="003D2333" w:rsidP="00B73EE4">
            <w:pPr>
              <w:jc w:val="right"/>
              <w:rPr>
                <w:b/>
              </w:rPr>
            </w:pPr>
            <w:r w:rsidRPr="000465E2">
              <w:rPr>
                <w:b/>
              </w:rPr>
              <w:t xml:space="preserve"> </w:t>
            </w:r>
          </w:p>
        </w:tc>
        <w:tc>
          <w:tcPr>
            <w:tcW w:w="708" w:type="dxa"/>
            <w:tcBorders>
              <w:right w:val="single" w:sz="6" w:space="0" w:color="848491"/>
            </w:tcBorders>
          </w:tcPr>
          <w:p w:rsidR="003D2333" w:rsidRPr="000465E2" w:rsidRDefault="003D2333" w:rsidP="00B73EE4">
            <w:pPr>
              <w:jc w:val="right"/>
              <w:rPr>
                <w:b/>
              </w:rPr>
            </w:pPr>
            <w:r w:rsidRPr="000465E2">
              <w:rPr>
                <w:b/>
              </w:rPr>
              <w:t>2</w:t>
            </w:r>
          </w:p>
        </w:tc>
        <w:tc>
          <w:tcPr>
            <w:tcW w:w="1169" w:type="dxa"/>
            <w:tcBorders>
              <w:left w:val="single" w:sz="6" w:space="0" w:color="848491"/>
            </w:tcBorders>
          </w:tcPr>
          <w:p w:rsidR="003D2333" w:rsidRPr="000465E2" w:rsidRDefault="003D2333" w:rsidP="00B73EE4">
            <w:pPr>
              <w:jc w:val="right"/>
              <w:rPr>
                <w:b/>
              </w:rPr>
            </w:pPr>
            <w:r w:rsidRPr="000465E2">
              <w:rPr>
                <w:b/>
              </w:rPr>
              <w:t xml:space="preserve"> </w:t>
            </w:r>
          </w:p>
        </w:tc>
        <w:tc>
          <w:tcPr>
            <w:tcW w:w="640" w:type="dxa"/>
          </w:tcPr>
          <w:p w:rsidR="003D2333" w:rsidRPr="000465E2" w:rsidRDefault="003D2333" w:rsidP="00B73EE4">
            <w:pPr>
              <w:jc w:val="right"/>
              <w:rPr>
                <w:b/>
              </w:rPr>
            </w:pPr>
            <w:r>
              <w:rPr>
                <w:b/>
              </w:rPr>
              <w:t>2</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2410" w:type="dxa"/>
          </w:tcPr>
          <w:p w:rsidR="003D2333" w:rsidRDefault="003D2333" w:rsidP="00B73EE4"/>
        </w:tc>
        <w:tc>
          <w:tcPr>
            <w:tcW w:w="1276" w:type="dxa"/>
          </w:tcPr>
          <w:p w:rsidR="003D2333" w:rsidRDefault="003D2333" w:rsidP="00B73EE4"/>
        </w:tc>
        <w:tc>
          <w:tcPr>
            <w:tcW w:w="1134" w:type="dxa"/>
          </w:tcPr>
          <w:p w:rsidR="003D2333" w:rsidRPr="00912A79" w:rsidRDefault="003D2333" w:rsidP="00B73EE4">
            <w:pPr>
              <w:rPr>
                <w:b/>
                <w:bCs/>
              </w:rPr>
            </w:pPr>
          </w:p>
        </w:tc>
        <w:tc>
          <w:tcPr>
            <w:tcW w:w="709" w:type="dxa"/>
          </w:tcPr>
          <w:p w:rsidR="003D2333" w:rsidRPr="00912A79" w:rsidRDefault="003D2333" w:rsidP="00B73EE4">
            <w:pPr>
              <w:rPr>
                <w:b/>
                <w:bCs/>
              </w:rPr>
            </w:pPr>
          </w:p>
        </w:tc>
        <w:tc>
          <w:tcPr>
            <w:tcW w:w="1134" w:type="dxa"/>
          </w:tcPr>
          <w:p w:rsidR="003D2333" w:rsidRPr="00912A79" w:rsidRDefault="003D2333" w:rsidP="00B73EE4">
            <w:pPr>
              <w:rPr>
                <w:b/>
                <w:bCs/>
              </w:rPr>
            </w:pPr>
          </w:p>
        </w:tc>
        <w:tc>
          <w:tcPr>
            <w:tcW w:w="708" w:type="dxa"/>
          </w:tcPr>
          <w:p w:rsidR="003D2333" w:rsidRPr="00912A79" w:rsidRDefault="003D2333" w:rsidP="00B73EE4">
            <w:pPr>
              <w:rPr>
                <w:b/>
                <w:bCs/>
              </w:rPr>
            </w:pPr>
          </w:p>
        </w:tc>
        <w:tc>
          <w:tcPr>
            <w:tcW w:w="1169" w:type="dxa"/>
          </w:tcPr>
          <w:p w:rsidR="003D2333" w:rsidRPr="00912A79" w:rsidRDefault="003D2333" w:rsidP="00B73EE4">
            <w:pPr>
              <w:rPr>
                <w:b/>
                <w:bCs/>
              </w:rPr>
            </w:pPr>
          </w:p>
        </w:tc>
        <w:tc>
          <w:tcPr>
            <w:tcW w:w="640" w:type="dxa"/>
          </w:tcPr>
          <w:p w:rsidR="003D2333" w:rsidRPr="00912A79" w:rsidRDefault="003D2333" w:rsidP="00B73EE4">
            <w:pPr>
              <w:rPr>
                <w:b/>
                <w:bCs/>
              </w:rPr>
            </w:pPr>
          </w:p>
        </w:tc>
      </w:tr>
      <w:tr w:rsidR="003D2333" w:rsidRPr="00F9181E" w:rsidTr="00B73EE4">
        <w:tc>
          <w:tcPr>
            <w:tcW w:w="9180" w:type="dxa"/>
            <w:gridSpan w:val="8"/>
          </w:tcPr>
          <w:p w:rsidR="003D2333" w:rsidRDefault="003D2333" w:rsidP="00B73EE4">
            <w:pPr>
              <w:keepNext/>
              <w:cnfStyle w:val="000000010000" w:firstRow="0" w:lastRow="0" w:firstColumn="0" w:lastColumn="0" w:oddVBand="0" w:evenVBand="0" w:oddHBand="0" w:evenHBand="1" w:firstRowFirstColumn="0" w:firstRowLastColumn="0" w:lastRowFirstColumn="0" w:lastRowLastColumn="0"/>
            </w:pPr>
            <w:r w:rsidRPr="00A147D6">
              <w:t>Bemerkung: Die</w:t>
            </w:r>
            <w:r>
              <w:t xml:space="preserve"> Gewichtungs- / Bewertungsskala geht von wenig (1), bedingt (3) bis zu sehr wichtig (5).</w:t>
            </w:r>
          </w:p>
        </w:tc>
      </w:tr>
    </w:tbl>
    <w:p w:rsidR="003D2333" w:rsidRDefault="003D2333" w:rsidP="003D2333">
      <w:pPr>
        <w:pStyle w:val="Caption"/>
      </w:pPr>
      <w:bookmarkStart w:id="518" w:name="_Ref327298996"/>
      <w:r>
        <w:t xml:space="preserve">Tabelle </w:t>
      </w:r>
      <w:r>
        <w:fldChar w:fldCharType="begin"/>
      </w:r>
      <w:r>
        <w:instrText xml:space="preserve"> SEQ Tabelle \* ARABIC </w:instrText>
      </w:r>
      <w:r>
        <w:fldChar w:fldCharType="separate"/>
      </w:r>
      <w:r>
        <w:rPr>
          <w:noProof/>
        </w:rPr>
        <w:t>16</w:t>
      </w:r>
      <w:r>
        <w:rPr>
          <w:noProof/>
        </w:rPr>
        <w:fldChar w:fldCharType="end"/>
      </w:r>
      <w:r>
        <w:t xml:space="preserve"> </w:t>
      </w:r>
      <w:r w:rsidRPr="001F7726">
        <w:t>- Nutzwertanalyse:</w:t>
      </w:r>
      <w:r>
        <w:t xml:space="preserve"> Auswahl</w:t>
      </w:r>
      <w:r w:rsidRPr="001F7726">
        <w:t xml:space="preserve"> Monitorkonstellation für Video</w:t>
      </w:r>
      <w:r>
        <w:t>w</w:t>
      </w:r>
      <w:r w:rsidRPr="001F7726">
        <w:t>all</w:t>
      </w:r>
      <w:bookmarkEnd w:id="518"/>
    </w:p>
    <w:p w:rsidR="003D2333" w:rsidRDefault="003D2333" w:rsidP="003D2333">
      <w:r>
        <w:t>Aus</w:t>
      </w:r>
      <w:r w:rsidRPr="00630616">
        <w:t xml:space="preserve"> der </w:t>
      </w:r>
      <w:r>
        <w:t xml:space="preserve">Analyse (siehe </w:t>
      </w:r>
      <w:r>
        <w:fldChar w:fldCharType="begin"/>
      </w:r>
      <w:r>
        <w:instrText xml:space="preserve"> REF _Ref327298996 \h </w:instrText>
      </w:r>
      <w:r>
        <w:fldChar w:fldCharType="separate"/>
      </w:r>
      <w:r>
        <w:t xml:space="preserve">Tabelle </w:t>
      </w:r>
      <w:r>
        <w:rPr>
          <w:noProof/>
        </w:rPr>
        <w:t>16</w:t>
      </w:r>
      <w:r>
        <w:t xml:space="preserve"> </w:t>
      </w:r>
      <w:r w:rsidRPr="001F7726">
        <w:t>- Nutzwertanalyse:</w:t>
      </w:r>
      <w:r>
        <w:t xml:space="preserve"> Auswahl</w:t>
      </w:r>
      <w:r w:rsidRPr="001F7726">
        <w:t xml:space="preserve"> Monitorkonstellation für Video</w:t>
      </w:r>
      <w:r>
        <w:t>w</w:t>
      </w:r>
      <w:r w:rsidRPr="001F7726">
        <w:t>all</w:t>
      </w:r>
      <w:r>
        <w:fldChar w:fldCharType="end"/>
      </w:r>
      <w:r>
        <w:fldChar w:fldCharType="begin"/>
      </w:r>
      <w:r>
        <w:instrText xml:space="preserve"> REF _Ref318987508 \h </w:instrText>
      </w:r>
      <w:r>
        <w:fldChar w:fldCharType="separate"/>
      </w:r>
      <w:r w:rsidRPr="00126AB2">
        <w:rPr>
          <w:b/>
          <w:bCs/>
        </w:rPr>
        <w:t>Error! Reference source not found.</w:t>
      </w:r>
      <w:r>
        <w:fldChar w:fldCharType="end"/>
      </w:r>
      <w:r w:rsidRPr="00630616">
        <w:t xml:space="preserve">) geht </w:t>
      </w:r>
      <w:r>
        <w:t xml:space="preserve">hervor, dass  sich die ursprünglich vorgeschlagene Variante (siehe Unterkapitel </w:t>
      </w:r>
      <w:r>
        <w:fldChar w:fldCharType="begin"/>
      </w:r>
      <w:r>
        <w:instrText xml:space="preserve"> REF _Ref327286121 \r \h </w:instrText>
      </w:r>
      <w:r>
        <w:fldChar w:fldCharType="separate"/>
      </w:r>
      <w:r>
        <w:t>I.7.3.1.1</w:t>
      </w:r>
      <w:r>
        <w:fldChar w:fldCharType="end"/>
      </w:r>
      <w:r>
        <w:t xml:space="preserve"> </w:t>
      </w:r>
      <w:r>
        <w:fldChar w:fldCharType="begin"/>
      </w:r>
      <w:r>
        <w:instrText xml:space="preserve"> REF _Ref327286121 \h </w:instrText>
      </w:r>
      <w:r>
        <w:fldChar w:fldCharType="separate"/>
      </w:r>
      <w:r>
        <w:t>Variante A: 3 x 3 55“ Monitore</w:t>
      </w:r>
      <w:r>
        <w:fldChar w:fldCharType="end"/>
      </w:r>
      <w:r>
        <w:t>), so wie sie auch in der Aufgabenstellung (TODO link) festgehalten ist, am besten für den vorgesehenen Raum eignet.</w:t>
      </w:r>
    </w:p>
    <w:p w:rsidR="003D2333" w:rsidRDefault="003D2333" w:rsidP="003D2333">
      <w:r>
        <w:t xml:space="preserve">Die nachträglich dokumentierte Variante 4 mit den 8 Monitoren (siehe </w:t>
      </w:r>
      <w:r>
        <w:fldChar w:fldCharType="begin"/>
      </w:r>
      <w:r>
        <w:instrText xml:space="preserve"> REF _Ref325119142 \r \h </w:instrText>
      </w:r>
      <w:r>
        <w:fldChar w:fldCharType="separate"/>
      </w:r>
      <w:r>
        <w:t>I.7.3.1.4</w:t>
      </w:r>
      <w:r>
        <w:fldChar w:fldCharType="end"/>
      </w:r>
      <w:r>
        <w:t xml:space="preserve"> </w:t>
      </w:r>
      <w:r>
        <w:fldChar w:fldCharType="begin"/>
      </w:r>
      <w:r>
        <w:instrText xml:space="preserve"> REF _Ref325119142 \h </w:instrText>
      </w:r>
      <w:r>
        <w:fldChar w:fldCharType="separate"/>
      </w:r>
      <w:r>
        <w:t>Variante D: 2 x 4 55“ Monitore</w:t>
      </w:r>
      <w:r>
        <w:fldChar w:fldCharType="end"/>
      </w:r>
      <w:r>
        <w:t xml:space="preserve">) ist der Variante 1: 3 x 3 55“ Monitore sehr ähnlich. Sie benötigt in der Vertikale noch mehr Platz, ist aber etwas schmaler. Würde die Nutzung von lediglich einer Grafikkarte grosse Vorteile mit sich bringen (siehe hierzu </w:t>
      </w:r>
      <w:r>
        <w:fldChar w:fldCharType="begin"/>
      </w:r>
      <w:r>
        <w:instrText xml:space="preserve"> REF _Ref327017208 \r \h </w:instrText>
      </w:r>
      <w:r>
        <w:fldChar w:fldCharType="separate"/>
      </w:r>
      <w:r>
        <w:t>I.7.3.3.3</w:t>
      </w:r>
      <w:r>
        <w:fldChar w:fldCharType="end"/>
      </w:r>
      <w:r>
        <w:t xml:space="preserve"> </w:t>
      </w:r>
      <w:r>
        <w:fldChar w:fldCharType="begin"/>
      </w:r>
      <w:r>
        <w:instrText xml:space="preserve"> REF _Ref327017208 \h </w:instrText>
      </w:r>
      <w:r>
        <w:fldChar w:fldCharType="separate"/>
      </w:r>
      <w:r>
        <w:t>Tests auf abgeänderter Testhardware mit einer Grafikkarte und acht Monitoren</w:t>
      </w:r>
      <w:r>
        <w:fldChar w:fldCharType="end"/>
      </w:r>
      <w:r>
        <w:t xml:space="preserve">), so würde diese Variante derjenigen mit 3 x 3 Monitoren vorgezogen werden. </w:t>
      </w:r>
    </w:p>
    <w:p w:rsidR="003D2333" w:rsidRDefault="003D2333" w:rsidP="003D2333">
      <w:pPr>
        <w:pStyle w:val="Heading4"/>
      </w:pPr>
      <w:bookmarkStart w:id="519" w:name="_Toc320601259"/>
      <w:bookmarkStart w:id="520" w:name="_Ref324081784"/>
      <w:bookmarkStart w:id="521" w:name="_Ref324081792"/>
      <w:bookmarkStart w:id="522" w:name="_Ref324938005"/>
      <w:bookmarkStart w:id="523" w:name="_Ref324938012"/>
      <w:bookmarkStart w:id="524" w:name="_Ref325113792"/>
      <w:bookmarkStart w:id="525" w:name="_Ref325113794"/>
      <w:bookmarkStart w:id="526" w:name="_Ref325118460"/>
      <w:bookmarkStart w:id="527" w:name="_Ref325118463"/>
      <w:bookmarkStart w:id="528" w:name="_Ref325193636"/>
      <w:bookmarkStart w:id="529" w:name="_Ref325193642"/>
      <w:bookmarkStart w:id="530" w:name="_Ref325909773"/>
      <w:bookmarkStart w:id="531" w:name="_Ref325909779"/>
      <w:bookmarkStart w:id="532" w:name="_Ref326677260"/>
      <w:bookmarkStart w:id="533" w:name="_Ref326677262"/>
      <w:bookmarkStart w:id="534" w:name="_Ref327286504"/>
      <w:bookmarkStart w:id="535" w:name="_Ref327286506"/>
      <w:bookmarkStart w:id="536" w:name="_Toc327350210"/>
      <w:r>
        <w:t>Grafikkarten</w:t>
      </w:r>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3D2333" w:rsidRDefault="003D2333" w:rsidP="003D2333">
      <w:pPr>
        <w:rPr>
          <w:rFonts w:asciiTheme="majorHAnsi" w:hAnsiTheme="majorHAnsi"/>
          <w:b/>
          <w:color w:val="00629E"/>
          <w:spacing w:val="15"/>
          <w:sz w:val="22"/>
          <w:szCs w:val="22"/>
        </w:rPr>
      </w:pPr>
      <w:r>
        <w:t xml:space="preserve">Zu Beginn lag der HSR eine Offerte für </w:t>
      </w:r>
      <w:proofErr w:type="gramStart"/>
      <w:r>
        <w:t>eine Videowall</w:t>
      </w:r>
      <w:proofErr w:type="gramEnd"/>
      <w:r>
        <w:t xml:space="preserve"> vor, bei welcher die Bildschirme mithilfe eines Daisy Chain Boards zusammengeschlossen werden (für detaillierte Informationen siehe Kapitel </w:t>
      </w:r>
      <w:r>
        <w:fldChar w:fldCharType="begin"/>
      </w:r>
      <w:r>
        <w:instrText xml:space="preserve"> REF _Ref325441553 \r \h </w:instrText>
      </w:r>
      <w:r>
        <w:fldChar w:fldCharType="separate"/>
      </w:r>
      <w:r>
        <w:t>0</w:t>
      </w:r>
      <w:r>
        <w:fldChar w:fldCharType="end"/>
      </w:r>
      <w:r>
        <w:t xml:space="preserve"> </w:t>
      </w:r>
      <w:r>
        <w:fldChar w:fldCharType="begin"/>
      </w:r>
      <w:r>
        <w:instrText xml:space="preserve"> REF _Ref325441553 \h </w:instrText>
      </w:r>
      <w:r>
        <w:fldChar w:fldCharType="separate"/>
      </w:r>
      <w:r>
        <w:br w:type="page"/>
      </w:r>
    </w:p>
    <w:p w:rsidR="003D2333" w:rsidRDefault="003D2333" w:rsidP="003D2333">
      <w:r>
        <w:lastRenderedPageBreak/>
        <w:t>Mitsubishi Display Wall</w:t>
      </w:r>
      <w:r>
        <w:fldChar w:fldCharType="end"/>
      </w:r>
      <w:r>
        <w:t xml:space="preserve">). Die Auflösung der Wall ist durch dieses Board aber auf ein Maximum von 1920 x 1200 beschränkt. Bei einer solch niedrigen Auflösung sind aber nicht alle Poster aller Abteilungen, namentlich die der Landschaftsarchitektur, lesbar. Daher wurde nach einer Möglichkeit gesucht, eine höhere Auflösung, idealerweise 3xHD (5760 x 3240), zu erzielen. Poster mit kleinen Texten können bei einer solchen Auflösung gut gelesen werden. Es war aber abzuklären, ob eine 3xHD Auflösung überhaupt erreicht werden kann. Das Team beschloss daher, eine Grafikkartenlösung zu finden, mit welcher die neun Bildschirme der gewünschten Monitorkonstellation (siehe Unterkapitel </w:t>
      </w:r>
      <w:r>
        <w:fldChar w:fldCharType="begin"/>
      </w:r>
      <w:r>
        <w:instrText xml:space="preserve"> REF _Ref325659442 \r \h </w:instrText>
      </w:r>
      <w:r>
        <w:fldChar w:fldCharType="separate"/>
      </w:r>
      <w:r>
        <w:t>I.7.3.1.5</w:t>
      </w:r>
      <w:r>
        <w:fldChar w:fldCharType="end"/>
      </w:r>
      <w:r>
        <w:t xml:space="preserve"> </w:t>
      </w:r>
      <w:r>
        <w:fldChar w:fldCharType="begin"/>
      </w:r>
      <w:r>
        <w:instrText xml:space="preserve"> REF _Ref325659442 \h </w:instrText>
      </w:r>
      <w:r>
        <w:fldChar w:fldCharType="separate"/>
      </w:r>
      <w:r>
        <w:t>Fazit Monitorkonstellationen</w:t>
      </w:r>
      <w:r>
        <w:fldChar w:fldCharType="end"/>
      </w:r>
      <w:r>
        <w:t>) angesteuert werden können. Für die Lösung  wurden Kartenhersteller oder Drittanbieter bezüglich einer Offerte angefragt. Die erhaltenen Offerten können im Anhang (TODO) eingesehen werden. Die Offerte der Firma Matrox konnte eine zufriedenstellende Lösung anbieten. Folgende zwei Karten wurden angeschafft:</w:t>
      </w:r>
    </w:p>
    <w:p w:rsidR="003D2333" w:rsidRDefault="003D2333" w:rsidP="00EC49BA">
      <w:pPr>
        <w:pStyle w:val="ListParagraph"/>
        <w:numPr>
          <w:ilvl w:val="0"/>
          <w:numId w:val="5"/>
        </w:numPr>
        <w:ind w:hanging="720"/>
      </w:pPr>
      <w:r>
        <w:t>Matrox M9188 mit 8 Anschlüssen</w:t>
      </w:r>
    </w:p>
    <w:p w:rsidR="003D2333" w:rsidRDefault="003D2333" w:rsidP="003D2333">
      <w:r>
        <w:rPr>
          <w:noProof/>
          <w:lang w:eastAsia="de-CH"/>
        </w:rPr>
        <w:drawing>
          <wp:inline distT="0" distB="0" distL="0" distR="0" wp14:anchorId="2B7BB27E" wp14:editId="437B5A86">
            <wp:extent cx="2352675" cy="2054671"/>
            <wp:effectExtent l="0" t="0" r="0" b="317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1098" r="5725" b="1598"/>
                    <a:stretch/>
                  </pic:blipFill>
                  <pic:spPr bwMode="auto">
                    <a:xfrm>
                      <a:off x="0" y="0"/>
                      <a:ext cx="2360945" cy="2061893"/>
                    </a:xfrm>
                    <a:prstGeom prst="rect">
                      <a:avLst/>
                    </a:prstGeom>
                    <a:ln>
                      <a:noFill/>
                    </a:ln>
                    <a:extLst>
                      <a:ext uri="{53640926-AAD7-44D8-BBD7-CCE9431645EC}">
                        <a14:shadowObscured xmlns:a14="http://schemas.microsoft.com/office/drawing/2010/main"/>
                      </a:ext>
                    </a:extLst>
                  </pic:spPr>
                </pic:pic>
              </a:graphicData>
            </a:graphic>
          </wp:inline>
        </w:drawing>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75</w:t>
      </w:r>
      <w:r>
        <w:rPr>
          <w:noProof/>
        </w:rPr>
        <w:fldChar w:fldCharType="end"/>
      </w:r>
      <w:r>
        <w:t xml:space="preserve"> - Matrox M9188</w:t>
      </w:r>
      <w:r>
        <w:br/>
      </w:r>
    </w:p>
    <w:p w:rsidR="003D2333" w:rsidRDefault="003D2333" w:rsidP="00EC49BA">
      <w:pPr>
        <w:pStyle w:val="ListParagraph"/>
        <w:numPr>
          <w:ilvl w:val="0"/>
          <w:numId w:val="5"/>
        </w:numPr>
        <w:ind w:hanging="720"/>
      </w:pPr>
      <w:r>
        <w:t>Matrox M9128 mit 2 Anschlüssen</w:t>
      </w:r>
    </w:p>
    <w:p w:rsidR="003D2333" w:rsidRDefault="003D2333" w:rsidP="003D2333">
      <w:r>
        <w:rPr>
          <w:noProof/>
          <w:lang w:eastAsia="de-CH"/>
        </w:rPr>
        <w:drawing>
          <wp:inline distT="0" distB="0" distL="0" distR="0" wp14:anchorId="6E4C9CD8" wp14:editId="0C2A0654">
            <wp:extent cx="2495550" cy="1838388"/>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499564" cy="1841345"/>
                    </a:xfrm>
                    <a:prstGeom prst="rect">
                      <a:avLst/>
                    </a:prstGeom>
                  </pic:spPr>
                </pic:pic>
              </a:graphicData>
            </a:graphic>
          </wp:inline>
        </w:drawing>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76</w:t>
      </w:r>
      <w:r>
        <w:rPr>
          <w:noProof/>
        </w:rPr>
        <w:fldChar w:fldCharType="end"/>
      </w:r>
      <w:r>
        <w:t xml:space="preserve"> - Matrox </w:t>
      </w:r>
      <w:r w:rsidRPr="008D539C">
        <w:t>M9128</w:t>
      </w:r>
    </w:p>
    <w:p w:rsidR="003D2333" w:rsidRPr="0089097C" w:rsidRDefault="003D2333" w:rsidP="003D2333">
      <w:pPr>
        <w:pStyle w:val="Heading4"/>
      </w:pPr>
      <w:bookmarkStart w:id="537" w:name="_Ref325113776"/>
      <w:bookmarkStart w:id="538" w:name="_Toc327350211"/>
      <w:r>
        <w:t>Testhardware</w:t>
      </w:r>
      <w:bookmarkEnd w:id="537"/>
      <w:bookmarkEnd w:id="538"/>
    </w:p>
    <w:p w:rsidR="003D2333" w:rsidRDefault="003D2333" w:rsidP="003D2333">
      <w:r>
        <w:t xml:space="preserve">Am 15.03.2012 wurde die Testhardware aufgebaut. Diese Massnahme wurde ergriffen, um herauszufinden, ob die gewünschte Auflösung von 3xHD möglich ist. </w:t>
      </w:r>
      <w:r>
        <w:br/>
        <w:t xml:space="preserve">Für die Testhardware wurden die im Kapitel  </w:t>
      </w:r>
      <w:r>
        <w:fldChar w:fldCharType="begin"/>
      </w:r>
      <w:r>
        <w:instrText xml:space="preserve"> REF _Ref324938012 \r \h </w:instrText>
      </w:r>
      <w:r>
        <w:fldChar w:fldCharType="separate"/>
      </w:r>
      <w:r>
        <w:t>I.7.3.2</w:t>
      </w:r>
      <w:r>
        <w:fldChar w:fldCharType="end"/>
      </w:r>
      <w:r>
        <w:t xml:space="preserve"> </w:t>
      </w:r>
      <w:r>
        <w:fldChar w:fldCharType="begin"/>
      </w:r>
      <w:r>
        <w:instrText xml:space="preserve"> REF _Ref324938005 \h </w:instrText>
      </w:r>
      <w:r>
        <w:fldChar w:fldCharType="separate"/>
      </w:r>
      <w:r>
        <w:t>Grafikkarten</w:t>
      </w:r>
      <w:r>
        <w:fldChar w:fldCharType="end"/>
      </w:r>
      <w:r>
        <w:t xml:space="preserve"> beschriebenen Karten in einen Schulcomputer eingebaut. An diesen wurden neun Monitore (</w:t>
      </w:r>
      <w:r w:rsidRPr="00BE6238">
        <w:t>Fujitsu P22W-5 ECO IPS</w:t>
      </w:r>
      <w:r>
        <w:t>, 22 Zoll) mit je einer maximalen Auflösung von 1680 x 1050</w:t>
      </w:r>
      <w:r w:rsidRPr="00157712">
        <w:t xml:space="preserve"> </w:t>
      </w:r>
      <w:r>
        <w:t>angeschlossen. Die maximale Auflösung von 5040 x 3150 über alle neun Bildschirme entspricht  nicht ganz dem vorgesehenen Setup von 3 x 3 Monitoren mit 3xHD (5760 x 3240) Auflösung, ist aber für ein Testsetup ausreichend.</w:t>
      </w:r>
    </w:p>
    <w:p w:rsidR="003D2333" w:rsidRDefault="003D2333" w:rsidP="003D2333">
      <w:r>
        <w:rPr>
          <w:noProof/>
          <w:lang w:eastAsia="de-CH"/>
        </w:rPr>
        <w:lastRenderedPageBreak/>
        <w:drawing>
          <wp:inline distT="0" distB="0" distL="0" distR="0" wp14:anchorId="434181BB" wp14:editId="431ACC22">
            <wp:extent cx="5760720" cy="4320540"/>
            <wp:effectExtent l="0" t="0" r="0" b="381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testhardware.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77</w:t>
      </w:r>
      <w:r>
        <w:rPr>
          <w:noProof/>
        </w:rPr>
        <w:fldChar w:fldCharType="end"/>
      </w:r>
      <w:r>
        <w:t xml:space="preserve"> - Testhardware</w:t>
      </w:r>
    </w:p>
    <w:p w:rsidR="003D2333" w:rsidRDefault="003D2333" w:rsidP="003D2333">
      <w:pPr>
        <w:pStyle w:val="Heading5"/>
      </w:pPr>
      <w:bookmarkStart w:id="539" w:name="_Toc327350212"/>
      <w:r>
        <w:t>Performance Tests mit WPF-Applikationen</w:t>
      </w:r>
      <w:bookmarkEnd w:id="539"/>
    </w:p>
    <w:p w:rsidR="003D2333" w:rsidRDefault="003D2333" w:rsidP="003D2333">
      <w:pPr>
        <w:pStyle w:val="Heading6"/>
      </w:pPr>
      <w:bookmarkStart w:id="540" w:name="_Toc327350213"/>
      <w:r>
        <w:t>Übersicht</w:t>
      </w:r>
      <w:bookmarkEnd w:id="540"/>
    </w:p>
    <w:p w:rsidR="003D2333" w:rsidRDefault="003D2333" w:rsidP="003D2333">
      <w:r>
        <w:t>Um zu testen, wie flüssig verschiedene WPF-Applikationen auf der Test-Wall laufen, wurde einerseits die Studienarbeit Project Flip 2.0</w:t>
      </w:r>
      <w:bookmarkStart w:id="541" w:name="_Ref322085866"/>
      <w:r>
        <w:rPr>
          <w:rStyle w:val="FootnoteReference"/>
        </w:rPr>
        <w:footnoteReference w:id="45"/>
      </w:r>
      <w:bookmarkEnd w:id="541"/>
      <w:r>
        <w:t>, welche das Team im Herbstsemester 2011 erarbeitet hatte (Applikation, mit welcher Projekte durchstöbert, gefiltert und gelesen werden können), und zum anderen die Testapplikation für den empirisch formativen Test (TODO: Verlinkung Domain Analyse) verwendet.</w:t>
      </w:r>
    </w:p>
    <w:p w:rsidR="003D2333" w:rsidRDefault="003D2333" w:rsidP="003D2333">
      <w:r>
        <w:t>Für die Steuerung der neu eingebauten Hardware standen zwei Treiber zu Verfügung, einer basiert auf dem Windows Display Driver Model [microsoft06] (WDDM</w:t>
      </w:r>
      <w:proofErr w:type="gramStart"/>
      <w:r>
        <w:t>,</w:t>
      </w:r>
      <w:proofErr w:type="gramEnd"/>
      <w:r>
        <w:rPr>
          <w:rStyle w:val="FootnoteReference"/>
        </w:rPr>
        <w:t xml:space="preserve"> </w:t>
      </w:r>
      <w:r>
        <w:t>neu seit Windows Vista) und der andere auf dem Windows 2000 Display Driver Model [microsoft12] (XDDM).</w:t>
      </w:r>
    </w:p>
    <w:p w:rsidR="003D2333" w:rsidRDefault="003D2333" w:rsidP="003D2333">
      <w:pPr>
        <w:pStyle w:val="Heading6"/>
      </w:pPr>
      <w:bookmarkStart w:id="542" w:name="_Ref325646573"/>
      <w:bookmarkStart w:id="543" w:name="_Toc327350214"/>
      <w:r>
        <w:t>WDDM</w:t>
      </w:r>
      <w:bookmarkEnd w:id="542"/>
      <w:bookmarkEnd w:id="543"/>
    </w:p>
    <w:p w:rsidR="003D2333" w:rsidRDefault="003D2333" w:rsidP="003D2333">
      <w:r>
        <w:t xml:space="preserve">Zu Beginn wurde der WDDM-Treiber verwendet.  Mit diesem lief jedoch keine der Applikationen flüssig, schon nur das Maximieren einer Applikation über alle neun Bildschirme dauerte ein paar Sekunden. </w:t>
      </w:r>
      <w:r>
        <w:br/>
        <w:t>Applikationen mit einem aufwändigen GUI und Animationen, wie bei Project Flip 2.0</w:t>
      </w:r>
      <w:r>
        <w:fldChar w:fldCharType="begin"/>
      </w:r>
      <w:r>
        <w:instrText xml:space="preserve"> NOTEREF _Ref322085866 \f \h </w:instrText>
      </w:r>
      <w:r>
        <w:fldChar w:fldCharType="separate"/>
      </w:r>
      <w:r w:rsidRPr="003D2333">
        <w:rPr>
          <w:rStyle w:val="FootnoteReference"/>
        </w:rPr>
        <w:t>45</w:t>
      </w:r>
      <w:r>
        <w:fldChar w:fldCharType="end"/>
      </w:r>
      <w:r>
        <w:t xml:space="preserve">, verursachten grosse Performance-Probleme. Die Applikation lief sehr langsam und stockend, die verschiedenen Bildschirme liefen nicht immer synchron. Bei einer herabgesetzten Auflösung (1280 x 800 - 640 x 480 pro Bildschirm) liefen die Monitore wieder ohne Probleme synchron, aber auch mit diesen Einstellungen war die Applikation nicht flüssig und reagierte nur langsam. </w:t>
      </w:r>
      <w:r>
        <w:br/>
        <w:t>Die Testapplikation lief ebenfalls langsam. Die Poster werden der Testapplikation für den empirisch formativen Test als XPS-Dokumente zur Verfügung gestellt. Der Wechsel vom einen zum nächsten Poster brauchte spürbar Zeit.</w:t>
      </w:r>
    </w:p>
    <w:p w:rsidR="003D2333" w:rsidRDefault="003D2333" w:rsidP="003D2333">
      <w:pPr>
        <w:pStyle w:val="Heading6"/>
      </w:pPr>
      <w:bookmarkStart w:id="544" w:name="_Ref325646585"/>
      <w:bookmarkStart w:id="545" w:name="_Toc327350215"/>
      <w:r>
        <w:lastRenderedPageBreak/>
        <w:t>XDDM</w:t>
      </w:r>
      <w:bookmarkEnd w:id="544"/>
      <w:bookmarkEnd w:id="545"/>
    </w:p>
    <w:p w:rsidR="003D2333" w:rsidRDefault="003D2333" w:rsidP="003D2333">
      <w:r>
        <w:t>Da die Tests mit dem WDDM-Treiber kein zufriedenstellendes Resultat lieferte, wurde der XDDM Treiber installiert um herauszufinden, ob mit der Verwendung dieses Treibers eine Verbesserung der Performance festgestellt werden kann. Zusätzlich wurden bei der Project Flip 2.0</w:t>
      </w:r>
      <w:r>
        <w:fldChar w:fldCharType="begin"/>
      </w:r>
      <w:r>
        <w:instrText xml:space="preserve"> NOTEREF _Ref322085866 \f \h </w:instrText>
      </w:r>
      <w:r>
        <w:fldChar w:fldCharType="separate"/>
      </w:r>
      <w:r w:rsidRPr="003D2333">
        <w:rPr>
          <w:rStyle w:val="FootnoteReference"/>
        </w:rPr>
        <w:t>45</w:t>
      </w:r>
      <w:r>
        <w:fldChar w:fldCharType="end"/>
      </w:r>
      <w:r>
        <w:t xml:space="preserve"> Applikation alle Effekte (Schlagschatten- oder Unschärfeeffekte) des GUIs entfernt. Nach diesen Anpassungen konnte zumindest einigermassen flüssig durch die Projekteübersicht der Applikation gescrollt werden. </w:t>
      </w:r>
      <w:r>
        <w:br/>
        <w:t>Trotz allem waren aufwändigere Animationen bei einer hohen Auflösung nicht flüssig. Die dargestellten XPS-Dokumente der Testapplikation brauchten bei einer hohen Auflösung immer noch einige Zeit, um angezeigt zu werden. Diese Zeit war auch immer noch spürbar, als die Auflösung weit heruntergesetzt wurde (640 x 480 pro Bildschirm).</w:t>
      </w:r>
    </w:p>
    <w:p w:rsidR="003D2333" w:rsidRDefault="003D2333" w:rsidP="003D2333">
      <w:pPr>
        <w:pStyle w:val="Heading6"/>
      </w:pPr>
      <w:bookmarkStart w:id="546" w:name="_Ref327303832"/>
      <w:bookmarkStart w:id="547" w:name="_Toc327350216"/>
      <w:r>
        <w:t>Darstellungsoptionen Poster / PDF</w:t>
      </w:r>
      <w:bookmarkEnd w:id="546"/>
      <w:bookmarkEnd w:id="547"/>
    </w:p>
    <w:p w:rsidR="003D2333" w:rsidRDefault="003D2333" w:rsidP="003D2333">
      <w:r>
        <w:t xml:space="preserve">Im Zuge der Evaluation der Darstellungsoptionen der Poster im PDF-Format (siehe TODO Verlinkung Entwurf, </w:t>
      </w:r>
      <w:r w:rsidRPr="00416826">
        <w:t>PDF Darstellung</w:t>
      </w:r>
      <w:r>
        <w:t xml:space="preserve">) wurde die Testapplikation für den empirisch formativen Test leicht abgeändert um weitere PDF-Darstellungsoptionen zu prüfen. Die Variante 1 (TODO link Entwurf, Variante 1: PDF direkt darstellen) konnte nach kurzer Testphase und Auswertung ausgeschlossen werden und wurde daher nicht mit verschiedenen Auflösungen getestet. Die Variante 3 (TODO link Entwurf Variante 3: Umwandlung zu Bild) hingegen wurde auf der Wall ausführlicher untersucht. Das Anzeigen der Bilder benötigte bei den verschiedenen Auflösungen erwartungsgemäss immer etwa gleich lange. Mit dieser Variante könnte auf </w:t>
      </w:r>
      <w:proofErr w:type="gramStart"/>
      <w:r>
        <w:t>der Videowall</w:t>
      </w:r>
      <w:proofErr w:type="gramEnd"/>
      <w:r>
        <w:t xml:space="preserve"> die volle Auflösung (3xHD) genutzt werden.</w:t>
      </w:r>
    </w:p>
    <w:p w:rsidR="003D2333" w:rsidRDefault="003D2333" w:rsidP="003D2333">
      <w:pPr>
        <w:pStyle w:val="Heading5"/>
      </w:pPr>
      <w:bookmarkStart w:id="548" w:name="_Ref325119794"/>
      <w:bookmarkStart w:id="549" w:name="_Toc327350217"/>
      <w:r>
        <w:t>Test mit Direct-Applikationen</w:t>
      </w:r>
      <w:bookmarkEnd w:id="548"/>
      <w:bookmarkEnd w:id="549"/>
    </w:p>
    <w:p w:rsidR="003D2333" w:rsidRDefault="003D2333" w:rsidP="003D2333">
      <w:r>
        <w:t xml:space="preserve">Das Hardware-Setup mit den zwei Matrox Grafikkarten (siehe Unterkapitel </w:t>
      </w:r>
      <w:r>
        <w:fldChar w:fldCharType="begin"/>
      </w:r>
      <w:r>
        <w:instrText xml:space="preserve"> REF _Ref324081784 \r \h </w:instrText>
      </w:r>
      <w:r>
        <w:fldChar w:fldCharType="separate"/>
      </w:r>
      <w:r>
        <w:t>I.7.3.2</w:t>
      </w:r>
      <w:r>
        <w:fldChar w:fldCharType="end"/>
      </w:r>
      <w:r>
        <w:t xml:space="preserve"> </w:t>
      </w:r>
      <w:r>
        <w:fldChar w:fldCharType="begin"/>
      </w:r>
      <w:r>
        <w:instrText xml:space="preserve"> REF _Ref324081792 \h </w:instrText>
      </w:r>
      <w:r>
        <w:fldChar w:fldCharType="separate"/>
      </w:r>
      <w:r>
        <w:t>Grafikkarten</w:t>
      </w:r>
      <w:r>
        <w:fldChar w:fldCharType="end"/>
      </w:r>
      <w:r>
        <w:t>) ist bezüglich Performance nicht zufriedenstellend. So kann zum Beispiel beim Abspielen eines Videos oder einer einfachen Animation ein leichtes "Ruckeln" festgestellt werden. Da in der Videowall-Applikation Animationen und später auch Videos eingesetzt werden sollen, stellt dieser Fakt ein erhebliches Problem dar. Die Videowall-Applikation soll eine neue Technologie demonstrieren und sofort einen positiven Eindruck beim Benutzer hinterlassen. Dies kann jedoch nicht gewährleistet werden, wenn die Applikation bei Animationen ruckelt.</w:t>
      </w:r>
    </w:p>
    <w:p w:rsidR="003D2333" w:rsidRDefault="003D2333" w:rsidP="003D2333">
      <w:r>
        <w:t>Die Performance-Problematik bezüglich Grafikkarten allgemein wurde auch am Meeting vom 12.04.2012 mit Markus Flückiger von der Zühlke Engineering AG besprochen. Seine erste Vermutung war, dass das Problem mit WPF zusammenhängt, da diese Technologie sich nicht für grafisch aufwändige Applikationen eignet. Nach Absprache mit Spezialisten der Zühlke Engineering AG schickte Markus Flückiger am 16.04.2012 eine E-Mail (TODO: Referenz, Anhang) mit dem Vorschlag, den GUI-Layer der Applikation mit DirectX zu entwickeln, um eine bessere Performance erzielen zu können.</w:t>
      </w:r>
    </w:p>
    <w:p w:rsidR="003D2333" w:rsidRDefault="003D2333" w:rsidP="003D2333">
      <w:r>
        <w:t>Da eine Ersetzung von WPF durch DirectX einen grossen Aufwand mit sich bringen würde, wurde zuerst abgeklärt, ob mit DirectX entwickelte Applikationen denn tatsächlich schneller und vor allem flüssiger laufen würden. Es wurden Tests mit verschiedenen Programmen (Hardware Acceleration Stress Test</w:t>
      </w:r>
      <w:r>
        <w:rPr>
          <w:rStyle w:val="FootnoteReference"/>
        </w:rPr>
        <w:footnoteReference w:id="46"/>
      </w:r>
      <w:r>
        <w:t>), speziell mit 3D Computer Games (</w:t>
      </w:r>
      <w:r w:rsidRPr="0081290D">
        <w:t>Sanctuary Demo</w:t>
      </w:r>
      <w:r>
        <w:t xml:space="preserve"> 2.3</w:t>
      </w:r>
      <w:r>
        <w:rPr>
          <w:rStyle w:val="FootnoteReference"/>
        </w:rPr>
        <w:footnoteReference w:id="47"/>
      </w:r>
      <w:r>
        <w:t xml:space="preserve">, </w:t>
      </w:r>
      <w:r w:rsidRPr="0081290D">
        <w:t>Unreal Tournament 2004</w:t>
      </w:r>
      <w:r>
        <w:rPr>
          <w:rStyle w:val="FootnoteReference"/>
        </w:rPr>
        <w:footnoteReference w:id="48"/>
      </w:r>
      <w:r>
        <w:t>), durchgeführt. Bei diesen Tests wurde sehr schnell festgestellt, dass die Matrox Grafikkarten nicht den kompletten Befehlssatz von DirectX implementieren (entsprechende Fehlermeldungen wurden bei den Tests angezeigt). Nachdem die Prüfung mit den Videospielen fehlschlug, wurden weitere Tests mit zwei Video Playern (VLC</w:t>
      </w:r>
      <w:r w:rsidRPr="00F85175">
        <w:rPr>
          <w:rStyle w:val="FootnoteReference"/>
        </w:rPr>
        <w:fldChar w:fldCharType="begin"/>
      </w:r>
      <w:r w:rsidRPr="00F85175">
        <w:rPr>
          <w:rStyle w:val="FootnoteReference"/>
        </w:rPr>
        <w:instrText xml:space="preserve"> NOTEREF _Ref327304578 \h </w:instrText>
      </w:r>
      <w:r>
        <w:rPr>
          <w:rStyle w:val="FootnoteReference"/>
        </w:rPr>
        <w:instrText xml:space="preserve"> \* MERGEFORMAT </w:instrText>
      </w:r>
      <w:r w:rsidRPr="00F85175">
        <w:rPr>
          <w:rStyle w:val="FootnoteReference"/>
        </w:rPr>
      </w:r>
      <w:r w:rsidRPr="00F85175">
        <w:rPr>
          <w:rStyle w:val="FootnoteReference"/>
        </w:rPr>
        <w:fldChar w:fldCharType="separate"/>
      </w:r>
      <w:r>
        <w:rPr>
          <w:rStyle w:val="FootnoteReference"/>
        </w:rPr>
        <w:t>49</w:t>
      </w:r>
      <w:r w:rsidRPr="00F85175">
        <w:rPr>
          <w:rStyle w:val="FootnoteReference"/>
        </w:rPr>
        <w:fldChar w:fldCharType="end"/>
      </w:r>
      <w:r>
        <w:t xml:space="preserve"> und Windows Media Player) und einer selbst programmierten WPF-Applikation durchgeführt. Für alle Prüfungen wurde das Windows 7-Beispielvideo (C:\Users\Public\Videos\Sample Videos\Wildlife.wmv) verwendet. Dabei wurde folgendes festgestellt:</w:t>
      </w:r>
    </w:p>
    <w:p w:rsidR="003D2333" w:rsidRDefault="003D2333" w:rsidP="00EC49BA">
      <w:pPr>
        <w:pStyle w:val="ListParagraph"/>
        <w:numPr>
          <w:ilvl w:val="0"/>
          <w:numId w:val="27"/>
        </w:numPr>
      </w:pPr>
      <w:r>
        <w:t>VLC</w:t>
      </w:r>
      <w:bookmarkStart w:id="550" w:name="_Ref327304578"/>
      <w:r>
        <w:rPr>
          <w:rStyle w:val="FootnoteReference"/>
        </w:rPr>
        <w:footnoteReference w:id="49"/>
      </w:r>
      <w:bookmarkEnd w:id="550"/>
      <w:r>
        <w:t xml:space="preserve"> (Version 2.0.1): Die Videos laufen flüssig mit den Einstellungen DirectX oder Direct2D, eventuell werden einzelne Frames übersprungen. Mit allen anderen Einstellungen (z.B. OpenGL, für komplette Liste siehe </w:t>
      </w:r>
      <w:r>
        <w:fldChar w:fldCharType="begin"/>
      </w:r>
      <w:r>
        <w:instrText xml:space="preserve"> REF _Ref327271928 \h </w:instrText>
      </w:r>
      <w:r>
        <w:fldChar w:fldCharType="separate"/>
      </w:r>
      <w:r>
        <w:t xml:space="preserve">Abbildung </w:t>
      </w:r>
      <w:r>
        <w:rPr>
          <w:noProof/>
        </w:rPr>
        <w:t>78</w:t>
      </w:r>
      <w:r>
        <w:t xml:space="preserve"> - Videoeinstellungen VLC Media Player</w:t>
      </w:r>
      <w:r>
        <w:fldChar w:fldCharType="end"/>
      </w:r>
      <w:r>
        <w:t>) funktioniert die Ausgabe nicht. Speziell hervorzuheben ist, dass Direct3D nicht unterstützt wird.</w:t>
      </w:r>
    </w:p>
    <w:p w:rsidR="003D2333" w:rsidRDefault="003D2333" w:rsidP="00EC49BA">
      <w:pPr>
        <w:pStyle w:val="ListParagraph"/>
        <w:numPr>
          <w:ilvl w:val="0"/>
          <w:numId w:val="27"/>
        </w:numPr>
      </w:pPr>
      <w:r>
        <w:t>Windows Media Player: Die Videos laufen verlangsamt (ca. 0.6 Mal so schnell wie normal) bis etwa 20 Sekunden des Videos abgespielt sind, danach wird an das Ende des Videos gesprungen.</w:t>
      </w:r>
    </w:p>
    <w:p w:rsidR="003D2333" w:rsidRDefault="003D2333" w:rsidP="00EC49BA">
      <w:pPr>
        <w:pStyle w:val="ListParagraph"/>
        <w:numPr>
          <w:ilvl w:val="0"/>
          <w:numId w:val="27"/>
        </w:numPr>
      </w:pPr>
      <w:r>
        <w:lastRenderedPageBreak/>
        <w:t>WPF-Applikation: Die Videos ruckeln spürbar, können aber trotzdem angesehen werden und es treten keine Fehler auf.</w:t>
      </w:r>
    </w:p>
    <w:p w:rsidR="003D2333" w:rsidRDefault="003D2333" w:rsidP="003D2333">
      <w:pPr>
        <w:keepNext/>
      </w:pPr>
      <w:r>
        <w:rPr>
          <w:noProof/>
          <w:lang w:eastAsia="de-CH"/>
        </w:rPr>
        <w:drawing>
          <wp:inline distT="0" distB="0" distL="0" distR="0" wp14:anchorId="76160F16" wp14:editId="474DBDEC">
            <wp:extent cx="5760720" cy="4492333"/>
            <wp:effectExtent l="0" t="0" r="0" b="381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4492333"/>
                    </a:xfrm>
                    <a:prstGeom prst="rect">
                      <a:avLst/>
                    </a:prstGeom>
                  </pic:spPr>
                </pic:pic>
              </a:graphicData>
            </a:graphic>
          </wp:inline>
        </w:drawing>
      </w:r>
    </w:p>
    <w:p w:rsidR="003D2333" w:rsidRDefault="003D2333" w:rsidP="003D2333">
      <w:pPr>
        <w:pStyle w:val="Caption"/>
      </w:pPr>
      <w:bookmarkStart w:id="551" w:name="_Ref327271928"/>
      <w:r>
        <w:t xml:space="preserve">Abbildung </w:t>
      </w:r>
      <w:r>
        <w:fldChar w:fldCharType="begin"/>
      </w:r>
      <w:r>
        <w:instrText xml:space="preserve"> SEQ Abbildung \* ARABIC </w:instrText>
      </w:r>
      <w:r>
        <w:fldChar w:fldCharType="separate"/>
      </w:r>
      <w:r>
        <w:rPr>
          <w:noProof/>
        </w:rPr>
        <w:t>78</w:t>
      </w:r>
      <w:r>
        <w:rPr>
          <w:noProof/>
        </w:rPr>
        <w:fldChar w:fldCharType="end"/>
      </w:r>
      <w:r>
        <w:t xml:space="preserve"> - Videoeinstellungen VLC Media Player</w:t>
      </w:r>
      <w:bookmarkEnd w:id="551"/>
    </w:p>
    <w:p w:rsidR="003D2333" w:rsidRDefault="003D2333" w:rsidP="003D2333">
      <w:r>
        <w:t xml:space="preserve">Es wurde die Tendenz, dass die Videos sowie die Spiele bei tieferer Auflösung flüssiger laufen als bei höherer Auflösung, festgestellt. </w:t>
      </w:r>
    </w:p>
    <w:p w:rsidR="003D2333" w:rsidRDefault="003D2333" w:rsidP="003D2333">
      <w:pPr>
        <w:pStyle w:val="Heading6"/>
      </w:pPr>
      <w:bookmarkStart w:id="552" w:name="_Toc327350218"/>
      <w:r>
        <w:t>Fazit</w:t>
      </w:r>
      <w:bookmarkEnd w:id="552"/>
    </w:p>
    <w:p w:rsidR="003D2333" w:rsidRDefault="003D2333" w:rsidP="003D2333">
      <w:r>
        <w:t xml:space="preserve">Für diese Abklärungen über DirectX  konnte nur ein Mitglied des Bachelorteams eingesetzt werden, Experten für ein Setup mit neun Monitoren und zwei Matrox Grafikkarten (beispielsweise Personen von der Firma Matrox) fehlten. Soll tatsächlich mit DirectX gearbeitet werden, so muss das konkrete Setup sowie die Performance mit DirectX nochmals genauer abgeklärt werden. </w:t>
      </w:r>
    </w:p>
    <w:p w:rsidR="003D2333" w:rsidRDefault="003D2333" w:rsidP="003D2333">
      <w:r>
        <w:t>Die Videowall-Applikation wird daher, wie ursprünglich geplant, weiter mit WPF entwickelt.</w:t>
      </w:r>
    </w:p>
    <w:p w:rsidR="003D2333" w:rsidRDefault="003D2333" w:rsidP="003D2333">
      <w:pPr>
        <w:pStyle w:val="Heading5"/>
      </w:pPr>
      <w:bookmarkStart w:id="553" w:name="_Ref327017208"/>
      <w:bookmarkStart w:id="554" w:name="_Toc327350219"/>
      <w:r>
        <w:t>Tests auf abgeänderter Testhardware mit einer Grafikkarte und acht Monitoren</w:t>
      </w:r>
      <w:bookmarkEnd w:id="553"/>
      <w:bookmarkEnd w:id="554"/>
    </w:p>
    <w:p w:rsidR="003D2333" w:rsidRDefault="003D2333" w:rsidP="003D2333">
      <w:r>
        <w:t xml:space="preserve">Am 18.05.2012 testete das Team, ob die Performance von WPF- oder DirectX-Applikationen gesteigert werden kann, wenn die Videowall aus nur acht Monitoren bestehen würde. Dazu wurde die  Grafikkarte mit den zwei Anschlüssen (Matrox M9128, siehe Kapitel </w:t>
      </w:r>
      <w:r>
        <w:fldChar w:fldCharType="begin"/>
      </w:r>
      <w:r>
        <w:instrText xml:space="preserve"> REF _Ref325118460 \r \h </w:instrText>
      </w:r>
      <w:r>
        <w:fldChar w:fldCharType="separate"/>
      </w:r>
      <w:r>
        <w:t>I.7.3.2</w:t>
      </w:r>
      <w:r>
        <w:fldChar w:fldCharType="end"/>
      </w:r>
      <w:r>
        <w:t xml:space="preserve"> </w:t>
      </w:r>
      <w:r>
        <w:fldChar w:fldCharType="begin"/>
      </w:r>
      <w:r>
        <w:instrText xml:space="preserve"> REF _Ref325118463 \h </w:instrText>
      </w:r>
      <w:r>
        <w:fldChar w:fldCharType="separate"/>
      </w:r>
      <w:r>
        <w:t>Grafikkarten</w:t>
      </w:r>
      <w:r>
        <w:fldChar w:fldCharType="end"/>
      </w:r>
      <w:r>
        <w:t xml:space="preserve">) aus dem Schulcomputer ausgebaut und nur die andere Grafikkarte mit den acht Anschlüssen verwendet. Die Eignung der 2 x 4 Monitorkonstellation dieses Setups ist im Unterkapitel </w:t>
      </w:r>
      <w:r>
        <w:fldChar w:fldCharType="begin"/>
      </w:r>
      <w:r>
        <w:instrText xml:space="preserve"> REF _Ref325119142 \r \h </w:instrText>
      </w:r>
      <w:r>
        <w:fldChar w:fldCharType="separate"/>
      </w:r>
      <w:r>
        <w:t>I.7.3.1.4</w:t>
      </w:r>
      <w:r>
        <w:fldChar w:fldCharType="end"/>
      </w:r>
      <w:r>
        <w:t xml:space="preserve"> </w:t>
      </w:r>
      <w:r>
        <w:fldChar w:fldCharType="begin"/>
      </w:r>
      <w:r>
        <w:instrText xml:space="preserve"> REF _Ref325119142 \h </w:instrText>
      </w:r>
      <w:r>
        <w:fldChar w:fldCharType="separate"/>
      </w:r>
      <w:r>
        <w:t>Variante D: 2 x 4 55“ Monitore</w:t>
      </w:r>
      <w:r>
        <w:fldChar w:fldCharType="end"/>
      </w:r>
      <w:r>
        <w:t xml:space="preserve"> beschrieben.</w:t>
      </w:r>
    </w:p>
    <w:p w:rsidR="003D2333" w:rsidRDefault="003D2333" w:rsidP="003D2333">
      <w:r>
        <w:t xml:space="preserve">Zur Durchführung der Tests wurde zuerst der WDDM Treiber installiert, danach der XDDM Treiber. Beide erlauben das Zusammenführen der zwei auf der Karte befindlichen GPUs zu einer logischen Grafikkarte. Die Erwartung, dass Applikationen flüssiger laufen, da in diesem Setup keine Kommunikation mit einer weiteren Grafikkarte besteht, wurde nicht erfüllt. Das Team stellte zwar fest, dass die DirectX-Applikation ein bisschen </w:t>
      </w:r>
      <w:proofErr w:type="gramStart"/>
      <w:r>
        <w:t>flüssiger</w:t>
      </w:r>
      <w:proofErr w:type="gramEnd"/>
      <w:r>
        <w:t xml:space="preserve"> (ca. 12 FPS) liefen als bei den Tests im Unterkapitel </w:t>
      </w:r>
      <w:r>
        <w:fldChar w:fldCharType="begin"/>
      </w:r>
      <w:r>
        <w:instrText xml:space="preserve"> REF _Ref325119794 \r \h </w:instrText>
      </w:r>
      <w:r>
        <w:fldChar w:fldCharType="separate"/>
      </w:r>
      <w:r>
        <w:t>I.7.3.3.2</w:t>
      </w:r>
      <w:r>
        <w:fldChar w:fldCharType="end"/>
      </w:r>
      <w:r>
        <w:t xml:space="preserve"> </w:t>
      </w:r>
      <w:r>
        <w:fldChar w:fldCharType="begin"/>
      </w:r>
      <w:r>
        <w:instrText xml:space="preserve"> REF _Ref325119794 \h </w:instrText>
      </w:r>
      <w:r>
        <w:fldChar w:fldCharType="separate"/>
      </w:r>
      <w:r>
        <w:t>Test mit Direct-Applikationen</w:t>
      </w:r>
      <w:r>
        <w:fldChar w:fldCharType="end"/>
      </w:r>
      <w:r>
        <w:t xml:space="preserve">. Der Unterschied ist aber minim. </w:t>
      </w:r>
    </w:p>
    <w:p w:rsidR="003D2333" w:rsidRDefault="003D2333" w:rsidP="003D2333">
      <w:r>
        <w:t>Die Nutzung von nur einer Grafikkarte bringt dem Test zufolge keine Vorteile.</w:t>
      </w:r>
    </w:p>
    <w:p w:rsidR="003D2333" w:rsidRDefault="003D2333" w:rsidP="003D2333">
      <w:pPr>
        <w:pStyle w:val="Heading5"/>
      </w:pPr>
      <w:bookmarkStart w:id="555" w:name="_Ref325920025"/>
      <w:bookmarkStart w:id="556" w:name="_Toc327350220"/>
      <w:r>
        <w:lastRenderedPageBreak/>
        <w:t>Tests mit verkleinertem Video</w:t>
      </w:r>
      <w:bookmarkEnd w:id="555"/>
      <w:bookmarkEnd w:id="556"/>
    </w:p>
    <w:p w:rsidR="003D2333" w:rsidRDefault="003D2333" w:rsidP="003D2333">
      <w:r>
        <w:t>Nachdem alle bisher durchgeführten Tests zu keiner zufriedenstellenden Lösung geführt hatten, wurde am 24.05.2012 getestet, ob bei voller Auflösung (3xHD) ein Video in einer WPF-Applikation dargestellt werden kann.</w:t>
      </w:r>
    </w:p>
    <w:p w:rsidR="003D2333" w:rsidRDefault="003D2333" w:rsidP="003D2333">
      <w:pPr>
        <w:keepNext/>
      </w:pPr>
      <w:r>
        <w:rPr>
          <w:noProof/>
          <w:lang w:eastAsia="de-CH"/>
        </w:rPr>
        <w:drawing>
          <wp:inline distT="0" distB="0" distL="0" distR="0" wp14:anchorId="0C7BD50A" wp14:editId="05A88CFF">
            <wp:extent cx="5759450" cy="2063750"/>
            <wp:effectExtent l="0" t="0" r="0" b="0"/>
            <wp:docPr id="324" name="Picture 324" descr="C:\_svn\videowall_svn.elmermx.ch\doc\media\plan\VideoGroes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svn\videowall_svn.elmermx.ch\doc\media\plan\VideoGroessen.pn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1374" b="9317"/>
                    <a:stretch/>
                  </pic:blipFill>
                  <pic:spPr bwMode="auto">
                    <a:xfrm>
                      <a:off x="0" y="0"/>
                      <a:ext cx="5762625" cy="2064888"/>
                    </a:xfrm>
                    <a:prstGeom prst="rect">
                      <a:avLst/>
                    </a:prstGeom>
                    <a:noFill/>
                    <a:ln>
                      <a:noFill/>
                    </a:ln>
                    <a:extLst>
                      <a:ext uri="{53640926-AAD7-44D8-BBD7-CCE9431645EC}">
                        <a14:shadowObscured xmlns:a14="http://schemas.microsoft.com/office/drawing/2010/main"/>
                      </a:ext>
                    </a:extLst>
                  </pic:spPr>
                </pic:pic>
              </a:graphicData>
            </a:graphic>
          </wp:inline>
        </w:drawing>
      </w:r>
    </w:p>
    <w:p w:rsidR="003D2333" w:rsidRDefault="003D2333" w:rsidP="003D2333">
      <w:pPr>
        <w:pStyle w:val="Caption"/>
      </w:pPr>
      <w:bookmarkStart w:id="557" w:name="_Ref325908781"/>
      <w:r>
        <w:t xml:space="preserve">Abbildung </w:t>
      </w:r>
      <w:r>
        <w:fldChar w:fldCharType="begin"/>
      </w:r>
      <w:r>
        <w:instrText xml:space="preserve"> SEQ Abbildung \* ARABIC </w:instrText>
      </w:r>
      <w:r>
        <w:fldChar w:fldCharType="separate"/>
      </w:r>
      <w:r>
        <w:rPr>
          <w:noProof/>
        </w:rPr>
        <w:t>79</w:t>
      </w:r>
      <w:r>
        <w:rPr>
          <w:noProof/>
        </w:rPr>
        <w:fldChar w:fldCharType="end"/>
      </w:r>
      <w:r>
        <w:t xml:space="preserve"> - Variante C 3 x 3 55" Bildschirme mit einem 1.5-fach (blau) und 2-fach (gelb) vergrösserten Video</w:t>
      </w:r>
      <w:bookmarkEnd w:id="557"/>
    </w:p>
    <w:p w:rsidR="003D2333" w:rsidRDefault="003D2333" w:rsidP="003D2333">
      <w:r>
        <w:t xml:space="preserve">Ein einzelner Monitor besitzt eine Auflösung von FullHD (1920 x 1080) (siehe </w:t>
      </w:r>
      <w:r>
        <w:fldChar w:fldCharType="begin"/>
      </w:r>
      <w:r>
        <w:instrText xml:space="preserve"> REF _Ref325908781 \h </w:instrText>
      </w:r>
      <w:r>
        <w:fldChar w:fldCharType="separate"/>
      </w:r>
      <w:r>
        <w:t xml:space="preserve">Abbildung </w:t>
      </w:r>
      <w:r>
        <w:rPr>
          <w:noProof/>
        </w:rPr>
        <w:t>79</w:t>
      </w:r>
      <w:r>
        <w:t xml:space="preserve"> - Variante C 3 x 3 55" Bildschirme mit einem 1.5-fach (blau) und 2-fach (gelb) vergrösserten Video</w:t>
      </w:r>
      <w:r>
        <w:fldChar w:fldCharType="end"/>
      </w:r>
      <w:r>
        <w:t>). Die blaue resp. gelbe Fläche zeigt die Grösse, die ein WPF-Video mit 1.5-facher resp. 2-facher Vergrösserung  hätte.</w:t>
      </w:r>
    </w:p>
    <w:p w:rsidR="003D2333" w:rsidRDefault="003D2333" w:rsidP="003D2333">
      <w:r>
        <w:t>Um die optimale Konfiguration für ein Video in FullHD oder mit 1.5-facher resp. 2-facher Vergrösserung zu finden, mussten verschiedene Treibermodelle und Monitormodi der Grafikkarten getestet werden. Optimal heisst, dass beim Abspielen des Videos das Bild nicht ruckelt. Nachfolgend eine Zusammenfassung der Resultate:</w:t>
      </w:r>
    </w:p>
    <w:tbl>
      <w:tblPr>
        <w:tblStyle w:val="MediumShading1-Accent1"/>
        <w:tblW w:w="0" w:type="auto"/>
        <w:tblLook w:val="04A0" w:firstRow="1" w:lastRow="0" w:firstColumn="1" w:lastColumn="0" w:noHBand="0" w:noVBand="1"/>
      </w:tblPr>
      <w:tblGrid>
        <w:gridCol w:w="612"/>
        <w:gridCol w:w="1004"/>
        <w:gridCol w:w="1469"/>
        <w:gridCol w:w="1843"/>
        <w:gridCol w:w="1417"/>
        <w:gridCol w:w="993"/>
        <w:gridCol w:w="802"/>
        <w:gridCol w:w="190"/>
        <w:gridCol w:w="958"/>
      </w:tblGrid>
      <w:tr w:rsidR="003D2333" w:rsidRPr="00FB5870" w:rsidTr="00B73EE4">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12" w:type="dxa"/>
          </w:tcPr>
          <w:p w:rsidR="003D2333" w:rsidRPr="00FB5870" w:rsidRDefault="003D2333" w:rsidP="00B73EE4">
            <w:r>
              <w:t>#</w:t>
            </w:r>
          </w:p>
        </w:tc>
        <w:tc>
          <w:tcPr>
            <w:tcW w:w="1004" w:type="dxa"/>
            <w:noWrap/>
            <w:hideMark/>
          </w:tcPr>
          <w:p w:rsidR="003D2333" w:rsidRPr="00FB5870" w:rsidRDefault="003D2333" w:rsidP="00B73EE4">
            <w:pPr>
              <w:cnfStyle w:val="100000000000" w:firstRow="1" w:lastRow="0" w:firstColumn="0" w:lastColumn="0" w:oddVBand="0" w:evenVBand="0" w:oddHBand="0" w:evenHBand="0" w:firstRowFirstColumn="0" w:firstRowLastColumn="0" w:lastRowFirstColumn="0" w:lastRowLastColumn="0"/>
            </w:pPr>
            <w:r>
              <w:t xml:space="preserve">Anzahl </w:t>
            </w:r>
            <w:r w:rsidRPr="00FB5870">
              <w:t>Monitore</w:t>
            </w:r>
          </w:p>
        </w:tc>
        <w:tc>
          <w:tcPr>
            <w:tcW w:w="1469" w:type="dxa"/>
            <w:noWrap/>
            <w:hideMark/>
          </w:tcPr>
          <w:p w:rsidR="003D2333" w:rsidRPr="00FB5870" w:rsidRDefault="003D2333" w:rsidP="00B73EE4">
            <w:pPr>
              <w:cnfStyle w:val="100000000000" w:firstRow="1" w:lastRow="0" w:firstColumn="0" w:lastColumn="0" w:oddVBand="0" w:evenVBand="0" w:oddHBand="0" w:evenHBand="0" w:firstRowFirstColumn="0" w:firstRowLastColumn="0" w:lastRowFirstColumn="0" w:lastRowLastColumn="0"/>
            </w:pPr>
            <w:r>
              <w:t>Treiberm</w:t>
            </w:r>
            <w:r w:rsidRPr="00FB5870">
              <w:t>odell</w:t>
            </w:r>
          </w:p>
        </w:tc>
        <w:tc>
          <w:tcPr>
            <w:tcW w:w="1843" w:type="dxa"/>
            <w:noWrap/>
            <w:hideMark/>
          </w:tcPr>
          <w:p w:rsidR="003D2333" w:rsidRPr="00FB5870" w:rsidRDefault="003D2333" w:rsidP="00B73EE4">
            <w:pPr>
              <w:cnfStyle w:val="100000000000" w:firstRow="1" w:lastRow="0" w:firstColumn="0" w:lastColumn="0" w:oddVBand="0" w:evenVBand="0" w:oddHBand="0" w:evenHBand="0" w:firstRowFirstColumn="0" w:firstRowLastColumn="0" w:lastRowFirstColumn="0" w:lastRowLastColumn="0"/>
            </w:pPr>
            <w:r>
              <w:t>Monitorm</w:t>
            </w:r>
            <w:r w:rsidRPr="00FB5870">
              <w:t>odus</w:t>
            </w:r>
          </w:p>
        </w:tc>
        <w:tc>
          <w:tcPr>
            <w:tcW w:w="1417" w:type="dxa"/>
            <w:hideMark/>
          </w:tcPr>
          <w:p w:rsidR="003D2333" w:rsidRPr="00FB5870" w:rsidRDefault="003D2333" w:rsidP="00B73EE4">
            <w:pPr>
              <w:jc w:val="right"/>
              <w:cnfStyle w:val="100000000000" w:firstRow="1" w:lastRow="0" w:firstColumn="0" w:lastColumn="0" w:oddVBand="0" w:evenVBand="0" w:oddHBand="0" w:evenHBand="0" w:firstRowFirstColumn="0" w:firstRowLastColumn="0" w:lastRowFirstColumn="0" w:lastRowLastColumn="0"/>
            </w:pPr>
            <w:r>
              <w:t>Videog</w:t>
            </w:r>
            <w:r w:rsidRPr="00FB5870">
              <w:t>rösse</w:t>
            </w:r>
            <w:r w:rsidRPr="00FB5870">
              <w:br/>
              <w:t>(x*FullHD)</w:t>
            </w:r>
          </w:p>
        </w:tc>
        <w:tc>
          <w:tcPr>
            <w:tcW w:w="993" w:type="dxa"/>
            <w:noWrap/>
            <w:hideMark/>
          </w:tcPr>
          <w:p w:rsidR="003D2333" w:rsidRPr="00FB5870" w:rsidRDefault="003D2333" w:rsidP="00B73EE4">
            <w:pPr>
              <w:jc w:val="center"/>
              <w:cnfStyle w:val="100000000000" w:firstRow="1" w:lastRow="0" w:firstColumn="0" w:lastColumn="0" w:oddVBand="0" w:evenVBand="0" w:oddHBand="0" w:evenHBand="0" w:firstRowFirstColumn="0" w:firstRowLastColumn="0" w:lastRowFirstColumn="0" w:lastRowLastColumn="0"/>
            </w:pPr>
            <w:r w:rsidRPr="00FB5870">
              <w:t>Gut</w:t>
            </w:r>
          </w:p>
        </w:tc>
        <w:tc>
          <w:tcPr>
            <w:tcW w:w="992" w:type="dxa"/>
            <w:gridSpan w:val="2"/>
            <w:noWrap/>
            <w:hideMark/>
          </w:tcPr>
          <w:p w:rsidR="003D2333" w:rsidRPr="00FB5870" w:rsidRDefault="003D2333" w:rsidP="00B73EE4">
            <w:pPr>
              <w:jc w:val="center"/>
              <w:cnfStyle w:val="100000000000" w:firstRow="1" w:lastRow="0" w:firstColumn="0" w:lastColumn="0" w:oddVBand="0" w:evenVBand="0" w:oddHBand="0" w:evenHBand="0" w:firstRowFirstColumn="0" w:firstRowLastColumn="0" w:lastRowFirstColumn="0" w:lastRowLastColumn="0"/>
            </w:pPr>
            <w:r w:rsidRPr="00FB5870">
              <w:t>Knapp</w:t>
            </w:r>
          </w:p>
        </w:tc>
        <w:tc>
          <w:tcPr>
            <w:tcW w:w="958" w:type="dxa"/>
            <w:noWrap/>
            <w:hideMark/>
          </w:tcPr>
          <w:p w:rsidR="003D2333" w:rsidRPr="00FB5870" w:rsidRDefault="003D2333" w:rsidP="00B73EE4">
            <w:pPr>
              <w:jc w:val="center"/>
              <w:cnfStyle w:val="100000000000" w:firstRow="1" w:lastRow="0" w:firstColumn="0" w:lastColumn="0" w:oddVBand="0" w:evenVBand="0" w:oddHBand="0" w:evenHBand="0" w:firstRowFirstColumn="0" w:firstRowLastColumn="0" w:lastRowFirstColumn="0" w:lastRowLastColumn="0"/>
            </w:pPr>
            <w:r>
              <w:t>Schlecht</w:t>
            </w:r>
          </w:p>
        </w:tc>
      </w:tr>
      <w:tr w:rsidR="003D2333" w:rsidRPr="00FB5870" w:rsidTr="00B73EE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3D2333" w:rsidRPr="00FB5870" w:rsidRDefault="003D2333" w:rsidP="00B73EE4">
            <w:r>
              <w:t>1</w:t>
            </w:r>
          </w:p>
        </w:tc>
        <w:tc>
          <w:tcPr>
            <w:tcW w:w="1004" w:type="dxa"/>
            <w:noWrap/>
            <w:hideMark/>
          </w:tcPr>
          <w:p w:rsidR="003D2333" w:rsidRPr="00FB5870" w:rsidRDefault="003D2333" w:rsidP="00B73EE4">
            <w:pPr>
              <w:cnfStyle w:val="000000100000" w:firstRow="0" w:lastRow="0" w:firstColumn="0" w:lastColumn="0" w:oddVBand="0" w:evenVBand="0" w:oddHBand="1" w:evenHBand="0" w:firstRowFirstColumn="0" w:firstRowLastColumn="0" w:lastRowFirstColumn="0" w:lastRowLastColumn="0"/>
            </w:pPr>
            <w:r w:rsidRPr="00FB5870">
              <w:t>8</w:t>
            </w:r>
          </w:p>
        </w:tc>
        <w:tc>
          <w:tcPr>
            <w:tcW w:w="1469" w:type="dxa"/>
            <w:noWrap/>
            <w:hideMark/>
          </w:tcPr>
          <w:p w:rsidR="003D2333" w:rsidRPr="00FB5870" w:rsidRDefault="003D2333" w:rsidP="00B73EE4">
            <w:pPr>
              <w:cnfStyle w:val="000000100000" w:firstRow="0" w:lastRow="0" w:firstColumn="0" w:lastColumn="0" w:oddVBand="0" w:evenVBand="0" w:oddHBand="1" w:evenHBand="0" w:firstRowFirstColumn="0" w:firstRowLastColumn="0" w:lastRowFirstColumn="0" w:lastRowLastColumn="0"/>
            </w:pPr>
            <w:r w:rsidRPr="00FB5870">
              <w:t>WDDM</w:t>
            </w:r>
          </w:p>
        </w:tc>
        <w:tc>
          <w:tcPr>
            <w:tcW w:w="1843" w:type="dxa"/>
            <w:noWrap/>
            <w:hideMark/>
          </w:tcPr>
          <w:p w:rsidR="003D2333" w:rsidRPr="00FB5870" w:rsidRDefault="003D2333" w:rsidP="00B73EE4">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3D2333" w:rsidRPr="00FB5870" w:rsidRDefault="003D2333" w:rsidP="00B73EE4">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3D2333" w:rsidRPr="00FB5870" w:rsidRDefault="003D2333" w:rsidP="00B73EE4">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3D2333" w:rsidRPr="00FB5870" w:rsidRDefault="003D2333" w:rsidP="00B73EE4">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3D2333" w:rsidRPr="00FB5870" w:rsidRDefault="003D2333" w:rsidP="00B73EE4">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3D2333" w:rsidRPr="00FB5870" w:rsidTr="00B73EE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3D2333" w:rsidRPr="00FB5870" w:rsidRDefault="003D2333" w:rsidP="00B73EE4">
            <w:r>
              <w:t>2</w:t>
            </w:r>
          </w:p>
        </w:tc>
        <w:tc>
          <w:tcPr>
            <w:tcW w:w="1004" w:type="dxa"/>
            <w:noWrap/>
            <w:hideMark/>
          </w:tcPr>
          <w:p w:rsidR="003D2333" w:rsidRPr="00FB5870" w:rsidRDefault="003D2333" w:rsidP="00B73EE4">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3D2333" w:rsidRPr="00FB5870" w:rsidRDefault="003D2333" w:rsidP="00B73EE4">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3D2333" w:rsidRPr="00FB5870" w:rsidRDefault="003D2333" w:rsidP="00B73EE4">
            <w:pPr>
              <w:cnfStyle w:val="000000010000" w:firstRow="0" w:lastRow="0" w:firstColumn="0" w:lastColumn="0" w:oddVBand="0" w:evenVBand="0" w:oddHBand="0" w:evenHBand="1" w:firstRowFirstColumn="0" w:firstRowLastColumn="0" w:lastRowFirstColumn="0" w:lastRowLastColumn="0"/>
            </w:pPr>
            <w:r w:rsidRPr="00FB5870">
              <w:t>Partial stretched</w:t>
            </w:r>
          </w:p>
        </w:tc>
        <w:tc>
          <w:tcPr>
            <w:tcW w:w="1417" w:type="dxa"/>
            <w:noWrap/>
            <w:hideMark/>
          </w:tcPr>
          <w:p w:rsidR="003D2333" w:rsidRPr="00FB5870" w:rsidRDefault="003D2333" w:rsidP="00B73EE4">
            <w:pPr>
              <w:jc w:val="right"/>
              <w:cnfStyle w:val="000000010000" w:firstRow="0" w:lastRow="0" w:firstColumn="0" w:lastColumn="0" w:oddVBand="0" w:evenVBand="0" w:oddHBand="0" w:evenHBand="1" w:firstRowFirstColumn="0" w:firstRowLastColumn="0" w:lastRowFirstColumn="0" w:lastRowLastColumn="0"/>
            </w:pPr>
            <w:r w:rsidRPr="00FB5870">
              <w:t>1.5</w:t>
            </w:r>
          </w:p>
        </w:tc>
        <w:tc>
          <w:tcPr>
            <w:tcW w:w="993" w:type="dxa"/>
            <w:noWrap/>
            <w:hideMark/>
          </w:tcPr>
          <w:p w:rsidR="003D2333" w:rsidRPr="00FB5870" w:rsidRDefault="003D2333" w:rsidP="00B73EE4">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3D2333" w:rsidRPr="00FB5870" w:rsidRDefault="003D2333" w:rsidP="00B73EE4">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3D2333" w:rsidRPr="00FB5870" w:rsidRDefault="003D2333" w:rsidP="00B73EE4">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3D2333" w:rsidRPr="00FB5870" w:rsidTr="00B73EE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3D2333" w:rsidRPr="00FB5870" w:rsidRDefault="003D2333" w:rsidP="00B73EE4">
            <w:r>
              <w:t>3</w:t>
            </w:r>
          </w:p>
        </w:tc>
        <w:tc>
          <w:tcPr>
            <w:tcW w:w="1004" w:type="dxa"/>
            <w:noWrap/>
            <w:hideMark/>
          </w:tcPr>
          <w:p w:rsidR="003D2333" w:rsidRPr="00FB5870" w:rsidRDefault="003D2333" w:rsidP="00B73EE4">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3D2333" w:rsidRPr="00FB5870" w:rsidRDefault="003D2333" w:rsidP="00B73EE4">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3D2333" w:rsidRPr="00FB5870" w:rsidRDefault="003D2333" w:rsidP="00B73EE4">
            <w:pPr>
              <w:cnfStyle w:val="000000100000" w:firstRow="0" w:lastRow="0" w:firstColumn="0" w:lastColumn="0" w:oddVBand="0" w:evenVBand="0" w:oddHBand="1" w:evenHBand="0" w:firstRowFirstColumn="0" w:firstRowLastColumn="0" w:lastRowFirstColumn="0" w:lastRowLastColumn="0"/>
            </w:pPr>
            <w:r w:rsidRPr="00FB5870">
              <w:t>Join</w:t>
            </w:r>
            <w:r>
              <w:t>e</w:t>
            </w:r>
            <w:r w:rsidRPr="00FB5870">
              <w:t>d &amp; stretched</w:t>
            </w:r>
          </w:p>
        </w:tc>
        <w:tc>
          <w:tcPr>
            <w:tcW w:w="1417" w:type="dxa"/>
            <w:noWrap/>
            <w:hideMark/>
          </w:tcPr>
          <w:p w:rsidR="003D2333" w:rsidRPr="00FB5870" w:rsidRDefault="003D2333" w:rsidP="00B73EE4">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3D2333" w:rsidRPr="00FB5870" w:rsidRDefault="003D2333" w:rsidP="00B73EE4">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802" w:type="dxa"/>
            <w:noWrap/>
            <w:hideMark/>
          </w:tcPr>
          <w:p w:rsidR="003D2333" w:rsidRPr="00FB5870" w:rsidRDefault="003D2333" w:rsidP="00B73EE4">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3D2333" w:rsidRPr="00FB5870" w:rsidRDefault="003D2333" w:rsidP="00B73EE4">
            <w:pPr>
              <w:jc w:val="center"/>
              <w:cnfStyle w:val="000000100000" w:firstRow="0" w:lastRow="0" w:firstColumn="0" w:lastColumn="0" w:oddVBand="0" w:evenVBand="0" w:oddHBand="1" w:evenHBand="0" w:firstRowFirstColumn="0" w:firstRowLastColumn="0" w:lastRowFirstColumn="0" w:lastRowLastColumn="0"/>
            </w:pPr>
          </w:p>
        </w:tc>
      </w:tr>
      <w:tr w:rsidR="003D2333" w:rsidRPr="00FB5870" w:rsidTr="00B73EE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3D2333" w:rsidRPr="00FB5870" w:rsidRDefault="003D2333" w:rsidP="00B73EE4">
            <w:r>
              <w:t>4</w:t>
            </w:r>
          </w:p>
        </w:tc>
        <w:tc>
          <w:tcPr>
            <w:tcW w:w="1004" w:type="dxa"/>
            <w:noWrap/>
            <w:hideMark/>
          </w:tcPr>
          <w:p w:rsidR="003D2333" w:rsidRPr="00FB5870" w:rsidRDefault="003D2333" w:rsidP="00B73EE4">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3D2333" w:rsidRPr="00FB5870" w:rsidRDefault="003D2333" w:rsidP="00B73EE4">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3D2333" w:rsidRPr="00FB5870" w:rsidRDefault="003D2333" w:rsidP="00B73EE4">
            <w:pPr>
              <w:cnfStyle w:val="000000010000" w:firstRow="0" w:lastRow="0" w:firstColumn="0" w:lastColumn="0" w:oddVBand="0" w:evenVBand="0" w:oddHBand="0" w:evenHBand="1" w:firstRowFirstColumn="0" w:firstRowLastColumn="0" w:lastRowFirstColumn="0" w:lastRowLastColumn="0"/>
            </w:pPr>
            <w:r w:rsidRPr="00FB5870">
              <w:t>Join</w:t>
            </w:r>
            <w:r>
              <w:t>e</w:t>
            </w:r>
            <w:r w:rsidRPr="00FB5870">
              <w:t>d &amp; stretched</w:t>
            </w:r>
          </w:p>
        </w:tc>
        <w:tc>
          <w:tcPr>
            <w:tcW w:w="1417" w:type="dxa"/>
            <w:noWrap/>
            <w:hideMark/>
          </w:tcPr>
          <w:p w:rsidR="003D2333" w:rsidRPr="00FB5870" w:rsidRDefault="003D2333" w:rsidP="00B73EE4">
            <w:pPr>
              <w:jc w:val="right"/>
              <w:cnfStyle w:val="000000010000" w:firstRow="0" w:lastRow="0" w:firstColumn="0" w:lastColumn="0" w:oddVBand="0" w:evenVBand="0" w:oddHBand="0" w:evenHBand="1" w:firstRowFirstColumn="0" w:firstRowLastColumn="0" w:lastRowFirstColumn="0" w:lastRowLastColumn="0"/>
            </w:pPr>
            <w:r w:rsidRPr="00FB5870">
              <w:t>2</w:t>
            </w:r>
          </w:p>
        </w:tc>
        <w:tc>
          <w:tcPr>
            <w:tcW w:w="993" w:type="dxa"/>
            <w:noWrap/>
            <w:hideMark/>
          </w:tcPr>
          <w:p w:rsidR="003D2333" w:rsidRPr="00FB5870" w:rsidRDefault="003D2333" w:rsidP="00B73EE4">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3D2333" w:rsidRPr="00FB5870" w:rsidRDefault="003D2333" w:rsidP="00B73EE4">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1148" w:type="dxa"/>
            <w:gridSpan w:val="2"/>
            <w:noWrap/>
            <w:hideMark/>
          </w:tcPr>
          <w:p w:rsidR="003D2333" w:rsidRPr="00FB5870" w:rsidRDefault="003D2333" w:rsidP="00B73EE4">
            <w:pPr>
              <w:jc w:val="center"/>
              <w:cnfStyle w:val="000000010000" w:firstRow="0" w:lastRow="0" w:firstColumn="0" w:lastColumn="0" w:oddVBand="0" w:evenVBand="0" w:oddHBand="0" w:evenHBand="1" w:firstRowFirstColumn="0" w:firstRowLastColumn="0" w:lastRowFirstColumn="0" w:lastRowLastColumn="0"/>
            </w:pPr>
          </w:p>
        </w:tc>
      </w:tr>
      <w:tr w:rsidR="003D2333" w:rsidRPr="00FB5870" w:rsidTr="00B73EE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3D2333" w:rsidRPr="00FB5870" w:rsidRDefault="003D2333" w:rsidP="00B73EE4">
            <w:r>
              <w:t>5</w:t>
            </w:r>
          </w:p>
        </w:tc>
        <w:tc>
          <w:tcPr>
            <w:tcW w:w="1004" w:type="dxa"/>
            <w:noWrap/>
            <w:hideMark/>
          </w:tcPr>
          <w:p w:rsidR="003D2333" w:rsidRPr="00FB5870" w:rsidRDefault="003D2333" w:rsidP="00B73EE4">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3D2333" w:rsidRPr="00FB5870" w:rsidRDefault="003D2333" w:rsidP="00B73EE4">
            <w:pPr>
              <w:cnfStyle w:val="000000100000" w:firstRow="0" w:lastRow="0" w:firstColumn="0" w:lastColumn="0" w:oddVBand="0" w:evenVBand="0" w:oddHBand="1" w:evenHBand="0" w:firstRowFirstColumn="0" w:firstRowLastColumn="0" w:lastRowFirstColumn="0" w:lastRowLastColumn="0"/>
            </w:pPr>
            <w:r w:rsidRPr="00FB5870">
              <w:t>XDDM</w:t>
            </w:r>
          </w:p>
        </w:tc>
        <w:tc>
          <w:tcPr>
            <w:tcW w:w="1843" w:type="dxa"/>
            <w:noWrap/>
            <w:hideMark/>
          </w:tcPr>
          <w:p w:rsidR="003D2333" w:rsidRPr="00FB5870" w:rsidRDefault="003D2333" w:rsidP="00B73EE4">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3D2333" w:rsidRPr="00FB5870" w:rsidRDefault="003D2333" w:rsidP="00B73EE4">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3D2333" w:rsidRPr="00FB5870" w:rsidRDefault="003D2333" w:rsidP="00B73EE4">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3D2333" w:rsidRPr="00FB5870" w:rsidRDefault="003D2333" w:rsidP="00B73EE4">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3D2333" w:rsidRPr="00FB5870" w:rsidRDefault="003D2333" w:rsidP="00B73EE4">
            <w:pPr>
              <w:jc w:val="center"/>
              <w:cnfStyle w:val="000000100000" w:firstRow="0" w:lastRow="0" w:firstColumn="0" w:lastColumn="0" w:oddVBand="0" w:evenVBand="0" w:oddHBand="1" w:evenHBand="0" w:firstRowFirstColumn="0" w:firstRowLastColumn="0" w:lastRowFirstColumn="0" w:lastRowLastColumn="0"/>
            </w:pPr>
          </w:p>
        </w:tc>
      </w:tr>
      <w:tr w:rsidR="003D2333" w:rsidRPr="00FB5870" w:rsidTr="00B73EE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3D2333" w:rsidRPr="00FB5870" w:rsidRDefault="003D2333" w:rsidP="00B73EE4">
            <w:r>
              <w:t>6</w:t>
            </w:r>
          </w:p>
        </w:tc>
        <w:tc>
          <w:tcPr>
            <w:tcW w:w="1004" w:type="dxa"/>
            <w:noWrap/>
            <w:hideMark/>
          </w:tcPr>
          <w:p w:rsidR="003D2333" w:rsidRPr="00FB5870" w:rsidRDefault="003D2333" w:rsidP="00B73EE4">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3D2333" w:rsidRPr="00FB5870" w:rsidRDefault="003D2333" w:rsidP="00B73EE4">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3D2333" w:rsidRPr="00FB5870" w:rsidRDefault="003D2333" w:rsidP="00B73EE4">
            <w:pPr>
              <w:cnfStyle w:val="000000010000" w:firstRow="0" w:lastRow="0" w:firstColumn="0" w:lastColumn="0" w:oddVBand="0" w:evenVBand="0" w:oddHBand="0" w:evenHBand="1" w:firstRowFirstColumn="0" w:firstRowLastColumn="0" w:lastRowFirstColumn="0" w:lastRowLastColumn="0"/>
            </w:pPr>
            <w:r w:rsidRPr="00FB5870">
              <w:t>Stretched</w:t>
            </w:r>
          </w:p>
        </w:tc>
        <w:tc>
          <w:tcPr>
            <w:tcW w:w="1417" w:type="dxa"/>
            <w:noWrap/>
            <w:hideMark/>
          </w:tcPr>
          <w:p w:rsidR="003D2333" w:rsidRPr="00FB5870" w:rsidRDefault="003D2333" w:rsidP="00B73EE4">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3D2333" w:rsidRPr="00FB5870" w:rsidRDefault="003D2333" w:rsidP="00B73EE4">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802" w:type="dxa"/>
            <w:noWrap/>
            <w:hideMark/>
          </w:tcPr>
          <w:p w:rsidR="003D2333" w:rsidRPr="00FB5870" w:rsidRDefault="003D2333" w:rsidP="00B73EE4">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3D2333" w:rsidRPr="00FB5870" w:rsidRDefault="003D2333" w:rsidP="00B73EE4">
            <w:pPr>
              <w:jc w:val="center"/>
              <w:cnfStyle w:val="000000010000" w:firstRow="0" w:lastRow="0" w:firstColumn="0" w:lastColumn="0" w:oddVBand="0" w:evenVBand="0" w:oddHBand="0" w:evenHBand="1" w:firstRowFirstColumn="0" w:firstRowLastColumn="0" w:lastRowFirstColumn="0" w:lastRowLastColumn="0"/>
            </w:pPr>
          </w:p>
        </w:tc>
      </w:tr>
      <w:tr w:rsidR="003D2333" w:rsidRPr="00FB5870" w:rsidTr="00B73EE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3D2333" w:rsidRPr="00FB5870" w:rsidRDefault="003D2333" w:rsidP="00B73EE4">
            <w:r>
              <w:t>7</w:t>
            </w:r>
          </w:p>
        </w:tc>
        <w:tc>
          <w:tcPr>
            <w:tcW w:w="1004" w:type="dxa"/>
            <w:noWrap/>
            <w:hideMark/>
          </w:tcPr>
          <w:p w:rsidR="003D2333" w:rsidRPr="00FB5870" w:rsidRDefault="003D2333" w:rsidP="00B73EE4">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3D2333" w:rsidRPr="00FB5870" w:rsidRDefault="003D2333" w:rsidP="00B73EE4">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3D2333" w:rsidRPr="00FB5870" w:rsidRDefault="003D2333" w:rsidP="00B73EE4">
            <w:pPr>
              <w:cnfStyle w:val="000000100000" w:firstRow="0" w:lastRow="0" w:firstColumn="0" w:lastColumn="0" w:oddVBand="0" w:evenVBand="0" w:oddHBand="1" w:evenHBand="0" w:firstRowFirstColumn="0" w:firstRowLastColumn="0" w:lastRowFirstColumn="0" w:lastRowLastColumn="0"/>
            </w:pPr>
            <w:r w:rsidRPr="00FB5870">
              <w:t>Stretched</w:t>
            </w:r>
          </w:p>
        </w:tc>
        <w:tc>
          <w:tcPr>
            <w:tcW w:w="1417" w:type="dxa"/>
            <w:noWrap/>
            <w:hideMark/>
          </w:tcPr>
          <w:p w:rsidR="003D2333" w:rsidRPr="00FB5870" w:rsidRDefault="003D2333" w:rsidP="00B73EE4">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3D2333" w:rsidRPr="00FB5870" w:rsidRDefault="003D2333" w:rsidP="00B73EE4">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3D2333" w:rsidRPr="00FB5870" w:rsidRDefault="003D2333" w:rsidP="00B73EE4">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3D2333" w:rsidRPr="00FB5870" w:rsidRDefault="003D2333" w:rsidP="00B73EE4">
            <w:pPr>
              <w:jc w:val="center"/>
              <w:cnfStyle w:val="000000100000" w:firstRow="0" w:lastRow="0" w:firstColumn="0" w:lastColumn="0" w:oddVBand="0" w:evenVBand="0" w:oddHBand="1" w:evenHBand="0" w:firstRowFirstColumn="0" w:firstRowLastColumn="0" w:lastRowFirstColumn="0" w:lastRowLastColumn="0"/>
            </w:pPr>
          </w:p>
        </w:tc>
      </w:tr>
      <w:tr w:rsidR="003D2333" w:rsidRPr="00FB5870" w:rsidTr="00B73EE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3D2333" w:rsidRPr="00FB5870" w:rsidRDefault="003D2333" w:rsidP="00B73EE4">
            <w:r>
              <w:t>8</w:t>
            </w:r>
          </w:p>
        </w:tc>
        <w:tc>
          <w:tcPr>
            <w:tcW w:w="1004" w:type="dxa"/>
            <w:noWrap/>
            <w:hideMark/>
          </w:tcPr>
          <w:p w:rsidR="003D2333" w:rsidRPr="00FB5870" w:rsidRDefault="003D2333" w:rsidP="00B73EE4">
            <w:pPr>
              <w:cnfStyle w:val="000000010000" w:firstRow="0" w:lastRow="0" w:firstColumn="0" w:lastColumn="0" w:oddVBand="0" w:evenVBand="0" w:oddHBand="0" w:evenHBand="1" w:firstRowFirstColumn="0" w:firstRowLastColumn="0" w:lastRowFirstColumn="0" w:lastRowLastColumn="0"/>
            </w:pPr>
            <w:r w:rsidRPr="00FB5870">
              <w:t>9</w:t>
            </w:r>
          </w:p>
        </w:tc>
        <w:tc>
          <w:tcPr>
            <w:tcW w:w="1469" w:type="dxa"/>
            <w:noWrap/>
            <w:hideMark/>
          </w:tcPr>
          <w:p w:rsidR="003D2333" w:rsidRPr="00FB5870" w:rsidRDefault="003D2333" w:rsidP="00B73EE4">
            <w:pPr>
              <w:cnfStyle w:val="000000010000" w:firstRow="0" w:lastRow="0" w:firstColumn="0" w:lastColumn="0" w:oddVBand="0" w:evenVBand="0" w:oddHBand="0" w:evenHBand="1" w:firstRowFirstColumn="0" w:firstRowLastColumn="0" w:lastRowFirstColumn="0" w:lastRowLastColumn="0"/>
            </w:pPr>
            <w:r w:rsidRPr="00FB5870">
              <w:t>WDDM</w:t>
            </w:r>
          </w:p>
        </w:tc>
        <w:tc>
          <w:tcPr>
            <w:tcW w:w="1843" w:type="dxa"/>
            <w:noWrap/>
            <w:hideMark/>
          </w:tcPr>
          <w:p w:rsidR="003D2333" w:rsidRPr="00FB5870" w:rsidRDefault="003D2333" w:rsidP="00B73EE4">
            <w:pPr>
              <w:cnfStyle w:val="000000010000" w:firstRow="0" w:lastRow="0" w:firstColumn="0" w:lastColumn="0" w:oddVBand="0" w:evenVBand="0" w:oddHBand="0" w:evenHBand="1" w:firstRowFirstColumn="0" w:firstRowLastColumn="0" w:lastRowFirstColumn="0" w:lastRowLastColumn="0"/>
            </w:pPr>
            <w:r w:rsidRPr="00FB5870">
              <w:t>Independent</w:t>
            </w:r>
          </w:p>
        </w:tc>
        <w:tc>
          <w:tcPr>
            <w:tcW w:w="1417" w:type="dxa"/>
            <w:noWrap/>
            <w:hideMark/>
          </w:tcPr>
          <w:p w:rsidR="003D2333" w:rsidRPr="00FB5870" w:rsidRDefault="003D2333" w:rsidP="00B73EE4">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3D2333" w:rsidRPr="00FB5870" w:rsidRDefault="003D2333" w:rsidP="00B73EE4">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3D2333" w:rsidRPr="00FB5870" w:rsidRDefault="003D2333" w:rsidP="00B73EE4">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3D2333" w:rsidRPr="00FB5870" w:rsidRDefault="003D2333" w:rsidP="00B73EE4">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3D2333" w:rsidRPr="00FB5870" w:rsidTr="00B73EE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3D2333" w:rsidRPr="00FB5870" w:rsidRDefault="003D2333" w:rsidP="00B73EE4">
            <w:r>
              <w:t>9</w:t>
            </w:r>
          </w:p>
        </w:tc>
        <w:tc>
          <w:tcPr>
            <w:tcW w:w="1004" w:type="dxa"/>
            <w:noWrap/>
            <w:hideMark/>
          </w:tcPr>
          <w:p w:rsidR="003D2333" w:rsidRPr="00FB5870" w:rsidRDefault="003D2333" w:rsidP="00B73EE4">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3D2333" w:rsidRPr="00FB5870" w:rsidRDefault="003D2333" w:rsidP="00B73EE4">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3D2333" w:rsidRPr="00FB5870" w:rsidRDefault="003D2333" w:rsidP="00B73EE4">
            <w:pPr>
              <w:cnfStyle w:val="000000100000" w:firstRow="0" w:lastRow="0" w:firstColumn="0" w:lastColumn="0" w:oddVBand="0" w:evenVBand="0" w:oddHBand="1" w:evenHBand="0" w:firstRowFirstColumn="0" w:firstRowLastColumn="0" w:lastRowFirstColumn="0" w:lastRowLastColumn="0"/>
            </w:pPr>
            <w:r w:rsidRPr="00FB5870">
              <w:t>Partial stretched</w:t>
            </w:r>
          </w:p>
        </w:tc>
        <w:tc>
          <w:tcPr>
            <w:tcW w:w="1417" w:type="dxa"/>
            <w:noWrap/>
            <w:hideMark/>
          </w:tcPr>
          <w:p w:rsidR="003D2333" w:rsidRPr="00FB5870" w:rsidRDefault="003D2333" w:rsidP="00B73EE4">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3D2333" w:rsidRPr="00FB5870" w:rsidRDefault="003D2333" w:rsidP="00B73EE4">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3D2333" w:rsidRPr="00FB5870" w:rsidRDefault="003D2333" w:rsidP="00B73EE4">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3D2333" w:rsidRPr="00FB5870" w:rsidRDefault="003D2333" w:rsidP="00B73EE4">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3D2333" w:rsidRPr="00FB5870" w:rsidTr="00B73EE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3D2333" w:rsidRPr="00FB5870" w:rsidRDefault="003D2333" w:rsidP="00B73EE4">
            <w:r>
              <w:t>10</w:t>
            </w:r>
          </w:p>
        </w:tc>
        <w:tc>
          <w:tcPr>
            <w:tcW w:w="1004" w:type="dxa"/>
            <w:noWrap/>
            <w:hideMark/>
          </w:tcPr>
          <w:p w:rsidR="003D2333" w:rsidRPr="00FB5870" w:rsidRDefault="003D2333" w:rsidP="00B73EE4">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3D2333" w:rsidRPr="00FB5870" w:rsidRDefault="003D2333" w:rsidP="00B73EE4">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3D2333" w:rsidRPr="00FB5870" w:rsidRDefault="003D2333" w:rsidP="00B73EE4">
            <w:pPr>
              <w:cnfStyle w:val="000000010000" w:firstRow="0" w:lastRow="0" w:firstColumn="0" w:lastColumn="0" w:oddVBand="0" w:evenVBand="0" w:oddHBand="0" w:evenHBand="1" w:firstRowFirstColumn="0" w:firstRowLastColumn="0" w:lastRowFirstColumn="0" w:lastRowLastColumn="0"/>
            </w:pPr>
            <w:r w:rsidRPr="00FB5870">
              <w:t>Join</w:t>
            </w:r>
            <w:r>
              <w:t>e</w:t>
            </w:r>
            <w:r w:rsidRPr="00FB5870">
              <w:t>d &amp; partial stretched</w:t>
            </w:r>
          </w:p>
        </w:tc>
        <w:tc>
          <w:tcPr>
            <w:tcW w:w="1417" w:type="dxa"/>
            <w:noWrap/>
            <w:hideMark/>
          </w:tcPr>
          <w:p w:rsidR="003D2333" w:rsidRPr="00FB5870" w:rsidRDefault="003D2333" w:rsidP="00B73EE4">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3D2333" w:rsidRPr="00FB5870" w:rsidRDefault="003D2333" w:rsidP="00B73EE4">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3D2333" w:rsidRPr="00FB5870" w:rsidRDefault="003D2333" w:rsidP="00B73EE4">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3D2333" w:rsidRPr="00FB5870" w:rsidRDefault="003D2333" w:rsidP="00B73EE4">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3D2333" w:rsidRPr="00FB5870" w:rsidTr="00B73EE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3D2333" w:rsidRPr="00FB5870" w:rsidRDefault="003D2333" w:rsidP="00B73EE4">
            <w:r>
              <w:t>11</w:t>
            </w:r>
          </w:p>
        </w:tc>
        <w:tc>
          <w:tcPr>
            <w:tcW w:w="1004" w:type="dxa"/>
            <w:noWrap/>
            <w:hideMark/>
          </w:tcPr>
          <w:p w:rsidR="003D2333" w:rsidRPr="00FB5870" w:rsidRDefault="003D2333" w:rsidP="00B73EE4">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3D2333" w:rsidRPr="00FB5870" w:rsidRDefault="003D2333" w:rsidP="00B73EE4">
            <w:pPr>
              <w:cnfStyle w:val="000000100000" w:firstRow="0" w:lastRow="0" w:firstColumn="0" w:lastColumn="0" w:oddVBand="0" w:evenVBand="0" w:oddHBand="1" w:evenHBand="0" w:firstRowFirstColumn="0" w:firstRowLastColumn="0" w:lastRowFirstColumn="0" w:lastRowLastColumn="0"/>
            </w:pPr>
            <w:r w:rsidRPr="00FB5870">
              <w:t>XDDM</w:t>
            </w:r>
          </w:p>
        </w:tc>
        <w:tc>
          <w:tcPr>
            <w:tcW w:w="1843" w:type="dxa"/>
            <w:noWrap/>
            <w:hideMark/>
          </w:tcPr>
          <w:p w:rsidR="003D2333" w:rsidRPr="00FB5870" w:rsidRDefault="003D2333" w:rsidP="00B73EE4">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3D2333" w:rsidRPr="00FB5870" w:rsidRDefault="003D2333" w:rsidP="00B73EE4">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3D2333" w:rsidRPr="00FB5870" w:rsidRDefault="003D2333" w:rsidP="00B73EE4">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3D2333" w:rsidRPr="00FB5870" w:rsidRDefault="003D2333" w:rsidP="00B73EE4">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3D2333" w:rsidRPr="00FB5870" w:rsidRDefault="003D2333" w:rsidP="00B73EE4">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3D2333" w:rsidRPr="00FB5870" w:rsidTr="00B73EE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3D2333" w:rsidRPr="00FB5870" w:rsidRDefault="003D2333" w:rsidP="00B73EE4">
            <w:r>
              <w:t>12</w:t>
            </w:r>
          </w:p>
        </w:tc>
        <w:tc>
          <w:tcPr>
            <w:tcW w:w="1004" w:type="dxa"/>
            <w:noWrap/>
            <w:hideMark/>
          </w:tcPr>
          <w:p w:rsidR="003D2333" w:rsidRPr="00FB5870" w:rsidRDefault="003D2333" w:rsidP="00B73EE4">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3D2333" w:rsidRPr="00FB5870" w:rsidRDefault="003D2333" w:rsidP="00B73EE4">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3D2333" w:rsidRPr="00FB5870" w:rsidRDefault="003D2333" w:rsidP="00B73EE4">
            <w:pPr>
              <w:cnfStyle w:val="000000010000" w:firstRow="0" w:lastRow="0" w:firstColumn="0" w:lastColumn="0" w:oddVBand="0" w:evenVBand="0" w:oddHBand="0" w:evenHBand="1" w:firstRowFirstColumn="0" w:firstRowLastColumn="0" w:lastRowFirstColumn="0" w:lastRowLastColumn="0"/>
            </w:pPr>
            <w:r w:rsidRPr="00FB5870">
              <w:t>Stretched</w:t>
            </w:r>
          </w:p>
        </w:tc>
        <w:tc>
          <w:tcPr>
            <w:tcW w:w="1417" w:type="dxa"/>
            <w:noWrap/>
            <w:hideMark/>
          </w:tcPr>
          <w:p w:rsidR="003D2333" w:rsidRPr="00FB5870" w:rsidRDefault="003D2333" w:rsidP="00B73EE4">
            <w:pPr>
              <w:jc w:val="right"/>
              <w:cnfStyle w:val="000000010000" w:firstRow="0" w:lastRow="0" w:firstColumn="0" w:lastColumn="0" w:oddVBand="0" w:evenVBand="0" w:oddHBand="0" w:evenHBand="1" w:firstRowFirstColumn="0" w:firstRowLastColumn="0" w:lastRowFirstColumn="0" w:lastRowLastColumn="0"/>
            </w:pPr>
            <w:r w:rsidRPr="00FB5870">
              <w:t>1.5</w:t>
            </w:r>
          </w:p>
        </w:tc>
        <w:tc>
          <w:tcPr>
            <w:tcW w:w="993" w:type="dxa"/>
            <w:noWrap/>
            <w:hideMark/>
          </w:tcPr>
          <w:p w:rsidR="003D2333" w:rsidRPr="00FB5870" w:rsidRDefault="003D2333" w:rsidP="00B73EE4">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802" w:type="dxa"/>
            <w:noWrap/>
            <w:hideMark/>
          </w:tcPr>
          <w:p w:rsidR="003D2333" w:rsidRPr="00FB5870" w:rsidRDefault="003D2333" w:rsidP="00B73EE4">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3D2333" w:rsidRPr="00FB5870" w:rsidRDefault="003D2333" w:rsidP="00B73EE4">
            <w:pPr>
              <w:jc w:val="center"/>
              <w:cnfStyle w:val="000000010000" w:firstRow="0" w:lastRow="0" w:firstColumn="0" w:lastColumn="0" w:oddVBand="0" w:evenVBand="0" w:oddHBand="0" w:evenHBand="1" w:firstRowFirstColumn="0" w:firstRowLastColumn="0" w:lastRowFirstColumn="0" w:lastRowLastColumn="0"/>
            </w:pPr>
          </w:p>
        </w:tc>
      </w:tr>
      <w:tr w:rsidR="003D2333" w:rsidRPr="00FB5870" w:rsidTr="00B73EE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3D2333" w:rsidRPr="00FB5870" w:rsidRDefault="003D2333" w:rsidP="00B73EE4">
            <w:r>
              <w:t>13</w:t>
            </w:r>
          </w:p>
        </w:tc>
        <w:tc>
          <w:tcPr>
            <w:tcW w:w="1004" w:type="dxa"/>
            <w:noWrap/>
            <w:hideMark/>
          </w:tcPr>
          <w:p w:rsidR="003D2333" w:rsidRPr="00FB5870" w:rsidRDefault="003D2333" w:rsidP="00B73EE4">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3D2333" w:rsidRPr="00FB5870" w:rsidRDefault="003D2333" w:rsidP="00B73EE4">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3D2333" w:rsidRPr="00FB5870" w:rsidRDefault="003D2333" w:rsidP="00B73EE4">
            <w:pPr>
              <w:cnfStyle w:val="000000100000" w:firstRow="0" w:lastRow="0" w:firstColumn="0" w:lastColumn="0" w:oddVBand="0" w:evenVBand="0" w:oddHBand="1" w:evenHBand="0" w:firstRowFirstColumn="0" w:firstRowLastColumn="0" w:lastRowFirstColumn="0" w:lastRowLastColumn="0"/>
            </w:pPr>
            <w:r w:rsidRPr="00FB5870">
              <w:t>Stretched</w:t>
            </w:r>
          </w:p>
        </w:tc>
        <w:tc>
          <w:tcPr>
            <w:tcW w:w="1417" w:type="dxa"/>
            <w:noWrap/>
            <w:hideMark/>
          </w:tcPr>
          <w:p w:rsidR="003D2333" w:rsidRPr="00FB5870" w:rsidRDefault="003D2333" w:rsidP="00B73EE4">
            <w:pPr>
              <w:jc w:val="right"/>
              <w:cnfStyle w:val="000000100000" w:firstRow="0" w:lastRow="0" w:firstColumn="0" w:lastColumn="0" w:oddVBand="0" w:evenVBand="0" w:oddHBand="1" w:evenHBand="0" w:firstRowFirstColumn="0" w:firstRowLastColumn="0" w:lastRowFirstColumn="0" w:lastRowLastColumn="0"/>
            </w:pPr>
            <w:r w:rsidRPr="00FB5870">
              <w:t>2</w:t>
            </w:r>
          </w:p>
        </w:tc>
        <w:tc>
          <w:tcPr>
            <w:tcW w:w="993" w:type="dxa"/>
            <w:noWrap/>
            <w:hideMark/>
          </w:tcPr>
          <w:p w:rsidR="003D2333" w:rsidRPr="00FB5870" w:rsidRDefault="003D2333" w:rsidP="00B73EE4">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3D2333" w:rsidRPr="00FB5870" w:rsidRDefault="003D2333" w:rsidP="00B73EE4">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3D2333" w:rsidRPr="00FB5870" w:rsidRDefault="003D2333" w:rsidP="00B73EE4">
            <w:pPr>
              <w:keepNext/>
              <w:jc w:val="center"/>
              <w:cnfStyle w:val="000000100000" w:firstRow="0" w:lastRow="0" w:firstColumn="0" w:lastColumn="0" w:oddVBand="0" w:evenVBand="0" w:oddHBand="1" w:evenHBand="0" w:firstRowFirstColumn="0" w:firstRowLastColumn="0" w:lastRowFirstColumn="0" w:lastRowLastColumn="0"/>
            </w:pPr>
          </w:p>
        </w:tc>
      </w:tr>
    </w:tbl>
    <w:p w:rsidR="003D2333" w:rsidRPr="005F21E1" w:rsidRDefault="003D2333" w:rsidP="003D2333">
      <w:pPr>
        <w:pStyle w:val="Caption"/>
        <w:rPr>
          <w:lang w:val="en-US"/>
        </w:rPr>
      </w:pPr>
      <w:bookmarkStart w:id="558" w:name="_Ref325707189"/>
      <w:r w:rsidRPr="005F21E1">
        <w:rPr>
          <w:lang w:val="en-US"/>
        </w:rPr>
        <w:t xml:space="preserve">Tabelle </w:t>
      </w:r>
      <w:r>
        <w:fldChar w:fldCharType="begin"/>
      </w:r>
      <w:r w:rsidRPr="005F21E1">
        <w:rPr>
          <w:lang w:val="en-US"/>
        </w:rPr>
        <w:instrText xml:space="preserve"> SEQ Tabelle \* ARABIC </w:instrText>
      </w:r>
      <w:r>
        <w:fldChar w:fldCharType="separate"/>
      </w:r>
      <w:r>
        <w:rPr>
          <w:noProof/>
          <w:lang w:val="en-US"/>
        </w:rPr>
        <w:t>17</w:t>
      </w:r>
      <w:r>
        <w:rPr>
          <w:noProof/>
        </w:rPr>
        <w:fldChar w:fldCharType="end"/>
      </w:r>
      <w:r w:rsidRPr="005F21E1">
        <w:rPr>
          <w:lang w:val="en-US"/>
        </w:rPr>
        <w:t xml:space="preserve"> - Video Performance Test Resultate</w:t>
      </w:r>
      <w:bookmarkEnd w:id="558"/>
    </w:p>
    <w:p w:rsidR="003D2333" w:rsidRDefault="003D2333" w:rsidP="003D2333">
      <w:r>
        <w:t>Empfehlungen aus den Testresultaten:</w:t>
      </w:r>
    </w:p>
    <w:p w:rsidR="003D2333" w:rsidRDefault="003D2333" w:rsidP="00EC49BA">
      <w:pPr>
        <w:pStyle w:val="ListParagraph"/>
        <w:numPr>
          <w:ilvl w:val="0"/>
          <w:numId w:val="36"/>
        </w:numPr>
      </w:pPr>
      <w:r>
        <w:t xml:space="preserve">Der Test #12 (siehe </w:t>
      </w:r>
      <w:r>
        <w:fldChar w:fldCharType="begin"/>
      </w:r>
      <w:r>
        <w:instrText xml:space="preserve"> REF _Ref325707189 \h </w:instrText>
      </w:r>
      <w:r>
        <w:fldChar w:fldCharType="separate"/>
      </w:r>
      <w:r w:rsidRPr="00126AB2">
        <w:t xml:space="preserve">Tabelle </w:t>
      </w:r>
      <w:r w:rsidRPr="00126AB2">
        <w:rPr>
          <w:noProof/>
        </w:rPr>
        <w:t>17</w:t>
      </w:r>
      <w:r w:rsidRPr="00126AB2">
        <w:t xml:space="preserve"> - Video Performance Test Resultate</w:t>
      </w:r>
      <w:r>
        <w:fldChar w:fldCharType="end"/>
      </w:r>
      <w:r>
        <w:t xml:space="preserve">) liefert die beste Performance: 1.5-fache FullHD-Videogrösse, 9 Bildschirme, Treibermodell: XDDM, Modus: stretched. </w:t>
      </w:r>
    </w:p>
    <w:p w:rsidR="003D2333" w:rsidRDefault="003D2333" w:rsidP="00EC49BA">
      <w:pPr>
        <w:pStyle w:val="ListParagraph"/>
        <w:numPr>
          <w:ilvl w:val="0"/>
          <w:numId w:val="36"/>
        </w:numPr>
      </w:pPr>
      <w:r>
        <w:t xml:space="preserve">Sollte die Videowall mit dem WDDM Treiber betrieben werden, so wird empfohlen nur 8 Monitore anzuschliessen. Für die Testergebnisse für diese Konfiguration siehe Test #3 in obenstehender Tabelle. </w:t>
      </w:r>
    </w:p>
    <w:p w:rsidR="003D2333" w:rsidRDefault="003D2333" w:rsidP="00EC49BA">
      <w:pPr>
        <w:pStyle w:val="ListParagraph"/>
        <w:numPr>
          <w:ilvl w:val="0"/>
          <w:numId w:val="36"/>
        </w:numPr>
      </w:pPr>
      <w:r>
        <w:t>Soll das Video mit 2-facher Vergrösserung abgespielt werden, ist die Konfiguration von Test #13 anzuwenden.</w:t>
      </w:r>
    </w:p>
    <w:p w:rsidR="003D2333" w:rsidRPr="0097170B" w:rsidRDefault="003D2333" w:rsidP="003D2333">
      <w:r w:rsidRPr="0097170B">
        <w:t>Nachfolgend werden die Kategorien der obenstehenden Tabelle</w:t>
      </w:r>
      <w:r>
        <w:t xml:space="preserve"> (siehe </w:t>
      </w:r>
      <w:r>
        <w:fldChar w:fldCharType="begin"/>
      </w:r>
      <w:r>
        <w:instrText xml:space="preserve"> REF _Ref325707189 \h </w:instrText>
      </w:r>
      <w:r>
        <w:fldChar w:fldCharType="separate"/>
      </w:r>
      <w:r w:rsidRPr="00126AB2">
        <w:t xml:space="preserve">Tabelle </w:t>
      </w:r>
      <w:r w:rsidRPr="00126AB2">
        <w:rPr>
          <w:noProof/>
        </w:rPr>
        <w:t>17</w:t>
      </w:r>
      <w:r w:rsidRPr="00126AB2">
        <w:t xml:space="preserve"> - Video Performance Test Resultate</w:t>
      </w:r>
      <w:r>
        <w:fldChar w:fldCharType="end"/>
      </w:r>
      <w:r>
        <w:t>)</w:t>
      </w:r>
      <w:r w:rsidRPr="0097170B">
        <w:t xml:space="preserve"> erläutert.</w:t>
      </w:r>
    </w:p>
    <w:p w:rsidR="003D2333" w:rsidRDefault="003D2333" w:rsidP="003D2333">
      <w:pPr>
        <w:rPr>
          <w:b/>
        </w:rPr>
      </w:pPr>
      <w:r>
        <w:rPr>
          <w:b/>
        </w:rPr>
        <w:lastRenderedPageBreak/>
        <w:t>Allgemein</w:t>
      </w:r>
    </w:p>
    <w:p w:rsidR="003D2333" w:rsidRPr="00E87F0B" w:rsidRDefault="003D2333" w:rsidP="003D2333">
      <w:r>
        <w:t>Alle getesteten Kriterien beeinflussen die Performance. Leider ist die Optimierung der Performance über diese Kriterien kein lineares Problem, weshalb alle Kombinationen ausprobiert werden mussten.</w:t>
      </w:r>
    </w:p>
    <w:p w:rsidR="003D2333" w:rsidRDefault="003D2333" w:rsidP="003D2333">
      <w:pPr>
        <w:rPr>
          <w:b/>
        </w:rPr>
      </w:pPr>
      <w:r>
        <w:rPr>
          <w:b/>
        </w:rPr>
        <w:t>Anzahl Monitore</w:t>
      </w:r>
    </w:p>
    <w:p w:rsidR="003D2333" w:rsidRPr="008964CB" w:rsidRDefault="003D2333" w:rsidP="003D2333">
      <w:r>
        <w:t xml:space="preserve">Da eine 2 x 4 Konfiguration der Monitore auch möglich ist und diese 8 Bildschirme mit einer einzigen Grafikkarte (siehe Kapitel </w:t>
      </w:r>
      <w:r>
        <w:fldChar w:fldCharType="begin"/>
      </w:r>
      <w:r>
        <w:instrText xml:space="preserve"> REF _Ref325118460 \r \h </w:instrText>
      </w:r>
      <w:r>
        <w:fldChar w:fldCharType="separate"/>
      </w:r>
      <w:r>
        <w:t>I.7.3.2</w:t>
      </w:r>
      <w:r>
        <w:fldChar w:fldCharType="end"/>
      </w:r>
      <w:r>
        <w:t xml:space="preserve"> </w:t>
      </w:r>
      <w:r>
        <w:fldChar w:fldCharType="begin"/>
      </w:r>
      <w:r>
        <w:instrText xml:space="preserve"> REF _Ref325118463 \h </w:instrText>
      </w:r>
      <w:r>
        <w:fldChar w:fldCharType="separate"/>
      </w:r>
      <w:r>
        <w:t>Grafikkarten</w:t>
      </w:r>
      <w:r>
        <w:fldChar w:fldCharType="end"/>
      </w:r>
      <w:r>
        <w:t>) betrieben werden können, wurde diese Konfiguration zusätzlich zur 3 x 3 Monitorkonstellation getestet.</w:t>
      </w:r>
    </w:p>
    <w:p w:rsidR="003D2333" w:rsidRDefault="003D2333" w:rsidP="003D2333">
      <w:pPr>
        <w:rPr>
          <w:b/>
        </w:rPr>
      </w:pPr>
      <w:r>
        <w:rPr>
          <w:b/>
        </w:rPr>
        <w:t>Treibermodell</w:t>
      </w:r>
    </w:p>
    <w:p w:rsidR="003D2333" w:rsidRDefault="003D2333" w:rsidP="003D2333">
      <w:r>
        <w:t xml:space="preserve">Weitere Details zu den Treibermodellen sind in den Unterkapiteln </w:t>
      </w:r>
      <w:r>
        <w:fldChar w:fldCharType="begin"/>
      </w:r>
      <w:r>
        <w:instrText xml:space="preserve"> REF _Ref325646573 \r \h </w:instrText>
      </w:r>
      <w:r>
        <w:fldChar w:fldCharType="separate"/>
      </w:r>
      <w:r>
        <w:t>I.7.3.3.1.2</w:t>
      </w:r>
      <w:r>
        <w:fldChar w:fldCharType="end"/>
      </w:r>
      <w:r>
        <w:t xml:space="preserve"> </w:t>
      </w:r>
      <w:r>
        <w:fldChar w:fldCharType="begin"/>
      </w:r>
      <w:r>
        <w:instrText xml:space="preserve"> REF _Ref325646573 \h </w:instrText>
      </w:r>
      <w:r>
        <w:fldChar w:fldCharType="separate"/>
      </w:r>
      <w:r>
        <w:t>WDDM</w:t>
      </w:r>
      <w:r>
        <w:fldChar w:fldCharType="end"/>
      </w:r>
      <w:r>
        <w:t xml:space="preserve"> und </w:t>
      </w:r>
      <w:r>
        <w:fldChar w:fldCharType="begin"/>
      </w:r>
      <w:r>
        <w:instrText xml:space="preserve"> REF _Ref325646585 \r \h </w:instrText>
      </w:r>
      <w:r>
        <w:fldChar w:fldCharType="separate"/>
      </w:r>
      <w:r>
        <w:t>I.7.3.3.1.3</w:t>
      </w:r>
      <w:r>
        <w:fldChar w:fldCharType="end"/>
      </w:r>
      <w:r>
        <w:t xml:space="preserve"> </w:t>
      </w:r>
      <w:r>
        <w:fldChar w:fldCharType="begin"/>
      </w:r>
      <w:r>
        <w:instrText xml:space="preserve"> REF _Ref325646585 \h </w:instrText>
      </w:r>
      <w:r>
        <w:fldChar w:fldCharType="separate"/>
      </w:r>
      <w:r>
        <w:t>XDDM</w:t>
      </w:r>
      <w:r>
        <w:fldChar w:fldCharType="end"/>
      </w:r>
      <w:r>
        <w:t xml:space="preserve"> zu finden.</w:t>
      </w:r>
    </w:p>
    <w:p w:rsidR="003D2333" w:rsidRPr="00C0649B" w:rsidRDefault="003D2333" w:rsidP="003D2333">
      <w:pPr>
        <w:rPr>
          <w:b/>
        </w:rPr>
      </w:pPr>
      <w:r>
        <w:rPr>
          <w:b/>
        </w:rPr>
        <w:t>Monitorm</w:t>
      </w:r>
      <w:r w:rsidRPr="00C0649B">
        <w:rPr>
          <w:b/>
        </w:rPr>
        <w:t>odus</w:t>
      </w:r>
    </w:p>
    <w:p w:rsidR="003D2333" w:rsidRDefault="003D2333" w:rsidP="003D2333">
      <w:r>
        <w:t>Es gibt verschiedene Modi um die Monitore zu betreiben. Nicht alle Modi existieren bei beiden Treibern, folgende Varianten sind verfügbar:</w:t>
      </w:r>
    </w:p>
    <w:tbl>
      <w:tblPr>
        <w:tblStyle w:val="TableGrid"/>
        <w:tblW w:w="9212" w:type="dxa"/>
        <w:tblBorders>
          <w:top w:val="none" w:sz="0" w:space="0" w:color="auto"/>
          <w:left w:val="none" w:sz="0" w:space="0" w:color="auto"/>
          <w:bottom w:val="none" w:sz="0" w:space="0" w:color="auto"/>
          <w:right w:val="none" w:sz="0" w:space="0" w:color="auto"/>
          <w:insideV w:val="none" w:sz="0" w:space="0" w:color="auto"/>
        </w:tblBorders>
        <w:tblCellMar>
          <w:bottom w:w="108" w:type="dxa"/>
        </w:tblCellMar>
        <w:tblLook w:val="04A0" w:firstRow="1" w:lastRow="0" w:firstColumn="1" w:lastColumn="0" w:noHBand="0" w:noVBand="1"/>
      </w:tblPr>
      <w:tblGrid>
        <w:gridCol w:w="4606"/>
        <w:gridCol w:w="4606"/>
      </w:tblGrid>
      <w:tr w:rsidR="003D2333" w:rsidTr="00B73EE4">
        <w:tc>
          <w:tcPr>
            <w:tcW w:w="4606" w:type="dxa"/>
          </w:tcPr>
          <w:p w:rsidR="003D2333" w:rsidRDefault="003D2333" w:rsidP="00B73EE4">
            <w:r>
              <w:t xml:space="preserve">Treiber WDDM </w:t>
            </w:r>
          </w:p>
          <w:p w:rsidR="003D2333" w:rsidRDefault="003D2333" w:rsidP="00EC49BA">
            <w:pPr>
              <w:pStyle w:val="ListParagraph"/>
              <w:numPr>
                <w:ilvl w:val="0"/>
                <w:numId w:val="31"/>
              </w:numPr>
            </w:pPr>
            <w:r>
              <w:t>Independent</w:t>
            </w:r>
          </w:p>
          <w:p w:rsidR="003D2333" w:rsidRDefault="003D2333" w:rsidP="00EC49BA">
            <w:pPr>
              <w:pStyle w:val="ListParagraph"/>
              <w:numPr>
                <w:ilvl w:val="0"/>
                <w:numId w:val="31"/>
              </w:numPr>
            </w:pPr>
            <w:r>
              <w:t>Partial stretched</w:t>
            </w:r>
          </w:p>
          <w:p w:rsidR="003D2333" w:rsidRDefault="003D2333" w:rsidP="00EC49BA">
            <w:pPr>
              <w:pStyle w:val="ListParagraph"/>
              <w:numPr>
                <w:ilvl w:val="0"/>
                <w:numId w:val="31"/>
              </w:numPr>
            </w:pPr>
            <w:r>
              <w:t>Joined &amp; stretched (für 8 Monitore)</w:t>
            </w:r>
          </w:p>
          <w:p w:rsidR="003D2333" w:rsidRPr="00252FEF" w:rsidRDefault="003D2333" w:rsidP="00EC49BA">
            <w:pPr>
              <w:pStyle w:val="ListParagraph"/>
              <w:numPr>
                <w:ilvl w:val="0"/>
                <w:numId w:val="31"/>
              </w:numPr>
              <w:rPr>
                <w:lang w:val="en-US"/>
              </w:rPr>
            </w:pPr>
            <w:r w:rsidRPr="00252FEF">
              <w:rPr>
                <w:lang w:val="en-US"/>
              </w:rPr>
              <w:t>Joined &amp; partial stretched (für 9 Monitore)</w:t>
            </w:r>
          </w:p>
        </w:tc>
        <w:tc>
          <w:tcPr>
            <w:tcW w:w="4606" w:type="dxa"/>
          </w:tcPr>
          <w:p w:rsidR="003D2333" w:rsidRDefault="003D2333" w:rsidP="00B73EE4">
            <w:r>
              <w:t xml:space="preserve">Treiber XDDM </w:t>
            </w:r>
          </w:p>
          <w:p w:rsidR="003D2333" w:rsidRDefault="003D2333" w:rsidP="00EC49BA">
            <w:pPr>
              <w:pStyle w:val="ListParagraph"/>
              <w:numPr>
                <w:ilvl w:val="0"/>
                <w:numId w:val="31"/>
              </w:numPr>
            </w:pPr>
            <w:r>
              <w:t>Independent</w:t>
            </w:r>
          </w:p>
          <w:p w:rsidR="003D2333" w:rsidRDefault="003D2333" w:rsidP="00EC49BA">
            <w:pPr>
              <w:pStyle w:val="ListParagraph"/>
              <w:numPr>
                <w:ilvl w:val="0"/>
                <w:numId w:val="31"/>
              </w:numPr>
            </w:pPr>
            <w:r>
              <w:t>Stretched</w:t>
            </w:r>
          </w:p>
        </w:tc>
      </w:tr>
    </w:tbl>
    <w:p w:rsidR="003D2333" w:rsidRDefault="003D2333" w:rsidP="003D2333">
      <w:r>
        <w:t>Zur besseren  Veranschaulichung sind die verwendeten Konfigurationen nachfolgend aufgeführt:</w:t>
      </w:r>
    </w:p>
    <w:p w:rsidR="003D2333" w:rsidRPr="009312AE" w:rsidRDefault="003D2333" w:rsidP="003D2333">
      <w:pPr>
        <w:rPr>
          <w:i/>
        </w:rPr>
      </w:pPr>
      <w:r w:rsidRPr="009312AE">
        <w:rPr>
          <w:i/>
        </w:rPr>
        <w:t>Independent</w:t>
      </w:r>
    </w:p>
    <w:p w:rsidR="003D2333" w:rsidRDefault="003D2333" w:rsidP="003D2333">
      <w:r>
        <w:t xml:space="preserve"> Alle Monitore sind unabhängig voneinander und werden von Windows als einzelne Monitore erkannt.</w:t>
      </w:r>
    </w:p>
    <w:p w:rsidR="003D2333" w:rsidRDefault="003D2333" w:rsidP="003D2333">
      <w:pPr>
        <w:keepNext/>
      </w:pPr>
      <w:r>
        <w:rPr>
          <w:noProof/>
          <w:lang w:eastAsia="de-CH"/>
        </w:rPr>
        <w:drawing>
          <wp:inline distT="0" distB="0" distL="0" distR="0" wp14:anchorId="2E35B422" wp14:editId="5D4C373E">
            <wp:extent cx="5759450" cy="3543300"/>
            <wp:effectExtent l="0" t="0" r="0" b="0"/>
            <wp:docPr id="325" name="Picture 325" descr="C:\_svn\videowall_svn.elmermx.ch\code\miniapps\trunk\VideoWithWPF\indepen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svn\videowall_svn.elmermx.ch\code\miniapps\trunk\VideoWithWPF\independent.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80</w:t>
      </w:r>
      <w:r>
        <w:rPr>
          <w:noProof/>
        </w:rPr>
        <w:fldChar w:fldCharType="end"/>
      </w:r>
      <w:r>
        <w:t xml:space="preserve"> - Konfiguration "Independent" (XDDM, WDDM)</w:t>
      </w:r>
    </w:p>
    <w:p w:rsidR="003D2333" w:rsidRPr="009312AE" w:rsidRDefault="003D2333" w:rsidP="003D2333">
      <w:pPr>
        <w:rPr>
          <w:i/>
        </w:rPr>
      </w:pPr>
      <w:r w:rsidRPr="009312AE">
        <w:rPr>
          <w:i/>
        </w:rPr>
        <w:t>Stretched</w:t>
      </w:r>
    </w:p>
    <w:p w:rsidR="003D2333" w:rsidRDefault="003D2333" w:rsidP="003D2333">
      <w:r>
        <w:t>Verschiedene einzelne Bildschirme werden zu einem grossen virtuellen Bildschirm zusammengeschlossen.</w:t>
      </w:r>
    </w:p>
    <w:p w:rsidR="003D2333" w:rsidRDefault="003D2333" w:rsidP="003D2333">
      <w:pPr>
        <w:keepNext/>
      </w:pPr>
    </w:p>
    <w:p w:rsidR="003D2333" w:rsidRDefault="003D2333" w:rsidP="003D2333">
      <w:pPr>
        <w:keepNext/>
      </w:pPr>
      <w:r>
        <w:rPr>
          <w:noProof/>
          <w:lang w:eastAsia="de-CH"/>
        </w:rPr>
        <w:drawing>
          <wp:inline distT="0" distB="0" distL="0" distR="0" wp14:anchorId="4FF03CE2" wp14:editId="4E5C9181">
            <wp:extent cx="5759450" cy="3543300"/>
            <wp:effectExtent l="0" t="0" r="0" b="0"/>
            <wp:docPr id="326" name="Picture 326" descr="C:\_svn\videowall_svn.elmermx.ch\code\miniapps\trunk\VideoWithWPF\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svn\videowall_svn.elmermx.ch\code\miniapps\trunk\VideoWithWPF\stretched.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3D2333" w:rsidRPr="00252FEF" w:rsidRDefault="003D2333" w:rsidP="003D2333">
      <w:pPr>
        <w:pStyle w:val="Caption"/>
      </w:pPr>
      <w:r w:rsidRPr="00252FEF">
        <w:t xml:space="preserve">Abbildung </w:t>
      </w:r>
      <w:r>
        <w:fldChar w:fldCharType="begin"/>
      </w:r>
      <w:r w:rsidRPr="00252FEF">
        <w:instrText xml:space="preserve"> SEQ Abbildung \* ARABIC </w:instrText>
      </w:r>
      <w:r>
        <w:fldChar w:fldCharType="separate"/>
      </w:r>
      <w:r>
        <w:rPr>
          <w:noProof/>
        </w:rPr>
        <w:t>81</w:t>
      </w:r>
      <w:r>
        <w:fldChar w:fldCharType="end"/>
      </w:r>
      <w:r w:rsidRPr="00252FEF">
        <w:t xml:space="preserve"> - Konfiguration "Stretched" (XDDM)</w:t>
      </w:r>
    </w:p>
    <w:p w:rsidR="003D2333" w:rsidRPr="00AA2135" w:rsidRDefault="003D2333" w:rsidP="003D2333">
      <w:pPr>
        <w:rPr>
          <w:i/>
        </w:rPr>
      </w:pPr>
      <w:r w:rsidRPr="00AA2135">
        <w:rPr>
          <w:i/>
        </w:rPr>
        <w:t>Partial stretched</w:t>
      </w:r>
    </w:p>
    <w:p w:rsidR="003D2333" w:rsidRDefault="003D2333" w:rsidP="003D2333">
      <w:r>
        <w:t xml:space="preserve">Da die beiden Grafikkarten </w:t>
      </w:r>
      <w:r w:rsidRPr="00543E51">
        <w:t>M9128</w:t>
      </w:r>
      <w:r>
        <w:t xml:space="preserve"> und M918</w:t>
      </w:r>
      <w:r w:rsidRPr="00543E51">
        <w:t>8</w:t>
      </w:r>
      <w:r>
        <w:t xml:space="preserve"> (siehe Unterkapitel </w:t>
      </w:r>
      <w:r>
        <w:fldChar w:fldCharType="begin"/>
      </w:r>
      <w:r>
        <w:instrText xml:space="preserve"> REF _Ref325909779 \r \h </w:instrText>
      </w:r>
      <w:r>
        <w:fldChar w:fldCharType="separate"/>
      </w:r>
      <w:r>
        <w:t>I.7.3.2</w:t>
      </w:r>
      <w:r>
        <w:fldChar w:fldCharType="end"/>
      </w:r>
      <w:r>
        <w:t xml:space="preserve"> </w:t>
      </w:r>
      <w:r>
        <w:fldChar w:fldCharType="begin"/>
      </w:r>
      <w:r>
        <w:instrText xml:space="preserve"> REF _Ref325909773 \h </w:instrText>
      </w:r>
      <w:r>
        <w:fldChar w:fldCharType="separate"/>
      </w:r>
      <w:r>
        <w:t>Grafikkarten</w:t>
      </w:r>
      <w:r>
        <w:fldChar w:fldCharType="end"/>
      </w:r>
      <w:r>
        <w:t>) unter Verwendung des WDDM-Treibermodells nicht zusammengeschlossen („Joined“) werden können, beschreibt dieser Modus, dass nur die Bildschirme, welche an der gleichen Grafikkarte angeschlossen sind, zu einem grossen virtuellem Bildschirm zusammengeschlossen werden.</w:t>
      </w:r>
    </w:p>
    <w:p w:rsidR="003D2333" w:rsidRDefault="003D2333" w:rsidP="003D2333">
      <w:pPr>
        <w:keepNext/>
      </w:pPr>
      <w:r>
        <w:rPr>
          <w:noProof/>
          <w:lang w:eastAsia="de-CH"/>
        </w:rPr>
        <w:drawing>
          <wp:inline distT="0" distB="0" distL="0" distR="0" wp14:anchorId="5046CED0" wp14:editId="4778F04E">
            <wp:extent cx="5759450" cy="3543300"/>
            <wp:effectExtent l="0" t="0" r="0" b="0"/>
            <wp:docPr id="327" name="Picture 327" descr="C:\_svn\videowall_svn.elmermx.ch\code\miniapps\trunk\VideoWithWPF\partial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_svn\videowall_svn.elmermx.ch\code\miniapps\trunk\VideoWithWPF\partial_stretched.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3D2333" w:rsidRPr="00252FEF" w:rsidRDefault="003D2333" w:rsidP="003D2333">
      <w:pPr>
        <w:pStyle w:val="Caption"/>
        <w:rPr>
          <w:lang w:val="en-US"/>
        </w:rPr>
      </w:pPr>
      <w:r w:rsidRPr="00252FEF">
        <w:rPr>
          <w:lang w:val="en-US"/>
        </w:rPr>
        <w:t xml:space="preserve">Abbildung </w:t>
      </w:r>
      <w:r>
        <w:fldChar w:fldCharType="begin"/>
      </w:r>
      <w:r w:rsidRPr="00252FEF">
        <w:rPr>
          <w:lang w:val="en-US"/>
        </w:rPr>
        <w:instrText xml:space="preserve"> SEQ Abbildung \* ARABIC </w:instrText>
      </w:r>
      <w:r>
        <w:fldChar w:fldCharType="separate"/>
      </w:r>
      <w:r>
        <w:rPr>
          <w:noProof/>
          <w:lang w:val="en-US"/>
        </w:rPr>
        <w:t>82</w:t>
      </w:r>
      <w:r>
        <w:rPr>
          <w:noProof/>
        </w:rPr>
        <w:fldChar w:fldCharType="end"/>
      </w:r>
      <w:r w:rsidRPr="00252FEF">
        <w:rPr>
          <w:lang w:val="en-US"/>
        </w:rPr>
        <w:t xml:space="preserve"> - Konfiguration "Partial stretched" (WDDM)</w:t>
      </w:r>
    </w:p>
    <w:p w:rsidR="003D2333" w:rsidRPr="00252FEF" w:rsidRDefault="003D2333" w:rsidP="003D2333">
      <w:pPr>
        <w:rPr>
          <w:i/>
          <w:lang w:val="en-US"/>
        </w:rPr>
      </w:pPr>
      <w:r w:rsidRPr="00252FEF">
        <w:rPr>
          <w:i/>
          <w:lang w:val="en-US"/>
        </w:rPr>
        <w:t>Joined &amp; stretched</w:t>
      </w:r>
    </w:p>
    <w:p w:rsidR="003D2333" w:rsidRDefault="003D2333" w:rsidP="003D2333">
      <w:r>
        <w:lastRenderedPageBreak/>
        <w:t>Um einen grossen virtuellen Bildschirm (stretched) mit dem Treibermodell WDDM zu erzeugen, ist es nötig, die GPUs der Grafikkarten zusammenzuschliessen. Dies kann über die Option „Joined“ angegeben werden.</w:t>
      </w:r>
    </w:p>
    <w:p w:rsidR="003D2333" w:rsidRPr="00AA2135" w:rsidRDefault="003D2333" w:rsidP="003D2333">
      <w:r>
        <w:t xml:space="preserve">Werden nur 8 Monitore verwendet, so wird nur die Grafikkarte mit den 8 Anschlüssen (siehe Matrox M9188 mit 8 Anschlüssen im Unterkapitel </w:t>
      </w:r>
      <w:r>
        <w:fldChar w:fldCharType="begin"/>
      </w:r>
      <w:r>
        <w:instrText xml:space="preserve"> REF _Ref325909779 \r \h </w:instrText>
      </w:r>
      <w:r>
        <w:fldChar w:fldCharType="separate"/>
      </w:r>
      <w:r>
        <w:t>I.7.3.2</w:t>
      </w:r>
      <w:r>
        <w:fldChar w:fldCharType="end"/>
      </w:r>
      <w:r>
        <w:t xml:space="preserve"> </w:t>
      </w:r>
      <w:r>
        <w:fldChar w:fldCharType="begin"/>
      </w:r>
      <w:r>
        <w:instrText xml:space="preserve"> REF _Ref325909773 \h </w:instrText>
      </w:r>
      <w:r>
        <w:fldChar w:fldCharType="separate"/>
      </w:r>
      <w:r>
        <w:t>Grafikkarten</w:t>
      </w:r>
      <w:r>
        <w:fldChar w:fldCharType="end"/>
      </w:r>
      <w:r>
        <w:t>) benötigt. Daher ist nun ein Zusammenschliessen („Joined“) der zwei auf der gleichen Grafikkarte vorhandenen GPUs möglich.</w:t>
      </w:r>
    </w:p>
    <w:p w:rsidR="003D2333" w:rsidRDefault="003D2333" w:rsidP="003D2333">
      <w:pPr>
        <w:keepNext/>
      </w:pPr>
      <w:r>
        <w:rPr>
          <w:noProof/>
          <w:lang w:eastAsia="de-CH"/>
        </w:rPr>
        <w:drawing>
          <wp:inline distT="0" distB="0" distL="0" distR="0" wp14:anchorId="05A7CC03" wp14:editId="114A433E">
            <wp:extent cx="5759450" cy="3543300"/>
            <wp:effectExtent l="0" t="0" r="0" b="0"/>
            <wp:docPr id="328" name="Picture 328" descr="C:\_svn\videowall_svn.elmermx.ch\code\miniapps\trunk\VideoWithWPF\joined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_svn\videowall_svn.elmermx.ch\code\miniapps\trunk\VideoWithWPF\joined_stretched.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3D2333" w:rsidRPr="00252FEF" w:rsidRDefault="003D2333" w:rsidP="003D2333">
      <w:pPr>
        <w:pStyle w:val="Caption"/>
        <w:rPr>
          <w:lang w:val="en-US"/>
        </w:rPr>
      </w:pPr>
      <w:r w:rsidRPr="00252FEF">
        <w:rPr>
          <w:lang w:val="en-US"/>
        </w:rPr>
        <w:t xml:space="preserve">Abbildung </w:t>
      </w:r>
      <w:r>
        <w:fldChar w:fldCharType="begin"/>
      </w:r>
      <w:r w:rsidRPr="00252FEF">
        <w:rPr>
          <w:lang w:val="en-US"/>
        </w:rPr>
        <w:instrText xml:space="preserve"> SEQ Abbildung \* ARABIC </w:instrText>
      </w:r>
      <w:r>
        <w:fldChar w:fldCharType="separate"/>
      </w:r>
      <w:r>
        <w:rPr>
          <w:noProof/>
          <w:lang w:val="en-US"/>
        </w:rPr>
        <w:t>83</w:t>
      </w:r>
      <w:r>
        <w:rPr>
          <w:noProof/>
        </w:rPr>
        <w:fldChar w:fldCharType="end"/>
      </w:r>
      <w:r w:rsidRPr="00252FEF">
        <w:rPr>
          <w:lang w:val="en-US"/>
        </w:rPr>
        <w:t xml:space="preserve"> - Konfiguration "Joined &amp; stretched" (WDDM)</w:t>
      </w:r>
    </w:p>
    <w:p w:rsidR="003D2333" w:rsidRPr="000D2418" w:rsidRDefault="003D2333" w:rsidP="003D2333">
      <w:pPr>
        <w:rPr>
          <w:i/>
          <w:lang w:val="en-US"/>
        </w:rPr>
      </w:pPr>
      <w:r w:rsidRPr="000D2418">
        <w:rPr>
          <w:i/>
          <w:lang w:val="en-US"/>
        </w:rPr>
        <w:t>Partial Joined &amp; partial stretched</w:t>
      </w:r>
    </w:p>
    <w:p w:rsidR="003D2333" w:rsidRDefault="003D2333" w:rsidP="003D2333">
      <w:pPr>
        <w:keepNext/>
      </w:pPr>
      <w:r w:rsidRPr="000F796F">
        <w:lastRenderedPageBreak/>
        <w:t xml:space="preserve">Da die GPU der zweiten Grafikkarte </w:t>
      </w:r>
      <w:r>
        <w:t xml:space="preserve">mit 2 Anschlüssen </w:t>
      </w:r>
      <w:r w:rsidRPr="000F796F">
        <w:t>nicht mit den zwei GPUs der ersten Grafikkarte</w:t>
      </w:r>
      <w:r>
        <w:t xml:space="preserve"> mit 8 Anschlüssen</w:t>
      </w:r>
      <w:r w:rsidRPr="000F796F">
        <w:t xml:space="preserve"> zusammengeschlossen (</w:t>
      </w:r>
      <w:r>
        <w:t>„J</w:t>
      </w:r>
      <w:r w:rsidRPr="000F796F">
        <w:t>oined</w:t>
      </w:r>
      <w:r>
        <w:t>“</w:t>
      </w:r>
      <w:r w:rsidRPr="000F796F">
        <w:t xml:space="preserve">) werden </w:t>
      </w:r>
      <w:r>
        <w:t>können, wurde versucht, nur die zwei GPUs der grossen Grafikkarte zusammenzuschliessen (B1, B2, B3, B4, C2, C3) und die zweite Grafikkarte einzeln laufen zu lassen (Monitore A1 und A2). Leider kann der „Joined“-Modus nur dann verwendet werden, wenn der zusammengeschlossene, rosse Screen rechteckig ist. Deshalb konnte der Monitor C1 nicht mit den anderen GPUs der ersten Grafikkarte mit 8 Anschlüssen zusammengeschlossen werden.</w:t>
      </w:r>
    </w:p>
    <w:p w:rsidR="003D2333" w:rsidRDefault="003D2333" w:rsidP="003D2333">
      <w:pPr>
        <w:keepNext/>
      </w:pPr>
      <w:r>
        <w:rPr>
          <w:noProof/>
          <w:lang w:eastAsia="de-CH"/>
        </w:rPr>
        <w:drawing>
          <wp:inline distT="0" distB="0" distL="0" distR="0" wp14:anchorId="6902652E" wp14:editId="1BF096BD">
            <wp:extent cx="5759450" cy="3543300"/>
            <wp:effectExtent l="0" t="0" r="0" b="0"/>
            <wp:docPr id="329" name="Picture 329" descr="C:\_svn\videowall_svn.elmermx.ch\code\miniapps\trunk\VideoWithWPF\partial_joined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_svn\videowall_svn.elmermx.ch\code\miniapps\trunk\VideoWithWPF\partial_joined_stretched.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3D2333" w:rsidRPr="00ED1754" w:rsidRDefault="003D2333" w:rsidP="003D2333">
      <w:pPr>
        <w:pStyle w:val="Caption"/>
      </w:pPr>
      <w:r w:rsidRPr="00ED1754">
        <w:t xml:space="preserve">Abbildung </w:t>
      </w:r>
      <w:r>
        <w:fldChar w:fldCharType="begin"/>
      </w:r>
      <w:r w:rsidRPr="00ED1754">
        <w:instrText xml:space="preserve"> SEQ Abbildung \* ARABIC </w:instrText>
      </w:r>
      <w:r>
        <w:fldChar w:fldCharType="separate"/>
      </w:r>
      <w:r>
        <w:rPr>
          <w:noProof/>
        </w:rPr>
        <w:t>84</w:t>
      </w:r>
      <w:r>
        <w:rPr>
          <w:noProof/>
        </w:rPr>
        <w:fldChar w:fldCharType="end"/>
      </w:r>
      <w:r w:rsidRPr="00ED1754">
        <w:t xml:space="preserve"> - Konfiguration "Joined &amp; partial stretched"</w:t>
      </w:r>
    </w:p>
    <w:p w:rsidR="003D2333" w:rsidRPr="00DB03AE" w:rsidRDefault="003D2333" w:rsidP="003D2333">
      <w:pPr>
        <w:rPr>
          <w:b/>
        </w:rPr>
      </w:pPr>
      <w:r>
        <w:rPr>
          <w:b/>
        </w:rPr>
        <w:t>Videog</w:t>
      </w:r>
      <w:r w:rsidRPr="00DB03AE">
        <w:rPr>
          <w:b/>
        </w:rPr>
        <w:t>rösse (x * FullHD)</w:t>
      </w:r>
    </w:p>
    <w:p w:rsidR="003D2333" w:rsidRDefault="003D2333" w:rsidP="003D2333">
      <w:r>
        <w:t>Die Videog</w:t>
      </w:r>
      <w:r w:rsidRPr="00094847">
        <w:t>rösse be</w:t>
      </w:r>
      <w:r>
        <w:t>schreibt die Grösse (nicht Auflösung) des Videos, das in einer maximierten WPF-Applikation (über alle Bildschirme gestreckt) abgespielt wird. Es wurden verschiedene Videogrössen getestet um festzustellen, ab welcher Auflösung das Video nicht mehr ohne Ruckeln abgespielt werden kann.</w:t>
      </w:r>
    </w:p>
    <w:p w:rsidR="003D2333" w:rsidRDefault="003D2333" w:rsidP="003D2333">
      <w:pPr>
        <w:rPr>
          <w:b/>
        </w:rPr>
      </w:pPr>
      <w:r w:rsidRPr="00A26EB6">
        <w:rPr>
          <w:b/>
        </w:rPr>
        <w:t>Bewertungen</w:t>
      </w:r>
      <w:r>
        <w:rPr>
          <w:b/>
        </w:rPr>
        <w:t xml:space="preserve"> (Gut, Knapp, Schlecht)</w:t>
      </w:r>
    </w:p>
    <w:p w:rsidR="003D2333" w:rsidRDefault="003D2333" w:rsidP="003D2333">
      <w:r>
        <w:t>Die Bewertungen beziehen sich auf die Flüssigkeit / Performance des Videos, das in einer WPF-Applikation abgespielt wird.</w:t>
      </w:r>
    </w:p>
    <w:p w:rsidR="003D2333" w:rsidRDefault="003D2333" w:rsidP="00EC49BA">
      <w:pPr>
        <w:pStyle w:val="ListParagraph"/>
        <w:numPr>
          <w:ilvl w:val="0"/>
          <w:numId w:val="27"/>
        </w:numPr>
      </w:pPr>
      <w:r>
        <w:t>Gut bedeutet, dass das Video angenehm anzuschauen ist, d.h. von Auge kein Ruckeln festgestellt werden kann.</w:t>
      </w:r>
    </w:p>
    <w:p w:rsidR="003D2333" w:rsidRDefault="003D2333" w:rsidP="00EC49BA">
      <w:pPr>
        <w:pStyle w:val="ListParagraph"/>
        <w:numPr>
          <w:ilvl w:val="0"/>
          <w:numId w:val="27"/>
        </w:numPr>
      </w:pPr>
      <w:r>
        <w:t>Knapp heisst, dass ein Ruckeln zwar klar erkenntlich ist, das Video aber noch immer angesehen werden kann. Im Notfall könnten Videos mit dieser Bewertung für die Videowall benutzt werden.</w:t>
      </w:r>
    </w:p>
    <w:p w:rsidR="003D2333" w:rsidRDefault="003D2333" w:rsidP="00EC49BA">
      <w:pPr>
        <w:pStyle w:val="ListParagraph"/>
        <w:numPr>
          <w:ilvl w:val="0"/>
          <w:numId w:val="27"/>
        </w:numPr>
      </w:pPr>
      <w:r>
        <w:t>Schlecht bedeutet, dass das Video gar nicht oder mit so viel Verzögerung abgespielt wird, dass es nicht mehr als Video angesehen werden kann (weniger als 2 Bilder pro Sekunde).</w:t>
      </w:r>
    </w:p>
    <w:p w:rsidR="003D2333" w:rsidRDefault="003D2333" w:rsidP="003D2333">
      <w:pPr>
        <w:pStyle w:val="Heading5"/>
      </w:pPr>
      <w:bookmarkStart w:id="559" w:name="_Toc327350221"/>
      <w:r>
        <w:t>Fazit der durchgeführten Tests mit unterschiedlicher Hardwarekonstellation</w:t>
      </w:r>
      <w:bookmarkEnd w:id="559"/>
    </w:p>
    <w:p w:rsidR="003D2333" w:rsidRDefault="003D2333" w:rsidP="003D2333">
      <w:r>
        <w:t xml:space="preserve">Die verschiedenen Performance-Tests, welche bis zum 24.05.2012 durchgeführt wurden, führten zu keiner zufriedenstellenden Lösung. Auf der Suche nach weiteren Lösungen wurde beschlossen, dass ein Video auch verkleinert, also nicht über den ganzen Bildschirm gestreckt, abgespielt werden könnte. Dieser Test (siehe Unterkapitel </w:t>
      </w:r>
      <w:r>
        <w:fldChar w:fldCharType="begin"/>
      </w:r>
      <w:r>
        <w:instrText xml:space="preserve"> REF _Ref325920025 \r \h </w:instrText>
      </w:r>
      <w:r>
        <w:fldChar w:fldCharType="separate"/>
      </w:r>
      <w:r>
        <w:t>I.7.3.3.4</w:t>
      </w:r>
      <w:r>
        <w:fldChar w:fldCharType="end"/>
      </w:r>
      <w:r>
        <w:t xml:space="preserve"> </w:t>
      </w:r>
      <w:r>
        <w:fldChar w:fldCharType="begin"/>
      </w:r>
      <w:r>
        <w:instrText xml:space="preserve"> REF _Ref325920025 \h </w:instrText>
      </w:r>
      <w:r>
        <w:fldChar w:fldCharType="separate"/>
      </w:r>
      <w:r>
        <w:t>Tests mit verkleinertem Video</w:t>
      </w:r>
      <w:r>
        <w:fldChar w:fldCharType="end"/>
      </w:r>
      <w:r>
        <w:t>) ergab, dass ein Video mit 1.5-facher FullHD-Grösse und mit FullHD-Auflösung gut abgespielt werden kann, das Video ist angenehm anzusehen.</w:t>
      </w:r>
    </w:p>
    <w:p w:rsidR="003D2333" w:rsidRDefault="003D2333" w:rsidP="003D2333">
      <w:r>
        <w:t xml:space="preserve">Für Programme mit wenig Bewegung wird die Konfiguration von Test #12 (siehe </w:t>
      </w:r>
      <w:r>
        <w:fldChar w:fldCharType="begin"/>
      </w:r>
      <w:r>
        <w:instrText xml:space="preserve"> REF _Ref325707189 \h </w:instrText>
      </w:r>
      <w:r>
        <w:fldChar w:fldCharType="separate"/>
      </w:r>
      <w:r w:rsidRPr="00126AB2">
        <w:t xml:space="preserve">Tabelle </w:t>
      </w:r>
      <w:r w:rsidRPr="00126AB2">
        <w:rPr>
          <w:noProof/>
        </w:rPr>
        <w:t>17</w:t>
      </w:r>
      <w:r w:rsidRPr="00126AB2">
        <w:t xml:space="preserve"> - Video Performance Test Resultate</w:t>
      </w:r>
      <w:r>
        <w:fldChar w:fldCharType="end"/>
      </w:r>
      <w:r>
        <w:t>) empfohlen. Diese reicht für einfache Inhalte inklusive Videos aus, ist aber nicht für Games geeignet. Dieses Setup wird empfohlen, da das Bild auf diese Weise sehr scharf ist und die Poster sehr angenehm gelesen werden können. Die Lesbarkeit  wird wichtiger bewertet als gute Performance bei Programmen mit vielen Animationen oder Spielen.</w:t>
      </w:r>
    </w:p>
    <w:p w:rsidR="003D2333" w:rsidRDefault="003D2333" w:rsidP="003D2333">
      <w:pPr>
        <w:rPr>
          <w:rFonts w:asciiTheme="majorHAnsi" w:hAnsiTheme="majorHAnsi"/>
          <w:b/>
          <w:color w:val="00629E"/>
          <w:spacing w:val="15"/>
          <w:sz w:val="22"/>
          <w:szCs w:val="22"/>
        </w:rPr>
      </w:pPr>
      <w:r>
        <w:lastRenderedPageBreak/>
        <w:t xml:space="preserve">Falls Spiele mit 3D-Beschleunigung programmiert werden sollen, so wird die Verwendung eines Daisy Chain Boards empfohlen (siehe </w:t>
      </w:r>
      <w:r>
        <w:fldChar w:fldCharType="begin"/>
      </w:r>
      <w:r>
        <w:instrText xml:space="preserve"> REF _Ref326680092 \r \h </w:instrText>
      </w:r>
      <w:r>
        <w:fldChar w:fldCharType="separate"/>
      </w:r>
      <w:r>
        <w:t>I.7.5.1.1</w:t>
      </w:r>
      <w:r>
        <w:fldChar w:fldCharType="end"/>
      </w:r>
      <w:r>
        <w:t xml:space="preserve"> </w:t>
      </w:r>
      <w:r>
        <w:fldChar w:fldCharType="begin"/>
      </w:r>
      <w:r>
        <w:instrText xml:space="preserve"> REF _Ref326680092 \h </w:instrText>
      </w:r>
      <w:r>
        <w:fldChar w:fldCharType="separate"/>
      </w:r>
      <w:r>
        <w:t>Verwendung von Daisy Chain Board</w:t>
      </w:r>
      <w:r>
        <w:fldChar w:fldCharType="end"/>
      </w:r>
      <w:r>
        <w:t xml:space="preserve">). Durch die beschränkte Auflösung von 1xHD können jedoch die Poster der Landschaftsarchitektur nicht gelesen werden, wofür eine Lösung gefunden werden müsste (zum Thema Lesbarkeit der Poster siehe Kapitel </w:t>
      </w:r>
      <w:r>
        <w:fldChar w:fldCharType="begin"/>
      </w:r>
      <w:r>
        <w:instrText xml:space="preserve"> REF _Ref325921078 \r \h </w:instrText>
      </w:r>
      <w:r>
        <w:fldChar w:fldCharType="separate"/>
      </w:r>
      <w:r>
        <w:t>I.7.6</w:t>
      </w:r>
      <w:r>
        <w:fldChar w:fldCharType="end"/>
      </w:r>
      <w:r>
        <w:t xml:space="preserve"> </w:t>
      </w:r>
      <w:r>
        <w:fldChar w:fldCharType="begin"/>
      </w:r>
      <w:r>
        <w:instrText xml:space="preserve"> REF _Ref325921078 \h </w:instrText>
      </w:r>
      <w:r>
        <w:fldChar w:fldCharType="separate"/>
      </w:r>
      <w:r>
        <w:t>Lesbarkeit der Poster</w:t>
      </w:r>
      <w:r>
        <w:fldChar w:fldCharType="end"/>
      </w:r>
      <w:r>
        <w:t>). Die Poster der anderen Abteilungen der HSR können bis zu einer minimalen Auflösung von 1280 x 800 knapp gelesen werden.</w:t>
      </w:r>
      <w:bookmarkStart w:id="560" w:name="_Ref324064816"/>
      <w:bookmarkStart w:id="561" w:name="_Ref325193612"/>
      <w:bookmarkStart w:id="562" w:name="_Ref325441553"/>
      <w:r>
        <w:br w:type="page"/>
      </w:r>
    </w:p>
    <w:p w:rsidR="003D2333" w:rsidRDefault="003D2333" w:rsidP="003D2333">
      <w:pPr>
        <w:pStyle w:val="Heading3"/>
      </w:pPr>
      <w:bookmarkStart w:id="563" w:name="_Ref327307265"/>
      <w:bookmarkStart w:id="564" w:name="_Toc327350222"/>
      <w:bookmarkStart w:id="565" w:name="_Toc327350379"/>
      <w:r>
        <w:lastRenderedPageBreak/>
        <w:t>Mitsubishi Display Wall</w:t>
      </w:r>
      <w:bookmarkEnd w:id="560"/>
      <w:bookmarkEnd w:id="561"/>
      <w:bookmarkEnd w:id="562"/>
      <w:bookmarkEnd w:id="563"/>
      <w:bookmarkEnd w:id="564"/>
      <w:bookmarkEnd w:id="565"/>
    </w:p>
    <w:p w:rsidR="003D2333" w:rsidRDefault="003D2333" w:rsidP="003D2333">
      <w:r>
        <w:t xml:space="preserve">Zu Beginn des Projektes holte die HSR eine Offerte (TODO: Link auf Offerte im Anhang) für die geplante Videowall ein. Die darin aufgelistete Hardware verfügt über ein Daisy Chain Board, welches die Verteilung eines Signals auf neun Monitore über einen Anschluss ermöglicht. Diese Lösung bietet eine maximale Auflösung von 1920 x 1200 (1xHD). </w:t>
      </w:r>
      <w:r>
        <w:br/>
        <w:t xml:space="preserve">Markus Stolze und das Bachelorteam konnten am 2. Mai 2012 </w:t>
      </w:r>
      <w:proofErr w:type="gramStart"/>
      <w:r>
        <w:t>eine</w:t>
      </w:r>
      <w:proofErr w:type="gramEnd"/>
      <w:r>
        <w:t xml:space="preserve"> Mitsubishi Display Wall bei der Firma CPP AG in </w:t>
      </w:r>
      <w:r w:rsidRPr="008C2F1A">
        <w:t xml:space="preserve">Geroldswil </w:t>
      </w:r>
      <w:r>
        <w:t>besichtigen.</w:t>
      </w:r>
    </w:p>
    <w:p w:rsidR="003D2333" w:rsidRDefault="003D2333" w:rsidP="003D2333">
      <w:r>
        <w:t xml:space="preserve">Diese Mitsubishi Display Wall verfügte über 2 x 2 49“ LCD Displays. Die Monitore hatten mit insgesamt 5.7 mm eine extrem schmale Rahmenbreite. Das Team testete, ob, und wenn ja wie stark, die Rahmen das Erscheinungsbild eines Posters beinträchtigen. Der schmale Rahmen wurde aber schon nach kurzer Zeit kaum mehr wahrgenommen. Die Wall </w:t>
      </w:r>
      <w:proofErr w:type="gramStart"/>
      <w:r>
        <w:t>wirkte</w:t>
      </w:r>
      <w:proofErr w:type="gramEnd"/>
      <w:r>
        <w:t xml:space="preserve"> zudem vor allem bei der Visualisierung von Bildern extrem eindrücklich.</w:t>
      </w:r>
      <w:r>
        <w:br/>
        <w:t xml:space="preserve">Bei einer Konstellation aus mehreren Monitoren ergibt sich das Problem, dass die Bildfläche in den Ecken der einzelnen Bildschirme dunkler erscheint. Diese Problematik wurde bei </w:t>
      </w:r>
      <w:proofErr w:type="gramStart"/>
      <w:r>
        <w:t>der</w:t>
      </w:r>
      <w:proofErr w:type="gramEnd"/>
      <w:r>
        <w:t xml:space="preserve"> Mitsubishi Display Wall mit speziellen Monitoren mit LED Backlights und einer digitalen Gradationskontrolle gelöst. Diese Lösung bietet eine gleichmässige Beleuchtung. Auch verfügt die Wall über eine Farbraum- und eine dynamische Helligkeits-Anpassung. Mehr Informationen können dem Datenblatt zur Mitsubishi Display Wall im Anhang entnommen werden (TODO: Verlinkung Anhang).</w:t>
      </w:r>
    </w:p>
    <w:p w:rsidR="003D2333" w:rsidRDefault="003D2333" w:rsidP="003D2333">
      <w:r>
        <w:t xml:space="preserve">Das Team wollte mit dem Anschauen und Testen einer Mitsubishi Display Wall sicherstellen, dass Poster auf </w:t>
      </w:r>
      <w:proofErr w:type="gramStart"/>
      <w:r>
        <w:t>der Wall</w:t>
      </w:r>
      <w:proofErr w:type="gramEnd"/>
      <w:r>
        <w:t xml:space="preserve"> gelesen werden können. Hierfür verwendeten sie verschiedene Poster der Abteilungen Informatik, Elektrotechnik und Landschaftsarchitektur. Die Poster der Informatik und Elektrotechnik konnten ohne Probleme gelesen werden. Bei jenen der Landschaftsarchitektur konnten hingegen nur die grösseren Übertitel gelesen und die Bilder betrachtet werden. Ist bei </w:t>
      </w:r>
      <w:proofErr w:type="gramStart"/>
      <w:r>
        <w:t>der Videowall</w:t>
      </w:r>
      <w:proofErr w:type="gramEnd"/>
      <w:r>
        <w:t xml:space="preserve"> für die HSR keine höhere Auflösung als 1920 x 1200 (1xHD) möglich, muss eine andere Möglichkeit gesucht werden, um die sehr detaillierten Poster trotzdem lesbar machen zu können. Es besteht die Option, die Poster bis zu einem bestimmten Grad zu vergrössern und von einem bestimmten Bereich aus eine moderierte Navigation innerhalb des Posters anzubieten.</w:t>
      </w:r>
    </w:p>
    <w:p w:rsidR="003D2333" w:rsidRDefault="003D2333" w:rsidP="003D2333">
      <w:r>
        <w:br w:type="page"/>
      </w:r>
    </w:p>
    <w:p w:rsidR="003D2333" w:rsidRDefault="003D2333" w:rsidP="003D2333">
      <w:pPr>
        <w:pStyle w:val="Heading3"/>
      </w:pPr>
      <w:bookmarkStart w:id="566" w:name="_Toc327350223"/>
      <w:bookmarkStart w:id="567" w:name="_Toc327350380"/>
      <w:r>
        <w:lastRenderedPageBreak/>
        <w:t>Beschaffungsanalyse</w:t>
      </w:r>
      <w:bookmarkEnd w:id="566"/>
      <w:bookmarkEnd w:id="567"/>
    </w:p>
    <w:p w:rsidR="003D2333" w:rsidRDefault="003D2333" w:rsidP="003D2333">
      <w:r>
        <w:t xml:space="preserve">Um eine Empfehlung für das endgültige System machen zu können, wurden mehrere Offerten für Monitore eingeholt. Diese können im Anhang eingesehen werden (TODO Anhang). </w:t>
      </w:r>
    </w:p>
    <w:p w:rsidR="003D2333" w:rsidRDefault="003D2333" w:rsidP="003D2333">
      <w:r>
        <w:t xml:space="preserve">Für die Videowall sollen die im Kapitel </w:t>
      </w:r>
      <w:r>
        <w:fldChar w:fldCharType="begin"/>
      </w:r>
      <w:r>
        <w:instrText xml:space="preserve"> REF _Ref326677260 \r \h </w:instrText>
      </w:r>
      <w:r>
        <w:fldChar w:fldCharType="separate"/>
      </w:r>
      <w:r>
        <w:t>I.7.3.2</w:t>
      </w:r>
      <w:r>
        <w:fldChar w:fldCharType="end"/>
      </w:r>
      <w:r>
        <w:t xml:space="preserve"> </w:t>
      </w:r>
      <w:r>
        <w:fldChar w:fldCharType="begin"/>
      </w:r>
      <w:r>
        <w:instrText xml:space="preserve"> REF _Ref326677262 \h </w:instrText>
      </w:r>
      <w:r>
        <w:fldChar w:fldCharType="separate"/>
      </w:r>
      <w:r>
        <w:t>Grafikkarten</w:t>
      </w:r>
      <w:r>
        <w:fldChar w:fldCharType="end"/>
      </w:r>
      <w:r>
        <w:t xml:space="preserve"> beschriebenen Grafikkarten favorisiert werde, da diese im Zuge der Hardware-Evaluation bereits gekauft wurden.</w:t>
      </w:r>
    </w:p>
    <w:p w:rsidR="003D2333" w:rsidRDefault="003D2333" w:rsidP="003D2333">
      <w:pPr>
        <w:pStyle w:val="Heading4"/>
      </w:pPr>
      <w:bookmarkStart w:id="568" w:name="_Toc327350224"/>
      <w:r>
        <w:t>Videowall mit 3 x 3 55“ Monitoren</w:t>
      </w:r>
      <w:bookmarkEnd w:id="568"/>
    </w:p>
    <w:p w:rsidR="003D2333" w:rsidRDefault="003D2333" w:rsidP="003D2333">
      <w:r>
        <w:t xml:space="preserve">Eine Konstellation mit 3 x 3 55“ Monitoren stellt die Wunschkonstellation für die HSR Videowall dar. Diese kann von verschiedenen Anbietern geliefert werden. Konkret wurden zwei Offerten eingeholt, eine zur Mitsubishi Display Wall ohne Daisy Chain Board (siehe </w:t>
      </w:r>
      <w:r>
        <w:fldChar w:fldCharType="begin"/>
      </w:r>
      <w:r>
        <w:instrText xml:space="preserve"> REF _Ref327307265 \r \h </w:instrText>
      </w:r>
      <w:r>
        <w:fldChar w:fldCharType="separate"/>
      </w:r>
      <w:r>
        <w:t>I.7.4</w:t>
      </w:r>
      <w:r>
        <w:fldChar w:fldCharType="end"/>
      </w:r>
      <w:r>
        <w:t xml:space="preserve"> </w:t>
      </w:r>
      <w:r>
        <w:fldChar w:fldCharType="begin"/>
      </w:r>
      <w:r>
        <w:instrText xml:space="preserve"> REF _Ref327307265 \h </w:instrText>
      </w:r>
      <w:r>
        <w:fldChar w:fldCharType="separate"/>
      </w:r>
      <w:r>
        <w:t>Mitsubishi Display Wall</w:t>
      </w:r>
      <w:r>
        <w:fldChar w:fldCharType="end"/>
      </w:r>
      <w:r>
        <w:t>) und die andere zu den Hyundai Indoor Public Displays. Im Vergleich zur Mitsubishi Display Wall konnten die Hyundai Indoor Public Displays nicht vor Ort besichtigt werden. Bevor der Entscheid auf diese Offerte fällt, müssten daher genauere Untersuchungen gemacht werden. Die Offerten sind im Anhang zu finden (TODO).</w:t>
      </w:r>
    </w:p>
    <w:p w:rsidR="003D2333" w:rsidRDefault="003D2333" w:rsidP="00EC49BA">
      <w:pPr>
        <w:pStyle w:val="ListParagraph"/>
        <w:numPr>
          <w:ilvl w:val="0"/>
          <w:numId w:val="33"/>
        </w:numPr>
      </w:pPr>
      <w:r>
        <w:t>Vorteile</w:t>
      </w:r>
    </w:p>
    <w:p w:rsidR="003D2333" w:rsidRDefault="003D2333" w:rsidP="00EC49BA">
      <w:pPr>
        <w:pStyle w:val="ListParagraph"/>
        <w:numPr>
          <w:ilvl w:val="1"/>
          <w:numId w:val="33"/>
        </w:numPr>
      </w:pPr>
      <w:r>
        <w:t>Hohe Auflösung von 1920 x 1080 (1xHD) pro Monitor</w:t>
      </w:r>
    </w:p>
    <w:p w:rsidR="003D2333" w:rsidRDefault="003D2333" w:rsidP="00EC49BA">
      <w:pPr>
        <w:pStyle w:val="ListParagraph"/>
        <w:numPr>
          <w:ilvl w:val="1"/>
          <w:numId w:val="33"/>
        </w:numPr>
      </w:pPr>
      <w:r>
        <w:t>Sehr schmaler Gehäuserahmen</w:t>
      </w:r>
    </w:p>
    <w:p w:rsidR="003D2333" w:rsidRDefault="003D2333" w:rsidP="00EC49BA">
      <w:pPr>
        <w:pStyle w:val="ListParagraph"/>
        <w:numPr>
          <w:ilvl w:val="0"/>
          <w:numId w:val="33"/>
        </w:numPr>
      </w:pPr>
      <w:r>
        <w:t>Nachteile</w:t>
      </w:r>
    </w:p>
    <w:p w:rsidR="003D2333" w:rsidRDefault="003D2333" w:rsidP="00EC49BA">
      <w:pPr>
        <w:pStyle w:val="ListParagraph"/>
        <w:numPr>
          <w:ilvl w:val="1"/>
          <w:numId w:val="33"/>
        </w:numPr>
      </w:pPr>
      <w:r>
        <w:t>Sehr kostspielig</w:t>
      </w:r>
    </w:p>
    <w:p w:rsidR="003D2333" w:rsidRDefault="003D2333" w:rsidP="003D2333">
      <w:pPr>
        <w:pStyle w:val="Heading5"/>
      </w:pPr>
      <w:bookmarkStart w:id="569" w:name="_Ref326680092"/>
      <w:bookmarkStart w:id="570" w:name="_Toc327350225"/>
      <w:r>
        <w:t>Verwendung von Daisy Chain Board</w:t>
      </w:r>
      <w:bookmarkEnd w:id="569"/>
      <w:bookmarkEnd w:id="570"/>
    </w:p>
    <w:p w:rsidR="003D2333" w:rsidRDefault="003D2333" w:rsidP="003D2333">
      <w:pPr>
        <w:rPr>
          <w:rFonts w:asciiTheme="majorHAnsi" w:hAnsiTheme="majorHAnsi"/>
          <w:b/>
          <w:color w:val="00629E"/>
          <w:spacing w:val="15"/>
          <w:sz w:val="22"/>
          <w:szCs w:val="22"/>
        </w:rPr>
      </w:pPr>
      <w:r>
        <w:t xml:space="preserve">Die Mitsubishi Display Wall (siehe </w:t>
      </w:r>
      <w:r>
        <w:fldChar w:fldCharType="begin"/>
      </w:r>
      <w:r>
        <w:instrText xml:space="preserve"> REF _Ref325441553 \r \h </w:instrText>
      </w:r>
      <w:r>
        <w:fldChar w:fldCharType="separate"/>
      </w:r>
      <w:r>
        <w:t>0</w:t>
      </w:r>
      <w:r>
        <w:fldChar w:fldCharType="end"/>
      </w:r>
      <w:r>
        <w:t xml:space="preserve"> </w:t>
      </w:r>
      <w:r>
        <w:fldChar w:fldCharType="begin"/>
      </w:r>
      <w:r>
        <w:instrText xml:space="preserve"> REF _Ref325441553 \h </w:instrText>
      </w:r>
      <w:r>
        <w:fldChar w:fldCharType="separate"/>
      </w:r>
      <w:r>
        <w:br w:type="page"/>
      </w:r>
    </w:p>
    <w:p w:rsidR="003D2333" w:rsidRDefault="003D2333" w:rsidP="003D2333">
      <w:r>
        <w:lastRenderedPageBreak/>
        <w:t>Mitsubishi Display Wall</w:t>
      </w:r>
      <w:r>
        <w:fldChar w:fldCharType="end"/>
      </w:r>
      <w:r>
        <w:t>) kann auch mit einem Daisy Chain Board geliefert werden. D</w:t>
      </w:r>
      <w:r w:rsidRPr="00D75754">
        <w:t>ie</w:t>
      </w:r>
      <w:r>
        <w:t>ses</w:t>
      </w:r>
      <w:r w:rsidRPr="00D75754">
        <w:t xml:space="preserve"> </w:t>
      </w:r>
      <w:r>
        <w:t>verteilt das Bildsi</w:t>
      </w:r>
      <w:r w:rsidRPr="00D75754">
        <w:t>gnal</w:t>
      </w:r>
      <w:r>
        <w:t xml:space="preserve"> </w:t>
      </w:r>
      <w:r w:rsidRPr="00D75754">
        <w:t>über einen Anschluss</w:t>
      </w:r>
      <w:r>
        <w:t xml:space="preserve">  auf alle neun Monitore.</w:t>
      </w:r>
    </w:p>
    <w:p w:rsidR="003D2333" w:rsidRDefault="003D2333" w:rsidP="00EC49BA">
      <w:pPr>
        <w:pStyle w:val="ListParagraph"/>
        <w:numPr>
          <w:ilvl w:val="0"/>
          <w:numId w:val="34"/>
        </w:numPr>
      </w:pPr>
      <w:r>
        <w:t>Vorteile</w:t>
      </w:r>
    </w:p>
    <w:p w:rsidR="003D2333" w:rsidRDefault="003D2333" w:rsidP="00EC49BA">
      <w:pPr>
        <w:pStyle w:val="ListParagraph"/>
        <w:numPr>
          <w:ilvl w:val="1"/>
          <w:numId w:val="34"/>
        </w:numPr>
      </w:pPr>
      <w:r>
        <w:t>Die Grafikkarte muss nur über einen Anschluss verfügen</w:t>
      </w:r>
    </w:p>
    <w:p w:rsidR="003D2333" w:rsidRDefault="003D2333" w:rsidP="00EC49BA">
      <w:pPr>
        <w:pStyle w:val="ListParagraph"/>
        <w:numPr>
          <w:ilvl w:val="1"/>
          <w:numId w:val="34"/>
        </w:numPr>
      </w:pPr>
      <w:r>
        <w:t>Sehr schmaler Gehäuserahmen</w:t>
      </w:r>
    </w:p>
    <w:p w:rsidR="003D2333" w:rsidRDefault="003D2333" w:rsidP="00EC49BA">
      <w:pPr>
        <w:pStyle w:val="ListParagraph"/>
        <w:numPr>
          <w:ilvl w:val="0"/>
          <w:numId w:val="34"/>
        </w:numPr>
      </w:pPr>
      <w:r>
        <w:t>Nachteile</w:t>
      </w:r>
    </w:p>
    <w:p w:rsidR="003D2333" w:rsidRDefault="003D2333" w:rsidP="00EC49BA">
      <w:pPr>
        <w:pStyle w:val="ListParagraph"/>
        <w:numPr>
          <w:ilvl w:val="1"/>
          <w:numId w:val="34"/>
        </w:numPr>
      </w:pPr>
      <w:r>
        <w:t>Die Auflösung ist auf 1920 x 1200 (1xHD) über alle Monitore begrenzt</w:t>
      </w:r>
    </w:p>
    <w:p w:rsidR="003D2333" w:rsidRPr="000B646B" w:rsidRDefault="003D2333" w:rsidP="00EC49BA">
      <w:pPr>
        <w:pStyle w:val="ListParagraph"/>
        <w:numPr>
          <w:ilvl w:val="1"/>
          <w:numId w:val="34"/>
        </w:numPr>
      </w:pPr>
      <w:r>
        <w:t>Sehr kostspielig</w:t>
      </w:r>
    </w:p>
    <w:p w:rsidR="003D2333" w:rsidRDefault="003D2333" w:rsidP="003D2333">
      <w:pPr>
        <w:pStyle w:val="Heading4"/>
      </w:pPr>
      <w:bookmarkStart w:id="571" w:name="_Toc327350226"/>
      <w:r>
        <w:t>Videowall mit 3 x 3 46“ Monitoren</w:t>
      </w:r>
      <w:bookmarkEnd w:id="571"/>
    </w:p>
    <w:p w:rsidR="003D2333" w:rsidRDefault="003D2333" w:rsidP="003D2333">
      <w:r>
        <w:t>Die Konstellation mit 3 x 3 46“ Monitoren entspricht nicht der Wunschkonstellation. Jedoch wurde bei Recherchen festgestellt, dass Monitorwände mit diesen etwas kleineren Monitoren zu wesentlich günstigeren Preisen angeboten werden. Daher wurde auch für diese Konstellation eine Offerte eingeholt (TODO Anhang).</w:t>
      </w:r>
    </w:p>
    <w:p w:rsidR="003D2333" w:rsidRDefault="003D2333" w:rsidP="00EC49BA">
      <w:pPr>
        <w:pStyle w:val="ListParagraph"/>
        <w:numPr>
          <w:ilvl w:val="0"/>
          <w:numId w:val="35"/>
        </w:numPr>
      </w:pPr>
      <w:r>
        <w:t>Vorteile</w:t>
      </w:r>
    </w:p>
    <w:p w:rsidR="003D2333" w:rsidRDefault="003D2333" w:rsidP="00EC49BA">
      <w:pPr>
        <w:pStyle w:val="ListParagraph"/>
        <w:numPr>
          <w:ilvl w:val="1"/>
          <w:numId w:val="35"/>
        </w:numPr>
      </w:pPr>
      <w:r>
        <w:t>Der Kostenfaktor der Monitore wird um ca. 2/3 reduziert</w:t>
      </w:r>
    </w:p>
    <w:p w:rsidR="003D2333" w:rsidRDefault="003D2333" w:rsidP="00EC49BA">
      <w:pPr>
        <w:pStyle w:val="ListParagraph"/>
        <w:numPr>
          <w:ilvl w:val="1"/>
          <w:numId w:val="35"/>
        </w:numPr>
      </w:pPr>
      <w:r>
        <w:t>Sehr schmaler Gehäuserahmen</w:t>
      </w:r>
    </w:p>
    <w:p w:rsidR="003D2333" w:rsidRDefault="003D2333" w:rsidP="00EC49BA">
      <w:pPr>
        <w:pStyle w:val="ListParagraph"/>
        <w:numPr>
          <w:ilvl w:val="0"/>
          <w:numId w:val="35"/>
        </w:numPr>
      </w:pPr>
      <w:r>
        <w:t>Nachteile</w:t>
      </w:r>
    </w:p>
    <w:p w:rsidR="003D2333" w:rsidRDefault="003D2333" w:rsidP="00EC49BA">
      <w:pPr>
        <w:pStyle w:val="ListParagraph"/>
        <w:numPr>
          <w:ilvl w:val="1"/>
          <w:numId w:val="35"/>
        </w:numPr>
      </w:pPr>
      <w:r>
        <w:t>Die Auflösung ist auf 1366 x 768 pro Monitor begrenzt, ergibt über alle Monitore eine Auflösung von ungefähr 2xHD</w:t>
      </w:r>
    </w:p>
    <w:p w:rsidR="003D2333" w:rsidRDefault="003D2333" w:rsidP="00EC49BA">
      <w:pPr>
        <w:pStyle w:val="ListParagraph"/>
        <w:numPr>
          <w:ilvl w:val="1"/>
          <w:numId w:val="35"/>
        </w:numPr>
      </w:pPr>
      <w:r>
        <w:t xml:space="preserve">Entspricht nicht der Wunschgrösse </w:t>
      </w:r>
      <w:r>
        <w:br w:type="page"/>
      </w:r>
    </w:p>
    <w:p w:rsidR="003D2333" w:rsidRDefault="003D2333" w:rsidP="003D2333">
      <w:pPr>
        <w:pStyle w:val="Heading3"/>
      </w:pPr>
      <w:bookmarkStart w:id="572" w:name="_Ref325921078"/>
      <w:bookmarkStart w:id="573" w:name="_Toc327350227"/>
      <w:bookmarkStart w:id="574" w:name="_Toc327350381"/>
      <w:r>
        <w:lastRenderedPageBreak/>
        <w:t>Lesbarkeit der Poster</w:t>
      </w:r>
      <w:bookmarkEnd w:id="572"/>
      <w:bookmarkEnd w:id="573"/>
      <w:bookmarkEnd w:id="574"/>
    </w:p>
    <w:p w:rsidR="003D2333" w:rsidRDefault="003D2333" w:rsidP="003D2333">
      <w:r>
        <w:t xml:space="preserve">Dem Team standen 21 Testposter zur Verfügung. Davon waren zehn von der Informatik-, vier von der Elektrotechnik- und sieben von der Landschaftsarchitektur-Abteilung. Bei einer Auflösung von 1xHD sind die Texte der Poster der Abteilungen Informatik und Elektrotechnik problemlos lesbar, die der Landschaftsarchitektur jedoch nicht. Daher wurde geprüft, ob eine Auflösung von 3xHD die Lesbarkeit der Landschaftsarchitektur-Poster verbessern könnte. </w:t>
      </w:r>
    </w:p>
    <w:p w:rsidR="003D2333" w:rsidRDefault="003D2333" w:rsidP="003D2333">
      <w:r>
        <w:t>Für den Test wurden zwei Bilder vorbereitet. Das eine soll eine Auflösung von 3xHD simulieren. Dazu wurde ein Neuntel eines Landschaftsarchitektur-Posters auf einem weissen Hintergrund mit dem Format 16:9 platziert. Der Ausschnitt des Posters wurde so angepasst und positioniert, dass er 11/12 der Vertikale einnahm. Für das zweite Bild, um eine Auflösung von 1xHD zu simulieren, wurde wiederum ein weisser Hintergrund mit dem Format 16:9 verwendet. Dieses Mal wurde das ganze Landschaftsarchitektur-Poster so angepasst und positioniert, dass es 3/4 der Höhe des Hintergrundes einnahm. Bei beiden Bildern dürfen die Poster nicht den ganzen Platz einnehmen, da der freie Bereich in der Videowall-Applikation für die Darstellung des Menus und das Anzeigen des Skeletts verwendet wird.</w:t>
      </w:r>
      <w:r>
        <w:br/>
        <w:t>Am 25.05.2012 prüfte das Team auf dem HP LD4200tm des Instituts für Software (IFS), ob beide erstellten Abbildungen lesbar sind. Die Abbildungen wurden auf dem 42“ Monitor aus einer Entfernung von drei bis vier Metern betrachtet. Es wurde festgestellt, dass der Text auf dem 1/9-Ausschnitt des Posters (Simulierung einer 3xHD-Auflösung) zwar lesbar ist, das Lesen aber anstrengend für die Augen ist. Es ist davon auszugehen, dass Benutzer der Videowall solche Poster nur bei grossem Interesse lesen werden. Die Poster der Landschaftsarchitektur werden bei einer 3xHD Auflösung daher als bedingt lesbar eingestuft. In der 1xHD-Variante, in welcher das gesamte Poster auf dem Bild sichtbar ist, können lediglich der Titel und die Hauptüberschriften des Posters gelesen werden. Die Poster der Landschaftsarchitektur werden bei einer Auflösung von 1xHD als nicht lesbar eingestuft.</w:t>
      </w:r>
    </w:p>
    <w:p w:rsidR="003D2333" w:rsidRDefault="003D2333" w:rsidP="003D2333">
      <w:r w:rsidRPr="00530E6D">
        <w:t xml:space="preserve">Um die Problematik mit den schlecht lesbaren </w:t>
      </w:r>
      <w:r>
        <w:t>Landschaftsarchitektur</w:t>
      </w:r>
      <w:r w:rsidRPr="00530E6D">
        <w:t xml:space="preserve"> </w:t>
      </w:r>
      <w:r>
        <w:t>-</w:t>
      </w:r>
      <w:r w:rsidRPr="00530E6D">
        <w:t>Postern zu lösen, wurde im Backlog eine User Story</w:t>
      </w:r>
      <w:r>
        <w:t xml:space="preserve"> (TODO Link) </w:t>
      </w:r>
      <w:r w:rsidRPr="00530E6D">
        <w:t xml:space="preserve">erstellt. Eine denkbare Lösung wäre eine Zoom-Möglichkeit </w:t>
      </w:r>
      <w:r>
        <w:t xml:space="preserve">in der Applikation </w:t>
      </w:r>
      <w:r w:rsidRPr="00530E6D">
        <w:t>oder ei</w:t>
      </w:r>
      <w:r>
        <w:t>n vordefinierter Pfad, über den die verschiedenen Ausschnitte des Posters dem der Benutzer präsentiert werden</w:t>
      </w:r>
      <w:r w:rsidRPr="00530E6D">
        <w:t>.</w:t>
      </w:r>
    </w:p>
    <w:p w:rsidR="003D2333" w:rsidRDefault="003D2333" w:rsidP="003D2333">
      <w:pPr>
        <w:pStyle w:val="Heading4"/>
      </w:pPr>
      <w:bookmarkStart w:id="575" w:name="_Toc327350228"/>
      <w:r>
        <w:t>Prozentuale Lesbarkeit</w:t>
      </w:r>
      <w:bookmarkEnd w:id="575"/>
    </w:p>
    <w:p w:rsidR="003D2333" w:rsidRDefault="003D2333" w:rsidP="003D2333">
      <w:r>
        <w:t xml:space="preserve">Da die Bachelorposter der Landschaftsarchitektur auch bei einer hohen Auflösung von 3xHD nur mit Mühe lesbar sind, wurde eruiert, wie gross der Anteil von Postern, die nicht oder nur erschwert lesbar sind, auf der Videowall sein wird. </w:t>
      </w:r>
      <w:r>
        <w:br/>
        <w:t xml:space="preserve">Für die Erstellung der Auswertung wurden die folgenden zwei Annahmen getroffen: </w:t>
      </w:r>
    </w:p>
    <w:p w:rsidR="003D2333" w:rsidRDefault="003D2333" w:rsidP="00EC49BA">
      <w:pPr>
        <w:pStyle w:val="ListParagraph"/>
        <w:numPr>
          <w:ilvl w:val="0"/>
          <w:numId w:val="32"/>
        </w:numPr>
      </w:pPr>
      <w:r>
        <w:t xml:space="preserve">Die Bachelorarbeiten der Studiengänge Informatik und Elektrotechnik werden in Zweiergruppen durchgeführt. </w:t>
      </w:r>
    </w:p>
    <w:p w:rsidR="003D2333" w:rsidRDefault="003D2333" w:rsidP="00EC49BA">
      <w:pPr>
        <w:pStyle w:val="ListParagraph"/>
        <w:numPr>
          <w:ilvl w:val="0"/>
          <w:numId w:val="32"/>
        </w:numPr>
      </w:pPr>
      <w:r>
        <w:t xml:space="preserve">Die Arbeiten der übrigen Studiengänge entstehen in Einzelarbeit. </w:t>
      </w:r>
    </w:p>
    <w:p w:rsidR="003D2333" w:rsidRPr="00730683" w:rsidRDefault="003D2333" w:rsidP="003D2333">
      <w:r>
        <w:t>Zum Zeitpunkt der Auswertung am 25.05.2012 stehen noch keine Bachelorarbeiten der Abteilung Erneuerbare Energien und Umwelttechnik zur Verfügung. Für die Auswertung wurden auf der Unterrichtswebsite der HSR (TODO: link) die Studenten gezählt, welche sich zwischen dem Frühlingssemester 2008 und dem Frühlingssemester 2012 für die Bachelorarbeit in ihrem Studiengang angemeldet hatten. Die detaillierte Auswertung kann dem Anhang entnommen werden (TODO: Verlinkung Anhang). Über die letzten viereinhalb Jahre ergibt sich nachfolgende Verteilung.</w:t>
      </w:r>
    </w:p>
    <w:p w:rsidR="003D2333" w:rsidRDefault="003D2333" w:rsidP="003D2333">
      <w:r>
        <w:rPr>
          <w:noProof/>
          <w:lang w:eastAsia="de-CH"/>
        </w:rPr>
        <w:lastRenderedPageBreak/>
        <w:drawing>
          <wp:inline distT="0" distB="0" distL="0" distR="0" wp14:anchorId="77D3A241" wp14:editId="0D049067">
            <wp:extent cx="5486400" cy="3045125"/>
            <wp:effectExtent l="0" t="0" r="19050" b="22225"/>
            <wp:docPr id="330" name="Chart 3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3D2333" w:rsidRDefault="003D2333" w:rsidP="003D2333">
      <w:pPr>
        <w:pStyle w:val="Caption"/>
      </w:pPr>
      <w:bookmarkStart w:id="576" w:name="_Ref325984078"/>
      <w:r>
        <w:t xml:space="preserve">Abbildung </w:t>
      </w:r>
      <w:r>
        <w:fldChar w:fldCharType="begin"/>
      </w:r>
      <w:r>
        <w:instrText xml:space="preserve"> SEQ Abbildung \* ARABIC </w:instrText>
      </w:r>
      <w:r>
        <w:fldChar w:fldCharType="separate"/>
      </w:r>
      <w:r>
        <w:rPr>
          <w:noProof/>
        </w:rPr>
        <w:t>85</w:t>
      </w:r>
      <w:r>
        <w:rPr>
          <w:noProof/>
        </w:rPr>
        <w:fldChar w:fldCharType="end"/>
      </w:r>
      <w:r>
        <w:t xml:space="preserve"> - Anzahl der Arbeiten pro Abteilung, Angaben in Prozent</w:t>
      </w:r>
      <w:bookmarkEnd w:id="576"/>
    </w:p>
    <w:p w:rsidR="003D2333" w:rsidRDefault="003D2333" w:rsidP="003D2333">
      <w:r>
        <w:t xml:space="preserve">Wie in </w:t>
      </w:r>
      <w:r>
        <w:fldChar w:fldCharType="begin"/>
      </w:r>
      <w:r>
        <w:instrText xml:space="preserve"> REF _Ref325984078 \h </w:instrText>
      </w:r>
      <w:r>
        <w:fldChar w:fldCharType="separate"/>
      </w:r>
      <w:r>
        <w:t xml:space="preserve">Abbildung </w:t>
      </w:r>
      <w:r>
        <w:rPr>
          <w:noProof/>
        </w:rPr>
        <w:t>85</w:t>
      </w:r>
      <w:r>
        <w:t xml:space="preserve"> - Anzahl der Arbeiten pro Abteilung, Angaben in Prozent</w:t>
      </w:r>
      <w:r>
        <w:fldChar w:fldCharType="end"/>
      </w:r>
      <w:r>
        <w:fldChar w:fldCharType="begin"/>
      </w:r>
      <w:r>
        <w:instrText xml:space="preserve"> REF _Ref325984044 \h </w:instrText>
      </w:r>
      <w:r>
        <w:fldChar w:fldCharType="separate"/>
      </w:r>
      <w:r w:rsidRPr="00126AB2">
        <w:rPr>
          <w:b/>
          <w:bCs/>
        </w:rPr>
        <w:t>Error! Reference source not found.</w:t>
      </w:r>
      <w:r>
        <w:fldChar w:fldCharType="end"/>
      </w:r>
      <w:r>
        <w:t xml:space="preserve"> ersichtlich ist, machen die Arbeiten der Landschaftsarchitektur 19% aller Bachelorarbeiten aus. Es wird daher angenommen, dass die restlichen Poster, welche 81% ausmachen, mit beiden Auflösungen von 1xHD und 3xHD lesbar sind.</w:t>
      </w:r>
    </w:p>
    <w:p w:rsidR="003D2333" w:rsidRPr="00177C1A" w:rsidRDefault="003D2333" w:rsidP="003D2333">
      <w:r w:rsidRPr="005932E0">
        <w:t>Aus de</w:t>
      </w:r>
      <w:r>
        <w:t>n</w:t>
      </w:r>
      <w:r w:rsidRPr="005932E0">
        <w:t xml:space="preserve"> Test</w:t>
      </w:r>
      <w:r>
        <w:t>s</w:t>
      </w:r>
      <w:r w:rsidRPr="005932E0">
        <w:t xml:space="preserve"> mit </w:t>
      </w:r>
      <w:r>
        <w:t xml:space="preserve">dem </w:t>
      </w:r>
      <w:r w:rsidRPr="005932E0">
        <w:t>verkleinert</w:t>
      </w:r>
      <w:r>
        <w:t xml:space="preserve"> dargestellten</w:t>
      </w:r>
      <w:r w:rsidRPr="005932E0">
        <w:t xml:space="preserve"> Video</w:t>
      </w:r>
      <w:r>
        <w:t xml:space="preserve"> (siehe Unterkapitel </w:t>
      </w:r>
      <w:r>
        <w:fldChar w:fldCharType="begin"/>
      </w:r>
      <w:r>
        <w:instrText xml:space="preserve"> REF _Ref325920025 \r \h </w:instrText>
      </w:r>
      <w:r>
        <w:fldChar w:fldCharType="separate"/>
      </w:r>
      <w:r>
        <w:t>I.7.3.3.4</w:t>
      </w:r>
      <w:r>
        <w:fldChar w:fldCharType="end"/>
      </w:r>
      <w:r>
        <w:t xml:space="preserve"> </w:t>
      </w:r>
      <w:r>
        <w:fldChar w:fldCharType="begin"/>
      </w:r>
      <w:r>
        <w:instrText xml:space="preserve"> REF _Ref325920025 \h </w:instrText>
      </w:r>
      <w:r>
        <w:fldChar w:fldCharType="separate"/>
      </w:r>
      <w:r>
        <w:t>Tests mit verkleinertem Video</w:t>
      </w:r>
      <w:r>
        <w:fldChar w:fldCharType="end"/>
      </w:r>
      <w:r>
        <w:t>)</w:t>
      </w:r>
      <w:r w:rsidRPr="005932E0">
        <w:t xml:space="preserve"> ergibt sich, dass Videos mit 1.5</w:t>
      </w:r>
      <w:r>
        <w:t>- oder 2-facher FullHD-A</w:t>
      </w:r>
      <w:r w:rsidRPr="005932E0">
        <w:t xml:space="preserve">uflösung </w:t>
      </w:r>
      <w:r>
        <w:t>p</w:t>
      </w:r>
      <w:r w:rsidRPr="005932E0">
        <w:t>erfo</w:t>
      </w:r>
      <w:r>
        <w:t>rmant</w:t>
      </w:r>
      <w:r w:rsidRPr="005932E0">
        <w:t xml:space="preserve"> laufen.</w:t>
      </w:r>
      <w:r>
        <w:t xml:space="preserve"> Als Folge sind</w:t>
      </w:r>
      <w:r w:rsidRPr="005932E0">
        <w:t xml:space="preserve"> ca. 81% der Bachelorposter gut auf </w:t>
      </w:r>
      <w:proofErr w:type="gramStart"/>
      <w:r w:rsidRPr="005932E0">
        <w:t>der Videowall</w:t>
      </w:r>
      <w:proofErr w:type="gramEnd"/>
      <w:r w:rsidRPr="005932E0">
        <w:t xml:space="preserve"> </w:t>
      </w:r>
      <w:r>
        <w:t>lesbar</w:t>
      </w:r>
      <w:r w:rsidRPr="005932E0">
        <w:t>.</w:t>
      </w:r>
      <w:bookmarkEnd w:id="492"/>
    </w:p>
    <w:p w:rsidR="003D2333" w:rsidRDefault="003D2333">
      <w:r>
        <w:br w:type="page"/>
      </w:r>
    </w:p>
    <w:p w:rsidR="003D2333" w:rsidRDefault="003D2333" w:rsidP="003D2333">
      <w:pPr>
        <w:pStyle w:val="Heading2"/>
      </w:pPr>
      <w:bookmarkStart w:id="577" w:name="_Ref326237672"/>
      <w:bookmarkStart w:id="578" w:name="Realisierung"/>
      <w:bookmarkStart w:id="579" w:name="_Toc327350382"/>
      <w:r>
        <w:lastRenderedPageBreak/>
        <w:t>Realisierung &amp; Test</w:t>
      </w:r>
      <w:bookmarkEnd w:id="577"/>
      <w:bookmarkEnd w:id="579"/>
    </w:p>
    <w:p w:rsidR="003D2333" w:rsidRDefault="003D2333">
      <w:pPr>
        <w:pStyle w:val="TOC1"/>
        <w:tabs>
          <w:tab w:val="left" w:pos="600"/>
          <w:tab w:val="right" w:leader="dot" w:pos="9062"/>
        </w:tabs>
        <w:rPr>
          <w:b w:val="0"/>
          <w:noProof/>
          <w:sz w:val="22"/>
          <w:szCs w:val="22"/>
          <w:lang w:eastAsia="de-CH"/>
        </w:rPr>
      </w:pPr>
      <w:r>
        <w:fldChar w:fldCharType="begin"/>
      </w:r>
      <w:r>
        <w:instrText xml:space="preserve"> TOC \b </w:instrText>
      </w:r>
      <w:r w:rsidRPr="00B733CB">
        <w:instrText>Realisierung</w:instrText>
      </w:r>
      <w:r>
        <w:instrText xml:space="preserve"> \h \z \u \t "Heading 3;1;Heading 4;2;Heading 5;3;Heading 6;4" </w:instrText>
      </w:r>
      <w:r>
        <w:fldChar w:fldCharType="separate"/>
      </w:r>
      <w:hyperlink w:anchor="_Toc327350229" w:history="1">
        <w:r w:rsidRPr="007A3E2B">
          <w:rPr>
            <w:rStyle w:val="Hyperlink"/>
            <w:noProof/>
          </w:rPr>
          <w:t>I.8.1</w:t>
        </w:r>
        <w:r>
          <w:rPr>
            <w:b w:val="0"/>
            <w:noProof/>
            <w:sz w:val="22"/>
            <w:szCs w:val="22"/>
            <w:lang w:eastAsia="de-CH"/>
          </w:rPr>
          <w:tab/>
        </w:r>
        <w:r w:rsidRPr="007A3E2B">
          <w:rPr>
            <w:rStyle w:val="Hyperlink"/>
            <w:noProof/>
          </w:rPr>
          <w:t>Änderungsgeschichte</w:t>
        </w:r>
        <w:r>
          <w:rPr>
            <w:noProof/>
            <w:webHidden/>
          </w:rPr>
          <w:tab/>
        </w:r>
        <w:r>
          <w:rPr>
            <w:noProof/>
            <w:webHidden/>
          </w:rPr>
          <w:fldChar w:fldCharType="begin"/>
        </w:r>
        <w:r>
          <w:rPr>
            <w:noProof/>
            <w:webHidden/>
          </w:rPr>
          <w:instrText xml:space="preserve"> PAGEREF _Toc327350229 \h </w:instrText>
        </w:r>
        <w:r>
          <w:rPr>
            <w:noProof/>
            <w:webHidden/>
          </w:rPr>
        </w:r>
        <w:r>
          <w:rPr>
            <w:noProof/>
            <w:webHidden/>
          </w:rPr>
          <w:fldChar w:fldCharType="separate"/>
        </w:r>
        <w:r>
          <w:rPr>
            <w:noProof/>
            <w:webHidden/>
          </w:rPr>
          <w:t>141</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230" w:history="1">
        <w:r w:rsidRPr="007A3E2B">
          <w:rPr>
            <w:rStyle w:val="Hyperlink"/>
            <w:noProof/>
          </w:rPr>
          <w:t>I.8.2</w:t>
        </w:r>
        <w:r>
          <w:rPr>
            <w:b w:val="0"/>
            <w:noProof/>
            <w:sz w:val="22"/>
            <w:szCs w:val="22"/>
            <w:lang w:eastAsia="de-CH"/>
          </w:rPr>
          <w:tab/>
        </w:r>
        <w:r w:rsidRPr="007A3E2B">
          <w:rPr>
            <w:rStyle w:val="Hyperlink"/>
            <w:noProof/>
          </w:rPr>
          <w:t>Usability Tests</w:t>
        </w:r>
        <w:r>
          <w:rPr>
            <w:noProof/>
            <w:webHidden/>
          </w:rPr>
          <w:tab/>
        </w:r>
        <w:r>
          <w:rPr>
            <w:noProof/>
            <w:webHidden/>
          </w:rPr>
          <w:fldChar w:fldCharType="begin"/>
        </w:r>
        <w:r>
          <w:rPr>
            <w:noProof/>
            <w:webHidden/>
          </w:rPr>
          <w:instrText xml:space="preserve"> PAGEREF _Toc327350230 \h </w:instrText>
        </w:r>
        <w:r>
          <w:rPr>
            <w:noProof/>
            <w:webHidden/>
          </w:rPr>
        </w:r>
        <w:r>
          <w:rPr>
            <w:noProof/>
            <w:webHidden/>
          </w:rPr>
          <w:fldChar w:fldCharType="separate"/>
        </w:r>
        <w:r>
          <w:rPr>
            <w:noProof/>
            <w:webHidden/>
          </w:rPr>
          <w:t>143</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231" w:history="1">
        <w:r w:rsidRPr="007A3E2B">
          <w:rPr>
            <w:rStyle w:val="Hyperlink"/>
            <w:noProof/>
          </w:rPr>
          <w:t>I.8.2.1</w:t>
        </w:r>
        <w:r>
          <w:rPr>
            <w:noProof/>
            <w:sz w:val="22"/>
            <w:szCs w:val="22"/>
            <w:lang w:eastAsia="de-CH"/>
          </w:rPr>
          <w:tab/>
        </w:r>
        <w:r w:rsidRPr="007A3E2B">
          <w:rPr>
            <w:rStyle w:val="Hyperlink"/>
            <w:noProof/>
          </w:rPr>
          <w:t>Test 1: Wizard of Oz</w:t>
        </w:r>
        <w:r>
          <w:rPr>
            <w:noProof/>
            <w:webHidden/>
          </w:rPr>
          <w:tab/>
        </w:r>
        <w:r>
          <w:rPr>
            <w:noProof/>
            <w:webHidden/>
          </w:rPr>
          <w:fldChar w:fldCharType="begin"/>
        </w:r>
        <w:r>
          <w:rPr>
            <w:noProof/>
            <w:webHidden/>
          </w:rPr>
          <w:instrText xml:space="preserve"> PAGEREF _Toc327350231 \h </w:instrText>
        </w:r>
        <w:r>
          <w:rPr>
            <w:noProof/>
            <w:webHidden/>
          </w:rPr>
        </w:r>
        <w:r>
          <w:rPr>
            <w:noProof/>
            <w:webHidden/>
          </w:rPr>
          <w:fldChar w:fldCharType="separate"/>
        </w:r>
        <w:r>
          <w:rPr>
            <w:noProof/>
            <w:webHidden/>
          </w:rPr>
          <w:t>143</w:t>
        </w:r>
        <w:r>
          <w:rPr>
            <w:noProof/>
            <w:webHidden/>
          </w:rPr>
          <w:fldChar w:fldCharType="end"/>
        </w:r>
      </w:hyperlink>
    </w:p>
    <w:p w:rsidR="003D2333" w:rsidRDefault="003D2333">
      <w:pPr>
        <w:pStyle w:val="TOC3"/>
        <w:tabs>
          <w:tab w:val="left" w:pos="1320"/>
          <w:tab w:val="right" w:leader="dot" w:pos="9062"/>
        </w:tabs>
        <w:rPr>
          <w:noProof/>
          <w:sz w:val="22"/>
        </w:rPr>
      </w:pPr>
      <w:hyperlink w:anchor="_Toc327350232" w:history="1">
        <w:r w:rsidRPr="007A3E2B">
          <w:rPr>
            <w:rStyle w:val="Hyperlink"/>
            <w:noProof/>
          </w:rPr>
          <w:t>I.8.2.1.1</w:t>
        </w:r>
        <w:r>
          <w:rPr>
            <w:noProof/>
            <w:sz w:val="22"/>
          </w:rPr>
          <w:tab/>
        </w:r>
        <w:r w:rsidRPr="007A3E2B">
          <w:rPr>
            <w:rStyle w:val="Hyperlink"/>
            <w:noProof/>
          </w:rPr>
          <w:t>Testszenario</w:t>
        </w:r>
        <w:r>
          <w:rPr>
            <w:noProof/>
            <w:webHidden/>
          </w:rPr>
          <w:tab/>
        </w:r>
        <w:r>
          <w:rPr>
            <w:noProof/>
            <w:webHidden/>
          </w:rPr>
          <w:fldChar w:fldCharType="begin"/>
        </w:r>
        <w:r>
          <w:rPr>
            <w:noProof/>
            <w:webHidden/>
          </w:rPr>
          <w:instrText xml:space="preserve"> PAGEREF _Toc327350232 \h </w:instrText>
        </w:r>
        <w:r>
          <w:rPr>
            <w:noProof/>
            <w:webHidden/>
          </w:rPr>
        </w:r>
        <w:r>
          <w:rPr>
            <w:noProof/>
            <w:webHidden/>
          </w:rPr>
          <w:fldChar w:fldCharType="separate"/>
        </w:r>
        <w:r>
          <w:rPr>
            <w:noProof/>
            <w:webHidden/>
          </w:rPr>
          <w:t>143</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233" w:history="1">
        <w:r w:rsidRPr="007A3E2B">
          <w:rPr>
            <w:rStyle w:val="Hyperlink"/>
            <w:noProof/>
          </w:rPr>
          <w:t>I.8.2.1.1.1</w:t>
        </w:r>
        <w:r>
          <w:rPr>
            <w:noProof/>
            <w:sz w:val="22"/>
            <w:szCs w:val="22"/>
            <w:lang w:eastAsia="de-CH"/>
          </w:rPr>
          <w:tab/>
        </w:r>
        <w:r w:rsidRPr="007A3E2B">
          <w:rPr>
            <w:rStyle w:val="Hyperlink"/>
            <w:noProof/>
          </w:rPr>
          <w:t>Aufgabe</w:t>
        </w:r>
        <w:r>
          <w:rPr>
            <w:noProof/>
            <w:webHidden/>
          </w:rPr>
          <w:tab/>
        </w:r>
        <w:r>
          <w:rPr>
            <w:noProof/>
            <w:webHidden/>
          </w:rPr>
          <w:fldChar w:fldCharType="begin"/>
        </w:r>
        <w:r>
          <w:rPr>
            <w:noProof/>
            <w:webHidden/>
          </w:rPr>
          <w:instrText xml:space="preserve"> PAGEREF _Toc327350233 \h </w:instrText>
        </w:r>
        <w:r>
          <w:rPr>
            <w:noProof/>
            <w:webHidden/>
          </w:rPr>
        </w:r>
        <w:r>
          <w:rPr>
            <w:noProof/>
            <w:webHidden/>
          </w:rPr>
          <w:fldChar w:fldCharType="separate"/>
        </w:r>
        <w:r>
          <w:rPr>
            <w:noProof/>
            <w:webHidden/>
          </w:rPr>
          <w:t>143</w:t>
        </w:r>
        <w:r>
          <w:rPr>
            <w:noProof/>
            <w:webHidden/>
          </w:rPr>
          <w:fldChar w:fldCharType="end"/>
        </w:r>
      </w:hyperlink>
    </w:p>
    <w:p w:rsidR="003D2333" w:rsidRDefault="003D2333">
      <w:pPr>
        <w:pStyle w:val="TOC3"/>
        <w:tabs>
          <w:tab w:val="left" w:pos="1320"/>
          <w:tab w:val="right" w:leader="dot" w:pos="9062"/>
        </w:tabs>
        <w:rPr>
          <w:noProof/>
          <w:sz w:val="22"/>
        </w:rPr>
      </w:pPr>
      <w:hyperlink w:anchor="_Toc327350234" w:history="1">
        <w:r w:rsidRPr="007A3E2B">
          <w:rPr>
            <w:rStyle w:val="Hyperlink"/>
            <w:noProof/>
          </w:rPr>
          <w:t>I.8.2.1.2</w:t>
        </w:r>
        <w:r>
          <w:rPr>
            <w:noProof/>
            <w:sz w:val="22"/>
          </w:rPr>
          <w:tab/>
        </w:r>
        <w:r w:rsidRPr="007A3E2B">
          <w:rPr>
            <w:rStyle w:val="Hyperlink"/>
            <w:noProof/>
          </w:rPr>
          <w:t>Resultat &amp; Fazit</w:t>
        </w:r>
        <w:r>
          <w:rPr>
            <w:noProof/>
            <w:webHidden/>
          </w:rPr>
          <w:tab/>
        </w:r>
        <w:r>
          <w:rPr>
            <w:noProof/>
            <w:webHidden/>
          </w:rPr>
          <w:fldChar w:fldCharType="begin"/>
        </w:r>
        <w:r>
          <w:rPr>
            <w:noProof/>
            <w:webHidden/>
          </w:rPr>
          <w:instrText xml:space="preserve"> PAGEREF _Toc327350234 \h </w:instrText>
        </w:r>
        <w:r>
          <w:rPr>
            <w:noProof/>
            <w:webHidden/>
          </w:rPr>
        </w:r>
        <w:r>
          <w:rPr>
            <w:noProof/>
            <w:webHidden/>
          </w:rPr>
          <w:fldChar w:fldCharType="separate"/>
        </w:r>
        <w:r>
          <w:rPr>
            <w:noProof/>
            <w:webHidden/>
          </w:rPr>
          <w:t>143</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235" w:history="1">
        <w:r w:rsidRPr="007A3E2B">
          <w:rPr>
            <w:rStyle w:val="Hyperlink"/>
            <w:noProof/>
          </w:rPr>
          <w:t>I.8.2.2</w:t>
        </w:r>
        <w:r>
          <w:rPr>
            <w:noProof/>
            <w:sz w:val="22"/>
            <w:szCs w:val="22"/>
            <w:lang w:eastAsia="de-CH"/>
          </w:rPr>
          <w:tab/>
        </w:r>
        <w:r w:rsidRPr="007A3E2B">
          <w:rPr>
            <w:rStyle w:val="Hyperlink"/>
            <w:noProof/>
          </w:rPr>
          <w:t>Test 2: Reaktion der Nutzer</w:t>
        </w:r>
        <w:r>
          <w:rPr>
            <w:noProof/>
            <w:webHidden/>
          </w:rPr>
          <w:tab/>
        </w:r>
        <w:r>
          <w:rPr>
            <w:noProof/>
            <w:webHidden/>
          </w:rPr>
          <w:fldChar w:fldCharType="begin"/>
        </w:r>
        <w:r>
          <w:rPr>
            <w:noProof/>
            <w:webHidden/>
          </w:rPr>
          <w:instrText xml:space="preserve"> PAGEREF _Toc327350235 \h </w:instrText>
        </w:r>
        <w:r>
          <w:rPr>
            <w:noProof/>
            <w:webHidden/>
          </w:rPr>
        </w:r>
        <w:r>
          <w:rPr>
            <w:noProof/>
            <w:webHidden/>
          </w:rPr>
          <w:fldChar w:fldCharType="separate"/>
        </w:r>
        <w:r>
          <w:rPr>
            <w:noProof/>
            <w:webHidden/>
          </w:rPr>
          <w:t>144</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236" w:history="1">
        <w:r w:rsidRPr="007A3E2B">
          <w:rPr>
            <w:rStyle w:val="Hyperlink"/>
            <w:noProof/>
          </w:rPr>
          <w:t>I.8.2.3</w:t>
        </w:r>
        <w:r>
          <w:rPr>
            <w:noProof/>
            <w:sz w:val="22"/>
            <w:szCs w:val="22"/>
            <w:lang w:eastAsia="de-CH"/>
          </w:rPr>
          <w:tab/>
        </w:r>
        <w:r w:rsidRPr="007A3E2B">
          <w:rPr>
            <w:rStyle w:val="Hyperlink"/>
            <w:noProof/>
          </w:rPr>
          <w:t>Test 3: Reaktion auf Demomodus</w:t>
        </w:r>
        <w:r>
          <w:rPr>
            <w:noProof/>
            <w:webHidden/>
          </w:rPr>
          <w:tab/>
        </w:r>
        <w:r>
          <w:rPr>
            <w:noProof/>
            <w:webHidden/>
          </w:rPr>
          <w:fldChar w:fldCharType="begin"/>
        </w:r>
        <w:r>
          <w:rPr>
            <w:noProof/>
            <w:webHidden/>
          </w:rPr>
          <w:instrText xml:space="preserve"> PAGEREF _Toc327350236 \h </w:instrText>
        </w:r>
        <w:r>
          <w:rPr>
            <w:noProof/>
            <w:webHidden/>
          </w:rPr>
        </w:r>
        <w:r>
          <w:rPr>
            <w:noProof/>
            <w:webHidden/>
          </w:rPr>
          <w:fldChar w:fldCharType="separate"/>
        </w:r>
        <w:r>
          <w:rPr>
            <w:noProof/>
            <w:webHidden/>
          </w:rPr>
          <w:t>145</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237" w:history="1">
        <w:r w:rsidRPr="007A3E2B">
          <w:rPr>
            <w:rStyle w:val="Hyperlink"/>
            <w:noProof/>
          </w:rPr>
          <w:t>I.8.2.4</w:t>
        </w:r>
        <w:r>
          <w:rPr>
            <w:noProof/>
            <w:sz w:val="22"/>
            <w:szCs w:val="22"/>
            <w:lang w:eastAsia="de-CH"/>
          </w:rPr>
          <w:tab/>
        </w:r>
        <w:r w:rsidRPr="007A3E2B">
          <w:rPr>
            <w:rStyle w:val="Hyperlink"/>
            <w:noProof/>
          </w:rPr>
          <w:t>Test 4: Grafisches Design</w:t>
        </w:r>
        <w:r>
          <w:rPr>
            <w:noProof/>
            <w:webHidden/>
          </w:rPr>
          <w:tab/>
        </w:r>
        <w:r>
          <w:rPr>
            <w:noProof/>
            <w:webHidden/>
          </w:rPr>
          <w:fldChar w:fldCharType="begin"/>
        </w:r>
        <w:r>
          <w:rPr>
            <w:noProof/>
            <w:webHidden/>
          </w:rPr>
          <w:instrText xml:space="preserve"> PAGEREF _Toc327350237 \h </w:instrText>
        </w:r>
        <w:r>
          <w:rPr>
            <w:noProof/>
            <w:webHidden/>
          </w:rPr>
        </w:r>
        <w:r>
          <w:rPr>
            <w:noProof/>
            <w:webHidden/>
          </w:rPr>
          <w:fldChar w:fldCharType="separate"/>
        </w:r>
        <w:r>
          <w:rPr>
            <w:noProof/>
            <w:webHidden/>
          </w:rPr>
          <w:t>146</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238" w:history="1">
        <w:r w:rsidRPr="007A3E2B">
          <w:rPr>
            <w:rStyle w:val="Hyperlink"/>
            <w:noProof/>
          </w:rPr>
          <w:t>I.8.3</w:t>
        </w:r>
        <w:r>
          <w:rPr>
            <w:b w:val="0"/>
            <w:noProof/>
            <w:sz w:val="22"/>
            <w:szCs w:val="22"/>
            <w:lang w:eastAsia="de-CH"/>
          </w:rPr>
          <w:tab/>
        </w:r>
        <w:r w:rsidRPr="007A3E2B">
          <w:rPr>
            <w:rStyle w:val="Hyperlink"/>
            <w:noProof/>
          </w:rPr>
          <w:t>Unit Tests</w:t>
        </w:r>
        <w:r>
          <w:rPr>
            <w:noProof/>
            <w:webHidden/>
          </w:rPr>
          <w:tab/>
        </w:r>
        <w:r>
          <w:rPr>
            <w:noProof/>
            <w:webHidden/>
          </w:rPr>
          <w:fldChar w:fldCharType="begin"/>
        </w:r>
        <w:r>
          <w:rPr>
            <w:noProof/>
            <w:webHidden/>
          </w:rPr>
          <w:instrText xml:space="preserve"> PAGEREF _Toc327350238 \h </w:instrText>
        </w:r>
        <w:r>
          <w:rPr>
            <w:noProof/>
            <w:webHidden/>
          </w:rPr>
        </w:r>
        <w:r>
          <w:rPr>
            <w:noProof/>
            <w:webHidden/>
          </w:rPr>
          <w:fldChar w:fldCharType="separate"/>
        </w:r>
        <w:r>
          <w:rPr>
            <w:noProof/>
            <w:webHidden/>
          </w:rPr>
          <w:t>147</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239" w:history="1">
        <w:r w:rsidRPr="007A3E2B">
          <w:rPr>
            <w:rStyle w:val="Hyperlink"/>
            <w:noProof/>
            <w:lang w:val="en-US"/>
          </w:rPr>
          <w:t>I.8.3.1</w:t>
        </w:r>
        <w:r>
          <w:rPr>
            <w:noProof/>
            <w:sz w:val="22"/>
            <w:szCs w:val="22"/>
            <w:lang w:eastAsia="de-CH"/>
          </w:rPr>
          <w:tab/>
        </w:r>
        <w:r w:rsidRPr="007A3E2B">
          <w:rPr>
            <w:rStyle w:val="Hyperlink"/>
            <w:noProof/>
            <w:lang w:val="en-US"/>
          </w:rPr>
          <w:t>Videowall-Applikation</w:t>
        </w:r>
        <w:r>
          <w:rPr>
            <w:noProof/>
            <w:webHidden/>
          </w:rPr>
          <w:tab/>
        </w:r>
        <w:r>
          <w:rPr>
            <w:noProof/>
            <w:webHidden/>
          </w:rPr>
          <w:fldChar w:fldCharType="begin"/>
        </w:r>
        <w:r>
          <w:rPr>
            <w:noProof/>
            <w:webHidden/>
          </w:rPr>
          <w:instrText xml:space="preserve"> PAGEREF _Toc327350239 \h </w:instrText>
        </w:r>
        <w:r>
          <w:rPr>
            <w:noProof/>
            <w:webHidden/>
          </w:rPr>
        </w:r>
        <w:r>
          <w:rPr>
            <w:noProof/>
            <w:webHidden/>
          </w:rPr>
          <w:fldChar w:fldCharType="separate"/>
        </w:r>
        <w:r>
          <w:rPr>
            <w:noProof/>
            <w:webHidden/>
          </w:rPr>
          <w:t>147</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240" w:history="1">
        <w:r w:rsidRPr="007A3E2B">
          <w:rPr>
            <w:rStyle w:val="Hyperlink"/>
            <w:noProof/>
          </w:rPr>
          <w:t>I.8.3.2</w:t>
        </w:r>
        <w:r>
          <w:rPr>
            <w:noProof/>
            <w:sz w:val="22"/>
            <w:szCs w:val="22"/>
            <w:lang w:eastAsia="de-CH"/>
          </w:rPr>
          <w:tab/>
        </w:r>
        <w:r w:rsidRPr="007A3E2B">
          <w:rPr>
            <w:rStyle w:val="Hyperlink"/>
            <w:noProof/>
          </w:rPr>
          <w:t>Poster-Applikation</w:t>
        </w:r>
        <w:r>
          <w:rPr>
            <w:noProof/>
            <w:webHidden/>
          </w:rPr>
          <w:tab/>
        </w:r>
        <w:r>
          <w:rPr>
            <w:noProof/>
            <w:webHidden/>
          </w:rPr>
          <w:fldChar w:fldCharType="begin"/>
        </w:r>
        <w:r>
          <w:rPr>
            <w:noProof/>
            <w:webHidden/>
          </w:rPr>
          <w:instrText xml:space="preserve"> PAGEREF _Toc327350240 \h </w:instrText>
        </w:r>
        <w:r>
          <w:rPr>
            <w:noProof/>
            <w:webHidden/>
          </w:rPr>
        </w:r>
        <w:r>
          <w:rPr>
            <w:noProof/>
            <w:webHidden/>
          </w:rPr>
          <w:fldChar w:fldCharType="separate"/>
        </w:r>
        <w:r>
          <w:rPr>
            <w:noProof/>
            <w:webHidden/>
          </w:rPr>
          <w:t>147</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241" w:history="1">
        <w:r w:rsidRPr="007A3E2B">
          <w:rPr>
            <w:rStyle w:val="Hyperlink"/>
            <w:noProof/>
            <w:lang w:val="en-US"/>
          </w:rPr>
          <w:t>I.8.3.3</w:t>
        </w:r>
        <w:r>
          <w:rPr>
            <w:noProof/>
            <w:sz w:val="22"/>
            <w:szCs w:val="22"/>
            <w:lang w:eastAsia="de-CH"/>
          </w:rPr>
          <w:tab/>
        </w:r>
        <w:r w:rsidRPr="007A3E2B">
          <w:rPr>
            <w:rStyle w:val="Hyperlink"/>
            <w:noProof/>
            <w:lang w:val="en-US"/>
          </w:rPr>
          <w:t>Mittagsmenu-Applikation</w:t>
        </w:r>
        <w:r>
          <w:rPr>
            <w:noProof/>
            <w:webHidden/>
          </w:rPr>
          <w:tab/>
        </w:r>
        <w:r>
          <w:rPr>
            <w:noProof/>
            <w:webHidden/>
          </w:rPr>
          <w:fldChar w:fldCharType="begin"/>
        </w:r>
        <w:r>
          <w:rPr>
            <w:noProof/>
            <w:webHidden/>
          </w:rPr>
          <w:instrText xml:space="preserve"> PAGEREF _Toc327350241 \h </w:instrText>
        </w:r>
        <w:r>
          <w:rPr>
            <w:noProof/>
            <w:webHidden/>
          </w:rPr>
        </w:r>
        <w:r>
          <w:rPr>
            <w:noProof/>
            <w:webHidden/>
          </w:rPr>
          <w:fldChar w:fldCharType="separate"/>
        </w:r>
        <w:r>
          <w:rPr>
            <w:noProof/>
            <w:webHidden/>
          </w:rPr>
          <w:t>147</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242" w:history="1">
        <w:r w:rsidRPr="007A3E2B">
          <w:rPr>
            <w:rStyle w:val="Hyperlink"/>
            <w:noProof/>
          </w:rPr>
          <w:t>I.8.4</w:t>
        </w:r>
        <w:r>
          <w:rPr>
            <w:b w:val="0"/>
            <w:noProof/>
            <w:sz w:val="22"/>
            <w:szCs w:val="22"/>
            <w:lang w:eastAsia="de-CH"/>
          </w:rPr>
          <w:tab/>
        </w:r>
        <w:r w:rsidRPr="007A3E2B">
          <w:rPr>
            <w:rStyle w:val="Hyperlink"/>
            <w:noProof/>
          </w:rPr>
          <w:t>Systemtests</w:t>
        </w:r>
        <w:r>
          <w:rPr>
            <w:noProof/>
            <w:webHidden/>
          </w:rPr>
          <w:tab/>
        </w:r>
        <w:r>
          <w:rPr>
            <w:noProof/>
            <w:webHidden/>
          </w:rPr>
          <w:fldChar w:fldCharType="begin"/>
        </w:r>
        <w:r>
          <w:rPr>
            <w:noProof/>
            <w:webHidden/>
          </w:rPr>
          <w:instrText xml:space="preserve"> PAGEREF _Toc327350242 \h </w:instrText>
        </w:r>
        <w:r>
          <w:rPr>
            <w:noProof/>
            <w:webHidden/>
          </w:rPr>
        </w:r>
        <w:r>
          <w:rPr>
            <w:noProof/>
            <w:webHidden/>
          </w:rPr>
          <w:fldChar w:fldCharType="separate"/>
        </w:r>
        <w:r>
          <w:rPr>
            <w:noProof/>
            <w:webHidden/>
          </w:rPr>
          <w:t>149</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243" w:history="1">
        <w:r w:rsidRPr="007A3E2B">
          <w:rPr>
            <w:rStyle w:val="Hyperlink"/>
            <w:noProof/>
          </w:rPr>
          <w:t>I.8.4.1</w:t>
        </w:r>
        <w:r>
          <w:rPr>
            <w:noProof/>
            <w:sz w:val="22"/>
            <w:szCs w:val="22"/>
            <w:lang w:eastAsia="de-CH"/>
          </w:rPr>
          <w:tab/>
        </w:r>
        <w:r w:rsidRPr="007A3E2B">
          <w:rPr>
            <w:rStyle w:val="Hyperlink"/>
            <w:noProof/>
          </w:rPr>
          <w:t>Sprint 7</w:t>
        </w:r>
        <w:r>
          <w:rPr>
            <w:noProof/>
            <w:webHidden/>
          </w:rPr>
          <w:tab/>
        </w:r>
        <w:r>
          <w:rPr>
            <w:noProof/>
            <w:webHidden/>
          </w:rPr>
          <w:fldChar w:fldCharType="begin"/>
        </w:r>
        <w:r>
          <w:rPr>
            <w:noProof/>
            <w:webHidden/>
          </w:rPr>
          <w:instrText xml:space="preserve"> PAGEREF _Toc327350243 \h </w:instrText>
        </w:r>
        <w:r>
          <w:rPr>
            <w:noProof/>
            <w:webHidden/>
          </w:rPr>
        </w:r>
        <w:r>
          <w:rPr>
            <w:noProof/>
            <w:webHidden/>
          </w:rPr>
          <w:fldChar w:fldCharType="separate"/>
        </w:r>
        <w:r>
          <w:rPr>
            <w:noProof/>
            <w:webHidden/>
          </w:rPr>
          <w:t>149</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244" w:history="1">
        <w:r w:rsidRPr="007A3E2B">
          <w:rPr>
            <w:rStyle w:val="Hyperlink"/>
            <w:noProof/>
          </w:rPr>
          <w:t>I.8.4.2</w:t>
        </w:r>
        <w:r>
          <w:rPr>
            <w:noProof/>
            <w:sz w:val="22"/>
            <w:szCs w:val="22"/>
            <w:lang w:eastAsia="de-CH"/>
          </w:rPr>
          <w:tab/>
        </w:r>
        <w:r w:rsidRPr="007A3E2B">
          <w:rPr>
            <w:rStyle w:val="Hyperlink"/>
            <w:noProof/>
          </w:rPr>
          <w:t>Sprint 8</w:t>
        </w:r>
        <w:r>
          <w:rPr>
            <w:noProof/>
            <w:webHidden/>
          </w:rPr>
          <w:tab/>
        </w:r>
        <w:r>
          <w:rPr>
            <w:noProof/>
            <w:webHidden/>
          </w:rPr>
          <w:fldChar w:fldCharType="begin"/>
        </w:r>
        <w:r>
          <w:rPr>
            <w:noProof/>
            <w:webHidden/>
          </w:rPr>
          <w:instrText xml:space="preserve"> PAGEREF _Toc327350244 \h </w:instrText>
        </w:r>
        <w:r>
          <w:rPr>
            <w:noProof/>
            <w:webHidden/>
          </w:rPr>
        </w:r>
        <w:r>
          <w:rPr>
            <w:noProof/>
            <w:webHidden/>
          </w:rPr>
          <w:fldChar w:fldCharType="separate"/>
        </w:r>
        <w:r>
          <w:rPr>
            <w:noProof/>
            <w:webHidden/>
          </w:rPr>
          <w:t>149</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245" w:history="1">
        <w:r w:rsidRPr="007A3E2B">
          <w:rPr>
            <w:rStyle w:val="Hyperlink"/>
            <w:noProof/>
          </w:rPr>
          <w:t>I.8.4.3</w:t>
        </w:r>
        <w:r>
          <w:rPr>
            <w:noProof/>
            <w:sz w:val="22"/>
            <w:szCs w:val="22"/>
            <w:lang w:eastAsia="de-CH"/>
          </w:rPr>
          <w:tab/>
        </w:r>
        <w:r w:rsidRPr="007A3E2B">
          <w:rPr>
            <w:rStyle w:val="Hyperlink"/>
            <w:noProof/>
          </w:rPr>
          <w:t>Sprint 9</w:t>
        </w:r>
        <w:r>
          <w:rPr>
            <w:noProof/>
            <w:webHidden/>
          </w:rPr>
          <w:tab/>
        </w:r>
        <w:r>
          <w:rPr>
            <w:noProof/>
            <w:webHidden/>
          </w:rPr>
          <w:fldChar w:fldCharType="begin"/>
        </w:r>
        <w:r>
          <w:rPr>
            <w:noProof/>
            <w:webHidden/>
          </w:rPr>
          <w:instrText xml:space="preserve"> PAGEREF _Toc327350245 \h </w:instrText>
        </w:r>
        <w:r>
          <w:rPr>
            <w:noProof/>
            <w:webHidden/>
          </w:rPr>
        </w:r>
        <w:r>
          <w:rPr>
            <w:noProof/>
            <w:webHidden/>
          </w:rPr>
          <w:fldChar w:fldCharType="separate"/>
        </w:r>
        <w:r>
          <w:rPr>
            <w:noProof/>
            <w:webHidden/>
          </w:rPr>
          <w:t>149</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246" w:history="1">
        <w:r w:rsidRPr="007A3E2B">
          <w:rPr>
            <w:rStyle w:val="Hyperlink"/>
            <w:noProof/>
          </w:rPr>
          <w:t>I.8.4.4</w:t>
        </w:r>
        <w:r>
          <w:rPr>
            <w:noProof/>
            <w:sz w:val="22"/>
            <w:szCs w:val="22"/>
            <w:lang w:eastAsia="de-CH"/>
          </w:rPr>
          <w:tab/>
        </w:r>
        <w:r w:rsidRPr="007A3E2B">
          <w:rPr>
            <w:rStyle w:val="Hyperlink"/>
            <w:noProof/>
          </w:rPr>
          <w:t>Sprint 10</w:t>
        </w:r>
        <w:r>
          <w:rPr>
            <w:noProof/>
            <w:webHidden/>
          </w:rPr>
          <w:tab/>
        </w:r>
        <w:r>
          <w:rPr>
            <w:noProof/>
            <w:webHidden/>
          </w:rPr>
          <w:fldChar w:fldCharType="begin"/>
        </w:r>
        <w:r>
          <w:rPr>
            <w:noProof/>
            <w:webHidden/>
          </w:rPr>
          <w:instrText xml:space="preserve"> PAGEREF _Toc327350246 \h </w:instrText>
        </w:r>
        <w:r>
          <w:rPr>
            <w:noProof/>
            <w:webHidden/>
          </w:rPr>
        </w:r>
        <w:r>
          <w:rPr>
            <w:noProof/>
            <w:webHidden/>
          </w:rPr>
          <w:fldChar w:fldCharType="separate"/>
        </w:r>
        <w:r>
          <w:rPr>
            <w:noProof/>
            <w:webHidden/>
          </w:rPr>
          <w:t>150</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247" w:history="1">
        <w:r w:rsidRPr="007A3E2B">
          <w:rPr>
            <w:rStyle w:val="Hyperlink"/>
            <w:noProof/>
          </w:rPr>
          <w:t>I.8.4.5</w:t>
        </w:r>
        <w:r>
          <w:rPr>
            <w:noProof/>
            <w:sz w:val="22"/>
            <w:szCs w:val="22"/>
            <w:lang w:eastAsia="de-CH"/>
          </w:rPr>
          <w:tab/>
        </w:r>
        <w:r w:rsidRPr="007A3E2B">
          <w:rPr>
            <w:rStyle w:val="Hyperlink"/>
            <w:noProof/>
          </w:rPr>
          <w:t>Sprint 11</w:t>
        </w:r>
        <w:r>
          <w:rPr>
            <w:noProof/>
            <w:webHidden/>
          </w:rPr>
          <w:tab/>
        </w:r>
        <w:r>
          <w:rPr>
            <w:noProof/>
            <w:webHidden/>
          </w:rPr>
          <w:fldChar w:fldCharType="begin"/>
        </w:r>
        <w:r>
          <w:rPr>
            <w:noProof/>
            <w:webHidden/>
          </w:rPr>
          <w:instrText xml:space="preserve"> PAGEREF _Toc327350247 \h </w:instrText>
        </w:r>
        <w:r>
          <w:rPr>
            <w:noProof/>
            <w:webHidden/>
          </w:rPr>
        </w:r>
        <w:r>
          <w:rPr>
            <w:noProof/>
            <w:webHidden/>
          </w:rPr>
          <w:fldChar w:fldCharType="separate"/>
        </w:r>
        <w:r>
          <w:rPr>
            <w:noProof/>
            <w:webHidden/>
          </w:rPr>
          <w:t>151</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248" w:history="1">
        <w:r w:rsidRPr="007A3E2B">
          <w:rPr>
            <w:rStyle w:val="Hyperlink"/>
            <w:noProof/>
          </w:rPr>
          <w:t>I.8.4.6</w:t>
        </w:r>
        <w:r>
          <w:rPr>
            <w:noProof/>
            <w:sz w:val="22"/>
            <w:szCs w:val="22"/>
            <w:lang w:eastAsia="de-CH"/>
          </w:rPr>
          <w:tab/>
        </w:r>
        <w:r w:rsidRPr="007A3E2B">
          <w:rPr>
            <w:rStyle w:val="Hyperlink"/>
            <w:noProof/>
          </w:rPr>
          <w:t>Sprint 12</w:t>
        </w:r>
        <w:r>
          <w:rPr>
            <w:noProof/>
            <w:webHidden/>
          </w:rPr>
          <w:tab/>
        </w:r>
        <w:r>
          <w:rPr>
            <w:noProof/>
            <w:webHidden/>
          </w:rPr>
          <w:fldChar w:fldCharType="begin"/>
        </w:r>
        <w:r>
          <w:rPr>
            <w:noProof/>
            <w:webHidden/>
          </w:rPr>
          <w:instrText xml:space="preserve"> PAGEREF _Toc327350248 \h </w:instrText>
        </w:r>
        <w:r>
          <w:rPr>
            <w:noProof/>
            <w:webHidden/>
          </w:rPr>
        </w:r>
        <w:r>
          <w:rPr>
            <w:noProof/>
            <w:webHidden/>
          </w:rPr>
          <w:fldChar w:fldCharType="separate"/>
        </w:r>
        <w:r>
          <w:rPr>
            <w:noProof/>
            <w:webHidden/>
          </w:rPr>
          <w:t>151</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249" w:history="1">
        <w:r w:rsidRPr="007A3E2B">
          <w:rPr>
            <w:rStyle w:val="Hyperlink"/>
            <w:noProof/>
          </w:rPr>
          <w:t>I.8.4.7</w:t>
        </w:r>
        <w:r>
          <w:rPr>
            <w:noProof/>
            <w:sz w:val="22"/>
            <w:szCs w:val="22"/>
            <w:lang w:eastAsia="de-CH"/>
          </w:rPr>
          <w:tab/>
        </w:r>
        <w:r w:rsidRPr="007A3E2B">
          <w:rPr>
            <w:rStyle w:val="Hyperlink"/>
            <w:noProof/>
          </w:rPr>
          <w:t>Sprint 13</w:t>
        </w:r>
        <w:r>
          <w:rPr>
            <w:noProof/>
            <w:webHidden/>
          </w:rPr>
          <w:tab/>
        </w:r>
        <w:r>
          <w:rPr>
            <w:noProof/>
            <w:webHidden/>
          </w:rPr>
          <w:fldChar w:fldCharType="begin"/>
        </w:r>
        <w:r>
          <w:rPr>
            <w:noProof/>
            <w:webHidden/>
          </w:rPr>
          <w:instrText xml:space="preserve"> PAGEREF _Toc327350249 \h </w:instrText>
        </w:r>
        <w:r>
          <w:rPr>
            <w:noProof/>
            <w:webHidden/>
          </w:rPr>
        </w:r>
        <w:r>
          <w:rPr>
            <w:noProof/>
            <w:webHidden/>
          </w:rPr>
          <w:fldChar w:fldCharType="separate"/>
        </w:r>
        <w:r>
          <w:rPr>
            <w:noProof/>
            <w:webHidden/>
          </w:rPr>
          <w:t>153</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250" w:history="1">
        <w:r w:rsidRPr="007A3E2B">
          <w:rPr>
            <w:rStyle w:val="Hyperlink"/>
            <w:noProof/>
          </w:rPr>
          <w:t>I.8.4.8</w:t>
        </w:r>
        <w:r>
          <w:rPr>
            <w:noProof/>
            <w:sz w:val="22"/>
            <w:szCs w:val="22"/>
            <w:lang w:eastAsia="de-CH"/>
          </w:rPr>
          <w:tab/>
        </w:r>
        <w:r w:rsidRPr="007A3E2B">
          <w:rPr>
            <w:rStyle w:val="Hyperlink"/>
            <w:noProof/>
          </w:rPr>
          <w:t>Sprint 14</w:t>
        </w:r>
        <w:r>
          <w:rPr>
            <w:noProof/>
            <w:webHidden/>
          </w:rPr>
          <w:tab/>
        </w:r>
        <w:r>
          <w:rPr>
            <w:noProof/>
            <w:webHidden/>
          </w:rPr>
          <w:fldChar w:fldCharType="begin"/>
        </w:r>
        <w:r>
          <w:rPr>
            <w:noProof/>
            <w:webHidden/>
          </w:rPr>
          <w:instrText xml:space="preserve"> PAGEREF _Toc327350250 \h </w:instrText>
        </w:r>
        <w:r>
          <w:rPr>
            <w:noProof/>
            <w:webHidden/>
          </w:rPr>
        </w:r>
        <w:r>
          <w:rPr>
            <w:noProof/>
            <w:webHidden/>
          </w:rPr>
          <w:fldChar w:fldCharType="separate"/>
        </w:r>
        <w:r>
          <w:rPr>
            <w:noProof/>
            <w:webHidden/>
          </w:rPr>
          <w:t>154</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251" w:history="1">
        <w:r w:rsidRPr="007A3E2B">
          <w:rPr>
            <w:rStyle w:val="Hyperlink"/>
            <w:noProof/>
          </w:rPr>
          <w:t>I.8.4.9</w:t>
        </w:r>
        <w:r>
          <w:rPr>
            <w:noProof/>
            <w:sz w:val="22"/>
            <w:szCs w:val="22"/>
            <w:lang w:eastAsia="de-CH"/>
          </w:rPr>
          <w:tab/>
        </w:r>
        <w:r w:rsidRPr="007A3E2B">
          <w:rPr>
            <w:rStyle w:val="Hyperlink"/>
            <w:noProof/>
          </w:rPr>
          <w:t>Sprint 15/16</w:t>
        </w:r>
        <w:r>
          <w:rPr>
            <w:noProof/>
            <w:webHidden/>
          </w:rPr>
          <w:tab/>
        </w:r>
        <w:r>
          <w:rPr>
            <w:noProof/>
            <w:webHidden/>
          </w:rPr>
          <w:fldChar w:fldCharType="begin"/>
        </w:r>
        <w:r>
          <w:rPr>
            <w:noProof/>
            <w:webHidden/>
          </w:rPr>
          <w:instrText xml:space="preserve"> PAGEREF _Toc327350251 \h </w:instrText>
        </w:r>
        <w:r>
          <w:rPr>
            <w:noProof/>
            <w:webHidden/>
          </w:rPr>
        </w:r>
        <w:r>
          <w:rPr>
            <w:noProof/>
            <w:webHidden/>
          </w:rPr>
          <w:fldChar w:fldCharType="separate"/>
        </w:r>
        <w:r>
          <w:rPr>
            <w:noProof/>
            <w:webHidden/>
          </w:rPr>
          <w:t>155</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252" w:history="1">
        <w:r w:rsidRPr="007A3E2B">
          <w:rPr>
            <w:rStyle w:val="Hyperlink"/>
            <w:noProof/>
          </w:rPr>
          <w:t>I.8.5</w:t>
        </w:r>
        <w:r>
          <w:rPr>
            <w:b w:val="0"/>
            <w:noProof/>
            <w:sz w:val="22"/>
            <w:szCs w:val="22"/>
            <w:lang w:eastAsia="de-CH"/>
          </w:rPr>
          <w:tab/>
        </w:r>
        <w:r w:rsidRPr="007A3E2B">
          <w:rPr>
            <w:rStyle w:val="Hyperlink"/>
            <w:noProof/>
          </w:rPr>
          <w:t>Stabilitätstest</w:t>
        </w:r>
        <w:r>
          <w:rPr>
            <w:noProof/>
            <w:webHidden/>
          </w:rPr>
          <w:tab/>
        </w:r>
        <w:r>
          <w:rPr>
            <w:noProof/>
            <w:webHidden/>
          </w:rPr>
          <w:fldChar w:fldCharType="begin"/>
        </w:r>
        <w:r>
          <w:rPr>
            <w:noProof/>
            <w:webHidden/>
          </w:rPr>
          <w:instrText xml:space="preserve"> PAGEREF _Toc327350252 \h </w:instrText>
        </w:r>
        <w:r>
          <w:rPr>
            <w:noProof/>
            <w:webHidden/>
          </w:rPr>
        </w:r>
        <w:r>
          <w:rPr>
            <w:noProof/>
            <w:webHidden/>
          </w:rPr>
          <w:fldChar w:fldCharType="separate"/>
        </w:r>
        <w:r>
          <w:rPr>
            <w:noProof/>
            <w:webHidden/>
          </w:rPr>
          <w:t>157</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253" w:history="1">
        <w:r w:rsidRPr="007A3E2B">
          <w:rPr>
            <w:rStyle w:val="Hyperlink"/>
            <w:noProof/>
          </w:rPr>
          <w:t>I.8.6</w:t>
        </w:r>
        <w:r>
          <w:rPr>
            <w:b w:val="0"/>
            <w:noProof/>
            <w:sz w:val="22"/>
            <w:szCs w:val="22"/>
            <w:lang w:eastAsia="de-CH"/>
          </w:rPr>
          <w:tab/>
        </w:r>
        <w:r w:rsidRPr="007A3E2B">
          <w:rPr>
            <w:rStyle w:val="Hyperlink"/>
            <w:noProof/>
          </w:rPr>
          <w:t>Code Dokumentation</w:t>
        </w:r>
        <w:r>
          <w:rPr>
            <w:noProof/>
            <w:webHidden/>
          </w:rPr>
          <w:tab/>
        </w:r>
        <w:r>
          <w:rPr>
            <w:noProof/>
            <w:webHidden/>
          </w:rPr>
          <w:fldChar w:fldCharType="begin"/>
        </w:r>
        <w:r>
          <w:rPr>
            <w:noProof/>
            <w:webHidden/>
          </w:rPr>
          <w:instrText xml:space="preserve"> PAGEREF _Toc327350253 \h </w:instrText>
        </w:r>
        <w:r>
          <w:rPr>
            <w:noProof/>
            <w:webHidden/>
          </w:rPr>
        </w:r>
        <w:r>
          <w:rPr>
            <w:noProof/>
            <w:webHidden/>
          </w:rPr>
          <w:fldChar w:fldCharType="separate"/>
        </w:r>
        <w:r>
          <w:rPr>
            <w:noProof/>
            <w:webHidden/>
          </w:rPr>
          <w:t>159</w:t>
        </w:r>
        <w:r>
          <w:rPr>
            <w:noProof/>
            <w:webHidden/>
          </w:rPr>
          <w:fldChar w:fldCharType="end"/>
        </w:r>
      </w:hyperlink>
    </w:p>
    <w:p w:rsidR="003D2333" w:rsidRDefault="003D2333">
      <w:pPr>
        <w:pStyle w:val="TOC3"/>
        <w:tabs>
          <w:tab w:val="left" w:pos="1320"/>
          <w:tab w:val="right" w:leader="dot" w:pos="9062"/>
        </w:tabs>
        <w:rPr>
          <w:noProof/>
          <w:sz w:val="22"/>
        </w:rPr>
      </w:pPr>
      <w:hyperlink w:anchor="_Toc327350254" w:history="1">
        <w:r w:rsidRPr="007A3E2B">
          <w:rPr>
            <w:rStyle w:val="Hyperlink"/>
            <w:noProof/>
          </w:rPr>
          <w:t>I.8.6.1.1</w:t>
        </w:r>
        <w:r>
          <w:rPr>
            <w:noProof/>
            <w:sz w:val="22"/>
          </w:rPr>
          <w:tab/>
        </w:r>
        <w:r w:rsidRPr="007A3E2B">
          <w:rPr>
            <w:rStyle w:val="Hyperlink"/>
            <w:noProof/>
          </w:rPr>
          <w:t>Übereinstimmung mit Architektur</w:t>
        </w:r>
        <w:r>
          <w:rPr>
            <w:noProof/>
            <w:webHidden/>
          </w:rPr>
          <w:tab/>
        </w:r>
        <w:r>
          <w:rPr>
            <w:noProof/>
            <w:webHidden/>
          </w:rPr>
          <w:fldChar w:fldCharType="begin"/>
        </w:r>
        <w:r>
          <w:rPr>
            <w:noProof/>
            <w:webHidden/>
          </w:rPr>
          <w:instrText xml:space="preserve"> PAGEREF _Toc327350254 \h </w:instrText>
        </w:r>
        <w:r>
          <w:rPr>
            <w:noProof/>
            <w:webHidden/>
          </w:rPr>
        </w:r>
        <w:r>
          <w:rPr>
            <w:noProof/>
            <w:webHidden/>
          </w:rPr>
          <w:fldChar w:fldCharType="separate"/>
        </w:r>
        <w:r>
          <w:rPr>
            <w:noProof/>
            <w:webHidden/>
          </w:rPr>
          <w:t>159</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255" w:history="1">
        <w:r w:rsidRPr="007A3E2B">
          <w:rPr>
            <w:rStyle w:val="Hyperlink"/>
            <w:noProof/>
          </w:rPr>
          <w:t>I.8.6.1.1.1</w:t>
        </w:r>
        <w:r>
          <w:rPr>
            <w:noProof/>
            <w:sz w:val="22"/>
            <w:szCs w:val="22"/>
            <w:lang w:eastAsia="de-CH"/>
          </w:rPr>
          <w:tab/>
        </w:r>
        <w:r w:rsidRPr="007A3E2B">
          <w:rPr>
            <w:rStyle w:val="Hyperlink"/>
            <w:noProof/>
          </w:rPr>
          <w:t>Videowall-Applikation</w:t>
        </w:r>
        <w:r>
          <w:rPr>
            <w:noProof/>
            <w:webHidden/>
          </w:rPr>
          <w:tab/>
        </w:r>
        <w:r>
          <w:rPr>
            <w:noProof/>
            <w:webHidden/>
          </w:rPr>
          <w:fldChar w:fldCharType="begin"/>
        </w:r>
        <w:r>
          <w:rPr>
            <w:noProof/>
            <w:webHidden/>
          </w:rPr>
          <w:instrText xml:space="preserve"> PAGEREF _Toc327350255 \h </w:instrText>
        </w:r>
        <w:r>
          <w:rPr>
            <w:noProof/>
            <w:webHidden/>
          </w:rPr>
        </w:r>
        <w:r>
          <w:rPr>
            <w:noProof/>
            <w:webHidden/>
          </w:rPr>
          <w:fldChar w:fldCharType="separate"/>
        </w:r>
        <w:r>
          <w:rPr>
            <w:noProof/>
            <w:webHidden/>
          </w:rPr>
          <w:t>159</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256" w:history="1">
        <w:r w:rsidRPr="007A3E2B">
          <w:rPr>
            <w:rStyle w:val="Hyperlink"/>
            <w:noProof/>
          </w:rPr>
          <w:t>I.8.6.1.1.2</w:t>
        </w:r>
        <w:r>
          <w:rPr>
            <w:noProof/>
            <w:sz w:val="22"/>
            <w:szCs w:val="22"/>
            <w:lang w:eastAsia="de-CH"/>
          </w:rPr>
          <w:tab/>
        </w:r>
        <w:r w:rsidRPr="007A3E2B">
          <w:rPr>
            <w:rStyle w:val="Hyperlink"/>
            <w:noProof/>
          </w:rPr>
          <w:t>Poster-Applikation</w:t>
        </w:r>
        <w:r>
          <w:rPr>
            <w:noProof/>
            <w:webHidden/>
          </w:rPr>
          <w:tab/>
        </w:r>
        <w:r>
          <w:rPr>
            <w:noProof/>
            <w:webHidden/>
          </w:rPr>
          <w:fldChar w:fldCharType="begin"/>
        </w:r>
        <w:r>
          <w:rPr>
            <w:noProof/>
            <w:webHidden/>
          </w:rPr>
          <w:instrText xml:space="preserve"> PAGEREF _Toc327350256 \h </w:instrText>
        </w:r>
        <w:r>
          <w:rPr>
            <w:noProof/>
            <w:webHidden/>
          </w:rPr>
        </w:r>
        <w:r>
          <w:rPr>
            <w:noProof/>
            <w:webHidden/>
          </w:rPr>
          <w:fldChar w:fldCharType="separate"/>
        </w:r>
        <w:r>
          <w:rPr>
            <w:noProof/>
            <w:webHidden/>
          </w:rPr>
          <w:t>159</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257" w:history="1">
        <w:r w:rsidRPr="007A3E2B">
          <w:rPr>
            <w:rStyle w:val="Hyperlink"/>
            <w:noProof/>
          </w:rPr>
          <w:t>I.8.6.1.1.3</w:t>
        </w:r>
        <w:r>
          <w:rPr>
            <w:noProof/>
            <w:sz w:val="22"/>
            <w:szCs w:val="22"/>
            <w:lang w:eastAsia="de-CH"/>
          </w:rPr>
          <w:tab/>
        </w:r>
        <w:r w:rsidRPr="007A3E2B">
          <w:rPr>
            <w:rStyle w:val="Hyperlink"/>
            <w:noProof/>
          </w:rPr>
          <w:t>Mittagsmenu-Applikation</w:t>
        </w:r>
        <w:r>
          <w:rPr>
            <w:noProof/>
            <w:webHidden/>
          </w:rPr>
          <w:tab/>
        </w:r>
        <w:r>
          <w:rPr>
            <w:noProof/>
            <w:webHidden/>
          </w:rPr>
          <w:fldChar w:fldCharType="begin"/>
        </w:r>
        <w:r>
          <w:rPr>
            <w:noProof/>
            <w:webHidden/>
          </w:rPr>
          <w:instrText xml:space="preserve"> PAGEREF _Toc327350257 \h </w:instrText>
        </w:r>
        <w:r>
          <w:rPr>
            <w:noProof/>
            <w:webHidden/>
          </w:rPr>
        </w:r>
        <w:r>
          <w:rPr>
            <w:noProof/>
            <w:webHidden/>
          </w:rPr>
          <w:fldChar w:fldCharType="separate"/>
        </w:r>
        <w:r>
          <w:rPr>
            <w:noProof/>
            <w:webHidden/>
          </w:rPr>
          <w:t>160</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258" w:history="1">
        <w:r w:rsidRPr="007A3E2B">
          <w:rPr>
            <w:rStyle w:val="Hyperlink"/>
            <w:noProof/>
          </w:rPr>
          <w:t>I.8.6.2</w:t>
        </w:r>
        <w:r>
          <w:rPr>
            <w:noProof/>
            <w:sz w:val="22"/>
            <w:szCs w:val="22"/>
            <w:lang w:eastAsia="de-CH"/>
          </w:rPr>
          <w:tab/>
        </w:r>
        <w:r w:rsidRPr="007A3E2B">
          <w:rPr>
            <w:rStyle w:val="Hyperlink"/>
            <w:noProof/>
          </w:rPr>
          <w:t>Code Statistik</w:t>
        </w:r>
        <w:r>
          <w:rPr>
            <w:noProof/>
            <w:webHidden/>
          </w:rPr>
          <w:tab/>
        </w:r>
        <w:r>
          <w:rPr>
            <w:noProof/>
            <w:webHidden/>
          </w:rPr>
          <w:fldChar w:fldCharType="begin"/>
        </w:r>
        <w:r>
          <w:rPr>
            <w:noProof/>
            <w:webHidden/>
          </w:rPr>
          <w:instrText xml:space="preserve"> PAGEREF _Toc327350258 \h </w:instrText>
        </w:r>
        <w:r>
          <w:rPr>
            <w:noProof/>
            <w:webHidden/>
          </w:rPr>
        </w:r>
        <w:r>
          <w:rPr>
            <w:noProof/>
            <w:webHidden/>
          </w:rPr>
          <w:fldChar w:fldCharType="separate"/>
        </w:r>
        <w:r>
          <w:rPr>
            <w:noProof/>
            <w:webHidden/>
          </w:rPr>
          <w:t>161</w:t>
        </w:r>
        <w:r>
          <w:rPr>
            <w:noProof/>
            <w:webHidden/>
          </w:rPr>
          <w:fldChar w:fldCharType="end"/>
        </w:r>
      </w:hyperlink>
    </w:p>
    <w:p w:rsidR="003D2333" w:rsidRDefault="003D2333">
      <w:pPr>
        <w:pStyle w:val="TOC3"/>
        <w:tabs>
          <w:tab w:val="left" w:pos="1320"/>
          <w:tab w:val="right" w:leader="dot" w:pos="9062"/>
        </w:tabs>
        <w:rPr>
          <w:noProof/>
          <w:sz w:val="22"/>
        </w:rPr>
      </w:pPr>
      <w:hyperlink w:anchor="_Toc327350259" w:history="1">
        <w:r w:rsidRPr="007A3E2B">
          <w:rPr>
            <w:rStyle w:val="Hyperlink"/>
            <w:noProof/>
          </w:rPr>
          <w:t>I.8.6.2.1</w:t>
        </w:r>
        <w:r>
          <w:rPr>
            <w:noProof/>
            <w:sz w:val="22"/>
          </w:rPr>
          <w:tab/>
        </w:r>
        <w:r w:rsidRPr="007A3E2B">
          <w:rPr>
            <w:rStyle w:val="Hyperlink"/>
            <w:noProof/>
          </w:rPr>
          <w:t>Testabdeckung</w:t>
        </w:r>
        <w:r>
          <w:rPr>
            <w:noProof/>
            <w:webHidden/>
          </w:rPr>
          <w:tab/>
        </w:r>
        <w:r>
          <w:rPr>
            <w:noProof/>
            <w:webHidden/>
          </w:rPr>
          <w:fldChar w:fldCharType="begin"/>
        </w:r>
        <w:r>
          <w:rPr>
            <w:noProof/>
            <w:webHidden/>
          </w:rPr>
          <w:instrText xml:space="preserve"> PAGEREF _Toc327350259 \h </w:instrText>
        </w:r>
        <w:r>
          <w:rPr>
            <w:noProof/>
            <w:webHidden/>
          </w:rPr>
        </w:r>
        <w:r>
          <w:rPr>
            <w:noProof/>
            <w:webHidden/>
          </w:rPr>
          <w:fldChar w:fldCharType="separate"/>
        </w:r>
        <w:r>
          <w:rPr>
            <w:noProof/>
            <w:webHidden/>
          </w:rPr>
          <w:t>161</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260" w:history="1">
        <w:r w:rsidRPr="007A3E2B">
          <w:rPr>
            <w:rStyle w:val="Hyperlink"/>
            <w:noProof/>
          </w:rPr>
          <w:t>I.8.6.2.1.1</w:t>
        </w:r>
        <w:r>
          <w:rPr>
            <w:noProof/>
            <w:sz w:val="22"/>
            <w:szCs w:val="22"/>
            <w:lang w:eastAsia="de-CH"/>
          </w:rPr>
          <w:tab/>
        </w:r>
        <w:r w:rsidRPr="007A3E2B">
          <w:rPr>
            <w:rStyle w:val="Hyperlink"/>
            <w:noProof/>
          </w:rPr>
          <w:t>Videowall-Applikation</w:t>
        </w:r>
        <w:r>
          <w:rPr>
            <w:noProof/>
            <w:webHidden/>
          </w:rPr>
          <w:tab/>
        </w:r>
        <w:r>
          <w:rPr>
            <w:noProof/>
            <w:webHidden/>
          </w:rPr>
          <w:fldChar w:fldCharType="begin"/>
        </w:r>
        <w:r>
          <w:rPr>
            <w:noProof/>
            <w:webHidden/>
          </w:rPr>
          <w:instrText xml:space="preserve"> PAGEREF _Toc327350260 \h </w:instrText>
        </w:r>
        <w:r>
          <w:rPr>
            <w:noProof/>
            <w:webHidden/>
          </w:rPr>
        </w:r>
        <w:r>
          <w:rPr>
            <w:noProof/>
            <w:webHidden/>
          </w:rPr>
          <w:fldChar w:fldCharType="separate"/>
        </w:r>
        <w:r>
          <w:rPr>
            <w:noProof/>
            <w:webHidden/>
          </w:rPr>
          <w:t>161</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261" w:history="1">
        <w:r w:rsidRPr="007A3E2B">
          <w:rPr>
            <w:rStyle w:val="Hyperlink"/>
            <w:noProof/>
          </w:rPr>
          <w:t>I.8.6.2.1.2</w:t>
        </w:r>
        <w:r>
          <w:rPr>
            <w:noProof/>
            <w:sz w:val="22"/>
            <w:szCs w:val="22"/>
            <w:lang w:eastAsia="de-CH"/>
          </w:rPr>
          <w:tab/>
        </w:r>
        <w:r w:rsidRPr="007A3E2B">
          <w:rPr>
            <w:rStyle w:val="Hyperlink"/>
            <w:noProof/>
          </w:rPr>
          <w:t>Poster-Applikation</w:t>
        </w:r>
        <w:r>
          <w:rPr>
            <w:noProof/>
            <w:webHidden/>
          </w:rPr>
          <w:tab/>
        </w:r>
        <w:r>
          <w:rPr>
            <w:noProof/>
            <w:webHidden/>
          </w:rPr>
          <w:fldChar w:fldCharType="begin"/>
        </w:r>
        <w:r>
          <w:rPr>
            <w:noProof/>
            <w:webHidden/>
          </w:rPr>
          <w:instrText xml:space="preserve"> PAGEREF _Toc327350261 \h </w:instrText>
        </w:r>
        <w:r>
          <w:rPr>
            <w:noProof/>
            <w:webHidden/>
          </w:rPr>
        </w:r>
        <w:r>
          <w:rPr>
            <w:noProof/>
            <w:webHidden/>
          </w:rPr>
          <w:fldChar w:fldCharType="separate"/>
        </w:r>
        <w:r>
          <w:rPr>
            <w:noProof/>
            <w:webHidden/>
          </w:rPr>
          <w:t>162</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262" w:history="1">
        <w:r w:rsidRPr="007A3E2B">
          <w:rPr>
            <w:rStyle w:val="Hyperlink"/>
            <w:noProof/>
          </w:rPr>
          <w:t>I.8.6.2.1.3</w:t>
        </w:r>
        <w:r>
          <w:rPr>
            <w:noProof/>
            <w:sz w:val="22"/>
            <w:szCs w:val="22"/>
            <w:lang w:eastAsia="de-CH"/>
          </w:rPr>
          <w:tab/>
        </w:r>
        <w:r w:rsidRPr="007A3E2B">
          <w:rPr>
            <w:rStyle w:val="Hyperlink"/>
            <w:noProof/>
          </w:rPr>
          <w:t>Mittagsmenu-Applikation</w:t>
        </w:r>
        <w:r>
          <w:rPr>
            <w:noProof/>
            <w:webHidden/>
          </w:rPr>
          <w:tab/>
        </w:r>
        <w:r>
          <w:rPr>
            <w:noProof/>
            <w:webHidden/>
          </w:rPr>
          <w:fldChar w:fldCharType="begin"/>
        </w:r>
        <w:r>
          <w:rPr>
            <w:noProof/>
            <w:webHidden/>
          </w:rPr>
          <w:instrText xml:space="preserve"> PAGEREF _Toc327350262 \h </w:instrText>
        </w:r>
        <w:r>
          <w:rPr>
            <w:noProof/>
            <w:webHidden/>
          </w:rPr>
        </w:r>
        <w:r>
          <w:rPr>
            <w:noProof/>
            <w:webHidden/>
          </w:rPr>
          <w:fldChar w:fldCharType="separate"/>
        </w:r>
        <w:r>
          <w:rPr>
            <w:noProof/>
            <w:webHidden/>
          </w:rPr>
          <w:t>163</w:t>
        </w:r>
        <w:r>
          <w:rPr>
            <w:noProof/>
            <w:webHidden/>
          </w:rPr>
          <w:fldChar w:fldCharType="end"/>
        </w:r>
      </w:hyperlink>
    </w:p>
    <w:p w:rsidR="003D2333" w:rsidRDefault="003D2333">
      <w:pPr>
        <w:pStyle w:val="TOC3"/>
        <w:tabs>
          <w:tab w:val="left" w:pos="1320"/>
          <w:tab w:val="right" w:leader="dot" w:pos="9062"/>
        </w:tabs>
        <w:rPr>
          <w:noProof/>
          <w:sz w:val="22"/>
        </w:rPr>
      </w:pPr>
      <w:hyperlink w:anchor="_Toc327350263" w:history="1">
        <w:r w:rsidRPr="007A3E2B">
          <w:rPr>
            <w:rStyle w:val="Hyperlink"/>
            <w:noProof/>
          </w:rPr>
          <w:t>I.8.6.2.2</w:t>
        </w:r>
        <w:r>
          <w:rPr>
            <w:noProof/>
            <w:sz w:val="22"/>
          </w:rPr>
          <w:tab/>
        </w:r>
        <w:r w:rsidRPr="007A3E2B">
          <w:rPr>
            <w:rStyle w:val="Hyperlink"/>
            <w:noProof/>
          </w:rPr>
          <w:t>Lines of Code (LOC)</w:t>
        </w:r>
        <w:r>
          <w:rPr>
            <w:noProof/>
            <w:webHidden/>
          </w:rPr>
          <w:tab/>
        </w:r>
        <w:r>
          <w:rPr>
            <w:noProof/>
            <w:webHidden/>
          </w:rPr>
          <w:fldChar w:fldCharType="begin"/>
        </w:r>
        <w:r>
          <w:rPr>
            <w:noProof/>
            <w:webHidden/>
          </w:rPr>
          <w:instrText xml:space="preserve"> PAGEREF _Toc327350263 \h </w:instrText>
        </w:r>
        <w:r>
          <w:rPr>
            <w:noProof/>
            <w:webHidden/>
          </w:rPr>
        </w:r>
        <w:r>
          <w:rPr>
            <w:noProof/>
            <w:webHidden/>
          </w:rPr>
          <w:fldChar w:fldCharType="separate"/>
        </w:r>
        <w:r>
          <w:rPr>
            <w:noProof/>
            <w:webHidden/>
          </w:rPr>
          <w:t>164</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264" w:history="1">
        <w:r w:rsidRPr="007A3E2B">
          <w:rPr>
            <w:rStyle w:val="Hyperlink"/>
            <w:noProof/>
          </w:rPr>
          <w:t>I.8.6.3</w:t>
        </w:r>
        <w:r>
          <w:rPr>
            <w:noProof/>
            <w:sz w:val="22"/>
            <w:szCs w:val="22"/>
            <w:lang w:eastAsia="de-CH"/>
          </w:rPr>
          <w:tab/>
        </w:r>
        <w:r w:rsidRPr="007A3E2B">
          <w:rPr>
            <w:rStyle w:val="Hyperlink"/>
            <w:noProof/>
          </w:rPr>
          <w:t>Code Qualität</w:t>
        </w:r>
        <w:r>
          <w:rPr>
            <w:noProof/>
            <w:webHidden/>
          </w:rPr>
          <w:tab/>
        </w:r>
        <w:r>
          <w:rPr>
            <w:noProof/>
            <w:webHidden/>
          </w:rPr>
          <w:fldChar w:fldCharType="begin"/>
        </w:r>
        <w:r>
          <w:rPr>
            <w:noProof/>
            <w:webHidden/>
          </w:rPr>
          <w:instrText xml:space="preserve"> PAGEREF _Toc327350264 \h </w:instrText>
        </w:r>
        <w:r>
          <w:rPr>
            <w:noProof/>
            <w:webHidden/>
          </w:rPr>
        </w:r>
        <w:r>
          <w:rPr>
            <w:noProof/>
            <w:webHidden/>
          </w:rPr>
          <w:fldChar w:fldCharType="separate"/>
        </w:r>
        <w:r>
          <w:rPr>
            <w:noProof/>
            <w:webHidden/>
          </w:rPr>
          <w:t>165</w:t>
        </w:r>
        <w:r>
          <w:rPr>
            <w:noProof/>
            <w:webHidden/>
          </w:rPr>
          <w:fldChar w:fldCharType="end"/>
        </w:r>
      </w:hyperlink>
    </w:p>
    <w:p w:rsidR="003D2333" w:rsidRDefault="003D2333">
      <w:pPr>
        <w:pStyle w:val="TOC3"/>
        <w:tabs>
          <w:tab w:val="left" w:pos="1320"/>
          <w:tab w:val="right" w:leader="dot" w:pos="9062"/>
        </w:tabs>
        <w:rPr>
          <w:noProof/>
          <w:sz w:val="22"/>
        </w:rPr>
      </w:pPr>
      <w:hyperlink w:anchor="_Toc327350265" w:history="1">
        <w:r w:rsidRPr="007A3E2B">
          <w:rPr>
            <w:rStyle w:val="Hyperlink"/>
            <w:noProof/>
          </w:rPr>
          <w:t>I.8.6.3.1</w:t>
        </w:r>
        <w:r>
          <w:rPr>
            <w:noProof/>
            <w:sz w:val="22"/>
          </w:rPr>
          <w:tab/>
        </w:r>
        <w:r w:rsidRPr="007A3E2B">
          <w:rPr>
            <w:rStyle w:val="Hyperlink"/>
            <w:noProof/>
          </w:rPr>
          <w:t>Visual Studio</w:t>
        </w:r>
        <w:r>
          <w:rPr>
            <w:noProof/>
            <w:webHidden/>
          </w:rPr>
          <w:tab/>
        </w:r>
        <w:r>
          <w:rPr>
            <w:noProof/>
            <w:webHidden/>
          </w:rPr>
          <w:fldChar w:fldCharType="begin"/>
        </w:r>
        <w:r>
          <w:rPr>
            <w:noProof/>
            <w:webHidden/>
          </w:rPr>
          <w:instrText xml:space="preserve"> PAGEREF _Toc327350265 \h </w:instrText>
        </w:r>
        <w:r>
          <w:rPr>
            <w:noProof/>
            <w:webHidden/>
          </w:rPr>
        </w:r>
        <w:r>
          <w:rPr>
            <w:noProof/>
            <w:webHidden/>
          </w:rPr>
          <w:fldChar w:fldCharType="separate"/>
        </w:r>
        <w:r>
          <w:rPr>
            <w:noProof/>
            <w:webHidden/>
          </w:rPr>
          <w:t>165</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266" w:history="1">
        <w:r w:rsidRPr="007A3E2B">
          <w:rPr>
            <w:rStyle w:val="Hyperlink"/>
            <w:noProof/>
          </w:rPr>
          <w:t>I.8.6.3.1.1</w:t>
        </w:r>
        <w:r>
          <w:rPr>
            <w:noProof/>
            <w:sz w:val="22"/>
            <w:szCs w:val="22"/>
            <w:lang w:eastAsia="de-CH"/>
          </w:rPr>
          <w:tab/>
        </w:r>
        <w:r w:rsidRPr="007A3E2B">
          <w:rPr>
            <w:rStyle w:val="Hyperlink"/>
            <w:noProof/>
          </w:rPr>
          <w:t>Videowall Applikation</w:t>
        </w:r>
        <w:r>
          <w:rPr>
            <w:noProof/>
            <w:webHidden/>
          </w:rPr>
          <w:tab/>
        </w:r>
        <w:r>
          <w:rPr>
            <w:noProof/>
            <w:webHidden/>
          </w:rPr>
          <w:fldChar w:fldCharType="begin"/>
        </w:r>
        <w:r>
          <w:rPr>
            <w:noProof/>
            <w:webHidden/>
          </w:rPr>
          <w:instrText xml:space="preserve"> PAGEREF _Toc327350266 \h </w:instrText>
        </w:r>
        <w:r>
          <w:rPr>
            <w:noProof/>
            <w:webHidden/>
          </w:rPr>
        </w:r>
        <w:r>
          <w:rPr>
            <w:noProof/>
            <w:webHidden/>
          </w:rPr>
          <w:fldChar w:fldCharType="separate"/>
        </w:r>
        <w:r>
          <w:rPr>
            <w:noProof/>
            <w:webHidden/>
          </w:rPr>
          <w:t>165</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267" w:history="1">
        <w:r w:rsidRPr="007A3E2B">
          <w:rPr>
            <w:rStyle w:val="Hyperlink"/>
            <w:noProof/>
          </w:rPr>
          <w:t>I.8.6.3.1.2</w:t>
        </w:r>
        <w:r>
          <w:rPr>
            <w:noProof/>
            <w:sz w:val="22"/>
            <w:szCs w:val="22"/>
            <w:lang w:eastAsia="de-CH"/>
          </w:rPr>
          <w:tab/>
        </w:r>
        <w:r w:rsidRPr="007A3E2B">
          <w:rPr>
            <w:rStyle w:val="Hyperlink"/>
            <w:noProof/>
          </w:rPr>
          <w:t>Poster-Applikation</w:t>
        </w:r>
        <w:r>
          <w:rPr>
            <w:noProof/>
            <w:webHidden/>
          </w:rPr>
          <w:tab/>
        </w:r>
        <w:r>
          <w:rPr>
            <w:noProof/>
            <w:webHidden/>
          </w:rPr>
          <w:fldChar w:fldCharType="begin"/>
        </w:r>
        <w:r>
          <w:rPr>
            <w:noProof/>
            <w:webHidden/>
          </w:rPr>
          <w:instrText xml:space="preserve"> PAGEREF _Toc327350267 \h </w:instrText>
        </w:r>
        <w:r>
          <w:rPr>
            <w:noProof/>
            <w:webHidden/>
          </w:rPr>
        </w:r>
        <w:r>
          <w:rPr>
            <w:noProof/>
            <w:webHidden/>
          </w:rPr>
          <w:fldChar w:fldCharType="separate"/>
        </w:r>
        <w:r>
          <w:rPr>
            <w:noProof/>
            <w:webHidden/>
          </w:rPr>
          <w:t>165</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268" w:history="1">
        <w:r w:rsidRPr="007A3E2B">
          <w:rPr>
            <w:rStyle w:val="Hyperlink"/>
            <w:noProof/>
          </w:rPr>
          <w:t>I.8.6.3.1.3</w:t>
        </w:r>
        <w:r>
          <w:rPr>
            <w:noProof/>
            <w:sz w:val="22"/>
            <w:szCs w:val="22"/>
            <w:lang w:eastAsia="de-CH"/>
          </w:rPr>
          <w:tab/>
        </w:r>
        <w:r w:rsidRPr="007A3E2B">
          <w:rPr>
            <w:rStyle w:val="Hyperlink"/>
            <w:noProof/>
          </w:rPr>
          <w:t>Mittagsmenu-Applikation</w:t>
        </w:r>
        <w:r>
          <w:rPr>
            <w:noProof/>
            <w:webHidden/>
          </w:rPr>
          <w:tab/>
        </w:r>
        <w:r>
          <w:rPr>
            <w:noProof/>
            <w:webHidden/>
          </w:rPr>
          <w:fldChar w:fldCharType="begin"/>
        </w:r>
        <w:r>
          <w:rPr>
            <w:noProof/>
            <w:webHidden/>
          </w:rPr>
          <w:instrText xml:space="preserve"> PAGEREF _Toc327350268 \h </w:instrText>
        </w:r>
        <w:r>
          <w:rPr>
            <w:noProof/>
            <w:webHidden/>
          </w:rPr>
        </w:r>
        <w:r>
          <w:rPr>
            <w:noProof/>
            <w:webHidden/>
          </w:rPr>
          <w:fldChar w:fldCharType="separate"/>
        </w:r>
        <w:r>
          <w:rPr>
            <w:noProof/>
            <w:webHidden/>
          </w:rPr>
          <w:t>166</w:t>
        </w:r>
        <w:r>
          <w:rPr>
            <w:noProof/>
            <w:webHidden/>
          </w:rPr>
          <w:fldChar w:fldCharType="end"/>
        </w:r>
      </w:hyperlink>
    </w:p>
    <w:p w:rsidR="003D2333" w:rsidRDefault="003D2333">
      <w:pPr>
        <w:pStyle w:val="TOC3"/>
        <w:tabs>
          <w:tab w:val="left" w:pos="1320"/>
          <w:tab w:val="right" w:leader="dot" w:pos="9062"/>
        </w:tabs>
        <w:rPr>
          <w:noProof/>
          <w:sz w:val="22"/>
        </w:rPr>
      </w:pPr>
      <w:hyperlink w:anchor="_Toc327350269" w:history="1">
        <w:r w:rsidRPr="007A3E2B">
          <w:rPr>
            <w:rStyle w:val="Hyperlink"/>
            <w:noProof/>
          </w:rPr>
          <w:t>I.8.6.3.2</w:t>
        </w:r>
        <w:r>
          <w:rPr>
            <w:noProof/>
            <w:sz w:val="22"/>
          </w:rPr>
          <w:tab/>
        </w:r>
        <w:r w:rsidRPr="007A3E2B">
          <w:rPr>
            <w:rStyle w:val="Hyperlink"/>
            <w:noProof/>
          </w:rPr>
          <w:t>NDepend</w:t>
        </w:r>
        <w:r>
          <w:rPr>
            <w:noProof/>
            <w:webHidden/>
          </w:rPr>
          <w:tab/>
        </w:r>
        <w:r>
          <w:rPr>
            <w:noProof/>
            <w:webHidden/>
          </w:rPr>
          <w:fldChar w:fldCharType="begin"/>
        </w:r>
        <w:r>
          <w:rPr>
            <w:noProof/>
            <w:webHidden/>
          </w:rPr>
          <w:instrText xml:space="preserve"> PAGEREF _Toc327350269 \h </w:instrText>
        </w:r>
        <w:r>
          <w:rPr>
            <w:noProof/>
            <w:webHidden/>
          </w:rPr>
        </w:r>
        <w:r>
          <w:rPr>
            <w:noProof/>
            <w:webHidden/>
          </w:rPr>
          <w:fldChar w:fldCharType="separate"/>
        </w:r>
        <w:r>
          <w:rPr>
            <w:noProof/>
            <w:webHidden/>
          </w:rPr>
          <w:t>166</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270" w:history="1">
        <w:r w:rsidRPr="007A3E2B">
          <w:rPr>
            <w:rStyle w:val="Hyperlink"/>
            <w:noProof/>
          </w:rPr>
          <w:t>I.8.6.3.2.1</w:t>
        </w:r>
        <w:r>
          <w:rPr>
            <w:noProof/>
            <w:sz w:val="22"/>
            <w:szCs w:val="22"/>
            <w:lang w:eastAsia="de-CH"/>
          </w:rPr>
          <w:tab/>
        </w:r>
        <w:r w:rsidRPr="007A3E2B">
          <w:rPr>
            <w:rStyle w:val="Hyperlink"/>
            <w:noProof/>
          </w:rPr>
          <w:t>Videowall-Applikation</w:t>
        </w:r>
        <w:r>
          <w:rPr>
            <w:noProof/>
            <w:webHidden/>
          </w:rPr>
          <w:tab/>
        </w:r>
        <w:r>
          <w:rPr>
            <w:noProof/>
            <w:webHidden/>
          </w:rPr>
          <w:fldChar w:fldCharType="begin"/>
        </w:r>
        <w:r>
          <w:rPr>
            <w:noProof/>
            <w:webHidden/>
          </w:rPr>
          <w:instrText xml:space="preserve"> PAGEREF _Toc327350270 \h </w:instrText>
        </w:r>
        <w:r>
          <w:rPr>
            <w:noProof/>
            <w:webHidden/>
          </w:rPr>
        </w:r>
        <w:r>
          <w:rPr>
            <w:noProof/>
            <w:webHidden/>
          </w:rPr>
          <w:fldChar w:fldCharType="separate"/>
        </w:r>
        <w:r>
          <w:rPr>
            <w:noProof/>
            <w:webHidden/>
          </w:rPr>
          <w:t>166</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271" w:history="1">
        <w:r w:rsidRPr="007A3E2B">
          <w:rPr>
            <w:rStyle w:val="Hyperlink"/>
            <w:noProof/>
          </w:rPr>
          <w:t>I.8.6.3.2.2</w:t>
        </w:r>
        <w:r>
          <w:rPr>
            <w:noProof/>
            <w:sz w:val="22"/>
            <w:szCs w:val="22"/>
            <w:lang w:eastAsia="de-CH"/>
          </w:rPr>
          <w:tab/>
        </w:r>
        <w:r w:rsidRPr="007A3E2B">
          <w:rPr>
            <w:rStyle w:val="Hyperlink"/>
            <w:noProof/>
          </w:rPr>
          <w:t>Poster-Applikation</w:t>
        </w:r>
        <w:r>
          <w:rPr>
            <w:noProof/>
            <w:webHidden/>
          </w:rPr>
          <w:tab/>
        </w:r>
        <w:r>
          <w:rPr>
            <w:noProof/>
            <w:webHidden/>
          </w:rPr>
          <w:fldChar w:fldCharType="begin"/>
        </w:r>
        <w:r>
          <w:rPr>
            <w:noProof/>
            <w:webHidden/>
          </w:rPr>
          <w:instrText xml:space="preserve"> PAGEREF _Toc327350271 \h </w:instrText>
        </w:r>
        <w:r>
          <w:rPr>
            <w:noProof/>
            <w:webHidden/>
          </w:rPr>
        </w:r>
        <w:r>
          <w:rPr>
            <w:noProof/>
            <w:webHidden/>
          </w:rPr>
          <w:fldChar w:fldCharType="separate"/>
        </w:r>
        <w:r>
          <w:rPr>
            <w:noProof/>
            <w:webHidden/>
          </w:rPr>
          <w:t>166</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272" w:history="1">
        <w:r w:rsidRPr="007A3E2B">
          <w:rPr>
            <w:rStyle w:val="Hyperlink"/>
            <w:noProof/>
          </w:rPr>
          <w:t>I.8.6.3.2.3</w:t>
        </w:r>
        <w:r>
          <w:rPr>
            <w:noProof/>
            <w:sz w:val="22"/>
            <w:szCs w:val="22"/>
            <w:lang w:eastAsia="de-CH"/>
          </w:rPr>
          <w:tab/>
        </w:r>
        <w:r w:rsidRPr="007A3E2B">
          <w:rPr>
            <w:rStyle w:val="Hyperlink"/>
            <w:noProof/>
          </w:rPr>
          <w:t>Mittagsmenu-Applikation</w:t>
        </w:r>
        <w:r>
          <w:rPr>
            <w:noProof/>
            <w:webHidden/>
          </w:rPr>
          <w:tab/>
        </w:r>
        <w:r>
          <w:rPr>
            <w:noProof/>
            <w:webHidden/>
          </w:rPr>
          <w:fldChar w:fldCharType="begin"/>
        </w:r>
        <w:r>
          <w:rPr>
            <w:noProof/>
            <w:webHidden/>
          </w:rPr>
          <w:instrText xml:space="preserve"> PAGEREF _Toc327350272 \h </w:instrText>
        </w:r>
        <w:r>
          <w:rPr>
            <w:noProof/>
            <w:webHidden/>
          </w:rPr>
        </w:r>
        <w:r>
          <w:rPr>
            <w:noProof/>
            <w:webHidden/>
          </w:rPr>
          <w:fldChar w:fldCharType="separate"/>
        </w:r>
        <w:r>
          <w:rPr>
            <w:noProof/>
            <w:webHidden/>
          </w:rPr>
          <w:t>167</w:t>
        </w:r>
        <w:r>
          <w:rPr>
            <w:noProof/>
            <w:webHidden/>
          </w:rPr>
          <w:fldChar w:fldCharType="end"/>
        </w:r>
      </w:hyperlink>
    </w:p>
    <w:p w:rsidR="003D2333" w:rsidRDefault="003D2333">
      <w:pPr>
        <w:pStyle w:val="TOC3"/>
        <w:tabs>
          <w:tab w:val="left" w:pos="1320"/>
          <w:tab w:val="right" w:leader="dot" w:pos="9062"/>
        </w:tabs>
        <w:rPr>
          <w:noProof/>
          <w:sz w:val="22"/>
        </w:rPr>
      </w:pPr>
      <w:hyperlink w:anchor="_Toc327350273" w:history="1">
        <w:r w:rsidRPr="007A3E2B">
          <w:rPr>
            <w:rStyle w:val="Hyperlink"/>
            <w:noProof/>
          </w:rPr>
          <w:t>I.8.6.3.3</w:t>
        </w:r>
        <w:r>
          <w:rPr>
            <w:noProof/>
            <w:sz w:val="22"/>
          </w:rPr>
          <w:tab/>
        </w:r>
        <w:r w:rsidRPr="007A3E2B">
          <w:rPr>
            <w:rStyle w:val="Hyperlink"/>
            <w:noProof/>
          </w:rPr>
          <w:t>Code Warnungen</w:t>
        </w:r>
        <w:r>
          <w:rPr>
            <w:noProof/>
            <w:webHidden/>
          </w:rPr>
          <w:tab/>
        </w:r>
        <w:r>
          <w:rPr>
            <w:noProof/>
            <w:webHidden/>
          </w:rPr>
          <w:fldChar w:fldCharType="begin"/>
        </w:r>
        <w:r>
          <w:rPr>
            <w:noProof/>
            <w:webHidden/>
          </w:rPr>
          <w:instrText xml:space="preserve"> PAGEREF _Toc327350273 \h </w:instrText>
        </w:r>
        <w:r>
          <w:rPr>
            <w:noProof/>
            <w:webHidden/>
          </w:rPr>
        </w:r>
        <w:r>
          <w:rPr>
            <w:noProof/>
            <w:webHidden/>
          </w:rPr>
          <w:fldChar w:fldCharType="separate"/>
        </w:r>
        <w:r>
          <w:rPr>
            <w:noProof/>
            <w:webHidden/>
          </w:rPr>
          <w:t>167</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274" w:history="1">
        <w:r w:rsidRPr="007A3E2B">
          <w:rPr>
            <w:rStyle w:val="Hyperlink"/>
            <w:noProof/>
          </w:rPr>
          <w:t>I.8.6.4</w:t>
        </w:r>
        <w:r>
          <w:rPr>
            <w:noProof/>
            <w:sz w:val="22"/>
            <w:szCs w:val="22"/>
            <w:lang w:eastAsia="de-CH"/>
          </w:rPr>
          <w:tab/>
        </w:r>
        <w:r w:rsidRPr="007A3E2B">
          <w:rPr>
            <w:rStyle w:val="Hyperlink"/>
            <w:noProof/>
            <w:lang w:val="en-AU"/>
          </w:rPr>
          <w:t>Coding</w:t>
        </w:r>
        <w:r w:rsidRPr="007A3E2B">
          <w:rPr>
            <w:rStyle w:val="Hyperlink"/>
            <w:noProof/>
          </w:rPr>
          <w:t xml:space="preserve"> Standards</w:t>
        </w:r>
        <w:r>
          <w:rPr>
            <w:noProof/>
            <w:webHidden/>
          </w:rPr>
          <w:tab/>
        </w:r>
        <w:r>
          <w:rPr>
            <w:noProof/>
            <w:webHidden/>
          </w:rPr>
          <w:fldChar w:fldCharType="begin"/>
        </w:r>
        <w:r>
          <w:rPr>
            <w:noProof/>
            <w:webHidden/>
          </w:rPr>
          <w:instrText xml:space="preserve"> PAGEREF _Toc327350274 \h </w:instrText>
        </w:r>
        <w:r>
          <w:rPr>
            <w:noProof/>
            <w:webHidden/>
          </w:rPr>
        </w:r>
        <w:r>
          <w:rPr>
            <w:noProof/>
            <w:webHidden/>
          </w:rPr>
          <w:fldChar w:fldCharType="separate"/>
        </w:r>
        <w:r>
          <w:rPr>
            <w:noProof/>
            <w:webHidden/>
          </w:rPr>
          <w:t>168</w:t>
        </w:r>
        <w:r>
          <w:rPr>
            <w:noProof/>
            <w:webHidden/>
          </w:rPr>
          <w:fldChar w:fldCharType="end"/>
        </w:r>
      </w:hyperlink>
    </w:p>
    <w:p w:rsidR="003D2333" w:rsidRDefault="003D2333">
      <w:pPr>
        <w:pStyle w:val="TOC3"/>
        <w:tabs>
          <w:tab w:val="left" w:pos="1320"/>
          <w:tab w:val="right" w:leader="dot" w:pos="9062"/>
        </w:tabs>
        <w:rPr>
          <w:noProof/>
          <w:sz w:val="22"/>
        </w:rPr>
      </w:pPr>
      <w:hyperlink w:anchor="_Toc327350275" w:history="1">
        <w:r w:rsidRPr="007A3E2B">
          <w:rPr>
            <w:rStyle w:val="Hyperlink"/>
            <w:noProof/>
          </w:rPr>
          <w:t>I.8.6.4.1</w:t>
        </w:r>
        <w:r>
          <w:rPr>
            <w:noProof/>
            <w:sz w:val="22"/>
          </w:rPr>
          <w:tab/>
        </w:r>
        <w:r w:rsidRPr="007A3E2B">
          <w:rPr>
            <w:rStyle w:val="Hyperlink"/>
            <w:noProof/>
          </w:rPr>
          <w:t>C# Namenskonventionen</w:t>
        </w:r>
        <w:r>
          <w:rPr>
            <w:noProof/>
            <w:webHidden/>
          </w:rPr>
          <w:tab/>
        </w:r>
        <w:r>
          <w:rPr>
            <w:noProof/>
            <w:webHidden/>
          </w:rPr>
          <w:fldChar w:fldCharType="begin"/>
        </w:r>
        <w:r>
          <w:rPr>
            <w:noProof/>
            <w:webHidden/>
          </w:rPr>
          <w:instrText xml:space="preserve"> PAGEREF _Toc327350275 \h </w:instrText>
        </w:r>
        <w:r>
          <w:rPr>
            <w:noProof/>
            <w:webHidden/>
          </w:rPr>
        </w:r>
        <w:r>
          <w:rPr>
            <w:noProof/>
            <w:webHidden/>
          </w:rPr>
          <w:fldChar w:fldCharType="separate"/>
        </w:r>
        <w:r>
          <w:rPr>
            <w:noProof/>
            <w:webHidden/>
          </w:rPr>
          <w:t>169</w:t>
        </w:r>
        <w:r>
          <w:rPr>
            <w:noProof/>
            <w:webHidden/>
          </w:rPr>
          <w:fldChar w:fldCharType="end"/>
        </w:r>
      </w:hyperlink>
    </w:p>
    <w:p w:rsidR="003D2333" w:rsidRDefault="003D2333">
      <w:pPr>
        <w:pStyle w:val="TOC3"/>
        <w:tabs>
          <w:tab w:val="left" w:pos="1320"/>
          <w:tab w:val="right" w:leader="dot" w:pos="9062"/>
        </w:tabs>
        <w:rPr>
          <w:noProof/>
          <w:sz w:val="22"/>
        </w:rPr>
      </w:pPr>
      <w:hyperlink w:anchor="_Toc327350276" w:history="1">
        <w:r w:rsidRPr="007A3E2B">
          <w:rPr>
            <w:rStyle w:val="Hyperlink"/>
            <w:noProof/>
            <w:lang w:val="en-AU"/>
          </w:rPr>
          <w:t>I.8.6.4.2</w:t>
        </w:r>
        <w:r>
          <w:rPr>
            <w:noProof/>
            <w:sz w:val="22"/>
          </w:rPr>
          <w:tab/>
        </w:r>
        <w:r w:rsidRPr="007A3E2B">
          <w:rPr>
            <w:rStyle w:val="Hyperlink"/>
            <w:noProof/>
          </w:rPr>
          <w:t>Formatierungsstil</w:t>
        </w:r>
        <w:r>
          <w:rPr>
            <w:noProof/>
            <w:webHidden/>
          </w:rPr>
          <w:tab/>
        </w:r>
        <w:r>
          <w:rPr>
            <w:noProof/>
            <w:webHidden/>
          </w:rPr>
          <w:fldChar w:fldCharType="begin"/>
        </w:r>
        <w:r>
          <w:rPr>
            <w:noProof/>
            <w:webHidden/>
          </w:rPr>
          <w:instrText xml:space="preserve"> PAGEREF _Toc327350276 \h </w:instrText>
        </w:r>
        <w:r>
          <w:rPr>
            <w:noProof/>
            <w:webHidden/>
          </w:rPr>
        </w:r>
        <w:r>
          <w:rPr>
            <w:noProof/>
            <w:webHidden/>
          </w:rPr>
          <w:fldChar w:fldCharType="separate"/>
        </w:r>
        <w:r>
          <w:rPr>
            <w:noProof/>
            <w:webHidden/>
          </w:rPr>
          <w:t>169</w:t>
        </w:r>
        <w:r>
          <w:rPr>
            <w:noProof/>
            <w:webHidden/>
          </w:rPr>
          <w:fldChar w:fldCharType="end"/>
        </w:r>
      </w:hyperlink>
    </w:p>
    <w:p w:rsidR="003D2333" w:rsidRDefault="003D2333">
      <w:pPr>
        <w:pStyle w:val="TOC3"/>
        <w:tabs>
          <w:tab w:val="left" w:pos="1320"/>
          <w:tab w:val="right" w:leader="dot" w:pos="9062"/>
        </w:tabs>
        <w:rPr>
          <w:noProof/>
          <w:sz w:val="22"/>
        </w:rPr>
      </w:pPr>
      <w:hyperlink w:anchor="_Toc327350277" w:history="1">
        <w:r w:rsidRPr="007A3E2B">
          <w:rPr>
            <w:rStyle w:val="Hyperlink"/>
            <w:noProof/>
          </w:rPr>
          <w:t>I.8.6.4.3</w:t>
        </w:r>
        <w:r>
          <w:rPr>
            <w:noProof/>
            <w:sz w:val="22"/>
          </w:rPr>
          <w:tab/>
        </w:r>
        <w:r w:rsidRPr="007A3E2B">
          <w:rPr>
            <w:rStyle w:val="Hyperlink"/>
            <w:noProof/>
          </w:rPr>
          <w:t>Auswertung durch ReSharper</w:t>
        </w:r>
        <w:r>
          <w:rPr>
            <w:noProof/>
            <w:webHidden/>
          </w:rPr>
          <w:tab/>
        </w:r>
        <w:r>
          <w:rPr>
            <w:noProof/>
            <w:webHidden/>
          </w:rPr>
          <w:fldChar w:fldCharType="begin"/>
        </w:r>
        <w:r>
          <w:rPr>
            <w:noProof/>
            <w:webHidden/>
          </w:rPr>
          <w:instrText xml:space="preserve"> PAGEREF _Toc327350277 \h </w:instrText>
        </w:r>
        <w:r>
          <w:rPr>
            <w:noProof/>
            <w:webHidden/>
          </w:rPr>
        </w:r>
        <w:r>
          <w:rPr>
            <w:noProof/>
            <w:webHidden/>
          </w:rPr>
          <w:fldChar w:fldCharType="separate"/>
        </w:r>
        <w:r>
          <w:rPr>
            <w:noProof/>
            <w:webHidden/>
          </w:rPr>
          <w:t>169</w:t>
        </w:r>
        <w:r>
          <w:rPr>
            <w:noProof/>
            <w:webHidden/>
          </w:rPr>
          <w:fldChar w:fldCharType="end"/>
        </w:r>
      </w:hyperlink>
    </w:p>
    <w:p w:rsidR="003D2333" w:rsidRDefault="003D2333">
      <w:pPr>
        <w:pStyle w:val="TOC3"/>
        <w:tabs>
          <w:tab w:val="left" w:pos="1320"/>
          <w:tab w:val="right" w:leader="dot" w:pos="9062"/>
        </w:tabs>
        <w:rPr>
          <w:noProof/>
          <w:sz w:val="22"/>
        </w:rPr>
      </w:pPr>
      <w:hyperlink w:anchor="_Toc327350278" w:history="1">
        <w:r w:rsidRPr="007A3E2B">
          <w:rPr>
            <w:rStyle w:val="Hyperlink"/>
            <w:noProof/>
          </w:rPr>
          <w:t>I.8.6.4.4</w:t>
        </w:r>
        <w:r>
          <w:rPr>
            <w:noProof/>
            <w:sz w:val="22"/>
          </w:rPr>
          <w:tab/>
        </w:r>
        <w:r w:rsidRPr="007A3E2B">
          <w:rPr>
            <w:rStyle w:val="Hyperlink"/>
            <w:noProof/>
          </w:rPr>
          <w:t>Cleanup</w:t>
        </w:r>
        <w:r>
          <w:rPr>
            <w:noProof/>
            <w:webHidden/>
          </w:rPr>
          <w:tab/>
        </w:r>
        <w:r>
          <w:rPr>
            <w:noProof/>
            <w:webHidden/>
          </w:rPr>
          <w:fldChar w:fldCharType="begin"/>
        </w:r>
        <w:r>
          <w:rPr>
            <w:noProof/>
            <w:webHidden/>
          </w:rPr>
          <w:instrText xml:space="preserve"> PAGEREF _Toc327350278 \h </w:instrText>
        </w:r>
        <w:r>
          <w:rPr>
            <w:noProof/>
            <w:webHidden/>
          </w:rPr>
        </w:r>
        <w:r>
          <w:rPr>
            <w:noProof/>
            <w:webHidden/>
          </w:rPr>
          <w:fldChar w:fldCharType="separate"/>
        </w:r>
        <w:r>
          <w:rPr>
            <w:noProof/>
            <w:webHidden/>
          </w:rPr>
          <w:t>173</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279" w:history="1">
        <w:r w:rsidRPr="007A3E2B">
          <w:rPr>
            <w:rStyle w:val="Hyperlink"/>
            <w:noProof/>
          </w:rPr>
          <w:t>I.8.6.5</w:t>
        </w:r>
        <w:r>
          <w:rPr>
            <w:noProof/>
            <w:sz w:val="22"/>
            <w:szCs w:val="22"/>
            <w:lang w:eastAsia="de-CH"/>
          </w:rPr>
          <w:tab/>
        </w:r>
        <w:r w:rsidRPr="007A3E2B">
          <w:rPr>
            <w:rStyle w:val="Hyperlink"/>
            <w:noProof/>
          </w:rPr>
          <w:t>Dokumentation Quellcode</w:t>
        </w:r>
        <w:r>
          <w:rPr>
            <w:noProof/>
            <w:webHidden/>
          </w:rPr>
          <w:tab/>
        </w:r>
        <w:r>
          <w:rPr>
            <w:noProof/>
            <w:webHidden/>
          </w:rPr>
          <w:fldChar w:fldCharType="begin"/>
        </w:r>
        <w:r>
          <w:rPr>
            <w:noProof/>
            <w:webHidden/>
          </w:rPr>
          <w:instrText xml:space="preserve"> PAGEREF _Toc327350279 \h </w:instrText>
        </w:r>
        <w:r>
          <w:rPr>
            <w:noProof/>
            <w:webHidden/>
          </w:rPr>
        </w:r>
        <w:r>
          <w:rPr>
            <w:noProof/>
            <w:webHidden/>
          </w:rPr>
          <w:fldChar w:fldCharType="separate"/>
        </w:r>
        <w:r>
          <w:rPr>
            <w:noProof/>
            <w:webHidden/>
          </w:rPr>
          <w:t>173</w:t>
        </w:r>
        <w:r>
          <w:rPr>
            <w:noProof/>
            <w:webHidden/>
          </w:rPr>
          <w:fldChar w:fldCharType="end"/>
        </w:r>
      </w:hyperlink>
    </w:p>
    <w:p w:rsidR="003D2333" w:rsidRDefault="003D2333">
      <w:pPr>
        <w:pStyle w:val="TOC3"/>
        <w:tabs>
          <w:tab w:val="left" w:pos="1320"/>
          <w:tab w:val="right" w:leader="dot" w:pos="9062"/>
        </w:tabs>
        <w:rPr>
          <w:noProof/>
          <w:sz w:val="22"/>
        </w:rPr>
      </w:pPr>
      <w:hyperlink w:anchor="_Toc327350280" w:history="1">
        <w:r w:rsidRPr="007A3E2B">
          <w:rPr>
            <w:rStyle w:val="Hyperlink"/>
            <w:noProof/>
          </w:rPr>
          <w:t>I.8.6.5.1</w:t>
        </w:r>
        <w:r>
          <w:rPr>
            <w:noProof/>
            <w:sz w:val="22"/>
          </w:rPr>
          <w:tab/>
        </w:r>
        <w:r w:rsidRPr="007A3E2B">
          <w:rPr>
            <w:rStyle w:val="Hyperlink"/>
            <w:noProof/>
          </w:rPr>
          <w:t>Generierung der Dokumentation</w:t>
        </w:r>
        <w:r>
          <w:rPr>
            <w:noProof/>
            <w:webHidden/>
          </w:rPr>
          <w:tab/>
        </w:r>
        <w:r>
          <w:rPr>
            <w:noProof/>
            <w:webHidden/>
          </w:rPr>
          <w:fldChar w:fldCharType="begin"/>
        </w:r>
        <w:r>
          <w:rPr>
            <w:noProof/>
            <w:webHidden/>
          </w:rPr>
          <w:instrText xml:space="preserve"> PAGEREF _Toc327350280 \h </w:instrText>
        </w:r>
        <w:r>
          <w:rPr>
            <w:noProof/>
            <w:webHidden/>
          </w:rPr>
        </w:r>
        <w:r>
          <w:rPr>
            <w:noProof/>
            <w:webHidden/>
          </w:rPr>
          <w:fldChar w:fldCharType="separate"/>
        </w:r>
        <w:r>
          <w:rPr>
            <w:noProof/>
            <w:webHidden/>
          </w:rPr>
          <w:t>173</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281" w:history="1">
        <w:r w:rsidRPr="007A3E2B">
          <w:rPr>
            <w:rStyle w:val="Hyperlink"/>
            <w:noProof/>
          </w:rPr>
          <w:t>I.8.7</w:t>
        </w:r>
        <w:r>
          <w:rPr>
            <w:b w:val="0"/>
            <w:noProof/>
            <w:sz w:val="22"/>
            <w:szCs w:val="22"/>
            <w:lang w:eastAsia="de-CH"/>
          </w:rPr>
          <w:tab/>
        </w:r>
        <w:r w:rsidRPr="007A3E2B">
          <w:rPr>
            <w:rStyle w:val="Hyperlink"/>
            <w:noProof/>
          </w:rPr>
          <w:t>Code Review</w:t>
        </w:r>
        <w:r>
          <w:rPr>
            <w:noProof/>
            <w:webHidden/>
          </w:rPr>
          <w:tab/>
        </w:r>
        <w:r>
          <w:rPr>
            <w:noProof/>
            <w:webHidden/>
          </w:rPr>
          <w:fldChar w:fldCharType="begin"/>
        </w:r>
        <w:r>
          <w:rPr>
            <w:noProof/>
            <w:webHidden/>
          </w:rPr>
          <w:instrText xml:space="preserve"> PAGEREF _Toc327350281 \h </w:instrText>
        </w:r>
        <w:r>
          <w:rPr>
            <w:noProof/>
            <w:webHidden/>
          </w:rPr>
        </w:r>
        <w:r>
          <w:rPr>
            <w:noProof/>
            <w:webHidden/>
          </w:rPr>
          <w:fldChar w:fldCharType="separate"/>
        </w:r>
        <w:r>
          <w:rPr>
            <w:noProof/>
            <w:webHidden/>
          </w:rPr>
          <w:t>174</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282" w:history="1">
        <w:r w:rsidRPr="007A3E2B">
          <w:rPr>
            <w:rStyle w:val="Hyperlink"/>
            <w:noProof/>
          </w:rPr>
          <w:t>I.8.7.1</w:t>
        </w:r>
        <w:r>
          <w:rPr>
            <w:noProof/>
            <w:sz w:val="22"/>
            <w:szCs w:val="22"/>
            <w:lang w:eastAsia="de-CH"/>
          </w:rPr>
          <w:tab/>
        </w:r>
        <w:r w:rsidRPr="007A3E2B">
          <w:rPr>
            <w:rStyle w:val="Hyperlink"/>
            <w:noProof/>
          </w:rPr>
          <w:t>Änderungsgeschichte</w:t>
        </w:r>
        <w:r>
          <w:rPr>
            <w:noProof/>
            <w:webHidden/>
          </w:rPr>
          <w:tab/>
        </w:r>
        <w:r>
          <w:rPr>
            <w:noProof/>
            <w:webHidden/>
          </w:rPr>
          <w:fldChar w:fldCharType="begin"/>
        </w:r>
        <w:r>
          <w:rPr>
            <w:noProof/>
            <w:webHidden/>
          </w:rPr>
          <w:instrText xml:space="preserve"> PAGEREF _Toc327350282 \h </w:instrText>
        </w:r>
        <w:r>
          <w:rPr>
            <w:noProof/>
            <w:webHidden/>
          </w:rPr>
        </w:r>
        <w:r>
          <w:rPr>
            <w:noProof/>
            <w:webHidden/>
          </w:rPr>
          <w:fldChar w:fldCharType="separate"/>
        </w:r>
        <w:r>
          <w:rPr>
            <w:noProof/>
            <w:webHidden/>
          </w:rPr>
          <w:t>174</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283" w:history="1">
        <w:r w:rsidRPr="007A3E2B">
          <w:rPr>
            <w:rStyle w:val="Hyperlink"/>
            <w:noProof/>
          </w:rPr>
          <w:t>I.8.7.2</w:t>
        </w:r>
        <w:r>
          <w:rPr>
            <w:noProof/>
            <w:sz w:val="22"/>
            <w:szCs w:val="22"/>
            <w:lang w:eastAsia="de-CH"/>
          </w:rPr>
          <w:tab/>
        </w:r>
        <w:r w:rsidRPr="007A3E2B">
          <w:rPr>
            <w:rStyle w:val="Hyperlink"/>
            <w:noProof/>
          </w:rPr>
          <w:t>Übersicht</w:t>
        </w:r>
        <w:r>
          <w:rPr>
            <w:noProof/>
            <w:webHidden/>
          </w:rPr>
          <w:tab/>
        </w:r>
        <w:r>
          <w:rPr>
            <w:noProof/>
            <w:webHidden/>
          </w:rPr>
          <w:fldChar w:fldCharType="begin"/>
        </w:r>
        <w:r>
          <w:rPr>
            <w:noProof/>
            <w:webHidden/>
          </w:rPr>
          <w:instrText xml:space="preserve"> PAGEREF _Toc327350283 \h </w:instrText>
        </w:r>
        <w:r>
          <w:rPr>
            <w:noProof/>
            <w:webHidden/>
          </w:rPr>
        </w:r>
        <w:r>
          <w:rPr>
            <w:noProof/>
            <w:webHidden/>
          </w:rPr>
          <w:fldChar w:fldCharType="separate"/>
        </w:r>
        <w:r>
          <w:rPr>
            <w:noProof/>
            <w:webHidden/>
          </w:rPr>
          <w:t>174</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284" w:history="1">
        <w:r w:rsidRPr="007A3E2B">
          <w:rPr>
            <w:rStyle w:val="Hyperlink"/>
            <w:noProof/>
          </w:rPr>
          <w:t>I.8.7.3</w:t>
        </w:r>
        <w:r>
          <w:rPr>
            <w:noProof/>
            <w:sz w:val="22"/>
            <w:szCs w:val="22"/>
            <w:lang w:eastAsia="de-CH"/>
          </w:rPr>
          <w:tab/>
        </w:r>
        <w:r w:rsidRPr="007A3E2B">
          <w:rPr>
            <w:rStyle w:val="Hyperlink"/>
            <w:noProof/>
          </w:rPr>
          <w:t>Kriterien</w:t>
        </w:r>
        <w:r>
          <w:rPr>
            <w:noProof/>
            <w:webHidden/>
          </w:rPr>
          <w:tab/>
        </w:r>
        <w:r>
          <w:rPr>
            <w:noProof/>
            <w:webHidden/>
          </w:rPr>
          <w:fldChar w:fldCharType="begin"/>
        </w:r>
        <w:r>
          <w:rPr>
            <w:noProof/>
            <w:webHidden/>
          </w:rPr>
          <w:instrText xml:space="preserve"> PAGEREF _Toc327350284 \h </w:instrText>
        </w:r>
        <w:r>
          <w:rPr>
            <w:noProof/>
            <w:webHidden/>
          </w:rPr>
        </w:r>
        <w:r>
          <w:rPr>
            <w:noProof/>
            <w:webHidden/>
          </w:rPr>
          <w:fldChar w:fldCharType="separate"/>
        </w:r>
        <w:r>
          <w:rPr>
            <w:noProof/>
            <w:webHidden/>
          </w:rPr>
          <w:t>174</w:t>
        </w:r>
        <w:r>
          <w:rPr>
            <w:noProof/>
            <w:webHidden/>
          </w:rPr>
          <w:fldChar w:fldCharType="end"/>
        </w:r>
      </w:hyperlink>
    </w:p>
    <w:p w:rsidR="003D2333" w:rsidRDefault="003D2333">
      <w:pPr>
        <w:pStyle w:val="TOC3"/>
        <w:tabs>
          <w:tab w:val="left" w:pos="1320"/>
          <w:tab w:val="right" w:leader="dot" w:pos="9062"/>
        </w:tabs>
        <w:rPr>
          <w:noProof/>
          <w:sz w:val="22"/>
        </w:rPr>
      </w:pPr>
      <w:hyperlink w:anchor="_Toc327350285" w:history="1">
        <w:r w:rsidRPr="007A3E2B">
          <w:rPr>
            <w:rStyle w:val="Hyperlink"/>
            <w:noProof/>
          </w:rPr>
          <w:t>I.8.7.3.1</w:t>
        </w:r>
        <w:r>
          <w:rPr>
            <w:noProof/>
            <w:sz w:val="22"/>
          </w:rPr>
          <w:tab/>
        </w:r>
        <w:r w:rsidRPr="007A3E2B">
          <w:rPr>
            <w:rStyle w:val="Hyperlink"/>
            <w:noProof/>
          </w:rPr>
          <w:t>Code Style Analyse</w:t>
        </w:r>
        <w:r>
          <w:rPr>
            <w:noProof/>
            <w:webHidden/>
          </w:rPr>
          <w:tab/>
        </w:r>
        <w:r>
          <w:rPr>
            <w:noProof/>
            <w:webHidden/>
          </w:rPr>
          <w:fldChar w:fldCharType="begin"/>
        </w:r>
        <w:r>
          <w:rPr>
            <w:noProof/>
            <w:webHidden/>
          </w:rPr>
          <w:instrText xml:space="preserve"> PAGEREF _Toc327350285 \h </w:instrText>
        </w:r>
        <w:r>
          <w:rPr>
            <w:noProof/>
            <w:webHidden/>
          </w:rPr>
        </w:r>
        <w:r>
          <w:rPr>
            <w:noProof/>
            <w:webHidden/>
          </w:rPr>
          <w:fldChar w:fldCharType="separate"/>
        </w:r>
        <w:r>
          <w:rPr>
            <w:noProof/>
            <w:webHidden/>
          </w:rPr>
          <w:t>174</w:t>
        </w:r>
        <w:r>
          <w:rPr>
            <w:noProof/>
            <w:webHidden/>
          </w:rPr>
          <w:fldChar w:fldCharType="end"/>
        </w:r>
      </w:hyperlink>
    </w:p>
    <w:p w:rsidR="003D2333" w:rsidRDefault="003D2333">
      <w:pPr>
        <w:pStyle w:val="TOC3"/>
        <w:tabs>
          <w:tab w:val="left" w:pos="1320"/>
          <w:tab w:val="right" w:leader="dot" w:pos="9062"/>
        </w:tabs>
        <w:rPr>
          <w:noProof/>
          <w:sz w:val="22"/>
        </w:rPr>
      </w:pPr>
      <w:hyperlink w:anchor="_Toc327350286" w:history="1">
        <w:r w:rsidRPr="007A3E2B">
          <w:rPr>
            <w:rStyle w:val="Hyperlink"/>
            <w:noProof/>
          </w:rPr>
          <w:t>I.8.7.3.2</w:t>
        </w:r>
        <w:r>
          <w:rPr>
            <w:noProof/>
            <w:sz w:val="22"/>
          </w:rPr>
          <w:tab/>
        </w:r>
        <w:r w:rsidRPr="007A3E2B">
          <w:rPr>
            <w:rStyle w:val="Hyperlink"/>
            <w:noProof/>
          </w:rPr>
          <w:t>Exception Handling</w:t>
        </w:r>
        <w:r>
          <w:rPr>
            <w:noProof/>
            <w:webHidden/>
          </w:rPr>
          <w:tab/>
        </w:r>
        <w:r>
          <w:rPr>
            <w:noProof/>
            <w:webHidden/>
          </w:rPr>
          <w:fldChar w:fldCharType="begin"/>
        </w:r>
        <w:r>
          <w:rPr>
            <w:noProof/>
            <w:webHidden/>
          </w:rPr>
          <w:instrText xml:space="preserve"> PAGEREF _Toc327350286 \h </w:instrText>
        </w:r>
        <w:r>
          <w:rPr>
            <w:noProof/>
            <w:webHidden/>
          </w:rPr>
        </w:r>
        <w:r>
          <w:rPr>
            <w:noProof/>
            <w:webHidden/>
          </w:rPr>
          <w:fldChar w:fldCharType="separate"/>
        </w:r>
        <w:r>
          <w:rPr>
            <w:noProof/>
            <w:webHidden/>
          </w:rPr>
          <w:t>174</w:t>
        </w:r>
        <w:r>
          <w:rPr>
            <w:noProof/>
            <w:webHidden/>
          </w:rPr>
          <w:fldChar w:fldCharType="end"/>
        </w:r>
      </w:hyperlink>
    </w:p>
    <w:p w:rsidR="003D2333" w:rsidRDefault="003D2333">
      <w:pPr>
        <w:pStyle w:val="TOC3"/>
        <w:tabs>
          <w:tab w:val="left" w:pos="1320"/>
          <w:tab w:val="right" w:leader="dot" w:pos="9062"/>
        </w:tabs>
        <w:rPr>
          <w:noProof/>
          <w:sz w:val="22"/>
        </w:rPr>
      </w:pPr>
      <w:hyperlink w:anchor="_Toc327350287" w:history="1">
        <w:r w:rsidRPr="007A3E2B">
          <w:rPr>
            <w:rStyle w:val="Hyperlink"/>
            <w:noProof/>
          </w:rPr>
          <w:t>I.8.7.3.3</w:t>
        </w:r>
        <w:r>
          <w:rPr>
            <w:noProof/>
            <w:sz w:val="22"/>
          </w:rPr>
          <w:tab/>
        </w:r>
        <w:r w:rsidRPr="007A3E2B">
          <w:rPr>
            <w:rStyle w:val="Hyperlink"/>
            <w:noProof/>
          </w:rPr>
          <w:t>Flow Control</w:t>
        </w:r>
        <w:r>
          <w:rPr>
            <w:noProof/>
            <w:webHidden/>
          </w:rPr>
          <w:tab/>
        </w:r>
        <w:r>
          <w:rPr>
            <w:noProof/>
            <w:webHidden/>
          </w:rPr>
          <w:fldChar w:fldCharType="begin"/>
        </w:r>
        <w:r>
          <w:rPr>
            <w:noProof/>
            <w:webHidden/>
          </w:rPr>
          <w:instrText xml:space="preserve"> PAGEREF _Toc327350287 \h </w:instrText>
        </w:r>
        <w:r>
          <w:rPr>
            <w:noProof/>
            <w:webHidden/>
          </w:rPr>
        </w:r>
        <w:r>
          <w:rPr>
            <w:noProof/>
            <w:webHidden/>
          </w:rPr>
          <w:fldChar w:fldCharType="separate"/>
        </w:r>
        <w:r>
          <w:rPr>
            <w:noProof/>
            <w:webHidden/>
          </w:rPr>
          <w:t>174</w:t>
        </w:r>
        <w:r>
          <w:rPr>
            <w:noProof/>
            <w:webHidden/>
          </w:rPr>
          <w:fldChar w:fldCharType="end"/>
        </w:r>
      </w:hyperlink>
    </w:p>
    <w:p w:rsidR="003D2333" w:rsidRDefault="003D2333">
      <w:pPr>
        <w:pStyle w:val="TOC3"/>
        <w:tabs>
          <w:tab w:val="left" w:pos="1320"/>
          <w:tab w:val="right" w:leader="dot" w:pos="9062"/>
        </w:tabs>
        <w:rPr>
          <w:noProof/>
          <w:sz w:val="22"/>
        </w:rPr>
      </w:pPr>
      <w:hyperlink w:anchor="_Toc327350288" w:history="1">
        <w:r w:rsidRPr="007A3E2B">
          <w:rPr>
            <w:rStyle w:val="Hyperlink"/>
            <w:noProof/>
          </w:rPr>
          <w:t>I.8.7.3.4</w:t>
        </w:r>
        <w:r>
          <w:rPr>
            <w:noProof/>
            <w:sz w:val="22"/>
          </w:rPr>
          <w:tab/>
        </w:r>
        <w:r w:rsidRPr="007A3E2B">
          <w:rPr>
            <w:rStyle w:val="Hyperlink"/>
            <w:noProof/>
          </w:rPr>
          <w:t>Naming</w:t>
        </w:r>
        <w:r>
          <w:rPr>
            <w:noProof/>
            <w:webHidden/>
          </w:rPr>
          <w:tab/>
        </w:r>
        <w:r>
          <w:rPr>
            <w:noProof/>
            <w:webHidden/>
          </w:rPr>
          <w:fldChar w:fldCharType="begin"/>
        </w:r>
        <w:r>
          <w:rPr>
            <w:noProof/>
            <w:webHidden/>
          </w:rPr>
          <w:instrText xml:space="preserve"> PAGEREF _Toc327350288 \h </w:instrText>
        </w:r>
        <w:r>
          <w:rPr>
            <w:noProof/>
            <w:webHidden/>
          </w:rPr>
        </w:r>
        <w:r>
          <w:rPr>
            <w:noProof/>
            <w:webHidden/>
          </w:rPr>
          <w:fldChar w:fldCharType="separate"/>
        </w:r>
        <w:r>
          <w:rPr>
            <w:noProof/>
            <w:webHidden/>
          </w:rPr>
          <w:t>174</w:t>
        </w:r>
        <w:r>
          <w:rPr>
            <w:noProof/>
            <w:webHidden/>
          </w:rPr>
          <w:fldChar w:fldCharType="end"/>
        </w:r>
      </w:hyperlink>
    </w:p>
    <w:p w:rsidR="003D2333" w:rsidRDefault="003D2333">
      <w:pPr>
        <w:pStyle w:val="TOC3"/>
        <w:tabs>
          <w:tab w:val="left" w:pos="1320"/>
          <w:tab w:val="right" w:leader="dot" w:pos="9062"/>
        </w:tabs>
        <w:rPr>
          <w:noProof/>
          <w:sz w:val="22"/>
        </w:rPr>
      </w:pPr>
      <w:hyperlink w:anchor="_Toc327350289" w:history="1">
        <w:r w:rsidRPr="007A3E2B">
          <w:rPr>
            <w:rStyle w:val="Hyperlink"/>
            <w:noProof/>
          </w:rPr>
          <w:t>I.8.7.3.5</w:t>
        </w:r>
        <w:r>
          <w:rPr>
            <w:noProof/>
            <w:sz w:val="22"/>
          </w:rPr>
          <w:tab/>
        </w:r>
        <w:r w:rsidRPr="007A3E2B">
          <w:rPr>
            <w:rStyle w:val="Hyperlink"/>
            <w:noProof/>
          </w:rPr>
          <w:t>Tools</w:t>
        </w:r>
        <w:r>
          <w:rPr>
            <w:noProof/>
            <w:webHidden/>
          </w:rPr>
          <w:tab/>
        </w:r>
        <w:r>
          <w:rPr>
            <w:noProof/>
            <w:webHidden/>
          </w:rPr>
          <w:fldChar w:fldCharType="begin"/>
        </w:r>
        <w:r>
          <w:rPr>
            <w:noProof/>
            <w:webHidden/>
          </w:rPr>
          <w:instrText xml:space="preserve"> PAGEREF _Toc327350289 \h </w:instrText>
        </w:r>
        <w:r>
          <w:rPr>
            <w:noProof/>
            <w:webHidden/>
          </w:rPr>
        </w:r>
        <w:r>
          <w:rPr>
            <w:noProof/>
            <w:webHidden/>
          </w:rPr>
          <w:fldChar w:fldCharType="separate"/>
        </w:r>
        <w:r>
          <w:rPr>
            <w:noProof/>
            <w:webHidden/>
          </w:rPr>
          <w:t>175</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290" w:history="1">
        <w:r w:rsidRPr="007A3E2B">
          <w:rPr>
            <w:rStyle w:val="Hyperlink"/>
            <w:noProof/>
          </w:rPr>
          <w:t>I.8.7.4</w:t>
        </w:r>
        <w:r>
          <w:rPr>
            <w:noProof/>
            <w:sz w:val="22"/>
            <w:szCs w:val="22"/>
            <w:lang w:eastAsia="de-CH"/>
          </w:rPr>
          <w:tab/>
        </w:r>
        <w:r w:rsidRPr="007A3E2B">
          <w:rPr>
            <w:rStyle w:val="Hyperlink"/>
            <w:noProof/>
          </w:rPr>
          <w:t>Code Review vom 19.04.2012</w:t>
        </w:r>
        <w:r>
          <w:rPr>
            <w:noProof/>
            <w:webHidden/>
          </w:rPr>
          <w:tab/>
        </w:r>
        <w:r>
          <w:rPr>
            <w:noProof/>
            <w:webHidden/>
          </w:rPr>
          <w:fldChar w:fldCharType="begin"/>
        </w:r>
        <w:r>
          <w:rPr>
            <w:noProof/>
            <w:webHidden/>
          </w:rPr>
          <w:instrText xml:space="preserve"> PAGEREF _Toc327350290 \h </w:instrText>
        </w:r>
        <w:r>
          <w:rPr>
            <w:noProof/>
            <w:webHidden/>
          </w:rPr>
        </w:r>
        <w:r>
          <w:rPr>
            <w:noProof/>
            <w:webHidden/>
          </w:rPr>
          <w:fldChar w:fldCharType="separate"/>
        </w:r>
        <w:r>
          <w:rPr>
            <w:noProof/>
            <w:webHidden/>
          </w:rPr>
          <w:t>175</w:t>
        </w:r>
        <w:r>
          <w:rPr>
            <w:noProof/>
            <w:webHidden/>
          </w:rPr>
          <w:fldChar w:fldCharType="end"/>
        </w:r>
      </w:hyperlink>
    </w:p>
    <w:p w:rsidR="003D2333" w:rsidRDefault="003D2333">
      <w:pPr>
        <w:pStyle w:val="TOC3"/>
        <w:tabs>
          <w:tab w:val="left" w:pos="1320"/>
          <w:tab w:val="right" w:leader="dot" w:pos="9062"/>
        </w:tabs>
        <w:rPr>
          <w:noProof/>
          <w:sz w:val="22"/>
        </w:rPr>
      </w:pPr>
      <w:hyperlink w:anchor="_Toc327350291" w:history="1">
        <w:r w:rsidRPr="007A3E2B">
          <w:rPr>
            <w:rStyle w:val="Hyperlink"/>
            <w:noProof/>
          </w:rPr>
          <w:t>I.8.7.4.1</w:t>
        </w:r>
        <w:r>
          <w:rPr>
            <w:noProof/>
            <w:sz w:val="22"/>
          </w:rPr>
          <w:tab/>
        </w:r>
        <w:r w:rsidRPr="007A3E2B">
          <w:rPr>
            <w:rStyle w:val="Hyperlink"/>
            <w:noProof/>
          </w:rPr>
          <w:t>Bewertung der Kriterien</w:t>
        </w:r>
        <w:r>
          <w:rPr>
            <w:noProof/>
            <w:webHidden/>
          </w:rPr>
          <w:tab/>
        </w:r>
        <w:r>
          <w:rPr>
            <w:noProof/>
            <w:webHidden/>
          </w:rPr>
          <w:fldChar w:fldCharType="begin"/>
        </w:r>
        <w:r>
          <w:rPr>
            <w:noProof/>
            <w:webHidden/>
          </w:rPr>
          <w:instrText xml:space="preserve"> PAGEREF _Toc327350291 \h </w:instrText>
        </w:r>
        <w:r>
          <w:rPr>
            <w:noProof/>
            <w:webHidden/>
          </w:rPr>
        </w:r>
        <w:r>
          <w:rPr>
            <w:noProof/>
            <w:webHidden/>
          </w:rPr>
          <w:fldChar w:fldCharType="separate"/>
        </w:r>
        <w:r>
          <w:rPr>
            <w:noProof/>
            <w:webHidden/>
          </w:rPr>
          <w:t>175</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292" w:history="1">
        <w:r w:rsidRPr="007A3E2B">
          <w:rPr>
            <w:rStyle w:val="Hyperlink"/>
            <w:noProof/>
          </w:rPr>
          <w:t>I.8.7.4.1.1</w:t>
        </w:r>
        <w:r>
          <w:rPr>
            <w:noProof/>
            <w:sz w:val="22"/>
            <w:szCs w:val="22"/>
            <w:lang w:eastAsia="de-CH"/>
          </w:rPr>
          <w:tab/>
        </w:r>
        <w:r w:rsidRPr="007A3E2B">
          <w:rPr>
            <w:rStyle w:val="Hyperlink"/>
            <w:noProof/>
          </w:rPr>
          <w:t>Code Style Analyse</w:t>
        </w:r>
        <w:r>
          <w:rPr>
            <w:noProof/>
            <w:webHidden/>
          </w:rPr>
          <w:tab/>
        </w:r>
        <w:r>
          <w:rPr>
            <w:noProof/>
            <w:webHidden/>
          </w:rPr>
          <w:fldChar w:fldCharType="begin"/>
        </w:r>
        <w:r>
          <w:rPr>
            <w:noProof/>
            <w:webHidden/>
          </w:rPr>
          <w:instrText xml:space="preserve"> PAGEREF _Toc327350292 \h </w:instrText>
        </w:r>
        <w:r>
          <w:rPr>
            <w:noProof/>
            <w:webHidden/>
          </w:rPr>
        </w:r>
        <w:r>
          <w:rPr>
            <w:noProof/>
            <w:webHidden/>
          </w:rPr>
          <w:fldChar w:fldCharType="separate"/>
        </w:r>
        <w:r>
          <w:rPr>
            <w:noProof/>
            <w:webHidden/>
          </w:rPr>
          <w:t>175</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293" w:history="1">
        <w:r w:rsidRPr="007A3E2B">
          <w:rPr>
            <w:rStyle w:val="Hyperlink"/>
            <w:noProof/>
          </w:rPr>
          <w:t>I.8.7.4.1.2</w:t>
        </w:r>
        <w:r>
          <w:rPr>
            <w:noProof/>
            <w:sz w:val="22"/>
            <w:szCs w:val="22"/>
            <w:lang w:eastAsia="de-CH"/>
          </w:rPr>
          <w:tab/>
        </w:r>
        <w:r w:rsidRPr="007A3E2B">
          <w:rPr>
            <w:rStyle w:val="Hyperlink"/>
            <w:noProof/>
          </w:rPr>
          <w:t>Exception Handling</w:t>
        </w:r>
        <w:r>
          <w:rPr>
            <w:noProof/>
            <w:webHidden/>
          </w:rPr>
          <w:tab/>
        </w:r>
        <w:r>
          <w:rPr>
            <w:noProof/>
            <w:webHidden/>
          </w:rPr>
          <w:fldChar w:fldCharType="begin"/>
        </w:r>
        <w:r>
          <w:rPr>
            <w:noProof/>
            <w:webHidden/>
          </w:rPr>
          <w:instrText xml:space="preserve"> PAGEREF _Toc327350293 \h </w:instrText>
        </w:r>
        <w:r>
          <w:rPr>
            <w:noProof/>
            <w:webHidden/>
          </w:rPr>
        </w:r>
        <w:r>
          <w:rPr>
            <w:noProof/>
            <w:webHidden/>
          </w:rPr>
          <w:fldChar w:fldCharType="separate"/>
        </w:r>
        <w:r>
          <w:rPr>
            <w:noProof/>
            <w:webHidden/>
          </w:rPr>
          <w:t>175</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294" w:history="1">
        <w:r w:rsidRPr="007A3E2B">
          <w:rPr>
            <w:rStyle w:val="Hyperlink"/>
            <w:noProof/>
          </w:rPr>
          <w:t>I.8.7.4.1.3</w:t>
        </w:r>
        <w:r>
          <w:rPr>
            <w:noProof/>
            <w:sz w:val="22"/>
            <w:szCs w:val="22"/>
            <w:lang w:eastAsia="de-CH"/>
          </w:rPr>
          <w:tab/>
        </w:r>
        <w:r w:rsidRPr="007A3E2B">
          <w:rPr>
            <w:rStyle w:val="Hyperlink"/>
            <w:noProof/>
          </w:rPr>
          <w:t>Flow Control</w:t>
        </w:r>
        <w:r>
          <w:rPr>
            <w:noProof/>
            <w:webHidden/>
          </w:rPr>
          <w:tab/>
        </w:r>
        <w:r>
          <w:rPr>
            <w:noProof/>
            <w:webHidden/>
          </w:rPr>
          <w:fldChar w:fldCharType="begin"/>
        </w:r>
        <w:r>
          <w:rPr>
            <w:noProof/>
            <w:webHidden/>
          </w:rPr>
          <w:instrText xml:space="preserve"> PAGEREF _Toc327350294 \h </w:instrText>
        </w:r>
        <w:r>
          <w:rPr>
            <w:noProof/>
            <w:webHidden/>
          </w:rPr>
        </w:r>
        <w:r>
          <w:rPr>
            <w:noProof/>
            <w:webHidden/>
          </w:rPr>
          <w:fldChar w:fldCharType="separate"/>
        </w:r>
        <w:r>
          <w:rPr>
            <w:noProof/>
            <w:webHidden/>
          </w:rPr>
          <w:t>176</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295" w:history="1">
        <w:r w:rsidRPr="007A3E2B">
          <w:rPr>
            <w:rStyle w:val="Hyperlink"/>
            <w:noProof/>
          </w:rPr>
          <w:t>I.8.7.4.1.4</w:t>
        </w:r>
        <w:r>
          <w:rPr>
            <w:noProof/>
            <w:sz w:val="22"/>
            <w:szCs w:val="22"/>
            <w:lang w:eastAsia="de-CH"/>
          </w:rPr>
          <w:tab/>
        </w:r>
        <w:r w:rsidRPr="007A3E2B">
          <w:rPr>
            <w:rStyle w:val="Hyperlink"/>
            <w:noProof/>
          </w:rPr>
          <w:t>Naming</w:t>
        </w:r>
        <w:r>
          <w:rPr>
            <w:noProof/>
            <w:webHidden/>
          </w:rPr>
          <w:tab/>
        </w:r>
        <w:r>
          <w:rPr>
            <w:noProof/>
            <w:webHidden/>
          </w:rPr>
          <w:fldChar w:fldCharType="begin"/>
        </w:r>
        <w:r>
          <w:rPr>
            <w:noProof/>
            <w:webHidden/>
          </w:rPr>
          <w:instrText xml:space="preserve"> PAGEREF _Toc327350295 \h </w:instrText>
        </w:r>
        <w:r>
          <w:rPr>
            <w:noProof/>
            <w:webHidden/>
          </w:rPr>
        </w:r>
        <w:r>
          <w:rPr>
            <w:noProof/>
            <w:webHidden/>
          </w:rPr>
          <w:fldChar w:fldCharType="separate"/>
        </w:r>
        <w:r>
          <w:rPr>
            <w:noProof/>
            <w:webHidden/>
          </w:rPr>
          <w:t>176</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296" w:history="1">
        <w:r w:rsidRPr="007A3E2B">
          <w:rPr>
            <w:rStyle w:val="Hyperlink"/>
            <w:noProof/>
          </w:rPr>
          <w:t>I.8.7.4.1.5</w:t>
        </w:r>
        <w:r>
          <w:rPr>
            <w:noProof/>
            <w:sz w:val="22"/>
            <w:szCs w:val="22"/>
            <w:lang w:eastAsia="de-CH"/>
          </w:rPr>
          <w:tab/>
        </w:r>
        <w:r w:rsidRPr="007A3E2B">
          <w:rPr>
            <w:rStyle w:val="Hyperlink"/>
            <w:noProof/>
          </w:rPr>
          <w:t>Tools</w:t>
        </w:r>
        <w:r>
          <w:rPr>
            <w:noProof/>
            <w:webHidden/>
          </w:rPr>
          <w:tab/>
        </w:r>
        <w:r>
          <w:rPr>
            <w:noProof/>
            <w:webHidden/>
          </w:rPr>
          <w:fldChar w:fldCharType="begin"/>
        </w:r>
        <w:r>
          <w:rPr>
            <w:noProof/>
            <w:webHidden/>
          </w:rPr>
          <w:instrText xml:space="preserve"> PAGEREF _Toc327350296 \h </w:instrText>
        </w:r>
        <w:r>
          <w:rPr>
            <w:noProof/>
            <w:webHidden/>
          </w:rPr>
        </w:r>
        <w:r>
          <w:rPr>
            <w:noProof/>
            <w:webHidden/>
          </w:rPr>
          <w:fldChar w:fldCharType="separate"/>
        </w:r>
        <w:r>
          <w:rPr>
            <w:noProof/>
            <w:webHidden/>
          </w:rPr>
          <w:t>176</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297" w:history="1">
        <w:r w:rsidRPr="007A3E2B">
          <w:rPr>
            <w:rStyle w:val="Hyperlink"/>
            <w:noProof/>
          </w:rPr>
          <w:t>I.8.7.5</w:t>
        </w:r>
        <w:r>
          <w:rPr>
            <w:noProof/>
            <w:sz w:val="22"/>
            <w:szCs w:val="22"/>
            <w:lang w:eastAsia="de-CH"/>
          </w:rPr>
          <w:tab/>
        </w:r>
        <w:r w:rsidRPr="007A3E2B">
          <w:rPr>
            <w:rStyle w:val="Hyperlink"/>
            <w:noProof/>
          </w:rPr>
          <w:t>Code Review vom 03.05.2012</w:t>
        </w:r>
        <w:r>
          <w:rPr>
            <w:noProof/>
            <w:webHidden/>
          </w:rPr>
          <w:tab/>
        </w:r>
        <w:r>
          <w:rPr>
            <w:noProof/>
            <w:webHidden/>
          </w:rPr>
          <w:fldChar w:fldCharType="begin"/>
        </w:r>
        <w:r>
          <w:rPr>
            <w:noProof/>
            <w:webHidden/>
          </w:rPr>
          <w:instrText xml:space="preserve"> PAGEREF _Toc327350297 \h </w:instrText>
        </w:r>
        <w:r>
          <w:rPr>
            <w:noProof/>
            <w:webHidden/>
          </w:rPr>
        </w:r>
        <w:r>
          <w:rPr>
            <w:noProof/>
            <w:webHidden/>
          </w:rPr>
          <w:fldChar w:fldCharType="separate"/>
        </w:r>
        <w:r>
          <w:rPr>
            <w:noProof/>
            <w:webHidden/>
          </w:rPr>
          <w:t>176</w:t>
        </w:r>
        <w:r>
          <w:rPr>
            <w:noProof/>
            <w:webHidden/>
          </w:rPr>
          <w:fldChar w:fldCharType="end"/>
        </w:r>
      </w:hyperlink>
    </w:p>
    <w:p w:rsidR="003D2333" w:rsidRDefault="003D2333">
      <w:pPr>
        <w:pStyle w:val="TOC3"/>
        <w:tabs>
          <w:tab w:val="left" w:pos="1320"/>
          <w:tab w:val="right" w:leader="dot" w:pos="9062"/>
        </w:tabs>
        <w:rPr>
          <w:noProof/>
          <w:sz w:val="22"/>
        </w:rPr>
      </w:pPr>
      <w:hyperlink w:anchor="_Toc327350298" w:history="1">
        <w:r w:rsidRPr="007A3E2B">
          <w:rPr>
            <w:rStyle w:val="Hyperlink"/>
            <w:noProof/>
          </w:rPr>
          <w:t>I.8.7.5.1</w:t>
        </w:r>
        <w:r>
          <w:rPr>
            <w:noProof/>
            <w:sz w:val="22"/>
          </w:rPr>
          <w:tab/>
        </w:r>
        <w:r w:rsidRPr="007A3E2B">
          <w:rPr>
            <w:rStyle w:val="Hyperlink"/>
            <w:noProof/>
          </w:rPr>
          <w:t>Bewertung der Kriterien</w:t>
        </w:r>
        <w:r>
          <w:rPr>
            <w:noProof/>
            <w:webHidden/>
          </w:rPr>
          <w:tab/>
        </w:r>
        <w:r>
          <w:rPr>
            <w:noProof/>
            <w:webHidden/>
          </w:rPr>
          <w:fldChar w:fldCharType="begin"/>
        </w:r>
        <w:r>
          <w:rPr>
            <w:noProof/>
            <w:webHidden/>
          </w:rPr>
          <w:instrText xml:space="preserve"> PAGEREF _Toc327350298 \h </w:instrText>
        </w:r>
        <w:r>
          <w:rPr>
            <w:noProof/>
            <w:webHidden/>
          </w:rPr>
        </w:r>
        <w:r>
          <w:rPr>
            <w:noProof/>
            <w:webHidden/>
          </w:rPr>
          <w:fldChar w:fldCharType="separate"/>
        </w:r>
        <w:r>
          <w:rPr>
            <w:noProof/>
            <w:webHidden/>
          </w:rPr>
          <w:t>177</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299" w:history="1">
        <w:r w:rsidRPr="007A3E2B">
          <w:rPr>
            <w:rStyle w:val="Hyperlink"/>
            <w:noProof/>
          </w:rPr>
          <w:t>I.8.7.5.1.1</w:t>
        </w:r>
        <w:r>
          <w:rPr>
            <w:noProof/>
            <w:sz w:val="22"/>
            <w:szCs w:val="22"/>
            <w:lang w:eastAsia="de-CH"/>
          </w:rPr>
          <w:tab/>
        </w:r>
        <w:r w:rsidRPr="007A3E2B">
          <w:rPr>
            <w:rStyle w:val="Hyperlink"/>
            <w:noProof/>
          </w:rPr>
          <w:t>Code Style Analyse</w:t>
        </w:r>
        <w:r>
          <w:rPr>
            <w:noProof/>
            <w:webHidden/>
          </w:rPr>
          <w:tab/>
        </w:r>
        <w:r>
          <w:rPr>
            <w:noProof/>
            <w:webHidden/>
          </w:rPr>
          <w:fldChar w:fldCharType="begin"/>
        </w:r>
        <w:r>
          <w:rPr>
            <w:noProof/>
            <w:webHidden/>
          </w:rPr>
          <w:instrText xml:space="preserve"> PAGEREF _Toc327350299 \h </w:instrText>
        </w:r>
        <w:r>
          <w:rPr>
            <w:noProof/>
            <w:webHidden/>
          </w:rPr>
        </w:r>
        <w:r>
          <w:rPr>
            <w:noProof/>
            <w:webHidden/>
          </w:rPr>
          <w:fldChar w:fldCharType="separate"/>
        </w:r>
        <w:r>
          <w:rPr>
            <w:noProof/>
            <w:webHidden/>
          </w:rPr>
          <w:t>177</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300" w:history="1">
        <w:r w:rsidRPr="007A3E2B">
          <w:rPr>
            <w:rStyle w:val="Hyperlink"/>
            <w:noProof/>
          </w:rPr>
          <w:t>I.8.7.5.1.2</w:t>
        </w:r>
        <w:r>
          <w:rPr>
            <w:noProof/>
            <w:sz w:val="22"/>
            <w:szCs w:val="22"/>
            <w:lang w:eastAsia="de-CH"/>
          </w:rPr>
          <w:tab/>
        </w:r>
        <w:r w:rsidRPr="007A3E2B">
          <w:rPr>
            <w:rStyle w:val="Hyperlink"/>
            <w:noProof/>
          </w:rPr>
          <w:t>Exception Handling</w:t>
        </w:r>
        <w:r>
          <w:rPr>
            <w:noProof/>
            <w:webHidden/>
          </w:rPr>
          <w:tab/>
        </w:r>
        <w:r>
          <w:rPr>
            <w:noProof/>
            <w:webHidden/>
          </w:rPr>
          <w:fldChar w:fldCharType="begin"/>
        </w:r>
        <w:r>
          <w:rPr>
            <w:noProof/>
            <w:webHidden/>
          </w:rPr>
          <w:instrText xml:space="preserve"> PAGEREF _Toc327350300 \h </w:instrText>
        </w:r>
        <w:r>
          <w:rPr>
            <w:noProof/>
            <w:webHidden/>
          </w:rPr>
        </w:r>
        <w:r>
          <w:rPr>
            <w:noProof/>
            <w:webHidden/>
          </w:rPr>
          <w:fldChar w:fldCharType="separate"/>
        </w:r>
        <w:r>
          <w:rPr>
            <w:noProof/>
            <w:webHidden/>
          </w:rPr>
          <w:t>177</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301" w:history="1">
        <w:r w:rsidRPr="007A3E2B">
          <w:rPr>
            <w:rStyle w:val="Hyperlink"/>
            <w:noProof/>
          </w:rPr>
          <w:t>I.8.7.5.1.3</w:t>
        </w:r>
        <w:r>
          <w:rPr>
            <w:noProof/>
            <w:sz w:val="22"/>
            <w:szCs w:val="22"/>
            <w:lang w:eastAsia="de-CH"/>
          </w:rPr>
          <w:tab/>
        </w:r>
        <w:r w:rsidRPr="007A3E2B">
          <w:rPr>
            <w:rStyle w:val="Hyperlink"/>
            <w:noProof/>
          </w:rPr>
          <w:t>Flow Control</w:t>
        </w:r>
        <w:r>
          <w:rPr>
            <w:noProof/>
            <w:webHidden/>
          </w:rPr>
          <w:tab/>
        </w:r>
        <w:r>
          <w:rPr>
            <w:noProof/>
            <w:webHidden/>
          </w:rPr>
          <w:fldChar w:fldCharType="begin"/>
        </w:r>
        <w:r>
          <w:rPr>
            <w:noProof/>
            <w:webHidden/>
          </w:rPr>
          <w:instrText xml:space="preserve"> PAGEREF _Toc327350301 \h </w:instrText>
        </w:r>
        <w:r>
          <w:rPr>
            <w:noProof/>
            <w:webHidden/>
          </w:rPr>
        </w:r>
        <w:r>
          <w:rPr>
            <w:noProof/>
            <w:webHidden/>
          </w:rPr>
          <w:fldChar w:fldCharType="separate"/>
        </w:r>
        <w:r>
          <w:rPr>
            <w:noProof/>
            <w:webHidden/>
          </w:rPr>
          <w:t>178</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302" w:history="1">
        <w:r w:rsidRPr="007A3E2B">
          <w:rPr>
            <w:rStyle w:val="Hyperlink"/>
            <w:noProof/>
          </w:rPr>
          <w:t>I.8.7.5.1.4</w:t>
        </w:r>
        <w:r>
          <w:rPr>
            <w:noProof/>
            <w:sz w:val="22"/>
            <w:szCs w:val="22"/>
            <w:lang w:eastAsia="de-CH"/>
          </w:rPr>
          <w:tab/>
        </w:r>
        <w:r w:rsidRPr="007A3E2B">
          <w:rPr>
            <w:rStyle w:val="Hyperlink"/>
            <w:noProof/>
          </w:rPr>
          <w:t>Naming</w:t>
        </w:r>
        <w:r>
          <w:rPr>
            <w:noProof/>
            <w:webHidden/>
          </w:rPr>
          <w:tab/>
        </w:r>
        <w:r>
          <w:rPr>
            <w:noProof/>
            <w:webHidden/>
          </w:rPr>
          <w:fldChar w:fldCharType="begin"/>
        </w:r>
        <w:r>
          <w:rPr>
            <w:noProof/>
            <w:webHidden/>
          </w:rPr>
          <w:instrText xml:space="preserve"> PAGEREF _Toc327350302 \h </w:instrText>
        </w:r>
        <w:r>
          <w:rPr>
            <w:noProof/>
            <w:webHidden/>
          </w:rPr>
        </w:r>
        <w:r>
          <w:rPr>
            <w:noProof/>
            <w:webHidden/>
          </w:rPr>
          <w:fldChar w:fldCharType="separate"/>
        </w:r>
        <w:r>
          <w:rPr>
            <w:noProof/>
            <w:webHidden/>
          </w:rPr>
          <w:t>178</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303" w:history="1">
        <w:r w:rsidRPr="007A3E2B">
          <w:rPr>
            <w:rStyle w:val="Hyperlink"/>
            <w:noProof/>
          </w:rPr>
          <w:t>I.8.7.5.1.5</w:t>
        </w:r>
        <w:r>
          <w:rPr>
            <w:noProof/>
            <w:sz w:val="22"/>
            <w:szCs w:val="22"/>
            <w:lang w:eastAsia="de-CH"/>
          </w:rPr>
          <w:tab/>
        </w:r>
        <w:r w:rsidRPr="007A3E2B">
          <w:rPr>
            <w:rStyle w:val="Hyperlink"/>
            <w:noProof/>
          </w:rPr>
          <w:t>Tools</w:t>
        </w:r>
        <w:r>
          <w:rPr>
            <w:noProof/>
            <w:webHidden/>
          </w:rPr>
          <w:tab/>
        </w:r>
        <w:r>
          <w:rPr>
            <w:noProof/>
            <w:webHidden/>
          </w:rPr>
          <w:fldChar w:fldCharType="begin"/>
        </w:r>
        <w:r>
          <w:rPr>
            <w:noProof/>
            <w:webHidden/>
          </w:rPr>
          <w:instrText xml:space="preserve"> PAGEREF _Toc327350303 \h </w:instrText>
        </w:r>
        <w:r>
          <w:rPr>
            <w:noProof/>
            <w:webHidden/>
          </w:rPr>
        </w:r>
        <w:r>
          <w:rPr>
            <w:noProof/>
            <w:webHidden/>
          </w:rPr>
          <w:fldChar w:fldCharType="separate"/>
        </w:r>
        <w:r>
          <w:rPr>
            <w:noProof/>
            <w:webHidden/>
          </w:rPr>
          <w:t>178</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304" w:history="1">
        <w:r w:rsidRPr="007A3E2B">
          <w:rPr>
            <w:rStyle w:val="Hyperlink"/>
            <w:noProof/>
          </w:rPr>
          <w:t>I.8.7.6</w:t>
        </w:r>
        <w:r>
          <w:rPr>
            <w:noProof/>
            <w:sz w:val="22"/>
            <w:szCs w:val="22"/>
            <w:lang w:eastAsia="de-CH"/>
          </w:rPr>
          <w:tab/>
        </w:r>
        <w:r w:rsidRPr="007A3E2B">
          <w:rPr>
            <w:rStyle w:val="Hyperlink"/>
            <w:noProof/>
          </w:rPr>
          <w:t>Code Review vom 05.06.2012</w:t>
        </w:r>
        <w:r>
          <w:rPr>
            <w:noProof/>
            <w:webHidden/>
          </w:rPr>
          <w:tab/>
        </w:r>
        <w:r>
          <w:rPr>
            <w:noProof/>
            <w:webHidden/>
          </w:rPr>
          <w:fldChar w:fldCharType="begin"/>
        </w:r>
        <w:r>
          <w:rPr>
            <w:noProof/>
            <w:webHidden/>
          </w:rPr>
          <w:instrText xml:space="preserve"> PAGEREF _Toc327350304 \h </w:instrText>
        </w:r>
        <w:r>
          <w:rPr>
            <w:noProof/>
            <w:webHidden/>
          </w:rPr>
        </w:r>
        <w:r>
          <w:rPr>
            <w:noProof/>
            <w:webHidden/>
          </w:rPr>
          <w:fldChar w:fldCharType="separate"/>
        </w:r>
        <w:r>
          <w:rPr>
            <w:noProof/>
            <w:webHidden/>
          </w:rPr>
          <w:t>178</w:t>
        </w:r>
        <w:r>
          <w:rPr>
            <w:noProof/>
            <w:webHidden/>
          </w:rPr>
          <w:fldChar w:fldCharType="end"/>
        </w:r>
      </w:hyperlink>
    </w:p>
    <w:p w:rsidR="003D2333" w:rsidRDefault="003D2333">
      <w:pPr>
        <w:pStyle w:val="TOC3"/>
        <w:tabs>
          <w:tab w:val="left" w:pos="1320"/>
          <w:tab w:val="right" w:leader="dot" w:pos="9062"/>
        </w:tabs>
        <w:rPr>
          <w:noProof/>
          <w:sz w:val="22"/>
        </w:rPr>
      </w:pPr>
      <w:hyperlink w:anchor="_Toc327350305" w:history="1">
        <w:r w:rsidRPr="007A3E2B">
          <w:rPr>
            <w:rStyle w:val="Hyperlink"/>
            <w:noProof/>
          </w:rPr>
          <w:t>I.8.7.6.1</w:t>
        </w:r>
        <w:r>
          <w:rPr>
            <w:noProof/>
            <w:sz w:val="22"/>
          </w:rPr>
          <w:tab/>
        </w:r>
        <w:r w:rsidRPr="007A3E2B">
          <w:rPr>
            <w:rStyle w:val="Hyperlink"/>
            <w:noProof/>
          </w:rPr>
          <w:t>Bewertung der Kriterien</w:t>
        </w:r>
        <w:r>
          <w:rPr>
            <w:noProof/>
            <w:webHidden/>
          </w:rPr>
          <w:tab/>
        </w:r>
        <w:r>
          <w:rPr>
            <w:noProof/>
            <w:webHidden/>
          </w:rPr>
          <w:fldChar w:fldCharType="begin"/>
        </w:r>
        <w:r>
          <w:rPr>
            <w:noProof/>
            <w:webHidden/>
          </w:rPr>
          <w:instrText xml:space="preserve"> PAGEREF _Toc327350305 \h </w:instrText>
        </w:r>
        <w:r>
          <w:rPr>
            <w:noProof/>
            <w:webHidden/>
          </w:rPr>
        </w:r>
        <w:r>
          <w:rPr>
            <w:noProof/>
            <w:webHidden/>
          </w:rPr>
          <w:fldChar w:fldCharType="separate"/>
        </w:r>
        <w:r>
          <w:rPr>
            <w:noProof/>
            <w:webHidden/>
          </w:rPr>
          <w:t>179</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306" w:history="1">
        <w:r w:rsidRPr="007A3E2B">
          <w:rPr>
            <w:rStyle w:val="Hyperlink"/>
            <w:noProof/>
          </w:rPr>
          <w:t>I.8.7.6.1.1</w:t>
        </w:r>
        <w:r>
          <w:rPr>
            <w:noProof/>
            <w:sz w:val="22"/>
            <w:szCs w:val="22"/>
            <w:lang w:eastAsia="de-CH"/>
          </w:rPr>
          <w:tab/>
        </w:r>
        <w:r w:rsidRPr="007A3E2B">
          <w:rPr>
            <w:rStyle w:val="Hyperlink"/>
            <w:noProof/>
          </w:rPr>
          <w:t>Code Style Analyse</w:t>
        </w:r>
        <w:r>
          <w:rPr>
            <w:noProof/>
            <w:webHidden/>
          </w:rPr>
          <w:tab/>
        </w:r>
        <w:r>
          <w:rPr>
            <w:noProof/>
            <w:webHidden/>
          </w:rPr>
          <w:fldChar w:fldCharType="begin"/>
        </w:r>
        <w:r>
          <w:rPr>
            <w:noProof/>
            <w:webHidden/>
          </w:rPr>
          <w:instrText xml:space="preserve"> PAGEREF _Toc327350306 \h </w:instrText>
        </w:r>
        <w:r>
          <w:rPr>
            <w:noProof/>
            <w:webHidden/>
          </w:rPr>
        </w:r>
        <w:r>
          <w:rPr>
            <w:noProof/>
            <w:webHidden/>
          </w:rPr>
          <w:fldChar w:fldCharType="separate"/>
        </w:r>
        <w:r>
          <w:rPr>
            <w:noProof/>
            <w:webHidden/>
          </w:rPr>
          <w:t>179</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307" w:history="1">
        <w:r w:rsidRPr="007A3E2B">
          <w:rPr>
            <w:rStyle w:val="Hyperlink"/>
            <w:noProof/>
          </w:rPr>
          <w:t>I.8.7.6.1.2</w:t>
        </w:r>
        <w:r>
          <w:rPr>
            <w:noProof/>
            <w:sz w:val="22"/>
            <w:szCs w:val="22"/>
            <w:lang w:eastAsia="de-CH"/>
          </w:rPr>
          <w:tab/>
        </w:r>
        <w:r w:rsidRPr="007A3E2B">
          <w:rPr>
            <w:rStyle w:val="Hyperlink"/>
            <w:noProof/>
          </w:rPr>
          <w:t>Exception Handling</w:t>
        </w:r>
        <w:r>
          <w:rPr>
            <w:noProof/>
            <w:webHidden/>
          </w:rPr>
          <w:tab/>
        </w:r>
        <w:r>
          <w:rPr>
            <w:noProof/>
            <w:webHidden/>
          </w:rPr>
          <w:fldChar w:fldCharType="begin"/>
        </w:r>
        <w:r>
          <w:rPr>
            <w:noProof/>
            <w:webHidden/>
          </w:rPr>
          <w:instrText xml:space="preserve"> PAGEREF _Toc327350307 \h </w:instrText>
        </w:r>
        <w:r>
          <w:rPr>
            <w:noProof/>
            <w:webHidden/>
          </w:rPr>
        </w:r>
        <w:r>
          <w:rPr>
            <w:noProof/>
            <w:webHidden/>
          </w:rPr>
          <w:fldChar w:fldCharType="separate"/>
        </w:r>
        <w:r>
          <w:rPr>
            <w:noProof/>
            <w:webHidden/>
          </w:rPr>
          <w:t>179</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308" w:history="1">
        <w:r w:rsidRPr="007A3E2B">
          <w:rPr>
            <w:rStyle w:val="Hyperlink"/>
            <w:noProof/>
          </w:rPr>
          <w:t>I.8.7.6.1.3</w:t>
        </w:r>
        <w:r>
          <w:rPr>
            <w:noProof/>
            <w:sz w:val="22"/>
            <w:szCs w:val="22"/>
            <w:lang w:eastAsia="de-CH"/>
          </w:rPr>
          <w:tab/>
        </w:r>
        <w:r w:rsidRPr="007A3E2B">
          <w:rPr>
            <w:rStyle w:val="Hyperlink"/>
            <w:noProof/>
          </w:rPr>
          <w:t>Flow Control</w:t>
        </w:r>
        <w:r>
          <w:rPr>
            <w:noProof/>
            <w:webHidden/>
          </w:rPr>
          <w:tab/>
        </w:r>
        <w:r>
          <w:rPr>
            <w:noProof/>
            <w:webHidden/>
          </w:rPr>
          <w:fldChar w:fldCharType="begin"/>
        </w:r>
        <w:r>
          <w:rPr>
            <w:noProof/>
            <w:webHidden/>
          </w:rPr>
          <w:instrText xml:space="preserve"> PAGEREF _Toc327350308 \h </w:instrText>
        </w:r>
        <w:r>
          <w:rPr>
            <w:noProof/>
            <w:webHidden/>
          </w:rPr>
        </w:r>
        <w:r>
          <w:rPr>
            <w:noProof/>
            <w:webHidden/>
          </w:rPr>
          <w:fldChar w:fldCharType="separate"/>
        </w:r>
        <w:r>
          <w:rPr>
            <w:noProof/>
            <w:webHidden/>
          </w:rPr>
          <w:t>179</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309" w:history="1">
        <w:r w:rsidRPr="007A3E2B">
          <w:rPr>
            <w:rStyle w:val="Hyperlink"/>
            <w:noProof/>
          </w:rPr>
          <w:t>I.8.7.6.1.4</w:t>
        </w:r>
        <w:r>
          <w:rPr>
            <w:noProof/>
            <w:sz w:val="22"/>
            <w:szCs w:val="22"/>
            <w:lang w:eastAsia="de-CH"/>
          </w:rPr>
          <w:tab/>
        </w:r>
        <w:r w:rsidRPr="007A3E2B">
          <w:rPr>
            <w:rStyle w:val="Hyperlink"/>
            <w:noProof/>
          </w:rPr>
          <w:t>Naming</w:t>
        </w:r>
        <w:r>
          <w:rPr>
            <w:noProof/>
            <w:webHidden/>
          </w:rPr>
          <w:tab/>
        </w:r>
        <w:r>
          <w:rPr>
            <w:noProof/>
            <w:webHidden/>
          </w:rPr>
          <w:fldChar w:fldCharType="begin"/>
        </w:r>
        <w:r>
          <w:rPr>
            <w:noProof/>
            <w:webHidden/>
          </w:rPr>
          <w:instrText xml:space="preserve"> PAGEREF _Toc327350309 \h </w:instrText>
        </w:r>
        <w:r>
          <w:rPr>
            <w:noProof/>
            <w:webHidden/>
          </w:rPr>
        </w:r>
        <w:r>
          <w:rPr>
            <w:noProof/>
            <w:webHidden/>
          </w:rPr>
          <w:fldChar w:fldCharType="separate"/>
        </w:r>
        <w:r>
          <w:rPr>
            <w:noProof/>
            <w:webHidden/>
          </w:rPr>
          <w:t>179</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310" w:history="1">
        <w:r w:rsidRPr="007A3E2B">
          <w:rPr>
            <w:rStyle w:val="Hyperlink"/>
            <w:noProof/>
          </w:rPr>
          <w:t>I.8.7.6.1.5</w:t>
        </w:r>
        <w:r>
          <w:rPr>
            <w:noProof/>
            <w:sz w:val="22"/>
            <w:szCs w:val="22"/>
            <w:lang w:eastAsia="de-CH"/>
          </w:rPr>
          <w:tab/>
        </w:r>
        <w:r w:rsidRPr="007A3E2B">
          <w:rPr>
            <w:rStyle w:val="Hyperlink"/>
            <w:noProof/>
          </w:rPr>
          <w:t>Tools</w:t>
        </w:r>
        <w:r>
          <w:rPr>
            <w:noProof/>
            <w:webHidden/>
          </w:rPr>
          <w:tab/>
        </w:r>
        <w:r>
          <w:rPr>
            <w:noProof/>
            <w:webHidden/>
          </w:rPr>
          <w:fldChar w:fldCharType="begin"/>
        </w:r>
        <w:r>
          <w:rPr>
            <w:noProof/>
            <w:webHidden/>
          </w:rPr>
          <w:instrText xml:space="preserve"> PAGEREF _Toc327350310 \h </w:instrText>
        </w:r>
        <w:r>
          <w:rPr>
            <w:noProof/>
            <w:webHidden/>
          </w:rPr>
        </w:r>
        <w:r>
          <w:rPr>
            <w:noProof/>
            <w:webHidden/>
          </w:rPr>
          <w:fldChar w:fldCharType="separate"/>
        </w:r>
        <w:r>
          <w:rPr>
            <w:noProof/>
            <w:webHidden/>
          </w:rPr>
          <w:t>179</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311" w:history="1">
        <w:r w:rsidRPr="007A3E2B">
          <w:rPr>
            <w:rStyle w:val="Hyperlink"/>
            <w:noProof/>
          </w:rPr>
          <w:t>I.8.8</w:t>
        </w:r>
        <w:r>
          <w:rPr>
            <w:b w:val="0"/>
            <w:noProof/>
            <w:sz w:val="22"/>
            <w:szCs w:val="22"/>
            <w:lang w:eastAsia="de-CH"/>
          </w:rPr>
          <w:tab/>
        </w:r>
        <w:r w:rsidRPr="007A3E2B">
          <w:rPr>
            <w:rStyle w:val="Hyperlink"/>
            <w:noProof/>
          </w:rPr>
          <w:t>Installationsdokumentation</w:t>
        </w:r>
        <w:r>
          <w:rPr>
            <w:noProof/>
            <w:webHidden/>
          </w:rPr>
          <w:tab/>
        </w:r>
        <w:r>
          <w:rPr>
            <w:noProof/>
            <w:webHidden/>
          </w:rPr>
          <w:fldChar w:fldCharType="begin"/>
        </w:r>
        <w:r>
          <w:rPr>
            <w:noProof/>
            <w:webHidden/>
          </w:rPr>
          <w:instrText xml:space="preserve"> PAGEREF _Toc327350311 \h </w:instrText>
        </w:r>
        <w:r>
          <w:rPr>
            <w:noProof/>
            <w:webHidden/>
          </w:rPr>
        </w:r>
        <w:r>
          <w:rPr>
            <w:noProof/>
            <w:webHidden/>
          </w:rPr>
          <w:fldChar w:fldCharType="separate"/>
        </w:r>
        <w:r>
          <w:rPr>
            <w:noProof/>
            <w:webHidden/>
          </w:rPr>
          <w:t>181</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312" w:history="1">
        <w:r w:rsidRPr="007A3E2B">
          <w:rPr>
            <w:rStyle w:val="Hyperlink"/>
            <w:noProof/>
          </w:rPr>
          <w:t>I.8.8.1</w:t>
        </w:r>
        <w:r>
          <w:rPr>
            <w:noProof/>
            <w:sz w:val="22"/>
            <w:szCs w:val="22"/>
            <w:lang w:eastAsia="de-CH"/>
          </w:rPr>
          <w:tab/>
        </w:r>
        <w:r w:rsidRPr="007A3E2B">
          <w:rPr>
            <w:rStyle w:val="Hyperlink"/>
            <w:noProof/>
          </w:rPr>
          <w:t>Dokumentation für Administrator</w:t>
        </w:r>
        <w:r>
          <w:rPr>
            <w:noProof/>
            <w:webHidden/>
          </w:rPr>
          <w:tab/>
        </w:r>
        <w:r>
          <w:rPr>
            <w:noProof/>
            <w:webHidden/>
          </w:rPr>
          <w:fldChar w:fldCharType="begin"/>
        </w:r>
        <w:r>
          <w:rPr>
            <w:noProof/>
            <w:webHidden/>
          </w:rPr>
          <w:instrText xml:space="preserve"> PAGEREF _Toc327350312 \h </w:instrText>
        </w:r>
        <w:r>
          <w:rPr>
            <w:noProof/>
            <w:webHidden/>
          </w:rPr>
        </w:r>
        <w:r>
          <w:rPr>
            <w:noProof/>
            <w:webHidden/>
          </w:rPr>
          <w:fldChar w:fldCharType="separate"/>
        </w:r>
        <w:r>
          <w:rPr>
            <w:noProof/>
            <w:webHidden/>
          </w:rPr>
          <w:t>181</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313" w:history="1">
        <w:r w:rsidRPr="007A3E2B">
          <w:rPr>
            <w:rStyle w:val="Hyperlink"/>
            <w:noProof/>
          </w:rPr>
          <w:t>I.8.8.2</w:t>
        </w:r>
        <w:r>
          <w:rPr>
            <w:noProof/>
            <w:sz w:val="22"/>
            <w:szCs w:val="22"/>
            <w:lang w:eastAsia="de-CH"/>
          </w:rPr>
          <w:tab/>
        </w:r>
        <w:r w:rsidRPr="007A3E2B">
          <w:rPr>
            <w:rStyle w:val="Hyperlink"/>
            <w:noProof/>
          </w:rPr>
          <w:t>Dokumentation für Entwickler</w:t>
        </w:r>
        <w:r>
          <w:rPr>
            <w:noProof/>
            <w:webHidden/>
          </w:rPr>
          <w:tab/>
        </w:r>
        <w:r>
          <w:rPr>
            <w:noProof/>
            <w:webHidden/>
          </w:rPr>
          <w:fldChar w:fldCharType="begin"/>
        </w:r>
        <w:r>
          <w:rPr>
            <w:noProof/>
            <w:webHidden/>
          </w:rPr>
          <w:instrText xml:space="preserve"> PAGEREF _Toc327350313 \h </w:instrText>
        </w:r>
        <w:r>
          <w:rPr>
            <w:noProof/>
            <w:webHidden/>
          </w:rPr>
        </w:r>
        <w:r>
          <w:rPr>
            <w:noProof/>
            <w:webHidden/>
          </w:rPr>
          <w:fldChar w:fldCharType="separate"/>
        </w:r>
        <w:r>
          <w:rPr>
            <w:noProof/>
            <w:webHidden/>
          </w:rPr>
          <w:t>181</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314" w:history="1">
        <w:r w:rsidRPr="007A3E2B">
          <w:rPr>
            <w:rStyle w:val="Hyperlink"/>
            <w:noProof/>
          </w:rPr>
          <w:t>I.8.8.3</w:t>
        </w:r>
        <w:r>
          <w:rPr>
            <w:noProof/>
            <w:sz w:val="22"/>
            <w:szCs w:val="22"/>
            <w:lang w:eastAsia="de-CH"/>
          </w:rPr>
          <w:tab/>
        </w:r>
        <w:r w:rsidRPr="007A3E2B">
          <w:rPr>
            <w:rStyle w:val="Hyperlink"/>
            <w:noProof/>
          </w:rPr>
          <w:t>Plug-ins</w:t>
        </w:r>
        <w:r>
          <w:rPr>
            <w:noProof/>
            <w:webHidden/>
          </w:rPr>
          <w:tab/>
        </w:r>
        <w:r>
          <w:rPr>
            <w:noProof/>
            <w:webHidden/>
          </w:rPr>
          <w:fldChar w:fldCharType="begin"/>
        </w:r>
        <w:r>
          <w:rPr>
            <w:noProof/>
            <w:webHidden/>
          </w:rPr>
          <w:instrText xml:space="preserve"> PAGEREF _Toc327350314 \h </w:instrText>
        </w:r>
        <w:r>
          <w:rPr>
            <w:noProof/>
            <w:webHidden/>
          </w:rPr>
        </w:r>
        <w:r>
          <w:rPr>
            <w:noProof/>
            <w:webHidden/>
          </w:rPr>
          <w:fldChar w:fldCharType="separate"/>
        </w:r>
        <w:r>
          <w:rPr>
            <w:noProof/>
            <w:webHidden/>
          </w:rPr>
          <w:t>181</w:t>
        </w:r>
        <w:r>
          <w:rPr>
            <w:noProof/>
            <w:webHidden/>
          </w:rPr>
          <w:fldChar w:fldCharType="end"/>
        </w:r>
      </w:hyperlink>
    </w:p>
    <w:p w:rsidR="003D2333" w:rsidRDefault="003D2333">
      <w:pPr>
        <w:pStyle w:val="TOC2"/>
        <w:tabs>
          <w:tab w:val="left" w:pos="1000"/>
          <w:tab w:val="right" w:leader="dot" w:pos="9062"/>
        </w:tabs>
        <w:rPr>
          <w:noProof/>
          <w:sz w:val="22"/>
          <w:szCs w:val="22"/>
          <w:lang w:eastAsia="de-CH"/>
        </w:rPr>
      </w:pPr>
      <w:hyperlink w:anchor="_Toc327350315" w:history="1">
        <w:r w:rsidRPr="007A3E2B">
          <w:rPr>
            <w:rStyle w:val="Hyperlink"/>
            <w:noProof/>
          </w:rPr>
          <w:t>I.8.8.4</w:t>
        </w:r>
        <w:r>
          <w:rPr>
            <w:noProof/>
            <w:sz w:val="22"/>
            <w:szCs w:val="22"/>
            <w:lang w:eastAsia="de-CH"/>
          </w:rPr>
          <w:tab/>
        </w:r>
        <w:r w:rsidRPr="007A3E2B">
          <w:rPr>
            <w:rStyle w:val="Hyperlink"/>
            <w:noProof/>
          </w:rPr>
          <w:t>Konfigurationsdatei</w:t>
        </w:r>
        <w:r>
          <w:rPr>
            <w:noProof/>
            <w:webHidden/>
          </w:rPr>
          <w:tab/>
        </w:r>
        <w:r>
          <w:rPr>
            <w:noProof/>
            <w:webHidden/>
          </w:rPr>
          <w:fldChar w:fldCharType="begin"/>
        </w:r>
        <w:r>
          <w:rPr>
            <w:noProof/>
            <w:webHidden/>
          </w:rPr>
          <w:instrText xml:space="preserve"> PAGEREF _Toc327350315 \h </w:instrText>
        </w:r>
        <w:r>
          <w:rPr>
            <w:noProof/>
            <w:webHidden/>
          </w:rPr>
        </w:r>
        <w:r>
          <w:rPr>
            <w:noProof/>
            <w:webHidden/>
          </w:rPr>
          <w:fldChar w:fldCharType="separate"/>
        </w:r>
        <w:r>
          <w:rPr>
            <w:noProof/>
            <w:webHidden/>
          </w:rPr>
          <w:t>181</w:t>
        </w:r>
        <w:r>
          <w:rPr>
            <w:noProof/>
            <w:webHidden/>
          </w:rPr>
          <w:fldChar w:fldCharType="end"/>
        </w:r>
      </w:hyperlink>
    </w:p>
    <w:p w:rsidR="003D2333" w:rsidRDefault="003D2333">
      <w:pPr>
        <w:pStyle w:val="TOC3"/>
        <w:tabs>
          <w:tab w:val="left" w:pos="1320"/>
          <w:tab w:val="right" w:leader="dot" w:pos="9062"/>
        </w:tabs>
        <w:rPr>
          <w:noProof/>
          <w:sz w:val="22"/>
        </w:rPr>
      </w:pPr>
      <w:hyperlink w:anchor="_Toc327350316" w:history="1">
        <w:r w:rsidRPr="007A3E2B">
          <w:rPr>
            <w:rStyle w:val="Hyperlink"/>
            <w:noProof/>
          </w:rPr>
          <w:t>I.8.8.4.1</w:t>
        </w:r>
        <w:r>
          <w:rPr>
            <w:noProof/>
            <w:sz w:val="22"/>
          </w:rPr>
          <w:tab/>
        </w:r>
        <w:r w:rsidRPr="007A3E2B">
          <w:rPr>
            <w:rStyle w:val="Hyperlink"/>
            <w:noProof/>
          </w:rPr>
          <w:t>Konfigurationssektionen</w:t>
        </w:r>
        <w:r>
          <w:rPr>
            <w:noProof/>
            <w:webHidden/>
          </w:rPr>
          <w:tab/>
        </w:r>
        <w:r>
          <w:rPr>
            <w:noProof/>
            <w:webHidden/>
          </w:rPr>
          <w:fldChar w:fldCharType="begin"/>
        </w:r>
        <w:r>
          <w:rPr>
            <w:noProof/>
            <w:webHidden/>
          </w:rPr>
          <w:instrText xml:space="preserve"> PAGEREF _Toc327350316 \h </w:instrText>
        </w:r>
        <w:r>
          <w:rPr>
            <w:noProof/>
            <w:webHidden/>
          </w:rPr>
        </w:r>
        <w:r>
          <w:rPr>
            <w:noProof/>
            <w:webHidden/>
          </w:rPr>
          <w:fldChar w:fldCharType="separate"/>
        </w:r>
        <w:r>
          <w:rPr>
            <w:noProof/>
            <w:webHidden/>
          </w:rPr>
          <w:t>181</w:t>
        </w:r>
        <w:r>
          <w:rPr>
            <w:noProof/>
            <w:webHidden/>
          </w:rPr>
          <w:fldChar w:fldCharType="end"/>
        </w:r>
      </w:hyperlink>
    </w:p>
    <w:p w:rsidR="003D2333" w:rsidRDefault="003D2333">
      <w:pPr>
        <w:pStyle w:val="TOC3"/>
        <w:tabs>
          <w:tab w:val="left" w:pos="1320"/>
          <w:tab w:val="right" w:leader="dot" w:pos="9062"/>
        </w:tabs>
        <w:rPr>
          <w:noProof/>
          <w:sz w:val="22"/>
        </w:rPr>
      </w:pPr>
      <w:hyperlink w:anchor="_Toc327350317" w:history="1">
        <w:r w:rsidRPr="007A3E2B">
          <w:rPr>
            <w:rStyle w:val="Hyperlink"/>
            <w:noProof/>
          </w:rPr>
          <w:t>I.8.8.4.2</w:t>
        </w:r>
        <w:r>
          <w:rPr>
            <w:noProof/>
            <w:sz w:val="22"/>
          </w:rPr>
          <w:tab/>
        </w:r>
        <w:r w:rsidRPr="007A3E2B">
          <w:rPr>
            <w:rStyle w:val="Hyperlink"/>
            <w:noProof/>
          </w:rPr>
          <w:t>Unity</w:t>
        </w:r>
        <w:r>
          <w:rPr>
            <w:noProof/>
            <w:webHidden/>
          </w:rPr>
          <w:tab/>
        </w:r>
        <w:r>
          <w:rPr>
            <w:noProof/>
            <w:webHidden/>
          </w:rPr>
          <w:fldChar w:fldCharType="begin"/>
        </w:r>
        <w:r>
          <w:rPr>
            <w:noProof/>
            <w:webHidden/>
          </w:rPr>
          <w:instrText xml:space="preserve"> PAGEREF _Toc327350317 \h </w:instrText>
        </w:r>
        <w:r>
          <w:rPr>
            <w:noProof/>
            <w:webHidden/>
          </w:rPr>
        </w:r>
        <w:r>
          <w:rPr>
            <w:noProof/>
            <w:webHidden/>
          </w:rPr>
          <w:fldChar w:fldCharType="separate"/>
        </w:r>
        <w:r>
          <w:rPr>
            <w:noProof/>
            <w:webHidden/>
          </w:rPr>
          <w:t>182</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318" w:history="1">
        <w:r w:rsidRPr="007A3E2B">
          <w:rPr>
            <w:rStyle w:val="Hyperlink"/>
            <w:noProof/>
          </w:rPr>
          <w:t>I.8.8.4.2.1</w:t>
        </w:r>
        <w:r>
          <w:rPr>
            <w:noProof/>
            <w:sz w:val="22"/>
            <w:szCs w:val="22"/>
            <w:lang w:eastAsia="de-CH"/>
          </w:rPr>
          <w:tab/>
        </w:r>
        <w:r w:rsidRPr="007A3E2B">
          <w:rPr>
            <w:rStyle w:val="Hyperlink"/>
            <w:noProof/>
          </w:rPr>
          <w:t>Interfaces auf konkrete Klassen mappen</w:t>
        </w:r>
        <w:r>
          <w:rPr>
            <w:noProof/>
            <w:webHidden/>
          </w:rPr>
          <w:tab/>
        </w:r>
        <w:r>
          <w:rPr>
            <w:noProof/>
            <w:webHidden/>
          </w:rPr>
          <w:fldChar w:fldCharType="begin"/>
        </w:r>
        <w:r>
          <w:rPr>
            <w:noProof/>
            <w:webHidden/>
          </w:rPr>
          <w:instrText xml:space="preserve"> PAGEREF _Toc327350318 \h </w:instrText>
        </w:r>
        <w:r>
          <w:rPr>
            <w:noProof/>
            <w:webHidden/>
          </w:rPr>
        </w:r>
        <w:r>
          <w:rPr>
            <w:noProof/>
            <w:webHidden/>
          </w:rPr>
          <w:fldChar w:fldCharType="separate"/>
        </w:r>
        <w:r>
          <w:rPr>
            <w:noProof/>
            <w:webHidden/>
          </w:rPr>
          <w:t>182</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319" w:history="1">
        <w:r w:rsidRPr="007A3E2B">
          <w:rPr>
            <w:rStyle w:val="Hyperlink"/>
            <w:noProof/>
          </w:rPr>
          <w:t>I.8.8.4.2.2</w:t>
        </w:r>
        <w:r>
          <w:rPr>
            <w:noProof/>
            <w:sz w:val="22"/>
            <w:szCs w:val="22"/>
            <w:lang w:eastAsia="de-CH"/>
          </w:rPr>
          <w:tab/>
        </w:r>
        <w:r w:rsidRPr="007A3E2B">
          <w:rPr>
            <w:rStyle w:val="Hyperlink"/>
            <w:noProof/>
          </w:rPr>
          <w:t>Skelettdaten</w:t>
        </w:r>
        <w:r>
          <w:rPr>
            <w:noProof/>
            <w:webHidden/>
          </w:rPr>
          <w:tab/>
        </w:r>
        <w:r>
          <w:rPr>
            <w:noProof/>
            <w:webHidden/>
          </w:rPr>
          <w:fldChar w:fldCharType="begin"/>
        </w:r>
        <w:r>
          <w:rPr>
            <w:noProof/>
            <w:webHidden/>
          </w:rPr>
          <w:instrText xml:space="preserve"> PAGEREF _Toc327350319 \h </w:instrText>
        </w:r>
        <w:r>
          <w:rPr>
            <w:noProof/>
            <w:webHidden/>
          </w:rPr>
        </w:r>
        <w:r>
          <w:rPr>
            <w:noProof/>
            <w:webHidden/>
          </w:rPr>
          <w:fldChar w:fldCharType="separate"/>
        </w:r>
        <w:r>
          <w:rPr>
            <w:noProof/>
            <w:webHidden/>
          </w:rPr>
          <w:t>182</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320" w:history="1">
        <w:r w:rsidRPr="007A3E2B">
          <w:rPr>
            <w:rStyle w:val="Hyperlink"/>
            <w:noProof/>
          </w:rPr>
          <w:t>I.8.8.4.2.3</w:t>
        </w:r>
        <w:r>
          <w:rPr>
            <w:noProof/>
            <w:sz w:val="22"/>
            <w:szCs w:val="22"/>
            <w:lang w:eastAsia="de-CH"/>
          </w:rPr>
          <w:tab/>
        </w:r>
        <w:r w:rsidRPr="007A3E2B">
          <w:rPr>
            <w:rStyle w:val="Hyperlink"/>
            <w:noProof/>
          </w:rPr>
          <w:t>Cursor</w:t>
        </w:r>
        <w:r>
          <w:rPr>
            <w:noProof/>
            <w:webHidden/>
          </w:rPr>
          <w:tab/>
        </w:r>
        <w:r>
          <w:rPr>
            <w:noProof/>
            <w:webHidden/>
          </w:rPr>
          <w:fldChar w:fldCharType="begin"/>
        </w:r>
        <w:r>
          <w:rPr>
            <w:noProof/>
            <w:webHidden/>
          </w:rPr>
          <w:instrText xml:space="preserve"> PAGEREF _Toc327350320 \h </w:instrText>
        </w:r>
        <w:r>
          <w:rPr>
            <w:noProof/>
            <w:webHidden/>
          </w:rPr>
        </w:r>
        <w:r>
          <w:rPr>
            <w:noProof/>
            <w:webHidden/>
          </w:rPr>
          <w:fldChar w:fldCharType="separate"/>
        </w:r>
        <w:r>
          <w:rPr>
            <w:noProof/>
            <w:webHidden/>
          </w:rPr>
          <w:t>182</w:t>
        </w:r>
        <w:r>
          <w:rPr>
            <w:noProof/>
            <w:webHidden/>
          </w:rPr>
          <w:fldChar w:fldCharType="end"/>
        </w:r>
      </w:hyperlink>
    </w:p>
    <w:p w:rsidR="003D2333" w:rsidRDefault="003D2333">
      <w:pPr>
        <w:pStyle w:val="TOC3"/>
        <w:tabs>
          <w:tab w:val="left" w:pos="1320"/>
          <w:tab w:val="right" w:leader="dot" w:pos="9062"/>
        </w:tabs>
        <w:rPr>
          <w:noProof/>
          <w:sz w:val="22"/>
        </w:rPr>
      </w:pPr>
      <w:hyperlink w:anchor="_Toc327350321" w:history="1">
        <w:r w:rsidRPr="007A3E2B">
          <w:rPr>
            <w:rStyle w:val="Hyperlink"/>
            <w:noProof/>
          </w:rPr>
          <w:t>I.8.8.4.3</w:t>
        </w:r>
        <w:r>
          <w:rPr>
            <w:noProof/>
            <w:sz w:val="22"/>
          </w:rPr>
          <w:tab/>
        </w:r>
        <w:r w:rsidRPr="007A3E2B">
          <w:rPr>
            <w:rStyle w:val="Hyperlink"/>
            <w:noProof/>
          </w:rPr>
          <w:t>Padding</w:t>
        </w:r>
        <w:r>
          <w:rPr>
            <w:noProof/>
            <w:webHidden/>
          </w:rPr>
          <w:tab/>
        </w:r>
        <w:r>
          <w:rPr>
            <w:noProof/>
            <w:webHidden/>
          </w:rPr>
          <w:fldChar w:fldCharType="begin"/>
        </w:r>
        <w:r>
          <w:rPr>
            <w:noProof/>
            <w:webHidden/>
          </w:rPr>
          <w:instrText xml:space="preserve"> PAGEREF _Toc327350321 \h </w:instrText>
        </w:r>
        <w:r>
          <w:rPr>
            <w:noProof/>
            <w:webHidden/>
          </w:rPr>
        </w:r>
        <w:r>
          <w:rPr>
            <w:noProof/>
            <w:webHidden/>
          </w:rPr>
          <w:fldChar w:fldCharType="separate"/>
        </w:r>
        <w:r>
          <w:rPr>
            <w:noProof/>
            <w:webHidden/>
          </w:rPr>
          <w:t>183</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322" w:history="1">
        <w:r w:rsidRPr="007A3E2B">
          <w:rPr>
            <w:rStyle w:val="Hyperlink"/>
            <w:noProof/>
          </w:rPr>
          <w:t>I.8.8.4.3.1</w:t>
        </w:r>
        <w:r>
          <w:rPr>
            <w:noProof/>
            <w:sz w:val="22"/>
            <w:szCs w:val="22"/>
            <w:lang w:eastAsia="de-CH"/>
          </w:rPr>
          <w:tab/>
        </w:r>
        <w:r w:rsidRPr="007A3E2B">
          <w:rPr>
            <w:rStyle w:val="Hyperlink"/>
            <w:noProof/>
          </w:rPr>
          <w:t>Pfad zu den Plug-ins</w:t>
        </w:r>
        <w:r>
          <w:rPr>
            <w:noProof/>
            <w:webHidden/>
          </w:rPr>
          <w:tab/>
        </w:r>
        <w:r>
          <w:rPr>
            <w:noProof/>
            <w:webHidden/>
          </w:rPr>
          <w:fldChar w:fldCharType="begin"/>
        </w:r>
        <w:r>
          <w:rPr>
            <w:noProof/>
            <w:webHidden/>
          </w:rPr>
          <w:instrText xml:space="preserve"> PAGEREF _Toc327350322 \h </w:instrText>
        </w:r>
        <w:r>
          <w:rPr>
            <w:noProof/>
            <w:webHidden/>
          </w:rPr>
        </w:r>
        <w:r>
          <w:rPr>
            <w:noProof/>
            <w:webHidden/>
          </w:rPr>
          <w:fldChar w:fldCharType="separate"/>
        </w:r>
        <w:r>
          <w:rPr>
            <w:noProof/>
            <w:webHidden/>
          </w:rPr>
          <w:t>183</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323" w:history="1">
        <w:r w:rsidRPr="007A3E2B">
          <w:rPr>
            <w:rStyle w:val="Hyperlink"/>
            <w:noProof/>
          </w:rPr>
          <w:t>I.8.8.4.3.2</w:t>
        </w:r>
        <w:r>
          <w:rPr>
            <w:noProof/>
            <w:sz w:val="22"/>
            <w:szCs w:val="22"/>
            <w:lang w:eastAsia="de-CH"/>
          </w:rPr>
          <w:tab/>
        </w:r>
        <w:r w:rsidRPr="007A3E2B">
          <w:rPr>
            <w:rStyle w:val="Hyperlink"/>
            <w:noProof/>
          </w:rPr>
          <w:t>Demomodus</w:t>
        </w:r>
        <w:r>
          <w:rPr>
            <w:noProof/>
            <w:webHidden/>
          </w:rPr>
          <w:tab/>
        </w:r>
        <w:r>
          <w:rPr>
            <w:noProof/>
            <w:webHidden/>
          </w:rPr>
          <w:fldChar w:fldCharType="begin"/>
        </w:r>
        <w:r>
          <w:rPr>
            <w:noProof/>
            <w:webHidden/>
          </w:rPr>
          <w:instrText xml:space="preserve"> PAGEREF _Toc327350323 \h </w:instrText>
        </w:r>
        <w:r>
          <w:rPr>
            <w:noProof/>
            <w:webHidden/>
          </w:rPr>
        </w:r>
        <w:r>
          <w:rPr>
            <w:noProof/>
            <w:webHidden/>
          </w:rPr>
          <w:fldChar w:fldCharType="separate"/>
        </w:r>
        <w:r>
          <w:rPr>
            <w:noProof/>
            <w:webHidden/>
          </w:rPr>
          <w:t>184</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324" w:history="1">
        <w:r w:rsidRPr="007A3E2B">
          <w:rPr>
            <w:rStyle w:val="Hyperlink"/>
            <w:noProof/>
          </w:rPr>
          <w:t>I.8.8.4.3.3</w:t>
        </w:r>
        <w:r>
          <w:rPr>
            <w:noProof/>
            <w:sz w:val="22"/>
            <w:szCs w:val="22"/>
            <w:lang w:eastAsia="de-CH"/>
          </w:rPr>
          <w:tab/>
        </w:r>
        <w:r w:rsidRPr="007A3E2B">
          <w:rPr>
            <w:rStyle w:val="Hyperlink"/>
            <w:noProof/>
          </w:rPr>
          <w:t>Singelton</w:t>
        </w:r>
        <w:r>
          <w:rPr>
            <w:noProof/>
            <w:webHidden/>
          </w:rPr>
          <w:tab/>
        </w:r>
        <w:r>
          <w:rPr>
            <w:noProof/>
            <w:webHidden/>
          </w:rPr>
          <w:fldChar w:fldCharType="begin"/>
        </w:r>
        <w:r>
          <w:rPr>
            <w:noProof/>
            <w:webHidden/>
          </w:rPr>
          <w:instrText xml:space="preserve"> PAGEREF _Toc327350324 \h </w:instrText>
        </w:r>
        <w:r>
          <w:rPr>
            <w:noProof/>
            <w:webHidden/>
          </w:rPr>
        </w:r>
        <w:r>
          <w:rPr>
            <w:noProof/>
            <w:webHidden/>
          </w:rPr>
          <w:fldChar w:fldCharType="separate"/>
        </w:r>
        <w:r>
          <w:rPr>
            <w:noProof/>
            <w:webHidden/>
          </w:rPr>
          <w:t>184</w:t>
        </w:r>
        <w:r>
          <w:rPr>
            <w:noProof/>
            <w:webHidden/>
          </w:rPr>
          <w:fldChar w:fldCharType="end"/>
        </w:r>
      </w:hyperlink>
    </w:p>
    <w:p w:rsidR="003D2333" w:rsidRDefault="003D2333">
      <w:pPr>
        <w:pStyle w:val="TOC4"/>
        <w:tabs>
          <w:tab w:val="left" w:pos="1760"/>
          <w:tab w:val="right" w:leader="dot" w:pos="9062"/>
        </w:tabs>
        <w:rPr>
          <w:noProof/>
          <w:sz w:val="22"/>
          <w:szCs w:val="22"/>
          <w:lang w:eastAsia="de-CH"/>
        </w:rPr>
      </w:pPr>
      <w:hyperlink w:anchor="_Toc327350325" w:history="1">
        <w:r w:rsidRPr="007A3E2B">
          <w:rPr>
            <w:rStyle w:val="Hyperlink"/>
            <w:noProof/>
          </w:rPr>
          <w:t>I.8.8.4.3.4</w:t>
        </w:r>
        <w:r>
          <w:rPr>
            <w:noProof/>
            <w:sz w:val="22"/>
            <w:szCs w:val="22"/>
            <w:lang w:eastAsia="de-CH"/>
          </w:rPr>
          <w:tab/>
        </w:r>
        <w:r w:rsidRPr="007A3E2B">
          <w:rPr>
            <w:rStyle w:val="Hyperlink"/>
            <w:noProof/>
          </w:rPr>
          <w:t>KinectReplayFile</w:t>
        </w:r>
        <w:r>
          <w:rPr>
            <w:noProof/>
            <w:webHidden/>
          </w:rPr>
          <w:tab/>
        </w:r>
        <w:r>
          <w:rPr>
            <w:noProof/>
            <w:webHidden/>
          </w:rPr>
          <w:fldChar w:fldCharType="begin"/>
        </w:r>
        <w:r>
          <w:rPr>
            <w:noProof/>
            <w:webHidden/>
          </w:rPr>
          <w:instrText xml:space="preserve"> PAGEREF _Toc327350325 \h </w:instrText>
        </w:r>
        <w:r>
          <w:rPr>
            <w:noProof/>
            <w:webHidden/>
          </w:rPr>
        </w:r>
        <w:r>
          <w:rPr>
            <w:noProof/>
            <w:webHidden/>
          </w:rPr>
          <w:fldChar w:fldCharType="separate"/>
        </w:r>
        <w:r>
          <w:rPr>
            <w:noProof/>
            <w:webHidden/>
          </w:rPr>
          <w:t>185</w:t>
        </w:r>
        <w:r>
          <w:rPr>
            <w:noProof/>
            <w:webHidden/>
          </w:rPr>
          <w:fldChar w:fldCharType="end"/>
        </w:r>
      </w:hyperlink>
    </w:p>
    <w:p w:rsidR="003D2333" w:rsidRDefault="003D2333">
      <w:pPr>
        <w:pStyle w:val="TOC3"/>
        <w:tabs>
          <w:tab w:val="left" w:pos="1320"/>
          <w:tab w:val="right" w:leader="dot" w:pos="9062"/>
        </w:tabs>
        <w:rPr>
          <w:noProof/>
          <w:sz w:val="22"/>
        </w:rPr>
      </w:pPr>
      <w:hyperlink w:anchor="_Toc327350326" w:history="1">
        <w:r w:rsidRPr="007A3E2B">
          <w:rPr>
            <w:rStyle w:val="Hyperlink"/>
            <w:noProof/>
          </w:rPr>
          <w:t>I.8.8.4.4</w:t>
        </w:r>
        <w:r>
          <w:rPr>
            <w:noProof/>
            <w:sz w:val="22"/>
          </w:rPr>
          <w:tab/>
        </w:r>
        <w:r w:rsidRPr="007A3E2B">
          <w:rPr>
            <w:rStyle w:val="Hyperlink"/>
            <w:noProof/>
          </w:rPr>
          <w:t>Runtime Version</w:t>
        </w:r>
        <w:r>
          <w:rPr>
            <w:noProof/>
            <w:webHidden/>
          </w:rPr>
          <w:tab/>
        </w:r>
        <w:r>
          <w:rPr>
            <w:noProof/>
            <w:webHidden/>
          </w:rPr>
          <w:fldChar w:fldCharType="begin"/>
        </w:r>
        <w:r>
          <w:rPr>
            <w:noProof/>
            <w:webHidden/>
          </w:rPr>
          <w:instrText xml:space="preserve"> PAGEREF _Toc327350326 \h </w:instrText>
        </w:r>
        <w:r>
          <w:rPr>
            <w:noProof/>
            <w:webHidden/>
          </w:rPr>
        </w:r>
        <w:r>
          <w:rPr>
            <w:noProof/>
            <w:webHidden/>
          </w:rPr>
          <w:fldChar w:fldCharType="separate"/>
        </w:r>
        <w:r>
          <w:rPr>
            <w:noProof/>
            <w:webHidden/>
          </w:rPr>
          <w:t>185</w:t>
        </w:r>
        <w:r>
          <w:rPr>
            <w:noProof/>
            <w:webHidden/>
          </w:rPr>
          <w:fldChar w:fldCharType="end"/>
        </w:r>
      </w:hyperlink>
    </w:p>
    <w:p w:rsidR="003D2333" w:rsidRDefault="003D2333" w:rsidP="003D2333">
      <w:r>
        <w:fldChar w:fldCharType="end"/>
      </w:r>
    </w:p>
    <w:p w:rsidR="003D2333" w:rsidRPr="003B436F" w:rsidRDefault="003D2333" w:rsidP="003D2333">
      <w:pPr>
        <w:pStyle w:val="Heading3"/>
      </w:pPr>
      <w:bookmarkStart w:id="580" w:name="_Toc327350229"/>
      <w:bookmarkStart w:id="581" w:name="_Toc327350383"/>
      <w:r>
        <w:t>Änderungsgeschichte</w:t>
      </w:r>
      <w:bookmarkEnd w:id="580"/>
      <w:bookmarkEnd w:id="581"/>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3D2333" w:rsidTr="00B73EE4">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3D2333" w:rsidRDefault="003D2333" w:rsidP="00B73EE4">
            <w:r>
              <w:t>Datum</w:t>
            </w:r>
          </w:p>
        </w:tc>
        <w:tc>
          <w:tcPr>
            <w:tcW w:w="993" w:type="dxa"/>
          </w:tcPr>
          <w:p w:rsidR="003D2333" w:rsidRDefault="003D2333" w:rsidP="00B73EE4">
            <w:r>
              <w:t>Version</w:t>
            </w:r>
          </w:p>
        </w:tc>
        <w:tc>
          <w:tcPr>
            <w:tcW w:w="4674" w:type="dxa"/>
          </w:tcPr>
          <w:p w:rsidR="003D2333" w:rsidRDefault="003D2333" w:rsidP="00B73EE4">
            <w:r>
              <w:t>Änderung</w:t>
            </w:r>
          </w:p>
        </w:tc>
        <w:tc>
          <w:tcPr>
            <w:tcW w:w="2303" w:type="dxa"/>
          </w:tcPr>
          <w:p w:rsidR="003D2333" w:rsidRDefault="003D2333" w:rsidP="00B73EE4">
            <w:r>
              <w:t>Autor</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80" w:type="dxa"/>
          </w:tcPr>
          <w:p w:rsidR="003D2333" w:rsidRPr="00F9181E" w:rsidRDefault="003D2333" w:rsidP="00B73EE4">
            <w:pPr>
              <w:rPr>
                <w:b/>
              </w:rPr>
            </w:pPr>
            <w:r>
              <w:t>16.04.2012</w:t>
            </w:r>
          </w:p>
        </w:tc>
        <w:tc>
          <w:tcPr>
            <w:tcW w:w="993" w:type="dxa"/>
          </w:tcPr>
          <w:p w:rsidR="003D2333" w:rsidRPr="00F9181E" w:rsidRDefault="003D2333" w:rsidP="00B73EE4">
            <w:r w:rsidRPr="00F9181E">
              <w:t>1.0</w:t>
            </w:r>
          </w:p>
        </w:tc>
        <w:tc>
          <w:tcPr>
            <w:tcW w:w="4674" w:type="dxa"/>
          </w:tcPr>
          <w:p w:rsidR="003D2333" w:rsidRPr="00F9181E" w:rsidRDefault="003D2333" w:rsidP="00B73EE4">
            <w:r w:rsidRPr="00F9181E">
              <w:t>Erste Version des Dokuments</w:t>
            </w:r>
          </w:p>
        </w:tc>
        <w:tc>
          <w:tcPr>
            <w:tcW w:w="2303" w:type="dxa"/>
          </w:tcPr>
          <w:p w:rsidR="003D2333" w:rsidRPr="00F9181E" w:rsidRDefault="003D2333" w:rsidP="00B73EE4">
            <w:r>
              <w:t>DT</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1280" w:type="dxa"/>
          </w:tcPr>
          <w:p w:rsidR="003D2333" w:rsidRPr="00F9181E" w:rsidRDefault="003D2333" w:rsidP="00B73EE4">
            <w:pPr>
              <w:rPr>
                <w:b/>
              </w:rPr>
            </w:pPr>
            <w:r>
              <w:t>22.04.2012</w:t>
            </w:r>
          </w:p>
        </w:tc>
        <w:tc>
          <w:tcPr>
            <w:tcW w:w="993" w:type="dxa"/>
          </w:tcPr>
          <w:p w:rsidR="003D2333" w:rsidRPr="00F9181E" w:rsidRDefault="003D2333" w:rsidP="00B73EE4">
            <w:r w:rsidRPr="00F9181E">
              <w:t>1.</w:t>
            </w:r>
            <w:r>
              <w:t>1</w:t>
            </w:r>
          </w:p>
        </w:tc>
        <w:tc>
          <w:tcPr>
            <w:tcW w:w="4674" w:type="dxa"/>
          </w:tcPr>
          <w:p w:rsidR="003D2333" w:rsidRPr="00F9181E" w:rsidRDefault="003D2333" w:rsidP="00B73EE4">
            <w:r>
              <w:t>Usability Tests</w:t>
            </w:r>
          </w:p>
        </w:tc>
        <w:tc>
          <w:tcPr>
            <w:tcW w:w="2303" w:type="dxa"/>
          </w:tcPr>
          <w:p w:rsidR="003D2333" w:rsidRPr="00F9181E" w:rsidRDefault="003D2333" w:rsidP="00B73EE4">
            <w:r>
              <w:t>CH</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80" w:type="dxa"/>
          </w:tcPr>
          <w:p w:rsidR="003D2333" w:rsidRDefault="003D2333" w:rsidP="00B73EE4">
            <w:r>
              <w:t>23.04.2012</w:t>
            </w:r>
          </w:p>
        </w:tc>
        <w:tc>
          <w:tcPr>
            <w:tcW w:w="993" w:type="dxa"/>
          </w:tcPr>
          <w:p w:rsidR="003D2333" w:rsidRDefault="003D2333" w:rsidP="00B73EE4">
            <w:r>
              <w:t>1.2</w:t>
            </w:r>
          </w:p>
        </w:tc>
        <w:tc>
          <w:tcPr>
            <w:tcW w:w="4674" w:type="dxa"/>
          </w:tcPr>
          <w:p w:rsidR="003D2333" w:rsidRDefault="003D2333" w:rsidP="00B73EE4">
            <w:r>
              <w:t>Systemtests</w:t>
            </w:r>
          </w:p>
        </w:tc>
        <w:tc>
          <w:tcPr>
            <w:tcW w:w="2303" w:type="dxa"/>
          </w:tcPr>
          <w:p w:rsidR="003D2333" w:rsidRDefault="003D2333" w:rsidP="00B73EE4">
            <w:r>
              <w:t>DT</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1280" w:type="dxa"/>
          </w:tcPr>
          <w:p w:rsidR="003D2333" w:rsidRDefault="003D2333" w:rsidP="00B73EE4">
            <w:r>
              <w:t>24.04.2012</w:t>
            </w:r>
          </w:p>
        </w:tc>
        <w:tc>
          <w:tcPr>
            <w:tcW w:w="993" w:type="dxa"/>
          </w:tcPr>
          <w:p w:rsidR="003D2333" w:rsidRPr="00F9181E" w:rsidRDefault="003D2333" w:rsidP="00B73EE4">
            <w:r>
              <w:t>1.3</w:t>
            </w:r>
          </w:p>
        </w:tc>
        <w:tc>
          <w:tcPr>
            <w:tcW w:w="4674" w:type="dxa"/>
          </w:tcPr>
          <w:p w:rsidR="003D2333" w:rsidRPr="00F9181E" w:rsidRDefault="003D2333" w:rsidP="00B73EE4">
            <w:r>
              <w:t>Review</w:t>
            </w:r>
          </w:p>
        </w:tc>
        <w:tc>
          <w:tcPr>
            <w:tcW w:w="2303" w:type="dxa"/>
          </w:tcPr>
          <w:p w:rsidR="003D2333" w:rsidRDefault="003D2333" w:rsidP="00B73EE4">
            <w:r>
              <w:t>DT</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80" w:type="dxa"/>
          </w:tcPr>
          <w:p w:rsidR="003D2333" w:rsidRDefault="003D2333" w:rsidP="00B73EE4">
            <w:r>
              <w:t>27.04.2012</w:t>
            </w:r>
          </w:p>
        </w:tc>
        <w:tc>
          <w:tcPr>
            <w:tcW w:w="993" w:type="dxa"/>
          </w:tcPr>
          <w:p w:rsidR="003D2333" w:rsidRDefault="003D2333" w:rsidP="00B73EE4">
            <w:r>
              <w:t>1.4</w:t>
            </w:r>
          </w:p>
        </w:tc>
        <w:tc>
          <w:tcPr>
            <w:tcW w:w="4674" w:type="dxa"/>
          </w:tcPr>
          <w:p w:rsidR="003D2333" w:rsidRDefault="003D2333" w:rsidP="00B73EE4">
            <w:r>
              <w:t>Systemtests</w:t>
            </w:r>
          </w:p>
        </w:tc>
        <w:tc>
          <w:tcPr>
            <w:tcW w:w="2303" w:type="dxa"/>
          </w:tcPr>
          <w:p w:rsidR="003D2333" w:rsidRDefault="003D2333" w:rsidP="00B73EE4">
            <w:r>
              <w:t>DT</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1280" w:type="dxa"/>
          </w:tcPr>
          <w:p w:rsidR="003D2333" w:rsidRDefault="003D2333" w:rsidP="00B73EE4">
            <w:r>
              <w:t>07.05.2012</w:t>
            </w:r>
          </w:p>
        </w:tc>
        <w:tc>
          <w:tcPr>
            <w:tcW w:w="993" w:type="dxa"/>
          </w:tcPr>
          <w:p w:rsidR="003D2333" w:rsidRDefault="003D2333" w:rsidP="00B73EE4">
            <w:r>
              <w:t>1.5</w:t>
            </w:r>
          </w:p>
        </w:tc>
        <w:tc>
          <w:tcPr>
            <w:tcW w:w="4674" w:type="dxa"/>
          </w:tcPr>
          <w:p w:rsidR="003D2333" w:rsidRDefault="003D2333" w:rsidP="00B73EE4">
            <w:r>
              <w:t>Systemtests</w:t>
            </w:r>
          </w:p>
        </w:tc>
        <w:tc>
          <w:tcPr>
            <w:tcW w:w="2303" w:type="dxa"/>
          </w:tcPr>
          <w:p w:rsidR="003D2333" w:rsidRDefault="003D2333" w:rsidP="00B73EE4">
            <w:r>
              <w:t>DT</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80" w:type="dxa"/>
          </w:tcPr>
          <w:p w:rsidR="003D2333" w:rsidRDefault="003D2333" w:rsidP="00B73EE4">
            <w:r>
              <w:t>11.05.2012</w:t>
            </w:r>
          </w:p>
        </w:tc>
        <w:tc>
          <w:tcPr>
            <w:tcW w:w="993" w:type="dxa"/>
          </w:tcPr>
          <w:p w:rsidR="003D2333" w:rsidRDefault="003D2333" w:rsidP="00B73EE4">
            <w:r>
              <w:t>1.6</w:t>
            </w:r>
          </w:p>
        </w:tc>
        <w:tc>
          <w:tcPr>
            <w:tcW w:w="4674" w:type="dxa"/>
          </w:tcPr>
          <w:p w:rsidR="003D2333" w:rsidRDefault="003D2333" w:rsidP="00B73EE4">
            <w:r>
              <w:t>Systemtests</w:t>
            </w:r>
          </w:p>
        </w:tc>
        <w:tc>
          <w:tcPr>
            <w:tcW w:w="2303" w:type="dxa"/>
          </w:tcPr>
          <w:p w:rsidR="003D2333" w:rsidRDefault="003D2333" w:rsidP="00B73EE4">
            <w:r>
              <w:t>DT</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1280" w:type="dxa"/>
          </w:tcPr>
          <w:p w:rsidR="003D2333" w:rsidRDefault="003D2333" w:rsidP="00B73EE4">
            <w:r>
              <w:t>12.05.2012</w:t>
            </w:r>
          </w:p>
        </w:tc>
        <w:tc>
          <w:tcPr>
            <w:tcW w:w="993" w:type="dxa"/>
          </w:tcPr>
          <w:p w:rsidR="003D2333" w:rsidRDefault="003D2333" w:rsidP="00B73EE4">
            <w:r>
              <w:t>1.7</w:t>
            </w:r>
          </w:p>
        </w:tc>
        <w:tc>
          <w:tcPr>
            <w:tcW w:w="4674" w:type="dxa"/>
          </w:tcPr>
          <w:p w:rsidR="003D2333" w:rsidRDefault="003D2333" w:rsidP="00B73EE4">
            <w:r>
              <w:t>Einfügen Testdokumentation aus Domain Analyse</w:t>
            </w:r>
          </w:p>
        </w:tc>
        <w:tc>
          <w:tcPr>
            <w:tcW w:w="2303" w:type="dxa"/>
          </w:tcPr>
          <w:p w:rsidR="003D2333" w:rsidRDefault="003D2333" w:rsidP="00B73EE4">
            <w:r>
              <w:t>DT</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80" w:type="dxa"/>
          </w:tcPr>
          <w:p w:rsidR="003D2333" w:rsidRDefault="003D2333" w:rsidP="00B73EE4">
            <w:r>
              <w:t>14.05.2012</w:t>
            </w:r>
          </w:p>
        </w:tc>
        <w:tc>
          <w:tcPr>
            <w:tcW w:w="993" w:type="dxa"/>
          </w:tcPr>
          <w:p w:rsidR="003D2333" w:rsidRDefault="003D2333" w:rsidP="00B73EE4">
            <w:r>
              <w:t>1.8</w:t>
            </w:r>
          </w:p>
        </w:tc>
        <w:tc>
          <w:tcPr>
            <w:tcW w:w="4674" w:type="dxa"/>
          </w:tcPr>
          <w:p w:rsidR="003D2333" w:rsidRDefault="003D2333" w:rsidP="00B73EE4">
            <w:r>
              <w:t>Systemtests</w:t>
            </w:r>
          </w:p>
        </w:tc>
        <w:tc>
          <w:tcPr>
            <w:tcW w:w="2303" w:type="dxa"/>
          </w:tcPr>
          <w:p w:rsidR="003D2333" w:rsidRDefault="003D2333" w:rsidP="00B73EE4">
            <w:r>
              <w:t>DT</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1280" w:type="dxa"/>
          </w:tcPr>
          <w:p w:rsidR="003D2333" w:rsidRDefault="003D2333" w:rsidP="00B73EE4">
            <w:r>
              <w:t>18.05.2012</w:t>
            </w:r>
          </w:p>
        </w:tc>
        <w:tc>
          <w:tcPr>
            <w:tcW w:w="993" w:type="dxa"/>
          </w:tcPr>
          <w:p w:rsidR="003D2333" w:rsidRDefault="003D2333" w:rsidP="00B73EE4">
            <w:r>
              <w:t>1.9</w:t>
            </w:r>
          </w:p>
        </w:tc>
        <w:tc>
          <w:tcPr>
            <w:tcW w:w="4674" w:type="dxa"/>
          </w:tcPr>
          <w:p w:rsidR="003D2333" w:rsidRDefault="003D2333" w:rsidP="00B73EE4">
            <w:r>
              <w:t xml:space="preserve">Usability Test: </w:t>
            </w:r>
            <w:r w:rsidRPr="0061445E">
              <w:t>Reaktion auf Demomodus</w:t>
            </w:r>
          </w:p>
        </w:tc>
        <w:tc>
          <w:tcPr>
            <w:tcW w:w="2303" w:type="dxa"/>
          </w:tcPr>
          <w:p w:rsidR="003D2333" w:rsidRDefault="003D2333" w:rsidP="00B73EE4">
            <w:r>
              <w:t>CH</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80" w:type="dxa"/>
          </w:tcPr>
          <w:p w:rsidR="003D2333" w:rsidRDefault="003D2333" w:rsidP="00B73EE4">
            <w:r>
              <w:t>18.05.2012</w:t>
            </w:r>
          </w:p>
        </w:tc>
        <w:tc>
          <w:tcPr>
            <w:tcW w:w="993" w:type="dxa"/>
          </w:tcPr>
          <w:p w:rsidR="003D2333" w:rsidRDefault="003D2333" w:rsidP="00B73EE4">
            <w:r>
              <w:t>1.10</w:t>
            </w:r>
          </w:p>
        </w:tc>
        <w:tc>
          <w:tcPr>
            <w:tcW w:w="4674" w:type="dxa"/>
          </w:tcPr>
          <w:p w:rsidR="003D2333" w:rsidRDefault="003D2333" w:rsidP="00B73EE4">
            <w:r>
              <w:t>Review</w:t>
            </w:r>
          </w:p>
        </w:tc>
        <w:tc>
          <w:tcPr>
            <w:tcW w:w="2303" w:type="dxa"/>
          </w:tcPr>
          <w:p w:rsidR="003D2333" w:rsidRDefault="003D2333" w:rsidP="00B73EE4">
            <w:r>
              <w:t>DT</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1280" w:type="dxa"/>
          </w:tcPr>
          <w:p w:rsidR="003D2333" w:rsidRDefault="003D2333" w:rsidP="00B73EE4">
            <w:r>
              <w:t>18.05.2012</w:t>
            </w:r>
          </w:p>
        </w:tc>
        <w:tc>
          <w:tcPr>
            <w:tcW w:w="993" w:type="dxa"/>
          </w:tcPr>
          <w:p w:rsidR="003D2333" w:rsidRDefault="003D2333" w:rsidP="00B73EE4">
            <w:r>
              <w:t>1.11</w:t>
            </w:r>
          </w:p>
        </w:tc>
        <w:tc>
          <w:tcPr>
            <w:tcW w:w="4674" w:type="dxa"/>
          </w:tcPr>
          <w:p w:rsidR="003D2333" w:rsidRDefault="003D2333" w:rsidP="00B73EE4">
            <w:r>
              <w:t>Extension Framework</w:t>
            </w:r>
          </w:p>
        </w:tc>
        <w:tc>
          <w:tcPr>
            <w:tcW w:w="2303" w:type="dxa"/>
          </w:tcPr>
          <w:p w:rsidR="003D2333" w:rsidRDefault="003D2333" w:rsidP="00B73EE4">
            <w:r>
              <w:t>LE</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80" w:type="dxa"/>
          </w:tcPr>
          <w:p w:rsidR="003D2333" w:rsidRDefault="003D2333" w:rsidP="00B73EE4">
            <w:r>
              <w:t>19.05.2012</w:t>
            </w:r>
          </w:p>
        </w:tc>
        <w:tc>
          <w:tcPr>
            <w:tcW w:w="993" w:type="dxa"/>
          </w:tcPr>
          <w:p w:rsidR="003D2333" w:rsidRDefault="003D2333" w:rsidP="00B73EE4">
            <w:r>
              <w:t>1.12</w:t>
            </w:r>
          </w:p>
        </w:tc>
        <w:tc>
          <w:tcPr>
            <w:tcW w:w="4674" w:type="dxa"/>
          </w:tcPr>
          <w:p w:rsidR="003D2333" w:rsidRDefault="003D2333" w:rsidP="00B73EE4">
            <w:r>
              <w:t>Ergänzung Wizard of Oz - Test mit Bild</w:t>
            </w:r>
          </w:p>
        </w:tc>
        <w:tc>
          <w:tcPr>
            <w:tcW w:w="2303" w:type="dxa"/>
          </w:tcPr>
          <w:p w:rsidR="003D2333" w:rsidRDefault="003D2333" w:rsidP="00B73EE4">
            <w:r>
              <w:t>DT</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1280" w:type="dxa"/>
          </w:tcPr>
          <w:p w:rsidR="003D2333" w:rsidRDefault="003D2333" w:rsidP="00B73EE4">
            <w:r>
              <w:t>22.05.2012</w:t>
            </w:r>
          </w:p>
        </w:tc>
        <w:tc>
          <w:tcPr>
            <w:tcW w:w="993" w:type="dxa"/>
          </w:tcPr>
          <w:p w:rsidR="003D2333" w:rsidRDefault="003D2333" w:rsidP="00B73EE4">
            <w:r>
              <w:t>1.13</w:t>
            </w:r>
          </w:p>
        </w:tc>
        <w:tc>
          <w:tcPr>
            <w:tcW w:w="4674" w:type="dxa"/>
          </w:tcPr>
          <w:p w:rsidR="003D2333" w:rsidRDefault="003D2333" w:rsidP="00B73EE4">
            <w:r>
              <w:t>Review Extension Framework</w:t>
            </w:r>
          </w:p>
        </w:tc>
        <w:tc>
          <w:tcPr>
            <w:tcW w:w="2303" w:type="dxa"/>
          </w:tcPr>
          <w:p w:rsidR="003D2333" w:rsidRDefault="003D2333" w:rsidP="00B73EE4">
            <w:r>
              <w:t>DT</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80" w:type="dxa"/>
          </w:tcPr>
          <w:p w:rsidR="003D2333" w:rsidRDefault="003D2333" w:rsidP="00B73EE4">
            <w:r>
              <w:t>22.05.2012</w:t>
            </w:r>
          </w:p>
        </w:tc>
        <w:tc>
          <w:tcPr>
            <w:tcW w:w="993" w:type="dxa"/>
          </w:tcPr>
          <w:p w:rsidR="003D2333" w:rsidRDefault="003D2333" w:rsidP="00B73EE4">
            <w:r>
              <w:t>1.14</w:t>
            </w:r>
          </w:p>
        </w:tc>
        <w:tc>
          <w:tcPr>
            <w:tcW w:w="4674" w:type="dxa"/>
          </w:tcPr>
          <w:p w:rsidR="003D2333" w:rsidRDefault="003D2333" w:rsidP="00B73EE4">
            <w:r>
              <w:t>Systemtests</w:t>
            </w:r>
          </w:p>
        </w:tc>
        <w:tc>
          <w:tcPr>
            <w:tcW w:w="2303" w:type="dxa"/>
          </w:tcPr>
          <w:p w:rsidR="003D2333" w:rsidRDefault="003D2333" w:rsidP="00B73EE4">
            <w:r>
              <w:t>DT</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1280" w:type="dxa"/>
          </w:tcPr>
          <w:p w:rsidR="003D2333" w:rsidRDefault="003D2333" w:rsidP="00B73EE4">
            <w:r>
              <w:t>22.05.2012</w:t>
            </w:r>
          </w:p>
        </w:tc>
        <w:tc>
          <w:tcPr>
            <w:tcW w:w="993" w:type="dxa"/>
          </w:tcPr>
          <w:p w:rsidR="003D2333" w:rsidRDefault="003D2333" w:rsidP="00B73EE4">
            <w:r>
              <w:t>1.15</w:t>
            </w:r>
          </w:p>
        </w:tc>
        <w:tc>
          <w:tcPr>
            <w:tcW w:w="4674" w:type="dxa"/>
          </w:tcPr>
          <w:p w:rsidR="003D2333" w:rsidRDefault="003D2333" w:rsidP="00B73EE4">
            <w:r>
              <w:t>Usability Test: Grafisches Design</w:t>
            </w:r>
          </w:p>
        </w:tc>
        <w:tc>
          <w:tcPr>
            <w:tcW w:w="2303" w:type="dxa"/>
          </w:tcPr>
          <w:p w:rsidR="003D2333" w:rsidRDefault="003D2333" w:rsidP="00B73EE4">
            <w:r>
              <w:t>DT</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80" w:type="dxa"/>
          </w:tcPr>
          <w:p w:rsidR="003D2333" w:rsidRDefault="003D2333" w:rsidP="00B73EE4">
            <w:r>
              <w:t>23.05.2012</w:t>
            </w:r>
          </w:p>
        </w:tc>
        <w:tc>
          <w:tcPr>
            <w:tcW w:w="993" w:type="dxa"/>
          </w:tcPr>
          <w:p w:rsidR="003D2333" w:rsidRDefault="003D2333" w:rsidP="00B73EE4">
            <w:r>
              <w:t>1.16</w:t>
            </w:r>
          </w:p>
        </w:tc>
        <w:tc>
          <w:tcPr>
            <w:tcW w:w="4674" w:type="dxa"/>
          </w:tcPr>
          <w:p w:rsidR="003D2333" w:rsidRDefault="003D2333" w:rsidP="00B73EE4">
            <w:r>
              <w:t>Coding Standards &amp; Dokumentation Quellcode</w:t>
            </w:r>
          </w:p>
        </w:tc>
        <w:tc>
          <w:tcPr>
            <w:tcW w:w="2303" w:type="dxa"/>
          </w:tcPr>
          <w:p w:rsidR="003D2333" w:rsidRDefault="003D2333" w:rsidP="00B73EE4">
            <w:r>
              <w:t>CH</w:t>
            </w:r>
          </w:p>
        </w:tc>
      </w:tr>
      <w:tr w:rsidR="003D2333" w:rsidRPr="00190B59" w:rsidTr="00B73EE4">
        <w:trPr>
          <w:cnfStyle w:val="000000010000" w:firstRow="0" w:lastRow="0" w:firstColumn="0" w:lastColumn="0" w:oddVBand="0" w:evenVBand="0" w:oddHBand="0" w:evenHBand="1" w:firstRowFirstColumn="0" w:firstRowLastColumn="0" w:lastRowFirstColumn="0" w:lastRowLastColumn="0"/>
        </w:trPr>
        <w:tc>
          <w:tcPr>
            <w:tcW w:w="1280" w:type="dxa"/>
          </w:tcPr>
          <w:p w:rsidR="003D2333" w:rsidRDefault="003D2333" w:rsidP="00B73EE4">
            <w:r>
              <w:t>23.05.2012</w:t>
            </w:r>
          </w:p>
        </w:tc>
        <w:tc>
          <w:tcPr>
            <w:tcW w:w="993" w:type="dxa"/>
          </w:tcPr>
          <w:p w:rsidR="003D2333" w:rsidRDefault="003D2333" w:rsidP="00B73EE4">
            <w:r>
              <w:t>1.17</w:t>
            </w:r>
          </w:p>
        </w:tc>
        <w:tc>
          <w:tcPr>
            <w:tcW w:w="4674" w:type="dxa"/>
          </w:tcPr>
          <w:p w:rsidR="003D2333" w:rsidRPr="00190B59" w:rsidRDefault="003D2333" w:rsidP="00B73EE4">
            <w:pPr>
              <w:rPr>
                <w:lang w:val="en-US"/>
              </w:rPr>
            </w:pPr>
            <w:r w:rsidRPr="00190B59">
              <w:rPr>
                <w:lang w:val="en-US"/>
              </w:rPr>
              <w:t>Review Usability Test: Grafisches Design</w:t>
            </w:r>
          </w:p>
        </w:tc>
        <w:tc>
          <w:tcPr>
            <w:tcW w:w="2303" w:type="dxa"/>
          </w:tcPr>
          <w:p w:rsidR="003D2333" w:rsidRPr="00190B59" w:rsidRDefault="003D2333" w:rsidP="00B73EE4">
            <w:pPr>
              <w:rPr>
                <w:lang w:val="en-US"/>
              </w:rPr>
            </w:pPr>
            <w:r>
              <w:rPr>
                <w:lang w:val="en-US"/>
              </w:rPr>
              <w:t>CH</w:t>
            </w:r>
          </w:p>
        </w:tc>
      </w:tr>
      <w:tr w:rsidR="003D2333" w:rsidRPr="00190B59" w:rsidTr="00B73EE4">
        <w:trPr>
          <w:cnfStyle w:val="000000100000" w:firstRow="0" w:lastRow="0" w:firstColumn="0" w:lastColumn="0" w:oddVBand="0" w:evenVBand="0" w:oddHBand="1" w:evenHBand="0" w:firstRowFirstColumn="0" w:firstRowLastColumn="0" w:lastRowFirstColumn="0" w:lastRowLastColumn="0"/>
        </w:trPr>
        <w:tc>
          <w:tcPr>
            <w:tcW w:w="1280" w:type="dxa"/>
          </w:tcPr>
          <w:p w:rsidR="003D2333" w:rsidRDefault="003D2333" w:rsidP="00B73EE4">
            <w:r>
              <w:t>29.05.2012</w:t>
            </w:r>
          </w:p>
        </w:tc>
        <w:tc>
          <w:tcPr>
            <w:tcW w:w="993" w:type="dxa"/>
          </w:tcPr>
          <w:p w:rsidR="003D2333" w:rsidRDefault="003D2333" w:rsidP="00B73EE4">
            <w:r>
              <w:t>1.18</w:t>
            </w:r>
          </w:p>
        </w:tc>
        <w:tc>
          <w:tcPr>
            <w:tcW w:w="4674" w:type="dxa"/>
          </w:tcPr>
          <w:p w:rsidR="003D2333" w:rsidRPr="00190B59" w:rsidRDefault="003D2333" w:rsidP="00B73EE4">
            <w:pPr>
              <w:rPr>
                <w:lang w:val="en-US"/>
              </w:rPr>
            </w:pPr>
            <w:r>
              <w:t>Systemtests</w:t>
            </w:r>
          </w:p>
        </w:tc>
        <w:tc>
          <w:tcPr>
            <w:tcW w:w="2303" w:type="dxa"/>
          </w:tcPr>
          <w:p w:rsidR="003D2333" w:rsidRDefault="003D2333" w:rsidP="00B73EE4">
            <w:pPr>
              <w:rPr>
                <w:lang w:val="en-US"/>
              </w:rPr>
            </w:pPr>
            <w:r>
              <w:rPr>
                <w:lang w:val="en-US"/>
              </w:rPr>
              <w:t>CH</w:t>
            </w:r>
          </w:p>
        </w:tc>
      </w:tr>
      <w:tr w:rsidR="003D2333" w:rsidRPr="00190B59" w:rsidTr="00B73EE4">
        <w:trPr>
          <w:cnfStyle w:val="000000010000" w:firstRow="0" w:lastRow="0" w:firstColumn="0" w:lastColumn="0" w:oddVBand="0" w:evenVBand="0" w:oddHBand="0" w:evenHBand="1" w:firstRowFirstColumn="0" w:firstRowLastColumn="0" w:lastRowFirstColumn="0" w:lastRowLastColumn="0"/>
        </w:trPr>
        <w:tc>
          <w:tcPr>
            <w:tcW w:w="1280" w:type="dxa"/>
          </w:tcPr>
          <w:p w:rsidR="003D2333" w:rsidRDefault="003D2333" w:rsidP="00B73EE4">
            <w:r>
              <w:t>31.05.2012</w:t>
            </w:r>
          </w:p>
        </w:tc>
        <w:tc>
          <w:tcPr>
            <w:tcW w:w="993" w:type="dxa"/>
          </w:tcPr>
          <w:p w:rsidR="003D2333" w:rsidRDefault="003D2333" w:rsidP="00B73EE4">
            <w:r>
              <w:t>1.19</w:t>
            </w:r>
          </w:p>
        </w:tc>
        <w:tc>
          <w:tcPr>
            <w:tcW w:w="4674" w:type="dxa"/>
          </w:tcPr>
          <w:p w:rsidR="003D2333" w:rsidRDefault="003D2333" w:rsidP="00B73EE4">
            <w:r>
              <w:t>Sandcastle Help File Builder</w:t>
            </w:r>
          </w:p>
        </w:tc>
        <w:tc>
          <w:tcPr>
            <w:tcW w:w="2303" w:type="dxa"/>
          </w:tcPr>
          <w:p w:rsidR="003D2333" w:rsidRDefault="003D2333" w:rsidP="00B73EE4">
            <w:pPr>
              <w:rPr>
                <w:lang w:val="en-US"/>
              </w:rPr>
            </w:pPr>
            <w:r>
              <w:rPr>
                <w:lang w:val="en-US"/>
              </w:rPr>
              <w:t>DT</w:t>
            </w:r>
          </w:p>
        </w:tc>
      </w:tr>
      <w:tr w:rsidR="003D2333" w:rsidRPr="00190B59" w:rsidTr="00B73EE4">
        <w:trPr>
          <w:cnfStyle w:val="000000100000" w:firstRow="0" w:lastRow="0" w:firstColumn="0" w:lastColumn="0" w:oddVBand="0" w:evenVBand="0" w:oddHBand="1" w:evenHBand="0" w:firstRowFirstColumn="0" w:firstRowLastColumn="0" w:lastRowFirstColumn="0" w:lastRowLastColumn="0"/>
        </w:trPr>
        <w:tc>
          <w:tcPr>
            <w:tcW w:w="1280" w:type="dxa"/>
          </w:tcPr>
          <w:p w:rsidR="003D2333" w:rsidRDefault="003D2333" w:rsidP="00B73EE4">
            <w:r>
              <w:t>02.06.2012</w:t>
            </w:r>
          </w:p>
        </w:tc>
        <w:tc>
          <w:tcPr>
            <w:tcW w:w="993" w:type="dxa"/>
          </w:tcPr>
          <w:p w:rsidR="003D2333" w:rsidRDefault="003D2333" w:rsidP="00B73EE4">
            <w:r>
              <w:t>1.20</w:t>
            </w:r>
          </w:p>
        </w:tc>
        <w:tc>
          <w:tcPr>
            <w:tcW w:w="4674" w:type="dxa"/>
          </w:tcPr>
          <w:p w:rsidR="003D2333" w:rsidRDefault="003D2333" w:rsidP="00B73EE4">
            <w:r>
              <w:t>Systemtests</w:t>
            </w:r>
          </w:p>
        </w:tc>
        <w:tc>
          <w:tcPr>
            <w:tcW w:w="2303" w:type="dxa"/>
          </w:tcPr>
          <w:p w:rsidR="003D2333" w:rsidRDefault="003D2333" w:rsidP="00B73EE4">
            <w:pPr>
              <w:rPr>
                <w:lang w:val="en-US"/>
              </w:rPr>
            </w:pPr>
            <w:r>
              <w:rPr>
                <w:lang w:val="en-US"/>
              </w:rPr>
              <w:t>DT</w:t>
            </w:r>
          </w:p>
        </w:tc>
      </w:tr>
      <w:tr w:rsidR="003D2333" w:rsidRPr="00190B59" w:rsidTr="00B73EE4">
        <w:trPr>
          <w:cnfStyle w:val="000000010000" w:firstRow="0" w:lastRow="0" w:firstColumn="0" w:lastColumn="0" w:oddVBand="0" w:evenVBand="0" w:oddHBand="0" w:evenHBand="1" w:firstRowFirstColumn="0" w:firstRowLastColumn="0" w:lastRowFirstColumn="0" w:lastRowLastColumn="0"/>
        </w:trPr>
        <w:tc>
          <w:tcPr>
            <w:tcW w:w="1280" w:type="dxa"/>
          </w:tcPr>
          <w:p w:rsidR="003D2333" w:rsidRDefault="003D2333" w:rsidP="00B73EE4">
            <w:r>
              <w:t>07.06.2012</w:t>
            </w:r>
          </w:p>
        </w:tc>
        <w:tc>
          <w:tcPr>
            <w:tcW w:w="993" w:type="dxa"/>
          </w:tcPr>
          <w:p w:rsidR="003D2333" w:rsidRDefault="003D2333" w:rsidP="00B73EE4">
            <w:r>
              <w:t>1.21</w:t>
            </w:r>
          </w:p>
        </w:tc>
        <w:tc>
          <w:tcPr>
            <w:tcW w:w="4674" w:type="dxa"/>
          </w:tcPr>
          <w:p w:rsidR="003D2333" w:rsidRDefault="003D2333" w:rsidP="00B73EE4">
            <w:r>
              <w:t>Installationsdokumentation</w:t>
            </w:r>
          </w:p>
        </w:tc>
        <w:tc>
          <w:tcPr>
            <w:tcW w:w="2303" w:type="dxa"/>
          </w:tcPr>
          <w:p w:rsidR="003D2333" w:rsidRDefault="003D2333" w:rsidP="00B73EE4">
            <w:pPr>
              <w:rPr>
                <w:lang w:val="en-US"/>
              </w:rPr>
            </w:pPr>
            <w:r>
              <w:rPr>
                <w:lang w:val="en-US"/>
              </w:rPr>
              <w:t>CH</w:t>
            </w:r>
          </w:p>
        </w:tc>
      </w:tr>
      <w:tr w:rsidR="003D2333" w:rsidRPr="00190B59" w:rsidTr="00B73EE4">
        <w:trPr>
          <w:cnfStyle w:val="000000100000" w:firstRow="0" w:lastRow="0" w:firstColumn="0" w:lastColumn="0" w:oddVBand="0" w:evenVBand="0" w:oddHBand="1" w:evenHBand="0" w:firstRowFirstColumn="0" w:firstRowLastColumn="0" w:lastRowFirstColumn="0" w:lastRowLastColumn="0"/>
        </w:trPr>
        <w:tc>
          <w:tcPr>
            <w:tcW w:w="1280" w:type="dxa"/>
          </w:tcPr>
          <w:p w:rsidR="003D2333" w:rsidRDefault="003D2333" w:rsidP="00B73EE4">
            <w:r>
              <w:t>07.06.2012</w:t>
            </w:r>
          </w:p>
        </w:tc>
        <w:tc>
          <w:tcPr>
            <w:tcW w:w="993" w:type="dxa"/>
          </w:tcPr>
          <w:p w:rsidR="003D2333" w:rsidRDefault="003D2333" w:rsidP="00B73EE4">
            <w:r>
              <w:t>1.22</w:t>
            </w:r>
          </w:p>
        </w:tc>
        <w:tc>
          <w:tcPr>
            <w:tcW w:w="4674" w:type="dxa"/>
          </w:tcPr>
          <w:p w:rsidR="003D2333" w:rsidRDefault="003D2333" w:rsidP="00B73EE4">
            <w:r>
              <w:t>Unit Tests</w:t>
            </w:r>
          </w:p>
        </w:tc>
        <w:tc>
          <w:tcPr>
            <w:tcW w:w="2303" w:type="dxa"/>
          </w:tcPr>
          <w:p w:rsidR="003D2333" w:rsidRDefault="003D2333" w:rsidP="00B73EE4">
            <w:pPr>
              <w:rPr>
                <w:lang w:val="en-US"/>
              </w:rPr>
            </w:pPr>
            <w:r>
              <w:rPr>
                <w:lang w:val="en-US"/>
              </w:rPr>
              <w:t>DT</w:t>
            </w:r>
          </w:p>
        </w:tc>
      </w:tr>
      <w:tr w:rsidR="003D2333" w:rsidRPr="00190B59" w:rsidTr="00B73EE4">
        <w:trPr>
          <w:cnfStyle w:val="000000010000" w:firstRow="0" w:lastRow="0" w:firstColumn="0" w:lastColumn="0" w:oddVBand="0" w:evenVBand="0" w:oddHBand="0" w:evenHBand="1" w:firstRowFirstColumn="0" w:firstRowLastColumn="0" w:lastRowFirstColumn="0" w:lastRowLastColumn="0"/>
        </w:trPr>
        <w:tc>
          <w:tcPr>
            <w:tcW w:w="1280" w:type="dxa"/>
          </w:tcPr>
          <w:p w:rsidR="003D2333" w:rsidRDefault="003D2333" w:rsidP="00B73EE4">
            <w:r>
              <w:lastRenderedPageBreak/>
              <w:t>08.06.2012</w:t>
            </w:r>
          </w:p>
        </w:tc>
        <w:tc>
          <w:tcPr>
            <w:tcW w:w="993" w:type="dxa"/>
          </w:tcPr>
          <w:p w:rsidR="003D2333" w:rsidRDefault="003D2333" w:rsidP="00B73EE4">
            <w:r>
              <w:t>1.23</w:t>
            </w:r>
          </w:p>
        </w:tc>
        <w:tc>
          <w:tcPr>
            <w:tcW w:w="4674" w:type="dxa"/>
          </w:tcPr>
          <w:p w:rsidR="003D2333" w:rsidRDefault="003D2333" w:rsidP="00B73EE4">
            <w:r>
              <w:t>Code Metriken</w:t>
            </w:r>
          </w:p>
        </w:tc>
        <w:tc>
          <w:tcPr>
            <w:tcW w:w="2303" w:type="dxa"/>
          </w:tcPr>
          <w:p w:rsidR="003D2333" w:rsidRDefault="003D2333" w:rsidP="00B73EE4">
            <w:pPr>
              <w:rPr>
                <w:lang w:val="en-US"/>
              </w:rPr>
            </w:pPr>
            <w:r>
              <w:rPr>
                <w:lang w:val="en-US"/>
              </w:rPr>
              <w:t>CH</w:t>
            </w:r>
          </w:p>
        </w:tc>
      </w:tr>
      <w:tr w:rsidR="003D2333" w:rsidRPr="00190B59" w:rsidTr="00B73EE4">
        <w:trPr>
          <w:cnfStyle w:val="000000100000" w:firstRow="0" w:lastRow="0" w:firstColumn="0" w:lastColumn="0" w:oddVBand="0" w:evenVBand="0" w:oddHBand="1" w:evenHBand="0" w:firstRowFirstColumn="0" w:firstRowLastColumn="0" w:lastRowFirstColumn="0" w:lastRowLastColumn="0"/>
        </w:trPr>
        <w:tc>
          <w:tcPr>
            <w:tcW w:w="1280" w:type="dxa"/>
          </w:tcPr>
          <w:p w:rsidR="003D2333" w:rsidRDefault="003D2333" w:rsidP="00B73EE4">
            <w:r>
              <w:t>10.06.2012</w:t>
            </w:r>
          </w:p>
        </w:tc>
        <w:tc>
          <w:tcPr>
            <w:tcW w:w="993" w:type="dxa"/>
          </w:tcPr>
          <w:p w:rsidR="003D2333" w:rsidRDefault="003D2333" w:rsidP="00B73EE4">
            <w:r>
              <w:t>1.24</w:t>
            </w:r>
          </w:p>
        </w:tc>
        <w:tc>
          <w:tcPr>
            <w:tcW w:w="4674" w:type="dxa"/>
          </w:tcPr>
          <w:p w:rsidR="003D2333" w:rsidRDefault="003D2333" w:rsidP="00B73EE4">
            <w:r>
              <w:t>Review und Korrekturen</w:t>
            </w:r>
          </w:p>
        </w:tc>
        <w:tc>
          <w:tcPr>
            <w:tcW w:w="2303" w:type="dxa"/>
          </w:tcPr>
          <w:p w:rsidR="003D2333" w:rsidRDefault="003D2333" w:rsidP="00B73EE4">
            <w:pPr>
              <w:rPr>
                <w:lang w:val="en-US"/>
              </w:rPr>
            </w:pPr>
            <w:r>
              <w:rPr>
                <w:lang w:val="en-US"/>
              </w:rPr>
              <w:t>LE</w:t>
            </w:r>
          </w:p>
        </w:tc>
      </w:tr>
      <w:tr w:rsidR="003D2333" w:rsidRPr="00190B59" w:rsidTr="00B73EE4">
        <w:trPr>
          <w:cnfStyle w:val="000000010000" w:firstRow="0" w:lastRow="0" w:firstColumn="0" w:lastColumn="0" w:oddVBand="0" w:evenVBand="0" w:oddHBand="0" w:evenHBand="1" w:firstRowFirstColumn="0" w:firstRowLastColumn="0" w:lastRowFirstColumn="0" w:lastRowLastColumn="0"/>
        </w:trPr>
        <w:tc>
          <w:tcPr>
            <w:tcW w:w="1280" w:type="dxa"/>
          </w:tcPr>
          <w:p w:rsidR="003D2333" w:rsidRDefault="003D2333" w:rsidP="00B73EE4">
            <w:r>
              <w:t>11.06.2012</w:t>
            </w:r>
          </w:p>
        </w:tc>
        <w:tc>
          <w:tcPr>
            <w:tcW w:w="993" w:type="dxa"/>
          </w:tcPr>
          <w:p w:rsidR="003D2333" w:rsidRDefault="003D2333" w:rsidP="00B73EE4">
            <w:r>
              <w:t>1.25</w:t>
            </w:r>
          </w:p>
        </w:tc>
        <w:tc>
          <w:tcPr>
            <w:tcW w:w="4674" w:type="dxa"/>
          </w:tcPr>
          <w:p w:rsidR="003D2333" w:rsidRDefault="003D2333" w:rsidP="00B73EE4">
            <w:r>
              <w:t>Review Installationsanleitung</w:t>
            </w:r>
          </w:p>
        </w:tc>
        <w:tc>
          <w:tcPr>
            <w:tcW w:w="2303" w:type="dxa"/>
          </w:tcPr>
          <w:p w:rsidR="003D2333" w:rsidRDefault="003D2333" w:rsidP="00B73EE4">
            <w:pPr>
              <w:rPr>
                <w:lang w:val="en-US"/>
              </w:rPr>
            </w:pPr>
            <w:r>
              <w:rPr>
                <w:lang w:val="en-US"/>
              </w:rPr>
              <w:t>DT</w:t>
            </w:r>
          </w:p>
        </w:tc>
      </w:tr>
      <w:tr w:rsidR="003D2333" w:rsidRPr="00190B59" w:rsidTr="00B73EE4">
        <w:trPr>
          <w:cnfStyle w:val="000000100000" w:firstRow="0" w:lastRow="0" w:firstColumn="0" w:lastColumn="0" w:oddVBand="0" w:evenVBand="0" w:oddHBand="1" w:evenHBand="0" w:firstRowFirstColumn="0" w:firstRowLastColumn="0" w:lastRowFirstColumn="0" w:lastRowLastColumn="0"/>
        </w:trPr>
        <w:tc>
          <w:tcPr>
            <w:tcW w:w="1280" w:type="dxa"/>
          </w:tcPr>
          <w:p w:rsidR="003D2333" w:rsidRDefault="003D2333" w:rsidP="00B73EE4">
            <w:r>
              <w:t>11.06.2012</w:t>
            </w:r>
          </w:p>
        </w:tc>
        <w:tc>
          <w:tcPr>
            <w:tcW w:w="993" w:type="dxa"/>
          </w:tcPr>
          <w:p w:rsidR="003D2333" w:rsidRDefault="003D2333" w:rsidP="00B73EE4">
            <w:r>
              <w:t>1.26</w:t>
            </w:r>
          </w:p>
        </w:tc>
        <w:tc>
          <w:tcPr>
            <w:tcW w:w="4674" w:type="dxa"/>
          </w:tcPr>
          <w:p w:rsidR="003D2333" w:rsidRDefault="003D2333" w:rsidP="00B73EE4">
            <w:r>
              <w:t>Code Statistik</w:t>
            </w:r>
          </w:p>
        </w:tc>
        <w:tc>
          <w:tcPr>
            <w:tcW w:w="2303" w:type="dxa"/>
          </w:tcPr>
          <w:p w:rsidR="003D2333" w:rsidRDefault="003D2333" w:rsidP="00B73EE4">
            <w:pPr>
              <w:rPr>
                <w:lang w:val="en-US"/>
              </w:rPr>
            </w:pPr>
            <w:r>
              <w:rPr>
                <w:lang w:val="en-US"/>
              </w:rPr>
              <w:t>CH</w:t>
            </w:r>
          </w:p>
        </w:tc>
      </w:tr>
      <w:tr w:rsidR="003D2333" w:rsidRPr="00190B59" w:rsidTr="00B73EE4">
        <w:trPr>
          <w:cnfStyle w:val="000000010000" w:firstRow="0" w:lastRow="0" w:firstColumn="0" w:lastColumn="0" w:oddVBand="0" w:evenVBand="0" w:oddHBand="0" w:evenHBand="1" w:firstRowFirstColumn="0" w:firstRowLastColumn="0" w:lastRowFirstColumn="0" w:lastRowLastColumn="0"/>
        </w:trPr>
        <w:tc>
          <w:tcPr>
            <w:tcW w:w="1280" w:type="dxa"/>
          </w:tcPr>
          <w:p w:rsidR="003D2333" w:rsidRDefault="003D2333" w:rsidP="00B73EE4">
            <w:r>
              <w:t>12.06.2012</w:t>
            </w:r>
          </w:p>
        </w:tc>
        <w:tc>
          <w:tcPr>
            <w:tcW w:w="993" w:type="dxa"/>
          </w:tcPr>
          <w:p w:rsidR="003D2333" w:rsidRDefault="003D2333" w:rsidP="00B73EE4">
            <w:r>
              <w:t>1.27</w:t>
            </w:r>
          </w:p>
        </w:tc>
        <w:tc>
          <w:tcPr>
            <w:tcW w:w="4674" w:type="dxa"/>
          </w:tcPr>
          <w:p w:rsidR="003D2333" w:rsidRDefault="003D2333" w:rsidP="00B73EE4">
            <w:r>
              <w:t>Systemtests</w:t>
            </w:r>
          </w:p>
        </w:tc>
        <w:tc>
          <w:tcPr>
            <w:tcW w:w="2303" w:type="dxa"/>
          </w:tcPr>
          <w:p w:rsidR="003D2333" w:rsidRDefault="003D2333" w:rsidP="00B73EE4">
            <w:pPr>
              <w:rPr>
                <w:lang w:val="en-US"/>
              </w:rPr>
            </w:pPr>
            <w:r>
              <w:rPr>
                <w:lang w:val="en-US"/>
              </w:rPr>
              <w:t>CH</w:t>
            </w:r>
          </w:p>
        </w:tc>
      </w:tr>
      <w:tr w:rsidR="003D2333" w:rsidRPr="00190B59" w:rsidTr="00B73EE4">
        <w:trPr>
          <w:cnfStyle w:val="000000100000" w:firstRow="0" w:lastRow="0" w:firstColumn="0" w:lastColumn="0" w:oddVBand="0" w:evenVBand="0" w:oddHBand="1" w:evenHBand="0" w:firstRowFirstColumn="0" w:firstRowLastColumn="0" w:lastRowFirstColumn="0" w:lastRowLastColumn="0"/>
        </w:trPr>
        <w:tc>
          <w:tcPr>
            <w:tcW w:w="1280" w:type="dxa"/>
          </w:tcPr>
          <w:p w:rsidR="003D2333" w:rsidRDefault="003D2333" w:rsidP="00B73EE4">
            <w:r>
              <w:t>12.06.2012</w:t>
            </w:r>
          </w:p>
        </w:tc>
        <w:tc>
          <w:tcPr>
            <w:tcW w:w="993" w:type="dxa"/>
          </w:tcPr>
          <w:p w:rsidR="003D2333" w:rsidRDefault="003D2333" w:rsidP="00B73EE4">
            <w:r>
              <w:t>1.28</w:t>
            </w:r>
          </w:p>
        </w:tc>
        <w:tc>
          <w:tcPr>
            <w:tcW w:w="4674" w:type="dxa"/>
          </w:tcPr>
          <w:p w:rsidR="003D2333" w:rsidRDefault="003D2333" w:rsidP="00B73EE4">
            <w:r>
              <w:t>Stabilitätstests</w:t>
            </w:r>
          </w:p>
        </w:tc>
        <w:tc>
          <w:tcPr>
            <w:tcW w:w="2303" w:type="dxa"/>
          </w:tcPr>
          <w:p w:rsidR="003D2333" w:rsidRDefault="003D2333" w:rsidP="00B73EE4">
            <w:pPr>
              <w:rPr>
                <w:lang w:val="en-US"/>
              </w:rPr>
            </w:pPr>
            <w:r>
              <w:rPr>
                <w:lang w:val="en-US"/>
              </w:rPr>
              <w:t>LE</w:t>
            </w:r>
          </w:p>
        </w:tc>
      </w:tr>
      <w:tr w:rsidR="003D2333" w:rsidRPr="00190B59" w:rsidTr="00B73EE4">
        <w:trPr>
          <w:cnfStyle w:val="000000010000" w:firstRow="0" w:lastRow="0" w:firstColumn="0" w:lastColumn="0" w:oddVBand="0" w:evenVBand="0" w:oddHBand="0" w:evenHBand="1" w:firstRowFirstColumn="0" w:firstRowLastColumn="0" w:lastRowFirstColumn="0" w:lastRowLastColumn="0"/>
        </w:trPr>
        <w:tc>
          <w:tcPr>
            <w:tcW w:w="1280" w:type="dxa"/>
          </w:tcPr>
          <w:p w:rsidR="003D2333" w:rsidRDefault="003D2333" w:rsidP="00B73EE4">
            <w:r>
              <w:t>12.06.2012</w:t>
            </w:r>
          </w:p>
        </w:tc>
        <w:tc>
          <w:tcPr>
            <w:tcW w:w="993" w:type="dxa"/>
          </w:tcPr>
          <w:p w:rsidR="003D2333" w:rsidRDefault="003D2333" w:rsidP="00B73EE4">
            <w:r>
              <w:t>1.29</w:t>
            </w:r>
          </w:p>
        </w:tc>
        <w:tc>
          <w:tcPr>
            <w:tcW w:w="4674" w:type="dxa"/>
          </w:tcPr>
          <w:p w:rsidR="003D2333" w:rsidRDefault="003D2333" w:rsidP="00B73EE4">
            <w:r>
              <w:t>Review</w:t>
            </w:r>
          </w:p>
        </w:tc>
        <w:tc>
          <w:tcPr>
            <w:tcW w:w="2303" w:type="dxa"/>
          </w:tcPr>
          <w:p w:rsidR="003D2333" w:rsidRDefault="003D2333" w:rsidP="00B73EE4">
            <w:pPr>
              <w:rPr>
                <w:lang w:val="en-US"/>
              </w:rPr>
            </w:pPr>
            <w:r>
              <w:rPr>
                <w:lang w:val="en-US"/>
              </w:rPr>
              <w:t>DT</w:t>
            </w:r>
          </w:p>
        </w:tc>
      </w:tr>
      <w:tr w:rsidR="003D2333" w:rsidRPr="00190B59" w:rsidTr="00B73EE4">
        <w:trPr>
          <w:cnfStyle w:val="000000100000" w:firstRow="0" w:lastRow="0" w:firstColumn="0" w:lastColumn="0" w:oddVBand="0" w:evenVBand="0" w:oddHBand="1" w:evenHBand="0" w:firstRowFirstColumn="0" w:firstRowLastColumn="0" w:lastRowFirstColumn="0" w:lastRowLastColumn="0"/>
        </w:trPr>
        <w:tc>
          <w:tcPr>
            <w:tcW w:w="1280" w:type="dxa"/>
          </w:tcPr>
          <w:p w:rsidR="003D2333" w:rsidRDefault="003D2333" w:rsidP="00B73EE4">
            <w:r>
              <w:t>13.06.2012</w:t>
            </w:r>
          </w:p>
        </w:tc>
        <w:tc>
          <w:tcPr>
            <w:tcW w:w="993" w:type="dxa"/>
          </w:tcPr>
          <w:p w:rsidR="003D2333" w:rsidRDefault="003D2333" w:rsidP="00B73EE4">
            <w:r>
              <w:t>1.30</w:t>
            </w:r>
          </w:p>
        </w:tc>
        <w:tc>
          <w:tcPr>
            <w:tcW w:w="4674" w:type="dxa"/>
          </w:tcPr>
          <w:p w:rsidR="003D2333" w:rsidRDefault="003D2333" w:rsidP="00B73EE4">
            <w:r>
              <w:t>Code Review eingefügt</w:t>
            </w:r>
          </w:p>
        </w:tc>
        <w:tc>
          <w:tcPr>
            <w:tcW w:w="2303" w:type="dxa"/>
          </w:tcPr>
          <w:p w:rsidR="003D2333" w:rsidRDefault="003D2333" w:rsidP="00B73EE4">
            <w:pPr>
              <w:rPr>
                <w:lang w:val="en-US"/>
              </w:rPr>
            </w:pPr>
            <w:r>
              <w:rPr>
                <w:lang w:val="en-US"/>
              </w:rPr>
              <w:t>DT</w:t>
            </w:r>
          </w:p>
        </w:tc>
      </w:tr>
    </w:tbl>
    <w:p w:rsidR="003D2333" w:rsidRPr="00190B59" w:rsidRDefault="003D2333" w:rsidP="003D2333">
      <w:pPr>
        <w:rPr>
          <w:lang w:val="en-US"/>
        </w:rPr>
      </w:pPr>
      <w:r w:rsidRPr="00190B59">
        <w:rPr>
          <w:lang w:val="en-US"/>
        </w:rPr>
        <w:br w:type="page"/>
      </w:r>
    </w:p>
    <w:p w:rsidR="003D2333" w:rsidRDefault="003D2333" w:rsidP="003D2333">
      <w:pPr>
        <w:pStyle w:val="Heading3"/>
      </w:pPr>
      <w:bookmarkStart w:id="582" w:name="_Toc327350230"/>
      <w:bookmarkStart w:id="583" w:name="_Toc327350384"/>
      <w:r>
        <w:lastRenderedPageBreak/>
        <w:t>Usability Tests</w:t>
      </w:r>
      <w:bookmarkEnd w:id="582"/>
      <w:bookmarkEnd w:id="583"/>
    </w:p>
    <w:p w:rsidR="003D2333" w:rsidRDefault="003D2333" w:rsidP="003D2333">
      <w:pPr>
        <w:pStyle w:val="Heading4"/>
      </w:pPr>
      <w:bookmarkStart w:id="584" w:name="_Toc327350231"/>
      <w:r>
        <w:t>Test 1: Wizard of Oz</w:t>
      </w:r>
      <w:bookmarkEnd w:id="584"/>
    </w:p>
    <w:p w:rsidR="003D2333" w:rsidRDefault="003D2333" w:rsidP="003D2333">
      <w:r>
        <w:t>Am 27. März 2012 wurde der Test (für die Erarbeitung siehe TODO link Domain Analyse) durchgeführt. Bei diesem galt es das Konzept „Meine Hand ist die Maus“ zu bestätigen. Weiter sollte der Test sicherstellen, dass die Nutzer durch die Poster browsen und im Menu navigieren können.</w:t>
      </w:r>
      <w:r>
        <w:br/>
        <w:t xml:space="preserve">Um dies zu prüfen, wurde mithilfe einer WPF-Applikation ein Wizard of Oz - Experiment durchgeführt. </w:t>
      </w:r>
    </w:p>
    <w:p w:rsidR="003D2333" w:rsidRDefault="003D2333" w:rsidP="003D2333">
      <w:pPr>
        <w:keepNext/>
      </w:pPr>
      <w:r>
        <w:rPr>
          <w:noProof/>
          <w:lang w:eastAsia="de-CH"/>
        </w:rPr>
        <w:drawing>
          <wp:inline distT="0" distB="0" distL="0" distR="0" wp14:anchorId="03246B68" wp14:editId="273919CC">
            <wp:extent cx="5760720" cy="429514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131">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86</w:t>
      </w:r>
      <w:r>
        <w:rPr>
          <w:noProof/>
        </w:rPr>
        <w:fldChar w:fldCharType="end"/>
      </w:r>
      <w:r>
        <w:t xml:space="preserve"> - Testdurchführung Wizard of Oz mit einem Proband</w:t>
      </w:r>
      <w:r>
        <w:rPr>
          <w:noProof/>
        </w:rPr>
        <w:t>en</w:t>
      </w:r>
    </w:p>
    <w:p w:rsidR="003D2333" w:rsidRDefault="003D2333" w:rsidP="003D2333">
      <w:r>
        <w:t xml:space="preserve">Der Test wurde mit sieben Personen durchgeführt, welche das nachfolgende Testszenario (siehe </w:t>
      </w:r>
      <w:r>
        <w:fldChar w:fldCharType="begin"/>
      </w:r>
      <w:r>
        <w:instrText xml:space="preserve"> REF _Ref320611798 \r \h </w:instrText>
      </w:r>
      <w:r>
        <w:fldChar w:fldCharType="separate"/>
      </w:r>
      <w:r>
        <w:t>I.8.2.1.1</w:t>
      </w:r>
      <w:r>
        <w:fldChar w:fldCharType="end"/>
      </w:r>
      <w:r>
        <w:t xml:space="preserve"> </w:t>
      </w:r>
      <w:r>
        <w:fldChar w:fldCharType="begin"/>
      </w:r>
      <w:r>
        <w:instrText xml:space="preserve"> REF _Ref320611798 \h </w:instrText>
      </w:r>
      <w:r>
        <w:fldChar w:fldCharType="separate"/>
      </w:r>
      <w:r>
        <w:t>Testszenario</w:t>
      </w:r>
      <w:r>
        <w:fldChar w:fldCharType="end"/>
      </w:r>
      <w:r>
        <w:t>) durchspielten. Die Testpersonen wurden gebeten, laut mitzudenken.</w:t>
      </w:r>
    </w:p>
    <w:p w:rsidR="003D2333" w:rsidRDefault="003D2333" w:rsidP="003D2333">
      <w:r>
        <w:t>Eine genaue Beschreibung der Testapplikation findet sich im Unterkapitel (TODO ref Domain Analyse Wizard of Oz Umsetzung).</w:t>
      </w:r>
    </w:p>
    <w:p w:rsidR="003D2333" w:rsidRDefault="003D2333" w:rsidP="003D2333">
      <w:pPr>
        <w:pStyle w:val="Heading5"/>
      </w:pPr>
      <w:bookmarkStart w:id="585" w:name="_Ref320611798"/>
      <w:bookmarkStart w:id="586" w:name="_Toc320620802"/>
      <w:bookmarkStart w:id="587" w:name="_Toc327350232"/>
      <w:r>
        <w:t>Testszenario</w:t>
      </w:r>
      <w:bookmarkEnd w:id="585"/>
      <w:bookmarkEnd w:id="586"/>
      <w:bookmarkEnd w:id="587"/>
    </w:p>
    <w:p w:rsidR="003D2333" w:rsidRDefault="003D2333" w:rsidP="003D2333">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Du gehst auf die Wall</w:t>
      </w:r>
      <w:r w:rsidRPr="00CC35CC">
        <w:t xml:space="preserve"> zu</w:t>
      </w:r>
      <w:r>
        <w:t>.</w:t>
      </w:r>
      <w:bookmarkStart w:id="588" w:name="_Toc320620803"/>
    </w:p>
    <w:p w:rsidR="003D2333" w:rsidRPr="00CC35CC" w:rsidRDefault="003D2333" w:rsidP="003D2333">
      <w:pPr>
        <w:pStyle w:val="Heading6"/>
      </w:pPr>
      <w:bookmarkStart w:id="589" w:name="_Toc327350233"/>
      <w:r>
        <w:t>Aufgabe</w:t>
      </w:r>
      <w:bookmarkEnd w:id="588"/>
      <w:bookmarkEnd w:id="589"/>
    </w:p>
    <w:p w:rsidR="003D2333" w:rsidRPr="005F3CAC" w:rsidRDefault="003D2333" w:rsidP="003D2333">
      <w:r w:rsidRPr="00CC35CC">
        <w:t>Du stehst nun also vor der grossen Monitorwand (hier im Test ist das die Projektion des Beamers).</w:t>
      </w:r>
      <w:r>
        <w:t xml:space="preserve"> Du bist neugierig und möchtest herausfinden, was die Videowall alles für Funktionen bietet.</w:t>
      </w:r>
    </w:p>
    <w:p w:rsidR="003D2333" w:rsidRDefault="003D2333" w:rsidP="003D2333">
      <w:pPr>
        <w:pStyle w:val="Heading5"/>
      </w:pPr>
      <w:bookmarkStart w:id="590" w:name="_Toc320620804"/>
      <w:bookmarkStart w:id="591" w:name="_Toc327350234"/>
      <w:r>
        <w:t>Resultat</w:t>
      </w:r>
      <w:bookmarkEnd w:id="590"/>
      <w:r>
        <w:t xml:space="preserve"> &amp; Fazit</w:t>
      </w:r>
      <w:bookmarkEnd w:id="591"/>
    </w:p>
    <w:p w:rsidR="003D2333" w:rsidRDefault="003D2333" w:rsidP="003D2333">
      <w:r>
        <w:t xml:space="preserve">Alle Testpersonen konnten die im Testszenario gestellte Aufgabe ohne grosse Probleme lösen. Die Beobachtungen und Notizen, welche während der Durchführung des Tests gemacht wurden, sind in der </w:t>
      </w:r>
      <w:r>
        <w:lastRenderedPageBreak/>
        <w:t>nachfolgenden Tabelle zusammengefasst, die während des Tests gemachten Notizen befinden sich im Anhang (TODO).</w:t>
      </w:r>
    </w:p>
    <w:tbl>
      <w:tblPr>
        <w:tblStyle w:val="MediumShading1-Accent1"/>
        <w:tblW w:w="0" w:type="auto"/>
        <w:tblLook w:val="0480" w:firstRow="0" w:lastRow="0" w:firstColumn="1" w:lastColumn="0" w:noHBand="0" w:noVBand="1"/>
      </w:tblPr>
      <w:tblGrid>
        <w:gridCol w:w="3369"/>
        <w:gridCol w:w="1984"/>
        <w:gridCol w:w="1985"/>
        <w:gridCol w:w="1874"/>
      </w:tblGrid>
      <w:tr w:rsidR="003D2333" w:rsidRPr="006B487E" w:rsidTr="00B73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3D2333" w:rsidRPr="006B487E" w:rsidRDefault="003D2333" w:rsidP="00B73EE4">
            <w:r w:rsidRPr="006B487E">
              <w:t>Testperson kam insgesamt ... zurecht.</w:t>
            </w:r>
          </w:p>
        </w:tc>
        <w:tc>
          <w:tcPr>
            <w:tcW w:w="1984" w:type="dxa"/>
          </w:tcPr>
          <w:p w:rsidR="003D2333" w:rsidRPr="006B487E" w:rsidRDefault="003D2333" w:rsidP="00B73EE4">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3D2333" w:rsidRPr="006B487E" w:rsidRDefault="003D2333" w:rsidP="00B73EE4">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3D2333" w:rsidRPr="006B487E" w:rsidRDefault="003D2333" w:rsidP="00B73EE4">
            <w:pPr>
              <w:cnfStyle w:val="000000100000" w:firstRow="0" w:lastRow="0" w:firstColumn="0" w:lastColumn="0" w:oddVBand="0" w:evenVBand="0" w:oddHBand="1" w:evenHBand="0" w:firstRowFirstColumn="0" w:firstRowLastColumn="0" w:lastRowFirstColumn="0" w:lastRowLastColumn="0"/>
            </w:pPr>
          </w:p>
        </w:tc>
      </w:tr>
      <w:tr w:rsidR="003D2333" w:rsidRPr="006B487E" w:rsidTr="00B73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3D2333" w:rsidRPr="006B487E" w:rsidRDefault="003D2333" w:rsidP="00B73EE4">
            <w:r w:rsidRPr="006B487E">
              <w:t>Testperson hatte Schwierigkeiten bei der Bearbeitung der Aufgabe.</w:t>
            </w:r>
          </w:p>
        </w:tc>
        <w:tc>
          <w:tcPr>
            <w:tcW w:w="1984" w:type="dxa"/>
          </w:tcPr>
          <w:p w:rsidR="003D2333" w:rsidRPr="006B487E" w:rsidRDefault="003D2333" w:rsidP="00B73EE4">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3D2333" w:rsidRPr="006B487E" w:rsidRDefault="003D2333" w:rsidP="00B73EE4">
            <w:pPr>
              <w:cnfStyle w:val="000000010000" w:firstRow="0" w:lastRow="0" w:firstColumn="0" w:lastColumn="0" w:oddVBand="0" w:evenVBand="0" w:oddHBand="0" w:evenHBand="1" w:firstRowFirstColumn="0" w:firstRowLastColumn="0" w:lastRowFirstColumn="0" w:lastRowLastColumn="0"/>
            </w:pPr>
          </w:p>
        </w:tc>
        <w:tc>
          <w:tcPr>
            <w:tcW w:w="1874" w:type="dxa"/>
          </w:tcPr>
          <w:p w:rsidR="003D2333" w:rsidRPr="006B487E" w:rsidRDefault="003D2333" w:rsidP="00B73EE4">
            <w:pPr>
              <w:cnfStyle w:val="000000010000" w:firstRow="0" w:lastRow="0" w:firstColumn="0" w:lastColumn="0" w:oddVBand="0" w:evenVBand="0" w:oddHBand="0" w:evenHBand="1" w:firstRowFirstColumn="0" w:firstRowLastColumn="0" w:lastRowFirstColumn="0" w:lastRowLastColumn="0"/>
            </w:pPr>
          </w:p>
        </w:tc>
      </w:tr>
      <w:tr w:rsidR="003D2333" w:rsidRPr="006B487E" w:rsidTr="00B73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3D2333" w:rsidRPr="006B487E" w:rsidRDefault="003D2333" w:rsidP="00B73EE4">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3D2333" w:rsidRPr="006B487E" w:rsidRDefault="003D2333" w:rsidP="00B73EE4">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3D2333" w:rsidRPr="006B487E" w:rsidRDefault="003D2333" w:rsidP="00B73EE4">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3D2333" w:rsidRPr="006B487E" w:rsidRDefault="003D2333" w:rsidP="00B73EE4">
            <w:pPr>
              <w:cnfStyle w:val="000000100000" w:firstRow="0" w:lastRow="0" w:firstColumn="0" w:lastColumn="0" w:oddVBand="0" w:evenVBand="0" w:oddHBand="1" w:evenHBand="0" w:firstRowFirstColumn="0" w:firstRowLastColumn="0" w:lastRowFirstColumn="0" w:lastRowLastColumn="0"/>
            </w:pPr>
            <w:r>
              <w:t>1 x ziemlich</w:t>
            </w:r>
          </w:p>
        </w:tc>
      </w:tr>
      <w:tr w:rsidR="003D2333" w:rsidRPr="006B487E" w:rsidTr="00B73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3D2333" w:rsidRPr="006B487E" w:rsidRDefault="003D2333" w:rsidP="00B73EE4">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3D2333" w:rsidRPr="006B487E" w:rsidRDefault="003D2333" w:rsidP="00B73EE4">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3D2333" w:rsidRPr="006B487E" w:rsidRDefault="003D2333" w:rsidP="00B73EE4">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3D2333" w:rsidRPr="006B487E" w:rsidRDefault="003D2333" w:rsidP="00B73EE4">
            <w:pPr>
              <w:cnfStyle w:val="000000010000" w:firstRow="0" w:lastRow="0" w:firstColumn="0" w:lastColumn="0" w:oddVBand="0" w:evenVBand="0" w:oddHBand="0" w:evenHBand="1" w:firstRowFirstColumn="0" w:firstRowLastColumn="0" w:lastRowFirstColumn="0" w:lastRowLastColumn="0"/>
            </w:pPr>
          </w:p>
        </w:tc>
      </w:tr>
      <w:tr w:rsidR="003D2333" w:rsidRPr="006B487E" w:rsidTr="00B73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3D2333" w:rsidRPr="006B487E" w:rsidRDefault="003D2333" w:rsidP="00B73EE4">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3D2333" w:rsidRPr="006B487E" w:rsidRDefault="003D2333" w:rsidP="00B73EE4">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3D2333" w:rsidRPr="006B487E" w:rsidTr="00B73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3D2333" w:rsidRPr="006B487E" w:rsidRDefault="003D2333" w:rsidP="00B73EE4">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3D2333" w:rsidRPr="006B487E" w:rsidRDefault="003D2333" w:rsidP="00B73EE4">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3D2333" w:rsidRPr="006B487E" w:rsidRDefault="003D2333" w:rsidP="00B73EE4">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3D2333" w:rsidRPr="006B487E" w:rsidRDefault="003D2333" w:rsidP="00B73EE4">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3D2333" w:rsidRDefault="003D2333" w:rsidP="003D2333">
      <w:pPr>
        <w:pStyle w:val="Caption"/>
      </w:pPr>
      <w:r>
        <w:t xml:space="preserve">Tabelle </w:t>
      </w:r>
      <w:r>
        <w:fldChar w:fldCharType="begin"/>
      </w:r>
      <w:r>
        <w:instrText xml:space="preserve"> SEQ Tabelle \* ARABIC </w:instrText>
      </w:r>
      <w:r>
        <w:fldChar w:fldCharType="separate"/>
      </w:r>
      <w:r>
        <w:rPr>
          <w:noProof/>
        </w:rPr>
        <w:t>18</w:t>
      </w:r>
      <w:r>
        <w:rPr>
          <w:noProof/>
        </w:rPr>
        <w:fldChar w:fldCharType="end"/>
      </w:r>
      <w:r>
        <w:t xml:space="preserve"> - Zusammenfassung Resultat empirischer formativer Test</w:t>
      </w:r>
    </w:p>
    <w:p w:rsidR="003D2333" w:rsidRDefault="003D2333" w:rsidP="003D2333">
      <w:r>
        <w:t xml:space="preserve">Weitere Beobachtungen: </w:t>
      </w:r>
    </w:p>
    <w:p w:rsidR="003D2333" w:rsidRDefault="003D2333" w:rsidP="00EC49BA">
      <w:pPr>
        <w:pStyle w:val="ListParagraph"/>
        <w:numPr>
          <w:ilvl w:val="0"/>
          <w:numId w:val="17"/>
        </w:numPr>
      </w:pPr>
      <w:r>
        <w:t>Vier Testpersonen wollten die Schaltfläche (Pfeil oder Menu-Button) mit einer Vorwärtsbewegung der Hand oder durch das Machen einer Faust betätigen.</w:t>
      </w:r>
    </w:p>
    <w:p w:rsidR="003D2333" w:rsidRDefault="003D2333" w:rsidP="00EC49BA">
      <w:pPr>
        <w:pStyle w:val="ListParagraph"/>
        <w:numPr>
          <w:ilvl w:val="0"/>
          <w:numId w:val="17"/>
        </w:numPr>
      </w:pPr>
      <w:r>
        <w:t>Vier Testpersonen hätten gerne das Poster mit einer Zoom-Geste vergrössert.</w:t>
      </w:r>
    </w:p>
    <w:p w:rsidR="003D2333" w:rsidRDefault="003D2333" w:rsidP="00EC49BA">
      <w:pPr>
        <w:pStyle w:val="ListParagraph"/>
        <w:numPr>
          <w:ilvl w:val="0"/>
          <w:numId w:val="17"/>
        </w:numPr>
      </w:pPr>
      <w:r>
        <w:t>Vier Testpersonen wollten die Bilder auf den Postern oder das Poster insgesamt anklicken.</w:t>
      </w:r>
    </w:p>
    <w:p w:rsidR="003D2333" w:rsidRDefault="003D2333" w:rsidP="00EC49BA">
      <w:pPr>
        <w:pStyle w:val="ListParagraph"/>
        <w:numPr>
          <w:ilvl w:val="0"/>
          <w:numId w:val="17"/>
        </w:numPr>
      </w:pPr>
      <w:r>
        <w:t>Zwei Testpersonen wollten auch mit der linken Hand steuern.</w:t>
      </w:r>
    </w:p>
    <w:p w:rsidR="003D2333" w:rsidRDefault="003D2333" w:rsidP="00EC49BA">
      <w:pPr>
        <w:pStyle w:val="ListParagraph"/>
        <w:numPr>
          <w:ilvl w:val="0"/>
          <w:numId w:val="17"/>
        </w:numPr>
      </w:pPr>
      <w:r>
        <w:t>Zwei Testpersonen wollten mit einer Wisch-Geste zum nächsten Poster übergehen.</w:t>
      </w:r>
    </w:p>
    <w:p w:rsidR="003D2333" w:rsidRDefault="003D2333" w:rsidP="003D2333">
      <w:r>
        <w:t>Weiter merkten die Testpersonen an, dass:</w:t>
      </w:r>
    </w:p>
    <w:p w:rsidR="003D2333" w:rsidRDefault="003D2333" w:rsidP="00EC49BA">
      <w:pPr>
        <w:pStyle w:val="ListParagraph"/>
        <w:numPr>
          <w:ilvl w:val="0"/>
          <w:numId w:val="18"/>
        </w:numPr>
      </w:pPr>
      <w:r>
        <w:t xml:space="preserve">Sie </w:t>
      </w:r>
      <w:r w:rsidRPr="008A3A61">
        <w:t>sich auch vorstellen</w:t>
      </w:r>
      <w:r>
        <w:t xml:space="preserve"> kann</w:t>
      </w:r>
      <w:r w:rsidRPr="008A3A61">
        <w:t>, dass das Poster grös</w:t>
      </w:r>
      <w:r>
        <w:t>ser wird, wenn er näher zur Wall</w:t>
      </w:r>
      <w:r w:rsidRPr="008A3A61">
        <w:t xml:space="preserve"> geht.</w:t>
      </w:r>
      <w:r w:rsidRPr="008A3A61">
        <w:tab/>
      </w:r>
    </w:p>
    <w:p w:rsidR="003D2333" w:rsidRDefault="003D2333" w:rsidP="00EC49BA">
      <w:pPr>
        <w:pStyle w:val="ListParagraph"/>
        <w:numPr>
          <w:ilvl w:val="0"/>
          <w:numId w:val="18"/>
        </w:numPr>
      </w:pPr>
      <w:r>
        <w:t xml:space="preserve">Sie </w:t>
      </w:r>
      <w:r w:rsidRPr="008A3A61">
        <w:t>sich vorstellen</w:t>
      </w:r>
      <w:r>
        <w:t xml:space="preserve"> kann</w:t>
      </w:r>
      <w:r w:rsidRPr="008A3A61">
        <w:t xml:space="preserve"> auch mit </w:t>
      </w:r>
      <w:r>
        <w:t xml:space="preserve">einem </w:t>
      </w:r>
      <w:r w:rsidRPr="008A3A61">
        <w:t xml:space="preserve">Doppelklick oder über </w:t>
      </w:r>
      <w:r>
        <w:t xml:space="preserve">eine </w:t>
      </w:r>
      <w:r w:rsidRPr="008A3A61">
        <w:t xml:space="preserve">Zoomleiste (Slider) zu zoomen. </w:t>
      </w:r>
    </w:p>
    <w:p w:rsidR="003D2333" w:rsidRDefault="003D2333" w:rsidP="003D2333">
      <w:r>
        <w:t>Bei diesem Test wurde die Applikation nicht mit mehr als sieben Personen geprüft, weil die Resultate so deutlich waren, dass eine statistische Analyse nicht für nötig befunden wurde.</w:t>
      </w:r>
    </w:p>
    <w:p w:rsidR="003D2333" w:rsidRDefault="003D2333" w:rsidP="003D2333">
      <w:r>
        <w:t>Das Fazit des Tests ist, dass das Konzept „Meine Hand ist die Maus“ bestätigt werden konnte. Es zeigte sich, dass die Steuerung intuitiv und eine Hilfestellung daher überflüssig ist. Der Test zeigte auch, dass sich ein Grossteil der Testpersonen auch ohne Markierungen am Boden mit dem optimalen Abstand zum Sensor vor der Projektion positionierte. Zusätzlich konnte auch das GUI verifiziert werden. Für die Testpersonen war sehr schnell klar, für was die Pfeile und das Menu verwendet werden können.</w:t>
      </w:r>
    </w:p>
    <w:p w:rsidR="003D2333" w:rsidRPr="00624108" w:rsidRDefault="003D2333" w:rsidP="003D2333">
      <w:r>
        <w:t xml:space="preserve">Aufgrund dieses Resultats wird die Applikation so weiterentwickelt, dass die Videowall nicht mit Gesten sondern nur mit der Hand gesteuert </w:t>
      </w:r>
      <w:proofErr w:type="gramStart"/>
      <w:r>
        <w:t>wird</w:t>
      </w:r>
      <w:proofErr w:type="gramEnd"/>
      <w:r>
        <w:t>. Weiter wurde bestimmt, dass nur eine Person gleichzeitig die Videowall steuern kann. Die Person, welche näher am Sensor steht, übernimmt die Steuerung. Das Skelett, welches angezeigt wird, ist immer das des aktiven Benutzers.</w:t>
      </w:r>
    </w:p>
    <w:p w:rsidR="003D2333" w:rsidRDefault="003D2333" w:rsidP="003D2333">
      <w:pPr>
        <w:pStyle w:val="Heading4"/>
      </w:pPr>
      <w:bookmarkStart w:id="592" w:name="_Ref325109769"/>
      <w:bookmarkStart w:id="593" w:name="_Toc327350235"/>
      <w:r>
        <w:t>Test 2: Reaktion der Nutzer</w:t>
      </w:r>
      <w:bookmarkEnd w:id="592"/>
      <w:bookmarkEnd w:id="593"/>
    </w:p>
    <w:p w:rsidR="003D2333" w:rsidRDefault="003D2333" w:rsidP="003D2333">
      <w:r>
        <w:t>Nachdem die gewünschte Steuerung der Wall über die Hand implementiert wurde, entschied sich das Team dazu, deren Eignung am 20.04.2012 nochmals zu testen. Zudem sollte beobachtet werden, wie Passanten im Verwaltungsgebäude auf die Videowall reagieren.</w:t>
      </w:r>
    </w:p>
    <w:p w:rsidR="003D2333" w:rsidRDefault="003D2333" w:rsidP="003D2333">
      <w:r>
        <w:t>Der Test wurde im Eingangsbereich des Gebäudes 4 aufgestellt. Da sich an der Wand, an welcher die Videowall installiert werden soll, zurzeit noch ein Infostand befindet, wurde die gegenüberliegende Wand genutzt. Um die Videowall mit einfachen Mitteln nachstellen zu können, wurde ein Kurzdistanzbeamer verwendet, welcher die Applikation, welche von einem Laptop aus gestartet wurde, an die Wand projizierte. Kinect konnte nicht direkt unterhalb der Projektion platziert werden, da sonst der Kurzdistanzbeamer genau im Interaktionsbereich der Applikation gelegen und eine Bedienung durch den Nutzer verunmöglicht hätte. Es wurde daher entschieden, den Sensor in den Bereich zwischen der Wand und dem Beamer, leicht hinter den Beamer versetzt, zu stellen. Somit ergab sich zwischen dem Sensor und der Zone, welche die meisten Passanten auf dem Weg in die Mensa durchlaufen, ein optimaler Erkennungsabstand von drei bis vier Metern.</w:t>
      </w:r>
    </w:p>
    <w:p w:rsidR="003D2333" w:rsidRDefault="003D2333" w:rsidP="003D2333">
      <w:pPr>
        <w:keepNext/>
      </w:pPr>
      <w:r>
        <w:rPr>
          <w:noProof/>
          <w:lang w:eastAsia="de-CH"/>
        </w:rPr>
        <w:lastRenderedPageBreak/>
        <w:drawing>
          <wp:inline distT="0" distB="0" distL="0" distR="0" wp14:anchorId="549F769C" wp14:editId="049624CE">
            <wp:extent cx="5762625" cy="2105025"/>
            <wp:effectExtent l="0" t="0" r="9525" b="9525"/>
            <wp:docPr id="3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32"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87</w:t>
      </w:r>
      <w:r>
        <w:rPr>
          <w:noProof/>
        </w:rPr>
        <w:fldChar w:fldCharType="end"/>
      </w:r>
      <w:r>
        <w:t xml:space="preserve"> - </w:t>
      </w:r>
      <w:r w:rsidRPr="00826D52">
        <w:t>Test</w:t>
      </w:r>
      <w:r>
        <w:t xml:space="preserve"> 2</w:t>
      </w:r>
      <w:r w:rsidRPr="00826D52">
        <w:t>: Reaktion der Nutzer</w:t>
      </w:r>
    </w:p>
    <w:p w:rsidR="003D2333" w:rsidRDefault="003D2333" w:rsidP="003D2333">
      <w:r>
        <w:t xml:space="preserve">Schon das Aufstellen der Geräte im Verwaltungsgebäude zog grosse Aufmerksamkeit auf sich. Als die Applikation schliesslich gestartet war, wurde sie von praktisch allen Passanten registriert. Es </w:t>
      </w:r>
      <w:proofErr w:type="gramStart"/>
      <w:r>
        <w:t>liessen</w:t>
      </w:r>
      <w:proofErr w:type="gramEnd"/>
      <w:r>
        <w:t xml:space="preserve"> sich jedoch nicht alle dazu animieren, anzuhalten und die Applikation genauer zu betrachten. </w:t>
      </w:r>
      <w:r w:rsidRPr="00D8087E">
        <w:rPr>
          <w:color w:val="FF0000"/>
        </w:rPr>
        <w:t>Dies könnte durch einen Teaser wesentlich verbessert werden</w:t>
      </w:r>
      <w:r>
        <w:t xml:space="preserve">. Die meisten Passanten wurden erst neugierig auf die Applikation, als ihr Skelett im Vorbeigehen im unteren Bildschirmbereich auftauchte. </w:t>
      </w:r>
    </w:p>
    <w:p w:rsidR="003D2333" w:rsidRDefault="003D2333" w:rsidP="003D2333">
      <w:r>
        <w:t>Die Steuerung mit der Hand wurde von den meisten schnell verstanden, einige wenige begnügten sich einfach damit, einige Verrenkungen zu machen und zuzuschauen, wie das Skelett diese nachmacht.</w:t>
      </w:r>
      <w:r>
        <w:br/>
        <w:t>Obwohl die Handsteuerung bei kleinen Tests in der Testumgebung des Bachelorzimmers ohne grosse Probleme funktionierte, zuckte der Handcursor bei diesem Usability Test merklich. Dies führte dazu, dass einige Benutzer schnell das Interesse an der Applikation verloren, da diese so schwierig zu bedienen war. Die Verbesserung der Steuerung wurde daher als wichtiger nächster Punkt in den bevorstehenden Tätigkeiten des Teams aufgeführt und als User Story erfasst.</w:t>
      </w:r>
    </w:p>
    <w:p w:rsidR="003D2333" w:rsidRDefault="003D2333" w:rsidP="003D2333">
      <w:pPr>
        <w:pStyle w:val="Heading4"/>
      </w:pPr>
      <w:bookmarkStart w:id="594" w:name="_Ref325468794"/>
      <w:bookmarkStart w:id="595" w:name="_Toc327350236"/>
      <w:r>
        <w:t>Test 3: Reaktion auf Demomodus</w:t>
      </w:r>
      <w:bookmarkEnd w:id="594"/>
      <w:bookmarkEnd w:id="595"/>
    </w:p>
    <w:p w:rsidR="003D2333" w:rsidRDefault="003D2333" w:rsidP="003D2333">
      <w:pPr>
        <w:keepNext/>
      </w:pPr>
      <w:r>
        <w:rPr>
          <w:noProof/>
          <w:lang w:eastAsia="de-CH"/>
        </w:rPr>
        <w:drawing>
          <wp:inline distT="0" distB="0" distL="0" distR="0" wp14:anchorId="0F0E960E" wp14:editId="3D9F58CC">
            <wp:extent cx="5762625" cy="1590675"/>
            <wp:effectExtent l="0" t="0" r="9525"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33"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88</w:t>
      </w:r>
      <w:r>
        <w:rPr>
          <w:noProof/>
        </w:rPr>
        <w:fldChar w:fldCharType="end"/>
      </w:r>
      <w:r>
        <w:t xml:space="preserve"> - Test 3: Reaktion auf Demomodus</w:t>
      </w:r>
    </w:p>
    <w:p w:rsidR="003D2333" w:rsidRDefault="003D2333" w:rsidP="003D2333">
      <w:r>
        <w:t xml:space="preserve">Nachdem der Demomodus implementiert war, sollte auch dieser wieder von potenziellen Nutzern geprüft werden. Daher testete das Team den Demomodus am 18.05.2012. Der Aufbau verlief wieder gleich wie schon beim Usability Test </w:t>
      </w:r>
      <w:r>
        <w:fldChar w:fldCharType="begin"/>
      </w:r>
      <w:r>
        <w:instrText xml:space="preserve"> REF _Ref325109769 \r \h </w:instrText>
      </w:r>
      <w:r>
        <w:fldChar w:fldCharType="separate"/>
      </w:r>
      <w:r>
        <w:t>I.8.2.2</w:t>
      </w:r>
      <w:r>
        <w:fldChar w:fldCharType="end"/>
      </w:r>
      <w:r>
        <w:t xml:space="preserve"> </w:t>
      </w:r>
      <w:r>
        <w:fldChar w:fldCharType="begin"/>
      </w:r>
      <w:r>
        <w:instrText xml:space="preserve"> REF _Ref325109769 \h </w:instrText>
      </w:r>
      <w:r>
        <w:fldChar w:fldCharType="separate"/>
      </w:r>
      <w:r>
        <w:t>Test 2: Reaktion der Nutzer</w:t>
      </w:r>
      <w:r>
        <w:fldChar w:fldCharType="end"/>
      </w:r>
      <w:r>
        <w:t xml:space="preserve">. </w:t>
      </w:r>
    </w:p>
    <w:p w:rsidR="003D2333" w:rsidRDefault="003D2333" w:rsidP="003D2333">
      <w:r>
        <w:t xml:space="preserve">Auch dieses Mal liessen sich nicht alle Personen dazu animieren, vor der Wall stehen zu bleiben. Vor allem Einzelpersonen widmeten der Installation höchstens einen kurzen Blick, gingen aber zielgerichtet daran vorbei. Gruppen blieben hingegen eher stehen. Ein Gruppenmitglied interagierte mit </w:t>
      </w:r>
      <w:proofErr w:type="gramStart"/>
      <w:r>
        <w:t>der Wall</w:t>
      </w:r>
      <w:proofErr w:type="gramEnd"/>
      <w:r>
        <w:t xml:space="preserve"> und die anderen schauten zu. Auch nachdem der Demomodus die Applikation komplettiert, ist das Skelett die Attraktion. Die Benutzer verrenkten sich vor der Wall, um zu sehen, wie das Skelett diese Bewegungen nachahmt.</w:t>
      </w:r>
    </w:p>
    <w:p w:rsidR="003D2333" w:rsidRDefault="003D2333" w:rsidP="003D2333">
      <w:r>
        <w:t>Folgende Nachteile der aktuellen Implementation des Demomodus wurden durch diesen Test ersichtlich:</w:t>
      </w:r>
    </w:p>
    <w:p w:rsidR="003D2333" w:rsidRDefault="003D2333" w:rsidP="00EC49BA">
      <w:pPr>
        <w:pStyle w:val="ListParagraph"/>
        <w:numPr>
          <w:ilvl w:val="0"/>
          <w:numId w:val="38"/>
        </w:numPr>
      </w:pPr>
      <w:r>
        <w:t>Sobald eine Person im Demomodus erkannt wird, verschwindet der Teaser-Text und ein Timer wird gestartet, der Countdown wird angezeigt. Es dauert zu lange, bis der Timer aktiviert wird, da der Abfragerhythmus zur Erkennung von Passanten noch nicht optimal ist. Daher muss das Intervall zwischen zwei Skelettabfragen verkürzt werden. Ansonsten haben die Personen die Wall schon passiert, bevor eine Reaktion der Wall auf die Erkennung ihres Skelettes ersichtlich ist.</w:t>
      </w:r>
    </w:p>
    <w:p w:rsidR="003D2333" w:rsidRDefault="003D2333" w:rsidP="00EC49BA">
      <w:pPr>
        <w:pStyle w:val="ListParagraph"/>
        <w:numPr>
          <w:ilvl w:val="0"/>
          <w:numId w:val="38"/>
        </w:numPr>
      </w:pPr>
      <w:r>
        <w:lastRenderedPageBreak/>
        <w:t>Das Skelett sollte am besten schon beim Herunterzählen des Countdowns (also noch im Demomodus) angezeigt werden, damit dem Nutzer klar ist, dass er erkannt wurde.</w:t>
      </w:r>
    </w:p>
    <w:p w:rsidR="003D2333" w:rsidRDefault="003D2333" w:rsidP="00EC49BA">
      <w:pPr>
        <w:pStyle w:val="ListParagraph"/>
        <w:numPr>
          <w:ilvl w:val="0"/>
          <w:numId w:val="38"/>
        </w:numPr>
      </w:pPr>
      <w:r>
        <w:t>Der Teaser-Text der Poster-Applikation muss überdacht werden. Dieser lautete „Willst du etwas lernen?“ – was von einigen Passanten im Vorbeilaufen lautstark mit „Nein!“ beantwortet wurde.</w:t>
      </w:r>
    </w:p>
    <w:p w:rsidR="003D2333" w:rsidRDefault="003D2333" w:rsidP="003D2333">
      <w:r>
        <w:t>Nach der Behebung dieser Nachteile wird die Applikation erneut einem Usability Test unterzogen.</w:t>
      </w:r>
    </w:p>
    <w:p w:rsidR="003D2333" w:rsidRDefault="003D2333" w:rsidP="003D2333">
      <w:pPr>
        <w:pStyle w:val="Heading4"/>
      </w:pPr>
      <w:bookmarkStart w:id="596" w:name="_Toc327350237"/>
      <w:r>
        <w:t>Test 4: Grafisches Design</w:t>
      </w:r>
      <w:bookmarkEnd w:id="596"/>
    </w:p>
    <w:p w:rsidR="003D2333" w:rsidRDefault="003D2333" w:rsidP="003D2333">
      <w:r>
        <w:t xml:space="preserve">Mit diesem Usability Test sollte am 22.05.2012 getestet werden, ob das grafische Design verständlich ist. Weiter wurde sichergestellt, dass sich die Verbesserungen am Demomodus, welche nach dem vorhergehenden Demomodus - Usability Test (siehe Unterkapitel </w:t>
      </w:r>
      <w:r>
        <w:fldChar w:fldCharType="begin"/>
      </w:r>
      <w:r>
        <w:instrText xml:space="preserve"> REF _Ref325468794 \r \h </w:instrText>
      </w:r>
      <w:r>
        <w:fldChar w:fldCharType="separate"/>
      </w:r>
      <w:r>
        <w:t>I.8.2.3</w:t>
      </w:r>
      <w:r>
        <w:fldChar w:fldCharType="end"/>
      </w:r>
      <w:r>
        <w:t xml:space="preserve"> </w:t>
      </w:r>
      <w:r>
        <w:fldChar w:fldCharType="begin"/>
      </w:r>
      <w:r>
        <w:instrText xml:space="preserve"> REF _Ref325468794 \h </w:instrText>
      </w:r>
      <w:r>
        <w:fldChar w:fldCharType="separate"/>
      </w:r>
      <w:r>
        <w:t>Test 3: Reaktion auf Demomodus</w:t>
      </w:r>
      <w:r>
        <w:fldChar w:fldCharType="end"/>
      </w:r>
      <w:r>
        <w:t xml:space="preserve">) vorgenommen wurden, bewähren. Der Aufbau verlief wieder gleich wie schon beim Test </w:t>
      </w:r>
      <w:r>
        <w:fldChar w:fldCharType="begin"/>
      </w:r>
      <w:r>
        <w:instrText xml:space="preserve"> REF _Ref325109769 \r \h </w:instrText>
      </w:r>
      <w:r>
        <w:fldChar w:fldCharType="separate"/>
      </w:r>
      <w:r>
        <w:t>I.8.2.2</w:t>
      </w:r>
      <w:r>
        <w:fldChar w:fldCharType="end"/>
      </w:r>
      <w:r>
        <w:t xml:space="preserve"> </w:t>
      </w:r>
      <w:r>
        <w:fldChar w:fldCharType="begin"/>
      </w:r>
      <w:r>
        <w:instrText xml:space="preserve"> REF _Ref325109769 \h </w:instrText>
      </w:r>
      <w:r>
        <w:fldChar w:fldCharType="separate"/>
      </w:r>
      <w:r>
        <w:t>Test 2: Reaktion der Nutzer</w:t>
      </w:r>
      <w:r>
        <w:fldChar w:fldCharType="end"/>
      </w:r>
      <w:r>
        <w:t xml:space="preserve">. </w:t>
      </w:r>
    </w:p>
    <w:p w:rsidR="003D2333" w:rsidRDefault="003D2333" w:rsidP="003D2333">
      <w:pPr>
        <w:keepNext/>
      </w:pPr>
      <w:r>
        <w:rPr>
          <w:noProof/>
          <w:lang w:eastAsia="de-CH"/>
        </w:rPr>
        <w:drawing>
          <wp:inline distT="0" distB="0" distL="0" distR="0" wp14:anchorId="251E6F6A" wp14:editId="1BA4FF2A">
            <wp:extent cx="5762625" cy="2543175"/>
            <wp:effectExtent l="0" t="0" r="9525" b="9525"/>
            <wp:docPr id="334"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34"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89</w:t>
      </w:r>
      <w:r>
        <w:rPr>
          <w:noProof/>
        </w:rPr>
        <w:fldChar w:fldCharType="end"/>
      </w:r>
      <w:r>
        <w:t xml:space="preserve"> - Test 4: Grafisches Design</w:t>
      </w:r>
    </w:p>
    <w:p w:rsidR="003D2333" w:rsidRDefault="003D2333" w:rsidP="003D2333">
      <w:r>
        <w:t>Folgende Beobachtungen konnten während der Durchführung des Tests gemacht werden:</w:t>
      </w:r>
    </w:p>
    <w:p w:rsidR="003D2333" w:rsidRDefault="003D2333" w:rsidP="00EC49BA">
      <w:pPr>
        <w:pStyle w:val="ListParagraph"/>
        <w:numPr>
          <w:ilvl w:val="0"/>
          <w:numId w:val="39"/>
        </w:numPr>
      </w:pPr>
      <w:r>
        <w:t>Die Tabs im Menu sind noch nicht deutlich als Tabs ersichtlich, weshalb einige Nutzer nicht wussten, wo sie klicken können.</w:t>
      </w:r>
    </w:p>
    <w:p w:rsidR="003D2333" w:rsidRDefault="003D2333" w:rsidP="00EC49BA">
      <w:pPr>
        <w:pStyle w:val="ListParagraph"/>
        <w:numPr>
          <w:ilvl w:val="0"/>
          <w:numId w:val="39"/>
        </w:numPr>
      </w:pPr>
      <w:r>
        <w:t>Der Handcursor soll sich nicht drehen, wenn er sich im Menu auf dem Tab befindet, welches bereits aktiv ist. Einige Benutzer versuchten im Menu zu den Postern zu wechseln, obwohl diese Applikation bereits aktiv war.</w:t>
      </w:r>
    </w:p>
    <w:p w:rsidR="003D2333" w:rsidRDefault="003D2333" w:rsidP="00EC49BA">
      <w:pPr>
        <w:pStyle w:val="ListParagraph"/>
        <w:numPr>
          <w:ilvl w:val="0"/>
          <w:numId w:val="39"/>
        </w:numPr>
      </w:pPr>
      <w:r>
        <w:t>Einige Nutzer versuchten, das Mittagsmenu oder Elemente auf den Postern anzuklicken. Der Handcursor soll, je nachdem, ob er sich über einem interaktiven Objekt (z.B. ein Button) befindet oder nicht, anders gekennzeichnet sein. Beispielsweise soll die Hand durchgestrichen sein oder das Bild soll mehr Transparenz haben.</w:t>
      </w:r>
    </w:p>
    <w:p w:rsidR="003D2333" w:rsidRPr="00AF7548" w:rsidRDefault="003D2333" w:rsidP="003D2333">
      <w:r>
        <w:t>Der erste Beobachtungspunkt wird noch im Rahmen dieser Arbeit umgesetzt. Die anderen zwei Beobachtungen wurden als User Stories in den Backlog aufgenommen (TODO Referenz Backlog).</w:t>
      </w:r>
    </w:p>
    <w:p w:rsidR="003D2333" w:rsidRPr="004E226B" w:rsidRDefault="003D2333" w:rsidP="00EC49BA">
      <w:pPr>
        <w:pStyle w:val="ListParagraph"/>
        <w:numPr>
          <w:ilvl w:val="0"/>
          <w:numId w:val="38"/>
        </w:numPr>
      </w:pPr>
      <w:r>
        <w:br w:type="page"/>
      </w:r>
    </w:p>
    <w:p w:rsidR="003D2333" w:rsidRDefault="003D2333" w:rsidP="003D2333">
      <w:pPr>
        <w:pStyle w:val="Heading3"/>
      </w:pPr>
      <w:bookmarkStart w:id="597" w:name="_Toc327350238"/>
      <w:bookmarkStart w:id="598" w:name="_Toc327350385"/>
      <w:r>
        <w:lastRenderedPageBreak/>
        <w:t>Unit Tests</w:t>
      </w:r>
      <w:bookmarkEnd w:id="597"/>
      <w:bookmarkEnd w:id="598"/>
    </w:p>
    <w:p w:rsidR="003D2333" w:rsidRDefault="003D2333" w:rsidP="003D2333">
      <w:pPr>
        <w:pStyle w:val="Heading4"/>
        <w:rPr>
          <w:lang w:val="en-US"/>
        </w:rPr>
      </w:pPr>
      <w:bookmarkStart w:id="599" w:name="_Toc327350239"/>
      <w:r>
        <w:rPr>
          <w:lang w:val="en-US"/>
        </w:rPr>
        <w:t>Videowall-Applikation</w:t>
      </w:r>
      <w:bookmarkEnd w:id="599"/>
    </w:p>
    <w:p w:rsidR="003D2333" w:rsidRDefault="003D2333" w:rsidP="003D2333">
      <w:r w:rsidRPr="002711E0">
        <w:t>Für die Solution VideoWall wurden 21 Unit Tests geschrieben und erfolgreich ausgeführt.</w:t>
      </w:r>
      <w:r>
        <w:rPr>
          <w:noProof/>
          <w:lang w:eastAsia="de-CH"/>
        </w:rPr>
        <w:drawing>
          <wp:inline distT="0" distB="0" distL="0" distR="0" wp14:anchorId="23DDB6F1" wp14:editId="0BBFF65F">
            <wp:extent cx="4467225" cy="4591050"/>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90</w:t>
      </w:r>
      <w:r>
        <w:rPr>
          <w:noProof/>
        </w:rPr>
        <w:fldChar w:fldCharType="end"/>
      </w:r>
      <w:r>
        <w:t xml:space="preserve"> - Unit Tests VideoWall</w:t>
      </w:r>
    </w:p>
    <w:p w:rsidR="003D2333" w:rsidRDefault="003D2333" w:rsidP="003D2333">
      <w:pPr>
        <w:pStyle w:val="Heading4"/>
      </w:pPr>
      <w:bookmarkStart w:id="600" w:name="_Toc327350240"/>
      <w:r>
        <w:t>Poster-Applikation</w:t>
      </w:r>
      <w:bookmarkEnd w:id="600"/>
    </w:p>
    <w:p w:rsidR="003D2333" w:rsidRPr="00025B7A" w:rsidRDefault="003D2333" w:rsidP="003D2333">
      <w:r>
        <w:t>Für die Solution PosterApp wurden 6 Unit Tests geschrieben und erfolgreich ausgeführt.</w:t>
      </w:r>
    </w:p>
    <w:p w:rsidR="003D2333" w:rsidRDefault="003D2333" w:rsidP="003D2333">
      <w:pPr>
        <w:keepNext/>
      </w:pPr>
      <w:r>
        <w:rPr>
          <w:noProof/>
          <w:lang w:eastAsia="de-CH"/>
        </w:rPr>
        <w:drawing>
          <wp:inline distT="0" distB="0" distL="0" distR="0" wp14:anchorId="5E5B648A" wp14:editId="732CEDA7">
            <wp:extent cx="4010025" cy="186690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3D2333" w:rsidRPr="00A2101F" w:rsidRDefault="003D2333" w:rsidP="003D2333">
      <w:pPr>
        <w:pStyle w:val="Caption"/>
      </w:pPr>
      <w:r>
        <w:t xml:space="preserve">Abbildung </w:t>
      </w:r>
      <w:r>
        <w:fldChar w:fldCharType="begin"/>
      </w:r>
      <w:r>
        <w:instrText xml:space="preserve"> SEQ Abbildung \* ARABIC </w:instrText>
      </w:r>
      <w:r>
        <w:fldChar w:fldCharType="separate"/>
      </w:r>
      <w:r>
        <w:rPr>
          <w:noProof/>
        </w:rPr>
        <w:t>91</w:t>
      </w:r>
      <w:r>
        <w:rPr>
          <w:noProof/>
        </w:rPr>
        <w:fldChar w:fldCharType="end"/>
      </w:r>
      <w:r>
        <w:t xml:space="preserve"> - Unit Tests PosterApp</w:t>
      </w:r>
    </w:p>
    <w:p w:rsidR="003D2333" w:rsidRDefault="003D2333" w:rsidP="003D2333">
      <w:pPr>
        <w:pStyle w:val="Heading4"/>
        <w:rPr>
          <w:lang w:val="en-US"/>
        </w:rPr>
      </w:pPr>
      <w:bookmarkStart w:id="601" w:name="_Toc327350241"/>
      <w:r>
        <w:rPr>
          <w:lang w:val="en-US"/>
        </w:rPr>
        <w:t>Mittagsmenu-Applikation</w:t>
      </w:r>
      <w:bookmarkEnd w:id="601"/>
    </w:p>
    <w:p w:rsidR="003D2333" w:rsidRDefault="003D2333" w:rsidP="003D2333">
      <w:r>
        <w:lastRenderedPageBreak/>
        <w:t>Für die Solution LunchMenuApp wurden 16 Tests geschrieben und erfolgreich ausgeführt.</w:t>
      </w:r>
    </w:p>
    <w:p w:rsidR="003D2333" w:rsidRDefault="003D2333" w:rsidP="003D2333">
      <w:pPr>
        <w:keepNext/>
      </w:pPr>
      <w:r>
        <w:rPr>
          <w:noProof/>
          <w:lang w:eastAsia="de-CH"/>
        </w:rPr>
        <w:drawing>
          <wp:inline distT="0" distB="0" distL="0" distR="0" wp14:anchorId="1DA6129C" wp14:editId="0724B694">
            <wp:extent cx="5600700" cy="366712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3D2333" w:rsidRPr="004B5BC7" w:rsidRDefault="003D2333" w:rsidP="003D2333">
      <w:pPr>
        <w:pStyle w:val="Caption"/>
      </w:pPr>
      <w:r>
        <w:t xml:space="preserve">Abbildung </w:t>
      </w:r>
      <w:r>
        <w:fldChar w:fldCharType="begin"/>
      </w:r>
      <w:r>
        <w:instrText xml:space="preserve"> SEQ Abbildung \* ARABIC </w:instrText>
      </w:r>
      <w:r>
        <w:fldChar w:fldCharType="separate"/>
      </w:r>
      <w:r>
        <w:rPr>
          <w:noProof/>
        </w:rPr>
        <w:t>92</w:t>
      </w:r>
      <w:r>
        <w:rPr>
          <w:noProof/>
        </w:rPr>
        <w:fldChar w:fldCharType="end"/>
      </w:r>
      <w:r>
        <w:t xml:space="preserve"> - Unit Tests LunchMenuApp</w:t>
      </w:r>
    </w:p>
    <w:p w:rsidR="003D2333" w:rsidRDefault="003D2333" w:rsidP="003D2333">
      <w:pPr>
        <w:rPr>
          <w:rFonts w:asciiTheme="majorHAnsi" w:hAnsiTheme="majorHAnsi"/>
          <w:b/>
          <w:color w:val="00629E"/>
          <w:spacing w:val="15"/>
          <w:sz w:val="22"/>
          <w:szCs w:val="22"/>
        </w:rPr>
      </w:pPr>
      <w:bookmarkStart w:id="602" w:name="_Ref326843969"/>
      <w:r>
        <w:br w:type="page"/>
      </w:r>
    </w:p>
    <w:p w:rsidR="003D2333" w:rsidRDefault="003D2333" w:rsidP="003D2333">
      <w:pPr>
        <w:pStyle w:val="Heading3"/>
      </w:pPr>
      <w:bookmarkStart w:id="603" w:name="_Toc327350242"/>
      <w:bookmarkStart w:id="604" w:name="_Toc327350386"/>
      <w:r>
        <w:lastRenderedPageBreak/>
        <w:t>Systemtests</w:t>
      </w:r>
      <w:bookmarkEnd w:id="602"/>
      <w:bookmarkEnd w:id="603"/>
      <w:bookmarkEnd w:id="604"/>
    </w:p>
    <w:p w:rsidR="003D2333" w:rsidRDefault="003D2333" w:rsidP="003D2333">
      <w:r>
        <w:t>Die Systemtests orientieren sich an den definierten User Stories, die dann im entsprechenden Sprint umgesetzt wurden.</w:t>
      </w:r>
    </w:p>
    <w:p w:rsidR="003D2333" w:rsidRDefault="003D2333" w:rsidP="003D2333">
      <w:pPr>
        <w:pStyle w:val="Heading4"/>
      </w:pPr>
      <w:bookmarkStart w:id="605" w:name="_Toc327350243"/>
      <w:r>
        <w:t>Sprint 7</w:t>
      </w:r>
      <w:bookmarkEnd w:id="605"/>
    </w:p>
    <w:p w:rsidR="003D2333" w:rsidRDefault="003D2333" w:rsidP="003D2333">
      <w:r>
        <w:t>Testperson: Delia Treichler</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3D2333" w:rsidTr="00B73EE4">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3D2333" w:rsidRDefault="003D2333" w:rsidP="00B73EE4">
            <w:pPr>
              <w:jc w:val="right"/>
            </w:pPr>
            <w:r>
              <w:t>Ticket#</w:t>
            </w:r>
          </w:p>
        </w:tc>
        <w:tc>
          <w:tcPr>
            <w:tcW w:w="1986" w:type="dxa"/>
          </w:tcPr>
          <w:p w:rsidR="003D2333" w:rsidRDefault="003D2333" w:rsidP="00B73EE4">
            <w:r>
              <w:t>Titel</w:t>
            </w:r>
          </w:p>
        </w:tc>
        <w:tc>
          <w:tcPr>
            <w:tcW w:w="4678" w:type="dxa"/>
          </w:tcPr>
          <w:p w:rsidR="003D2333" w:rsidRDefault="003D2333" w:rsidP="00B73EE4">
            <w:r>
              <w:t>Beschreibung</w:t>
            </w:r>
          </w:p>
        </w:tc>
        <w:tc>
          <w:tcPr>
            <w:tcW w:w="903" w:type="dxa"/>
          </w:tcPr>
          <w:p w:rsidR="003D2333" w:rsidRDefault="003D2333" w:rsidP="00B73EE4">
            <w:r>
              <w:t>Resultat</w:t>
            </w:r>
          </w:p>
        </w:tc>
        <w:tc>
          <w:tcPr>
            <w:tcW w:w="1194" w:type="dxa"/>
          </w:tcPr>
          <w:p w:rsidR="003D2333" w:rsidRDefault="003D2333" w:rsidP="00B73EE4">
            <w:r>
              <w:t>Datum</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419" w:type="dxa"/>
          </w:tcPr>
          <w:p w:rsidR="003D2333" w:rsidRDefault="003D2333" w:rsidP="00B73EE4">
            <w:pPr>
              <w:jc w:val="right"/>
            </w:pPr>
            <w:r>
              <w:t>A</w:t>
            </w:r>
          </w:p>
        </w:tc>
        <w:tc>
          <w:tcPr>
            <w:tcW w:w="1986" w:type="dxa"/>
          </w:tcPr>
          <w:p w:rsidR="003D2333" w:rsidRDefault="003D2333" w:rsidP="00B73EE4">
            <w:r w:rsidRPr="0055521E">
              <w:t>Poster werden angezeigt</w:t>
            </w:r>
          </w:p>
        </w:tc>
        <w:tc>
          <w:tcPr>
            <w:tcW w:w="4678" w:type="dxa"/>
          </w:tcPr>
          <w:p w:rsidR="003D2333" w:rsidRDefault="003D2333" w:rsidP="00B73EE4">
            <w:r>
              <w:t>Es wird das aktuelle Poster angezeigt.</w:t>
            </w:r>
          </w:p>
        </w:tc>
        <w:tc>
          <w:tcPr>
            <w:tcW w:w="903" w:type="dxa"/>
          </w:tcPr>
          <w:p w:rsidR="003D2333" w:rsidRDefault="003D2333" w:rsidP="00B73EE4">
            <w:r>
              <w:t>Ok</w:t>
            </w:r>
          </w:p>
        </w:tc>
        <w:tc>
          <w:tcPr>
            <w:tcW w:w="1194" w:type="dxa"/>
          </w:tcPr>
          <w:p w:rsidR="003D2333" w:rsidRDefault="003D2333" w:rsidP="00B73EE4">
            <w:r>
              <w:t>16.04.2012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419" w:type="dxa"/>
          </w:tcPr>
          <w:p w:rsidR="003D2333" w:rsidRDefault="003D2333" w:rsidP="00B73EE4">
            <w:pPr>
              <w:jc w:val="right"/>
            </w:pPr>
            <w:r>
              <w:t>A</w:t>
            </w:r>
          </w:p>
        </w:tc>
        <w:tc>
          <w:tcPr>
            <w:tcW w:w="1986" w:type="dxa"/>
          </w:tcPr>
          <w:p w:rsidR="003D2333" w:rsidRDefault="003D2333" w:rsidP="00B73EE4">
            <w:r w:rsidRPr="0055521E">
              <w:t>Poster browsen</w:t>
            </w:r>
          </w:p>
        </w:tc>
        <w:tc>
          <w:tcPr>
            <w:tcW w:w="4678" w:type="dxa"/>
          </w:tcPr>
          <w:p w:rsidR="003D2333" w:rsidRDefault="003D2333" w:rsidP="00B73EE4">
            <w:r>
              <w:t>Es kann zum nächsten und zum vorhergehenden Poster gewechselt werden.</w:t>
            </w:r>
          </w:p>
        </w:tc>
        <w:tc>
          <w:tcPr>
            <w:tcW w:w="903" w:type="dxa"/>
          </w:tcPr>
          <w:p w:rsidR="003D2333" w:rsidRDefault="003D2333" w:rsidP="00B73EE4">
            <w:r>
              <w:t>Ok</w:t>
            </w:r>
          </w:p>
        </w:tc>
        <w:tc>
          <w:tcPr>
            <w:tcW w:w="1194" w:type="dxa"/>
          </w:tcPr>
          <w:p w:rsidR="003D2333" w:rsidRDefault="003D2333" w:rsidP="00B73EE4">
            <w:r>
              <w:t>16.04.2012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419" w:type="dxa"/>
          </w:tcPr>
          <w:p w:rsidR="003D2333" w:rsidRDefault="003D2333" w:rsidP="00B73EE4">
            <w:pPr>
              <w:jc w:val="right"/>
            </w:pPr>
            <w:r>
              <w:t>A</w:t>
            </w:r>
          </w:p>
        </w:tc>
        <w:tc>
          <w:tcPr>
            <w:tcW w:w="1986" w:type="dxa"/>
          </w:tcPr>
          <w:p w:rsidR="003D2333" w:rsidRPr="0055521E" w:rsidRDefault="003D2333" w:rsidP="00B73EE4">
            <w:r>
              <w:t>Handcursor</w:t>
            </w:r>
            <w:r w:rsidRPr="0055521E">
              <w:t xml:space="preserve"> wird dargestellt</w:t>
            </w:r>
          </w:p>
        </w:tc>
        <w:tc>
          <w:tcPr>
            <w:tcW w:w="4678" w:type="dxa"/>
          </w:tcPr>
          <w:p w:rsidR="003D2333" w:rsidRDefault="003D2333" w:rsidP="00B73EE4">
            <w:r>
              <w:t>Der Handcursor wird als blauer Punkt dargestellt.</w:t>
            </w:r>
          </w:p>
        </w:tc>
        <w:tc>
          <w:tcPr>
            <w:tcW w:w="903" w:type="dxa"/>
          </w:tcPr>
          <w:p w:rsidR="003D2333" w:rsidRDefault="003D2333" w:rsidP="00B73EE4">
            <w:r>
              <w:t>Ok</w:t>
            </w:r>
          </w:p>
        </w:tc>
        <w:tc>
          <w:tcPr>
            <w:tcW w:w="1194" w:type="dxa"/>
          </w:tcPr>
          <w:p w:rsidR="003D2333" w:rsidRDefault="003D2333" w:rsidP="00B73EE4">
            <w:r>
              <w:t>16.04.2012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419" w:type="dxa"/>
          </w:tcPr>
          <w:p w:rsidR="003D2333" w:rsidRDefault="003D2333" w:rsidP="00B73EE4">
            <w:pPr>
              <w:jc w:val="right"/>
            </w:pPr>
            <w:r>
              <w:t>A</w:t>
            </w:r>
          </w:p>
        </w:tc>
        <w:tc>
          <w:tcPr>
            <w:tcW w:w="1986" w:type="dxa"/>
          </w:tcPr>
          <w:p w:rsidR="003D2333" w:rsidRPr="0055521E" w:rsidRDefault="003D2333" w:rsidP="00B73EE4">
            <w:r w:rsidRPr="0055521E">
              <w:t>Eigenes Skelett wird dargestellt</w:t>
            </w:r>
          </w:p>
        </w:tc>
        <w:tc>
          <w:tcPr>
            <w:tcW w:w="4678" w:type="dxa"/>
          </w:tcPr>
          <w:p w:rsidR="003D2333" w:rsidRDefault="003D2333" w:rsidP="00B73EE4">
            <w:r>
              <w:t>Die verschiedenen Skelettjoints des Benutzers werden angezeigt.</w:t>
            </w:r>
          </w:p>
        </w:tc>
        <w:tc>
          <w:tcPr>
            <w:tcW w:w="903" w:type="dxa"/>
          </w:tcPr>
          <w:p w:rsidR="003D2333" w:rsidRDefault="003D2333" w:rsidP="00B73EE4">
            <w:r>
              <w:t>Ok</w:t>
            </w:r>
          </w:p>
        </w:tc>
        <w:tc>
          <w:tcPr>
            <w:tcW w:w="1194" w:type="dxa"/>
          </w:tcPr>
          <w:p w:rsidR="003D2333" w:rsidRDefault="003D2333" w:rsidP="00B73EE4">
            <w:r>
              <w:t>16.04.2012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419" w:type="dxa"/>
          </w:tcPr>
          <w:p w:rsidR="003D2333" w:rsidRDefault="003D2333" w:rsidP="00B73EE4">
            <w:pPr>
              <w:jc w:val="right"/>
            </w:pPr>
            <w:r>
              <w:t>A</w:t>
            </w:r>
          </w:p>
        </w:tc>
        <w:tc>
          <w:tcPr>
            <w:tcW w:w="1986" w:type="dxa"/>
          </w:tcPr>
          <w:p w:rsidR="003D2333" w:rsidRPr="0055521E" w:rsidRDefault="003D2333" w:rsidP="00B73EE4">
            <w:r w:rsidRPr="0094087F">
              <w:t>Sofortiges Erfolgserlebnis für Einstieg sichergestellt</w:t>
            </w:r>
          </w:p>
        </w:tc>
        <w:tc>
          <w:tcPr>
            <w:tcW w:w="4678" w:type="dxa"/>
          </w:tcPr>
          <w:p w:rsidR="003D2333" w:rsidRDefault="003D2333" w:rsidP="00B73EE4">
            <w:r>
              <w:t>Das sofortige Erfolgserlebnis ist durch das Skelett sichergestellt.</w:t>
            </w:r>
          </w:p>
        </w:tc>
        <w:tc>
          <w:tcPr>
            <w:tcW w:w="903" w:type="dxa"/>
          </w:tcPr>
          <w:p w:rsidR="003D2333" w:rsidRDefault="003D2333" w:rsidP="00B73EE4">
            <w:r>
              <w:t>Ok</w:t>
            </w:r>
          </w:p>
        </w:tc>
        <w:tc>
          <w:tcPr>
            <w:tcW w:w="1194" w:type="dxa"/>
          </w:tcPr>
          <w:p w:rsidR="003D2333" w:rsidRDefault="003D2333" w:rsidP="00B73EE4">
            <w:pPr>
              <w:keepNext/>
            </w:pPr>
            <w:r>
              <w:t>16.04.2012</w:t>
            </w:r>
          </w:p>
        </w:tc>
      </w:tr>
    </w:tbl>
    <w:p w:rsidR="003D2333" w:rsidRDefault="003D2333" w:rsidP="003D2333">
      <w:pPr>
        <w:pStyle w:val="Caption"/>
      </w:pPr>
      <w:r>
        <w:t xml:space="preserve">Tabelle </w:t>
      </w:r>
      <w:r>
        <w:fldChar w:fldCharType="begin"/>
      </w:r>
      <w:r>
        <w:instrText xml:space="preserve"> SEQ Tabelle \* ARABIC </w:instrText>
      </w:r>
      <w:r>
        <w:fldChar w:fldCharType="separate"/>
      </w:r>
      <w:r>
        <w:rPr>
          <w:noProof/>
        </w:rPr>
        <w:t>19</w:t>
      </w:r>
      <w:r>
        <w:rPr>
          <w:noProof/>
        </w:rPr>
        <w:fldChar w:fldCharType="end"/>
      </w:r>
      <w:r>
        <w:t xml:space="preserve"> - Systemtests Sprint 7</w:t>
      </w:r>
    </w:p>
    <w:p w:rsidR="003D2333" w:rsidRDefault="003D2333" w:rsidP="003D2333">
      <w:pPr>
        <w:pStyle w:val="Heading4"/>
      </w:pPr>
      <w:bookmarkStart w:id="606" w:name="_Toc327350244"/>
      <w:r>
        <w:t>Sprint 8</w:t>
      </w:r>
      <w:bookmarkEnd w:id="606"/>
    </w:p>
    <w:p w:rsidR="003D2333" w:rsidRDefault="003D2333" w:rsidP="003D2333">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3D2333" w:rsidTr="00B73EE4">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3D2333" w:rsidRDefault="003D2333" w:rsidP="00B73EE4">
            <w:pPr>
              <w:jc w:val="right"/>
            </w:pPr>
            <w:r>
              <w:t>Ticket#</w:t>
            </w:r>
          </w:p>
        </w:tc>
        <w:tc>
          <w:tcPr>
            <w:tcW w:w="1942" w:type="dxa"/>
          </w:tcPr>
          <w:p w:rsidR="003D2333" w:rsidRDefault="003D2333" w:rsidP="00B73EE4">
            <w:r>
              <w:t>Titel</w:t>
            </w:r>
          </w:p>
        </w:tc>
        <w:tc>
          <w:tcPr>
            <w:tcW w:w="4440" w:type="dxa"/>
          </w:tcPr>
          <w:p w:rsidR="003D2333" w:rsidRDefault="003D2333" w:rsidP="00B73EE4">
            <w:r>
              <w:t>Beschreibung</w:t>
            </w:r>
          </w:p>
        </w:tc>
        <w:tc>
          <w:tcPr>
            <w:tcW w:w="903" w:type="dxa"/>
          </w:tcPr>
          <w:p w:rsidR="003D2333" w:rsidRDefault="003D2333" w:rsidP="00B73EE4">
            <w:r>
              <w:t>Resultat</w:t>
            </w:r>
          </w:p>
        </w:tc>
        <w:tc>
          <w:tcPr>
            <w:tcW w:w="1189" w:type="dxa"/>
          </w:tcPr>
          <w:p w:rsidR="003D2333" w:rsidRDefault="003D2333" w:rsidP="00B73EE4">
            <w:r>
              <w:t>Datum</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A</w:t>
            </w:r>
          </w:p>
        </w:tc>
        <w:tc>
          <w:tcPr>
            <w:tcW w:w="1942" w:type="dxa"/>
          </w:tcPr>
          <w:p w:rsidR="003D2333" w:rsidRDefault="003D2333" w:rsidP="00B73EE4">
            <w:r w:rsidRPr="0055521E">
              <w:t>Poster werden angezeigt</w:t>
            </w:r>
          </w:p>
        </w:tc>
        <w:tc>
          <w:tcPr>
            <w:tcW w:w="4440" w:type="dxa"/>
          </w:tcPr>
          <w:p w:rsidR="003D2333" w:rsidRDefault="003D2333" w:rsidP="00B73EE4">
            <w:r>
              <w:t>Es wird das aktuelle Poster angezeigt.</w:t>
            </w:r>
          </w:p>
        </w:tc>
        <w:tc>
          <w:tcPr>
            <w:tcW w:w="903" w:type="dxa"/>
          </w:tcPr>
          <w:p w:rsidR="003D2333" w:rsidRDefault="003D2333" w:rsidP="00B73EE4">
            <w:r>
              <w:t>Ok</w:t>
            </w:r>
          </w:p>
        </w:tc>
        <w:tc>
          <w:tcPr>
            <w:tcW w:w="1189" w:type="dxa"/>
          </w:tcPr>
          <w:p w:rsidR="003D2333" w:rsidRDefault="003D2333" w:rsidP="00B73EE4">
            <w:r>
              <w:t>23.04.2012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A</w:t>
            </w:r>
          </w:p>
        </w:tc>
        <w:tc>
          <w:tcPr>
            <w:tcW w:w="1942" w:type="dxa"/>
          </w:tcPr>
          <w:p w:rsidR="003D2333" w:rsidRDefault="003D2333" w:rsidP="00B73EE4">
            <w:r w:rsidRPr="0055521E">
              <w:t>Poster browsen</w:t>
            </w:r>
          </w:p>
        </w:tc>
        <w:tc>
          <w:tcPr>
            <w:tcW w:w="4440" w:type="dxa"/>
          </w:tcPr>
          <w:p w:rsidR="003D2333" w:rsidRDefault="003D2333" w:rsidP="00B73EE4">
            <w:r>
              <w:t>Es kann zum nächsten und zum vorhergehenden Poster gewechselt werden.</w:t>
            </w:r>
          </w:p>
        </w:tc>
        <w:tc>
          <w:tcPr>
            <w:tcW w:w="903" w:type="dxa"/>
          </w:tcPr>
          <w:p w:rsidR="003D2333" w:rsidRDefault="003D2333" w:rsidP="00B73EE4">
            <w:r>
              <w:t>Ok</w:t>
            </w:r>
          </w:p>
        </w:tc>
        <w:tc>
          <w:tcPr>
            <w:tcW w:w="1189" w:type="dxa"/>
          </w:tcPr>
          <w:p w:rsidR="003D2333" w:rsidRDefault="003D2333" w:rsidP="00B73EE4">
            <w:r>
              <w:t>23.04.2012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A</w:t>
            </w:r>
          </w:p>
        </w:tc>
        <w:tc>
          <w:tcPr>
            <w:tcW w:w="1942" w:type="dxa"/>
          </w:tcPr>
          <w:p w:rsidR="003D2333" w:rsidRPr="0055521E" w:rsidRDefault="003D2333" w:rsidP="00B73EE4">
            <w:r>
              <w:t>Handcursor</w:t>
            </w:r>
            <w:r w:rsidRPr="0055521E">
              <w:t xml:space="preserve"> wird dargestellt</w:t>
            </w:r>
          </w:p>
        </w:tc>
        <w:tc>
          <w:tcPr>
            <w:tcW w:w="4440" w:type="dxa"/>
          </w:tcPr>
          <w:p w:rsidR="003D2333" w:rsidRDefault="003D2333" w:rsidP="00B73EE4">
            <w:r>
              <w:t>Der Handcursor wird als blauer Punkt dargestellt.</w:t>
            </w:r>
          </w:p>
        </w:tc>
        <w:tc>
          <w:tcPr>
            <w:tcW w:w="903" w:type="dxa"/>
          </w:tcPr>
          <w:p w:rsidR="003D2333" w:rsidRDefault="003D2333" w:rsidP="00B73EE4">
            <w:r>
              <w:t>Ok</w:t>
            </w:r>
          </w:p>
        </w:tc>
        <w:tc>
          <w:tcPr>
            <w:tcW w:w="1189" w:type="dxa"/>
          </w:tcPr>
          <w:p w:rsidR="003D2333" w:rsidRDefault="003D2333" w:rsidP="00B73EE4">
            <w:r>
              <w:t>16.04.2012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A</w:t>
            </w:r>
          </w:p>
        </w:tc>
        <w:tc>
          <w:tcPr>
            <w:tcW w:w="1942" w:type="dxa"/>
          </w:tcPr>
          <w:p w:rsidR="003D2333" w:rsidRPr="0055521E" w:rsidRDefault="003D2333" w:rsidP="00B73EE4">
            <w:r w:rsidRPr="0055521E">
              <w:t>Eigenes Skelett wird dargestellt</w:t>
            </w:r>
          </w:p>
        </w:tc>
        <w:tc>
          <w:tcPr>
            <w:tcW w:w="4440" w:type="dxa"/>
          </w:tcPr>
          <w:p w:rsidR="003D2333" w:rsidRDefault="003D2333" w:rsidP="00B73EE4">
            <w:r>
              <w:t>Die verschiedenen Skelettjoints des Benutzers werden angezeigt.</w:t>
            </w:r>
          </w:p>
        </w:tc>
        <w:tc>
          <w:tcPr>
            <w:tcW w:w="903" w:type="dxa"/>
          </w:tcPr>
          <w:p w:rsidR="003D2333" w:rsidRDefault="003D2333" w:rsidP="00B73EE4">
            <w:r>
              <w:t>Ok</w:t>
            </w:r>
          </w:p>
        </w:tc>
        <w:tc>
          <w:tcPr>
            <w:tcW w:w="1189" w:type="dxa"/>
          </w:tcPr>
          <w:p w:rsidR="003D2333" w:rsidRDefault="003D2333" w:rsidP="00B73EE4">
            <w:r>
              <w:t>16.04.2012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A</w:t>
            </w:r>
          </w:p>
        </w:tc>
        <w:tc>
          <w:tcPr>
            <w:tcW w:w="1942" w:type="dxa"/>
          </w:tcPr>
          <w:p w:rsidR="003D2333" w:rsidRPr="0055521E" w:rsidRDefault="003D2333" w:rsidP="00B73EE4">
            <w:r w:rsidRPr="0094087F">
              <w:t>Sofortiges Erfolgserlebnis für Einstieg sichergestellt</w:t>
            </w:r>
          </w:p>
        </w:tc>
        <w:tc>
          <w:tcPr>
            <w:tcW w:w="4440" w:type="dxa"/>
          </w:tcPr>
          <w:p w:rsidR="003D2333" w:rsidRDefault="003D2333" w:rsidP="00B73EE4">
            <w:r>
              <w:t>Das sofortige Erfolgserlebnis ist durch das Skelett sichergestellt.</w:t>
            </w:r>
          </w:p>
        </w:tc>
        <w:tc>
          <w:tcPr>
            <w:tcW w:w="903" w:type="dxa"/>
          </w:tcPr>
          <w:p w:rsidR="003D2333" w:rsidRDefault="003D2333" w:rsidP="00B73EE4">
            <w:r>
              <w:t>Ok</w:t>
            </w:r>
          </w:p>
        </w:tc>
        <w:tc>
          <w:tcPr>
            <w:tcW w:w="1189" w:type="dxa"/>
          </w:tcPr>
          <w:p w:rsidR="003D2333" w:rsidRDefault="003D2333" w:rsidP="00B73EE4">
            <w:r>
              <w:t>23.04.2012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769</w:t>
            </w:r>
          </w:p>
        </w:tc>
        <w:tc>
          <w:tcPr>
            <w:tcW w:w="1942" w:type="dxa"/>
          </w:tcPr>
          <w:p w:rsidR="003D2333" w:rsidRPr="0055521E" w:rsidRDefault="003D2333" w:rsidP="00B73EE4">
            <w:r w:rsidRPr="0091174E">
              <w:t>Pointer für die Hand schön dargestellt</w:t>
            </w:r>
          </w:p>
        </w:tc>
        <w:tc>
          <w:tcPr>
            <w:tcW w:w="4440" w:type="dxa"/>
          </w:tcPr>
          <w:p w:rsidR="003D2333" w:rsidRDefault="003D2333" w:rsidP="00B73EE4">
            <w:r>
              <w:t>Der Handcursor wird als rechte Hand dargestellt.</w:t>
            </w:r>
          </w:p>
        </w:tc>
        <w:tc>
          <w:tcPr>
            <w:tcW w:w="903" w:type="dxa"/>
          </w:tcPr>
          <w:p w:rsidR="003D2333" w:rsidRDefault="003D2333" w:rsidP="00B73EE4">
            <w:r>
              <w:t>Ok</w:t>
            </w:r>
          </w:p>
        </w:tc>
        <w:tc>
          <w:tcPr>
            <w:tcW w:w="1189" w:type="dxa"/>
          </w:tcPr>
          <w:p w:rsidR="003D2333" w:rsidRDefault="003D2333" w:rsidP="00B73EE4">
            <w:r>
              <w:t>23.04.2012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779</w:t>
            </w:r>
          </w:p>
        </w:tc>
        <w:tc>
          <w:tcPr>
            <w:tcW w:w="1942" w:type="dxa"/>
          </w:tcPr>
          <w:p w:rsidR="003D2333" w:rsidRPr="0055521E" w:rsidRDefault="003D2333" w:rsidP="00B73EE4">
            <w:r w:rsidRPr="0091174E">
              <w:t>Skelett schön dargestellt</w:t>
            </w:r>
          </w:p>
        </w:tc>
        <w:tc>
          <w:tcPr>
            <w:tcW w:w="4440" w:type="dxa"/>
          </w:tcPr>
          <w:p w:rsidR="003D2333" w:rsidRDefault="003D2333" w:rsidP="00B73EE4">
            <w:r>
              <w:t>Das Skelett wird als Strichmännlein dargestellt.</w:t>
            </w:r>
          </w:p>
        </w:tc>
        <w:tc>
          <w:tcPr>
            <w:tcW w:w="903" w:type="dxa"/>
          </w:tcPr>
          <w:p w:rsidR="003D2333" w:rsidRDefault="003D2333" w:rsidP="00B73EE4">
            <w:r>
              <w:t>Ok</w:t>
            </w:r>
          </w:p>
        </w:tc>
        <w:tc>
          <w:tcPr>
            <w:tcW w:w="1189" w:type="dxa"/>
          </w:tcPr>
          <w:p w:rsidR="003D2333" w:rsidRDefault="003D2333" w:rsidP="00B73EE4">
            <w:r>
              <w:t>23.04.2012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870</w:t>
            </w:r>
          </w:p>
        </w:tc>
        <w:tc>
          <w:tcPr>
            <w:tcW w:w="1942" w:type="dxa"/>
          </w:tcPr>
          <w:p w:rsidR="003D2333" w:rsidRPr="0055521E" w:rsidRDefault="003D2333" w:rsidP="00B73EE4">
            <w:r>
              <w:t>Handcursor</w:t>
            </w:r>
            <w:r w:rsidRPr="0091174E">
              <w:t xml:space="preserve"> ruckelt weniger 1</w:t>
            </w:r>
          </w:p>
        </w:tc>
        <w:tc>
          <w:tcPr>
            <w:tcW w:w="4440" w:type="dxa"/>
          </w:tcPr>
          <w:p w:rsidR="003D2333" w:rsidRDefault="003D2333" w:rsidP="00B73EE4">
            <w:r>
              <w:t>Der Handcursor zittert nicht mehr so fest.</w:t>
            </w:r>
          </w:p>
        </w:tc>
        <w:tc>
          <w:tcPr>
            <w:tcW w:w="903" w:type="dxa"/>
          </w:tcPr>
          <w:p w:rsidR="003D2333" w:rsidRDefault="003D2333" w:rsidP="00B73EE4">
            <w:r>
              <w:t>Ok</w:t>
            </w:r>
          </w:p>
        </w:tc>
        <w:tc>
          <w:tcPr>
            <w:tcW w:w="1189" w:type="dxa"/>
          </w:tcPr>
          <w:p w:rsidR="003D2333" w:rsidRDefault="003D2333" w:rsidP="00B73EE4">
            <w:pPr>
              <w:keepNext/>
            </w:pPr>
            <w:r>
              <w:t>23.04.2012</w:t>
            </w:r>
          </w:p>
        </w:tc>
      </w:tr>
    </w:tbl>
    <w:p w:rsidR="003D2333" w:rsidRDefault="003D2333" w:rsidP="003D2333">
      <w:pPr>
        <w:pStyle w:val="Caption"/>
      </w:pPr>
      <w:r>
        <w:t xml:space="preserve">Tabelle </w:t>
      </w:r>
      <w:r>
        <w:fldChar w:fldCharType="begin"/>
      </w:r>
      <w:r>
        <w:instrText xml:space="preserve"> SEQ Tabelle \* ARABIC </w:instrText>
      </w:r>
      <w:r>
        <w:fldChar w:fldCharType="separate"/>
      </w:r>
      <w:r>
        <w:rPr>
          <w:noProof/>
        </w:rPr>
        <w:t>20</w:t>
      </w:r>
      <w:r>
        <w:rPr>
          <w:noProof/>
        </w:rPr>
        <w:fldChar w:fldCharType="end"/>
      </w:r>
      <w:r w:rsidRPr="0012035F">
        <w:t xml:space="preserve"> - Systemtests Sprint</w:t>
      </w:r>
      <w:r>
        <w:t xml:space="preserve"> 8</w:t>
      </w:r>
    </w:p>
    <w:p w:rsidR="003D2333" w:rsidRDefault="003D2333" w:rsidP="003D2333">
      <w:pPr>
        <w:pStyle w:val="Heading4"/>
      </w:pPr>
      <w:bookmarkStart w:id="607" w:name="_Toc327350245"/>
      <w:r>
        <w:t>Sprint 9</w:t>
      </w:r>
      <w:bookmarkEnd w:id="607"/>
    </w:p>
    <w:p w:rsidR="003D2333" w:rsidRDefault="003D2333" w:rsidP="003D2333">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3D2333" w:rsidTr="00B73EE4">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3D2333" w:rsidRDefault="003D2333" w:rsidP="00B73EE4">
            <w:pPr>
              <w:jc w:val="right"/>
            </w:pPr>
            <w:r>
              <w:t>Ticket#</w:t>
            </w:r>
          </w:p>
        </w:tc>
        <w:tc>
          <w:tcPr>
            <w:tcW w:w="1942" w:type="dxa"/>
          </w:tcPr>
          <w:p w:rsidR="003D2333" w:rsidRDefault="003D2333" w:rsidP="00B73EE4">
            <w:r>
              <w:t>Titel</w:t>
            </w:r>
          </w:p>
        </w:tc>
        <w:tc>
          <w:tcPr>
            <w:tcW w:w="4440" w:type="dxa"/>
          </w:tcPr>
          <w:p w:rsidR="003D2333" w:rsidRDefault="003D2333" w:rsidP="00B73EE4">
            <w:r>
              <w:t>Beschreibung</w:t>
            </w:r>
          </w:p>
        </w:tc>
        <w:tc>
          <w:tcPr>
            <w:tcW w:w="903" w:type="dxa"/>
          </w:tcPr>
          <w:p w:rsidR="003D2333" w:rsidRDefault="003D2333" w:rsidP="00B73EE4">
            <w:r>
              <w:t>Resultat</w:t>
            </w:r>
          </w:p>
        </w:tc>
        <w:tc>
          <w:tcPr>
            <w:tcW w:w="1189" w:type="dxa"/>
          </w:tcPr>
          <w:p w:rsidR="003D2333" w:rsidRDefault="003D2333" w:rsidP="00B73EE4">
            <w:r>
              <w:t>Datum</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A</w:t>
            </w:r>
          </w:p>
        </w:tc>
        <w:tc>
          <w:tcPr>
            <w:tcW w:w="1942" w:type="dxa"/>
          </w:tcPr>
          <w:p w:rsidR="003D2333" w:rsidRDefault="003D2333" w:rsidP="00B73EE4">
            <w:r w:rsidRPr="0055521E">
              <w:t>Poster werden angezeigt</w:t>
            </w:r>
          </w:p>
        </w:tc>
        <w:tc>
          <w:tcPr>
            <w:tcW w:w="4440" w:type="dxa"/>
          </w:tcPr>
          <w:p w:rsidR="003D2333" w:rsidRDefault="003D2333" w:rsidP="00B73EE4">
            <w:r>
              <w:t>Es wird das aktuelle Poster angezeigt.</w:t>
            </w:r>
          </w:p>
        </w:tc>
        <w:tc>
          <w:tcPr>
            <w:tcW w:w="903" w:type="dxa"/>
          </w:tcPr>
          <w:p w:rsidR="003D2333" w:rsidRDefault="003D2333" w:rsidP="00B73EE4">
            <w:r>
              <w:t>Ok</w:t>
            </w:r>
          </w:p>
        </w:tc>
        <w:tc>
          <w:tcPr>
            <w:tcW w:w="1189" w:type="dxa"/>
          </w:tcPr>
          <w:p w:rsidR="003D2333" w:rsidRDefault="003D2333" w:rsidP="00B73EE4">
            <w:r>
              <w:t>27.04.2012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lastRenderedPageBreak/>
              <w:t>A</w:t>
            </w:r>
          </w:p>
        </w:tc>
        <w:tc>
          <w:tcPr>
            <w:tcW w:w="1942" w:type="dxa"/>
          </w:tcPr>
          <w:p w:rsidR="003D2333" w:rsidRDefault="003D2333" w:rsidP="00B73EE4">
            <w:r w:rsidRPr="0055521E">
              <w:t>Poster browsen</w:t>
            </w:r>
          </w:p>
        </w:tc>
        <w:tc>
          <w:tcPr>
            <w:tcW w:w="4440" w:type="dxa"/>
          </w:tcPr>
          <w:p w:rsidR="003D2333" w:rsidRDefault="003D2333" w:rsidP="00B73EE4">
            <w:r>
              <w:t>Es kann zum nächsten und zum vorhergehenden Poster gewechselt werden.</w:t>
            </w:r>
          </w:p>
        </w:tc>
        <w:tc>
          <w:tcPr>
            <w:tcW w:w="903" w:type="dxa"/>
          </w:tcPr>
          <w:p w:rsidR="003D2333" w:rsidRDefault="003D2333" w:rsidP="00B73EE4">
            <w:r>
              <w:t>Ok</w:t>
            </w:r>
          </w:p>
        </w:tc>
        <w:tc>
          <w:tcPr>
            <w:tcW w:w="1189" w:type="dxa"/>
          </w:tcPr>
          <w:p w:rsidR="003D2333" w:rsidRDefault="003D2333" w:rsidP="00B73EE4">
            <w:r>
              <w:t>27.04.2012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A</w:t>
            </w:r>
          </w:p>
        </w:tc>
        <w:tc>
          <w:tcPr>
            <w:tcW w:w="1942" w:type="dxa"/>
          </w:tcPr>
          <w:p w:rsidR="003D2333" w:rsidRPr="0055521E" w:rsidRDefault="003D2333" w:rsidP="00B73EE4">
            <w:r>
              <w:t>Handcursor</w:t>
            </w:r>
            <w:r w:rsidRPr="0055521E">
              <w:t xml:space="preserve"> wird dargestellt</w:t>
            </w:r>
          </w:p>
        </w:tc>
        <w:tc>
          <w:tcPr>
            <w:tcW w:w="4440" w:type="dxa"/>
          </w:tcPr>
          <w:p w:rsidR="003D2333" w:rsidRDefault="003D2333" w:rsidP="00B73EE4">
            <w:r>
              <w:t>Der Handcursor wird als blauer Punkt dargestellt.</w:t>
            </w:r>
          </w:p>
        </w:tc>
        <w:tc>
          <w:tcPr>
            <w:tcW w:w="903" w:type="dxa"/>
          </w:tcPr>
          <w:p w:rsidR="003D2333" w:rsidRDefault="003D2333" w:rsidP="00B73EE4">
            <w:r>
              <w:t>Ok</w:t>
            </w:r>
          </w:p>
        </w:tc>
        <w:tc>
          <w:tcPr>
            <w:tcW w:w="1189" w:type="dxa"/>
          </w:tcPr>
          <w:p w:rsidR="003D2333" w:rsidRDefault="003D2333" w:rsidP="00B73EE4">
            <w:r>
              <w:t>16.04.2012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A</w:t>
            </w:r>
          </w:p>
        </w:tc>
        <w:tc>
          <w:tcPr>
            <w:tcW w:w="1942" w:type="dxa"/>
          </w:tcPr>
          <w:p w:rsidR="003D2333" w:rsidRPr="0055521E" w:rsidRDefault="003D2333" w:rsidP="00B73EE4">
            <w:r w:rsidRPr="0055521E">
              <w:t>Eigenes Skelett wird dargestellt</w:t>
            </w:r>
          </w:p>
        </w:tc>
        <w:tc>
          <w:tcPr>
            <w:tcW w:w="4440" w:type="dxa"/>
          </w:tcPr>
          <w:p w:rsidR="003D2333" w:rsidRDefault="003D2333" w:rsidP="00B73EE4">
            <w:r>
              <w:t>Die verschiedenen Skelettjoints des Benutzers werden angezeigt.</w:t>
            </w:r>
          </w:p>
        </w:tc>
        <w:tc>
          <w:tcPr>
            <w:tcW w:w="903" w:type="dxa"/>
          </w:tcPr>
          <w:p w:rsidR="003D2333" w:rsidRDefault="003D2333" w:rsidP="00B73EE4">
            <w:r>
              <w:t>Ok</w:t>
            </w:r>
          </w:p>
        </w:tc>
        <w:tc>
          <w:tcPr>
            <w:tcW w:w="1189" w:type="dxa"/>
          </w:tcPr>
          <w:p w:rsidR="003D2333" w:rsidRDefault="003D2333" w:rsidP="00B73EE4">
            <w:r>
              <w:t>16.04.2012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A</w:t>
            </w:r>
          </w:p>
        </w:tc>
        <w:tc>
          <w:tcPr>
            <w:tcW w:w="1942" w:type="dxa"/>
          </w:tcPr>
          <w:p w:rsidR="003D2333" w:rsidRPr="0055521E" w:rsidRDefault="003D2333" w:rsidP="00B73EE4">
            <w:r w:rsidRPr="0094087F">
              <w:t>Sofortiges Erfolgserlebnis für Einstieg sichergestellt</w:t>
            </w:r>
          </w:p>
        </w:tc>
        <w:tc>
          <w:tcPr>
            <w:tcW w:w="4440" w:type="dxa"/>
          </w:tcPr>
          <w:p w:rsidR="003D2333" w:rsidRDefault="003D2333" w:rsidP="00B73EE4">
            <w:r>
              <w:t>Das sofortige Erfolgserlebnis ist durch das Skelett sichergestellt.</w:t>
            </w:r>
          </w:p>
        </w:tc>
        <w:tc>
          <w:tcPr>
            <w:tcW w:w="903" w:type="dxa"/>
          </w:tcPr>
          <w:p w:rsidR="003D2333" w:rsidRDefault="003D2333" w:rsidP="00B73EE4">
            <w:r>
              <w:t>Ok</w:t>
            </w:r>
          </w:p>
        </w:tc>
        <w:tc>
          <w:tcPr>
            <w:tcW w:w="1189" w:type="dxa"/>
          </w:tcPr>
          <w:p w:rsidR="003D2333" w:rsidRDefault="003D2333" w:rsidP="00B73EE4">
            <w:r>
              <w:t>27.04.2012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769</w:t>
            </w:r>
          </w:p>
        </w:tc>
        <w:tc>
          <w:tcPr>
            <w:tcW w:w="1942" w:type="dxa"/>
          </w:tcPr>
          <w:p w:rsidR="003D2333" w:rsidRPr="0055521E" w:rsidRDefault="003D2333" w:rsidP="00B73EE4">
            <w:r w:rsidRPr="0091174E">
              <w:t>Pointer für die Hand schön dargestellt</w:t>
            </w:r>
          </w:p>
        </w:tc>
        <w:tc>
          <w:tcPr>
            <w:tcW w:w="4440" w:type="dxa"/>
          </w:tcPr>
          <w:p w:rsidR="003D2333" w:rsidRDefault="003D2333" w:rsidP="00B73EE4">
            <w:r>
              <w:t>Der Handcursor wird als rechte Hand dargestellt.</w:t>
            </w:r>
          </w:p>
        </w:tc>
        <w:tc>
          <w:tcPr>
            <w:tcW w:w="903" w:type="dxa"/>
          </w:tcPr>
          <w:p w:rsidR="003D2333" w:rsidRDefault="003D2333" w:rsidP="00B73EE4">
            <w:r>
              <w:t>Ok</w:t>
            </w:r>
          </w:p>
        </w:tc>
        <w:tc>
          <w:tcPr>
            <w:tcW w:w="1189" w:type="dxa"/>
          </w:tcPr>
          <w:p w:rsidR="003D2333" w:rsidRDefault="003D2333" w:rsidP="00B73EE4">
            <w:r>
              <w:t>27.04.2012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779</w:t>
            </w:r>
          </w:p>
        </w:tc>
        <w:tc>
          <w:tcPr>
            <w:tcW w:w="1942" w:type="dxa"/>
          </w:tcPr>
          <w:p w:rsidR="003D2333" w:rsidRPr="0055521E" w:rsidRDefault="003D2333" w:rsidP="00B73EE4">
            <w:r w:rsidRPr="0091174E">
              <w:t>Skelett schön dargestellt</w:t>
            </w:r>
          </w:p>
        </w:tc>
        <w:tc>
          <w:tcPr>
            <w:tcW w:w="4440" w:type="dxa"/>
          </w:tcPr>
          <w:p w:rsidR="003D2333" w:rsidRDefault="003D2333" w:rsidP="00B73EE4">
            <w:r>
              <w:t>Das Skelett wird als Strichmännlein dargestellt.</w:t>
            </w:r>
          </w:p>
        </w:tc>
        <w:tc>
          <w:tcPr>
            <w:tcW w:w="903" w:type="dxa"/>
          </w:tcPr>
          <w:p w:rsidR="003D2333" w:rsidRDefault="003D2333" w:rsidP="00B73EE4">
            <w:r>
              <w:t>Ok</w:t>
            </w:r>
          </w:p>
        </w:tc>
        <w:tc>
          <w:tcPr>
            <w:tcW w:w="1189" w:type="dxa"/>
          </w:tcPr>
          <w:p w:rsidR="003D2333" w:rsidRDefault="003D2333" w:rsidP="00B73EE4">
            <w:r>
              <w:t>27.04.2012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870</w:t>
            </w:r>
          </w:p>
        </w:tc>
        <w:tc>
          <w:tcPr>
            <w:tcW w:w="1942" w:type="dxa"/>
          </w:tcPr>
          <w:p w:rsidR="003D2333" w:rsidRPr="0055521E" w:rsidRDefault="003D2333" w:rsidP="00B73EE4">
            <w:r>
              <w:t>Handcursor</w:t>
            </w:r>
            <w:r w:rsidRPr="0091174E">
              <w:t xml:space="preserve"> ruckelt weniger 1</w:t>
            </w:r>
          </w:p>
        </w:tc>
        <w:tc>
          <w:tcPr>
            <w:tcW w:w="4440" w:type="dxa"/>
          </w:tcPr>
          <w:p w:rsidR="003D2333" w:rsidRDefault="003D2333" w:rsidP="00B73EE4">
            <w:r>
              <w:t>Der Handcursor zittert nicht mehr so fest.</w:t>
            </w:r>
          </w:p>
        </w:tc>
        <w:tc>
          <w:tcPr>
            <w:tcW w:w="903" w:type="dxa"/>
          </w:tcPr>
          <w:p w:rsidR="003D2333" w:rsidRDefault="003D2333" w:rsidP="00B73EE4">
            <w:r>
              <w:t>Ok</w:t>
            </w:r>
          </w:p>
        </w:tc>
        <w:tc>
          <w:tcPr>
            <w:tcW w:w="1189" w:type="dxa"/>
          </w:tcPr>
          <w:p w:rsidR="003D2333" w:rsidRDefault="003D2333" w:rsidP="00B73EE4">
            <w:r>
              <w:t>27.04.2012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786</w:t>
            </w:r>
          </w:p>
        </w:tc>
        <w:tc>
          <w:tcPr>
            <w:tcW w:w="1942" w:type="dxa"/>
          </w:tcPr>
          <w:p w:rsidR="003D2333" w:rsidRPr="0091174E" w:rsidRDefault="003D2333" w:rsidP="00B73EE4">
            <w:r w:rsidRPr="007D1338">
              <w:t>Video wird dargestellt</w:t>
            </w:r>
          </w:p>
        </w:tc>
        <w:tc>
          <w:tcPr>
            <w:tcW w:w="4440" w:type="dxa"/>
          </w:tcPr>
          <w:p w:rsidR="003D2333" w:rsidRDefault="003D2333" w:rsidP="00B73EE4">
            <w:r>
              <w:t>Das Video wird in WPF dargestellt.</w:t>
            </w:r>
          </w:p>
        </w:tc>
        <w:tc>
          <w:tcPr>
            <w:tcW w:w="903" w:type="dxa"/>
          </w:tcPr>
          <w:p w:rsidR="003D2333" w:rsidRDefault="003D2333" w:rsidP="00B73EE4">
            <w:r>
              <w:t>Ok</w:t>
            </w:r>
          </w:p>
        </w:tc>
        <w:tc>
          <w:tcPr>
            <w:tcW w:w="1189" w:type="dxa"/>
          </w:tcPr>
          <w:p w:rsidR="003D2333" w:rsidRDefault="003D2333" w:rsidP="00B73EE4">
            <w:r>
              <w:t>27.04.2012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785</w:t>
            </w:r>
          </w:p>
        </w:tc>
        <w:tc>
          <w:tcPr>
            <w:tcW w:w="1942" w:type="dxa"/>
          </w:tcPr>
          <w:p w:rsidR="003D2333" w:rsidRPr="0091174E" w:rsidRDefault="003D2333" w:rsidP="00B73EE4">
            <w:r w:rsidRPr="007D1338">
              <w:t>Applikation ist mit linker Hand bedienbar</w:t>
            </w:r>
          </w:p>
        </w:tc>
        <w:tc>
          <w:tcPr>
            <w:tcW w:w="4440" w:type="dxa"/>
          </w:tcPr>
          <w:p w:rsidR="003D2333" w:rsidRDefault="003D2333" w:rsidP="00B73EE4">
            <w:r>
              <w:t>Die Applikation kann sowohl mit der rechten als auch der linken Hand bedient werden.</w:t>
            </w:r>
          </w:p>
        </w:tc>
        <w:tc>
          <w:tcPr>
            <w:tcW w:w="903" w:type="dxa"/>
          </w:tcPr>
          <w:p w:rsidR="003D2333" w:rsidRDefault="003D2333" w:rsidP="00B73EE4">
            <w:r>
              <w:t>Ok</w:t>
            </w:r>
          </w:p>
        </w:tc>
        <w:tc>
          <w:tcPr>
            <w:tcW w:w="1189" w:type="dxa"/>
          </w:tcPr>
          <w:p w:rsidR="003D2333" w:rsidRDefault="003D2333" w:rsidP="00B73EE4">
            <w:pPr>
              <w:keepNext/>
            </w:pPr>
            <w:r>
              <w:t>27.04.2012</w:t>
            </w:r>
          </w:p>
        </w:tc>
      </w:tr>
    </w:tbl>
    <w:p w:rsidR="003D2333" w:rsidRDefault="003D2333" w:rsidP="003D2333">
      <w:pPr>
        <w:pStyle w:val="Caption"/>
      </w:pPr>
      <w:r>
        <w:t xml:space="preserve">Tabelle </w:t>
      </w:r>
      <w:r>
        <w:fldChar w:fldCharType="begin"/>
      </w:r>
      <w:r>
        <w:instrText xml:space="preserve"> SEQ Tabelle \* ARABIC </w:instrText>
      </w:r>
      <w:r>
        <w:fldChar w:fldCharType="separate"/>
      </w:r>
      <w:r>
        <w:rPr>
          <w:noProof/>
        </w:rPr>
        <w:t>21</w:t>
      </w:r>
      <w:r>
        <w:rPr>
          <w:noProof/>
        </w:rPr>
        <w:fldChar w:fldCharType="end"/>
      </w:r>
      <w:r w:rsidRPr="00B76786">
        <w:t xml:space="preserve"> - Systemtests Sprint</w:t>
      </w:r>
      <w:r>
        <w:t xml:space="preserve"> 9</w:t>
      </w:r>
    </w:p>
    <w:p w:rsidR="003D2333" w:rsidRDefault="003D2333" w:rsidP="003D2333">
      <w:pPr>
        <w:pStyle w:val="Heading4"/>
      </w:pPr>
      <w:bookmarkStart w:id="608" w:name="_Toc327350246"/>
      <w:r>
        <w:t>Sprint 10</w:t>
      </w:r>
      <w:bookmarkEnd w:id="608"/>
    </w:p>
    <w:p w:rsidR="003D2333" w:rsidRDefault="003D2333" w:rsidP="003D2333">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3D2333" w:rsidTr="00B73EE4">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3D2333" w:rsidRDefault="003D2333" w:rsidP="00B73EE4">
            <w:pPr>
              <w:jc w:val="right"/>
            </w:pPr>
            <w:r>
              <w:t>Ticket#</w:t>
            </w:r>
          </w:p>
        </w:tc>
        <w:tc>
          <w:tcPr>
            <w:tcW w:w="1942" w:type="dxa"/>
          </w:tcPr>
          <w:p w:rsidR="003D2333" w:rsidRDefault="003D2333" w:rsidP="00B73EE4">
            <w:r>
              <w:t>Titel</w:t>
            </w:r>
          </w:p>
        </w:tc>
        <w:tc>
          <w:tcPr>
            <w:tcW w:w="4440" w:type="dxa"/>
          </w:tcPr>
          <w:p w:rsidR="003D2333" w:rsidRDefault="003D2333" w:rsidP="00B73EE4">
            <w:r>
              <w:t>Beschreibung</w:t>
            </w:r>
          </w:p>
        </w:tc>
        <w:tc>
          <w:tcPr>
            <w:tcW w:w="903" w:type="dxa"/>
          </w:tcPr>
          <w:p w:rsidR="003D2333" w:rsidRDefault="003D2333" w:rsidP="00B73EE4">
            <w:r>
              <w:t>Resultat</w:t>
            </w:r>
          </w:p>
        </w:tc>
        <w:tc>
          <w:tcPr>
            <w:tcW w:w="1189" w:type="dxa"/>
          </w:tcPr>
          <w:p w:rsidR="003D2333" w:rsidRDefault="003D2333" w:rsidP="00B73EE4">
            <w:r>
              <w:t>Datum</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A</w:t>
            </w:r>
          </w:p>
        </w:tc>
        <w:tc>
          <w:tcPr>
            <w:tcW w:w="1942" w:type="dxa"/>
          </w:tcPr>
          <w:p w:rsidR="003D2333" w:rsidRDefault="003D2333" w:rsidP="00B73EE4">
            <w:r w:rsidRPr="0055521E">
              <w:t>Poster werden angezeigt</w:t>
            </w:r>
          </w:p>
        </w:tc>
        <w:tc>
          <w:tcPr>
            <w:tcW w:w="4440" w:type="dxa"/>
          </w:tcPr>
          <w:p w:rsidR="003D2333" w:rsidRDefault="003D2333" w:rsidP="00B73EE4">
            <w:r>
              <w:t>Es wird das aktuelle Poster angezeigt.</w:t>
            </w:r>
          </w:p>
        </w:tc>
        <w:tc>
          <w:tcPr>
            <w:tcW w:w="903" w:type="dxa"/>
          </w:tcPr>
          <w:p w:rsidR="003D2333" w:rsidRDefault="003D2333" w:rsidP="00B73EE4">
            <w:r>
              <w:t>Ok</w:t>
            </w:r>
          </w:p>
        </w:tc>
        <w:tc>
          <w:tcPr>
            <w:tcW w:w="1189" w:type="dxa"/>
          </w:tcPr>
          <w:p w:rsidR="003D2333" w:rsidRDefault="003D2333" w:rsidP="00B73EE4">
            <w:r>
              <w:t>07.05.2012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A</w:t>
            </w:r>
          </w:p>
        </w:tc>
        <w:tc>
          <w:tcPr>
            <w:tcW w:w="1942" w:type="dxa"/>
          </w:tcPr>
          <w:p w:rsidR="003D2333" w:rsidRDefault="003D2333" w:rsidP="00B73EE4">
            <w:r w:rsidRPr="0055521E">
              <w:t>Poster browsen</w:t>
            </w:r>
          </w:p>
        </w:tc>
        <w:tc>
          <w:tcPr>
            <w:tcW w:w="4440" w:type="dxa"/>
          </w:tcPr>
          <w:p w:rsidR="003D2333" w:rsidRDefault="003D2333" w:rsidP="00B73EE4">
            <w:r>
              <w:t>Es kann zum nächsten und zum vorhergehenden Poster gewechselt werden.</w:t>
            </w:r>
          </w:p>
        </w:tc>
        <w:tc>
          <w:tcPr>
            <w:tcW w:w="903" w:type="dxa"/>
          </w:tcPr>
          <w:p w:rsidR="003D2333" w:rsidRDefault="003D2333" w:rsidP="00B73EE4">
            <w:r>
              <w:t>Ok</w:t>
            </w:r>
          </w:p>
        </w:tc>
        <w:tc>
          <w:tcPr>
            <w:tcW w:w="1189" w:type="dxa"/>
          </w:tcPr>
          <w:p w:rsidR="003D2333" w:rsidRDefault="003D2333" w:rsidP="00B73EE4">
            <w:r>
              <w:t>07.05.2012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A</w:t>
            </w:r>
          </w:p>
        </w:tc>
        <w:tc>
          <w:tcPr>
            <w:tcW w:w="1942" w:type="dxa"/>
          </w:tcPr>
          <w:p w:rsidR="003D2333" w:rsidRPr="0055521E" w:rsidRDefault="003D2333" w:rsidP="00B73EE4">
            <w:r>
              <w:t>Handcursor</w:t>
            </w:r>
            <w:r w:rsidRPr="0055521E">
              <w:t xml:space="preserve"> wird dargestellt</w:t>
            </w:r>
          </w:p>
        </w:tc>
        <w:tc>
          <w:tcPr>
            <w:tcW w:w="4440" w:type="dxa"/>
          </w:tcPr>
          <w:p w:rsidR="003D2333" w:rsidRDefault="003D2333" w:rsidP="00B73EE4">
            <w:r>
              <w:t>Der Handcursor wird als blauer Punkt dargestellt.</w:t>
            </w:r>
          </w:p>
        </w:tc>
        <w:tc>
          <w:tcPr>
            <w:tcW w:w="903" w:type="dxa"/>
          </w:tcPr>
          <w:p w:rsidR="003D2333" w:rsidRDefault="003D2333" w:rsidP="00B73EE4">
            <w:r>
              <w:t>Ok</w:t>
            </w:r>
          </w:p>
        </w:tc>
        <w:tc>
          <w:tcPr>
            <w:tcW w:w="1189" w:type="dxa"/>
          </w:tcPr>
          <w:p w:rsidR="003D2333" w:rsidRDefault="003D2333" w:rsidP="00B73EE4">
            <w:r>
              <w:t>16.04.2012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A</w:t>
            </w:r>
          </w:p>
        </w:tc>
        <w:tc>
          <w:tcPr>
            <w:tcW w:w="1942" w:type="dxa"/>
          </w:tcPr>
          <w:p w:rsidR="003D2333" w:rsidRPr="0055521E" w:rsidRDefault="003D2333" w:rsidP="00B73EE4">
            <w:r w:rsidRPr="0055521E">
              <w:t>Eigenes Skelett wird dargestellt</w:t>
            </w:r>
          </w:p>
        </w:tc>
        <w:tc>
          <w:tcPr>
            <w:tcW w:w="4440" w:type="dxa"/>
          </w:tcPr>
          <w:p w:rsidR="003D2333" w:rsidRDefault="003D2333" w:rsidP="00B73EE4">
            <w:r>
              <w:t>Die verschiedenen Skelettjoints des Benutzers werden angezeigt.</w:t>
            </w:r>
          </w:p>
        </w:tc>
        <w:tc>
          <w:tcPr>
            <w:tcW w:w="903" w:type="dxa"/>
          </w:tcPr>
          <w:p w:rsidR="003D2333" w:rsidRDefault="003D2333" w:rsidP="00B73EE4">
            <w:r>
              <w:t>Ok</w:t>
            </w:r>
          </w:p>
        </w:tc>
        <w:tc>
          <w:tcPr>
            <w:tcW w:w="1189" w:type="dxa"/>
          </w:tcPr>
          <w:p w:rsidR="003D2333" w:rsidRDefault="003D2333" w:rsidP="00B73EE4">
            <w:r>
              <w:t>16.04.2012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A</w:t>
            </w:r>
          </w:p>
        </w:tc>
        <w:tc>
          <w:tcPr>
            <w:tcW w:w="1942" w:type="dxa"/>
          </w:tcPr>
          <w:p w:rsidR="003D2333" w:rsidRPr="0055521E" w:rsidRDefault="003D2333" w:rsidP="00B73EE4">
            <w:r w:rsidRPr="0094087F">
              <w:t>Sofortiges Erfolgserlebnis für Einstieg sichergestellt</w:t>
            </w:r>
          </w:p>
        </w:tc>
        <w:tc>
          <w:tcPr>
            <w:tcW w:w="4440" w:type="dxa"/>
          </w:tcPr>
          <w:p w:rsidR="003D2333" w:rsidRDefault="003D2333" w:rsidP="00B73EE4">
            <w:r>
              <w:t>Das sofortige Erfolgserlebnis ist durch das Skelett sichergestellt.</w:t>
            </w:r>
          </w:p>
        </w:tc>
        <w:tc>
          <w:tcPr>
            <w:tcW w:w="903" w:type="dxa"/>
          </w:tcPr>
          <w:p w:rsidR="003D2333" w:rsidRDefault="003D2333" w:rsidP="00B73EE4">
            <w:r>
              <w:t>Ok</w:t>
            </w:r>
          </w:p>
        </w:tc>
        <w:tc>
          <w:tcPr>
            <w:tcW w:w="1189" w:type="dxa"/>
          </w:tcPr>
          <w:p w:rsidR="003D2333" w:rsidRDefault="003D2333" w:rsidP="00B73EE4">
            <w:r>
              <w:t>07.05.2012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769</w:t>
            </w:r>
          </w:p>
        </w:tc>
        <w:tc>
          <w:tcPr>
            <w:tcW w:w="1942" w:type="dxa"/>
          </w:tcPr>
          <w:p w:rsidR="003D2333" w:rsidRPr="0055521E" w:rsidRDefault="003D2333" w:rsidP="00B73EE4">
            <w:r w:rsidRPr="0091174E">
              <w:t>Pointer für die Hand schön dargestellt</w:t>
            </w:r>
          </w:p>
        </w:tc>
        <w:tc>
          <w:tcPr>
            <w:tcW w:w="4440" w:type="dxa"/>
          </w:tcPr>
          <w:p w:rsidR="003D2333" w:rsidRDefault="003D2333" w:rsidP="00B73EE4">
            <w:r>
              <w:t>Der Handcursor wird als rechte Hand dargestellt.</w:t>
            </w:r>
          </w:p>
        </w:tc>
        <w:tc>
          <w:tcPr>
            <w:tcW w:w="903" w:type="dxa"/>
          </w:tcPr>
          <w:p w:rsidR="003D2333" w:rsidRDefault="003D2333" w:rsidP="00B73EE4">
            <w:r>
              <w:t>Ok</w:t>
            </w:r>
          </w:p>
        </w:tc>
        <w:tc>
          <w:tcPr>
            <w:tcW w:w="1189" w:type="dxa"/>
          </w:tcPr>
          <w:p w:rsidR="003D2333" w:rsidRDefault="003D2333" w:rsidP="00B73EE4">
            <w:r>
              <w:t>07.05.2012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779</w:t>
            </w:r>
          </w:p>
        </w:tc>
        <w:tc>
          <w:tcPr>
            <w:tcW w:w="1942" w:type="dxa"/>
          </w:tcPr>
          <w:p w:rsidR="003D2333" w:rsidRPr="0055521E" w:rsidRDefault="003D2333" w:rsidP="00B73EE4">
            <w:r w:rsidRPr="0091174E">
              <w:t>Skelett schön dargestellt</w:t>
            </w:r>
          </w:p>
        </w:tc>
        <w:tc>
          <w:tcPr>
            <w:tcW w:w="4440" w:type="dxa"/>
          </w:tcPr>
          <w:p w:rsidR="003D2333" w:rsidRDefault="003D2333" w:rsidP="00B73EE4">
            <w:r>
              <w:t>Das Skelett wird als Strichmännlein dargestellt.</w:t>
            </w:r>
          </w:p>
        </w:tc>
        <w:tc>
          <w:tcPr>
            <w:tcW w:w="903" w:type="dxa"/>
          </w:tcPr>
          <w:p w:rsidR="003D2333" w:rsidRDefault="003D2333" w:rsidP="00B73EE4">
            <w:r>
              <w:t>Ok</w:t>
            </w:r>
          </w:p>
        </w:tc>
        <w:tc>
          <w:tcPr>
            <w:tcW w:w="1189" w:type="dxa"/>
          </w:tcPr>
          <w:p w:rsidR="003D2333" w:rsidRDefault="003D2333" w:rsidP="00B73EE4">
            <w:r>
              <w:t>07.05.2012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870</w:t>
            </w:r>
          </w:p>
        </w:tc>
        <w:tc>
          <w:tcPr>
            <w:tcW w:w="1942" w:type="dxa"/>
          </w:tcPr>
          <w:p w:rsidR="003D2333" w:rsidRPr="0055521E" w:rsidRDefault="003D2333" w:rsidP="00B73EE4">
            <w:r>
              <w:t>Handcursor</w:t>
            </w:r>
            <w:r w:rsidRPr="0091174E">
              <w:t xml:space="preserve"> ruckelt weniger 1</w:t>
            </w:r>
          </w:p>
        </w:tc>
        <w:tc>
          <w:tcPr>
            <w:tcW w:w="4440" w:type="dxa"/>
          </w:tcPr>
          <w:p w:rsidR="003D2333" w:rsidRDefault="003D2333" w:rsidP="00B73EE4">
            <w:r>
              <w:t>Der Handcursor zittert nicht mehr so fest.</w:t>
            </w:r>
          </w:p>
        </w:tc>
        <w:tc>
          <w:tcPr>
            <w:tcW w:w="903" w:type="dxa"/>
          </w:tcPr>
          <w:p w:rsidR="003D2333" w:rsidRDefault="003D2333" w:rsidP="00B73EE4">
            <w:r>
              <w:t>Ok</w:t>
            </w:r>
          </w:p>
        </w:tc>
        <w:tc>
          <w:tcPr>
            <w:tcW w:w="1189" w:type="dxa"/>
          </w:tcPr>
          <w:p w:rsidR="003D2333" w:rsidRDefault="003D2333" w:rsidP="00B73EE4">
            <w:r>
              <w:t>07.05.2012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786</w:t>
            </w:r>
          </w:p>
        </w:tc>
        <w:tc>
          <w:tcPr>
            <w:tcW w:w="1942" w:type="dxa"/>
          </w:tcPr>
          <w:p w:rsidR="003D2333" w:rsidRPr="0091174E" w:rsidRDefault="003D2333" w:rsidP="00B73EE4">
            <w:r w:rsidRPr="007D1338">
              <w:t>Video wird dargestellt</w:t>
            </w:r>
          </w:p>
        </w:tc>
        <w:tc>
          <w:tcPr>
            <w:tcW w:w="4440" w:type="dxa"/>
          </w:tcPr>
          <w:p w:rsidR="003D2333" w:rsidRDefault="003D2333" w:rsidP="00B73EE4">
            <w:r>
              <w:t>Das Video wird in WPF dargestellt.</w:t>
            </w:r>
          </w:p>
        </w:tc>
        <w:tc>
          <w:tcPr>
            <w:tcW w:w="903" w:type="dxa"/>
          </w:tcPr>
          <w:p w:rsidR="003D2333" w:rsidRDefault="003D2333" w:rsidP="00B73EE4">
            <w:r>
              <w:t>Ok</w:t>
            </w:r>
          </w:p>
        </w:tc>
        <w:tc>
          <w:tcPr>
            <w:tcW w:w="1189" w:type="dxa"/>
          </w:tcPr>
          <w:p w:rsidR="003D2333" w:rsidRDefault="003D2333" w:rsidP="00B73EE4">
            <w:r>
              <w:t>07.05.2012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785</w:t>
            </w:r>
          </w:p>
        </w:tc>
        <w:tc>
          <w:tcPr>
            <w:tcW w:w="1942" w:type="dxa"/>
          </w:tcPr>
          <w:p w:rsidR="003D2333" w:rsidRPr="0091174E" w:rsidRDefault="003D2333" w:rsidP="00B73EE4">
            <w:r w:rsidRPr="007D1338">
              <w:t>Applikation ist mit linker Hand bedienbar</w:t>
            </w:r>
          </w:p>
        </w:tc>
        <w:tc>
          <w:tcPr>
            <w:tcW w:w="4440" w:type="dxa"/>
          </w:tcPr>
          <w:p w:rsidR="003D2333" w:rsidRDefault="003D2333" w:rsidP="00B73EE4">
            <w:r>
              <w:t>Die Applikation kann sowohl mit der rechten als auch der linken Hand bedient werden.</w:t>
            </w:r>
          </w:p>
        </w:tc>
        <w:tc>
          <w:tcPr>
            <w:tcW w:w="903" w:type="dxa"/>
          </w:tcPr>
          <w:p w:rsidR="003D2333" w:rsidRDefault="003D2333" w:rsidP="00B73EE4">
            <w:r>
              <w:t>Ok</w:t>
            </w:r>
          </w:p>
        </w:tc>
        <w:tc>
          <w:tcPr>
            <w:tcW w:w="1189" w:type="dxa"/>
          </w:tcPr>
          <w:p w:rsidR="003D2333" w:rsidRDefault="003D2333" w:rsidP="00B73EE4">
            <w:r>
              <w:t>07.05.2012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798</w:t>
            </w:r>
          </w:p>
        </w:tc>
        <w:tc>
          <w:tcPr>
            <w:tcW w:w="1942" w:type="dxa"/>
          </w:tcPr>
          <w:p w:rsidR="003D2333" w:rsidRPr="007D1338" w:rsidRDefault="003D2333" w:rsidP="00B73EE4">
            <w:r w:rsidRPr="008A098D">
              <w:t>Plug-in Möglichkeit</w:t>
            </w:r>
          </w:p>
        </w:tc>
        <w:tc>
          <w:tcPr>
            <w:tcW w:w="4440" w:type="dxa"/>
          </w:tcPr>
          <w:p w:rsidR="003D2333" w:rsidRDefault="003D2333" w:rsidP="00B73EE4">
            <w:r>
              <w:t>Ein Plug-in kann automatisch in die Main-Applikation geladen werden.</w:t>
            </w:r>
          </w:p>
        </w:tc>
        <w:tc>
          <w:tcPr>
            <w:tcW w:w="903" w:type="dxa"/>
          </w:tcPr>
          <w:p w:rsidR="003D2333" w:rsidRDefault="003D2333" w:rsidP="00B73EE4">
            <w:r>
              <w:t>Ok</w:t>
            </w:r>
          </w:p>
        </w:tc>
        <w:tc>
          <w:tcPr>
            <w:tcW w:w="1189" w:type="dxa"/>
          </w:tcPr>
          <w:p w:rsidR="003D2333" w:rsidRDefault="003D2333" w:rsidP="00B73EE4">
            <w:pPr>
              <w:keepNext/>
            </w:pPr>
            <w:r>
              <w:t>07.05.2012</w:t>
            </w:r>
          </w:p>
        </w:tc>
      </w:tr>
    </w:tbl>
    <w:p w:rsidR="003D2333" w:rsidRDefault="003D2333" w:rsidP="003D2333">
      <w:pPr>
        <w:pStyle w:val="Caption"/>
      </w:pPr>
      <w:r>
        <w:t xml:space="preserve">Tabelle </w:t>
      </w:r>
      <w:r>
        <w:fldChar w:fldCharType="begin"/>
      </w:r>
      <w:r>
        <w:instrText xml:space="preserve"> SEQ Tabelle \* ARABIC </w:instrText>
      </w:r>
      <w:r>
        <w:fldChar w:fldCharType="separate"/>
      </w:r>
      <w:r>
        <w:rPr>
          <w:noProof/>
        </w:rPr>
        <w:t>22</w:t>
      </w:r>
      <w:r>
        <w:rPr>
          <w:noProof/>
        </w:rPr>
        <w:fldChar w:fldCharType="end"/>
      </w:r>
      <w:r w:rsidRPr="00FA7EC0">
        <w:t xml:space="preserve"> - Systemtests Sprint</w:t>
      </w:r>
      <w:r>
        <w:t xml:space="preserve"> 10</w:t>
      </w:r>
    </w:p>
    <w:p w:rsidR="003D2333" w:rsidRDefault="003D2333" w:rsidP="003D2333">
      <w:pPr>
        <w:pStyle w:val="Heading4"/>
      </w:pPr>
      <w:bookmarkStart w:id="609" w:name="_Toc327350247"/>
      <w:r>
        <w:lastRenderedPageBreak/>
        <w:t>Sprint 11</w:t>
      </w:r>
      <w:bookmarkEnd w:id="609"/>
    </w:p>
    <w:p w:rsidR="003D2333" w:rsidRDefault="003D2333" w:rsidP="003D2333">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3D2333" w:rsidTr="00B73EE4">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3D2333" w:rsidRDefault="003D2333" w:rsidP="00B73EE4">
            <w:pPr>
              <w:jc w:val="right"/>
            </w:pPr>
            <w:r>
              <w:t>Ticket#</w:t>
            </w:r>
          </w:p>
        </w:tc>
        <w:tc>
          <w:tcPr>
            <w:tcW w:w="1965" w:type="dxa"/>
          </w:tcPr>
          <w:p w:rsidR="003D2333" w:rsidRDefault="003D2333" w:rsidP="00B73EE4">
            <w:r>
              <w:t>Titel</w:t>
            </w:r>
          </w:p>
        </w:tc>
        <w:tc>
          <w:tcPr>
            <w:tcW w:w="4418" w:type="dxa"/>
          </w:tcPr>
          <w:p w:rsidR="003D2333" w:rsidRDefault="003D2333" w:rsidP="00B73EE4">
            <w:r>
              <w:t>Beschreibung</w:t>
            </w:r>
          </w:p>
        </w:tc>
        <w:tc>
          <w:tcPr>
            <w:tcW w:w="903" w:type="dxa"/>
          </w:tcPr>
          <w:p w:rsidR="003D2333" w:rsidRDefault="003D2333" w:rsidP="00B73EE4">
            <w:r>
              <w:t>Resultat</w:t>
            </w:r>
          </w:p>
        </w:tc>
        <w:tc>
          <w:tcPr>
            <w:tcW w:w="1188" w:type="dxa"/>
          </w:tcPr>
          <w:p w:rsidR="003D2333" w:rsidRDefault="003D2333" w:rsidP="00B73EE4">
            <w:r>
              <w:t>Datum</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A</w:t>
            </w:r>
          </w:p>
        </w:tc>
        <w:tc>
          <w:tcPr>
            <w:tcW w:w="1965" w:type="dxa"/>
          </w:tcPr>
          <w:p w:rsidR="003D2333" w:rsidRDefault="003D2333" w:rsidP="00B73EE4">
            <w:r w:rsidRPr="0055521E">
              <w:t>Poster werden angezeigt</w:t>
            </w:r>
          </w:p>
        </w:tc>
        <w:tc>
          <w:tcPr>
            <w:tcW w:w="4418" w:type="dxa"/>
          </w:tcPr>
          <w:p w:rsidR="003D2333" w:rsidRDefault="003D2333" w:rsidP="00B73EE4">
            <w:r>
              <w:t>Es wird das aktuelle Poster angezeigt.</w:t>
            </w:r>
          </w:p>
        </w:tc>
        <w:tc>
          <w:tcPr>
            <w:tcW w:w="903" w:type="dxa"/>
          </w:tcPr>
          <w:p w:rsidR="003D2333" w:rsidRDefault="003D2333" w:rsidP="00B73EE4">
            <w:r>
              <w:t>Ok</w:t>
            </w:r>
          </w:p>
        </w:tc>
        <w:tc>
          <w:tcPr>
            <w:tcW w:w="1188" w:type="dxa"/>
          </w:tcPr>
          <w:p w:rsidR="003D2333" w:rsidRDefault="003D2333" w:rsidP="00B73EE4">
            <w:r>
              <w:t>14.05.2012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A</w:t>
            </w:r>
          </w:p>
        </w:tc>
        <w:tc>
          <w:tcPr>
            <w:tcW w:w="1965" w:type="dxa"/>
          </w:tcPr>
          <w:p w:rsidR="003D2333" w:rsidRDefault="003D2333" w:rsidP="00B73EE4">
            <w:r w:rsidRPr="0055521E">
              <w:t>Poster browsen</w:t>
            </w:r>
          </w:p>
        </w:tc>
        <w:tc>
          <w:tcPr>
            <w:tcW w:w="4418" w:type="dxa"/>
          </w:tcPr>
          <w:p w:rsidR="003D2333" w:rsidRDefault="003D2333" w:rsidP="00B73EE4">
            <w:r>
              <w:t>Es kann zum nächsten und zum vorhergehenden Poster gewechselt werden.</w:t>
            </w:r>
          </w:p>
        </w:tc>
        <w:tc>
          <w:tcPr>
            <w:tcW w:w="903" w:type="dxa"/>
          </w:tcPr>
          <w:p w:rsidR="003D2333" w:rsidRDefault="003D2333" w:rsidP="00B73EE4">
            <w:r>
              <w:t>Ok</w:t>
            </w:r>
          </w:p>
        </w:tc>
        <w:tc>
          <w:tcPr>
            <w:tcW w:w="1188" w:type="dxa"/>
          </w:tcPr>
          <w:p w:rsidR="003D2333" w:rsidRDefault="003D2333" w:rsidP="00B73EE4">
            <w:r>
              <w:t>14.05.2012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A</w:t>
            </w:r>
          </w:p>
        </w:tc>
        <w:tc>
          <w:tcPr>
            <w:tcW w:w="1965" w:type="dxa"/>
          </w:tcPr>
          <w:p w:rsidR="003D2333" w:rsidRPr="0055521E" w:rsidRDefault="003D2333" w:rsidP="00B73EE4">
            <w:r>
              <w:t>Handcursor</w:t>
            </w:r>
            <w:r w:rsidRPr="0055521E">
              <w:t xml:space="preserve"> wird dargestellt</w:t>
            </w:r>
          </w:p>
        </w:tc>
        <w:tc>
          <w:tcPr>
            <w:tcW w:w="4418" w:type="dxa"/>
          </w:tcPr>
          <w:p w:rsidR="003D2333" w:rsidRDefault="003D2333" w:rsidP="00B73EE4">
            <w:r>
              <w:t>Der Handcursor wird als blauer Punkt dargestellt.</w:t>
            </w:r>
          </w:p>
        </w:tc>
        <w:tc>
          <w:tcPr>
            <w:tcW w:w="903" w:type="dxa"/>
          </w:tcPr>
          <w:p w:rsidR="003D2333" w:rsidRDefault="003D2333" w:rsidP="00B73EE4">
            <w:r>
              <w:t>Ok</w:t>
            </w:r>
          </w:p>
        </w:tc>
        <w:tc>
          <w:tcPr>
            <w:tcW w:w="1188" w:type="dxa"/>
          </w:tcPr>
          <w:p w:rsidR="003D2333" w:rsidRDefault="003D2333" w:rsidP="00B73EE4">
            <w:r>
              <w:t>16.04.2012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A</w:t>
            </w:r>
          </w:p>
        </w:tc>
        <w:tc>
          <w:tcPr>
            <w:tcW w:w="1965" w:type="dxa"/>
          </w:tcPr>
          <w:p w:rsidR="003D2333" w:rsidRPr="0055521E" w:rsidRDefault="003D2333" w:rsidP="00B73EE4">
            <w:r w:rsidRPr="0055521E">
              <w:t>Eigenes Skelett wird dargestellt</w:t>
            </w:r>
          </w:p>
        </w:tc>
        <w:tc>
          <w:tcPr>
            <w:tcW w:w="4418" w:type="dxa"/>
          </w:tcPr>
          <w:p w:rsidR="003D2333" w:rsidRDefault="003D2333" w:rsidP="00B73EE4">
            <w:r>
              <w:t>Die verschiedenen Skelettjoints des Benutzers werden angezeigt.</w:t>
            </w:r>
          </w:p>
        </w:tc>
        <w:tc>
          <w:tcPr>
            <w:tcW w:w="903" w:type="dxa"/>
          </w:tcPr>
          <w:p w:rsidR="003D2333" w:rsidRDefault="003D2333" w:rsidP="00B73EE4">
            <w:r>
              <w:t>Ok</w:t>
            </w:r>
          </w:p>
        </w:tc>
        <w:tc>
          <w:tcPr>
            <w:tcW w:w="1188" w:type="dxa"/>
          </w:tcPr>
          <w:p w:rsidR="003D2333" w:rsidRDefault="003D2333" w:rsidP="00B73EE4">
            <w:r>
              <w:t>16.04.2012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A</w:t>
            </w:r>
          </w:p>
        </w:tc>
        <w:tc>
          <w:tcPr>
            <w:tcW w:w="1965" w:type="dxa"/>
          </w:tcPr>
          <w:p w:rsidR="003D2333" w:rsidRPr="0055521E" w:rsidRDefault="003D2333" w:rsidP="00B73EE4">
            <w:r w:rsidRPr="0094087F">
              <w:t>Sofortiges Erfolgserlebnis für Einstieg sichergestellt</w:t>
            </w:r>
          </w:p>
        </w:tc>
        <w:tc>
          <w:tcPr>
            <w:tcW w:w="4418" w:type="dxa"/>
          </w:tcPr>
          <w:p w:rsidR="003D2333" w:rsidRDefault="003D2333" w:rsidP="00B73EE4">
            <w:r>
              <w:t>Das sofortige Erfolgserlebnis ist durch das Skelett sichergestellt.</w:t>
            </w:r>
          </w:p>
        </w:tc>
        <w:tc>
          <w:tcPr>
            <w:tcW w:w="903" w:type="dxa"/>
          </w:tcPr>
          <w:p w:rsidR="003D2333" w:rsidRDefault="003D2333" w:rsidP="00B73EE4">
            <w:r>
              <w:t>Ok</w:t>
            </w:r>
          </w:p>
        </w:tc>
        <w:tc>
          <w:tcPr>
            <w:tcW w:w="1188" w:type="dxa"/>
          </w:tcPr>
          <w:p w:rsidR="003D2333" w:rsidRDefault="003D2333" w:rsidP="00B73EE4">
            <w:r>
              <w:t>14.05.2012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769</w:t>
            </w:r>
          </w:p>
        </w:tc>
        <w:tc>
          <w:tcPr>
            <w:tcW w:w="1965" w:type="dxa"/>
          </w:tcPr>
          <w:p w:rsidR="003D2333" w:rsidRPr="0055521E" w:rsidRDefault="003D2333" w:rsidP="00B73EE4">
            <w:r w:rsidRPr="0091174E">
              <w:t>Pointer für die Hand schön dargestellt</w:t>
            </w:r>
          </w:p>
        </w:tc>
        <w:tc>
          <w:tcPr>
            <w:tcW w:w="4418" w:type="dxa"/>
          </w:tcPr>
          <w:p w:rsidR="003D2333" w:rsidRDefault="003D2333" w:rsidP="00B73EE4">
            <w:r>
              <w:t>Der Handcursor wird als rechte Hand dargestellt.</w:t>
            </w:r>
          </w:p>
        </w:tc>
        <w:tc>
          <w:tcPr>
            <w:tcW w:w="903" w:type="dxa"/>
          </w:tcPr>
          <w:p w:rsidR="003D2333" w:rsidRDefault="003D2333" w:rsidP="00B73EE4">
            <w:r>
              <w:t>Ok</w:t>
            </w:r>
          </w:p>
        </w:tc>
        <w:tc>
          <w:tcPr>
            <w:tcW w:w="1188" w:type="dxa"/>
          </w:tcPr>
          <w:p w:rsidR="003D2333" w:rsidRDefault="003D2333" w:rsidP="00B73EE4">
            <w:r>
              <w:t>14.05.2012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779</w:t>
            </w:r>
          </w:p>
        </w:tc>
        <w:tc>
          <w:tcPr>
            <w:tcW w:w="1965" w:type="dxa"/>
          </w:tcPr>
          <w:p w:rsidR="003D2333" w:rsidRPr="0055521E" w:rsidRDefault="003D2333" w:rsidP="00B73EE4">
            <w:r w:rsidRPr="0091174E">
              <w:t>Skelett schön dargestellt</w:t>
            </w:r>
          </w:p>
        </w:tc>
        <w:tc>
          <w:tcPr>
            <w:tcW w:w="4418" w:type="dxa"/>
          </w:tcPr>
          <w:p w:rsidR="003D2333" w:rsidRDefault="003D2333" w:rsidP="00B73EE4">
            <w:r>
              <w:t>Das Skelett wird als Strichmännlein dargestellt.</w:t>
            </w:r>
          </w:p>
        </w:tc>
        <w:tc>
          <w:tcPr>
            <w:tcW w:w="903" w:type="dxa"/>
          </w:tcPr>
          <w:p w:rsidR="003D2333" w:rsidRDefault="003D2333" w:rsidP="00B73EE4">
            <w:r>
              <w:t>Ok</w:t>
            </w:r>
          </w:p>
        </w:tc>
        <w:tc>
          <w:tcPr>
            <w:tcW w:w="1188" w:type="dxa"/>
          </w:tcPr>
          <w:p w:rsidR="003D2333" w:rsidRDefault="003D2333" w:rsidP="00B73EE4">
            <w:r>
              <w:t>14.05.2012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870</w:t>
            </w:r>
          </w:p>
        </w:tc>
        <w:tc>
          <w:tcPr>
            <w:tcW w:w="1965" w:type="dxa"/>
          </w:tcPr>
          <w:p w:rsidR="003D2333" w:rsidRPr="0055521E" w:rsidRDefault="003D2333" w:rsidP="00B73EE4">
            <w:r>
              <w:t>Handcursor</w:t>
            </w:r>
            <w:r w:rsidRPr="0091174E">
              <w:t xml:space="preserve"> ruckelt weniger 1</w:t>
            </w:r>
          </w:p>
        </w:tc>
        <w:tc>
          <w:tcPr>
            <w:tcW w:w="4418" w:type="dxa"/>
          </w:tcPr>
          <w:p w:rsidR="003D2333" w:rsidRDefault="003D2333" w:rsidP="00B73EE4">
            <w:r>
              <w:t>Der Handcursor zittert nicht mehr so fest.</w:t>
            </w:r>
          </w:p>
        </w:tc>
        <w:tc>
          <w:tcPr>
            <w:tcW w:w="903" w:type="dxa"/>
          </w:tcPr>
          <w:p w:rsidR="003D2333" w:rsidRDefault="003D2333" w:rsidP="00B73EE4">
            <w:r>
              <w:t>Ok</w:t>
            </w:r>
          </w:p>
        </w:tc>
        <w:tc>
          <w:tcPr>
            <w:tcW w:w="1188" w:type="dxa"/>
          </w:tcPr>
          <w:p w:rsidR="003D2333" w:rsidRDefault="003D2333" w:rsidP="00B73EE4">
            <w:r>
              <w:t>14.05.2012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786</w:t>
            </w:r>
          </w:p>
        </w:tc>
        <w:tc>
          <w:tcPr>
            <w:tcW w:w="1965" w:type="dxa"/>
          </w:tcPr>
          <w:p w:rsidR="003D2333" w:rsidRPr="0091174E" w:rsidRDefault="003D2333" w:rsidP="00B73EE4">
            <w:r w:rsidRPr="007D1338">
              <w:t>Video wird dargestellt</w:t>
            </w:r>
          </w:p>
        </w:tc>
        <w:tc>
          <w:tcPr>
            <w:tcW w:w="4418" w:type="dxa"/>
          </w:tcPr>
          <w:p w:rsidR="003D2333" w:rsidRDefault="003D2333" w:rsidP="00B73EE4">
            <w:r>
              <w:t>Das Video wird in WPF dargestellt.</w:t>
            </w:r>
          </w:p>
        </w:tc>
        <w:tc>
          <w:tcPr>
            <w:tcW w:w="903" w:type="dxa"/>
          </w:tcPr>
          <w:p w:rsidR="003D2333" w:rsidRDefault="003D2333" w:rsidP="00B73EE4">
            <w:r>
              <w:t>Ok</w:t>
            </w:r>
          </w:p>
        </w:tc>
        <w:tc>
          <w:tcPr>
            <w:tcW w:w="1188" w:type="dxa"/>
          </w:tcPr>
          <w:p w:rsidR="003D2333" w:rsidRDefault="003D2333" w:rsidP="00B73EE4">
            <w:r>
              <w:t>14.05.2012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785</w:t>
            </w:r>
          </w:p>
        </w:tc>
        <w:tc>
          <w:tcPr>
            <w:tcW w:w="1965" w:type="dxa"/>
          </w:tcPr>
          <w:p w:rsidR="003D2333" w:rsidRPr="0091174E" w:rsidRDefault="003D2333" w:rsidP="00B73EE4">
            <w:r w:rsidRPr="007D1338">
              <w:t>Applikation ist mit linker Hand bedienbar</w:t>
            </w:r>
          </w:p>
        </w:tc>
        <w:tc>
          <w:tcPr>
            <w:tcW w:w="4418" w:type="dxa"/>
          </w:tcPr>
          <w:p w:rsidR="003D2333" w:rsidRDefault="003D2333" w:rsidP="00B73EE4">
            <w:r>
              <w:t>Die Applikation kann sowohl mit der rechten als auch der linken Hand bedient werden.</w:t>
            </w:r>
          </w:p>
        </w:tc>
        <w:tc>
          <w:tcPr>
            <w:tcW w:w="903" w:type="dxa"/>
          </w:tcPr>
          <w:p w:rsidR="003D2333" w:rsidRDefault="003D2333" w:rsidP="00B73EE4">
            <w:r>
              <w:t>Ok</w:t>
            </w:r>
          </w:p>
        </w:tc>
        <w:tc>
          <w:tcPr>
            <w:tcW w:w="1188" w:type="dxa"/>
          </w:tcPr>
          <w:p w:rsidR="003D2333" w:rsidRDefault="003D2333" w:rsidP="00B73EE4">
            <w:r>
              <w:t>14.05.2012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798</w:t>
            </w:r>
          </w:p>
        </w:tc>
        <w:tc>
          <w:tcPr>
            <w:tcW w:w="1965" w:type="dxa"/>
          </w:tcPr>
          <w:p w:rsidR="003D2333" w:rsidRPr="007D1338" w:rsidRDefault="003D2333" w:rsidP="00B73EE4">
            <w:r w:rsidRPr="008A098D">
              <w:t>Plug-in Möglichkeit</w:t>
            </w:r>
          </w:p>
        </w:tc>
        <w:tc>
          <w:tcPr>
            <w:tcW w:w="4418" w:type="dxa"/>
          </w:tcPr>
          <w:p w:rsidR="003D2333" w:rsidRDefault="003D2333" w:rsidP="00B73EE4">
            <w:r>
              <w:t>Ein Plug-in kann automatisch in die Main-Applikation geladen werden.</w:t>
            </w:r>
          </w:p>
        </w:tc>
        <w:tc>
          <w:tcPr>
            <w:tcW w:w="903" w:type="dxa"/>
          </w:tcPr>
          <w:p w:rsidR="003D2333" w:rsidRDefault="003D2333" w:rsidP="00B73EE4">
            <w:r>
              <w:t>Ok</w:t>
            </w:r>
          </w:p>
        </w:tc>
        <w:tc>
          <w:tcPr>
            <w:tcW w:w="1188" w:type="dxa"/>
          </w:tcPr>
          <w:p w:rsidR="003D2333" w:rsidRDefault="003D2333" w:rsidP="00B73EE4">
            <w:r>
              <w:t>14.05.2012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tabs>
                <w:tab w:val="left" w:pos="225"/>
              </w:tabs>
              <w:jc w:val="right"/>
            </w:pPr>
            <w:r>
              <w:t>833</w:t>
            </w:r>
          </w:p>
        </w:tc>
        <w:tc>
          <w:tcPr>
            <w:tcW w:w="1965" w:type="dxa"/>
          </w:tcPr>
          <w:p w:rsidR="003D2333" w:rsidRPr="00501D54" w:rsidRDefault="003D2333" w:rsidP="00B73EE4">
            <w:r w:rsidRPr="00501D54">
              <w:t>Demomodus: Vom Demomodus wird zum Interaktionsmodus gewechselt</w:t>
            </w:r>
          </w:p>
        </w:tc>
        <w:tc>
          <w:tcPr>
            <w:tcW w:w="4418" w:type="dxa"/>
          </w:tcPr>
          <w:p w:rsidR="003D2333" w:rsidRDefault="003D2333" w:rsidP="00B73EE4">
            <w:r>
              <w:t>Wenn die Applikation im Demomodus ist und ich sie bedienen möchte (Skeletterkennung), wechselt sie automatisch in den Interaktionsmodus.</w:t>
            </w:r>
          </w:p>
        </w:tc>
        <w:tc>
          <w:tcPr>
            <w:tcW w:w="903" w:type="dxa"/>
          </w:tcPr>
          <w:p w:rsidR="003D2333" w:rsidRDefault="003D2333" w:rsidP="00B73EE4">
            <w:r>
              <w:t>Ok</w:t>
            </w:r>
          </w:p>
        </w:tc>
        <w:tc>
          <w:tcPr>
            <w:tcW w:w="1188" w:type="dxa"/>
          </w:tcPr>
          <w:p w:rsidR="003D2333" w:rsidRDefault="003D2333" w:rsidP="00B73EE4">
            <w:r>
              <w:t>14.05.2012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tabs>
                <w:tab w:val="left" w:pos="225"/>
              </w:tabs>
              <w:jc w:val="right"/>
            </w:pPr>
            <w:r>
              <w:t>834</w:t>
            </w:r>
          </w:p>
        </w:tc>
        <w:tc>
          <w:tcPr>
            <w:tcW w:w="1965" w:type="dxa"/>
          </w:tcPr>
          <w:p w:rsidR="003D2333" w:rsidRPr="00501D54" w:rsidRDefault="003D2333" w:rsidP="00B73EE4">
            <w:r w:rsidRPr="00501D54">
              <w:t>Demomodus: Vom Interaktionsmodus wird zum Demomodus gewechselt</w:t>
            </w:r>
          </w:p>
        </w:tc>
        <w:tc>
          <w:tcPr>
            <w:tcW w:w="4418" w:type="dxa"/>
          </w:tcPr>
          <w:p w:rsidR="003D2333" w:rsidRDefault="003D2333" w:rsidP="00B73EE4">
            <w:r>
              <w:t>Wenn die Applikation im Interaktionsmodus ist und niemand die Applikation bedient (Skeletterkennung), so wechselt sie automatisch in den Demomodus.</w:t>
            </w:r>
          </w:p>
        </w:tc>
        <w:tc>
          <w:tcPr>
            <w:tcW w:w="903" w:type="dxa"/>
          </w:tcPr>
          <w:p w:rsidR="003D2333" w:rsidRDefault="003D2333" w:rsidP="00B73EE4">
            <w:r>
              <w:t>Ok</w:t>
            </w:r>
          </w:p>
        </w:tc>
        <w:tc>
          <w:tcPr>
            <w:tcW w:w="1188" w:type="dxa"/>
          </w:tcPr>
          <w:p w:rsidR="003D2333" w:rsidRDefault="003D2333" w:rsidP="00B73EE4">
            <w:r>
              <w:t>14.05.2012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tabs>
                <w:tab w:val="left" w:pos="225"/>
              </w:tabs>
              <w:jc w:val="right"/>
            </w:pPr>
            <w:r>
              <w:t>799</w:t>
            </w:r>
          </w:p>
        </w:tc>
        <w:tc>
          <w:tcPr>
            <w:tcW w:w="1965" w:type="dxa"/>
          </w:tcPr>
          <w:p w:rsidR="003D2333" w:rsidRPr="00501D54" w:rsidRDefault="003D2333" w:rsidP="00B73EE4">
            <w:r w:rsidRPr="00501D54">
              <w:t>Bild der Hand ist auf die rechte bzw. linke Hand abgestimmt</w:t>
            </w:r>
          </w:p>
        </w:tc>
        <w:tc>
          <w:tcPr>
            <w:tcW w:w="4418" w:type="dxa"/>
          </w:tcPr>
          <w:p w:rsidR="003D2333" w:rsidRDefault="003D2333" w:rsidP="00B73EE4">
            <w:r>
              <w:t>Bediene ich die Applikation mit der rechten Hand, so wird der Cursor als rechte Hand dargestellt. Bediene ich die Applikation mit der linken Hand, so ist das Bild des Cursors eine linke Hand.</w:t>
            </w:r>
          </w:p>
        </w:tc>
        <w:tc>
          <w:tcPr>
            <w:tcW w:w="903" w:type="dxa"/>
          </w:tcPr>
          <w:p w:rsidR="003D2333" w:rsidRDefault="003D2333" w:rsidP="00B73EE4">
            <w:r>
              <w:t>Ok</w:t>
            </w:r>
          </w:p>
        </w:tc>
        <w:tc>
          <w:tcPr>
            <w:tcW w:w="1188" w:type="dxa"/>
          </w:tcPr>
          <w:p w:rsidR="003D2333" w:rsidRDefault="003D2333" w:rsidP="00B73EE4">
            <w:pPr>
              <w:keepNext/>
            </w:pPr>
            <w:r>
              <w:t>14.05.2012</w:t>
            </w:r>
          </w:p>
        </w:tc>
      </w:tr>
    </w:tbl>
    <w:p w:rsidR="003D2333" w:rsidRDefault="003D2333" w:rsidP="003D2333">
      <w:pPr>
        <w:pStyle w:val="Caption"/>
      </w:pPr>
      <w:r>
        <w:t xml:space="preserve">Tabelle </w:t>
      </w:r>
      <w:r>
        <w:fldChar w:fldCharType="begin"/>
      </w:r>
      <w:r>
        <w:instrText xml:space="preserve"> SEQ Tabelle \* ARABIC </w:instrText>
      </w:r>
      <w:r>
        <w:fldChar w:fldCharType="separate"/>
      </w:r>
      <w:r>
        <w:rPr>
          <w:noProof/>
        </w:rPr>
        <w:t>23</w:t>
      </w:r>
      <w:r>
        <w:rPr>
          <w:noProof/>
        </w:rPr>
        <w:fldChar w:fldCharType="end"/>
      </w:r>
      <w:r w:rsidRPr="00E91979">
        <w:t xml:space="preserve"> - Systemtests Sprint</w:t>
      </w:r>
      <w:r>
        <w:t xml:space="preserve"> 11</w:t>
      </w:r>
    </w:p>
    <w:p w:rsidR="003D2333" w:rsidRDefault="003D2333" w:rsidP="003D2333">
      <w:pPr>
        <w:pStyle w:val="Heading4"/>
      </w:pPr>
      <w:bookmarkStart w:id="610" w:name="_Toc327350248"/>
      <w:r>
        <w:t>Sprint 12</w:t>
      </w:r>
      <w:bookmarkEnd w:id="610"/>
    </w:p>
    <w:p w:rsidR="003D2333" w:rsidRDefault="003D2333" w:rsidP="003D2333">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3D2333" w:rsidTr="00B73EE4">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3D2333" w:rsidRDefault="003D2333" w:rsidP="00B73EE4">
            <w:pPr>
              <w:jc w:val="right"/>
            </w:pPr>
            <w:r>
              <w:t>Ticket#</w:t>
            </w:r>
          </w:p>
        </w:tc>
        <w:tc>
          <w:tcPr>
            <w:tcW w:w="1965" w:type="dxa"/>
          </w:tcPr>
          <w:p w:rsidR="003D2333" w:rsidRDefault="003D2333" w:rsidP="00B73EE4">
            <w:r>
              <w:t>Titel</w:t>
            </w:r>
          </w:p>
        </w:tc>
        <w:tc>
          <w:tcPr>
            <w:tcW w:w="4418" w:type="dxa"/>
          </w:tcPr>
          <w:p w:rsidR="003D2333" w:rsidRDefault="003D2333" w:rsidP="00B73EE4">
            <w:r>
              <w:t>Beschreibung</w:t>
            </w:r>
          </w:p>
        </w:tc>
        <w:tc>
          <w:tcPr>
            <w:tcW w:w="903" w:type="dxa"/>
          </w:tcPr>
          <w:p w:rsidR="003D2333" w:rsidRDefault="003D2333" w:rsidP="00B73EE4">
            <w:r>
              <w:t>Resultat</w:t>
            </w:r>
          </w:p>
        </w:tc>
        <w:tc>
          <w:tcPr>
            <w:tcW w:w="1188" w:type="dxa"/>
          </w:tcPr>
          <w:p w:rsidR="003D2333" w:rsidRDefault="003D2333" w:rsidP="00B73EE4">
            <w:r>
              <w:t>Datum</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A</w:t>
            </w:r>
          </w:p>
        </w:tc>
        <w:tc>
          <w:tcPr>
            <w:tcW w:w="1965" w:type="dxa"/>
          </w:tcPr>
          <w:p w:rsidR="003D2333" w:rsidRDefault="003D2333" w:rsidP="00B73EE4">
            <w:r w:rsidRPr="0055521E">
              <w:t>Poster werden angezeigt</w:t>
            </w:r>
          </w:p>
        </w:tc>
        <w:tc>
          <w:tcPr>
            <w:tcW w:w="4418" w:type="dxa"/>
          </w:tcPr>
          <w:p w:rsidR="003D2333" w:rsidRDefault="003D2333" w:rsidP="00B73EE4">
            <w:r>
              <w:t>Es wird das aktuelle Poster angezeigt.</w:t>
            </w:r>
          </w:p>
        </w:tc>
        <w:tc>
          <w:tcPr>
            <w:tcW w:w="903" w:type="dxa"/>
          </w:tcPr>
          <w:p w:rsidR="003D2333" w:rsidRDefault="003D2333" w:rsidP="00B73EE4">
            <w:r>
              <w:t>Ok</w:t>
            </w:r>
          </w:p>
        </w:tc>
        <w:tc>
          <w:tcPr>
            <w:tcW w:w="1188" w:type="dxa"/>
          </w:tcPr>
          <w:p w:rsidR="003D2333" w:rsidRDefault="003D2333" w:rsidP="00B73EE4">
            <w:r>
              <w:t>22.05.2012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A</w:t>
            </w:r>
          </w:p>
        </w:tc>
        <w:tc>
          <w:tcPr>
            <w:tcW w:w="1965" w:type="dxa"/>
          </w:tcPr>
          <w:p w:rsidR="003D2333" w:rsidRDefault="003D2333" w:rsidP="00B73EE4">
            <w:r w:rsidRPr="0055521E">
              <w:t>Poster browsen</w:t>
            </w:r>
          </w:p>
        </w:tc>
        <w:tc>
          <w:tcPr>
            <w:tcW w:w="4418" w:type="dxa"/>
          </w:tcPr>
          <w:p w:rsidR="003D2333" w:rsidRDefault="003D2333" w:rsidP="00B73EE4">
            <w:r>
              <w:t>Es kann zum nächsten und zum vorhergehenden Poster gewechselt werden.</w:t>
            </w:r>
          </w:p>
        </w:tc>
        <w:tc>
          <w:tcPr>
            <w:tcW w:w="903" w:type="dxa"/>
          </w:tcPr>
          <w:p w:rsidR="003D2333" w:rsidRDefault="003D2333" w:rsidP="00B73EE4">
            <w:r>
              <w:t>Ok</w:t>
            </w:r>
          </w:p>
        </w:tc>
        <w:tc>
          <w:tcPr>
            <w:tcW w:w="1188" w:type="dxa"/>
          </w:tcPr>
          <w:p w:rsidR="003D2333" w:rsidRDefault="003D2333" w:rsidP="00B73EE4">
            <w:r>
              <w:t>22.05.2012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A</w:t>
            </w:r>
          </w:p>
        </w:tc>
        <w:tc>
          <w:tcPr>
            <w:tcW w:w="1965" w:type="dxa"/>
          </w:tcPr>
          <w:p w:rsidR="003D2333" w:rsidRPr="0055521E" w:rsidRDefault="003D2333" w:rsidP="00B73EE4">
            <w:r>
              <w:t>Handcursor</w:t>
            </w:r>
            <w:r w:rsidRPr="0055521E">
              <w:t xml:space="preserve"> wird dargestellt</w:t>
            </w:r>
          </w:p>
        </w:tc>
        <w:tc>
          <w:tcPr>
            <w:tcW w:w="4418" w:type="dxa"/>
          </w:tcPr>
          <w:p w:rsidR="003D2333" w:rsidRDefault="003D2333" w:rsidP="00B73EE4">
            <w:r>
              <w:t>Der Handcursor wird als blauer Punkt dargestellt.</w:t>
            </w:r>
          </w:p>
        </w:tc>
        <w:tc>
          <w:tcPr>
            <w:tcW w:w="903" w:type="dxa"/>
          </w:tcPr>
          <w:p w:rsidR="003D2333" w:rsidRDefault="003D2333" w:rsidP="00B73EE4">
            <w:r>
              <w:t>Ok</w:t>
            </w:r>
          </w:p>
        </w:tc>
        <w:tc>
          <w:tcPr>
            <w:tcW w:w="1188" w:type="dxa"/>
          </w:tcPr>
          <w:p w:rsidR="003D2333" w:rsidRDefault="003D2333" w:rsidP="00B73EE4">
            <w:r>
              <w:t>16.04.2012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lastRenderedPageBreak/>
              <w:t>A</w:t>
            </w:r>
          </w:p>
        </w:tc>
        <w:tc>
          <w:tcPr>
            <w:tcW w:w="1965" w:type="dxa"/>
          </w:tcPr>
          <w:p w:rsidR="003D2333" w:rsidRPr="0055521E" w:rsidRDefault="003D2333" w:rsidP="00B73EE4">
            <w:r w:rsidRPr="0055521E">
              <w:t>Eigenes Skelett wird dargestellt</w:t>
            </w:r>
          </w:p>
        </w:tc>
        <w:tc>
          <w:tcPr>
            <w:tcW w:w="4418" w:type="dxa"/>
          </w:tcPr>
          <w:p w:rsidR="003D2333" w:rsidRDefault="003D2333" w:rsidP="00B73EE4">
            <w:r>
              <w:t>Die verschiedenen Skelettjoints des Benutzers werden angezeigt.</w:t>
            </w:r>
          </w:p>
        </w:tc>
        <w:tc>
          <w:tcPr>
            <w:tcW w:w="903" w:type="dxa"/>
          </w:tcPr>
          <w:p w:rsidR="003D2333" w:rsidRDefault="003D2333" w:rsidP="00B73EE4">
            <w:r>
              <w:t>Ok</w:t>
            </w:r>
          </w:p>
        </w:tc>
        <w:tc>
          <w:tcPr>
            <w:tcW w:w="1188" w:type="dxa"/>
          </w:tcPr>
          <w:p w:rsidR="003D2333" w:rsidRDefault="003D2333" w:rsidP="00B73EE4">
            <w:r>
              <w:t>16.04.2012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A</w:t>
            </w:r>
          </w:p>
        </w:tc>
        <w:tc>
          <w:tcPr>
            <w:tcW w:w="1965" w:type="dxa"/>
          </w:tcPr>
          <w:p w:rsidR="003D2333" w:rsidRPr="0055521E" w:rsidRDefault="003D2333" w:rsidP="00B73EE4">
            <w:r w:rsidRPr="0094087F">
              <w:t>Sofortiges Erfolgserlebnis für Einstieg sichergestellt</w:t>
            </w:r>
          </w:p>
        </w:tc>
        <w:tc>
          <w:tcPr>
            <w:tcW w:w="4418" w:type="dxa"/>
          </w:tcPr>
          <w:p w:rsidR="003D2333" w:rsidRDefault="003D2333" w:rsidP="00B73EE4">
            <w:r>
              <w:t>Das sofortige Erfolgserlebnis ist durch das Skelett sichergestellt.</w:t>
            </w:r>
          </w:p>
        </w:tc>
        <w:tc>
          <w:tcPr>
            <w:tcW w:w="903" w:type="dxa"/>
          </w:tcPr>
          <w:p w:rsidR="003D2333" w:rsidRDefault="003D2333" w:rsidP="00B73EE4">
            <w:r>
              <w:t>Ok</w:t>
            </w:r>
          </w:p>
        </w:tc>
        <w:tc>
          <w:tcPr>
            <w:tcW w:w="1188" w:type="dxa"/>
          </w:tcPr>
          <w:p w:rsidR="003D2333" w:rsidRDefault="003D2333" w:rsidP="00B73EE4">
            <w:r>
              <w:t>22.05.2012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769</w:t>
            </w:r>
          </w:p>
        </w:tc>
        <w:tc>
          <w:tcPr>
            <w:tcW w:w="1965" w:type="dxa"/>
          </w:tcPr>
          <w:p w:rsidR="003D2333" w:rsidRPr="0055521E" w:rsidRDefault="003D2333" w:rsidP="00B73EE4">
            <w:r w:rsidRPr="0091174E">
              <w:t>Pointer für die Hand schön dargestellt</w:t>
            </w:r>
          </w:p>
        </w:tc>
        <w:tc>
          <w:tcPr>
            <w:tcW w:w="4418" w:type="dxa"/>
          </w:tcPr>
          <w:p w:rsidR="003D2333" w:rsidRDefault="003D2333" w:rsidP="00B73EE4">
            <w:r>
              <w:t>Der Handcursor wird als rechte Hand dargestellt.</w:t>
            </w:r>
          </w:p>
        </w:tc>
        <w:tc>
          <w:tcPr>
            <w:tcW w:w="903" w:type="dxa"/>
          </w:tcPr>
          <w:p w:rsidR="003D2333" w:rsidRDefault="003D2333" w:rsidP="00B73EE4">
            <w:r>
              <w:t>Ok</w:t>
            </w:r>
          </w:p>
        </w:tc>
        <w:tc>
          <w:tcPr>
            <w:tcW w:w="1188" w:type="dxa"/>
          </w:tcPr>
          <w:p w:rsidR="003D2333" w:rsidRDefault="003D2333" w:rsidP="00B73EE4">
            <w:r>
              <w:t>22.05.2012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779</w:t>
            </w:r>
          </w:p>
        </w:tc>
        <w:tc>
          <w:tcPr>
            <w:tcW w:w="1965" w:type="dxa"/>
          </w:tcPr>
          <w:p w:rsidR="003D2333" w:rsidRPr="0055521E" w:rsidRDefault="003D2333" w:rsidP="00B73EE4">
            <w:r w:rsidRPr="0091174E">
              <w:t>Skelett schön dargestellt</w:t>
            </w:r>
          </w:p>
        </w:tc>
        <w:tc>
          <w:tcPr>
            <w:tcW w:w="4418" w:type="dxa"/>
          </w:tcPr>
          <w:p w:rsidR="003D2333" w:rsidRDefault="003D2333" w:rsidP="00B73EE4">
            <w:r>
              <w:t>Das Skelett wird als Strichmännlein dargestellt.</w:t>
            </w:r>
          </w:p>
        </w:tc>
        <w:tc>
          <w:tcPr>
            <w:tcW w:w="903" w:type="dxa"/>
          </w:tcPr>
          <w:p w:rsidR="003D2333" w:rsidRDefault="003D2333" w:rsidP="00B73EE4">
            <w:r>
              <w:t>Ok</w:t>
            </w:r>
          </w:p>
        </w:tc>
        <w:tc>
          <w:tcPr>
            <w:tcW w:w="1188" w:type="dxa"/>
          </w:tcPr>
          <w:p w:rsidR="003D2333" w:rsidRDefault="003D2333" w:rsidP="00B73EE4">
            <w:r>
              <w:t>22.05.2012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870</w:t>
            </w:r>
          </w:p>
        </w:tc>
        <w:tc>
          <w:tcPr>
            <w:tcW w:w="1965" w:type="dxa"/>
          </w:tcPr>
          <w:p w:rsidR="003D2333" w:rsidRPr="0055521E" w:rsidRDefault="003D2333" w:rsidP="00B73EE4">
            <w:r>
              <w:t>Handcursor</w:t>
            </w:r>
            <w:r w:rsidRPr="0091174E">
              <w:t xml:space="preserve"> ruckelt weniger 1</w:t>
            </w:r>
          </w:p>
        </w:tc>
        <w:tc>
          <w:tcPr>
            <w:tcW w:w="4418" w:type="dxa"/>
          </w:tcPr>
          <w:p w:rsidR="003D2333" w:rsidRDefault="003D2333" w:rsidP="00B73EE4">
            <w:r>
              <w:t>Der Handcursor zittert nicht mehr so fest.</w:t>
            </w:r>
          </w:p>
        </w:tc>
        <w:tc>
          <w:tcPr>
            <w:tcW w:w="903" w:type="dxa"/>
          </w:tcPr>
          <w:p w:rsidR="003D2333" w:rsidRDefault="003D2333" w:rsidP="00B73EE4">
            <w:r>
              <w:t>Ok</w:t>
            </w:r>
          </w:p>
        </w:tc>
        <w:tc>
          <w:tcPr>
            <w:tcW w:w="1188" w:type="dxa"/>
          </w:tcPr>
          <w:p w:rsidR="003D2333" w:rsidRDefault="003D2333" w:rsidP="00B73EE4">
            <w:r>
              <w:t>22.05.2012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786</w:t>
            </w:r>
          </w:p>
        </w:tc>
        <w:tc>
          <w:tcPr>
            <w:tcW w:w="1965" w:type="dxa"/>
          </w:tcPr>
          <w:p w:rsidR="003D2333" w:rsidRPr="0091174E" w:rsidRDefault="003D2333" w:rsidP="00B73EE4">
            <w:r w:rsidRPr="007D1338">
              <w:t>Video wird dargestellt</w:t>
            </w:r>
          </w:p>
        </w:tc>
        <w:tc>
          <w:tcPr>
            <w:tcW w:w="4418" w:type="dxa"/>
          </w:tcPr>
          <w:p w:rsidR="003D2333" w:rsidRDefault="003D2333" w:rsidP="00B73EE4">
            <w:r>
              <w:t>Das Video wird in WPF dargestellt.</w:t>
            </w:r>
          </w:p>
        </w:tc>
        <w:tc>
          <w:tcPr>
            <w:tcW w:w="903" w:type="dxa"/>
          </w:tcPr>
          <w:p w:rsidR="003D2333" w:rsidRDefault="003D2333" w:rsidP="00B73EE4">
            <w:r>
              <w:t>Ok</w:t>
            </w:r>
          </w:p>
        </w:tc>
        <w:tc>
          <w:tcPr>
            <w:tcW w:w="1188" w:type="dxa"/>
          </w:tcPr>
          <w:p w:rsidR="003D2333" w:rsidRDefault="003D2333" w:rsidP="00B73EE4">
            <w:r>
              <w:t>22.05.2012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785</w:t>
            </w:r>
          </w:p>
        </w:tc>
        <w:tc>
          <w:tcPr>
            <w:tcW w:w="1965" w:type="dxa"/>
          </w:tcPr>
          <w:p w:rsidR="003D2333" w:rsidRPr="0091174E" w:rsidRDefault="003D2333" w:rsidP="00B73EE4">
            <w:r w:rsidRPr="007D1338">
              <w:t>Applikation ist mit linker Hand bedienbar</w:t>
            </w:r>
          </w:p>
        </w:tc>
        <w:tc>
          <w:tcPr>
            <w:tcW w:w="4418" w:type="dxa"/>
          </w:tcPr>
          <w:p w:rsidR="003D2333" w:rsidRDefault="003D2333" w:rsidP="00B73EE4">
            <w:r>
              <w:t>Die Applikation kann sowohl mit der rechten als auch der linken Hand bedient werden.</w:t>
            </w:r>
          </w:p>
        </w:tc>
        <w:tc>
          <w:tcPr>
            <w:tcW w:w="903" w:type="dxa"/>
          </w:tcPr>
          <w:p w:rsidR="003D2333" w:rsidRDefault="003D2333" w:rsidP="00B73EE4">
            <w:r>
              <w:t>Ok</w:t>
            </w:r>
          </w:p>
        </w:tc>
        <w:tc>
          <w:tcPr>
            <w:tcW w:w="1188" w:type="dxa"/>
          </w:tcPr>
          <w:p w:rsidR="003D2333" w:rsidRDefault="003D2333" w:rsidP="00B73EE4">
            <w:r>
              <w:t>22.05.2012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798</w:t>
            </w:r>
          </w:p>
        </w:tc>
        <w:tc>
          <w:tcPr>
            <w:tcW w:w="1965" w:type="dxa"/>
          </w:tcPr>
          <w:p w:rsidR="003D2333" w:rsidRPr="007D1338" w:rsidRDefault="003D2333" w:rsidP="00B73EE4">
            <w:r w:rsidRPr="008A098D">
              <w:t>Plug-in Möglichkeit</w:t>
            </w:r>
          </w:p>
        </w:tc>
        <w:tc>
          <w:tcPr>
            <w:tcW w:w="4418" w:type="dxa"/>
          </w:tcPr>
          <w:p w:rsidR="003D2333" w:rsidRDefault="003D2333" w:rsidP="00B73EE4">
            <w:r>
              <w:t>Ein Plug-in kann automatisch in die Main-Applikation geladen werden.</w:t>
            </w:r>
          </w:p>
        </w:tc>
        <w:tc>
          <w:tcPr>
            <w:tcW w:w="903" w:type="dxa"/>
          </w:tcPr>
          <w:p w:rsidR="003D2333" w:rsidRDefault="003D2333" w:rsidP="00B73EE4">
            <w:r>
              <w:t>Ok</w:t>
            </w:r>
          </w:p>
        </w:tc>
        <w:tc>
          <w:tcPr>
            <w:tcW w:w="1188" w:type="dxa"/>
          </w:tcPr>
          <w:p w:rsidR="003D2333" w:rsidRDefault="003D2333" w:rsidP="00B73EE4">
            <w:r>
              <w:t>22.05.2012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tabs>
                <w:tab w:val="left" w:pos="225"/>
              </w:tabs>
              <w:jc w:val="right"/>
            </w:pPr>
            <w:r>
              <w:t>800</w:t>
            </w:r>
          </w:p>
        </w:tc>
        <w:tc>
          <w:tcPr>
            <w:tcW w:w="1965" w:type="dxa"/>
          </w:tcPr>
          <w:p w:rsidR="003D2333" w:rsidRPr="008A098D" w:rsidRDefault="003D2333" w:rsidP="00B73EE4">
            <w:r>
              <w:t>Mittagsmenu</w:t>
            </w:r>
            <w:r w:rsidRPr="00501D54">
              <w:t xml:space="preserve"> App in </w:t>
            </w:r>
            <w:r>
              <w:t>Plug-in</w:t>
            </w:r>
            <w:r w:rsidRPr="00501D54">
              <w:t xml:space="preserve"> umgewandelt</w:t>
            </w:r>
          </w:p>
        </w:tc>
        <w:tc>
          <w:tcPr>
            <w:tcW w:w="4418" w:type="dxa"/>
          </w:tcPr>
          <w:p w:rsidR="003D2333" w:rsidRDefault="003D2333" w:rsidP="00B73EE4">
            <w:r>
              <w:t>Die Mittagsmenu-Applikation besteht als Plug-in und kann durch Nr. 798 in der Hauptapplikation angezeigt werden.</w:t>
            </w:r>
          </w:p>
        </w:tc>
        <w:tc>
          <w:tcPr>
            <w:tcW w:w="903" w:type="dxa"/>
          </w:tcPr>
          <w:p w:rsidR="003D2333" w:rsidRDefault="003D2333" w:rsidP="00B73EE4">
            <w:r>
              <w:t>Ok</w:t>
            </w:r>
          </w:p>
        </w:tc>
        <w:tc>
          <w:tcPr>
            <w:tcW w:w="1188" w:type="dxa"/>
          </w:tcPr>
          <w:p w:rsidR="003D2333" w:rsidRDefault="003D2333" w:rsidP="00B73EE4">
            <w:r>
              <w:t>22.05.2012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tabs>
                <w:tab w:val="left" w:pos="225"/>
              </w:tabs>
              <w:jc w:val="right"/>
            </w:pPr>
            <w:r>
              <w:t>856</w:t>
            </w:r>
          </w:p>
        </w:tc>
        <w:tc>
          <w:tcPr>
            <w:tcW w:w="1965" w:type="dxa"/>
          </w:tcPr>
          <w:p w:rsidR="003D2333" w:rsidRPr="008A098D" w:rsidRDefault="003D2333" w:rsidP="00B73EE4">
            <w:r>
              <w:t>Das Mittagsmenu wird angezeigt.</w:t>
            </w:r>
          </w:p>
        </w:tc>
        <w:tc>
          <w:tcPr>
            <w:tcW w:w="4418" w:type="dxa"/>
          </w:tcPr>
          <w:p w:rsidR="003D2333" w:rsidRDefault="003D2333" w:rsidP="00B73EE4">
            <w:r>
              <w:t>Das Mittagsmenu wird in der Wochenübersicht angezeigt.</w:t>
            </w:r>
          </w:p>
        </w:tc>
        <w:tc>
          <w:tcPr>
            <w:tcW w:w="903" w:type="dxa"/>
          </w:tcPr>
          <w:p w:rsidR="003D2333" w:rsidRDefault="003D2333" w:rsidP="00B73EE4">
            <w:r>
              <w:t>Ok</w:t>
            </w:r>
          </w:p>
        </w:tc>
        <w:tc>
          <w:tcPr>
            <w:tcW w:w="1188" w:type="dxa"/>
          </w:tcPr>
          <w:p w:rsidR="003D2333" w:rsidRDefault="003D2333" w:rsidP="00B73EE4">
            <w:r>
              <w:t>22.05.2012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tabs>
                <w:tab w:val="left" w:pos="225"/>
              </w:tabs>
              <w:jc w:val="right"/>
            </w:pPr>
            <w:r>
              <w:t>802</w:t>
            </w:r>
          </w:p>
        </w:tc>
        <w:tc>
          <w:tcPr>
            <w:tcW w:w="1965" w:type="dxa"/>
          </w:tcPr>
          <w:p w:rsidR="003D2333" w:rsidRPr="00501D54" w:rsidRDefault="003D2333" w:rsidP="00B73EE4">
            <w:r w:rsidRPr="00501D54">
              <w:t xml:space="preserve">Poster App in </w:t>
            </w:r>
            <w:r>
              <w:t>Plug-in</w:t>
            </w:r>
            <w:r w:rsidRPr="00501D54">
              <w:t xml:space="preserve"> App umgewandelt</w:t>
            </w:r>
          </w:p>
        </w:tc>
        <w:tc>
          <w:tcPr>
            <w:tcW w:w="4418" w:type="dxa"/>
          </w:tcPr>
          <w:p w:rsidR="003D2333" w:rsidRDefault="003D2333" w:rsidP="00B73EE4">
            <w:r>
              <w:t>Die Poster-Applikation besteht als Plug-in und kann durch Nr. 798 in der Hauptapplikation angezeigt werden.</w:t>
            </w:r>
          </w:p>
        </w:tc>
        <w:tc>
          <w:tcPr>
            <w:tcW w:w="903" w:type="dxa"/>
          </w:tcPr>
          <w:p w:rsidR="003D2333" w:rsidRDefault="003D2333" w:rsidP="00B73EE4">
            <w:r>
              <w:t>Ok</w:t>
            </w:r>
          </w:p>
        </w:tc>
        <w:tc>
          <w:tcPr>
            <w:tcW w:w="1188" w:type="dxa"/>
          </w:tcPr>
          <w:p w:rsidR="003D2333" w:rsidRDefault="003D2333" w:rsidP="00B73EE4">
            <w:r>
              <w:t>22.05.2012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tabs>
                <w:tab w:val="left" w:pos="225"/>
              </w:tabs>
              <w:jc w:val="right"/>
            </w:pPr>
            <w:r>
              <w:t>833</w:t>
            </w:r>
          </w:p>
        </w:tc>
        <w:tc>
          <w:tcPr>
            <w:tcW w:w="1965" w:type="dxa"/>
          </w:tcPr>
          <w:p w:rsidR="003D2333" w:rsidRPr="00501D54" w:rsidRDefault="003D2333" w:rsidP="00B73EE4">
            <w:r w:rsidRPr="00501D54">
              <w:t>Demomodus: Vom Demomodus wird zum Interaktionsmodus gewechselt</w:t>
            </w:r>
          </w:p>
        </w:tc>
        <w:tc>
          <w:tcPr>
            <w:tcW w:w="4418" w:type="dxa"/>
          </w:tcPr>
          <w:p w:rsidR="003D2333" w:rsidRDefault="003D2333" w:rsidP="00B73EE4">
            <w:r>
              <w:t>Wenn die Applikation im Demomodus ist und ich sie bedienen möchte (Skeletterkennung), wechselt sie automatisch in den Interaktionsmodus.</w:t>
            </w:r>
          </w:p>
        </w:tc>
        <w:tc>
          <w:tcPr>
            <w:tcW w:w="903" w:type="dxa"/>
          </w:tcPr>
          <w:p w:rsidR="003D2333" w:rsidRDefault="003D2333" w:rsidP="00B73EE4">
            <w:r>
              <w:t>Ok</w:t>
            </w:r>
          </w:p>
        </w:tc>
        <w:tc>
          <w:tcPr>
            <w:tcW w:w="1188" w:type="dxa"/>
          </w:tcPr>
          <w:p w:rsidR="003D2333" w:rsidRDefault="003D2333" w:rsidP="00B73EE4">
            <w:r>
              <w:t>22.05.2012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tabs>
                <w:tab w:val="left" w:pos="225"/>
              </w:tabs>
              <w:jc w:val="right"/>
            </w:pPr>
            <w:r>
              <w:t>834</w:t>
            </w:r>
          </w:p>
        </w:tc>
        <w:tc>
          <w:tcPr>
            <w:tcW w:w="1965" w:type="dxa"/>
          </w:tcPr>
          <w:p w:rsidR="003D2333" w:rsidRPr="00501D54" w:rsidRDefault="003D2333" w:rsidP="00B73EE4">
            <w:r w:rsidRPr="00501D54">
              <w:t>Demomodus: Vom Interaktionsmodus wird zum Demomodus gewechselt</w:t>
            </w:r>
          </w:p>
        </w:tc>
        <w:tc>
          <w:tcPr>
            <w:tcW w:w="4418" w:type="dxa"/>
          </w:tcPr>
          <w:p w:rsidR="003D2333" w:rsidRDefault="003D2333" w:rsidP="00B73EE4">
            <w:r>
              <w:t>Wenn die Applikation im Interaktionsmodus ist und niemand die Applikation bedient (Skeletterkennung), so wechselt sie automatisch in den Demomodus.</w:t>
            </w:r>
          </w:p>
        </w:tc>
        <w:tc>
          <w:tcPr>
            <w:tcW w:w="903" w:type="dxa"/>
          </w:tcPr>
          <w:p w:rsidR="003D2333" w:rsidRDefault="003D2333" w:rsidP="00B73EE4">
            <w:r>
              <w:t>Ok</w:t>
            </w:r>
          </w:p>
        </w:tc>
        <w:tc>
          <w:tcPr>
            <w:tcW w:w="1188" w:type="dxa"/>
          </w:tcPr>
          <w:p w:rsidR="003D2333" w:rsidRDefault="003D2333" w:rsidP="00B73EE4">
            <w:r>
              <w:t>22.05.2012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tabs>
                <w:tab w:val="left" w:pos="225"/>
              </w:tabs>
              <w:jc w:val="right"/>
            </w:pPr>
            <w:r>
              <w:t>836</w:t>
            </w:r>
          </w:p>
        </w:tc>
        <w:tc>
          <w:tcPr>
            <w:tcW w:w="1965" w:type="dxa"/>
          </w:tcPr>
          <w:p w:rsidR="003D2333" w:rsidRPr="00501D54" w:rsidRDefault="003D2333" w:rsidP="00B73EE4">
            <w:r w:rsidRPr="00097848">
              <w:t>Demomodus: Demotext zu aktiver App wird angezeigt</w:t>
            </w:r>
          </w:p>
        </w:tc>
        <w:tc>
          <w:tcPr>
            <w:tcW w:w="4418" w:type="dxa"/>
          </w:tcPr>
          <w:p w:rsidR="003D2333" w:rsidRDefault="003D2333" w:rsidP="00B73EE4">
            <w:r>
              <w:t>Wenn die Applikation im Demomodus ist, wird ein attraktiver Teaser-Text angezeigt.</w:t>
            </w:r>
          </w:p>
        </w:tc>
        <w:tc>
          <w:tcPr>
            <w:tcW w:w="903" w:type="dxa"/>
          </w:tcPr>
          <w:p w:rsidR="003D2333" w:rsidRDefault="003D2333" w:rsidP="00B73EE4">
            <w:r>
              <w:t>Ok</w:t>
            </w:r>
          </w:p>
        </w:tc>
        <w:tc>
          <w:tcPr>
            <w:tcW w:w="1188" w:type="dxa"/>
          </w:tcPr>
          <w:p w:rsidR="003D2333" w:rsidRDefault="003D2333" w:rsidP="00B73EE4">
            <w:r>
              <w:t>22.05.2012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tabs>
                <w:tab w:val="left" w:pos="225"/>
              </w:tabs>
              <w:jc w:val="right"/>
            </w:pPr>
            <w:r>
              <w:t>835</w:t>
            </w:r>
          </w:p>
        </w:tc>
        <w:tc>
          <w:tcPr>
            <w:tcW w:w="1965" w:type="dxa"/>
          </w:tcPr>
          <w:p w:rsidR="003D2333" w:rsidRPr="00501D54" w:rsidRDefault="003D2333" w:rsidP="00B73EE4">
            <w:r w:rsidRPr="00097848">
              <w:t>Demomodus: Apps werden automatisch gewechselt</w:t>
            </w:r>
          </w:p>
        </w:tc>
        <w:tc>
          <w:tcPr>
            <w:tcW w:w="4418" w:type="dxa"/>
          </w:tcPr>
          <w:p w:rsidR="003D2333" w:rsidRDefault="003D2333" w:rsidP="00B73EE4">
            <w:r>
              <w:t>Wenn die Applikation im Demomodus ist und sich niemand für die Applikation interessiert, so wechselt der Text nach einer definierten Zeit.</w:t>
            </w:r>
          </w:p>
        </w:tc>
        <w:tc>
          <w:tcPr>
            <w:tcW w:w="903" w:type="dxa"/>
          </w:tcPr>
          <w:p w:rsidR="003D2333" w:rsidRDefault="003D2333" w:rsidP="00B73EE4">
            <w:r>
              <w:t>Ok</w:t>
            </w:r>
          </w:p>
        </w:tc>
        <w:tc>
          <w:tcPr>
            <w:tcW w:w="1188" w:type="dxa"/>
          </w:tcPr>
          <w:p w:rsidR="003D2333" w:rsidRDefault="003D2333" w:rsidP="00B73EE4">
            <w:r>
              <w:t>22.05.2012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tabs>
                <w:tab w:val="left" w:pos="225"/>
              </w:tabs>
              <w:jc w:val="right"/>
            </w:pPr>
            <w:r>
              <w:t>799</w:t>
            </w:r>
          </w:p>
        </w:tc>
        <w:tc>
          <w:tcPr>
            <w:tcW w:w="1965" w:type="dxa"/>
          </w:tcPr>
          <w:p w:rsidR="003D2333" w:rsidRPr="00501D54" w:rsidRDefault="003D2333" w:rsidP="00B73EE4">
            <w:r w:rsidRPr="00501D54">
              <w:t>Bild der Hand ist auf die rechte bzw. linke Hand abgestimmt</w:t>
            </w:r>
          </w:p>
        </w:tc>
        <w:tc>
          <w:tcPr>
            <w:tcW w:w="4418" w:type="dxa"/>
          </w:tcPr>
          <w:p w:rsidR="003D2333" w:rsidRDefault="003D2333" w:rsidP="00B73EE4">
            <w:r>
              <w:t>Bediene ich die Applikation mit der rechten Hand, so wird der Cursor als rechte Hand dargestellt. Bediene ich die Applikation mit der linken Hand, so ist das Bild des Cursors eine linke Hand.</w:t>
            </w:r>
          </w:p>
        </w:tc>
        <w:tc>
          <w:tcPr>
            <w:tcW w:w="903" w:type="dxa"/>
          </w:tcPr>
          <w:p w:rsidR="003D2333" w:rsidRDefault="003D2333" w:rsidP="00B73EE4">
            <w:r>
              <w:t>Ok</w:t>
            </w:r>
          </w:p>
        </w:tc>
        <w:tc>
          <w:tcPr>
            <w:tcW w:w="1188" w:type="dxa"/>
          </w:tcPr>
          <w:p w:rsidR="003D2333" w:rsidRDefault="003D2333" w:rsidP="00B73EE4">
            <w:r>
              <w:t>22.05.2012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tabs>
                <w:tab w:val="left" w:pos="225"/>
              </w:tabs>
              <w:jc w:val="right"/>
            </w:pPr>
            <w:r>
              <w:t>856</w:t>
            </w:r>
          </w:p>
        </w:tc>
        <w:tc>
          <w:tcPr>
            <w:tcW w:w="1965" w:type="dxa"/>
          </w:tcPr>
          <w:p w:rsidR="003D2333" w:rsidRPr="00501D54" w:rsidRDefault="003D2333" w:rsidP="00B73EE4">
            <w:r>
              <w:t>Mittagsmenu</w:t>
            </w:r>
            <w:r w:rsidRPr="009800A5">
              <w:t xml:space="preserve"> App automatisch aktualisiert</w:t>
            </w:r>
          </w:p>
        </w:tc>
        <w:tc>
          <w:tcPr>
            <w:tcW w:w="4418" w:type="dxa"/>
          </w:tcPr>
          <w:p w:rsidR="003D2333" w:rsidRDefault="003D2333" w:rsidP="00B73EE4">
            <w:r>
              <w:t>Das Mittagsmenu für den aktuellen Tag wird angezeigt.</w:t>
            </w:r>
          </w:p>
        </w:tc>
        <w:tc>
          <w:tcPr>
            <w:tcW w:w="903" w:type="dxa"/>
          </w:tcPr>
          <w:p w:rsidR="003D2333" w:rsidRDefault="003D2333" w:rsidP="00B73EE4">
            <w:r>
              <w:t>Ok</w:t>
            </w:r>
          </w:p>
        </w:tc>
        <w:tc>
          <w:tcPr>
            <w:tcW w:w="1188" w:type="dxa"/>
          </w:tcPr>
          <w:p w:rsidR="003D2333" w:rsidRDefault="003D2333" w:rsidP="00B73EE4">
            <w:r>
              <w:t>22.05.2012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tabs>
                <w:tab w:val="left" w:pos="225"/>
              </w:tabs>
              <w:jc w:val="right"/>
            </w:pPr>
            <w:r>
              <w:t>872</w:t>
            </w:r>
          </w:p>
        </w:tc>
        <w:tc>
          <w:tcPr>
            <w:tcW w:w="1965" w:type="dxa"/>
          </w:tcPr>
          <w:p w:rsidR="003D2333" w:rsidRPr="009800A5" w:rsidRDefault="003D2333" w:rsidP="00B73EE4">
            <w:r w:rsidRPr="009800A5">
              <w:t>Navigation mit schönen "Tabs" ermöglichen</w:t>
            </w:r>
          </w:p>
        </w:tc>
        <w:tc>
          <w:tcPr>
            <w:tcW w:w="4418" w:type="dxa"/>
          </w:tcPr>
          <w:p w:rsidR="003D2333" w:rsidRDefault="003D2333" w:rsidP="00B73EE4">
            <w:r>
              <w:t>Die Navigation findet über die Tabs im Menu statt.</w:t>
            </w:r>
          </w:p>
        </w:tc>
        <w:tc>
          <w:tcPr>
            <w:tcW w:w="903" w:type="dxa"/>
          </w:tcPr>
          <w:p w:rsidR="003D2333" w:rsidRDefault="003D2333" w:rsidP="00B73EE4">
            <w:r>
              <w:t>Ok</w:t>
            </w:r>
          </w:p>
        </w:tc>
        <w:tc>
          <w:tcPr>
            <w:tcW w:w="1188" w:type="dxa"/>
          </w:tcPr>
          <w:p w:rsidR="003D2333" w:rsidRDefault="003D2333" w:rsidP="00B73EE4">
            <w:r>
              <w:t>22.05.2012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tabs>
                <w:tab w:val="left" w:pos="225"/>
              </w:tabs>
              <w:jc w:val="right"/>
            </w:pPr>
            <w:r>
              <w:t>855</w:t>
            </w:r>
          </w:p>
        </w:tc>
        <w:tc>
          <w:tcPr>
            <w:tcW w:w="1965" w:type="dxa"/>
          </w:tcPr>
          <w:p w:rsidR="003D2333" w:rsidRPr="009800A5" w:rsidRDefault="003D2333" w:rsidP="00B73EE4">
            <w:r w:rsidRPr="00AF5956">
              <w:t>Deployment Entwickler PC möglich</w:t>
            </w:r>
          </w:p>
        </w:tc>
        <w:tc>
          <w:tcPr>
            <w:tcW w:w="4418" w:type="dxa"/>
          </w:tcPr>
          <w:p w:rsidR="003D2333" w:rsidRDefault="003D2333" w:rsidP="00B73EE4">
            <w:r>
              <w:t>Die Solution kann nach dem SVN-Checkout geöffnet und es kann daran gearbeitet werden.</w:t>
            </w:r>
          </w:p>
        </w:tc>
        <w:tc>
          <w:tcPr>
            <w:tcW w:w="903" w:type="dxa"/>
          </w:tcPr>
          <w:p w:rsidR="003D2333" w:rsidRDefault="003D2333" w:rsidP="00B73EE4">
            <w:r>
              <w:t>Ok</w:t>
            </w:r>
          </w:p>
        </w:tc>
        <w:tc>
          <w:tcPr>
            <w:tcW w:w="1188" w:type="dxa"/>
          </w:tcPr>
          <w:p w:rsidR="003D2333" w:rsidRDefault="003D2333" w:rsidP="00B73EE4">
            <w:pPr>
              <w:keepNext/>
            </w:pPr>
            <w:r>
              <w:t>22.05.2012</w:t>
            </w:r>
          </w:p>
        </w:tc>
      </w:tr>
    </w:tbl>
    <w:p w:rsidR="003D2333" w:rsidRDefault="003D2333" w:rsidP="003D2333">
      <w:pPr>
        <w:pStyle w:val="Caption"/>
      </w:pPr>
      <w:r>
        <w:lastRenderedPageBreak/>
        <w:t xml:space="preserve">Tabelle </w:t>
      </w:r>
      <w:r>
        <w:fldChar w:fldCharType="begin"/>
      </w:r>
      <w:r>
        <w:instrText xml:space="preserve"> SEQ Tabelle \* ARABIC </w:instrText>
      </w:r>
      <w:r>
        <w:fldChar w:fldCharType="separate"/>
      </w:r>
      <w:r>
        <w:rPr>
          <w:noProof/>
        </w:rPr>
        <w:t>24</w:t>
      </w:r>
      <w:r>
        <w:rPr>
          <w:noProof/>
        </w:rPr>
        <w:fldChar w:fldCharType="end"/>
      </w:r>
      <w:r w:rsidRPr="00B135D2">
        <w:t xml:space="preserve"> - Systemtests Sprint</w:t>
      </w:r>
      <w:r>
        <w:t xml:space="preserve"> 12</w:t>
      </w:r>
    </w:p>
    <w:p w:rsidR="003D2333" w:rsidRDefault="003D2333" w:rsidP="003D2333">
      <w:pPr>
        <w:pStyle w:val="Heading4"/>
      </w:pPr>
      <w:bookmarkStart w:id="611" w:name="_Toc327350249"/>
      <w:r>
        <w:t>Sprint 13</w:t>
      </w:r>
      <w:bookmarkEnd w:id="611"/>
    </w:p>
    <w:p w:rsidR="003D2333" w:rsidRDefault="003D2333" w:rsidP="003D2333">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3D2333" w:rsidTr="00B73EE4">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3D2333" w:rsidRDefault="003D2333" w:rsidP="00B73EE4">
            <w:pPr>
              <w:jc w:val="right"/>
            </w:pPr>
            <w:r>
              <w:t>Ticket#</w:t>
            </w:r>
          </w:p>
        </w:tc>
        <w:tc>
          <w:tcPr>
            <w:tcW w:w="1965" w:type="dxa"/>
          </w:tcPr>
          <w:p w:rsidR="003D2333" w:rsidRDefault="003D2333" w:rsidP="00B73EE4">
            <w:r>
              <w:t>Titel</w:t>
            </w:r>
          </w:p>
        </w:tc>
        <w:tc>
          <w:tcPr>
            <w:tcW w:w="4418" w:type="dxa"/>
          </w:tcPr>
          <w:p w:rsidR="003D2333" w:rsidRDefault="003D2333" w:rsidP="00B73EE4">
            <w:r>
              <w:t>Beschreibung</w:t>
            </w:r>
          </w:p>
        </w:tc>
        <w:tc>
          <w:tcPr>
            <w:tcW w:w="903" w:type="dxa"/>
          </w:tcPr>
          <w:p w:rsidR="003D2333" w:rsidRDefault="003D2333" w:rsidP="00B73EE4">
            <w:r>
              <w:t>Resultat</w:t>
            </w:r>
          </w:p>
        </w:tc>
        <w:tc>
          <w:tcPr>
            <w:tcW w:w="1188" w:type="dxa"/>
          </w:tcPr>
          <w:p w:rsidR="003D2333" w:rsidRDefault="003D2333" w:rsidP="00B73EE4">
            <w:r>
              <w:t>Datum</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A</w:t>
            </w:r>
          </w:p>
        </w:tc>
        <w:tc>
          <w:tcPr>
            <w:tcW w:w="1965" w:type="dxa"/>
          </w:tcPr>
          <w:p w:rsidR="003D2333" w:rsidRDefault="003D2333" w:rsidP="00B73EE4">
            <w:r w:rsidRPr="0055521E">
              <w:t>Poster werden angezeigt</w:t>
            </w:r>
          </w:p>
        </w:tc>
        <w:tc>
          <w:tcPr>
            <w:tcW w:w="4418" w:type="dxa"/>
          </w:tcPr>
          <w:p w:rsidR="003D2333" w:rsidRDefault="003D2333" w:rsidP="00B73EE4">
            <w:r>
              <w:t>Es wird das aktuelle Poster angezeigt.</w:t>
            </w:r>
          </w:p>
        </w:tc>
        <w:tc>
          <w:tcPr>
            <w:tcW w:w="903" w:type="dxa"/>
          </w:tcPr>
          <w:p w:rsidR="003D2333" w:rsidRDefault="003D2333" w:rsidP="00B73EE4">
            <w:r>
              <w:t>Ok</w:t>
            </w:r>
          </w:p>
        </w:tc>
        <w:tc>
          <w:tcPr>
            <w:tcW w:w="1188" w:type="dxa"/>
          </w:tcPr>
          <w:p w:rsidR="003D2333" w:rsidRDefault="003D2333" w:rsidP="00B73EE4">
            <w:r>
              <w:t>29.05.2012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A</w:t>
            </w:r>
          </w:p>
        </w:tc>
        <w:tc>
          <w:tcPr>
            <w:tcW w:w="1965" w:type="dxa"/>
          </w:tcPr>
          <w:p w:rsidR="003D2333" w:rsidRDefault="003D2333" w:rsidP="00B73EE4">
            <w:r w:rsidRPr="0055521E">
              <w:t>Poster browsen</w:t>
            </w:r>
          </w:p>
        </w:tc>
        <w:tc>
          <w:tcPr>
            <w:tcW w:w="4418" w:type="dxa"/>
          </w:tcPr>
          <w:p w:rsidR="003D2333" w:rsidRDefault="003D2333" w:rsidP="00B73EE4">
            <w:r>
              <w:t>Es kann zum nächsten und zum vorhergehenden Poster gewechselt werden.</w:t>
            </w:r>
          </w:p>
        </w:tc>
        <w:tc>
          <w:tcPr>
            <w:tcW w:w="903" w:type="dxa"/>
          </w:tcPr>
          <w:p w:rsidR="003D2333" w:rsidRDefault="003D2333" w:rsidP="00B73EE4">
            <w:r>
              <w:t>Ok</w:t>
            </w:r>
          </w:p>
        </w:tc>
        <w:tc>
          <w:tcPr>
            <w:tcW w:w="1188" w:type="dxa"/>
          </w:tcPr>
          <w:p w:rsidR="003D2333" w:rsidRDefault="003D2333" w:rsidP="00B73EE4">
            <w:r>
              <w:t>29.05.2012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A</w:t>
            </w:r>
          </w:p>
        </w:tc>
        <w:tc>
          <w:tcPr>
            <w:tcW w:w="1965" w:type="dxa"/>
          </w:tcPr>
          <w:p w:rsidR="003D2333" w:rsidRPr="0055521E" w:rsidRDefault="003D2333" w:rsidP="00B73EE4">
            <w:r>
              <w:t>Handcursor</w:t>
            </w:r>
            <w:r w:rsidRPr="0055521E">
              <w:t xml:space="preserve"> wird dargestellt</w:t>
            </w:r>
          </w:p>
        </w:tc>
        <w:tc>
          <w:tcPr>
            <w:tcW w:w="4418" w:type="dxa"/>
          </w:tcPr>
          <w:p w:rsidR="003D2333" w:rsidRDefault="003D2333" w:rsidP="00B73EE4">
            <w:r>
              <w:t>Der Handcursor wird als blauer Punkt dargestellt.</w:t>
            </w:r>
          </w:p>
        </w:tc>
        <w:tc>
          <w:tcPr>
            <w:tcW w:w="903" w:type="dxa"/>
          </w:tcPr>
          <w:p w:rsidR="003D2333" w:rsidRDefault="003D2333" w:rsidP="00B73EE4">
            <w:r>
              <w:t>Ok</w:t>
            </w:r>
          </w:p>
        </w:tc>
        <w:tc>
          <w:tcPr>
            <w:tcW w:w="1188" w:type="dxa"/>
          </w:tcPr>
          <w:p w:rsidR="003D2333" w:rsidRDefault="003D2333" w:rsidP="00B73EE4">
            <w:r>
              <w:t>16.04.2012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A</w:t>
            </w:r>
          </w:p>
        </w:tc>
        <w:tc>
          <w:tcPr>
            <w:tcW w:w="1965" w:type="dxa"/>
          </w:tcPr>
          <w:p w:rsidR="003D2333" w:rsidRPr="0055521E" w:rsidRDefault="003D2333" w:rsidP="00B73EE4">
            <w:r w:rsidRPr="0055521E">
              <w:t>Eigenes Skelett wird dargestellt</w:t>
            </w:r>
          </w:p>
        </w:tc>
        <w:tc>
          <w:tcPr>
            <w:tcW w:w="4418" w:type="dxa"/>
          </w:tcPr>
          <w:p w:rsidR="003D2333" w:rsidRDefault="003D2333" w:rsidP="00B73EE4">
            <w:r>
              <w:t>Die verschiedenen Skelettjoints des Benutzers werden angezeigt.</w:t>
            </w:r>
          </w:p>
        </w:tc>
        <w:tc>
          <w:tcPr>
            <w:tcW w:w="903" w:type="dxa"/>
          </w:tcPr>
          <w:p w:rsidR="003D2333" w:rsidRDefault="003D2333" w:rsidP="00B73EE4">
            <w:r>
              <w:t>Ok</w:t>
            </w:r>
          </w:p>
        </w:tc>
        <w:tc>
          <w:tcPr>
            <w:tcW w:w="1188" w:type="dxa"/>
          </w:tcPr>
          <w:p w:rsidR="003D2333" w:rsidRDefault="003D2333" w:rsidP="00B73EE4">
            <w:r>
              <w:t>16.04.2012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A</w:t>
            </w:r>
          </w:p>
        </w:tc>
        <w:tc>
          <w:tcPr>
            <w:tcW w:w="1965" w:type="dxa"/>
          </w:tcPr>
          <w:p w:rsidR="003D2333" w:rsidRPr="0055521E" w:rsidRDefault="003D2333" w:rsidP="00B73EE4">
            <w:r w:rsidRPr="0094087F">
              <w:t>Sofortiges Erfolgserlebnis für Einstieg sichergestellt</w:t>
            </w:r>
          </w:p>
        </w:tc>
        <w:tc>
          <w:tcPr>
            <w:tcW w:w="4418" w:type="dxa"/>
          </w:tcPr>
          <w:p w:rsidR="003D2333" w:rsidRDefault="003D2333" w:rsidP="00B73EE4">
            <w:r>
              <w:t>Das sofortige Erfolgserlebnis ist durch das Skelett sichergestellt.</w:t>
            </w:r>
          </w:p>
        </w:tc>
        <w:tc>
          <w:tcPr>
            <w:tcW w:w="903" w:type="dxa"/>
          </w:tcPr>
          <w:p w:rsidR="003D2333" w:rsidRDefault="003D2333" w:rsidP="00B73EE4">
            <w:r>
              <w:t>Ok</w:t>
            </w:r>
          </w:p>
        </w:tc>
        <w:tc>
          <w:tcPr>
            <w:tcW w:w="1188" w:type="dxa"/>
          </w:tcPr>
          <w:p w:rsidR="003D2333" w:rsidRDefault="003D2333" w:rsidP="00B73EE4">
            <w:r>
              <w:t>29.05.2012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769</w:t>
            </w:r>
          </w:p>
        </w:tc>
        <w:tc>
          <w:tcPr>
            <w:tcW w:w="1965" w:type="dxa"/>
          </w:tcPr>
          <w:p w:rsidR="003D2333" w:rsidRPr="0055521E" w:rsidRDefault="003D2333" w:rsidP="00B73EE4">
            <w:r w:rsidRPr="0091174E">
              <w:t>Pointer für die Hand schön dargestellt</w:t>
            </w:r>
          </w:p>
        </w:tc>
        <w:tc>
          <w:tcPr>
            <w:tcW w:w="4418" w:type="dxa"/>
          </w:tcPr>
          <w:p w:rsidR="003D2333" w:rsidRDefault="003D2333" w:rsidP="00B73EE4">
            <w:r>
              <w:t>Der Handcursor wird als rechte Hand dargestellt.</w:t>
            </w:r>
          </w:p>
        </w:tc>
        <w:tc>
          <w:tcPr>
            <w:tcW w:w="903" w:type="dxa"/>
          </w:tcPr>
          <w:p w:rsidR="003D2333" w:rsidRDefault="003D2333" w:rsidP="00B73EE4">
            <w:r>
              <w:t>Ok</w:t>
            </w:r>
          </w:p>
        </w:tc>
        <w:tc>
          <w:tcPr>
            <w:tcW w:w="1188" w:type="dxa"/>
          </w:tcPr>
          <w:p w:rsidR="003D2333" w:rsidRDefault="003D2333" w:rsidP="00B73EE4">
            <w:r>
              <w:t>29.05.2012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779</w:t>
            </w:r>
          </w:p>
        </w:tc>
        <w:tc>
          <w:tcPr>
            <w:tcW w:w="1965" w:type="dxa"/>
          </w:tcPr>
          <w:p w:rsidR="003D2333" w:rsidRPr="0055521E" w:rsidRDefault="003D2333" w:rsidP="00B73EE4">
            <w:r w:rsidRPr="0091174E">
              <w:t>Skelett schön dargestellt</w:t>
            </w:r>
          </w:p>
        </w:tc>
        <w:tc>
          <w:tcPr>
            <w:tcW w:w="4418" w:type="dxa"/>
          </w:tcPr>
          <w:p w:rsidR="003D2333" w:rsidRDefault="003D2333" w:rsidP="00B73EE4">
            <w:r>
              <w:t>Das Skelett wird als Strichmännlein dargestellt.</w:t>
            </w:r>
          </w:p>
        </w:tc>
        <w:tc>
          <w:tcPr>
            <w:tcW w:w="903" w:type="dxa"/>
          </w:tcPr>
          <w:p w:rsidR="003D2333" w:rsidRDefault="003D2333" w:rsidP="00B73EE4">
            <w:r>
              <w:t>Ok</w:t>
            </w:r>
          </w:p>
        </w:tc>
        <w:tc>
          <w:tcPr>
            <w:tcW w:w="1188" w:type="dxa"/>
          </w:tcPr>
          <w:p w:rsidR="003D2333" w:rsidRDefault="003D2333" w:rsidP="00B73EE4">
            <w:r>
              <w:t>29.05.2012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870</w:t>
            </w:r>
          </w:p>
        </w:tc>
        <w:tc>
          <w:tcPr>
            <w:tcW w:w="1965" w:type="dxa"/>
          </w:tcPr>
          <w:p w:rsidR="003D2333" w:rsidRPr="0055521E" w:rsidRDefault="003D2333" w:rsidP="00B73EE4">
            <w:r>
              <w:t>Handcursor</w:t>
            </w:r>
            <w:r w:rsidRPr="0091174E">
              <w:t xml:space="preserve"> ruckelt weniger 1</w:t>
            </w:r>
          </w:p>
        </w:tc>
        <w:tc>
          <w:tcPr>
            <w:tcW w:w="4418" w:type="dxa"/>
          </w:tcPr>
          <w:p w:rsidR="003D2333" w:rsidRDefault="003D2333" w:rsidP="00B73EE4">
            <w:r>
              <w:t>Der Handcursor zittert nicht mehr so fest.</w:t>
            </w:r>
          </w:p>
        </w:tc>
        <w:tc>
          <w:tcPr>
            <w:tcW w:w="903" w:type="dxa"/>
          </w:tcPr>
          <w:p w:rsidR="003D2333" w:rsidRDefault="003D2333" w:rsidP="00B73EE4">
            <w:r>
              <w:t>Ok</w:t>
            </w:r>
          </w:p>
        </w:tc>
        <w:tc>
          <w:tcPr>
            <w:tcW w:w="1188" w:type="dxa"/>
          </w:tcPr>
          <w:p w:rsidR="003D2333" w:rsidRDefault="003D2333" w:rsidP="00B73EE4">
            <w:r>
              <w:t>29.05.2012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786</w:t>
            </w:r>
          </w:p>
        </w:tc>
        <w:tc>
          <w:tcPr>
            <w:tcW w:w="1965" w:type="dxa"/>
          </w:tcPr>
          <w:p w:rsidR="003D2333" w:rsidRPr="0091174E" w:rsidRDefault="003D2333" w:rsidP="00B73EE4">
            <w:r w:rsidRPr="007D1338">
              <w:t>Video wird dargestellt</w:t>
            </w:r>
          </w:p>
        </w:tc>
        <w:tc>
          <w:tcPr>
            <w:tcW w:w="4418" w:type="dxa"/>
          </w:tcPr>
          <w:p w:rsidR="003D2333" w:rsidRDefault="003D2333" w:rsidP="00B73EE4">
            <w:r>
              <w:t>Das Video wird in WPF dargestellt.</w:t>
            </w:r>
          </w:p>
        </w:tc>
        <w:tc>
          <w:tcPr>
            <w:tcW w:w="903" w:type="dxa"/>
          </w:tcPr>
          <w:p w:rsidR="003D2333" w:rsidRDefault="003D2333" w:rsidP="00B73EE4">
            <w:r>
              <w:t>Ok</w:t>
            </w:r>
          </w:p>
        </w:tc>
        <w:tc>
          <w:tcPr>
            <w:tcW w:w="1188" w:type="dxa"/>
          </w:tcPr>
          <w:p w:rsidR="003D2333" w:rsidRDefault="003D2333" w:rsidP="00B73EE4">
            <w:r>
              <w:t>29.05.2012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785</w:t>
            </w:r>
          </w:p>
        </w:tc>
        <w:tc>
          <w:tcPr>
            <w:tcW w:w="1965" w:type="dxa"/>
          </w:tcPr>
          <w:p w:rsidR="003D2333" w:rsidRPr="0091174E" w:rsidRDefault="003D2333" w:rsidP="00B73EE4">
            <w:r w:rsidRPr="007D1338">
              <w:t>Applikation ist mit linker Hand bedienbar</w:t>
            </w:r>
          </w:p>
        </w:tc>
        <w:tc>
          <w:tcPr>
            <w:tcW w:w="4418" w:type="dxa"/>
          </w:tcPr>
          <w:p w:rsidR="003D2333" w:rsidRDefault="003D2333" w:rsidP="00B73EE4">
            <w:r>
              <w:t>Die Applikation kann sowohl mit der rechten als auch der linken Hand bedient werden.</w:t>
            </w:r>
          </w:p>
        </w:tc>
        <w:tc>
          <w:tcPr>
            <w:tcW w:w="903" w:type="dxa"/>
          </w:tcPr>
          <w:p w:rsidR="003D2333" w:rsidRDefault="003D2333" w:rsidP="00B73EE4">
            <w:r>
              <w:t>Ok</w:t>
            </w:r>
          </w:p>
        </w:tc>
        <w:tc>
          <w:tcPr>
            <w:tcW w:w="1188" w:type="dxa"/>
          </w:tcPr>
          <w:p w:rsidR="003D2333" w:rsidRDefault="003D2333" w:rsidP="00B73EE4">
            <w:r>
              <w:t>29.05.2012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798</w:t>
            </w:r>
          </w:p>
        </w:tc>
        <w:tc>
          <w:tcPr>
            <w:tcW w:w="1965" w:type="dxa"/>
          </w:tcPr>
          <w:p w:rsidR="003D2333" w:rsidRPr="007D1338" w:rsidRDefault="003D2333" w:rsidP="00B73EE4">
            <w:r w:rsidRPr="008A098D">
              <w:t>Plug-in Möglichkeit</w:t>
            </w:r>
          </w:p>
        </w:tc>
        <w:tc>
          <w:tcPr>
            <w:tcW w:w="4418" w:type="dxa"/>
          </w:tcPr>
          <w:p w:rsidR="003D2333" w:rsidRDefault="003D2333" w:rsidP="00B73EE4">
            <w:r>
              <w:t>Ein Plug-in kann automatisch in die Main-Applikation geladen werden.</w:t>
            </w:r>
          </w:p>
        </w:tc>
        <w:tc>
          <w:tcPr>
            <w:tcW w:w="903" w:type="dxa"/>
          </w:tcPr>
          <w:p w:rsidR="003D2333" w:rsidRDefault="003D2333" w:rsidP="00B73EE4">
            <w:r>
              <w:t>Ok</w:t>
            </w:r>
          </w:p>
        </w:tc>
        <w:tc>
          <w:tcPr>
            <w:tcW w:w="1188" w:type="dxa"/>
          </w:tcPr>
          <w:p w:rsidR="003D2333" w:rsidRDefault="003D2333" w:rsidP="00B73EE4">
            <w:r>
              <w:t>29.05.2012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tabs>
                <w:tab w:val="left" w:pos="225"/>
              </w:tabs>
              <w:jc w:val="right"/>
            </w:pPr>
            <w:r>
              <w:t>800</w:t>
            </w:r>
          </w:p>
        </w:tc>
        <w:tc>
          <w:tcPr>
            <w:tcW w:w="1965" w:type="dxa"/>
          </w:tcPr>
          <w:p w:rsidR="003D2333" w:rsidRPr="008A098D" w:rsidRDefault="003D2333" w:rsidP="00B73EE4">
            <w:r>
              <w:t>Mittagsmenu</w:t>
            </w:r>
            <w:r w:rsidRPr="00501D54">
              <w:t xml:space="preserve"> App in </w:t>
            </w:r>
            <w:r>
              <w:t>Plug-in</w:t>
            </w:r>
            <w:r w:rsidRPr="00501D54">
              <w:t xml:space="preserve"> umgewandelt</w:t>
            </w:r>
          </w:p>
        </w:tc>
        <w:tc>
          <w:tcPr>
            <w:tcW w:w="4418" w:type="dxa"/>
          </w:tcPr>
          <w:p w:rsidR="003D2333" w:rsidRDefault="003D2333" w:rsidP="00B73EE4">
            <w:r>
              <w:t>Die Mittagsmenu-Applikation besteht als Plug-in und kann durch Nr. 798 in der Hauptapplikation angezeigt werden.</w:t>
            </w:r>
          </w:p>
        </w:tc>
        <w:tc>
          <w:tcPr>
            <w:tcW w:w="903" w:type="dxa"/>
          </w:tcPr>
          <w:p w:rsidR="003D2333" w:rsidRDefault="003D2333" w:rsidP="00B73EE4">
            <w:r>
              <w:t>Ok</w:t>
            </w:r>
          </w:p>
        </w:tc>
        <w:tc>
          <w:tcPr>
            <w:tcW w:w="1188" w:type="dxa"/>
          </w:tcPr>
          <w:p w:rsidR="003D2333" w:rsidRDefault="003D2333" w:rsidP="00B73EE4">
            <w:r>
              <w:t>29.05.2012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tabs>
                <w:tab w:val="left" w:pos="225"/>
              </w:tabs>
              <w:jc w:val="right"/>
            </w:pPr>
            <w:r>
              <w:t>856</w:t>
            </w:r>
          </w:p>
        </w:tc>
        <w:tc>
          <w:tcPr>
            <w:tcW w:w="1965" w:type="dxa"/>
          </w:tcPr>
          <w:p w:rsidR="003D2333" w:rsidRPr="008A098D" w:rsidRDefault="003D2333" w:rsidP="00B73EE4">
            <w:r>
              <w:t>Das Mittagsmenu wird angezeigt.</w:t>
            </w:r>
          </w:p>
        </w:tc>
        <w:tc>
          <w:tcPr>
            <w:tcW w:w="4418" w:type="dxa"/>
          </w:tcPr>
          <w:p w:rsidR="003D2333" w:rsidRDefault="003D2333" w:rsidP="00B73EE4">
            <w:r>
              <w:t>Das Mittagsmenu wird in der Wochenübersicht angezeigt.</w:t>
            </w:r>
          </w:p>
        </w:tc>
        <w:tc>
          <w:tcPr>
            <w:tcW w:w="903" w:type="dxa"/>
          </w:tcPr>
          <w:p w:rsidR="003D2333" w:rsidRDefault="003D2333" w:rsidP="00B73EE4">
            <w:r>
              <w:t>Ok</w:t>
            </w:r>
          </w:p>
        </w:tc>
        <w:tc>
          <w:tcPr>
            <w:tcW w:w="1188" w:type="dxa"/>
          </w:tcPr>
          <w:p w:rsidR="003D2333" w:rsidRDefault="003D2333" w:rsidP="00B73EE4">
            <w:r>
              <w:t>29.05.2012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tabs>
                <w:tab w:val="left" w:pos="225"/>
              </w:tabs>
              <w:jc w:val="right"/>
            </w:pPr>
            <w:r>
              <w:t>802</w:t>
            </w:r>
          </w:p>
        </w:tc>
        <w:tc>
          <w:tcPr>
            <w:tcW w:w="1965" w:type="dxa"/>
          </w:tcPr>
          <w:p w:rsidR="003D2333" w:rsidRPr="00501D54" w:rsidRDefault="003D2333" w:rsidP="00B73EE4">
            <w:r w:rsidRPr="00501D54">
              <w:t xml:space="preserve">Poster App in </w:t>
            </w:r>
            <w:r>
              <w:t>Plug-in</w:t>
            </w:r>
            <w:r w:rsidRPr="00501D54">
              <w:t xml:space="preserve"> App umgewandelt</w:t>
            </w:r>
          </w:p>
        </w:tc>
        <w:tc>
          <w:tcPr>
            <w:tcW w:w="4418" w:type="dxa"/>
          </w:tcPr>
          <w:p w:rsidR="003D2333" w:rsidRDefault="003D2333" w:rsidP="00B73EE4">
            <w:r>
              <w:t>Die Poster-Applikation besteht als Plug-in und kann durch Nr. 798 in der Hauptapplikation angezeigt werden.</w:t>
            </w:r>
          </w:p>
        </w:tc>
        <w:tc>
          <w:tcPr>
            <w:tcW w:w="903" w:type="dxa"/>
          </w:tcPr>
          <w:p w:rsidR="003D2333" w:rsidRDefault="003D2333" w:rsidP="00B73EE4">
            <w:r>
              <w:t>Ok</w:t>
            </w:r>
          </w:p>
        </w:tc>
        <w:tc>
          <w:tcPr>
            <w:tcW w:w="1188" w:type="dxa"/>
          </w:tcPr>
          <w:p w:rsidR="003D2333" w:rsidRDefault="003D2333" w:rsidP="00B73EE4">
            <w:r>
              <w:t>29.05.2012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tabs>
                <w:tab w:val="left" w:pos="225"/>
              </w:tabs>
              <w:jc w:val="right"/>
            </w:pPr>
            <w:r>
              <w:t>833</w:t>
            </w:r>
          </w:p>
        </w:tc>
        <w:tc>
          <w:tcPr>
            <w:tcW w:w="1965" w:type="dxa"/>
          </w:tcPr>
          <w:p w:rsidR="003D2333" w:rsidRPr="00501D54" w:rsidRDefault="003D2333" w:rsidP="00B73EE4">
            <w:r w:rsidRPr="00501D54">
              <w:t>Demomodus: Vom Demomodus wird zum Interaktionsmodus gewechselt</w:t>
            </w:r>
          </w:p>
        </w:tc>
        <w:tc>
          <w:tcPr>
            <w:tcW w:w="4418" w:type="dxa"/>
          </w:tcPr>
          <w:p w:rsidR="003D2333" w:rsidRDefault="003D2333" w:rsidP="00B73EE4">
            <w:r>
              <w:t>Wenn die Applikation im Demomodus ist und ich sie bedienen möchte (Skeletterkennung), wechselt sie automatisch in den Interaktionsmodus.</w:t>
            </w:r>
          </w:p>
        </w:tc>
        <w:tc>
          <w:tcPr>
            <w:tcW w:w="903" w:type="dxa"/>
          </w:tcPr>
          <w:p w:rsidR="003D2333" w:rsidRDefault="003D2333" w:rsidP="00B73EE4">
            <w:r>
              <w:t>Ok</w:t>
            </w:r>
          </w:p>
        </w:tc>
        <w:tc>
          <w:tcPr>
            <w:tcW w:w="1188" w:type="dxa"/>
          </w:tcPr>
          <w:p w:rsidR="003D2333" w:rsidRDefault="003D2333" w:rsidP="00B73EE4">
            <w:r>
              <w:t>29.05.2012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tabs>
                <w:tab w:val="left" w:pos="225"/>
              </w:tabs>
              <w:jc w:val="right"/>
            </w:pPr>
            <w:r>
              <w:t>834</w:t>
            </w:r>
          </w:p>
        </w:tc>
        <w:tc>
          <w:tcPr>
            <w:tcW w:w="1965" w:type="dxa"/>
          </w:tcPr>
          <w:p w:rsidR="003D2333" w:rsidRPr="00501D54" w:rsidRDefault="003D2333" w:rsidP="00B73EE4">
            <w:r w:rsidRPr="00501D54">
              <w:t>Demomodus: Vom Interaktionsmodus wird zum Demomodus gewechselt</w:t>
            </w:r>
          </w:p>
        </w:tc>
        <w:tc>
          <w:tcPr>
            <w:tcW w:w="4418" w:type="dxa"/>
          </w:tcPr>
          <w:p w:rsidR="003D2333" w:rsidRDefault="003D2333" w:rsidP="00B73EE4">
            <w:r>
              <w:t>Wenn die Applikation im Interaktionsmodus ist und niemand die Applikation bedient (Skeletterkennung), so wechselt sie automatisch in den Demomodus.</w:t>
            </w:r>
          </w:p>
        </w:tc>
        <w:tc>
          <w:tcPr>
            <w:tcW w:w="903" w:type="dxa"/>
          </w:tcPr>
          <w:p w:rsidR="003D2333" w:rsidRDefault="003D2333" w:rsidP="00B73EE4">
            <w:r>
              <w:t>Ok</w:t>
            </w:r>
          </w:p>
        </w:tc>
        <w:tc>
          <w:tcPr>
            <w:tcW w:w="1188" w:type="dxa"/>
          </w:tcPr>
          <w:p w:rsidR="003D2333" w:rsidRDefault="003D2333" w:rsidP="00B73EE4">
            <w:r>
              <w:t>29.05.2012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tabs>
                <w:tab w:val="left" w:pos="225"/>
              </w:tabs>
              <w:jc w:val="right"/>
            </w:pPr>
            <w:r>
              <w:t>836</w:t>
            </w:r>
          </w:p>
        </w:tc>
        <w:tc>
          <w:tcPr>
            <w:tcW w:w="1965" w:type="dxa"/>
          </w:tcPr>
          <w:p w:rsidR="003D2333" w:rsidRPr="00501D54" w:rsidRDefault="003D2333" w:rsidP="00B73EE4">
            <w:r w:rsidRPr="00097848">
              <w:t>Demomodus: Demotext zu aktiver App wird angezeigt</w:t>
            </w:r>
          </w:p>
        </w:tc>
        <w:tc>
          <w:tcPr>
            <w:tcW w:w="4418" w:type="dxa"/>
          </w:tcPr>
          <w:p w:rsidR="003D2333" w:rsidRDefault="003D2333" w:rsidP="00B73EE4">
            <w:r>
              <w:t>Wenn die Applikation im Demomodus ist, wird ein attraktiver Teaser-Text angezeigt.</w:t>
            </w:r>
          </w:p>
        </w:tc>
        <w:tc>
          <w:tcPr>
            <w:tcW w:w="903" w:type="dxa"/>
          </w:tcPr>
          <w:p w:rsidR="003D2333" w:rsidRDefault="003D2333" w:rsidP="00B73EE4">
            <w:r>
              <w:t>Ok</w:t>
            </w:r>
          </w:p>
        </w:tc>
        <w:tc>
          <w:tcPr>
            <w:tcW w:w="1188" w:type="dxa"/>
          </w:tcPr>
          <w:p w:rsidR="003D2333" w:rsidRDefault="003D2333" w:rsidP="00B73EE4">
            <w:r>
              <w:t>29.05.2012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tabs>
                <w:tab w:val="left" w:pos="225"/>
              </w:tabs>
              <w:jc w:val="right"/>
            </w:pPr>
            <w:r>
              <w:t>835</w:t>
            </w:r>
          </w:p>
        </w:tc>
        <w:tc>
          <w:tcPr>
            <w:tcW w:w="1965" w:type="dxa"/>
          </w:tcPr>
          <w:p w:rsidR="003D2333" w:rsidRPr="00501D54" w:rsidRDefault="003D2333" w:rsidP="00B73EE4">
            <w:r w:rsidRPr="00097848">
              <w:t>Demomodus: Apps werden automatisch gewechselt</w:t>
            </w:r>
          </w:p>
        </w:tc>
        <w:tc>
          <w:tcPr>
            <w:tcW w:w="4418" w:type="dxa"/>
          </w:tcPr>
          <w:p w:rsidR="003D2333" w:rsidRDefault="003D2333" w:rsidP="00B73EE4">
            <w:r>
              <w:t>Wenn die Applikation im Demomodus ist und sich niemand für die Applikation interessiert, so wechselt der Text nach einer definierten Zeit.</w:t>
            </w:r>
          </w:p>
        </w:tc>
        <w:tc>
          <w:tcPr>
            <w:tcW w:w="903" w:type="dxa"/>
          </w:tcPr>
          <w:p w:rsidR="003D2333" w:rsidRDefault="003D2333" w:rsidP="00B73EE4">
            <w:r>
              <w:t>Ok</w:t>
            </w:r>
          </w:p>
        </w:tc>
        <w:tc>
          <w:tcPr>
            <w:tcW w:w="1188" w:type="dxa"/>
          </w:tcPr>
          <w:p w:rsidR="003D2333" w:rsidRDefault="003D2333" w:rsidP="00B73EE4">
            <w:r>
              <w:t>29.05.2012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tabs>
                <w:tab w:val="left" w:pos="225"/>
              </w:tabs>
              <w:jc w:val="right"/>
            </w:pPr>
            <w:r>
              <w:lastRenderedPageBreak/>
              <w:t>799</w:t>
            </w:r>
          </w:p>
        </w:tc>
        <w:tc>
          <w:tcPr>
            <w:tcW w:w="1965" w:type="dxa"/>
          </w:tcPr>
          <w:p w:rsidR="003D2333" w:rsidRPr="00501D54" w:rsidRDefault="003D2333" w:rsidP="00B73EE4">
            <w:r w:rsidRPr="00501D54">
              <w:t>Bild der Hand ist auf die rechte bzw. linke Hand abgestimmt</w:t>
            </w:r>
          </w:p>
        </w:tc>
        <w:tc>
          <w:tcPr>
            <w:tcW w:w="4418" w:type="dxa"/>
          </w:tcPr>
          <w:p w:rsidR="003D2333" w:rsidRDefault="003D2333" w:rsidP="00B73EE4">
            <w:r>
              <w:t>Bediene ich die Applikation mit der rechten Hand, so wird der Cursor als rechte Hand dargestellt. Bediene ich die Applikation mit der linken Hand, so ist das Bild des Cursors eine linke Hand.</w:t>
            </w:r>
          </w:p>
        </w:tc>
        <w:tc>
          <w:tcPr>
            <w:tcW w:w="903" w:type="dxa"/>
          </w:tcPr>
          <w:p w:rsidR="003D2333" w:rsidRDefault="003D2333" w:rsidP="00B73EE4">
            <w:r>
              <w:t>Ok</w:t>
            </w:r>
          </w:p>
        </w:tc>
        <w:tc>
          <w:tcPr>
            <w:tcW w:w="1188" w:type="dxa"/>
          </w:tcPr>
          <w:p w:rsidR="003D2333" w:rsidRDefault="003D2333" w:rsidP="00B73EE4">
            <w:r>
              <w:t>29.05.2012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tabs>
                <w:tab w:val="left" w:pos="225"/>
              </w:tabs>
              <w:jc w:val="right"/>
            </w:pPr>
            <w:r>
              <w:t>856</w:t>
            </w:r>
          </w:p>
        </w:tc>
        <w:tc>
          <w:tcPr>
            <w:tcW w:w="1965" w:type="dxa"/>
          </w:tcPr>
          <w:p w:rsidR="003D2333" w:rsidRPr="00501D54" w:rsidRDefault="003D2333" w:rsidP="00B73EE4">
            <w:r>
              <w:t>Mittagsmenu</w:t>
            </w:r>
            <w:r w:rsidRPr="009800A5">
              <w:t xml:space="preserve"> App automatisch aktualisiert</w:t>
            </w:r>
          </w:p>
        </w:tc>
        <w:tc>
          <w:tcPr>
            <w:tcW w:w="4418" w:type="dxa"/>
          </w:tcPr>
          <w:p w:rsidR="003D2333" w:rsidRDefault="003D2333" w:rsidP="00B73EE4">
            <w:r>
              <w:t>Das Mittagsmenu für den aktuellen Tag wird angezeigt.</w:t>
            </w:r>
          </w:p>
        </w:tc>
        <w:tc>
          <w:tcPr>
            <w:tcW w:w="903" w:type="dxa"/>
          </w:tcPr>
          <w:p w:rsidR="003D2333" w:rsidRDefault="003D2333" w:rsidP="00B73EE4">
            <w:r>
              <w:t>Ok</w:t>
            </w:r>
          </w:p>
        </w:tc>
        <w:tc>
          <w:tcPr>
            <w:tcW w:w="1188" w:type="dxa"/>
          </w:tcPr>
          <w:p w:rsidR="003D2333" w:rsidRDefault="003D2333" w:rsidP="00B73EE4">
            <w:r>
              <w:t>29.05.2012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tabs>
                <w:tab w:val="left" w:pos="225"/>
              </w:tabs>
              <w:jc w:val="right"/>
            </w:pPr>
            <w:r>
              <w:t>872</w:t>
            </w:r>
          </w:p>
        </w:tc>
        <w:tc>
          <w:tcPr>
            <w:tcW w:w="1965" w:type="dxa"/>
          </w:tcPr>
          <w:p w:rsidR="003D2333" w:rsidRPr="009800A5" w:rsidRDefault="003D2333" w:rsidP="00B73EE4">
            <w:r w:rsidRPr="009800A5">
              <w:t>Navigation mit schönen "Tabs" ermöglichen</w:t>
            </w:r>
          </w:p>
        </w:tc>
        <w:tc>
          <w:tcPr>
            <w:tcW w:w="4418" w:type="dxa"/>
          </w:tcPr>
          <w:p w:rsidR="003D2333" w:rsidRDefault="003D2333" w:rsidP="00B73EE4">
            <w:r>
              <w:t>Die Navigation findet über die Tabs im Menu statt.</w:t>
            </w:r>
          </w:p>
        </w:tc>
        <w:tc>
          <w:tcPr>
            <w:tcW w:w="903" w:type="dxa"/>
          </w:tcPr>
          <w:p w:rsidR="003D2333" w:rsidRDefault="003D2333" w:rsidP="00B73EE4">
            <w:r>
              <w:t>Ok</w:t>
            </w:r>
          </w:p>
        </w:tc>
        <w:tc>
          <w:tcPr>
            <w:tcW w:w="1188" w:type="dxa"/>
          </w:tcPr>
          <w:p w:rsidR="003D2333" w:rsidRDefault="003D2333" w:rsidP="00B73EE4">
            <w:r>
              <w:t>29.05.2012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tabs>
                <w:tab w:val="left" w:pos="225"/>
              </w:tabs>
              <w:jc w:val="right"/>
            </w:pPr>
            <w:r>
              <w:t>855</w:t>
            </w:r>
          </w:p>
        </w:tc>
        <w:tc>
          <w:tcPr>
            <w:tcW w:w="1965" w:type="dxa"/>
          </w:tcPr>
          <w:p w:rsidR="003D2333" w:rsidRPr="009800A5" w:rsidRDefault="003D2333" w:rsidP="00B73EE4">
            <w:r w:rsidRPr="00AF5956">
              <w:t>Deployment Entwickler PC möglich</w:t>
            </w:r>
          </w:p>
        </w:tc>
        <w:tc>
          <w:tcPr>
            <w:tcW w:w="4418" w:type="dxa"/>
          </w:tcPr>
          <w:p w:rsidR="003D2333" w:rsidRDefault="003D2333" w:rsidP="00B73EE4">
            <w:r>
              <w:t>Die Solution kann nach dem SVN-Checkout geöffnet und es kann daran gearbeitet werden.</w:t>
            </w:r>
          </w:p>
        </w:tc>
        <w:tc>
          <w:tcPr>
            <w:tcW w:w="903" w:type="dxa"/>
          </w:tcPr>
          <w:p w:rsidR="003D2333" w:rsidRDefault="003D2333" w:rsidP="00B73EE4">
            <w:r>
              <w:t>Ok</w:t>
            </w:r>
          </w:p>
        </w:tc>
        <w:tc>
          <w:tcPr>
            <w:tcW w:w="1188" w:type="dxa"/>
          </w:tcPr>
          <w:p w:rsidR="003D2333" w:rsidRDefault="003D2333" w:rsidP="00B73EE4">
            <w:pPr>
              <w:keepNext/>
            </w:pPr>
            <w:r>
              <w:t>29.05.2012</w:t>
            </w:r>
          </w:p>
        </w:tc>
      </w:tr>
    </w:tbl>
    <w:p w:rsidR="003D2333" w:rsidRDefault="003D2333" w:rsidP="003D2333">
      <w:pPr>
        <w:pStyle w:val="Caption"/>
      </w:pPr>
      <w:r>
        <w:t xml:space="preserve">Tabelle </w:t>
      </w:r>
      <w:r>
        <w:fldChar w:fldCharType="begin"/>
      </w:r>
      <w:r>
        <w:instrText xml:space="preserve"> SEQ Tabelle \* ARABIC </w:instrText>
      </w:r>
      <w:r>
        <w:fldChar w:fldCharType="separate"/>
      </w:r>
      <w:r>
        <w:rPr>
          <w:noProof/>
        </w:rPr>
        <w:t>25</w:t>
      </w:r>
      <w:r>
        <w:rPr>
          <w:noProof/>
        </w:rPr>
        <w:fldChar w:fldCharType="end"/>
      </w:r>
      <w:r w:rsidRPr="00DE2E7C">
        <w:t xml:space="preserve"> - Systemtests Sprint</w:t>
      </w:r>
      <w:r>
        <w:t xml:space="preserve"> 13</w:t>
      </w:r>
    </w:p>
    <w:p w:rsidR="003D2333" w:rsidRDefault="003D2333" w:rsidP="003D2333">
      <w:pPr>
        <w:pStyle w:val="Heading4"/>
      </w:pPr>
      <w:bookmarkStart w:id="612" w:name="_Toc327350250"/>
      <w:r>
        <w:t>Sprint 14</w:t>
      </w:r>
      <w:bookmarkEnd w:id="612"/>
    </w:p>
    <w:p w:rsidR="003D2333" w:rsidRPr="00A86B6B" w:rsidRDefault="003D2333" w:rsidP="003D2333">
      <w:r>
        <w:t>Im Sprint 14 wurde die letzte User Story implementiert.</w:t>
      </w:r>
    </w:p>
    <w:p w:rsidR="003D2333" w:rsidRDefault="003D2333" w:rsidP="003D2333">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3D2333" w:rsidTr="00B73EE4">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3D2333" w:rsidRDefault="003D2333" w:rsidP="00B73EE4">
            <w:pPr>
              <w:jc w:val="right"/>
            </w:pPr>
            <w:r>
              <w:t>Ticket#</w:t>
            </w:r>
          </w:p>
        </w:tc>
        <w:tc>
          <w:tcPr>
            <w:tcW w:w="1965" w:type="dxa"/>
          </w:tcPr>
          <w:p w:rsidR="003D2333" w:rsidRDefault="003D2333" w:rsidP="00B73EE4">
            <w:r>
              <w:t>Titel</w:t>
            </w:r>
          </w:p>
        </w:tc>
        <w:tc>
          <w:tcPr>
            <w:tcW w:w="4418" w:type="dxa"/>
          </w:tcPr>
          <w:p w:rsidR="003D2333" w:rsidRDefault="003D2333" w:rsidP="00B73EE4">
            <w:r>
              <w:t>Beschreibung</w:t>
            </w:r>
          </w:p>
        </w:tc>
        <w:tc>
          <w:tcPr>
            <w:tcW w:w="903" w:type="dxa"/>
          </w:tcPr>
          <w:p w:rsidR="003D2333" w:rsidRDefault="003D2333" w:rsidP="00B73EE4">
            <w:r>
              <w:t>Resultat</w:t>
            </w:r>
          </w:p>
        </w:tc>
        <w:tc>
          <w:tcPr>
            <w:tcW w:w="1188" w:type="dxa"/>
          </w:tcPr>
          <w:p w:rsidR="003D2333" w:rsidRDefault="003D2333" w:rsidP="00B73EE4">
            <w:r>
              <w:t>Datum</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A</w:t>
            </w:r>
          </w:p>
        </w:tc>
        <w:tc>
          <w:tcPr>
            <w:tcW w:w="1965" w:type="dxa"/>
          </w:tcPr>
          <w:p w:rsidR="003D2333" w:rsidRDefault="003D2333" w:rsidP="00B73EE4">
            <w:r w:rsidRPr="0055521E">
              <w:t>Poster werden angezeigt</w:t>
            </w:r>
          </w:p>
        </w:tc>
        <w:tc>
          <w:tcPr>
            <w:tcW w:w="4418" w:type="dxa"/>
          </w:tcPr>
          <w:p w:rsidR="003D2333" w:rsidRDefault="003D2333" w:rsidP="00B73EE4">
            <w:r>
              <w:t>Es wird das aktuelle Poster angezeigt.</w:t>
            </w:r>
          </w:p>
        </w:tc>
        <w:tc>
          <w:tcPr>
            <w:tcW w:w="903" w:type="dxa"/>
          </w:tcPr>
          <w:p w:rsidR="003D2333" w:rsidRDefault="003D2333" w:rsidP="00B73EE4">
            <w:r>
              <w:t>Ok</w:t>
            </w:r>
          </w:p>
        </w:tc>
        <w:tc>
          <w:tcPr>
            <w:tcW w:w="1188" w:type="dxa"/>
          </w:tcPr>
          <w:p w:rsidR="003D2333" w:rsidRDefault="003D2333" w:rsidP="00B73EE4">
            <w:r>
              <w:t>02.06.2012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A</w:t>
            </w:r>
          </w:p>
        </w:tc>
        <w:tc>
          <w:tcPr>
            <w:tcW w:w="1965" w:type="dxa"/>
          </w:tcPr>
          <w:p w:rsidR="003D2333" w:rsidRDefault="003D2333" w:rsidP="00B73EE4">
            <w:r w:rsidRPr="0055521E">
              <w:t>Poster browsen</w:t>
            </w:r>
          </w:p>
        </w:tc>
        <w:tc>
          <w:tcPr>
            <w:tcW w:w="4418" w:type="dxa"/>
          </w:tcPr>
          <w:p w:rsidR="003D2333" w:rsidRDefault="003D2333" w:rsidP="00B73EE4">
            <w:r>
              <w:t>Es kann zum nächsten und zum vorhergehenden Poster gewechselt werden.</w:t>
            </w:r>
          </w:p>
        </w:tc>
        <w:tc>
          <w:tcPr>
            <w:tcW w:w="903" w:type="dxa"/>
          </w:tcPr>
          <w:p w:rsidR="003D2333" w:rsidRDefault="003D2333" w:rsidP="00B73EE4">
            <w:r>
              <w:t>Ok</w:t>
            </w:r>
          </w:p>
        </w:tc>
        <w:tc>
          <w:tcPr>
            <w:tcW w:w="1188" w:type="dxa"/>
          </w:tcPr>
          <w:p w:rsidR="003D2333" w:rsidRDefault="003D2333" w:rsidP="00B73EE4">
            <w:r>
              <w:t>02.06.2012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A</w:t>
            </w:r>
          </w:p>
        </w:tc>
        <w:tc>
          <w:tcPr>
            <w:tcW w:w="1965" w:type="dxa"/>
          </w:tcPr>
          <w:p w:rsidR="003D2333" w:rsidRPr="0055521E" w:rsidRDefault="003D2333" w:rsidP="00B73EE4">
            <w:r>
              <w:t>Handcursor</w:t>
            </w:r>
            <w:r w:rsidRPr="0055521E">
              <w:t xml:space="preserve"> wird dargestellt</w:t>
            </w:r>
          </w:p>
        </w:tc>
        <w:tc>
          <w:tcPr>
            <w:tcW w:w="4418" w:type="dxa"/>
          </w:tcPr>
          <w:p w:rsidR="003D2333" w:rsidRDefault="003D2333" w:rsidP="00B73EE4">
            <w:r>
              <w:t>Der Handcursor wird als blauer Punkt dargestellt.</w:t>
            </w:r>
          </w:p>
        </w:tc>
        <w:tc>
          <w:tcPr>
            <w:tcW w:w="903" w:type="dxa"/>
          </w:tcPr>
          <w:p w:rsidR="003D2333" w:rsidRDefault="003D2333" w:rsidP="00B73EE4">
            <w:r>
              <w:t>Ok</w:t>
            </w:r>
          </w:p>
        </w:tc>
        <w:tc>
          <w:tcPr>
            <w:tcW w:w="1188" w:type="dxa"/>
          </w:tcPr>
          <w:p w:rsidR="003D2333" w:rsidRDefault="003D2333" w:rsidP="00B73EE4">
            <w:r>
              <w:t>16.04.2012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A</w:t>
            </w:r>
          </w:p>
        </w:tc>
        <w:tc>
          <w:tcPr>
            <w:tcW w:w="1965" w:type="dxa"/>
          </w:tcPr>
          <w:p w:rsidR="003D2333" w:rsidRPr="0055521E" w:rsidRDefault="003D2333" w:rsidP="00B73EE4">
            <w:r w:rsidRPr="0055521E">
              <w:t>Eigenes Skelett wird dargestellt</w:t>
            </w:r>
          </w:p>
        </w:tc>
        <w:tc>
          <w:tcPr>
            <w:tcW w:w="4418" w:type="dxa"/>
          </w:tcPr>
          <w:p w:rsidR="003D2333" w:rsidRDefault="003D2333" w:rsidP="00B73EE4">
            <w:r>
              <w:t>Die verschiedenen Skelettjoints des Benutzers werden angezeigt.</w:t>
            </w:r>
          </w:p>
        </w:tc>
        <w:tc>
          <w:tcPr>
            <w:tcW w:w="903" w:type="dxa"/>
          </w:tcPr>
          <w:p w:rsidR="003D2333" w:rsidRDefault="003D2333" w:rsidP="00B73EE4">
            <w:r>
              <w:t>Ok</w:t>
            </w:r>
          </w:p>
        </w:tc>
        <w:tc>
          <w:tcPr>
            <w:tcW w:w="1188" w:type="dxa"/>
          </w:tcPr>
          <w:p w:rsidR="003D2333" w:rsidRDefault="003D2333" w:rsidP="00B73EE4">
            <w:r>
              <w:t>16.04.2012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A</w:t>
            </w:r>
          </w:p>
        </w:tc>
        <w:tc>
          <w:tcPr>
            <w:tcW w:w="1965" w:type="dxa"/>
          </w:tcPr>
          <w:p w:rsidR="003D2333" w:rsidRPr="0055521E" w:rsidRDefault="003D2333" w:rsidP="00B73EE4">
            <w:r w:rsidRPr="0094087F">
              <w:t>Sofortiges Erfolgserlebnis für Einstieg sichergestellt</w:t>
            </w:r>
          </w:p>
        </w:tc>
        <w:tc>
          <w:tcPr>
            <w:tcW w:w="4418" w:type="dxa"/>
          </w:tcPr>
          <w:p w:rsidR="003D2333" w:rsidRDefault="003D2333" w:rsidP="00B73EE4">
            <w:r>
              <w:t>Das sofortige Erfolgserlebnis ist durch das Skelett sichergestellt.</w:t>
            </w:r>
          </w:p>
        </w:tc>
        <w:tc>
          <w:tcPr>
            <w:tcW w:w="903" w:type="dxa"/>
          </w:tcPr>
          <w:p w:rsidR="003D2333" w:rsidRDefault="003D2333" w:rsidP="00B73EE4">
            <w:r>
              <w:t>Ok</w:t>
            </w:r>
          </w:p>
        </w:tc>
        <w:tc>
          <w:tcPr>
            <w:tcW w:w="1188" w:type="dxa"/>
          </w:tcPr>
          <w:p w:rsidR="003D2333" w:rsidRDefault="003D2333" w:rsidP="00B73EE4">
            <w:r>
              <w:t>02.06.2012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769</w:t>
            </w:r>
          </w:p>
        </w:tc>
        <w:tc>
          <w:tcPr>
            <w:tcW w:w="1965" w:type="dxa"/>
          </w:tcPr>
          <w:p w:rsidR="003D2333" w:rsidRPr="0055521E" w:rsidRDefault="003D2333" w:rsidP="00B73EE4">
            <w:r w:rsidRPr="0091174E">
              <w:t>Pointer für die Hand schön dargestellt</w:t>
            </w:r>
          </w:p>
        </w:tc>
        <w:tc>
          <w:tcPr>
            <w:tcW w:w="4418" w:type="dxa"/>
          </w:tcPr>
          <w:p w:rsidR="003D2333" w:rsidRDefault="003D2333" w:rsidP="00B73EE4">
            <w:r>
              <w:t>Der Handcursor wird als rechte Hand dargestellt.</w:t>
            </w:r>
          </w:p>
        </w:tc>
        <w:tc>
          <w:tcPr>
            <w:tcW w:w="903" w:type="dxa"/>
          </w:tcPr>
          <w:p w:rsidR="003D2333" w:rsidRDefault="003D2333" w:rsidP="00B73EE4">
            <w:r>
              <w:t>Ok</w:t>
            </w:r>
          </w:p>
        </w:tc>
        <w:tc>
          <w:tcPr>
            <w:tcW w:w="1188" w:type="dxa"/>
          </w:tcPr>
          <w:p w:rsidR="003D2333" w:rsidRDefault="003D2333" w:rsidP="00B73EE4">
            <w:r>
              <w:t>02.06.2012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779</w:t>
            </w:r>
          </w:p>
        </w:tc>
        <w:tc>
          <w:tcPr>
            <w:tcW w:w="1965" w:type="dxa"/>
          </w:tcPr>
          <w:p w:rsidR="003D2333" w:rsidRPr="0055521E" w:rsidRDefault="003D2333" w:rsidP="00B73EE4">
            <w:r w:rsidRPr="0091174E">
              <w:t>Skelett schön dargestellt</w:t>
            </w:r>
          </w:p>
        </w:tc>
        <w:tc>
          <w:tcPr>
            <w:tcW w:w="4418" w:type="dxa"/>
          </w:tcPr>
          <w:p w:rsidR="003D2333" w:rsidRDefault="003D2333" w:rsidP="00B73EE4">
            <w:r>
              <w:t>Das Skelett wird als Strichmännlein dargestellt.</w:t>
            </w:r>
          </w:p>
        </w:tc>
        <w:tc>
          <w:tcPr>
            <w:tcW w:w="903" w:type="dxa"/>
          </w:tcPr>
          <w:p w:rsidR="003D2333" w:rsidRDefault="003D2333" w:rsidP="00B73EE4">
            <w:r>
              <w:t>Ok</w:t>
            </w:r>
          </w:p>
        </w:tc>
        <w:tc>
          <w:tcPr>
            <w:tcW w:w="1188" w:type="dxa"/>
          </w:tcPr>
          <w:p w:rsidR="003D2333" w:rsidRDefault="003D2333" w:rsidP="00B73EE4">
            <w:r>
              <w:t>02.06.2012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870</w:t>
            </w:r>
          </w:p>
        </w:tc>
        <w:tc>
          <w:tcPr>
            <w:tcW w:w="1965" w:type="dxa"/>
          </w:tcPr>
          <w:p w:rsidR="003D2333" w:rsidRPr="0055521E" w:rsidRDefault="003D2333" w:rsidP="00B73EE4">
            <w:r>
              <w:t>Handcursor</w:t>
            </w:r>
            <w:r w:rsidRPr="0091174E">
              <w:t xml:space="preserve"> ruckelt weniger 1</w:t>
            </w:r>
          </w:p>
        </w:tc>
        <w:tc>
          <w:tcPr>
            <w:tcW w:w="4418" w:type="dxa"/>
          </w:tcPr>
          <w:p w:rsidR="003D2333" w:rsidRDefault="003D2333" w:rsidP="00B73EE4">
            <w:r>
              <w:t>Der Handcursor zittert nicht mehr so fest.</w:t>
            </w:r>
          </w:p>
        </w:tc>
        <w:tc>
          <w:tcPr>
            <w:tcW w:w="903" w:type="dxa"/>
          </w:tcPr>
          <w:p w:rsidR="003D2333" w:rsidRDefault="003D2333" w:rsidP="00B73EE4">
            <w:r>
              <w:t>Ok</w:t>
            </w:r>
          </w:p>
        </w:tc>
        <w:tc>
          <w:tcPr>
            <w:tcW w:w="1188" w:type="dxa"/>
          </w:tcPr>
          <w:p w:rsidR="003D2333" w:rsidRDefault="003D2333" w:rsidP="00B73EE4">
            <w:r>
              <w:t>02.06.2012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786</w:t>
            </w:r>
          </w:p>
        </w:tc>
        <w:tc>
          <w:tcPr>
            <w:tcW w:w="1965" w:type="dxa"/>
          </w:tcPr>
          <w:p w:rsidR="003D2333" w:rsidRPr="0091174E" w:rsidRDefault="003D2333" w:rsidP="00B73EE4">
            <w:r w:rsidRPr="007D1338">
              <w:t>Video wird dargestellt</w:t>
            </w:r>
          </w:p>
        </w:tc>
        <w:tc>
          <w:tcPr>
            <w:tcW w:w="4418" w:type="dxa"/>
          </w:tcPr>
          <w:p w:rsidR="003D2333" w:rsidRDefault="003D2333" w:rsidP="00B73EE4">
            <w:r>
              <w:t>Das Video wird in WPF dargestellt.</w:t>
            </w:r>
          </w:p>
        </w:tc>
        <w:tc>
          <w:tcPr>
            <w:tcW w:w="903" w:type="dxa"/>
          </w:tcPr>
          <w:p w:rsidR="003D2333" w:rsidRDefault="003D2333" w:rsidP="00B73EE4">
            <w:r>
              <w:t>Ok</w:t>
            </w:r>
          </w:p>
        </w:tc>
        <w:tc>
          <w:tcPr>
            <w:tcW w:w="1188" w:type="dxa"/>
          </w:tcPr>
          <w:p w:rsidR="003D2333" w:rsidRDefault="003D2333" w:rsidP="00B73EE4">
            <w:r>
              <w:t>02.06.2012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785</w:t>
            </w:r>
          </w:p>
        </w:tc>
        <w:tc>
          <w:tcPr>
            <w:tcW w:w="1965" w:type="dxa"/>
          </w:tcPr>
          <w:p w:rsidR="003D2333" w:rsidRPr="0091174E" w:rsidRDefault="003D2333" w:rsidP="00B73EE4">
            <w:r w:rsidRPr="007D1338">
              <w:t>Applikation ist mit linker Hand bedienbar</w:t>
            </w:r>
          </w:p>
        </w:tc>
        <w:tc>
          <w:tcPr>
            <w:tcW w:w="4418" w:type="dxa"/>
          </w:tcPr>
          <w:p w:rsidR="003D2333" w:rsidRDefault="003D2333" w:rsidP="00B73EE4">
            <w:r>
              <w:t>Die Applikation kann sowohl mit der rechten als auch der linken Hand bedient werden.</w:t>
            </w:r>
          </w:p>
        </w:tc>
        <w:tc>
          <w:tcPr>
            <w:tcW w:w="903" w:type="dxa"/>
          </w:tcPr>
          <w:p w:rsidR="003D2333" w:rsidRDefault="003D2333" w:rsidP="00B73EE4">
            <w:r>
              <w:t>Ok</w:t>
            </w:r>
          </w:p>
        </w:tc>
        <w:tc>
          <w:tcPr>
            <w:tcW w:w="1188" w:type="dxa"/>
          </w:tcPr>
          <w:p w:rsidR="003D2333" w:rsidRDefault="003D2333" w:rsidP="00B73EE4">
            <w:r>
              <w:t>02.06.2012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798</w:t>
            </w:r>
          </w:p>
        </w:tc>
        <w:tc>
          <w:tcPr>
            <w:tcW w:w="1965" w:type="dxa"/>
          </w:tcPr>
          <w:p w:rsidR="003D2333" w:rsidRPr="007D1338" w:rsidRDefault="003D2333" w:rsidP="00B73EE4">
            <w:r w:rsidRPr="008A098D">
              <w:t>Plug-in Möglichkeit</w:t>
            </w:r>
          </w:p>
        </w:tc>
        <w:tc>
          <w:tcPr>
            <w:tcW w:w="4418" w:type="dxa"/>
          </w:tcPr>
          <w:p w:rsidR="003D2333" w:rsidRDefault="003D2333" w:rsidP="00B73EE4">
            <w:r>
              <w:t>Ein Plug-in kann automatisch in die Main-Applikation geladen werden.</w:t>
            </w:r>
          </w:p>
        </w:tc>
        <w:tc>
          <w:tcPr>
            <w:tcW w:w="903" w:type="dxa"/>
          </w:tcPr>
          <w:p w:rsidR="003D2333" w:rsidRDefault="003D2333" w:rsidP="00B73EE4">
            <w:r>
              <w:t>Ok</w:t>
            </w:r>
          </w:p>
        </w:tc>
        <w:tc>
          <w:tcPr>
            <w:tcW w:w="1188" w:type="dxa"/>
          </w:tcPr>
          <w:p w:rsidR="003D2333" w:rsidRDefault="003D2333" w:rsidP="00B73EE4">
            <w:r>
              <w:t>02.06.2012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tabs>
                <w:tab w:val="left" w:pos="225"/>
              </w:tabs>
              <w:jc w:val="right"/>
            </w:pPr>
            <w:r>
              <w:t>800</w:t>
            </w:r>
          </w:p>
        </w:tc>
        <w:tc>
          <w:tcPr>
            <w:tcW w:w="1965" w:type="dxa"/>
          </w:tcPr>
          <w:p w:rsidR="003D2333" w:rsidRPr="008A098D" w:rsidRDefault="003D2333" w:rsidP="00B73EE4">
            <w:r>
              <w:t>Mittagsmenu</w:t>
            </w:r>
            <w:r w:rsidRPr="00501D54">
              <w:t xml:space="preserve"> App in </w:t>
            </w:r>
            <w:r>
              <w:t>Plug-in</w:t>
            </w:r>
            <w:r w:rsidRPr="00501D54">
              <w:t xml:space="preserve"> umgewandelt</w:t>
            </w:r>
          </w:p>
        </w:tc>
        <w:tc>
          <w:tcPr>
            <w:tcW w:w="4418" w:type="dxa"/>
          </w:tcPr>
          <w:p w:rsidR="003D2333" w:rsidRDefault="003D2333" w:rsidP="00B73EE4">
            <w:r>
              <w:t>Die Mittagsmenu-Applikation besteht als Plug-in und kann durch Nr. 798 in der Hauptapplikation angezeigt werden.</w:t>
            </w:r>
          </w:p>
        </w:tc>
        <w:tc>
          <w:tcPr>
            <w:tcW w:w="903" w:type="dxa"/>
          </w:tcPr>
          <w:p w:rsidR="003D2333" w:rsidRDefault="003D2333" w:rsidP="00B73EE4">
            <w:r>
              <w:t>Ok</w:t>
            </w:r>
          </w:p>
        </w:tc>
        <w:tc>
          <w:tcPr>
            <w:tcW w:w="1188" w:type="dxa"/>
          </w:tcPr>
          <w:p w:rsidR="003D2333" w:rsidRDefault="003D2333" w:rsidP="00B73EE4">
            <w:r>
              <w:t>02.06.2012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tabs>
                <w:tab w:val="left" w:pos="225"/>
              </w:tabs>
              <w:jc w:val="right"/>
            </w:pPr>
            <w:r>
              <w:t>856</w:t>
            </w:r>
          </w:p>
        </w:tc>
        <w:tc>
          <w:tcPr>
            <w:tcW w:w="1965" w:type="dxa"/>
          </w:tcPr>
          <w:p w:rsidR="003D2333" w:rsidRPr="008A098D" w:rsidRDefault="003D2333" w:rsidP="00B73EE4">
            <w:r>
              <w:t>Das Mittagsmenu wird angezeigt.</w:t>
            </w:r>
          </w:p>
        </w:tc>
        <w:tc>
          <w:tcPr>
            <w:tcW w:w="4418" w:type="dxa"/>
          </w:tcPr>
          <w:p w:rsidR="003D2333" w:rsidRDefault="003D2333" w:rsidP="00B73EE4">
            <w:r>
              <w:t>Das Mittagsmenu wird in der Wochenübersicht angezeigt.</w:t>
            </w:r>
          </w:p>
        </w:tc>
        <w:tc>
          <w:tcPr>
            <w:tcW w:w="903" w:type="dxa"/>
          </w:tcPr>
          <w:p w:rsidR="003D2333" w:rsidRDefault="003D2333" w:rsidP="00B73EE4">
            <w:r>
              <w:t>Ok</w:t>
            </w:r>
          </w:p>
        </w:tc>
        <w:tc>
          <w:tcPr>
            <w:tcW w:w="1188" w:type="dxa"/>
          </w:tcPr>
          <w:p w:rsidR="003D2333" w:rsidRDefault="003D2333" w:rsidP="00B73EE4">
            <w:r>
              <w:t>02.06.2012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tabs>
                <w:tab w:val="left" w:pos="225"/>
              </w:tabs>
              <w:jc w:val="right"/>
            </w:pPr>
            <w:r>
              <w:t>802</w:t>
            </w:r>
          </w:p>
        </w:tc>
        <w:tc>
          <w:tcPr>
            <w:tcW w:w="1965" w:type="dxa"/>
          </w:tcPr>
          <w:p w:rsidR="003D2333" w:rsidRPr="00501D54" w:rsidRDefault="003D2333" w:rsidP="00B73EE4">
            <w:r w:rsidRPr="00501D54">
              <w:t xml:space="preserve">Poster App in </w:t>
            </w:r>
            <w:r>
              <w:t>Plug-in</w:t>
            </w:r>
            <w:r w:rsidRPr="00501D54">
              <w:t xml:space="preserve"> App umgewandelt</w:t>
            </w:r>
          </w:p>
        </w:tc>
        <w:tc>
          <w:tcPr>
            <w:tcW w:w="4418" w:type="dxa"/>
          </w:tcPr>
          <w:p w:rsidR="003D2333" w:rsidRDefault="003D2333" w:rsidP="00B73EE4">
            <w:r>
              <w:t>Die Poster-Applikation besteht als Plug-in und kann durch Nr. 798 in der Hauptapplikation angezeigt werden.</w:t>
            </w:r>
          </w:p>
        </w:tc>
        <w:tc>
          <w:tcPr>
            <w:tcW w:w="903" w:type="dxa"/>
          </w:tcPr>
          <w:p w:rsidR="003D2333" w:rsidRDefault="003D2333" w:rsidP="00B73EE4">
            <w:r>
              <w:t>Ok</w:t>
            </w:r>
          </w:p>
        </w:tc>
        <w:tc>
          <w:tcPr>
            <w:tcW w:w="1188" w:type="dxa"/>
          </w:tcPr>
          <w:p w:rsidR="003D2333" w:rsidRDefault="003D2333" w:rsidP="00B73EE4">
            <w:r>
              <w:t>02.06.2012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tabs>
                <w:tab w:val="left" w:pos="225"/>
              </w:tabs>
              <w:jc w:val="right"/>
            </w:pPr>
            <w:r>
              <w:lastRenderedPageBreak/>
              <w:t>833</w:t>
            </w:r>
          </w:p>
        </w:tc>
        <w:tc>
          <w:tcPr>
            <w:tcW w:w="1965" w:type="dxa"/>
          </w:tcPr>
          <w:p w:rsidR="003D2333" w:rsidRPr="00501D54" w:rsidRDefault="003D2333" w:rsidP="00B73EE4">
            <w:r w:rsidRPr="00501D54">
              <w:t>Demomodus: Vom Demomodus wird zum Interaktionsmodus gewechselt</w:t>
            </w:r>
          </w:p>
        </w:tc>
        <w:tc>
          <w:tcPr>
            <w:tcW w:w="4418" w:type="dxa"/>
          </w:tcPr>
          <w:p w:rsidR="003D2333" w:rsidRDefault="003D2333" w:rsidP="00B73EE4">
            <w:r>
              <w:t>Wenn die Applikation im Demomodus ist und ich sie bedienen möchte (Skeletterkennung), wechselt sie automatisch in den Interaktionsmodus.</w:t>
            </w:r>
          </w:p>
        </w:tc>
        <w:tc>
          <w:tcPr>
            <w:tcW w:w="903" w:type="dxa"/>
          </w:tcPr>
          <w:p w:rsidR="003D2333" w:rsidRDefault="003D2333" w:rsidP="00B73EE4">
            <w:r>
              <w:t>Ok</w:t>
            </w:r>
          </w:p>
        </w:tc>
        <w:tc>
          <w:tcPr>
            <w:tcW w:w="1188" w:type="dxa"/>
          </w:tcPr>
          <w:p w:rsidR="003D2333" w:rsidRDefault="003D2333" w:rsidP="00B73EE4">
            <w:r>
              <w:t>02.06.2012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tabs>
                <w:tab w:val="left" w:pos="225"/>
              </w:tabs>
              <w:jc w:val="right"/>
            </w:pPr>
            <w:r>
              <w:t>834</w:t>
            </w:r>
          </w:p>
        </w:tc>
        <w:tc>
          <w:tcPr>
            <w:tcW w:w="1965" w:type="dxa"/>
          </w:tcPr>
          <w:p w:rsidR="003D2333" w:rsidRPr="00501D54" w:rsidRDefault="003D2333" w:rsidP="00B73EE4">
            <w:r w:rsidRPr="00501D54">
              <w:t>Demomodus: Vom Interaktionsmodus wird zum Demomodus gewechselt</w:t>
            </w:r>
          </w:p>
        </w:tc>
        <w:tc>
          <w:tcPr>
            <w:tcW w:w="4418" w:type="dxa"/>
          </w:tcPr>
          <w:p w:rsidR="003D2333" w:rsidRDefault="003D2333" w:rsidP="00B73EE4">
            <w:r>
              <w:t>Wenn die Applikation im Interaktionsmodus ist und niemand die Applikation bedient (Skeletterkennung), so wechselt sie automatisch in den Demomodus.</w:t>
            </w:r>
          </w:p>
        </w:tc>
        <w:tc>
          <w:tcPr>
            <w:tcW w:w="903" w:type="dxa"/>
          </w:tcPr>
          <w:p w:rsidR="003D2333" w:rsidRDefault="003D2333" w:rsidP="00B73EE4">
            <w:r>
              <w:t>Ok</w:t>
            </w:r>
          </w:p>
        </w:tc>
        <w:tc>
          <w:tcPr>
            <w:tcW w:w="1188" w:type="dxa"/>
          </w:tcPr>
          <w:p w:rsidR="003D2333" w:rsidRDefault="003D2333" w:rsidP="00B73EE4">
            <w:r>
              <w:t>02.06.2012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tabs>
                <w:tab w:val="left" w:pos="225"/>
              </w:tabs>
              <w:jc w:val="right"/>
            </w:pPr>
            <w:r>
              <w:t>836</w:t>
            </w:r>
          </w:p>
        </w:tc>
        <w:tc>
          <w:tcPr>
            <w:tcW w:w="1965" w:type="dxa"/>
          </w:tcPr>
          <w:p w:rsidR="003D2333" w:rsidRPr="00501D54" w:rsidRDefault="003D2333" w:rsidP="00B73EE4">
            <w:r w:rsidRPr="00097848">
              <w:t>Demomodus: Demotext zu aktiver App wird angezeigt</w:t>
            </w:r>
          </w:p>
        </w:tc>
        <w:tc>
          <w:tcPr>
            <w:tcW w:w="4418" w:type="dxa"/>
          </w:tcPr>
          <w:p w:rsidR="003D2333" w:rsidRDefault="003D2333" w:rsidP="00B73EE4">
            <w:r>
              <w:t>Wenn die Applikation im Demomodus ist, wird ein attraktiver Teaser-Text angezeigt.</w:t>
            </w:r>
          </w:p>
        </w:tc>
        <w:tc>
          <w:tcPr>
            <w:tcW w:w="903" w:type="dxa"/>
          </w:tcPr>
          <w:p w:rsidR="003D2333" w:rsidRDefault="003D2333" w:rsidP="00B73EE4">
            <w:r>
              <w:t>Ok</w:t>
            </w:r>
          </w:p>
        </w:tc>
        <w:tc>
          <w:tcPr>
            <w:tcW w:w="1188" w:type="dxa"/>
          </w:tcPr>
          <w:p w:rsidR="003D2333" w:rsidRDefault="003D2333" w:rsidP="00B73EE4">
            <w:r>
              <w:t>02.06.2012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tabs>
                <w:tab w:val="left" w:pos="225"/>
              </w:tabs>
              <w:jc w:val="right"/>
            </w:pPr>
            <w:r>
              <w:t>835</w:t>
            </w:r>
          </w:p>
        </w:tc>
        <w:tc>
          <w:tcPr>
            <w:tcW w:w="1965" w:type="dxa"/>
          </w:tcPr>
          <w:p w:rsidR="003D2333" w:rsidRPr="00501D54" w:rsidRDefault="003D2333" w:rsidP="00B73EE4">
            <w:r w:rsidRPr="00097848">
              <w:t>Demomodus: Apps werden automatisch gewechselt</w:t>
            </w:r>
          </w:p>
        </w:tc>
        <w:tc>
          <w:tcPr>
            <w:tcW w:w="4418" w:type="dxa"/>
          </w:tcPr>
          <w:p w:rsidR="003D2333" w:rsidRDefault="003D2333" w:rsidP="00B73EE4">
            <w:r>
              <w:t>Wenn die Applikation im Demomodus ist und sich niemand für die Applikation interessiert, so wechselt der Text nach einer definierten Zeit.</w:t>
            </w:r>
          </w:p>
        </w:tc>
        <w:tc>
          <w:tcPr>
            <w:tcW w:w="903" w:type="dxa"/>
          </w:tcPr>
          <w:p w:rsidR="003D2333" w:rsidRDefault="003D2333" w:rsidP="00B73EE4">
            <w:r>
              <w:t>Ok</w:t>
            </w:r>
          </w:p>
        </w:tc>
        <w:tc>
          <w:tcPr>
            <w:tcW w:w="1188" w:type="dxa"/>
          </w:tcPr>
          <w:p w:rsidR="003D2333" w:rsidRDefault="003D2333" w:rsidP="00B73EE4">
            <w:r>
              <w:t>02.06.2012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tabs>
                <w:tab w:val="left" w:pos="225"/>
              </w:tabs>
              <w:jc w:val="right"/>
            </w:pPr>
            <w:r>
              <w:t>799</w:t>
            </w:r>
          </w:p>
        </w:tc>
        <w:tc>
          <w:tcPr>
            <w:tcW w:w="1965" w:type="dxa"/>
          </w:tcPr>
          <w:p w:rsidR="003D2333" w:rsidRPr="00501D54" w:rsidRDefault="003D2333" w:rsidP="00B73EE4">
            <w:r w:rsidRPr="00501D54">
              <w:t>Bild der Hand ist auf die rechte bzw. linke Hand abgestimmt</w:t>
            </w:r>
          </w:p>
        </w:tc>
        <w:tc>
          <w:tcPr>
            <w:tcW w:w="4418" w:type="dxa"/>
          </w:tcPr>
          <w:p w:rsidR="003D2333" w:rsidRDefault="003D2333" w:rsidP="00B73EE4">
            <w:r>
              <w:t>Bediene ich die Applikation mit der rechten Hand, so wird der Cursor als rechte Hand dargestellt. Bediene ich die Applikation mit der linken Hand, so ist das Bild des Cursors eine linke Hand.</w:t>
            </w:r>
          </w:p>
        </w:tc>
        <w:tc>
          <w:tcPr>
            <w:tcW w:w="903" w:type="dxa"/>
          </w:tcPr>
          <w:p w:rsidR="003D2333" w:rsidRDefault="003D2333" w:rsidP="00B73EE4">
            <w:r>
              <w:t>Ok</w:t>
            </w:r>
          </w:p>
        </w:tc>
        <w:tc>
          <w:tcPr>
            <w:tcW w:w="1188" w:type="dxa"/>
          </w:tcPr>
          <w:p w:rsidR="003D2333" w:rsidRDefault="003D2333" w:rsidP="00B73EE4">
            <w:r>
              <w:t>02.06.2012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tabs>
                <w:tab w:val="left" w:pos="225"/>
              </w:tabs>
              <w:jc w:val="right"/>
            </w:pPr>
            <w:r>
              <w:t>856</w:t>
            </w:r>
          </w:p>
        </w:tc>
        <w:tc>
          <w:tcPr>
            <w:tcW w:w="1965" w:type="dxa"/>
          </w:tcPr>
          <w:p w:rsidR="003D2333" w:rsidRPr="00501D54" w:rsidRDefault="003D2333" w:rsidP="00B73EE4">
            <w:r>
              <w:t>Mittagsmenu</w:t>
            </w:r>
            <w:r w:rsidRPr="009800A5">
              <w:t xml:space="preserve"> App automatisch aktualisiert</w:t>
            </w:r>
          </w:p>
        </w:tc>
        <w:tc>
          <w:tcPr>
            <w:tcW w:w="4418" w:type="dxa"/>
          </w:tcPr>
          <w:p w:rsidR="003D2333" w:rsidRDefault="003D2333" w:rsidP="00B73EE4">
            <w:r>
              <w:t>Das Mittagsmenu für den aktuellen Tag wird angezeigt.</w:t>
            </w:r>
          </w:p>
        </w:tc>
        <w:tc>
          <w:tcPr>
            <w:tcW w:w="903" w:type="dxa"/>
          </w:tcPr>
          <w:p w:rsidR="003D2333" w:rsidRDefault="003D2333" w:rsidP="00B73EE4">
            <w:r>
              <w:t>Ok</w:t>
            </w:r>
          </w:p>
        </w:tc>
        <w:tc>
          <w:tcPr>
            <w:tcW w:w="1188" w:type="dxa"/>
          </w:tcPr>
          <w:p w:rsidR="003D2333" w:rsidRDefault="003D2333" w:rsidP="00B73EE4">
            <w:r>
              <w:t>02.06.2012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tabs>
                <w:tab w:val="left" w:pos="225"/>
              </w:tabs>
              <w:jc w:val="right"/>
            </w:pPr>
            <w:r>
              <w:t>872</w:t>
            </w:r>
          </w:p>
        </w:tc>
        <w:tc>
          <w:tcPr>
            <w:tcW w:w="1965" w:type="dxa"/>
          </w:tcPr>
          <w:p w:rsidR="003D2333" w:rsidRPr="009800A5" w:rsidRDefault="003D2333" w:rsidP="00B73EE4">
            <w:r w:rsidRPr="009800A5">
              <w:t>Navigation mit schönen "Tabs" ermöglichen</w:t>
            </w:r>
          </w:p>
        </w:tc>
        <w:tc>
          <w:tcPr>
            <w:tcW w:w="4418" w:type="dxa"/>
          </w:tcPr>
          <w:p w:rsidR="003D2333" w:rsidRDefault="003D2333" w:rsidP="00B73EE4">
            <w:r>
              <w:t>Die Navigation findet über die Tabs im Menu statt.</w:t>
            </w:r>
          </w:p>
        </w:tc>
        <w:tc>
          <w:tcPr>
            <w:tcW w:w="903" w:type="dxa"/>
          </w:tcPr>
          <w:p w:rsidR="003D2333" w:rsidRDefault="003D2333" w:rsidP="00B73EE4">
            <w:r>
              <w:t>Ok</w:t>
            </w:r>
          </w:p>
        </w:tc>
        <w:tc>
          <w:tcPr>
            <w:tcW w:w="1188" w:type="dxa"/>
          </w:tcPr>
          <w:p w:rsidR="003D2333" w:rsidRDefault="003D2333" w:rsidP="00B73EE4">
            <w:r>
              <w:t>02.06.2012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tabs>
                <w:tab w:val="left" w:pos="225"/>
              </w:tabs>
              <w:jc w:val="right"/>
            </w:pPr>
            <w:r>
              <w:t>855</w:t>
            </w:r>
          </w:p>
        </w:tc>
        <w:tc>
          <w:tcPr>
            <w:tcW w:w="1965" w:type="dxa"/>
          </w:tcPr>
          <w:p w:rsidR="003D2333" w:rsidRPr="009800A5" w:rsidRDefault="003D2333" w:rsidP="00B73EE4">
            <w:r w:rsidRPr="00AF5956">
              <w:t>Deployment Entwickler PC möglich</w:t>
            </w:r>
          </w:p>
        </w:tc>
        <w:tc>
          <w:tcPr>
            <w:tcW w:w="4418" w:type="dxa"/>
          </w:tcPr>
          <w:p w:rsidR="003D2333" w:rsidRDefault="003D2333" w:rsidP="00B73EE4">
            <w:r>
              <w:t>Die Solution kann nach dem SVN-Checkout geöffnet und es kann daran gearbeitet werden.</w:t>
            </w:r>
          </w:p>
        </w:tc>
        <w:tc>
          <w:tcPr>
            <w:tcW w:w="903" w:type="dxa"/>
          </w:tcPr>
          <w:p w:rsidR="003D2333" w:rsidRDefault="003D2333" w:rsidP="00B73EE4">
            <w:r>
              <w:t>Ok</w:t>
            </w:r>
          </w:p>
        </w:tc>
        <w:tc>
          <w:tcPr>
            <w:tcW w:w="1188" w:type="dxa"/>
          </w:tcPr>
          <w:p w:rsidR="003D2333" w:rsidRDefault="003D2333" w:rsidP="00B73EE4">
            <w:r>
              <w:t>02.06.2012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tabs>
                <w:tab w:val="left" w:pos="225"/>
              </w:tabs>
              <w:jc w:val="right"/>
            </w:pPr>
            <w:r>
              <w:t>871</w:t>
            </w:r>
          </w:p>
        </w:tc>
        <w:tc>
          <w:tcPr>
            <w:tcW w:w="1965" w:type="dxa"/>
          </w:tcPr>
          <w:p w:rsidR="003D2333" w:rsidRPr="00AF5956" w:rsidRDefault="003D2333" w:rsidP="00B73EE4">
            <w:r w:rsidRPr="004D4E85">
              <w:t>Externes Design festgelegt und validiert</w:t>
            </w:r>
          </w:p>
        </w:tc>
        <w:tc>
          <w:tcPr>
            <w:tcW w:w="4418" w:type="dxa"/>
          </w:tcPr>
          <w:p w:rsidR="003D2333" w:rsidRDefault="003D2333" w:rsidP="00B73EE4">
            <w:r w:rsidRPr="004D4E85">
              <w:t>Als Entwickler möchte ich für die Design User Stories eine "Definition of Done" festlegen können, damit der Abschluss der User Stories validiert werden kann.</w:t>
            </w:r>
          </w:p>
        </w:tc>
        <w:tc>
          <w:tcPr>
            <w:tcW w:w="903" w:type="dxa"/>
          </w:tcPr>
          <w:p w:rsidR="003D2333" w:rsidRDefault="003D2333" w:rsidP="00B73EE4">
            <w:r>
              <w:t>Ok</w:t>
            </w:r>
          </w:p>
        </w:tc>
        <w:tc>
          <w:tcPr>
            <w:tcW w:w="1188" w:type="dxa"/>
          </w:tcPr>
          <w:p w:rsidR="003D2333" w:rsidRDefault="003D2333" w:rsidP="00B73EE4">
            <w:pPr>
              <w:keepNext/>
            </w:pPr>
            <w:r>
              <w:t>02.06.2012</w:t>
            </w:r>
          </w:p>
        </w:tc>
      </w:tr>
    </w:tbl>
    <w:p w:rsidR="003D2333" w:rsidRDefault="003D2333" w:rsidP="003D2333">
      <w:pPr>
        <w:pStyle w:val="Caption"/>
      </w:pPr>
      <w:r>
        <w:t xml:space="preserve">Tabelle </w:t>
      </w:r>
      <w:r>
        <w:fldChar w:fldCharType="begin"/>
      </w:r>
      <w:r>
        <w:instrText xml:space="preserve"> SEQ Tabelle \* ARABIC </w:instrText>
      </w:r>
      <w:r>
        <w:fldChar w:fldCharType="separate"/>
      </w:r>
      <w:r>
        <w:rPr>
          <w:noProof/>
        </w:rPr>
        <w:t>26</w:t>
      </w:r>
      <w:r>
        <w:rPr>
          <w:noProof/>
        </w:rPr>
        <w:fldChar w:fldCharType="end"/>
      </w:r>
      <w:r w:rsidRPr="00E14EF6">
        <w:t xml:space="preserve"> - Systemtests Sprint</w:t>
      </w:r>
      <w:r>
        <w:t xml:space="preserve"> 14</w:t>
      </w:r>
    </w:p>
    <w:p w:rsidR="003D2333" w:rsidRDefault="003D2333" w:rsidP="003D2333">
      <w:pPr>
        <w:pStyle w:val="Heading4"/>
      </w:pPr>
      <w:bookmarkStart w:id="613" w:name="_Toc327350251"/>
      <w:r>
        <w:t>Sprint 15/16</w:t>
      </w:r>
      <w:bookmarkEnd w:id="613"/>
    </w:p>
    <w:p w:rsidR="003D2333" w:rsidRPr="00A86B6B" w:rsidRDefault="003D2333" w:rsidP="003D2333">
      <w:r>
        <w:t>Im Sprint 15/16 wurde Refactoring betrieben.</w:t>
      </w:r>
    </w:p>
    <w:p w:rsidR="003D2333" w:rsidRDefault="003D2333" w:rsidP="003D2333">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3D2333" w:rsidTr="00B73EE4">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3D2333" w:rsidRDefault="003D2333" w:rsidP="00B73EE4">
            <w:pPr>
              <w:jc w:val="right"/>
            </w:pPr>
            <w:r>
              <w:t>Ticket#</w:t>
            </w:r>
          </w:p>
        </w:tc>
        <w:tc>
          <w:tcPr>
            <w:tcW w:w="1965" w:type="dxa"/>
          </w:tcPr>
          <w:p w:rsidR="003D2333" w:rsidRDefault="003D2333" w:rsidP="00B73EE4">
            <w:r>
              <w:t>Titel</w:t>
            </w:r>
          </w:p>
        </w:tc>
        <w:tc>
          <w:tcPr>
            <w:tcW w:w="4418" w:type="dxa"/>
          </w:tcPr>
          <w:p w:rsidR="003D2333" w:rsidRDefault="003D2333" w:rsidP="00B73EE4">
            <w:r>
              <w:t>Beschreibung</w:t>
            </w:r>
          </w:p>
        </w:tc>
        <w:tc>
          <w:tcPr>
            <w:tcW w:w="903" w:type="dxa"/>
          </w:tcPr>
          <w:p w:rsidR="003D2333" w:rsidRDefault="003D2333" w:rsidP="00B73EE4">
            <w:r>
              <w:t>Resultat</w:t>
            </w:r>
          </w:p>
        </w:tc>
        <w:tc>
          <w:tcPr>
            <w:tcW w:w="1188" w:type="dxa"/>
          </w:tcPr>
          <w:p w:rsidR="003D2333" w:rsidRDefault="003D2333" w:rsidP="00B73EE4">
            <w:r>
              <w:t>Datum</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A</w:t>
            </w:r>
          </w:p>
        </w:tc>
        <w:tc>
          <w:tcPr>
            <w:tcW w:w="1965" w:type="dxa"/>
          </w:tcPr>
          <w:p w:rsidR="003D2333" w:rsidRDefault="003D2333" w:rsidP="00B73EE4">
            <w:r w:rsidRPr="0055521E">
              <w:t>Poster werden angezeigt</w:t>
            </w:r>
          </w:p>
        </w:tc>
        <w:tc>
          <w:tcPr>
            <w:tcW w:w="4418" w:type="dxa"/>
          </w:tcPr>
          <w:p w:rsidR="003D2333" w:rsidRDefault="003D2333" w:rsidP="00B73EE4">
            <w:r>
              <w:t>Es wird das aktuelle Poster angezeigt.</w:t>
            </w:r>
          </w:p>
        </w:tc>
        <w:tc>
          <w:tcPr>
            <w:tcW w:w="903" w:type="dxa"/>
          </w:tcPr>
          <w:p w:rsidR="003D2333" w:rsidRDefault="003D2333" w:rsidP="00B73EE4">
            <w:r>
              <w:t>Ok</w:t>
            </w:r>
          </w:p>
        </w:tc>
        <w:tc>
          <w:tcPr>
            <w:tcW w:w="1188" w:type="dxa"/>
          </w:tcPr>
          <w:p w:rsidR="003D2333" w:rsidRDefault="003D2333" w:rsidP="00B73EE4">
            <w:r>
              <w:t>12.06.2012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A</w:t>
            </w:r>
          </w:p>
        </w:tc>
        <w:tc>
          <w:tcPr>
            <w:tcW w:w="1965" w:type="dxa"/>
          </w:tcPr>
          <w:p w:rsidR="003D2333" w:rsidRDefault="003D2333" w:rsidP="00B73EE4">
            <w:r w:rsidRPr="0055521E">
              <w:t>Poster browsen</w:t>
            </w:r>
          </w:p>
        </w:tc>
        <w:tc>
          <w:tcPr>
            <w:tcW w:w="4418" w:type="dxa"/>
          </w:tcPr>
          <w:p w:rsidR="003D2333" w:rsidRDefault="003D2333" w:rsidP="00B73EE4">
            <w:r>
              <w:t>Es kann zum nächsten und zum vorhergehenden Poster gewechselt werden.</w:t>
            </w:r>
          </w:p>
        </w:tc>
        <w:tc>
          <w:tcPr>
            <w:tcW w:w="903" w:type="dxa"/>
          </w:tcPr>
          <w:p w:rsidR="003D2333" w:rsidRDefault="003D2333" w:rsidP="00B73EE4">
            <w:r>
              <w:t>Ok</w:t>
            </w:r>
          </w:p>
        </w:tc>
        <w:tc>
          <w:tcPr>
            <w:tcW w:w="1188" w:type="dxa"/>
          </w:tcPr>
          <w:p w:rsidR="003D2333" w:rsidRDefault="003D2333" w:rsidP="00B73EE4">
            <w:r>
              <w:t>12.06.2012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A</w:t>
            </w:r>
          </w:p>
        </w:tc>
        <w:tc>
          <w:tcPr>
            <w:tcW w:w="1965" w:type="dxa"/>
          </w:tcPr>
          <w:p w:rsidR="003D2333" w:rsidRPr="0055521E" w:rsidRDefault="003D2333" w:rsidP="00B73EE4">
            <w:r>
              <w:t>Handcursor</w:t>
            </w:r>
            <w:r w:rsidRPr="0055521E">
              <w:t xml:space="preserve"> wird dargestellt</w:t>
            </w:r>
          </w:p>
        </w:tc>
        <w:tc>
          <w:tcPr>
            <w:tcW w:w="4418" w:type="dxa"/>
          </w:tcPr>
          <w:p w:rsidR="003D2333" w:rsidRDefault="003D2333" w:rsidP="00B73EE4">
            <w:r>
              <w:t>Der Handcursor wird als blauer Punkt dargestellt.</w:t>
            </w:r>
          </w:p>
        </w:tc>
        <w:tc>
          <w:tcPr>
            <w:tcW w:w="903" w:type="dxa"/>
          </w:tcPr>
          <w:p w:rsidR="003D2333" w:rsidRDefault="003D2333" w:rsidP="00B73EE4">
            <w:r>
              <w:t>Ok</w:t>
            </w:r>
          </w:p>
        </w:tc>
        <w:tc>
          <w:tcPr>
            <w:tcW w:w="1188" w:type="dxa"/>
          </w:tcPr>
          <w:p w:rsidR="003D2333" w:rsidRDefault="003D2333" w:rsidP="00B73EE4">
            <w:r>
              <w:t>16.04.2012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A</w:t>
            </w:r>
          </w:p>
        </w:tc>
        <w:tc>
          <w:tcPr>
            <w:tcW w:w="1965" w:type="dxa"/>
          </w:tcPr>
          <w:p w:rsidR="003D2333" w:rsidRPr="0055521E" w:rsidRDefault="003D2333" w:rsidP="00B73EE4">
            <w:r w:rsidRPr="0055521E">
              <w:t>Eigenes Skelett wird dargestellt</w:t>
            </w:r>
          </w:p>
        </w:tc>
        <w:tc>
          <w:tcPr>
            <w:tcW w:w="4418" w:type="dxa"/>
          </w:tcPr>
          <w:p w:rsidR="003D2333" w:rsidRDefault="003D2333" w:rsidP="00B73EE4">
            <w:r>
              <w:t>Die verschiedenen Skelettjoints des Benutzers werden angezeigt.</w:t>
            </w:r>
          </w:p>
        </w:tc>
        <w:tc>
          <w:tcPr>
            <w:tcW w:w="903" w:type="dxa"/>
          </w:tcPr>
          <w:p w:rsidR="003D2333" w:rsidRDefault="003D2333" w:rsidP="00B73EE4">
            <w:r>
              <w:t>Ok</w:t>
            </w:r>
          </w:p>
        </w:tc>
        <w:tc>
          <w:tcPr>
            <w:tcW w:w="1188" w:type="dxa"/>
          </w:tcPr>
          <w:p w:rsidR="003D2333" w:rsidRDefault="003D2333" w:rsidP="00B73EE4">
            <w:r>
              <w:t>16.04.2012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A</w:t>
            </w:r>
          </w:p>
        </w:tc>
        <w:tc>
          <w:tcPr>
            <w:tcW w:w="1965" w:type="dxa"/>
          </w:tcPr>
          <w:p w:rsidR="003D2333" w:rsidRPr="0055521E" w:rsidRDefault="003D2333" w:rsidP="00B73EE4">
            <w:r w:rsidRPr="0094087F">
              <w:t>Sofortiges Erfolgserlebnis für Einstieg sichergestellt</w:t>
            </w:r>
          </w:p>
        </w:tc>
        <w:tc>
          <w:tcPr>
            <w:tcW w:w="4418" w:type="dxa"/>
          </w:tcPr>
          <w:p w:rsidR="003D2333" w:rsidRDefault="003D2333" w:rsidP="00B73EE4">
            <w:r>
              <w:t>Das sofortige Erfolgserlebnis ist durch das Skelett sichergestellt.</w:t>
            </w:r>
          </w:p>
        </w:tc>
        <w:tc>
          <w:tcPr>
            <w:tcW w:w="903" w:type="dxa"/>
          </w:tcPr>
          <w:p w:rsidR="003D2333" w:rsidRDefault="003D2333" w:rsidP="00B73EE4">
            <w:r>
              <w:t>Ok</w:t>
            </w:r>
          </w:p>
        </w:tc>
        <w:tc>
          <w:tcPr>
            <w:tcW w:w="1188" w:type="dxa"/>
          </w:tcPr>
          <w:p w:rsidR="003D2333" w:rsidRDefault="003D2333" w:rsidP="00B73EE4">
            <w:r>
              <w:t>12.06.2012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769</w:t>
            </w:r>
          </w:p>
        </w:tc>
        <w:tc>
          <w:tcPr>
            <w:tcW w:w="1965" w:type="dxa"/>
          </w:tcPr>
          <w:p w:rsidR="003D2333" w:rsidRPr="0055521E" w:rsidRDefault="003D2333" w:rsidP="00B73EE4">
            <w:r w:rsidRPr="0091174E">
              <w:t>Pointer für die Hand schön dargestellt</w:t>
            </w:r>
          </w:p>
        </w:tc>
        <w:tc>
          <w:tcPr>
            <w:tcW w:w="4418" w:type="dxa"/>
          </w:tcPr>
          <w:p w:rsidR="003D2333" w:rsidRDefault="003D2333" w:rsidP="00B73EE4">
            <w:r>
              <w:t>Der Handcursor wird als rechte Hand dargestellt.</w:t>
            </w:r>
          </w:p>
        </w:tc>
        <w:tc>
          <w:tcPr>
            <w:tcW w:w="903" w:type="dxa"/>
          </w:tcPr>
          <w:p w:rsidR="003D2333" w:rsidRDefault="003D2333" w:rsidP="00B73EE4">
            <w:r>
              <w:t>Ok</w:t>
            </w:r>
          </w:p>
        </w:tc>
        <w:tc>
          <w:tcPr>
            <w:tcW w:w="1188" w:type="dxa"/>
          </w:tcPr>
          <w:p w:rsidR="003D2333" w:rsidRDefault="003D2333" w:rsidP="00B73EE4">
            <w:r>
              <w:t>12.06.2012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lastRenderedPageBreak/>
              <w:t>779</w:t>
            </w:r>
          </w:p>
        </w:tc>
        <w:tc>
          <w:tcPr>
            <w:tcW w:w="1965" w:type="dxa"/>
          </w:tcPr>
          <w:p w:rsidR="003D2333" w:rsidRPr="0055521E" w:rsidRDefault="003D2333" w:rsidP="00B73EE4">
            <w:r w:rsidRPr="0091174E">
              <w:t>Skelett schön dargestellt</w:t>
            </w:r>
          </w:p>
        </w:tc>
        <w:tc>
          <w:tcPr>
            <w:tcW w:w="4418" w:type="dxa"/>
          </w:tcPr>
          <w:p w:rsidR="003D2333" w:rsidRDefault="003D2333" w:rsidP="00B73EE4">
            <w:r>
              <w:t>Das Skelett wird als Strichmännlein dargestellt.</w:t>
            </w:r>
          </w:p>
        </w:tc>
        <w:tc>
          <w:tcPr>
            <w:tcW w:w="903" w:type="dxa"/>
          </w:tcPr>
          <w:p w:rsidR="003D2333" w:rsidRDefault="003D2333" w:rsidP="00B73EE4">
            <w:r>
              <w:t>Ok</w:t>
            </w:r>
          </w:p>
        </w:tc>
        <w:tc>
          <w:tcPr>
            <w:tcW w:w="1188" w:type="dxa"/>
          </w:tcPr>
          <w:p w:rsidR="003D2333" w:rsidRDefault="003D2333" w:rsidP="00B73EE4">
            <w:r>
              <w:t>12.06.2012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870</w:t>
            </w:r>
          </w:p>
        </w:tc>
        <w:tc>
          <w:tcPr>
            <w:tcW w:w="1965" w:type="dxa"/>
          </w:tcPr>
          <w:p w:rsidR="003D2333" w:rsidRPr="0055521E" w:rsidRDefault="003D2333" w:rsidP="00B73EE4">
            <w:r>
              <w:t>Handcursor</w:t>
            </w:r>
            <w:r w:rsidRPr="0091174E">
              <w:t xml:space="preserve"> ruckelt weniger 1</w:t>
            </w:r>
          </w:p>
        </w:tc>
        <w:tc>
          <w:tcPr>
            <w:tcW w:w="4418" w:type="dxa"/>
          </w:tcPr>
          <w:p w:rsidR="003D2333" w:rsidRDefault="003D2333" w:rsidP="00B73EE4">
            <w:r>
              <w:t>Der Handcursor zittert nicht mehr so fest.</w:t>
            </w:r>
          </w:p>
        </w:tc>
        <w:tc>
          <w:tcPr>
            <w:tcW w:w="903" w:type="dxa"/>
          </w:tcPr>
          <w:p w:rsidR="003D2333" w:rsidRDefault="003D2333" w:rsidP="00B73EE4">
            <w:r>
              <w:t>Ok</w:t>
            </w:r>
          </w:p>
        </w:tc>
        <w:tc>
          <w:tcPr>
            <w:tcW w:w="1188" w:type="dxa"/>
          </w:tcPr>
          <w:p w:rsidR="003D2333" w:rsidRDefault="003D2333" w:rsidP="00B73EE4">
            <w:r>
              <w:t>12.06.2012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786</w:t>
            </w:r>
          </w:p>
        </w:tc>
        <w:tc>
          <w:tcPr>
            <w:tcW w:w="1965" w:type="dxa"/>
          </w:tcPr>
          <w:p w:rsidR="003D2333" w:rsidRPr="0091174E" w:rsidRDefault="003D2333" w:rsidP="00B73EE4">
            <w:r w:rsidRPr="007D1338">
              <w:t>Video wird dargestellt</w:t>
            </w:r>
          </w:p>
        </w:tc>
        <w:tc>
          <w:tcPr>
            <w:tcW w:w="4418" w:type="dxa"/>
          </w:tcPr>
          <w:p w:rsidR="003D2333" w:rsidRDefault="003D2333" w:rsidP="00B73EE4">
            <w:r>
              <w:t>Das Video wird in WPF dargestellt.</w:t>
            </w:r>
          </w:p>
        </w:tc>
        <w:tc>
          <w:tcPr>
            <w:tcW w:w="903" w:type="dxa"/>
          </w:tcPr>
          <w:p w:rsidR="003D2333" w:rsidRDefault="003D2333" w:rsidP="00B73EE4">
            <w:r>
              <w:t>Ok</w:t>
            </w:r>
          </w:p>
        </w:tc>
        <w:tc>
          <w:tcPr>
            <w:tcW w:w="1188" w:type="dxa"/>
          </w:tcPr>
          <w:p w:rsidR="003D2333" w:rsidRDefault="003D2333" w:rsidP="00B73EE4">
            <w:r>
              <w:t>12.06.2012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jc w:val="right"/>
            </w:pPr>
            <w:r>
              <w:t>785</w:t>
            </w:r>
          </w:p>
        </w:tc>
        <w:tc>
          <w:tcPr>
            <w:tcW w:w="1965" w:type="dxa"/>
          </w:tcPr>
          <w:p w:rsidR="003D2333" w:rsidRPr="0091174E" w:rsidRDefault="003D2333" w:rsidP="00B73EE4">
            <w:r w:rsidRPr="007D1338">
              <w:t>Applikation ist mit linker Hand bedienbar</w:t>
            </w:r>
          </w:p>
        </w:tc>
        <w:tc>
          <w:tcPr>
            <w:tcW w:w="4418" w:type="dxa"/>
          </w:tcPr>
          <w:p w:rsidR="003D2333" w:rsidRDefault="003D2333" w:rsidP="00B73EE4">
            <w:r>
              <w:t>Die Applikation kann sowohl mit der rechten als auch der linken Hand bedient werden.</w:t>
            </w:r>
          </w:p>
        </w:tc>
        <w:tc>
          <w:tcPr>
            <w:tcW w:w="903" w:type="dxa"/>
          </w:tcPr>
          <w:p w:rsidR="003D2333" w:rsidRDefault="003D2333" w:rsidP="00B73EE4">
            <w:r>
              <w:t>Ok</w:t>
            </w:r>
          </w:p>
        </w:tc>
        <w:tc>
          <w:tcPr>
            <w:tcW w:w="1188" w:type="dxa"/>
          </w:tcPr>
          <w:p w:rsidR="003D2333" w:rsidRDefault="003D2333" w:rsidP="00B73EE4">
            <w:r>
              <w:t>12.06.2012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jc w:val="right"/>
            </w:pPr>
            <w:r>
              <w:t>798</w:t>
            </w:r>
          </w:p>
        </w:tc>
        <w:tc>
          <w:tcPr>
            <w:tcW w:w="1965" w:type="dxa"/>
          </w:tcPr>
          <w:p w:rsidR="003D2333" w:rsidRPr="007D1338" w:rsidRDefault="003D2333" w:rsidP="00B73EE4">
            <w:r w:rsidRPr="008A098D">
              <w:t>Plug-in Möglichkeit</w:t>
            </w:r>
          </w:p>
        </w:tc>
        <w:tc>
          <w:tcPr>
            <w:tcW w:w="4418" w:type="dxa"/>
          </w:tcPr>
          <w:p w:rsidR="003D2333" w:rsidRDefault="003D2333" w:rsidP="00B73EE4">
            <w:r>
              <w:t>Ein Plug-in kann automatisch in die Main-Applikation geladen werden.</w:t>
            </w:r>
          </w:p>
        </w:tc>
        <w:tc>
          <w:tcPr>
            <w:tcW w:w="903" w:type="dxa"/>
          </w:tcPr>
          <w:p w:rsidR="003D2333" w:rsidRDefault="003D2333" w:rsidP="00B73EE4">
            <w:r>
              <w:t>Ok</w:t>
            </w:r>
          </w:p>
        </w:tc>
        <w:tc>
          <w:tcPr>
            <w:tcW w:w="1188" w:type="dxa"/>
          </w:tcPr>
          <w:p w:rsidR="003D2333" w:rsidRDefault="003D2333" w:rsidP="00B73EE4"/>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tabs>
                <w:tab w:val="left" w:pos="225"/>
              </w:tabs>
              <w:jc w:val="right"/>
            </w:pPr>
            <w:r>
              <w:t>800</w:t>
            </w:r>
          </w:p>
        </w:tc>
        <w:tc>
          <w:tcPr>
            <w:tcW w:w="1965" w:type="dxa"/>
          </w:tcPr>
          <w:p w:rsidR="003D2333" w:rsidRPr="008A098D" w:rsidRDefault="003D2333" w:rsidP="00B73EE4">
            <w:r>
              <w:t>Mittagsmenu</w:t>
            </w:r>
            <w:r w:rsidRPr="00501D54">
              <w:t xml:space="preserve"> App in </w:t>
            </w:r>
            <w:r>
              <w:t>Plug-in</w:t>
            </w:r>
            <w:r w:rsidRPr="00501D54">
              <w:t xml:space="preserve"> umgewandelt</w:t>
            </w:r>
          </w:p>
        </w:tc>
        <w:tc>
          <w:tcPr>
            <w:tcW w:w="4418" w:type="dxa"/>
          </w:tcPr>
          <w:p w:rsidR="003D2333" w:rsidRDefault="003D2333" w:rsidP="00B73EE4">
            <w:r>
              <w:t>Die Mittagsmenu-Applikation besteht als Plug-in und kann durch Nr. 798 in der Hauptapplikation angezeigt werden.</w:t>
            </w:r>
          </w:p>
        </w:tc>
        <w:tc>
          <w:tcPr>
            <w:tcW w:w="903" w:type="dxa"/>
          </w:tcPr>
          <w:p w:rsidR="003D2333" w:rsidRDefault="003D2333" w:rsidP="00B73EE4">
            <w:r>
              <w:t>Ok</w:t>
            </w:r>
          </w:p>
        </w:tc>
        <w:tc>
          <w:tcPr>
            <w:tcW w:w="1188" w:type="dxa"/>
          </w:tcPr>
          <w:p w:rsidR="003D2333" w:rsidRDefault="003D2333" w:rsidP="00B73EE4">
            <w:r>
              <w:t>12.06.2012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tabs>
                <w:tab w:val="left" w:pos="225"/>
              </w:tabs>
              <w:jc w:val="right"/>
            </w:pPr>
            <w:r>
              <w:t>856</w:t>
            </w:r>
          </w:p>
        </w:tc>
        <w:tc>
          <w:tcPr>
            <w:tcW w:w="1965" w:type="dxa"/>
          </w:tcPr>
          <w:p w:rsidR="003D2333" w:rsidRPr="008A098D" w:rsidRDefault="003D2333" w:rsidP="00B73EE4">
            <w:r>
              <w:t>Das Mittagsmenu wird angezeigt.</w:t>
            </w:r>
          </w:p>
        </w:tc>
        <w:tc>
          <w:tcPr>
            <w:tcW w:w="4418" w:type="dxa"/>
          </w:tcPr>
          <w:p w:rsidR="003D2333" w:rsidRDefault="003D2333" w:rsidP="00B73EE4">
            <w:r>
              <w:t>Das Mittagsmenu wird in der Wochenübersicht angezeigt.</w:t>
            </w:r>
          </w:p>
        </w:tc>
        <w:tc>
          <w:tcPr>
            <w:tcW w:w="903" w:type="dxa"/>
          </w:tcPr>
          <w:p w:rsidR="003D2333" w:rsidRDefault="003D2333" w:rsidP="00B73EE4">
            <w:r>
              <w:t>Ok</w:t>
            </w:r>
          </w:p>
        </w:tc>
        <w:tc>
          <w:tcPr>
            <w:tcW w:w="1188" w:type="dxa"/>
          </w:tcPr>
          <w:p w:rsidR="003D2333" w:rsidRDefault="003D2333" w:rsidP="00B73EE4">
            <w:r>
              <w:t>12.06.2012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tabs>
                <w:tab w:val="left" w:pos="225"/>
              </w:tabs>
              <w:jc w:val="right"/>
            </w:pPr>
            <w:r>
              <w:t>802</w:t>
            </w:r>
          </w:p>
        </w:tc>
        <w:tc>
          <w:tcPr>
            <w:tcW w:w="1965" w:type="dxa"/>
          </w:tcPr>
          <w:p w:rsidR="003D2333" w:rsidRPr="00501D54" w:rsidRDefault="003D2333" w:rsidP="00B73EE4">
            <w:r w:rsidRPr="00501D54">
              <w:t xml:space="preserve">Poster App in </w:t>
            </w:r>
            <w:r>
              <w:t>Plug-in</w:t>
            </w:r>
            <w:r w:rsidRPr="00501D54">
              <w:t xml:space="preserve"> App umgewandelt</w:t>
            </w:r>
          </w:p>
        </w:tc>
        <w:tc>
          <w:tcPr>
            <w:tcW w:w="4418" w:type="dxa"/>
          </w:tcPr>
          <w:p w:rsidR="003D2333" w:rsidRDefault="003D2333" w:rsidP="00B73EE4">
            <w:r>
              <w:t>Die Poster-Applikation besteht als Plug-in und kann durch Nr. 798 in der Hauptapplikation angezeigt werden.</w:t>
            </w:r>
          </w:p>
        </w:tc>
        <w:tc>
          <w:tcPr>
            <w:tcW w:w="903" w:type="dxa"/>
          </w:tcPr>
          <w:p w:rsidR="003D2333" w:rsidRDefault="003D2333" w:rsidP="00B73EE4">
            <w:r>
              <w:t>Ok</w:t>
            </w:r>
          </w:p>
        </w:tc>
        <w:tc>
          <w:tcPr>
            <w:tcW w:w="1188" w:type="dxa"/>
          </w:tcPr>
          <w:p w:rsidR="003D2333" w:rsidRDefault="003D2333" w:rsidP="00B73EE4">
            <w:r>
              <w:t>12.06.2012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tabs>
                <w:tab w:val="left" w:pos="225"/>
              </w:tabs>
              <w:jc w:val="right"/>
            </w:pPr>
            <w:r>
              <w:t>833</w:t>
            </w:r>
          </w:p>
        </w:tc>
        <w:tc>
          <w:tcPr>
            <w:tcW w:w="1965" w:type="dxa"/>
          </w:tcPr>
          <w:p w:rsidR="003D2333" w:rsidRPr="00501D54" w:rsidRDefault="003D2333" w:rsidP="00B73EE4">
            <w:r w:rsidRPr="00501D54">
              <w:t>Demomodus: Vom Demomodus wird zum Interaktionsmodus gewechselt</w:t>
            </w:r>
          </w:p>
        </w:tc>
        <w:tc>
          <w:tcPr>
            <w:tcW w:w="4418" w:type="dxa"/>
          </w:tcPr>
          <w:p w:rsidR="003D2333" w:rsidRDefault="003D2333" w:rsidP="00B73EE4">
            <w:r>
              <w:t>Wenn die Applikation im Demomodus ist und ich sie bedienen möchte (Skeletterkennung), wechselt sie automatisch in den Interaktionsmodus.</w:t>
            </w:r>
          </w:p>
        </w:tc>
        <w:tc>
          <w:tcPr>
            <w:tcW w:w="903" w:type="dxa"/>
          </w:tcPr>
          <w:p w:rsidR="003D2333" w:rsidRDefault="003D2333" w:rsidP="00B73EE4">
            <w:r>
              <w:t>Ok</w:t>
            </w:r>
          </w:p>
        </w:tc>
        <w:tc>
          <w:tcPr>
            <w:tcW w:w="1188" w:type="dxa"/>
          </w:tcPr>
          <w:p w:rsidR="003D2333" w:rsidRDefault="003D2333" w:rsidP="00B73EE4">
            <w:r>
              <w:t>12.06.2012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tabs>
                <w:tab w:val="left" w:pos="225"/>
              </w:tabs>
              <w:jc w:val="right"/>
            </w:pPr>
            <w:r>
              <w:t>834</w:t>
            </w:r>
          </w:p>
        </w:tc>
        <w:tc>
          <w:tcPr>
            <w:tcW w:w="1965" w:type="dxa"/>
          </w:tcPr>
          <w:p w:rsidR="003D2333" w:rsidRPr="00501D54" w:rsidRDefault="003D2333" w:rsidP="00B73EE4">
            <w:r w:rsidRPr="00501D54">
              <w:t>Demomodus: Vom Interaktionsmodus wird zum Demomodus gewechselt</w:t>
            </w:r>
          </w:p>
        </w:tc>
        <w:tc>
          <w:tcPr>
            <w:tcW w:w="4418" w:type="dxa"/>
          </w:tcPr>
          <w:p w:rsidR="003D2333" w:rsidRDefault="003D2333" w:rsidP="00B73EE4">
            <w:r>
              <w:t>Wenn die Applikation im Interaktionsmodus ist und niemand die Applikation bedient (Skeletterkennung), so wechselt sie automatisch in den Demomodus.</w:t>
            </w:r>
          </w:p>
        </w:tc>
        <w:tc>
          <w:tcPr>
            <w:tcW w:w="903" w:type="dxa"/>
          </w:tcPr>
          <w:p w:rsidR="003D2333" w:rsidRDefault="003D2333" w:rsidP="00B73EE4">
            <w:r>
              <w:t>Ok</w:t>
            </w:r>
          </w:p>
        </w:tc>
        <w:tc>
          <w:tcPr>
            <w:tcW w:w="1188" w:type="dxa"/>
          </w:tcPr>
          <w:p w:rsidR="003D2333" w:rsidRDefault="003D2333" w:rsidP="00B73EE4">
            <w:r>
              <w:t>12.06.2012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tabs>
                <w:tab w:val="left" w:pos="225"/>
              </w:tabs>
              <w:jc w:val="right"/>
            </w:pPr>
            <w:r>
              <w:t>836</w:t>
            </w:r>
          </w:p>
        </w:tc>
        <w:tc>
          <w:tcPr>
            <w:tcW w:w="1965" w:type="dxa"/>
          </w:tcPr>
          <w:p w:rsidR="003D2333" w:rsidRPr="00501D54" w:rsidRDefault="003D2333" w:rsidP="00B73EE4">
            <w:r w:rsidRPr="00097848">
              <w:t>Demomodus: Demotext zu aktiver App wird angezeigt</w:t>
            </w:r>
          </w:p>
        </w:tc>
        <w:tc>
          <w:tcPr>
            <w:tcW w:w="4418" w:type="dxa"/>
          </w:tcPr>
          <w:p w:rsidR="003D2333" w:rsidRDefault="003D2333" w:rsidP="00B73EE4">
            <w:r>
              <w:t>Wenn die Applikation im Demomodus ist, wird ein attraktiver Teaser-Text angezeigt.</w:t>
            </w:r>
          </w:p>
        </w:tc>
        <w:tc>
          <w:tcPr>
            <w:tcW w:w="903" w:type="dxa"/>
          </w:tcPr>
          <w:p w:rsidR="003D2333" w:rsidRDefault="003D2333" w:rsidP="00B73EE4">
            <w:r>
              <w:t>Ok</w:t>
            </w:r>
          </w:p>
        </w:tc>
        <w:tc>
          <w:tcPr>
            <w:tcW w:w="1188" w:type="dxa"/>
          </w:tcPr>
          <w:p w:rsidR="003D2333" w:rsidRDefault="003D2333" w:rsidP="00B73EE4">
            <w:r>
              <w:t>12.06.2012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tabs>
                <w:tab w:val="left" w:pos="225"/>
              </w:tabs>
              <w:jc w:val="right"/>
            </w:pPr>
            <w:r>
              <w:t>835</w:t>
            </w:r>
          </w:p>
        </w:tc>
        <w:tc>
          <w:tcPr>
            <w:tcW w:w="1965" w:type="dxa"/>
          </w:tcPr>
          <w:p w:rsidR="003D2333" w:rsidRPr="00501D54" w:rsidRDefault="003D2333" w:rsidP="00B73EE4">
            <w:r w:rsidRPr="00097848">
              <w:t>Demomodus: Apps werden automatisch gewechselt</w:t>
            </w:r>
          </w:p>
        </w:tc>
        <w:tc>
          <w:tcPr>
            <w:tcW w:w="4418" w:type="dxa"/>
          </w:tcPr>
          <w:p w:rsidR="003D2333" w:rsidRDefault="003D2333" w:rsidP="00B73EE4">
            <w:r>
              <w:t>Wenn die Applikation im Demomodus ist und sich niemand für die Applikation interessiert, so wechselt der Text nach einer definierten Zeit.</w:t>
            </w:r>
          </w:p>
        </w:tc>
        <w:tc>
          <w:tcPr>
            <w:tcW w:w="903" w:type="dxa"/>
          </w:tcPr>
          <w:p w:rsidR="003D2333" w:rsidRDefault="003D2333" w:rsidP="00B73EE4">
            <w:r>
              <w:t>Ok</w:t>
            </w:r>
          </w:p>
        </w:tc>
        <w:tc>
          <w:tcPr>
            <w:tcW w:w="1188" w:type="dxa"/>
          </w:tcPr>
          <w:p w:rsidR="003D2333" w:rsidRDefault="003D2333" w:rsidP="00B73EE4">
            <w:r>
              <w:t>12.06.2012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tabs>
                <w:tab w:val="left" w:pos="225"/>
              </w:tabs>
              <w:jc w:val="right"/>
            </w:pPr>
            <w:r>
              <w:t>799</w:t>
            </w:r>
          </w:p>
        </w:tc>
        <w:tc>
          <w:tcPr>
            <w:tcW w:w="1965" w:type="dxa"/>
          </w:tcPr>
          <w:p w:rsidR="003D2333" w:rsidRPr="00501D54" w:rsidRDefault="003D2333" w:rsidP="00B73EE4">
            <w:r w:rsidRPr="00501D54">
              <w:t>Bild der Hand ist auf die rechte bzw. linke Hand abgestimmt</w:t>
            </w:r>
          </w:p>
        </w:tc>
        <w:tc>
          <w:tcPr>
            <w:tcW w:w="4418" w:type="dxa"/>
          </w:tcPr>
          <w:p w:rsidR="003D2333" w:rsidRDefault="003D2333" w:rsidP="00B73EE4">
            <w:r>
              <w:t>Bediene ich die Applikation mit der rechten Hand, so wird der Cursor als rechte Hand dargestellt. Bediene ich die Applikation mit der linken Hand, so ist das Bild des Cursors eine linke Hand.</w:t>
            </w:r>
          </w:p>
        </w:tc>
        <w:tc>
          <w:tcPr>
            <w:tcW w:w="903" w:type="dxa"/>
          </w:tcPr>
          <w:p w:rsidR="003D2333" w:rsidRDefault="003D2333" w:rsidP="00B73EE4">
            <w:r>
              <w:t>Ok</w:t>
            </w:r>
          </w:p>
        </w:tc>
        <w:tc>
          <w:tcPr>
            <w:tcW w:w="1188" w:type="dxa"/>
          </w:tcPr>
          <w:p w:rsidR="003D2333" w:rsidRDefault="003D2333" w:rsidP="00B73EE4">
            <w:r>
              <w:t>12.06.2012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tabs>
                <w:tab w:val="left" w:pos="225"/>
              </w:tabs>
              <w:jc w:val="right"/>
            </w:pPr>
            <w:r>
              <w:t>856</w:t>
            </w:r>
          </w:p>
        </w:tc>
        <w:tc>
          <w:tcPr>
            <w:tcW w:w="1965" w:type="dxa"/>
          </w:tcPr>
          <w:p w:rsidR="003D2333" w:rsidRPr="00501D54" w:rsidRDefault="003D2333" w:rsidP="00B73EE4">
            <w:r>
              <w:t>Mittagsmenu</w:t>
            </w:r>
            <w:r w:rsidRPr="009800A5">
              <w:t xml:space="preserve"> App automatisch aktualisiert</w:t>
            </w:r>
          </w:p>
        </w:tc>
        <w:tc>
          <w:tcPr>
            <w:tcW w:w="4418" w:type="dxa"/>
          </w:tcPr>
          <w:p w:rsidR="003D2333" w:rsidRDefault="003D2333" w:rsidP="00B73EE4">
            <w:r>
              <w:t>Das Mittagsmenu für den aktuellen Tag wird angezeigt.</w:t>
            </w:r>
          </w:p>
        </w:tc>
        <w:tc>
          <w:tcPr>
            <w:tcW w:w="903" w:type="dxa"/>
          </w:tcPr>
          <w:p w:rsidR="003D2333" w:rsidRDefault="003D2333" w:rsidP="00B73EE4">
            <w:r>
              <w:t>Ok</w:t>
            </w:r>
          </w:p>
        </w:tc>
        <w:tc>
          <w:tcPr>
            <w:tcW w:w="1188" w:type="dxa"/>
          </w:tcPr>
          <w:p w:rsidR="003D2333" w:rsidRDefault="003D2333" w:rsidP="00B73EE4">
            <w:r>
              <w:t>12.06.2012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tabs>
                <w:tab w:val="left" w:pos="225"/>
              </w:tabs>
              <w:jc w:val="right"/>
            </w:pPr>
            <w:r>
              <w:t>872</w:t>
            </w:r>
          </w:p>
        </w:tc>
        <w:tc>
          <w:tcPr>
            <w:tcW w:w="1965" w:type="dxa"/>
          </w:tcPr>
          <w:p w:rsidR="003D2333" w:rsidRPr="009800A5" w:rsidRDefault="003D2333" w:rsidP="00B73EE4">
            <w:r w:rsidRPr="009800A5">
              <w:t>Navigation mit schönen "Tabs" ermöglichen</w:t>
            </w:r>
          </w:p>
        </w:tc>
        <w:tc>
          <w:tcPr>
            <w:tcW w:w="4418" w:type="dxa"/>
          </w:tcPr>
          <w:p w:rsidR="003D2333" w:rsidRDefault="003D2333" w:rsidP="00B73EE4">
            <w:r>
              <w:t>Die Navigation findet über die Tabs im Menu statt.</w:t>
            </w:r>
          </w:p>
        </w:tc>
        <w:tc>
          <w:tcPr>
            <w:tcW w:w="903" w:type="dxa"/>
          </w:tcPr>
          <w:p w:rsidR="003D2333" w:rsidRDefault="003D2333" w:rsidP="00B73EE4">
            <w:r>
              <w:t>Ok</w:t>
            </w:r>
          </w:p>
        </w:tc>
        <w:tc>
          <w:tcPr>
            <w:tcW w:w="1188" w:type="dxa"/>
          </w:tcPr>
          <w:p w:rsidR="003D2333" w:rsidRDefault="003D2333" w:rsidP="00B73EE4">
            <w:r>
              <w:t>12.06.2012</w:t>
            </w:r>
          </w:p>
        </w:tc>
      </w:tr>
      <w:tr w:rsidR="003D2333" w:rsidTr="00B73EE4">
        <w:trPr>
          <w:cnfStyle w:val="000000010000" w:firstRow="0" w:lastRow="0" w:firstColumn="0" w:lastColumn="0" w:oddVBand="0" w:evenVBand="0" w:oddHBand="0" w:evenHBand="1" w:firstRowFirstColumn="0" w:firstRowLastColumn="0" w:lastRowFirstColumn="0" w:lastRowLastColumn="0"/>
          <w:cantSplit/>
        </w:trPr>
        <w:tc>
          <w:tcPr>
            <w:tcW w:w="814" w:type="dxa"/>
          </w:tcPr>
          <w:p w:rsidR="003D2333" w:rsidRDefault="003D2333" w:rsidP="00B73EE4">
            <w:pPr>
              <w:tabs>
                <w:tab w:val="left" w:pos="225"/>
              </w:tabs>
              <w:jc w:val="right"/>
            </w:pPr>
            <w:r>
              <w:t>855</w:t>
            </w:r>
          </w:p>
        </w:tc>
        <w:tc>
          <w:tcPr>
            <w:tcW w:w="1965" w:type="dxa"/>
          </w:tcPr>
          <w:p w:rsidR="003D2333" w:rsidRPr="009800A5" w:rsidRDefault="003D2333" w:rsidP="00B73EE4">
            <w:r w:rsidRPr="00AF5956">
              <w:t>Deployment Entwickler PC möglich</w:t>
            </w:r>
          </w:p>
        </w:tc>
        <w:tc>
          <w:tcPr>
            <w:tcW w:w="4418" w:type="dxa"/>
          </w:tcPr>
          <w:p w:rsidR="003D2333" w:rsidRDefault="003D2333" w:rsidP="00B73EE4">
            <w:r>
              <w:t>Die Solution kann nach dem SVN-Checkout geöffnet und es kann daran gearbeitet werden.</w:t>
            </w:r>
          </w:p>
        </w:tc>
        <w:tc>
          <w:tcPr>
            <w:tcW w:w="903" w:type="dxa"/>
          </w:tcPr>
          <w:p w:rsidR="003D2333" w:rsidRDefault="003D2333" w:rsidP="00B73EE4">
            <w:r>
              <w:t>Ok</w:t>
            </w:r>
          </w:p>
        </w:tc>
        <w:tc>
          <w:tcPr>
            <w:tcW w:w="1188" w:type="dxa"/>
          </w:tcPr>
          <w:p w:rsidR="003D2333" w:rsidRDefault="003D2333" w:rsidP="00B73EE4">
            <w:r>
              <w:t>12.06.2012</w:t>
            </w:r>
          </w:p>
        </w:tc>
      </w:tr>
      <w:tr w:rsidR="003D2333" w:rsidTr="00B73EE4">
        <w:trPr>
          <w:cnfStyle w:val="000000100000" w:firstRow="0" w:lastRow="0" w:firstColumn="0" w:lastColumn="0" w:oddVBand="0" w:evenVBand="0" w:oddHBand="1" w:evenHBand="0" w:firstRowFirstColumn="0" w:firstRowLastColumn="0" w:lastRowFirstColumn="0" w:lastRowLastColumn="0"/>
          <w:cantSplit/>
        </w:trPr>
        <w:tc>
          <w:tcPr>
            <w:tcW w:w="814" w:type="dxa"/>
          </w:tcPr>
          <w:p w:rsidR="003D2333" w:rsidRDefault="003D2333" w:rsidP="00B73EE4">
            <w:pPr>
              <w:tabs>
                <w:tab w:val="left" w:pos="225"/>
              </w:tabs>
              <w:jc w:val="right"/>
            </w:pPr>
            <w:r>
              <w:t>871</w:t>
            </w:r>
          </w:p>
        </w:tc>
        <w:tc>
          <w:tcPr>
            <w:tcW w:w="1965" w:type="dxa"/>
          </w:tcPr>
          <w:p w:rsidR="003D2333" w:rsidRPr="00AF5956" w:rsidRDefault="003D2333" w:rsidP="00B73EE4">
            <w:r w:rsidRPr="004D4E85">
              <w:t>Externes Design festgelegt und validiert</w:t>
            </w:r>
          </w:p>
        </w:tc>
        <w:tc>
          <w:tcPr>
            <w:tcW w:w="4418" w:type="dxa"/>
          </w:tcPr>
          <w:p w:rsidR="003D2333" w:rsidRDefault="003D2333" w:rsidP="00B73EE4">
            <w:r w:rsidRPr="004D4E85">
              <w:t>Als Entwickler möchte ich für die Design User Stories eine "Definition of Done" festlegen können, damit der Abschluss der User Stories validiert werden kann.</w:t>
            </w:r>
          </w:p>
        </w:tc>
        <w:tc>
          <w:tcPr>
            <w:tcW w:w="903" w:type="dxa"/>
          </w:tcPr>
          <w:p w:rsidR="003D2333" w:rsidRDefault="003D2333" w:rsidP="00B73EE4">
            <w:r>
              <w:t>Ok</w:t>
            </w:r>
          </w:p>
        </w:tc>
        <w:tc>
          <w:tcPr>
            <w:tcW w:w="1188" w:type="dxa"/>
          </w:tcPr>
          <w:p w:rsidR="003D2333" w:rsidRDefault="003D2333" w:rsidP="00B73EE4">
            <w:pPr>
              <w:keepNext/>
            </w:pPr>
            <w:r>
              <w:t>12.06.2012</w:t>
            </w:r>
          </w:p>
        </w:tc>
      </w:tr>
    </w:tbl>
    <w:p w:rsidR="003D2333" w:rsidRDefault="003D2333" w:rsidP="003D2333">
      <w:pPr>
        <w:pStyle w:val="Caption"/>
      </w:pPr>
      <w:r>
        <w:t xml:space="preserve">Tabelle </w:t>
      </w:r>
      <w:r>
        <w:fldChar w:fldCharType="begin"/>
      </w:r>
      <w:r>
        <w:instrText xml:space="preserve"> SEQ Tabelle \* ARABIC </w:instrText>
      </w:r>
      <w:r>
        <w:fldChar w:fldCharType="separate"/>
      </w:r>
      <w:r>
        <w:rPr>
          <w:noProof/>
        </w:rPr>
        <w:t>27</w:t>
      </w:r>
      <w:r>
        <w:rPr>
          <w:noProof/>
        </w:rPr>
        <w:fldChar w:fldCharType="end"/>
      </w:r>
      <w:r w:rsidRPr="000245E5">
        <w:t xml:space="preserve"> - Systemtests Sprint</w:t>
      </w:r>
      <w:r>
        <w:t xml:space="preserve"> 15/16</w:t>
      </w:r>
    </w:p>
    <w:p w:rsidR="003D2333" w:rsidRDefault="003D2333" w:rsidP="003D2333">
      <w:r>
        <w:br w:type="page"/>
      </w:r>
    </w:p>
    <w:p w:rsidR="003D2333" w:rsidRDefault="003D2333" w:rsidP="003D2333">
      <w:pPr>
        <w:pStyle w:val="Heading3"/>
      </w:pPr>
      <w:bookmarkStart w:id="614" w:name="_Toc327350252"/>
      <w:bookmarkStart w:id="615" w:name="_Toc327350387"/>
      <w:r>
        <w:lastRenderedPageBreak/>
        <w:t>Stabilitätstest</w:t>
      </w:r>
      <w:bookmarkEnd w:id="614"/>
      <w:bookmarkEnd w:id="615"/>
    </w:p>
    <w:p w:rsidR="003D2333" w:rsidRPr="00675DE9" w:rsidRDefault="003D2333" w:rsidP="003D2333">
      <w:r w:rsidRPr="00675DE9">
        <w:t>Um die Stabilität der ent</w:t>
      </w:r>
      <w:r>
        <w:t>wickelten Applikation mit Plug-i</w:t>
      </w:r>
      <w:r w:rsidRPr="00675DE9">
        <w:t xml:space="preserve">ns zu testen wurde diese über </w:t>
      </w:r>
      <w:r>
        <w:t xml:space="preserve">eine Zeitspanne von </w:t>
      </w:r>
      <w:r w:rsidRPr="00675DE9">
        <w:t xml:space="preserve">111 Stunden auf dem </w:t>
      </w:r>
      <w:r>
        <w:t>Videowall-Testsetup</w:t>
      </w:r>
      <w:r w:rsidRPr="00675DE9">
        <w:t xml:space="preserve"> (TODO: ref) </w:t>
      </w:r>
      <w:r>
        <w:t xml:space="preserve">mit </w:t>
      </w:r>
      <w:r w:rsidRPr="00675DE9">
        <w:t>einer hohen Auflösung laufen gelassen. Die Applikation befand sich zu</w:t>
      </w:r>
      <w:r>
        <w:t xml:space="preserve"> eine</w:t>
      </w:r>
      <w:r w:rsidRPr="00675DE9">
        <w:t xml:space="preserve">m grossen Teil im Demomodus, </w:t>
      </w:r>
      <w:r>
        <w:t>jedoch ab und zu wurde sie</w:t>
      </w:r>
      <w:r w:rsidRPr="00675DE9">
        <w:t xml:space="preserve"> bedient.</w:t>
      </w:r>
    </w:p>
    <w:p w:rsidR="003D2333" w:rsidRPr="00675DE9" w:rsidRDefault="003D2333" w:rsidP="003D2333">
      <w:r w:rsidRPr="00675DE9">
        <w:t xml:space="preserve">Das Augenmerk </w:t>
      </w:r>
      <w:r>
        <w:t xml:space="preserve">wurde </w:t>
      </w:r>
      <w:r w:rsidRPr="00675DE9">
        <w:t xml:space="preserve">bei diesem Stabilitätstest auf die folgenden zwei </w:t>
      </w:r>
      <w:r>
        <w:t>Merkmale</w:t>
      </w:r>
      <w:r w:rsidRPr="00675DE9">
        <w:t xml:space="preserve"> gelegt:</w:t>
      </w:r>
    </w:p>
    <w:p w:rsidR="003D2333" w:rsidRPr="00675DE9" w:rsidRDefault="003D2333" w:rsidP="00EC49BA">
      <w:pPr>
        <w:pStyle w:val="ListParagraph"/>
        <w:numPr>
          <w:ilvl w:val="0"/>
          <w:numId w:val="38"/>
        </w:numPr>
      </w:pPr>
      <w:r w:rsidRPr="00675DE9">
        <w:t>Anzahl der offenen Handles: Diese Zahl beschreibt die Anzahl der geöffneten Dateien, Pipes usw. Befindet sich in der Applikation</w:t>
      </w:r>
      <w:r w:rsidRPr="007439E6">
        <w:t xml:space="preserve"> </w:t>
      </w:r>
      <w:r w:rsidRPr="00675DE9">
        <w:t>ein Memory Leak, z.B. weil die Dispos</w:t>
      </w:r>
      <w:r>
        <w:t>e-Methode auf einem IDisposable-</w:t>
      </w:r>
      <w:r w:rsidRPr="00675DE9">
        <w:t xml:space="preserve">Objekt nicht aufgerufen wurde, so kann in C# häufig beobachtet werden, wie die Anzahl der offenen Handles </w:t>
      </w:r>
      <w:r>
        <w:t xml:space="preserve">einer laufenden Applikation </w:t>
      </w:r>
      <w:r w:rsidRPr="00675DE9">
        <w:t>ansteigt.</w:t>
      </w:r>
      <w:r>
        <w:t xml:space="preserve"> </w:t>
      </w:r>
    </w:p>
    <w:p w:rsidR="003D2333" w:rsidRPr="00675DE9" w:rsidRDefault="003D2333" w:rsidP="00EC49BA">
      <w:pPr>
        <w:pStyle w:val="ListParagraph"/>
        <w:numPr>
          <w:ilvl w:val="0"/>
          <w:numId w:val="38"/>
        </w:numPr>
      </w:pPr>
      <w:r w:rsidRPr="00675DE9">
        <w:t>Speicherverbrauch in M</w:t>
      </w:r>
      <w:r>
        <w:t>i</w:t>
      </w:r>
      <w:r w:rsidRPr="00675DE9">
        <w:t xml:space="preserve">B: Diese Zahl beschreibt, wie viel Speicher </w:t>
      </w:r>
      <w:r>
        <w:t xml:space="preserve">für </w:t>
      </w:r>
      <w:r w:rsidRPr="00675DE9">
        <w:t xml:space="preserve">die Applikation beim Betriebssystem reserviert </w:t>
      </w:r>
      <w:r>
        <w:t>is</w:t>
      </w:r>
      <w:r w:rsidRPr="00675DE9">
        <w:t xml:space="preserve">t. Obwohl </w:t>
      </w:r>
      <w:r>
        <w:t xml:space="preserve">diese Aufgabe </w:t>
      </w:r>
      <w:r w:rsidRPr="00675DE9">
        <w:t xml:space="preserve">beim Entwickeln mit C# meistens von der .NET Runtime </w:t>
      </w:r>
      <w:r>
        <w:t>übernommen</w:t>
      </w:r>
      <w:r w:rsidRPr="00675DE9">
        <w:t xml:space="preserve"> wird, </w:t>
      </w:r>
      <w:r>
        <w:t>kann es sein, dass die Speicherzuteilung bei</w:t>
      </w:r>
      <w:r w:rsidRPr="00675DE9">
        <w:t xml:space="preserve"> einem Memory Leak</w:t>
      </w:r>
      <w:r>
        <w:t xml:space="preserve"> nicht mehr korrekt ist</w:t>
      </w:r>
      <w:r w:rsidRPr="00675DE9">
        <w:t>. Dies passier</w:t>
      </w:r>
      <w:r>
        <w:t>t beispielsweise</w:t>
      </w:r>
      <w:r w:rsidRPr="00675DE9">
        <w:t>, wenn ein Objekt</w:t>
      </w:r>
      <w:r>
        <w:t>, welches</w:t>
      </w:r>
      <w:r w:rsidRPr="00675DE9">
        <w:t xml:space="preserve"> nicht mehr gebraucht wird,  trotzdem noch in </w:t>
      </w:r>
      <w:r>
        <w:t>einer</w:t>
      </w:r>
      <w:r w:rsidRPr="00675DE9">
        <w:t xml:space="preserve"> aktiven Datenstruktur referenziert wird.</w:t>
      </w:r>
    </w:p>
    <w:p w:rsidR="003D2333" w:rsidRPr="00675DE9" w:rsidRDefault="003D2333" w:rsidP="003D2333">
      <w:r w:rsidRPr="00675DE9">
        <w:t>In der folgenden Grafik ist ein Überblick über die Entwicklung der Systemressourcen</w:t>
      </w:r>
      <w:r>
        <w:t xml:space="preserve"> während dem</w:t>
      </w:r>
      <w:r w:rsidRPr="00675DE9">
        <w:t xml:space="preserve"> </w:t>
      </w:r>
      <w:r>
        <w:t xml:space="preserve">111-stündigen Stabilitätstest </w:t>
      </w:r>
      <w:r w:rsidRPr="00675DE9">
        <w:t xml:space="preserve">zu sehen. Dabei kann sehr gut erkannt werden, dass sich keine </w:t>
      </w:r>
      <w:r>
        <w:t>bis</w:t>
      </w:r>
      <w:r w:rsidRPr="00675DE9">
        <w:t xml:space="preserve"> höchstens marginale Memory Leaks in der Applikation befinden</w:t>
      </w:r>
      <w:r>
        <w:t>. E</w:t>
      </w:r>
      <w:r w:rsidRPr="00675DE9">
        <w:t xml:space="preserve">inerseits </w:t>
      </w:r>
      <w:r>
        <w:t xml:space="preserve">hat sich bis zum Testende </w:t>
      </w:r>
      <w:r w:rsidRPr="00675DE9">
        <w:t>die Anzahl der Handles zwischen 700 und 800 stabilisiert</w:t>
      </w:r>
      <w:r>
        <w:t xml:space="preserve">. Andererseits  hat </w:t>
      </w:r>
      <w:r w:rsidRPr="00675DE9">
        <w:t>der temporäre Speicher 275 M</w:t>
      </w:r>
      <w:r>
        <w:t>i</w:t>
      </w:r>
      <w:r w:rsidRPr="00675DE9">
        <w:t>B nie überschritt</w:t>
      </w:r>
      <w:r>
        <w:t>en</w:t>
      </w:r>
      <w:r w:rsidRPr="00675DE9">
        <w:t xml:space="preserve"> und sich </w:t>
      </w:r>
      <w:r>
        <w:t xml:space="preserve">bis zum Testende </w:t>
      </w:r>
      <w:r w:rsidRPr="00675DE9">
        <w:t>bei etwa 211 M</w:t>
      </w:r>
      <w:r>
        <w:t>i</w:t>
      </w:r>
      <w:r w:rsidRPr="00675DE9">
        <w:t>B eingependelt.</w:t>
      </w:r>
    </w:p>
    <w:p w:rsidR="003D2333" w:rsidRDefault="003D2333" w:rsidP="003D2333">
      <w:pPr>
        <w:keepNext/>
      </w:pPr>
      <w:r w:rsidRPr="00C4364A">
        <w:rPr>
          <w:rFonts w:cstheme="minorHAnsi"/>
          <w:noProof/>
          <w:lang w:eastAsia="de-CH"/>
        </w:rPr>
        <w:drawing>
          <wp:inline distT="0" distB="0" distL="0" distR="0" wp14:anchorId="267CFF51" wp14:editId="245B9F11">
            <wp:extent cx="5762625" cy="5067300"/>
            <wp:effectExtent l="0" t="0" r="9525" b="19050"/>
            <wp:docPr id="338" name="Chart 33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3D2333" w:rsidRPr="00C4364A" w:rsidRDefault="003D2333" w:rsidP="003D2333">
      <w:pPr>
        <w:pStyle w:val="Caption"/>
        <w:rPr>
          <w:rFonts w:cstheme="minorHAnsi"/>
        </w:rPr>
      </w:pPr>
      <w:r>
        <w:t xml:space="preserve">Abbildung </w:t>
      </w:r>
      <w:r>
        <w:fldChar w:fldCharType="begin"/>
      </w:r>
      <w:r>
        <w:instrText xml:space="preserve"> SEQ Abbildung \* ARABIC </w:instrText>
      </w:r>
      <w:r>
        <w:fldChar w:fldCharType="separate"/>
      </w:r>
      <w:r>
        <w:rPr>
          <w:noProof/>
        </w:rPr>
        <w:t>93</w:t>
      </w:r>
      <w:r>
        <w:rPr>
          <w:noProof/>
        </w:rPr>
        <w:fldChar w:fldCharType="end"/>
      </w:r>
      <w:r>
        <w:t xml:space="preserve"> - </w:t>
      </w:r>
      <w:r w:rsidRPr="00A413C6">
        <w:t>Entwicklung der Systemressourcen der laufenden Applikation über 111 Stunden</w:t>
      </w:r>
      <w:r>
        <w:t>, MB sind MiB</w:t>
      </w:r>
    </w:p>
    <w:p w:rsidR="003D2333" w:rsidRPr="00675DE9" w:rsidRDefault="003D2333" w:rsidP="003D2333">
      <w:r>
        <w:t>Zu gewissen Zeitpunkten ist</w:t>
      </w:r>
      <w:r w:rsidRPr="00675DE9">
        <w:t xml:space="preserve"> der Speicherverbrauch für eine kurze </w:t>
      </w:r>
      <w:r>
        <w:t>Dauer von</w:t>
      </w:r>
      <w:r w:rsidRPr="00675DE9">
        <w:t xml:space="preserve"> ein paar wenige</w:t>
      </w:r>
      <w:r>
        <w:t>n</w:t>
      </w:r>
      <w:r w:rsidRPr="00675DE9">
        <w:t xml:space="preserve"> Sekunden bis zu 275 M</w:t>
      </w:r>
      <w:r>
        <w:t>i</w:t>
      </w:r>
      <w:r w:rsidRPr="00675DE9">
        <w:t xml:space="preserve">B angewachsen. Dieser Zuwachs stellt aber nicht in Korrelation zur Bedienung der Applikation weshalb </w:t>
      </w:r>
      <w:r w:rsidRPr="00675DE9">
        <w:lastRenderedPageBreak/>
        <w:t>davon ausgegangen wird, dass diese lokalen Maxima durch das .NET Framework von Microsoft verursacht wurden.</w:t>
      </w:r>
    </w:p>
    <w:p w:rsidR="003D2333" w:rsidRPr="00675DE9" w:rsidRDefault="003D2333" w:rsidP="003D2333">
      <w:r w:rsidRPr="00675DE9">
        <w:t xml:space="preserve">In der </w:t>
      </w:r>
      <w:r>
        <w:t>nach</w:t>
      </w:r>
      <w:r w:rsidRPr="00675DE9">
        <w:t>folgenden Tabelle sind Details zum Stabilitätstest</w:t>
      </w:r>
      <w:r>
        <w:t>,</w:t>
      </w:r>
      <w:r w:rsidRPr="00675DE9">
        <w:t xml:space="preserve"> die in der oberen Grafik nicht erkennbar sind</w:t>
      </w:r>
      <w:r>
        <w:t>, festgehalten</w:t>
      </w:r>
      <w:r w:rsidRPr="00675DE9">
        <w:t>.</w:t>
      </w:r>
    </w:p>
    <w:tbl>
      <w:tblPr>
        <w:tblStyle w:val="MediumShading1-Accent1"/>
        <w:tblW w:w="9180" w:type="dxa"/>
        <w:tblLayout w:type="fixed"/>
        <w:tblLook w:val="0420" w:firstRow="1" w:lastRow="0" w:firstColumn="0" w:lastColumn="0" w:noHBand="0" w:noVBand="1"/>
      </w:tblPr>
      <w:tblGrid>
        <w:gridCol w:w="3510"/>
        <w:gridCol w:w="2410"/>
        <w:gridCol w:w="3260"/>
      </w:tblGrid>
      <w:tr w:rsidR="003D2333" w:rsidRPr="00C4364A" w:rsidTr="00B73EE4">
        <w:trPr>
          <w:cnfStyle w:val="100000000000" w:firstRow="1" w:lastRow="0" w:firstColumn="0" w:lastColumn="0" w:oddVBand="0" w:evenVBand="0" w:oddHBand="0" w:evenHBand="0" w:firstRowFirstColumn="0" w:firstRowLastColumn="0" w:lastRowFirstColumn="0" w:lastRowLastColumn="0"/>
          <w:trHeight w:val="285"/>
        </w:trPr>
        <w:tc>
          <w:tcPr>
            <w:tcW w:w="3510" w:type="dxa"/>
            <w:noWrap/>
          </w:tcPr>
          <w:p w:rsidR="003D2333" w:rsidRPr="00C4364A" w:rsidRDefault="003D2333" w:rsidP="00B73EE4">
            <w:pPr>
              <w:rPr>
                <w:rFonts w:cstheme="minorHAnsi"/>
              </w:rPr>
            </w:pPr>
            <w:r w:rsidRPr="00C4364A">
              <w:rPr>
                <w:rFonts w:cstheme="minorHAnsi"/>
              </w:rPr>
              <w:t>Bezeichnung</w:t>
            </w:r>
          </w:p>
        </w:tc>
        <w:tc>
          <w:tcPr>
            <w:tcW w:w="2410" w:type="dxa"/>
            <w:noWrap/>
          </w:tcPr>
          <w:p w:rsidR="003D2333" w:rsidRPr="00C4364A" w:rsidRDefault="003D2333" w:rsidP="00B73EE4">
            <w:pPr>
              <w:jc w:val="right"/>
              <w:rPr>
                <w:rFonts w:cstheme="minorHAnsi"/>
              </w:rPr>
            </w:pPr>
            <w:r w:rsidRPr="00C4364A">
              <w:rPr>
                <w:rFonts w:cstheme="minorHAnsi"/>
              </w:rPr>
              <w:t>Speicherverbrauch in M</w:t>
            </w:r>
            <w:r>
              <w:rPr>
                <w:rFonts w:cstheme="minorHAnsi"/>
              </w:rPr>
              <w:t>i</w:t>
            </w:r>
            <w:r w:rsidRPr="00C4364A">
              <w:rPr>
                <w:rFonts w:cstheme="minorHAnsi"/>
              </w:rPr>
              <w:t>B</w:t>
            </w:r>
          </w:p>
        </w:tc>
        <w:tc>
          <w:tcPr>
            <w:tcW w:w="3260" w:type="dxa"/>
          </w:tcPr>
          <w:p w:rsidR="003D2333" w:rsidRPr="00C4364A" w:rsidRDefault="003D2333" w:rsidP="00B73EE4">
            <w:pPr>
              <w:jc w:val="right"/>
              <w:rPr>
                <w:rFonts w:cstheme="minorHAnsi"/>
              </w:rPr>
            </w:pPr>
            <w:r w:rsidRPr="00C4364A">
              <w:rPr>
                <w:rFonts w:cstheme="minorHAnsi"/>
                <w:bCs w:val="0"/>
              </w:rPr>
              <w:t>Anzahl offene Handles</w:t>
            </w:r>
          </w:p>
        </w:tc>
      </w:tr>
      <w:tr w:rsidR="003D2333" w:rsidRPr="00C4364A" w:rsidTr="00B73EE4">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3D2333" w:rsidRPr="00C4364A" w:rsidRDefault="003D2333" w:rsidP="00B73EE4">
            <w:pPr>
              <w:rPr>
                <w:rFonts w:cstheme="minorHAnsi"/>
              </w:rPr>
            </w:pPr>
            <w:r w:rsidRPr="00C4364A">
              <w:rPr>
                <w:rFonts w:cstheme="minorHAnsi"/>
              </w:rPr>
              <w:t>Maximum</w:t>
            </w:r>
          </w:p>
        </w:tc>
        <w:tc>
          <w:tcPr>
            <w:tcW w:w="2410" w:type="dxa"/>
            <w:noWrap/>
            <w:hideMark/>
          </w:tcPr>
          <w:p w:rsidR="003D2333" w:rsidRPr="00C4364A" w:rsidRDefault="003D2333" w:rsidP="00B73EE4">
            <w:pPr>
              <w:jc w:val="right"/>
              <w:rPr>
                <w:rFonts w:cstheme="minorHAnsi"/>
              </w:rPr>
            </w:pPr>
            <w:r w:rsidRPr="00C4364A">
              <w:rPr>
                <w:rFonts w:cstheme="minorHAnsi"/>
              </w:rPr>
              <w:t>274.11</w:t>
            </w:r>
          </w:p>
        </w:tc>
        <w:tc>
          <w:tcPr>
            <w:tcW w:w="3260" w:type="dxa"/>
          </w:tcPr>
          <w:p w:rsidR="003D2333" w:rsidRPr="00C4364A" w:rsidRDefault="003D2333" w:rsidP="00B73EE4">
            <w:pPr>
              <w:jc w:val="right"/>
              <w:rPr>
                <w:rFonts w:cstheme="minorHAnsi"/>
              </w:rPr>
            </w:pPr>
            <w:r w:rsidRPr="00C4364A">
              <w:rPr>
                <w:rFonts w:cstheme="minorHAnsi"/>
              </w:rPr>
              <w:t>758</w:t>
            </w:r>
          </w:p>
        </w:tc>
      </w:tr>
      <w:tr w:rsidR="003D2333" w:rsidRPr="00C4364A" w:rsidTr="00B73EE4">
        <w:trPr>
          <w:cnfStyle w:val="000000010000" w:firstRow="0" w:lastRow="0" w:firstColumn="0" w:lastColumn="0" w:oddVBand="0" w:evenVBand="0" w:oddHBand="0" w:evenHBand="1" w:firstRowFirstColumn="0" w:firstRowLastColumn="0" w:lastRowFirstColumn="0" w:lastRowLastColumn="0"/>
          <w:trHeight w:val="285"/>
        </w:trPr>
        <w:tc>
          <w:tcPr>
            <w:tcW w:w="3510" w:type="dxa"/>
            <w:noWrap/>
            <w:hideMark/>
          </w:tcPr>
          <w:p w:rsidR="003D2333" w:rsidRPr="00C4364A" w:rsidRDefault="003D2333" w:rsidP="00B73EE4">
            <w:pPr>
              <w:rPr>
                <w:rFonts w:cstheme="minorHAnsi"/>
              </w:rPr>
            </w:pPr>
            <w:r w:rsidRPr="00C4364A">
              <w:rPr>
                <w:rFonts w:cstheme="minorHAnsi"/>
              </w:rPr>
              <w:t>Minimum</w:t>
            </w:r>
          </w:p>
        </w:tc>
        <w:tc>
          <w:tcPr>
            <w:tcW w:w="2410" w:type="dxa"/>
            <w:noWrap/>
            <w:hideMark/>
          </w:tcPr>
          <w:p w:rsidR="003D2333" w:rsidRPr="00C4364A" w:rsidRDefault="003D2333" w:rsidP="00B73EE4">
            <w:pPr>
              <w:jc w:val="right"/>
              <w:rPr>
                <w:rFonts w:cstheme="minorHAnsi"/>
              </w:rPr>
            </w:pPr>
            <w:r w:rsidRPr="00C4364A">
              <w:rPr>
                <w:rFonts w:cstheme="minorHAnsi"/>
              </w:rPr>
              <w:t>205.57</w:t>
            </w:r>
          </w:p>
        </w:tc>
        <w:tc>
          <w:tcPr>
            <w:tcW w:w="3260" w:type="dxa"/>
          </w:tcPr>
          <w:p w:rsidR="003D2333" w:rsidRPr="00C4364A" w:rsidRDefault="003D2333" w:rsidP="00B73EE4">
            <w:pPr>
              <w:jc w:val="right"/>
              <w:rPr>
                <w:rFonts w:cstheme="minorHAnsi"/>
              </w:rPr>
            </w:pPr>
            <w:r w:rsidRPr="00C4364A">
              <w:rPr>
                <w:rFonts w:cstheme="minorHAnsi"/>
              </w:rPr>
              <w:t>686</w:t>
            </w:r>
          </w:p>
        </w:tc>
      </w:tr>
      <w:tr w:rsidR="003D2333" w:rsidRPr="00C4364A" w:rsidTr="00B73EE4">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3D2333" w:rsidRPr="00C4364A" w:rsidRDefault="003D2333" w:rsidP="00B73EE4">
            <w:pPr>
              <w:rPr>
                <w:rFonts w:cstheme="minorHAnsi"/>
              </w:rPr>
            </w:pPr>
            <w:r w:rsidRPr="00C4364A">
              <w:rPr>
                <w:rFonts w:cstheme="minorHAnsi"/>
              </w:rPr>
              <w:t>Mittelwert</w:t>
            </w:r>
          </w:p>
        </w:tc>
        <w:tc>
          <w:tcPr>
            <w:tcW w:w="2410" w:type="dxa"/>
            <w:noWrap/>
            <w:hideMark/>
          </w:tcPr>
          <w:p w:rsidR="003D2333" w:rsidRPr="00C4364A" w:rsidRDefault="003D2333" w:rsidP="00B73EE4">
            <w:pPr>
              <w:jc w:val="right"/>
              <w:rPr>
                <w:rFonts w:cstheme="minorHAnsi"/>
              </w:rPr>
            </w:pPr>
            <w:r w:rsidRPr="00C4364A">
              <w:rPr>
                <w:rFonts w:cstheme="minorHAnsi"/>
              </w:rPr>
              <w:t>211.92</w:t>
            </w:r>
          </w:p>
        </w:tc>
        <w:tc>
          <w:tcPr>
            <w:tcW w:w="3260" w:type="dxa"/>
          </w:tcPr>
          <w:p w:rsidR="003D2333" w:rsidRPr="00C4364A" w:rsidRDefault="003D2333" w:rsidP="00B73EE4">
            <w:pPr>
              <w:jc w:val="right"/>
              <w:rPr>
                <w:rFonts w:cstheme="minorHAnsi"/>
              </w:rPr>
            </w:pPr>
            <w:r w:rsidRPr="00C4364A">
              <w:rPr>
                <w:rFonts w:cstheme="minorHAnsi"/>
              </w:rPr>
              <w:t>722</w:t>
            </w:r>
          </w:p>
        </w:tc>
      </w:tr>
      <w:tr w:rsidR="003D2333" w:rsidRPr="00C4364A" w:rsidTr="00B73EE4">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3D2333" w:rsidRPr="00C4364A" w:rsidRDefault="003D2333" w:rsidP="00B73EE4">
            <w:pPr>
              <w:rPr>
                <w:rFonts w:cstheme="minorHAnsi"/>
              </w:rPr>
            </w:pPr>
            <w:r w:rsidRPr="00C4364A">
              <w:rPr>
                <w:rFonts w:cstheme="minorHAnsi"/>
              </w:rPr>
              <w:t>Median</w:t>
            </w:r>
          </w:p>
        </w:tc>
        <w:tc>
          <w:tcPr>
            <w:tcW w:w="2410" w:type="dxa"/>
            <w:noWrap/>
          </w:tcPr>
          <w:p w:rsidR="003D2333" w:rsidRPr="00C4364A" w:rsidRDefault="003D2333" w:rsidP="00B73EE4">
            <w:pPr>
              <w:jc w:val="right"/>
              <w:rPr>
                <w:rFonts w:cstheme="minorHAnsi"/>
              </w:rPr>
            </w:pPr>
            <w:r w:rsidRPr="00C4364A">
              <w:rPr>
                <w:rFonts w:cstheme="minorHAnsi"/>
              </w:rPr>
              <w:t>211.91</w:t>
            </w:r>
          </w:p>
        </w:tc>
        <w:tc>
          <w:tcPr>
            <w:tcW w:w="3260" w:type="dxa"/>
          </w:tcPr>
          <w:p w:rsidR="003D2333" w:rsidRPr="00C4364A" w:rsidRDefault="003D2333" w:rsidP="00B73EE4">
            <w:pPr>
              <w:jc w:val="right"/>
              <w:rPr>
                <w:rFonts w:cstheme="minorHAnsi"/>
              </w:rPr>
            </w:pPr>
            <w:r w:rsidRPr="00C4364A">
              <w:rPr>
                <w:rFonts w:cstheme="minorHAnsi"/>
              </w:rPr>
              <w:t>722</w:t>
            </w:r>
          </w:p>
        </w:tc>
      </w:tr>
      <w:tr w:rsidR="003D2333" w:rsidRPr="00C4364A" w:rsidTr="00B73EE4">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3D2333" w:rsidRPr="00C4364A" w:rsidRDefault="003D2333" w:rsidP="00B73EE4">
            <w:pPr>
              <w:rPr>
                <w:rFonts w:cstheme="minorHAnsi"/>
              </w:rPr>
            </w:pPr>
            <w:r>
              <w:rPr>
                <w:rFonts w:cstheme="minorHAnsi"/>
              </w:rPr>
              <w:t xml:space="preserve">Stichprobe </w:t>
            </w:r>
            <w:r w:rsidRPr="00C4364A">
              <w:rPr>
                <w:rFonts w:cstheme="minorHAnsi"/>
              </w:rPr>
              <w:t>07.06.2012 00:00</w:t>
            </w:r>
          </w:p>
        </w:tc>
        <w:tc>
          <w:tcPr>
            <w:tcW w:w="2410" w:type="dxa"/>
            <w:noWrap/>
          </w:tcPr>
          <w:p w:rsidR="003D2333" w:rsidRPr="00C4364A" w:rsidRDefault="003D2333" w:rsidP="00B73EE4">
            <w:pPr>
              <w:jc w:val="right"/>
              <w:rPr>
                <w:rFonts w:cstheme="minorHAnsi"/>
              </w:rPr>
            </w:pPr>
            <w:r w:rsidRPr="00C4364A">
              <w:rPr>
                <w:rFonts w:cstheme="minorHAnsi"/>
              </w:rPr>
              <w:t>210.13</w:t>
            </w:r>
          </w:p>
        </w:tc>
        <w:tc>
          <w:tcPr>
            <w:tcW w:w="3260" w:type="dxa"/>
          </w:tcPr>
          <w:p w:rsidR="003D2333" w:rsidRPr="00C4364A" w:rsidRDefault="003D2333" w:rsidP="00B73EE4">
            <w:pPr>
              <w:jc w:val="right"/>
              <w:rPr>
                <w:rFonts w:cstheme="minorHAnsi"/>
              </w:rPr>
            </w:pPr>
            <w:r w:rsidRPr="00C4364A">
              <w:rPr>
                <w:rFonts w:cstheme="minorHAnsi"/>
              </w:rPr>
              <w:t>713</w:t>
            </w:r>
          </w:p>
        </w:tc>
      </w:tr>
      <w:tr w:rsidR="003D2333" w:rsidRPr="00C4364A" w:rsidTr="00B73EE4">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3D2333" w:rsidRPr="00C4364A" w:rsidRDefault="003D2333" w:rsidP="00B73EE4">
            <w:pPr>
              <w:rPr>
                <w:rFonts w:cstheme="minorHAnsi"/>
              </w:rPr>
            </w:pPr>
            <w:r>
              <w:rPr>
                <w:rFonts w:cstheme="minorHAnsi"/>
              </w:rPr>
              <w:t xml:space="preserve">Stichprobe </w:t>
            </w:r>
            <w:r w:rsidRPr="00C4364A">
              <w:rPr>
                <w:rFonts w:cstheme="minorHAnsi"/>
              </w:rPr>
              <w:t>08.06.2012 00:00</w:t>
            </w:r>
          </w:p>
        </w:tc>
        <w:tc>
          <w:tcPr>
            <w:tcW w:w="2410" w:type="dxa"/>
            <w:noWrap/>
          </w:tcPr>
          <w:p w:rsidR="003D2333" w:rsidRPr="00C4364A" w:rsidRDefault="003D2333" w:rsidP="00B73EE4">
            <w:pPr>
              <w:jc w:val="right"/>
              <w:rPr>
                <w:rFonts w:cstheme="minorHAnsi"/>
              </w:rPr>
            </w:pPr>
            <w:r w:rsidRPr="00C4364A">
              <w:rPr>
                <w:rFonts w:cstheme="minorHAnsi"/>
              </w:rPr>
              <w:t>211.46</w:t>
            </w:r>
          </w:p>
        </w:tc>
        <w:tc>
          <w:tcPr>
            <w:tcW w:w="3260" w:type="dxa"/>
          </w:tcPr>
          <w:p w:rsidR="003D2333" w:rsidRPr="00C4364A" w:rsidRDefault="003D2333" w:rsidP="00B73EE4">
            <w:pPr>
              <w:jc w:val="right"/>
              <w:rPr>
                <w:rFonts w:cstheme="minorHAnsi"/>
              </w:rPr>
            </w:pPr>
            <w:r w:rsidRPr="00C4364A">
              <w:rPr>
                <w:rFonts w:cstheme="minorHAnsi"/>
              </w:rPr>
              <w:t>721</w:t>
            </w:r>
          </w:p>
        </w:tc>
      </w:tr>
      <w:tr w:rsidR="003D2333" w:rsidRPr="00C4364A" w:rsidTr="00B73EE4">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3D2333" w:rsidRPr="00C4364A" w:rsidRDefault="003D2333" w:rsidP="00B73EE4">
            <w:pPr>
              <w:rPr>
                <w:rFonts w:cstheme="minorHAnsi"/>
              </w:rPr>
            </w:pPr>
            <w:r>
              <w:rPr>
                <w:rFonts w:cstheme="minorHAnsi"/>
              </w:rPr>
              <w:t xml:space="preserve">Stichprobe </w:t>
            </w:r>
            <w:r w:rsidRPr="00C4364A">
              <w:rPr>
                <w:rFonts w:cstheme="minorHAnsi"/>
              </w:rPr>
              <w:t>09.06.2012 00:00</w:t>
            </w:r>
          </w:p>
        </w:tc>
        <w:tc>
          <w:tcPr>
            <w:tcW w:w="2410" w:type="dxa"/>
            <w:noWrap/>
          </w:tcPr>
          <w:p w:rsidR="003D2333" w:rsidRPr="00C4364A" w:rsidRDefault="003D2333" w:rsidP="00B73EE4">
            <w:pPr>
              <w:jc w:val="right"/>
              <w:rPr>
                <w:rFonts w:cstheme="minorHAnsi"/>
              </w:rPr>
            </w:pPr>
            <w:r w:rsidRPr="00C4364A">
              <w:rPr>
                <w:rFonts w:cstheme="minorHAnsi"/>
              </w:rPr>
              <w:t>211.89</w:t>
            </w:r>
          </w:p>
        </w:tc>
        <w:tc>
          <w:tcPr>
            <w:tcW w:w="3260" w:type="dxa"/>
          </w:tcPr>
          <w:p w:rsidR="003D2333" w:rsidRPr="00C4364A" w:rsidRDefault="003D2333" w:rsidP="00B73EE4">
            <w:pPr>
              <w:jc w:val="right"/>
              <w:rPr>
                <w:rFonts w:cstheme="minorHAnsi"/>
              </w:rPr>
            </w:pPr>
            <w:r w:rsidRPr="00C4364A">
              <w:rPr>
                <w:rFonts w:cstheme="minorHAnsi"/>
              </w:rPr>
              <w:t>715</w:t>
            </w:r>
          </w:p>
        </w:tc>
      </w:tr>
      <w:tr w:rsidR="003D2333" w:rsidRPr="00C4364A" w:rsidTr="00B73EE4">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3D2333" w:rsidRPr="00C4364A" w:rsidRDefault="003D2333" w:rsidP="00B73EE4">
            <w:pPr>
              <w:rPr>
                <w:rFonts w:cstheme="minorHAnsi"/>
              </w:rPr>
            </w:pPr>
            <w:r>
              <w:rPr>
                <w:rFonts w:cstheme="minorHAnsi"/>
              </w:rPr>
              <w:t xml:space="preserve">Stichprobe </w:t>
            </w:r>
            <w:r w:rsidRPr="00C4364A">
              <w:rPr>
                <w:rFonts w:cstheme="minorHAnsi"/>
              </w:rPr>
              <w:t>10.06.2012 00:00</w:t>
            </w:r>
          </w:p>
        </w:tc>
        <w:tc>
          <w:tcPr>
            <w:tcW w:w="2410" w:type="dxa"/>
            <w:noWrap/>
          </w:tcPr>
          <w:p w:rsidR="003D2333" w:rsidRPr="00C4364A" w:rsidRDefault="003D2333" w:rsidP="00B73EE4">
            <w:pPr>
              <w:jc w:val="right"/>
              <w:rPr>
                <w:rFonts w:cstheme="minorHAnsi"/>
              </w:rPr>
            </w:pPr>
            <w:r w:rsidRPr="00C4364A">
              <w:rPr>
                <w:rFonts w:cstheme="minorHAnsi"/>
              </w:rPr>
              <w:t>212.10</w:t>
            </w:r>
          </w:p>
        </w:tc>
        <w:tc>
          <w:tcPr>
            <w:tcW w:w="3260" w:type="dxa"/>
          </w:tcPr>
          <w:p w:rsidR="003D2333" w:rsidRPr="00C4364A" w:rsidRDefault="003D2333" w:rsidP="00B73EE4">
            <w:pPr>
              <w:jc w:val="right"/>
              <w:rPr>
                <w:rFonts w:cstheme="minorHAnsi"/>
              </w:rPr>
            </w:pPr>
            <w:r w:rsidRPr="00C4364A">
              <w:rPr>
                <w:rFonts w:cstheme="minorHAnsi"/>
              </w:rPr>
              <w:t>750</w:t>
            </w:r>
          </w:p>
        </w:tc>
      </w:tr>
      <w:tr w:rsidR="003D2333" w:rsidRPr="00C4364A" w:rsidTr="00B73EE4">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3D2333" w:rsidRPr="00C4364A" w:rsidRDefault="003D2333" w:rsidP="00B73EE4">
            <w:pPr>
              <w:rPr>
                <w:rFonts w:cstheme="minorHAnsi"/>
              </w:rPr>
            </w:pPr>
            <w:r>
              <w:rPr>
                <w:rFonts w:cstheme="minorHAnsi"/>
              </w:rPr>
              <w:t xml:space="preserve">Stichprobe </w:t>
            </w:r>
            <w:r w:rsidRPr="00C4364A">
              <w:rPr>
                <w:rFonts w:cstheme="minorHAnsi"/>
              </w:rPr>
              <w:t>11.06.2012 00:00</w:t>
            </w:r>
          </w:p>
        </w:tc>
        <w:tc>
          <w:tcPr>
            <w:tcW w:w="2410" w:type="dxa"/>
            <w:noWrap/>
          </w:tcPr>
          <w:p w:rsidR="003D2333" w:rsidRPr="00C4364A" w:rsidRDefault="003D2333" w:rsidP="00B73EE4">
            <w:pPr>
              <w:jc w:val="right"/>
              <w:rPr>
                <w:rFonts w:cstheme="minorHAnsi"/>
              </w:rPr>
            </w:pPr>
            <w:r w:rsidRPr="00C4364A">
              <w:rPr>
                <w:rFonts w:cstheme="minorHAnsi"/>
              </w:rPr>
              <w:t>211.96</w:t>
            </w:r>
          </w:p>
        </w:tc>
        <w:tc>
          <w:tcPr>
            <w:tcW w:w="3260" w:type="dxa"/>
          </w:tcPr>
          <w:p w:rsidR="003D2333" w:rsidRPr="00C4364A" w:rsidRDefault="003D2333" w:rsidP="00B73EE4">
            <w:pPr>
              <w:keepNext/>
              <w:jc w:val="right"/>
              <w:rPr>
                <w:rFonts w:cstheme="minorHAnsi"/>
              </w:rPr>
            </w:pPr>
            <w:r w:rsidRPr="00C4364A">
              <w:rPr>
                <w:rFonts w:cstheme="minorHAnsi"/>
              </w:rPr>
              <w:t>728</w:t>
            </w:r>
          </w:p>
        </w:tc>
      </w:tr>
    </w:tbl>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94</w:t>
      </w:r>
      <w:r>
        <w:rPr>
          <w:noProof/>
        </w:rPr>
        <w:fldChar w:fldCharType="end"/>
      </w:r>
      <w:r>
        <w:t xml:space="preserve"> - </w:t>
      </w:r>
      <w:r w:rsidRPr="000D34E1">
        <w:t>Minimum, Maximum, Mittelwert, Median, Stichproben des Stabilitätstests</w:t>
      </w:r>
    </w:p>
    <w:p w:rsidR="003D2333" w:rsidRPr="00675DE9" w:rsidRDefault="003D2333" w:rsidP="003D2333">
      <w:r w:rsidRPr="00675DE9">
        <w:t>Der Stabilität</w:t>
      </w:r>
      <w:r>
        <w:t>stest wurde am 06.06.2012 um 16:</w:t>
      </w:r>
      <w:r w:rsidRPr="00675DE9">
        <w:t>17 Uhr gestartet und am 11.06.2012 um 08</w:t>
      </w:r>
      <w:r>
        <w:t>:</w:t>
      </w:r>
      <w:r w:rsidRPr="00675DE9">
        <w:t>27</w:t>
      </w:r>
      <w:r>
        <w:t xml:space="preserve"> Uhr</w:t>
      </w:r>
      <w:r w:rsidRPr="00675DE9">
        <w:t xml:space="preserve"> beendet. Die genauen Daten befinden sich im Anhang (TODO: ref).</w:t>
      </w:r>
    </w:p>
    <w:p w:rsidR="003D2333" w:rsidRPr="00675DE9" w:rsidRDefault="003D2333" w:rsidP="003D2333">
      <w:r w:rsidRPr="00675DE9">
        <w:t xml:space="preserve">Aus </w:t>
      </w:r>
      <w:r>
        <w:t>den Daten des</w:t>
      </w:r>
      <w:r w:rsidRPr="00675DE9">
        <w:t xml:space="preserve"> Stabilitätstest</w:t>
      </w:r>
      <w:r>
        <w:t>s</w:t>
      </w:r>
      <w:r w:rsidRPr="00675DE9">
        <w:t xml:space="preserve"> über 111</w:t>
      </w:r>
      <w:r>
        <w:t xml:space="preserve"> Stunden</w:t>
      </w:r>
      <w:r w:rsidRPr="00675DE9">
        <w:t xml:space="preserve"> kann geschlossen werden, dass der Prototyp der Videowall </w:t>
      </w:r>
      <w:r>
        <w:t>problemlos</w:t>
      </w:r>
      <w:r w:rsidRPr="00675DE9">
        <w:t xml:space="preserve"> über eine Dauer von 20</w:t>
      </w:r>
      <w:r>
        <w:t xml:space="preserve"> </w:t>
      </w:r>
      <w:r w:rsidRPr="00675DE9">
        <w:t>oder 24</w:t>
      </w:r>
      <w:r>
        <w:t xml:space="preserve"> Stunden</w:t>
      </w:r>
      <w:r w:rsidRPr="00675DE9">
        <w:t xml:space="preserve"> betrieben werden kann, ohne dass mit Instabilitäten gerechnet werden muss.</w:t>
      </w:r>
    </w:p>
    <w:p w:rsidR="003D2333" w:rsidRPr="00C4364A" w:rsidRDefault="003D2333" w:rsidP="003D2333"/>
    <w:p w:rsidR="003D2333" w:rsidRDefault="003D2333" w:rsidP="003D2333">
      <w:pPr>
        <w:rPr>
          <w:rFonts w:asciiTheme="majorHAnsi" w:hAnsiTheme="majorHAnsi"/>
          <w:color w:val="00629E"/>
          <w:spacing w:val="15"/>
          <w:sz w:val="22"/>
          <w:szCs w:val="22"/>
        </w:rPr>
      </w:pPr>
      <w:r>
        <w:br w:type="page"/>
      </w:r>
    </w:p>
    <w:p w:rsidR="003D2333" w:rsidRDefault="003D2333" w:rsidP="003D2333">
      <w:pPr>
        <w:pStyle w:val="Heading3"/>
      </w:pPr>
      <w:bookmarkStart w:id="616" w:name="_Toc327350253"/>
      <w:bookmarkStart w:id="617" w:name="_Toc327350388"/>
      <w:r>
        <w:lastRenderedPageBreak/>
        <w:t>Code Dokumentation</w:t>
      </w:r>
      <w:bookmarkEnd w:id="616"/>
      <w:bookmarkEnd w:id="617"/>
    </w:p>
    <w:p w:rsidR="003D2333" w:rsidRDefault="003D2333" w:rsidP="003D2333">
      <w:pPr>
        <w:pStyle w:val="Heading5"/>
      </w:pPr>
      <w:bookmarkStart w:id="618" w:name="_Toc327350254"/>
      <w:r>
        <w:t>Übereinstimmung mit Architektur</w:t>
      </w:r>
      <w:bookmarkEnd w:id="618"/>
    </w:p>
    <w:p w:rsidR="003D2333" w:rsidRDefault="003D2333" w:rsidP="003D2333">
      <w:r>
        <w:t xml:space="preserve">Im Kapitel (TODO Entwurf Architektur) ist die Schichtenarchitektur aufgezeigt. Wie in den nachfolgenden Abbildungen </w:t>
      </w:r>
      <w:r>
        <w:fldChar w:fldCharType="begin"/>
      </w:r>
      <w:r>
        <w:instrText xml:space="preserve"> REF _Ref327280698 \h </w:instrText>
      </w:r>
      <w:r>
        <w:fldChar w:fldCharType="separate"/>
      </w:r>
      <w:r w:rsidRPr="007439E6">
        <w:t xml:space="preserve">Abbildung </w:t>
      </w:r>
      <w:r>
        <w:rPr>
          <w:noProof/>
        </w:rPr>
        <w:t>95</w:t>
      </w:r>
      <w:r w:rsidRPr="007439E6">
        <w:t xml:space="preserve"> - Dependency Graph, Videowall-Applikation</w:t>
      </w:r>
      <w:r>
        <w:fldChar w:fldCharType="end"/>
      </w:r>
      <w:r>
        <w:t xml:space="preserve">, </w:t>
      </w:r>
      <w:r>
        <w:fldChar w:fldCharType="begin"/>
      </w:r>
      <w:r>
        <w:instrText xml:space="preserve"> REF _Ref327280703 \h </w:instrText>
      </w:r>
      <w:r>
        <w:fldChar w:fldCharType="separate"/>
      </w:r>
      <w:r>
        <w:t xml:space="preserve">Abbildung </w:t>
      </w:r>
      <w:r>
        <w:rPr>
          <w:noProof/>
        </w:rPr>
        <w:t>96</w:t>
      </w:r>
      <w:r>
        <w:t xml:space="preserve"> - Dependency Graph, Poster-Applikation</w:t>
      </w:r>
      <w:r>
        <w:fldChar w:fldCharType="end"/>
      </w:r>
      <w:r>
        <w:t xml:space="preserve"> und </w:t>
      </w:r>
      <w:r>
        <w:fldChar w:fldCharType="begin"/>
      </w:r>
      <w:r>
        <w:instrText xml:space="preserve"> REF _Ref327280710 \h </w:instrText>
      </w:r>
      <w:r>
        <w:fldChar w:fldCharType="separate"/>
      </w:r>
      <w:r>
        <w:t xml:space="preserve">Abbildung </w:t>
      </w:r>
      <w:r>
        <w:rPr>
          <w:noProof/>
        </w:rPr>
        <w:t>97</w:t>
      </w:r>
      <w:r>
        <w:t xml:space="preserve"> - Dependency Graph, Mittagsmenu-Applikation</w:t>
      </w:r>
      <w:r>
        <w:fldChar w:fldCharType="end"/>
      </w:r>
      <w:r>
        <w:t xml:space="preserve"> ersichtlich ist, stimmt die umgesetzte mit der geplanten Architektur überein. Die Assemblies wurden analog zu den Schichten aufgebaut.</w:t>
      </w:r>
    </w:p>
    <w:p w:rsidR="003D2333" w:rsidRDefault="003D2333" w:rsidP="003D2333">
      <w:pPr>
        <w:pStyle w:val="Heading6"/>
      </w:pPr>
      <w:bookmarkStart w:id="619" w:name="_Toc327350255"/>
      <w:r>
        <w:t>Videowall-Applikation</w:t>
      </w:r>
      <w:bookmarkEnd w:id="619"/>
    </w:p>
    <w:p w:rsidR="003D2333" w:rsidRDefault="003D2333" w:rsidP="003D2333">
      <w:r>
        <w:rPr>
          <w:noProof/>
          <w:lang w:eastAsia="de-CH"/>
        </w:rPr>
        <w:drawing>
          <wp:inline distT="0" distB="0" distL="0" distR="0" wp14:anchorId="69F22471" wp14:editId="096CF804">
            <wp:extent cx="5760720" cy="5126833"/>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60720" cy="5126833"/>
                    </a:xfrm>
                    <a:prstGeom prst="rect">
                      <a:avLst/>
                    </a:prstGeom>
                  </pic:spPr>
                </pic:pic>
              </a:graphicData>
            </a:graphic>
          </wp:inline>
        </w:drawing>
      </w:r>
    </w:p>
    <w:p w:rsidR="003D2333" w:rsidRPr="007439E6" w:rsidRDefault="003D2333" w:rsidP="003D2333">
      <w:pPr>
        <w:pStyle w:val="Caption"/>
      </w:pPr>
      <w:bookmarkStart w:id="620" w:name="_Ref327280698"/>
      <w:r w:rsidRPr="007439E6">
        <w:t xml:space="preserve">Abbildung </w:t>
      </w:r>
      <w:r>
        <w:fldChar w:fldCharType="begin"/>
      </w:r>
      <w:r w:rsidRPr="007439E6">
        <w:instrText xml:space="preserve"> SEQ Abbildung \* ARABIC </w:instrText>
      </w:r>
      <w:r>
        <w:fldChar w:fldCharType="separate"/>
      </w:r>
      <w:r>
        <w:rPr>
          <w:noProof/>
        </w:rPr>
        <w:t>95</w:t>
      </w:r>
      <w:r>
        <w:fldChar w:fldCharType="end"/>
      </w:r>
      <w:r w:rsidRPr="007439E6">
        <w:t xml:space="preserve"> - Dependency Graph, Videowall-Applikation</w:t>
      </w:r>
      <w:bookmarkEnd w:id="620"/>
    </w:p>
    <w:p w:rsidR="003D2333" w:rsidRPr="00E41ECC" w:rsidRDefault="003D2333" w:rsidP="003D2333">
      <w:r w:rsidRPr="00E41ECC">
        <w:t>Das Assembly VideoWall.Main wird zusätzlich benötigt, um die Applikation zu starten.</w:t>
      </w:r>
    </w:p>
    <w:p w:rsidR="003D2333" w:rsidRDefault="003D2333" w:rsidP="003D2333">
      <w:pPr>
        <w:pStyle w:val="Heading6"/>
      </w:pPr>
      <w:bookmarkStart w:id="621" w:name="_Toc327350256"/>
      <w:r>
        <w:t>Poster-Applikation</w:t>
      </w:r>
      <w:bookmarkEnd w:id="621"/>
    </w:p>
    <w:p w:rsidR="003D2333" w:rsidRDefault="003D2333" w:rsidP="003D2333">
      <w:r>
        <w:rPr>
          <w:noProof/>
          <w:lang w:eastAsia="de-CH"/>
        </w:rPr>
        <w:lastRenderedPageBreak/>
        <w:drawing>
          <wp:inline distT="0" distB="0" distL="0" distR="0" wp14:anchorId="347379AF" wp14:editId="4D100C4F">
            <wp:extent cx="5760720" cy="5897297"/>
            <wp:effectExtent l="0" t="0" r="0" b="825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60720" cy="5897297"/>
                    </a:xfrm>
                    <a:prstGeom prst="rect">
                      <a:avLst/>
                    </a:prstGeom>
                  </pic:spPr>
                </pic:pic>
              </a:graphicData>
            </a:graphic>
          </wp:inline>
        </w:drawing>
      </w:r>
    </w:p>
    <w:p w:rsidR="003D2333" w:rsidRDefault="003D2333" w:rsidP="003D2333">
      <w:pPr>
        <w:pStyle w:val="Caption"/>
      </w:pPr>
      <w:bookmarkStart w:id="622" w:name="_Ref327280703"/>
      <w:r>
        <w:t xml:space="preserve">Abbildung </w:t>
      </w:r>
      <w:r>
        <w:fldChar w:fldCharType="begin"/>
      </w:r>
      <w:r>
        <w:instrText xml:space="preserve"> SEQ Abbildung \* ARABIC </w:instrText>
      </w:r>
      <w:r>
        <w:fldChar w:fldCharType="separate"/>
      </w:r>
      <w:r>
        <w:rPr>
          <w:noProof/>
        </w:rPr>
        <w:t>96</w:t>
      </w:r>
      <w:r>
        <w:rPr>
          <w:noProof/>
        </w:rPr>
        <w:fldChar w:fldCharType="end"/>
      </w:r>
      <w:r>
        <w:t xml:space="preserve"> - Dependency Graph, Poster-Applikation</w:t>
      </w:r>
      <w:bookmarkEnd w:id="622"/>
    </w:p>
    <w:p w:rsidR="003D2333" w:rsidRPr="00E41ECC" w:rsidRDefault="003D2333" w:rsidP="003D2333">
      <w:r w:rsidRPr="00E41ECC">
        <w:t xml:space="preserve">Das Assembly </w:t>
      </w:r>
      <w:r>
        <w:t>PosterApp</w:t>
      </w:r>
      <w:r w:rsidRPr="00E41ECC">
        <w:t>.</w:t>
      </w:r>
      <w:r>
        <w:t>Startup</w:t>
      </w:r>
      <w:r w:rsidRPr="00E41ECC">
        <w:t xml:space="preserve"> </w:t>
      </w:r>
      <w:r>
        <w:t xml:space="preserve">wird verwendet um  </w:t>
      </w:r>
      <w:r w:rsidRPr="00E41ECC">
        <w:t>die Applikation zu starten.</w:t>
      </w:r>
      <w:r>
        <w:t xml:space="preserve"> Dank diesem Assembly kann die Poster-Applikation unabhängig von der Videowall-Applikation gestartet und getestet werden. Im Assembly PostApp.Main ist das eigentliche Plug-in für den Export definiert (siehe hierzu TODO Entwurf Plug-in Framework).</w:t>
      </w:r>
    </w:p>
    <w:p w:rsidR="003D2333" w:rsidRPr="00D24931" w:rsidRDefault="003D2333" w:rsidP="003D2333"/>
    <w:p w:rsidR="003D2333" w:rsidRDefault="003D2333" w:rsidP="003D2333">
      <w:pPr>
        <w:pStyle w:val="Heading6"/>
      </w:pPr>
      <w:bookmarkStart w:id="623" w:name="_Toc327350257"/>
      <w:r>
        <w:t>Mittagsmenu-Applikation</w:t>
      </w:r>
      <w:bookmarkEnd w:id="623"/>
    </w:p>
    <w:p w:rsidR="003D2333" w:rsidRDefault="003D2333" w:rsidP="003D2333">
      <w:r>
        <w:rPr>
          <w:noProof/>
          <w:lang w:eastAsia="de-CH"/>
        </w:rPr>
        <w:lastRenderedPageBreak/>
        <w:drawing>
          <wp:inline distT="0" distB="0" distL="0" distR="0" wp14:anchorId="7BB51574" wp14:editId="6D04EC6A">
            <wp:extent cx="5760720" cy="6542821"/>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60720" cy="6542821"/>
                    </a:xfrm>
                    <a:prstGeom prst="rect">
                      <a:avLst/>
                    </a:prstGeom>
                  </pic:spPr>
                </pic:pic>
              </a:graphicData>
            </a:graphic>
          </wp:inline>
        </w:drawing>
      </w:r>
    </w:p>
    <w:p w:rsidR="003D2333" w:rsidRDefault="003D2333" w:rsidP="003D2333">
      <w:pPr>
        <w:pStyle w:val="Caption"/>
      </w:pPr>
      <w:bookmarkStart w:id="624" w:name="_Ref327280710"/>
      <w:r>
        <w:t xml:space="preserve">Abbildung </w:t>
      </w:r>
      <w:r>
        <w:fldChar w:fldCharType="begin"/>
      </w:r>
      <w:r>
        <w:instrText xml:space="preserve"> SEQ Abbildung \* ARABIC </w:instrText>
      </w:r>
      <w:r>
        <w:fldChar w:fldCharType="separate"/>
      </w:r>
      <w:r>
        <w:rPr>
          <w:noProof/>
        </w:rPr>
        <w:t>97</w:t>
      </w:r>
      <w:r>
        <w:rPr>
          <w:noProof/>
        </w:rPr>
        <w:fldChar w:fldCharType="end"/>
      </w:r>
      <w:r>
        <w:t xml:space="preserve"> - Dependency Graph, Mittagsmenu-Applikation</w:t>
      </w:r>
      <w:bookmarkEnd w:id="624"/>
    </w:p>
    <w:p w:rsidR="003D2333" w:rsidRPr="009B6EDD" w:rsidRDefault="003D2333" w:rsidP="003D2333">
      <w:r w:rsidRPr="00E41ECC">
        <w:t xml:space="preserve">Das Assembly </w:t>
      </w:r>
      <w:r>
        <w:t>LunchMenuApp</w:t>
      </w:r>
      <w:r w:rsidRPr="00E41ECC">
        <w:t>.</w:t>
      </w:r>
      <w:r>
        <w:t>Startup</w:t>
      </w:r>
      <w:r w:rsidRPr="00E41ECC">
        <w:t xml:space="preserve"> </w:t>
      </w:r>
      <w:r>
        <w:t xml:space="preserve">wird verwendet um </w:t>
      </w:r>
      <w:r w:rsidRPr="00E41ECC">
        <w:t>die Applikation zu starten.</w:t>
      </w:r>
      <w:r>
        <w:t xml:space="preserve"> Dank diesem Assembly kann die Mittagsmenu-Applikation unabhängig von der Videowall-Applikation gestartet und getestet werden. Im Assembly LunchMenuApp.Main ist das eigentliche Plug-in für den Export definiert (siehe hierzu TODO Entwurf Plug-in Framework).</w:t>
      </w:r>
    </w:p>
    <w:p w:rsidR="003D2333" w:rsidRDefault="003D2333" w:rsidP="003D2333">
      <w:pPr>
        <w:pStyle w:val="Heading4"/>
      </w:pPr>
      <w:bookmarkStart w:id="625" w:name="_Toc327350258"/>
      <w:r>
        <w:t>Code Statistik</w:t>
      </w:r>
      <w:bookmarkEnd w:id="625"/>
    </w:p>
    <w:p w:rsidR="003D2333" w:rsidRDefault="003D2333" w:rsidP="003D2333">
      <w:pPr>
        <w:pStyle w:val="Heading5"/>
      </w:pPr>
      <w:bookmarkStart w:id="626" w:name="_Toc327350259"/>
      <w:r w:rsidRPr="003A3555">
        <w:t>Testabdeckung</w:t>
      </w:r>
      <w:bookmarkEnd w:id="626"/>
    </w:p>
    <w:p w:rsidR="003D2333" w:rsidRDefault="003D2333" w:rsidP="003D2333">
      <w:pPr>
        <w:pStyle w:val="Heading6"/>
      </w:pPr>
      <w:bookmarkStart w:id="627" w:name="_Toc327350260"/>
      <w:r>
        <w:t>Videowall-Applikation</w:t>
      </w:r>
      <w:bookmarkEnd w:id="627"/>
    </w:p>
    <w:p w:rsidR="003D2333" w:rsidRPr="005622A9" w:rsidRDefault="003D2333" w:rsidP="003D2333">
      <w:r>
        <w:t>In der Solution VideoWall</w:t>
      </w:r>
      <w:r w:rsidRPr="00D364B3">
        <w:t xml:space="preserve"> konnte </w:t>
      </w:r>
      <w:r>
        <w:t>eine Testabdeckung von 42</w:t>
      </w:r>
      <w:r w:rsidRPr="00D364B3">
        <w:t>% erreicht werden.</w:t>
      </w:r>
    </w:p>
    <w:p w:rsidR="003D2333" w:rsidRDefault="003D2333" w:rsidP="003D2333">
      <w:r w:rsidRPr="00395034">
        <w:t>Von der Abdeckung ausgenommen sind die Nodes VideoWall.</w:t>
      </w:r>
      <w:r>
        <w:t>Interfaces und Vi</w:t>
      </w:r>
      <w:r w:rsidRPr="00395034">
        <w:t>deoWall.</w:t>
      </w:r>
      <w:r>
        <w:t>Tests</w:t>
      </w:r>
      <w:r w:rsidRPr="00395034">
        <w:t>.</w:t>
      </w:r>
    </w:p>
    <w:p w:rsidR="003D2333" w:rsidRDefault="003D2333" w:rsidP="003D2333">
      <w:r w:rsidRPr="00126AB2">
        <w:rPr>
          <w:lang w:val="en-US"/>
        </w:rPr>
        <w:lastRenderedPageBreak/>
        <w:t xml:space="preserve">Wie in </w:t>
      </w:r>
      <w:r>
        <w:fldChar w:fldCharType="begin"/>
      </w:r>
      <w:r w:rsidRPr="00126AB2">
        <w:rPr>
          <w:lang w:val="en-US"/>
        </w:rPr>
        <w:instrText xml:space="preserve"> REF _Ref326842729 \h </w:instrText>
      </w:r>
      <w:r>
        <w:fldChar w:fldCharType="separate"/>
      </w:r>
      <w:r>
        <w:rPr>
          <w:b/>
          <w:bCs/>
          <w:lang w:val="en-US"/>
        </w:rPr>
        <w:t>Error! Reference source not found.</w:t>
      </w:r>
      <w:r>
        <w:fldChar w:fldCharType="end"/>
      </w:r>
      <w:r w:rsidRPr="00126AB2">
        <w:rPr>
          <w:lang w:val="en-US"/>
        </w:rPr>
        <w:t xml:space="preserve"> </w:t>
      </w:r>
      <w:r>
        <w:t>ersichtlich ist, bestehen grosse Unterschiede in der Testabdeckung in den verschiedenen Projekten.</w:t>
      </w:r>
    </w:p>
    <w:p w:rsidR="003D2333" w:rsidRDefault="003D2333" w:rsidP="003D2333">
      <w:pPr>
        <w:keepNext/>
      </w:pPr>
      <w:r>
        <w:rPr>
          <w:noProof/>
          <w:lang w:eastAsia="de-CH"/>
        </w:rPr>
        <w:drawing>
          <wp:inline distT="0" distB="0" distL="0" distR="0" wp14:anchorId="70EE8049" wp14:editId="08BC7260">
            <wp:extent cx="5076825" cy="37338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3D2333" w:rsidRPr="009968B8" w:rsidRDefault="003D2333" w:rsidP="003D2333">
      <w:pPr>
        <w:pStyle w:val="Caption"/>
      </w:pPr>
      <w:r>
        <w:t xml:space="preserve">Abbildung </w:t>
      </w:r>
      <w:r>
        <w:fldChar w:fldCharType="begin"/>
      </w:r>
      <w:r>
        <w:instrText xml:space="preserve"> SEQ Abbildung \* ARABIC </w:instrText>
      </w:r>
      <w:r>
        <w:fldChar w:fldCharType="separate"/>
      </w:r>
      <w:r>
        <w:rPr>
          <w:noProof/>
        </w:rPr>
        <w:t>98</w:t>
      </w:r>
      <w:r>
        <w:rPr>
          <w:noProof/>
        </w:rPr>
        <w:fldChar w:fldCharType="end"/>
      </w:r>
      <w:r>
        <w:t xml:space="preserve"> - </w:t>
      </w:r>
      <w:r w:rsidRPr="0030158D">
        <w:t>Test Coverage VideoWall</w:t>
      </w:r>
    </w:p>
    <w:p w:rsidR="003D2333" w:rsidRDefault="003D2333" w:rsidP="003D2333">
      <w:r>
        <w:t>Daher nachfolgend eine Erläuterung zur Testabdeckung:</w:t>
      </w:r>
    </w:p>
    <w:p w:rsidR="003D2333" w:rsidRPr="00BD2AD2" w:rsidRDefault="003D2333" w:rsidP="003D2333">
      <w:pPr>
        <w:rPr>
          <w:b/>
        </w:rPr>
      </w:pPr>
      <w:r w:rsidRPr="00BD2AD2">
        <w:rPr>
          <w:b/>
        </w:rPr>
        <w:t>VideoWall.ViewModels</w:t>
      </w:r>
    </w:p>
    <w:p w:rsidR="003D2333" w:rsidRDefault="003D2333" w:rsidP="003D2333">
      <w:r w:rsidRPr="00BD2AD2">
        <w:t xml:space="preserve">Die </w:t>
      </w:r>
      <w:r>
        <w:t>Menu-</w:t>
      </w:r>
      <w:r w:rsidRPr="00BD2AD2">
        <w:t>ViewModels</w:t>
      </w:r>
      <w:r>
        <w:t>, welche die Tabs und deren Inhalte darstellen, sind fast vollständig und der Demomodus ist zu gut 50% mit Tests abgedeckt.</w:t>
      </w:r>
    </w:p>
    <w:p w:rsidR="003D2333" w:rsidRDefault="003D2333" w:rsidP="003D2333">
      <w:r>
        <w:t>Das MainWindowViewModel lässt sich schwer testen. In der Applikation wird es vom UnityContainer gemanaged.</w:t>
      </w:r>
    </w:p>
    <w:p w:rsidR="003D2333" w:rsidRDefault="003D2333" w:rsidP="003D2333">
      <w:pPr>
        <w:rPr>
          <w:rFonts w:asciiTheme="majorHAnsi" w:hAnsiTheme="majorHAnsi"/>
          <w:b/>
          <w:color w:val="00629E"/>
          <w:spacing w:val="15"/>
          <w:sz w:val="22"/>
          <w:szCs w:val="22"/>
        </w:rPr>
      </w:pPr>
      <w:r>
        <w:t xml:space="preserve">Einige Klassen wie die aus den Namespaces Skeletons, HitButton und Cursor sind eng mit dem Kinect Skeleton vernetzt und sind schwierig und aufwändig zu testen. Ein weiterer Punkt ist die begrenzte Zeit, die für das Erstellen der Test zur Verfügung stand. Die manuellen Systemtests (siehe Unterkapitel </w:t>
      </w:r>
      <w:r>
        <w:fldChar w:fldCharType="begin"/>
      </w:r>
      <w:r>
        <w:instrText xml:space="preserve"> REF _Ref326843969 \r \h </w:instrText>
      </w:r>
      <w:r>
        <w:fldChar w:fldCharType="separate"/>
      </w:r>
      <w:r>
        <w:t>0</w:t>
      </w:r>
      <w:r>
        <w:fldChar w:fldCharType="end"/>
      </w:r>
      <w:r>
        <w:t xml:space="preserve"> </w:t>
      </w:r>
      <w:r>
        <w:fldChar w:fldCharType="begin"/>
      </w:r>
      <w:r>
        <w:instrText xml:space="preserve"> REF _Ref326843969 \h </w:instrText>
      </w:r>
      <w:r>
        <w:fldChar w:fldCharType="separate"/>
      </w:r>
      <w:r>
        <w:br w:type="page"/>
      </w:r>
    </w:p>
    <w:p w:rsidR="003D2333" w:rsidRPr="00BD2AD2" w:rsidRDefault="003D2333" w:rsidP="003D2333">
      <w:r>
        <w:lastRenderedPageBreak/>
        <w:t>Systemtests</w:t>
      </w:r>
      <w:r>
        <w:fldChar w:fldCharType="end"/>
      </w:r>
      <w:r>
        <w:t>) dienen der Sicherstellung der Qualität dieser Klassen.</w:t>
      </w:r>
    </w:p>
    <w:p w:rsidR="003D2333" w:rsidRPr="00A2328E" w:rsidRDefault="003D2333" w:rsidP="003D2333">
      <w:pPr>
        <w:rPr>
          <w:b/>
        </w:rPr>
      </w:pPr>
      <w:r w:rsidRPr="00A2328E">
        <w:rPr>
          <w:b/>
        </w:rPr>
        <w:t>VideoWall.ServiceModels</w:t>
      </w:r>
    </w:p>
    <w:p w:rsidR="003D2333" w:rsidRDefault="003D2333" w:rsidP="003D2333">
      <w:r>
        <w:t xml:space="preserve">Es wurde Wert darauf gelegt, die Qualität der Klassen (Apps.Implementation), welche die unterschiedlichen Plug-ins managen, und des Demomodus mit einer hohen Abdeckung sicherzustellen. </w:t>
      </w:r>
    </w:p>
    <w:p w:rsidR="003D2333" w:rsidRDefault="003D2333" w:rsidP="003D2333">
      <w:pPr>
        <w:rPr>
          <w:rFonts w:asciiTheme="majorHAnsi" w:hAnsiTheme="majorHAnsi"/>
          <w:b/>
          <w:color w:val="00629E"/>
          <w:spacing w:val="15"/>
          <w:sz w:val="22"/>
          <w:szCs w:val="22"/>
        </w:rPr>
      </w:pPr>
      <w:r>
        <w:t xml:space="preserve">Die Klassen in den Namespaces Player.Implementation und HandCursor.Implementation arbeiten mit dem Skelett des Kinect Sensors zusammen, was das Testen schwierig und aufwändig macht. Ein weiterer Punkt ist die begrenzte Zeit, die für das Erstellen der Test zur Verfügung steht. Die manuellen Systemtests (siehe Unterkapitel </w:t>
      </w:r>
      <w:r>
        <w:fldChar w:fldCharType="begin"/>
      </w:r>
      <w:r>
        <w:instrText xml:space="preserve"> REF _Ref326843969 \r \h </w:instrText>
      </w:r>
      <w:r>
        <w:fldChar w:fldCharType="separate"/>
      </w:r>
      <w:r>
        <w:t>0</w:t>
      </w:r>
      <w:r>
        <w:fldChar w:fldCharType="end"/>
      </w:r>
      <w:r>
        <w:t xml:space="preserve"> </w:t>
      </w:r>
      <w:r>
        <w:fldChar w:fldCharType="begin"/>
      </w:r>
      <w:r>
        <w:instrText xml:space="preserve"> REF _Ref326843969 \h </w:instrText>
      </w:r>
      <w:r>
        <w:fldChar w:fldCharType="separate"/>
      </w:r>
      <w:r>
        <w:br w:type="page"/>
      </w:r>
    </w:p>
    <w:p w:rsidR="003D2333" w:rsidRDefault="003D2333" w:rsidP="003D2333">
      <w:r>
        <w:lastRenderedPageBreak/>
        <w:t>Systemtests</w:t>
      </w:r>
      <w:r>
        <w:fldChar w:fldCharType="end"/>
      </w:r>
      <w:r>
        <w:t>) dienen der Sicherstellung der Qualität dieser Klassen.</w:t>
      </w:r>
    </w:p>
    <w:p w:rsidR="003D2333" w:rsidRPr="00A72FE7" w:rsidRDefault="003D2333" w:rsidP="003D2333">
      <w:pPr>
        <w:rPr>
          <w:b/>
        </w:rPr>
      </w:pPr>
      <w:r w:rsidRPr="00A72FE7">
        <w:rPr>
          <w:b/>
        </w:rPr>
        <w:t>VideoWall.ResourceLoader</w:t>
      </w:r>
    </w:p>
    <w:p w:rsidR="003D2333" w:rsidRPr="00A72FE7" w:rsidRDefault="003D2333" w:rsidP="003D2333">
      <w:r w:rsidRPr="00A72FE7">
        <w:t>Hier beträgt die Abdeckung 100%.</w:t>
      </w:r>
    </w:p>
    <w:p w:rsidR="003D2333" w:rsidRDefault="003D2333" w:rsidP="003D2333">
      <w:pPr>
        <w:rPr>
          <w:b/>
        </w:rPr>
      </w:pPr>
      <w:r w:rsidRPr="00A2328E">
        <w:rPr>
          <w:b/>
        </w:rPr>
        <w:t>VideoWall.Common</w:t>
      </w:r>
    </w:p>
    <w:p w:rsidR="003D2333" w:rsidRDefault="003D2333" w:rsidP="003D2333">
      <w:r>
        <w:t>Soweit es in der verbleibenden Zeit für sinnvoll erachtet wurde, wurden für die Klassen im Projekt Common Tests geschrieben.</w:t>
      </w:r>
    </w:p>
    <w:p w:rsidR="003D2333" w:rsidRDefault="003D2333" w:rsidP="003D2333">
      <w:pPr>
        <w:pStyle w:val="Heading6"/>
      </w:pPr>
      <w:bookmarkStart w:id="628" w:name="_Toc327350261"/>
      <w:r>
        <w:t>Poster-Applikation</w:t>
      </w:r>
      <w:bookmarkEnd w:id="628"/>
    </w:p>
    <w:p w:rsidR="003D2333" w:rsidRPr="006307DB" w:rsidRDefault="003D2333" w:rsidP="003D2333">
      <w:r>
        <w:t>In der Solution Poster</w:t>
      </w:r>
      <w:r w:rsidRPr="00D364B3">
        <w:t>App konnte eine Testabdeckung von 100% erreicht werden.</w:t>
      </w:r>
    </w:p>
    <w:p w:rsidR="003D2333" w:rsidRPr="007B07F1" w:rsidRDefault="003D2333" w:rsidP="003D2333">
      <w:r w:rsidRPr="00395034">
        <w:t>Von der Abdeckung ausgenommen sind die Nodes VideoWall.</w:t>
      </w:r>
      <w:r>
        <w:t>Interfaces, Vi</w:t>
      </w:r>
      <w:r w:rsidRPr="00395034">
        <w:t xml:space="preserve">deoWall.Common </w:t>
      </w:r>
      <w:r>
        <w:t>und Poster</w:t>
      </w:r>
      <w:r w:rsidRPr="00395034">
        <w:t xml:space="preserve">App.Tests. </w:t>
      </w:r>
      <w:r>
        <w:br/>
        <w:t>Die Tests für die Klassen aus VideoWall.Common befinden sich, wie die Klassen selbst, im Framework Videowall.</w:t>
      </w:r>
      <w:r>
        <w:br/>
        <w:t xml:space="preserve">Die in </w:t>
      </w:r>
      <w:r>
        <w:fldChar w:fldCharType="begin"/>
      </w:r>
      <w:r>
        <w:instrText xml:space="preserve"> REF _Ref326841838 \h </w:instrText>
      </w:r>
      <w:r>
        <w:fldChar w:fldCharType="separate"/>
      </w:r>
      <w:r>
        <w:t xml:space="preserve">Abbildung </w:t>
      </w:r>
      <w:r>
        <w:rPr>
          <w:noProof/>
        </w:rPr>
        <w:t>99</w:t>
      </w:r>
      <w:r>
        <w:t xml:space="preserve"> - Test Coverage PosterApp</w:t>
      </w:r>
      <w:r>
        <w:fldChar w:fldCharType="end"/>
      </w:r>
      <w:r>
        <w:t xml:space="preserve"> in hellgrauer Schrift dargestellten Properties (</w:t>
      </w:r>
      <w:r w:rsidRPr="00572098">
        <w:t xml:space="preserve">Path, Image, </w:t>
      </w:r>
      <w:r>
        <w:t>Posters, NavigateToRightCommand und</w:t>
      </w:r>
      <w:r w:rsidRPr="00572098">
        <w:t xml:space="preserve"> NavigateToLeftCommand</w:t>
      </w:r>
      <w:r>
        <w:t>) sind Auto-Properties und werden daher nicht getestet.</w:t>
      </w:r>
    </w:p>
    <w:p w:rsidR="003D2333" w:rsidRDefault="003D2333" w:rsidP="003D2333">
      <w:pPr>
        <w:keepNext/>
      </w:pPr>
      <w:r>
        <w:rPr>
          <w:noProof/>
          <w:lang w:eastAsia="de-CH"/>
        </w:rPr>
        <w:drawing>
          <wp:inline distT="0" distB="0" distL="0" distR="0" wp14:anchorId="407C781C" wp14:editId="02189C99">
            <wp:extent cx="4886325" cy="46482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3D2333" w:rsidRDefault="003D2333" w:rsidP="003D2333">
      <w:pPr>
        <w:pStyle w:val="Caption"/>
      </w:pPr>
      <w:bookmarkStart w:id="629" w:name="_Ref326841838"/>
      <w:r>
        <w:t xml:space="preserve">Abbildung </w:t>
      </w:r>
      <w:r>
        <w:fldChar w:fldCharType="begin"/>
      </w:r>
      <w:r>
        <w:instrText xml:space="preserve"> SEQ Abbildung \* ARABIC </w:instrText>
      </w:r>
      <w:r>
        <w:fldChar w:fldCharType="separate"/>
      </w:r>
      <w:r>
        <w:rPr>
          <w:noProof/>
        </w:rPr>
        <w:t>99</w:t>
      </w:r>
      <w:r>
        <w:rPr>
          <w:noProof/>
        </w:rPr>
        <w:fldChar w:fldCharType="end"/>
      </w:r>
      <w:r>
        <w:t xml:space="preserve"> - Test Coverage PosterApp</w:t>
      </w:r>
      <w:bookmarkEnd w:id="629"/>
    </w:p>
    <w:p w:rsidR="003D2333" w:rsidRDefault="003D2333" w:rsidP="003D2333">
      <w:pPr>
        <w:pStyle w:val="Heading6"/>
      </w:pPr>
      <w:bookmarkStart w:id="630" w:name="_Toc327350262"/>
      <w:r>
        <w:t>Mittagsmenu-Applikation</w:t>
      </w:r>
      <w:bookmarkEnd w:id="630"/>
    </w:p>
    <w:p w:rsidR="003D2333" w:rsidRPr="007B7B8E" w:rsidRDefault="003D2333" w:rsidP="003D2333">
      <w:r>
        <w:t>In</w:t>
      </w:r>
      <w:r w:rsidRPr="00D364B3">
        <w:t xml:space="preserve"> d</w:t>
      </w:r>
      <w:r>
        <w:t>er Solution</w:t>
      </w:r>
      <w:r w:rsidRPr="00D364B3">
        <w:t xml:space="preserve"> LunchMenuApp konnte eine Testabde</w:t>
      </w:r>
      <w:r>
        <w:t>ckung von 100% erreicht werden.</w:t>
      </w:r>
    </w:p>
    <w:p w:rsidR="003D2333" w:rsidRPr="00395034" w:rsidRDefault="003D2333" w:rsidP="003D2333">
      <w:r w:rsidRPr="00395034">
        <w:t xml:space="preserve">Von der Abdeckung ausgenommen sind die Nodes VideoWall.Common und LunchMenuApp.Tests. </w:t>
      </w:r>
      <w:r>
        <w:br/>
        <w:t xml:space="preserve">Die Tests für die Klassen aus VideoWall.Common befinden sich, wie die Klassen selbst, im Framework Videowall. </w:t>
      </w:r>
    </w:p>
    <w:p w:rsidR="003D2333" w:rsidRDefault="003D2333" w:rsidP="003D2333">
      <w:pPr>
        <w:keepNext/>
      </w:pPr>
      <w:r>
        <w:rPr>
          <w:noProof/>
          <w:lang w:eastAsia="de-CH"/>
        </w:rPr>
        <w:lastRenderedPageBreak/>
        <w:drawing>
          <wp:inline distT="0" distB="0" distL="0" distR="0" wp14:anchorId="053C4592" wp14:editId="7445970E">
            <wp:extent cx="4867275" cy="31242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100</w:t>
      </w:r>
      <w:r>
        <w:rPr>
          <w:noProof/>
        </w:rPr>
        <w:fldChar w:fldCharType="end"/>
      </w:r>
      <w:r>
        <w:t xml:space="preserve"> - Test Coverage LunchMenuApp</w:t>
      </w:r>
    </w:p>
    <w:p w:rsidR="003D2333" w:rsidRDefault="003D2333" w:rsidP="003D2333">
      <w:pPr>
        <w:pStyle w:val="Heading5"/>
      </w:pPr>
      <w:bookmarkStart w:id="631" w:name="_Toc327350263"/>
      <w:r>
        <w:t>Lines of Code (LOC)</w:t>
      </w:r>
      <w:bookmarkEnd w:id="631"/>
    </w:p>
    <w:p w:rsidR="003D2333" w:rsidRDefault="003D2333" w:rsidP="003D2333">
      <w:r>
        <w:t xml:space="preserve">Für die Auswertung der Lines of Code (LOC) wurden die Angaben von Visual Studio (siehe </w:t>
      </w:r>
      <w:r>
        <w:fldChar w:fldCharType="begin"/>
      </w:r>
      <w:r>
        <w:instrText xml:space="preserve"> REF _Ref326917051 \r \h </w:instrText>
      </w:r>
      <w:r>
        <w:fldChar w:fldCharType="separate"/>
      </w:r>
      <w:r>
        <w:t>I.8.6.3.1</w:t>
      </w:r>
      <w:r>
        <w:fldChar w:fldCharType="end"/>
      </w:r>
      <w:r>
        <w:t xml:space="preserve"> </w:t>
      </w:r>
      <w:r>
        <w:fldChar w:fldCharType="begin"/>
      </w:r>
      <w:r>
        <w:instrText xml:space="preserve"> REF _Ref326917051 \h </w:instrText>
      </w:r>
      <w:r>
        <w:fldChar w:fldCharType="separate"/>
      </w:r>
      <w:r>
        <w:t>Visual Studio</w:t>
      </w:r>
      <w:r>
        <w:fldChar w:fldCharType="end"/>
      </w:r>
      <w:r>
        <w:t>) übernommen.</w:t>
      </w:r>
    </w:p>
    <w:tbl>
      <w:tblPr>
        <w:tblStyle w:val="MediumShading1-Accent1"/>
        <w:tblW w:w="0" w:type="auto"/>
        <w:tblLook w:val="0420" w:firstRow="1" w:lastRow="0" w:firstColumn="0" w:lastColumn="0" w:noHBand="0" w:noVBand="1"/>
      </w:tblPr>
      <w:tblGrid>
        <w:gridCol w:w="4606"/>
        <w:gridCol w:w="4606"/>
      </w:tblGrid>
      <w:tr w:rsidR="003D2333" w:rsidTr="00B73EE4">
        <w:trPr>
          <w:cnfStyle w:val="100000000000" w:firstRow="1" w:lastRow="0" w:firstColumn="0" w:lastColumn="0" w:oddVBand="0" w:evenVBand="0" w:oddHBand="0" w:evenHBand="0" w:firstRowFirstColumn="0" w:firstRowLastColumn="0" w:lastRowFirstColumn="0" w:lastRowLastColumn="0"/>
        </w:trPr>
        <w:tc>
          <w:tcPr>
            <w:tcW w:w="4606" w:type="dxa"/>
          </w:tcPr>
          <w:p w:rsidR="003D2333" w:rsidRDefault="003D2333" w:rsidP="00B73EE4">
            <w:r>
              <w:t>Hierarchie</w:t>
            </w:r>
          </w:p>
        </w:tc>
        <w:tc>
          <w:tcPr>
            <w:tcW w:w="4606" w:type="dxa"/>
          </w:tcPr>
          <w:p w:rsidR="003D2333" w:rsidRDefault="003D2333" w:rsidP="00B73EE4">
            <w:r>
              <w:t>Lines of Code (LOC)</w:t>
            </w:r>
          </w:p>
        </w:tc>
      </w:tr>
      <w:tr w:rsidR="003D2333" w:rsidRPr="00982166" w:rsidTr="00B73EE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3D2333" w:rsidRPr="00982166" w:rsidRDefault="003D2333" w:rsidP="00B73EE4">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VideoWall</w:t>
            </w:r>
          </w:p>
        </w:tc>
        <w:tc>
          <w:tcPr>
            <w:tcW w:w="4606" w:type="dxa"/>
            <w:noWrap/>
            <w:hideMark/>
          </w:tcPr>
          <w:p w:rsidR="003D2333" w:rsidRPr="00982166" w:rsidRDefault="003D2333" w:rsidP="00B73EE4">
            <w:pPr>
              <w:rPr>
                <w:rFonts w:eastAsia="Times New Roman" w:cstheme="minorHAnsi"/>
                <w:color w:val="000000"/>
                <w:lang w:eastAsia="de-CH"/>
              </w:rPr>
            </w:pPr>
          </w:p>
        </w:tc>
      </w:tr>
      <w:tr w:rsidR="003D2333" w:rsidRPr="00982166" w:rsidTr="00B73EE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3D2333" w:rsidRPr="00982166" w:rsidRDefault="003D2333" w:rsidP="00B73EE4">
            <w:pPr>
              <w:rPr>
                <w:rFonts w:eastAsia="Times New Roman" w:cstheme="minorHAnsi"/>
                <w:color w:val="000000"/>
                <w:lang w:eastAsia="de-CH"/>
              </w:rPr>
            </w:pPr>
            <w:r w:rsidRPr="00982166">
              <w:rPr>
                <w:rFonts w:eastAsia="Times New Roman" w:cstheme="minorHAnsi"/>
                <w:color w:val="000000"/>
                <w:lang w:eastAsia="de-CH"/>
              </w:rPr>
              <w:t>VideoWall.Common</w:t>
            </w:r>
          </w:p>
        </w:tc>
        <w:tc>
          <w:tcPr>
            <w:tcW w:w="4606" w:type="dxa"/>
            <w:noWrap/>
            <w:hideMark/>
          </w:tcPr>
          <w:p w:rsidR="003D2333" w:rsidRPr="00982166" w:rsidRDefault="003D2333" w:rsidP="00B73EE4">
            <w:pPr>
              <w:jc w:val="right"/>
              <w:rPr>
                <w:rFonts w:eastAsia="Times New Roman" w:cstheme="minorHAnsi"/>
                <w:color w:val="000000"/>
                <w:lang w:eastAsia="de-CH"/>
              </w:rPr>
            </w:pPr>
            <w:r w:rsidRPr="00982166">
              <w:rPr>
                <w:rFonts w:eastAsia="Times New Roman" w:cstheme="minorHAnsi"/>
                <w:color w:val="000000"/>
                <w:lang w:eastAsia="de-CH"/>
              </w:rPr>
              <w:t>85</w:t>
            </w:r>
          </w:p>
        </w:tc>
      </w:tr>
      <w:tr w:rsidR="003D2333" w:rsidRPr="00982166" w:rsidTr="00B73EE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3D2333" w:rsidRPr="00982166" w:rsidRDefault="003D2333" w:rsidP="00B73EE4">
            <w:pPr>
              <w:rPr>
                <w:rFonts w:eastAsia="Times New Roman" w:cstheme="minorHAnsi"/>
                <w:color w:val="000000"/>
                <w:lang w:eastAsia="de-CH"/>
              </w:rPr>
            </w:pPr>
            <w:r w:rsidRPr="00982166">
              <w:rPr>
                <w:rFonts w:eastAsia="Times New Roman" w:cstheme="minorHAnsi"/>
                <w:color w:val="000000"/>
                <w:lang w:eastAsia="de-CH"/>
              </w:rPr>
              <w:t>VideoWall.Data</w:t>
            </w:r>
          </w:p>
        </w:tc>
        <w:tc>
          <w:tcPr>
            <w:tcW w:w="4606" w:type="dxa"/>
            <w:noWrap/>
            <w:hideMark/>
          </w:tcPr>
          <w:p w:rsidR="003D2333" w:rsidRPr="00982166" w:rsidRDefault="003D2333" w:rsidP="00B73EE4">
            <w:pPr>
              <w:jc w:val="right"/>
              <w:rPr>
                <w:rFonts w:eastAsia="Times New Roman" w:cstheme="minorHAnsi"/>
                <w:color w:val="000000"/>
                <w:lang w:eastAsia="de-CH"/>
              </w:rPr>
            </w:pPr>
            <w:r w:rsidRPr="00982166">
              <w:rPr>
                <w:rFonts w:eastAsia="Times New Roman" w:cstheme="minorHAnsi"/>
                <w:color w:val="000000"/>
                <w:lang w:eastAsia="de-CH"/>
              </w:rPr>
              <w:t>92</w:t>
            </w:r>
          </w:p>
        </w:tc>
      </w:tr>
      <w:tr w:rsidR="003D2333" w:rsidRPr="00982166" w:rsidTr="00B73EE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3D2333" w:rsidRPr="00982166" w:rsidRDefault="003D2333" w:rsidP="00B73EE4">
            <w:pPr>
              <w:rPr>
                <w:rFonts w:eastAsia="Times New Roman" w:cstheme="minorHAnsi"/>
                <w:color w:val="000000"/>
                <w:lang w:eastAsia="de-CH"/>
              </w:rPr>
            </w:pPr>
            <w:r w:rsidRPr="00982166">
              <w:rPr>
                <w:rFonts w:eastAsia="Times New Roman" w:cstheme="minorHAnsi"/>
                <w:color w:val="000000"/>
                <w:lang w:eastAsia="de-CH"/>
              </w:rPr>
              <w:t>VideoWall.Interfaces</w:t>
            </w:r>
          </w:p>
        </w:tc>
        <w:tc>
          <w:tcPr>
            <w:tcW w:w="4606" w:type="dxa"/>
            <w:noWrap/>
            <w:hideMark/>
          </w:tcPr>
          <w:p w:rsidR="003D2333" w:rsidRPr="00982166" w:rsidRDefault="003D2333" w:rsidP="00B73EE4">
            <w:pPr>
              <w:jc w:val="right"/>
              <w:rPr>
                <w:rFonts w:eastAsia="Times New Roman" w:cstheme="minorHAnsi"/>
                <w:color w:val="000000"/>
                <w:lang w:eastAsia="de-CH"/>
              </w:rPr>
            </w:pPr>
            <w:r w:rsidRPr="00982166">
              <w:rPr>
                <w:rFonts w:eastAsia="Times New Roman" w:cstheme="minorHAnsi"/>
                <w:color w:val="000000"/>
                <w:lang w:eastAsia="de-CH"/>
              </w:rPr>
              <w:t>4</w:t>
            </w:r>
          </w:p>
        </w:tc>
      </w:tr>
      <w:tr w:rsidR="003D2333" w:rsidRPr="00982166" w:rsidTr="00B73EE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3D2333" w:rsidRPr="00982166" w:rsidRDefault="003D2333" w:rsidP="00B73EE4">
            <w:pPr>
              <w:rPr>
                <w:rFonts w:eastAsia="Times New Roman" w:cstheme="minorHAnsi"/>
                <w:color w:val="000000"/>
                <w:lang w:eastAsia="de-CH"/>
              </w:rPr>
            </w:pPr>
            <w:r w:rsidRPr="00982166">
              <w:rPr>
                <w:rFonts w:eastAsia="Times New Roman" w:cstheme="minorHAnsi"/>
                <w:color w:val="000000"/>
                <w:lang w:eastAsia="de-CH"/>
              </w:rPr>
              <w:t>VideoWall.Main</w:t>
            </w:r>
          </w:p>
        </w:tc>
        <w:tc>
          <w:tcPr>
            <w:tcW w:w="4606" w:type="dxa"/>
            <w:noWrap/>
            <w:hideMark/>
          </w:tcPr>
          <w:p w:rsidR="003D2333" w:rsidRPr="00982166" w:rsidRDefault="003D2333" w:rsidP="00B73EE4">
            <w:pPr>
              <w:jc w:val="right"/>
              <w:rPr>
                <w:rFonts w:eastAsia="Times New Roman" w:cstheme="minorHAnsi"/>
                <w:color w:val="000000"/>
                <w:lang w:eastAsia="de-CH"/>
              </w:rPr>
            </w:pPr>
            <w:r w:rsidRPr="00982166">
              <w:rPr>
                <w:rFonts w:eastAsia="Times New Roman" w:cstheme="minorHAnsi"/>
                <w:color w:val="000000"/>
                <w:lang w:eastAsia="de-CH"/>
              </w:rPr>
              <w:t>0</w:t>
            </w:r>
          </w:p>
        </w:tc>
      </w:tr>
      <w:tr w:rsidR="003D2333" w:rsidRPr="00982166" w:rsidTr="00B73EE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3D2333" w:rsidRPr="00982166" w:rsidRDefault="003D2333" w:rsidP="00B73EE4">
            <w:pPr>
              <w:rPr>
                <w:rFonts w:eastAsia="Times New Roman" w:cstheme="minorHAnsi"/>
                <w:color w:val="000000"/>
                <w:lang w:eastAsia="de-CH"/>
              </w:rPr>
            </w:pPr>
            <w:r w:rsidRPr="00982166">
              <w:rPr>
                <w:rFonts w:eastAsia="Times New Roman" w:cstheme="minorHAnsi"/>
                <w:color w:val="000000"/>
                <w:lang w:eastAsia="de-CH"/>
              </w:rPr>
              <w:t>VideoWall.ResourceLoader</w:t>
            </w:r>
          </w:p>
        </w:tc>
        <w:tc>
          <w:tcPr>
            <w:tcW w:w="4606" w:type="dxa"/>
            <w:noWrap/>
            <w:hideMark/>
          </w:tcPr>
          <w:p w:rsidR="003D2333" w:rsidRPr="00982166" w:rsidRDefault="003D2333" w:rsidP="00B73EE4">
            <w:pPr>
              <w:jc w:val="right"/>
              <w:rPr>
                <w:rFonts w:eastAsia="Times New Roman" w:cstheme="minorHAnsi"/>
                <w:color w:val="000000"/>
                <w:lang w:eastAsia="de-CH"/>
              </w:rPr>
            </w:pPr>
            <w:r w:rsidRPr="00982166">
              <w:rPr>
                <w:rFonts w:eastAsia="Times New Roman" w:cstheme="minorHAnsi"/>
                <w:color w:val="000000"/>
                <w:lang w:eastAsia="de-CH"/>
              </w:rPr>
              <w:t>9</w:t>
            </w:r>
          </w:p>
        </w:tc>
      </w:tr>
      <w:tr w:rsidR="003D2333" w:rsidRPr="00982166" w:rsidTr="00B73EE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3D2333" w:rsidRPr="00982166" w:rsidRDefault="003D2333" w:rsidP="00B73EE4">
            <w:pPr>
              <w:rPr>
                <w:rFonts w:eastAsia="Times New Roman" w:cstheme="minorHAnsi"/>
                <w:color w:val="000000"/>
                <w:lang w:eastAsia="de-CH"/>
              </w:rPr>
            </w:pPr>
            <w:r w:rsidRPr="00982166">
              <w:rPr>
                <w:rFonts w:eastAsia="Times New Roman" w:cstheme="minorHAnsi"/>
                <w:color w:val="000000"/>
                <w:lang w:eastAsia="de-CH"/>
              </w:rPr>
              <w:t>VideoWall.ServiceModels</w:t>
            </w:r>
          </w:p>
        </w:tc>
        <w:tc>
          <w:tcPr>
            <w:tcW w:w="4606" w:type="dxa"/>
            <w:noWrap/>
            <w:hideMark/>
          </w:tcPr>
          <w:p w:rsidR="003D2333" w:rsidRPr="00982166" w:rsidRDefault="003D2333" w:rsidP="00B73EE4">
            <w:pPr>
              <w:jc w:val="right"/>
              <w:rPr>
                <w:rFonts w:eastAsia="Times New Roman" w:cstheme="minorHAnsi"/>
                <w:color w:val="000000"/>
                <w:lang w:eastAsia="de-CH"/>
              </w:rPr>
            </w:pPr>
            <w:r w:rsidRPr="00982166">
              <w:rPr>
                <w:rFonts w:eastAsia="Times New Roman" w:cstheme="minorHAnsi"/>
                <w:color w:val="000000"/>
                <w:lang w:eastAsia="de-CH"/>
              </w:rPr>
              <w:t>381</w:t>
            </w:r>
          </w:p>
        </w:tc>
      </w:tr>
      <w:tr w:rsidR="003D2333" w:rsidRPr="00982166" w:rsidTr="00B73EE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3D2333" w:rsidRPr="00982166" w:rsidRDefault="003D2333" w:rsidP="00B73EE4">
            <w:pPr>
              <w:rPr>
                <w:rFonts w:eastAsia="Times New Roman" w:cstheme="minorHAnsi"/>
                <w:color w:val="000000"/>
                <w:lang w:eastAsia="de-CH"/>
              </w:rPr>
            </w:pPr>
            <w:r w:rsidRPr="00982166">
              <w:rPr>
                <w:rFonts w:eastAsia="Times New Roman" w:cstheme="minorHAnsi"/>
                <w:color w:val="000000"/>
                <w:lang w:eastAsia="de-CH"/>
              </w:rPr>
              <w:t>VideoWall.Tests</w:t>
            </w:r>
          </w:p>
        </w:tc>
        <w:tc>
          <w:tcPr>
            <w:tcW w:w="4606" w:type="dxa"/>
            <w:noWrap/>
            <w:hideMark/>
          </w:tcPr>
          <w:p w:rsidR="003D2333" w:rsidRPr="00982166" w:rsidRDefault="003D2333" w:rsidP="00B73EE4">
            <w:pPr>
              <w:jc w:val="right"/>
              <w:rPr>
                <w:rFonts w:eastAsia="Times New Roman" w:cstheme="minorHAnsi"/>
                <w:color w:val="000000"/>
                <w:lang w:eastAsia="de-CH"/>
              </w:rPr>
            </w:pPr>
            <w:r w:rsidRPr="00982166">
              <w:rPr>
                <w:rFonts w:eastAsia="Times New Roman" w:cstheme="minorHAnsi"/>
                <w:color w:val="000000"/>
                <w:lang w:eastAsia="de-CH"/>
              </w:rPr>
              <w:t>179</w:t>
            </w:r>
          </w:p>
        </w:tc>
      </w:tr>
      <w:tr w:rsidR="003D2333" w:rsidRPr="00982166" w:rsidTr="00B73EE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3D2333" w:rsidRPr="00982166" w:rsidRDefault="003D2333" w:rsidP="00B73EE4">
            <w:pPr>
              <w:rPr>
                <w:rFonts w:eastAsia="Times New Roman" w:cstheme="minorHAnsi"/>
                <w:color w:val="000000"/>
                <w:lang w:eastAsia="de-CH"/>
              </w:rPr>
            </w:pPr>
            <w:r w:rsidRPr="00982166">
              <w:rPr>
                <w:rFonts w:eastAsia="Times New Roman" w:cstheme="minorHAnsi"/>
                <w:color w:val="000000"/>
                <w:lang w:eastAsia="de-CH"/>
              </w:rPr>
              <w:t>VideoWall.ViewModels</w:t>
            </w:r>
          </w:p>
        </w:tc>
        <w:tc>
          <w:tcPr>
            <w:tcW w:w="4606" w:type="dxa"/>
            <w:noWrap/>
            <w:hideMark/>
          </w:tcPr>
          <w:p w:rsidR="003D2333" w:rsidRPr="00982166" w:rsidRDefault="003D2333" w:rsidP="00B73EE4">
            <w:pPr>
              <w:jc w:val="right"/>
              <w:rPr>
                <w:rFonts w:eastAsia="Times New Roman" w:cstheme="minorHAnsi"/>
                <w:color w:val="000000"/>
                <w:lang w:eastAsia="de-CH"/>
              </w:rPr>
            </w:pPr>
            <w:r w:rsidRPr="00982166">
              <w:rPr>
                <w:rFonts w:eastAsia="Times New Roman" w:cstheme="minorHAnsi"/>
                <w:color w:val="000000"/>
                <w:lang w:eastAsia="de-CH"/>
              </w:rPr>
              <w:t>232</w:t>
            </w:r>
          </w:p>
        </w:tc>
      </w:tr>
      <w:tr w:rsidR="003D2333" w:rsidRPr="00982166" w:rsidTr="00B73EE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3D2333" w:rsidRPr="00982166" w:rsidRDefault="003D2333" w:rsidP="00B73EE4">
            <w:pPr>
              <w:rPr>
                <w:rFonts w:eastAsia="Times New Roman" w:cstheme="minorHAnsi"/>
                <w:color w:val="000000"/>
                <w:lang w:eastAsia="de-CH"/>
              </w:rPr>
            </w:pPr>
            <w:r w:rsidRPr="00982166">
              <w:rPr>
                <w:rFonts w:eastAsia="Times New Roman" w:cstheme="minorHAnsi"/>
                <w:color w:val="000000"/>
                <w:lang w:eastAsia="de-CH"/>
              </w:rPr>
              <w:t>VieoWall.Views</w:t>
            </w:r>
          </w:p>
        </w:tc>
        <w:tc>
          <w:tcPr>
            <w:tcW w:w="4606" w:type="dxa"/>
            <w:noWrap/>
            <w:hideMark/>
          </w:tcPr>
          <w:p w:rsidR="003D2333" w:rsidRPr="00982166" w:rsidRDefault="003D2333" w:rsidP="00B73EE4">
            <w:pPr>
              <w:jc w:val="right"/>
              <w:rPr>
                <w:rFonts w:eastAsia="Times New Roman" w:cstheme="minorHAnsi"/>
                <w:color w:val="000000"/>
                <w:lang w:eastAsia="de-CH"/>
              </w:rPr>
            </w:pPr>
            <w:r w:rsidRPr="00982166">
              <w:rPr>
                <w:rFonts w:eastAsia="Times New Roman" w:cstheme="minorHAnsi"/>
                <w:color w:val="000000"/>
                <w:lang w:eastAsia="de-CH"/>
              </w:rPr>
              <w:t>5</w:t>
            </w:r>
          </w:p>
        </w:tc>
      </w:tr>
      <w:tr w:rsidR="003D2333" w:rsidRPr="00982166" w:rsidTr="00B73EE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3D2333" w:rsidRPr="00982166" w:rsidRDefault="003D2333" w:rsidP="00B73EE4">
            <w:pPr>
              <w:rPr>
                <w:rFonts w:eastAsia="Times New Roman" w:cstheme="minorHAnsi"/>
                <w:b/>
                <w:color w:val="000000"/>
                <w:lang w:eastAsia="de-CH"/>
              </w:rPr>
            </w:pPr>
            <w:r w:rsidRPr="00982166">
              <w:rPr>
                <w:rFonts w:eastAsia="Times New Roman" w:cstheme="minorHAnsi"/>
                <w:b/>
                <w:color w:val="000000"/>
                <w:lang w:eastAsia="de-CH"/>
              </w:rPr>
              <w:t>Total VideoWall</w:t>
            </w:r>
          </w:p>
        </w:tc>
        <w:tc>
          <w:tcPr>
            <w:tcW w:w="4606" w:type="dxa"/>
            <w:noWrap/>
            <w:hideMark/>
          </w:tcPr>
          <w:p w:rsidR="003D2333" w:rsidRPr="00982166" w:rsidRDefault="003D2333" w:rsidP="00B73EE4">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3D2333" w:rsidRPr="00982166" w:rsidTr="00B73EE4">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3D2333" w:rsidRPr="00982166" w:rsidRDefault="003D2333" w:rsidP="00B73EE4">
            <w:pPr>
              <w:rPr>
                <w:rFonts w:eastAsia="Times New Roman" w:cstheme="minorHAnsi"/>
                <w:b/>
                <w:color w:val="000000"/>
                <w:lang w:eastAsia="de-CH"/>
              </w:rPr>
            </w:pPr>
          </w:p>
        </w:tc>
        <w:tc>
          <w:tcPr>
            <w:tcW w:w="4606" w:type="dxa"/>
            <w:noWrap/>
          </w:tcPr>
          <w:p w:rsidR="003D2333" w:rsidRPr="00982166" w:rsidRDefault="003D2333" w:rsidP="00B73EE4">
            <w:pPr>
              <w:rPr>
                <w:rFonts w:eastAsia="Times New Roman" w:cstheme="minorHAnsi"/>
                <w:color w:val="000000"/>
                <w:lang w:eastAsia="de-CH"/>
              </w:rPr>
            </w:pPr>
          </w:p>
        </w:tc>
      </w:tr>
      <w:tr w:rsidR="003D2333" w:rsidRPr="00982166" w:rsidTr="00B73EE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3D2333" w:rsidRPr="00982166" w:rsidRDefault="003D2333" w:rsidP="00B73EE4">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PosterApp</w:t>
            </w:r>
          </w:p>
        </w:tc>
        <w:tc>
          <w:tcPr>
            <w:tcW w:w="4606" w:type="dxa"/>
            <w:noWrap/>
            <w:hideMark/>
          </w:tcPr>
          <w:p w:rsidR="003D2333" w:rsidRPr="00982166" w:rsidRDefault="003D2333" w:rsidP="00B73EE4">
            <w:pPr>
              <w:rPr>
                <w:rFonts w:eastAsia="Times New Roman" w:cstheme="minorHAnsi"/>
                <w:color w:val="000000"/>
                <w:lang w:eastAsia="de-CH"/>
              </w:rPr>
            </w:pPr>
          </w:p>
        </w:tc>
      </w:tr>
      <w:tr w:rsidR="003D2333" w:rsidRPr="00982166" w:rsidTr="00B73EE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3D2333" w:rsidRPr="00982166" w:rsidRDefault="003D2333" w:rsidP="00B73EE4">
            <w:pPr>
              <w:rPr>
                <w:rFonts w:eastAsia="Times New Roman" w:cstheme="minorHAnsi"/>
                <w:color w:val="000000"/>
                <w:lang w:eastAsia="de-CH"/>
              </w:rPr>
            </w:pPr>
            <w:r w:rsidRPr="00982166">
              <w:rPr>
                <w:rFonts w:eastAsia="Times New Roman" w:cstheme="minorHAnsi"/>
                <w:color w:val="000000"/>
                <w:lang w:eastAsia="de-CH"/>
              </w:rPr>
              <w:t>PosterApp.Data</w:t>
            </w:r>
          </w:p>
        </w:tc>
        <w:tc>
          <w:tcPr>
            <w:tcW w:w="4606" w:type="dxa"/>
            <w:noWrap/>
            <w:hideMark/>
          </w:tcPr>
          <w:p w:rsidR="003D2333" w:rsidRPr="00982166" w:rsidRDefault="003D2333" w:rsidP="00B73EE4">
            <w:pPr>
              <w:jc w:val="right"/>
              <w:rPr>
                <w:rFonts w:eastAsia="Times New Roman" w:cstheme="minorHAnsi"/>
                <w:color w:val="000000"/>
                <w:lang w:eastAsia="de-CH"/>
              </w:rPr>
            </w:pPr>
            <w:r w:rsidRPr="00982166">
              <w:rPr>
                <w:rFonts w:eastAsia="Times New Roman" w:cstheme="minorHAnsi"/>
                <w:color w:val="000000"/>
                <w:lang w:eastAsia="de-CH"/>
              </w:rPr>
              <w:t>6</w:t>
            </w:r>
          </w:p>
        </w:tc>
      </w:tr>
      <w:tr w:rsidR="003D2333" w:rsidRPr="00982166" w:rsidTr="00B73EE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3D2333" w:rsidRPr="00982166" w:rsidRDefault="003D2333" w:rsidP="00B73EE4">
            <w:pPr>
              <w:rPr>
                <w:rFonts w:eastAsia="Times New Roman" w:cstheme="minorHAnsi"/>
                <w:color w:val="000000"/>
                <w:lang w:eastAsia="de-CH"/>
              </w:rPr>
            </w:pPr>
            <w:r w:rsidRPr="00982166">
              <w:rPr>
                <w:rFonts w:eastAsia="Times New Roman" w:cstheme="minorHAnsi"/>
                <w:color w:val="000000"/>
                <w:lang w:eastAsia="de-CH"/>
              </w:rPr>
              <w:t>PosterApp.Main</w:t>
            </w:r>
          </w:p>
        </w:tc>
        <w:tc>
          <w:tcPr>
            <w:tcW w:w="4606" w:type="dxa"/>
            <w:noWrap/>
            <w:hideMark/>
          </w:tcPr>
          <w:p w:rsidR="003D2333" w:rsidRPr="00982166" w:rsidRDefault="003D2333" w:rsidP="00B73EE4">
            <w:pPr>
              <w:jc w:val="right"/>
              <w:rPr>
                <w:rFonts w:eastAsia="Times New Roman" w:cstheme="minorHAnsi"/>
                <w:color w:val="000000"/>
                <w:lang w:eastAsia="de-CH"/>
              </w:rPr>
            </w:pPr>
            <w:r w:rsidRPr="00982166">
              <w:rPr>
                <w:rFonts w:eastAsia="Times New Roman" w:cstheme="minorHAnsi"/>
                <w:color w:val="000000"/>
                <w:lang w:eastAsia="de-CH"/>
              </w:rPr>
              <w:t>18</w:t>
            </w:r>
          </w:p>
        </w:tc>
      </w:tr>
      <w:tr w:rsidR="003D2333" w:rsidRPr="00982166" w:rsidTr="00B73EE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3D2333" w:rsidRPr="00982166" w:rsidRDefault="003D2333" w:rsidP="00B73EE4">
            <w:pPr>
              <w:rPr>
                <w:rFonts w:eastAsia="Times New Roman" w:cstheme="minorHAnsi"/>
                <w:color w:val="000000"/>
                <w:lang w:eastAsia="de-CH"/>
              </w:rPr>
            </w:pPr>
            <w:r w:rsidRPr="00982166">
              <w:rPr>
                <w:rFonts w:eastAsia="Times New Roman" w:cstheme="minorHAnsi"/>
                <w:color w:val="000000"/>
                <w:lang w:eastAsia="de-CH"/>
              </w:rPr>
              <w:t>PosterApp.ResourceLoader</w:t>
            </w:r>
          </w:p>
        </w:tc>
        <w:tc>
          <w:tcPr>
            <w:tcW w:w="4606" w:type="dxa"/>
            <w:noWrap/>
            <w:hideMark/>
          </w:tcPr>
          <w:p w:rsidR="003D2333" w:rsidRPr="00982166" w:rsidRDefault="003D2333" w:rsidP="00B73EE4">
            <w:pPr>
              <w:jc w:val="right"/>
              <w:rPr>
                <w:rFonts w:eastAsia="Times New Roman" w:cstheme="minorHAnsi"/>
                <w:color w:val="000000"/>
                <w:lang w:eastAsia="de-CH"/>
              </w:rPr>
            </w:pPr>
            <w:r w:rsidRPr="00982166">
              <w:rPr>
                <w:rFonts w:eastAsia="Times New Roman" w:cstheme="minorHAnsi"/>
                <w:color w:val="000000"/>
                <w:lang w:eastAsia="de-CH"/>
              </w:rPr>
              <w:t>0</w:t>
            </w:r>
          </w:p>
        </w:tc>
      </w:tr>
      <w:tr w:rsidR="003D2333" w:rsidRPr="00982166" w:rsidTr="00B73EE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3D2333" w:rsidRPr="00982166" w:rsidRDefault="003D2333" w:rsidP="00B73EE4">
            <w:pPr>
              <w:rPr>
                <w:rFonts w:eastAsia="Times New Roman" w:cstheme="minorHAnsi"/>
                <w:color w:val="000000"/>
                <w:lang w:eastAsia="de-CH"/>
              </w:rPr>
            </w:pPr>
            <w:r w:rsidRPr="00982166">
              <w:rPr>
                <w:rFonts w:eastAsia="Times New Roman" w:cstheme="minorHAnsi"/>
                <w:color w:val="000000"/>
                <w:lang w:eastAsia="de-CH"/>
              </w:rPr>
              <w:t>PosterApp.ServiceModels</w:t>
            </w:r>
          </w:p>
        </w:tc>
        <w:tc>
          <w:tcPr>
            <w:tcW w:w="4606" w:type="dxa"/>
            <w:noWrap/>
            <w:hideMark/>
          </w:tcPr>
          <w:p w:rsidR="003D2333" w:rsidRPr="00982166" w:rsidRDefault="003D2333" w:rsidP="00B73EE4">
            <w:pPr>
              <w:jc w:val="right"/>
              <w:rPr>
                <w:rFonts w:eastAsia="Times New Roman" w:cstheme="minorHAnsi"/>
                <w:color w:val="000000"/>
                <w:lang w:eastAsia="de-CH"/>
              </w:rPr>
            </w:pPr>
            <w:r w:rsidRPr="00982166">
              <w:rPr>
                <w:rFonts w:eastAsia="Times New Roman" w:cstheme="minorHAnsi"/>
                <w:color w:val="000000"/>
                <w:lang w:eastAsia="de-CH"/>
              </w:rPr>
              <w:t>12</w:t>
            </w:r>
          </w:p>
        </w:tc>
      </w:tr>
      <w:tr w:rsidR="003D2333" w:rsidRPr="00982166" w:rsidTr="00B73EE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3D2333" w:rsidRPr="00982166" w:rsidRDefault="003D2333" w:rsidP="00B73EE4">
            <w:pPr>
              <w:rPr>
                <w:rFonts w:eastAsia="Times New Roman" w:cstheme="minorHAnsi"/>
                <w:color w:val="000000"/>
                <w:lang w:eastAsia="de-CH"/>
              </w:rPr>
            </w:pPr>
            <w:r w:rsidRPr="00982166">
              <w:rPr>
                <w:rFonts w:eastAsia="Times New Roman" w:cstheme="minorHAnsi"/>
                <w:color w:val="000000"/>
                <w:lang w:eastAsia="de-CH"/>
              </w:rPr>
              <w:t>PosterApp.Startup</w:t>
            </w:r>
          </w:p>
        </w:tc>
        <w:tc>
          <w:tcPr>
            <w:tcW w:w="4606" w:type="dxa"/>
            <w:noWrap/>
            <w:hideMark/>
          </w:tcPr>
          <w:p w:rsidR="003D2333" w:rsidRPr="00982166" w:rsidRDefault="003D2333" w:rsidP="00B73EE4">
            <w:pPr>
              <w:jc w:val="right"/>
              <w:rPr>
                <w:rFonts w:eastAsia="Times New Roman" w:cstheme="minorHAnsi"/>
                <w:color w:val="000000"/>
                <w:lang w:eastAsia="de-CH"/>
              </w:rPr>
            </w:pPr>
            <w:r w:rsidRPr="00982166">
              <w:rPr>
                <w:rFonts w:eastAsia="Times New Roman" w:cstheme="minorHAnsi"/>
                <w:color w:val="000000"/>
                <w:lang w:eastAsia="de-CH"/>
              </w:rPr>
              <w:t>9</w:t>
            </w:r>
          </w:p>
        </w:tc>
      </w:tr>
      <w:tr w:rsidR="003D2333" w:rsidRPr="00982166" w:rsidTr="00B73EE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3D2333" w:rsidRPr="00982166" w:rsidRDefault="003D2333" w:rsidP="00B73EE4">
            <w:pPr>
              <w:rPr>
                <w:rFonts w:eastAsia="Times New Roman" w:cstheme="minorHAnsi"/>
                <w:color w:val="000000"/>
                <w:lang w:eastAsia="de-CH"/>
              </w:rPr>
            </w:pPr>
            <w:r w:rsidRPr="00982166">
              <w:rPr>
                <w:rFonts w:eastAsia="Times New Roman" w:cstheme="minorHAnsi"/>
                <w:color w:val="000000"/>
                <w:lang w:eastAsia="de-CH"/>
              </w:rPr>
              <w:t>PosterApp.Tests</w:t>
            </w:r>
          </w:p>
        </w:tc>
        <w:tc>
          <w:tcPr>
            <w:tcW w:w="4606" w:type="dxa"/>
            <w:noWrap/>
            <w:hideMark/>
          </w:tcPr>
          <w:p w:rsidR="003D2333" w:rsidRPr="00982166" w:rsidRDefault="003D2333" w:rsidP="00B73EE4">
            <w:pPr>
              <w:jc w:val="right"/>
              <w:rPr>
                <w:rFonts w:eastAsia="Times New Roman" w:cstheme="minorHAnsi"/>
                <w:color w:val="000000"/>
                <w:lang w:eastAsia="de-CH"/>
              </w:rPr>
            </w:pPr>
            <w:r w:rsidRPr="00982166">
              <w:rPr>
                <w:rFonts w:eastAsia="Times New Roman" w:cstheme="minorHAnsi"/>
                <w:color w:val="000000"/>
                <w:lang w:eastAsia="de-CH"/>
              </w:rPr>
              <w:t>63</w:t>
            </w:r>
          </w:p>
        </w:tc>
      </w:tr>
      <w:tr w:rsidR="003D2333" w:rsidRPr="00982166" w:rsidTr="00B73EE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3D2333" w:rsidRPr="00982166" w:rsidRDefault="003D2333" w:rsidP="00B73EE4">
            <w:pPr>
              <w:rPr>
                <w:rFonts w:eastAsia="Times New Roman" w:cstheme="minorHAnsi"/>
                <w:color w:val="000000"/>
                <w:lang w:eastAsia="de-CH"/>
              </w:rPr>
            </w:pPr>
            <w:r w:rsidRPr="00982166">
              <w:rPr>
                <w:rFonts w:eastAsia="Times New Roman" w:cstheme="minorHAnsi"/>
                <w:color w:val="000000"/>
                <w:lang w:eastAsia="de-CH"/>
              </w:rPr>
              <w:t>PosterApp.ViewModels</w:t>
            </w:r>
          </w:p>
        </w:tc>
        <w:tc>
          <w:tcPr>
            <w:tcW w:w="4606" w:type="dxa"/>
            <w:noWrap/>
            <w:hideMark/>
          </w:tcPr>
          <w:p w:rsidR="003D2333" w:rsidRPr="00982166" w:rsidRDefault="003D2333" w:rsidP="00B73EE4">
            <w:pPr>
              <w:jc w:val="right"/>
              <w:rPr>
                <w:rFonts w:eastAsia="Times New Roman" w:cstheme="minorHAnsi"/>
                <w:color w:val="000000"/>
                <w:lang w:eastAsia="de-CH"/>
              </w:rPr>
            </w:pPr>
            <w:r w:rsidRPr="00982166">
              <w:rPr>
                <w:rFonts w:eastAsia="Times New Roman" w:cstheme="minorHAnsi"/>
                <w:color w:val="000000"/>
                <w:lang w:eastAsia="de-CH"/>
              </w:rPr>
              <w:t>19</w:t>
            </w:r>
          </w:p>
        </w:tc>
      </w:tr>
      <w:tr w:rsidR="003D2333" w:rsidRPr="00982166" w:rsidTr="00B73EE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3D2333" w:rsidRPr="00982166" w:rsidRDefault="003D2333" w:rsidP="00B73EE4">
            <w:pPr>
              <w:rPr>
                <w:rFonts w:eastAsia="Times New Roman" w:cstheme="minorHAnsi"/>
                <w:color w:val="000000"/>
                <w:lang w:eastAsia="de-CH"/>
              </w:rPr>
            </w:pPr>
            <w:r w:rsidRPr="00982166">
              <w:rPr>
                <w:rFonts w:eastAsia="Times New Roman" w:cstheme="minorHAnsi"/>
                <w:color w:val="000000"/>
                <w:lang w:eastAsia="de-CH"/>
              </w:rPr>
              <w:t>PosterApp.Views</w:t>
            </w:r>
          </w:p>
        </w:tc>
        <w:tc>
          <w:tcPr>
            <w:tcW w:w="4606" w:type="dxa"/>
            <w:noWrap/>
            <w:hideMark/>
          </w:tcPr>
          <w:p w:rsidR="003D2333" w:rsidRPr="00982166" w:rsidRDefault="003D2333" w:rsidP="00B73EE4">
            <w:pPr>
              <w:jc w:val="right"/>
              <w:rPr>
                <w:rFonts w:eastAsia="Times New Roman" w:cstheme="minorHAnsi"/>
                <w:color w:val="000000"/>
                <w:lang w:eastAsia="de-CH"/>
              </w:rPr>
            </w:pPr>
            <w:r w:rsidRPr="00982166">
              <w:rPr>
                <w:rFonts w:eastAsia="Times New Roman" w:cstheme="minorHAnsi"/>
                <w:color w:val="000000"/>
                <w:lang w:eastAsia="de-CH"/>
              </w:rPr>
              <w:t>0</w:t>
            </w:r>
          </w:p>
        </w:tc>
      </w:tr>
      <w:tr w:rsidR="003D2333" w:rsidRPr="00982166" w:rsidTr="00B73EE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3D2333" w:rsidRPr="00982166" w:rsidRDefault="003D2333" w:rsidP="00B73EE4">
            <w:pPr>
              <w:rPr>
                <w:rFonts w:eastAsia="Times New Roman" w:cstheme="minorHAnsi"/>
                <w:b/>
                <w:color w:val="000000"/>
                <w:lang w:eastAsia="de-CH"/>
              </w:rPr>
            </w:pPr>
            <w:r w:rsidRPr="00982166">
              <w:rPr>
                <w:rFonts w:eastAsia="Times New Roman" w:cstheme="minorHAnsi"/>
                <w:b/>
                <w:color w:val="000000"/>
                <w:lang w:eastAsia="de-CH"/>
              </w:rPr>
              <w:t>Total PosterApp</w:t>
            </w:r>
          </w:p>
        </w:tc>
        <w:tc>
          <w:tcPr>
            <w:tcW w:w="4606" w:type="dxa"/>
            <w:noWrap/>
            <w:hideMark/>
          </w:tcPr>
          <w:p w:rsidR="003D2333" w:rsidRPr="00982166" w:rsidRDefault="003D2333" w:rsidP="00B73EE4">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3D2333" w:rsidRPr="00982166" w:rsidTr="00B73EE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3D2333" w:rsidRPr="00982166" w:rsidRDefault="003D2333" w:rsidP="00B73EE4">
            <w:pPr>
              <w:rPr>
                <w:rFonts w:eastAsia="Times New Roman" w:cstheme="minorHAnsi"/>
                <w:color w:val="000000"/>
                <w:lang w:eastAsia="de-CH"/>
              </w:rPr>
            </w:pPr>
          </w:p>
        </w:tc>
        <w:tc>
          <w:tcPr>
            <w:tcW w:w="4606" w:type="dxa"/>
            <w:noWrap/>
          </w:tcPr>
          <w:p w:rsidR="003D2333" w:rsidRPr="00982166" w:rsidRDefault="003D2333" w:rsidP="00B73EE4">
            <w:pPr>
              <w:rPr>
                <w:rFonts w:eastAsia="Times New Roman" w:cstheme="minorHAnsi"/>
                <w:color w:val="000000"/>
                <w:lang w:eastAsia="de-CH"/>
              </w:rPr>
            </w:pPr>
          </w:p>
        </w:tc>
      </w:tr>
      <w:tr w:rsidR="003D2333" w:rsidRPr="00982166" w:rsidTr="00B73EE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3D2333" w:rsidRPr="00982166" w:rsidRDefault="003D2333" w:rsidP="00B73EE4">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lastRenderedPageBreak/>
              <w:t>LunchMenuApp</w:t>
            </w:r>
          </w:p>
        </w:tc>
        <w:tc>
          <w:tcPr>
            <w:tcW w:w="4606" w:type="dxa"/>
            <w:noWrap/>
            <w:hideMark/>
          </w:tcPr>
          <w:p w:rsidR="003D2333" w:rsidRPr="00982166" w:rsidRDefault="003D2333" w:rsidP="00B73EE4">
            <w:pPr>
              <w:rPr>
                <w:rFonts w:eastAsia="Times New Roman" w:cstheme="minorHAnsi"/>
                <w:color w:val="000000"/>
                <w:lang w:eastAsia="de-CH"/>
              </w:rPr>
            </w:pPr>
          </w:p>
        </w:tc>
      </w:tr>
      <w:tr w:rsidR="003D2333" w:rsidRPr="00982166" w:rsidTr="00B73EE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3D2333" w:rsidRPr="00982166" w:rsidRDefault="003D2333" w:rsidP="00B73EE4">
            <w:pPr>
              <w:rPr>
                <w:rFonts w:eastAsia="Times New Roman" w:cstheme="minorHAnsi"/>
                <w:color w:val="000000"/>
                <w:lang w:eastAsia="de-CH"/>
              </w:rPr>
            </w:pPr>
            <w:r w:rsidRPr="00982166">
              <w:rPr>
                <w:rFonts w:eastAsia="Times New Roman" w:cstheme="minorHAnsi"/>
                <w:color w:val="000000"/>
                <w:lang w:eastAsia="de-CH"/>
              </w:rPr>
              <w:t>LunchMenuApp.Data</w:t>
            </w:r>
          </w:p>
        </w:tc>
        <w:tc>
          <w:tcPr>
            <w:tcW w:w="4606" w:type="dxa"/>
            <w:noWrap/>
            <w:hideMark/>
          </w:tcPr>
          <w:p w:rsidR="003D2333" w:rsidRPr="00982166" w:rsidRDefault="003D2333" w:rsidP="00B73EE4">
            <w:pPr>
              <w:jc w:val="right"/>
              <w:rPr>
                <w:rFonts w:eastAsia="Times New Roman" w:cstheme="minorHAnsi"/>
                <w:color w:val="000000"/>
                <w:lang w:eastAsia="de-CH"/>
              </w:rPr>
            </w:pPr>
            <w:r w:rsidRPr="00982166">
              <w:rPr>
                <w:rFonts w:eastAsia="Times New Roman" w:cstheme="minorHAnsi"/>
                <w:color w:val="000000"/>
                <w:lang w:eastAsia="de-CH"/>
              </w:rPr>
              <w:t>13</w:t>
            </w:r>
          </w:p>
        </w:tc>
      </w:tr>
      <w:tr w:rsidR="003D2333" w:rsidRPr="00982166" w:rsidTr="00B73EE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3D2333" w:rsidRPr="00982166" w:rsidRDefault="003D2333" w:rsidP="00B73EE4">
            <w:pPr>
              <w:rPr>
                <w:rFonts w:eastAsia="Times New Roman" w:cstheme="minorHAnsi"/>
                <w:color w:val="000000"/>
                <w:lang w:eastAsia="de-CH"/>
              </w:rPr>
            </w:pPr>
            <w:r w:rsidRPr="00982166">
              <w:rPr>
                <w:rFonts w:eastAsia="Times New Roman" w:cstheme="minorHAnsi"/>
                <w:color w:val="000000"/>
                <w:lang w:eastAsia="de-CH"/>
              </w:rPr>
              <w:t>LunchMenuApp.Main</w:t>
            </w:r>
          </w:p>
        </w:tc>
        <w:tc>
          <w:tcPr>
            <w:tcW w:w="4606" w:type="dxa"/>
            <w:noWrap/>
            <w:hideMark/>
          </w:tcPr>
          <w:p w:rsidR="003D2333" w:rsidRPr="00982166" w:rsidRDefault="003D2333" w:rsidP="00B73EE4">
            <w:pPr>
              <w:jc w:val="right"/>
              <w:rPr>
                <w:rFonts w:eastAsia="Times New Roman" w:cstheme="minorHAnsi"/>
                <w:color w:val="000000"/>
                <w:lang w:eastAsia="de-CH"/>
              </w:rPr>
            </w:pPr>
            <w:r w:rsidRPr="00982166">
              <w:rPr>
                <w:rFonts w:eastAsia="Times New Roman" w:cstheme="minorHAnsi"/>
                <w:color w:val="000000"/>
                <w:lang w:eastAsia="de-CH"/>
              </w:rPr>
              <w:t>19</w:t>
            </w:r>
          </w:p>
        </w:tc>
      </w:tr>
      <w:tr w:rsidR="003D2333" w:rsidRPr="00982166" w:rsidTr="00B73EE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3D2333" w:rsidRPr="00982166" w:rsidRDefault="003D2333" w:rsidP="00B73EE4">
            <w:pPr>
              <w:rPr>
                <w:rFonts w:eastAsia="Times New Roman" w:cstheme="minorHAnsi"/>
                <w:color w:val="000000"/>
                <w:lang w:eastAsia="de-CH"/>
              </w:rPr>
            </w:pPr>
            <w:r w:rsidRPr="00982166">
              <w:rPr>
                <w:rFonts w:eastAsia="Times New Roman" w:cstheme="minorHAnsi"/>
                <w:color w:val="000000"/>
                <w:lang w:eastAsia="de-CH"/>
              </w:rPr>
              <w:t>LunchMenuApp.ServiceModels</w:t>
            </w:r>
          </w:p>
        </w:tc>
        <w:tc>
          <w:tcPr>
            <w:tcW w:w="4606" w:type="dxa"/>
            <w:noWrap/>
            <w:hideMark/>
          </w:tcPr>
          <w:p w:rsidR="003D2333" w:rsidRPr="00982166" w:rsidRDefault="003D2333" w:rsidP="00B73EE4">
            <w:pPr>
              <w:jc w:val="right"/>
              <w:rPr>
                <w:rFonts w:eastAsia="Times New Roman" w:cstheme="minorHAnsi"/>
                <w:color w:val="000000"/>
                <w:lang w:eastAsia="de-CH"/>
              </w:rPr>
            </w:pPr>
            <w:r w:rsidRPr="00982166">
              <w:rPr>
                <w:rFonts w:eastAsia="Times New Roman" w:cstheme="minorHAnsi"/>
                <w:color w:val="000000"/>
                <w:lang w:eastAsia="de-CH"/>
              </w:rPr>
              <w:t>66</w:t>
            </w:r>
          </w:p>
        </w:tc>
      </w:tr>
      <w:tr w:rsidR="003D2333" w:rsidRPr="00982166" w:rsidTr="00B73EE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3D2333" w:rsidRPr="00982166" w:rsidRDefault="003D2333" w:rsidP="00B73EE4">
            <w:pPr>
              <w:rPr>
                <w:rFonts w:eastAsia="Times New Roman" w:cstheme="minorHAnsi"/>
                <w:color w:val="000000"/>
                <w:lang w:eastAsia="de-CH"/>
              </w:rPr>
            </w:pPr>
            <w:r w:rsidRPr="00982166">
              <w:rPr>
                <w:rFonts w:eastAsia="Times New Roman" w:cstheme="minorHAnsi"/>
                <w:color w:val="000000"/>
                <w:lang w:eastAsia="de-CH"/>
              </w:rPr>
              <w:t>LunchMenuApp.Startup</w:t>
            </w:r>
          </w:p>
        </w:tc>
        <w:tc>
          <w:tcPr>
            <w:tcW w:w="4606" w:type="dxa"/>
            <w:noWrap/>
            <w:hideMark/>
          </w:tcPr>
          <w:p w:rsidR="003D2333" w:rsidRPr="00982166" w:rsidRDefault="003D2333" w:rsidP="00B73EE4">
            <w:pPr>
              <w:jc w:val="right"/>
              <w:rPr>
                <w:rFonts w:eastAsia="Times New Roman" w:cstheme="minorHAnsi"/>
                <w:color w:val="000000"/>
                <w:lang w:eastAsia="de-CH"/>
              </w:rPr>
            </w:pPr>
            <w:r w:rsidRPr="00982166">
              <w:rPr>
                <w:rFonts w:eastAsia="Times New Roman" w:cstheme="minorHAnsi"/>
                <w:color w:val="000000"/>
                <w:lang w:eastAsia="de-CH"/>
              </w:rPr>
              <w:t>3</w:t>
            </w:r>
          </w:p>
        </w:tc>
      </w:tr>
      <w:tr w:rsidR="003D2333" w:rsidRPr="00982166" w:rsidTr="00B73EE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3D2333" w:rsidRPr="00982166" w:rsidRDefault="003D2333" w:rsidP="00B73EE4">
            <w:pPr>
              <w:rPr>
                <w:rFonts w:eastAsia="Times New Roman" w:cstheme="minorHAnsi"/>
                <w:color w:val="000000"/>
                <w:lang w:eastAsia="de-CH"/>
              </w:rPr>
            </w:pPr>
            <w:r w:rsidRPr="00982166">
              <w:rPr>
                <w:rFonts w:eastAsia="Times New Roman" w:cstheme="minorHAnsi"/>
                <w:color w:val="000000"/>
                <w:lang w:eastAsia="de-CH"/>
              </w:rPr>
              <w:t>LunchMenuApp.Tests</w:t>
            </w:r>
          </w:p>
        </w:tc>
        <w:tc>
          <w:tcPr>
            <w:tcW w:w="4606" w:type="dxa"/>
            <w:noWrap/>
            <w:hideMark/>
          </w:tcPr>
          <w:p w:rsidR="003D2333" w:rsidRPr="00982166" w:rsidRDefault="003D2333" w:rsidP="00B73EE4">
            <w:pPr>
              <w:jc w:val="right"/>
              <w:rPr>
                <w:rFonts w:eastAsia="Times New Roman" w:cstheme="minorHAnsi"/>
                <w:color w:val="000000"/>
                <w:lang w:eastAsia="de-CH"/>
              </w:rPr>
            </w:pPr>
            <w:r w:rsidRPr="00982166">
              <w:rPr>
                <w:rFonts w:eastAsia="Times New Roman" w:cstheme="minorHAnsi"/>
                <w:color w:val="000000"/>
                <w:lang w:eastAsia="de-CH"/>
              </w:rPr>
              <w:t>139</w:t>
            </w:r>
          </w:p>
        </w:tc>
      </w:tr>
      <w:tr w:rsidR="003D2333" w:rsidRPr="00982166" w:rsidTr="00B73EE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3D2333" w:rsidRPr="00982166" w:rsidRDefault="003D2333" w:rsidP="00B73EE4">
            <w:pPr>
              <w:rPr>
                <w:rFonts w:eastAsia="Times New Roman" w:cstheme="minorHAnsi"/>
                <w:color w:val="000000"/>
                <w:lang w:eastAsia="de-CH"/>
              </w:rPr>
            </w:pPr>
            <w:r w:rsidRPr="00982166">
              <w:rPr>
                <w:rFonts w:eastAsia="Times New Roman" w:cstheme="minorHAnsi"/>
                <w:color w:val="000000"/>
                <w:lang w:eastAsia="de-CH"/>
              </w:rPr>
              <w:t>LunchMenuApp.ViewModels</w:t>
            </w:r>
          </w:p>
        </w:tc>
        <w:tc>
          <w:tcPr>
            <w:tcW w:w="4606" w:type="dxa"/>
            <w:noWrap/>
            <w:hideMark/>
          </w:tcPr>
          <w:p w:rsidR="003D2333" w:rsidRPr="00982166" w:rsidRDefault="003D2333" w:rsidP="00B73EE4">
            <w:pPr>
              <w:jc w:val="right"/>
              <w:rPr>
                <w:rFonts w:eastAsia="Times New Roman" w:cstheme="minorHAnsi"/>
                <w:color w:val="000000"/>
                <w:lang w:eastAsia="de-CH"/>
              </w:rPr>
            </w:pPr>
            <w:r w:rsidRPr="00982166">
              <w:rPr>
                <w:rFonts w:eastAsia="Times New Roman" w:cstheme="minorHAnsi"/>
                <w:color w:val="000000"/>
                <w:lang w:eastAsia="de-CH"/>
              </w:rPr>
              <w:t>29</w:t>
            </w:r>
          </w:p>
        </w:tc>
      </w:tr>
      <w:tr w:rsidR="003D2333" w:rsidRPr="00982166" w:rsidTr="00B73EE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3D2333" w:rsidRPr="00982166" w:rsidRDefault="003D2333" w:rsidP="00B73EE4">
            <w:pPr>
              <w:rPr>
                <w:rFonts w:eastAsia="Times New Roman" w:cstheme="minorHAnsi"/>
                <w:color w:val="000000"/>
                <w:lang w:eastAsia="de-CH"/>
              </w:rPr>
            </w:pPr>
            <w:r w:rsidRPr="00982166">
              <w:rPr>
                <w:rFonts w:eastAsia="Times New Roman" w:cstheme="minorHAnsi"/>
                <w:color w:val="000000"/>
                <w:lang w:eastAsia="de-CH"/>
              </w:rPr>
              <w:t>LunchMenuApp.Views</w:t>
            </w:r>
          </w:p>
        </w:tc>
        <w:tc>
          <w:tcPr>
            <w:tcW w:w="4606" w:type="dxa"/>
            <w:noWrap/>
            <w:hideMark/>
          </w:tcPr>
          <w:p w:rsidR="003D2333" w:rsidRPr="00982166" w:rsidRDefault="003D2333" w:rsidP="00B73EE4">
            <w:pPr>
              <w:jc w:val="right"/>
              <w:rPr>
                <w:rFonts w:eastAsia="Times New Roman" w:cstheme="minorHAnsi"/>
                <w:color w:val="000000"/>
                <w:lang w:eastAsia="de-CH"/>
              </w:rPr>
            </w:pPr>
            <w:r w:rsidRPr="00982166">
              <w:rPr>
                <w:rFonts w:eastAsia="Times New Roman" w:cstheme="minorHAnsi"/>
                <w:color w:val="000000"/>
                <w:lang w:eastAsia="de-CH"/>
              </w:rPr>
              <w:t>0</w:t>
            </w:r>
          </w:p>
        </w:tc>
      </w:tr>
      <w:tr w:rsidR="003D2333" w:rsidRPr="00982166" w:rsidTr="00B73EE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3D2333" w:rsidRPr="00982166" w:rsidRDefault="003D2333" w:rsidP="00B73EE4">
            <w:pPr>
              <w:rPr>
                <w:rFonts w:eastAsia="Times New Roman" w:cstheme="minorHAnsi"/>
                <w:b/>
                <w:color w:val="000000"/>
                <w:lang w:eastAsia="de-CH"/>
              </w:rPr>
            </w:pPr>
            <w:r w:rsidRPr="00982166">
              <w:rPr>
                <w:rFonts w:eastAsia="Times New Roman" w:cstheme="minorHAnsi"/>
                <w:b/>
                <w:color w:val="000000"/>
                <w:lang w:eastAsia="de-CH"/>
              </w:rPr>
              <w:t>Total LunchMenuApp</w:t>
            </w:r>
          </w:p>
        </w:tc>
        <w:tc>
          <w:tcPr>
            <w:tcW w:w="4606" w:type="dxa"/>
            <w:noWrap/>
            <w:hideMark/>
          </w:tcPr>
          <w:p w:rsidR="003D2333" w:rsidRPr="00982166" w:rsidRDefault="003D2333" w:rsidP="00B73EE4">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3D2333" w:rsidRPr="00982166" w:rsidTr="00B73EE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3D2333" w:rsidRPr="00982166" w:rsidRDefault="003D2333" w:rsidP="00B73EE4">
            <w:pPr>
              <w:rPr>
                <w:rFonts w:eastAsia="Times New Roman" w:cstheme="minorHAnsi"/>
                <w:color w:val="000000"/>
                <w:lang w:eastAsia="de-CH"/>
              </w:rPr>
            </w:pPr>
          </w:p>
        </w:tc>
        <w:tc>
          <w:tcPr>
            <w:tcW w:w="4606" w:type="dxa"/>
            <w:noWrap/>
          </w:tcPr>
          <w:p w:rsidR="003D2333" w:rsidRPr="00982166" w:rsidRDefault="003D2333" w:rsidP="00B73EE4">
            <w:pPr>
              <w:jc w:val="right"/>
              <w:rPr>
                <w:rFonts w:eastAsia="Times New Roman" w:cstheme="minorHAnsi"/>
                <w:color w:val="000000"/>
                <w:lang w:eastAsia="de-CH"/>
              </w:rPr>
            </w:pPr>
          </w:p>
        </w:tc>
      </w:tr>
      <w:tr w:rsidR="003D2333" w:rsidRPr="00982166" w:rsidTr="00B73EE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3D2333" w:rsidRPr="00982166" w:rsidRDefault="003D2333" w:rsidP="00B73EE4">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3D2333" w:rsidRPr="00982166" w:rsidRDefault="003D2333" w:rsidP="00B73EE4">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3D2333" w:rsidRPr="004B5BC7" w:rsidRDefault="003D2333" w:rsidP="003D2333">
      <w:pPr>
        <w:pStyle w:val="Caption"/>
        <w:rPr>
          <w:lang w:val="en-US"/>
        </w:rPr>
      </w:pPr>
      <w:r w:rsidRPr="004B5BC7">
        <w:rPr>
          <w:lang w:val="en-US"/>
        </w:rPr>
        <w:t xml:space="preserve">Tabelle </w:t>
      </w:r>
      <w:r>
        <w:rPr>
          <w:lang w:val="en-US"/>
        </w:rPr>
        <w:fldChar w:fldCharType="begin"/>
      </w:r>
      <w:r>
        <w:rPr>
          <w:lang w:val="en-US"/>
        </w:rPr>
        <w:instrText xml:space="preserve"> SEQ Tabelle \* ARABIC </w:instrText>
      </w:r>
      <w:r>
        <w:rPr>
          <w:lang w:val="en-US"/>
        </w:rPr>
        <w:fldChar w:fldCharType="separate"/>
      </w:r>
      <w:r>
        <w:rPr>
          <w:noProof/>
          <w:lang w:val="en-US"/>
        </w:rPr>
        <w:t>28</w:t>
      </w:r>
      <w:r>
        <w:rPr>
          <w:lang w:val="en-US"/>
        </w:rPr>
        <w:fldChar w:fldCharType="end"/>
      </w:r>
      <w:r w:rsidRPr="004B5BC7">
        <w:rPr>
          <w:lang w:val="en-US"/>
        </w:rPr>
        <w:t xml:space="preserve"> - Lines of Code (LOC)</w:t>
      </w:r>
    </w:p>
    <w:p w:rsidR="003D2333" w:rsidRDefault="003D2333" w:rsidP="003D2333">
      <w:pPr>
        <w:pStyle w:val="Heading4"/>
      </w:pPr>
      <w:bookmarkStart w:id="632" w:name="_Toc327350264"/>
      <w:r>
        <w:t>Code Qualität</w:t>
      </w:r>
      <w:bookmarkEnd w:id="632"/>
    </w:p>
    <w:p w:rsidR="003D2333" w:rsidRDefault="003D2333" w:rsidP="003D2333">
      <w:r w:rsidRPr="007F5A54">
        <w:t xml:space="preserve">Für die Metrikanalyse des Codes wurden </w:t>
      </w:r>
      <w:r>
        <w:t xml:space="preserve">das Visual Studio selbst und NDepend (TODO ref Kapitel Tools) </w:t>
      </w:r>
      <w:r w:rsidRPr="007F5A54">
        <w:t>verwendet. Somit ist eine objektivere Bewertung des Codes möglich</w:t>
      </w:r>
      <w:r>
        <w:t>.</w:t>
      </w:r>
    </w:p>
    <w:p w:rsidR="003D2333" w:rsidRDefault="003D2333" w:rsidP="003D2333">
      <w:pPr>
        <w:pStyle w:val="Heading5"/>
      </w:pPr>
      <w:bookmarkStart w:id="633" w:name="_Ref326917051"/>
      <w:bookmarkStart w:id="634" w:name="_Toc327350265"/>
      <w:r>
        <w:t>Visual Studio</w:t>
      </w:r>
      <w:bookmarkEnd w:id="633"/>
      <w:bookmarkEnd w:id="634"/>
    </w:p>
    <w:p w:rsidR="003D2333" w:rsidRDefault="003D2333" w:rsidP="003D2333">
      <w:r w:rsidRPr="008A1995">
        <w:t>Zielsetzung war es</w:t>
      </w:r>
      <w:r>
        <w:t>, einen „Maintainability Index“ von mindestens 50% zu erreichen,</w:t>
      </w:r>
      <w:r w:rsidRPr="008A1995">
        <w:t xml:space="preserve"> auf Ebene Projekt. Der „Maintainability Index“ setzt sich aus verschiedenen Kriterien zusammen und liegt zwischen 0 und 100. Ein Index zwischen 0 und 9 weist auf schlechte, ein Wert zwischen 10 und 19 auf eine moderate und zwischen 20 und 100 eine gute Wartbarkeit hin. </w:t>
      </w:r>
      <w:r>
        <w:t>Wie aus den nachfolgenden Abbildungen (</w:t>
      </w:r>
      <w:r>
        <w:fldChar w:fldCharType="begin"/>
      </w:r>
      <w:r>
        <w:instrText xml:space="preserve"> REF _Ref327206525 \h </w:instrText>
      </w:r>
      <w:r>
        <w:fldChar w:fldCharType="separate"/>
      </w:r>
      <w:r>
        <w:t xml:space="preserve">Abbildung </w:t>
      </w:r>
      <w:r>
        <w:rPr>
          <w:noProof/>
        </w:rPr>
        <w:t>101</w:t>
      </w:r>
      <w:r>
        <w:t xml:space="preserve"> - Metriken Visual Studio, Videowall-Applikation</w:t>
      </w:r>
      <w:r>
        <w:fldChar w:fldCharType="end"/>
      </w:r>
      <w:r>
        <w:t xml:space="preserve">, </w:t>
      </w:r>
      <w:r>
        <w:fldChar w:fldCharType="begin"/>
      </w:r>
      <w:r>
        <w:instrText xml:space="preserve"> REF _Ref327206534 \h </w:instrText>
      </w:r>
      <w:r>
        <w:fldChar w:fldCharType="separate"/>
      </w:r>
      <w:r>
        <w:t xml:space="preserve">Abbildung </w:t>
      </w:r>
      <w:r>
        <w:rPr>
          <w:noProof/>
        </w:rPr>
        <w:t>102</w:t>
      </w:r>
      <w:r w:rsidRPr="00FE34BA">
        <w:t xml:space="preserve"> - Metriken Visual Studio, </w:t>
      </w:r>
      <w:r>
        <w:t>Poster-Applikation</w:t>
      </w:r>
      <w:r>
        <w:fldChar w:fldCharType="end"/>
      </w:r>
      <w:r>
        <w:t xml:space="preserve"> und </w:t>
      </w:r>
      <w:r>
        <w:fldChar w:fldCharType="begin"/>
      </w:r>
      <w:r>
        <w:instrText xml:space="preserve"> REF _Ref326917861 \h </w:instrText>
      </w:r>
      <w:r>
        <w:fldChar w:fldCharType="separate"/>
      </w:r>
      <w:r>
        <w:t xml:space="preserve">Abbildung </w:t>
      </w:r>
      <w:r>
        <w:rPr>
          <w:noProof/>
        </w:rPr>
        <w:t>103</w:t>
      </w:r>
      <w:r w:rsidRPr="000002DD">
        <w:t xml:space="preserve"> - Metriken Visual Studio, </w:t>
      </w:r>
      <w:r>
        <w:t>Mittagsmenu-Applikation</w:t>
      </w:r>
      <w:r>
        <w:fldChar w:fldCharType="end"/>
      </w:r>
      <w:r>
        <w:t>) entnommen werden kann, ist der Maintainability Index bei jeder Applikation in allen Projekten der Solution über 50, was den nichtfunktionalen Anforderungen entspricht.</w:t>
      </w:r>
    </w:p>
    <w:p w:rsidR="003D2333" w:rsidRPr="007C5168" w:rsidRDefault="003D2333" w:rsidP="003D2333">
      <w:pPr>
        <w:pStyle w:val="Heading6"/>
      </w:pPr>
      <w:bookmarkStart w:id="635" w:name="_Toc327350266"/>
      <w:r w:rsidRPr="007C5168">
        <w:t>Videowall Applikation</w:t>
      </w:r>
      <w:bookmarkEnd w:id="635"/>
    </w:p>
    <w:p w:rsidR="003D2333" w:rsidRDefault="003D2333" w:rsidP="003D2333">
      <w:r>
        <w:rPr>
          <w:noProof/>
          <w:lang w:eastAsia="de-CH"/>
        </w:rPr>
        <w:drawing>
          <wp:inline distT="0" distB="0" distL="0" distR="0" wp14:anchorId="2CC0DA96" wp14:editId="7D8E6AE7">
            <wp:extent cx="5760720" cy="14312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760720" cy="1431299"/>
                    </a:xfrm>
                    <a:prstGeom prst="rect">
                      <a:avLst/>
                    </a:prstGeom>
                  </pic:spPr>
                </pic:pic>
              </a:graphicData>
            </a:graphic>
          </wp:inline>
        </w:drawing>
      </w:r>
    </w:p>
    <w:p w:rsidR="003D2333" w:rsidRDefault="003D2333" w:rsidP="003D2333">
      <w:pPr>
        <w:pStyle w:val="Caption"/>
      </w:pPr>
      <w:bookmarkStart w:id="636" w:name="_Ref327206525"/>
      <w:r>
        <w:t xml:space="preserve">Abbildung </w:t>
      </w:r>
      <w:r>
        <w:fldChar w:fldCharType="begin"/>
      </w:r>
      <w:r>
        <w:instrText xml:space="preserve"> SEQ Abbildung \* ARABIC </w:instrText>
      </w:r>
      <w:r>
        <w:fldChar w:fldCharType="separate"/>
      </w:r>
      <w:r>
        <w:rPr>
          <w:noProof/>
        </w:rPr>
        <w:t>101</w:t>
      </w:r>
      <w:r>
        <w:rPr>
          <w:noProof/>
        </w:rPr>
        <w:fldChar w:fldCharType="end"/>
      </w:r>
      <w:r>
        <w:t xml:space="preserve"> - Metriken Visual Studio, Videowall-Applikation</w:t>
      </w:r>
      <w:bookmarkEnd w:id="636"/>
    </w:p>
    <w:p w:rsidR="003D2333" w:rsidRPr="007C5168" w:rsidRDefault="003D2333" w:rsidP="003D2333">
      <w:pPr>
        <w:pStyle w:val="Heading6"/>
      </w:pPr>
      <w:bookmarkStart w:id="637" w:name="_Toc327350267"/>
      <w:r>
        <w:t>Poster-</w:t>
      </w:r>
      <w:r w:rsidRPr="007C5168">
        <w:t>Applikation</w:t>
      </w:r>
      <w:bookmarkEnd w:id="637"/>
    </w:p>
    <w:p w:rsidR="003D2333" w:rsidRDefault="003D2333" w:rsidP="003D2333">
      <w:r>
        <w:rPr>
          <w:noProof/>
          <w:lang w:eastAsia="de-CH"/>
        </w:rPr>
        <w:drawing>
          <wp:inline distT="0" distB="0" distL="0" distR="0" wp14:anchorId="5BA82BE2" wp14:editId="5DA862A1">
            <wp:extent cx="5760720" cy="1763248"/>
            <wp:effectExtent l="0" t="0" r="0" b="889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60720" cy="1763248"/>
                    </a:xfrm>
                    <a:prstGeom prst="rect">
                      <a:avLst/>
                    </a:prstGeom>
                  </pic:spPr>
                </pic:pic>
              </a:graphicData>
            </a:graphic>
          </wp:inline>
        </w:drawing>
      </w:r>
    </w:p>
    <w:p w:rsidR="003D2333" w:rsidRDefault="003D2333" w:rsidP="003D2333">
      <w:pPr>
        <w:pStyle w:val="Caption"/>
      </w:pPr>
      <w:bookmarkStart w:id="638" w:name="_Ref327206534"/>
      <w:r>
        <w:t xml:space="preserve">Abbildung </w:t>
      </w:r>
      <w:r>
        <w:fldChar w:fldCharType="begin"/>
      </w:r>
      <w:r>
        <w:instrText xml:space="preserve"> SEQ Abbildung \* ARABIC </w:instrText>
      </w:r>
      <w:r>
        <w:fldChar w:fldCharType="separate"/>
      </w:r>
      <w:r>
        <w:rPr>
          <w:noProof/>
        </w:rPr>
        <w:t>102</w:t>
      </w:r>
      <w:r>
        <w:rPr>
          <w:noProof/>
        </w:rPr>
        <w:fldChar w:fldCharType="end"/>
      </w:r>
      <w:r w:rsidRPr="00FE34BA">
        <w:t xml:space="preserve"> - Metriken Visual Studio, </w:t>
      </w:r>
      <w:r>
        <w:t>Poster-Applikation</w:t>
      </w:r>
      <w:bookmarkEnd w:id="638"/>
    </w:p>
    <w:p w:rsidR="003D2333" w:rsidRPr="007C5168" w:rsidRDefault="003D2333" w:rsidP="003D2333">
      <w:pPr>
        <w:pStyle w:val="Heading6"/>
      </w:pPr>
      <w:bookmarkStart w:id="639" w:name="_Toc327350268"/>
      <w:r>
        <w:lastRenderedPageBreak/>
        <w:t>Mittagsmenu-</w:t>
      </w:r>
      <w:r w:rsidRPr="007C5168">
        <w:t>Applikation</w:t>
      </w:r>
      <w:bookmarkEnd w:id="639"/>
    </w:p>
    <w:p w:rsidR="003D2333" w:rsidRDefault="003D2333" w:rsidP="003D2333">
      <w:r>
        <w:rPr>
          <w:noProof/>
          <w:lang w:eastAsia="de-CH"/>
        </w:rPr>
        <w:drawing>
          <wp:inline distT="0" distB="0" distL="0" distR="0" wp14:anchorId="1FDC990D" wp14:editId="6CE8440A">
            <wp:extent cx="5760720" cy="1539703"/>
            <wp:effectExtent l="0" t="0" r="0" b="381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60720" cy="1539703"/>
                    </a:xfrm>
                    <a:prstGeom prst="rect">
                      <a:avLst/>
                    </a:prstGeom>
                  </pic:spPr>
                </pic:pic>
              </a:graphicData>
            </a:graphic>
          </wp:inline>
        </w:drawing>
      </w:r>
    </w:p>
    <w:p w:rsidR="003D2333" w:rsidRDefault="003D2333" w:rsidP="003D2333">
      <w:pPr>
        <w:pStyle w:val="Caption"/>
      </w:pPr>
      <w:bookmarkStart w:id="640" w:name="_Ref326917861"/>
      <w:r>
        <w:t xml:space="preserve">Abbildung </w:t>
      </w:r>
      <w:r>
        <w:fldChar w:fldCharType="begin"/>
      </w:r>
      <w:r>
        <w:instrText xml:space="preserve"> SEQ Abbildung \* ARABIC </w:instrText>
      </w:r>
      <w:r>
        <w:fldChar w:fldCharType="separate"/>
      </w:r>
      <w:r>
        <w:rPr>
          <w:noProof/>
        </w:rPr>
        <w:t>103</w:t>
      </w:r>
      <w:r>
        <w:rPr>
          <w:noProof/>
        </w:rPr>
        <w:fldChar w:fldCharType="end"/>
      </w:r>
      <w:r w:rsidRPr="000002DD">
        <w:t xml:space="preserve"> - Metriken Visual Studio, </w:t>
      </w:r>
      <w:r>
        <w:t>Mittagsmenu-Applikation</w:t>
      </w:r>
      <w:bookmarkEnd w:id="640"/>
    </w:p>
    <w:p w:rsidR="003D2333" w:rsidRDefault="003D2333" w:rsidP="003D2333">
      <w:pPr>
        <w:pStyle w:val="Heading5"/>
      </w:pPr>
      <w:bookmarkStart w:id="641" w:name="_Toc327350269"/>
      <w:r>
        <w:t>NDepend</w:t>
      </w:r>
      <w:bookmarkEnd w:id="641"/>
    </w:p>
    <w:p w:rsidR="003D2333" w:rsidRDefault="003D2333" w:rsidP="003D2333">
      <w:r>
        <w:t xml:space="preserve">Neben der Analyse mit Visual Studio (siehe </w:t>
      </w:r>
      <w:r>
        <w:fldChar w:fldCharType="begin"/>
      </w:r>
      <w:r>
        <w:instrText xml:space="preserve"> REF _Ref326917051 \r \h </w:instrText>
      </w:r>
      <w:r>
        <w:fldChar w:fldCharType="separate"/>
      </w:r>
      <w:r>
        <w:t>I.8.6.3.1</w:t>
      </w:r>
      <w:r>
        <w:fldChar w:fldCharType="end"/>
      </w:r>
      <w:r>
        <w:t xml:space="preserve"> </w:t>
      </w:r>
      <w:r>
        <w:fldChar w:fldCharType="begin"/>
      </w:r>
      <w:r>
        <w:instrText xml:space="preserve"> REF _Ref326917051 \h </w:instrText>
      </w:r>
      <w:r>
        <w:fldChar w:fldCharType="separate"/>
      </w:r>
      <w:r>
        <w:t>Visual Studio</w:t>
      </w:r>
      <w:r>
        <w:fldChar w:fldCharType="end"/>
      </w:r>
      <w:r>
        <w:t>) wurde der Code zusätzlich mit NDepend ausgewertet. F</w:t>
      </w:r>
      <w:r w:rsidRPr="005D671B">
        <w:t>olgende Statistiken wu</w:t>
      </w:r>
      <w:r>
        <w:t>rden direkt von NDepend für die verschiedenen Applikationen generiert:</w:t>
      </w:r>
    </w:p>
    <w:p w:rsidR="003D2333" w:rsidRPr="008A6D9D" w:rsidRDefault="003D2333" w:rsidP="003D2333">
      <w:pPr>
        <w:pStyle w:val="Heading6"/>
      </w:pPr>
      <w:bookmarkStart w:id="642" w:name="_Toc327350270"/>
      <w:r>
        <w:t>Videowall-</w:t>
      </w:r>
      <w:r w:rsidRPr="008A6D9D">
        <w:t>Applikation</w:t>
      </w:r>
      <w:bookmarkEnd w:id="642"/>
    </w:p>
    <w:p w:rsidR="003D2333" w:rsidRDefault="003D2333" w:rsidP="003D2333">
      <w:r>
        <w:rPr>
          <w:noProof/>
          <w:lang w:eastAsia="de-CH"/>
        </w:rPr>
        <w:drawing>
          <wp:inline distT="0" distB="0" distL="0" distR="0" wp14:anchorId="258715F1" wp14:editId="4A617E04">
            <wp:extent cx="5760720" cy="1221841"/>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760720" cy="1221841"/>
                    </a:xfrm>
                    <a:prstGeom prst="rect">
                      <a:avLst/>
                    </a:prstGeom>
                  </pic:spPr>
                </pic:pic>
              </a:graphicData>
            </a:graphic>
          </wp:inline>
        </w:drawing>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104</w:t>
      </w:r>
      <w:r>
        <w:rPr>
          <w:noProof/>
        </w:rPr>
        <w:fldChar w:fldCharType="end"/>
      </w:r>
      <w:r>
        <w:t xml:space="preserve"> - Metriken NDepend, Übersicht</w:t>
      </w:r>
      <w:r>
        <w:rPr>
          <w:noProof/>
        </w:rPr>
        <w:t>, Videowall-Applikation</w:t>
      </w:r>
    </w:p>
    <w:p w:rsidR="003D2333" w:rsidRDefault="003D2333" w:rsidP="003D2333">
      <w:r>
        <w:rPr>
          <w:noProof/>
          <w:lang w:eastAsia="de-CH"/>
        </w:rPr>
        <w:drawing>
          <wp:inline distT="0" distB="0" distL="0" distR="0" wp14:anchorId="192C3386" wp14:editId="4FC16DE0">
            <wp:extent cx="5760720" cy="2432658"/>
            <wp:effectExtent l="0" t="0" r="0" b="63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60720" cy="2432658"/>
                    </a:xfrm>
                    <a:prstGeom prst="rect">
                      <a:avLst/>
                    </a:prstGeom>
                  </pic:spPr>
                </pic:pic>
              </a:graphicData>
            </a:graphic>
          </wp:inline>
        </w:drawing>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105</w:t>
      </w:r>
      <w:r>
        <w:rPr>
          <w:noProof/>
        </w:rPr>
        <w:fldChar w:fldCharType="end"/>
      </w:r>
      <w:r>
        <w:t xml:space="preserve"> - Metriken NDepend, Assemblies, Videowall-Applikation</w:t>
      </w:r>
    </w:p>
    <w:p w:rsidR="003D2333" w:rsidRPr="008A6D9D" w:rsidRDefault="003D2333" w:rsidP="003D2333">
      <w:pPr>
        <w:pStyle w:val="Heading6"/>
      </w:pPr>
      <w:bookmarkStart w:id="643" w:name="_Toc327350271"/>
      <w:r>
        <w:t>Poster-</w:t>
      </w:r>
      <w:r w:rsidRPr="008A6D9D">
        <w:t>Applikation</w:t>
      </w:r>
      <w:bookmarkEnd w:id="643"/>
    </w:p>
    <w:p w:rsidR="003D2333" w:rsidRDefault="003D2333" w:rsidP="003D2333">
      <w:r>
        <w:rPr>
          <w:noProof/>
          <w:lang w:eastAsia="de-CH"/>
        </w:rPr>
        <w:drawing>
          <wp:inline distT="0" distB="0" distL="0" distR="0" wp14:anchorId="4AA10E2E" wp14:editId="1FA9D274">
            <wp:extent cx="5760720" cy="1210204"/>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60720" cy="1210204"/>
                    </a:xfrm>
                    <a:prstGeom prst="rect">
                      <a:avLst/>
                    </a:prstGeom>
                  </pic:spPr>
                </pic:pic>
              </a:graphicData>
            </a:graphic>
          </wp:inline>
        </w:drawing>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106</w:t>
      </w:r>
      <w:r>
        <w:rPr>
          <w:noProof/>
        </w:rPr>
        <w:fldChar w:fldCharType="end"/>
      </w:r>
      <w:r>
        <w:t xml:space="preserve"> - </w:t>
      </w:r>
      <w:r w:rsidRPr="0055289C">
        <w:t xml:space="preserve">Metriken NDepend, Übersicht, </w:t>
      </w:r>
      <w:r>
        <w:t>Poster-Applikation</w:t>
      </w:r>
    </w:p>
    <w:p w:rsidR="003D2333" w:rsidRDefault="003D2333" w:rsidP="003D2333">
      <w:r>
        <w:rPr>
          <w:noProof/>
          <w:lang w:eastAsia="de-CH"/>
        </w:rPr>
        <w:lastRenderedPageBreak/>
        <w:drawing>
          <wp:inline distT="0" distB="0" distL="0" distR="0" wp14:anchorId="50FB7A84" wp14:editId="5A97F3A4">
            <wp:extent cx="5760720" cy="2621293"/>
            <wp:effectExtent l="0" t="0" r="0" b="762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60720" cy="2621293"/>
                    </a:xfrm>
                    <a:prstGeom prst="rect">
                      <a:avLst/>
                    </a:prstGeom>
                  </pic:spPr>
                </pic:pic>
              </a:graphicData>
            </a:graphic>
          </wp:inline>
        </w:drawing>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107</w:t>
      </w:r>
      <w:r>
        <w:rPr>
          <w:noProof/>
        </w:rPr>
        <w:fldChar w:fldCharType="end"/>
      </w:r>
      <w:r w:rsidRPr="00B624D5">
        <w:t xml:space="preserve"> - Metriken NDepend, Assemblies, </w:t>
      </w:r>
      <w:r>
        <w:t>Poster-Applikation</w:t>
      </w:r>
    </w:p>
    <w:p w:rsidR="003D2333" w:rsidRPr="008A6D9D" w:rsidRDefault="003D2333" w:rsidP="003D2333">
      <w:pPr>
        <w:pStyle w:val="Heading6"/>
      </w:pPr>
      <w:bookmarkStart w:id="644" w:name="_Toc327350272"/>
      <w:r>
        <w:t>Mittagsmenu-</w:t>
      </w:r>
      <w:r w:rsidRPr="008A6D9D">
        <w:t>Applikation</w:t>
      </w:r>
      <w:bookmarkEnd w:id="644"/>
    </w:p>
    <w:p w:rsidR="003D2333" w:rsidRDefault="003D2333" w:rsidP="003D2333">
      <w:r>
        <w:rPr>
          <w:noProof/>
          <w:lang w:eastAsia="de-CH"/>
        </w:rPr>
        <w:drawing>
          <wp:inline distT="0" distB="0" distL="0" distR="0" wp14:anchorId="126AC4AE" wp14:editId="2508027B">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60720" cy="1204692"/>
                    </a:xfrm>
                    <a:prstGeom prst="rect">
                      <a:avLst/>
                    </a:prstGeom>
                  </pic:spPr>
                </pic:pic>
              </a:graphicData>
            </a:graphic>
          </wp:inline>
        </w:drawing>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108</w:t>
      </w:r>
      <w:r>
        <w:rPr>
          <w:noProof/>
        </w:rPr>
        <w:fldChar w:fldCharType="end"/>
      </w:r>
      <w:r>
        <w:t xml:space="preserve"> - </w:t>
      </w:r>
      <w:r w:rsidRPr="000F7952">
        <w:t xml:space="preserve">Metriken NDepend, Übersicht, </w:t>
      </w:r>
      <w:r>
        <w:t>Mittagsmenu-Applikation</w:t>
      </w:r>
    </w:p>
    <w:p w:rsidR="003D2333" w:rsidRDefault="003D2333" w:rsidP="003D2333">
      <w:r>
        <w:rPr>
          <w:noProof/>
          <w:lang w:eastAsia="de-CH"/>
        </w:rPr>
        <w:drawing>
          <wp:inline distT="0" distB="0" distL="0" distR="0" wp14:anchorId="3F53F629" wp14:editId="131755B2">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60720" cy="2519014"/>
                    </a:xfrm>
                    <a:prstGeom prst="rect">
                      <a:avLst/>
                    </a:prstGeom>
                  </pic:spPr>
                </pic:pic>
              </a:graphicData>
            </a:graphic>
          </wp:inline>
        </w:drawing>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109</w:t>
      </w:r>
      <w:r>
        <w:rPr>
          <w:noProof/>
        </w:rPr>
        <w:fldChar w:fldCharType="end"/>
      </w:r>
      <w:r w:rsidRPr="008D3481">
        <w:t xml:space="preserve"> - Metriken NDepend, Assemblies, </w:t>
      </w:r>
      <w:r>
        <w:t>Mittagsmenu-Applikation</w:t>
      </w:r>
    </w:p>
    <w:p w:rsidR="003D2333" w:rsidRDefault="003D2333" w:rsidP="003D2333">
      <w:pPr>
        <w:pStyle w:val="Heading5"/>
      </w:pPr>
      <w:bookmarkStart w:id="645" w:name="_Toc327350273"/>
      <w:r>
        <w:t>Code Warnungen</w:t>
      </w:r>
      <w:bookmarkEnd w:id="645"/>
    </w:p>
    <w:p w:rsidR="003D2333" w:rsidRPr="00531FEA" w:rsidRDefault="003D2333" w:rsidP="003D2333">
      <w:r>
        <w:t>Wie aus den nachfolgenden Abbildungen ersichtlich ist, treten beim Kompilieren des Codes der verschiedenen Applikationen keine Fehler oder Warnungen auf.</w:t>
      </w:r>
    </w:p>
    <w:p w:rsidR="003D2333" w:rsidRDefault="003D2333" w:rsidP="003D2333">
      <w:r>
        <w:rPr>
          <w:noProof/>
          <w:lang w:eastAsia="de-CH"/>
        </w:rPr>
        <w:lastRenderedPageBreak/>
        <w:drawing>
          <wp:inline distT="0" distB="0" distL="0" distR="0" wp14:anchorId="013F3621" wp14:editId="710C46C2">
            <wp:extent cx="5760720" cy="2387336"/>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60720" cy="2387336"/>
                    </a:xfrm>
                    <a:prstGeom prst="rect">
                      <a:avLst/>
                    </a:prstGeom>
                  </pic:spPr>
                </pic:pic>
              </a:graphicData>
            </a:graphic>
          </wp:inline>
        </w:drawing>
      </w:r>
    </w:p>
    <w:p w:rsidR="003D2333" w:rsidRPr="006C0EE2" w:rsidRDefault="003D2333" w:rsidP="003D2333">
      <w:pPr>
        <w:pStyle w:val="Caption"/>
      </w:pPr>
      <w:r>
        <w:t xml:space="preserve">Abbildung </w:t>
      </w:r>
      <w:r>
        <w:fldChar w:fldCharType="begin"/>
      </w:r>
      <w:r>
        <w:instrText xml:space="preserve"> SEQ Abbildung \* ARABIC </w:instrText>
      </w:r>
      <w:r>
        <w:fldChar w:fldCharType="separate"/>
      </w:r>
      <w:r>
        <w:rPr>
          <w:noProof/>
        </w:rPr>
        <w:t>110</w:t>
      </w:r>
      <w:r>
        <w:rPr>
          <w:noProof/>
        </w:rPr>
        <w:fldChar w:fldCharType="end"/>
      </w:r>
      <w:r>
        <w:t xml:space="preserve"> -</w:t>
      </w:r>
      <w:r w:rsidRPr="00D90CB7">
        <w:rPr>
          <w:lang w:val="en-AU"/>
        </w:rPr>
        <w:t xml:space="preserve"> Warnings</w:t>
      </w:r>
      <w:r>
        <w:t>, Videowall-Applikation</w:t>
      </w:r>
    </w:p>
    <w:p w:rsidR="003D2333" w:rsidRDefault="003D2333" w:rsidP="003D2333">
      <w:r>
        <w:rPr>
          <w:noProof/>
          <w:lang w:eastAsia="de-CH"/>
        </w:rPr>
        <w:drawing>
          <wp:inline distT="0" distB="0" distL="0" distR="0" wp14:anchorId="7F037836" wp14:editId="43279F09">
            <wp:extent cx="5760720" cy="24069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60720" cy="2406935"/>
                    </a:xfrm>
                    <a:prstGeom prst="rect">
                      <a:avLst/>
                    </a:prstGeom>
                  </pic:spPr>
                </pic:pic>
              </a:graphicData>
            </a:graphic>
          </wp:inline>
        </w:drawing>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111</w:t>
      </w:r>
      <w:r>
        <w:rPr>
          <w:noProof/>
        </w:rPr>
        <w:fldChar w:fldCharType="end"/>
      </w:r>
      <w:r w:rsidRPr="00B311CF">
        <w:t xml:space="preserve"> -</w:t>
      </w:r>
      <w:r w:rsidRPr="00D90CB7">
        <w:rPr>
          <w:lang w:val="en-AU"/>
        </w:rPr>
        <w:t xml:space="preserve"> Warnings</w:t>
      </w:r>
      <w:r w:rsidRPr="00B311CF">
        <w:t xml:space="preserve">, </w:t>
      </w:r>
      <w:r>
        <w:t>Poster-</w:t>
      </w:r>
      <w:r w:rsidRPr="00B311CF">
        <w:t>Applikation</w:t>
      </w:r>
    </w:p>
    <w:p w:rsidR="003D2333" w:rsidRDefault="003D2333" w:rsidP="003D2333">
      <w:r>
        <w:rPr>
          <w:noProof/>
          <w:lang w:eastAsia="de-CH"/>
        </w:rPr>
        <w:drawing>
          <wp:inline distT="0" distB="0" distL="0" distR="0" wp14:anchorId="620CFA01" wp14:editId="26DFDB1F">
            <wp:extent cx="5760720" cy="238059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60720" cy="2380599"/>
                    </a:xfrm>
                    <a:prstGeom prst="rect">
                      <a:avLst/>
                    </a:prstGeom>
                  </pic:spPr>
                </pic:pic>
              </a:graphicData>
            </a:graphic>
          </wp:inline>
        </w:drawing>
      </w:r>
    </w:p>
    <w:p w:rsidR="003D2333" w:rsidRPr="00D90CB7" w:rsidRDefault="003D2333" w:rsidP="003D2333">
      <w:pPr>
        <w:pStyle w:val="Caption"/>
        <w:rPr>
          <w:lang w:val="en-AU"/>
        </w:rPr>
      </w:pPr>
      <w:r>
        <w:t xml:space="preserve">Abbildung </w:t>
      </w:r>
      <w:r>
        <w:fldChar w:fldCharType="begin"/>
      </w:r>
      <w:r>
        <w:instrText xml:space="preserve"> SEQ Abbildung \* ARABIC </w:instrText>
      </w:r>
      <w:r>
        <w:fldChar w:fldCharType="separate"/>
      </w:r>
      <w:r>
        <w:rPr>
          <w:noProof/>
        </w:rPr>
        <w:t>112</w:t>
      </w:r>
      <w:r>
        <w:rPr>
          <w:noProof/>
        </w:rPr>
        <w:fldChar w:fldCharType="end"/>
      </w:r>
      <w:r w:rsidRPr="00CD08D5">
        <w:t xml:space="preserve"> -</w:t>
      </w:r>
      <w:r w:rsidRPr="00D90CB7">
        <w:rPr>
          <w:lang w:val="en-AU"/>
        </w:rPr>
        <w:t xml:space="preserve"> Warnings</w:t>
      </w:r>
      <w:r w:rsidRPr="00CD08D5">
        <w:t xml:space="preserve">, </w:t>
      </w:r>
      <w:r>
        <w:t>Mittagsmenu-</w:t>
      </w:r>
      <w:r w:rsidRPr="00CD08D5">
        <w:t>Applikation</w:t>
      </w:r>
    </w:p>
    <w:p w:rsidR="003D2333" w:rsidRDefault="003D2333" w:rsidP="003D2333">
      <w:pPr>
        <w:pStyle w:val="Heading4"/>
      </w:pPr>
      <w:bookmarkStart w:id="646" w:name="_Toc327350274"/>
      <w:r w:rsidRPr="00D90CB7">
        <w:rPr>
          <w:lang w:val="en-AU"/>
        </w:rPr>
        <w:t>Coding</w:t>
      </w:r>
      <w:r>
        <w:t xml:space="preserve"> Standards</w:t>
      </w:r>
      <w:bookmarkEnd w:id="646"/>
    </w:p>
    <w:p w:rsidR="003D2333" w:rsidRDefault="003D2333" w:rsidP="003D2333">
      <w:r>
        <w:t>Die</w:t>
      </w:r>
      <w:r w:rsidRPr="00D31E03">
        <w:t xml:space="preserve"> Coding</w:t>
      </w:r>
      <w:r>
        <w:t xml:space="preserve"> Standards, welche für dieses Projekt gültig sind, wurden mehrheitlich von ReSharper übernommen. </w:t>
      </w:r>
    </w:p>
    <w:p w:rsidR="003D2333" w:rsidRDefault="003D2333" w:rsidP="003D2333">
      <w:r>
        <w:t>Das exportierte ReSharper-Profil kann über den Pfad „code/</w:t>
      </w:r>
      <w:r w:rsidRPr="00AF42CE">
        <w:t>resharper_settings</w:t>
      </w:r>
      <w:r>
        <w:t>/</w:t>
      </w:r>
      <w:r w:rsidRPr="00AF42CE">
        <w:t xml:space="preserve"> resharper.DotSettings</w:t>
      </w:r>
      <w:r>
        <w:t>“ gefunden werden. Nachfolgend wurden die wichtigsten Einstellungen dokumentiert.</w:t>
      </w:r>
    </w:p>
    <w:p w:rsidR="003D2333" w:rsidRDefault="003D2333" w:rsidP="003D2333">
      <w:pPr>
        <w:pStyle w:val="Heading5"/>
      </w:pPr>
      <w:bookmarkStart w:id="647" w:name="_Toc327350275"/>
      <w:r>
        <w:lastRenderedPageBreak/>
        <w:t>C# Namenskonventionen</w:t>
      </w:r>
      <w:bookmarkEnd w:id="647"/>
    </w:p>
    <w:p w:rsidR="003D2333" w:rsidRPr="00A70EF6" w:rsidRDefault="003D2333" w:rsidP="003D2333">
      <w:r>
        <w:t>Folgende Namenskonventionen wurden verwendet:</w:t>
      </w:r>
    </w:p>
    <w:p w:rsidR="003D2333" w:rsidRPr="00721E7E" w:rsidRDefault="003D2333" w:rsidP="003D2333">
      <w:r>
        <w:rPr>
          <w:noProof/>
          <w:lang w:eastAsia="de-CH"/>
        </w:rPr>
        <w:drawing>
          <wp:inline distT="0" distB="0" distL="0" distR="0" wp14:anchorId="74E5F72B" wp14:editId="354834B1">
            <wp:extent cx="4707834" cy="309562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113</w:t>
      </w:r>
      <w:r>
        <w:rPr>
          <w:noProof/>
        </w:rPr>
        <w:fldChar w:fldCharType="end"/>
      </w:r>
      <w:r>
        <w:t xml:space="preserve"> -</w:t>
      </w:r>
      <w:r w:rsidRPr="00D90CB7">
        <w:rPr>
          <w:lang w:val="en-AU"/>
        </w:rPr>
        <w:t xml:space="preserve"> Naming</w:t>
      </w:r>
      <w:r>
        <w:t xml:space="preserve"> Style</w:t>
      </w:r>
    </w:p>
    <w:p w:rsidR="003D2333" w:rsidRPr="00D90CB7" w:rsidRDefault="003D2333" w:rsidP="003D2333">
      <w:pPr>
        <w:pStyle w:val="Heading5"/>
        <w:rPr>
          <w:lang w:val="en-AU"/>
        </w:rPr>
      </w:pPr>
      <w:bookmarkStart w:id="648" w:name="_Toc327350276"/>
      <w:r>
        <w:t>Formatierungsstil</w:t>
      </w:r>
      <w:bookmarkEnd w:id="648"/>
    </w:p>
    <w:p w:rsidR="003D2333" w:rsidRPr="00C9731E" w:rsidRDefault="003D2333" w:rsidP="003D2333">
      <w:pPr>
        <w:rPr>
          <w:b/>
        </w:rPr>
      </w:pPr>
      <w:r w:rsidRPr="00D90CB7">
        <w:rPr>
          <w:b/>
          <w:lang w:val="en-AU"/>
        </w:rPr>
        <w:t>Braces</w:t>
      </w:r>
      <w:r w:rsidRPr="00C9731E">
        <w:rPr>
          <w:b/>
        </w:rPr>
        <w:t xml:space="preserve"> Layout</w:t>
      </w:r>
    </w:p>
    <w:p w:rsidR="003D2333" w:rsidRDefault="003D2333" w:rsidP="003D2333">
      <w:r>
        <w:t>Geschweifte Klammern befinden sich auf einer neuen Zeile.</w:t>
      </w:r>
    </w:p>
    <w:p w:rsidR="003D2333" w:rsidRPr="00D90CB7" w:rsidRDefault="003D2333" w:rsidP="003D2333">
      <w:pPr>
        <w:rPr>
          <w:lang w:val="de-AT"/>
        </w:rPr>
      </w:pPr>
      <w:r>
        <w:rPr>
          <w:noProof/>
          <w:lang w:eastAsia="de-CH"/>
        </w:rPr>
        <w:drawing>
          <wp:inline distT="0" distB="0" distL="0" distR="0" wp14:anchorId="2E1A3EBF" wp14:editId="3FE5F410">
            <wp:extent cx="1724025" cy="1523557"/>
            <wp:effectExtent l="0" t="0" r="0" b="63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3D2333" w:rsidRPr="00A355B2" w:rsidRDefault="003D2333" w:rsidP="003D2333">
      <w:pPr>
        <w:pStyle w:val="Caption"/>
        <w:rPr>
          <w:lang w:val="en-US"/>
        </w:rPr>
      </w:pPr>
      <w:r w:rsidRPr="00D31E03">
        <w:rPr>
          <w:lang w:val="en-US"/>
        </w:rPr>
        <w:t>Abbildung</w:t>
      </w:r>
      <w:r w:rsidRPr="00A355B2">
        <w:rPr>
          <w:lang w:val="en-US"/>
        </w:rPr>
        <w:t xml:space="preserve"> </w:t>
      </w:r>
      <w:r>
        <w:fldChar w:fldCharType="begin"/>
      </w:r>
      <w:r w:rsidRPr="00A355B2">
        <w:rPr>
          <w:lang w:val="en-US"/>
        </w:rPr>
        <w:instrText xml:space="preserve"> SEQ Abbildung \* ARABIC </w:instrText>
      </w:r>
      <w:r>
        <w:fldChar w:fldCharType="separate"/>
      </w:r>
      <w:r>
        <w:rPr>
          <w:noProof/>
          <w:lang w:val="en-US"/>
        </w:rPr>
        <w:t>114</w:t>
      </w:r>
      <w:r>
        <w:fldChar w:fldCharType="end"/>
      </w:r>
      <w:r w:rsidRPr="00A355B2">
        <w:rPr>
          <w:lang w:val="en-US"/>
        </w:rPr>
        <w:t xml:space="preserve"> –</w:t>
      </w:r>
      <w:r w:rsidRPr="00D31E03">
        <w:rPr>
          <w:lang w:val="en-US"/>
        </w:rPr>
        <w:t xml:space="preserve"> Formatierungsstil</w:t>
      </w:r>
      <w:r w:rsidRPr="00A355B2">
        <w:rPr>
          <w:lang w:val="en-US"/>
        </w:rPr>
        <w:t>, Braces Layout</w:t>
      </w:r>
    </w:p>
    <w:p w:rsidR="003D2333" w:rsidRPr="00A355B2" w:rsidRDefault="003D2333" w:rsidP="003D2333">
      <w:pPr>
        <w:rPr>
          <w:b/>
          <w:lang w:val="en-US"/>
        </w:rPr>
      </w:pPr>
      <w:r w:rsidRPr="00A355B2">
        <w:rPr>
          <w:b/>
          <w:lang w:val="en-US"/>
        </w:rPr>
        <w:t>Line Breaks and Wrapping</w:t>
      </w:r>
    </w:p>
    <w:p w:rsidR="003D2333" w:rsidRDefault="003D2333" w:rsidP="003D2333">
      <w:r>
        <w:t>Lange Zeilen (&gt;120 Zeichen) werden umgebrochen.</w:t>
      </w:r>
    </w:p>
    <w:p w:rsidR="003D2333" w:rsidRDefault="003D2333" w:rsidP="003D2333">
      <w:r>
        <w:rPr>
          <w:noProof/>
          <w:lang w:eastAsia="de-CH"/>
        </w:rPr>
        <w:drawing>
          <wp:inline distT="0" distB="0" distL="0" distR="0" wp14:anchorId="73D0D902" wp14:editId="2E2221B5">
            <wp:extent cx="4418187" cy="590550"/>
            <wp:effectExtent l="0" t="0" r="190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3D2333" w:rsidRDefault="003D2333" w:rsidP="003D2333">
      <w:pPr>
        <w:pStyle w:val="Caption"/>
        <w:tabs>
          <w:tab w:val="left" w:pos="6615"/>
        </w:tabs>
      </w:pPr>
      <w:r>
        <w:t xml:space="preserve">Abbildung </w:t>
      </w:r>
      <w:r>
        <w:fldChar w:fldCharType="begin"/>
      </w:r>
      <w:r>
        <w:instrText xml:space="preserve"> SEQ Abbildung \* ARABIC </w:instrText>
      </w:r>
      <w:r>
        <w:fldChar w:fldCharType="separate"/>
      </w:r>
      <w:r>
        <w:rPr>
          <w:noProof/>
        </w:rPr>
        <w:t>115</w:t>
      </w:r>
      <w:r>
        <w:rPr>
          <w:noProof/>
        </w:rPr>
        <w:fldChar w:fldCharType="end"/>
      </w:r>
      <w:r>
        <w:t xml:space="preserve"> -</w:t>
      </w:r>
      <w:r w:rsidRPr="009652BF">
        <w:t xml:space="preserve"> </w:t>
      </w:r>
      <w:r>
        <w:t>Formatierungsstil,  Line Breaks</w:t>
      </w:r>
      <w:r w:rsidRPr="00D90CB7">
        <w:rPr>
          <w:lang w:val="en-AU"/>
        </w:rPr>
        <w:t xml:space="preserve"> and Wrapping</w:t>
      </w:r>
      <w:r>
        <w:tab/>
      </w:r>
    </w:p>
    <w:p w:rsidR="003D2333" w:rsidRDefault="003D2333" w:rsidP="003D2333">
      <w:pPr>
        <w:pStyle w:val="Heading5"/>
      </w:pPr>
      <w:bookmarkStart w:id="649" w:name="_Toc327350277"/>
      <w:r>
        <w:t>Auswertung durch ReSharper</w:t>
      </w:r>
      <w:bookmarkEnd w:id="649"/>
    </w:p>
    <w:p w:rsidR="003D2333" w:rsidRDefault="003D2333" w:rsidP="003D2333">
      <w:r>
        <w:t>Durch den ReSharper können</w:t>
      </w:r>
      <w:r w:rsidRPr="00D31E03">
        <w:t xml:space="preserve"> Coding Issues</w:t>
      </w:r>
      <w:r>
        <w:t xml:space="preserve"> angezeigt werden. Diese werden für die drei Projekte nachfolgend aufgezeigt und erklärt.</w:t>
      </w:r>
    </w:p>
    <w:p w:rsidR="003D2333" w:rsidRDefault="003D2333" w:rsidP="003D2333">
      <w:r>
        <w:rPr>
          <w:b/>
        </w:rPr>
        <w:lastRenderedPageBreak/>
        <w:t>Videowall-</w:t>
      </w:r>
      <w:r w:rsidRPr="00482079">
        <w:rPr>
          <w:b/>
        </w:rPr>
        <w:t>Applikation</w:t>
      </w:r>
      <w:r>
        <w:rPr>
          <w:b/>
        </w:rPr>
        <w:br/>
      </w:r>
      <w:r>
        <w:rPr>
          <w:noProof/>
          <w:lang w:eastAsia="de-CH"/>
        </w:rPr>
        <w:drawing>
          <wp:inline distT="0" distB="0" distL="0" distR="0" wp14:anchorId="6E73D985" wp14:editId="6D6CA911">
            <wp:extent cx="4429125" cy="5581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429125" cy="5581650"/>
                    </a:xfrm>
                    <a:prstGeom prst="rect">
                      <a:avLst/>
                    </a:prstGeom>
                  </pic:spPr>
                </pic:pic>
              </a:graphicData>
            </a:graphic>
          </wp:inline>
        </w:drawing>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116</w:t>
      </w:r>
      <w:r>
        <w:rPr>
          <w:noProof/>
        </w:rPr>
        <w:fldChar w:fldCharType="end"/>
      </w:r>
      <w:r>
        <w:t xml:space="preserve"> -</w:t>
      </w:r>
      <w:r w:rsidRPr="00D31E03">
        <w:t xml:space="preserve"> Coding Issues</w:t>
      </w:r>
      <w:r>
        <w:t>, Videowall-Applikation</w:t>
      </w:r>
    </w:p>
    <w:p w:rsidR="003D2333" w:rsidRDefault="003D2333" w:rsidP="003D2333">
      <w:r>
        <w:t>Die</w:t>
      </w:r>
      <w:r w:rsidRPr="00D31E03">
        <w:t xml:space="preserve"> Issues</w:t>
      </w:r>
      <w:r>
        <w:t xml:space="preserve"> der Videowall-Applikation lassen sich wie folgt erläutern: </w:t>
      </w:r>
    </w:p>
    <w:p w:rsidR="003D2333" w:rsidRDefault="003D2333" w:rsidP="00EC49BA">
      <w:pPr>
        <w:pStyle w:val="ListParagraph"/>
        <w:numPr>
          <w:ilvl w:val="0"/>
          <w:numId w:val="38"/>
        </w:numPr>
      </w:pPr>
      <w:r>
        <w:t>Die</w:t>
      </w:r>
      <w:r w:rsidRPr="00D31E03">
        <w:t xml:space="preserve"> Issues</w:t>
      </w:r>
      <w:r>
        <w:t xml:space="preserve">, welche im .xaml-Code entstanden sind, können nicht behoben werden. </w:t>
      </w:r>
    </w:p>
    <w:p w:rsidR="003D2333" w:rsidRDefault="003D2333" w:rsidP="00EC49BA">
      <w:pPr>
        <w:pStyle w:val="ListParagraph"/>
        <w:numPr>
          <w:ilvl w:val="0"/>
          <w:numId w:val="38"/>
        </w:numPr>
      </w:pPr>
      <w:r>
        <w:t>Die</w:t>
      </w:r>
      <w:r w:rsidRPr="00D31E03">
        <w:t xml:space="preserve"> Assemblies</w:t>
      </w:r>
      <w:r>
        <w:t xml:space="preserve"> Videowall.Common und Videowall.Interfaces werden zusätzlich in die Mittagsmenu-Applikation und die Poster-Applikation eingebunden. Dort wird beispielsweise der ImageHelper verwendet. Aus Sicht des Videowall-Projekts werden diese aber nie genutzt und daher als</w:t>
      </w:r>
      <w:r w:rsidRPr="00D31E03">
        <w:t xml:space="preserve"> Issue</w:t>
      </w:r>
      <w:r>
        <w:t xml:space="preserve"> angezeigt. </w:t>
      </w:r>
    </w:p>
    <w:p w:rsidR="003D2333" w:rsidRDefault="003D2333" w:rsidP="00EC49BA">
      <w:pPr>
        <w:pStyle w:val="ListParagraph"/>
        <w:numPr>
          <w:ilvl w:val="0"/>
          <w:numId w:val="38"/>
        </w:numPr>
      </w:pPr>
      <w:r>
        <w:t>Die Klassen werden zur Laufzeit durch</w:t>
      </w:r>
      <w:r w:rsidRPr="00D31E03">
        <w:t xml:space="preserve"> Unity</w:t>
      </w:r>
      <w:r>
        <w:t xml:space="preserve"> instanziiert. Dadurch ist für ReSharper nicht ersichtlich, dass diese Klassen verwendet werden. </w:t>
      </w:r>
    </w:p>
    <w:p w:rsidR="003D2333" w:rsidRDefault="003D2333" w:rsidP="00EC49BA">
      <w:pPr>
        <w:pStyle w:val="ListParagraph"/>
        <w:numPr>
          <w:ilvl w:val="0"/>
          <w:numId w:val="38"/>
        </w:numPr>
      </w:pPr>
      <w:r>
        <w:t>Die Klassen mit dem Namen NamespaceDoc werden nicht verwendet, sie sind aber für die Dokumentation der</w:t>
      </w:r>
      <w:r w:rsidRPr="00D31E03">
        <w:t xml:space="preserve"> Namespaces</w:t>
      </w:r>
      <w:r>
        <w:t xml:space="preserve"> nötig. </w:t>
      </w:r>
    </w:p>
    <w:p w:rsidR="003D2333" w:rsidRDefault="003D2333" w:rsidP="00EC49BA">
      <w:pPr>
        <w:pStyle w:val="ListParagraph"/>
        <w:numPr>
          <w:ilvl w:val="0"/>
          <w:numId w:val="38"/>
        </w:numPr>
      </w:pPr>
      <w:r>
        <w:t>Die Klasse PreOrPostCondition wurde durch das Institut für Software (IFS) vorgegeben und wurde daher übernommen, auch wenn zurzeit noch nicht alle Methoden davon verwendet werden.</w:t>
      </w:r>
    </w:p>
    <w:p w:rsidR="003D2333" w:rsidRDefault="003D2333" w:rsidP="003D2333">
      <w:r>
        <w:rPr>
          <w:b/>
        </w:rPr>
        <w:lastRenderedPageBreak/>
        <w:t>Poster-</w:t>
      </w:r>
      <w:r w:rsidRPr="00936B70">
        <w:rPr>
          <w:b/>
        </w:rPr>
        <w:t>Applikation</w:t>
      </w:r>
      <w:r>
        <w:rPr>
          <w:b/>
        </w:rPr>
        <w:br/>
      </w:r>
      <w:r>
        <w:rPr>
          <w:noProof/>
          <w:lang w:eastAsia="de-CH"/>
        </w:rPr>
        <w:drawing>
          <wp:inline distT="0" distB="0" distL="0" distR="0" wp14:anchorId="7C9EE4A3" wp14:editId="76B63DF8">
            <wp:extent cx="3962400" cy="550545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962400" cy="5505450"/>
                    </a:xfrm>
                    <a:prstGeom prst="rect">
                      <a:avLst/>
                    </a:prstGeom>
                  </pic:spPr>
                </pic:pic>
              </a:graphicData>
            </a:graphic>
          </wp:inline>
        </w:drawing>
      </w:r>
      <w:r>
        <w:t xml:space="preserve"> </w:t>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117</w:t>
      </w:r>
      <w:r>
        <w:rPr>
          <w:noProof/>
        </w:rPr>
        <w:fldChar w:fldCharType="end"/>
      </w:r>
      <w:r>
        <w:t xml:space="preserve"> -</w:t>
      </w:r>
      <w:r w:rsidRPr="00D31E03">
        <w:t xml:space="preserve"> Coding Issues</w:t>
      </w:r>
      <w:r>
        <w:t>, Poster-Applikation</w:t>
      </w:r>
    </w:p>
    <w:p w:rsidR="003D2333" w:rsidRDefault="003D2333" w:rsidP="003D2333">
      <w:r>
        <w:t>Die</w:t>
      </w:r>
      <w:r w:rsidRPr="00D31E03">
        <w:t xml:space="preserve"> Issues</w:t>
      </w:r>
      <w:r>
        <w:t xml:space="preserve"> der Poster-Applikation lassen sich wie folgt erläutern: </w:t>
      </w:r>
    </w:p>
    <w:p w:rsidR="003D2333" w:rsidRDefault="003D2333" w:rsidP="00EC49BA">
      <w:pPr>
        <w:pStyle w:val="ListParagraph"/>
        <w:numPr>
          <w:ilvl w:val="0"/>
          <w:numId w:val="38"/>
        </w:numPr>
      </w:pPr>
      <w:r>
        <w:t>Die</w:t>
      </w:r>
      <w:r w:rsidRPr="00D31E03">
        <w:t xml:space="preserve"> Assemblies</w:t>
      </w:r>
      <w:r>
        <w:t xml:space="preserve"> Videowall.Common und Videowall.Interfaces werden von der Poster-Applikation, wie auch von anderen Projekten, verwendet. In der Poster-Applikation selbst werden nicht alle Klassen oder Methoden aus den Assemblies genutzt. Diese kommen aber in den anderen Projekten zum Einsatz. Dies wird aber von ReSharper nicht erkannt. </w:t>
      </w:r>
    </w:p>
    <w:p w:rsidR="003D2333" w:rsidRDefault="003D2333" w:rsidP="003D2333"/>
    <w:p w:rsidR="003D2333" w:rsidRDefault="003D2333" w:rsidP="003D2333">
      <w:pPr>
        <w:rPr>
          <w:b/>
        </w:rPr>
      </w:pPr>
      <w:r>
        <w:rPr>
          <w:b/>
        </w:rPr>
        <w:lastRenderedPageBreak/>
        <w:t>Mittagsmenu-</w:t>
      </w:r>
      <w:r w:rsidRPr="00A57BBC">
        <w:rPr>
          <w:b/>
        </w:rPr>
        <w:t>Applikation</w:t>
      </w:r>
      <w:r>
        <w:rPr>
          <w:b/>
        </w:rPr>
        <w:br/>
      </w:r>
      <w:r>
        <w:rPr>
          <w:noProof/>
          <w:lang w:eastAsia="de-CH"/>
        </w:rPr>
        <w:drawing>
          <wp:inline distT="0" distB="0" distL="0" distR="0" wp14:anchorId="48743D91" wp14:editId="2E6AC1DD">
            <wp:extent cx="3829050" cy="6010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829050" cy="6010275"/>
                    </a:xfrm>
                    <a:prstGeom prst="rect">
                      <a:avLst/>
                    </a:prstGeom>
                  </pic:spPr>
                </pic:pic>
              </a:graphicData>
            </a:graphic>
          </wp:inline>
        </w:drawing>
      </w:r>
      <w:r w:rsidRPr="00A57BBC">
        <w:rPr>
          <w:b/>
        </w:rPr>
        <w:t xml:space="preserve"> </w:t>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118</w:t>
      </w:r>
      <w:r>
        <w:rPr>
          <w:noProof/>
        </w:rPr>
        <w:fldChar w:fldCharType="end"/>
      </w:r>
      <w:r>
        <w:t xml:space="preserve"> -</w:t>
      </w:r>
      <w:r w:rsidRPr="00762D91">
        <w:t xml:space="preserve"> Coding Issues</w:t>
      </w:r>
      <w:r>
        <w:t>, Mittagsmenu-Applikation</w:t>
      </w:r>
    </w:p>
    <w:p w:rsidR="003D2333" w:rsidRDefault="003D2333" w:rsidP="003D2333">
      <w:r>
        <w:t>Die</w:t>
      </w:r>
      <w:r w:rsidRPr="00D31E03">
        <w:t xml:space="preserve"> Issues</w:t>
      </w:r>
      <w:r>
        <w:t xml:space="preserve"> der Mittagsmenu-Applikation lassen sich wie folgt erläutern: </w:t>
      </w:r>
    </w:p>
    <w:p w:rsidR="003D2333" w:rsidRDefault="003D2333" w:rsidP="00EC49BA">
      <w:pPr>
        <w:pStyle w:val="ListParagraph"/>
        <w:numPr>
          <w:ilvl w:val="0"/>
          <w:numId w:val="38"/>
        </w:numPr>
      </w:pPr>
      <w:r>
        <w:t>Die</w:t>
      </w:r>
      <w:r w:rsidRPr="00D31E03">
        <w:t xml:space="preserve"> Assemblies</w:t>
      </w:r>
      <w:r>
        <w:t xml:space="preserve"> Videowall.Common und Videowall.Interfaces werden von der Mittagsmenu-Applikation, wie auch von anderen Projekten, verwendet. In der Mittagsmenu-Applikation selbst werden nicht alle Klassen oder Methoden aus den Assemblies genutzt. Diese kommen aber in den anderen Projekten zum Einsatz. Dies wird aber von ReSharper nicht erkannt. </w:t>
      </w:r>
    </w:p>
    <w:p w:rsidR="003D2333" w:rsidRDefault="003D2333" w:rsidP="003D2333">
      <w:pPr>
        <w:rPr>
          <w:rFonts w:asciiTheme="majorHAnsi" w:hAnsiTheme="majorHAnsi"/>
          <w:i/>
          <w:color w:val="00629E"/>
          <w:spacing w:val="10"/>
          <w:sz w:val="22"/>
          <w:szCs w:val="22"/>
        </w:rPr>
      </w:pPr>
      <w:r>
        <w:br w:type="page"/>
      </w:r>
    </w:p>
    <w:p w:rsidR="003D2333" w:rsidRDefault="003D2333" w:rsidP="003D2333">
      <w:pPr>
        <w:pStyle w:val="Heading5"/>
      </w:pPr>
      <w:bookmarkStart w:id="650" w:name="_Toc327350278"/>
      <w:r w:rsidRPr="00557117">
        <w:lastRenderedPageBreak/>
        <w:t>Cleanup</w:t>
      </w:r>
      <w:bookmarkEnd w:id="650"/>
    </w:p>
    <w:p w:rsidR="003D2333" w:rsidRPr="00B85A1D" w:rsidRDefault="003D2333" w:rsidP="003D2333">
      <w:r>
        <w:t>Für das Cleanup des Codes wurden folgende Einstellungen vorgenommen:</w:t>
      </w:r>
    </w:p>
    <w:p w:rsidR="003D2333" w:rsidRDefault="003D2333" w:rsidP="003D2333">
      <w:r>
        <w:rPr>
          <w:noProof/>
          <w:lang w:eastAsia="de-CH"/>
        </w:rPr>
        <w:drawing>
          <wp:inline distT="0" distB="0" distL="0" distR="0" wp14:anchorId="509BFB20" wp14:editId="0AFDCB2D">
            <wp:extent cx="4629150" cy="26670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3D2333" w:rsidRPr="00B85A1D" w:rsidRDefault="003D2333" w:rsidP="003D2333">
      <w:pPr>
        <w:pStyle w:val="Caption"/>
      </w:pPr>
      <w:r>
        <w:t xml:space="preserve">Abbildung </w:t>
      </w:r>
      <w:r>
        <w:fldChar w:fldCharType="begin"/>
      </w:r>
      <w:r>
        <w:instrText xml:space="preserve"> SEQ Abbildung \* ARABIC </w:instrText>
      </w:r>
      <w:r>
        <w:fldChar w:fldCharType="separate"/>
      </w:r>
      <w:r>
        <w:rPr>
          <w:noProof/>
        </w:rPr>
        <w:t>119</w:t>
      </w:r>
      <w:r>
        <w:rPr>
          <w:noProof/>
        </w:rPr>
        <w:fldChar w:fldCharType="end"/>
      </w:r>
      <w:r>
        <w:t xml:space="preserve"> - Cleanup Einstellungen</w:t>
      </w:r>
    </w:p>
    <w:p w:rsidR="003D2333" w:rsidRDefault="003D2333" w:rsidP="003D2333">
      <w:pPr>
        <w:pStyle w:val="Heading4"/>
      </w:pPr>
      <w:bookmarkStart w:id="651" w:name="_Toc327350279"/>
      <w:r>
        <w:t>Dokumentation Quellcode</w:t>
      </w:r>
      <w:bookmarkEnd w:id="651"/>
    </w:p>
    <w:p w:rsidR="003D2333" w:rsidRDefault="003D2333" w:rsidP="003D2333">
      <w:r>
        <w:t xml:space="preserve">Zur Dokumentation des Quellcodes wurde GhostDoc verwendet. Damit war die Dokumentation einiges einfacher, da sinnvolle Standardkommentare generiert werden, die bei Bedarf erweitert werden können. Zudem ist es möglich, eine Dokumentation der XML-Kommentare zu generieren (für mehr Informationen siehe Unterkapitel </w:t>
      </w:r>
      <w:r>
        <w:fldChar w:fldCharType="begin"/>
      </w:r>
      <w:r>
        <w:instrText xml:space="preserve"> REF _Ref326237672 \r \h </w:instrText>
      </w:r>
      <w:r>
        <w:fldChar w:fldCharType="separate"/>
      </w:r>
      <w:r>
        <w:t>I.8</w:t>
      </w:r>
      <w:r>
        <w:fldChar w:fldCharType="end"/>
      </w:r>
      <w:r>
        <w:t xml:space="preserve"> </w:t>
      </w:r>
      <w:r>
        <w:fldChar w:fldCharType="begin"/>
      </w:r>
      <w:r>
        <w:instrText xml:space="preserve"> REF _Ref326237665 \h </w:instrText>
      </w:r>
      <w:r>
        <w:fldChar w:fldCharType="separate"/>
      </w:r>
      <w:r>
        <w:t>Generierung der Dokumentation</w:t>
      </w:r>
      <w:r>
        <w:fldChar w:fldCharType="end"/>
      </w:r>
      <w:r>
        <w:t>).</w:t>
      </w:r>
    </w:p>
    <w:p w:rsidR="003D2333" w:rsidRDefault="003D2333" w:rsidP="003D2333">
      <w:r>
        <w:t>Es wurden alle Interfaces sowie Methoden oder Properties, welche mit Hilfe eines Kommentars besser verstanden werden können, kommentiert. Ausgenommen davon sind die XAML-Dateien. Durch die Kommentare sind der Programmcode und besonders komplexere Methoden für Entwickler leichter verständlich.</w:t>
      </w:r>
    </w:p>
    <w:p w:rsidR="003D2333" w:rsidRDefault="003D2333" w:rsidP="003D2333">
      <w:pPr>
        <w:pStyle w:val="Heading5"/>
      </w:pPr>
      <w:bookmarkStart w:id="652" w:name="_Ref326237665"/>
      <w:bookmarkStart w:id="653" w:name="_Toc327350280"/>
      <w:r>
        <w:t>Generierung der Dokumentation</w:t>
      </w:r>
      <w:bookmarkEnd w:id="652"/>
      <w:bookmarkEnd w:id="653"/>
    </w:p>
    <w:p w:rsidR="003D2333" w:rsidRDefault="003D2333" w:rsidP="003D2333">
      <w:r>
        <w:t xml:space="preserve">Zur Generierung einer Dokumentation des Quellcodes wird die Software </w:t>
      </w:r>
      <w:r w:rsidRPr="00783EB7">
        <w:t>Sandcastle Help File</w:t>
      </w:r>
      <w:r w:rsidRPr="000F2822">
        <w:t xml:space="preserve"> Builder</w:t>
      </w:r>
      <w:r>
        <w:t xml:space="preserve"> (SHFB)</w:t>
      </w:r>
      <w:r>
        <w:rPr>
          <w:rStyle w:val="FootnoteReference"/>
        </w:rPr>
        <w:footnoteReference w:id="50"/>
      </w:r>
      <w:r>
        <w:t xml:space="preserve"> benötigt.</w:t>
      </w:r>
    </w:p>
    <w:p w:rsidR="003D2333" w:rsidRDefault="003D2333" w:rsidP="003D2333">
      <w:pPr>
        <w:keepNext/>
      </w:pPr>
      <w:r>
        <w:rPr>
          <w:noProof/>
          <w:lang w:eastAsia="de-CH"/>
        </w:rPr>
        <w:drawing>
          <wp:inline distT="0" distB="0" distL="0" distR="0" wp14:anchorId="45683AF0" wp14:editId="4AA9EEDD">
            <wp:extent cx="5657850" cy="11049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120</w:t>
      </w:r>
      <w:r>
        <w:rPr>
          <w:noProof/>
        </w:rPr>
        <w:fldChar w:fldCharType="end"/>
      </w:r>
      <w:r>
        <w:t xml:space="preserve"> - Sandcastle Help File</w:t>
      </w:r>
      <w:r w:rsidRPr="000F2822">
        <w:t xml:space="preserve"> Builder</w:t>
      </w:r>
      <w:r>
        <w:t>, Hinzufügen der Visual Studio Solution</w:t>
      </w:r>
    </w:p>
    <w:p w:rsidR="003D2333" w:rsidRDefault="003D2333" w:rsidP="003D2333">
      <w:r>
        <w:t>Zur Generierung der Dokumentation wird folgendermassen vorgegangen:</w:t>
      </w:r>
    </w:p>
    <w:p w:rsidR="003D2333" w:rsidRDefault="003D2333" w:rsidP="00EC49BA">
      <w:pPr>
        <w:pStyle w:val="ListParagraph"/>
        <w:numPr>
          <w:ilvl w:val="0"/>
          <w:numId w:val="38"/>
        </w:numPr>
      </w:pPr>
      <w:r>
        <w:t>Zuerst muss ein neues SHFB-Project erstellt werden (</w:t>
      </w:r>
      <w:r w:rsidRPr="003F3B09">
        <w:t>File -&gt; New Project</w:t>
      </w:r>
      <w:r>
        <w:t xml:space="preserve">). </w:t>
      </w:r>
    </w:p>
    <w:p w:rsidR="003D2333" w:rsidRDefault="003D2333" w:rsidP="00EC49BA">
      <w:pPr>
        <w:pStyle w:val="ListParagraph"/>
        <w:numPr>
          <w:ilvl w:val="0"/>
          <w:numId w:val="38"/>
        </w:numPr>
      </w:pPr>
      <w:r>
        <w:t>Im Project Explorer wird über den Befehl Add</w:t>
      </w:r>
      <w:r w:rsidRPr="000F2822">
        <w:t xml:space="preserve"> Documentation</w:t>
      </w:r>
      <w:r>
        <w:t xml:space="preserve"> Source die Visual Studio Solution des Projektes, dessen Code dokumentiert werden soll, ausgewählt. </w:t>
      </w:r>
    </w:p>
    <w:p w:rsidR="003D2333" w:rsidRDefault="003D2333" w:rsidP="00EC49BA">
      <w:pPr>
        <w:pStyle w:val="ListParagraph"/>
        <w:numPr>
          <w:ilvl w:val="0"/>
          <w:numId w:val="38"/>
        </w:numPr>
      </w:pPr>
      <w:r>
        <w:t>In den Project Properties können der Titel („</w:t>
      </w:r>
      <w:r w:rsidRPr="000F2822">
        <w:t>HelpTitle</w:t>
      </w:r>
      <w:r>
        <w:t>“), der Dokumentname („HtmlHelpName“) und der Speicherort („OutputPath“) des Help Files spezifiziert werden.</w:t>
      </w:r>
    </w:p>
    <w:p w:rsidR="003D2333" w:rsidRDefault="003D2333" w:rsidP="00EC49BA">
      <w:pPr>
        <w:pStyle w:val="ListParagraph"/>
        <w:numPr>
          <w:ilvl w:val="0"/>
          <w:numId w:val="38"/>
        </w:numPr>
      </w:pPr>
      <w:r>
        <w:t>Danach kann die Dokumentation mittels des</w:t>
      </w:r>
      <w:r w:rsidRPr="000F2822">
        <w:t xml:space="preserve"> Build</w:t>
      </w:r>
      <w:r>
        <w:t xml:space="preserve">-Befehls erstellt werden </w:t>
      </w:r>
      <w:r w:rsidRPr="000F2822">
        <w:t>(Documentation</w:t>
      </w:r>
      <w:r>
        <w:t xml:space="preserve"> -&gt;</w:t>
      </w:r>
      <w:r w:rsidRPr="000F2822">
        <w:t xml:space="preserve"> Build</w:t>
      </w:r>
      <w:r>
        <w:t xml:space="preserve"> Project).</w:t>
      </w:r>
      <w:r>
        <w:br w:type="page"/>
      </w:r>
    </w:p>
    <w:p w:rsidR="003D2333" w:rsidRDefault="003D2333" w:rsidP="003D2333">
      <w:pPr>
        <w:pStyle w:val="Heading3"/>
      </w:pPr>
      <w:bookmarkStart w:id="654" w:name="_Toc327350281"/>
      <w:bookmarkStart w:id="655" w:name="_Toc327350389"/>
      <w:r>
        <w:lastRenderedPageBreak/>
        <w:t>Code Review</w:t>
      </w:r>
      <w:bookmarkEnd w:id="654"/>
      <w:bookmarkEnd w:id="655"/>
    </w:p>
    <w:p w:rsidR="003D2333" w:rsidRDefault="003D2333" w:rsidP="003D2333">
      <w:pPr>
        <w:pStyle w:val="Heading4"/>
      </w:pPr>
      <w:bookmarkStart w:id="656" w:name="_Toc327350282"/>
      <w:r>
        <w:t>Änderungsgeschichte</w:t>
      </w:r>
      <w:bookmarkEnd w:id="656"/>
    </w:p>
    <w:tbl>
      <w:tblPr>
        <w:tblStyle w:val="MediumShading1-Accent1"/>
        <w:tblW w:w="0" w:type="auto"/>
        <w:tblLook w:val="0420" w:firstRow="1" w:lastRow="0" w:firstColumn="0" w:lastColumn="0" w:noHBand="0" w:noVBand="1"/>
      </w:tblPr>
      <w:tblGrid>
        <w:gridCol w:w="1242"/>
        <w:gridCol w:w="993"/>
        <w:gridCol w:w="4674"/>
        <w:gridCol w:w="2303"/>
      </w:tblGrid>
      <w:tr w:rsidR="003D2333" w:rsidTr="00B73EE4">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3D2333" w:rsidRDefault="003D2333" w:rsidP="00B73EE4">
            <w:r>
              <w:t>Datum</w:t>
            </w:r>
          </w:p>
        </w:tc>
        <w:tc>
          <w:tcPr>
            <w:tcW w:w="993" w:type="dxa"/>
          </w:tcPr>
          <w:p w:rsidR="003D2333" w:rsidRDefault="003D2333" w:rsidP="00B73EE4">
            <w:r>
              <w:t>Version</w:t>
            </w:r>
          </w:p>
        </w:tc>
        <w:tc>
          <w:tcPr>
            <w:tcW w:w="4674" w:type="dxa"/>
          </w:tcPr>
          <w:p w:rsidR="003D2333" w:rsidRDefault="003D2333" w:rsidP="00B73EE4">
            <w:r>
              <w:t>Änderung</w:t>
            </w:r>
          </w:p>
        </w:tc>
        <w:tc>
          <w:tcPr>
            <w:tcW w:w="2303" w:type="dxa"/>
          </w:tcPr>
          <w:p w:rsidR="003D2333" w:rsidRDefault="003D2333" w:rsidP="00B73EE4">
            <w:r>
              <w:t>Autor</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42" w:type="dxa"/>
          </w:tcPr>
          <w:p w:rsidR="003D2333" w:rsidRPr="00F9181E" w:rsidRDefault="003D2333" w:rsidP="00B73EE4">
            <w:pPr>
              <w:rPr>
                <w:b/>
              </w:rPr>
            </w:pPr>
            <w:r>
              <w:t>19</w:t>
            </w:r>
            <w:r w:rsidRPr="00F9181E">
              <w:t>.</w:t>
            </w:r>
            <w:r>
              <w:t>04.2012</w:t>
            </w:r>
          </w:p>
        </w:tc>
        <w:tc>
          <w:tcPr>
            <w:tcW w:w="993" w:type="dxa"/>
          </w:tcPr>
          <w:p w:rsidR="003D2333" w:rsidRPr="00F9181E" w:rsidRDefault="003D2333" w:rsidP="00B73EE4">
            <w:r w:rsidRPr="00F9181E">
              <w:t>1.0</w:t>
            </w:r>
          </w:p>
        </w:tc>
        <w:tc>
          <w:tcPr>
            <w:tcW w:w="4674" w:type="dxa"/>
          </w:tcPr>
          <w:p w:rsidR="003D2333" w:rsidRPr="00F9181E" w:rsidRDefault="003D2333" w:rsidP="00B73EE4">
            <w:r w:rsidRPr="00F9181E">
              <w:t>Erste Version des Dokuments</w:t>
            </w:r>
            <w:r>
              <w:t>, erstes Code Review</w:t>
            </w:r>
          </w:p>
        </w:tc>
        <w:tc>
          <w:tcPr>
            <w:tcW w:w="2303" w:type="dxa"/>
          </w:tcPr>
          <w:p w:rsidR="003D2333" w:rsidRPr="00F9181E" w:rsidRDefault="003D2333" w:rsidP="00B73EE4">
            <w:r>
              <w:t>LE</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1242" w:type="dxa"/>
          </w:tcPr>
          <w:p w:rsidR="003D2333" w:rsidRDefault="003D2333" w:rsidP="00B73EE4">
            <w:r>
              <w:t>07.05.2012</w:t>
            </w:r>
          </w:p>
        </w:tc>
        <w:tc>
          <w:tcPr>
            <w:tcW w:w="993" w:type="dxa"/>
          </w:tcPr>
          <w:p w:rsidR="003D2333" w:rsidRPr="00F9181E" w:rsidRDefault="003D2333" w:rsidP="00B73EE4">
            <w:r>
              <w:t>1.1</w:t>
            </w:r>
          </w:p>
        </w:tc>
        <w:tc>
          <w:tcPr>
            <w:tcW w:w="4674" w:type="dxa"/>
          </w:tcPr>
          <w:p w:rsidR="003D2333" w:rsidRPr="00F9181E" w:rsidRDefault="003D2333" w:rsidP="00B73EE4">
            <w:r>
              <w:t>Dokumentation Code Review 03.05.2012</w:t>
            </w:r>
          </w:p>
        </w:tc>
        <w:tc>
          <w:tcPr>
            <w:tcW w:w="2303" w:type="dxa"/>
          </w:tcPr>
          <w:p w:rsidR="003D2333" w:rsidRDefault="003D2333" w:rsidP="00B73EE4">
            <w:r>
              <w:t>DT</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42" w:type="dxa"/>
          </w:tcPr>
          <w:p w:rsidR="003D2333" w:rsidRDefault="003D2333" w:rsidP="00B73EE4">
            <w:r>
              <w:t>07.06.2012</w:t>
            </w:r>
          </w:p>
        </w:tc>
        <w:tc>
          <w:tcPr>
            <w:tcW w:w="993" w:type="dxa"/>
          </w:tcPr>
          <w:p w:rsidR="003D2333" w:rsidRDefault="003D2333" w:rsidP="00B73EE4">
            <w:r>
              <w:t>1.2</w:t>
            </w:r>
          </w:p>
        </w:tc>
        <w:tc>
          <w:tcPr>
            <w:tcW w:w="4674" w:type="dxa"/>
          </w:tcPr>
          <w:p w:rsidR="003D2333" w:rsidRDefault="003D2333" w:rsidP="00B73EE4">
            <w:r>
              <w:t>Dokumentation Code Review 05.06.2012</w:t>
            </w:r>
          </w:p>
        </w:tc>
        <w:tc>
          <w:tcPr>
            <w:tcW w:w="2303" w:type="dxa"/>
          </w:tcPr>
          <w:p w:rsidR="003D2333" w:rsidRDefault="003D2333" w:rsidP="00B73EE4">
            <w:r>
              <w:t>LE</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1242" w:type="dxa"/>
          </w:tcPr>
          <w:p w:rsidR="003D2333" w:rsidRDefault="003D2333" w:rsidP="00B73EE4">
            <w:r>
              <w:t>09.06.2012</w:t>
            </w:r>
          </w:p>
        </w:tc>
        <w:tc>
          <w:tcPr>
            <w:tcW w:w="993" w:type="dxa"/>
          </w:tcPr>
          <w:p w:rsidR="003D2333" w:rsidRDefault="003D2333" w:rsidP="00B73EE4">
            <w:r>
              <w:t>1.3</w:t>
            </w:r>
          </w:p>
        </w:tc>
        <w:tc>
          <w:tcPr>
            <w:tcW w:w="4674" w:type="dxa"/>
          </w:tcPr>
          <w:p w:rsidR="003D2333" w:rsidRDefault="003D2333" w:rsidP="00B73EE4">
            <w:r>
              <w:t>Review</w:t>
            </w:r>
          </w:p>
        </w:tc>
        <w:tc>
          <w:tcPr>
            <w:tcW w:w="2303" w:type="dxa"/>
          </w:tcPr>
          <w:p w:rsidR="003D2333" w:rsidRDefault="003D2333" w:rsidP="00B73EE4">
            <w:r>
              <w:t>CH</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42" w:type="dxa"/>
          </w:tcPr>
          <w:p w:rsidR="003D2333" w:rsidRDefault="003D2333" w:rsidP="00B73EE4">
            <w:r>
              <w:t>12.06.2012</w:t>
            </w:r>
          </w:p>
        </w:tc>
        <w:tc>
          <w:tcPr>
            <w:tcW w:w="993" w:type="dxa"/>
          </w:tcPr>
          <w:p w:rsidR="003D2333" w:rsidRDefault="003D2333" w:rsidP="00B73EE4">
            <w:r>
              <w:t>1.4</w:t>
            </w:r>
          </w:p>
        </w:tc>
        <w:tc>
          <w:tcPr>
            <w:tcW w:w="4674" w:type="dxa"/>
          </w:tcPr>
          <w:p w:rsidR="003D2333" w:rsidRDefault="003D2333" w:rsidP="00B73EE4">
            <w:r>
              <w:t>Review</w:t>
            </w:r>
          </w:p>
        </w:tc>
        <w:tc>
          <w:tcPr>
            <w:tcW w:w="2303" w:type="dxa"/>
          </w:tcPr>
          <w:p w:rsidR="003D2333" w:rsidRDefault="003D2333" w:rsidP="00B73EE4">
            <w:r>
              <w:t>DT</w:t>
            </w:r>
          </w:p>
        </w:tc>
      </w:tr>
    </w:tbl>
    <w:p w:rsidR="003D2333" w:rsidRDefault="003D2333" w:rsidP="003D2333">
      <w:pPr>
        <w:pStyle w:val="Heading4"/>
      </w:pPr>
      <w:bookmarkStart w:id="657" w:name="_Toc327350283"/>
      <w:r>
        <w:t>Übersicht</w:t>
      </w:r>
      <w:bookmarkEnd w:id="657"/>
    </w:p>
    <w:p w:rsidR="003D2333" w:rsidRDefault="003D2333" w:rsidP="003D2333">
      <w:r>
        <w:t>Ziel dieses Dokuments ist die Vorbereitung und Dokumentation von Code Reviews. Zu Beginn werden die für das Code Review festgelegten Kriterien aufgezeigt, danach folgen die einzeln dokumentierten Code Reviews mit den jeweiligen Kommentaren.</w:t>
      </w:r>
    </w:p>
    <w:p w:rsidR="003D2333" w:rsidRDefault="003D2333" w:rsidP="003D2333">
      <w:pPr>
        <w:pStyle w:val="Heading4"/>
      </w:pPr>
      <w:bookmarkStart w:id="658" w:name="_Toc327350284"/>
      <w:r>
        <w:t>Kriterien</w:t>
      </w:r>
      <w:bookmarkEnd w:id="658"/>
    </w:p>
    <w:p w:rsidR="003D2333" w:rsidRPr="00712944" w:rsidRDefault="003D2333" w:rsidP="003D2333">
      <w:r>
        <w:t>Die Kriterienliste wurde am 19.04.12 durch das Team erstellt.</w:t>
      </w:r>
    </w:p>
    <w:p w:rsidR="003D2333" w:rsidRPr="00CC720E" w:rsidRDefault="003D2333" w:rsidP="003D2333">
      <w:pPr>
        <w:pStyle w:val="Heading5"/>
      </w:pPr>
      <w:bookmarkStart w:id="659" w:name="_Toc327350285"/>
      <w:r w:rsidRPr="00CC720E">
        <w:t>Code Style Analyse</w:t>
      </w:r>
      <w:bookmarkEnd w:id="659"/>
    </w:p>
    <w:tbl>
      <w:tblPr>
        <w:tblStyle w:val="MediumList1-Accent1"/>
        <w:tblW w:w="0" w:type="auto"/>
        <w:tblLook w:val="0420" w:firstRow="1" w:lastRow="0" w:firstColumn="0" w:lastColumn="0" w:noHBand="0" w:noVBand="1"/>
      </w:tblPr>
      <w:tblGrid>
        <w:gridCol w:w="7023"/>
        <w:gridCol w:w="1158"/>
        <w:gridCol w:w="1051"/>
      </w:tblGrid>
      <w:tr w:rsidR="003D2333" w:rsidTr="00B73EE4">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3D2333" w:rsidRDefault="003D2333" w:rsidP="00B73EE4"/>
        </w:tc>
        <w:tc>
          <w:tcPr>
            <w:tcW w:w="1158" w:type="dxa"/>
          </w:tcPr>
          <w:p w:rsidR="003D2333" w:rsidRDefault="003D2333" w:rsidP="00B73EE4">
            <w:r>
              <w:t>Erfüllt</w:t>
            </w:r>
          </w:p>
        </w:tc>
        <w:tc>
          <w:tcPr>
            <w:tcW w:w="1051" w:type="dxa"/>
          </w:tcPr>
          <w:p w:rsidR="003D2333" w:rsidRDefault="003D2333" w:rsidP="00B73EE4">
            <w:r>
              <w:t>N. Erfüllt</w:t>
            </w:r>
          </w:p>
        </w:tc>
      </w:tr>
      <w:tr w:rsidR="003D2333" w:rsidTr="00B73EE4">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3D2333" w:rsidRDefault="003D2333" w:rsidP="00B73EE4">
            <w:r>
              <w:t>Die Code Richtlinien von HSR Videowall wurden eingehalten</w:t>
            </w:r>
          </w:p>
        </w:tc>
        <w:tc>
          <w:tcPr>
            <w:tcW w:w="1158" w:type="dxa"/>
          </w:tcPr>
          <w:p w:rsidR="003D2333" w:rsidRDefault="003D2333" w:rsidP="00B73EE4"/>
        </w:tc>
        <w:tc>
          <w:tcPr>
            <w:tcW w:w="1051" w:type="dxa"/>
          </w:tcPr>
          <w:p w:rsidR="003D2333" w:rsidRDefault="003D2333" w:rsidP="00B73EE4"/>
        </w:tc>
      </w:tr>
      <w:tr w:rsidR="003D2333" w:rsidTr="00B73EE4">
        <w:trPr>
          <w:trHeight w:val="264"/>
        </w:trPr>
        <w:tc>
          <w:tcPr>
            <w:tcW w:w="7023" w:type="dxa"/>
          </w:tcPr>
          <w:p w:rsidR="003D2333" w:rsidRDefault="003D2333" w:rsidP="00B73EE4">
            <w:r>
              <w:t>Der Code wirkt durch seine Anordnung &amp; Verschachtelung übersichtlich</w:t>
            </w:r>
          </w:p>
        </w:tc>
        <w:tc>
          <w:tcPr>
            <w:tcW w:w="1158" w:type="dxa"/>
          </w:tcPr>
          <w:p w:rsidR="003D2333" w:rsidRDefault="003D2333" w:rsidP="00B73EE4"/>
        </w:tc>
        <w:tc>
          <w:tcPr>
            <w:tcW w:w="1051" w:type="dxa"/>
          </w:tcPr>
          <w:p w:rsidR="003D2333" w:rsidRDefault="003D2333" w:rsidP="00B73EE4"/>
        </w:tc>
      </w:tr>
      <w:tr w:rsidR="003D2333" w:rsidTr="00B73EE4">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3D2333" w:rsidRDefault="003D2333" w:rsidP="00B73EE4">
            <w:r>
              <w:t>Die HSR Videowall Headers sind in allen nicht generierten Sourcen vorhanden</w:t>
            </w:r>
          </w:p>
        </w:tc>
        <w:tc>
          <w:tcPr>
            <w:tcW w:w="1158" w:type="dxa"/>
          </w:tcPr>
          <w:p w:rsidR="003D2333" w:rsidRDefault="003D2333" w:rsidP="00B73EE4"/>
        </w:tc>
        <w:tc>
          <w:tcPr>
            <w:tcW w:w="1051" w:type="dxa"/>
          </w:tcPr>
          <w:p w:rsidR="003D2333" w:rsidRDefault="003D2333" w:rsidP="00B73EE4"/>
        </w:tc>
      </w:tr>
      <w:tr w:rsidR="003D2333" w:rsidTr="00B73EE4">
        <w:trPr>
          <w:trHeight w:val="264"/>
        </w:trPr>
        <w:tc>
          <w:tcPr>
            <w:tcW w:w="7023" w:type="dxa"/>
          </w:tcPr>
          <w:p w:rsidR="003D2333" w:rsidRDefault="003D2333" w:rsidP="00B73EE4">
            <w:r>
              <w:t>Die XML-Kommentar Kompilation wurde in den Projekten aktiviert</w:t>
            </w:r>
          </w:p>
        </w:tc>
        <w:tc>
          <w:tcPr>
            <w:tcW w:w="1158" w:type="dxa"/>
          </w:tcPr>
          <w:p w:rsidR="003D2333" w:rsidRDefault="003D2333" w:rsidP="00B73EE4"/>
        </w:tc>
        <w:tc>
          <w:tcPr>
            <w:tcW w:w="1051" w:type="dxa"/>
          </w:tcPr>
          <w:p w:rsidR="003D2333" w:rsidRDefault="003D2333" w:rsidP="00B73EE4"/>
        </w:tc>
      </w:tr>
      <w:tr w:rsidR="003D2333" w:rsidTr="00B73EE4">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3D2333" w:rsidRDefault="003D2333" w:rsidP="00B73EE4">
            <w:r>
              <w:t>Alle Public / Protected Members sind ausreichend Dokumentiert</w:t>
            </w:r>
          </w:p>
        </w:tc>
        <w:tc>
          <w:tcPr>
            <w:tcW w:w="1158" w:type="dxa"/>
          </w:tcPr>
          <w:p w:rsidR="003D2333" w:rsidRDefault="003D2333" w:rsidP="00B73EE4"/>
        </w:tc>
        <w:tc>
          <w:tcPr>
            <w:tcW w:w="1051" w:type="dxa"/>
          </w:tcPr>
          <w:p w:rsidR="003D2333" w:rsidRDefault="003D2333" w:rsidP="00B73EE4"/>
        </w:tc>
      </w:tr>
      <w:tr w:rsidR="003D2333" w:rsidTr="00B73EE4">
        <w:trPr>
          <w:trHeight w:val="264"/>
        </w:trPr>
        <w:tc>
          <w:tcPr>
            <w:tcW w:w="7023" w:type="dxa"/>
          </w:tcPr>
          <w:p w:rsidR="003D2333" w:rsidRDefault="003D2333" w:rsidP="00B73EE4">
            <w:r>
              <w:t>Die auskommentierten Programm-Stücke sind ausreichend erklärt</w:t>
            </w:r>
          </w:p>
        </w:tc>
        <w:tc>
          <w:tcPr>
            <w:tcW w:w="1158" w:type="dxa"/>
          </w:tcPr>
          <w:p w:rsidR="003D2333" w:rsidRDefault="003D2333" w:rsidP="00B73EE4"/>
        </w:tc>
        <w:tc>
          <w:tcPr>
            <w:tcW w:w="1051" w:type="dxa"/>
          </w:tcPr>
          <w:p w:rsidR="003D2333" w:rsidRDefault="003D2333" w:rsidP="00B73EE4"/>
        </w:tc>
      </w:tr>
      <w:tr w:rsidR="003D2333" w:rsidTr="00B73EE4">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3D2333" w:rsidRDefault="003D2333" w:rsidP="00B73EE4">
            <w:r>
              <w:t>Die Projekte enthalten keine toten Programm-Klassen</w:t>
            </w:r>
          </w:p>
        </w:tc>
        <w:tc>
          <w:tcPr>
            <w:tcW w:w="1158" w:type="dxa"/>
          </w:tcPr>
          <w:p w:rsidR="003D2333" w:rsidRDefault="003D2333" w:rsidP="00B73EE4"/>
        </w:tc>
        <w:tc>
          <w:tcPr>
            <w:tcW w:w="1051" w:type="dxa"/>
          </w:tcPr>
          <w:p w:rsidR="003D2333" w:rsidRDefault="003D2333" w:rsidP="00B73EE4"/>
        </w:tc>
      </w:tr>
      <w:tr w:rsidR="003D2333" w:rsidTr="00B73EE4">
        <w:trPr>
          <w:trHeight w:val="264"/>
        </w:trPr>
        <w:tc>
          <w:tcPr>
            <w:tcW w:w="7023" w:type="dxa"/>
          </w:tcPr>
          <w:p w:rsidR="003D2333" w:rsidRDefault="003D2333" w:rsidP="00B73EE4">
            <w:r>
              <w:t>Die fehlenden Programmstücke sind mittels TODO-Kommentar beschrieben</w:t>
            </w:r>
          </w:p>
        </w:tc>
        <w:tc>
          <w:tcPr>
            <w:tcW w:w="1158" w:type="dxa"/>
          </w:tcPr>
          <w:p w:rsidR="003D2333" w:rsidRDefault="003D2333" w:rsidP="00B73EE4"/>
        </w:tc>
        <w:tc>
          <w:tcPr>
            <w:tcW w:w="1051" w:type="dxa"/>
          </w:tcPr>
          <w:p w:rsidR="003D2333" w:rsidRDefault="003D2333" w:rsidP="00B73EE4"/>
        </w:tc>
      </w:tr>
      <w:tr w:rsidR="003D2333" w:rsidTr="00B73EE4">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3D2333" w:rsidRDefault="003D2333" w:rsidP="00B73EE4">
            <w:r>
              <w:t>Der Code übersetzt ohne Compiler Warnings, die nicht dokumentiert sind und sich nicht in den Test Projekten befinden</w:t>
            </w:r>
          </w:p>
        </w:tc>
        <w:tc>
          <w:tcPr>
            <w:tcW w:w="1158" w:type="dxa"/>
          </w:tcPr>
          <w:p w:rsidR="003D2333" w:rsidRDefault="003D2333" w:rsidP="00B73EE4"/>
        </w:tc>
        <w:tc>
          <w:tcPr>
            <w:tcW w:w="1051" w:type="dxa"/>
          </w:tcPr>
          <w:p w:rsidR="003D2333" w:rsidRDefault="003D2333" w:rsidP="00B73EE4"/>
        </w:tc>
      </w:tr>
      <w:tr w:rsidR="003D2333" w:rsidTr="00B73EE4">
        <w:trPr>
          <w:trHeight w:val="264"/>
        </w:trPr>
        <w:tc>
          <w:tcPr>
            <w:tcW w:w="7023" w:type="dxa"/>
          </w:tcPr>
          <w:p w:rsidR="003D2333" w:rsidRDefault="003D2333" w:rsidP="00B73EE4">
            <w:r>
              <w:t>Es gibt keine Bad Smells im Code</w:t>
            </w:r>
          </w:p>
        </w:tc>
        <w:tc>
          <w:tcPr>
            <w:tcW w:w="1158" w:type="dxa"/>
          </w:tcPr>
          <w:p w:rsidR="003D2333" w:rsidRDefault="003D2333" w:rsidP="00B73EE4"/>
        </w:tc>
        <w:tc>
          <w:tcPr>
            <w:tcW w:w="1051" w:type="dxa"/>
          </w:tcPr>
          <w:p w:rsidR="003D2333" w:rsidRDefault="003D2333" w:rsidP="00B73EE4"/>
        </w:tc>
      </w:tr>
    </w:tbl>
    <w:p w:rsidR="003D2333" w:rsidRPr="00CC720E" w:rsidRDefault="003D2333" w:rsidP="003D2333">
      <w:pPr>
        <w:pStyle w:val="Heading5"/>
      </w:pPr>
      <w:bookmarkStart w:id="660" w:name="_Toc327350286"/>
      <w:r>
        <w:t>Exception Handling</w:t>
      </w:r>
      <w:bookmarkEnd w:id="660"/>
    </w:p>
    <w:tbl>
      <w:tblPr>
        <w:tblStyle w:val="MediumList1-Accent1"/>
        <w:tblW w:w="0" w:type="auto"/>
        <w:tblLook w:val="0420" w:firstRow="1" w:lastRow="0" w:firstColumn="0" w:lastColumn="0" w:noHBand="0" w:noVBand="1"/>
      </w:tblPr>
      <w:tblGrid>
        <w:gridCol w:w="7054"/>
        <w:gridCol w:w="1134"/>
        <w:gridCol w:w="1024"/>
      </w:tblGrid>
      <w:tr w:rsidR="003D2333" w:rsidTr="00B73EE4">
        <w:trPr>
          <w:cnfStyle w:val="100000000000" w:firstRow="1" w:lastRow="0" w:firstColumn="0" w:lastColumn="0" w:oddVBand="0" w:evenVBand="0" w:oddHBand="0" w:evenHBand="0" w:firstRowFirstColumn="0" w:firstRowLastColumn="0" w:lastRowFirstColumn="0" w:lastRowLastColumn="0"/>
        </w:trPr>
        <w:tc>
          <w:tcPr>
            <w:tcW w:w="7054" w:type="dxa"/>
          </w:tcPr>
          <w:p w:rsidR="003D2333" w:rsidRDefault="003D2333" w:rsidP="00B73EE4"/>
        </w:tc>
        <w:tc>
          <w:tcPr>
            <w:tcW w:w="1134" w:type="dxa"/>
          </w:tcPr>
          <w:p w:rsidR="003D2333" w:rsidRDefault="003D2333" w:rsidP="00B73EE4">
            <w:r>
              <w:t>Erfüllt</w:t>
            </w:r>
          </w:p>
        </w:tc>
        <w:tc>
          <w:tcPr>
            <w:tcW w:w="1024" w:type="dxa"/>
          </w:tcPr>
          <w:p w:rsidR="003D2333" w:rsidRDefault="003D2333" w:rsidP="00B73EE4">
            <w:r>
              <w:t>N. Erfüllt</w:t>
            </w:r>
          </w:p>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Der Code enthält keine abgefangenen und ignorierten Ausnahmen</w:t>
            </w:r>
          </w:p>
        </w:tc>
        <w:tc>
          <w:tcPr>
            <w:tcW w:w="1134" w:type="dxa"/>
          </w:tcPr>
          <w:p w:rsidR="003D2333" w:rsidRDefault="003D2333" w:rsidP="00B73EE4"/>
        </w:tc>
        <w:tc>
          <w:tcPr>
            <w:tcW w:w="1024" w:type="dxa"/>
          </w:tcPr>
          <w:p w:rsidR="003D2333" w:rsidRDefault="003D2333" w:rsidP="00B73EE4"/>
        </w:tc>
      </w:tr>
      <w:tr w:rsidR="003D2333" w:rsidTr="00B73EE4">
        <w:tc>
          <w:tcPr>
            <w:tcW w:w="7054" w:type="dxa"/>
          </w:tcPr>
          <w:p w:rsidR="003D2333" w:rsidRDefault="003D2333" w:rsidP="00B73EE4">
            <w:r>
              <w:t>Fehler in asynchronen Prozessen werden mittels Event weitergeleiltet</w:t>
            </w:r>
          </w:p>
        </w:tc>
        <w:tc>
          <w:tcPr>
            <w:tcW w:w="1134" w:type="dxa"/>
          </w:tcPr>
          <w:p w:rsidR="003D2333" w:rsidRDefault="003D2333" w:rsidP="00B73EE4"/>
        </w:tc>
        <w:tc>
          <w:tcPr>
            <w:tcW w:w="1024" w:type="dxa"/>
          </w:tcPr>
          <w:p w:rsidR="003D2333" w:rsidRDefault="003D2333" w:rsidP="00B73EE4"/>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Das Logging erfasst alle Fehler aus allen Funktionalitätsschichten</w:t>
            </w:r>
          </w:p>
        </w:tc>
        <w:tc>
          <w:tcPr>
            <w:tcW w:w="1134" w:type="dxa"/>
          </w:tcPr>
          <w:p w:rsidR="003D2333" w:rsidRDefault="003D2333" w:rsidP="00B73EE4"/>
        </w:tc>
        <w:tc>
          <w:tcPr>
            <w:tcW w:w="1024" w:type="dxa"/>
          </w:tcPr>
          <w:p w:rsidR="003D2333" w:rsidRDefault="003D2333" w:rsidP="00B73EE4"/>
        </w:tc>
      </w:tr>
      <w:tr w:rsidR="003D2333" w:rsidTr="00B73EE4">
        <w:tc>
          <w:tcPr>
            <w:tcW w:w="7054" w:type="dxa"/>
          </w:tcPr>
          <w:p w:rsidR="003D2333" w:rsidRDefault="003D2333" w:rsidP="00B73EE4">
            <w:r>
              <w:t>Das Before/After Pattern wird, wo möglich, mittels using() { } angewendet</w:t>
            </w:r>
          </w:p>
        </w:tc>
        <w:tc>
          <w:tcPr>
            <w:tcW w:w="1134" w:type="dxa"/>
          </w:tcPr>
          <w:p w:rsidR="003D2333" w:rsidRDefault="003D2333" w:rsidP="00B73EE4"/>
        </w:tc>
        <w:tc>
          <w:tcPr>
            <w:tcW w:w="1024" w:type="dxa"/>
          </w:tcPr>
          <w:p w:rsidR="003D2333" w:rsidRDefault="003D2333" w:rsidP="00B73EE4"/>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IDisposable.Dispose() Methoden werden in jedem Fall aufgerufen</w:t>
            </w:r>
          </w:p>
        </w:tc>
        <w:tc>
          <w:tcPr>
            <w:tcW w:w="1134" w:type="dxa"/>
          </w:tcPr>
          <w:p w:rsidR="003D2333" w:rsidRDefault="003D2333" w:rsidP="00B73EE4"/>
        </w:tc>
        <w:tc>
          <w:tcPr>
            <w:tcW w:w="1024" w:type="dxa"/>
          </w:tcPr>
          <w:p w:rsidR="003D2333" w:rsidRDefault="003D2333" w:rsidP="00B73EE4"/>
        </w:tc>
      </w:tr>
    </w:tbl>
    <w:p w:rsidR="003D2333" w:rsidRPr="00CC720E" w:rsidRDefault="003D2333" w:rsidP="003D2333">
      <w:pPr>
        <w:pStyle w:val="Heading5"/>
      </w:pPr>
      <w:bookmarkStart w:id="661" w:name="_Toc327350287"/>
      <w:r>
        <w:t>Flow Control</w:t>
      </w:r>
      <w:bookmarkEnd w:id="661"/>
    </w:p>
    <w:tbl>
      <w:tblPr>
        <w:tblStyle w:val="MediumList1-Accent1"/>
        <w:tblW w:w="0" w:type="auto"/>
        <w:tblLook w:val="0420" w:firstRow="1" w:lastRow="0" w:firstColumn="0" w:lastColumn="0" w:noHBand="0" w:noVBand="1"/>
      </w:tblPr>
      <w:tblGrid>
        <w:gridCol w:w="7054"/>
        <w:gridCol w:w="1134"/>
        <w:gridCol w:w="1024"/>
      </w:tblGrid>
      <w:tr w:rsidR="003D2333" w:rsidTr="00B73EE4">
        <w:trPr>
          <w:cnfStyle w:val="100000000000" w:firstRow="1" w:lastRow="0" w:firstColumn="0" w:lastColumn="0" w:oddVBand="0" w:evenVBand="0" w:oddHBand="0" w:evenHBand="0" w:firstRowFirstColumn="0" w:firstRowLastColumn="0" w:lastRowFirstColumn="0" w:lastRowLastColumn="0"/>
        </w:trPr>
        <w:tc>
          <w:tcPr>
            <w:tcW w:w="7054" w:type="dxa"/>
          </w:tcPr>
          <w:p w:rsidR="003D2333" w:rsidRDefault="003D2333" w:rsidP="00B73EE4"/>
        </w:tc>
        <w:tc>
          <w:tcPr>
            <w:tcW w:w="1134" w:type="dxa"/>
          </w:tcPr>
          <w:p w:rsidR="003D2333" w:rsidRDefault="003D2333" w:rsidP="00B73EE4">
            <w:r>
              <w:t>Erfüllt</w:t>
            </w:r>
          </w:p>
        </w:tc>
        <w:tc>
          <w:tcPr>
            <w:tcW w:w="1024" w:type="dxa"/>
          </w:tcPr>
          <w:p w:rsidR="003D2333" w:rsidRDefault="003D2333" w:rsidP="00B73EE4">
            <w:r>
              <w:t>N. Erfüllt</w:t>
            </w:r>
          </w:p>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 xml:space="preserve">Es existieren keine Schleifen ohne Abbruchkriterien </w:t>
            </w:r>
          </w:p>
        </w:tc>
        <w:tc>
          <w:tcPr>
            <w:tcW w:w="1134" w:type="dxa"/>
          </w:tcPr>
          <w:p w:rsidR="003D2333" w:rsidRDefault="003D2333" w:rsidP="00B73EE4"/>
        </w:tc>
        <w:tc>
          <w:tcPr>
            <w:tcW w:w="1024" w:type="dxa"/>
          </w:tcPr>
          <w:p w:rsidR="003D2333" w:rsidRDefault="003D2333" w:rsidP="00B73EE4"/>
        </w:tc>
      </w:tr>
      <w:tr w:rsidR="003D2333" w:rsidTr="00B73EE4">
        <w:tc>
          <w:tcPr>
            <w:tcW w:w="7054" w:type="dxa"/>
          </w:tcPr>
          <w:p w:rsidR="003D2333" w:rsidRDefault="003D2333" w:rsidP="00B73EE4">
            <w:r>
              <w:t>Es existieren keine nicht dokumentierte, tote Programmstücke (z.B. if(false) / while (false) / …)</w:t>
            </w:r>
          </w:p>
        </w:tc>
        <w:tc>
          <w:tcPr>
            <w:tcW w:w="1134" w:type="dxa"/>
          </w:tcPr>
          <w:p w:rsidR="003D2333" w:rsidRDefault="003D2333" w:rsidP="00B73EE4"/>
        </w:tc>
        <w:tc>
          <w:tcPr>
            <w:tcW w:w="1024" w:type="dxa"/>
          </w:tcPr>
          <w:p w:rsidR="003D2333" w:rsidRDefault="003D2333" w:rsidP="00B73EE4"/>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Rekursive Calls haben immer eine Verankerung und Abbruchbedingung</w:t>
            </w:r>
          </w:p>
        </w:tc>
        <w:tc>
          <w:tcPr>
            <w:tcW w:w="1134" w:type="dxa"/>
          </w:tcPr>
          <w:p w:rsidR="003D2333" w:rsidRDefault="003D2333" w:rsidP="00B73EE4"/>
        </w:tc>
        <w:tc>
          <w:tcPr>
            <w:tcW w:w="1024" w:type="dxa"/>
          </w:tcPr>
          <w:p w:rsidR="003D2333" w:rsidRDefault="003D2333" w:rsidP="00B73EE4"/>
        </w:tc>
      </w:tr>
    </w:tbl>
    <w:p w:rsidR="003D2333" w:rsidRPr="00CC720E" w:rsidRDefault="003D2333" w:rsidP="003D2333">
      <w:pPr>
        <w:pStyle w:val="Heading5"/>
      </w:pPr>
      <w:bookmarkStart w:id="662" w:name="_Toc327350288"/>
      <w:r>
        <w:t>Naming</w:t>
      </w:r>
      <w:bookmarkEnd w:id="662"/>
    </w:p>
    <w:tbl>
      <w:tblPr>
        <w:tblStyle w:val="MediumList1-Accent1"/>
        <w:tblW w:w="0" w:type="auto"/>
        <w:tblLook w:val="0420" w:firstRow="1" w:lastRow="0" w:firstColumn="0" w:lastColumn="0" w:noHBand="0" w:noVBand="1"/>
      </w:tblPr>
      <w:tblGrid>
        <w:gridCol w:w="7054"/>
        <w:gridCol w:w="1134"/>
        <w:gridCol w:w="1024"/>
      </w:tblGrid>
      <w:tr w:rsidR="003D2333" w:rsidTr="00B73EE4">
        <w:trPr>
          <w:cnfStyle w:val="100000000000" w:firstRow="1" w:lastRow="0" w:firstColumn="0" w:lastColumn="0" w:oddVBand="0" w:evenVBand="0" w:oddHBand="0" w:evenHBand="0" w:firstRowFirstColumn="0" w:firstRowLastColumn="0" w:lastRowFirstColumn="0" w:lastRowLastColumn="0"/>
        </w:trPr>
        <w:tc>
          <w:tcPr>
            <w:tcW w:w="7054" w:type="dxa"/>
          </w:tcPr>
          <w:p w:rsidR="003D2333" w:rsidRDefault="003D2333" w:rsidP="00B73EE4"/>
        </w:tc>
        <w:tc>
          <w:tcPr>
            <w:tcW w:w="1134" w:type="dxa"/>
          </w:tcPr>
          <w:p w:rsidR="003D2333" w:rsidRDefault="003D2333" w:rsidP="00B73EE4">
            <w:r>
              <w:t>Erfüllt</w:t>
            </w:r>
          </w:p>
        </w:tc>
        <w:tc>
          <w:tcPr>
            <w:tcW w:w="1024" w:type="dxa"/>
          </w:tcPr>
          <w:p w:rsidR="003D2333" w:rsidRDefault="003D2333" w:rsidP="00B73EE4">
            <w:r>
              <w:t>N. Erfüllt</w:t>
            </w:r>
          </w:p>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Die Namen der Klassen / Variabeln sind selbstbeschreibend</w:t>
            </w:r>
          </w:p>
        </w:tc>
        <w:tc>
          <w:tcPr>
            <w:tcW w:w="1134" w:type="dxa"/>
          </w:tcPr>
          <w:p w:rsidR="003D2333" w:rsidRDefault="003D2333" w:rsidP="00B73EE4"/>
        </w:tc>
        <w:tc>
          <w:tcPr>
            <w:tcW w:w="1024" w:type="dxa"/>
          </w:tcPr>
          <w:p w:rsidR="003D2333" w:rsidRDefault="003D2333" w:rsidP="00B73EE4"/>
        </w:tc>
      </w:tr>
      <w:tr w:rsidR="003D2333" w:rsidTr="00B73EE4">
        <w:tc>
          <w:tcPr>
            <w:tcW w:w="7054" w:type="dxa"/>
          </w:tcPr>
          <w:p w:rsidR="003D2333" w:rsidRDefault="003D2333" w:rsidP="00B73EE4">
            <w:r>
              <w:t>Verwirrende oder falsche Namen sind nicht vorhanden</w:t>
            </w:r>
          </w:p>
        </w:tc>
        <w:tc>
          <w:tcPr>
            <w:tcW w:w="1134" w:type="dxa"/>
          </w:tcPr>
          <w:p w:rsidR="003D2333" w:rsidRDefault="003D2333" w:rsidP="00B73EE4"/>
        </w:tc>
        <w:tc>
          <w:tcPr>
            <w:tcW w:w="1024" w:type="dxa"/>
          </w:tcPr>
          <w:p w:rsidR="003D2333" w:rsidRDefault="003D2333" w:rsidP="00B73EE4"/>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Interface-Klassen beginnen immer I (z.B. IDisposable)</w:t>
            </w:r>
          </w:p>
        </w:tc>
        <w:tc>
          <w:tcPr>
            <w:tcW w:w="1134" w:type="dxa"/>
          </w:tcPr>
          <w:p w:rsidR="003D2333" w:rsidRDefault="003D2333" w:rsidP="00B73EE4"/>
        </w:tc>
        <w:tc>
          <w:tcPr>
            <w:tcW w:w="1024" w:type="dxa"/>
          </w:tcPr>
          <w:p w:rsidR="003D2333" w:rsidRDefault="003D2333" w:rsidP="00B73EE4"/>
        </w:tc>
      </w:tr>
      <w:tr w:rsidR="003D2333" w:rsidTr="00B73EE4">
        <w:tc>
          <w:tcPr>
            <w:tcW w:w="7054" w:type="dxa"/>
          </w:tcPr>
          <w:p w:rsidR="003D2333" w:rsidRDefault="003D2333" w:rsidP="00B73EE4">
            <w:r>
              <w:t xml:space="preserve">Klassen / Properties / Methoden werden mit </w:t>
            </w:r>
            <w:r w:rsidRPr="00E578A3">
              <w:rPr>
                <w:i/>
              </w:rPr>
              <w:t>PascalCasing</w:t>
            </w:r>
            <w:r>
              <w:t xml:space="preserve"> geschrieben</w:t>
            </w:r>
          </w:p>
        </w:tc>
        <w:tc>
          <w:tcPr>
            <w:tcW w:w="1134" w:type="dxa"/>
          </w:tcPr>
          <w:p w:rsidR="003D2333" w:rsidRDefault="003D2333" w:rsidP="00B73EE4"/>
        </w:tc>
        <w:tc>
          <w:tcPr>
            <w:tcW w:w="1024" w:type="dxa"/>
          </w:tcPr>
          <w:p w:rsidR="003D2333" w:rsidRDefault="003D2333" w:rsidP="00B73EE4"/>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 xml:space="preserve">Lokale Variablen / Argumente werden mit </w:t>
            </w:r>
            <w:r w:rsidRPr="00E578A3">
              <w:rPr>
                <w:i/>
              </w:rPr>
              <w:t>camelCasing</w:t>
            </w:r>
            <w:r>
              <w:t xml:space="preserve"> geschrieben</w:t>
            </w:r>
          </w:p>
        </w:tc>
        <w:tc>
          <w:tcPr>
            <w:tcW w:w="1134" w:type="dxa"/>
          </w:tcPr>
          <w:p w:rsidR="003D2333" w:rsidRDefault="003D2333" w:rsidP="00B73EE4"/>
        </w:tc>
        <w:tc>
          <w:tcPr>
            <w:tcW w:w="1024" w:type="dxa"/>
          </w:tcPr>
          <w:p w:rsidR="003D2333" w:rsidRDefault="003D2333" w:rsidP="00B73EE4"/>
        </w:tc>
      </w:tr>
      <w:tr w:rsidR="003D2333" w:rsidTr="00B73EE4">
        <w:tc>
          <w:tcPr>
            <w:tcW w:w="7054" w:type="dxa"/>
          </w:tcPr>
          <w:p w:rsidR="003D2333" w:rsidRDefault="003D2333" w:rsidP="00B73EE4">
            <w:r>
              <w:t xml:space="preserve">Konstanten werden in </w:t>
            </w:r>
            <w:r w:rsidRPr="00E578A3">
              <w:rPr>
                <w:i/>
              </w:rPr>
              <w:t>PascalCasing</w:t>
            </w:r>
            <w:r>
              <w:t xml:space="preserve"> geschrieben</w:t>
            </w:r>
          </w:p>
        </w:tc>
        <w:tc>
          <w:tcPr>
            <w:tcW w:w="1134" w:type="dxa"/>
          </w:tcPr>
          <w:p w:rsidR="003D2333" w:rsidRDefault="003D2333" w:rsidP="00B73EE4"/>
        </w:tc>
        <w:tc>
          <w:tcPr>
            <w:tcW w:w="1024" w:type="dxa"/>
          </w:tcPr>
          <w:p w:rsidR="003D2333" w:rsidRDefault="003D2333" w:rsidP="00B73EE4"/>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 xml:space="preserve">Felder in Klassen werden mit </w:t>
            </w:r>
            <w:r w:rsidRPr="00E578A3">
              <w:rPr>
                <w:i/>
              </w:rPr>
              <w:t>_camelCasing</w:t>
            </w:r>
            <w:r>
              <w:t xml:space="preserve"> geschrieben</w:t>
            </w:r>
          </w:p>
        </w:tc>
        <w:tc>
          <w:tcPr>
            <w:tcW w:w="1134" w:type="dxa"/>
          </w:tcPr>
          <w:p w:rsidR="003D2333" w:rsidRDefault="003D2333" w:rsidP="00B73EE4"/>
        </w:tc>
        <w:tc>
          <w:tcPr>
            <w:tcW w:w="1024" w:type="dxa"/>
          </w:tcPr>
          <w:p w:rsidR="003D2333" w:rsidRDefault="003D2333" w:rsidP="00B73EE4"/>
        </w:tc>
      </w:tr>
      <w:tr w:rsidR="003D2333" w:rsidTr="00B73EE4">
        <w:tc>
          <w:tcPr>
            <w:tcW w:w="7054" w:type="dxa"/>
          </w:tcPr>
          <w:p w:rsidR="003D2333" w:rsidRDefault="003D2333" w:rsidP="00B73EE4">
            <w:r>
              <w:t>Der Code enthält keine Magic Numbers</w:t>
            </w:r>
          </w:p>
        </w:tc>
        <w:tc>
          <w:tcPr>
            <w:tcW w:w="1134" w:type="dxa"/>
          </w:tcPr>
          <w:p w:rsidR="003D2333" w:rsidRDefault="003D2333" w:rsidP="00B73EE4"/>
        </w:tc>
        <w:tc>
          <w:tcPr>
            <w:tcW w:w="1024" w:type="dxa"/>
          </w:tcPr>
          <w:p w:rsidR="003D2333" w:rsidRDefault="003D2333" w:rsidP="00B73EE4"/>
        </w:tc>
      </w:tr>
    </w:tbl>
    <w:p w:rsidR="003D2333" w:rsidRPr="00CC720E" w:rsidRDefault="003D2333" w:rsidP="003D2333">
      <w:pPr>
        <w:pStyle w:val="Heading5"/>
      </w:pPr>
      <w:bookmarkStart w:id="663" w:name="_Toc327350289"/>
      <w:r>
        <w:t>Tools</w:t>
      </w:r>
      <w:bookmarkEnd w:id="663"/>
    </w:p>
    <w:tbl>
      <w:tblPr>
        <w:tblStyle w:val="MediumList1-Accent1"/>
        <w:tblW w:w="0" w:type="auto"/>
        <w:tblLook w:val="0420" w:firstRow="1" w:lastRow="0" w:firstColumn="0" w:lastColumn="0" w:noHBand="0" w:noVBand="1"/>
      </w:tblPr>
      <w:tblGrid>
        <w:gridCol w:w="7054"/>
        <w:gridCol w:w="1134"/>
        <w:gridCol w:w="1024"/>
      </w:tblGrid>
      <w:tr w:rsidR="003D2333" w:rsidTr="00B73EE4">
        <w:trPr>
          <w:cnfStyle w:val="100000000000" w:firstRow="1" w:lastRow="0" w:firstColumn="0" w:lastColumn="0" w:oddVBand="0" w:evenVBand="0" w:oddHBand="0" w:evenHBand="0" w:firstRowFirstColumn="0" w:firstRowLastColumn="0" w:lastRowFirstColumn="0" w:lastRowLastColumn="0"/>
        </w:trPr>
        <w:tc>
          <w:tcPr>
            <w:tcW w:w="7054" w:type="dxa"/>
          </w:tcPr>
          <w:p w:rsidR="003D2333" w:rsidRDefault="003D2333" w:rsidP="00B73EE4"/>
        </w:tc>
        <w:tc>
          <w:tcPr>
            <w:tcW w:w="1134" w:type="dxa"/>
          </w:tcPr>
          <w:p w:rsidR="003D2333" w:rsidRDefault="003D2333" w:rsidP="00B73EE4">
            <w:r>
              <w:t>Erfüllt</w:t>
            </w:r>
          </w:p>
        </w:tc>
        <w:tc>
          <w:tcPr>
            <w:tcW w:w="1024" w:type="dxa"/>
          </w:tcPr>
          <w:p w:rsidR="003D2333" w:rsidRDefault="003D2333" w:rsidP="00B73EE4">
            <w:r>
              <w:t>N. Erfüllt</w:t>
            </w:r>
          </w:p>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Die Warnings von Resharper 4.XXX werden, wo sinnvoll, behoben</w:t>
            </w:r>
          </w:p>
        </w:tc>
        <w:tc>
          <w:tcPr>
            <w:tcW w:w="1134" w:type="dxa"/>
          </w:tcPr>
          <w:p w:rsidR="003D2333" w:rsidRDefault="003D2333" w:rsidP="00B73EE4"/>
        </w:tc>
        <w:tc>
          <w:tcPr>
            <w:tcW w:w="1024" w:type="dxa"/>
          </w:tcPr>
          <w:p w:rsidR="003D2333" w:rsidRDefault="003D2333" w:rsidP="00B73EE4"/>
        </w:tc>
      </w:tr>
      <w:tr w:rsidR="003D2333" w:rsidTr="00B73EE4">
        <w:tc>
          <w:tcPr>
            <w:tcW w:w="7054" w:type="dxa"/>
          </w:tcPr>
          <w:p w:rsidR="003D2333" w:rsidRDefault="003D2333" w:rsidP="00B73EE4">
            <w:r>
              <w:t>Die Errors von FxCop werden wo sinnvoll behoben</w:t>
            </w:r>
          </w:p>
        </w:tc>
        <w:tc>
          <w:tcPr>
            <w:tcW w:w="1134" w:type="dxa"/>
          </w:tcPr>
          <w:p w:rsidR="003D2333" w:rsidRDefault="003D2333" w:rsidP="00B73EE4"/>
        </w:tc>
        <w:tc>
          <w:tcPr>
            <w:tcW w:w="1024" w:type="dxa"/>
          </w:tcPr>
          <w:p w:rsidR="003D2333" w:rsidRDefault="003D2333" w:rsidP="00B73EE4"/>
        </w:tc>
      </w:tr>
    </w:tbl>
    <w:p w:rsidR="003D2333" w:rsidRDefault="003D2333" w:rsidP="003D2333">
      <w:pPr>
        <w:pStyle w:val="Heading4"/>
      </w:pPr>
      <w:bookmarkStart w:id="664" w:name="_Toc327350290"/>
      <w:r>
        <w:t>Code Review vom 19.04.2012</w:t>
      </w:r>
      <w:bookmarkEnd w:id="664"/>
    </w:p>
    <w:p w:rsidR="003D2333" w:rsidRDefault="003D2333" w:rsidP="003D2333">
      <w:r>
        <w:t>Das erste Code Review wurde am 19.04.2012 durchgeführt. Anwesend waren Lukas Elmer, Christina Heidt und Delia Treichler. Es wurde zuerst im Speziellen eine Klasse untersucht, die für die Umrechnung der Maus Position zwischen der Kinect Hand Position und dem Fenster zuständig ist. Danach wurden die Kriterien bewertet.</w:t>
      </w:r>
    </w:p>
    <w:p w:rsidR="003D2333" w:rsidRDefault="003D2333" w:rsidP="003D2333">
      <w:r>
        <w:t>Das Review zieht einige Verbesserungen nach sich, die sich aus den negativ bewerteten Kriterien ergeben. Im Speziellen sind das:</w:t>
      </w:r>
    </w:p>
    <w:tbl>
      <w:tblPr>
        <w:tblStyle w:val="MediumShading1-Accent1"/>
        <w:tblW w:w="0" w:type="auto"/>
        <w:tblLook w:val="0420" w:firstRow="1" w:lastRow="0" w:firstColumn="0" w:lastColumn="0" w:noHBand="0" w:noVBand="1"/>
      </w:tblPr>
      <w:tblGrid>
        <w:gridCol w:w="6487"/>
        <w:gridCol w:w="1843"/>
        <w:gridCol w:w="882"/>
      </w:tblGrid>
      <w:tr w:rsidR="003D2333" w:rsidTr="00B73EE4">
        <w:trPr>
          <w:cnfStyle w:val="100000000000" w:firstRow="1" w:lastRow="0" w:firstColumn="0" w:lastColumn="0" w:oddVBand="0" w:evenVBand="0" w:oddHBand="0" w:evenHBand="0" w:firstRowFirstColumn="0" w:firstRowLastColumn="0" w:lastRowFirstColumn="0" w:lastRowLastColumn="0"/>
        </w:trPr>
        <w:tc>
          <w:tcPr>
            <w:tcW w:w="6487" w:type="dxa"/>
          </w:tcPr>
          <w:p w:rsidR="003D2333" w:rsidRDefault="003D2333" w:rsidP="00B73EE4">
            <w:r>
              <w:t>Beschreibung</w:t>
            </w:r>
          </w:p>
        </w:tc>
        <w:tc>
          <w:tcPr>
            <w:tcW w:w="1843" w:type="dxa"/>
          </w:tcPr>
          <w:p w:rsidR="003D2333" w:rsidRDefault="003D2333" w:rsidP="00B73EE4">
            <w:r>
              <w:t>Bereinigung geprüft am</w:t>
            </w:r>
          </w:p>
        </w:tc>
        <w:tc>
          <w:tcPr>
            <w:tcW w:w="882" w:type="dxa"/>
          </w:tcPr>
          <w:p w:rsidR="003D2333" w:rsidRDefault="003D2333" w:rsidP="00B73EE4">
            <w:r>
              <w:t>Kürzel</w:t>
            </w:r>
          </w:p>
        </w:tc>
      </w:tr>
      <w:tr w:rsidR="003D2333" w:rsidTr="00B73EE4">
        <w:trPr>
          <w:cnfStyle w:val="000000100000" w:firstRow="0" w:lastRow="0" w:firstColumn="0" w:lastColumn="0" w:oddVBand="0" w:evenVBand="0" w:oddHBand="1" w:evenHBand="0" w:firstRowFirstColumn="0" w:firstRowLastColumn="0" w:lastRowFirstColumn="0" w:lastRowLastColumn="0"/>
        </w:trPr>
        <w:tc>
          <w:tcPr>
            <w:tcW w:w="6487" w:type="dxa"/>
          </w:tcPr>
          <w:p w:rsidR="003D2333" w:rsidRDefault="003D2333" w:rsidP="00B73EE4">
            <w:r>
              <w:t>XML Dokumentation im Code, Headers</w:t>
            </w:r>
          </w:p>
        </w:tc>
        <w:tc>
          <w:tcPr>
            <w:tcW w:w="1843" w:type="dxa"/>
          </w:tcPr>
          <w:p w:rsidR="003D2333" w:rsidRDefault="003D2333" w:rsidP="00B73EE4">
            <w:r>
              <w:t>05.06.2012</w:t>
            </w:r>
          </w:p>
        </w:tc>
        <w:tc>
          <w:tcPr>
            <w:tcW w:w="882" w:type="dxa"/>
          </w:tcPr>
          <w:p w:rsidR="003D2333" w:rsidRDefault="003D2333" w:rsidP="00B73EE4">
            <w:pPr>
              <w:keepNext/>
            </w:pPr>
            <w:r>
              <w:t>LE</w:t>
            </w:r>
          </w:p>
        </w:tc>
      </w:tr>
      <w:tr w:rsidR="003D2333" w:rsidTr="00B73EE4">
        <w:trPr>
          <w:cnfStyle w:val="000000010000" w:firstRow="0" w:lastRow="0" w:firstColumn="0" w:lastColumn="0" w:oddVBand="0" w:evenVBand="0" w:oddHBand="0" w:evenHBand="1" w:firstRowFirstColumn="0" w:firstRowLastColumn="0" w:lastRowFirstColumn="0" w:lastRowLastColumn="0"/>
        </w:trPr>
        <w:tc>
          <w:tcPr>
            <w:tcW w:w="6487" w:type="dxa"/>
          </w:tcPr>
          <w:p w:rsidR="003D2333" w:rsidRDefault="003D2333" w:rsidP="00B73EE4">
            <w:r>
              <w:t>Genaue Untersuchung, ob die IDisposable.Dispose() Methoden immer aufgerufen werden</w:t>
            </w:r>
          </w:p>
        </w:tc>
        <w:tc>
          <w:tcPr>
            <w:tcW w:w="1843" w:type="dxa"/>
          </w:tcPr>
          <w:p w:rsidR="003D2333" w:rsidRDefault="003D2333" w:rsidP="00B73EE4">
            <w:r>
              <w:t>05.06.2012</w:t>
            </w:r>
          </w:p>
        </w:tc>
        <w:tc>
          <w:tcPr>
            <w:tcW w:w="882" w:type="dxa"/>
          </w:tcPr>
          <w:p w:rsidR="003D2333" w:rsidRDefault="003D2333" w:rsidP="00B73EE4">
            <w:pPr>
              <w:keepNext/>
            </w:pPr>
            <w:r>
              <w:t>LE</w:t>
            </w:r>
          </w:p>
        </w:tc>
      </w:tr>
      <w:tr w:rsidR="003D2333" w:rsidTr="00B73EE4">
        <w:trPr>
          <w:cnfStyle w:val="000000100000" w:firstRow="0" w:lastRow="0" w:firstColumn="0" w:lastColumn="0" w:oddVBand="0" w:evenVBand="0" w:oddHBand="1" w:evenHBand="0" w:firstRowFirstColumn="0" w:firstRowLastColumn="0" w:lastRowFirstColumn="0" w:lastRowLastColumn="0"/>
        </w:trPr>
        <w:tc>
          <w:tcPr>
            <w:tcW w:w="6487" w:type="dxa"/>
          </w:tcPr>
          <w:p w:rsidR="003D2333" w:rsidRDefault="003D2333" w:rsidP="00B73EE4">
            <w:r>
              <w:t>Es wurden „Magic Numbers“ gefunden, die dokumentiert und werden müssen</w:t>
            </w:r>
            <w:r w:rsidRPr="00995691">
              <w:t xml:space="preserve"> </w:t>
            </w:r>
            <w:r>
              <w:t>ausgelagert (in statisches Attribut oder in Konfiguration).</w:t>
            </w:r>
          </w:p>
        </w:tc>
        <w:tc>
          <w:tcPr>
            <w:tcW w:w="1843" w:type="dxa"/>
          </w:tcPr>
          <w:p w:rsidR="003D2333" w:rsidRDefault="003D2333" w:rsidP="00B73EE4">
            <w:r>
              <w:t>05.06.2012</w:t>
            </w:r>
          </w:p>
        </w:tc>
        <w:tc>
          <w:tcPr>
            <w:tcW w:w="882" w:type="dxa"/>
          </w:tcPr>
          <w:p w:rsidR="003D2333" w:rsidRDefault="003D2333" w:rsidP="00B73EE4">
            <w:pPr>
              <w:keepNext/>
            </w:pPr>
            <w:r>
              <w:t>LE</w:t>
            </w:r>
          </w:p>
        </w:tc>
      </w:tr>
    </w:tbl>
    <w:p w:rsidR="003D2333" w:rsidRDefault="003D2333" w:rsidP="003D2333">
      <w:pPr>
        <w:pStyle w:val="Caption"/>
        <w:rPr>
          <w:noProof/>
        </w:rPr>
      </w:pPr>
      <w:r>
        <w:t xml:space="preserve">Tabelle </w:t>
      </w:r>
      <w:r>
        <w:fldChar w:fldCharType="begin"/>
      </w:r>
      <w:r>
        <w:instrText xml:space="preserve"> SEQ Tabelle \* ARABIC </w:instrText>
      </w:r>
      <w:r>
        <w:fldChar w:fldCharType="separate"/>
      </w:r>
      <w:r>
        <w:rPr>
          <w:noProof/>
        </w:rPr>
        <w:t>29</w:t>
      </w:r>
      <w:r>
        <w:rPr>
          <w:noProof/>
        </w:rPr>
        <w:fldChar w:fldCharType="end"/>
      </w:r>
      <w:r>
        <w:rPr>
          <w:noProof/>
        </w:rPr>
        <w:t xml:space="preserve"> - </w:t>
      </w:r>
      <w:r>
        <w:t>Annotationen und Kommentare</w:t>
      </w:r>
      <w:r>
        <w:rPr>
          <w:noProof/>
        </w:rPr>
        <w:t xml:space="preserve"> Code Review 19.04.2012</w:t>
      </w:r>
    </w:p>
    <w:p w:rsidR="003D2333" w:rsidRPr="00054124" w:rsidRDefault="003D2333" w:rsidP="003D2333">
      <w:pPr>
        <w:pStyle w:val="Heading5"/>
      </w:pPr>
      <w:bookmarkStart w:id="665" w:name="_Toc327350291"/>
      <w:r>
        <w:t>Bewertung der Kriterien</w:t>
      </w:r>
      <w:bookmarkEnd w:id="665"/>
    </w:p>
    <w:p w:rsidR="003D2333" w:rsidRPr="00CC720E" w:rsidRDefault="003D2333" w:rsidP="003D2333">
      <w:pPr>
        <w:pStyle w:val="Heading6"/>
      </w:pPr>
      <w:bookmarkStart w:id="666" w:name="_Toc327350292"/>
      <w:r w:rsidRPr="00CC720E">
        <w:t>Code Style Analyse</w:t>
      </w:r>
      <w:bookmarkEnd w:id="666"/>
    </w:p>
    <w:tbl>
      <w:tblPr>
        <w:tblStyle w:val="MediumList1-Accent1"/>
        <w:tblW w:w="0" w:type="auto"/>
        <w:tblLook w:val="0420" w:firstRow="1" w:lastRow="0" w:firstColumn="0" w:lastColumn="0" w:noHBand="0" w:noVBand="1"/>
      </w:tblPr>
      <w:tblGrid>
        <w:gridCol w:w="7023"/>
        <w:gridCol w:w="1158"/>
        <w:gridCol w:w="1051"/>
      </w:tblGrid>
      <w:tr w:rsidR="003D2333" w:rsidTr="00B73EE4">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3D2333" w:rsidRDefault="003D2333" w:rsidP="00B73EE4"/>
        </w:tc>
        <w:tc>
          <w:tcPr>
            <w:tcW w:w="1158" w:type="dxa"/>
          </w:tcPr>
          <w:p w:rsidR="003D2333" w:rsidRDefault="003D2333" w:rsidP="00B73EE4">
            <w:r>
              <w:t>Erfüllt</w:t>
            </w:r>
          </w:p>
        </w:tc>
        <w:tc>
          <w:tcPr>
            <w:tcW w:w="1051" w:type="dxa"/>
          </w:tcPr>
          <w:p w:rsidR="003D2333" w:rsidRDefault="003D2333" w:rsidP="00B73EE4">
            <w:r>
              <w:t>N. Erfüllt</w:t>
            </w:r>
          </w:p>
        </w:tc>
      </w:tr>
      <w:tr w:rsidR="003D2333" w:rsidTr="00B73EE4">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3D2333" w:rsidRDefault="003D2333" w:rsidP="00B73EE4">
            <w:r>
              <w:t>Die Code Richtlinien von HSR Videowall wurden eingehalten</w:t>
            </w:r>
          </w:p>
        </w:tc>
        <w:tc>
          <w:tcPr>
            <w:tcW w:w="1158" w:type="dxa"/>
          </w:tcPr>
          <w:p w:rsidR="003D2333" w:rsidRDefault="003D2333" w:rsidP="00B73EE4">
            <w:r>
              <w:t>X</w:t>
            </w:r>
          </w:p>
        </w:tc>
        <w:tc>
          <w:tcPr>
            <w:tcW w:w="1051" w:type="dxa"/>
          </w:tcPr>
          <w:p w:rsidR="003D2333" w:rsidRDefault="003D2333" w:rsidP="00B73EE4"/>
        </w:tc>
      </w:tr>
      <w:tr w:rsidR="003D2333" w:rsidTr="00B73EE4">
        <w:trPr>
          <w:trHeight w:val="264"/>
        </w:trPr>
        <w:tc>
          <w:tcPr>
            <w:tcW w:w="7023" w:type="dxa"/>
          </w:tcPr>
          <w:p w:rsidR="003D2333" w:rsidRDefault="003D2333" w:rsidP="00B73EE4">
            <w:r>
              <w:t>Der Code wirkt durch seine Anordnung &amp; Verschachtelung übersichtlich</w:t>
            </w:r>
          </w:p>
        </w:tc>
        <w:tc>
          <w:tcPr>
            <w:tcW w:w="1158" w:type="dxa"/>
          </w:tcPr>
          <w:p w:rsidR="003D2333" w:rsidRDefault="003D2333" w:rsidP="00B73EE4">
            <w:r>
              <w:t>X</w:t>
            </w:r>
          </w:p>
        </w:tc>
        <w:tc>
          <w:tcPr>
            <w:tcW w:w="1051" w:type="dxa"/>
          </w:tcPr>
          <w:p w:rsidR="003D2333" w:rsidRDefault="003D2333" w:rsidP="00B73EE4"/>
        </w:tc>
      </w:tr>
      <w:tr w:rsidR="003D2333" w:rsidTr="00B73EE4">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3D2333" w:rsidRDefault="003D2333" w:rsidP="00B73EE4">
            <w:r>
              <w:t>Die HSR Videowall Headers sind in allen nicht generierten Sourcen vorhanden</w:t>
            </w:r>
          </w:p>
        </w:tc>
        <w:tc>
          <w:tcPr>
            <w:tcW w:w="1158" w:type="dxa"/>
          </w:tcPr>
          <w:p w:rsidR="003D2333" w:rsidRDefault="003D2333" w:rsidP="00B73EE4"/>
        </w:tc>
        <w:tc>
          <w:tcPr>
            <w:tcW w:w="1051" w:type="dxa"/>
          </w:tcPr>
          <w:p w:rsidR="003D2333" w:rsidRDefault="003D2333" w:rsidP="00B73EE4">
            <w:r>
              <w:t>X</w:t>
            </w:r>
          </w:p>
        </w:tc>
      </w:tr>
      <w:tr w:rsidR="003D2333" w:rsidTr="00B73EE4">
        <w:trPr>
          <w:trHeight w:val="264"/>
        </w:trPr>
        <w:tc>
          <w:tcPr>
            <w:tcW w:w="7023" w:type="dxa"/>
          </w:tcPr>
          <w:p w:rsidR="003D2333" w:rsidRDefault="003D2333" w:rsidP="00B73EE4">
            <w:r>
              <w:t>Die XML-Kommentar Kompilation wurde in den Projekten aktiviert</w:t>
            </w:r>
          </w:p>
        </w:tc>
        <w:tc>
          <w:tcPr>
            <w:tcW w:w="1158" w:type="dxa"/>
          </w:tcPr>
          <w:p w:rsidR="003D2333" w:rsidRDefault="003D2333" w:rsidP="00B73EE4"/>
        </w:tc>
        <w:tc>
          <w:tcPr>
            <w:tcW w:w="1051" w:type="dxa"/>
          </w:tcPr>
          <w:p w:rsidR="003D2333" w:rsidRDefault="003D2333" w:rsidP="00B73EE4">
            <w:r>
              <w:t>X</w:t>
            </w:r>
          </w:p>
        </w:tc>
      </w:tr>
      <w:tr w:rsidR="003D2333" w:rsidTr="00B73EE4">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3D2333" w:rsidRDefault="003D2333" w:rsidP="00B73EE4">
            <w:r>
              <w:t>Alle Public / Protected Members sind ausreichend Dokumentiert</w:t>
            </w:r>
          </w:p>
        </w:tc>
        <w:tc>
          <w:tcPr>
            <w:tcW w:w="1158" w:type="dxa"/>
          </w:tcPr>
          <w:p w:rsidR="003D2333" w:rsidRDefault="003D2333" w:rsidP="00B73EE4"/>
        </w:tc>
        <w:tc>
          <w:tcPr>
            <w:tcW w:w="1051" w:type="dxa"/>
          </w:tcPr>
          <w:p w:rsidR="003D2333" w:rsidRDefault="003D2333" w:rsidP="00B73EE4">
            <w:r>
              <w:t>X</w:t>
            </w:r>
          </w:p>
        </w:tc>
      </w:tr>
      <w:tr w:rsidR="003D2333" w:rsidTr="00B73EE4">
        <w:trPr>
          <w:trHeight w:val="264"/>
        </w:trPr>
        <w:tc>
          <w:tcPr>
            <w:tcW w:w="7023" w:type="dxa"/>
          </w:tcPr>
          <w:p w:rsidR="003D2333" w:rsidRDefault="003D2333" w:rsidP="00B73EE4">
            <w:r>
              <w:t>Die auskommentierten Programm-Stücke sind ausreichend erklärt</w:t>
            </w:r>
          </w:p>
        </w:tc>
        <w:tc>
          <w:tcPr>
            <w:tcW w:w="1158" w:type="dxa"/>
          </w:tcPr>
          <w:p w:rsidR="003D2333" w:rsidRDefault="003D2333" w:rsidP="00B73EE4">
            <w:r>
              <w:t>X</w:t>
            </w:r>
          </w:p>
        </w:tc>
        <w:tc>
          <w:tcPr>
            <w:tcW w:w="1051" w:type="dxa"/>
          </w:tcPr>
          <w:p w:rsidR="003D2333" w:rsidRDefault="003D2333" w:rsidP="00B73EE4"/>
        </w:tc>
      </w:tr>
      <w:tr w:rsidR="003D2333" w:rsidTr="00B73EE4">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3D2333" w:rsidRDefault="003D2333" w:rsidP="00B73EE4">
            <w:r>
              <w:t>Die Projekte enthalten keine toten Programm-Klassen</w:t>
            </w:r>
          </w:p>
        </w:tc>
        <w:tc>
          <w:tcPr>
            <w:tcW w:w="1158" w:type="dxa"/>
          </w:tcPr>
          <w:p w:rsidR="003D2333" w:rsidRDefault="003D2333" w:rsidP="00B73EE4">
            <w:r>
              <w:t>X</w:t>
            </w:r>
          </w:p>
        </w:tc>
        <w:tc>
          <w:tcPr>
            <w:tcW w:w="1051" w:type="dxa"/>
          </w:tcPr>
          <w:p w:rsidR="003D2333" w:rsidRDefault="003D2333" w:rsidP="00B73EE4"/>
        </w:tc>
      </w:tr>
      <w:tr w:rsidR="003D2333" w:rsidTr="00B73EE4">
        <w:trPr>
          <w:trHeight w:val="264"/>
        </w:trPr>
        <w:tc>
          <w:tcPr>
            <w:tcW w:w="7023" w:type="dxa"/>
          </w:tcPr>
          <w:p w:rsidR="003D2333" w:rsidRDefault="003D2333" w:rsidP="00B73EE4">
            <w:r>
              <w:t>Die fehlenden Programmstücke sind mittels TODO-Kommentar beschrieben</w:t>
            </w:r>
          </w:p>
        </w:tc>
        <w:tc>
          <w:tcPr>
            <w:tcW w:w="1158" w:type="dxa"/>
          </w:tcPr>
          <w:p w:rsidR="003D2333" w:rsidRDefault="003D2333" w:rsidP="00B73EE4">
            <w:r>
              <w:t>X</w:t>
            </w:r>
          </w:p>
        </w:tc>
        <w:tc>
          <w:tcPr>
            <w:tcW w:w="1051" w:type="dxa"/>
          </w:tcPr>
          <w:p w:rsidR="003D2333" w:rsidRDefault="003D2333" w:rsidP="00B73EE4"/>
        </w:tc>
      </w:tr>
      <w:tr w:rsidR="003D2333" w:rsidTr="00B73EE4">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3D2333" w:rsidRDefault="003D2333" w:rsidP="00B73EE4">
            <w:r>
              <w:t>Der Code übersetzt ohne Compiler Warnings, die nicht dokumentiert sind und sich nicht in den Test Projekten befinden</w:t>
            </w:r>
          </w:p>
        </w:tc>
        <w:tc>
          <w:tcPr>
            <w:tcW w:w="1158" w:type="dxa"/>
          </w:tcPr>
          <w:p w:rsidR="003D2333" w:rsidRDefault="003D2333" w:rsidP="00B73EE4">
            <w:r>
              <w:t>X</w:t>
            </w:r>
          </w:p>
        </w:tc>
        <w:tc>
          <w:tcPr>
            <w:tcW w:w="1051" w:type="dxa"/>
          </w:tcPr>
          <w:p w:rsidR="003D2333" w:rsidRDefault="003D2333" w:rsidP="00B73EE4"/>
        </w:tc>
      </w:tr>
      <w:tr w:rsidR="003D2333" w:rsidTr="00B73EE4">
        <w:trPr>
          <w:trHeight w:val="264"/>
        </w:trPr>
        <w:tc>
          <w:tcPr>
            <w:tcW w:w="7023" w:type="dxa"/>
          </w:tcPr>
          <w:p w:rsidR="003D2333" w:rsidRDefault="003D2333" w:rsidP="00B73EE4">
            <w:r>
              <w:t>Es gibt keine Bad Smells im Code</w:t>
            </w:r>
          </w:p>
        </w:tc>
        <w:tc>
          <w:tcPr>
            <w:tcW w:w="1158" w:type="dxa"/>
          </w:tcPr>
          <w:p w:rsidR="003D2333" w:rsidRDefault="003D2333" w:rsidP="00B73EE4">
            <w:r>
              <w:t>X</w:t>
            </w:r>
          </w:p>
        </w:tc>
        <w:tc>
          <w:tcPr>
            <w:tcW w:w="1051" w:type="dxa"/>
          </w:tcPr>
          <w:p w:rsidR="003D2333" w:rsidRDefault="003D2333" w:rsidP="00B73EE4"/>
        </w:tc>
      </w:tr>
    </w:tbl>
    <w:p w:rsidR="003D2333" w:rsidRPr="00CC720E" w:rsidRDefault="003D2333" w:rsidP="003D2333">
      <w:pPr>
        <w:pStyle w:val="Heading6"/>
      </w:pPr>
      <w:bookmarkStart w:id="667" w:name="_Toc327350293"/>
      <w:r>
        <w:t>Exception Handling</w:t>
      </w:r>
      <w:bookmarkEnd w:id="667"/>
    </w:p>
    <w:tbl>
      <w:tblPr>
        <w:tblStyle w:val="MediumList1-Accent1"/>
        <w:tblW w:w="0" w:type="auto"/>
        <w:tblLook w:val="0420" w:firstRow="1" w:lastRow="0" w:firstColumn="0" w:lastColumn="0" w:noHBand="0" w:noVBand="1"/>
      </w:tblPr>
      <w:tblGrid>
        <w:gridCol w:w="7054"/>
        <w:gridCol w:w="1134"/>
        <w:gridCol w:w="1024"/>
      </w:tblGrid>
      <w:tr w:rsidR="003D2333" w:rsidTr="00B73EE4">
        <w:trPr>
          <w:cnfStyle w:val="100000000000" w:firstRow="1" w:lastRow="0" w:firstColumn="0" w:lastColumn="0" w:oddVBand="0" w:evenVBand="0" w:oddHBand="0" w:evenHBand="0" w:firstRowFirstColumn="0" w:firstRowLastColumn="0" w:lastRowFirstColumn="0" w:lastRowLastColumn="0"/>
        </w:trPr>
        <w:tc>
          <w:tcPr>
            <w:tcW w:w="7054" w:type="dxa"/>
          </w:tcPr>
          <w:p w:rsidR="003D2333" w:rsidRDefault="003D2333" w:rsidP="00B73EE4"/>
        </w:tc>
        <w:tc>
          <w:tcPr>
            <w:tcW w:w="1134" w:type="dxa"/>
          </w:tcPr>
          <w:p w:rsidR="003D2333" w:rsidRDefault="003D2333" w:rsidP="00B73EE4">
            <w:r>
              <w:t>Erfüllt</w:t>
            </w:r>
          </w:p>
        </w:tc>
        <w:tc>
          <w:tcPr>
            <w:tcW w:w="1024" w:type="dxa"/>
          </w:tcPr>
          <w:p w:rsidR="003D2333" w:rsidRDefault="003D2333" w:rsidP="00B73EE4">
            <w:r>
              <w:t>N. Erfüllt</w:t>
            </w:r>
          </w:p>
        </w:tc>
      </w:tr>
      <w:tr w:rsidR="003D2333" w:rsidRPr="00651B54"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Pr="00651B54" w:rsidRDefault="003D2333" w:rsidP="00B73EE4">
            <w:pPr>
              <w:rPr>
                <w:color w:val="auto"/>
              </w:rPr>
            </w:pPr>
            <w:r w:rsidRPr="00651B54">
              <w:rPr>
                <w:color w:val="auto"/>
              </w:rPr>
              <w:t>Der Code enthält keine abgefangenen und ignorierten Ausnahmen</w:t>
            </w:r>
          </w:p>
        </w:tc>
        <w:tc>
          <w:tcPr>
            <w:tcW w:w="1134" w:type="dxa"/>
          </w:tcPr>
          <w:p w:rsidR="003D2333" w:rsidRPr="00651B54" w:rsidRDefault="003D2333" w:rsidP="00B73EE4">
            <w:pPr>
              <w:rPr>
                <w:color w:val="auto"/>
              </w:rPr>
            </w:pPr>
            <w:r>
              <w:rPr>
                <w:color w:val="auto"/>
              </w:rPr>
              <w:t>?</w:t>
            </w:r>
          </w:p>
        </w:tc>
        <w:tc>
          <w:tcPr>
            <w:tcW w:w="1024" w:type="dxa"/>
          </w:tcPr>
          <w:p w:rsidR="003D2333" w:rsidRPr="00651B54" w:rsidRDefault="003D2333" w:rsidP="00B73EE4">
            <w:pPr>
              <w:rPr>
                <w:color w:val="auto"/>
              </w:rPr>
            </w:pPr>
          </w:p>
        </w:tc>
      </w:tr>
      <w:tr w:rsidR="003D2333" w:rsidRPr="00651B54" w:rsidTr="00B73EE4">
        <w:tc>
          <w:tcPr>
            <w:tcW w:w="7054" w:type="dxa"/>
          </w:tcPr>
          <w:p w:rsidR="003D2333" w:rsidRPr="00651B54" w:rsidRDefault="003D2333" w:rsidP="00B73EE4">
            <w:pPr>
              <w:rPr>
                <w:color w:val="auto"/>
              </w:rPr>
            </w:pPr>
            <w:r w:rsidRPr="00651B54">
              <w:rPr>
                <w:color w:val="auto"/>
              </w:rPr>
              <w:t>Fehler in asynchronen Prozessen werden mittels Event weitergeleiltet</w:t>
            </w:r>
          </w:p>
        </w:tc>
        <w:tc>
          <w:tcPr>
            <w:tcW w:w="1134" w:type="dxa"/>
          </w:tcPr>
          <w:p w:rsidR="003D2333" w:rsidRPr="00651B54" w:rsidRDefault="003D2333" w:rsidP="00B73EE4">
            <w:pPr>
              <w:rPr>
                <w:color w:val="auto"/>
              </w:rPr>
            </w:pPr>
            <w:r>
              <w:rPr>
                <w:color w:val="auto"/>
              </w:rPr>
              <w:t>?</w:t>
            </w:r>
          </w:p>
        </w:tc>
        <w:tc>
          <w:tcPr>
            <w:tcW w:w="1024" w:type="dxa"/>
          </w:tcPr>
          <w:p w:rsidR="003D2333" w:rsidRPr="00651B54" w:rsidRDefault="003D2333" w:rsidP="00B73EE4">
            <w:pPr>
              <w:rPr>
                <w:color w:val="auto"/>
              </w:rPr>
            </w:pPr>
          </w:p>
        </w:tc>
      </w:tr>
      <w:tr w:rsidR="003D2333" w:rsidRPr="00651B54"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Pr="00651B54" w:rsidRDefault="003D2333" w:rsidP="00B73EE4">
            <w:pPr>
              <w:rPr>
                <w:color w:val="auto"/>
              </w:rPr>
            </w:pPr>
            <w:r w:rsidRPr="00651B54">
              <w:rPr>
                <w:color w:val="auto"/>
              </w:rPr>
              <w:t>Das Logging erfasst alle Fehler aus allen Funktionalitätsschichten</w:t>
            </w:r>
          </w:p>
        </w:tc>
        <w:tc>
          <w:tcPr>
            <w:tcW w:w="1134" w:type="dxa"/>
          </w:tcPr>
          <w:p w:rsidR="003D2333" w:rsidRPr="00651B54" w:rsidRDefault="003D2333" w:rsidP="00B73EE4">
            <w:pPr>
              <w:rPr>
                <w:color w:val="auto"/>
              </w:rPr>
            </w:pPr>
            <w:r>
              <w:rPr>
                <w:color w:val="auto"/>
              </w:rPr>
              <w:t>?</w:t>
            </w:r>
          </w:p>
        </w:tc>
        <w:tc>
          <w:tcPr>
            <w:tcW w:w="1024" w:type="dxa"/>
          </w:tcPr>
          <w:p w:rsidR="003D2333" w:rsidRPr="00651B54" w:rsidRDefault="003D2333" w:rsidP="00B73EE4">
            <w:pPr>
              <w:rPr>
                <w:color w:val="auto"/>
              </w:rPr>
            </w:pPr>
          </w:p>
        </w:tc>
      </w:tr>
      <w:tr w:rsidR="003D2333" w:rsidRPr="00651B54" w:rsidTr="00B73EE4">
        <w:tc>
          <w:tcPr>
            <w:tcW w:w="7054" w:type="dxa"/>
          </w:tcPr>
          <w:p w:rsidR="003D2333" w:rsidRPr="00651B54" w:rsidRDefault="003D2333" w:rsidP="00B73EE4">
            <w:pPr>
              <w:rPr>
                <w:color w:val="auto"/>
              </w:rPr>
            </w:pPr>
            <w:r w:rsidRPr="00651B54">
              <w:rPr>
                <w:color w:val="auto"/>
              </w:rPr>
              <w:lastRenderedPageBreak/>
              <w:t>Das Before/After Pattern wird, wo möglich, mittels using() { } angewendet</w:t>
            </w:r>
          </w:p>
        </w:tc>
        <w:tc>
          <w:tcPr>
            <w:tcW w:w="1134" w:type="dxa"/>
          </w:tcPr>
          <w:p w:rsidR="003D2333" w:rsidRPr="00651B54" w:rsidRDefault="003D2333" w:rsidP="00B73EE4">
            <w:pPr>
              <w:rPr>
                <w:color w:val="auto"/>
              </w:rPr>
            </w:pPr>
            <w:r w:rsidRPr="00651B54">
              <w:rPr>
                <w:color w:val="auto"/>
              </w:rPr>
              <w:t>X</w:t>
            </w:r>
          </w:p>
        </w:tc>
        <w:tc>
          <w:tcPr>
            <w:tcW w:w="1024" w:type="dxa"/>
          </w:tcPr>
          <w:p w:rsidR="003D2333" w:rsidRPr="00651B54" w:rsidRDefault="003D2333" w:rsidP="00B73EE4">
            <w:pPr>
              <w:rPr>
                <w:color w:val="auto"/>
              </w:rPr>
            </w:pPr>
          </w:p>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IDisposable.Dispose() Methoden werden in jedem Fall aufgerufen</w:t>
            </w:r>
          </w:p>
        </w:tc>
        <w:tc>
          <w:tcPr>
            <w:tcW w:w="1134" w:type="dxa"/>
          </w:tcPr>
          <w:p w:rsidR="003D2333" w:rsidRDefault="003D2333" w:rsidP="00B73EE4"/>
        </w:tc>
        <w:tc>
          <w:tcPr>
            <w:tcW w:w="1024" w:type="dxa"/>
          </w:tcPr>
          <w:p w:rsidR="003D2333" w:rsidRDefault="003D2333" w:rsidP="00B73EE4">
            <w:r>
              <w:t>?</w:t>
            </w:r>
          </w:p>
        </w:tc>
      </w:tr>
    </w:tbl>
    <w:p w:rsidR="003D2333" w:rsidRPr="00CC720E" w:rsidRDefault="003D2333" w:rsidP="003D2333">
      <w:pPr>
        <w:pStyle w:val="Heading6"/>
      </w:pPr>
      <w:bookmarkStart w:id="668" w:name="_Toc327350294"/>
      <w:r>
        <w:t>Flow Control</w:t>
      </w:r>
      <w:bookmarkEnd w:id="668"/>
    </w:p>
    <w:tbl>
      <w:tblPr>
        <w:tblStyle w:val="MediumList1-Accent1"/>
        <w:tblW w:w="0" w:type="auto"/>
        <w:tblLook w:val="0420" w:firstRow="1" w:lastRow="0" w:firstColumn="0" w:lastColumn="0" w:noHBand="0" w:noVBand="1"/>
      </w:tblPr>
      <w:tblGrid>
        <w:gridCol w:w="7054"/>
        <w:gridCol w:w="1134"/>
        <w:gridCol w:w="1024"/>
      </w:tblGrid>
      <w:tr w:rsidR="003D2333" w:rsidTr="00B73EE4">
        <w:trPr>
          <w:cnfStyle w:val="100000000000" w:firstRow="1" w:lastRow="0" w:firstColumn="0" w:lastColumn="0" w:oddVBand="0" w:evenVBand="0" w:oddHBand="0" w:evenHBand="0" w:firstRowFirstColumn="0" w:firstRowLastColumn="0" w:lastRowFirstColumn="0" w:lastRowLastColumn="0"/>
        </w:trPr>
        <w:tc>
          <w:tcPr>
            <w:tcW w:w="7054" w:type="dxa"/>
          </w:tcPr>
          <w:p w:rsidR="003D2333" w:rsidRDefault="003D2333" w:rsidP="00B73EE4"/>
        </w:tc>
        <w:tc>
          <w:tcPr>
            <w:tcW w:w="1134" w:type="dxa"/>
          </w:tcPr>
          <w:p w:rsidR="003D2333" w:rsidRDefault="003D2333" w:rsidP="00B73EE4">
            <w:r>
              <w:t>Erfüllt</w:t>
            </w:r>
          </w:p>
        </w:tc>
        <w:tc>
          <w:tcPr>
            <w:tcW w:w="1024" w:type="dxa"/>
          </w:tcPr>
          <w:p w:rsidR="003D2333" w:rsidRDefault="003D2333" w:rsidP="00B73EE4">
            <w:r>
              <w:t>N. Erfüllt</w:t>
            </w:r>
          </w:p>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 xml:space="preserve">Es existieren keine Schleifen ohne Abbruchkriterien </w:t>
            </w:r>
          </w:p>
        </w:tc>
        <w:tc>
          <w:tcPr>
            <w:tcW w:w="1134" w:type="dxa"/>
          </w:tcPr>
          <w:p w:rsidR="003D2333" w:rsidRDefault="003D2333" w:rsidP="00B73EE4">
            <w:r>
              <w:t>X</w:t>
            </w:r>
          </w:p>
        </w:tc>
        <w:tc>
          <w:tcPr>
            <w:tcW w:w="1024" w:type="dxa"/>
          </w:tcPr>
          <w:p w:rsidR="003D2333" w:rsidRDefault="003D2333" w:rsidP="00B73EE4"/>
        </w:tc>
      </w:tr>
      <w:tr w:rsidR="003D2333" w:rsidTr="00B73EE4">
        <w:tc>
          <w:tcPr>
            <w:tcW w:w="7054" w:type="dxa"/>
          </w:tcPr>
          <w:p w:rsidR="003D2333" w:rsidRDefault="003D2333" w:rsidP="00B73EE4">
            <w:r>
              <w:t>Es existieren keine nicht dokumentierte, tote Programmstücke (z.B. if(false) / while (false) / …)</w:t>
            </w:r>
          </w:p>
        </w:tc>
        <w:tc>
          <w:tcPr>
            <w:tcW w:w="1134" w:type="dxa"/>
          </w:tcPr>
          <w:p w:rsidR="003D2333" w:rsidRDefault="003D2333" w:rsidP="00B73EE4">
            <w:r>
              <w:t>X</w:t>
            </w:r>
          </w:p>
        </w:tc>
        <w:tc>
          <w:tcPr>
            <w:tcW w:w="1024" w:type="dxa"/>
          </w:tcPr>
          <w:p w:rsidR="003D2333" w:rsidRDefault="003D2333" w:rsidP="00B73EE4"/>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Rekursive Calls haben immer eine Verankerung und Abbruchbedingung</w:t>
            </w:r>
          </w:p>
        </w:tc>
        <w:tc>
          <w:tcPr>
            <w:tcW w:w="1134" w:type="dxa"/>
          </w:tcPr>
          <w:p w:rsidR="003D2333" w:rsidRDefault="003D2333" w:rsidP="00B73EE4">
            <w:r>
              <w:t>X</w:t>
            </w:r>
          </w:p>
        </w:tc>
        <w:tc>
          <w:tcPr>
            <w:tcW w:w="1024" w:type="dxa"/>
          </w:tcPr>
          <w:p w:rsidR="003D2333" w:rsidRDefault="003D2333" w:rsidP="00B73EE4"/>
        </w:tc>
      </w:tr>
    </w:tbl>
    <w:p w:rsidR="003D2333" w:rsidRPr="00CC720E" w:rsidRDefault="003D2333" w:rsidP="003D2333">
      <w:pPr>
        <w:pStyle w:val="Heading6"/>
      </w:pPr>
      <w:bookmarkStart w:id="669" w:name="_Toc327350295"/>
      <w:r>
        <w:t>Naming</w:t>
      </w:r>
      <w:bookmarkEnd w:id="669"/>
    </w:p>
    <w:tbl>
      <w:tblPr>
        <w:tblStyle w:val="MediumList1-Accent1"/>
        <w:tblW w:w="0" w:type="auto"/>
        <w:tblLook w:val="0420" w:firstRow="1" w:lastRow="0" w:firstColumn="0" w:lastColumn="0" w:noHBand="0" w:noVBand="1"/>
      </w:tblPr>
      <w:tblGrid>
        <w:gridCol w:w="7054"/>
        <w:gridCol w:w="1134"/>
        <w:gridCol w:w="1024"/>
      </w:tblGrid>
      <w:tr w:rsidR="003D2333" w:rsidTr="00B73EE4">
        <w:trPr>
          <w:cnfStyle w:val="100000000000" w:firstRow="1" w:lastRow="0" w:firstColumn="0" w:lastColumn="0" w:oddVBand="0" w:evenVBand="0" w:oddHBand="0" w:evenHBand="0" w:firstRowFirstColumn="0" w:firstRowLastColumn="0" w:lastRowFirstColumn="0" w:lastRowLastColumn="0"/>
        </w:trPr>
        <w:tc>
          <w:tcPr>
            <w:tcW w:w="7054" w:type="dxa"/>
          </w:tcPr>
          <w:p w:rsidR="003D2333" w:rsidRDefault="003D2333" w:rsidP="00B73EE4"/>
        </w:tc>
        <w:tc>
          <w:tcPr>
            <w:tcW w:w="1134" w:type="dxa"/>
          </w:tcPr>
          <w:p w:rsidR="003D2333" w:rsidRDefault="003D2333" w:rsidP="00B73EE4">
            <w:r>
              <w:t>Erfüllt</w:t>
            </w:r>
          </w:p>
        </w:tc>
        <w:tc>
          <w:tcPr>
            <w:tcW w:w="1024" w:type="dxa"/>
          </w:tcPr>
          <w:p w:rsidR="003D2333" w:rsidRDefault="003D2333" w:rsidP="00B73EE4">
            <w:r>
              <w:t>N. Erfüllt</w:t>
            </w:r>
          </w:p>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Die Namen der Klassen / Variabeln sind selbstbeschreibend</w:t>
            </w:r>
          </w:p>
        </w:tc>
        <w:tc>
          <w:tcPr>
            <w:tcW w:w="1134" w:type="dxa"/>
          </w:tcPr>
          <w:p w:rsidR="003D2333" w:rsidRDefault="003D2333" w:rsidP="00B73EE4">
            <w:r>
              <w:t>X</w:t>
            </w:r>
          </w:p>
        </w:tc>
        <w:tc>
          <w:tcPr>
            <w:tcW w:w="1024" w:type="dxa"/>
          </w:tcPr>
          <w:p w:rsidR="003D2333" w:rsidRDefault="003D2333" w:rsidP="00B73EE4"/>
        </w:tc>
      </w:tr>
      <w:tr w:rsidR="003D2333" w:rsidTr="00B73EE4">
        <w:tc>
          <w:tcPr>
            <w:tcW w:w="7054" w:type="dxa"/>
          </w:tcPr>
          <w:p w:rsidR="003D2333" w:rsidRDefault="003D2333" w:rsidP="00B73EE4">
            <w:r>
              <w:t>Verwirrende oder falsche Namen sind nicht vorhanden</w:t>
            </w:r>
          </w:p>
        </w:tc>
        <w:tc>
          <w:tcPr>
            <w:tcW w:w="1134" w:type="dxa"/>
          </w:tcPr>
          <w:p w:rsidR="003D2333" w:rsidRDefault="003D2333" w:rsidP="00B73EE4">
            <w:r>
              <w:t>X</w:t>
            </w:r>
          </w:p>
        </w:tc>
        <w:tc>
          <w:tcPr>
            <w:tcW w:w="1024" w:type="dxa"/>
          </w:tcPr>
          <w:p w:rsidR="003D2333" w:rsidRDefault="003D2333" w:rsidP="00B73EE4"/>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Interface-Klassen beginnen immer I (z.B. IDisposable)</w:t>
            </w:r>
          </w:p>
        </w:tc>
        <w:tc>
          <w:tcPr>
            <w:tcW w:w="1134" w:type="dxa"/>
          </w:tcPr>
          <w:p w:rsidR="003D2333" w:rsidRDefault="003D2333" w:rsidP="00B73EE4">
            <w:r>
              <w:t>X</w:t>
            </w:r>
          </w:p>
        </w:tc>
        <w:tc>
          <w:tcPr>
            <w:tcW w:w="1024" w:type="dxa"/>
          </w:tcPr>
          <w:p w:rsidR="003D2333" w:rsidRDefault="003D2333" w:rsidP="00B73EE4"/>
        </w:tc>
      </w:tr>
      <w:tr w:rsidR="003D2333" w:rsidTr="00B73EE4">
        <w:tc>
          <w:tcPr>
            <w:tcW w:w="7054" w:type="dxa"/>
          </w:tcPr>
          <w:p w:rsidR="003D2333" w:rsidRDefault="003D2333" w:rsidP="00B73EE4">
            <w:r>
              <w:t xml:space="preserve">Klassen / Properties / Methoden werden mit </w:t>
            </w:r>
            <w:r w:rsidRPr="00E578A3">
              <w:rPr>
                <w:i/>
              </w:rPr>
              <w:t>PascalCasing</w:t>
            </w:r>
            <w:r>
              <w:t xml:space="preserve"> geschrieben</w:t>
            </w:r>
          </w:p>
        </w:tc>
        <w:tc>
          <w:tcPr>
            <w:tcW w:w="1134" w:type="dxa"/>
          </w:tcPr>
          <w:p w:rsidR="003D2333" w:rsidRDefault="003D2333" w:rsidP="00B73EE4">
            <w:r>
              <w:t>X</w:t>
            </w:r>
          </w:p>
        </w:tc>
        <w:tc>
          <w:tcPr>
            <w:tcW w:w="1024" w:type="dxa"/>
          </w:tcPr>
          <w:p w:rsidR="003D2333" w:rsidRDefault="003D2333" w:rsidP="00B73EE4"/>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 xml:space="preserve">Lokale Variablen / Argumente werden mit </w:t>
            </w:r>
            <w:r w:rsidRPr="00E578A3">
              <w:rPr>
                <w:i/>
              </w:rPr>
              <w:t>camelCasing</w:t>
            </w:r>
            <w:r>
              <w:t xml:space="preserve"> geschrieben</w:t>
            </w:r>
          </w:p>
        </w:tc>
        <w:tc>
          <w:tcPr>
            <w:tcW w:w="1134" w:type="dxa"/>
          </w:tcPr>
          <w:p w:rsidR="003D2333" w:rsidRDefault="003D2333" w:rsidP="00B73EE4">
            <w:r>
              <w:t>X</w:t>
            </w:r>
          </w:p>
        </w:tc>
        <w:tc>
          <w:tcPr>
            <w:tcW w:w="1024" w:type="dxa"/>
          </w:tcPr>
          <w:p w:rsidR="003D2333" w:rsidRDefault="003D2333" w:rsidP="00B73EE4"/>
        </w:tc>
      </w:tr>
      <w:tr w:rsidR="003D2333" w:rsidTr="00B73EE4">
        <w:tc>
          <w:tcPr>
            <w:tcW w:w="7054" w:type="dxa"/>
          </w:tcPr>
          <w:p w:rsidR="003D2333" w:rsidRDefault="003D2333" w:rsidP="00B73EE4">
            <w:r>
              <w:t xml:space="preserve">Konstanten werden in </w:t>
            </w:r>
            <w:r w:rsidRPr="00E578A3">
              <w:rPr>
                <w:i/>
              </w:rPr>
              <w:t>PascalCasing</w:t>
            </w:r>
            <w:r>
              <w:t xml:space="preserve"> geschrieben</w:t>
            </w:r>
          </w:p>
        </w:tc>
        <w:tc>
          <w:tcPr>
            <w:tcW w:w="1134" w:type="dxa"/>
          </w:tcPr>
          <w:p w:rsidR="003D2333" w:rsidRDefault="003D2333" w:rsidP="00B73EE4">
            <w:r>
              <w:t>X</w:t>
            </w:r>
          </w:p>
        </w:tc>
        <w:tc>
          <w:tcPr>
            <w:tcW w:w="1024" w:type="dxa"/>
          </w:tcPr>
          <w:p w:rsidR="003D2333" w:rsidRDefault="003D2333" w:rsidP="00B73EE4"/>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 xml:space="preserve">Felder in Klassen werden mit </w:t>
            </w:r>
            <w:r w:rsidRPr="00E578A3">
              <w:rPr>
                <w:i/>
              </w:rPr>
              <w:t>_camelCasing</w:t>
            </w:r>
            <w:r>
              <w:t xml:space="preserve"> geschrieben</w:t>
            </w:r>
          </w:p>
        </w:tc>
        <w:tc>
          <w:tcPr>
            <w:tcW w:w="1134" w:type="dxa"/>
          </w:tcPr>
          <w:p w:rsidR="003D2333" w:rsidRDefault="003D2333" w:rsidP="00B73EE4">
            <w:r>
              <w:t>X</w:t>
            </w:r>
          </w:p>
        </w:tc>
        <w:tc>
          <w:tcPr>
            <w:tcW w:w="1024" w:type="dxa"/>
          </w:tcPr>
          <w:p w:rsidR="003D2333" w:rsidRDefault="003D2333" w:rsidP="00B73EE4"/>
        </w:tc>
      </w:tr>
      <w:tr w:rsidR="003D2333" w:rsidTr="00B73EE4">
        <w:tc>
          <w:tcPr>
            <w:tcW w:w="7054" w:type="dxa"/>
          </w:tcPr>
          <w:p w:rsidR="003D2333" w:rsidRDefault="003D2333" w:rsidP="00B73EE4">
            <w:r>
              <w:t>Der Code enthält keine Magic Numbers</w:t>
            </w:r>
          </w:p>
        </w:tc>
        <w:tc>
          <w:tcPr>
            <w:tcW w:w="1134" w:type="dxa"/>
          </w:tcPr>
          <w:p w:rsidR="003D2333" w:rsidRDefault="003D2333" w:rsidP="00B73EE4"/>
        </w:tc>
        <w:tc>
          <w:tcPr>
            <w:tcW w:w="1024" w:type="dxa"/>
          </w:tcPr>
          <w:p w:rsidR="003D2333" w:rsidRDefault="003D2333" w:rsidP="00B73EE4">
            <w:r>
              <w:t>X</w:t>
            </w:r>
          </w:p>
        </w:tc>
      </w:tr>
    </w:tbl>
    <w:p w:rsidR="003D2333" w:rsidRPr="00CC720E" w:rsidRDefault="003D2333" w:rsidP="003D2333">
      <w:pPr>
        <w:pStyle w:val="Heading6"/>
      </w:pPr>
      <w:bookmarkStart w:id="670" w:name="_Toc327350296"/>
      <w:r>
        <w:t>Tools</w:t>
      </w:r>
      <w:bookmarkEnd w:id="670"/>
    </w:p>
    <w:tbl>
      <w:tblPr>
        <w:tblStyle w:val="MediumList1-Accent1"/>
        <w:tblW w:w="0" w:type="auto"/>
        <w:tblLook w:val="0420" w:firstRow="1" w:lastRow="0" w:firstColumn="0" w:lastColumn="0" w:noHBand="0" w:noVBand="1"/>
      </w:tblPr>
      <w:tblGrid>
        <w:gridCol w:w="7054"/>
        <w:gridCol w:w="1134"/>
        <w:gridCol w:w="1024"/>
      </w:tblGrid>
      <w:tr w:rsidR="003D2333" w:rsidTr="00B73EE4">
        <w:trPr>
          <w:cnfStyle w:val="100000000000" w:firstRow="1" w:lastRow="0" w:firstColumn="0" w:lastColumn="0" w:oddVBand="0" w:evenVBand="0" w:oddHBand="0" w:evenHBand="0" w:firstRowFirstColumn="0" w:firstRowLastColumn="0" w:lastRowFirstColumn="0" w:lastRowLastColumn="0"/>
        </w:trPr>
        <w:tc>
          <w:tcPr>
            <w:tcW w:w="7054" w:type="dxa"/>
          </w:tcPr>
          <w:p w:rsidR="003D2333" w:rsidRDefault="003D2333" w:rsidP="00B73EE4"/>
        </w:tc>
        <w:tc>
          <w:tcPr>
            <w:tcW w:w="1134" w:type="dxa"/>
          </w:tcPr>
          <w:p w:rsidR="003D2333" w:rsidRDefault="003D2333" w:rsidP="00B73EE4">
            <w:r>
              <w:t>Erfüllt</w:t>
            </w:r>
          </w:p>
        </w:tc>
        <w:tc>
          <w:tcPr>
            <w:tcW w:w="1024" w:type="dxa"/>
          </w:tcPr>
          <w:p w:rsidR="003D2333" w:rsidRDefault="003D2333" w:rsidP="00B73EE4">
            <w:r>
              <w:t>N. Erfüllt</w:t>
            </w:r>
          </w:p>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Die Warnings von Resharper 4.XXX werden, wo sinnvoll, behoben</w:t>
            </w:r>
          </w:p>
        </w:tc>
        <w:tc>
          <w:tcPr>
            <w:tcW w:w="1134" w:type="dxa"/>
          </w:tcPr>
          <w:p w:rsidR="003D2333" w:rsidRDefault="003D2333" w:rsidP="00B73EE4">
            <w:r>
              <w:t>X</w:t>
            </w:r>
          </w:p>
        </w:tc>
        <w:tc>
          <w:tcPr>
            <w:tcW w:w="1024" w:type="dxa"/>
          </w:tcPr>
          <w:p w:rsidR="003D2333" w:rsidRDefault="003D2333" w:rsidP="00B73EE4"/>
        </w:tc>
      </w:tr>
      <w:tr w:rsidR="003D2333" w:rsidRPr="00DD0712" w:rsidTr="00B73EE4">
        <w:tc>
          <w:tcPr>
            <w:tcW w:w="7054" w:type="dxa"/>
          </w:tcPr>
          <w:p w:rsidR="003D2333" w:rsidRPr="00DD0712" w:rsidRDefault="003D2333" w:rsidP="00B73EE4">
            <w:r w:rsidRPr="00DD0712">
              <w:t>Die Errors von FxCop werden wo sinnvoll behoben</w:t>
            </w:r>
          </w:p>
        </w:tc>
        <w:tc>
          <w:tcPr>
            <w:tcW w:w="1134" w:type="dxa"/>
          </w:tcPr>
          <w:p w:rsidR="003D2333" w:rsidRPr="00DD0712" w:rsidRDefault="003D2333" w:rsidP="00B73EE4">
            <w:r w:rsidRPr="00DD0712">
              <w:t>X</w:t>
            </w:r>
          </w:p>
        </w:tc>
        <w:tc>
          <w:tcPr>
            <w:tcW w:w="1024" w:type="dxa"/>
          </w:tcPr>
          <w:p w:rsidR="003D2333" w:rsidRPr="00DD0712" w:rsidRDefault="003D2333" w:rsidP="00B73EE4"/>
        </w:tc>
      </w:tr>
    </w:tbl>
    <w:p w:rsidR="003D2333" w:rsidRDefault="003D2333" w:rsidP="003D2333">
      <w:pPr>
        <w:pStyle w:val="Heading4"/>
      </w:pPr>
      <w:bookmarkStart w:id="671" w:name="_Toc327350297"/>
      <w:r>
        <w:t>Code Review vom 03.05.2012</w:t>
      </w:r>
      <w:bookmarkEnd w:id="671"/>
    </w:p>
    <w:p w:rsidR="003D2333" w:rsidRDefault="003D2333" w:rsidP="003D2333">
      <w:r>
        <w:t>Das zweite Code Review wurde am 03.05.2012 durchgeführt. Silvan Gehrig und Michael Gfeller vom IFS gingen zusammen den Code durch und machten Notizen. Bei deren Besprechung  waren auch Lukas Elmer, Christina Heidt und Delia Treichler anwesend.</w:t>
      </w:r>
    </w:p>
    <w:p w:rsidR="003D2333" w:rsidRDefault="003D2333" w:rsidP="003D2333">
      <w:r>
        <w:t xml:space="preserve">Die Annotationen und Kommentare zum Code sind in der </w:t>
      </w:r>
      <w:r>
        <w:fldChar w:fldCharType="begin"/>
      </w:r>
      <w:r>
        <w:instrText xml:space="preserve"> REF _Ref324229821 \h </w:instrText>
      </w:r>
      <w:r>
        <w:fldChar w:fldCharType="separate"/>
      </w:r>
      <w:r>
        <w:t xml:space="preserve">Tabelle </w:t>
      </w:r>
      <w:r>
        <w:rPr>
          <w:noProof/>
        </w:rPr>
        <w:t>30</w:t>
      </w:r>
      <w:r>
        <w:t xml:space="preserve"> - Annotationen und Kommentare Code Review 03.05.2012</w:t>
      </w:r>
      <w:r>
        <w:fldChar w:fldCharType="end"/>
      </w:r>
      <w:r>
        <w:t xml:space="preserve"> festgehalten.</w:t>
      </w:r>
    </w:p>
    <w:tbl>
      <w:tblPr>
        <w:tblStyle w:val="MediumShading1-Accent1"/>
        <w:tblW w:w="0" w:type="auto"/>
        <w:tblLook w:val="0420" w:firstRow="1" w:lastRow="0" w:firstColumn="0" w:lastColumn="0" w:noHBand="0" w:noVBand="1"/>
      </w:tblPr>
      <w:tblGrid>
        <w:gridCol w:w="6181"/>
        <w:gridCol w:w="2246"/>
        <w:gridCol w:w="861"/>
      </w:tblGrid>
      <w:tr w:rsidR="003D2333" w:rsidTr="00B73EE4">
        <w:trPr>
          <w:cnfStyle w:val="100000000000" w:firstRow="1" w:lastRow="0" w:firstColumn="0" w:lastColumn="0" w:oddVBand="0" w:evenVBand="0" w:oddHBand="0" w:evenHBand="0" w:firstRowFirstColumn="0" w:firstRowLastColumn="0" w:lastRowFirstColumn="0" w:lastRowLastColumn="0"/>
        </w:trPr>
        <w:tc>
          <w:tcPr>
            <w:tcW w:w="6181" w:type="dxa"/>
          </w:tcPr>
          <w:p w:rsidR="003D2333" w:rsidRDefault="003D2333" w:rsidP="00B73EE4">
            <w:r>
              <w:t>Beschreibung</w:t>
            </w:r>
          </w:p>
        </w:tc>
        <w:tc>
          <w:tcPr>
            <w:tcW w:w="2246" w:type="dxa"/>
          </w:tcPr>
          <w:p w:rsidR="003D2333" w:rsidRDefault="003D2333" w:rsidP="00B73EE4">
            <w:r>
              <w:t>Bereinigung geprüft am</w:t>
            </w:r>
          </w:p>
        </w:tc>
        <w:tc>
          <w:tcPr>
            <w:tcW w:w="861" w:type="dxa"/>
          </w:tcPr>
          <w:p w:rsidR="003D2333" w:rsidRDefault="003D2333" w:rsidP="00B73EE4">
            <w:r>
              <w:t>Kürzel</w:t>
            </w:r>
          </w:p>
        </w:tc>
      </w:tr>
      <w:tr w:rsidR="003D2333" w:rsidTr="00B73EE4">
        <w:trPr>
          <w:cnfStyle w:val="000000100000" w:firstRow="0" w:lastRow="0" w:firstColumn="0" w:lastColumn="0" w:oddVBand="0" w:evenVBand="0" w:oddHBand="1" w:evenHBand="0" w:firstRowFirstColumn="0" w:firstRowLastColumn="0" w:lastRowFirstColumn="0" w:lastRowLastColumn="0"/>
        </w:trPr>
        <w:tc>
          <w:tcPr>
            <w:tcW w:w="6181" w:type="dxa"/>
          </w:tcPr>
          <w:p w:rsidR="003D2333" w:rsidRDefault="003D2333" w:rsidP="00B73EE4">
            <w:r>
              <w:t>FileNotFoundException bei Startup, separates Resourcen-Projekt eliminiert Pfade (AutoPlayFileSkeletonReader.cs und LunchMenuReader.cs)</w:t>
            </w:r>
          </w:p>
        </w:tc>
        <w:tc>
          <w:tcPr>
            <w:tcW w:w="2246" w:type="dxa"/>
          </w:tcPr>
          <w:p w:rsidR="003D2333" w:rsidRDefault="003D2333" w:rsidP="00B73EE4">
            <w:r>
              <w:t>05.06.2012</w:t>
            </w:r>
          </w:p>
        </w:tc>
        <w:tc>
          <w:tcPr>
            <w:tcW w:w="861" w:type="dxa"/>
          </w:tcPr>
          <w:p w:rsidR="003D2333" w:rsidRDefault="003D2333" w:rsidP="00B73EE4">
            <w:pPr>
              <w:keepNext/>
            </w:pPr>
            <w:r>
              <w:t>LE</w:t>
            </w:r>
          </w:p>
        </w:tc>
      </w:tr>
      <w:tr w:rsidR="003D2333" w:rsidTr="00B73EE4">
        <w:trPr>
          <w:cnfStyle w:val="000000010000" w:firstRow="0" w:lastRow="0" w:firstColumn="0" w:lastColumn="0" w:oddVBand="0" w:evenVBand="0" w:oddHBand="0" w:evenHBand="1" w:firstRowFirstColumn="0" w:firstRowLastColumn="0" w:lastRowFirstColumn="0" w:lastRowLastColumn="0"/>
        </w:trPr>
        <w:tc>
          <w:tcPr>
            <w:tcW w:w="6181" w:type="dxa"/>
          </w:tcPr>
          <w:p w:rsidR="003D2333" w:rsidRDefault="003D2333" w:rsidP="00B73EE4">
            <w:r>
              <w:t>Organisation der Namespaces, Converters gehören in View (BoolToVisibilityConverter.cs)</w:t>
            </w:r>
          </w:p>
        </w:tc>
        <w:tc>
          <w:tcPr>
            <w:tcW w:w="2246" w:type="dxa"/>
          </w:tcPr>
          <w:p w:rsidR="003D2333" w:rsidRDefault="003D2333" w:rsidP="00B73EE4">
            <w:r>
              <w:t>05.06.2012</w:t>
            </w:r>
          </w:p>
        </w:tc>
        <w:tc>
          <w:tcPr>
            <w:tcW w:w="861" w:type="dxa"/>
          </w:tcPr>
          <w:p w:rsidR="003D2333" w:rsidRDefault="003D2333" w:rsidP="00B73EE4">
            <w:pPr>
              <w:keepNext/>
            </w:pPr>
            <w:r>
              <w:t>LE</w:t>
            </w:r>
          </w:p>
        </w:tc>
      </w:tr>
      <w:tr w:rsidR="003D2333" w:rsidTr="00B73EE4">
        <w:trPr>
          <w:cnfStyle w:val="000000100000" w:firstRow="0" w:lastRow="0" w:firstColumn="0" w:lastColumn="0" w:oddVBand="0" w:evenVBand="0" w:oddHBand="1" w:evenHBand="0" w:firstRowFirstColumn="0" w:firstRowLastColumn="0" w:lastRowFirstColumn="0" w:lastRowLastColumn="0"/>
        </w:trPr>
        <w:tc>
          <w:tcPr>
            <w:tcW w:w="6181" w:type="dxa"/>
          </w:tcPr>
          <w:p w:rsidR="003D2333" w:rsidRDefault="003D2333" w:rsidP="00B73EE4">
            <w:r>
              <w:t xml:space="preserve">Bild-Anzeige, mit </w:t>
            </w:r>
            <w:r w:rsidRPr="009D0383">
              <w:t>RenderOptions.BitmapScalingMode="HighQuality"</w:t>
            </w:r>
            <w:r>
              <w:t xml:space="preserve"> wird Image wesentlich besser dargestellt.</w:t>
            </w:r>
          </w:p>
        </w:tc>
        <w:tc>
          <w:tcPr>
            <w:tcW w:w="2246" w:type="dxa"/>
          </w:tcPr>
          <w:p w:rsidR="003D2333" w:rsidRDefault="003D2333" w:rsidP="00B73EE4">
            <w:r>
              <w:t>05.06.2012</w:t>
            </w:r>
          </w:p>
        </w:tc>
        <w:tc>
          <w:tcPr>
            <w:tcW w:w="861" w:type="dxa"/>
          </w:tcPr>
          <w:p w:rsidR="003D2333" w:rsidRDefault="003D2333" w:rsidP="00B73EE4">
            <w:pPr>
              <w:keepNext/>
            </w:pPr>
            <w:r>
              <w:t>LE</w:t>
            </w:r>
          </w:p>
        </w:tc>
      </w:tr>
      <w:tr w:rsidR="003D2333" w:rsidTr="00B73EE4">
        <w:trPr>
          <w:cnfStyle w:val="000000010000" w:firstRow="0" w:lastRow="0" w:firstColumn="0" w:lastColumn="0" w:oddVBand="0" w:evenVBand="0" w:oddHBand="0" w:evenHBand="1" w:firstRowFirstColumn="0" w:firstRowLastColumn="0" w:lastRowFirstColumn="0" w:lastRowLastColumn="0"/>
        </w:trPr>
        <w:tc>
          <w:tcPr>
            <w:tcW w:w="6181" w:type="dxa"/>
          </w:tcPr>
          <w:p w:rsidR="003D2333" w:rsidRDefault="003D2333" w:rsidP="00B73EE4">
            <w:r>
              <w:t xml:space="preserve">Code ist an einigen Stellen noch nicht kommentiert (z.B. </w:t>
            </w:r>
            <w:r w:rsidRPr="003646BE">
              <w:t>ExtendedVisualTreeHelper</w:t>
            </w:r>
            <w:r>
              <w:t>.cs)</w:t>
            </w:r>
          </w:p>
        </w:tc>
        <w:tc>
          <w:tcPr>
            <w:tcW w:w="2246" w:type="dxa"/>
          </w:tcPr>
          <w:p w:rsidR="003D2333" w:rsidRDefault="003D2333" w:rsidP="00B73EE4">
            <w:r>
              <w:t>05.06.2012</w:t>
            </w:r>
          </w:p>
        </w:tc>
        <w:tc>
          <w:tcPr>
            <w:tcW w:w="861" w:type="dxa"/>
          </w:tcPr>
          <w:p w:rsidR="003D2333" w:rsidRDefault="003D2333" w:rsidP="00B73EE4">
            <w:pPr>
              <w:keepNext/>
            </w:pPr>
            <w:r>
              <w:t>LE</w:t>
            </w:r>
          </w:p>
        </w:tc>
      </w:tr>
      <w:tr w:rsidR="003D2333" w:rsidRPr="00DE7F9D" w:rsidTr="00B73EE4">
        <w:trPr>
          <w:cnfStyle w:val="000000100000" w:firstRow="0" w:lastRow="0" w:firstColumn="0" w:lastColumn="0" w:oddVBand="0" w:evenVBand="0" w:oddHBand="1" w:evenHBand="0" w:firstRowFirstColumn="0" w:firstRowLastColumn="0" w:lastRowFirstColumn="0" w:lastRowLastColumn="0"/>
        </w:trPr>
        <w:tc>
          <w:tcPr>
            <w:tcW w:w="6181" w:type="dxa"/>
          </w:tcPr>
          <w:p w:rsidR="003D2333" w:rsidRPr="003646BE" w:rsidRDefault="003D2333" w:rsidP="00B73EE4">
            <w:pPr>
              <w:rPr>
                <w:lang w:val="en-US"/>
              </w:rPr>
            </w:pPr>
            <w:r w:rsidRPr="003646BE">
              <w:rPr>
                <w:lang w:val="en-US"/>
              </w:rPr>
              <w:t>I</w:t>
            </w:r>
            <w:r>
              <w:rPr>
                <w:lang w:val="en-US"/>
              </w:rPr>
              <w:t>nternal Klasse mit public Methoden in</w:t>
            </w:r>
            <w:r w:rsidRPr="003646BE">
              <w:rPr>
                <w:lang w:val="en-US"/>
              </w:rPr>
              <w:t xml:space="preserve"> ExtendedVisualTreeHelper.cs</w:t>
            </w:r>
          </w:p>
        </w:tc>
        <w:tc>
          <w:tcPr>
            <w:tcW w:w="2246" w:type="dxa"/>
          </w:tcPr>
          <w:p w:rsidR="003D2333" w:rsidRPr="003646BE" w:rsidRDefault="003D2333" w:rsidP="00B73EE4">
            <w:pPr>
              <w:rPr>
                <w:lang w:val="en-US"/>
              </w:rPr>
            </w:pPr>
            <w:r>
              <w:rPr>
                <w:lang w:val="en-US"/>
              </w:rPr>
              <w:t>-</w:t>
            </w:r>
          </w:p>
        </w:tc>
        <w:tc>
          <w:tcPr>
            <w:tcW w:w="861" w:type="dxa"/>
          </w:tcPr>
          <w:p w:rsidR="003D2333" w:rsidRPr="003646BE" w:rsidRDefault="003D2333" w:rsidP="00B73EE4">
            <w:pPr>
              <w:keepNext/>
              <w:rPr>
                <w:lang w:val="en-US"/>
              </w:rPr>
            </w:pPr>
            <w:r>
              <w:rPr>
                <w:lang w:val="en-US"/>
              </w:rPr>
              <w:t>-</w:t>
            </w:r>
          </w:p>
        </w:tc>
      </w:tr>
      <w:tr w:rsidR="003D2333" w:rsidRPr="00DE7F9D" w:rsidTr="00B73EE4">
        <w:trPr>
          <w:cnfStyle w:val="000000010000" w:firstRow="0" w:lastRow="0" w:firstColumn="0" w:lastColumn="0" w:oddVBand="0" w:evenVBand="0" w:oddHBand="0" w:evenHBand="1" w:firstRowFirstColumn="0" w:firstRowLastColumn="0" w:lastRowFirstColumn="0" w:lastRowLastColumn="0"/>
        </w:trPr>
        <w:tc>
          <w:tcPr>
            <w:tcW w:w="6181" w:type="dxa"/>
          </w:tcPr>
          <w:p w:rsidR="003D2333" w:rsidRPr="003646BE" w:rsidRDefault="003D2333" w:rsidP="00B73EE4">
            <w:pPr>
              <w:rPr>
                <w:lang w:val="en-US"/>
              </w:rPr>
            </w:pPr>
            <w:r w:rsidRPr="00931BF5">
              <w:t xml:space="preserve">Utils in eigenes Package evt. </w:t>
            </w:r>
            <w:r>
              <w:rPr>
                <w:lang w:val="en-US"/>
              </w:rPr>
              <w:t>Common GUI-Library (</w:t>
            </w:r>
            <w:r w:rsidRPr="003646BE">
              <w:rPr>
                <w:lang w:val="en-US"/>
              </w:rPr>
              <w:t>ExtendedVisualTreeHelper.cs</w:t>
            </w:r>
            <w:r>
              <w:rPr>
                <w:lang w:val="en-US"/>
              </w:rPr>
              <w:t>)</w:t>
            </w:r>
          </w:p>
        </w:tc>
        <w:tc>
          <w:tcPr>
            <w:tcW w:w="2246" w:type="dxa"/>
          </w:tcPr>
          <w:p w:rsidR="003D2333" w:rsidRPr="003646BE" w:rsidRDefault="003D2333" w:rsidP="00B73EE4">
            <w:pPr>
              <w:rPr>
                <w:lang w:val="en-US"/>
              </w:rPr>
            </w:pPr>
            <w:r>
              <w:rPr>
                <w:lang w:val="en-US"/>
              </w:rPr>
              <w:t>-</w:t>
            </w:r>
          </w:p>
        </w:tc>
        <w:tc>
          <w:tcPr>
            <w:tcW w:w="861" w:type="dxa"/>
          </w:tcPr>
          <w:p w:rsidR="003D2333" w:rsidRPr="003646BE" w:rsidRDefault="003D2333" w:rsidP="00B73EE4">
            <w:pPr>
              <w:keepNext/>
              <w:rPr>
                <w:lang w:val="en-US"/>
              </w:rPr>
            </w:pPr>
            <w:r>
              <w:rPr>
                <w:lang w:val="en-US"/>
              </w:rPr>
              <w:t>-</w:t>
            </w:r>
          </w:p>
        </w:tc>
      </w:tr>
      <w:tr w:rsidR="003D2333" w:rsidRPr="003646BE" w:rsidTr="00B73EE4">
        <w:trPr>
          <w:cnfStyle w:val="000000100000" w:firstRow="0" w:lastRow="0" w:firstColumn="0" w:lastColumn="0" w:oddVBand="0" w:evenVBand="0" w:oddHBand="1" w:evenHBand="0" w:firstRowFirstColumn="0" w:firstRowLastColumn="0" w:lastRowFirstColumn="0" w:lastRowLastColumn="0"/>
        </w:trPr>
        <w:tc>
          <w:tcPr>
            <w:tcW w:w="6181" w:type="dxa"/>
          </w:tcPr>
          <w:p w:rsidR="003D2333" w:rsidRPr="003646BE" w:rsidRDefault="003D2333" w:rsidP="00B73EE4">
            <w:r w:rsidRPr="003646BE">
              <w:t xml:space="preserve">Verletzung </w:t>
            </w:r>
            <w:r>
              <w:t xml:space="preserve">des Information Experts in </w:t>
            </w:r>
            <w:r w:rsidRPr="003646BE">
              <w:t>ImageExtension</w:t>
            </w:r>
            <w:r>
              <w:t>.cs. Initialisierungsmethode LunchMenu.CreateFrom (string fileName) nutzen</w:t>
            </w:r>
          </w:p>
        </w:tc>
        <w:tc>
          <w:tcPr>
            <w:tcW w:w="2246" w:type="dxa"/>
          </w:tcPr>
          <w:p w:rsidR="003D2333" w:rsidRDefault="003D2333" w:rsidP="00B73EE4">
            <w:r>
              <w:t>05.06.2012</w:t>
            </w:r>
          </w:p>
        </w:tc>
        <w:tc>
          <w:tcPr>
            <w:tcW w:w="861" w:type="dxa"/>
          </w:tcPr>
          <w:p w:rsidR="003D2333" w:rsidRDefault="003D2333" w:rsidP="00B73EE4">
            <w:pPr>
              <w:keepNext/>
            </w:pPr>
            <w:r>
              <w:t>LE</w:t>
            </w:r>
          </w:p>
        </w:tc>
      </w:tr>
      <w:tr w:rsidR="003D2333" w:rsidRPr="003646BE" w:rsidTr="00B73EE4">
        <w:trPr>
          <w:cnfStyle w:val="000000010000" w:firstRow="0" w:lastRow="0" w:firstColumn="0" w:lastColumn="0" w:oddVBand="0" w:evenVBand="0" w:oddHBand="0" w:evenHBand="1" w:firstRowFirstColumn="0" w:firstRowLastColumn="0" w:lastRowFirstColumn="0" w:lastRowLastColumn="0"/>
        </w:trPr>
        <w:tc>
          <w:tcPr>
            <w:tcW w:w="6181" w:type="dxa"/>
          </w:tcPr>
          <w:p w:rsidR="003D2333" w:rsidRPr="003646BE" w:rsidRDefault="003D2333" w:rsidP="00B73EE4">
            <w:r>
              <w:t xml:space="preserve">UI Elemente im ViewModel sind unschön und zerstört die Testbarkeit -&gt; Verschiebung in View (z.B. </w:t>
            </w:r>
            <w:r w:rsidRPr="0010539E">
              <w:t>HitStateArgs</w:t>
            </w:r>
            <w:r>
              <w:t>.cs)</w:t>
            </w:r>
          </w:p>
        </w:tc>
        <w:tc>
          <w:tcPr>
            <w:tcW w:w="2246" w:type="dxa"/>
          </w:tcPr>
          <w:p w:rsidR="003D2333" w:rsidRPr="003646BE" w:rsidRDefault="003D2333" w:rsidP="00B73EE4">
            <w:r>
              <w:t>-</w:t>
            </w:r>
          </w:p>
        </w:tc>
        <w:tc>
          <w:tcPr>
            <w:tcW w:w="861" w:type="dxa"/>
          </w:tcPr>
          <w:p w:rsidR="003D2333" w:rsidRPr="003646BE" w:rsidRDefault="003D2333" w:rsidP="00B73EE4">
            <w:pPr>
              <w:keepNext/>
            </w:pPr>
            <w:r>
              <w:t>-</w:t>
            </w:r>
          </w:p>
        </w:tc>
      </w:tr>
      <w:tr w:rsidR="003D2333" w:rsidRPr="003646BE" w:rsidTr="00B73EE4">
        <w:trPr>
          <w:cnfStyle w:val="000000100000" w:firstRow="0" w:lastRow="0" w:firstColumn="0" w:lastColumn="0" w:oddVBand="0" w:evenVBand="0" w:oddHBand="1" w:evenHBand="0" w:firstRowFirstColumn="0" w:firstRowLastColumn="0" w:lastRowFirstColumn="0" w:lastRowLastColumn="0"/>
        </w:trPr>
        <w:tc>
          <w:tcPr>
            <w:tcW w:w="6181" w:type="dxa"/>
          </w:tcPr>
          <w:p w:rsidR="003D2333" w:rsidRDefault="003D2333" w:rsidP="00B73EE4">
            <w:r>
              <w:t>Console.WriteLine() in Code ist sehr unschön, Logger verwenden (z.B. HitTestHelper.cs)</w:t>
            </w:r>
          </w:p>
        </w:tc>
        <w:tc>
          <w:tcPr>
            <w:tcW w:w="2246" w:type="dxa"/>
          </w:tcPr>
          <w:p w:rsidR="003D2333" w:rsidRDefault="003D2333" w:rsidP="00B73EE4">
            <w:r>
              <w:t>05.06.2012</w:t>
            </w:r>
          </w:p>
        </w:tc>
        <w:tc>
          <w:tcPr>
            <w:tcW w:w="861" w:type="dxa"/>
          </w:tcPr>
          <w:p w:rsidR="003D2333" w:rsidRDefault="003D2333" w:rsidP="00B73EE4">
            <w:pPr>
              <w:keepNext/>
            </w:pPr>
            <w:r>
              <w:t>LE</w:t>
            </w:r>
          </w:p>
        </w:tc>
      </w:tr>
      <w:tr w:rsidR="003D2333" w:rsidRPr="003646BE" w:rsidTr="00B73EE4">
        <w:trPr>
          <w:cnfStyle w:val="000000010000" w:firstRow="0" w:lastRow="0" w:firstColumn="0" w:lastColumn="0" w:oddVBand="0" w:evenVBand="0" w:oddHBand="0" w:evenHBand="1" w:firstRowFirstColumn="0" w:firstRowLastColumn="0" w:lastRowFirstColumn="0" w:lastRowLastColumn="0"/>
        </w:trPr>
        <w:tc>
          <w:tcPr>
            <w:tcW w:w="6181" w:type="dxa"/>
          </w:tcPr>
          <w:p w:rsidR="003D2333" w:rsidRDefault="003D2333" w:rsidP="00B73EE4">
            <w:r w:rsidRPr="00F534F7">
              <w:t>OutOfMemoryProblem Exception</w:t>
            </w:r>
            <w:r>
              <w:t>, geladene Posters benötigen extrem viel Memory</w:t>
            </w:r>
          </w:p>
        </w:tc>
        <w:tc>
          <w:tcPr>
            <w:tcW w:w="2246" w:type="dxa"/>
          </w:tcPr>
          <w:p w:rsidR="003D2333" w:rsidRPr="003646BE" w:rsidRDefault="003D2333" w:rsidP="00B73EE4">
            <w:r>
              <w:t>Nicht reproduzierbar</w:t>
            </w:r>
          </w:p>
        </w:tc>
        <w:tc>
          <w:tcPr>
            <w:tcW w:w="861" w:type="dxa"/>
          </w:tcPr>
          <w:p w:rsidR="003D2333" w:rsidRPr="003646BE" w:rsidRDefault="003D2333" w:rsidP="00B73EE4">
            <w:pPr>
              <w:keepNext/>
            </w:pPr>
          </w:p>
        </w:tc>
      </w:tr>
      <w:tr w:rsidR="003D2333" w:rsidRPr="003646BE" w:rsidTr="00B73EE4">
        <w:trPr>
          <w:cnfStyle w:val="000000100000" w:firstRow="0" w:lastRow="0" w:firstColumn="0" w:lastColumn="0" w:oddVBand="0" w:evenVBand="0" w:oddHBand="1" w:evenHBand="0" w:firstRowFirstColumn="0" w:firstRowLastColumn="0" w:lastRowFirstColumn="0" w:lastRowLastColumn="0"/>
        </w:trPr>
        <w:tc>
          <w:tcPr>
            <w:tcW w:w="6181" w:type="dxa"/>
          </w:tcPr>
          <w:p w:rsidR="003D2333" w:rsidRPr="00F534F7" w:rsidRDefault="003D2333" w:rsidP="00B73EE4">
            <w:r>
              <w:t>Filestream wird nicht geschlossen (ImageExtension.cs)</w:t>
            </w:r>
          </w:p>
        </w:tc>
        <w:tc>
          <w:tcPr>
            <w:tcW w:w="2246" w:type="dxa"/>
          </w:tcPr>
          <w:p w:rsidR="003D2333" w:rsidRPr="003646BE" w:rsidRDefault="003D2333" w:rsidP="00B73EE4">
            <w:r>
              <w:t>03.05.2012</w:t>
            </w:r>
          </w:p>
        </w:tc>
        <w:tc>
          <w:tcPr>
            <w:tcW w:w="861" w:type="dxa"/>
          </w:tcPr>
          <w:p w:rsidR="003D2333" w:rsidRPr="003646BE" w:rsidRDefault="003D2333" w:rsidP="00B73EE4">
            <w:pPr>
              <w:keepNext/>
            </w:pPr>
            <w:r>
              <w:t>LE</w:t>
            </w:r>
          </w:p>
        </w:tc>
      </w:tr>
      <w:tr w:rsidR="003D2333" w:rsidRPr="003646BE" w:rsidTr="00B73EE4">
        <w:trPr>
          <w:cnfStyle w:val="000000010000" w:firstRow="0" w:lastRow="0" w:firstColumn="0" w:lastColumn="0" w:oddVBand="0" w:evenVBand="0" w:oddHBand="0" w:evenHBand="1" w:firstRowFirstColumn="0" w:firstRowLastColumn="0" w:lastRowFirstColumn="0" w:lastRowLastColumn="0"/>
        </w:trPr>
        <w:tc>
          <w:tcPr>
            <w:tcW w:w="6181" w:type="dxa"/>
          </w:tcPr>
          <w:p w:rsidR="003D2333" w:rsidRDefault="003D2333" w:rsidP="00B73EE4">
            <w:r>
              <w:lastRenderedPageBreak/>
              <w:t>Kein ServiceModel vorhanden (für Domain Objekte)</w:t>
            </w:r>
          </w:p>
        </w:tc>
        <w:tc>
          <w:tcPr>
            <w:tcW w:w="2246" w:type="dxa"/>
          </w:tcPr>
          <w:p w:rsidR="003D2333" w:rsidRDefault="003D2333" w:rsidP="00B73EE4">
            <w:r>
              <w:t>05.06.2012</w:t>
            </w:r>
          </w:p>
        </w:tc>
        <w:tc>
          <w:tcPr>
            <w:tcW w:w="861" w:type="dxa"/>
          </w:tcPr>
          <w:p w:rsidR="003D2333" w:rsidRDefault="003D2333" w:rsidP="00B73EE4">
            <w:pPr>
              <w:keepNext/>
            </w:pPr>
            <w:r>
              <w:t>LE</w:t>
            </w:r>
          </w:p>
        </w:tc>
      </w:tr>
      <w:tr w:rsidR="003D2333" w:rsidRPr="003646BE" w:rsidTr="00B73EE4">
        <w:trPr>
          <w:cnfStyle w:val="000000100000" w:firstRow="0" w:lastRow="0" w:firstColumn="0" w:lastColumn="0" w:oddVBand="0" w:evenVBand="0" w:oddHBand="1" w:evenHBand="0" w:firstRowFirstColumn="0" w:firstRowLastColumn="0" w:lastRowFirstColumn="0" w:lastRowLastColumn="0"/>
        </w:trPr>
        <w:tc>
          <w:tcPr>
            <w:tcW w:w="6181" w:type="dxa"/>
          </w:tcPr>
          <w:p w:rsidR="003D2333" w:rsidRDefault="003D2333" w:rsidP="00B73EE4">
            <w:r>
              <w:t>Dispose() Pattern nicht überall vollständig implementiert (z.B. KinectSkeletonReader.cs)</w:t>
            </w:r>
          </w:p>
        </w:tc>
        <w:tc>
          <w:tcPr>
            <w:tcW w:w="3107" w:type="dxa"/>
            <w:gridSpan w:val="2"/>
          </w:tcPr>
          <w:p w:rsidR="003D2333" w:rsidRDefault="003D2333" w:rsidP="00B73EE4">
            <w:r>
              <w:t>05.06.2012, LE</w:t>
            </w:r>
          </w:p>
          <w:p w:rsidR="003D2333" w:rsidRDefault="003D2333" w:rsidP="00B73EE4">
            <w:pPr>
              <w:keepNext/>
            </w:pPr>
            <w:r>
              <w:t>Dispose Pattern weggelassen, da während der Applikation keine Resourcen durch dieses Pattern freigegeben werden müssen.</w:t>
            </w:r>
          </w:p>
        </w:tc>
      </w:tr>
      <w:tr w:rsidR="003D2333" w:rsidRPr="00651B54" w:rsidTr="00B73EE4">
        <w:trPr>
          <w:cnfStyle w:val="000000010000" w:firstRow="0" w:lastRow="0" w:firstColumn="0" w:lastColumn="0" w:oddVBand="0" w:evenVBand="0" w:oddHBand="0" w:evenHBand="1" w:firstRowFirstColumn="0" w:firstRowLastColumn="0" w:lastRowFirstColumn="0" w:lastRowLastColumn="0"/>
        </w:trPr>
        <w:tc>
          <w:tcPr>
            <w:tcW w:w="6181" w:type="dxa"/>
          </w:tcPr>
          <w:p w:rsidR="003D2333" w:rsidRPr="00651B54" w:rsidRDefault="003D2333" w:rsidP="00B73EE4">
            <w:pPr>
              <w:autoSpaceDE w:val="0"/>
              <w:autoSpaceDN w:val="0"/>
              <w:adjustRightInd w:val="0"/>
            </w:pPr>
            <w:r w:rsidRPr="00651B54">
              <w:t>Anstelle Loop HitTest-Methode verwenden (Methode OnModelChanged</w:t>
            </w:r>
          </w:p>
          <w:p w:rsidR="003D2333" w:rsidRPr="00651B54" w:rsidRDefault="003D2333" w:rsidP="00B73EE4">
            <w:pPr>
              <w:autoSpaceDE w:val="0"/>
              <w:autoSpaceDN w:val="0"/>
              <w:adjustRightInd w:val="0"/>
              <w:rPr>
                <w:lang w:val="en-US"/>
              </w:rPr>
            </w:pPr>
            <w:r>
              <w:rPr>
                <w:lang w:val="en-US"/>
              </w:rPr>
              <w:t>in HitTestHelper)</w:t>
            </w:r>
          </w:p>
        </w:tc>
        <w:tc>
          <w:tcPr>
            <w:tcW w:w="2246" w:type="dxa"/>
          </w:tcPr>
          <w:p w:rsidR="003D2333" w:rsidRPr="00651B54" w:rsidRDefault="003D2333" w:rsidP="00B73EE4">
            <w:pPr>
              <w:rPr>
                <w:lang w:val="en-US"/>
              </w:rPr>
            </w:pPr>
            <w:r>
              <w:rPr>
                <w:lang w:val="en-US"/>
              </w:rPr>
              <w:t>-</w:t>
            </w:r>
          </w:p>
        </w:tc>
        <w:tc>
          <w:tcPr>
            <w:tcW w:w="861" w:type="dxa"/>
          </w:tcPr>
          <w:p w:rsidR="003D2333" w:rsidRPr="00651B54" w:rsidRDefault="003D2333" w:rsidP="00B73EE4">
            <w:pPr>
              <w:keepNext/>
              <w:rPr>
                <w:lang w:val="en-US"/>
              </w:rPr>
            </w:pPr>
            <w:r>
              <w:rPr>
                <w:lang w:val="en-US"/>
              </w:rPr>
              <w:t>-</w:t>
            </w:r>
          </w:p>
        </w:tc>
      </w:tr>
      <w:tr w:rsidR="003D2333" w:rsidRPr="008B01F6" w:rsidTr="00B73EE4">
        <w:trPr>
          <w:cnfStyle w:val="000000100000" w:firstRow="0" w:lastRow="0" w:firstColumn="0" w:lastColumn="0" w:oddVBand="0" w:evenVBand="0" w:oddHBand="1" w:evenHBand="0" w:firstRowFirstColumn="0" w:firstRowLastColumn="0" w:lastRowFirstColumn="0" w:lastRowLastColumn="0"/>
        </w:trPr>
        <w:tc>
          <w:tcPr>
            <w:tcW w:w="6181" w:type="dxa"/>
          </w:tcPr>
          <w:p w:rsidR="003D2333" w:rsidRPr="008B01F6" w:rsidRDefault="003D2333" w:rsidP="00B73EE4">
            <w:pPr>
              <w:autoSpaceDE w:val="0"/>
              <w:autoSpaceDN w:val="0"/>
              <w:adjustRightInd w:val="0"/>
            </w:pPr>
            <w:r w:rsidRPr="008B01F6">
              <w:t>ViewModel-Verschachtelung: MenuViewModel weiss mehr</w:t>
            </w:r>
            <w:r>
              <w:t>/mächtiger</w:t>
            </w:r>
            <w:r w:rsidRPr="008B01F6">
              <w:t xml:space="preserve"> als MainWindowViewModel</w:t>
            </w:r>
          </w:p>
        </w:tc>
        <w:tc>
          <w:tcPr>
            <w:tcW w:w="3107" w:type="dxa"/>
            <w:gridSpan w:val="2"/>
          </w:tcPr>
          <w:p w:rsidR="003D2333" w:rsidRDefault="003D2333" w:rsidP="00B73EE4">
            <w:pPr>
              <w:keepNext/>
            </w:pPr>
            <w:r>
              <w:t>05.06.2012, LE</w:t>
            </w:r>
          </w:p>
          <w:p w:rsidR="003D2333" w:rsidRPr="008B01F6" w:rsidRDefault="003D2333" w:rsidP="00B73EE4">
            <w:pPr>
              <w:keepNext/>
            </w:pPr>
            <w:r>
              <w:t>MainWindowViewModel kennt das MenuViewModel, nicht aber umgekehrt. So wie es jetzt gelöst ist sind die Informationen nicht redundant. Evt. Könnte MenuViewModel in AppsViewModel umbenannt werden.</w:t>
            </w:r>
          </w:p>
        </w:tc>
      </w:tr>
      <w:tr w:rsidR="003D2333" w:rsidRPr="008B01F6" w:rsidTr="00B73EE4">
        <w:trPr>
          <w:cnfStyle w:val="000000010000" w:firstRow="0" w:lastRow="0" w:firstColumn="0" w:lastColumn="0" w:oddVBand="0" w:evenVBand="0" w:oddHBand="0" w:evenHBand="1" w:firstRowFirstColumn="0" w:firstRowLastColumn="0" w:lastRowFirstColumn="0" w:lastRowLastColumn="0"/>
        </w:trPr>
        <w:tc>
          <w:tcPr>
            <w:tcW w:w="6181" w:type="dxa"/>
          </w:tcPr>
          <w:p w:rsidR="003D2333" w:rsidRPr="008B01F6" w:rsidRDefault="003D2333" w:rsidP="00B73EE4">
            <w:pPr>
              <w:autoSpaceDE w:val="0"/>
              <w:autoSpaceDN w:val="0"/>
              <w:adjustRightInd w:val="0"/>
            </w:pPr>
            <w:r>
              <w:t>PropertyChanged wirklich nur für Änderung am Property verwenden. (z.B. in LunchMenuService.cs: auf LunchMenuReader nicht PropertyChanged aufrufen)</w:t>
            </w:r>
          </w:p>
        </w:tc>
        <w:tc>
          <w:tcPr>
            <w:tcW w:w="2246" w:type="dxa"/>
          </w:tcPr>
          <w:p w:rsidR="003D2333" w:rsidRDefault="003D2333" w:rsidP="00B73EE4">
            <w:r>
              <w:t>05.06.2012</w:t>
            </w:r>
          </w:p>
        </w:tc>
        <w:tc>
          <w:tcPr>
            <w:tcW w:w="861" w:type="dxa"/>
          </w:tcPr>
          <w:p w:rsidR="003D2333" w:rsidRDefault="003D2333" w:rsidP="00B73EE4">
            <w:pPr>
              <w:keepNext/>
            </w:pPr>
            <w:r>
              <w:t>LE</w:t>
            </w:r>
          </w:p>
        </w:tc>
      </w:tr>
      <w:tr w:rsidR="003D2333" w:rsidRPr="008B01F6" w:rsidTr="00B73EE4">
        <w:trPr>
          <w:cnfStyle w:val="000000100000" w:firstRow="0" w:lastRow="0" w:firstColumn="0" w:lastColumn="0" w:oddVBand="0" w:evenVBand="0" w:oddHBand="1" w:evenHBand="0" w:firstRowFirstColumn="0" w:firstRowLastColumn="0" w:lastRowFirstColumn="0" w:lastRowLastColumn="0"/>
        </w:trPr>
        <w:tc>
          <w:tcPr>
            <w:tcW w:w="6181" w:type="dxa"/>
          </w:tcPr>
          <w:p w:rsidR="003D2333" w:rsidRPr="008B01F6" w:rsidRDefault="003D2333" w:rsidP="00B73EE4">
            <w:pPr>
              <w:autoSpaceDE w:val="0"/>
              <w:autoSpaceDN w:val="0"/>
              <w:adjustRightInd w:val="0"/>
            </w:pPr>
            <w:r>
              <w:t>DispatcherTimer bietet Funktionen, welche Thread based Timer macht (</w:t>
            </w:r>
            <w:r w:rsidRPr="008B01F6">
              <w:t>HitTestHelper.cs)</w:t>
            </w:r>
          </w:p>
        </w:tc>
        <w:tc>
          <w:tcPr>
            <w:tcW w:w="2246" w:type="dxa"/>
          </w:tcPr>
          <w:p w:rsidR="003D2333" w:rsidRDefault="003D2333" w:rsidP="00B73EE4">
            <w:r>
              <w:t>05.06.2012</w:t>
            </w:r>
          </w:p>
        </w:tc>
        <w:tc>
          <w:tcPr>
            <w:tcW w:w="861" w:type="dxa"/>
          </w:tcPr>
          <w:p w:rsidR="003D2333" w:rsidRDefault="003D2333" w:rsidP="00B73EE4">
            <w:pPr>
              <w:keepNext/>
            </w:pPr>
            <w:r>
              <w:t>LE</w:t>
            </w:r>
          </w:p>
        </w:tc>
      </w:tr>
      <w:tr w:rsidR="003D2333" w:rsidRPr="003646BE" w:rsidTr="00B73EE4">
        <w:trPr>
          <w:cnfStyle w:val="000000010000" w:firstRow="0" w:lastRow="0" w:firstColumn="0" w:lastColumn="0" w:oddVBand="0" w:evenVBand="0" w:oddHBand="0" w:evenHBand="1" w:firstRowFirstColumn="0" w:firstRowLastColumn="0" w:lastRowFirstColumn="0" w:lastRowLastColumn="0"/>
        </w:trPr>
        <w:tc>
          <w:tcPr>
            <w:tcW w:w="6181" w:type="dxa"/>
          </w:tcPr>
          <w:p w:rsidR="003D2333" w:rsidRDefault="003D2333" w:rsidP="00B73EE4">
            <w:r>
              <w:t xml:space="preserve">Assert in Methode </w:t>
            </w:r>
            <w:r w:rsidRPr="00F51F62">
              <w:t>RaiseEventOfUIElement</w:t>
            </w:r>
            <w:r>
              <w:t xml:space="preserve"> in MainWindow.xmal.cs prüft Funktionalität des Frameworks</w:t>
            </w:r>
          </w:p>
        </w:tc>
        <w:tc>
          <w:tcPr>
            <w:tcW w:w="2246" w:type="dxa"/>
          </w:tcPr>
          <w:p w:rsidR="003D2333" w:rsidRDefault="003D2333" w:rsidP="00B73EE4">
            <w:r>
              <w:t>05.06.2012</w:t>
            </w:r>
          </w:p>
        </w:tc>
        <w:tc>
          <w:tcPr>
            <w:tcW w:w="861" w:type="dxa"/>
          </w:tcPr>
          <w:p w:rsidR="003D2333" w:rsidRDefault="003D2333" w:rsidP="00B73EE4">
            <w:pPr>
              <w:keepNext/>
            </w:pPr>
            <w:r>
              <w:t>LE</w:t>
            </w:r>
          </w:p>
        </w:tc>
      </w:tr>
      <w:tr w:rsidR="003D2333" w:rsidRPr="003646BE" w:rsidTr="00B73EE4">
        <w:trPr>
          <w:cnfStyle w:val="000000100000" w:firstRow="0" w:lastRow="0" w:firstColumn="0" w:lastColumn="0" w:oddVBand="0" w:evenVBand="0" w:oddHBand="1" w:evenHBand="0" w:firstRowFirstColumn="0" w:firstRowLastColumn="0" w:lastRowFirstColumn="0" w:lastRowLastColumn="0"/>
        </w:trPr>
        <w:tc>
          <w:tcPr>
            <w:tcW w:w="6181" w:type="dxa"/>
          </w:tcPr>
          <w:p w:rsidR="003D2333" w:rsidRDefault="003D2333" w:rsidP="00B73EE4">
            <w:r>
              <w:t>Regionen erstellen</w:t>
            </w:r>
          </w:p>
        </w:tc>
        <w:tc>
          <w:tcPr>
            <w:tcW w:w="2246" w:type="dxa"/>
          </w:tcPr>
          <w:p w:rsidR="003D2333" w:rsidRDefault="003D2333" w:rsidP="00B73EE4">
            <w:r>
              <w:t>05.06.2012</w:t>
            </w:r>
          </w:p>
        </w:tc>
        <w:tc>
          <w:tcPr>
            <w:tcW w:w="861" w:type="dxa"/>
          </w:tcPr>
          <w:p w:rsidR="003D2333" w:rsidRDefault="003D2333" w:rsidP="00B73EE4">
            <w:pPr>
              <w:keepNext/>
            </w:pPr>
            <w:r>
              <w:t>LE</w:t>
            </w:r>
          </w:p>
        </w:tc>
      </w:tr>
      <w:tr w:rsidR="003D2333" w:rsidRPr="003646BE" w:rsidTr="00B73EE4">
        <w:trPr>
          <w:cnfStyle w:val="000000010000" w:firstRow="0" w:lastRow="0" w:firstColumn="0" w:lastColumn="0" w:oddVBand="0" w:evenVBand="0" w:oddHBand="0" w:evenHBand="1" w:firstRowFirstColumn="0" w:firstRowLastColumn="0" w:lastRowFirstColumn="0" w:lastRowLastColumn="0"/>
        </w:trPr>
        <w:tc>
          <w:tcPr>
            <w:tcW w:w="6181" w:type="dxa"/>
          </w:tcPr>
          <w:p w:rsidR="003D2333" w:rsidRDefault="003D2333" w:rsidP="00B73EE4">
            <w:r w:rsidRPr="00F51F62">
              <w:t>Reihenfolge und Strukturieru</w:t>
            </w:r>
            <w:r>
              <w:t>ng von Properties / Methoden / K</w:t>
            </w:r>
            <w:r w:rsidRPr="00F51F62">
              <w:t>onstruktoren ist inkonsistent</w:t>
            </w:r>
          </w:p>
        </w:tc>
        <w:tc>
          <w:tcPr>
            <w:tcW w:w="2246" w:type="dxa"/>
          </w:tcPr>
          <w:p w:rsidR="003D2333" w:rsidRDefault="003D2333" w:rsidP="00B73EE4">
            <w:r>
              <w:t>05.06.2012</w:t>
            </w:r>
          </w:p>
        </w:tc>
        <w:tc>
          <w:tcPr>
            <w:tcW w:w="861" w:type="dxa"/>
          </w:tcPr>
          <w:p w:rsidR="003D2333" w:rsidRDefault="003D2333" w:rsidP="00B73EE4">
            <w:pPr>
              <w:keepNext/>
            </w:pPr>
            <w:r>
              <w:t>LE</w:t>
            </w:r>
          </w:p>
        </w:tc>
      </w:tr>
      <w:tr w:rsidR="003D2333" w:rsidRPr="003646BE" w:rsidTr="00B73EE4">
        <w:trPr>
          <w:cnfStyle w:val="000000100000" w:firstRow="0" w:lastRow="0" w:firstColumn="0" w:lastColumn="0" w:oddVBand="0" w:evenVBand="0" w:oddHBand="1" w:evenHBand="0" w:firstRowFirstColumn="0" w:firstRowLastColumn="0" w:lastRowFirstColumn="0" w:lastRowLastColumn="0"/>
        </w:trPr>
        <w:tc>
          <w:tcPr>
            <w:tcW w:w="6181" w:type="dxa"/>
          </w:tcPr>
          <w:p w:rsidR="003D2333" w:rsidRPr="00F51F62" w:rsidRDefault="003D2333" w:rsidP="00B73EE4">
            <w:r>
              <w:t>Code-Guidelines (vorhanden?) einhalten</w:t>
            </w:r>
          </w:p>
        </w:tc>
        <w:tc>
          <w:tcPr>
            <w:tcW w:w="2246" w:type="dxa"/>
          </w:tcPr>
          <w:p w:rsidR="003D2333" w:rsidRDefault="003D2333" w:rsidP="00B73EE4">
            <w:r>
              <w:t>05.06.2012</w:t>
            </w:r>
          </w:p>
        </w:tc>
        <w:tc>
          <w:tcPr>
            <w:tcW w:w="861" w:type="dxa"/>
          </w:tcPr>
          <w:p w:rsidR="003D2333" w:rsidRDefault="003D2333" w:rsidP="00B73EE4">
            <w:pPr>
              <w:keepNext/>
            </w:pPr>
            <w:r>
              <w:t>LE</w:t>
            </w:r>
          </w:p>
        </w:tc>
      </w:tr>
      <w:tr w:rsidR="003D2333" w:rsidRPr="003646BE" w:rsidTr="00B73EE4">
        <w:trPr>
          <w:cnfStyle w:val="000000010000" w:firstRow="0" w:lastRow="0" w:firstColumn="0" w:lastColumn="0" w:oddVBand="0" w:evenVBand="0" w:oddHBand="0" w:evenHBand="1" w:firstRowFirstColumn="0" w:firstRowLastColumn="0" w:lastRowFirstColumn="0" w:lastRowLastColumn="0"/>
        </w:trPr>
        <w:tc>
          <w:tcPr>
            <w:tcW w:w="6181" w:type="dxa"/>
          </w:tcPr>
          <w:p w:rsidR="003D2333" w:rsidRDefault="003D2333" w:rsidP="00B73EE4">
            <w:r>
              <w:t>PreConditions einsetzen</w:t>
            </w:r>
          </w:p>
        </w:tc>
        <w:tc>
          <w:tcPr>
            <w:tcW w:w="2246" w:type="dxa"/>
          </w:tcPr>
          <w:p w:rsidR="003D2333" w:rsidRDefault="003D2333" w:rsidP="00B73EE4">
            <w:r>
              <w:t>05.06.2012</w:t>
            </w:r>
          </w:p>
        </w:tc>
        <w:tc>
          <w:tcPr>
            <w:tcW w:w="861" w:type="dxa"/>
          </w:tcPr>
          <w:p w:rsidR="003D2333" w:rsidRDefault="003D2333" w:rsidP="00B73EE4">
            <w:pPr>
              <w:keepNext/>
            </w:pPr>
            <w:r>
              <w:t>LE</w:t>
            </w:r>
          </w:p>
        </w:tc>
      </w:tr>
    </w:tbl>
    <w:p w:rsidR="003D2333" w:rsidRDefault="003D2333" w:rsidP="003D2333">
      <w:pPr>
        <w:pStyle w:val="Caption"/>
      </w:pPr>
      <w:bookmarkStart w:id="672" w:name="_Ref324229821"/>
      <w:r>
        <w:t xml:space="preserve">Tabelle </w:t>
      </w:r>
      <w:r>
        <w:fldChar w:fldCharType="begin"/>
      </w:r>
      <w:r>
        <w:instrText xml:space="preserve"> SEQ Tabelle \* ARABIC </w:instrText>
      </w:r>
      <w:r>
        <w:fldChar w:fldCharType="separate"/>
      </w:r>
      <w:r>
        <w:rPr>
          <w:noProof/>
        </w:rPr>
        <w:t>30</w:t>
      </w:r>
      <w:r>
        <w:rPr>
          <w:noProof/>
        </w:rPr>
        <w:fldChar w:fldCharType="end"/>
      </w:r>
      <w:r>
        <w:t xml:space="preserve"> - Annotationen und Kommentare Code Review 03.05.2012</w:t>
      </w:r>
      <w:bookmarkEnd w:id="672"/>
    </w:p>
    <w:p w:rsidR="003D2333" w:rsidRDefault="003D2333" w:rsidP="003D2333">
      <w:r>
        <w:t>Die original notierten Kommentare und Annotationen von Silvan Gehrig und Michael Gfeller sind im Anhang (TODO: Code Review File in Anhang und verlinken) zu finden.</w:t>
      </w:r>
    </w:p>
    <w:p w:rsidR="003D2333" w:rsidRDefault="003D2333" w:rsidP="003D2333">
      <w:pPr>
        <w:pStyle w:val="Heading5"/>
      </w:pPr>
      <w:bookmarkStart w:id="673" w:name="_Toc327350298"/>
      <w:r>
        <w:t>Bewertung der Kriterien</w:t>
      </w:r>
      <w:bookmarkEnd w:id="673"/>
    </w:p>
    <w:p w:rsidR="003D2333" w:rsidRDefault="003D2333" w:rsidP="003D2333">
      <w:r>
        <w:t>Die Kriterienbewertung wurde von Silvan Gehrig und Michael Gfeller am 04.05.2012 vorgenommen.</w:t>
      </w:r>
    </w:p>
    <w:p w:rsidR="003D2333" w:rsidRPr="00CC720E" w:rsidRDefault="003D2333" w:rsidP="003D2333">
      <w:pPr>
        <w:pStyle w:val="Heading6"/>
      </w:pPr>
      <w:bookmarkStart w:id="674" w:name="_Toc327350299"/>
      <w:r w:rsidRPr="00CC720E">
        <w:t>Code Style Analyse</w:t>
      </w:r>
      <w:bookmarkEnd w:id="674"/>
    </w:p>
    <w:tbl>
      <w:tblPr>
        <w:tblStyle w:val="MediumList1-Accent1"/>
        <w:tblW w:w="0" w:type="auto"/>
        <w:tblLook w:val="0420" w:firstRow="1" w:lastRow="0" w:firstColumn="0" w:lastColumn="0" w:noHBand="0" w:noVBand="1"/>
      </w:tblPr>
      <w:tblGrid>
        <w:gridCol w:w="7023"/>
        <w:gridCol w:w="1158"/>
        <w:gridCol w:w="1051"/>
      </w:tblGrid>
      <w:tr w:rsidR="003D2333" w:rsidTr="00B73EE4">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3D2333" w:rsidRDefault="003D2333" w:rsidP="00B73EE4"/>
        </w:tc>
        <w:tc>
          <w:tcPr>
            <w:tcW w:w="1158" w:type="dxa"/>
          </w:tcPr>
          <w:p w:rsidR="003D2333" w:rsidRDefault="003D2333" w:rsidP="00B73EE4">
            <w:r>
              <w:t>Erfüllt</w:t>
            </w:r>
          </w:p>
        </w:tc>
        <w:tc>
          <w:tcPr>
            <w:tcW w:w="1051" w:type="dxa"/>
          </w:tcPr>
          <w:p w:rsidR="003D2333" w:rsidRDefault="003D2333" w:rsidP="00B73EE4">
            <w:r>
              <w:t>N. Erfüllt</w:t>
            </w:r>
          </w:p>
        </w:tc>
      </w:tr>
      <w:tr w:rsidR="003D2333" w:rsidTr="00B73EE4">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3D2333" w:rsidRDefault="003D2333" w:rsidP="00B73EE4">
            <w:r>
              <w:t>Die Code Richtlinien von HSR Videowall wurden eingehalten</w:t>
            </w:r>
          </w:p>
        </w:tc>
        <w:tc>
          <w:tcPr>
            <w:tcW w:w="1158" w:type="dxa"/>
          </w:tcPr>
          <w:p w:rsidR="003D2333" w:rsidRDefault="003D2333" w:rsidP="00B73EE4"/>
        </w:tc>
        <w:tc>
          <w:tcPr>
            <w:tcW w:w="1051" w:type="dxa"/>
          </w:tcPr>
          <w:p w:rsidR="003D2333" w:rsidRPr="000844FC" w:rsidRDefault="003D2333" w:rsidP="00B73EE4">
            <w:r>
              <w:t>X</w:t>
            </w:r>
          </w:p>
        </w:tc>
      </w:tr>
      <w:tr w:rsidR="003D2333" w:rsidTr="00B73EE4">
        <w:trPr>
          <w:trHeight w:val="264"/>
        </w:trPr>
        <w:tc>
          <w:tcPr>
            <w:tcW w:w="7023" w:type="dxa"/>
          </w:tcPr>
          <w:p w:rsidR="003D2333" w:rsidRDefault="003D2333" w:rsidP="00B73EE4">
            <w:r>
              <w:t>Der Code wirkt durch seine Anordnung &amp; Verschachtelung übersichtlich</w:t>
            </w:r>
          </w:p>
        </w:tc>
        <w:tc>
          <w:tcPr>
            <w:tcW w:w="1158" w:type="dxa"/>
          </w:tcPr>
          <w:p w:rsidR="003D2333" w:rsidRDefault="003D2333" w:rsidP="00B73EE4"/>
        </w:tc>
        <w:tc>
          <w:tcPr>
            <w:tcW w:w="1051" w:type="dxa"/>
          </w:tcPr>
          <w:p w:rsidR="003D2333" w:rsidRDefault="003D2333" w:rsidP="00B73EE4">
            <w:r>
              <w:t>X</w:t>
            </w:r>
          </w:p>
        </w:tc>
      </w:tr>
      <w:tr w:rsidR="003D2333" w:rsidTr="00B73EE4">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3D2333" w:rsidRDefault="003D2333" w:rsidP="00B73EE4">
            <w:r>
              <w:t>Die HSR Videowall Headers sind in allen nicht generierten Sourcen vorhanden</w:t>
            </w:r>
          </w:p>
        </w:tc>
        <w:tc>
          <w:tcPr>
            <w:tcW w:w="1158" w:type="dxa"/>
          </w:tcPr>
          <w:p w:rsidR="003D2333" w:rsidRDefault="003D2333" w:rsidP="00B73EE4"/>
        </w:tc>
        <w:tc>
          <w:tcPr>
            <w:tcW w:w="1051" w:type="dxa"/>
          </w:tcPr>
          <w:p w:rsidR="003D2333" w:rsidRDefault="003D2333" w:rsidP="00B73EE4">
            <w:r>
              <w:t>X</w:t>
            </w:r>
          </w:p>
        </w:tc>
      </w:tr>
      <w:tr w:rsidR="003D2333" w:rsidTr="00B73EE4">
        <w:trPr>
          <w:trHeight w:val="264"/>
        </w:trPr>
        <w:tc>
          <w:tcPr>
            <w:tcW w:w="7023" w:type="dxa"/>
          </w:tcPr>
          <w:p w:rsidR="003D2333" w:rsidRDefault="003D2333" w:rsidP="00B73EE4">
            <w:r>
              <w:t>Die XML-Kommentar Kompilation wurde in den Projekten aktiviert</w:t>
            </w:r>
          </w:p>
        </w:tc>
        <w:tc>
          <w:tcPr>
            <w:tcW w:w="1158" w:type="dxa"/>
          </w:tcPr>
          <w:p w:rsidR="003D2333" w:rsidRDefault="003D2333" w:rsidP="00B73EE4">
            <w:r>
              <w:t>X</w:t>
            </w:r>
          </w:p>
        </w:tc>
        <w:tc>
          <w:tcPr>
            <w:tcW w:w="1051" w:type="dxa"/>
          </w:tcPr>
          <w:p w:rsidR="003D2333" w:rsidRDefault="003D2333" w:rsidP="00B73EE4"/>
        </w:tc>
      </w:tr>
      <w:tr w:rsidR="003D2333" w:rsidTr="00B73EE4">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3D2333" w:rsidRDefault="003D2333" w:rsidP="00B73EE4">
            <w:r>
              <w:t>Alle Public / Protected Members sind ausreichend Dokumentiert</w:t>
            </w:r>
          </w:p>
        </w:tc>
        <w:tc>
          <w:tcPr>
            <w:tcW w:w="1158" w:type="dxa"/>
          </w:tcPr>
          <w:p w:rsidR="003D2333" w:rsidRDefault="003D2333" w:rsidP="00B73EE4"/>
        </w:tc>
        <w:tc>
          <w:tcPr>
            <w:tcW w:w="1051" w:type="dxa"/>
          </w:tcPr>
          <w:p w:rsidR="003D2333" w:rsidRDefault="003D2333" w:rsidP="00B73EE4">
            <w:r>
              <w:t>X</w:t>
            </w:r>
          </w:p>
        </w:tc>
      </w:tr>
      <w:tr w:rsidR="003D2333" w:rsidTr="00B73EE4">
        <w:trPr>
          <w:trHeight w:val="264"/>
        </w:trPr>
        <w:tc>
          <w:tcPr>
            <w:tcW w:w="7023" w:type="dxa"/>
          </w:tcPr>
          <w:p w:rsidR="003D2333" w:rsidRDefault="003D2333" w:rsidP="00B73EE4">
            <w:r>
              <w:t>Die auskommentierten Programm-Stücke sind ausreichend erklärt</w:t>
            </w:r>
          </w:p>
        </w:tc>
        <w:tc>
          <w:tcPr>
            <w:tcW w:w="1158" w:type="dxa"/>
          </w:tcPr>
          <w:p w:rsidR="003D2333" w:rsidRDefault="003D2333" w:rsidP="00B73EE4">
            <w:r>
              <w:t>X</w:t>
            </w:r>
          </w:p>
        </w:tc>
        <w:tc>
          <w:tcPr>
            <w:tcW w:w="1051" w:type="dxa"/>
          </w:tcPr>
          <w:p w:rsidR="003D2333" w:rsidRDefault="003D2333" w:rsidP="00B73EE4"/>
        </w:tc>
      </w:tr>
      <w:tr w:rsidR="003D2333" w:rsidTr="00B73EE4">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3D2333" w:rsidRDefault="003D2333" w:rsidP="00B73EE4">
            <w:r>
              <w:t>Die Projekte enthalten keine toten Programm-Klassen</w:t>
            </w:r>
          </w:p>
        </w:tc>
        <w:tc>
          <w:tcPr>
            <w:tcW w:w="1158" w:type="dxa"/>
          </w:tcPr>
          <w:p w:rsidR="003D2333" w:rsidRDefault="003D2333" w:rsidP="00B73EE4"/>
        </w:tc>
        <w:tc>
          <w:tcPr>
            <w:tcW w:w="1051" w:type="dxa"/>
          </w:tcPr>
          <w:p w:rsidR="003D2333" w:rsidRDefault="003D2333" w:rsidP="00B73EE4"/>
        </w:tc>
      </w:tr>
      <w:tr w:rsidR="003D2333" w:rsidTr="00B73EE4">
        <w:trPr>
          <w:trHeight w:val="264"/>
        </w:trPr>
        <w:tc>
          <w:tcPr>
            <w:tcW w:w="7023" w:type="dxa"/>
          </w:tcPr>
          <w:p w:rsidR="003D2333" w:rsidRDefault="003D2333" w:rsidP="00B73EE4">
            <w:r>
              <w:t>Die fehlenden Programmstücke sind mittels TODO-Kommentar beschrieben</w:t>
            </w:r>
          </w:p>
        </w:tc>
        <w:tc>
          <w:tcPr>
            <w:tcW w:w="1158" w:type="dxa"/>
          </w:tcPr>
          <w:p w:rsidR="003D2333" w:rsidRDefault="003D2333" w:rsidP="00B73EE4">
            <w:r>
              <w:t>X</w:t>
            </w:r>
          </w:p>
        </w:tc>
        <w:tc>
          <w:tcPr>
            <w:tcW w:w="1051" w:type="dxa"/>
          </w:tcPr>
          <w:p w:rsidR="003D2333" w:rsidRDefault="003D2333" w:rsidP="00B73EE4"/>
        </w:tc>
      </w:tr>
      <w:tr w:rsidR="003D2333" w:rsidTr="00B73EE4">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3D2333" w:rsidRDefault="003D2333" w:rsidP="00B73EE4">
            <w:r>
              <w:t>Der Code übersetzt ohne Compiler Warnings, die nicht dokumentiert sind und sich nicht in den Test Projekten befinden</w:t>
            </w:r>
          </w:p>
        </w:tc>
        <w:tc>
          <w:tcPr>
            <w:tcW w:w="1158" w:type="dxa"/>
          </w:tcPr>
          <w:p w:rsidR="003D2333" w:rsidRDefault="003D2333" w:rsidP="00B73EE4"/>
        </w:tc>
        <w:tc>
          <w:tcPr>
            <w:tcW w:w="1051" w:type="dxa"/>
          </w:tcPr>
          <w:p w:rsidR="003D2333" w:rsidRDefault="003D2333" w:rsidP="00B73EE4">
            <w:r>
              <w:t>X</w:t>
            </w:r>
          </w:p>
        </w:tc>
      </w:tr>
      <w:tr w:rsidR="003D2333" w:rsidTr="00B73EE4">
        <w:trPr>
          <w:trHeight w:val="264"/>
        </w:trPr>
        <w:tc>
          <w:tcPr>
            <w:tcW w:w="7023" w:type="dxa"/>
          </w:tcPr>
          <w:p w:rsidR="003D2333" w:rsidRDefault="003D2333" w:rsidP="00B73EE4">
            <w:r>
              <w:t>Es gibt keine Bad Smells im Code</w:t>
            </w:r>
          </w:p>
        </w:tc>
        <w:tc>
          <w:tcPr>
            <w:tcW w:w="1158" w:type="dxa"/>
          </w:tcPr>
          <w:p w:rsidR="003D2333" w:rsidRDefault="003D2333" w:rsidP="00B73EE4"/>
        </w:tc>
        <w:tc>
          <w:tcPr>
            <w:tcW w:w="1051" w:type="dxa"/>
          </w:tcPr>
          <w:p w:rsidR="003D2333" w:rsidRDefault="003D2333" w:rsidP="00B73EE4">
            <w:r>
              <w:t>X</w:t>
            </w:r>
          </w:p>
        </w:tc>
      </w:tr>
    </w:tbl>
    <w:p w:rsidR="003D2333" w:rsidRPr="00CC720E" w:rsidRDefault="003D2333" w:rsidP="003D2333">
      <w:pPr>
        <w:pStyle w:val="Heading6"/>
      </w:pPr>
      <w:bookmarkStart w:id="675" w:name="_Toc327350300"/>
      <w:r>
        <w:t>Exception Handling</w:t>
      </w:r>
      <w:bookmarkEnd w:id="675"/>
    </w:p>
    <w:tbl>
      <w:tblPr>
        <w:tblStyle w:val="MediumList1-Accent1"/>
        <w:tblW w:w="0" w:type="auto"/>
        <w:tblLook w:val="0420" w:firstRow="1" w:lastRow="0" w:firstColumn="0" w:lastColumn="0" w:noHBand="0" w:noVBand="1"/>
      </w:tblPr>
      <w:tblGrid>
        <w:gridCol w:w="7054"/>
        <w:gridCol w:w="1134"/>
        <w:gridCol w:w="1024"/>
      </w:tblGrid>
      <w:tr w:rsidR="003D2333" w:rsidTr="00B73EE4">
        <w:trPr>
          <w:cnfStyle w:val="100000000000" w:firstRow="1" w:lastRow="0" w:firstColumn="0" w:lastColumn="0" w:oddVBand="0" w:evenVBand="0" w:oddHBand="0" w:evenHBand="0" w:firstRowFirstColumn="0" w:firstRowLastColumn="0" w:lastRowFirstColumn="0" w:lastRowLastColumn="0"/>
        </w:trPr>
        <w:tc>
          <w:tcPr>
            <w:tcW w:w="7054" w:type="dxa"/>
          </w:tcPr>
          <w:p w:rsidR="003D2333" w:rsidRDefault="003D2333" w:rsidP="00B73EE4"/>
        </w:tc>
        <w:tc>
          <w:tcPr>
            <w:tcW w:w="1134" w:type="dxa"/>
          </w:tcPr>
          <w:p w:rsidR="003D2333" w:rsidRDefault="003D2333" w:rsidP="00B73EE4">
            <w:r>
              <w:t>Erfüllt</w:t>
            </w:r>
          </w:p>
        </w:tc>
        <w:tc>
          <w:tcPr>
            <w:tcW w:w="1024" w:type="dxa"/>
          </w:tcPr>
          <w:p w:rsidR="003D2333" w:rsidRDefault="003D2333" w:rsidP="00B73EE4">
            <w:r>
              <w:t>N. Erfüllt</w:t>
            </w:r>
          </w:p>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Der Code enthält keine abgefangenen und ignorierten Ausnahmen</w:t>
            </w:r>
          </w:p>
        </w:tc>
        <w:tc>
          <w:tcPr>
            <w:tcW w:w="1134" w:type="dxa"/>
          </w:tcPr>
          <w:p w:rsidR="003D2333" w:rsidRDefault="003D2333" w:rsidP="00B73EE4">
            <w:r>
              <w:t>X</w:t>
            </w:r>
          </w:p>
        </w:tc>
        <w:tc>
          <w:tcPr>
            <w:tcW w:w="1024" w:type="dxa"/>
          </w:tcPr>
          <w:p w:rsidR="003D2333" w:rsidRDefault="003D2333" w:rsidP="00B73EE4"/>
        </w:tc>
      </w:tr>
      <w:tr w:rsidR="003D2333" w:rsidTr="00B73EE4">
        <w:tc>
          <w:tcPr>
            <w:tcW w:w="7054" w:type="dxa"/>
          </w:tcPr>
          <w:p w:rsidR="003D2333" w:rsidRDefault="003D2333" w:rsidP="00B73EE4">
            <w:r>
              <w:t>Fehler in asynchronen Prozessen werden mittels Event weitergeleiltet</w:t>
            </w:r>
          </w:p>
        </w:tc>
        <w:tc>
          <w:tcPr>
            <w:tcW w:w="1134" w:type="dxa"/>
          </w:tcPr>
          <w:p w:rsidR="003D2333" w:rsidRDefault="003D2333" w:rsidP="00B73EE4">
            <w:r>
              <w:t>X</w:t>
            </w:r>
          </w:p>
        </w:tc>
        <w:tc>
          <w:tcPr>
            <w:tcW w:w="1024" w:type="dxa"/>
          </w:tcPr>
          <w:p w:rsidR="003D2333" w:rsidRDefault="003D2333" w:rsidP="00B73EE4"/>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lastRenderedPageBreak/>
              <w:t>Das Logging erfasst alle Fehler aus allen Funktionalitätsschichten</w:t>
            </w:r>
          </w:p>
        </w:tc>
        <w:tc>
          <w:tcPr>
            <w:tcW w:w="1134" w:type="dxa"/>
          </w:tcPr>
          <w:p w:rsidR="003D2333" w:rsidRDefault="003D2333" w:rsidP="00B73EE4"/>
        </w:tc>
        <w:tc>
          <w:tcPr>
            <w:tcW w:w="1024" w:type="dxa"/>
          </w:tcPr>
          <w:p w:rsidR="003D2333" w:rsidRDefault="003D2333" w:rsidP="00B73EE4">
            <w:r>
              <w:t>X</w:t>
            </w:r>
          </w:p>
        </w:tc>
      </w:tr>
      <w:tr w:rsidR="003D2333" w:rsidTr="00B73EE4">
        <w:tc>
          <w:tcPr>
            <w:tcW w:w="7054" w:type="dxa"/>
          </w:tcPr>
          <w:p w:rsidR="003D2333" w:rsidRDefault="003D2333" w:rsidP="00B73EE4">
            <w:r>
              <w:t>Das Before/After Pattern wird, wo möglich, mittels using() { } angewendet</w:t>
            </w:r>
          </w:p>
        </w:tc>
        <w:tc>
          <w:tcPr>
            <w:tcW w:w="1134" w:type="dxa"/>
          </w:tcPr>
          <w:p w:rsidR="003D2333" w:rsidRDefault="003D2333" w:rsidP="00B73EE4"/>
        </w:tc>
        <w:tc>
          <w:tcPr>
            <w:tcW w:w="1024" w:type="dxa"/>
          </w:tcPr>
          <w:p w:rsidR="003D2333" w:rsidRDefault="003D2333" w:rsidP="00B73EE4">
            <w:r>
              <w:t>X</w:t>
            </w:r>
          </w:p>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IDisposable.Dispose() Methoden werden in jedem Fall aufgerufen</w:t>
            </w:r>
          </w:p>
        </w:tc>
        <w:tc>
          <w:tcPr>
            <w:tcW w:w="1134" w:type="dxa"/>
          </w:tcPr>
          <w:p w:rsidR="003D2333" w:rsidRDefault="003D2333" w:rsidP="00B73EE4"/>
        </w:tc>
        <w:tc>
          <w:tcPr>
            <w:tcW w:w="1024" w:type="dxa"/>
          </w:tcPr>
          <w:p w:rsidR="003D2333" w:rsidRDefault="003D2333" w:rsidP="00B73EE4">
            <w:r>
              <w:t>X</w:t>
            </w:r>
          </w:p>
        </w:tc>
      </w:tr>
    </w:tbl>
    <w:p w:rsidR="003D2333" w:rsidRPr="00CC720E" w:rsidRDefault="003D2333" w:rsidP="003D2333">
      <w:pPr>
        <w:pStyle w:val="Heading6"/>
      </w:pPr>
      <w:bookmarkStart w:id="676" w:name="_Toc327350301"/>
      <w:r>
        <w:t>Flow Control</w:t>
      </w:r>
      <w:bookmarkEnd w:id="676"/>
    </w:p>
    <w:tbl>
      <w:tblPr>
        <w:tblStyle w:val="MediumList1-Accent1"/>
        <w:tblW w:w="0" w:type="auto"/>
        <w:tblLook w:val="0420" w:firstRow="1" w:lastRow="0" w:firstColumn="0" w:lastColumn="0" w:noHBand="0" w:noVBand="1"/>
      </w:tblPr>
      <w:tblGrid>
        <w:gridCol w:w="7054"/>
        <w:gridCol w:w="1134"/>
        <w:gridCol w:w="1024"/>
      </w:tblGrid>
      <w:tr w:rsidR="003D2333" w:rsidTr="00B73EE4">
        <w:trPr>
          <w:cnfStyle w:val="100000000000" w:firstRow="1" w:lastRow="0" w:firstColumn="0" w:lastColumn="0" w:oddVBand="0" w:evenVBand="0" w:oddHBand="0" w:evenHBand="0" w:firstRowFirstColumn="0" w:firstRowLastColumn="0" w:lastRowFirstColumn="0" w:lastRowLastColumn="0"/>
        </w:trPr>
        <w:tc>
          <w:tcPr>
            <w:tcW w:w="7054" w:type="dxa"/>
          </w:tcPr>
          <w:p w:rsidR="003D2333" w:rsidRDefault="003D2333" w:rsidP="00B73EE4"/>
        </w:tc>
        <w:tc>
          <w:tcPr>
            <w:tcW w:w="1134" w:type="dxa"/>
          </w:tcPr>
          <w:p w:rsidR="003D2333" w:rsidRDefault="003D2333" w:rsidP="00B73EE4">
            <w:r>
              <w:t>Erfüllt</w:t>
            </w:r>
          </w:p>
        </w:tc>
        <w:tc>
          <w:tcPr>
            <w:tcW w:w="1024" w:type="dxa"/>
          </w:tcPr>
          <w:p w:rsidR="003D2333" w:rsidRDefault="003D2333" w:rsidP="00B73EE4">
            <w:r>
              <w:t>N. Erfüllt</w:t>
            </w:r>
          </w:p>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 xml:space="preserve">Es existieren keine Schleifen ohne Abbruchkriterien </w:t>
            </w:r>
          </w:p>
        </w:tc>
        <w:tc>
          <w:tcPr>
            <w:tcW w:w="1134" w:type="dxa"/>
          </w:tcPr>
          <w:p w:rsidR="003D2333" w:rsidRDefault="003D2333" w:rsidP="00B73EE4">
            <w:r>
              <w:t>X</w:t>
            </w:r>
          </w:p>
        </w:tc>
        <w:tc>
          <w:tcPr>
            <w:tcW w:w="1024" w:type="dxa"/>
          </w:tcPr>
          <w:p w:rsidR="003D2333" w:rsidRDefault="003D2333" w:rsidP="00B73EE4"/>
        </w:tc>
      </w:tr>
      <w:tr w:rsidR="003D2333" w:rsidTr="00B73EE4">
        <w:tc>
          <w:tcPr>
            <w:tcW w:w="7054" w:type="dxa"/>
          </w:tcPr>
          <w:p w:rsidR="003D2333" w:rsidRDefault="003D2333" w:rsidP="00B73EE4">
            <w:r>
              <w:t>Es existieren keine nicht dokumentierte, tote Programmstücke (z.B. if(false) / while (false) / …)</w:t>
            </w:r>
          </w:p>
        </w:tc>
        <w:tc>
          <w:tcPr>
            <w:tcW w:w="1134" w:type="dxa"/>
          </w:tcPr>
          <w:p w:rsidR="003D2333" w:rsidRDefault="003D2333" w:rsidP="00B73EE4">
            <w:r>
              <w:t>X</w:t>
            </w:r>
          </w:p>
        </w:tc>
        <w:tc>
          <w:tcPr>
            <w:tcW w:w="1024" w:type="dxa"/>
          </w:tcPr>
          <w:p w:rsidR="003D2333" w:rsidRDefault="003D2333" w:rsidP="00B73EE4"/>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Rekursive Calls haben immer eine Verankerung und Abbruchbedingung</w:t>
            </w:r>
          </w:p>
        </w:tc>
        <w:tc>
          <w:tcPr>
            <w:tcW w:w="1134" w:type="dxa"/>
          </w:tcPr>
          <w:p w:rsidR="003D2333" w:rsidRDefault="003D2333" w:rsidP="00B73EE4">
            <w:r>
              <w:t>X</w:t>
            </w:r>
          </w:p>
        </w:tc>
        <w:tc>
          <w:tcPr>
            <w:tcW w:w="1024" w:type="dxa"/>
          </w:tcPr>
          <w:p w:rsidR="003D2333" w:rsidRDefault="003D2333" w:rsidP="00B73EE4"/>
        </w:tc>
      </w:tr>
    </w:tbl>
    <w:p w:rsidR="003D2333" w:rsidRPr="00CC720E" w:rsidRDefault="003D2333" w:rsidP="003D2333">
      <w:pPr>
        <w:pStyle w:val="Heading6"/>
      </w:pPr>
      <w:bookmarkStart w:id="677" w:name="_Toc327350302"/>
      <w:r>
        <w:t>Naming</w:t>
      </w:r>
      <w:bookmarkEnd w:id="677"/>
    </w:p>
    <w:tbl>
      <w:tblPr>
        <w:tblStyle w:val="MediumList1-Accent1"/>
        <w:tblW w:w="0" w:type="auto"/>
        <w:tblLook w:val="0420" w:firstRow="1" w:lastRow="0" w:firstColumn="0" w:lastColumn="0" w:noHBand="0" w:noVBand="1"/>
      </w:tblPr>
      <w:tblGrid>
        <w:gridCol w:w="7054"/>
        <w:gridCol w:w="1134"/>
        <w:gridCol w:w="1024"/>
      </w:tblGrid>
      <w:tr w:rsidR="003D2333" w:rsidTr="00B73EE4">
        <w:trPr>
          <w:cnfStyle w:val="100000000000" w:firstRow="1" w:lastRow="0" w:firstColumn="0" w:lastColumn="0" w:oddVBand="0" w:evenVBand="0" w:oddHBand="0" w:evenHBand="0" w:firstRowFirstColumn="0" w:firstRowLastColumn="0" w:lastRowFirstColumn="0" w:lastRowLastColumn="0"/>
        </w:trPr>
        <w:tc>
          <w:tcPr>
            <w:tcW w:w="7054" w:type="dxa"/>
          </w:tcPr>
          <w:p w:rsidR="003D2333" w:rsidRDefault="003D2333" w:rsidP="00B73EE4"/>
        </w:tc>
        <w:tc>
          <w:tcPr>
            <w:tcW w:w="1134" w:type="dxa"/>
          </w:tcPr>
          <w:p w:rsidR="003D2333" w:rsidRDefault="003D2333" w:rsidP="00B73EE4">
            <w:r>
              <w:t>Erfüllt</w:t>
            </w:r>
          </w:p>
        </w:tc>
        <w:tc>
          <w:tcPr>
            <w:tcW w:w="1024" w:type="dxa"/>
          </w:tcPr>
          <w:p w:rsidR="003D2333" w:rsidRDefault="003D2333" w:rsidP="00B73EE4">
            <w:r>
              <w:t>N. Erfüllt</w:t>
            </w:r>
          </w:p>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Die Namen der Klassen / Variabeln sind selbstbeschreibend</w:t>
            </w:r>
          </w:p>
        </w:tc>
        <w:tc>
          <w:tcPr>
            <w:tcW w:w="1134" w:type="dxa"/>
          </w:tcPr>
          <w:p w:rsidR="003D2333" w:rsidRDefault="003D2333" w:rsidP="00B73EE4">
            <w:r>
              <w:t>X</w:t>
            </w:r>
          </w:p>
        </w:tc>
        <w:tc>
          <w:tcPr>
            <w:tcW w:w="1024" w:type="dxa"/>
          </w:tcPr>
          <w:p w:rsidR="003D2333" w:rsidRDefault="003D2333" w:rsidP="00B73EE4"/>
        </w:tc>
      </w:tr>
      <w:tr w:rsidR="003D2333" w:rsidTr="00B73EE4">
        <w:tc>
          <w:tcPr>
            <w:tcW w:w="7054" w:type="dxa"/>
          </w:tcPr>
          <w:p w:rsidR="003D2333" w:rsidRDefault="003D2333" w:rsidP="00B73EE4">
            <w:r>
              <w:t>Verwirrende oder falsche Namen sind nicht vorhanden</w:t>
            </w:r>
          </w:p>
        </w:tc>
        <w:tc>
          <w:tcPr>
            <w:tcW w:w="1134" w:type="dxa"/>
          </w:tcPr>
          <w:p w:rsidR="003D2333" w:rsidRDefault="003D2333" w:rsidP="00B73EE4"/>
        </w:tc>
        <w:tc>
          <w:tcPr>
            <w:tcW w:w="1024" w:type="dxa"/>
          </w:tcPr>
          <w:p w:rsidR="003D2333" w:rsidRDefault="003D2333" w:rsidP="00B73EE4">
            <w:r>
              <w:t>X</w:t>
            </w:r>
          </w:p>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Interface-Klassen beginnen immer I (z.B. IDisposable)</w:t>
            </w:r>
          </w:p>
        </w:tc>
        <w:tc>
          <w:tcPr>
            <w:tcW w:w="1134" w:type="dxa"/>
          </w:tcPr>
          <w:p w:rsidR="003D2333" w:rsidRDefault="003D2333" w:rsidP="00B73EE4">
            <w:r>
              <w:t>X</w:t>
            </w:r>
          </w:p>
        </w:tc>
        <w:tc>
          <w:tcPr>
            <w:tcW w:w="1024" w:type="dxa"/>
          </w:tcPr>
          <w:p w:rsidR="003D2333" w:rsidRDefault="003D2333" w:rsidP="00B73EE4"/>
        </w:tc>
      </w:tr>
      <w:tr w:rsidR="003D2333" w:rsidTr="00B73EE4">
        <w:tc>
          <w:tcPr>
            <w:tcW w:w="7054" w:type="dxa"/>
          </w:tcPr>
          <w:p w:rsidR="003D2333" w:rsidRDefault="003D2333" w:rsidP="00B73EE4">
            <w:r>
              <w:t xml:space="preserve">Klassen / Properties / Methoden werden mit </w:t>
            </w:r>
            <w:r w:rsidRPr="00E578A3">
              <w:rPr>
                <w:i/>
              </w:rPr>
              <w:t>PascalCasing</w:t>
            </w:r>
            <w:r>
              <w:t xml:space="preserve"> geschrieben</w:t>
            </w:r>
          </w:p>
        </w:tc>
        <w:tc>
          <w:tcPr>
            <w:tcW w:w="1134" w:type="dxa"/>
          </w:tcPr>
          <w:p w:rsidR="003D2333" w:rsidRDefault="003D2333" w:rsidP="00B73EE4">
            <w:r>
              <w:t>X</w:t>
            </w:r>
          </w:p>
        </w:tc>
        <w:tc>
          <w:tcPr>
            <w:tcW w:w="1024" w:type="dxa"/>
          </w:tcPr>
          <w:p w:rsidR="003D2333" w:rsidRDefault="003D2333" w:rsidP="00B73EE4"/>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 xml:space="preserve">Lokale Variablen / Argumente werden mit </w:t>
            </w:r>
            <w:r w:rsidRPr="00E578A3">
              <w:rPr>
                <w:i/>
              </w:rPr>
              <w:t>camelCasing</w:t>
            </w:r>
            <w:r>
              <w:t xml:space="preserve"> geschrieben</w:t>
            </w:r>
          </w:p>
        </w:tc>
        <w:tc>
          <w:tcPr>
            <w:tcW w:w="1134" w:type="dxa"/>
          </w:tcPr>
          <w:p w:rsidR="003D2333" w:rsidRDefault="003D2333" w:rsidP="00B73EE4">
            <w:r>
              <w:t>X</w:t>
            </w:r>
          </w:p>
        </w:tc>
        <w:tc>
          <w:tcPr>
            <w:tcW w:w="1024" w:type="dxa"/>
          </w:tcPr>
          <w:p w:rsidR="003D2333" w:rsidRDefault="003D2333" w:rsidP="00B73EE4"/>
        </w:tc>
      </w:tr>
      <w:tr w:rsidR="003D2333" w:rsidTr="00B73EE4">
        <w:tc>
          <w:tcPr>
            <w:tcW w:w="7054" w:type="dxa"/>
          </w:tcPr>
          <w:p w:rsidR="003D2333" w:rsidRDefault="003D2333" w:rsidP="00B73EE4">
            <w:r>
              <w:t xml:space="preserve">Konstanten werden in </w:t>
            </w:r>
            <w:r w:rsidRPr="00E578A3">
              <w:rPr>
                <w:i/>
              </w:rPr>
              <w:t>PascalCasing</w:t>
            </w:r>
            <w:r>
              <w:t xml:space="preserve"> geschrieben</w:t>
            </w:r>
          </w:p>
        </w:tc>
        <w:tc>
          <w:tcPr>
            <w:tcW w:w="1134" w:type="dxa"/>
          </w:tcPr>
          <w:p w:rsidR="003D2333" w:rsidRDefault="003D2333" w:rsidP="00B73EE4">
            <w:r>
              <w:t>X</w:t>
            </w:r>
          </w:p>
        </w:tc>
        <w:tc>
          <w:tcPr>
            <w:tcW w:w="1024" w:type="dxa"/>
          </w:tcPr>
          <w:p w:rsidR="003D2333" w:rsidRDefault="003D2333" w:rsidP="00B73EE4"/>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 xml:space="preserve">Felder in Klassen werden mit </w:t>
            </w:r>
            <w:r w:rsidRPr="00E578A3">
              <w:rPr>
                <w:i/>
              </w:rPr>
              <w:t>_camelCasing</w:t>
            </w:r>
            <w:r>
              <w:t xml:space="preserve"> geschrieben</w:t>
            </w:r>
          </w:p>
        </w:tc>
        <w:tc>
          <w:tcPr>
            <w:tcW w:w="1134" w:type="dxa"/>
          </w:tcPr>
          <w:p w:rsidR="003D2333" w:rsidRDefault="003D2333" w:rsidP="00B73EE4">
            <w:r>
              <w:t>X</w:t>
            </w:r>
          </w:p>
        </w:tc>
        <w:tc>
          <w:tcPr>
            <w:tcW w:w="1024" w:type="dxa"/>
          </w:tcPr>
          <w:p w:rsidR="003D2333" w:rsidRDefault="003D2333" w:rsidP="00B73EE4"/>
        </w:tc>
      </w:tr>
      <w:tr w:rsidR="003D2333" w:rsidTr="00B73EE4">
        <w:tc>
          <w:tcPr>
            <w:tcW w:w="7054" w:type="dxa"/>
          </w:tcPr>
          <w:p w:rsidR="003D2333" w:rsidRDefault="003D2333" w:rsidP="00B73EE4">
            <w:r>
              <w:t>Der Code enthält keine Magic Numbers</w:t>
            </w:r>
          </w:p>
        </w:tc>
        <w:tc>
          <w:tcPr>
            <w:tcW w:w="1134" w:type="dxa"/>
          </w:tcPr>
          <w:p w:rsidR="003D2333" w:rsidRDefault="003D2333" w:rsidP="00B73EE4"/>
        </w:tc>
        <w:tc>
          <w:tcPr>
            <w:tcW w:w="1024" w:type="dxa"/>
          </w:tcPr>
          <w:p w:rsidR="003D2333" w:rsidRDefault="003D2333" w:rsidP="00B73EE4">
            <w:r>
              <w:t>X</w:t>
            </w:r>
          </w:p>
        </w:tc>
      </w:tr>
    </w:tbl>
    <w:p w:rsidR="003D2333" w:rsidRPr="00CC720E" w:rsidRDefault="003D2333" w:rsidP="003D2333">
      <w:pPr>
        <w:pStyle w:val="Heading6"/>
      </w:pPr>
      <w:bookmarkStart w:id="678" w:name="_Toc327350303"/>
      <w:r>
        <w:t>Tools</w:t>
      </w:r>
      <w:bookmarkEnd w:id="678"/>
    </w:p>
    <w:tbl>
      <w:tblPr>
        <w:tblStyle w:val="MediumList1-Accent1"/>
        <w:tblW w:w="0" w:type="auto"/>
        <w:tblLook w:val="0420" w:firstRow="1" w:lastRow="0" w:firstColumn="0" w:lastColumn="0" w:noHBand="0" w:noVBand="1"/>
      </w:tblPr>
      <w:tblGrid>
        <w:gridCol w:w="7054"/>
        <w:gridCol w:w="1134"/>
        <w:gridCol w:w="1024"/>
      </w:tblGrid>
      <w:tr w:rsidR="003D2333" w:rsidTr="00B73EE4">
        <w:trPr>
          <w:cnfStyle w:val="100000000000" w:firstRow="1" w:lastRow="0" w:firstColumn="0" w:lastColumn="0" w:oddVBand="0" w:evenVBand="0" w:oddHBand="0" w:evenHBand="0" w:firstRowFirstColumn="0" w:firstRowLastColumn="0" w:lastRowFirstColumn="0" w:lastRowLastColumn="0"/>
        </w:trPr>
        <w:tc>
          <w:tcPr>
            <w:tcW w:w="7054" w:type="dxa"/>
          </w:tcPr>
          <w:p w:rsidR="003D2333" w:rsidRDefault="003D2333" w:rsidP="00B73EE4"/>
        </w:tc>
        <w:tc>
          <w:tcPr>
            <w:tcW w:w="1134" w:type="dxa"/>
          </w:tcPr>
          <w:p w:rsidR="003D2333" w:rsidRDefault="003D2333" w:rsidP="00B73EE4">
            <w:r>
              <w:t>Erfüllt</w:t>
            </w:r>
          </w:p>
        </w:tc>
        <w:tc>
          <w:tcPr>
            <w:tcW w:w="1024" w:type="dxa"/>
          </w:tcPr>
          <w:p w:rsidR="003D2333" w:rsidRDefault="003D2333" w:rsidP="00B73EE4">
            <w:r>
              <w:t>N. Erfüllt</w:t>
            </w:r>
          </w:p>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Die Warnings von Resharper 4.XXX werden, wo sinnvoll, behoben</w:t>
            </w:r>
          </w:p>
        </w:tc>
        <w:tc>
          <w:tcPr>
            <w:tcW w:w="1134" w:type="dxa"/>
          </w:tcPr>
          <w:p w:rsidR="003D2333" w:rsidRDefault="003D2333" w:rsidP="00B73EE4">
            <w:r>
              <w:t>?</w:t>
            </w:r>
          </w:p>
        </w:tc>
        <w:tc>
          <w:tcPr>
            <w:tcW w:w="1024" w:type="dxa"/>
          </w:tcPr>
          <w:p w:rsidR="003D2333" w:rsidRDefault="003D2333" w:rsidP="00B73EE4"/>
        </w:tc>
      </w:tr>
      <w:tr w:rsidR="003D2333" w:rsidTr="00B73EE4">
        <w:tc>
          <w:tcPr>
            <w:tcW w:w="7054" w:type="dxa"/>
          </w:tcPr>
          <w:p w:rsidR="003D2333" w:rsidRDefault="003D2333" w:rsidP="00B73EE4">
            <w:r>
              <w:t>Die Errors von FxCop werden wo sinnvoll behoben</w:t>
            </w:r>
          </w:p>
        </w:tc>
        <w:tc>
          <w:tcPr>
            <w:tcW w:w="1134" w:type="dxa"/>
          </w:tcPr>
          <w:p w:rsidR="003D2333" w:rsidRDefault="003D2333" w:rsidP="00B73EE4">
            <w:r>
              <w:t>?</w:t>
            </w:r>
          </w:p>
        </w:tc>
        <w:tc>
          <w:tcPr>
            <w:tcW w:w="1024" w:type="dxa"/>
          </w:tcPr>
          <w:p w:rsidR="003D2333" w:rsidRDefault="003D2333" w:rsidP="00B73EE4"/>
        </w:tc>
      </w:tr>
    </w:tbl>
    <w:p w:rsidR="003D2333" w:rsidRDefault="003D2333" w:rsidP="003D2333">
      <w:pPr>
        <w:pStyle w:val="Heading4"/>
      </w:pPr>
      <w:bookmarkStart w:id="679" w:name="_Toc327350304"/>
      <w:r>
        <w:t>Code Review vom 05.06.2012</w:t>
      </w:r>
      <w:bookmarkEnd w:id="679"/>
    </w:p>
    <w:p w:rsidR="003D2333" w:rsidRDefault="003D2333" w:rsidP="003D2333">
      <w:r>
        <w:t>Das letzte Code Review wurde am 05.06.2012 durchgeführt. Anwesend waren Michael Gfeller, Silvan Gehrig und Lukas Elmer. Zuerst wurde der Code allgemein von Michael Gfeller untersucht und die gefundenen Probleme wurden besprochen.</w:t>
      </w:r>
    </w:p>
    <w:p w:rsidR="003D2333" w:rsidRDefault="003D2333" w:rsidP="003D2333">
      <w:r>
        <w:t>Danach wurden die Bewertungen des Code Reviews von Lukas Elmer eingetragen.</w:t>
      </w:r>
    </w:p>
    <w:p w:rsidR="003D2333" w:rsidRDefault="003D2333" w:rsidP="003D2333">
      <w:r>
        <w:t>Das Review zog einige Verbesserungen nach sich, die sich aus den negativ bewerteten Kriterien ergaben. Im Speziellen waren das:</w:t>
      </w:r>
    </w:p>
    <w:tbl>
      <w:tblPr>
        <w:tblStyle w:val="MediumShading1-Accent1"/>
        <w:tblW w:w="0" w:type="auto"/>
        <w:tblLook w:val="0420" w:firstRow="1" w:lastRow="0" w:firstColumn="0" w:lastColumn="0" w:noHBand="0" w:noVBand="1"/>
      </w:tblPr>
      <w:tblGrid>
        <w:gridCol w:w="6487"/>
        <w:gridCol w:w="1843"/>
        <w:gridCol w:w="882"/>
      </w:tblGrid>
      <w:tr w:rsidR="003D2333" w:rsidTr="00B73EE4">
        <w:trPr>
          <w:cnfStyle w:val="100000000000" w:firstRow="1" w:lastRow="0" w:firstColumn="0" w:lastColumn="0" w:oddVBand="0" w:evenVBand="0" w:oddHBand="0" w:evenHBand="0" w:firstRowFirstColumn="0" w:firstRowLastColumn="0" w:lastRowFirstColumn="0" w:lastRowLastColumn="0"/>
        </w:trPr>
        <w:tc>
          <w:tcPr>
            <w:tcW w:w="6487" w:type="dxa"/>
          </w:tcPr>
          <w:p w:rsidR="003D2333" w:rsidRDefault="003D2333" w:rsidP="00B73EE4">
            <w:r>
              <w:t>Beschreibung</w:t>
            </w:r>
          </w:p>
        </w:tc>
        <w:tc>
          <w:tcPr>
            <w:tcW w:w="1843" w:type="dxa"/>
          </w:tcPr>
          <w:p w:rsidR="003D2333" w:rsidRDefault="003D2333" w:rsidP="00B73EE4">
            <w:r>
              <w:t>Bereinigung geprüft am</w:t>
            </w:r>
          </w:p>
        </w:tc>
        <w:tc>
          <w:tcPr>
            <w:tcW w:w="882" w:type="dxa"/>
          </w:tcPr>
          <w:p w:rsidR="003D2333" w:rsidRDefault="003D2333" w:rsidP="00B73EE4">
            <w:r>
              <w:t>Kürzel</w:t>
            </w:r>
          </w:p>
        </w:tc>
      </w:tr>
      <w:tr w:rsidR="003D2333" w:rsidTr="00B73EE4">
        <w:trPr>
          <w:cnfStyle w:val="000000100000" w:firstRow="0" w:lastRow="0" w:firstColumn="0" w:lastColumn="0" w:oddVBand="0" w:evenVBand="0" w:oddHBand="1" w:evenHBand="0" w:firstRowFirstColumn="0" w:firstRowLastColumn="0" w:lastRowFirstColumn="0" w:lastRowLastColumn="0"/>
        </w:trPr>
        <w:tc>
          <w:tcPr>
            <w:tcW w:w="6487" w:type="dxa"/>
          </w:tcPr>
          <w:p w:rsidR="003D2333" w:rsidRDefault="003D2333" w:rsidP="00B73EE4">
            <w:r>
              <w:t>Exceptions, die applikationsbedingt sind, durch eine spezifische VideoWallException ersetzen.</w:t>
            </w:r>
          </w:p>
        </w:tc>
        <w:tc>
          <w:tcPr>
            <w:tcW w:w="1843" w:type="dxa"/>
          </w:tcPr>
          <w:p w:rsidR="003D2333" w:rsidRDefault="003D2333" w:rsidP="00B73EE4">
            <w:r>
              <w:t>07.06.2012</w:t>
            </w:r>
          </w:p>
        </w:tc>
        <w:tc>
          <w:tcPr>
            <w:tcW w:w="882" w:type="dxa"/>
          </w:tcPr>
          <w:p w:rsidR="003D2333" w:rsidRDefault="003D2333" w:rsidP="00B73EE4">
            <w:pPr>
              <w:keepNext/>
            </w:pPr>
            <w:r>
              <w:t>LE</w:t>
            </w:r>
          </w:p>
        </w:tc>
      </w:tr>
      <w:tr w:rsidR="003D2333" w:rsidTr="00B73EE4">
        <w:trPr>
          <w:cnfStyle w:val="000000010000" w:firstRow="0" w:lastRow="0" w:firstColumn="0" w:lastColumn="0" w:oddVBand="0" w:evenVBand="0" w:oddHBand="0" w:evenHBand="1" w:firstRowFirstColumn="0" w:firstRowLastColumn="0" w:lastRowFirstColumn="0" w:lastRowLastColumn="0"/>
        </w:trPr>
        <w:tc>
          <w:tcPr>
            <w:tcW w:w="6487" w:type="dxa"/>
          </w:tcPr>
          <w:p w:rsidR="003D2333" w:rsidRDefault="003D2333" w:rsidP="00B73EE4">
            <w:r>
              <w:t>Exception, die keine VideoWallException ist, nicht anzeigen. Nur anzeigen, dass ein Fehler aufgetreten ist  ohne spezifisch auf den Fehler einzugehen (zu viele Technische Informationen für den Benutzer).</w:t>
            </w:r>
          </w:p>
        </w:tc>
        <w:tc>
          <w:tcPr>
            <w:tcW w:w="1843" w:type="dxa"/>
          </w:tcPr>
          <w:p w:rsidR="003D2333" w:rsidRDefault="003D2333" w:rsidP="00B73EE4">
            <w:r>
              <w:t>07.06.2012</w:t>
            </w:r>
          </w:p>
        </w:tc>
        <w:tc>
          <w:tcPr>
            <w:tcW w:w="882" w:type="dxa"/>
          </w:tcPr>
          <w:p w:rsidR="003D2333" w:rsidRDefault="003D2333" w:rsidP="00B73EE4">
            <w:pPr>
              <w:keepNext/>
            </w:pPr>
            <w:r>
              <w:t>LE</w:t>
            </w:r>
          </w:p>
        </w:tc>
      </w:tr>
      <w:tr w:rsidR="003D2333" w:rsidRPr="002F0FD7" w:rsidTr="00B73EE4">
        <w:trPr>
          <w:cnfStyle w:val="000000100000" w:firstRow="0" w:lastRow="0" w:firstColumn="0" w:lastColumn="0" w:oddVBand="0" w:evenVBand="0" w:oddHBand="1" w:evenHBand="0" w:firstRowFirstColumn="0" w:firstRowLastColumn="0" w:lastRowFirstColumn="0" w:lastRowLastColumn="0"/>
        </w:trPr>
        <w:tc>
          <w:tcPr>
            <w:tcW w:w="6487" w:type="dxa"/>
          </w:tcPr>
          <w:p w:rsidR="003D2333" w:rsidRPr="002F0FD7" w:rsidRDefault="003D2333" w:rsidP="00B73EE4">
            <w:r>
              <w:t xml:space="preserve">Das Canvas des </w:t>
            </w:r>
            <w:r w:rsidRPr="002F0FD7">
              <w:t>Mousecursor</w:t>
            </w:r>
            <w:r>
              <w:t>s</w:t>
            </w:r>
            <w:r w:rsidRPr="002F0FD7">
              <w:t xml:space="preserve"> könnte in UserControl </w:t>
            </w:r>
            <w:r>
              <w:t>ausgelagert we</w:t>
            </w:r>
            <w:r w:rsidRPr="002F0FD7">
              <w:t>rden (MainWindow</w:t>
            </w:r>
            <w:r>
              <w:t xml:space="preserve"> der VideoWall</w:t>
            </w:r>
            <w:r w:rsidRPr="002F0FD7">
              <w:t>)</w:t>
            </w:r>
            <w:r>
              <w:t>.</w:t>
            </w:r>
          </w:p>
        </w:tc>
        <w:tc>
          <w:tcPr>
            <w:tcW w:w="1843" w:type="dxa"/>
          </w:tcPr>
          <w:p w:rsidR="003D2333" w:rsidRPr="002F0FD7" w:rsidRDefault="003D2333" w:rsidP="00B73EE4">
            <w:r>
              <w:t>-</w:t>
            </w:r>
          </w:p>
        </w:tc>
        <w:tc>
          <w:tcPr>
            <w:tcW w:w="882" w:type="dxa"/>
          </w:tcPr>
          <w:p w:rsidR="003D2333" w:rsidRPr="002F0FD7" w:rsidRDefault="003D2333" w:rsidP="00B73EE4">
            <w:pPr>
              <w:keepNext/>
            </w:pPr>
            <w:r>
              <w:t>-</w:t>
            </w:r>
          </w:p>
        </w:tc>
      </w:tr>
      <w:tr w:rsidR="003D2333" w:rsidRPr="002F0FD7" w:rsidTr="00B73EE4">
        <w:trPr>
          <w:cnfStyle w:val="000000010000" w:firstRow="0" w:lastRow="0" w:firstColumn="0" w:lastColumn="0" w:oddVBand="0" w:evenVBand="0" w:oddHBand="0" w:evenHBand="1" w:firstRowFirstColumn="0" w:firstRowLastColumn="0" w:lastRowFirstColumn="0" w:lastRowLastColumn="0"/>
        </w:trPr>
        <w:tc>
          <w:tcPr>
            <w:tcW w:w="6487" w:type="dxa"/>
          </w:tcPr>
          <w:p w:rsidR="003D2333" w:rsidRPr="002F0FD7" w:rsidRDefault="003D2333" w:rsidP="00B73EE4">
            <w:r>
              <w:t>Wenn Applikation beendet wird sicherstellen, dass sie wirklich beendet wird mittels Process.CurrentProcess.Kill().</w:t>
            </w:r>
          </w:p>
        </w:tc>
        <w:tc>
          <w:tcPr>
            <w:tcW w:w="1843" w:type="dxa"/>
          </w:tcPr>
          <w:p w:rsidR="003D2333" w:rsidRDefault="003D2333" w:rsidP="00B73EE4">
            <w:r>
              <w:t>07.06.2012</w:t>
            </w:r>
          </w:p>
        </w:tc>
        <w:tc>
          <w:tcPr>
            <w:tcW w:w="882" w:type="dxa"/>
          </w:tcPr>
          <w:p w:rsidR="003D2333" w:rsidRDefault="003D2333" w:rsidP="00B73EE4">
            <w:pPr>
              <w:keepNext/>
            </w:pPr>
            <w:r>
              <w:t>LE</w:t>
            </w:r>
          </w:p>
        </w:tc>
      </w:tr>
      <w:tr w:rsidR="003D2333" w:rsidRPr="002F0FD7" w:rsidTr="00B73EE4">
        <w:trPr>
          <w:cnfStyle w:val="000000100000" w:firstRow="0" w:lastRow="0" w:firstColumn="0" w:lastColumn="0" w:oddVBand="0" w:evenVBand="0" w:oddHBand="1" w:evenHBand="0" w:firstRowFirstColumn="0" w:firstRowLastColumn="0" w:lastRowFirstColumn="0" w:lastRowLastColumn="0"/>
        </w:trPr>
        <w:tc>
          <w:tcPr>
            <w:tcW w:w="6487" w:type="dxa"/>
          </w:tcPr>
          <w:p w:rsidR="003D2333" w:rsidRDefault="003D2333" w:rsidP="00B73EE4">
            <w:r>
              <w:t>Mensa Menu vertikal zentrieren.</w:t>
            </w:r>
          </w:p>
        </w:tc>
        <w:tc>
          <w:tcPr>
            <w:tcW w:w="1843" w:type="dxa"/>
          </w:tcPr>
          <w:p w:rsidR="003D2333" w:rsidRDefault="003D2333" w:rsidP="00B73EE4">
            <w:r>
              <w:t>07.06.2012</w:t>
            </w:r>
          </w:p>
        </w:tc>
        <w:tc>
          <w:tcPr>
            <w:tcW w:w="882" w:type="dxa"/>
          </w:tcPr>
          <w:p w:rsidR="003D2333" w:rsidRDefault="003D2333" w:rsidP="00B73EE4">
            <w:pPr>
              <w:keepNext/>
            </w:pPr>
            <w:r>
              <w:t>LE</w:t>
            </w:r>
          </w:p>
        </w:tc>
      </w:tr>
      <w:tr w:rsidR="003D2333" w:rsidRPr="002F0FD7" w:rsidTr="00B73EE4">
        <w:trPr>
          <w:cnfStyle w:val="000000010000" w:firstRow="0" w:lastRow="0" w:firstColumn="0" w:lastColumn="0" w:oddVBand="0" w:evenVBand="0" w:oddHBand="0" w:evenHBand="1" w:firstRowFirstColumn="0" w:firstRowLastColumn="0" w:lastRowFirstColumn="0" w:lastRowLastColumn="0"/>
        </w:trPr>
        <w:tc>
          <w:tcPr>
            <w:tcW w:w="6487" w:type="dxa"/>
          </w:tcPr>
          <w:p w:rsidR="003D2333" w:rsidRDefault="003D2333" w:rsidP="00B73EE4">
            <w:r>
              <w:t>Vollbild über mehrere Bildschirme sicherstellen: Manuell programmieren mithilfe der Screen Klasse.</w:t>
            </w:r>
          </w:p>
        </w:tc>
        <w:tc>
          <w:tcPr>
            <w:tcW w:w="1843" w:type="dxa"/>
          </w:tcPr>
          <w:p w:rsidR="003D2333" w:rsidRDefault="003D2333" w:rsidP="00B73EE4">
            <w:r>
              <w:t>07.06.2012</w:t>
            </w:r>
          </w:p>
        </w:tc>
        <w:tc>
          <w:tcPr>
            <w:tcW w:w="882" w:type="dxa"/>
          </w:tcPr>
          <w:p w:rsidR="003D2333" w:rsidRDefault="003D2333" w:rsidP="00B73EE4">
            <w:pPr>
              <w:keepNext/>
            </w:pPr>
            <w:r>
              <w:t>LE</w:t>
            </w:r>
          </w:p>
        </w:tc>
      </w:tr>
      <w:tr w:rsidR="003D2333" w:rsidRPr="002F0FD7" w:rsidTr="00B73EE4">
        <w:trPr>
          <w:cnfStyle w:val="000000100000" w:firstRow="0" w:lastRow="0" w:firstColumn="0" w:lastColumn="0" w:oddVBand="0" w:evenVBand="0" w:oddHBand="1" w:evenHBand="0" w:firstRowFirstColumn="0" w:firstRowLastColumn="0" w:lastRowFirstColumn="0" w:lastRowLastColumn="0"/>
        </w:trPr>
        <w:tc>
          <w:tcPr>
            <w:tcW w:w="6487" w:type="dxa"/>
          </w:tcPr>
          <w:p w:rsidR="003D2333" w:rsidRDefault="003D2333" w:rsidP="00B73EE4">
            <w:r>
              <w:t>State Machine Demo Modus: Timer könnte ausgelagert werden und die Methode Tick() könnte public gemacht werden.</w:t>
            </w:r>
          </w:p>
        </w:tc>
        <w:tc>
          <w:tcPr>
            <w:tcW w:w="1843" w:type="dxa"/>
          </w:tcPr>
          <w:p w:rsidR="003D2333" w:rsidRPr="002F0FD7" w:rsidRDefault="003D2333" w:rsidP="00B73EE4">
            <w:r>
              <w:t>-</w:t>
            </w:r>
          </w:p>
        </w:tc>
        <w:tc>
          <w:tcPr>
            <w:tcW w:w="882" w:type="dxa"/>
          </w:tcPr>
          <w:p w:rsidR="003D2333" w:rsidRPr="002F0FD7" w:rsidRDefault="003D2333" w:rsidP="00B73EE4">
            <w:pPr>
              <w:keepNext/>
            </w:pPr>
            <w:r>
              <w:t>-</w:t>
            </w:r>
          </w:p>
        </w:tc>
      </w:tr>
      <w:tr w:rsidR="003D2333" w:rsidRPr="002F0FD7" w:rsidTr="00B73EE4">
        <w:trPr>
          <w:cnfStyle w:val="000000010000" w:firstRow="0" w:lastRow="0" w:firstColumn="0" w:lastColumn="0" w:oddVBand="0" w:evenVBand="0" w:oddHBand="0" w:evenHBand="1" w:firstRowFirstColumn="0" w:firstRowLastColumn="0" w:lastRowFirstColumn="0" w:lastRowLastColumn="0"/>
        </w:trPr>
        <w:tc>
          <w:tcPr>
            <w:tcW w:w="6487" w:type="dxa"/>
          </w:tcPr>
          <w:p w:rsidR="003D2333" w:rsidRDefault="003D2333" w:rsidP="00B73EE4">
            <w:r>
              <w:t xml:space="preserve">State Machine Demo Modus: Switch Statement könnte mihilfe eines State Patterns umgesetzt werden. Es wurde aber besprochen, dass dies nicht mehr gemacht werden soll, da das Switch Statement eine gute Übersicht bietet </w:t>
            </w:r>
            <w:r>
              <w:lastRenderedPageBreak/>
              <w:t>und die aktuelle Lösung pragmatisch ist.</w:t>
            </w:r>
          </w:p>
        </w:tc>
        <w:tc>
          <w:tcPr>
            <w:tcW w:w="2725" w:type="dxa"/>
            <w:gridSpan w:val="2"/>
          </w:tcPr>
          <w:p w:rsidR="003D2333" w:rsidRDefault="003D2333" w:rsidP="00B73EE4">
            <w:pPr>
              <w:keepNext/>
            </w:pPr>
            <w:r>
              <w:lastRenderedPageBreak/>
              <w:t>07.06.2012, LE</w:t>
            </w:r>
          </w:p>
          <w:p w:rsidR="003D2333" w:rsidRDefault="003D2333" w:rsidP="00B73EE4">
            <w:pPr>
              <w:keepNext/>
            </w:pPr>
            <w:r>
              <w:t>Wie besprochen, ist nicht nötig</w:t>
            </w:r>
          </w:p>
        </w:tc>
      </w:tr>
      <w:tr w:rsidR="003D2333" w:rsidRPr="002F0FD7" w:rsidTr="00B73EE4">
        <w:trPr>
          <w:cnfStyle w:val="000000100000" w:firstRow="0" w:lastRow="0" w:firstColumn="0" w:lastColumn="0" w:oddVBand="0" w:evenVBand="0" w:oddHBand="1" w:evenHBand="0" w:firstRowFirstColumn="0" w:firstRowLastColumn="0" w:lastRowFirstColumn="0" w:lastRowLastColumn="0"/>
        </w:trPr>
        <w:tc>
          <w:tcPr>
            <w:tcW w:w="6487" w:type="dxa"/>
          </w:tcPr>
          <w:p w:rsidR="003D2333" w:rsidRDefault="003D2333" w:rsidP="00B73EE4">
            <w:r>
              <w:lastRenderedPageBreak/>
              <w:t>Für die PreOrPostCondition.Assert[…] gibt es evt. ein Debug Attribut, damit der Debugger nicht in diese Klasse springt sondern in der Klasse bleibt, wo die Condition tatsächlich fehlgeschlagen hat.</w:t>
            </w:r>
          </w:p>
        </w:tc>
        <w:tc>
          <w:tcPr>
            <w:tcW w:w="2725" w:type="dxa"/>
            <w:gridSpan w:val="2"/>
          </w:tcPr>
          <w:p w:rsidR="003D2333" w:rsidRDefault="003D2333" w:rsidP="00B73EE4">
            <w:pPr>
              <w:keepNext/>
            </w:pPr>
            <w:r>
              <w:t>07.06.2012, LE</w:t>
            </w:r>
          </w:p>
          <w:p w:rsidR="003D2333" w:rsidRPr="002F0FD7" w:rsidRDefault="003D2333" w:rsidP="00B73EE4">
            <w:pPr>
              <w:keepNext/>
            </w:pPr>
            <w:r>
              <w:t>Debug Attribut nicht gefunden</w:t>
            </w:r>
          </w:p>
        </w:tc>
      </w:tr>
      <w:tr w:rsidR="003D2333" w:rsidRPr="002F0FD7" w:rsidTr="00B73EE4">
        <w:trPr>
          <w:cnfStyle w:val="000000010000" w:firstRow="0" w:lastRow="0" w:firstColumn="0" w:lastColumn="0" w:oddVBand="0" w:evenVBand="0" w:oddHBand="0" w:evenHBand="1" w:firstRowFirstColumn="0" w:firstRowLastColumn="0" w:lastRowFirstColumn="0" w:lastRowLastColumn="0"/>
        </w:trPr>
        <w:tc>
          <w:tcPr>
            <w:tcW w:w="6487" w:type="dxa"/>
          </w:tcPr>
          <w:p w:rsidR="003D2333" w:rsidRDefault="003D2333" w:rsidP="00B73EE4">
            <w:r>
              <w:t>Tests: Test Directory kann über Konfiguration hinzugefügt werden. Damit können Dateien und Ordner in den Tests verwendet werden.</w:t>
            </w:r>
          </w:p>
        </w:tc>
        <w:tc>
          <w:tcPr>
            <w:tcW w:w="1843" w:type="dxa"/>
          </w:tcPr>
          <w:p w:rsidR="003D2333" w:rsidRDefault="003D2333" w:rsidP="00B73EE4">
            <w:r>
              <w:t>07.06.2012</w:t>
            </w:r>
          </w:p>
        </w:tc>
        <w:tc>
          <w:tcPr>
            <w:tcW w:w="882" w:type="dxa"/>
          </w:tcPr>
          <w:p w:rsidR="003D2333" w:rsidRDefault="003D2333" w:rsidP="00B73EE4">
            <w:pPr>
              <w:keepNext/>
            </w:pPr>
            <w:r>
              <w:t>LE</w:t>
            </w:r>
          </w:p>
        </w:tc>
      </w:tr>
      <w:tr w:rsidR="003D2333" w:rsidRPr="002F0FD7" w:rsidTr="00B73EE4">
        <w:trPr>
          <w:cnfStyle w:val="000000100000" w:firstRow="0" w:lastRow="0" w:firstColumn="0" w:lastColumn="0" w:oddVBand="0" w:evenVBand="0" w:oddHBand="1" w:evenHBand="0" w:firstRowFirstColumn="0" w:firstRowLastColumn="0" w:lastRowFirstColumn="0" w:lastRowLastColumn="0"/>
        </w:trPr>
        <w:tc>
          <w:tcPr>
            <w:tcW w:w="6487" w:type="dxa"/>
          </w:tcPr>
          <w:p w:rsidR="003D2333" w:rsidRDefault="003D2333" w:rsidP="00B73EE4">
            <w:r>
              <w:t>Um zu zeigen, dass die Applikation im Betrieb keine (gravierenden) Memory Leaks beinhaltet, soll die Applikation über 24h gelaufen lassen werden. Danach soll analysiert werden, ob der Memory Verbrauch etwa gleichmässig ist.</w:t>
            </w:r>
          </w:p>
        </w:tc>
        <w:tc>
          <w:tcPr>
            <w:tcW w:w="1843" w:type="dxa"/>
          </w:tcPr>
          <w:p w:rsidR="003D2333" w:rsidRDefault="003D2333" w:rsidP="00B73EE4">
            <w:r>
              <w:t>07.06.2012</w:t>
            </w:r>
          </w:p>
        </w:tc>
        <w:tc>
          <w:tcPr>
            <w:tcW w:w="882" w:type="dxa"/>
          </w:tcPr>
          <w:p w:rsidR="003D2333" w:rsidRDefault="003D2333" w:rsidP="00B73EE4">
            <w:pPr>
              <w:keepNext/>
            </w:pPr>
            <w:r>
              <w:t>LE</w:t>
            </w:r>
          </w:p>
        </w:tc>
      </w:tr>
    </w:tbl>
    <w:p w:rsidR="003D2333" w:rsidRDefault="003D2333" w:rsidP="003D2333">
      <w:pPr>
        <w:pStyle w:val="Caption"/>
        <w:rPr>
          <w:noProof/>
        </w:rPr>
      </w:pPr>
      <w:r>
        <w:t xml:space="preserve">Tabelle </w:t>
      </w:r>
      <w:r>
        <w:fldChar w:fldCharType="begin"/>
      </w:r>
      <w:r>
        <w:instrText xml:space="preserve"> SEQ Tabelle \* ARABIC </w:instrText>
      </w:r>
      <w:r>
        <w:fldChar w:fldCharType="separate"/>
      </w:r>
      <w:r>
        <w:rPr>
          <w:noProof/>
        </w:rPr>
        <w:t>31</w:t>
      </w:r>
      <w:r>
        <w:rPr>
          <w:noProof/>
        </w:rPr>
        <w:fldChar w:fldCharType="end"/>
      </w:r>
      <w:r>
        <w:rPr>
          <w:noProof/>
        </w:rPr>
        <w:t xml:space="preserve"> - </w:t>
      </w:r>
      <w:r>
        <w:t>Annotationen und Kommentare</w:t>
      </w:r>
      <w:r>
        <w:rPr>
          <w:noProof/>
        </w:rPr>
        <w:t xml:space="preserve"> Code Review 05.06.2012</w:t>
      </w:r>
    </w:p>
    <w:p w:rsidR="003D2333" w:rsidRPr="00054124" w:rsidRDefault="003D2333" w:rsidP="003D2333">
      <w:pPr>
        <w:pStyle w:val="Heading5"/>
      </w:pPr>
      <w:bookmarkStart w:id="680" w:name="_Toc327350305"/>
      <w:r>
        <w:t>Bewertung der Kriterien</w:t>
      </w:r>
      <w:bookmarkEnd w:id="680"/>
    </w:p>
    <w:p w:rsidR="003D2333" w:rsidRPr="00CC720E" w:rsidRDefault="003D2333" w:rsidP="003D2333">
      <w:pPr>
        <w:pStyle w:val="Heading6"/>
      </w:pPr>
      <w:bookmarkStart w:id="681" w:name="_Toc327350306"/>
      <w:r w:rsidRPr="00CC720E">
        <w:t>Code Style Analyse</w:t>
      </w:r>
      <w:bookmarkEnd w:id="681"/>
    </w:p>
    <w:tbl>
      <w:tblPr>
        <w:tblStyle w:val="MediumList1-Accent1"/>
        <w:tblW w:w="0" w:type="auto"/>
        <w:tblLook w:val="0420" w:firstRow="1" w:lastRow="0" w:firstColumn="0" w:lastColumn="0" w:noHBand="0" w:noVBand="1"/>
      </w:tblPr>
      <w:tblGrid>
        <w:gridCol w:w="7023"/>
        <w:gridCol w:w="1158"/>
        <w:gridCol w:w="1051"/>
      </w:tblGrid>
      <w:tr w:rsidR="003D2333" w:rsidTr="00B73EE4">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3D2333" w:rsidRDefault="003D2333" w:rsidP="00B73EE4"/>
        </w:tc>
        <w:tc>
          <w:tcPr>
            <w:tcW w:w="1158" w:type="dxa"/>
          </w:tcPr>
          <w:p w:rsidR="003D2333" w:rsidRDefault="003D2333" w:rsidP="00B73EE4">
            <w:r>
              <w:t>Erfüllt</w:t>
            </w:r>
          </w:p>
        </w:tc>
        <w:tc>
          <w:tcPr>
            <w:tcW w:w="1051" w:type="dxa"/>
          </w:tcPr>
          <w:p w:rsidR="003D2333" w:rsidRDefault="003D2333" w:rsidP="00B73EE4">
            <w:r>
              <w:t>N. Erfüllt</w:t>
            </w:r>
          </w:p>
        </w:tc>
      </w:tr>
      <w:tr w:rsidR="003D2333" w:rsidTr="00B73EE4">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3D2333" w:rsidRDefault="003D2333" w:rsidP="00B73EE4">
            <w:r>
              <w:t>Die Code Richtlinien von HSR Videowall wurden eingehalten</w:t>
            </w:r>
          </w:p>
        </w:tc>
        <w:tc>
          <w:tcPr>
            <w:tcW w:w="1158" w:type="dxa"/>
          </w:tcPr>
          <w:p w:rsidR="003D2333" w:rsidRDefault="003D2333" w:rsidP="00B73EE4">
            <w:r>
              <w:t>X</w:t>
            </w:r>
          </w:p>
        </w:tc>
        <w:tc>
          <w:tcPr>
            <w:tcW w:w="1051" w:type="dxa"/>
          </w:tcPr>
          <w:p w:rsidR="003D2333" w:rsidRDefault="003D2333" w:rsidP="00B73EE4"/>
        </w:tc>
      </w:tr>
      <w:tr w:rsidR="003D2333" w:rsidTr="00B73EE4">
        <w:trPr>
          <w:trHeight w:val="264"/>
        </w:trPr>
        <w:tc>
          <w:tcPr>
            <w:tcW w:w="7023" w:type="dxa"/>
          </w:tcPr>
          <w:p w:rsidR="003D2333" w:rsidRDefault="003D2333" w:rsidP="00B73EE4">
            <w:r>
              <w:t>Der Code wirkt durch seine Anordnung &amp; Verschachtelung übersichtlich</w:t>
            </w:r>
          </w:p>
        </w:tc>
        <w:tc>
          <w:tcPr>
            <w:tcW w:w="1158" w:type="dxa"/>
          </w:tcPr>
          <w:p w:rsidR="003D2333" w:rsidRDefault="003D2333" w:rsidP="00B73EE4">
            <w:r>
              <w:t>X</w:t>
            </w:r>
          </w:p>
        </w:tc>
        <w:tc>
          <w:tcPr>
            <w:tcW w:w="1051" w:type="dxa"/>
          </w:tcPr>
          <w:p w:rsidR="003D2333" w:rsidRDefault="003D2333" w:rsidP="00B73EE4"/>
        </w:tc>
      </w:tr>
      <w:tr w:rsidR="003D2333" w:rsidTr="00B73EE4">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3D2333" w:rsidRDefault="003D2333" w:rsidP="00B73EE4">
            <w:r>
              <w:t>Die HSR Videowall Headers sind in allen nicht generierten Sourcen vorhanden</w:t>
            </w:r>
          </w:p>
        </w:tc>
        <w:tc>
          <w:tcPr>
            <w:tcW w:w="1158" w:type="dxa"/>
          </w:tcPr>
          <w:p w:rsidR="003D2333" w:rsidRDefault="003D2333" w:rsidP="00B73EE4">
            <w:r>
              <w:t>X</w:t>
            </w:r>
          </w:p>
        </w:tc>
        <w:tc>
          <w:tcPr>
            <w:tcW w:w="1051" w:type="dxa"/>
          </w:tcPr>
          <w:p w:rsidR="003D2333" w:rsidRDefault="003D2333" w:rsidP="00B73EE4"/>
        </w:tc>
      </w:tr>
      <w:tr w:rsidR="003D2333" w:rsidTr="00B73EE4">
        <w:trPr>
          <w:trHeight w:val="264"/>
        </w:trPr>
        <w:tc>
          <w:tcPr>
            <w:tcW w:w="7023" w:type="dxa"/>
          </w:tcPr>
          <w:p w:rsidR="003D2333" w:rsidRDefault="003D2333" w:rsidP="00B73EE4">
            <w:r>
              <w:t>Die XML-Kommentar Kompilation wurde in den Projekten aktiviert</w:t>
            </w:r>
          </w:p>
        </w:tc>
        <w:tc>
          <w:tcPr>
            <w:tcW w:w="1158" w:type="dxa"/>
          </w:tcPr>
          <w:p w:rsidR="003D2333" w:rsidRDefault="003D2333" w:rsidP="00B73EE4">
            <w:r>
              <w:t>X</w:t>
            </w:r>
          </w:p>
        </w:tc>
        <w:tc>
          <w:tcPr>
            <w:tcW w:w="1051" w:type="dxa"/>
          </w:tcPr>
          <w:p w:rsidR="003D2333" w:rsidRDefault="003D2333" w:rsidP="00B73EE4"/>
        </w:tc>
      </w:tr>
      <w:tr w:rsidR="003D2333" w:rsidTr="00B73EE4">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3D2333" w:rsidRDefault="003D2333" w:rsidP="00B73EE4">
            <w:r>
              <w:t>Alle Public / Protected Members sind ausreichend Dokumentiert</w:t>
            </w:r>
          </w:p>
        </w:tc>
        <w:tc>
          <w:tcPr>
            <w:tcW w:w="1158" w:type="dxa"/>
          </w:tcPr>
          <w:p w:rsidR="003D2333" w:rsidRDefault="003D2333" w:rsidP="00B73EE4">
            <w:r>
              <w:t>X</w:t>
            </w:r>
          </w:p>
        </w:tc>
        <w:tc>
          <w:tcPr>
            <w:tcW w:w="1051" w:type="dxa"/>
          </w:tcPr>
          <w:p w:rsidR="003D2333" w:rsidRDefault="003D2333" w:rsidP="00B73EE4"/>
        </w:tc>
      </w:tr>
      <w:tr w:rsidR="003D2333" w:rsidTr="00B73EE4">
        <w:trPr>
          <w:trHeight w:val="264"/>
        </w:trPr>
        <w:tc>
          <w:tcPr>
            <w:tcW w:w="7023" w:type="dxa"/>
          </w:tcPr>
          <w:p w:rsidR="003D2333" w:rsidRDefault="003D2333" w:rsidP="00B73EE4">
            <w:r>
              <w:t>Die auskommentierten Programm-Stücke sind ausreichend erklärt</w:t>
            </w:r>
          </w:p>
        </w:tc>
        <w:tc>
          <w:tcPr>
            <w:tcW w:w="1158" w:type="dxa"/>
          </w:tcPr>
          <w:p w:rsidR="003D2333" w:rsidRDefault="003D2333" w:rsidP="00B73EE4">
            <w:r>
              <w:t>X</w:t>
            </w:r>
          </w:p>
        </w:tc>
        <w:tc>
          <w:tcPr>
            <w:tcW w:w="1051" w:type="dxa"/>
          </w:tcPr>
          <w:p w:rsidR="003D2333" w:rsidRDefault="003D2333" w:rsidP="00B73EE4"/>
        </w:tc>
      </w:tr>
      <w:tr w:rsidR="003D2333" w:rsidTr="00B73EE4">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3D2333" w:rsidRDefault="003D2333" w:rsidP="00B73EE4">
            <w:r>
              <w:t>Die Projekte enthalten keine toten Programm-Klassen</w:t>
            </w:r>
          </w:p>
        </w:tc>
        <w:tc>
          <w:tcPr>
            <w:tcW w:w="1158" w:type="dxa"/>
          </w:tcPr>
          <w:p w:rsidR="003D2333" w:rsidRDefault="003D2333" w:rsidP="00B73EE4">
            <w:r>
              <w:t>X</w:t>
            </w:r>
          </w:p>
        </w:tc>
        <w:tc>
          <w:tcPr>
            <w:tcW w:w="1051" w:type="dxa"/>
          </w:tcPr>
          <w:p w:rsidR="003D2333" w:rsidRDefault="003D2333" w:rsidP="00B73EE4"/>
        </w:tc>
      </w:tr>
      <w:tr w:rsidR="003D2333" w:rsidTr="00B73EE4">
        <w:trPr>
          <w:trHeight w:val="264"/>
        </w:trPr>
        <w:tc>
          <w:tcPr>
            <w:tcW w:w="7023" w:type="dxa"/>
          </w:tcPr>
          <w:p w:rsidR="003D2333" w:rsidRDefault="003D2333" w:rsidP="00B73EE4">
            <w:r>
              <w:t>Die fehlenden Programmstücke sind mittels TODO-Kommentar beschrieben</w:t>
            </w:r>
          </w:p>
        </w:tc>
        <w:tc>
          <w:tcPr>
            <w:tcW w:w="1158" w:type="dxa"/>
          </w:tcPr>
          <w:p w:rsidR="003D2333" w:rsidRDefault="003D2333" w:rsidP="00B73EE4">
            <w:r>
              <w:t>X</w:t>
            </w:r>
          </w:p>
        </w:tc>
        <w:tc>
          <w:tcPr>
            <w:tcW w:w="1051" w:type="dxa"/>
          </w:tcPr>
          <w:p w:rsidR="003D2333" w:rsidRDefault="003D2333" w:rsidP="00B73EE4"/>
        </w:tc>
      </w:tr>
      <w:tr w:rsidR="003D2333" w:rsidTr="00B73EE4">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3D2333" w:rsidRDefault="003D2333" w:rsidP="00B73EE4">
            <w:r>
              <w:t>Der Code übersetzt ohne Compiler Warnings, die nicht dokumentiert sind und sich nicht in den Test Projekten befinden</w:t>
            </w:r>
          </w:p>
        </w:tc>
        <w:tc>
          <w:tcPr>
            <w:tcW w:w="1158" w:type="dxa"/>
          </w:tcPr>
          <w:p w:rsidR="003D2333" w:rsidRDefault="003D2333" w:rsidP="00B73EE4"/>
        </w:tc>
        <w:tc>
          <w:tcPr>
            <w:tcW w:w="1051" w:type="dxa"/>
          </w:tcPr>
          <w:p w:rsidR="003D2333" w:rsidRDefault="003D2333" w:rsidP="00B73EE4">
            <w:r>
              <w:t>X</w:t>
            </w:r>
          </w:p>
        </w:tc>
      </w:tr>
      <w:tr w:rsidR="003D2333" w:rsidTr="00B73EE4">
        <w:trPr>
          <w:trHeight w:val="264"/>
        </w:trPr>
        <w:tc>
          <w:tcPr>
            <w:tcW w:w="7023" w:type="dxa"/>
          </w:tcPr>
          <w:p w:rsidR="003D2333" w:rsidRDefault="003D2333" w:rsidP="00B73EE4">
            <w:r>
              <w:t>Es gibt keine Bad Smells im Code</w:t>
            </w:r>
          </w:p>
        </w:tc>
        <w:tc>
          <w:tcPr>
            <w:tcW w:w="1158" w:type="dxa"/>
          </w:tcPr>
          <w:p w:rsidR="003D2333" w:rsidRDefault="003D2333" w:rsidP="00B73EE4">
            <w:r>
              <w:t>X</w:t>
            </w:r>
          </w:p>
        </w:tc>
        <w:tc>
          <w:tcPr>
            <w:tcW w:w="1051" w:type="dxa"/>
          </w:tcPr>
          <w:p w:rsidR="003D2333" w:rsidRDefault="003D2333" w:rsidP="00B73EE4"/>
        </w:tc>
      </w:tr>
    </w:tbl>
    <w:p w:rsidR="003D2333" w:rsidRPr="00CC720E" w:rsidRDefault="003D2333" w:rsidP="003D2333">
      <w:pPr>
        <w:pStyle w:val="Heading6"/>
      </w:pPr>
      <w:bookmarkStart w:id="682" w:name="_Toc327350307"/>
      <w:r>
        <w:t>Exception Handling</w:t>
      </w:r>
      <w:bookmarkEnd w:id="682"/>
    </w:p>
    <w:tbl>
      <w:tblPr>
        <w:tblStyle w:val="MediumList1-Accent1"/>
        <w:tblW w:w="0" w:type="auto"/>
        <w:tblLook w:val="0420" w:firstRow="1" w:lastRow="0" w:firstColumn="0" w:lastColumn="0" w:noHBand="0" w:noVBand="1"/>
      </w:tblPr>
      <w:tblGrid>
        <w:gridCol w:w="7054"/>
        <w:gridCol w:w="1134"/>
        <w:gridCol w:w="1024"/>
      </w:tblGrid>
      <w:tr w:rsidR="003D2333" w:rsidTr="00B73EE4">
        <w:trPr>
          <w:cnfStyle w:val="100000000000" w:firstRow="1" w:lastRow="0" w:firstColumn="0" w:lastColumn="0" w:oddVBand="0" w:evenVBand="0" w:oddHBand="0" w:evenHBand="0" w:firstRowFirstColumn="0" w:firstRowLastColumn="0" w:lastRowFirstColumn="0" w:lastRowLastColumn="0"/>
        </w:trPr>
        <w:tc>
          <w:tcPr>
            <w:tcW w:w="7054" w:type="dxa"/>
          </w:tcPr>
          <w:p w:rsidR="003D2333" w:rsidRDefault="003D2333" w:rsidP="00B73EE4"/>
        </w:tc>
        <w:tc>
          <w:tcPr>
            <w:tcW w:w="1134" w:type="dxa"/>
          </w:tcPr>
          <w:p w:rsidR="003D2333" w:rsidRDefault="003D2333" w:rsidP="00B73EE4">
            <w:r>
              <w:t>Erfüllt</w:t>
            </w:r>
          </w:p>
        </w:tc>
        <w:tc>
          <w:tcPr>
            <w:tcW w:w="1024" w:type="dxa"/>
          </w:tcPr>
          <w:p w:rsidR="003D2333" w:rsidRDefault="003D2333" w:rsidP="00B73EE4">
            <w:r>
              <w:t>N. Erfüllt</w:t>
            </w:r>
          </w:p>
        </w:tc>
      </w:tr>
      <w:tr w:rsidR="003D2333" w:rsidRPr="00651B54"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Pr="00651B54" w:rsidRDefault="003D2333" w:rsidP="00B73EE4">
            <w:pPr>
              <w:rPr>
                <w:color w:val="auto"/>
              </w:rPr>
            </w:pPr>
            <w:r w:rsidRPr="00651B54">
              <w:rPr>
                <w:color w:val="auto"/>
              </w:rPr>
              <w:t>Der Code enthält keine abgefangenen und ignorierten Ausnahmen</w:t>
            </w:r>
          </w:p>
        </w:tc>
        <w:tc>
          <w:tcPr>
            <w:tcW w:w="1134" w:type="dxa"/>
          </w:tcPr>
          <w:p w:rsidR="003D2333" w:rsidRPr="00651B54" w:rsidRDefault="003D2333" w:rsidP="00B73EE4">
            <w:pPr>
              <w:rPr>
                <w:color w:val="auto"/>
              </w:rPr>
            </w:pPr>
            <w:r>
              <w:rPr>
                <w:color w:val="auto"/>
              </w:rPr>
              <w:t>X</w:t>
            </w:r>
          </w:p>
        </w:tc>
        <w:tc>
          <w:tcPr>
            <w:tcW w:w="1024" w:type="dxa"/>
          </w:tcPr>
          <w:p w:rsidR="003D2333" w:rsidRPr="00651B54" w:rsidRDefault="003D2333" w:rsidP="00B73EE4">
            <w:pPr>
              <w:rPr>
                <w:color w:val="auto"/>
              </w:rPr>
            </w:pPr>
          </w:p>
        </w:tc>
      </w:tr>
      <w:tr w:rsidR="003D2333" w:rsidRPr="00651B54" w:rsidTr="00B73EE4">
        <w:tc>
          <w:tcPr>
            <w:tcW w:w="7054" w:type="dxa"/>
          </w:tcPr>
          <w:p w:rsidR="003D2333" w:rsidRPr="00651B54" w:rsidRDefault="003D2333" w:rsidP="00B73EE4">
            <w:pPr>
              <w:rPr>
                <w:color w:val="auto"/>
              </w:rPr>
            </w:pPr>
            <w:r w:rsidRPr="00651B54">
              <w:rPr>
                <w:color w:val="auto"/>
              </w:rPr>
              <w:t>Fehler in asynchronen Prozessen werden mittels Event weitergeleiltet</w:t>
            </w:r>
          </w:p>
        </w:tc>
        <w:tc>
          <w:tcPr>
            <w:tcW w:w="1134" w:type="dxa"/>
          </w:tcPr>
          <w:p w:rsidR="003D2333" w:rsidRPr="00651B54" w:rsidRDefault="003D2333" w:rsidP="00B73EE4">
            <w:pPr>
              <w:rPr>
                <w:color w:val="auto"/>
              </w:rPr>
            </w:pPr>
            <w:r>
              <w:rPr>
                <w:color w:val="auto"/>
              </w:rPr>
              <w:t>X</w:t>
            </w:r>
          </w:p>
        </w:tc>
        <w:tc>
          <w:tcPr>
            <w:tcW w:w="1024" w:type="dxa"/>
          </w:tcPr>
          <w:p w:rsidR="003D2333" w:rsidRPr="00651B54" w:rsidRDefault="003D2333" w:rsidP="00B73EE4">
            <w:pPr>
              <w:rPr>
                <w:color w:val="auto"/>
              </w:rPr>
            </w:pPr>
          </w:p>
        </w:tc>
      </w:tr>
      <w:tr w:rsidR="003D2333" w:rsidRPr="00651B54"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Pr="00651B54" w:rsidRDefault="003D2333" w:rsidP="00B73EE4">
            <w:pPr>
              <w:rPr>
                <w:color w:val="auto"/>
              </w:rPr>
            </w:pPr>
            <w:r w:rsidRPr="00651B54">
              <w:rPr>
                <w:color w:val="auto"/>
              </w:rPr>
              <w:t>Das Logging erfasst alle Fehler aus allen Funktionalitätsschichten</w:t>
            </w:r>
          </w:p>
        </w:tc>
        <w:tc>
          <w:tcPr>
            <w:tcW w:w="1134" w:type="dxa"/>
          </w:tcPr>
          <w:p w:rsidR="003D2333" w:rsidRPr="00651B54" w:rsidRDefault="003D2333" w:rsidP="00B73EE4">
            <w:pPr>
              <w:rPr>
                <w:color w:val="auto"/>
              </w:rPr>
            </w:pPr>
            <w:r>
              <w:rPr>
                <w:color w:val="auto"/>
              </w:rPr>
              <w:t>X</w:t>
            </w:r>
          </w:p>
        </w:tc>
        <w:tc>
          <w:tcPr>
            <w:tcW w:w="1024" w:type="dxa"/>
          </w:tcPr>
          <w:p w:rsidR="003D2333" w:rsidRPr="00651B54" w:rsidRDefault="003D2333" w:rsidP="00B73EE4">
            <w:pPr>
              <w:rPr>
                <w:color w:val="auto"/>
              </w:rPr>
            </w:pPr>
          </w:p>
        </w:tc>
      </w:tr>
      <w:tr w:rsidR="003D2333" w:rsidRPr="00651B54" w:rsidTr="00B73EE4">
        <w:tc>
          <w:tcPr>
            <w:tcW w:w="7054" w:type="dxa"/>
          </w:tcPr>
          <w:p w:rsidR="003D2333" w:rsidRPr="00651B54" w:rsidRDefault="003D2333" w:rsidP="00B73EE4">
            <w:pPr>
              <w:rPr>
                <w:color w:val="auto"/>
              </w:rPr>
            </w:pPr>
            <w:r w:rsidRPr="00651B54">
              <w:rPr>
                <w:color w:val="auto"/>
              </w:rPr>
              <w:t>Das Before/After Pattern wird, wo möglich, mittels using() { } angewendet</w:t>
            </w:r>
          </w:p>
        </w:tc>
        <w:tc>
          <w:tcPr>
            <w:tcW w:w="1134" w:type="dxa"/>
          </w:tcPr>
          <w:p w:rsidR="003D2333" w:rsidRPr="00651B54" w:rsidRDefault="003D2333" w:rsidP="00B73EE4">
            <w:pPr>
              <w:rPr>
                <w:color w:val="auto"/>
              </w:rPr>
            </w:pPr>
            <w:r w:rsidRPr="00651B54">
              <w:rPr>
                <w:color w:val="auto"/>
              </w:rPr>
              <w:t>X</w:t>
            </w:r>
          </w:p>
        </w:tc>
        <w:tc>
          <w:tcPr>
            <w:tcW w:w="1024" w:type="dxa"/>
          </w:tcPr>
          <w:p w:rsidR="003D2333" w:rsidRPr="00651B54" w:rsidRDefault="003D2333" w:rsidP="00B73EE4">
            <w:pPr>
              <w:rPr>
                <w:color w:val="auto"/>
              </w:rPr>
            </w:pPr>
          </w:p>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IDisposable.Dispose() Methoden werden in jedem Fall aufgerufen</w:t>
            </w:r>
          </w:p>
        </w:tc>
        <w:tc>
          <w:tcPr>
            <w:tcW w:w="1134" w:type="dxa"/>
          </w:tcPr>
          <w:p w:rsidR="003D2333" w:rsidRDefault="003D2333" w:rsidP="00B73EE4">
            <w:r>
              <w:t>X</w:t>
            </w:r>
          </w:p>
        </w:tc>
        <w:tc>
          <w:tcPr>
            <w:tcW w:w="1024" w:type="dxa"/>
          </w:tcPr>
          <w:p w:rsidR="003D2333" w:rsidRDefault="003D2333" w:rsidP="00B73EE4"/>
        </w:tc>
      </w:tr>
    </w:tbl>
    <w:p w:rsidR="003D2333" w:rsidRPr="00CC720E" w:rsidRDefault="003D2333" w:rsidP="003D2333">
      <w:pPr>
        <w:pStyle w:val="Heading6"/>
      </w:pPr>
      <w:bookmarkStart w:id="683" w:name="_Toc327350308"/>
      <w:r>
        <w:t>Flow Control</w:t>
      </w:r>
      <w:bookmarkEnd w:id="683"/>
    </w:p>
    <w:tbl>
      <w:tblPr>
        <w:tblStyle w:val="MediumList1-Accent1"/>
        <w:tblW w:w="0" w:type="auto"/>
        <w:tblLook w:val="0420" w:firstRow="1" w:lastRow="0" w:firstColumn="0" w:lastColumn="0" w:noHBand="0" w:noVBand="1"/>
      </w:tblPr>
      <w:tblGrid>
        <w:gridCol w:w="7054"/>
        <w:gridCol w:w="1134"/>
        <w:gridCol w:w="1024"/>
      </w:tblGrid>
      <w:tr w:rsidR="003D2333" w:rsidTr="00B73EE4">
        <w:trPr>
          <w:cnfStyle w:val="100000000000" w:firstRow="1" w:lastRow="0" w:firstColumn="0" w:lastColumn="0" w:oddVBand="0" w:evenVBand="0" w:oddHBand="0" w:evenHBand="0" w:firstRowFirstColumn="0" w:firstRowLastColumn="0" w:lastRowFirstColumn="0" w:lastRowLastColumn="0"/>
        </w:trPr>
        <w:tc>
          <w:tcPr>
            <w:tcW w:w="7054" w:type="dxa"/>
          </w:tcPr>
          <w:p w:rsidR="003D2333" w:rsidRDefault="003D2333" w:rsidP="00B73EE4"/>
        </w:tc>
        <w:tc>
          <w:tcPr>
            <w:tcW w:w="1134" w:type="dxa"/>
          </w:tcPr>
          <w:p w:rsidR="003D2333" w:rsidRDefault="003D2333" w:rsidP="00B73EE4">
            <w:r>
              <w:t>Erfüllt</w:t>
            </w:r>
          </w:p>
        </w:tc>
        <w:tc>
          <w:tcPr>
            <w:tcW w:w="1024" w:type="dxa"/>
          </w:tcPr>
          <w:p w:rsidR="003D2333" w:rsidRDefault="003D2333" w:rsidP="00B73EE4">
            <w:r>
              <w:t>N. Erfüllt</w:t>
            </w:r>
          </w:p>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 xml:space="preserve">Es existieren keine Schleifen ohne Abbruchkriterien </w:t>
            </w:r>
          </w:p>
        </w:tc>
        <w:tc>
          <w:tcPr>
            <w:tcW w:w="1134" w:type="dxa"/>
          </w:tcPr>
          <w:p w:rsidR="003D2333" w:rsidRDefault="003D2333" w:rsidP="00B73EE4">
            <w:r>
              <w:t>X</w:t>
            </w:r>
          </w:p>
        </w:tc>
        <w:tc>
          <w:tcPr>
            <w:tcW w:w="1024" w:type="dxa"/>
          </w:tcPr>
          <w:p w:rsidR="003D2333" w:rsidRDefault="003D2333" w:rsidP="00B73EE4"/>
        </w:tc>
      </w:tr>
      <w:tr w:rsidR="003D2333" w:rsidTr="00B73EE4">
        <w:tc>
          <w:tcPr>
            <w:tcW w:w="7054" w:type="dxa"/>
          </w:tcPr>
          <w:p w:rsidR="003D2333" w:rsidRDefault="003D2333" w:rsidP="00B73EE4">
            <w:r>
              <w:t>Es existieren keine nicht dokumentierte, tote Programmstücke (z.B. if(false) / while (false) / …)</w:t>
            </w:r>
          </w:p>
        </w:tc>
        <w:tc>
          <w:tcPr>
            <w:tcW w:w="1134" w:type="dxa"/>
          </w:tcPr>
          <w:p w:rsidR="003D2333" w:rsidRDefault="003D2333" w:rsidP="00B73EE4">
            <w:r>
              <w:t>X</w:t>
            </w:r>
          </w:p>
        </w:tc>
        <w:tc>
          <w:tcPr>
            <w:tcW w:w="1024" w:type="dxa"/>
          </w:tcPr>
          <w:p w:rsidR="003D2333" w:rsidRDefault="003D2333" w:rsidP="00B73EE4"/>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Rekursive Calls haben immer eine Verankerung und Abbruchbedingung</w:t>
            </w:r>
          </w:p>
        </w:tc>
        <w:tc>
          <w:tcPr>
            <w:tcW w:w="1134" w:type="dxa"/>
          </w:tcPr>
          <w:p w:rsidR="003D2333" w:rsidRDefault="003D2333" w:rsidP="00B73EE4">
            <w:r>
              <w:t>X</w:t>
            </w:r>
          </w:p>
        </w:tc>
        <w:tc>
          <w:tcPr>
            <w:tcW w:w="1024" w:type="dxa"/>
          </w:tcPr>
          <w:p w:rsidR="003D2333" w:rsidRDefault="003D2333" w:rsidP="00B73EE4"/>
        </w:tc>
      </w:tr>
    </w:tbl>
    <w:p w:rsidR="003D2333" w:rsidRPr="00CC720E" w:rsidRDefault="003D2333" w:rsidP="003D2333">
      <w:pPr>
        <w:pStyle w:val="Heading6"/>
      </w:pPr>
      <w:bookmarkStart w:id="684" w:name="_Toc327350309"/>
      <w:r>
        <w:t>Naming</w:t>
      </w:r>
      <w:bookmarkEnd w:id="684"/>
    </w:p>
    <w:tbl>
      <w:tblPr>
        <w:tblStyle w:val="MediumList1-Accent1"/>
        <w:tblW w:w="0" w:type="auto"/>
        <w:tblLook w:val="0420" w:firstRow="1" w:lastRow="0" w:firstColumn="0" w:lastColumn="0" w:noHBand="0" w:noVBand="1"/>
      </w:tblPr>
      <w:tblGrid>
        <w:gridCol w:w="7054"/>
        <w:gridCol w:w="1134"/>
        <w:gridCol w:w="1024"/>
      </w:tblGrid>
      <w:tr w:rsidR="003D2333" w:rsidTr="00B73EE4">
        <w:trPr>
          <w:cnfStyle w:val="100000000000" w:firstRow="1" w:lastRow="0" w:firstColumn="0" w:lastColumn="0" w:oddVBand="0" w:evenVBand="0" w:oddHBand="0" w:evenHBand="0" w:firstRowFirstColumn="0" w:firstRowLastColumn="0" w:lastRowFirstColumn="0" w:lastRowLastColumn="0"/>
        </w:trPr>
        <w:tc>
          <w:tcPr>
            <w:tcW w:w="7054" w:type="dxa"/>
          </w:tcPr>
          <w:p w:rsidR="003D2333" w:rsidRDefault="003D2333" w:rsidP="00B73EE4"/>
        </w:tc>
        <w:tc>
          <w:tcPr>
            <w:tcW w:w="1134" w:type="dxa"/>
          </w:tcPr>
          <w:p w:rsidR="003D2333" w:rsidRDefault="003D2333" w:rsidP="00B73EE4">
            <w:r>
              <w:t>Erfüllt</w:t>
            </w:r>
          </w:p>
        </w:tc>
        <w:tc>
          <w:tcPr>
            <w:tcW w:w="1024" w:type="dxa"/>
          </w:tcPr>
          <w:p w:rsidR="003D2333" w:rsidRDefault="003D2333" w:rsidP="00B73EE4">
            <w:r>
              <w:t>N. Erfüllt</w:t>
            </w:r>
          </w:p>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Die Namen der Klassen / Variabeln sind selbstbeschreibend</w:t>
            </w:r>
          </w:p>
        </w:tc>
        <w:tc>
          <w:tcPr>
            <w:tcW w:w="1134" w:type="dxa"/>
          </w:tcPr>
          <w:p w:rsidR="003D2333" w:rsidRDefault="003D2333" w:rsidP="00B73EE4">
            <w:r>
              <w:t>X</w:t>
            </w:r>
          </w:p>
        </w:tc>
        <w:tc>
          <w:tcPr>
            <w:tcW w:w="1024" w:type="dxa"/>
          </w:tcPr>
          <w:p w:rsidR="003D2333" w:rsidRDefault="003D2333" w:rsidP="00B73EE4"/>
        </w:tc>
      </w:tr>
      <w:tr w:rsidR="003D2333" w:rsidTr="00B73EE4">
        <w:tc>
          <w:tcPr>
            <w:tcW w:w="7054" w:type="dxa"/>
          </w:tcPr>
          <w:p w:rsidR="003D2333" w:rsidRDefault="003D2333" w:rsidP="00B73EE4">
            <w:r>
              <w:t>Verwirrende oder falsche Namen sind nicht vorhanden</w:t>
            </w:r>
          </w:p>
        </w:tc>
        <w:tc>
          <w:tcPr>
            <w:tcW w:w="1134" w:type="dxa"/>
          </w:tcPr>
          <w:p w:rsidR="003D2333" w:rsidRDefault="003D2333" w:rsidP="00B73EE4">
            <w:r>
              <w:t>X</w:t>
            </w:r>
          </w:p>
        </w:tc>
        <w:tc>
          <w:tcPr>
            <w:tcW w:w="1024" w:type="dxa"/>
          </w:tcPr>
          <w:p w:rsidR="003D2333" w:rsidRDefault="003D2333" w:rsidP="00B73EE4"/>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Interface-Klassen beginnen immer I (z.B. IDisposable)</w:t>
            </w:r>
          </w:p>
        </w:tc>
        <w:tc>
          <w:tcPr>
            <w:tcW w:w="1134" w:type="dxa"/>
          </w:tcPr>
          <w:p w:rsidR="003D2333" w:rsidRDefault="003D2333" w:rsidP="00B73EE4">
            <w:r>
              <w:t>X</w:t>
            </w:r>
          </w:p>
        </w:tc>
        <w:tc>
          <w:tcPr>
            <w:tcW w:w="1024" w:type="dxa"/>
          </w:tcPr>
          <w:p w:rsidR="003D2333" w:rsidRDefault="003D2333" w:rsidP="00B73EE4"/>
        </w:tc>
      </w:tr>
      <w:tr w:rsidR="003D2333" w:rsidTr="00B73EE4">
        <w:tc>
          <w:tcPr>
            <w:tcW w:w="7054" w:type="dxa"/>
          </w:tcPr>
          <w:p w:rsidR="003D2333" w:rsidRDefault="003D2333" w:rsidP="00B73EE4">
            <w:r>
              <w:t xml:space="preserve">Klassen / Properties / Methoden werden mit </w:t>
            </w:r>
            <w:r w:rsidRPr="00E578A3">
              <w:rPr>
                <w:i/>
              </w:rPr>
              <w:t>PascalCasing</w:t>
            </w:r>
            <w:r>
              <w:t xml:space="preserve"> geschrieben</w:t>
            </w:r>
          </w:p>
        </w:tc>
        <w:tc>
          <w:tcPr>
            <w:tcW w:w="1134" w:type="dxa"/>
          </w:tcPr>
          <w:p w:rsidR="003D2333" w:rsidRDefault="003D2333" w:rsidP="00B73EE4">
            <w:r>
              <w:t>X</w:t>
            </w:r>
          </w:p>
        </w:tc>
        <w:tc>
          <w:tcPr>
            <w:tcW w:w="1024" w:type="dxa"/>
          </w:tcPr>
          <w:p w:rsidR="003D2333" w:rsidRDefault="003D2333" w:rsidP="00B73EE4"/>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 xml:space="preserve">Lokale Variablen / Argumente werden mit </w:t>
            </w:r>
            <w:r w:rsidRPr="00E578A3">
              <w:rPr>
                <w:i/>
              </w:rPr>
              <w:t>camelCasing</w:t>
            </w:r>
            <w:r>
              <w:t xml:space="preserve"> geschrieben</w:t>
            </w:r>
          </w:p>
        </w:tc>
        <w:tc>
          <w:tcPr>
            <w:tcW w:w="1134" w:type="dxa"/>
          </w:tcPr>
          <w:p w:rsidR="003D2333" w:rsidRDefault="003D2333" w:rsidP="00B73EE4">
            <w:r>
              <w:t>X</w:t>
            </w:r>
          </w:p>
        </w:tc>
        <w:tc>
          <w:tcPr>
            <w:tcW w:w="1024" w:type="dxa"/>
          </w:tcPr>
          <w:p w:rsidR="003D2333" w:rsidRDefault="003D2333" w:rsidP="00B73EE4"/>
        </w:tc>
      </w:tr>
      <w:tr w:rsidR="003D2333" w:rsidTr="00B73EE4">
        <w:tc>
          <w:tcPr>
            <w:tcW w:w="7054" w:type="dxa"/>
          </w:tcPr>
          <w:p w:rsidR="003D2333" w:rsidRDefault="003D2333" w:rsidP="00B73EE4">
            <w:r>
              <w:t xml:space="preserve">Konstanten werden in </w:t>
            </w:r>
            <w:r w:rsidRPr="00E578A3">
              <w:rPr>
                <w:i/>
              </w:rPr>
              <w:t>PascalCasing</w:t>
            </w:r>
            <w:r>
              <w:t xml:space="preserve"> geschrieben</w:t>
            </w:r>
          </w:p>
        </w:tc>
        <w:tc>
          <w:tcPr>
            <w:tcW w:w="1134" w:type="dxa"/>
          </w:tcPr>
          <w:p w:rsidR="003D2333" w:rsidRDefault="003D2333" w:rsidP="00B73EE4">
            <w:r>
              <w:t>X</w:t>
            </w:r>
          </w:p>
        </w:tc>
        <w:tc>
          <w:tcPr>
            <w:tcW w:w="1024" w:type="dxa"/>
          </w:tcPr>
          <w:p w:rsidR="003D2333" w:rsidRDefault="003D2333" w:rsidP="00B73EE4"/>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 xml:space="preserve">Felder in Klassen werden mit </w:t>
            </w:r>
            <w:r w:rsidRPr="00E578A3">
              <w:rPr>
                <w:i/>
              </w:rPr>
              <w:t>_camelCasing</w:t>
            </w:r>
            <w:r>
              <w:t xml:space="preserve"> geschrieben</w:t>
            </w:r>
          </w:p>
        </w:tc>
        <w:tc>
          <w:tcPr>
            <w:tcW w:w="1134" w:type="dxa"/>
          </w:tcPr>
          <w:p w:rsidR="003D2333" w:rsidRDefault="003D2333" w:rsidP="00B73EE4">
            <w:r>
              <w:t>X</w:t>
            </w:r>
          </w:p>
        </w:tc>
        <w:tc>
          <w:tcPr>
            <w:tcW w:w="1024" w:type="dxa"/>
          </w:tcPr>
          <w:p w:rsidR="003D2333" w:rsidRDefault="003D2333" w:rsidP="00B73EE4"/>
        </w:tc>
      </w:tr>
      <w:tr w:rsidR="003D2333" w:rsidTr="00B73EE4">
        <w:tc>
          <w:tcPr>
            <w:tcW w:w="7054" w:type="dxa"/>
          </w:tcPr>
          <w:p w:rsidR="003D2333" w:rsidRDefault="003D2333" w:rsidP="00B73EE4">
            <w:r>
              <w:t>Der Code enthält keine Magic Numbers</w:t>
            </w:r>
          </w:p>
        </w:tc>
        <w:tc>
          <w:tcPr>
            <w:tcW w:w="1134" w:type="dxa"/>
          </w:tcPr>
          <w:p w:rsidR="003D2333" w:rsidRDefault="003D2333" w:rsidP="00B73EE4">
            <w:r>
              <w:t>X</w:t>
            </w:r>
          </w:p>
        </w:tc>
        <w:tc>
          <w:tcPr>
            <w:tcW w:w="1024" w:type="dxa"/>
          </w:tcPr>
          <w:p w:rsidR="003D2333" w:rsidRDefault="003D2333" w:rsidP="00B73EE4"/>
        </w:tc>
      </w:tr>
    </w:tbl>
    <w:p w:rsidR="003D2333" w:rsidRPr="00CC720E" w:rsidRDefault="003D2333" w:rsidP="003D2333">
      <w:pPr>
        <w:pStyle w:val="Heading6"/>
      </w:pPr>
      <w:bookmarkStart w:id="685" w:name="_Toc327350310"/>
      <w:r>
        <w:t>Tools</w:t>
      </w:r>
      <w:bookmarkEnd w:id="685"/>
    </w:p>
    <w:tbl>
      <w:tblPr>
        <w:tblStyle w:val="MediumList1-Accent1"/>
        <w:tblW w:w="0" w:type="auto"/>
        <w:tblLook w:val="0420" w:firstRow="1" w:lastRow="0" w:firstColumn="0" w:lastColumn="0" w:noHBand="0" w:noVBand="1"/>
      </w:tblPr>
      <w:tblGrid>
        <w:gridCol w:w="7054"/>
        <w:gridCol w:w="1134"/>
        <w:gridCol w:w="1024"/>
      </w:tblGrid>
      <w:tr w:rsidR="003D2333" w:rsidTr="00B73EE4">
        <w:trPr>
          <w:cnfStyle w:val="100000000000" w:firstRow="1" w:lastRow="0" w:firstColumn="0" w:lastColumn="0" w:oddVBand="0" w:evenVBand="0" w:oddHBand="0" w:evenHBand="0" w:firstRowFirstColumn="0" w:firstRowLastColumn="0" w:lastRowFirstColumn="0" w:lastRowLastColumn="0"/>
        </w:trPr>
        <w:tc>
          <w:tcPr>
            <w:tcW w:w="7054" w:type="dxa"/>
          </w:tcPr>
          <w:p w:rsidR="003D2333" w:rsidRDefault="003D2333" w:rsidP="00B73EE4"/>
        </w:tc>
        <w:tc>
          <w:tcPr>
            <w:tcW w:w="1134" w:type="dxa"/>
          </w:tcPr>
          <w:p w:rsidR="003D2333" w:rsidRDefault="003D2333" w:rsidP="00B73EE4">
            <w:r>
              <w:t>Erfüllt</w:t>
            </w:r>
          </w:p>
        </w:tc>
        <w:tc>
          <w:tcPr>
            <w:tcW w:w="1024" w:type="dxa"/>
          </w:tcPr>
          <w:p w:rsidR="003D2333" w:rsidRDefault="003D2333" w:rsidP="00B73EE4">
            <w:r>
              <w:t>N. Erfüllt</w:t>
            </w:r>
          </w:p>
        </w:tc>
      </w:tr>
      <w:tr w:rsidR="003D2333" w:rsidTr="00B73EE4">
        <w:trPr>
          <w:cnfStyle w:val="000000100000" w:firstRow="0" w:lastRow="0" w:firstColumn="0" w:lastColumn="0" w:oddVBand="0" w:evenVBand="0" w:oddHBand="1" w:evenHBand="0" w:firstRowFirstColumn="0" w:firstRowLastColumn="0" w:lastRowFirstColumn="0" w:lastRowLastColumn="0"/>
        </w:trPr>
        <w:tc>
          <w:tcPr>
            <w:tcW w:w="7054" w:type="dxa"/>
          </w:tcPr>
          <w:p w:rsidR="003D2333" w:rsidRDefault="003D2333" w:rsidP="00B73EE4">
            <w:r>
              <w:t>Die Warnings von Resharper 4.XXX werden, wo sinnvoll, behoben</w:t>
            </w:r>
          </w:p>
        </w:tc>
        <w:tc>
          <w:tcPr>
            <w:tcW w:w="1134" w:type="dxa"/>
          </w:tcPr>
          <w:p w:rsidR="003D2333" w:rsidRDefault="003D2333" w:rsidP="00B73EE4">
            <w:r>
              <w:t>X</w:t>
            </w:r>
          </w:p>
        </w:tc>
        <w:tc>
          <w:tcPr>
            <w:tcW w:w="1024" w:type="dxa"/>
          </w:tcPr>
          <w:p w:rsidR="003D2333" w:rsidRDefault="003D2333" w:rsidP="00B73EE4"/>
        </w:tc>
      </w:tr>
      <w:tr w:rsidR="003D2333" w:rsidRPr="00DD0712" w:rsidTr="00B73EE4">
        <w:tc>
          <w:tcPr>
            <w:tcW w:w="7054" w:type="dxa"/>
          </w:tcPr>
          <w:p w:rsidR="003D2333" w:rsidRPr="00DD0712" w:rsidRDefault="003D2333" w:rsidP="00B73EE4">
            <w:r w:rsidRPr="00DD0712">
              <w:t>Die Errors von FxCop werden wo sinnvoll behoben</w:t>
            </w:r>
          </w:p>
        </w:tc>
        <w:tc>
          <w:tcPr>
            <w:tcW w:w="1134" w:type="dxa"/>
          </w:tcPr>
          <w:p w:rsidR="003D2333" w:rsidRPr="00DD0712" w:rsidRDefault="003D2333" w:rsidP="00B73EE4">
            <w:r w:rsidRPr="00DD0712">
              <w:t>X</w:t>
            </w:r>
          </w:p>
        </w:tc>
        <w:tc>
          <w:tcPr>
            <w:tcW w:w="1024" w:type="dxa"/>
          </w:tcPr>
          <w:p w:rsidR="003D2333" w:rsidRPr="00DD0712" w:rsidRDefault="003D2333" w:rsidP="00B73EE4"/>
        </w:tc>
      </w:tr>
    </w:tbl>
    <w:p w:rsidR="003D2333" w:rsidRDefault="003D2333" w:rsidP="003D2333">
      <w:pPr>
        <w:rPr>
          <w:rFonts w:asciiTheme="majorHAnsi" w:hAnsiTheme="majorHAnsi"/>
          <w:b/>
          <w:color w:val="00629E"/>
          <w:spacing w:val="15"/>
          <w:sz w:val="22"/>
          <w:szCs w:val="22"/>
        </w:rPr>
      </w:pPr>
      <w:r>
        <w:br w:type="page"/>
      </w:r>
    </w:p>
    <w:p w:rsidR="003D2333" w:rsidRDefault="003D2333" w:rsidP="003D2333">
      <w:pPr>
        <w:pStyle w:val="Heading3"/>
      </w:pPr>
      <w:bookmarkStart w:id="686" w:name="_Toc327350311"/>
      <w:bookmarkStart w:id="687" w:name="_Toc327350390"/>
      <w:r>
        <w:lastRenderedPageBreak/>
        <w:t>Installationsdokumentation</w:t>
      </w:r>
      <w:bookmarkEnd w:id="686"/>
      <w:bookmarkEnd w:id="687"/>
    </w:p>
    <w:p w:rsidR="003D2333" w:rsidRDefault="003D2333" w:rsidP="003D2333">
      <w:pPr>
        <w:pStyle w:val="Heading4"/>
      </w:pPr>
      <w:bookmarkStart w:id="688" w:name="_Toc327350312"/>
      <w:r>
        <w:t>Dokumentation für Administrator</w:t>
      </w:r>
      <w:bookmarkEnd w:id="688"/>
    </w:p>
    <w:p w:rsidR="003D2333" w:rsidRDefault="003D2333" w:rsidP="003D2333">
      <w:r>
        <w:t>Damit die Applikation verwendet werden kann wird folgendes benötigt:</w:t>
      </w:r>
    </w:p>
    <w:p w:rsidR="003D2333" w:rsidRDefault="003D2333" w:rsidP="00EC49BA">
      <w:pPr>
        <w:pStyle w:val="ListParagraph"/>
        <w:numPr>
          <w:ilvl w:val="0"/>
          <w:numId w:val="38"/>
        </w:numPr>
      </w:pPr>
      <w:r>
        <w:t>Kompilierte Version des Projektes</w:t>
      </w:r>
    </w:p>
    <w:p w:rsidR="003D2333" w:rsidRDefault="003D2333" w:rsidP="00EC49BA">
      <w:pPr>
        <w:pStyle w:val="ListParagraph"/>
        <w:numPr>
          <w:ilvl w:val="0"/>
          <w:numId w:val="38"/>
        </w:numPr>
      </w:pPr>
      <w:r>
        <w:t>.NET, Kinect</w:t>
      </w:r>
      <w:r w:rsidRPr="00D90CB7">
        <w:rPr>
          <w:lang w:val="en-AU"/>
        </w:rPr>
        <w:t xml:space="preserve"> Runtime</w:t>
      </w:r>
    </w:p>
    <w:p w:rsidR="003D2333" w:rsidRPr="00973DBC" w:rsidRDefault="003D2333" w:rsidP="00EC49BA">
      <w:pPr>
        <w:pStyle w:val="ListParagraph"/>
        <w:numPr>
          <w:ilvl w:val="0"/>
          <w:numId w:val="38"/>
        </w:numPr>
      </w:pPr>
      <w:r>
        <w:t>Internetverbindung</w:t>
      </w:r>
    </w:p>
    <w:p w:rsidR="003D2333" w:rsidRDefault="003D2333" w:rsidP="003D2333">
      <w:r>
        <w:t xml:space="preserve">Die kompilierten Dateien müssen als erstes in den gewünschten Zielordner kopiert werden. </w:t>
      </w:r>
      <w:r>
        <w:br/>
        <w:t>Weiter können verschiedene</w:t>
      </w:r>
      <w:r w:rsidRPr="00D31E03">
        <w:t xml:space="preserve"> Plug-ins</w:t>
      </w:r>
      <w:r>
        <w:t xml:space="preserve"> zur Applikation hinzugefügt werden. Damit dies möglich ist, muss die Ordnerstruktur nach der Anleitung im Kapitel </w:t>
      </w:r>
      <w:r>
        <w:fldChar w:fldCharType="begin"/>
      </w:r>
      <w:r>
        <w:instrText xml:space="preserve"> REF _Ref326824432 \r \h </w:instrText>
      </w:r>
      <w:r>
        <w:fldChar w:fldCharType="separate"/>
      </w:r>
      <w:r>
        <w:t>I.8.8.3</w:t>
      </w:r>
      <w:r>
        <w:fldChar w:fldCharType="end"/>
      </w:r>
      <w:r>
        <w:t xml:space="preserve"> </w:t>
      </w:r>
      <w:r>
        <w:fldChar w:fldCharType="begin"/>
      </w:r>
      <w:r>
        <w:instrText xml:space="preserve"> REF _Ref326824432 \h </w:instrText>
      </w:r>
      <w:r>
        <w:fldChar w:fldCharType="separate"/>
      </w:r>
      <w:r>
        <w:t>Plug-ins</w:t>
      </w:r>
      <w:r>
        <w:fldChar w:fldCharType="end"/>
      </w:r>
      <w:r>
        <w:t xml:space="preserve"> aufgebaut werden.</w:t>
      </w:r>
    </w:p>
    <w:p w:rsidR="003D2333" w:rsidRDefault="003D2333" w:rsidP="003D2333">
      <w:pPr>
        <w:pStyle w:val="Heading4"/>
      </w:pPr>
      <w:bookmarkStart w:id="689" w:name="_Toc327350313"/>
      <w:r>
        <w:t>Dokumentation für Entwickler</w:t>
      </w:r>
      <w:bookmarkEnd w:id="689"/>
    </w:p>
    <w:p w:rsidR="003D2333" w:rsidRDefault="003D2333" w:rsidP="003D2333">
      <w:r>
        <w:t>Damit die Applikation weiterentwickeln werden kann, muss ein SVN</w:t>
      </w:r>
      <w:r w:rsidRPr="000F2822">
        <w:t xml:space="preserve"> Checkout</w:t>
      </w:r>
      <w:r>
        <w:t xml:space="preserve"> auf dem gesamten SVP Repository durchgeführt werden. Dazu wird ein SVN Tool wie z.B. TortoiseSVN benötigt (siehe Tools TODO).</w:t>
      </w:r>
    </w:p>
    <w:p w:rsidR="003D2333" w:rsidRDefault="003D2333" w:rsidP="003D2333">
      <w:r>
        <w:t>Zudem werden folgende Werkzeuge benötigt:</w:t>
      </w:r>
    </w:p>
    <w:p w:rsidR="003D2333" w:rsidRPr="00493F23" w:rsidRDefault="003D2333" w:rsidP="00EC49BA">
      <w:pPr>
        <w:pStyle w:val="ListParagraph"/>
        <w:numPr>
          <w:ilvl w:val="0"/>
          <w:numId w:val="40"/>
        </w:numPr>
        <w:rPr>
          <w:lang w:val="en-US"/>
        </w:rPr>
      </w:pPr>
      <w:r w:rsidRPr="00493F23">
        <w:rPr>
          <w:lang w:val="en-US"/>
        </w:rPr>
        <w:t>Visual Studio 10</w:t>
      </w:r>
    </w:p>
    <w:p w:rsidR="003D2333" w:rsidRDefault="003D2333" w:rsidP="00EC49BA">
      <w:pPr>
        <w:pStyle w:val="ListParagraph"/>
        <w:numPr>
          <w:ilvl w:val="0"/>
          <w:numId w:val="40"/>
        </w:numPr>
        <w:rPr>
          <w:rFonts w:ascii="Calibri" w:hAnsi="Calibri" w:cs="Calibri"/>
          <w:lang w:val="en-US"/>
        </w:rPr>
      </w:pPr>
      <w:r w:rsidRPr="00493F23">
        <w:rPr>
          <w:rFonts w:ascii="Calibri" w:hAnsi="Calibri" w:cs="Calibri"/>
          <w:lang w:val="en-US"/>
        </w:rPr>
        <w:t>Expression Blend</w:t>
      </w:r>
    </w:p>
    <w:p w:rsidR="003D2333" w:rsidRPr="00493F23" w:rsidRDefault="003D2333" w:rsidP="00EC49BA">
      <w:pPr>
        <w:pStyle w:val="ListParagraph"/>
        <w:numPr>
          <w:ilvl w:val="0"/>
          <w:numId w:val="40"/>
        </w:numPr>
        <w:rPr>
          <w:lang w:val="en-US"/>
        </w:rPr>
      </w:pPr>
      <w:r w:rsidRPr="00493F23">
        <w:rPr>
          <w:lang w:val="en-US"/>
        </w:rPr>
        <w:t>Re</w:t>
      </w:r>
      <w:r>
        <w:rPr>
          <w:lang w:val="en-US"/>
        </w:rPr>
        <w:t>S</w:t>
      </w:r>
      <w:r w:rsidRPr="00493F23">
        <w:rPr>
          <w:lang w:val="en-US"/>
        </w:rPr>
        <w:t>harper</w:t>
      </w:r>
    </w:p>
    <w:p w:rsidR="003D2333" w:rsidRPr="00493F23" w:rsidRDefault="003D2333" w:rsidP="00EC49BA">
      <w:pPr>
        <w:pStyle w:val="ListParagraph"/>
        <w:numPr>
          <w:ilvl w:val="0"/>
          <w:numId w:val="40"/>
        </w:numPr>
        <w:rPr>
          <w:rFonts w:ascii="Calibri" w:hAnsi="Calibri" w:cs="Calibri"/>
          <w:lang w:val="en-US"/>
        </w:rPr>
      </w:pPr>
      <w:r w:rsidRPr="00493F23">
        <w:rPr>
          <w:rFonts w:ascii="Calibri" w:hAnsi="Calibri" w:cs="Calibri"/>
          <w:lang w:val="en-US"/>
        </w:rPr>
        <w:t>Kinect for Windows SDK</w:t>
      </w:r>
    </w:p>
    <w:p w:rsidR="003D2333" w:rsidRDefault="003D2333" w:rsidP="00EC49BA">
      <w:pPr>
        <w:pStyle w:val="ListParagraph"/>
        <w:numPr>
          <w:ilvl w:val="0"/>
          <w:numId w:val="40"/>
        </w:numPr>
      </w:pPr>
      <w:r>
        <w:t>NuGet</w:t>
      </w:r>
    </w:p>
    <w:p w:rsidR="003D2333" w:rsidRDefault="003D2333" w:rsidP="003D2333">
      <w:r>
        <w:t xml:space="preserve">Die Konfiguration der Applikation findet in der app.config-Datei statt. Wie die Konfiguration angepasst werden kann, wird im Kapitel </w:t>
      </w:r>
      <w:r>
        <w:fldChar w:fldCharType="begin"/>
      </w:r>
      <w:r>
        <w:instrText xml:space="preserve"> REF _Ref326824691 \r \h </w:instrText>
      </w:r>
      <w:r>
        <w:fldChar w:fldCharType="separate"/>
      </w:r>
      <w:r>
        <w:t>I.8.8.4</w:t>
      </w:r>
      <w:r>
        <w:fldChar w:fldCharType="end"/>
      </w:r>
      <w:r>
        <w:t xml:space="preserve"> </w:t>
      </w:r>
      <w:r>
        <w:fldChar w:fldCharType="begin"/>
      </w:r>
      <w:r>
        <w:instrText xml:space="preserve"> REF _Ref326824691 \h </w:instrText>
      </w:r>
      <w:r>
        <w:fldChar w:fldCharType="separate"/>
      </w:r>
      <w:r>
        <w:t>Konfigurationsdatei</w:t>
      </w:r>
      <w:r>
        <w:fldChar w:fldCharType="end"/>
      </w:r>
      <w:r>
        <w:t xml:space="preserve"> erläutert. </w:t>
      </w:r>
      <w:r>
        <w:br/>
        <w:t>Weiter können der Applikation Plug-ins hinzugefügt werden, dies wird im nachfolgenden Kapitel (</w:t>
      </w:r>
      <w:r>
        <w:fldChar w:fldCharType="begin"/>
      </w:r>
      <w:r>
        <w:instrText xml:space="preserve"> REF _Ref326824432 \r \h </w:instrText>
      </w:r>
      <w:r>
        <w:fldChar w:fldCharType="separate"/>
      </w:r>
      <w:r>
        <w:t>I.8.8.3</w:t>
      </w:r>
      <w:r>
        <w:fldChar w:fldCharType="end"/>
      </w:r>
      <w:r>
        <w:t xml:space="preserve"> </w:t>
      </w:r>
      <w:r>
        <w:fldChar w:fldCharType="begin"/>
      </w:r>
      <w:r>
        <w:instrText xml:space="preserve"> REF _Ref326824432 \h </w:instrText>
      </w:r>
      <w:r>
        <w:fldChar w:fldCharType="separate"/>
      </w:r>
      <w:r>
        <w:t>Plug-ins</w:t>
      </w:r>
      <w:r>
        <w:fldChar w:fldCharType="end"/>
      </w:r>
      <w:r>
        <w:t>) aufgezeigt.</w:t>
      </w:r>
    </w:p>
    <w:p w:rsidR="003D2333" w:rsidRDefault="003D2333" w:rsidP="003D2333">
      <w:pPr>
        <w:pStyle w:val="Heading4"/>
      </w:pPr>
      <w:bookmarkStart w:id="690" w:name="_Ref326824432"/>
      <w:bookmarkStart w:id="691" w:name="_Toc327350314"/>
      <w:r>
        <w:t>Plug-ins</w:t>
      </w:r>
      <w:bookmarkEnd w:id="690"/>
      <w:bookmarkEnd w:id="691"/>
    </w:p>
    <w:p w:rsidR="003D2333" w:rsidRPr="00126AB2" w:rsidRDefault="003D2333" w:rsidP="003D2333">
      <w:pPr>
        <w:pStyle w:val="Caption"/>
      </w:pPr>
      <w:r>
        <w:t xml:space="preserve">Im app.config-File kann der Pfad zum Ordner, welcher die Plug-ins enthalten soll, konfiguriert werden. Wie dieser Pfad gesetzt und angepasst werden kann, wird im Unterkapitel </w:t>
      </w:r>
      <w:r>
        <w:fldChar w:fldCharType="begin"/>
      </w:r>
      <w:r>
        <w:instrText xml:space="preserve"> REF _Ref326764320 \r \h </w:instrText>
      </w:r>
      <w:r>
        <w:fldChar w:fldCharType="separate"/>
      </w:r>
      <w:r>
        <w:t>0</w:t>
      </w:r>
      <w:r>
        <w:fldChar w:fldCharType="end"/>
      </w:r>
      <w:r>
        <w:t xml:space="preserve"> </w:t>
      </w:r>
      <w:r>
        <w:fldChar w:fldCharType="begin"/>
      </w:r>
      <w:r>
        <w:instrText xml:space="preserve"> REF _Ref327166567 \h </w:instrText>
      </w:r>
      <w:r>
        <w:fldChar w:fldCharType="separate"/>
      </w:r>
      <w:r w:rsidRPr="00126AB2">
        <w:t xml:space="preserve">Abbildung </w:t>
      </w:r>
      <w:r w:rsidRPr="00126AB2">
        <w:rPr>
          <w:noProof/>
        </w:rPr>
        <w:t>127</w:t>
      </w:r>
      <w:r w:rsidRPr="00126AB2">
        <w:t xml:space="preserve"> - app.config, Sektion Unity, Padding</w:t>
      </w:r>
    </w:p>
    <w:p w:rsidR="003D2333" w:rsidRPr="00B2504C" w:rsidRDefault="003D2333" w:rsidP="003D2333">
      <w:r>
        <w:t>Pfad zu den Plug-ins</w:t>
      </w:r>
      <w:r>
        <w:fldChar w:fldCharType="end"/>
      </w:r>
      <w:r>
        <w:t xml:space="preserve"> erläutert.</w:t>
      </w:r>
    </w:p>
    <w:p w:rsidR="003D2333" w:rsidRPr="00126AB2" w:rsidRDefault="003D2333" w:rsidP="003D2333">
      <w:pPr>
        <w:pStyle w:val="Caption"/>
      </w:pPr>
      <w:r>
        <w:t xml:space="preserve">Für jede Plug-in-Applikation, die man auf der Videowall anzeigen möchte, muss ein entsprechender Unterordner im Plug-ins Ordner (siehe </w:t>
      </w:r>
      <w:r>
        <w:fldChar w:fldCharType="begin"/>
      </w:r>
      <w:r>
        <w:instrText xml:space="preserve"> REF _Ref326764320 \r \h </w:instrText>
      </w:r>
      <w:r>
        <w:fldChar w:fldCharType="separate"/>
      </w:r>
      <w:r>
        <w:t>0</w:t>
      </w:r>
      <w:r>
        <w:fldChar w:fldCharType="end"/>
      </w:r>
      <w:r>
        <w:t xml:space="preserve"> </w:t>
      </w:r>
      <w:r>
        <w:fldChar w:fldCharType="begin"/>
      </w:r>
      <w:r>
        <w:instrText xml:space="preserve"> REF _Ref327166567 \h </w:instrText>
      </w:r>
      <w:r>
        <w:fldChar w:fldCharType="separate"/>
      </w:r>
      <w:r w:rsidRPr="00126AB2">
        <w:t xml:space="preserve">Abbildung </w:t>
      </w:r>
      <w:r w:rsidRPr="00126AB2">
        <w:rPr>
          <w:noProof/>
        </w:rPr>
        <w:t>127</w:t>
      </w:r>
      <w:r w:rsidRPr="00126AB2">
        <w:t xml:space="preserve"> - app.config, Sektion Unity, Padding</w:t>
      </w:r>
    </w:p>
    <w:p w:rsidR="003D2333" w:rsidRPr="00126AB2" w:rsidRDefault="003D2333" w:rsidP="003D2333">
      <w:pPr>
        <w:pStyle w:val="Caption"/>
      </w:pPr>
      <w:r>
        <w:t>Pfad zu den Plug-ins</w:t>
      </w:r>
      <w:r>
        <w:fldChar w:fldCharType="end"/>
      </w:r>
      <w:r>
        <w:fldChar w:fldCharType="begin"/>
      </w:r>
      <w:r>
        <w:instrText xml:space="preserve"> REF _Ref326764320 \h </w:instrText>
      </w:r>
      <w:r>
        <w:fldChar w:fldCharType="separate"/>
      </w:r>
      <w:r w:rsidRPr="00126AB2">
        <w:t xml:space="preserve">Abbildung </w:t>
      </w:r>
      <w:r w:rsidRPr="00126AB2">
        <w:rPr>
          <w:noProof/>
        </w:rPr>
        <w:t>127</w:t>
      </w:r>
      <w:r w:rsidRPr="00126AB2">
        <w:t xml:space="preserve"> - app.config, Sektion Unity, Padding</w:t>
      </w:r>
    </w:p>
    <w:p w:rsidR="003D2333" w:rsidRPr="00415EF7" w:rsidRDefault="003D2333" w:rsidP="003D2333">
      <w:r>
        <w:t>Pfad</w:t>
      </w:r>
      <w:r>
        <w:fldChar w:fldCharType="end"/>
      </w:r>
      <w:r>
        <w:t xml:space="preserve">) erstellt werden, in welchem dann die Files des Plug-ins gespeichert werden. Ein solcher Ordner darf nie leer sein, da sonst beim Starten der Videowall-Applikation eine entsprechende Fehlermeldung angezeigt wird. </w:t>
      </w:r>
      <w:r>
        <w:br/>
        <w:t>Bestimmte Plug-in-Applikationen benötigen zusätzliche Dateien wie beispielsweise Bilder. Diese müssen in einem Unterordner mit dem Namen „Files“ im Ordner des Plug-ins abgelegt werden. Fehlt dieser Ordner, so wird eine entsprechende Fehlermeldung beim Starten der Hauptapplikation angezeigt.</w:t>
      </w:r>
    </w:p>
    <w:p w:rsidR="003D2333" w:rsidRDefault="003D2333" w:rsidP="003D2333">
      <w:pPr>
        <w:pStyle w:val="Heading4"/>
      </w:pPr>
      <w:bookmarkStart w:id="692" w:name="_Ref326824691"/>
      <w:bookmarkStart w:id="693" w:name="_Toc327350315"/>
      <w:r>
        <w:t>Konfigurationsdatei</w:t>
      </w:r>
      <w:bookmarkEnd w:id="692"/>
      <w:bookmarkEnd w:id="693"/>
    </w:p>
    <w:p w:rsidR="003D2333" w:rsidRDefault="003D2333" w:rsidP="003D2333">
      <w:r>
        <w:t>Die Einstellungen, welche in der Konfigurationsdatei getätigt werden können, sind nachfolgend aufgezeigt.</w:t>
      </w:r>
    </w:p>
    <w:p w:rsidR="003D2333" w:rsidRDefault="003D2333" w:rsidP="003D2333">
      <w:pPr>
        <w:pStyle w:val="Heading5"/>
      </w:pPr>
      <w:bookmarkStart w:id="694" w:name="_Toc327350316"/>
      <w:r>
        <w:t>Konfigurationssektionen</w:t>
      </w:r>
      <w:bookmarkEnd w:id="694"/>
    </w:p>
    <w:p w:rsidR="003D2333" w:rsidRDefault="003D2333" w:rsidP="003D2333">
      <w:r>
        <w:t>Im Abschnitt configSections können verschiedene Konfigurationssektionen definiert werden.</w:t>
      </w:r>
    </w:p>
    <w:p w:rsidR="003D2333" w:rsidRPr="004E5E89"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4E5E89">
        <w:rPr>
          <w:rFonts w:ascii="Consolas" w:hAnsi="Consolas" w:cs="Consolas"/>
          <w:color w:val="0000FF"/>
        </w:rPr>
        <w:t>&lt;</w:t>
      </w:r>
      <w:r w:rsidRPr="004E5E89">
        <w:rPr>
          <w:rFonts w:ascii="Consolas" w:hAnsi="Consolas" w:cs="Consolas"/>
          <w:color w:val="A31515"/>
        </w:rPr>
        <w:t>configSections</w:t>
      </w:r>
      <w:r w:rsidRPr="004E5E89">
        <w:rPr>
          <w:rFonts w:ascii="Consolas" w:hAnsi="Consolas" w:cs="Consolas"/>
          <w:color w:val="0000FF"/>
        </w:rPr>
        <w:t>&gt;</w:t>
      </w:r>
    </w:p>
    <w:p w:rsidR="003D2333" w:rsidRPr="004E5E89"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4E5E89">
        <w:rPr>
          <w:rFonts w:ascii="Consolas" w:hAnsi="Consolas" w:cs="Consolas"/>
          <w:color w:val="0000FF"/>
        </w:rPr>
        <w:t>    &lt;</w:t>
      </w:r>
      <w:r w:rsidRPr="004E5E89">
        <w:rPr>
          <w:rFonts w:ascii="Consolas" w:hAnsi="Consolas" w:cs="Consolas"/>
          <w:color w:val="A31515"/>
        </w:rPr>
        <w:t>section</w:t>
      </w:r>
      <w:r w:rsidRPr="004E5E89">
        <w:rPr>
          <w:rFonts w:ascii="Consolas" w:hAnsi="Consolas" w:cs="Consolas"/>
          <w:color w:val="0000FF"/>
        </w:rPr>
        <w:t> </w:t>
      </w:r>
      <w:r w:rsidRPr="004E5E89">
        <w:rPr>
          <w:rFonts w:ascii="Consolas" w:hAnsi="Consolas" w:cs="Consolas"/>
          <w:color w:val="FF0000"/>
        </w:rPr>
        <w:t>name</w:t>
      </w:r>
      <w:r w:rsidRPr="004E5E89">
        <w:rPr>
          <w:rFonts w:ascii="Consolas" w:hAnsi="Consolas" w:cs="Consolas"/>
          <w:color w:val="0000FF"/>
        </w:rPr>
        <w:t>=</w:t>
      </w:r>
      <w:r w:rsidRPr="004E5E89">
        <w:rPr>
          <w:rFonts w:ascii="Consolas" w:hAnsi="Consolas" w:cs="Consolas"/>
          <w:color w:val="000000"/>
        </w:rPr>
        <w:t>"</w:t>
      </w:r>
      <w:r w:rsidRPr="004E5E89">
        <w:rPr>
          <w:rFonts w:ascii="Consolas" w:hAnsi="Consolas" w:cs="Consolas"/>
          <w:color w:val="0000FF"/>
        </w:rPr>
        <w:t>unity</w:t>
      </w:r>
      <w:r w:rsidRPr="004E5E89">
        <w:rPr>
          <w:rFonts w:ascii="Consolas" w:hAnsi="Consolas" w:cs="Consolas"/>
          <w:color w:val="000000"/>
        </w:rPr>
        <w:t>"</w:t>
      </w:r>
      <w:r w:rsidRPr="004E5E89">
        <w:rPr>
          <w:rFonts w:ascii="Consolas" w:hAnsi="Consolas" w:cs="Consolas"/>
          <w:color w:val="0000FF"/>
        </w:rPr>
        <w:t> </w:t>
      </w:r>
      <w:r w:rsidRPr="004E5E89">
        <w:rPr>
          <w:rFonts w:ascii="Consolas" w:hAnsi="Consolas" w:cs="Consolas"/>
          <w:color w:val="FF0000"/>
        </w:rPr>
        <w:t>type</w:t>
      </w:r>
      <w:r w:rsidRPr="004E5E89">
        <w:rPr>
          <w:rFonts w:ascii="Consolas" w:hAnsi="Consolas" w:cs="Consolas"/>
          <w:color w:val="0000FF"/>
        </w:rPr>
        <w:t>=</w:t>
      </w:r>
      <w:r w:rsidRPr="004E5E89">
        <w:rPr>
          <w:rFonts w:ascii="Consolas" w:hAnsi="Consolas" w:cs="Consolas"/>
          <w:color w:val="000000"/>
        </w:rPr>
        <w:t>"</w:t>
      </w:r>
      <w:r w:rsidRPr="004E5E89">
        <w:rPr>
          <w:rFonts w:ascii="Consolas" w:hAnsi="Consolas" w:cs="Consolas"/>
          <w:color w:val="0000FF"/>
        </w:rPr>
        <w:t>Microsoft.Practices.Unity.Configuration.UnityConfigurationSection, Microsoft.Practices.Unity.Configuration</w:t>
      </w:r>
      <w:r w:rsidRPr="004E5E89">
        <w:rPr>
          <w:rFonts w:ascii="Consolas" w:hAnsi="Consolas" w:cs="Consolas"/>
          <w:color w:val="000000"/>
        </w:rPr>
        <w:t>"</w:t>
      </w:r>
      <w:r w:rsidRPr="004E5E89">
        <w:rPr>
          <w:rFonts w:ascii="Consolas" w:hAnsi="Consolas" w:cs="Consolas"/>
          <w:color w:val="0000FF"/>
        </w:rPr>
        <w:t>/&gt;</w:t>
      </w:r>
    </w:p>
    <w:p w:rsidR="003D2333" w:rsidRDefault="003D2333" w:rsidP="003D2333">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4E5E89">
        <w:rPr>
          <w:rFonts w:ascii="Consolas" w:hAnsi="Consolas" w:cs="Consolas"/>
          <w:color w:val="0000FF"/>
        </w:rPr>
        <w:t>  </w:t>
      </w:r>
      <w:r>
        <w:rPr>
          <w:rFonts w:ascii="Consolas" w:hAnsi="Consolas" w:cs="Consolas"/>
          <w:color w:val="0000FF"/>
        </w:rPr>
        <w:t>&lt;/</w:t>
      </w:r>
      <w:r>
        <w:rPr>
          <w:rFonts w:ascii="Consolas" w:hAnsi="Consolas" w:cs="Consolas"/>
          <w:color w:val="A31515"/>
        </w:rPr>
        <w:t>configSections</w:t>
      </w:r>
      <w:r>
        <w:rPr>
          <w:rFonts w:ascii="Consolas" w:hAnsi="Consolas" w:cs="Consolas"/>
          <w:color w:val="0000FF"/>
        </w:rPr>
        <w:t>&gt;</w:t>
      </w:r>
    </w:p>
    <w:p w:rsidR="003D2333" w:rsidRDefault="003D2333" w:rsidP="003D2333">
      <w:pPr>
        <w:pStyle w:val="Caption"/>
      </w:pPr>
      <w:r>
        <w:t xml:space="preserve">Abbildung </w:t>
      </w:r>
      <w:r>
        <w:fldChar w:fldCharType="begin"/>
      </w:r>
      <w:r>
        <w:instrText xml:space="preserve"> SEQ Abbildung \* ARABIC </w:instrText>
      </w:r>
      <w:r>
        <w:fldChar w:fldCharType="separate"/>
      </w:r>
      <w:r>
        <w:rPr>
          <w:noProof/>
        </w:rPr>
        <w:t>121</w:t>
      </w:r>
      <w:r>
        <w:rPr>
          <w:noProof/>
        </w:rPr>
        <w:fldChar w:fldCharType="end"/>
      </w:r>
      <w:r>
        <w:t xml:space="preserve"> - </w:t>
      </w:r>
      <w:r w:rsidRPr="00E3050C">
        <w:t>app.config, Konfigurationssektionen</w:t>
      </w:r>
    </w:p>
    <w:p w:rsidR="003D2333" w:rsidRDefault="003D2333" w:rsidP="003D2333">
      <w:pPr>
        <w:pStyle w:val="Heading5"/>
      </w:pPr>
      <w:bookmarkStart w:id="695" w:name="_Toc327350317"/>
      <w:r>
        <w:lastRenderedPageBreak/>
        <w:t>Unity</w:t>
      </w:r>
      <w:bookmarkEnd w:id="695"/>
    </w:p>
    <w:p w:rsidR="003D2333" w:rsidRDefault="003D2333" w:rsidP="003D2333">
      <w:r>
        <w:t>In der Konfigurationssektion Unity werden die Namespaces angegeben, in denen die Klassen gesucht werden sollen, welche über Unity instanziiert werden sollen. Zu den Namespaces muss weiter angegeben werden, in welchem Assembly diese sich befinden.</w:t>
      </w:r>
    </w:p>
    <w:p w:rsidR="003D2333" w:rsidRPr="00B0511D"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VideoWall.Data.Kinect.Implementation</w:t>
      </w:r>
      <w:r w:rsidRPr="00B0511D">
        <w:rPr>
          <w:rFonts w:ascii="Consolas" w:hAnsi="Consolas" w:cs="Consolas"/>
          <w:color w:val="000000"/>
          <w:lang w:val="en-US"/>
        </w:rPr>
        <w:t>"</w:t>
      </w:r>
      <w:r w:rsidRPr="00B0511D">
        <w:rPr>
          <w:rFonts w:ascii="Consolas" w:hAnsi="Consolas" w:cs="Consolas"/>
          <w:color w:val="0000FF"/>
          <w:lang w:val="en-US"/>
        </w:rPr>
        <w:t>/&gt;</w:t>
      </w:r>
    </w:p>
    <w:p w:rsidR="003D2333" w:rsidRPr="00B0511D"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VideoWall.Data.Kinect.Interfaces</w:t>
      </w:r>
      <w:r w:rsidRPr="00B0511D">
        <w:rPr>
          <w:rFonts w:ascii="Consolas" w:hAnsi="Consolas" w:cs="Consolas"/>
          <w:color w:val="000000"/>
          <w:lang w:val="en-US"/>
        </w:rPr>
        <w:t>"</w:t>
      </w:r>
      <w:r w:rsidRPr="00B0511D">
        <w:rPr>
          <w:rFonts w:ascii="Consolas" w:hAnsi="Consolas" w:cs="Consolas"/>
          <w:color w:val="0000FF"/>
          <w:lang w:val="en-US"/>
        </w:rPr>
        <w:t>/&gt;</w:t>
      </w:r>
    </w:p>
    <w:p w:rsidR="003D2333" w:rsidRPr="00B0511D"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w:t>
      </w:r>
      <w:r w:rsidRPr="00B0511D">
        <w:rPr>
          <w:rFonts w:ascii="Consolas" w:hAnsi="Consolas" w:cs="Consolas"/>
          <w:color w:val="000000"/>
          <w:lang w:val="en-US"/>
        </w:rPr>
        <w:t>"</w:t>
      </w:r>
      <w:r w:rsidRPr="00B0511D">
        <w:rPr>
          <w:rFonts w:ascii="Consolas" w:hAnsi="Consolas" w:cs="Consolas"/>
          <w:color w:val="0000FF"/>
          <w:lang w:val="en-US"/>
        </w:rPr>
        <w:t>/&gt;</w:t>
      </w:r>
    </w:p>
    <w:p w:rsidR="003D2333" w:rsidRPr="00B0511D"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3D2333" w:rsidRPr="00B0511D"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3D2333" w:rsidRPr="00B0511D"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VideoWall.ServiceModels.Apps.Interfaces</w:t>
      </w:r>
      <w:r w:rsidRPr="00B0511D">
        <w:rPr>
          <w:rFonts w:ascii="Consolas" w:hAnsi="Consolas" w:cs="Consolas"/>
          <w:color w:val="000000"/>
          <w:lang w:val="en-US"/>
        </w:rPr>
        <w:t>"</w:t>
      </w:r>
      <w:r w:rsidRPr="00B0511D">
        <w:rPr>
          <w:rFonts w:ascii="Consolas" w:hAnsi="Consolas" w:cs="Consolas"/>
          <w:color w:val="0000FF"/>
          <w:lang w:val="en-US"/>
        </w:rPr>
        <w:t>/&gt;</w:t>
      </w:r>
    </w:p>
    <w:p w:rsidR="003D2333" w:rsidRPr="00B0511D"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3D2333" w:rsidRPr="00B0511D"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3D2333" w:rsidRPr="00B0511D"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3D2333" w:rsidRPr="00B0511D"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3D2333" w:rsidRPr="00B0511D"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3D2333" w:rsidRPr="00B0511D"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3D2333" w:rsidRPr="00B0511D"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w:t>
      </w:r>
      <w:r w:rsidRPr="00B0511D">
        <w:rPr>
          <w:rFonts w:ascii="Consolas" w:hAnsi="Consolas" w:cs="Consolas"/>
          <w:color w:val="000000"/>
          <w:lang w:val="en-US"/>
        </w:rPr>
        <w:t>"</w:t>
      </w:r>
      <w:r w:rsidRPr="00B0511D">
        <w:rPr>
          <w:rFonts w:ascii="Consolas" w:hAnsi="Consolas" w:cs="Consolas"/>
          <w:color w:val="0000FF"/>
          <w:lang w:val="en-US"/>
        </w:rPr>
        <w:t>/&gt;</w:t>
      </w:r>
    </w:p>
    <w:p w:rsidR="003D2333" w:rsidRPr="00B0511D"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3D2333" w:rsidRPr="00B0511D"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w:t>
      </w:r>
      <w:r w:rsidRPr="00B0511D">
        <w:rPr>
          <w:rFonts w:ascii="Consolas" w:hAnsi="Consolas" w:cs="Consolas"/>
          <w:color w:val="000000"/>
          <w:lang w:val="en-US"/>
        </w:rPr>
        <w:t>"</w:t>
      </w:r>
      <w:r w:rsidRPr="00B0511D">
        <w:rPr>
          <w:rFonts w:ascii="Consolas" w:hAnsi="Consolas" w:cs="Consolas"/>
          <w:color w:val="0000FF"/>
          <w:lang w:val="en-US"/>
        </w:rPr>
        <w:t>/&gt;</w:t>
      </w:r>
    </w:p>
    <w:p w:rsidR="003D2333" w:rsidRPr="00B0511D"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w:t>
      </w:r>
      <w:r w:rsidRPr="00B0511D">
        <w:rPr>
          <w:rFonts w:ascii="Consolas" w:hAnsi="Consolas" w:cs="Consolas"/>
          <w:color w:val="000000"/>
          <w:lang w:val="en-US"/>
        </w:rPr>
        <w:t>"</w:t>
      </w:r>
      <w:r w:rsidRPr="00B0511D">
        <w:rPr>
          <w:rFonts w:ascii="Consolas" w:hAnsi="Consolas" w:cs="Consolas"/>
          <w:color w:val="0000FF"/>
          <w:lang w:val="en-US"/>
        </w:rPr>
        <w:t>/&gt;</w:t>
      </w:r>
    </w:p>
    <w:p w:rsidR="003D2333" w:rsidRPr="00B0511D"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VideoWall.ViewModels.Cursor</w:t>
      </w:r>
      <w:r w:rsidRPr="00B0511D">
        <w:rPr>
          <w:rFonts w:ascii="Consolas" w:hAnsi="Consolas" w:cs="Consolas"/>
          <w:color w:val="000000"/>
          <w:lang w:val="en-US"/>
        </w:rPr>
        <w:t>"</w:t>
      </w:r>
      <w:r w:rsidRPr="00B0511D">
        <w:rPr>
          <w:rFonts w:ascii="Consolas" w:hAnsi="Consolas" w:cs="Consolas"/>
          <w:color w:val="0000FF"/>
          <w:lang w:val="en-US"/>
        </w:rPr>
        <w:t>/&gt;</w:t>
      </w:r>
    </w:p>
    <w:p w:rsidR="003D2333" w:rsidRPr="00B0511D"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VideoWall.ViewModels.HitButton</w:t>
      </w:r>
      <w:r w:rsidRPr="00B0511D">
        <w:rPr>
          <w:rFonts w:ascii="Consolas" w:hAnsi="Consolas" w:cs="Consolas"/>
          <w:color w:val="000000"/>
          <w:lang w:val="en-US"/>
        </w:rPr>
        <w:t>"</w:t>
      </w:r>
      <w:r w:rsidRPr="00B0511D">
        <w:rPr>
          <w:rFonts w:ascii="Consolas" w:hAnsi="Consolas" w:cs="Consolas"/>
          <w:color w:val="0000FF"/>
          <w:lang w:val="en-US"/>
        </w:rPr>
        <w:t>/&gt;</w:t>
      </w:r>
    </w:p>
    <w:p w:rsidR="003D2333" w:rsidRPr="00B0511D"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VideoWall.ViewModels.Menu</w:t>
      </w:r>
      <w:r w:rsidRPr="00B0511D">
        <w:rPr>
          <w:rFonts w:ascii="Consolas" w:hAnsi="Consolas" w:cs="Consolas"/>
          <w:color w:val="000000"/>
          <w:lang w:val="en-US"/>
        </w:rPr>
        <w:t>"</w:t>
      </w:r>
      <w:r w:rsidRPr="00B0511D">
        <w:rPr>
          <w:rFonts w:ascii="Consolas" w:hAnsi="Consolas" w:cs="Consolas"/>
          <w:color w:val="0000FF"/>
          <w:lang w:val="en-US"/>
        </w:rPr>
        <w:t>/&gt;</w:t>
      </w:r>
    </w:p>
    <w:p w:rsidR="003D2333" w:rsidRPr="00B0511D"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VideoWall.ViewModels.Skeletons</w:t>
      </w:r>
      <w:r w:rsidRPr="00B0511D">
        <w:rPr>
          <w:rFonts w:ascii="Consolas" w:hAnsi="Consolas" w:cs="Consolas"/>
          <w:color w:val="000000"/>
          <w:lang w:val="en-US"/>
        </w:rPr>
        <w:t>"</w:t>
      </w:r>
      <w:r w:rsidRPr="00B0511D">
        <w:rPr>
          <w:rFonts w:ascii="Consolas" w:hAnsi="Consolas" w:cs="Consolas"/>
          <w:color w:val="0000FF"/>
          <w:lang w:val="en-US"/>
        </w:rPr>
        <w:t>/&gt;</w:t>
      </w:r>
    </w:p>
    <w:p w:rsidR="003D2333" w:rsidRPr="007B0A45" w:rsidRDefault="003D2333" w:rsidP="003D2333">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r w:rsidRPr="007B0A45">
        <w:rPr>
          <w:rFonts w:ascii="Consolas" w:hAnsi="Consolas" w:cs="Consolas"/>
          <w:color w:val="0000FF"/>
          <w:lang w:val="en-US"/>
        </w:rPr>
        <w:t>VideoWall.ViewModels</w:t>
      </w:r>
      <w:r w:rsidRPr="007B0A45">
        <w:rPr>
          <w:rFonts w:ascii="Consolas" w:hAnsi="Consolas" w:cs="Consolas"/>
          <w:color w:val="000000"/>
          <w:lang w:val="en-US"/>
        </w:rPr>
        <w:t>"</w:t>
      </w:r>
      <w:r w:rsidRPr="007B0A45">
        <w:rPr>
          <w:rFonts w:ascii="Consolas" w:hAnsi="Consolas" w:cs="Consolas"/>
          <w:color w:val="0000FF"/>
          <w:lang w:val="en-US"/>
        </w:rPr>
        <w:t>/&gt;</w:t>
      </w:r>
    </w:p>
    <w:p w:rsidR="003D2333" w:rsidRPr="00C31598" w:rsidRDefault="003D2333" w:rsidP="003D2333">
      <w:pPr>
        <w:pStyle w:val="Caption"/>
        <w:rPr>
          <w:lang w:val="en-US"/>
        </w:rPr>
      </w:pPr>
      <w:r w:rsidRPr="00C31598">
        <w:rPr>
          <w:lang w:val="en-US"/>
        </w:rPr>
        <w:t xml:space="preserve">Abbildung </w:t>
      </w:r>
      <w:r>
        <w:fldChar w:fldCharType="begin"/>
      </w:r>
      <w:r w:rsidRPr="00C31598">
        <w:rPr>
          <w:lang w:val="en-US"/>
        </w:rPr>
        <w:instrText xml:space="preserve"> SEQ Abbildung \* ARABIC </w:instrText>
      </w:r>
      <w:r>
        <w:fldChar w:fldCharType="separate"/>
      </w:r>
      <w:r>
        <w:rPr>
          <w:noProof/>
          <w:lang w:val="en-US"/>
        </w:rPr>
        <w:t>122</w:t>
      </w:r>
      <w:r>
        <w:fldChar w:fldCharType="end"/>
      </w:r>
      <w:r w:rsidRPr="00C31598">
        <w:rPr>
          <w:lang w:val="en-US"/>
        </w:rPr>
        <w:t xml:space="preserve"> - app.config, Sektion Unity, Namespaces&amp;Assemblies</w:t>
      </w:r>
    </w:p>
    <w:p w:rsidR="003D2333" w:rsidRDefault="003D2333" w:rsidP="003D2333">
      <w:pPr>
        <w:pStyle w:val="Heading6"/>
      </w:pPr>
      <w:bookmarkStart w:id="696" w:name="_Toc327350318"/>
      <w:r>
        <w:t>Interfaces auf konkrete Klassen mappen</w:t>
      </w:r>
      <w:bookmarkEnd w:id="696"/>
    </w:p>
    <w:p w:rsidR="003D2333" w:rsidRDefault="003D2333" w:rsidP="003D2333">
      <w:r>
        <w:t>Weiter können in der Sektion Unity mithilfe des Tags &lt;container&gt; Interfaces auf konkrete Klassen gemappt werden. Dies wird wie folgt angegeben:</w:t>
      </w:r>
    </w:p>
    <w:p w:rsidR="003D2333" w:rsidRPr="00C31D51"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IDemoModeService</w:t>
      </w:r>
      <w:r w:rsidRPr="00C31D51">
        <w:rPr>
          <w:rFonts w:ascii="Consolas" w:hAnsi="Consolas" w:cs="Consolas"/>
          <w:color w:val="000000"/>
        </w:rPr>
        <w:t>"</w:t>
      </w:r>
      <w:r w:rsidRPr="00C31D51">
        <w:rPr>
          <w:rFonts w:ascii="Consolas" w:hAnsi="Consolas" w:cs="Consolas"/>
          <w:color w:val="0000FF"/>
        </w:rPr>
        <w:t> </w:t>
      </w:r>
      <w:r w:rsidRPr="00C31D51">
        <w:rPr>
          <w:rFonts w:ascii="Consolas" w:hAnsi="Consolas" w:cs="Consolas"/>
          <w:color w:val="FF0000"/>
        </w:rPr>
        <w:t>mapTo</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DemoModeService</w:t>
      </w:r>
      <w:r w:rsidRPr="00C31D51">
        <w:rPr>
          <w:rFonts w:ascii="Consolas" w:hAnsi="Consolas" w:cs="Consolas"/>
          <w:color w:val="000000"/>
        </w:rPr>
        <w:t>"</w:t>
      </w:r>
      <w:r w:rsidRPr="00C31D51">
        <w:rPr>
          <w:rFonts w:ascii="Consolas" w:hAnsi="Consolas" w:cs="Consolas"/>
          <w:color w:val="0000FF"/>
        </w:rPr>
        <w:t>/&gt;</w:t>
      </w:r>
    </w:p>
    <w:p w:rsidR="003D2333" w:rsidRPr="00636787"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IAppController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AppController</w:t>
      </w:r>
      <w:r w:rsidRPr="00636787">
        <w:rPr>
          <w:rFonts w:ascii="Consolas" w:hAnsi="Consolas" w:cs="Consolas"/>
          <w:color w:val="000000"/>
          <w:lang w:val="en-US"/>
        </w:rPr>
        <w:t>"</w:t>
      </w:r>
      <w:r w:rsidRPr="00636787">
        <w:rPr>
          <w:rFonts w:ascii="Consolas" w:hAnsi="Consolas" w:cs="Consolas"/>
          <w:color w:val="0000FF"/>
          <w:lang w:val="en-US"/>
        </w:rPr>
        <w:t>/&gt;</w:t>
      </w:r>
    </w:p>
    <w:p w:rsidR="003D2333" w:rsidRPr="00636787"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3D2333" w:rsidRPr="006D2861" w:rsidRDefault="003D2333" w:rsidP="003D2333">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IPlayer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3D2333" w:rsidRPr="00762D91" w:rsidRDefault="003D2333" w:rsidP="003D2333">
      <w:pPr>
        <w:pStyle w:val="Caption"/>
      </w:pPr>
      <w:bookmarkStart w:id="697" w:name="_Ref326823112"/>
      <w:r>
        <w:t xml:space="preserve">Abbildung </w:t>
      </w:r>
      <w:r>
        <w:fldChar w:fldCharType="begin"/>
      </w:r>
      <w:r>
        <w:instrText xml:space="preserve"> SEQ Abbildung \* ARABIC </w:instrText>
      </w:r>
      <w:r>
        <w:fldChar w:fldCharType="separate"/>
      </w:r>
      <w:r>
        <w:rPr>
          <w:noProof/>
        </w:rPr>
        <w:t>123</w:t>
      </w:r>
      <w:r>
        <w:rPr>
          <w:noProof/>
        </w:rPr>
        <w:fldChar w:fldCharType="end"/>
      </w:r>
      <w:r>
        <w:t xml:space="preserve"> - </w:t>
      </w:r>
      <w:r w:rsidRPr="00E2685D">
        <w:t>app.config, Sektion Unity, Mapping von Interfaces auf Klassen</w:t>
      </w:r>
    </w:p>
    <w:p w:rsidR="003D2333" w:rsidRDefault="003D2333" w:rsidP="003D2333">
      <w:pPr>
        <w:pStyle w:val="Heading6"/>
      </w:pPr>
      <w:bookmarkStart w:id="698" w:name="_Ref327169185"/>
      <w:bookmarkStart w:id="699" w:name="_Toc327350319"/>
      <w:r>
        <w:t>Skelettdaten</w:t>
      </w:r>
      <w:bookmarkEnd w:id="697"/>
      <w:bookmarkEnd w:id="698"/>
      <w:bookmarkEnd w:id="699"/>
    </w:p>
    <w:p w:rsidR="003D2333" w:rsidRPr="00126AB2" w:rsidRDefault="003D2333" w:rsidP="003D2333">
      <w:pPr>
        <w:pStyle w:val="Caption"/>
      </w:pPr>
      <w:r>
        <w:t xml:space="preserve">Der </w:t>
      </w:r>
      <w:r w:rsidRPr="00702149">
        <w:rPr>
          <w:i/>
        </w:rPr>
        <w:t>ISkeletonReader</w:t>
      </w:r>
      <w:r>
        <w:t xml:space="preserve"> dient dazu, die Skelettdaten zu Lesen. </w:t>
      </w:r>
      <w:r>
        <w:br/>
        <w:t xml:space="preserve">Der </w:t>
      </w:r>
      <w:r w:rsidRPr="00702149">
        <w:rPr>
          <w:i/>
        </w:rPr>
        <w:t>KinectSkeletonReader</w:t>
      </w:r>
      <w:r>
        <w:t xml:space="preserve"> wird verwendet, wenn Kinect angeschlossen ist und die Videowall normal betrieben wird. </w:t>
      </w:r>
      <w:r>
        <w:br/>
        <w:t xml:space="preserve">Für Testzwecke werden der </w:t>
      </w:r>
      <w:r w:rsidRPr="00702149">
        <w:rPr>
          <w:i/>
        </w:rPr>
        <w:t>FileSkeletonReader</w:t>
      </w:r>
      <w:r>
        <w:t xml:space="preserve"> und der </w:t>
      </w:r>
      <w:r w:rsidRPr="00702149">
        <w:rPr>
          <w:i/>
        </w:rPr>
        <w:t>AutoPlayFileSkeletonReader</w:t>
      </w:r>
      <w:r>
        <w:t xml:space="preserve">, welche mit Kinect aufgenommene Skelettdaten abspielen, angeboten. Der </w:t>
      </w:r>
      <w:r w:rsidRPr="00702149">
        <w:rPr>
          <w:i/>
        </w:rPr>
        <w:t>FileSkeletonReader</w:t>
      </w:r>
      <w:r>
        <w:t xml:space="preserve"> spielt das File einmal, der </w:t>
      </w:r>
      <w:r w:rsidRPr="00702149">
        <w:rPr>
          <w:i/>
        </w:rPr>
        <w:t>AutoPlayFileSleketonReader</w:t>
      </w:r>
      <w:r>
        <w:t xml:space="preserve"> spielt das File immer wieder von </w:t>
      </w:r>
      <w:proofErr w:type="gramStart"/>
      <w:r>
        <w:t>Neuem</w:t>
      </w:r>
      <w:proofErr w:type="gramEnd"/>
      <w:r>
        <w:t xml:space="preserve"> ab. Das abzuspielende File mit den Skelettdaten kann über den Typ </w:t>
      </w:r>
      <w:r w:rsidRPr="002B63BC">
        <w:rPr>
          <w:i/>
        </w:rPr>
        <w:t>KinectReplayFile</w:t>
      </w:r>
      <w:r>
        <w:t xml:space="preserve"> definiert werden, was im Unterkapitel </w:t>
      </w:r>
      <w:r>
        <w:fldChar w:fldCharType="begin"/>
      </w:r>
      <w:r>
        <w:instrText xml:space="preserve"> REF _Ref326823171 \r \h </w:instrText>
      </w:r>
      <w:r>
        <w:fldChar w:fldCharType="separate"/>
      </w:r>
      <w:r>
        <w:t>0</w:t>
      </w:r>
      <w:r>
        <w:fldChar w:fldCharType="end"/>
      </w:r>
      <w:r>
        <w:t xml:space="preserve"> </w:t>
      </w:r>
      <w:r>
        <w:fldChar w:fldCharType="begin"/>
      </w:r>
      <w:r>
        <w:instrText xml:space="preserve"> REF _Ref326823171 \h </w:instrText>
      </w:r>
      <w:r>
        <w:fldChar w:fldCharType="separate"/>
      </w:r>
      <w:r w:rsidRPr="00126AB2">
        <w:t xml:space="preserve">Abbildung </w:t>
      </w:r>
      <w:r w:rsidRPr="00126AB2">
        <w:rPr>
          <w:noProof/>
        </w:rPr>
        <w:t>130</w:t>
      </w:r>
      <w:r w:rsidRPr="00126AB2">
        <w:t xml:space="preserve"> - app.config, Sektion Unity, Singleton</w:t>
      </w:r>
    </w:p>
    <w:p w:rsidR="003D2333" w:rsidRDefault="003D2333" w:rsidP="003D2333">
      <w:r>
        <w:t>KinectReplayFile</w:t>
      </w:r>
      <w:r>
        <w:fldChar w:fldCharType="end"/>
      </w:r>
      <w:r>
        <w:t xml:space="preserve"> erläutert wird.</w:t>
      </w:r>
    </w:p>
    <w:p w:rsidR="003D2333" w:rsidRPr="00126AB2" w:rsidRDefault="003D2333" w:rsidP="003D233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A70465">
        <w:rPr>
          <w:rFonts w:ascii="Consolas" w:eastAsia="Times New Roman" w:hAnsi="Consolas" w:cs="Consolas"/>
          <w:color w:val="0000FF"/>
          <w:lang w:eastAsia="de-CH"/>
        </w:rPr>
        <w:t>        </w:t>
      </w:r>
      <w:r w:rsidRPr="00126AB2">
        <w:rPr>
          <w:rFonts w:ascii="Consolas" w:eastAsia="Times New Roman" w:hAnsi="Consolas" w:cs="Consolas"/>
          <w:color w:val="0000FF"/>
          <w:lang w:eastAsia="de-CH"/>
        </w:rPr>
        <w:t>&lt;!--</w:t>
      </w:r>
      <w:r w:rsidRPr="00126AB2">
        <w:rPr>
          <w:rFonts w:ascii="Consolas" w:eastAsia="Times New Roman" w:hAnsi="Consolas" w:cs="Consolas"/>
          <w:color w:val="008000"/>
          <w:lang w:eastAsia="de-CH"/>
        </w:rPr>
        <w:t> FileSkeletonReader </w:t>
      </w:r>
      <w:r w:rsidRPr="00126AB2">
        <w:rPr>
          <w:rFonts w:ascii="Consolas" w:eastAsia="Times New Roman" w:hAnsi="Consolas" w:cs="Consolas"/>
          <w:color w:val="0000FF"/>
          <w:lang w:eastAsia="de-CH"/>
        </w:rPr>
        <w:t>--&gt;</w:t>
      </w:r>
    </w:p>
    <w:p w:rsidR="003D2333" w:rsidRPr="00126AB2" w:rsidRDefault="003D2333" w:rsidP="003D233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126AB2">
        <w:rPr>
          <w:rFonts w:ascii="Consolas" w:eastAsia="Times New Roman" w:hAnsi="Consolas" w:cs="Consolas"/>
          <w:color w:val="0000FF"/>
          <w:lang w:eastAsia="de-CH"/>
        </w:rPr>
        <w:t>        &lt;!--</w:t>
      </w:r>
      <w:r w:rsidRPr="00126AB2">
        <w:rPr>
          <w:rFonts w:ascii="Consolas" w:eastAsia="Times New Roman" w:hAnsi="Consolas" w:cs="Consolas"/>
          <w:color w:val="008000"/>
          <w:lang w:eastAsia="de-CH"/>
        </w:rPr>
        <w:t> AutoPlayFileSkeletonReader </w:t>
      </w:r>
      <w:r w:rsidRPr="00126AB2">
        <w:rPr>
          <w:rFonts w:ascii="Consolas" w:eastAsia="Times New Roman" w:hAnsi="Consolas" w:cs="Consolas"/>
          <w:color w:val="0000FF"/>
          <w:lang w:eastAsia="de-CH"/>
        </w:rPr>
        <w:t>--&gt;</w:t>
      </w:r>
    </w:p>
    <w:p w:rsidR="003D2333" w:rsidRPr="00126AB2" w:rsidRDefault="003D2333" w:rsidP="003D233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126AB2">
        <w:rPr>
          <w:rFonts w:ascii="Consolas" w:eastAsia="Times New Roman" w:hAnsi="Consolas" w:cs="Consolas"/>
          <w:color w:val="0000FF"/>
          <w:lang w:eastAsia="de-CH"/>
        </w:rPr>
        <w:t>        &lt;!--</w:t>
      </w:r>
      <w:r w:rsidRPr="00126AB2">
        <w:rPr>
          <w:rFonts w:ascii="Consolas" w:eastAsia="Times New Roman" w:hAnsi="Consolas" w:cs="Consolas"/>
          <w:color w:val="008000"/>
          <w:lang w:eastAsia="de-CH"/>
        </w:rPr>
        <w:t> KinectSkeletonReader </w:t>
      </w:r>
      <w:r w:rsidRPr="00126AB2">
        <w:rPr>
          <w:rFonts w:ascii="Consolas" w:eastAsia="Times New Roman" w:hAnsi="Consolas" w:cs="Consolas"/>
          <w:color w:val="0000FF"/>
          <w:lang w:eastAsia="de-CH"/>
        </w:rPr>
        <w:t>--&gt;</w:t>
      </w:r>
    </w:p>
    <w:p w:rsidR="003D2333" w:rsidRPr="00126AB2" w:rsidRDefault="003D2333" w:rsidP="003D233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126AB2">
        <w:rPr>
          <w:rFonts w:ascii="Consolas" w:eastAsia="Times New Roman" w:hAnsi="Consolas" w:cs="Consolas"/>
          <w:color w:val="0000FF"/>
          <w:lang w:eastAsia="de-CH"/>
        </w:rPr>
        <w:t>        &lt;</w:t>
      </w:r>
      <w:r w:rsidRPr="00126AB2">
        <w:rPr>
          <w:rFonts w:ascii="Consolas" w:eastAsia="Times New Roman" w:hAnsi="Consolas" w:cs="Consolas"/>
          <w:color w:val="A31515"/>
          <w:lang w:eastAsia="de-CH"/>
        </w:rPr>
        <w:t>type</w:t>
      </w:r>
      <w:r w:rsidRPr="00126AB2">
        <w:rPr>
          <w:rFonts w:ascii="Consolas" w:eastAsia="Times New Roman" w:hAnsi="Consolas" w:cs="Consolas"/>
          <w:color w:val="0000FF"/>
          <w:lang w:eastAsia="de-CH"/>
        </w:rPr>
        <w:t> </w:t>
      </w:r>
      <w:r w:rsidRPr="00126AB2">
        <w:rPr>
          <w:rFonts w:ascii="Consolas" w:eastAsia="Times New Roman" w:hAnsi="Consolas" w:cs="Consolas"/>
          <w:color w:val="FF0000"/>
          <w:lang w:eastAsia="de-CH"/>
        </w:rPr>
        <w:t>type</w:t>
      </w:r>
      <w:r w:rsidRPr="00126AB2">
        <w:rPr>
          <w:rFonts w:ascii="Consolas" w:eastAsia="Times New Roman" w:hAnsi="Consolas" w:cs="Consolas"/>
          <w:color w:val="0000FF"/>
          <w:lang w:eastAsia="de-CH"/>
        </w:rPr>
        <w:t>=</w:t>
      </w:r>
      <w:r w:rsidRPr="00126AB2">
        <w:rPr>
          <w:rFonts w:ascii="Consolas" w:eastAsia="Times New Roman" w:hAnsi="Consolas" w:cs="Consolas"/>
          <w:color w:val="000000"/>
          <w:lang w:eastAsia="de-CH"/>
        </w:rPr>
        <w:t>"</w:t>
      </w:r>
      <w:r w:rsidRPr="00126AB2">
        <w:rPr>
          <w:rFonts w:ascii="Consolas" w:eastAsia="Times New Roman" w:hAnsi="Consolas" w:cs="Consolas"/>
          <w:color w:val="0000FF"/>
          <w:lang w:eastAsia="de-CH"/>
        </w:rPr>
        <w:t>ISkeletonReader</w:t>
      </w:r>
      <w:r w:rsidRPr="00126AB2">
        <w:rPr>
          <w:rFonts w:ascii="Consolas" w:eastAsia="Times New Roman" w:hAnsi="Consolas" w:cs="Consolas"/>
          <w:color w:val="000000"/>
          <w:lang w:eastAsia="de-CH"/>
        </w:rPr>
        <w:t>"</w:t>
      </w:r>
      <w:r w:rsidRPr="00126AB2">
        <w:rPr>
          <w:rFonts w:ascii="Consolas" w:eastAsia="Times New Roman" w:hAnsi="Consolas" w:cs="Consolas"/>
          <w:color w:val="0000FF"/>
          <w:lang w:eastAsia="de-CH"/>
        </w:rPr>
        <w:t> </w:t>
      </w:r>
      <w:r w:rsidRPr="00126AB2">
        <w:rPr>
          <w:rFonts w:ascii="Consolas" w:eastAsia="Times New Roman" w:hAnsi="Consolas" w:cs="Consolas"/>
          <w:color w:val="FF0000"/>
          <w:lang w:eastAsia="de-CH"/>
        </w:rPr>
        <w:t>mapTo</w:t>
      </w:r>
      <w:r w:rsidRPr="00126AB2">
        <w:rPr>
          <w:rFonts w:ascii="Consolas" w:eastAsia="Times New Roman" w:hAnsi="Consolas" w:cs="Consolas"/>
          <w:color w:val="0000FF"/>
          <w:lang w:eastAsia="de-CH"/>
        </w:rPr>
        <w:t>=</w:t>
      </w:r>
      <w:r w:rsidRPr="00126AB2">
        <w:rPr>
          <w:rFonts w:ascii="Consolas" w:eastAsia="Times New Roman" w:hAnsi="Consolas" w:cs="Consolas"/>
          <w:color w:val="000000"/>
          <w:lang w:eastAsia="de-CH"/>
        </w:rPr>
        <w:t>"</w:t>
      </w:r>
      <w:r w:rsidRPr="00126AB2">
        <w:rPr>
          <w:rFonts w:ascii="Consolas" w:eastAsia="Times New Roman" w:hAnsi="Consolas" w:cs="Consolas"/>
          <w:color w:val="0000FF"/>
          <w:lang w:eastAsia="de-CH"/>
        </w:rPr>
        <w:t>KinectSkeletonReader</w:t>
      </w:r>
      <w:r w:rsidRPr="00126AB2">
        <w:rPr>
          <w:rFonts w:ascii="Consolas" w:eastAsia="Times New Roman" w:hAnsi="Consolas" w:cs="Consolas"/>
          <w:color w:val="000000"/>
          <w:lang w:eastAsia="de-CH"/>
        </w:rPr>
        <w:t>"</w:t>
      </w:r>
      <w:r w:rsidRPr="00126AB2">
        <w:rPr>
          <w:rFonts w:ascii="Consolas" w:eastAsia="Times New Roman" w:hAnsi="Consolas" w:cs="Consolas"/>
          <w:color w:val="0000FF"/>
          <w:lang w:eastAsia="de-CH"/>
        </w:rPr>
        <w:t>&gt;</w:t>
      </w:r>
    </w:p>
    <w:p w:rsidR="003D2333" w:rsidRPr="00E268B5" w:rsidRDefault="003D2333" w:rsidP="003D233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126AB2">
        <w:rPr>
          <w:rFonts w:ascii="Consolas" w:eastAsia="Times New Roman" w:hAnsi="Consolas" w:cs="Consolas"/>
          <w:color w:val="0000FF"/>
          <w:lang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3D2333" w:rsidRPr="00E268B5" w:rsidRDefault="003D2333" w:rsidP="003D2333">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3D2333" w:rsidRPr="003D2333" w:rsidRDefault="003D2333" w:rsidP="003D2333">
      <w:pPr>
        <w:pStyle w:val="Caption"/>
        <w:rPr>
          <w:lang w:val="en-US"/>
        </w:rPr>
      </w:pPr>
      <w:r w:rsidRPr="003D2333">
        <w:rPr>
          <w:lang w:val="en-US"/>
        </w:rPr>
        <w:t xml:space="preserve">Abbildung </w:t>
      </w:r>
      <w:r>
        <w:fldChar w:fldCharType="begin"/>
      </w:r>
      <w:r w:rsidRPr="003D2333">
        <w:rPr>
          <w:lang w:val="en-US"/>
        </w:rPr>
        <w:instrText xml:space="preserve"> SEQ Abbildung \* ARABIC </w:instrText>
      </w:r>
      <w:r>
        <w:fldChar w:fldCharType="separate"/>
      </w:r>
      <w:r>
        <w:rPr>
          <w:noProof/>
          <w:lang w:val="en-US"/>
        </w:rPr>
        <w:t>124</w:t>
      </w:r>
      <w:r>
        <w:rPr>
          <w:noProof/>
        </w:rPr>
        <w:fldChar w:fldCharType="end"/>
      </w:r>
      <w:r w:rsidRPr="003D2333">
        <w:rPr>
          <w:lang w:val="en-US"/>
        </w:rPr>
        <w:t xml:space="preserve"> - app.config, Sektion Unity, Mapping für ISkeletonReader</w:t>
      </w:r>
    </w:p>
    <w:p w:rsidR="003D2333" w:rsidRDefault="003D2333" w:rsidP="003D2333">
      <w:pPr>
        <w:pStyle w:val="Heading6"/>
      </w:pPr>
      <w:bookmarkStart w:id="700" w:name="_Toc327350320"/>
      <w:r>
        <w:t>Cursor</w:t>
      </w:r>
      <w:bookmarkEnd w:id="700"/>
    </w:p>
    <w:p w:rsidR="003D2333" w:rsidRPr="00C20375" w:rsidRDefault="003D2333" w:rsidP="003D2333">
      <w:r>
        <w:t xml:space="preserve">Ist der Kinect Sensor am Computer angeschlossen, so ist für das Mapping vorzugsweise das </w:t>
      </w:r>
      <w:r w:rsidRPr="009922A7">
        <w:rPr>
          <w:i/>
        </w:rPr>
        <w:t>KinectCursorViewModel</w:t>
      </w:r>
      <w:r>
        <w:t xml:space="preserve"> zu verwenden. Der Cursor, welcher in der Applikation als kleine Hand dargestellt wird, kann so durch Handbewegungen vor dem Kinect Sensor gesteuert werden. Ist das Mapping für den </w:t>
      </w:r>
      <w:r w:rsidRPr="009922A7">
        <w:rPr>
          <w:i/>
        </w:rPr>
        <w:t>ISkeletonReader</w:t>
      </w:r>
      <w:r>
        <w:t xml:space="preserve"> (siehe Unterkapitel </w:t>
      </w:r>
      <w:r>
        <w:fldChar w:fldCharType="begin"/>
      </w:r>
      <w:r>
        <w:instrText xml:space="preserve"> REF _Ref327169185 \r \h </w:instrText>
      </w:r>
      <w:r>
        <w:fldChar w:fldCharType="separate"/>
      </w:r>
      <w:r>
        <w:t>I.8.8.4.2.2</w:t>
      </w:r>
      <w:r>
        <w:fldChar w:fldCharType="end"/>
      </w:r>
      <w:r>
        <w:t xml:space="preserve"> </w:t>
      </w:r>
      <w:r>
        <w:fldChar w:fldCharType="begin"/>
      </w:r>
      <w:r>
        <w:instrText xml:space="preserve"> REF _Ref327169185 \h </w:instrText>
      </w:r>
      <w:r>
        <w:fldChar w:fldCharType="separate"/>
      </w:r>
      <w:r>
        <w:t>Skelettdaten</w:t>
      </w:r>
      <w:r>
        <w:fldChar w:fldCharType="end"/>
      </w:r>
      <w:r>
        <w:t xml:space="preserve">) auf </w:t>
      </w:r>
      <w:r w:rsidRPr="00702149">
        <w:rPr>
          <w:i/>
        </w:rPr>
        <w:t>FileSkeletonReader</w:t>
      </w:r>
      <w:r>
        <w:t xml:space="preserve"> oder </w:t>
      </w:r>
      <w:r w:rsidRPr="00702149">
        <w:rPr>
          <w:i/>
        </w:rPr>
        <w:lastRenderedPageBreak/>
        <w:t>AutoPlayFileSkeletonReader</w:t>
      </w:r>
      <w:r>
        <w:t xml:space="preserve"> gesetzt, so wird der Handcursor durch das Skelett im abzuspielenden File gesteuert. </w:t>
      </w:r>
    </w:p>
    <w:p w:rsidR="003D2333" w:rsidRPr="00563BB2" w:rsidRDefault="003D2333" w:rsidP="003D2333">
      <w:r>
        <w:t xml:space="preserve">Wird das Schlüsselwort </w:t>
      </w:r>
      <w:r w:rsidRPr="009922A7">
        <w:rPr>
          <w:i/>
        </w:rPr>
        <w:t>MouseCursorViewModel</w:t>
      </w:r>
      <w:r>
        <w:t xml:space="preserve"> verwendet, so lässt sich die Applikation mit der Maus bedienen. Trotzdem wird auch hier eine Hand angezeigt.</w:t>
      </w:r>
    </w:p>
    <w:p w:rsidR="003D2333" w:rsidRPr="00097E7F"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KinectCursorViewModel </w:t>
      </w:r>
      <w:r w:rsidRPr="00097E7F">
        <w:rPr>
          <w:rFonts w:ascii="Consolas" w:hAnsi="Consolas" w:cs="Consolas"/>
          <w:color w:val="0000FF"/>
        </w:rPr>
        <w:t>--&gt;</w:t>
      </w:r>
    </w:p>
    <w:p w:rsidR="003D2333" w:rsidRPr="00097E7F"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MouseCursorViewModel </w:t>
      </w:r>
      <w:r w:rsidRPr="00097E7F">
        <w:rPr>
          <w:rFonts w:ascii="Consolas" w:hAnsi="Consolas" w:cs="Consolas"/>
          <w:color w:val="0000FF"/>
        </w:rPr>
        <w:t>--&gt;</w:t>
      </w:r>
    </w:p>
    <w:p w:rsidR="003D2333" w:rsidRPr="004E5E89"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r w:rsidRPr="004E5E89">
        <w:rPr>
          <w:rFonts w:ascii="Consolas" w:hAnsi="Consolas" w:cs="Consolas"/>
          <w:color w:val="0000FF"/>
        </w:rPr>
        <w:t>&lt;</w:t>
      </w:r>
      <w:r w:rsidRPr="004E5E89">
        <w:rPr>
          <w:rFonts w:ascii="Consolas" w:hAnsi="Consolas" w:cs="Consolas"/>
          <w:color w:val="A31515"/>
        </w:rPr>
        <w:t>type</w:t>
      </w:r>
      <w:r w:rsidRPr="004E5E89">
        <w:rPr>
          <w:rFonts w:ascii="Consolas" w:hAnsi="Consolas" w:cs="Consolas"/>
          <w:color w:val="0000FF"/>
        </w:rPr>
        <w:t> </w:t>
      </w:r>
      <w:r w:rsidRPr="004E5E89">
        <w:rPr>
          <w:rFonts w:ascii="Consolas" w:hAnsi="Consolas" w:cs="Consolas"/>
          <w:color w:val="FF0000"/>
        </w:rPr>
        <w:t>type</w:t>
      </w:r>
      <w:r w:rsidRPr="004E5E89">
        <w:rPr>
          <w:rFonts w:ascii="Consolas" w:hAnsi="Consolas" w:cs="Consolas"/>
          <w:color w:val="0000FF"/>
        </w:rPr>
        <w:t>=</w:t>
      </w:r>
      <w:r w:rsidRPr="004E5E89">
        <w:rPr>
          <w:rFonts w:ascii="Consolas" w:hAnsi="Consolas" w:cs="Consolas"/>
          <w:color w:val="000000"/>
        </w:rPr>
        <w:t>"</w:t>
      </w:r>
      <w:r w:rsidRPr="004E5E89">
        <w:rPr>
          <w:rFonts w:ascii="Consolas" w:hAnsi="Consolas" w:cs="Consolas"/>
          <w:color w:val="0000FF"/>
        </w:rPr>
        <w:t>ICursorViewModel</w:t>
      </w:r>
      <w:r w:rsidRPr="004E5E89">
        <w:rPr>
          <w:rFonts w:ascii="Consolas" w:hAnsi="Consolas" w:cs="Consolas"/>
          <w:color w:val="000000"/>
        </w:rPr>
        <w:t>"</w:t>
      </w:r>
      <w:r w:rsidRPr="004E5E89">
        <w:rPr>
          <w:rFonts w:ascii="Consolas" w:hAnsi="Consolas" w:cs="Consolas"/>
          <w:color w:val="0000FF"/>
        </w:rPr>
        <w:t> </w:t>
      </w:r>
      <w:r w:rsidRPr="004E5E89">
        <w:rPr>
          <w:rFonts w:ascii="Consolas" w:hAnsi="Consolas" w:cs="Consolas"/>
          <w:color w:val="FF0000"/>
        </w:rPr>
        <w:t>mapTo</w:t>
      </w:r>
      <w:r w:rsidRPr="004E5E89">
        <w:rPr>
          <w:rFonts w:ascii="Consolas" w:hAnsi="Consolas" w:cs="Consolas"/>
          <w:color w:val="0000FF"/>
        </w:rPr>
        <w:t>=</w:t>
      </w:r>
      <w:r w:rsidRPr="004E5E89">
        <w:rPr>
          <w:rFonts w:ascii="Consolas" w:hAnsi="Consolas" w:cs="Consolas"/>
          <w:color w:val="000000"/>
        </w:rPr>
        <w:t>"</w:t>
      </w:r>
      <w:r w:rsidRPr="004E5E89">
        <w:rPr>
          <w:rFonts w:ascii="Consolas" w:hAnsi="Consolas" w:cs="Consolas"/>
          <w:color w:val="0000FF"/>
        </w:rPr>
        <w:t>MouseCursorViewModel</w:t>
      </w:r>
      <w:r w:rsidRPr="004E5E89">
        <w:rPr>
          <w:rFonts w:ascii="Consolas" w:hAnsi="Consolas" w:cs="Consolas"/>
          <w:color w:val="000000"/>
        </w:rPr>
        <w:t>"</w:t>
      </w:r>
      <w:r w:rsidRPr="004E5E89">
        <w:rPr>
          <w:rFonts w:ascii="Consolas" w:hAnsi="Consolas" w:cs="Consolas"/>
          <w:color w:val="0000FF"/>
        </w:rPr>
        <w:t>&gt;</w:t>
      </w:r>
    </w:p>
    <w:p w:rsidR="003D2333" w:rsidRPr="00E268B5"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4E5E89">
        <w:rPr>
          <w:rFonts w:ascii="Consolas" w:hAnsi="Consolas" w:cs="Consolas"/>
          <w:color w:val="0000FF"/>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3D2333" w:rsidRPr="00E268B5" w:rsidRDefault="003D2333" w:rsidP="003D2333">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3D2333" w:rsidRPr="00762D91" w:rsidRDefault="003D2333" w:rsidP="003D2333">
      <w:pPr>
        <w:pStyle w:val="Caption"/>
      </w:pPr>
      <w:r>
        <w:t xml:space="preserve">Abbildung </w:t>
      </w:r>
      <w:r>
        <w:fldChar w:fldCharType="begin"/>
      </w:r>
      <w:r>
        <w:instrText xml:space="preserve"> SEQ Abbildung \* ARABIC </w:instrText>
      </w:r>
      <w:r>
        <w:fldChar w:fldCharType="separate"/>
      </w:r>
      <w:r>
        <w:rPr>
          <w:noProof/>
        </w:rPr>
        <w:t>125</w:t>
      </w:r>
      <w:r>
        <w:rPr>
          <w:noProof/>
        </w:rPr>
        <w:fldChar w:fldCharType="end"/>
      </w:r>
      <w:r>
        <w:t xml:space="preserve"> - </w:t>
      </w:r>
      <w:r w:rsidRPr="00E95A93">
        <w:t>app.config, Sektion Unity, Mapping für ICursorViewModel</w:t>
      </w:r>
    </w:p>
    <w:p w:rsidR="003D2333" w:rsidRDefault="003D2333" w:rsidP="003D2333">
      <w:pPr>
        <w:pStyle w:val="Heading5"/>
      </w:pPr>
      <w:bookmarkStart w:id="701" w:name="_Toc327350321"/>
      <w:r>
        <w:t>Padding</w:t>
      </w:r>
      <w:bookmarkEnd w:id="701"/>
    </w:p>
    <w:p w:rsidR="003D2333" w:rsidRDefault="003D2333" w:rsidP="003D2333">
      <w:r>
        <w:t xml:space="preserve">Damit die Applikation angenehm mit Kinect zu bedienen ist, wurde einer Interaktionszone für die Hand definiert. Das Prinzip dieser Zone wird im Kapitel (TODO. Entwurf, Handtracking) genauer erläutert. Die rote Fläche in der </w:t>
      </w:r>
      <w:r>
        <w:fldChar w:fldCharType="begin"/>
      </w:r>
      <w:r>
        <w:instrText xml:space="preserve"> REF _Ref326763005 \h </w:instrText>
      </w:r>
      <w:r>
        <w:fldChar w:fldCharType="separate"/>
      </w:r>
      <w:r w:rsidRPr="00126AB2">
        <w:t xml:space="preserve">Abbildung </w:t>
      </w:r>
      <w:r w:rsidRPr="00126AB2">
        <w:rPr>
          <w:noProof/>
        </w:rPr>
        <w:t>126</w:t>
      </w:r>
      <w:r w:rsidRPr="00126AB2">
        <w:t xml:space="preserve"> - Interaktionszone</w:t>
      </w:r>
      <w:r>
        <w:fldChar w:fldCharType="end"/>
      </w:r>
      <w:r>
        <w:t xml:space="preserve"> ist auf den Arm des Nutzers ausgerichtet und stellt die eigentliche Interaktionszone dar. Die schwarz umrahmte Fläche stellt den Erkennungsbereich von Kinect dar. Das </w:t>
      </w:r>
      <w:r w:rsidRPr="00A66728">
        <w:rPr>
          <w:i/>
        </w:rPr>
        <w:t>RelativePadding</w:t>
      </w:r>
      <w:r>
        <w:t xml:space="preserve"> wird verwendet, um diese rote Zone zu definieren. Möchte man die Position und Grösse der Zone verändern, so kann dies durch Anpassungen an den Werten der aufgelisteten Schlüsselwörter </w:t>
      </w:r>
      <w:r w:rsidRPr="00A66728">
        <w:rPr>
          <w:i/>
        </w:rPr>
        <w:t>left</w:t>
      </w:r>
      <w:r>
        <w:t xml:space="preserve">, </w:t>
      </w:r>
      <w:r w:rsidRPr="00A66728">
        <w:rPr>
          <w:i/>
        </w:rPr>
        <w:t>top</w:t>
      </w:r>
      <w:r>
        <w:t xml:space="preserve">, </w:t>
      </w:r>
      <w:r w:rsidRPr="00A66728">
        <w:rPr>
          <w:i/>
        </w:rPr>
        <w:t>right</w:t>
      </w:r>
      <w:r>
        <w:t xml:space="preserve"> und </w:t>
      </w:r>
      <w:r w:rsidRPr="00A66728">
        <w:rPr>
          <w:i/>
        </w:rPr>
        <w:t>bottom</w:t>
      </w:r>
      <w:r>
        <w:t xml:space="preserve"> getan werden. Welchen Abstand diese Schlüsselwörter verändern ist in der </w:t>
      </w:r>
      <w:r>
        <w:fldChar w:fldCharType="begin"/>
      </w:r>
      <w:r>
        <w:instrText xml:space="preserve"> REF _Ref326763005 \h </w:instrText>
      </w:r>
      <w:r>
        <w:fldChar w:fldCharType="separate"/>
      </w:r>
      <w:r w:rsidRPr="00126AB2">
        <w:t xml:space="preserve">Abbildung </w:t>
      </w:r>
      <w:r w:rsidRPr="00126AB2">
        <w:rPr>
          <w:noProof/>
        </w:rPr>
        <w:t>126</w:t>
      </w:r>
      <w:r w:rsidRPr="00126AB2">
        <w:t xml:space="preserve"> - Interaktionszone</w:t>
      </w:r>
      <w:r>
        <w:fldChar w:fldCharType="end"/>
      </w:r>
      <w:r>
        <w:t xml:space="preserve"> ersichtlich.</w:t>
      </w:r>
    </w:p>
    <w:p w:rsidR="003D2333" w:rsidRDefault="003D2333" w:rsidP="003D2333">
      <w:r>
        <w:rPr>
          <w:noProof/>
          <w:lang w:eastAsia="de-CH"/>
        </w:rPr>
        <w:drawing>
          <wp:inline distT="0" distB="0" distL="0" distR="0" wp14:anchorId="743D80C7" wp14:editId="76825317">
            <wp:extent cx="2200275" cy="220027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165">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D2333" w:rsidRPr="00C31D51" w:rsidRDefault="003D2333" w:rsidP="003D2333">
      <w:pPr>
        <w:pStyle w:val="Caption"/>
        <w:rPr>
          <w:lang w:val="en-US"/>
        </w:rPr>
      </w:pPr>
      <w:bookmarkStart w:id="702" w:name="_Ref326763005"/>
      <w:r w:rsidRPr="00C31D51">
        <w:rPr>
          <w:lang w:val="en-US"/>
        </w:rPr>
        <w:t xml:space="preserve">Abbildung </w:t>
      </w:r>
      <w:r>
        <w:fldChar w:fldCharType="begin"/>
      </w:r>
      <w:r w:rsidRPr="00C31D51">
        <w:rPr>
          <w:lang w:val="en-US"/>
        </w:rPr>
        <w:instrText xml:space="preserve"> SEQ Abbildung \* ARABIC </w:instrText>
      </w:r>
      <w:r>
        <w:fldChar w:fldCharType="separate"/>
      </w:r>
      <w:r>
        <w:rPr>
          <w:noProof/>
          <w:lang w:val="en-US"/>
        </w:rPr>
        <w:t>126</w:t>
      </w:r>
      <w:r>
        <w:fldChar w:fldCharType="end"/>
      </w:r>
      <w:r w:rsidRPr="00C31D51">
        <w:rPr>
          <w:lang w:val="en-US"/>
        </w:rPr>
        <w:t xml:space="preserve"> - Interaktionszone</w:t>
      </w:r>
      <w:bookmarkEnd w:id="702"/>
    </w:p>
    <w:p w:rsidR="003D2333" w:rsidRPr="00C31D51"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mapTo</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&gt;</w:t>
      </w:r>
    </w:p>
    <w:p w:rsidR="003D2333" w:rsidRPr="00C31D51"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3D2333" w:rsidRPr="00526DAF"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3D2333" w:rsidRPr="00526DAF"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3D2333" w:rsidRPr="00526DAF"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3D2333" w:rsidRPr="00526DAF"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3D2333" w:rsidRPr="00526DAF"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3D2333" w:rsidRPr="00DD0B57" w:rsidRDefault="003D2333" w:rsidP="003D2333">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3D2333" w:rsidRPr="00DD0B57" w:rsidRDefault="003D2333" w:rsidP="003D2333">
      <w:pPr>
        <w:pStyle w:val="Caption"/>
        <w:rPr>
          <w:lang w:val="en-US"/>
        </w:rPr>
      </w:pPr>
      <w:bookmarkStart w:id="703" w:name="_Ref326764320"/>
      <w:bookmarkStart w:id="704" w:name="_Ref327166567"/>
      <w:r w:rsidRPr="00982166">
        <w:rPr>
          <w:lang w:val="en-US"/>
        </w:rPr>
        <w:t xml:space="preserve">Abbildung </w:t>
      </w:r>
      <w:r>
        <w:fldChar w:fldCharType="begin"/>
      </w:r>
      <w:r w:rsidRPr="00982166">
        <w:rPr>
          <w:lang w:val="en-US"/>
        </w:rPr>
        <w:instrText xml:space="preserve"> SEQ Abbildung \* ARABIC </w:instrText>
      </w:r>
      <w:r>
        <w:fldChar w:fldCharType="separate"/>
      </w:r>
      <w:r>
        <w:rPr>
          <w:noProof/>
          <w:lang w:val="en-US"/>
        </w:rPr>
        <w:t>127</w:t>
      </w:r>
      <w:r>
        <w:rPr>
          <w:noProof/>
        </w:rPr>
        <w:fldChar w:fldCharType="end"/>
      </w:r>
      <w:r w:rsidRPr="00982166">
        <w:rPr>
          <w:lang w:val="en-US"/>
        </w:rPr>
        <w:t xml:space="preserve"> - app.config, Sektion Unity, Padding</w:t>
      </w:r>
    </w:p>
    <w:p w:rsidR="003D2333" w:rsidRDefault="003D2333" w:rsidP="003D2333">
      <w:pPr>
        <w:pStyle w:val="Heading6"/>
      </w:pPr>
      <w:bookmarkStart w:id="705" w:name="_Toc327350322"/>
      <w:r>
        <w:t>Pfad</w:t>
      </w:r>
      <w:bookmarkEnd w:id="703"/>
      <w:r>
        <w:t xml:space="preserve"> zu den Plug-ins</w:t>
      </w:r>
      <w:bookmarkEnd w:id="704"/>
      <w:bookmarkEnd w:id="705"/>
    </w:p>
    <w:p w:rsidR="003D2333" w:rsidRDefault="003D2333" w:rsidP="003D2333">
      <w:r>
        <w:t xml:space="preserve">Die Applikation kann durch Plug-ins dynamisch erweitert werden. Diese müssen in einem bestimmten Ordner abgelegt werden. Der Parameter </w:t>
      </w:r>
      <w:r w:rsidRPr="00A66728">
        <w:rPr>
          <w:i/>
        </w:rPr>
        <w:t>extensionsDirectoryPath</w:t>
      </w:r>
      <w:r>
        <w:t xml:space="preserve"> muss auf den gewünschten Pfad gesetzt werden.</w:t>
      </w:r>
    </w:p>
    <w:p w:rsidR="003D2333" w:rsidRPr="00982166"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982166">
        <w:rPr>
          <w:rFonts w:ascii="Consolas" w:hAnsi="Consolas" w:cs="Consolas"/>
          <w:color w:val="0000FF"/>
          <w:lang w:val="en-US"/>
        </w:rPr>
        <w:t>&lt;</w:t>
      </w:r>
      <w:r w:rsidRPr="00982166">
        <w:rPr>
          <w:rFonts w:ascii="Consolas" w:hAnsi="Consolas" w:cs="Consolas"/>
          <w:color w:val="A31515"/>
          <w:lang w:val="en-US"/>
        </w:rPr>
        <w:t>type</w:t>
      </w:r>
      <w:r w:rsidRPr="00982166">
        <w:rPr>
          <w:rFonts w:ascii="Consolas" w:hAnsi="Consolas" w:cs="Consolas"/>
          <w:color w:val="0000FF"/>
          <w:lang w:val="en-US"/>
        </w:rPr>
        <w:t> </w:t>
      </w:r>
      <w:r w:rsidRPr="00982166">
        <w:rPr>
          <w:rFonts w:ascii="Consolas" w:hAnsi="Consolas" w:cs="Consolas"/>
          <w:color w:val="FF0000"/>
          <w:lang w:val="en-US"/>
        </w:rPr>
        <w:t>type</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 </w:t>
      </w:r>
      <w:r w:rsidRPr="00982166">
        <w:rPr>
          <w:rFonts w:ascii="Consolas" w:hAnsi="Consolas" w:cs="Consolas"/>
          <w:color w:val="FF0000"/>
          <w:lang w:val="en-US"/>
        </w:rPr>
        <w:t>mapTo</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&gt;</w:t>
      </w:r>
    </w:p>
    <w:p w:rsidR="003D2333" w:rsidRPr="00D31E03"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82166">
        <w:rPr>
          <w:rFonts w:ascii="Consolas" w:hAnsi="Consolas" w:cs="Consolas"/>
          <w:color w:val="0000FF"/>
          <w:lang w:val="en-US"/>
        </w:rPr>
        <w:t>          </w:t>
      </w:r>
      <w:r w:rsidRPr="00D31E03">
        <w:rPr>
          <w:rFonts w:ascii="Consolas" w:hAnsi="Consolas" w:cs="Consolas"/>
          <w:color w:val="0000FF"/>
          <w:lang w:val="en-US"/>
        </w:rPr>
        <w:t>&lt;</w:t>
      </w:r>
      <w:proofErr w:type="gramStart"/>
      <w:r w:rsidRPr="00D31E03">
        <w:rPr>
          <w:rFonts w:ascii="Consolas" w:hAnsi="Consolas" w:cs="Consolas"/>
          <w:color w:val="A31515"/>
          <w:lang w:val="en-US"/>
        </w:rPr>
        <w:t>constructor</w:t>
      </w:r>
      <w:proofErr w:type="gramEnd"/>
      <w:r w:rsidRPr="00D31E03">
        <w:rPr>
          <w:rFonts w:ascii="Consolas" w:hAnsi="Consolas" w:cs="Consolas"/>
          <w:color w:val="0000FF"/>
          <w:lang w:val="en-US"/>
        </w:rPr>
        <w:t>&gt;</w:t>
      </w:r>
    </w:p>
    <w:p w:rsidR="003D2333" w:rsidRPr="00D31E03"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&lt;</w:t>
      </w:r>
      <w:r w:rsidRPr="00D31E03">
        <w:rPr>
          <w:rFonts w:ascii="Consolas" w:hAnsi="Consolas" w:cs="Consolas"/>
          <w:color w:val="A31515"/>
          <w:lang w:val="en-US"/>
        </w:rPr>
        <w:t>param</w:t>
      </w:r>
      <w:r w:rsidRPr="00D31E03">
        <w:rPr>
          <w:rFonts w:ascii="Consolas" w:hAnsi="Consolas" w:cs="Consolas"/>
          <w:color w:val="0000FF"/>
          <w:lang w:val="en-US"/>
        </w:rPr>
        <w:t> </w:t>
      </w:r>
      <w:r w:rsidRPr="00D31E03">
        <w:rPr>
          <w:rFonts w:ascii="Consolas" w:hAnsi="Consolas" w:cs="Consolas"/>
          <w:color w:val="FF0000"/>
          <w:lang w:val="en-US"/>
        </w:rPr>
        <w:t>name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extensionsDirectoryPath</w:t>
      </w:r>
      <w:r w:rsidRPr="00D31E03">
        <w:rPr>
          <w:rFonts w:ascii="Consolas" w:hAnsi="Consolas" w:cs="Consolas"/>
          <w:color w:val="000000"/>
          <w:lang w:val="en-US"/>
        </w:rPr>
        <w:t>"</w:t>
      </w:r>
      <w:r w:rsidRPr="00D31E03">
        <w:rPr>
          <w:rFonts w:ascii="Consolas" w:hAnsi="Consolas" w:cs="Consolas"/>
          <w:color w:val="0000FF"/>
          <w:lang w:val="en-US"/>
        </w:rPr>
        <w:t> </w:t>
      </w:r>
      <w:r w:rsidRPr="00D31E03">
        <w:rPr>
          <w:rFonts w:ascii="Consolas" w:hAnsi="Consolas" w:cs="Consolas"/>
          <w:color w:val="FF0000"/>
          <w:lang w:val="en-US"/>
        </w:rPr>
        <w:t>value</w:t>
      </w:r>
      <w:r w:rsidRPr="00D31E03">
        <w:rPr>
          <w:rFonts w:ascii="Consolas" w:hAnsi="Consolas" w:cs="Consolas"/>
          <w:color w:val="0000FF"/>
          <w:lang w:val="en-US"/>
        </w:rPr>
        <w:t>=</w:t>
      </w:r>
      <w:r w:rsidRPr="00D31E03">
        <w:rPr>
          <w:rFonts w:ascii="Consolas" w:hAnsi="Consolas" w:cs="Consolas"/>
          <w:color w:val="000000"/>
          <w:lang w:val="en-US"/>
        </w:rPr>
        <w:t>"</w:t>
      </w:r>
      <w:proofErr w:type="gramStart"/>
      <w:r w:rsidRPr="00D31E03">
        <w:rPr>
          <w:rFonts w:ascii="Consolas" w:hAnsi="Consolas" w:cs="Consolas"/>
          <w:color w:val="0000FF"/>
          <w:lang w:val="en-US"/>
        </w:rPr>
        <w:t>..</w:t>
      </w:r>
      <w:proofErr w:type="gramEnd"/>
      <w:r w:rsidRPr="00D31E03">
        <w:rPr>
          <w:rFonts w:ascii="Consolas" w:hAnsi="Consolas" w:cs="Consolas"/>
          <w:color w:val="0000FF"/>
          <w:lang w:val="en-US"/>
        </w:rPr>
        <w:t>/../../Extensions</w:t>
      </w:r>
      <w:r w:rsidRPr="00D31E03">
        <w:rPr>
          <w:rFonts w:ascii="Consolas" w:hAnsi="Consolas" w:cs="Consolas"/>
          <w:color w:val="000000"/>
          <w:lang w:val="en-US"/>
        </w:rPr>
        <w:t>"</w:t>
      </w:r>
      <w:r w:rsidRPr="00D31E03">
        <w:rPr>
          <w:rFonts w:ascii="Consolas" w:hAnsi="Consolas" w:cs="Consolas"/>
          <w:color w:val="0000FF"/>
          <w:lang w:val="en-US"/>
        </w:rPr>
        <w:t>/&gt;</w:t>
      </w:r>
    </w:p>
    <w:p w:rsidR="003D2333" w:rsidRPr="003D2333"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w:t>
      </w:r>
      <w:r w:rsidRPr="003D2333">
        <w:rPr>
          <w:rFonts w:ascii="Consolas" w:hAnsi="Consolas" w:cs="Consolas"/>
          <w:color w:val="0000FF"/>
          <w:lang w:val="en-US"/>
        </w:rPr>
        <w:t>&lt;/</w:t>
      </w:r>
      <w:r w:rsidRPr="003D2333">
        <w:rPr>
          <w:rFonts w:ascii="Consolas" w:hAnsi="Consolas" w:cs="Consolas"/>
          <w:color w:val="A31515"/>
          <w:lang w:val="en-US"/>
        </w:rPr>
        <w:t>constructor</w:t>
      </w:r>
      <w:r w:rsidRPr="003D2333">
        <w:rPr>
          <w:rFonts w:ascii="Consolas" w:hAnsi="Consolas" w:cs="Consolas"/>
          <w:color w:val="0000FF"/>
          <w:lang w:val="en-US"/>
        </w:rPr>
        <w:t>&gt;</w:t>
      </w:r>
    </w:p>
    <w:p w:rsidR="003D2333" w:rsidRPr="003D2333" w:rsidRDefault="003D2333" w:rsidP="003D2333">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3D2333">
        <w:rPr>
          <w:rFonts w:ascii="Consolas" w:hAnsi="Consolas" w:cs="Consolas"/>
          <w:color w:val="0000FF"/>
          <w:lang w:val="en-US"/>
        </w:rPr>
        <w:t>        &lt;/</w:t>
      </w:r>
      <w:r w:rsidRPr="003D2333">
        <w:rPr>
          <w:rFonts w:ascii="Consolas" w:hAnsi="Consolas" w:cs="Consolas"/>
          <w:color w:val="A31515"/>
          <w:lang w:val="en-US"/>
        </w:rPr>
        <w:t>type</w:t>
      </w:r>
      <w:r w:rsidRPr="003D2333">
        <w:rPr>
          <w:rFonts w:ascii="Consolas" w:hAnsi="Consolas" w:cs="Consolas"/>
          <w:color w:val="0000FF"/>
          <w:lang w:val="en-US"/>
        </w:rPr>
        <w:t>&gt;</w:t>
      </w:r>
    </w:p>
    <w:p w:rsidR="003D2333" w:rsidRPr="003D2333" w:rsidRDefault="003D2333" w:rsidP="003D2333">
      <w:pPr>
        <w:pStyle w:val="Caption"/>
        <w:rPr>
          <w:lang w:val="en-US"/>
        </w:rPr>
      </w:pPr>
      <w:r w:rsidRPr="003D2333">
        <w:rPr>
          <w:lang w:val="en-US"/>
        </w:rPr>
        <w:t xml:space="preserve">Abbildung </w:t>
      </w:r>
      <w:r>
        <w:fldChar w:fldCharType="begin"/>
      </w:r>
      <w:r w:rsidRPr="003D2333">
        <w:rPr>
          <w:lang w:val="en-US"/>
        </w:rPr>
        <w:instrText xml:space="preserve"> SEQ Abbildung \* ARABIC </w:instrText>
      </w:r>
      <w:r>
        <w:fldChar w:fldCharType="separate"/>
      </w:r>
      <w:r>
        <w:rPr>
          <w:noProof/>
          <w:lang w:val="en-US"/>
        </w:rPr>
        <w:t>128</w:t>
      </w:r>
      <w:r>
        <w:rPr>
          <w:noProof/>
        </w:rPr>
        <w:fldChar w:fldCharType="end"/>
      </w:r>
      <w:r w:rsidRPr="003D2333">
        <w:rPr>
          <w:lang w:val="en-US"/>
        </w:rPr>
        <w:t xml:space="preserve"> - app.config, Sektion Unity, Pfad zu den Plug-</w:t>
      </w:r>
      <w:proofErr w:type="gramStart"/>
      <w:r w:rsidRPr="003D2333">
        <w:rPr>
          <w:lang w:val="en-US"/>
        </w:rPr>
        <w:t>ins</w:t>
      </w:r>
      <w:proofErr w:type="gramEnd"/>
    </w:p>
    <w:p w:rsidR="003D2333" w:rsidRDefault="003D2333" w:rsidP="003D2333">
      <w:pPr>
        <w:pStyle w:val="Heading6"/>
      </w:pPr>
      <w:bookmarkStart w:id="706" w:name="_Toc327350323"/>
      <w:r>
        <w:lastRenderedPageBreak/>
        <w:t>Demomodus</w:t>
      </w:r>
      <w:bookmarkEnd w:id="706"/>
    </w:p>
    <w:p w:rsidR="003D2333" w:rsidRDefault="003D2333" w:rsidP="003D2333">
      <w:r>
        <w:t xml:space="preserve">Der Demomodus wird aktiv, wenn Kinect keinen Nutzer erkennt. Einstellungen für den Demomodus können im Bereich </w:t>
      </w:r>
      <w:r w:rsidRPr="00A66728">
        <w:rPr>
          <w:i/>
        </w:rPr>
        <w:t>IDemoModeConfig</w:t>
      </w:r>
      <w:r>
        <w:t xml:space="preserve"> vorgenommen werden.</w:t>
      </w:r>
    </w:p>
    <w:p w:rsidR="003D2333" w:rsidRPr="00043187"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IDemoModeConfig</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mapTo</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DemoModeConfig</w:t>
      </w:r>
      <w:r w:rsidRPr="00043187">
        <w:rPr>
          <w:rFonts w:ascii="Consolas" w:hAnsi="Consolas" w:cs="Consolas"/>
          <w:color w:val="000000"/>
          <w:lang w:val="en-US"/>
        </w:rPr>
        <w:t>"</w:t>
      </w:r>
      <w:r w:rsidRPr="00043187">
        <w:rPr>
          <w:rFonts w:ascii="Consolas" w:hAnsi="Consolas" w:cs="Consolas"/>
          <w:color w:val="0000FF"/>
          <w:lang w:val="en-US"/>
        </w:rPr>
        <w:t>&gt;</w:t>
      </w:r>
    </w:p>
    <w:p w:rsidR="003D2333" w:rsidRPr="00043187"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constructor</w:t>
      </w:r>
      <w:proofErr w:type="gramEnd"/>
      <w:r w:rsidRPr="00043187">
        <w:rPr>
          <w:rFonts w:ascii="Consolas" w:hAnsi="Consolas" w:cs="Consolas"/>
          <w:color w:val="0000FF"/>
          <w:lang w:val="en-US"/>
        </w:rPr>
        <w:t>&gt;</w:t>
      </w:r>
    </w:p>
    <w:p w:rsidR="003D2333" w:rsidRPr="00043187"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backgroundColors</w:t>
      </w:r>
      <w:r w:rsidRPr="00043187">
        <w:rPr>
          <w:rFonts w:ascii="Consolas" w:hAnsi="Consolas" w:cs="Consolas"/>
          <w:color w:val="000000"/>
          <w:lang w:val="en-US"/>
        </w:rPr>
        <w:t>"</w:t>
      </w:r>
      <w:r w:rsidRPr="00043187">
        <w:rPr>
          <w:rFonts w:ascii="Consolas" w:hAnsi="Consolas" w:cs="Consolas"/>
          <w:color w:val="0000FF"/>
          <w:lang w:val="en-US"/>
        </w:rPr>
        <w:t>&gt;</w:t>
      </w:r>
    </w:p>
    <w:p w:rsidR="003D2333" w:rsidRPr="00043187"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array</w:t>
      </w:r>
      <w:proofErr w:type="gramEnd"/>
      <w:r w:rsidRPr="00043187">
        <w:rPr>
          <w:rFonts w:ascii="Consolas" w:hAnsi="Consolas" w:cs="Consolas"/>
          <w:color w:val="0000FF"/>
          <w:lang w:val="en-US"/>
        </w:rPr>
        <w:t>&gt;</w:t>
      </w:r>
    </w:p>
    <w:p w:rsidR="003D2333" w:rsidRPr="00043187"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3D2333" w:rsidRPr="00043187"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3D2333" w:rsidRPr="00043187"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3D2333" w:rsidRPr="00043187"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3D2333" w:rsidRPr="00043187"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3D2333" w:rsidRPr="00043187"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3D2333" w:rsidRPr="00043187"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3D2333" w:rsidRPr="00043187"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&gt;</w:t>
      </w:r>
    </w:p>
    <w:p w:rsidR="003D2333" w:rsidRPr="00043187"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3D2333" w:rsidRPr="00043187"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changeAppTimeSpan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3D2333" w:rsidRPr="00043187"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3D2333" w:rsidRPr="00043187"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3D2333" w:rsidRPr="00043187"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3D2333" w:rsidRPr="003D2333"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43187">
        <w:rPr>
          <w:rFonts w:ascii="Consolas" w:hAnsi="Consolas" w:cs="Consolas"/>
          <w:color w:val="0000FF"/>
          <w:lang w:val="en-US"/>
        </w:rPr>
        <w:t>          </w:t>
      </w:r>
      <w:r w:rsidRPr="003D2333">
        <w:rPr>
          <w:rFonts w:ascii="Consolas" w:hAnsi="Consolas" w:cs="Consolas"/>
          <w:color w:val="0000FF"/>
        </w:rPr>
        <w:t>&lt;/</w:t>
      </w:r>
      <w:r w:rsidRPr="003D2333">
        <w:rPr>
          <w:rFonts w:ascii="Consolas" w:hAnsi="Consolas" w:cs="Consolas"/>
          <w:color w:val="A31515"/>
        </w:rPr>
        <w:t>constructor</w:t>
      </w:r>
      <w:r w:rsidRPr="003D2333">
        <w:rPr>
          <w:rFonts w:ascii="Consolas" w:hAnsi="Consolas" w:cs="Consolas"/>
          <w:color w:val="0000FF"/>
        </w:rPr>
        <w:t>&gt;</w:t>
      </w:r>
    </w:p>
    <w:p w:rsidR="003D2333" w:rsidRPr="00B733CB" w:rsidRDefault="003D2333" w:rsidP="003D2333">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3D2333">
        <w:rPr>
          <w:rFonts w:ascii="Consolas" w:hAnsi="Consolas" w:cs="Consolas"/>
          <w:color w:val="0000FF"/>
        </w:rPr>
        <w:t>        </w:t>
      </w:r>
      <w:r w:rsidRPr="00B733CB">
        <w:rPr>
          <w:rFonts w:ascii="Consolas" w:hAnsi="Consolas" w:cs="Consolas"/>
          <w:color w:val="0000FF"/>
        </w:rPr>
        <w:t>&lt;/</w:t>
      </w:r>
      <w:r w:rsidRPr="00B733CB">
        <w:rPr>
          <w:rFonts w:ascii="Consolas" w:hAnsi="Consolas" w:cs="Consolas"/>
          <w:color w:val="A31515"/>
        </w:rPr>
        <w:t>type</w:t>
      </w:r>
      <w:r w:rsidRPr="00B733CB">
        <w:rPr>
          <w:rFonts w:ascii="Consolas" w:hAnsi="Consolas" w:cs="Consolas"/>
          <w:color w:val="0000FF"/>
        </w:rPr>
        <w:t>&gt;</w:t>
      </w:r>
    </w:p>
    <w:p w:rsidR="003D2333" w:rsidRPr="00B733CB" w:rsidRDefault="003D2333" w:rsidP="003D2333">
      <w:pPr>
        <w:pStyle w:val="Caption"/>
      </w:pPr>
      <w:r w:rsidRPr="00B733CB">
        <w:t xml:space="preserve">Abbildung </w:t>
      </w:r>
      <w:r>
        <w:fldChar w:fldCharType="begin"/>
      </w:r>
      <w:r w:rsidRPr="00B733CB">
        <w:instrText xml:space="preserve"> SEQ Abbildung \* ARABIC </w:instrText>
      </w:r>
      <w:r>
        <w:fldChar w:fldCharType="separate"/>
      </w:r>
      <w:r>
        <w:rPr>
          <w:noProof/>
        </w:rPr>
        <w:t>129</w:t>
      </w:r>
      <w:r>
        <w:rPr>
          <w:noProof/>
        </w:rPr>
        <w:fldChar w:fldCharType="end"/>
      </w:r>
      <w:r w:rsidRPr="00B733CB">
        <w:t xml:space="preserve"> - app.config, Sektion Unity, Demomodus</w:t>
      </w:r>
    </w:p>
    <w:p w:rsidR="003D2333" w:rsidRDefault="003D2333" w:rsidP="003D2333">
      <w:r>
        <w:t xml:space="preserve">Als Werte für den Parameter </w:t>
      </w:r>
      <w:r w:rsidRPr="00A66728">
        <w:rPr>
          <w:i/>
        </w:rPr>
        <w:t>backgroundColors</w:t>
      </w:r>
      <w:r>
        <w:t xml:space="preserve"> können Farben für den Hintergrund des Demomodus angegeben werden. </w:t>
      </w:r>
    </w:p>
    <w:p w:rsidR="003D2333" w:rsidRDefault="003D2333" w:rsidP="003D2333">
      <w:r>
        <w:t xml:space="preserve">Des Weiteren können die Werte der verschiedenen Timer angepasst werden. </w:t>
      </w:r>
      <w:r>
        <w:br/>
      </w:r>
      <w:r w:rsidRPr="00EB47DE">
        <w:t xml:space="preserve">Der </w:t>
      </w:r>
      <w:r w:rsidRPr="00A66728">
        <w:rPr>
          <w:i/>
        </w:rPr>
        <w:t>skeletonCheckTimeSpan</w:t>
      </w:r>
      <w:r>
        <w:t xml:space="preserve"> gibt an, nach wie vielen Millisekunden erneut geprüft wird, ob gerade ein Nutzer erkannt wurde.</w:t>
      </w:r>
      <w:r>
        <w:br/>
        <w:t xml:space="preserve">Über den </w:t>
      </w:r>
      <w:r w:rsidRPr="00A66728">
        <w:rPr>
          <w:i/>
        </w:rPr>
        <w:t>changeAppTimeSpan</w:t>
      </w:r>
      <w:r>
        <w:t xml:space="preserve"> kann die Zeitspanne bis zum Wechsel des Teaser-Textes und der Hintergrundfarbe im aktiven Demomodus definiert werden.</w:t>
      </w:r>
      <w:r>
        <w:br/>
        <w:t xml:space="preserve">Wenn die Applikation aktiv ist aber kein Skelett mehr erkennt, wechselt sie nach Ablauf des </w:t>
      </w:r>
      <w:r w:rsidRPr="00A66728">
        <w:rPr>
          <w:i/>
        </w:rPr>
        <w:t>fromActiveToDemoModeTimeSpan</w:t>
      </w:r>
      <w:r>
        <w:t xml:space="preserve"> in den Demomodus. </w:t>
      </w:r>
      <w:r>
        <w:br/>
        <w:t xml:space="preserve">Wird im Demomodus ein Nutzer erkannt, so wird ein Countdownzähler angezeigt, welcher den Übergang in den Interaktionsmodus andeutet. Die Länge dieses Zählers kann über den </w:t>
      </w:r>
      <w:r w:rsidRPr="00A66728">
        <w:rPr>
          <w:i/>
        </w:rPr>
        <w:t>countdownTimeSpan</w:t>
      </w:r>
      <w:r>
        <w:t xml:space="preserve"> verändert werden. </w:t>
      </w:r>
      <w:r>
        <w:br/>
        <w:t xml:space="preserve">Nachdem ein Nutzer von Kinect erkannt wurde,  wird immer wieder geprüft, ob der Nutzer immer noch erkannt wird. Die Zeitspanne bis zur nächsten Überprüfung wird über den </w:t>
      </w:r>
      <w:r w:rsidRPr="00A66728">
        <w:rPr>
          <w:i/>
        </w:rPr>
        <w:t>skeletonTrackingTimeoutTimeSpan</w:t>
      </w:r>
      <w:r>
        <w:t xml:space="preserve"> angegeben.</w:t>
      </w:r>
    </w:p>
    <w:p w:rsidR="003D2333" w:rsidRDefault="003D2333" w:rsidP="003D2333">
      <w:pPr>
        <w:pStyle w:val="Heading6"/>
      </w:pPr>
      <w:bookmarkStart w:id="707" w:name="_Toc327350324"/>
      <w:r>
        <w:t>Singelton</w:t>
      </w:r>
      <w:bookmarkEnd w:id="707"/>
    </w:p>
    <w:p w:rsidR="003D2333" w:rsidRDefault="003D2333" w:rsidP="003D2333">
      <w:r>
        <w:t xml:space="preserve">Von bestimmten Klassen darf es immer nur eine Instanz geben, welche dann an mehreren Orten verwendet werden kann. </w:t>
      </w:r>
      <w:r>
        <w:br/>
        <w:t xml:space="preserve">Die Klasse Player muss ein Singleton sein: Das Skelett des Kinect Players wird zum einen beim Übergang vom Demomodus in den Interaktionsmodus und schliesslich im Interaktionsmodus selbst angezeigt. Die Problematik mit Kinect ist, dass das Gerät nur von einer Instanz angesteuert werden kann. Bestünden nun zwei verschiedene Skelette, die das Kinect ansteuern und Daten vom Gerät verlangen, würde das in einem Fehler enden. </w:t>
      </w:r>
      <w:r>
        <w:br/>
        <w:t>Im Falle des MenuViewModels darf nur eine Instanz existieren, welche alle Plug-ins im Menu aufzeigt und den Inhalte des aktuell angewählten auf der Videowall anzeigt.</w:t>
      </w:r>
    </w:p>
    <w:p w:rsidR="003D2333" w:rsidRPr="00C31D51" w:rsidRDefault="003D2333" w:rsidP="003D233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3D2333" w:rsidRPr="00C31D51" w:rsidRDefault="003D2333" w:rsidP="003D233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3D2333" w:rsidRPr="00C31D51" w:rsidRDefault="003D2333" w:rsidP="003D233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3D2333" w:rsidRPr="00C31D51" w:rsidRDefault="003D2333" w:rsidP="003D233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3D2333" w:rsidRPr="00C31D51" w:rsidRDefault="003D2333" w:rsidP="003D233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3D2333" w:rsidRPr="002B63BC" w:rsidRDefault="003D2333" w:rsidP="003D233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3D2333" w:rsidRPr="002B63BC" w:rsidRDefault="003D2333" w:rsidP="003D2333">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3D2333" w:rsidRPr="002B63BC" w:rsidRDefault="003D2333" w:rsidP="003D2333">
      <w:pPr>
        <w:pStyle w:val="Caption"/>
        <w:rPr>
          <w:lang w:val="en-US"/>
        </w:rPr>
      </w:pPr>
      <w:bookmarkStart w:id="708" w:name="_Ref326823171"/>
      <w:r w:rsidRPr="00C31598">
        <w:rPr>
          <w:lang w:val="en-US"/>
        </w:rPr>
        <w:t xml:space="preserve">Abbildung </w:t>
      </w:r>
      <w:r>
        <w:fldChar w:fldCharType="begin"/>
      </w:r>
      <w:r w:rsidRPr="00C31598">
        <w:rPr>
          <w:lang w:val="en-US"/>
        </w:rPr>
        <w:instrText xml:space="preserve"> SEQ Abbildung \* ARABIC </w:instrText>
      </w:r>
      <w:r>
        <w:fldChar w:fldCharType="separate"/>
      </w:r>
      <w:r>
        <w:rPr>
          <w:noProof/>
          <w:lang w:val="en-US"/>
        </w:rPr>
        <w:t>130</w:t>
      </w:r>
      <w:r>
        <w:fldChar w:fldCharType="end"/>
      </w:r>
      <w:r w:rsidRPr="00C31598">
        <w:rPr>
          <w:lang w:val="en-US"/>
        </w:rPr>
        <w:t xml:space="preserve"> - app.config, Sektion Unity, Singleton</w:t>
      </w:r>
    </w:p>
    <w:p w:rsidR="003D2333" w:rsidRDefault="003D2333" w:rsidP="003D2333">
      <w:pPr>
        <w:pStyle w:val="Heading6"/>
      </w:pPr>
      <w:bookmarkStart w:id="709" w:name="_Toc327350325"/>
      <w:r>
        <w:lastRenderedPageBreak/>
        <w:t>KinectReplayFile</w:t>
      </w:r>
      <w:bookmarkEnd w:id="708"/>
      <w:bookmarkEnd w:id="709"/>
    </w:p>
    <w:p w:rsidR="003D2333" w:rsidRDefault="003D2333" w:rsidP="003D2333">
      <w:r>
        <w:t xml:space="preserve">Wird im app.config beim Mapping auf den </w:t>
      </w:r>
      <w:r w:rsidRPr="001A7961">
        <w:t>ISkeletonReader</w:t>
      </w:r>
      <w:r>
        <w:t xml:space="preserve"> (siehe </w:t>
      </w:r>
      <w:r>
        <w:fldChar w:fldCharType="begin"/>
      </w:r>
      <w:r>
        <w:instrText xml:space="preserve"> REF _Ref327169185 \r \h </w:instrText>
      </w:r>
      <w:r>
        <w:fldChar w:fldCharType="separate"/>
      </w:r>
      <w:r>
        <w:t>I.8.8.4.2.2</w:t>
      </w:r>
      <w:r>
        <w:fldChar w:fldCharType="end"/>
      </w:r>
      <w:r>
        <w:t xml:space="preserve"> </w:t>
      </w:r>
      <w:r>
        <w:fldChar w:fldCharType="begin"/>
      </w:r>
      <w:r>
        <w:instrText xml:space="preserve"> REF _Ref327169185 \h </w:instrText>
      </w:r>
      <w:r>
        <w:fldChar w:fldCharType="separate"/>
      </w:r>
      <w:r>
        <w:t>Skelettdaten</w:t>
      </w:r>
      <w:r>
        <w:fldChar w:fldCharType="end"/>
      </w:r>
      <w:r>
        <w:t xml:space="preserve">) der </w:t>
      </w:r>
      <w:r w:rsidRPr="00702149">
        <w:rPr>
          <w:i/>
        </w:rPr>
        <w:t>FileSkeletonReader</w:t>
      </w:r>
      <w:r>
        <w:t xml:space="preserve"> oder der </w:t>
      </w:r>
      <w:r w:rsidRPr="00702149">
        <w:rPr>
          <w:i/>
        </w:rPr>
        <w:t>AutoPlayFileSkeletonReader</w:t>
      </w:r>
      <w:r>
        <w:t xml:space="preserve"> verwendet, so muss ein </w:t>
      </w:r>
      <w:r w:rsidRPr="006B4F4F">
        <w:rPr>
          <w:i/>
        </w:rPr>
        <w:t>KinectReplay</w:t>
      </w:r>
      <w:r>
        <w:rPr>
          <w:i/>
        </w:rPr>
        <w:t>F</w:t>
      </w:r>
      <w:r w:rsidRPr="006B4F4F">
        <w:rPr>
          <w:i/>
        </w:rPr>
        <w:t>ile</w:t>
      </w:r>
      <w:r>
        <w:t xml:space="preserve"> angegeben werden. Dieses beinhaltet Daten zu Skelettbewegungen. Der Pfad zu dieser Datei kann an folgender Stelle beim Schlüsselwort </w:t>
      </w:r>
      <w:r w:rsidRPr="001A7961">
        <w:rPr>
          <w:i/>
        </w:rPr>
        <w:t>path</w:t>
      </w:r>
      <w:r>
        <w:t xml:space="preserve"> angegeben werden:</w:t>
      </w:r>
    </w:p>
    <w:p w:rsidR="003D2333" w:rsidRPr="00C6445D"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 </w:t>
      </w:r>
      <w:r w:rsidRPr="00C6445D">
        <w:rPr>
          <w:rFonts w:ascii="Consolas" w:hAnsi="Consolas" w:cs="Consolas"/>
          <w:color w:val="FF0000"/>
          <w:lang w:val="en-US"/>
        </w:rPr>
        <w:t>mapTo</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&gt;</w:t>
      </w:r>
    </w:p>
    <w:p w:rsidR="003D2333" w:rsidRPr="00C6445D"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3D2333" w:rsidRPr="00C6445D"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proofErr w:type="gramStart"/>
      <w:r w:rsidRPr="00C6445D">
        <w:rPr>
          <w:rFonts w:ascii="Consolas" w:hAnsi="Consolas" w:cs="Consolas"/>
          <w:color w:val="A31515"/>
          <w:lang w:val="en-US"/>
        </w:rPr>
        <w:t>constructor</w:t>
      </w:r>
      <w:proofErr w:type="gramEnd"/>
      <w:r w:rsidRPr="00C6445D">
        <w:rPr>
          <w:rFonts w:ascii="Consolas" w:hAnsi="Consolas" w:cs="Consolas"/>
          <w:color w:val="0000FF"/>
          <w:lang w:val="en-US"/>
        </w:rPr>
        <w:t>&gt;</w:t>
      </w:r>
    </w:p>
    <w:p w:rsidR="003D2333" w:rsidRPr="006C60BD"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proofErr w:type="gramStart"/>
      <w:r w:rsidRPr="006C60BD">
        <w:rPr>
          <w:rFonts w:ascii="Consolas" w:hAnsi="Consolas" w:cs="Consolas"/>
          <w:color w:val="0000FF"/>
          <w:lang w:val="en-US"/>
        </w:rPr>
        <w:t>..</w:t>
      </w:r>
      <w:proofErr w:type="gramEnd"/>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3D2333" w:rsidRPr="007B0A45" w:rsidRDefault="003D2333" w:rsidP="003D2333">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3D2333" w:rsidRPr="007B0A45" w:rsidRDefault="003D2333" w:rsidP="003D2333">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3D2333" w:rsidRPr="000F2822" w:rsidRDefault="003D2333" w:rsidP="003D2333">
      <w:pPr>
        <w:pStyle w:val="Caption"/>
        <w:rPr>
          <w:lang w:val="en-US"/>
        </w:rPr>
      </w:pPr>
      <w:r w:rsidRPr="000F2822">
        <w:rPr>
          <w:lang w:val="en-US"/>
        </w:rPr>
        <w:t xml:space="preserve">Abbildung </w:t>
      </w:r>
      <w:r>
        <w:fldChar w:fldCharType="begin"/>
      </w:r>
      <w:r w:rsidRPr="000F2822">
        <w:rPr>
          <w:lang w:val="en-US"/>
        </w:rPr>
        <w:instrText xml:space="preserve"> SEQ Abbildung \* ARABIC </w:instrText>
      </w:r>
      <w:r>
        <w:fldChar w:fldCharType="separate"/>
      </w:r>
      <w:r>
        <w:rPr>
          <w:noProof/>
          <w:lang w:val="en-US"/>
        </w:rPr>
        <w:t>131</w:t>
      </w:r>
      <w:r>
        <w:rPr>
          <w:noProof/>
        </w:rPr>
        <w:fldChar w:fldCharType="end"/>
      </w:r>
      <w:r w:rsidRPr="000F2822">
        <w:rPr>
          <w:lang w:val="en-US"/>
        </w:rPr>
        <w:t xml:space="preserve"> - app.config, Sektion Unity, KinectReplayFile</w:t>
      </w:r>
    </w:p>
    <w:p w:rsidR="003D2333" w:rsidRDefault="003D2333" w:rsidP="003D2333">
      <w:r>
        <w:t>Der Pfad zum Replay-File ist relativ anzugeben.</w:t>
      </w:r>
    </w:p>
    <w:p w:rsidR="003D2333" w:rsidRDefault="003D2333" w:rsidP="003D2333">
      <w:pPr>
        <w:pStyle w:val="Heading5"/>
      </w:pPr>
      <w:bookmarkStart w:id="710" w:name="_Toc327350326"/>
      <w:r>
        <w:t>Runtime Version</w:t>
      </w:r>
      <w:bookmarkEnd w:id="710"/>
    </w:p>
    <w:p w:rsidR="003D2333" w:rsidRDefault="003D2333" w:rsidP="003D2333">
      <w:r>
        <w:t xml:space="preserve">Über das Schlüsselwort </w:t>
      </w:r>
      <w:r w:rsidRPr="002B63BC">
        <w:rPr>
          <w:i/>
        </w:rPr>
        <w:t>runtime</w:t>
      </w:r>
      <w:r>
        <w:t xml:space="preserve"> können die Pfade zu den neuen Assembly-Versionen und deren Speicherort angegeben werden. Diese Angaben werden benötigt um Assembly-Versionskonflikte zu vermeiden.</w:t>
      </w:r>
    </w:p>
    <w:p w:rsidR="003D2333" w:rsidRPr="00BA5995" w:rsidRDefault="003D2333" w:rsidP="003D2333">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r w:rsidRPr="00BA5995">
        <w:rPr>
          <w:rFonts w:ascii="Consolas" w:hAnsi="Consolas" w:cs="Consolas"/>
          <w:color w:val="A31515"/>
          <w:sz w:val="19"/>
          <w:szCs w:val="19"/>
        </w:rPr>
        <w:t>runtime</w:t>
      </w:r>
      <w:r w:rsidRPr="00BA5995">
        <w:rPr>
          <w:rFonts w:ascii="Consolas" w:hAnsi="Consolas" w:cs="Consolas"/>
          <w:color w:val="0000FF"/>
          <w:sz w:val="19"/>
          <w:szCs w:val="19"/>
        </w:rPr>
        <w:t>&gt;</w:t>
      </w:r>
    </w:p>
    <w:p w:rsidR="003D2333" w:rsidRPr="002B63BC" w:rsidRDefault="003D2333" w:rsidP="003D2333">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xmlns</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w:t>
      </w:r>
      <w:proofErr w:type="gramStart"/>
      <w:r w:rsidRPr="002B63BC">
        <w:rPr>
          <w:rFonts w:ascii="Consolas" w:hAnsi="Consolas" w:cs="Consolas"/>
          <w:color w:val="0000FF"/>
          <w:sz w:val="19"/>
          <w:szCs w:val="19"/>
          <w:lang w:val="en-US"/>
        </w:rPr>
        <w:t>:schemas</w:t>
      </w:r>
      <w:proofErr w:type="gramEnd"/>
      <w:r w:rsidRPr="002B63BC">
        <w:rPr>
          <w:rFonts w:ascii="Consolas" w:hAnsi="Consolas" w:cs="Consolas"/>
          <w:color w:val="0000FF"/>
          <w:sz w:val="19"/>
          <w:szCs w:val="19"/>
          <w:lang w:val="en-US"/>
        </w:rPr>
        <w:t>-microsoft-com:asm.v1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3D2333" w:rsidRPr="002B63BC" w:rsidRDefault="003D2333" w:rsidP="003D2333">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gramStart"/>
      <w:r w:rsidRPr="002B63BC">
        <w:rPr>
          <w:rFonts w:ascii="Consolas" w:hAnsi="Consolas" w:cs="Consolas"/>
          <w:color w:val="A31515"/>
          <w:sz w:val="19"/>
          <w:szCs w:val="19"/>
          <w:lang w:val="en-US"/>
        </w:rPr>
        <w:t>dependentAssembly</w:t>
      </w:r>
      <w:proofErr w:type="gramEnd"/>
      <w:r w:rsidRPr="002B63BC">
        <w:rPr>
          <w:rFonts w:ascii="Consolas" w:hAnsi="Consolas" w:cs="Consolas"/>
          <w:color w:val="0000FF"/>
          <w:sz w:val="19"/>
          <w:szCs w:val="19"/>
          <w:lang w:val="en-US"/>
        </w:rPr>
        <w:t>&gt;</w:t>
      </w:r>
    </w:p>
    <w:p w:rsidR="003D2333" w:rsidRPr="002B63BC" w:rsidRDefault="003D2333" w:rsidP="003D2333">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assemblyIdentity</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Microsoft.Kinect</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publicKeyToken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3D2333" w:rsidRPr="002B63BC" w:rsidRDefault="003D2333" w:rsidP="003D2333">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bindingRedirect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oldVersion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newVersion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3D2333" w:rsidRPr="002B63BC" w:rsidRDefault="003D2333" w:rsidP="003D2333">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3D2333" w:rsidRPr="002B63BC" w:rsidRDefault="003D2333" w:rsidP="003D2333">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&gt;</w:t>
      </w:r>
    </w:p>
    <w:p w:rsidR="003D2333" w:rsidRDefault="003D2333" w:rsidP="003D2333">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r>
        <w:rPr>
          <w:rFonts w:ascii="Consolas" w:hAnsi="Consolas" w:cs="Consolas"/>
          <w:color w:val="A31515"/>
          <w:sz w:val="19"/>
          <w:szCs w:val="19"/>
        </w:rPr>
        <w:t>runtime</w:t>
      </w:r>
      <w:r>
        <w:rPr>
          <w:rFonts w:ascii="Consolas" w:hAnsi="Consolas" w:cs="Consolas"/>
          <w:color w:val="0000FF"/>
          <w:sz w:val="19"/>
          <w:szCs w:val="19"/>
        </w:rPr>
        <w:t>&gt;</w:t>
      </w:r>
    </w:p>
    <w:p w:rsidR="003D2333" w:rsidRPr="00704D6E" w:rsidRDefault="003D2333" w:rsidP="003D2333">
      <w:pPr>
        <w:pStyle w:val="Caption"/>
      </w:pPr>
      <w:r>
        <w:t xml:space="preserve">Abbildung </w:t>
      </w:r>
      <w:r>
        <w:fldChar w:fldCharType="begin"/>
      </w:r>
      <w:r>
        <w:instrText xml:space="preserve"> SEQ Abbildung \* ARABIC </w:instrText>
      </w:r>
      <w:r>
        <w:fldChar w:fldCharType="separate"/>
      </w:r>
      <w:r>
        <w:rPr>
          <w:noProof/>
        </w:rPr>
        <w:t>132</w:t>
      </w:r>
      <w:r>
        <w:rPr>
          <w:noProof/>
        </w:rPr>
        <w:fldChar w:fldCharType="end"/>
      </w:r>
      <w:r w:rsidRPr="008C22BF">
        <w:t xml:space="preserve"> - app.config, Runtime</w:t>
      </w:r>
      <w:bookmarkEnd w:id="578"/>
    </w:p>
    <w:p w:rsidR="003D2333" w:rsidRDefault="003D2333">
      <w:r>
        <w:br w:type="page"/>
      </w:r>
    </w:p>
    <w:p w:rsidR="003D2333" w:rsidRDefault="003D2333" w:rsidP="003D2333">
      <w:pPr>
        <w:pStyle w:val="Heading2"/>
      </w:pPr>
      <w:bookmarkStart w:id="711" w:name="Ausblick"/>
      <w:bookmarkStart w:id="712" w:name="_Toc327350391"/>
      <w:r>
        <w:lastRenderedPageBreak/>
        <w:t>Ausblick</w:t>
      </w:r>
      <w:bookmarkEnd w:id="712"/>
    </w:p>
    <w:p w:rsidR="003D2333" w:rsidRDefault="003D2333">
      <w:pPr>
        <w:pStyle w:val="TOC1"/>
        <w:tabs>
          <w:tab w:val="left" w:pos="600"/>
          <w:tab w:val="right" w:leader="dot" w:pos="9062"/>
        </w:tabs>
        <w:rPr>
          <w:b w:val="0"/>
          <w:noProof/>
          <w:sz w:val="22"/>
          <w:szCs w:val="22"/>
          <w:lang w:eastAsia="de-CH"/>
        </w:rPr>
      </w:pPr>
      <w:r>
        <w:fldChar w:fldCharType="begin"/>
      </w:r>
      <w:r>
        <w:instrText xml:space="preserve"> TOC \b Ausblick \h \z \u \t "Heading 3;1;Heading 4;2;Heading 5;3;Heading 6;4" </w:instrText>
      </w:r>
      <w:r>
        <w:fldChar w:fldCharType="separate"/>
      </w:r>
      <w:hyperlink w:anchor="_Toc327350327" w:history="1">
        <w:r w:rsidRPr="009C7D39">
          <w:rPr>
            <w:rStyle w:val="Hyperlink"/>
            <w:noProof/>
          </w:rPr>
          <w:t>I.9.1</w:t>
        </w:r>
        <w:r>
          <w:rPr>
            <w:b w:val="0"/>
            <w:noProof/>
            <w:sz w:val="22"/>
            <w:szCs w:val="22"/>
            <w:lang w:eastAsia="de-CH"/>
          </w:rPr>
          <w:tab/>
        </w:r>
        <w:r w:rsidRPr="009C7D39">
          <w:rPr>
            <w:rStyle w:val="Hyperlink"/>
            <w:noProof/>
          </w:rPr>
          <w:t>Änderungsgeschichte</w:t>
        </w:r>
        <w:r>
          <w:rPr>
            <w:noProof/>
            <w:webHidden/>
          </w:rPr>
          <w:tab/>
        </w:r>
        <w:r>
          <w:rPr>
            <w:noProof/>
            <w:webHidden/>
          </w:rPr>
          <w:fldChar w:fldCharType="begin"/>
        </w:r>
        <w:r>
          <w:rPr>
            <w:noProof/>
            <w:webHidden/>
          </w:rPr>
          <w:instrText xml:space="preserve"> PAGEREF _Toc327350327 \h </w:instrText>
        </w:r>
        <w:r>
          <w:rPr>
            <w:noProof/>
            <w:webHidden/>
          </w:rPr>
        </w:r>
        <w:r>
          <w:rPr>
            <w:noProof/>
            <w:webHidden/>
          </w:rPr>
          <w:fldChar w:fldCharType="separate"/>
        </w:r>
        <w:r>
          <w:rPr>
            <w:noProof/>
            <w:webHidden/>
          </w:rPr>
          <w:t>187</w:t>
        </w:r>
        <w:r>
          <w:rPr>
            <w:noProof/>
            <w:webHidden/>
          </w:rPr>
          <w:fldChar w:fldCharType="end"/>
        </w:r>
      </w:hyperlink>
    </w:p>
    <w:p w:rsidR="003D2333" w:rsidRDefault="003D2333">
      <w:pPr>
        <w:pStyle w:val="TOC1"/>
        <w:tabs>
          <w:tab w:val="left" w:pos="600"/>
          <w:tab w:val="right" w:leader="dot" w:pos="9062"/>
        </w:tabs>
        <w:rPr>
          <w:b w:val="0"/>
          <w:noProof/>
          <w:sz w:val="22"/>
          <w:szCs w:val="22"/>
          <w:lang w:eastAsia="de-CH"/>
        </w:rPr>
      </w:pPr>
      <w:hyperlink w:anchor="_Toc327350328" w:history="1">
        <w:r w:rsidRPr="009C7D39">
          <w:rPr>
            <w:rStyle w:val="Hyperlink"/>
            <w:noProof/>
          </w:rPr>
          <w:t>I.9.2</w:t>
        </w:r>
        <w:r>
          <w:rPr>
            <w:b w:val="0"/>
            <w:noProof/>
            <w:sz w:val="22"/>
            <w:szCs w:val="22"/>
            <w:lang w:eastAsia="de-CH"/>
          </w:rPr>
          <w:tab/>
        </w:r>
        <w:r w:rsidRPr="009C7D39">
          <w:rPr>
            <w:rStyle w:val="Hyperlink"/>
            <w:noProof/>
          </w:rPr>
          <w:t>Ausblick</w:t>
        </w:r>
        <w:r>
          <w:rPr>
            <w:noProof/>
            <w:webHidden/>
          </w:rPr>
          <w:tab/>
        </w:r>
        <w:r>
          <w:rPr>
            <w:noProof/>
            <w:webHidden/>
          </w:rPr>
          <w:fldChar w:fldCharType="begin"/>
        </w:r>
        <w:r>
          <w:rPr>
            <w:noProof/>
            <w:webHidden/>
          </w:rPr>
          <w:instrText xml:space="preserve"> PAGEREF _Toc327350328 \h </w:instrText>
        </w:r>
        <w:r>
          <w:rPr>
            <w:noProof/>
            <w:webHidden/>
          </w:rPr>
        </w:r>
        <w:r>
          <w:rPr>
            <w:noProof/>
            <w:webHidden/>
          </w:rPr>
          <w:fldChar w:fldCharType="separate"/>
        </w:r>
        <w:r>
          <w:rPr>
            <w:noProof/>
            <w:webHidden/>
          </w:rPr>
          <w:t>187</w:t>
        </w:r>
        <w:r>
          <w:rPr>
            <w:noProof/>
            <w:webHidden/>
          </w:rPr>
          <w:fldChar w:fldCharType="end"/>
        </w:r>
      </w:hyperlink>
    </w:p>
    <w:p w:rsidR="003D2333" w:rsidRDefault="003D2333" w:rsidP="003D2333">
      <w:r>
        <w:fldChar w:fldCharType="end"/>
      </w:r>
    </w:p>
    <w:p w:rsidR="003D2333" w:rsidRPr="003B436F" w:rsidRDefault="003D2333" w:rsidP="003D2333">
      <w:pPr>
        <w:pStyle w:val="Heading3"/>
      </w:pPr>
      <w:bookmarkStart w:id="713" w:name="_Toc327350327"/>
      <w:bookmarkStart w:id="714" w:name="_Toc327350392"/>
      <w:r>
        <w:t>Änderungsgeschichte</w:t>
      </w:r>
      <w:bookmarkEnd w:id="713"/>
      <w:bookmarkEnd w:id="714"/>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3D2333" w:rsidTr="00B73EE4">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3D2333" w:rsidRDefault="003D2333" w:rsidP="00B73EE4">
            <w:r>
              <w:t>Datum</w:t>
            </w:r>
          </w:p>
        </w:tc>
        <w:tc>
          <w:tcPr>
            <w:tcW w:w="993" w:type="dxa"/>
          </w:tcPr>
          <w:p w:rsidR="003D2333" w:rsidRDefault="003D2333" w:rsidP="00B73EE4">
            <w:r>
              <w:t>Version</w:t>
            </w:r>
          </w:p>
        </w:tc>
        <w:tc>
          <w:tcPr>
            <w:tcW w:w="4674" w:type="dxa"/>
          </w:tcPr>
          <w:p w:rsidR="003D2333" w:rsidRDefault="003D2333" w:rsidP="00B73EE4">
            <w:r>
              <w:t>Änderung</w:t>
            </w:r>
          </w:p>
        </w:tc>
        <w:tc>
          <w:tcPr>
            <w:tcW w:w="2303" w:type="dxa"/>
          </w:tcPr>
          <w:p w:rsidR="003D2333" w:rsidRDefault="003D2333" w:rsidP="00B73EE4">
            <w:r>
              <w:t>Autor</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80" w:type="dxa"/>
          </w:tcPr>
          <w:p w:rsidR="003D2333" w:rsidRPr="00F9181E" w:rsidRDefault="003D2333" w:rsidP="00B73EE4">
            <w:pPr>
              <w:rPr>
                <w:b/>
              </w:rPr>
            </w:pPr>
            <w:r>
              <w:t>05.06.2012</w:t>
            </w:r>
          </w:p>
        </w:tc>
        <w:tc>
          <w:tcPr>
            <w:tcW w:w="993" w:type="dxa"/>
          </w:tcPr>
          <w:p w:rsidR="003D2333" w:rsidRPr="00F9181E" w:rsidRDefault="003D2333" w:rsidP="00B73EE4">
            <w:r w:rsidRPr="00F9181E">
              <w:t>1.0</w:t>
            </w:r>
          </w:p>
        </w:tc>
        <w:tc>
          <w:tcPr>
            <w:tcW w:w="4674" w:type="dxa"/>
          </w:tcPr>
          <w:p w:rsidR="003D2333" w:rsidRPr="00F9181E" w:rsidRDefault="003D2333" w:rsidP="00B73EE4">
            <w:r w:rsidRPr="00F9181E">
              <w:t>Erste Version des Dokuments</w:t>
            </w:r>
          </w:p>
        </w:tc>
        <w:tc>
          <w:tcPr>
            <w:tcW w:w="2303" w:type="dxa"/>
          </w:tcPr>
          <w:p w:rsidR="003D2333" w:rsidRPr="00F9181E" w:rsidRDefault="003D2333" w:rsidP="00B73EE4">
            <w:r>
              <w:t>CH</w:t>
            </w:r>
          </w:p>
        </w:tc>
      </w:tr>
      <w:tr w:rsidR="003D2333" w:rsidRPr="00F9181E" w:rsidTr="00B73EE4">
        <w:trPr>
          <w:cnfStyle w:val="000000010000" w:firstRow="0" w:lastRow="0" w:firstColumn="0" w:lastColumn="0" w:oddVBand="0" w:evenVBand="0" w:oddHBand="0" w:evenHBand="1" w:firstRowFirstColumn="0" w:firstRowLastColumn="0" w:lastRowFirstColumn="0" w:lastRowLastColumn="0"/>
        </w:trPr>
        <w:tc>
          <w:tcPr>
            <w:tcW w:w="1280" w:type="dxa"/>
          </w:tcPr>
          <w:p w:rsidR="003D2333" w:rsidRDefault="003D2333" w:rsidP="00B73EE4">
            <w:r>
              <w:t>06.06.2012</w:t>
            </w:r>
          </w:p>
        </w:tc>
        <w:tc>
          <w:tcPr>
            <w:tcW w:w="993" w:type="dxa"/>
          </w:tcPr>
          <w:p w:rsidR="003D2333" w:rsidRPr="00F9181E" w:rsidRDefault="003D2333" w:rsidP="00B73EE4">
            <w:r>
              <w:t>1.1</w:t>
            </w:r>
          </w:p>
        </w:tc>
        <w:tc>
          <w:tcPr>
            <w:tcW w:w="4674" w:type="dxa"/>
          </w:tcPr>
          <w:p w:rsidR="003D2333" w:rsidRPr="00F9181E" w:rsidRDefault="003D2333" w:rsidP="00B73EE4">
            <w:r>
              <w:t>Review</w:t>
            </w:r>
          </w:p>
        </w:tc>
        <w:tc>
          <w:tcPr>
            <w:tcW w:w="2303" w:type="dxa"/>
          </w:tcPr>
          <w:p w:rsidR="003D2333" w:rsidRDefault="003D2333" w:rsidP="00B73EE4">
            <w:r>
              <w:t>DT</w:t>
            </w:r>
          </w:p>
        </w:tc>
      </w:tr>
      <w:tr w:rsidR="003D2333" w:rsidRPr="00F9181E" w:rsidTr="00B73EE4">
        <w:trPr>
          <w:cnfStyle w:val="000000100000" w:firstRow="0" w:lastRow="0" w:firstColumn="0" w:lastColumn="0" w:oddVBand="0" w:evenVBand="0" w:oddHBand="1" w:evenHBand="0" w:firstRowFirstColumn="0" w:firstRowLastColumn="0" w:lastRowFirstColumn="0" w:lastRowLastColumn="0"/>
        </w:trPr>
        <w:tc>
          <w:tcPr>
            <w:tcW w:w="1280" w:type="dxa"/>
          </w:tcPr>
          <w:p w:rsidR="003D2333" w:rsidRDefault="003D2333" w:rsidP="00B73EE4">
            <w:r>
              <w:t>10.06.2012</w:t>
            </w:r>
          </w:p>
        </w:tc>
        <w:tc>
          <w:tcPr>
            <w:tcW w:w="993" w:type="dxa"/>
          </w:tcPr>
          <w:p w:rsidR="003D2333" w:rsidRDefault="003D2333" w:rsidP="00B73EE4">
            <w:r>
              <w:t>1.2</w:t>
            </w:r>
          </w:p>
        </w:tc>
        <w:tc>
          <w:tcPr>
            <w:tcW w:w="4674" w:type="dxa"/>
          </w:tcPr>
          <w:p w:rsidR="003D2333" w:rsidRDefault="003D2333" w:rsidP="00B73EE4">
            <w:r>
              <w:t>Review und Korrekturen</w:t>
            </w:r>
          </w:p>
        </w:tc>
        <w:tc>
          <w:tcPr>
            <w:tcW w:w="2303" w:type="dxa"/>
          </w:tcPr>
          <w:p w:rsidR="003D2333" w:rsidRDefault="003D2333" w:rsidP="00B73EE4">
            <w:r>
              <w:t>LE</w:t>
            </w:r>
          </w:p>
        </w:tc>
      </w:tr>
    </w:tbl>
    <w:p w:rsidR="003D2333" w:rsidRDefault="003D2333" w:rsidP="003D2333">
      <w:pPr>
        <w:pStyle w:val="Heading3"/>
      </w:pPr>
      <w:bookmarkStart w:id="715" w:name="_Toc327350328"/>
      <w:bookmarkStart w:id="716" w:name="_Toc327350393"/>
      <w:r>
        <w:t>Ausblick</w:t>
      </w:r>
      <w:bookmarkEnd w:id="715"/>
      <w:bookmarkEnd w:id="716"/>
    </w:p>
    <w:p w:rsidR="003D2333" w:rsidRDefault="003D2333" w:rsidP="003D2333">
      <w:r>
        <w:t xml:space="preserve">Die Bachelorarbeit ist eine Machbarkeitsstudie. Mit ihr wurde eruiert, ob eine Anschaffung </w:t>
      </w:r>
      <w:proofErr w:type="gramStart"/>
      <w:r>
        <w:t>einer Videowall</w:t>
      </w:r>
      <w:proofErr w:type="gramEnd"/>
      <w:r>
        <w:t xml:space="preserve"> für die HSR sinnvoll ist, was im Laufe der Arbeit erwiesen werden konnte. Die Machbarkeitsstudie ist die Grundlage für eine mögliche Weiterentwicklung durch das Institut für Software (IFS).</w:t>
      </w:r>
    </w:p>
    <w:p w:rsidR="003D2333" w:rsidRDefault="003D2333" w:rsidP="003D2333">
      <w:r>
        <w:t>Bei einer Weiterführung der Videowall muss primär ein Content Management zur Administration der Inhalte der Videowall entwickelt werden. Zudem ist bei den Hardwarekomponenten eine definitive Entscheidung für eine bestimmte Konfiguration zu treffen. Die Videowall verfügt derzeit über zwei Inhalte: die Poster-Applikation und das Mittagsmenu der Mensa. Abzuklären wäre hierbei, ob weitere Applikationen zum Grundumfang der Videowall-Anwendung gehören sollen. Wollen Studenten eine Applikation für die Wall erstellen, müssen klare Regeln für den Ablauf der Erstellung und Abnahme und den Inhalt der Anwendung aufgestellt werden.</w:t>
      </w:r>
    </w:p>
    <w:p w:rsidR="003D2333" w:rsidRDefault="003D2333" w:rsidP="003D2333">
      <w:r>
        <w:t>Soll die Poster-Applikation weiter betrieben werden, so sind zwei Themen zu besprechen und zu lösen. Mit der in der Machbarkeitsstudie erarbeiteten Hardware-Lösung sind nicht alle Poster lesbar. Es muss daher eine Möglichkeit erarbeitet werden, diese Poster lesbar zu machen. Dies könnte einerseits über eine Zoommöglichkeit gelöst werden oder über einen moderierten Pfad über das vergrösserte Poster. Diesbezüglich wurde im Verlauf des Projekts die Verwendung von Prezi</w:t>
      </w:r>
      <w:r>
        <w:rPr>
          <w:rStyle w:val="FootnoteReference"/>
        </w:rPr>
        <w:footnoteReference w:id="51"/>
      </w:r>
      <w:r>
        <w:t xml:space="preserve"> besprochen. Dabei handelt es sich um ein Präsentationshilfsmittel, mit welchem mittels Zoom bestimmte Bereiche einfach vergrössert werden können. Prezi läuft im Browser und der Browser kann wiederum einfach in WPF eingebunden werden.</w:t>
      </w:r>
    </w:p>
    <w:p w:rsidR="003D2333" w:rsidRDefault="003D2333" w:rsidP="003D2333">
      <w:r>
        <w:t>Die Bachelorposter sind möglicherweise in ihrer statischen Form nicht attraktiv genug. Interaktive Elemente auf einem Plakat könnten diese Attraktivität wesentlich steigern, wodurch der Nutzer auf spielerische Art Informationen sammeln könnte.</w:t>
      </w:r>
    </w:p>
    <w:p w:rsidR="003D2333" w:rsidRDefault="003D2333" w:rsidP="003D2333">
      <w:r>
        <w:t xml:space="preserve">Vorerst </w:t>
      </w:r>
      <w:proofErr w:type="gramStart"/>
      <w:r>
        <w:t>verfügt</w:t>
      </w:r>
      <w:proofErr w:type="gramEnd"/>
      <w:r>
        <w:t xml:space="preserve"> die Videowall über keinen Ton, da dieser die Mitarbeitenden des Verwaltungsgebäudes stören könnte. Jedoch gibt es Systeme, welche eine punktgenaue Beschallung</w:t>
      </w:r>
      <w:r>
        <w:rPr>
          <w:rStyle w:val="FootnoteReference"/>
        </w:rPr>
        <w:footnoteReference w:id="52"/>
      </w:r>
      <w:r>
        <w:t xml:space="preserve"> ermöglichen. Dies bedeutet, dass Töne nur in einem bestimmten Bereich hörbar sind. Solche Systeme werden beispielsweise für Messen verwendet und könnten für die Videowall im Kinect-Erkennungsbereich eingesetzt werden.</w:t>
      </w:r>
    </w:p>
    <w:p w:rsidR="003D2333" w:rsidRDefault="003D2333" w:rsidP="003D2333">
      <w:r>
        <w:t xml:space="preserve">Für die Mittagsmenu-Applikation fehlt ein </w:t>
      </w:r>
      <w:r w:rsidRPr="007804B8">
        <w:t>Cronjob</w:t>
      </w:r>
      <w:r>
        <w:t>, welcher zu Beginn eines neuen Tages das Mittagsmenu der Mensa aktualisiert. Dieser wurde vorerst weggelassen, da davon ausgegangen wird, dass die Videowall über Nacht ausgeschaltet werden wird.</w:t>
      </w:r>
    </w:p>
    <w:p w:rsidR="003D2333" w:rsidRDefault="003D2333" w:rsidP="003D2333">
      <w:r>
        <w:t>Was die Hardware betrifft, kann der Entscheid auf eine der bereits eingeholten Offerten (TODO link) fallen oder es müssen noch weiterführende Nachforschungen und Tests gemacht werden, um die für die HSR optimale Videowall beschaffen zu können.</w:t>
      </w:r>
      <w:r>
        <w:br/>
        <w:t>Vereinzelte Design Elemente, wie beispielsweise das Menu, müssen nach dem Erwerb der Videowall auf die Grösse der Monitorfläche angepasst werden.</w:t>
      </w:r>
    </w:p>
    <w:p w:rsidR="003D2333" w:rsidRDefault="003D2333" w:rsidP="003D2333">
      <w:r>
        <w:lastRenderedPageBreak/>
        <w:t>TODO: Umsetzung weiterer User Stories für Videowall erwähnen? Beispielsweise Filterfunktion für Poster-Applikation.</w:t>
      </w:r>
    </w:p>
    <w:p w:rsidR="003D2333" w:rsidRDefault="003D2333" w:rsidP="003D2333"/>
    <w:p w:rsidR="003D2333" w:rsidRDefault="003D2333" w:rsidP="003D2333"/>
    <w:p w:rsidR="003D2333" w:rsidRDefault="003D2333" w:rsidP="003D2333"/>
    <w:p w:rsidR="003D2333" w:rsidRDefault="003D2333" w:rsidP="003D2333"/>
    <w:p w:rsidR="003D2333" w:rsidRDefault="003D2333" w:rsidP="003D2333">
      <w:r>
        <w:t>TODO: Input von Markus</w:t>
      </w:r>
    </w:p>
    <w:p w:rsidR="003D2333" w:rsidRDefault="003D2333" w:rsidP="003D2333">
      <w:r>
        <w:t>Ausblick ok. Heirzu aber noch weitere "Ideen"</w:t>
      </w:r>
    </w:p>
    <w:p w:rsidR="003D2333" w:rsidRDefault="003D2333" w:rsidP="003D2333">
      <w:r>
        <w:t>- Mittels Kinetic Typography könnte die Attraktivität von Inhalten weiter verbessert werden. Zum Beispiel könnte um die Mittagszeit das Menü grundsätzlich angezeigt werden (auch ohne Interaktion) und einzelne Menü-Elemente animiert werden oder (nach anklicken oder automatisch) mittels Google-Suche weitere Informationen angezeigt werden.</w:t>
      </w:r>
    </w:p>
    <w:p w:rsidR="003D2333" w:rsidRDefault="003D2333" w:rsidP="003D2333">
      <w:r>
        <w:t>- Suche nach Wörtern könnte auch auf Postern unterstützt werden (wobei das eine Herausforderung darstellt)</w:t>
      </w:r>
    </w:p>
    <w:p w:rsidR="003D2333" w:rsidRDefault="003D2333" w:rsidP="003D2333">
      <w:r>
        <w:t>Ausblick:</w:t>
      </w:r>
    </w:p>
    <w:p w:rsidR="003D2333" w:rsidRDefault="003D2333" w:rsidP="003D2333">
      <w:r>
        <w:t>- Es ist zu erwarten, dass sich 4K Video verbreiten wird -&gt; daher werden Video-Karten etc in diesem Bereich besser werden so unterstützt die AMD HD 7970 video-Karte eine Auflösung von 4096x2160. Unklar ist, wie diese Auflösung auf Monitore einer Video-Wand verteilt werden können</w:t>
      </w:r>
      <w:bookmarkEnd w:id="711"/>
    </w:p>
    <w:bookmarkEnd w:id="3"/>
    <w:p w:rsidR="005328B5" w:rsidRDefault="005328B5"/>
    <w:sectPr w:rsidR="005328B5" w:rsidSect="001E53C4">
      <w:headerReference w:type="default" r:id="rId166"/>
      <w:footerReference w:type="default" r:id="rId16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49BA" w:rsidRDefault="00EC49BA" w:rsidP="008F2373">
      <w:pPr>
        <w:spacing w:after="0"/>
      </w:pPr>
      <w:r>
        <w:separator/>
      </w:r>
    </w:p>
  </w:endnote>
  <w:endnote w:type="continuationSeparator" w:id="0">
    <w:p w:rsidR="00EC49BA" w:rsidRDefault="00EC49BA"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28B5" w:rsidRDefault="005328B5">
    <w:pPr>
      <w:pStyle w:val="Footer"/>
    </w:pPr>
    <w:r>
      <w:t>HSR Videowall - Einleitung</w:t>
    </w:r>
    <w:r w:rsidRPr="005E2896">
      <w:tab/>
    </w:r>
    <w:r>
      <w:fldChar w:fldCharType="begin"/>
    </w:r>
    <w:r>
      <w:instrText xml:space="preserve"> DATE  \@ "d. MMMM yyyy"  \* MERGEFORMAT </w:instrText>
    </w:r>
    <w:r>
      <w:fldChar w:fldCharType="separate"/>
    </w:r>
    <w:r>
      <w:rPr>
        <w:noProof/>
      </w:rPr>
      <w:t>13.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126AB2" w:rsidRPr="00126AB2">
      <w:rPr>
        <w:b/>
        <w:noProof/>
        <w:lang w:val="de-DE"/>
      </w:rPr>
      <w:t>1</w:t>
    </w:r>
    <w:r>
      <w:rPr>
        <w:b/>
      </w:rPr>
      <w:fldChar w:fldCharType="end"/>
    </w:r>
    <w:r>
      <w:rPr>
        <w:lang w:val="de-DE"/>
      </w:rPr>
      <w:t xml:space="preserve"> von </w:t>
    </w:r>
    <w:fldSimple w:instr="NUMPAGES  \* Arabic  \* MERGEFORMAT">
      <w:r w:rsidR="00126AB2" w:rsidRPr="00126AB2">
        <w:rPr>
          <w:b/>
          <w:noProof/>
          <w:lang w:val="de-DE"/>
        </w:rPr>
        <w:t>189</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49BA" w:rsidRDefault="00EC49BA" w:rsidP="008F2373">
      <w:pPr>
        <w:spacing w:after="0"/>
      </w:pPr>
      <w:r>
        <w:separator/>
      </w:r>
    </w:p>
  </w:footnote>
  <w:footnote w:type="continuationSeparator" w:id="0">
    <w:p w:rsidR="00EC49BA" w:rsidRDefault="00EC49BA" w:rsidP="008F2373">
      <w:pPr>
        <w:spacing w:after="0"/>
      </w:pPr>
      <w:r>
        <w:continuationSeparator/>
      </w:r>
    </w:p>
  </w:footnote>
  <w:footnote w:id="1">
    <w:p w:rsidR="005328B5" w:rsidRDefault="005328B5" w:rsidP="00247E8E">
      <w:pPr>
        <w:pStyle w:val="FootnoteText"/>
      </w:pPr>
      <w:r>
        <w:rPr>
          <w:rStyle w:val="FootnoteReference"/>
        </w:rPr>
        <w:footnoteRef/>
      </w:r>
      <w:r>
        <w:t xml:space="preserve"> </w:t>
      </w:r>
      <w:hyperlink r:id="rId1" w:history="1">
        <w:r w:rsidRPr="00FF5317">
          <w:rPr>
            <w:rStyle w:val="Hyperlink"/>
          </w:rPr>
          <w:t>https://redmine.elmermx.ch/</w:t>
        </w:r>
      </w:hyperlink>
    </w:p>
  </w:footnote>
  <w:footnote w:id="2">
    <w:p w:rsidR="005328B5" w:rsidRPr="00817A5C" w:rsidRDefault="005328B5" w:rsidP="00817A5C">
      <w:pPr>
        <w:pStyle w:val="FootnoteText"/>
      </w:pPr>
      <w:r>
        <w:rPr>
          <w:rStyle w:val="FootnoteReference"/>
        </w:rPr>
        <w:footnoteRef/>
      </w:r>
      <w:r w:rsidRPr="00817A5C">
        <w:t xml:space="preserve"> </w:t>
      </w:r>
      <w:hyperlink r:id="rId2" w:history="1">
        <w:r w:rsidRPr="00817A5C">
          <w:rPr>
            <w:rStyle w:val="Hyperlink"/>
          </w:rPr>
          <w:t>http://eprints.hsr.ch/</w:t>
        </w:r>
      </w:hyperlink>
    </w:p>
  </w:footnote>
  <w:footnote w:id="3">
    <w:p w:rsidR="005328B5" w:rsidRPr="00817A5C" w:rsidRDefault="005328B5" w:rsidP="00817A5C">
      <w:pPr>
        <w:pStyle w:val="FootnoteText"/>
      </w:pPr>
      <w:r>
        <w:rPr>
          <w:rStyle w:val="FootnoteReference"/>
        </w:rPr>
        <w:footnoteRef/>
      </w:r>
      <w:r w:rsidRPr="00817A5C">
        <w:t xml:space="preserve"> </w:t>
      </w:r>
      <w:hyperlink r:id="rId3" w:history="1">
        <w:r w:rsidRPr="00817A5C">
          <w:rPr>
            <w:rStyle w:val="Hyperlink"/>
          </w:rPr>
          <w:t>http://www.xbox.com/de-DE/kinect</w:t>
        </w:r>
      </w:hyperlink>
    </w:p>
  </w:footnote>
  <w:footnote w:id="4">
    <w:p w:rsidR="005328B5" w:rsidRPr="00A509B7" w:rsidRDefault="005328B5" w:rsidP="00817A5C">
      <w:pPr>
        <w:pStyle w:val="FootnoteText"/>
        <w:rPr>
          <w:lang w:val="en-US"/>
        </w:rPr>
      </w:pPr>
      <w:r>
        <w:rPr>
          <w:rStyle w:val="FootnoteReference"/>
        </w:rPr>
        <w:footnoteRef/>
      </w:r>
      <w:r w:rsidRPr="00A509B7">
        <w:rPr>
          <w:lang w:val="en-US"/>
        </w:rPr>
        <w:t xml:space="preserve"> Repetto Paris : </w:t>
      </w:r>
      <w:hyperlink r:id="rId4" w:history="1">
        <w:r w:rsidRPr="00A509B7">
          <w:rPr>
            <w:rStyle w:val="Hyperlink"/>
            <w:lang w:val="en-US"/>
          </w:rPr>
          <w:t>http://www.youtube.com/watch?v=La2xIJ-SzwQ&amp;feature=related</w:t>
        </w:r>
      </w:hyperlink>
    </w:p>
  </w:footnote>
  <w:footnote w:id="5">
    <w:p w:rsidR="005328B5" w:rsidRPr="00A509B7" w:rsidRDefault="005328B5" w:rsidP="00817A5C">
      <w:pPr>
        <w:pStyle w:val="FootnoteText"/>
        <w:rPr>
          <w:lang w:val="en-US"/>
        </w:rPr>
      </w:pPr>
      <w:r>
        <w:rPr>
          <w:rStyle w:val="FootnoteReference"/>
        </w:rPr>
        <w:footnoteRef/>
      </w:r>
      <w:r w:rsidRPr="00A509B7">
        <w:rPr>
          <w:lang w:val="en-US"/>
        </w:rPr>
        <w:t xml:space="preserve"> Advanced Interface Design : </w:t>
      </w:r>
      <w:hyperlink r:id="rId5" w:history="1">
        <w:r w:rsidRPr="00A509B7">
          <w:rPr>
            <w:rStyle w:val="Hyperlink"/>
            <w:lang w:val="en-US"/>
          </w:rPr>
          <w:t>http://www.youtube.com/watch?v=xFgvNMN2DiQ&amp;feature=related</w:t>
        </w:r>
      </w:hyperlink>
    </w:p>
  </w:footnote>
  <w:footnote w:id="6">
    <w:p w:rsidR="005328B5" w:rsidRDefault="005328B5" w:rsidP="00817A5C">
      <w:pPr>
        <w:pStyle w:val="FootnoteText"/>
      </w:pPr>
      <w:r>
        <w:rPr>
          <w:rStyle w:val="FootnoteReference"/>
        </w:rPr>
        <w:footnoteRef/>
      </w:r>
      <w:r>
        <w:t xml:space="preserve"> Diesel: </w:t>
      </w:r>
      <w:hyperlink r:id="rId6" w:history="1">
        <w:r w:rsidRPr="009D77C9">
          <w:rPr>
            <w:rStyle w:val="Hyperlink"/>
          </w:rPr>
          <w:t>http://www.youtube.com/watch?v=wT2zyT5eJIU&amp;feature=related</w:t>
        </w:r>
      </w:hyperlink>
    </w:p>
  </w:footnote>
  <w:footnote w:id="7">
    <w:p w:rsidR="005328B5" w:rsidRPr="00A96DD0" w:rsidRDefault="005328B5" w:rsidP="00817A5C">
      <w:pPr>
        <w:pStyle w:val="FootnoteText"/>
      </w:pPr>
      <w:r>
        <w:rPr>
          <w:rStyle w:val="FootnoteReference"/>
        </w:rPr>
        <w:footnoteRef/>
      </w:r>
      <w:r w:rsidRPr="00A96DD0">
        <w:t xml:space="preserve"> Chanel Paris: </w:t>
      </w:r>
      <w:hyperlink r:id="rId7" w:history="1">
        <w:r w:rsidRPr="00A96DD0">
          <w:rPr>
            <w:rStyle w:val="Hyperlink"/>
          </w:rPr>
          <w:t>http://www.youtube.com/watch?v=CLD1wVbcD8w&amp;feature=related</w:t>
        </w:r>
      </w:hyperlink>
    </w:p>
  </w:footnote>
  <w:footnote w:id="8">
    <w:p w:rsidR="005328B5" w:rsidRPr="00A96DD0" w:rsidRDefault="005328B5" w:rsidP="00817A5C">
      <w:pPr>
        <w:pStyle w:val="FootnoteText"/>
      </w:pPr>
      <w:r>
        <w:rPr>
          <w:rStyle w:val="FootnoteReference"/>
        </w:rPr>
        <w:footnoteRef/>
      </w:r>
      <w:r w:rsidRPr="00A96DD0">
        <w:t xml:space="preserve"> Interactive Mirror: </w:t>
      </w:r>
      <w:hyperlink r:id="rId8" w:history="1">
        <w:r w:rsidRPr="00A96DD0">
          <w:rPr>
            <w:rStyle w:val="Hyperlink"/>
          </w:rPr>
          <w:t>http://www.youtube.com/watch?v=4F3rnV3-6VM&amp;feature=related</w:t>
        </w:r>
      </w:hyperlink>
    </w:p>
  </w:footnote>
  <w:footnote w:id="9">
    <w:p w:rsidR="005328B5" w:rsidRPr="00A509B7" w:rsidRDefault="005328B5" w:rsidP="00817A5C">
      <w:pPr>
        <w:pStyle w:val="FootnoteText"/>
        <w:rPr>
          <w:lang w:val="en-US"/>
        </w:rPr>
      </w:pPr>
      <w:r>
        <w:rPr>
          <w:rStyle w:val="FootnoteReference"/>
        </w:rPr>
        <w:footnoteRef/>
      </w:r>
      <w:r w:rsidRPr="00A509B7">
        <w:rPr>
          <w:lang w:val="en-US"/>
        </w:rPr>
        <w:t xml:space="preserve"> Swivel 3D Virtual Dressing Room: </w:t>
      </w:r>
      <w:hyperlink r:id="rId9" w:history="1">
        <w:r w:rsidRPr="00A509B7">
          <w:rPr>
            <w:rStyle w:val="Hyperlink"/>
            <w:lang w:val="en-US"/>
          </w:rPr>
          <w:t>http://www.youtube.com/watch?v=y0TSw15aYyk</w:t>
        </w:r>
      </w:hyperlink>
    </w:p>
  </w:footnote>
  <w:footnote w:id="10">
    <w:p w:rsidR="005328B5" w:rsidRPr="00A509B7" w:rsidRDefault="005328B5" w:rsidP="00817A5C">
      <w:pPr>
        <w:pStyle w:val="FootnoteText"/>
        <w:rPr>
          <w:lang w:val="en-US"/>
        </w:rPr>
      </w:pPr>
      <w:r>
        <w:rPr>
          <w:rStyle w:val="FootnoteReference"/>
        </w:rPr>
        <w:footnoteRef/>
      </w:r>
      <w:r w:rsidRPr="00A509B7">
        <w:rPr>
          <w:lang w:val="en-US"/>
        </w:rPr>
        <w:t xml:space="preserve"> Interaktive Vitrine NSE : </w:t>
      </w:r>
      <w:hyperlink r:id="rId10" w:history="1">
        <w:r w:rsidRPr="00A509B7">
          <w:rPr>
            <w:rStyle w:val="Hyperlink"/>
            <w:lang w:val="en-US"/>
          </w:rPr>
          <w:t>http://www.youtube.com/watch?v=lmSoV2Mb8gE&amp;feature=related</w:t>
        </w:r>
      </w:hyperlink>
    </w:p>
  </w:footnote>
  <w:footnote w:id="11">
    <w:p w:rsidR="005328B5" w:rsidRPr="00A509B7" w:rsidRDefault="005328B5" w:rsidP="00817A5C">
      <w:pPr>
        <w:pStyle w:val="FootnoteText"/>
        <w:rPr>
          <w:lang w:val="en-US"/>
        </w:rPr>
      </w:pPr>
      <w:r>
        <w:rPr>
          <w:rStyle w:val="FootnoteReference"/>
        </w:rPr>
        <w:footnoteRef/>
      </w:r>
      <w:r w:rsidRPr="00A509B7">
        <w:rPr>
          <w:lang w:val="en-US"/>
        </w:rPr>
        <w:t xml:space="preserve"> Bank of Moscow : </w:t>
      </w:r>
      <w:hyperlink r:id="rId11" w:history="1">
        <w:r w:rsidRPr="00A509B7">
          <w:rPr>
            <w:rStyle w:val="Hyperlink"/>
            <w:lang w:val="en-US"/>
          </w:rPr>
          <w:t>http://www.youtube.com/watch?v=KBHgRcMPaYI&amp;feature=related</w:t>
        </w:r>
      </w:hyperlink>
    </w:p>
  </w:footnote>
  <w:footnote w:id="12">
    <w:p w:rsidR="005328B5" w:rsidRPr="006437D7" w:rsidRDefault="005328B5" w:rsidP="00817A5C">
      <w:pPr>
        <w:pStyle w:val="FootnoteText"/>
      </w:pPr>
      <w:r>
        <w:rPr>
          <w:rStyle w:val="FootnoteReference"/>
        </w:rPr>
        <w:footnoteRef/>
      </w:r>
      <w:r w:rsidRPr="006437D7">
        <w:t xml:space="preserve"> Kiwibank : </w:t>
      </w:r>
      <w:hyperlink r:id="rId12" w:history="1">
        <w:r w:rsidRPr="009D77C9">
          <w:rPr>
            <w:rStyle w:val="Hyperlink"/>
          </w:rPr>
          <w:t>http://www.youtube.com/watch?v=Yk6PLmUY3tw&amp;feature=related</w:t>
        </w:r>
      </w:hyperlink>
    </w:p>
  </w:footnote>
  <w:footnote w:id="13">
    <w:p w:rsidR="005328B5" w:rsidRPr="00A509B7" w:rsidRDefault="005328B5" w:rsidP="00817A5C">
      <w:pPr>
        <w:pStyle w:val="FootnoteText"/>
        <w:rPr>
          <w:lang w:val="en-US"/>
        </w:rPr>
      </w:pPr>
      <w:r>
        <w:rPr>
          <w:rStyle w:val="FootnoteReference"/>
        </w:rPr>
        <w:footnoteRef/>
      </w:r>
      <w:r w:rsidRPr="00A509B7">
        <w:rPr>
          <w:lang w:val="en-US"/>
        </w:rPr>
        <w:t xml:space="preserve"> NEC Showcase 2012 : </w:t>
      </w:r>
      <w:hyperlink r:id="rId13" w:history="1">
        <w:r w:rsidRPr="00A509B7">
          <w:rPr>
            <w:rStyle w:val="Hyperlink"/>
            <w:lang w:val="en-US"/>
          </w:rPr>
          <w:t>http://www.showcase-nec.com/index.php/showcase2012/zones/ret/</w:t>
        </w:r>
      </w:hyperlink>
    </w:p>
  </w:footnote>
  <w:footnote w:id="14">
    <w:p w:rsidR="005328B5" w:rsidRPr="00A509B7" w:rsidRDefault="005328B5" w:rsidP="00817A5C">
      <w:pPr>
        <w:pStyle w:val="FootnoteText"/>
        <w:rPr>
          <w:lang w:val="en-US"/>
        </w:rPr>
      </w:pPr>
      <w:r>
        <w:rPr>
          <w:rStyle w:val="FootnoteReference"/>
        </w:rPr>
        <w:footnoteRef/>
      </w:r>
      <w:r w:rsidRPr="00A509B7">
        <w:rPr>
          <w:lang w:val="en-US"/>
        </w:rPr>
        <w:t xml:space="preserve"> </w:t>
      </w:r>
      <w:hyperlink r:id="rId14" w:history="1">
        <w:r w:rsidRPr="00A509B7">
          <w:rPr>
            <w:rStyle w:val="Hyperlink"/>
            <w:lang w:val="en-US"/>
          </w:rPr>
          <w:t>http://www.microsoft.com/surface/en/us/default.aspx</w:t>
        </w:r>
      </w:hyperlink>
    </w:p>
  </w:footnote>
  <w:footnote w:id="15">
    <w:p w:rsidR="005328B5" w:rsidRPr="00A509B7" w:rsidRDefault="005328B5" w:rsidP="00817A5C">
      <w:pPr>
        <w:pStyle w:val="FootnoteText"/>
        <w:rPr>
          <w:lang w:val="en-US"/>
        </w:rPr>
      </w:pPr>
      <w:r>
        <w:rPr>
          <w:rStyle w:val="FootnoteReference"/>
        </w:rPr>
        <w:footnoteRef/>
      </w:r>
      <w:r w:rsidRPr="00A509B7">
        <w:rPr>
          <w:lang w:val="en-US"/>
        </w:rPr>
        <w:t xml:space="preserve"> </w:t>
      </w:r>
      <w:hyperlink r:id="rId15" w:history="1">
        <w:r w:rsidRPr="00A509B7">
          <w:rPr>
            <w:rStyle w:val="Hyperlink"/>
            <w:lang w:val="en-US"/>
          </w:rPr>
          <w:t>http://www.leapmotion.com/</w:t>
        </w:r>
      </w:hyperlink>
    </w:p>
  </w:footnote>
  <w:footnote w:id="16">
    <w:p w:rsidR="005328B5" w:rsidRPr="00A509B7" w:rsidRDefault="005328B5" w:rsidP="00817A5C">
      <w:pPr>
        <w:pStyle w:val="FootnoteText"/>
        <w:rPr>
          <w:lang w:val="en-US"/>
        </w:rPr>
      </w:pPr>
      <w:r>
        <w:rPr>
          <w:rStyle w:val="FootnoteReference"/>
        </w:rPr>
        <w:footnoteRef/>
      </w:r>
      <w:r w:rsidRPr="00A509B7">
        <w:rPr>
          <w:lang w:val="en-US"/>
        </w:rPr>
        <w:t xml:space="preserve"> </w:t>
      </w:r>
      <w:hyperlink r:id="rId16" w:history="1">
        <w:r w:rsidRPr="00A509B7">
          <w:rPr>
            <w:rStyle w:val="Hyperlink"/>
            <w:lang w:val="en-US"/>
          </w:rPr>
          <w:t>http://pewa.panasonic.com/components/built-in-sensors/3d-image-sensors/d-imager/</w:t>
        </w:r>
      </w:hyperlink>
    </w:p>
  </w:footnote>
  <w:footnote w:id="17">
    <w:p w:rsidR="005328B5" w:rsidRDefault="005328B5" w:rsidP="00817A5C">
      <w:pPr>
        <w:pStyle w:val="FootnoteText"/>
      </w:pPr>
      <w:r>
        <w:rPr>
          <w:rStyle w:val="FootnoteReference"/>
        </w:rPr>
        <w:footnoteRef/>
      </w:r>
      <w:r>
        <w:t xml:space="preserve"> </w:t>
      </w:r>
      <w:hyperlink r:id="rId17" w:history="1">
        <w:r w:rsidRPr="00ED45E7">
          <w:rPr>
            <w:rStyle w:val="Hyperlink"/>
          </w:rPr>
          <w:t>http://en.wikipedia.org/wiki/Dance_Dance_Revolution</w:t>
        </w:r>
      </w:hyperlink>
      <w:r>
        <w:t xml:space="preserve"> (Anmerkung: Die Wikipedia-Seite wurde verwendet, da die Original-Seite </w:t>
      </w:r>
      <w:hyperlink r:id="rId18" w:history="1">
        <w:r w:rsidRPr="00ED45E7">
          <w:rPr>
            <w:rStyle w:val="Hyperlink"/>
          </w:rPr>
          <w:t>http://www.konami.jp/bemani/ddr/jp/</w:t>
        </w:r>
      </w:hyperlink>
      <w:r>
        <w:t xml:space="preserve"> lediglich auf Japanisch verfügbar ist.)</w:t>
      </w:r>
    </w:p>
  </w:footnote>
  <w:footnote w:id="18">
    <w:p w:rsidR="005328B5" w:rsidRDefault="005328B5" w:rsidP="00817A5C">
      <w:r>
        <w:rPr>
          <w:rStyle w:val="FootnoteReference"/>
        </w:rPr>
        <w:footnoteRef/>
      </w:r>
      <w:r>
        <w:t xml:space="preserve"> </w:t>
      </w:r>
      <w:hyperlink r:id="rId19" w:history="1">
        <w:r w:rsidRPr="00ED45E7">
          <w:rPr>
            <w:rStyle w:val="Hyperlink"/>
          </w:rPr>
          <w:t>http://www.konami-dmstar.com/danceevolution/</w:t>
        </w:r>
      </w:hyperlink>
      <w:r>
        <w:t xml:space="preserve"> </w:t>
      </w:r>
    </w:p>
  </w:footnote>
  <w:footnote w:id="19">
    <w:p w:rsidR="005328B5" w:rsidRDefault="005328B5" w:rsidP="00817A5C">
      <w:pPr>
        <w:pStyle w:val="FootnoteText"/>
      </w:pPr>
      <w:r>
        <w:rPr>
          <w:rStyle w:val="FootnoteReference"/>
        </w:rPr>
        <w:footnoteRef/>
      </w:r>
      <w:r>
        <w:t xml:space="preserve"> </w:t>
      </w:r>
      <w:hyperlink r:id="rId20" w:history="1">
        <w:r w:rsidRPr="00534B9C">
          <w:rPr>
            <w:rStyle w:val="Hyperlink"/>
          </w:rPr>
          <w:t>http://www.yahoo.com/</w:t>
        </w:r>
      </w:hyperlink>
    </w:p>
  </w:footnote>
  <w:footnote w:id="20">
    <w:p w:rsidR="005328B5" w:rsidRDefault="005328B5" w:rsidP="00817A5C">
      <w:pPr>
        <w:pStyle w:val="FootnoteText"/>
      </w:pPr>
      <w:r>
        <w:rPr>
          <w:rStyle w:val="FootnoteReference"/>
        </w:rPr>
        <w:footnoteRef/>
      </w:r>
      <w:r>
        <w:t xml:space="preserve"> </w:t>
      </w:r>
      <w:hyperlink r:id="rId21" w:history="1">
        <w:r w:rsidRPr="00534B9C">
          <w:rPr>
            <w:rStyle w:val="Hyperlink"/>
          </w:rPr>
          <w:t>http://tronicstudio.com/</w:t>
        </w:r>
      </w:hyperlink>
    </w:p>
  </w:footnote>
  <w:footnote w:id="21">
    <w:p w:rsidR="005328B5" w:rsidRDefault="005328B5" w:rsidP="00817A5C">
      <w:pPr>
        <w:pStyle w:val="FootnoteText"/>
      </w:pPr>
      <w:r>
        <w:rPr>
          <w:rStyle w:val="FootnoteReference"/>
        </w:rPr>
        <w:footnoteRef/>
      </w:r>
      <w:r>
        <w:t xml:space="preserve"> </w:t>
      </w:r>
      <w:hyperlink r:id="rId22" w:history="1">
        <w:r w:rsidRPr="00534B9C">
          <w:rPr>
            <w:rStyle w:val="Hyperlink"/>
          </w:rPr>
          <w:t>http://www.youtube.com/watch?v=VnL03JyLVcA</w:t>
        </w:r>
      </w:hyperlink>
    </w:p>
  </w:footnote>
  <w:footnote w:id="22">
    <w:p w:rsidR="005328B5" w:rsidRDefault="005328B5" w:rsidP="00817A5C">
      <w:pPr>
        <w:pStyle w:val="FootnoteText"/>
      </w:pPr>
      <w:r>
        <w:rPr>
          <w:rStyle w:val="FootnoteReference"/>
        </w:rPr>
        <w:footnoteRef/>
      </w:r>
      <w:r>
        <w:t xml:space="preserve"> </w:t>
      </w:r>
      <w:hyperlink r:id="rId23" w:history="1">
        <w:r w:rsidRPr="00894C1D">
          <w:rPr>
            <w:rStyle w:val="Hyperlink"/>
          </w:rPr>
          <w:t>http://www.microsoft.com/en-us/kinectforwindows/develop/developer-downloads.aspx</w:t>
        </w:r>
      </w:hyperlink>
    </w:p>
  </w:footnote>
  <w:footnote w:id="23">
    <w:p w:rsidR="005328B5" w:rsidRPr="00693A36" w:rsidRDefault="005328B5" w:rsidP="005328B5">
      <w:pPr>
        <w:pStyle w:val="FootnoteText"/>
        <w:rPr>
          <w:lang w:val="en-US"/>
        </w:rPr>
      </w:pPr>
      <w:r>
        <w:rPr>
          <w:rStyle w:val="FootnoteReference"/>
        </w:rPr>
        <w:footnoteRef/>
      </w:r>
      <w:r w:rsidRPr="00693A36">
        <w:rPr>
          <w:lang w:val="en-US"/>
        </w:rPr>
        <w:t xml:space="preserve"> </w:t>
      </w:r>
      <w:hyperlink r:id="rId24" w:history="1">
        <w:r w:rsidRPr="00F53C8E">
          <w:rPr>
            <w:rStyle w:val="Hyperlink"/>
            <w:lang w:val="en-US"/>
          </w:rPr>
          <w:t>https://www.windowsazure.com/</w:t>
        </w:r>
      </w:hyperlink>
    </w:p>
  </w:footnote>
  <w:footnote w:id="24">
    <w:p w:rsidR="005328B5" w:rsidRPr="009A55B2" w:rsidRDefault="005328B5" w:rsidP="005328B5">
      <w:pPr>
        <w:pStyle w:val="FootnoteText"/>
        <w:rPr>
          <w:lang w:val="en-US"/>
        </w:rPr>
      </w:pPr>
      <w:r>
        <w:rPr>
          <w:rStyle w:val="FootnoteReference"/>
        </w:rPr>
        <w:footnoteRef/>
      </w:r>
      <w:r w:rsidRPr="009A55B2">
        <w:rPr>
          <w:lang w:val="en-US"/>
        </w:rPr>
        <w:t xml:space="preserve"> </w:t>
      </w:r>
      <w:hyperlink r:id="rId25" w:history="1">
        <w:r w:rsidRPr="00D10289">
          <w:rPr>
            <w:rStyle w:val="Hyperlink"/>
            <w:lang w:val="en-US"/>
          </w:rPr>
          <w:t>http://www.hsr.ch/</w:t>
        </w:r>
      </w:hyperlink>
    </w:p>
  </w:footnote>
  <w:footnote w:id="25">
    <w:p w:rsidR="005328B5" w:rsidRPr="00307CE1" w:rsidRDefault="005328B5" w:rsidP="005328B5">
      <w:pPr>
        <w:pStyle w:val="FootnoteText"/>
        <w:rPr>
          <w:lang w:val="en-US"/>
        </w:rPr>
      </w:pPr>
      <w:r>
        <w:rPr>
          <w:rStyle w:val="FootnoteReference"/>
        </w:rPr>
        <w:footnoteRef/>
      </w:r>
      <w:r w:rsidRPr="00307CE1">
        <w:rPr>
          <w:lang w:val="en-US"/>
        </w:rPr>
        <w:t xml:space="preserve"> </w:t>
      </w:r>
      <w:hyperlink r:id="rId26" w:history="1">
        <w:r w:rsidRPr="00307CE1">
          <w:rPr>
            <w:rStyle w:val="Hyperlink"/>
            <w:lang w:val="en-US"/>
          </w:rPr>
          <w:t>http://hochschule-rapperswil.sv-group.ch/de.html</w:t>
        </w:r>
      </w:hyperlink>
    </w:p>
  </w:footnote>
  <w:footnote w:id="26">
    <w:p w:rsidR="005328B5" w:rsidRPr="004F0A2A" w:rsidRDefault="005328B5" w:rsidP="005328B5">
      <w:pPr>
        <w:pStyle w:val="FootnoteText"/>
        <w:rPr>
          <w:lang w:val="en-US"/>
        </w:rPr>
      </w:pPr>
      <w:r>
        <w:rPr>
          <w:rStyle w:val="FootnoteReference"/>
        </w:rPr>
        <w:footnoteRef/>
      </w:r>
      <w:r w:rsidRPr="004F0A2A">
        <w:rPr>
          <w:lang w:val="en-US"/>
        </w:rPr>
        <w:t xml:space="preserve"> </w:t>
      </w:r>
      <w:hyperlink r:id="rId27" w:history="1">
        <w:r w:rsidRPr="004F0A2A">
          <w:rPr>
            <w:rStyle w:val="Hyperlink"/>
            <w:lang w:val="en-US"/>
          </w:rPr>
          <w:t>http://www.youtube.com/watch?v=CLD1wVbcD8w&amp;feature=related</w:t>
        </w:r>
      </w:hyperlink>
    </w:p>
  </w:footnote>
  <w:footnote w:id="27">
    <w:p w:rsidR="005328B5" w:rsidRPr="00C5110B" w:rsidRDefault="005328B5" w:rsidP="005328B5">
      <w:pPr>
        <w:tabs>
          <w:tab w:val="left" w:pos="1701"/>
        </w:tabs>
        <w:ind w:left="1695" w:hanging="1695"/>
        <w:rPr>
          <w:lang w:val="en-US"/>
        </w:rPr>
      </w:pPr>
      <w:r>
        <w:rPr>
          <w:rStyle w:val="FootnoteReference"/>
        </w:rPr>
        <w:footnoteRef/>
      </w:r>
      <w:r w:rsidRPr="00C5110B">
        <w:rPr>
          <w:lang w:val="en-US"/>
        </w:rPr>
        <w:t xml:space="preserve"> [microsoft12.</w:t>
      </w:r>
      <w:r>
        <w:rPr>
          <w:lang w:val="en-US"/>
        </w:rPr>
        <w:t>2</w:t>
      </w:r>
      <w:r w:rsidRPr="00C5110B">
        <w:rPr>
          <w:lang w:val="en-US"/>
        </w:rPr>
        <w:t>]</w:t>
      </w:r>
      <w:r w:rsidRPr="00C5110B">
        <w:rPr>
          <w:lang w:val="en-US"/>
        </w:rPr>
        <w:tab/>
      </w:r>
      <w:r w:rsidRPr="008039FA">
        <w:rPr>
          <w:lang w:val="en-US"/>
        </w:rPr>
        <w:t>Microsoft Corporation, „</w:t>
      </w:r>
      <w:r>
        <w:rPr>
          <w:lang w:val="en-US"/>
        </w:rPr>
        <w:t>Kinect for Windows H</w:t>
      </w:r>
      <w:r w:rsidRPr="008039FA">
        <w:rPr>
          <w:lang w:val="en-US"/>
        </w:rPr>
        <w:t>uman Interface Guidelines</w:t>
      </w:r>
      <w:r>
        <w:rPr>
          <w:lang w:val="en-US"/>
        </w:rPr>
        <w:t xml:space="preserve">”, </w:t>
      </w:r>
      <w:hyperlink r:id="rId28" w:history="1">
        <w:r w:rsidRPr="0020662F">
          <w:rPr>
            <w:rStyle w:val="Hyperlink"/>
            <w:lang w:val="en-US"/>
          </w:rPr>
          <w:t>http://www.microsoft.com/en-us/kinectforwindows/develop/learn.aspx</w:t>
        </w:r>
      </w:hyperlink>
      <w:r>
        <w:rPr>
          <w:lang w:val="en-US"/>
        </w:rPr>
        <w:br/>
        <w:t>letzter Zugriff 04.06.2012</w:t>
      </w:r>
    </w:p>
    <w:p w:rsidR="005328B5" w:rsidRPr="00C5110B" w:rsidRDefault="005328B5" w:rsidP="005328B5">
      <w:pPr>
        <w:pStyle w:val="FootnoteText"/>
        <w:rPr>
          <w:lang w:val="en-US"/>
        </w:rPr>
      </w:pPr>
    </w:p>
  </w:footnote>
  <w:footnote w:id="28">
    <w:p w:rsidR="005328B5" w:rsidRPr="003434D4" w:rsidRDefault="005328B5" w:rsidP="005328B5">
      <w:pPr>
        <w:pStyle w:val="FootnoteText"/>
        <w:rPr>
          <w:lang w:val="en-US"/>
        </w:rPr>
      </w:pPr>
      <w:r>
        <w:rPr>
          <w:rStyle w:val="FootnoteReference"/>
        </w:rPr>
        <w:footnoteRef/>
      </w:r>
      <w:r w:rsidRPr="003434D4">
        <w:rPr>
          <w:lang w:val="en-US"/>
        </w:rPr>
        <w:t xml:space="preserve"> </w:t>
      </w:r>
      <w:hyperlink r:id="rId29" w:history="1">
        <w:r w:rsidRPr="003434D4">
          <w:rPr>
            <w:rStyle w:val="Hyperlink"/>
            <w:lang w:val="en-US"/>
          </w:rPr>
          <w:t>http://msdn.microsoft.com/en-us/vstudio/ff637362.aspx</w:t>
        </w:r>
      </w:hyperlink>
    </w:p>
  </w:footnote>
  <w:footnote w:id="29">
    <w:p w:rsidR="005328B5" w:rsidRPr="003434D4" w:rsidRDefault="005328B5" w:rsidP="005328B5">
      <w:pPr>
        <w:pStyle w:val="FootnoteText"/>
        <w:rPr>
          <w:lang w:val="en-US"/>
        </w:rPr>
      </w:pPr>
      <w:r>
        <w:rPr>
          <w:rStyle w:val="FootnoteReference"/>
        </w:rPr>
        <w:footnoteRef/>
      </w:r>
      <w:r w:rsidRPr="003434D4">
        <w:rPr>
          <w:lang w:val="en-US"/>
        </w:rPr>
        <w:t xml:space="preserve"> </w:t>
      </w:r>
      <w:hyperlink r:id="rId30" w:history="1">
        <w:r w:rsidRPr="003434D4">
          <w:rPr>
            <w:rStyle w:val="Hyperlink"/>
            <w:lang w:val="en-US"/>
          </w:rPr>
          <w:t>http://www.nagios.org/</w:t>
        </w:r>
      </w:hyperlink>
    </w:p>
  </w:footnote>
  <w:footnote w:id="30">
    <w:p w:rsidR="005328B5" w:rsidRPr="00302985" w:rsidRDefault="005328B5" w:rsidP="005328B5">
      <w:pPr>
        <w:pStyle w:val="FootnoteText"/>
        <w:rPr>
          <w:lang w:val="en-US"/>
        </w:rPr>
      </w:pPr>
      <w:r>
        <w:rPr>
          <w:rStyle w:val="FootnoteReference"/>
        </w:rPr>
        <w:footnoteRef/>
      </w:r>
      <w:r w:rsidRPr="00302985">
        <w:rPr>
          <w:lang w:val="en-US"/>
        </w:rPr>
        <w:t xml:space="preserve"> </w:t>
      </w:r>
      <w:hyperlink r:id="rId31" w:history="1">
        <w:r w:rsidRPr="005B63EF">
          <w:rPr>
            <w:rStyle w:val="Hyperlink"/>
            <w:lang w:val="en-US"/>
          </w:rPr>
          <w:t>http://www.hsr.ch/typo3/index.php</w:t>
        </w:r>
      </w:hyperlink>
    </w:p>
  </w:footnote>
  <w:footnote w:id="31">
    <w:p w:rsidR="005328B5" w:rsidRPr="005B63EF" w:rsidRDefault="005328B5" w:rsidP="005328B5">
      <w:pPr>
        <w:pStyle w:val="FootnoteText"/>
        <w:rPr>
          <w:lang w:val="en-US"/>
        </w:rPr>
      </w:pPr>
      <w:r>
        <w:rPr>
          <w:rStyle w:val="FootnoteReference"/>
        </w:rPr>
        <w:footnoteRef/>
      </w:r>
      <w:r w:rsidRPr="005B63EF">
        <w:rPr>
          <w:lang w:val="en-US"/>
        </w:rPr>
        <w:t xml:space="preserve"> </w:t>
      </w:r>
      <w:hyperlink r:id="rId32" w:history="1">
        <w:r w:rsidRPr="00080CB6">
          <w:rPr>
            <w:rStyle w:val="Hyperlink"/>
            <w:lang w:val="en-US"/>
          </w:rPr>
          <w:t>http://typo3.org</w:t>
        </w:r>
      </w:hyperlink>
    </w:p>
  </w:footnote>
  <w:footnote w:id="32">
    <w:p w:rsidR="005328B5" w:rsidRPr="00302985" w:rsidRDefault="005328B5" w:rsidP="005328B5">
      <w:pPr>
        <w:pStyle w:val="FootnoteText"/>
        <w:rPr>
          <w:lang w:val="en-US"/>
        </w:rPr>
      </w:pPr>
      <w:r>
        <w:rPr>
          <w:rStyle w:val="FootnoteReference"/>
        </w:rPr>
        <w:footnoteRef/>
      </w:r>
      <w:r w:rsidRPr="00302985">
        <w:rPr>
          <w:lang w:val="en-US"/>
        </w:rPr>
        <w:t xml:space="preserve"> </w:t>
      </w:r>
      <w:hyperlink r:id="rId33" w:history="1">
        <w:r w:rsidRPr="00302985">
          <w:rPr>
            <w:rStyle w:val="Hyperlink"/>
            <w:lang w:val="en-US"/>
          </w:rPr>
          <w:t>http://typo3.org/extensions/repository/</w:t>
        </w:r>
      </w:hyperlink>
    </w:p>
  </w:footnote>
  <w:footnote w:id="33">
    <w:p w:rsidR="003D2333" w:rsidRPr="003D2333" w:rsidRDefault="003D2333">
      <w:pPr>
        <w:pStyle w:val="FootnoteText"/>
        <w:rPr>
          <w:lang w:val="en-US"/>
        </w:rPr>
      </w:pPr>
      <w:r>
        <w:rPr>
          <w:rStyle w:val="FootnoteReference"/>
        </w:rPr>
        <w:footnoteRef/>
      </w:r>
      <w:r w:rsidRPr="003D2333">
        <w:rPr>
          <w:lang w:val="en-US"/>
        </w:rPr>
        <w:t xml:space="preserve"> </w:t>
      </w:r>
      <w:hyperlink r:id="rId34" w:history="1">
        <w:r w:rsidRPr="003D2333">
          <w:rPr>
            <w:color w:val="0000FF"/>
            <w:u w:val="single"/>
            <w:lang w:val="en-US"/>
          </w:rPr>
          <w:t>http://www.microsoft.com/en-us/kinectforwindows/</w:t>
        </w:r>
      </w:hyperlink>
    </w:p>
  </w:footnote>
  <w:footnote w:id="34">
    <w:p w:rsidR="003D2333" w:rsidRPr="003D2333" w:rsidRDefault="003D2333">
      <w:pPr>
        <w:pStyle w:val="FootnoteText"/>
        <w:rPr>
          <w:lang w:val="en-US"/>
        </w:rPr>
      </w:pPr>
      <w:r>
        <w:rPr>
          <w:rStyle w:val="FootnoteReference"/>
        </w:rPr>
        <w:footnoteRef/>
      </w:r>
      <w:r w:rsidRPr="003D2333">
        <w:rPr>
          <w:lang w:val="en-US"/>
        </w:rPr>
        <w:t xml:space="preserve"> </w:t>
      </w:r>
      <w:hyperlink r:id="rId35" w:history="1">
        <w:r w:rsidRPr="003D2333">
          <w:rPr>
            <w:color w:val="0000FF"/>
            <w:u w:val="single"/>
            <w:lang w:val="en-US"/>
          </w:rPr>
          <w:t>http://openni.org/</w:t>
        </w:r>
      </w:hyperlink>
    </w:p>
  </w:footnote>
  <w:footnote w:id="35">
    <w:p w:rsidR="003D2333" w:rsidRPr="003D2333" w:rsidRDefault="003D2333">
      <w:pPr>
        <w:pStyle w:val="FootnoteText"/>
        <w:rPr>
          <w:lang w:val="en-US"/>
        </w:rPr>
      </w:pPr>
      <w:r>
        <w:rPr>
          <w:rStyle w:val="FootnoteReference"/>
        </w:rPr>
        <w:footnoteRef/>
      </w:r>
      <w:r w:rsidRPr="003D2333">
        <w:rPr>
          <w:lang w:val="en-US"/>
        </w:rPr>
        <w:t xml:space="preserve"> </w:t>
      </w:r>
      <w:hyperlink r:id="rId36" w:history="1">
        <w:r w:rsidRPr="003D2333">
          <w:rPr>
            <w:color w:val="0000FF"/>
            <w:u w:val="single"/>
            <w:lang w:val="en-US"/>
          </w:rPr>
          <w:t>http://www.primesense.com/Nite/</w:t>
        </w:r>
      </w:hyperlink>
    </w:p>
  </w:footnote>
  <w:footnote w:id="36">
    <w:p w:rsidR="003D2333" w:rsidRPr="003D2333" w:rsidRDefault="003D2333">
      <w:pPr>
        <w:pStyle w:val="FootnoteText"/>
        <w:rPr>
          <w:lang w:val="en-US"/>
        </w:rPr>
      </w:pPr>
      <w:r>
        <w:rPr>
          <w:rStyle w:val="FootnoteReference"/>
        </w:rPr>
        <w:footnoteRef/>
      </w:r>
      <w:r w:rsidRPr="003D2333">
        <w:rPr>
          <w:lang w:val="en-US"/>
        </w:rPr>
        <w:t xml:space="preserve"> </w:t>
      </w:r>
      <w:hyperlink r:id="rId37" w:history="1">
        <w:r w:rsidRPr="003D2333">
          <w:rPr>
            <w:color w:val="0000FF"/>
            <w:u w:val="single"/>
            <w:lang w:val="en-US"/>
          </w:rPr>
          <w:t>http://www.primesense.com/</w:t>
        </w:r>
      </w:hyperlink>
    </w:p>
  </w:footnote>
  <w:footnote w:id="37">
    <w:p w:rsidR="003D2333" w:rsidRPr="003D2333" w:rsidRDefault="003D2333">
      <w:pPr>
        <w:pStyle w:val="FootnoteText"/>
        <w:rPr>
          <w:lang w:val="en-US"/>
        </w:rPr>
      </w:pPr>
      <w:r>
        <w:rPr>
          <w:rStyle w:val="FootnoteReference"/>
        </w:rPr>
        <w:footnoteRef/>
      </w:r>
      <w:r w:rsidRPr="003D2333">
        <w:rPr>
          <w:lang w:val="en-US"/>
        </w:rPr>
        <w:t xml:space="preserve"> </w:t>
      </w:r>
      <w:hyperlink r:id="rId38" w:history="1">
        <w:r w:rsidRPr="003D2333">
          <w:rPr>
            <w:color w:val="0000FF"/>
            <w:u w:val="single"/>
            <w:lang w:val="en-US"/>
          </w:rPr>
          <w:t>http://openkinect.org/wiki/Main_Page</w:t>
        </w:r>
      </w:hyperlink>
    </w:p>
  </w:footnote>
  <w:footnote w:id="38">
    <w:p w:rsidR="003D2333" w:rsidRPr="003D2333" w:rsidRDefault="003D2333">
      <w:pPr>
        <w:pStyle w:val="FootnoteText"/>
        <w:rPr>
          <w:lang w:val="en-US"/>
        </w:rPr>
      </w:pPr>
      <w:r>
        <w:rPr>
          <w:rStyle w:val="FootnoteReference"/>
        </w:rPr>
        <w:footnoteRef/>
      </w:r>
      <w:r w:rsidRPr="003D2333">
        <w:rPr>
          <w:lang w:val="en-US"/>
        </w:rPr>
        <w:t xml:space="preserve"> </w:t>
      </w:r>
      <w:hyperlink r:id="rId39" w:history="1">
        <w:r w:rsidRPr="003D2333">
          <w:rPr>
            <w:color w:val="0000FF"/>
            <w:u w:val="single"/>
            <w:lang w:val="en-US"/>
          </w:rPr>
          <w:t>https://github.com/OpenKinect/libfreenect</w:t>
        </w:r>
      </w:hyperlink>
    </w:p>
  </w:footnote>
  <w:footnote w:id="39">
    <w:p w:rsidR="003D2333" w:rsidRPr="003D2333" w:rsidRDefault="003D2333">
      <w:pPr>
        <w:pStyle w:val="FootnoteText"/>
        <w:rPr>
          <w:lang w:val="en-US"/>
        </w:rPr>
      </w:pPr>
      <w:r>
        <w:rPr>
          <w:rStyle w:val="FootnoteReference"/>
        </w:rPr>
        <w:footnoteRef/>
      </w:r>
      <w:r w:rsidRPr="003D2333">
        <w:rPr>
          <w:lang w:val="en-US"/>
        </w:rPr>
        <w:t xml:space="preserve"> </w:t>
      </w:r>
      <w:hyperlink r:id="rId40" w:history="1">
        <w:r w:rsidRPr="003D2333">
          <w:rPr>
            <w:color w:val="0000FF"/>
            <w:u w:val="single"/>
            <w:lang w:val="en-US"/>
          </w:rPr>
          <w:t>http://www.cs.dartmouth.edu/~cs104/BodyPartRecognition.pdf</w:t>
        </w:r>
      </w:hyperlink>
    </w:p>
  </w:footnote>
  <w:footnote w:id="40">
    <w:p w:rsidR="003D2333" w:rsidRPr="003D2333" w:rsidRDefault="003D2333">
      <w:pPr>
        <w:pStyle w:val="FootnoteText"/>
        <w:rPr>
          <w:lang w:val="en-US"/>
        </w:rPr>
      </w:pPr>
      <w:r>
        <w:rPr>
          <w:rStyle w:val="FootnoteReference"/>
        </w:rPr>
        <w:footnoteRef/>
      </w:r>
      <w:r w:rsidRPr="003D2333">
        <w:rPr>
          <w:lang w:val="en-US"/>
        </w:rPr>
        <w:t xml:space="preserve"> </w:t>
      </w:r>
      <w:hyperlink r:id="rId41" w:history="1">
        <w:r w:rsidRPr="003D2333">
          <w:rPr>
            <w:rStyle w:val="Hyperlink"/>
            <w:lang w:val="en-US"/>
          </w:rPr>
          <w:t>www.imagemagick.org</w:t>
        </w:r>
      </w:hyperlink>
    </w:p>
  </w:footnote>
  <w:footnote w:id="41">
    <w:p w:rsidR="003D2333" w:rsidRPr="003D2333" w:rsidRDefault="003D2333">
      <w:pPr>
        <w:pStyle w:val="FootnoteText"/>
        <w:rPr>
          <w:lang w:val="en-US"/>
        </w:rPr>
      </w:pPr>
      <w:r>
        <w:rPr>
          <w:rStyle w:val="FootnoteReference"/>
        </w:rPr>
        <w:footnoteRef/>
      </w:r>
      <w:r w:rsidRPr="003D2333">
        <w:rPr>
          <w:lang w:val="en-US"/>
        </w:rPr>
        <w:t xml:space="preserve"> </w:t>
      </w:r>
      <w:hyperlink r:id="rId42" w:history="1">
        <w:r w:rsidRPr="003D2333">
          <w:rPr>
            <w:rStyle w:val="Hyperlink"/>
            <w:lang w:val="en-US"/>
          </w:rPr>
          <w:t>http://unity.codeplex.com/</w:t>
        </w:r>
      </w:hyperlink>
    </w:p>
  </w:footnote>
  <w:footnote w:id="42">
    <w:p w:rsidR="003D2333" w:rsidRDefault="003D2333" w:rsidP="001810A9">
      <w:pPr>
        <w:pStyle w:val="FootnoteText"/>
      </w:pPr>
      <w:r>
        <w:rPr>
          <w:rStyle w:val="FootnoteReference"/>
        </w:rPr>
        <w:footnoteRef/>
      </w:r>
      <w:r>
        <w:t xml:space="preserve"> </w:t>
      </w:r>
      <w:hyperlink r:id="rId43" w:history="1">
        <w:r>
          <w:rPr>
            <w:rStyle w:val="Hyperlink"/>
          </w:rPr>
          <w:t>http://mef.codeplex.com/</w:t>
        </w:r>
      </w:hyperlink>
    </w:p>
  </w:footnote>
  <w:footnote w:id="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3D2333" w:rsidRPr="0021601F" w:rsidTr="001A1F26">
        <w:tc>
          <w:tcPr>
            <w:tcW w:w="1668" w:type="dxa"/>
          </w:tcPr>
          <w:p w:rsidR="003D2333" w:rsidRDefault="003D2333" w:rsidP="003D2333">
            <w:pPr>
              <w:tabs>
                <w:tab w:val="left" w:pos="1701"/>
              </w:tabs>
            </w:pPr>
            <w:r>
              <w:rPr>
                <w:rStyle w:val="FootnoteReference"/>
              </w:rPr>
              <w:footnoteRef/>
            </w:r>
            <w:r>
              <w:t xml:space="preserve"> [microsoft12.1]</w:t>
            </w:r>
          </w:p>
        </w:tc>
        <w:tc>
          <w:tcPr>
            <w:tcW w:w="7620" w:type="dxa"/>
          </w:tcPr>
          <w:p w:rsidR="003D2333" w:rsidRDefault="003D2333" w:rsidP="003D2333">
            <w:pPr>
              <w:tabs>
                <w:tab w:val="left" w:pos="1701"/>
              </w:tabs>
              <w:rPr>
                <w:lang w:val="en-US"/>
              </w:rPr>
            </w:pPr>
            <w:r>
              <w:rPr>
                <w:lang w:val="en-US"/>
              </w:rPr>
              <w:t xml:space="preserve">Microsoft Corporation, Documentation for </w:t>
            </w:r>
            <w:r w:rsidRPr="00774692">
              <w:rPr>
                <w:lang w:val="en-US"/>
              </w:rPr>
              <w:t>MEF</w:t>
            </w:r>
            <w:r>
              <w:rPr>
                <w:lang w:val="en-US"/>
              </w:rPr>
              <w:t>,</w:t>
            </w:r>
          </w:p>
          <w:p w:rsidR="003D2333" w:rsidRPr="00774692" w:rsidRDefault="003D2333" w:rsidP="003D2333">
            <w:pPr>
              <w:tabs>
                <w:tab w:val="left" w:pos="1701"/>
              </w:tabs>
            </w:pPr>
            <w:hyperlink r:id="rId44" w:history="1">
              <w:r>
                <w:rPr>
                  <w:rStyle w:val="Hyperlink"/>
                </w:rPr>
                <w:t>http://mef.codeplex.com/documentation</w:t>
              </w:r>
            </w:hyperlink>
          </w:p>
          <w:p w:rsidR="003D2333" w:rsidRPr="00774692" w:rsidRDefault="003D2333" w:rsidP="003D2333">
            <w:pPr>
              <w:tabs>
                <w:tab w:val="left" w:pos="1701"/>
              </w:tabs>
            </w:pPr>
            <w:r w:rsidRPr="00D31433">
              <w:t>letzter</w:t>
            </w:r>
            <w:r w:rsidRPr="00774692">
              <w:t xml:space="preserve"> </w:t>
            </w:r>
            <w:r w:rsidRPr="00D31433">
              <w:t>Zugriff</w:t>
            </w:r>
            <w:r w:rsidRPr="00774692">
              <w:t>: 22.05.2012</w:t>
            </w:r>
          </w:p>
        </w:tc>
      </w:tr>
    </w:tbl>
    <w:p w:rsidR="003D2333" w:rsidRDefault="003D2333" w:rsidP="001810A9">
      <w:pPr>
        <w:pStyle w:val="FootnoteText"/>
      </w:pPr>
    </w:p>
  </w:footnote>
  <w:footnote w:id="44">
    <w:p w:rsidR="003D2333" w:rsidRPr="00E42B98" w:rsidRDefault="003D2333" w:rsidP="003D2333">
      <w:pPr>
        <w:pStyle w:val="FootnoteText"/>
      </w:pPr>
      <w:r>
        <w:rPr>
          <w:rStyle w:val="FootnoteReference"/>
        </w:rPr>
        <w:footnoteRef/>
      </w:r>
      <w:r w:rsidRPr="00E42B98">
        <w:t xml:space="preserve"> </w:t>
      </w:r>
      <w:hyperlink r:id="rId45" w:anchor="two_trees" w:history="1">
        <w:r w:rsidRPr="00E42B98">
          <w:rPr>
            <w:rStyle w:val="Hyperlink"/>
          </w:rPr>
          <w:t>http://msdn.microsoft.com/en-us/library/ms753391.aspx#two_trees</w:t>
        </w:r>
      </w:hyperlink>
    </w:p>
  </w:footnote>
  <w:footnote w:id="4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828"/>
      </w:tblGrid>
      <w:tr w:rsidR="003D2333" w:rsidTr="001B5BC7">
        <w:tc>
          <w:tcPr>
            <w:tcW w:w="1384" w:type="dxa"/>
          </w:tcPr>
          <w:p w:rsidR="003D2333" w:rsidRPr="00CC782A" w:rsidRDefault="003D2333" w:rsidP="001B5BC7">
            <w:pPr>
              <w:tabs>
                <w:tab w:val="left" w:pos="1701"/>
              </w:tabs>
              <w:rPr>
                <w:b/>
              </w:rPr>
            </w:pPr>
            <w:r>
              <w:rPr>
                <w:rStyle w:val="FootnoteReference"/>
              </w:rPr>
              <w:footnoteRef/>
            </w:r>
            <w:r>
              <w:t xml:space="preserve"> [elmer11]</w:t>
            </w:r>
          </w:p>
        </w:tc>
        <w:tc>
          <w:tcPr>
            <w:tcW w:w="7828" w:type="dxa"/>
          </w:tcPr>
          <w:p w:rsidR="003D2333" w:rsidRPr="00391DB0" w:rsidRDefault="003D2333" w:rsidP="001B5BC7">
            <w:pPr>
              <w:tabs>
                <w:tab w:val="left" w:pos="1701"/>
              </w:tabs>
              <w:rPr>
                <w:lang w:val="en-GB"/>
              </w:rPr>
            </w:pPr>
            <w:r w:rsidRPr="00391DB0">
              <w:rPr>
                <w:lang w:val="en-GB"/>
              </w:rPr>
              <w:t>Lukas Elmer, Christina Heidt, Delia Treichler, „Project Flip 2.0“,</w:t>
            </w:r>
          </w:p>
          <w:p w:rsidR="003D2333" w:rsidRDefault="003D2333" w:rsidP="001B5BC7">
            <w:pPr>
              <w:tabs>
                <w:tab w:val="left" w:pos="1701"/>
              </w:tabs>
            </w:pPr>
            <w:hyperlink r:id="rId46" w:history="1">
              <w:r w:rsidRPr="004E14DC">
                <w:rPr>
                  <w:rStyle w:val="Hyperlink"/>
                </w:rPr>
                <w:t>http://eprints3.hsr.ch/220/</w:t>
              </w:r>
            </w:hyperlink>
          </w:p>
          <w:p w:rsidR="003D2333" w:rsidRDefault="003D2333" w:rsidP="001B5BC7">
            <w:pPr>
              <w:tabs>
                <w:tab w:val="left" w:pos="1701"/>
              </w:tabs>
            </w:pPr>
            <w:r>
              <w:t>letzter Zugriff: 13.04.2012</w:t>
            </w:r>
          </w:p>
        </w:tc>
      </w:tr>
    </w:tbl>
    <w:p w:rsidR="003D2333" w:rsidRDefault="003D2333" w:rsidP="003D2333">
      <w:pPr>
        <w:pStyle w:val="FootnoteText"/>
      </w:pPr>
    </w:p>
  </w:footnote>
  <w:footnote w:id="46">
    <w:p w:rsidR="003D2333" w:rsidRPr="00717CC6" w:rsidRDefault="003D2333" w:rsidP="003D2333">
      <w:pPr>
        <w:pStyle w:val="FootnoteText"/>
      </w:pPr>
      <w:r>
        <w:rPr>
          <w:rStyle w:val="FootnoteReference"/>
        </w:rPr>
        <w:footnoteRef/>
      </w:r>
      <w:r w:rsidRPr="00717CC6">
        <w:t xml:space="preserve"> </w:t>
      </w:r>
      <w:hyperlink r:id="rId47" w:history="1">
        <w:r>
          <w:rPr>
            <w:rStyle w:val="Hyperlink"/>
          </w:rPr>
          <w:t>http://hacks.mozilla.org/2010/09/hardware-acceleration/</w:t>
        </w:r>
      </w:hyperlink>
    </w:p>
  </w:footnote>
  <w:footnote w:id="47">
    <w:p w:rsidR="003D2333" w:rsidRDefault="003D2333" w:rsidP="003D2333">
      <w:pPr>
        <w:pStyle w:val="FootnoteText"/>
      </w:pPr>
      <w:r>
        <w:rPr>
          <w:rStyle w:val="FootnoteReference"/>
        </w:rPr>
        <w:footnoteRef/>
      </w:r>
      <w:r>
        <w:t xml:space="preserve"> </w:t>
      </w:r>
      <w:hyperlink r:id="rId48" w:history="1">
        <w:r w:rsidRPr="00D7745A">
          <w:rPr>
            <w:rStyle w:val="Hyperlink"/>
          </w:rPr>
          <w:t>http://unigine.com/products/sanctuary/</w:t>
        </w:r>
      </w:hyperlink>
    </w:p>
  </w:footnote>
  <w:footnote w:id="48">
    <w:p w:rsidR="003D2333" w:rsidRDefault="003D2333" w:rsidP="003D2333">
      <w:pPr>
        <w:pStyle w:val="FootnoteText"/>
      </w:pPr>
      <w:r>
        <w:rPr>
          <w:rStyle w:val="FootnoteReference"/>
        </w:rPr>
        <w:footnoteRef/>
      </w:r>
      <w:r>
        <w:t xml:space="preserve"> </w:t>
      </w:r>
      <w:hyperlink r:id="rId49" w:history="1">
        <w:r>
          <w:rPr>
            <w:rStyle w:val="Hyperlink"/>
          </w:rPr>
          <w:t>http://epicgames.com/technology/</w:t>
        </w:r>
      </w:hyperlink>
    </w:p>
  </w:footnote>
  <w:footnote w:id="49">
    <w:p w:rsidR="003D2333" w:rsidRDefault="003D2333" w:rsidP="003D2333">
      <w:pPr>
        <w:pStyle w:val="FootnoteText"/>
      </w:pPr>
      <w:r>
        <w:rPr>
          <w:rStyle w:val="FootnoteReference"/>
        </w:rPr>
        <w:footnoteRef/>
      </w:r>
      <w:r>
        <w:t xml:space="preserve"> </w:t>
      </w:r>
      <w:hyperlink r:id="rId50" w:history="1">
        <w:r>
          <w:rPr>
            <w:rStyle w:val="Hyperlink"/>
          </w:rPr>
          <w:t>http://www.videolan.org/vlc/</w:t>
        </w:r>
      </w:hyperlink>
    </w:p>
  </w:footnote>
  <w:footnote w:id="50">
    <w:p w:rsidR="003D2333" w:rsidRDefault="003D2333" w:rsidP="003D2333">
      <w:pPr>
        <w:pStyle w:val="FootnoteText"/>
      </w:pPr>
      <w:r>
        <w:rPr>
          <w:rStyle w:val="FootnoteReference"/>
        </w:rPr>
        <w:footnoteRef/>
      </w:r>
      <w:r>
        <w:t xml:space="preserve"> </w:t>
      </w:r>
      <w:hyperlink r:id="rId51" w:history="1">
        <w:r>
          <w:rPr>
            <w:rStyle w:val="Hyperlink"/>
          </w:rPr>
          <w:t>http://shfb.codeplex.com/</w:t>
        </w:r>
      </w:hyperlink>
    </w:p>
  </w:footnote>
  <w:footnote w:id="51">
    <w:p w:rsidR="003D2333" w:rsidRDefault="003D2333" w:rsidP="003D2333">
      <w:pPr>
        <w:pStyle w:val="FootnoteText"/>
      </w:pPr>
      <w:r>
        <w:rPr>
          <w:rStyle w:val="FootnoteReference"/>
        </w:rPr>
        <w:footnoteRef/>
      </w:r>
      <w:r>
        <w:t xml:space="preserve"> Weitere Informationen: </w:t>
      </w:r>
      <w:hyperlink r:id="rId52" w:history="1">
        <w:r w:rsidRPr="00164B2C">
          <w:rPr>
            <w:rStyle w:val="Hyperlink"/>
          </w:rPr>
          <w:t>http://prezi.com/</w:t>
        </w:r>
      </w:hyperlink>
    </w:p>
  </w:footnote>
  <w:footnote w:id="52">
    <w:p w:rsidR="003D2333" w:rsidRDefault="003D2333" w:rsidP="003D2333">
      <w:pPr>
        <w:pStyle w:val="FootnoteText"/>
      </w:pPr>
      <w:r>
        <w:rPr>
          <w:rStyle w:val="FootnoteReference"/>
        </w:rPr>
        <w:footnoteRef/>
      </w:r>
      <w:r>
        <w:t xml:space="preserve"> Wird beispielsweise von den Firmen i-</w:t>
      </w:r>
      <w:r w:rsidRPr="00756B49">
        <w:t>AUDIOPOINT</w:t>
      </w:r>
      <w:r>
        <w:t xml:space="preserve"> (</w:t>
      </w:r>
      <w:hyperlink r:id="rId53" w:history="1">
        <w:r w:rsidRPr="00657C18">
          <w:rPr>
            <w:rStyle w:val="Hyperlink"/>
          </w:rPr>
          <w:t>http://www.i-audiopoint.com</w:t>
        </w:r>
      </w:hyperlink>
      <w:r>
        <w:t>) und audionovum (</w:t>
      </w:r>
      <w:hyperlink r:id="rId54" w:history="1">
        <w:r w:rsidRPr="00657C18">
          <w:rPr>
            <w:rStyle w:val="Hyperlink"/>
          </w:rPr>
          <w:t>http://www.audionovum.ch</w:t>
        </w:r>
      </w:hyperlink>
      <w:r>
        <w:t>) angeboten.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28B5" w:rsidRDefault="005328B5">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54CB6"/>
    <w:multiLevelType w:val="hybridMultilevel"/>
    <w:tmpl w:val="4C860A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7E8780E"/>
    <w:multiLevelType w:val="hybridMultilevel"/>
    <w:tmpl w:val="291C6E8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09455CAF"/>
    <w:multiLevelType w:val="hybridMultilevel"/>
    <w:tmpl w:val="C658AD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0B573BCC"/>
    <w:multiLevelType w:val="hybridMultilevel"/>
    <w:tmpl w:val="97E6ED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0CE90B29"/>
    <w:multiLevelType w:val="hybridMultilevel"/>
    <w:tmpl w:val="99AA78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03F7C04"/>
    <w:multiLevelType w:val="hybridMultilevel"/>
    <w:tmpl w:val="CC1CD4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79E3899"/>
    <w:multiLevelType w:val="hybridMultilevel"/>
    <w:tmpl w:val="E53EFF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1F7C1E13"/>
    <w:multiLevelType w:val="hybridMultilevel"/>
    <w:tmpl w:val="D05E1B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25F02456"/>
    <w:multiLevelType w:val="hybridMultilevel"/>
    <w:tmpl w:val="4DB8018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26594ED2"/>
    <w:multiLevelType w:val="hybridMultilevel"/>
    <w:tmpl w:val="417A67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2D0555DD"/>
    <w:multiLevelType w:val="hybridMultilevel"/>
    <w:tmpl w:val="6B6A21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30915656"/>
    <w:multiLevelType w:val="hybridMultilevel"/>
    <w:tmpl w:val="1E5E45F2"/>
    <w:lvl w:ilvl="0" w:tplc="3E26886E">
      <w:start w:val="1"/>
      <w:numFmt w:val="decimal"/>
      <w:lvlText w:val="%1"/>
      <w:lvlJc w:val="left"/>
      <w:pPr>
        <w:ind w:left="1065" w:hanging="705"/>
      </w:pPr>
      <w:rPr>
        <w:rFonts w:hint="default"/>
      </w:rPr>
    </w:lvl>
    <w:lvl w:ilvl="1" w:tplc="E4F2DC5C">
      <w:numFmt w:val="bullet"/>
      <w:lvlText w:val="-"/>
      <w:lvlJc w:val="left"/>
      <w:pPr>
        <w:ind w:left="1440" w:hanging="360"/>
      </w:pPr>
      <w:rPr>
        <w:rFonts w:ascii="Calibri" w:eastAsiaTheme="minorEastAsia" w:hAnsi="Calibri" w:cs="Calibri"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nsid w:val="3526314F"/>
    <w:multiLevelType w:val="hybridMultilevel"/>
    <w:tmpl w:val="9FB0D2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3B1009B8"/>
    <w:multiLevelType w:val="hybridMultilevel"/>
    <w:tmpl w:val="1924F0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3BEC197B"/>
    <w:multiLevelType w:val="hybridMultilevel"/>
    <w:tmpl w:val="3F064FAE"/>
    <w:lvl w:ilvl="0" w:tplc="C07A9032">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3DC4480C"/>
    <w:multiLevelType w:val="hybridMultilevel"/>
    <w:tmpl w:val="7D56B8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3FC06D20"/>
    <w:multiLevelType w:val="hybridMultilevel"/>
    <w:tmpl w:val="787809A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409251D3"/>
    <w:multiLevelType w:val="hybridMultilevel"/>
    <w:tmpl w:val="B07C16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4122004A"/>
    <w:multiLevelType w:val="hybridMultilevel"/>
    <w:tmpl w:val="CAF0170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nsid w:val="47D4619F"/>
    <w:multiLevelType w:val="hybridMultilevel"/>
    <w:tmpl w:val="0D18AFBA"/>
    <w:lvl w:ilvl="0" w:tplc="F13C23E2">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4A6A17AF"/>
    <w:multiLevelType w:val="hybridMultilevel"/>
    <w:tmpl w:val="82462EA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535B1C67"/>
    <w:multiLevelType w:val="hybridMultilevel"/>
    <w:tmpl w:val="8C5877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54EB04D0"/>
    <w:multiLevelType w:val="hybridMultilevel"/>
    <w:tmpl w:val="D32E0E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57BD298F"/>
    <w:multiLevelType w:val="hybridMultilevel"/>
    <w:tmpl w:val="0D8615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59E55F04"/>
    <w:multiLevelType w:val="hybridMultilevel"/>
    <w:tmpl w:val="E5F229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601A1B19"/>
    <w:multiLevelType w:val="hybridMultilevel"/>
    <w:tmpl w:val="6994AB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629C400B"/>
    <w:multiLevelType w:val="hybridMultilevel"/>
    <w:tmpl w:val="99DE6D94"/>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32">
    <w:nsid w:val="63405B20"/>
    <w:multiLevelType w:val="hybridMultilevel"/>
    <w:tmpl w:val="3FCA99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64AD7EAF"/>
    <w:multiLevelType w:val="hybridMultilevel"/>
    <w:tmpl w:val="8936416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4">
    <w:nsid w:val="6C706407"/>
    <w:multiLevelType w:val="hybridMultilevel"/>
    <w:tmpl w:val="6A1AE4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703D1D8A"/>
    <w:multiLevelType w:val="hybridMultilevel"/>
    <w:tmpl w:val="DB527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71313796"/>
    <w:multiLevelType w:val="hybridMultilevel"/>
    <w:tmpl w:val="62909F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nsid w:val="75A20BB5"/>
    <w:multiLevelType w:val="hybridMultilevel"/>
    <w:tmpl w:val="5C98B392"/>
    <w:lvl w:ilvl="0" w:tplc="8F7E4E9E">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3"/>
  </w:num>
  <w:num w:numId="2">
    <w:abstractNumId w:val="38"/>
  </w:num>
  <w:num w:numId="3">
    <w:abstractNumId w:val="9"/>
  </w:num>
  <w:num w:numId="4">
    <w:abstractNumId w:val="15"/>
  </w:num>
  <w:num w:numId="5">
    <w:abstractNumId w:val="33"/>
  </w:num>
  <w:num w:numId="6">
    <w:abstractNumId w:val="6"/>
  </w:num>
  <w:num w:numId="7">
    <w:abstractNumId w:val="27"/>
  </w:num>
  <w:num w:numId="8">
    <w:abstractNumId w:val="28"/>
  </w:num>
  <w:num w:numId="9">
    <w:abstractNumId w:val="3"/>
  </w:num>
  <w:num w:numId="10">
    <w:abstractNumId w:val="17"/>
  </w:num>
  <w:num w:numId="11">
    <w:abstractNumId w:val="22"/>
  </w:num>
  <w:num w:numId="12">
    <w:abstractNumId w:val="37"/>
  </w:num>
  <w:num w:numId="13">
    <w:abstractNumId w:val="11"/>
  </w:num>
  <w:num w:numId="14">
    <w:abstractNumId w:val="30"/>
  </w:num>
  <w:num w:numId="15">
    <w:abstractNumId w:val="4"/>
  </w:num>
  <w:num w:numId="16">
    <w:abstractNumId w:val="8"/>
  </w:num>
  <w:num w:numId="17">
    <w:abstractNumId w:val="39"/>
  </w:num>
  <w:num w:numId="18">
    <w:abstractNumId w:val="13"/>
  </w:num>
  <w:num w:numId="19">
    <w:abstractNumId w:val="1"/>
  </w:num>
  <w:num w:numId="20">
    <w:abstractNumId w:val="18"/>
  </w:num>
  <w:num w:numId="21">
    <w:abstractNumId w:val="19"/>
  </w:num>
  <w:num w:numId="22">
    <w:abstractNumId w:val="29"/>
  </w:num>
  <w:num w:numId="23">
    <w:abstractNumId w:val="36"/>
  </w:num>
  <w:num w:numId="24">
    <w:abstractNumId w:val="21"/>
  </w:num>
  <w:num w:numId="25">
    <w:abstractNumId w:val="26"/>
  </w:num>
  <w:num w:numId="26">
    <w:abstractNumId w:val="2"/>
  </w:num>
  <w:num w:numId="27">
    <w:abstractNumId w:val="0"/>
  </w:num>
  <w:num w:numId="28">
    <w:abstractNumId w:val="7"/>
  </w:num>
  <w:num w:numId="29">
    <w:abstractNumId w:val="12"/>
  </w:num>
  <w:num w:numId="30">
    <w:abstractNumId w:val="24"/>
  </w:num>
  <w:num w:numId="31">
    <w:abstractNumId w:val="14"/>
  </w:num>
  <w:num w:numId="32">
    <w:abstractNumId w:val="32"/>
  </w:num>
  <w:num w:numId="33">
    <w:abstractNumId w:val="10"/>
  </w:num>
  <w:num w:numId="34">
    <w:abstractNumId w:val="20"/>
  </w:num>
  <w:num w:numId="35">
    <w:abstractNumId w:val="25"/>
  </w:num>
  <w:num w:numId="36">
    <w:abstractNumId w:val="34"/>
  </w:num>
  <w:num w:numId="37">
    <w:abstractNumId w:val="16"/>
  </w:num>
  <w:num w:numId="38">
    <w:abstractNumId w:val="31"/>
  </w:num>
  <w:num w:numId="39">
    <w:abstractNumId w:val="5"/>
  </w:num>
  <w:num w:numId="40">
    <w:abstractNumId w:val="3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74EF"/>
    <w:rsid w:val="00016C89"/>
    <w:rsid w:val="00026C53"/>
    <w:rsid w:val="0003203E"/>
    <w:rsid w:val="000917AE"/>
    <w:rsid w:val="00097AB6"/>
    <w:rsid w:val="000A2C34"/>
    <w:rsid w:val="000B1504"/>
    <w:rsid w:val="000B53E7"/>
    <w:rsid w:val="000B658F"/>
    <w:rsid w:val="000E22D8"/>
    <w:rsid w:val="000E281E"/>
    <w:rsid w:val="000E71F7"/>
    <w:rsid w:val="000F5924"/>
    <w:rsid w:val="00126AB2"/>
    <w:rsid w:val="001609C2"/>
    <w:rsid w:val="001B0B4C"/>
    <w:rsid w:val="001D17F5"/>
    <w:rsid w:val="001E488B"/>
    <w:rsid w:val="001E53C4"/>
    <w:rsid w:val="001F1125"/>
    <w:rsid w:val="001F2A8C"/>
    <w:rsid w:val="001F61F8"/>
    <w:rsid w:val="00214F45"/>
    <w:rsid w:val="00223137"/>
    <w:rsid w:val="00225791"/>
    <w:rsid w:val="002275A1"/>
    <w:rsid w:val="00241093"/>
    <w:rsid w:val="00242633"/>
    <w:rsid w:val="002433A7"/>
    <w:rsid w:val="00247E8E"/>
    <w:rsid w:val="002542D4"/>
    <w:rsid w:val="0026355F"/>
    <w:rsid w:val="0026560F"/>
    <w:rsid w:val="00283C40"/>
    <w:rsid w:val="002840DC"/>
    <w:rsid w:val="00284859"/>
    <w:rsid w:val="002B6D39"/>
    <w:rsid w:val="002E16A4"/>
    <w:rsid w:val="002E65A6"/>
    <w:rsid w:val="002F28DD"/>
    <w:rsid w:val="00305CC6"/>
    <w:rsid w:val="0033667B"/>
    <w:rsid w:val="00353578"/>
    <w:rsid w:val="003859ED"/>
    <w:rsid w:val="003A0ADD"/>
    <w:rsid w:val="003A5C55"/>
    <w:rsid w:val="003B436F"/>
    <w:rsid w:val="003C3BB7"/>
    <w:rsid w:val="003D2333"/>
    <w:rsid w:val="003D31D8"/>
    <w:rsid w:val="003E40FB"/>
    <w:rsid w:val="00402E1C"/>
    <w:rsid w:val="0045698A"/>
    <w:rsid w:val="00475690"/>
    <w:rsid w:val="00481AD8"/>
    <w:rsid w:val="004845A9"/>
    <w:rsid w:val="00494C39"/>
    <w:rsid w:val="00496465"/>
    <w:rsid w:val="004A070C"/>
    <w:rsid w:val="004A7AED"/>
    <w:rsid w:val="00526004"/>
    <w:rsid w:val="00526B86"/>
    <w:rsid w:val="005328B5"/>
    <w:rsid w:val="005532E5"/>
    <w:rsid w:val="00560405"/>
    <w:rsid w:val="005771DA"/>
    <w:rsid w:val="0059202A"/>
    <w:rsid w:val="00592A02"/>
    <w:rsid w:val="005B081C"/>
    <w:rsid w:val="005B1045"/>
    <w:rsid w:val="005E1D61"/>
    <w:rsid w:val="005E2896"/>
    <w:rsid w:val="005E3310"/>
    <w:rsid w:val="005E6C04"/>
    <w:rsid w:val="005F572D"/>
    <w:rsid w:val="00602B47"/>
    <w:rsid w:val="006156A4"/>
    <w:rsid w:val="006211F6"/>
    <w:rsid w:val="00651384"/>
    <w:rsid w:val="0068440F"/>
    <w:rsid w:val="00687113"/>
    <w:rsid w:val="006939B6"/>
    <w:rsid w:val="00695F14"/>
    <w:rsid w:val="006B73B7"/>
    <w:rsid w:val="006C6507"/>
    <w:rsid w:val="006F0BE2"/>
    <w:rsid w:val="006F2255"/>
    <w:rsid w:val="00714379"/>
    <w:rsid w:val="00722982"/>
    <w:rsid w:val="00733A0F"/>
    <w:rsid w:val="0075029B"/>
    <w:rsid w:val="007537D1"/>
    <w:rsid w:val="007575BA"/>
    <w:rsid w:val="00760725"/>
    <w:rsid w:val="00772752"/>
    <w:rsid w:val="007A158A"/>
    <w:rsid w:val="007B442E"/>
    <w:rsid w:val="007B716D"/>
    <w:rsid w:val="007D405F"/>
    <w:rsid w:val="007F1D73"/>
    <w:rsid w:val="00817A5C"/>
    <w:rsid w:val="00844ADD"/>
    <w:rsid w:val="00864FD6"/>
    <w:rsid w:val="00870C31"/>
    <w:rsid w:val="008722E3"/>
    <w:rsid w:val="00873D15"/>
    <w:rsid w:val="00887085"/>
    <w:rsid w:val="00890385"/>
    <w:rsid w:val="008A4E18"/>
    <w:rsid w:val="008C3F3D"/>
    <w:rsid w:val="008C54BF"/>
    <w:rsid w:val="008E328B"/>
    <w:rsid w:val="008F2373"/>
    <w:rsid w:val="009030F0"/>
    <w:rsid w:val="0091436C"/>
    <w:rsid w:val="0092122D"/>
    <w:rsid w:val="00921794"/>
    <w:rsid w:val="009279B4"/>
    <w:rsid w:val="009303F0"/>
    <w:rsid w:val="00952B86"/>
    <w:rsid w:val="00954D75"/>
    <w:rsid w:val="009601EF"/>
    <w:rsid w:val="00976450"/>
    <w:rsid w:val="009962A5"/>
    <w:rsid w:val="009A48A3"/>
    <w:rsid w:val="009B6D37"/>
    <w:rsid w:val="009C4F77"/>
    <w:rsid w:val="009D2A35"/>
    <w:rsid w:val="009E072F"/>
    <w:rsid w:val="009F2432"/>
    <w:rsid w:val="00A021B6"/>
    <w:rsid w:val="00A06B4F"/>
    <w:rsid w:val="00A4453C"/>
    <w:rsid w:val="00A53880"/>
    <w:rsid w:val="00A57048"/>
    <w:rsid w:val="00A574EF"/>
    <w:rsid w:val="00A611DF"/>
    <w:rsid w:val="00A66EF1"/>
    <w:rsid w:val="00A678B1"/>
    <w:rsid w:val="00A920EA"/>
    <w:rsid w:val="00AA305A"/>
    <w:rsid w:val="00AB21BC"/>
    <w:rsid w:val="00AB51D5"/>
    <w:rsid w:val="00AC40CC"/>
    <w:rsid w:val="00AE119D"/>
    <w:rsid w:val="00AF10FE"/>
    <w:rsid w:val="00AF4AE0"/>
    <w:rsid w:val="00AF4E74"/>
    <w:rsid w:val="00AF7DD4"/>
    <w:rsid w:val="00B038C9"/>
    <w:rsid w:val="00B10239"/>
    <w:rsid w:val="00B1324E"/>
    <w:rsid w:val="00B24937"/>
    <w:rsid w:val="00B712B5"/>
    <w:rsid w:val="00BA6C00"/>
    <w:rsid w:val="00BB1425"/>
    <w:rsid w:val="00BC26F1"/>
    <w:rsid w:val="00BE6DFC"/>
    <w:rsid w:val="00BF1750"/>
    <w:rsid w:val="00C14F5B"/>
    <w:rsid w:val="00C22202"/>
    <w:rsid w:val="00C23F7A"/>
    <w:rsid w:val="00C249D5"/>
    <w:rsid w:val="00C47BE9"/>
    <w:rsid w:val="00C62131"/>
    <w:rsid w:val="00C73CFB"/>
    <w:rsid w:val="00C74BF5"/>
    <w:rsid w:val="00C765DF"/>
    <w:rsid w:val="00C76E05"/>
    <w:rsid w:val="00C858B5"/>
    <w:rsid w:val="00C85D28"/>
    <w:rsid w:val="00C90DFA"/>
    <w:rsid w:val="00C9533A"/>
    <w:rsid w:val="00CB0412"/>
    <w:rsid w:val="00CC0B50"/>
    <w:rsid w:val="00CC1A3B"/>
    <w:rsid w:val="00CD42C7"/>
    <w:rsid w:val="00CE533D"/>
    <w:rsid w:val="00D072D8"/>
    <w:rsid w:val="00D1407B"/>
    <w:rsid w:val="00D22236"/>
    <w:rsid w:val="00D8565B"/>
    <w:rsid w:val="00DC7C84"/>
    <w:rsid w:val="00E077FC"/>
    <w:rsid w:val="00E13BEF"/>
    <w:rsid w:val="00E22264"/>
    <w:rsid w:val="00E27EFE"/>
    <w:rsid w:val="00E31FFC"/>
    <w:rsid w:val="00E330DE"/>
    <w:rsid w:val="00E43CC5"/>
    <w:rsid w:val="00E56DB5"/>
    <w:rsid w:val="00E63E2B"/>
    <w:rsid w:val="00E711E0"/>
    <w:rsid w:val="00E860CF"/>
    <w:rsid w:val="00E87169"/>
    <w:rsid w:val="00E951A4"/>
    <w:rsid w:val="00EA10FA"/>
    <w:rsid w:val="00EA2F23"/>
    <w:rsid w:val="00EC0599"/>
    <w:rsid w:val="00EC49BA"/>
    <w:rsid w:val="00EC518D"/>
    <w:rsid w:val="00EE2AB1"/>
    <w:rsid w:val="00F14036"/>
    <w:rsid w:val="00F21003"/>
    <w:rsid w:val="00F37901"/>
    <w:rsid w:val="00F37EE6"/>
    <w:rsid w:val="00F42E13"/>
    <w:rsid w:val="00F522C2"/>
    <w:rsid w:val="00F559D6"/>
    <w:rsid w:val="00F569EC"/>
    <w:rsid w:val="00F615AF"/>
    <w:rsid w:val="00F9181E"/>
    <w:rsid w:val="00FB472D"/>
    <w:rsid w:val="00FB7E05"/>
    <w:rsid w:val="00FC3C3E"/>
    <w:rsid w:val="00FC564C"/>
    <w:rsid w:val="00FD59E4"/>
    <w:rsid w:val="00FF65DE"/>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1"/>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1"/>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1"/>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1"/>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1"/>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1"/>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1"/>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1"/>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1"/>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CommentReference">
    <w:name w:val="annotation reference"/>
    <w:basedOn w:val="DefaultParagraphFont"/>
    <w:uiPriority w:val="99"/>
    <w:semiHidden/>
    <w:unhideWhenUsed/>
    <w:rsid w:val="00890385"/>
    <w:rPr>
      <w:sz w:val="16"/>
      <w:szCs w:val="16"/>
    </w:rPr>
  </w:style>
  <w:style w:type="paragraph" w:styleId="CommentText">
    <w:name w:val="annotation text"/>
    <w:basedOn w:val="Normal"/>
    <w:link w:val="CommentTextChar"/>
    <w:uiPriority w:val="99"/>
    <w:unhideWhenUsed/>
    <w:rsid w:val="00890385"/>
  </w:style>
  <w:style w:type="character" w:customStyle="1" w:styleId="CommentTextChar">
    <w:name w:val="Comment Text Char"/>
    <w:basedOn w:val="DefaultParagraphFont"/>
    <w:link w:val="CommentText"/>
    <w:uiPriority w:val="99"/>
    <w:rsid w:val="00890385"/>
    <w:rPr>
      <w:sz w:val="20"/>
      <w:szCs w:val="20"/>
    </w:rPr>
  </w:style>
  <w:style w:type="paragraph" w:styleId="CommentSubject">
    <w:name w:val="annotation subject"/>
    <w:basedOn w:val="CommentText"/>
    <w:next w:val="CommentText"/>
    <w:link w:val="CommentSubjectChar"/>
    <w:uiPriority w:val="99"/>
    <w:semiHidden/>
    <w:unhideWhenUsed/>
    <w:rsid w:val="00890385"/>
    <w:rPr>
      <w:b/>
      <w:bCs/>
    </w:rPr>
  </w:style>
  <w:style w:type="character" w:customStyle="1" w:styleId="CommentSubjectChar">
    <w:name w:val="Comment Subject Char"/>
    <w:basedOn w:val="CommentTextChar"/>
    <w:link w:val="CommentSubject"/>
    <w:uiPriority w:val="99"/>
    <w:semiHidden/>
    <w:rsid w:val="00890385"/>
    <w:rPr>
      <w:b/>
      <w:bCs/>
      <w:sz w:val="20"/>
      <w:szCs w:val="20"/>
    </w:rPr>
  </w:style>
  <w:style w:type="paragraph" w:styleId="FootnoteText">
    <w:name w:val="footnote text"/>
    <w:basedOn w:val="Normal"/>
    <w:link w:val="FootnoteTextChar"/>
    <w:uiPriority w:val="99"/>
    <w:unhideWhenUsed/>
    <w:rsid w:val="00247E8E"/>
    <w:pPr>
      <w:spacing w:after="0"/>
    </w:pPr>
  </w:style>
  <w:style w:type="character" w:customStyle="1" w:styleId="FootnoteTextChar">
    <w:name w:val="Footnote Text Char"/>
    <w:basedOn w:val="DefaultParagraphFont"/>
    <w:link w:val="FootnoteText"/>
    <w:uiPriority w:val="99"/>
    <w:rsid w:val="00247E8E"/>
    <w:rPr>
      <w:sz w:val="20"/>
      <w:szCs w:val="20"/>
    </w:rPr>
  </w:style>
  <w:style w:type="character" w:styleId="FootnoteReference">
    <w:name w:val="footnote reference"/>
    <w:basedOn w:val="DefaultParagraphFont"/>
    <w:uiPriority w:val="99"/>
    <w:unhideWhenUsed/>
    <w:rsid w:val="00247E8E"/>
    <w:rPr>
      <w:vertAlign w:val="superscript"/>
    </w:rPr>
  </w:style>
  <w:style w:type="paragraph" w:styleId="TOC4">
    <w:name w:val="toc 4"/>
    <w:basedOn w:val="Normal"/>
    <w:next w:val="Normal"/>
    <w:autoRedefine/>
    <w:uiPriority w:val="39"/>
    <w:unhideWhenUsed/>
    <w:rsid w:val="00284859"/>
    <w:pPr>
      <w:spacing w:after="100"/>
      <w:ind w:left="600"/>
    </w:pPr>
  </w:style>
  <w:style w:type="character" w:styleId="PlaceholderText">
    <w:name w:val="Placeholder Text"/>
    <w:basedOn w:val="DefaultParagraphFont"/>
    <w:uiPriority w:val="99"/>
    <w:semiHidden/>
    <w:rsid w:val="00817A5C"/>
    <w:rPr>
      <w:color w:val="808080"/>
    </w:rPr>
  </w:style>
  <w:style w:type="paragraph" w:styleId="EndnoteText">
    <w:name w:val="endnote text"/>
    <w:basedOn w:val="Normal"/>
    <w:link w:val="EndnoteTextChar"/>
    <w:uiPriority w:val="99"/>
    <w:semiHidden/>
    <w:unhideWhenUsed/>
    <w:rsid w:val="00817A5C"/>
    <w:pPr>
      <w:spacing w:after="0"/>
    </w:pPr>
  </w:style>
  <w:style w:type="character" w:customStyle="1" w:styleId="EndnoteTextChar">
    <w:name w:val="Endnote Text Char"/>
    <w:basedOn w:val="DefaultParagraphFont"/>
    <w:link w:val="EndnoteText"/>
    <w:uiPriority w:val="99"/>
    <w:semiHidden/>
    <w:rsid w:val="00817A5C"/>
    <w:rPr>
      <w:sz w:val="20"/>
      <w:szCs w:val="20"/>
    </w:rPr>
  </w:style>
  <w:style w:type="character" w:styleId="EndnoteReference">
    <w:name w:val="endnote reference"/>
    <w:basedOn w:val="DefaultParagraphFont"/>
    <w:uiPriority w:val="99"/>
    <w:semiHidden/>
    <w:unhideWhenUsed/>
    <w:rsid w:val="00817A5C"/>
    <w:rPr>
      <w:vertAlign w:val="superscript"/>
    </w:rPr>
  </w:style>
  <w:style w:type="character" w:styleId="FollowedHyperlink">
    <w:name w:val="FollowedHyperlink"/>
    <w:basedOn w:val="DefaultParagraphFont"/>
    <w:uiPriority w:val="99"/>
    <w:semiHidden/>
    <w:unhideWhenUsed/>
    <w:rsid w:val="00817A5C"/>
    <w:rPr>
      <w:color w:val="800080" w:themeColor="followedHyperlink"/>
      <w:u w:val="single"/>
    </w:rPr>
  </w:style>
  <w:style w:type="paragraph" w:styleId="TOC5">
    <w:name w:val="toc 5"/>
    <w:basedOn w:val="Normal"/>
    <w:next w:val="Normal"/>
    <w:autoRedefine/>
    <w:uiPriority w:val="39"/>
    <w:unhideWhenUsed/>
    <w:rsid w:val="005328B5"/>
    <w:pPr>
      <w:spacing w:after="100"/>
      <w:ind w:left="800"/>
    </w:pPr>
  </w:style>
  <w:style w:type="paragraph" w:styleId="TOC6">
    <w:name w:val="toc 6"/>
    <w:basedOn w:val="Normal"/>
    <w:next w:val="Normal"/>
    <w:autoRedefine/>
    <w:uiPriority w:val="39"/>
    <w:unhideWhenUsed/>
    <w:rsid w:val="005328B5"/>
    <w:pPr>
      <w:spacing w:after="100"/>
      <w:ind w:left="1000"/>
    </w:pPr>
  </w:style>
  <w:style w:type="table" w:styleId="LightShading-Accent1">
    <w:name w:val="Light Shading Accent 1"/>
    <w:basedOn w:val="TableNormal"/>
    <w:uiPriority w:val="60"/>
    <w:rsid w:val="005328B5"/>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5328B5"/>
    <w:pPr>
      <w:spacing w:before="100" w:beforeAutospacing="1" w:after="100" w:afterAutospacing="1"/>
    </w:pPr>
    <w:rPr>
      <w:rFonts w:ascii="Times New Roman" w:hAnsi="Times New Roman" w:cs="Times New Roman"/>
      <w:sz w:val="24"/>
      <w:szCs w:val="24"/>
      <w:lang w:eastAsia="de-CH"/>
    </w:rPr>
  </w:style>
  <w:style w:type="paragraph" w:styleId="HTMLPreformatted">
    <w:name w:val="HTML Preformatted"/>
    <w:basedOn w:val="Normal"/>
    <w:link w:val="HTMLPreformattedChar"/>
    <w:uiPriority w:val="99"/>
    <w:unhideWhenUsed/>
    <w:rsid w:val="003D23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3D2333"/>
    <w:rPr>
      <w:rFonts w:ascii="Courier New" w:eastAsia="Times New Roman" w:hAnsi="Courier New" w:cs="Courier New"/>
      <w:sz w:val="20"/>
      <w:szCs w:val="20"/>
      <w:lang w:eastAsia="de-CH"/>
    </w:rPr>
  </w:style>
  <w:style w:type="paragraph" w:styleId="TOC7">
    <w:name w:val="toc 7"/>
    <w:basedOn w:val="Normal"/>
    <w:next w:val="Normal"/>
    <w:autoRedefine/>
    <w:uiPriority w:val="39"/>
    <w:unhideWhenUsed/>
    <w:rsid w:val="003D2333"/>
    <w:pPr>
      <w:spacing w:after="100" w:line="276" w:lineRule="auto"/>
      <w:ind w:left="1320"/>
    </w:pPr>
    <w:rPr>
      <w:sz w:val="22"/>
      <w:szCs w:val="22"/>
      <w:lang w:eastAsia="de-CH"/>
    </w:rPr>
  </w:style>
  <w:style w:type="paragraph" w:styleId="TOC8">
    <w:name w:val="toc 8"/>
    <w:basedOn w:val="Normal"/>
    <w:next w:val="Normal"/>
    <w:autoRedefine/>
    <w:uiPriority w:val="39"/>
    <w:unhideWhenUsed/>
    <w:rsid w:val="003D2333"/>
    <w:pPr>
      <w:spacing w:after="100" w:line="276" w:lineRule="auto"/>
      <w:ind w:left="1540"/>
    </w:pPr>
    <w:rPr>
      <w:sz w:val="22"/>
      <w:szCs w:val="22"/>
      <w:lang w:eastAsia="de-CH"/>
    </w:rPr>
  </w:style>
  <w:style w:type="paragraph" w:styleId="TOC9">
    <w:name w:val="toc 9"/>
    <w:basedOn w:val="Normal"/>
    <w:next w:val="Normal"/>
    <w:autoRedefine/>
    <w:uiPriority w:val="39"/>
    <w:unhideWhenUsed/>
    <w:rsid w:val="003D2333"/>
    <w:pPr>
      <w:spacing w:after="100" w:line="276" w:lineRule="auto"/>
      <w:ind w:left="1760"/>
    </w:pPr>
    <w:rPr>
      <w:sz w:val="22"/>
      <w:szCs w:val="22"/>
      <w:lang w:eastAsia="de-C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1"/>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1"/>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1"/>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1"/>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1"/>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1"/>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1"/>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1"/>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1"/>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CommentReference">
    <w:name w:val="annotation reference"/>
    <w:basedOn w:val="DefaultParagraphFont"/>
    <w:uiPriority w:val="99"/>
    <w:semiHidden/>
    <w:unhideWhenUsed/>
    <w:rsid w:val="00890385"/>
    <w:rPr>
      <w:sz w:val="16"/>
      <w:szCs w:val="16"/>
    </w:rPr>
  </w:style>
  <w:style w:type="paragraph" w:styleId="CommentText">
    <w:name w:val="annotation text"/>
    <w:basedOn w:val="Normal"/>
    <w:link w:val="CommentTextChar"/>
    <w:uiPriority w:val="99"/>
    <w:unhideWhenUsed/>
    <w:rsid w:val="00890385"/>
  </w:style>
  <w:style w:type="character" w:customStyle="1" w:styleId="CommentTextChar">
    <w:name w:val="Comment Text Char"/>
    <w:basedOn w:val="DefaultParagraphFont"/>
    <w:link w:val="CommentText"/>
    <w:uiPriority w:val="99"/>
    <w:rsid w:val="00890385"/>
    <w:rPr>
      <w:sz w:val="20"/>
      <w:szCs w:val="20"/>
    </w:rPr>
  </w:style>
  <w:style w:type="paragraph" w:styleId="CommentSubject">
    <w:name w:val="annotation subject"/>
    <w:basedOn w:val="CommentText"/>
    <w:next w:val="CommentText"/>
    <w:link w:val="CommentSubjectChar"/>
    <w:uiPriority w:val="99"/>
    <w:semiHidden/>
    <w:unhideWhenUsed/>
    <w:rsid w:val="00890385"/>
    <w:rPr>
      <w:b/>
      <w:bCs/>
    </w:rPr>
  </w:style>
  <w:style w:type="character" w:customStyle="1" w:styleId="CommentSubjectChar">
    <w:name w:val="Comment Subject Char"/>
    <w:basedOn w:val="CommentTextChar"/>
    <w:link w:val="CommentSubject"/>
    <w:uiPriority w:val="99"/>
    <w:semiHidden/>
    <w:rsid w:val="00890385"/>
    <w:rPr>
      <w:b/>
      <w:bCs/>
      <w:sz w:val="20"/>
      <w:szCs w:val="20"/>
    </w:rPr>
  </w:style>
  <w:style w:type="paragraph" w:styleId="FootnoteText">
    <w:name w:val="footnote text"/>
    <w:basedOn w:val="Normal"/>
    <w:link w:val="FootnoteTextChar"/>
    <w:uiPriority w:val="99"/>
    <w:unhideWhenUsed/>
    <w:rsid w:val="00247E8E"/>
    <w:pPr>
      <w:spacing w:after="0"/>
    </w:pPr>
  </w:style>
  <w:style w:type="character" w:customStyle="1" w:styleId="FootnoteTextChar">
    <w:name w:val="Footnote Text Char"/>
    <w:basedOn w:val="DefaultParagraphFont"/>
    <w:link w:val="FootnoteText"/>
    <w:uiPriority w:val="99"/>
    <w:rsid w:val="00247E8E"/>
    <w:rPr>
      <w:sz w:val="20"/>
      <w:szCs w:val="20"/>
    </w:rPr>
  </w:style>
  <w:style w:type="character" w:styleId="FootnoteReference">
    <w:name w:val="footnote reference"/>
    <w:basedOn w:val="DefaultParagraphFont"/>
    <w:uiPriority w:val="99"/>
    <w:unhideWhenUsed/>
    <w:rsid w:val="00247E8E"/>
    <w:rPr>
      <w:vertAlign w:val="superscript"/>
    </w:rPr>
  </w:style>
  <w:style w:type="paragraph" w:styleId="TOC4">
    <w:name w:val="toc 4"/>
    <w:basedOn w:val="Normal"/>
    <w:next w:val="Normal"/>
    <w:autoRedefine/>
    <w:uiPriority w:val="39"/>
    <w:unhideWhenUsed/>
    <w:rsid w:val="00284859"/>
    <w:pPr>
      <w:spacing w:after="100"/>
      <w:ind w:left="600"/>
    </w:pPr>
  </w:style>
  <w:style w:type="character" w:styleId="PlaceholderText">
    <w:name w:val="Placeholder Text"/>
    <w:basedOn w:val="DefaultParagraphFont"/>
    <w:uiPriority w:val="99"/>
    <w:semiHidden/>
    <w:rsid w:val="00817A5C"/>
    <w:rPr>
      <w:color w:val="808080"/>
    </w:rPr>
  </w:style>
  <w:style w:type="paragraph" w:styleId="EndnoteText">
    <w:name w:val="endnote text"/>
    <w:basedOn w:val="Normal"/>
    <w:link w:val="EndnoteTextChar"/>
    <w:uiPriority w:val="99"/>
    <w:semiHidden/>
    <w:unhideWhenUsed/>
    <w:rsid w:val="00817A5C"/>
    <w:pPr>
      <w:spacing w:after="0"/>
    </w:pPr>
  </w:style>
  <w:style w:type="character" w:customStyle="1" w:styleId="EndnoteTextChar">
    <w:name w:val="Endnote Text Char"/>
    <w:basedOn w:val="DefaultParagraphFont"/>
    <w:link w:val="EndnoteText"/>
    <w:uiPriority w:val="99"/>
    <w:semiHidden/>
    <w:rsid w:val="00817A5C"/>
    <w:rPr>
      <w:sz w:val="20"/>
      <w:szCs w:val="20"/>
    </w:rPr>
  </w:style>
  <w:style w:type="character" w:styleId="EndnoteReference">
    <w:name w:val="endnote reference"/>
    <w:basedOn w:val="DefaultParagraphFont"/>
    <w:uiPriority w:val="99"/>
    <w:semiHidden/>
    <w:unhideWhenUsed/>
    <w:rsid w:val="00817A5C"/>
    <w:rPr>
      <w:vertAlign w:val="superscript"/>
    </w:rPr>
  </w:style>
  <w:style w:type="character" w:styleId="FollowedHyperlink">
    <w:name w:val="FollowedHyperlink"/>
    <w:basedOn w:val="DefaultParagraphFont"/>
    <w:uiPriority w:val="99"/>
    <w:semiHidden/>
    <w:unhideWhenUsed/>
    <w:rsid w:val="00817A5C"/>
    <w:rPr>
      <w:color w:val="800080" w:themeColor="followedHyperlink"/>
      <w:u w:val="single"/>
    </w:rPr>
  </w:style>
  <w:style w:type="paragraph" w:styleId="TOC5">
    <w:name w:val="toc 5"/>
    <w:basedOn w:val="Normal"/>
    <w:next w:val="Normal"/>
    <w:autoRedefine/>
    <w:uiPriority w:val="39"/>
    <w:unhideWhenUsed/>
    <w:rsid w:val="005328B5"/>
    <w:pPr>
      <w:spacing w:after="100"/>
      <w:ind w:left="800"/>
    </w:pPr>
  </w:style>
  <w:style w:type="paragraph" w:styleId="TOC6">
    <w:name w:val="toc 6"/>
    <w:basedOn w:val="Normal"/>
    <w:next w:val="Normal"/>
    <w:autoRedefine/>
    <w:uiPriority w:val="39"/>
    <w:unhideWhenUsed/>
    <w:rsid w:val="005328B5"/>
    <w:pPr>
      <w:spacing w:after="100"/>
      <w:ind w:left="1000"/>
    </w:pPr>
  </w:style>
  <w:style w:type="table" w:styleId="LightShading-Accent1">
    <w:name w:val="Light Shading Accent 1"/>
    <w:basedOn w:val="TableNormal"/>
    <w:uiPriority w:val="60"/>
    <w:rsid w:val="005328B5"/>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5328B5"/>
    <w:pPr>
      <w:spacing w:before="100" w:beforeAutospacing="1" w:after="100" w:afterAutospacing="1"/>
    </w:pPr>
    <w:rPr>
      <w:rFonts w:ascii="Times New Roman" w:hAnsi="Times New Roman" w:cs="Times New Roman"/>
      <w:sz w:val="24"/>
      <w:szCs w:val="24"/>
      <w:lang w:eastAsia="de-CH"/>
    </w:rPr>
  </w:style>
  <w:style w:type="paragraph" w:styleId="HTMLPreformatted">
    <w:name w:val="HTML Preformatted"/>
    <w:basedOn w:val="Normal"/>
    <w:link w:val="HTMLPreformattedChar"/>
    <w:uiPriority w:val="99"/>
    <w:unhideWhenUsed/>
    <w:rsid w:val="003D23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3D2333"/>
    <w:rPr>
      <w:rFonts w:ascii="Courier New" w:eastAsia="Times New Roman" w:hAnsi="Courier New" w:cs="Courier New"/>
      <w:sz w:val="20"/>
      <w:szCs w:val="20"/>
      <w:lang w:eastAsia="de-CH"/>
    </w:rPr>
  </w:style>
  <w:style w:type="paragraph" w:styleId="TOC7">
    <w:name w:val="toc 7"/>
    <w:basedOn w:val="Normal"/>
    <w:next w:val="Normal"/>
    <w:autoRedefine/>
    <w:uiPriority w:val="39"/>
    <w:unhideWhenUsed/>
    <w:rsid w:val="003D2333"/>
    <w:pPr>
      <w:spacing w:after="100" w:line="276" w:lineRule="auto"/>
      <w:ind w:left="1320"/>
    </w:pPr>
    <w:rPr>
      <w:sz w:val="22"/>
      <w:szCs w:val="22"/>
      <w:lang w:eastAsia="de-CH"/>
    </w:rPr>
  </w:style>
  <w:style w:type="paragraph" w:styleId="TOC8">
    <w:name w:val="toc 8"/>
    <w:basedOn w:val="Normal"/>
    <w:next w:val="Normal"/>
    <w:autoRedefine/>
    <w:uiPriority w:val="39"/>
    <w:unhideWhenUsed/>
    <w:rsid w:val="003D2333"/>
    <w:pPr>
      <w:spacing w:after="100" w:line="276" w:lineRule="auto"/>
      <w:ind w:left="1540"/>
    </w:pPr>
    <w:rPr>
      <w:sz w:val="22"/>
      <w:szCs w:val="22"/>
      <w:lang w:eastAsia="de-CH"/>
    </w:rPr>
  </w:style>
  <w:style w:type="paragraph" w:styleId="TOC9">
    <w:name w:val="toc 9"/>
    <w:basedOn w:val="Normal"/>
    <w:next w:val="Normal"/>
    <w:autoRedefine/>
    <w:uiPriority w:val="39"/>
    <w:unhideWhenUsed/>
    <w:rsid w:val="003D2333"/>
    <w:pPr>
      <w:spacing w:after="100" w:line="276" w:lineRule="auto"/>
      <w:ind w:left="1760"/>
    </w:pPr>
    <w:rPr>
      <w:sz w:val="22"/>
      <w:szCs w:val="22"/>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5.xml"/><Relationship Id="rId117" Type="http://schemas.openxmlformats.org/officeDocument/2006/relationships/image" Target="media/image62.jpeg"/><Relationship Id="rId21" Type="http://schemas.openxmlformats.org/officeDocument/2006/relationships/chart" Target="charts/chart2.xml"/><Relationship Id="rId42" Type="http://schemas.openxmlformats.org/officeDocument/2006/relationships/hyperlink" Target="http://www.microsoft.com/expression/products/Blend_Overview.aspx" TargetMode="External"/><Relationship Id="rId47" Type="http://schemas.openxmlformats.org/officeDocument/2006/relationships/hyperlink" Target="http://www.adobe.com/de/products/illustrator.html" TargetMode="External"/><Relationship Id="rId63" Type="http://schemas.openxmlformats.org/officeDocument/2006/relationships/image" Target="media/image19.png"/><Relationship Id="rId68" Type="http://schemas.openxmlformats.org/officeDocument/2006/relationships/image" Target="media/image24.jpg"/><Relationship Id="rId84" Type="http://schemas.openxmlformats.org/officeDocument/2006/relationships/diagramLayout" Target="diagrams/layout3.xml"/><Relationship Id="rId89" Type="http://schemas.openxmlformats.org/officeDocument/2006/relationships/diagramLayout" Target="diagrams/layout4.xml"/><Relationship Id="rId112" Type="http://schemas.openxmlformats.org/officeDocument/2006/relationships/diagramColors" Target="diagrams/colors5.xml"/><Relationship Id="rId133" Type="http://schemas.openxmlformats.org/officeDocument/2006/relationships/image" Target="media/image77.jpeg"/><Relationship Id="rId138" Type="http://schemas.openxmlformats.org/officeDocument/2006/relationships/chart" Target="charts/chart10.xml"/><Relationship Id="rId154" Type="http://schemas.openxmlformats.org/officeDocument/2006/relationships/image" Target="media/image97.png"/><Relationship Id="rId159"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53.png"/><Relationship Id="rId11" Type="http://schemas.openxmlformats.org/officeDocument/2006/relationships/image" Target="media/image3.jpeg"/><Relationship Id="rId32" Type="http://schemas.openxmlformats.org/officeDocument/2006/relationships/image" Target="media/image16.jpeg"/><Relationship Id="rId37" Type="http://schemas.openxmlformats.org/officeDocument/2006/relationships/hyperlink" Target="http://www.microsoft.com/en-us/kinectforwindows/" TargetMode="External"/><Relationship Id="rId53" Type="http://schemas.openxmlformats.org/officeDocument/2006/relationships/diagramData" Target="diagrams/data1.xml"/><Relationship Id="rId58" Type="http://schemas.openxmlformats.org/officeDocument/2006/relationships/diagramData" Target="diagrams/data2.xml"/><Relationship Id="rId74" Type="http://schemas.openxmlformats.org/officeDocument/2006/relationships/image" Target="media/image30.jpg"/><Relationship Id="rId79" Type="http://schemas.openxmlformats.org/officeDocument/2006/relationships/image" Target="media/image35.png"/><Relationship Id="rId102" Type="http://schemas.openxmlformats.org/officeDocument/2006/relationships/image" Target="media/image48.jpg"/><Relationship Id="rId123" Type="http://schemas.openxmlformats.org/officeDocument/2006/relationships/image" Target="media/image68.png"/><Relationship Id="rId128" Type="http://schemas.openxmlformats.org/officeDocument/2006/relationships/image" Target="media/image73.png"/><Relationship Id="rId144" Type="http://schemas.openxmlformats.org/officeDocument/2006/relationships/image" Target="media/image87.png"/><Relationship Id="rId149"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diagramQuickStyle" Target="diagrams/quickStyle4.xml"/><Relationship Id="rId95" Type="http://schemas.openxmlformats.org/officeDocument/2006/relationships/image" Target="media/image41.png"/><Relationship Id="rId160" Type="http://schemas.openxmlformats.org/officeDocument/2006/relationships/image" Target="media/image103.png"/><Relationship Id="rId165" Type="http://schemas.openxmlformats.org/officeDocument/2006/relationships/image" Target="media/image108.png"/><Relationship Id="rId22" Type="http://schemas.openxmlformats.org/officeDocument/2006/relationships/image" Target="media/image12.png"/><Relationship Id="rId27" Type="http://schemas.openxmlformats.org/officeDocument/2006/relationships/chart" Target="charts/chart6.xml"/><Relationship Id="rId43" Type="http://schemas.openxmlformats.org/officeDocument/2006/relationships/hyperlink" Target="http://www.wpftutorial.net/Inspector.html" TargetMode="External"/><Relationship Id="rId48" Type="http://schemas.openxmlformats.org/officeDocument/2006/relationships/hyperlink" Target="http://office.microsoft.com/de-ch/" TargetMode="External"/><Relationship Id="rId64" Type="http://schemas.openxmlformats.org/officeDocument/2006/relationships/image" Target="media/image20.png"/><Relationship Id="rId69" Type="http://schemas.openxmlformats.org/officeDocument/2006/relationships/image" Target="media/image25.jpg"/><Relationship Id="rId113" Type="http://schemas.microsoft.com/office/2007/relationships/diagramDrawing" Target="diagrams/drawing5.xml"/><Relationship Id="rId118" Type="http://schemas.openxmlformats.org/officeDocument/2006/relationships/image" Target="media/image63.png"/><Relationship Id="rId134" Type="http://schemas.openxmlformats.org/officeDocument/2006/relationships/image" Target="media/image78.jpeg"/><Relationship Id="rId139" Type="http://schemas.openxmlformats.org/officeDocument/2006/relationships/image" Target="media/image82.png"/><Relationship Id="rId80" Type="http://schemas.openxmlformats.org/officeDocument/2006/relationships/image" Target="media/image36.png"/><Relationship Id="rId85" Type="http://schemas.openxmlformats.org/officeDocument/2006/relationships/diagramQuickStyle" Target="diagrams/quickStyle3.xml"/><Relationship Id="rId150" Type="http://schemas.openxmlformats.org/officeDocument/2006/relationships/image" Target="media/image93.png"/><Relationship Id="rId155" Type="http://schemas.openxmlformats.org/officeDocument/2006/relationships/image" Target="media/image98.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hyperlink" Target="http://windows.microsoft.com/de-CH/windows/home" TargetMode="External"/><Relationship Id="rId38" Type="http://schemas.openxmlformats.org/officeDocument/2006/relationships/hyperlink" Target="http://www.microsoft.com/visualstudio/11/de-de" TargetMode="External"/><Relationship Id="rId59" Type="http://schemas.openxmlformats.org/officeDocument/2006/relationships/diagramLayout" Target="diagrams/layout2.xml"/><Relationship Id="rId103" Type="http://schemas.openxmlformats.org/officeDocument/2006/relationships/image" Target="media/image49.jpg"/><Relationship Id="rId108" Type="http://schemas.openxmlformats.org/officeDocument/2006/relationships/image" Target="media/image54.png"/><Relationship Id="rId124" Type="http://schemas.openxmlformats.org/officeDocument/2006/relationships/image" Target="media/image69.png"/><Relationship Id="rId129" Type="http://schemas.openxmlformats.org/officeDocument/2006/relationships/image" Target="media/image74.png"/><Relationship Id="rId54" Type="http://schemas.openxmlformats.org/officeDocument/2006/relationships/diagramLayout" Target="diagrams/layout1.xml"/><Relationship Id="rId70" Type="http://schemas.openxmlformats.org/officeDocument/2006/relationships/image" Target="media/image26.jpeg"/><Relationship Id="rId75" Type="http://schemas.openxmlformats.org/officeDocument/2006/relationships/image" Target="media/image31.jpg"/><Relationship Id="rId91" Type="http://schemas.openxmlformats.org/officeDocument/2006/relationships/diagramColors" Target="diagrams/colors4.xml"/><Relationship Id="rId96" Type="http://schemas.openxmlformats.org/officeDocument/2006/relationships/image" Target="media/image42.png"/><Relationship Id="rId140" Type="http://schemas.openxmlformats.org/officeDocument/2006/relationships/image" Target="media/image83.png"/><Relationship Id="rId145" Type="http://schemas.openxmlformats.org/officeDocument/2006/relationships/image" Target="media/image88.png"/><Relationship Id="rId161" Type="http://schemas.openxmlformats.org/officeDocument/2006/relationships/image" Target="media/image104.png"/><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chart" Target="charts/chart3.xml"/><Relationship Id="rId28" Type="http://schemas.openxmlformats.org/officeDocument/2006/relationships/chart" Target="charts/chart7.xml"/><Relationship Id="rId36" Type="http://schemas.openxmlformats.org/officeDocument/2006/relationships/hyperlink" Target="http://www.microsoft.com/net" TargetMode="External"/><Relationship Id="rId49" Type="http://schemas.openxmlformats.org/officeDocument/2006/relationships/hyperlink" Target="http://redmine.org" TargetMode="External"/><Relationship Id="rId57" Type="http://schemas.microsoft.com/office/2007/relationships/diagramDrawing" Target="diagrams/drawing1.xml"/><Relationship Id="rId106" Type="http://schemas.openxmlformats.org/officeDocument/2006/relationships/image" Target="media/image52.png"/><Relationship Id="rId114" Type="http://schemas.openxmlformats.org/officeDocument/2006/relationships/image" Target="media/image59.png"/><Relationship Id="rId119" Type="http://schemas.openxmlformats.org/officeDocument/2006/relationships/image" Target="media/image64.jpeg"/><Relationship Id="rId127" Type="http://schemas.openxmlformats.org/officeDocument/2006/relationships/image" Target="media/image72.png"/><Relationship Id="rId10" Type="http://schemas.openxmlformats.org/officeDocument/2006/relationships/image" Target="media/image2.png"/><Relationship Id="rId31" Type="http://schemas.openxmlformats.org/officeDocument/2006/relationships/image" Target="media/image15.JPG"/><Relationship Id="rId44" Type="http://schemas.openxmlformats.org/officeDocument/2006/relationships/hyperlink" Target="http://www.ndepend.com/NDependDownload.aspx" TargetMode="External"/><Relationship Id="rId52" Type="http://schemas.openxmlformats.org/officeDocument/2006/relationships/image" Target="media/image18.png"/><Relationship Id="rId60" Type="http://schemas.openxmlformats.org/officeDocument/2006/relationships/diagramQuickStyle" Target="diagrams/quickStyle2.xml"/><Relationship Id="rId65" Type="http://schemas.openxmlformats.org/officeDocument/2006/relationships/image" Target="media/image21.png"/><Relationship Id="rId73" Type="http://schemas.openxmlformats.org/officeDocument/2006/relationships/image" Target="media/image29.jp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diagramColors" Target="diagrams/colors3.xml"/><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emf"/><Relationship Id="rId122" Type="http://schemas.openxmlformats.org/officeDocument/2006/relationships/image" Target="media/image67.jpeg"/><Relationship Id="rId130" Type="http://schemas.openxmlformats.org/officeDocument/2006/relationships/chart" Target="charts/chart9.xml"/><Relationship Id="rId135" Type="http://schemas.openxmlformats.org/officeDocument/2006/relationships/image" Target="media/image79.png"/><Relationship Id="rId143" Type="http://schemas.openxmlformats.org/officeDocument/2006/relationships/image" Target="media/image86.png"/><Relationship Id="rId148" Type="http://schemas.openxmlformats.org/officeDocument/2006/relationships/image" Target="media/image91.png"/><Relationship Id="rId151" Type="http://schemas.openxmlformats.org/officeDocument/2006/relationships/image" Target="media/image94.png"/><Relationship Id="rId156" Type="http://schemas.openxmlformats.org/officeDocument/2006/relationships/image" Target="media/image99.png"/><Relationship Id="rId164" Type="http://schemas.openxmlformats.org/officeDocument/2006/relationships/image" Target="media/image107.png"/><Relationship Id="rId16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hyperlink" Target="http://www.jetbrains.com" TargetMode="External"/><Relationship Id="rId109" Type="http://schemas.openxmlformats.org/officeDocument/2006/relationships/diagramData" Target="diagrams/data5.xml"/><Relationship Id="rId34" Type="http://schemas.openxmlformats.org/officeDocument/2006/relationships/hyperlink" Target="http://tortoisesvn.net/" TargetMode="External"/><Relationship Id="rId50" Type="http://schemas.openxmlformats.org/officeDocument/2006/relationships/hyperlink" Target="http://www.matrox.com/graphics/de/products/multi_display_software/powerdesk/" TargetMode="External"/><Relationship Id="rId55" Type="http://schemas.openxmlformats.org/officeDocument/2006/relationships/diagramQuickStyle" Target="diagrams/quickStyle1.xml"/><Relationship Id="rId76" Type="http://schemas.openxmlformats.org/officeDocument/2006/relationships/image" Target="media/image32.jpg"/><Relationship Id="rId97" Type="http://schemas.openxmlformats.org/officeDocument/2006/relationships/image" Target="media/image43.png"/><Relationship Id="rId104" Type="http://schemas.openxmlformats.org/officeDocument/2006/relationships/image" Target="media/image50.png"/><Relationship Id="rId120" Type="http://schemas.openxmlformats.org/officeDocument/2006/relationships/image" Target="media/image65.png"/><Relationship Id="rId125" Type="http://schemas.openxmlformats.org/officeDocument/2006/relationships/image" Target="media/image70.png"/><Relationship Id="rId141" Type="http://schemas.openxmlformats.org/officeDocument/2006/relationships/image" Target="media/image84.png"/><Relationship Id="rId146" Type="http://schemas.openxmlformats.org/officeDocument/2006/relationships/image" Target="media/image89.png"/><Relationship Id="rId16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27.png"/><Relationship Id="rId92" Type="http://schemas.microsoft.com/office/2007/relationships/diagramDrawing" Target="diagrams/drawing4.xml"/><Relationship Id="rId162" Type="http://schemas.openxmlformats.org/officeDocument/2006/relationships/image" Target="media/image105.png"/><Relationship Id="rId2" Type="http://schemas.openxmlformats.org/officeDocument/2006/relationships/numbering" Target="numbering.xml"/><Relationship Id="rId29" Type="http://schemas.openxmlformats.org/officeDocument/2006/relationships/chart" Target="charts/chart8.xml"/><Relationship Id="rId24" Type="http://schemas.openxmlformats.org/officeDocument/2006/relationships/chart" Target="charts/chart4.xml"/><Relationship Id="rId40" Type="http://schemas.openxmlformats.org/officeDocument/2006/relationships/hyperlink" Target="http://www.jetbrains.com" TargetMode="External"/><Relationship Id="rId45" Type="http://schemas.openxmlformats.org/officeDocument/2006/relationships/hyperlink" Target="http://www.adobe.com/de/products/photoshop.html" TargetMode="External"/><Relationship Id="rId66" Type="http://schemas.openxmlformats.org/officeDocument/2006/relationships/image" Target="media/image22.jpg"/><Relationship Id="rId87" Type="http://schemas.microsoft.com/office/2007/relationships/diagramDrawing" Target="diagrams/drawing3.xml"/><Relationship Id="rId110" Type="http://schemas.openxmlformats.org/officeDocument/2006/relationships/diagramLayout" Target="diagrams/layout5.xml"/><Relationship Id="rId115" Type="http://schemas.openxmlformats.org/officeDocument/2006/relationships/image" Target="media/image60.jpeg"/><Relationship Id="rId131" Type="http://schemas.openxmlformats.org/officeDocument/2006/relationships/image" Target="media/image75.jpg"/><Relationship Id="rId136" Type="http://schemas.openxmlformats.org/officeDocument/2006/relationships/image" Target="media/image80.png"/><Relationship Id="rId157" Type="http://schemas.openxmlformats.org/officeDocument/2006/relationships/image" Target="media/image100.png"/><Relationship Id="rId61" Type="http://schemas.openxmlformats.org/officeDocument/2006/relationships/diagramColors" Target="diagrams/colors2.xml"/><Relationship Id="rId82" Type="http://schemas.openxmlformats.org/officeDocument/2006/relationships/image" Target="media/image38.png"/><Relationship Id="rId152" Type="http://schemas.openxmlformats.org/officeDocument/2006/relationships/image" Target="media/image95.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14.jpeg"/><Relationship Id="rId35" Type="http://schemas.openxmlformats.org/officeDocument/2006/relationships/hyperlink" Target="http://get.adobe.com/de/reader/" TargetMode="External"/><Relationship Id="rId56" Type="http://schemas.openxmlformats.org/officeDocument/2006/relationships/diagramColors" Target="diagrams/colors1.xml"/><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image" Target="media/image51.png"/><Relationship Id="rId126" Type="http://schemas.openxmlformats.org/officeDocument/2006/relationships/image" Target="media/image71.png"/><Relationship Id="rId147" Type="http://schemas.openxmlformats.org/officeDocument/2006/relationships/image" Target="media/image90.png"/><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7.jpeg"/><Relationship Id="rId72" Type="http://schemas.openxmlformats.org/officeDocument/2006/relationships/image" Target="media/image28.jp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66.png"/><Relationship Id="rId142" Type="http://schemas.openxmlformats.org/officeDocument/2006/relationships/image" Target="media/image85.png"/><Relationship Id="rId163"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www.adobe.com/de/products/indesign.html" TargetMode="External"/><Relationship Id="rId67" Type="http://schemas.openxmlformats.org/officeDocument/2006/relationships/image" Target="media/image23.jpg"/><Relationship Id="rId116" Type="http://schemas.openxmlformats.org/officeDocument/2006/relationships/image" Target="media/image61.jpeg"/><Relationship Id="rId137" Type="http://schemas.openxmlformats.org/officeDocument/2006/relationships/image" Target="media/image81.png"/><Relationship Id="rId158" Type="http://schemas.openxmlformats.org/officeDocument/2006/relationships/image" Target="media/image101.png"/><Relationship Id="rId20" Type="http://schemas.openxmlformats.org/officeDocument/2006/relationships/chart" Target="charts/chart1.xml"/><Relationship Id="rId41" Type="http://schemas.openxmlformats.org/officeDocument/2006/relationships/hyperlink" Target="http://submain.com/download/ghostdoc/" TargetMode="External"/><Relationship Id="rId62" Type="http://schemas.microsoft.com/office/2007/relationships/diagramDrawing" Target="diagrams/drawing2.xml"/><Relationship Id="rId83" Type="http://schemas.openxmlformats.org/officeDocument/2006/relationships/diagramData" Target="diagrams/data3.xml"/><Relationship Id="rId88" Type="http://schemas.openxmlformats.org/officeDocument/2006/relationships/diagramData" Target="diagrams/data4.xml"/><Relationship Id="rId111" Type="http://schemas.openxmlformats.org/officeDocument/2006/relationships/diagramQuickStyle" Target="diagrams/quickStyle5.xml"/><Relationship Id="rId132" Type="http://schemas.openxmlformats.org/officeDocument/2006/relationships/image" Target="media/image76.jpeg"/><Relationship Id="rId153" Type="http://schemas.openxmlformats.org/officeDocument/2006/relationships/image" Target="media/image96.png"/></Relationships>
</file>

<file path=word/_rels/footnotes.xml.rels><?xml version="1.0" encoding="UTF-8" standalone="yes"?>
<Relationships xmlns="http://schemas.openxmlformats.org/package/2006/relationships"><Relationship Id="rId13" Type="http://schemas.openxmlformats.org/officeDocument/2006/relationships/hyperlink" Target="http://www.showcase-nec.com/index.php/showcase2012/zones/ret/" TargetMode="External"/><Relationship Id="rId18" Type="http://schemas.openxmlformats.org/officeDocument/2006/relationships/hyperlink" Target="http://www.konami.jp/bemani/ddr/jp/" TargetMode="External"/><Relationship Id="rId26" Type="http://schemas.openxmlformats.org/officeDocument/2006/relationships/hyperlink" Target="http://hochschule-rapperswil.sv-group.ch/de.html" TargetMode="External"/><Relationship Id="rId39" Type="http://schemas.openxmlformats.org/officeDocument/2006/relationships/hyperlink" Target="https://github.com/OpenKinect/libfreenect" TargetMode="External"/><Relationship Id="rId3" Type="http://schemas.openxmlformats.org/officeDocument/2006/relationships/hyperlink" Target="http://www.xbox.com/de-DE/kinect" TargetMode="External"/><Relationship Id="rId21" Type="http://schemas.openxmlformats.org/officeDocument/2006/relationships/hyperlink" Target="http://tronicstudio.com/" TargetMode="External"/><Relationship Id="rId34" Type="http://schemas.openxmlformats.org/officeDocument/2006/relationships/hyperlink" Target="http://www.microsoft.com/en-us/kinectforwindows/" TargetMode="External"/><Relationship Id="rId42" Type="http://schemas.openxmlformats.org/officeDocument/2006/relationships/hyperlink" Target="http://unity.codeplex.com/" TargetMode="External"/><Relationship Id="rId47" Type="http://schemas.openxmlformats.org/officeDocument/2006/relationships/hyperlink" Target="http://hacks.mozilla.org/2010/09/hardware-acceleration/" TargetMode="External"/><Relationship Id="rId50" Type="http://schemas.openxmlformats.org/officeDocument/2006/relationships/hyperlink" Target="http://www.videolan.org/vlc/" TargetMode="External"/><Relationship Id="rId7" Type="http://schemas.openxmlformats.org/officeDocument/2006/relationships/hyperlink" Target="http://www.youtube.com/watch?v=CLD1wVbcD8w&amp;feature=related" TargetMode="External"/><Relationship Id="rId12" Type="http://schemas.openxmlformats.org/officeDocument/2006/relationships/hyperlink" Target="http://www.youtube.com/watch?v=Yk6PLmUY3tw&amp;feature=related" TargetMode="External"/><Relationship Id="rId17" Type="http://schemas.openxmlformats.org/officeDocument/2006/relationships/hyperlink" Target="http://en.wikipedia.org/wiki/Dance_Dance_Revolution" TargetMode="External"/><Relationship Id="rId25" Type="http://schemas.openxmlformats.org/officeDocument/2006/relationships/hyperlink" Target="http://www.hsr.ch/" TargetMode="External"/><Relationship Id="rId33" Type="http://schemas.openxmlformats.org/officeDocument/2006/relationships/hyperlink" Target="http://typo3.org/extensions/repository/" TargetMode="External"/><Relationship Id="rId38" Type="http://schemas.openxmlformats.org/officeDocument/2006/relationships/hyperlink" Target="http://openkinect.org/wiki/Main_Page" TargetMode="External"/><Relationship Id="rId46" Type="http://schemas.openxmlformats.org/officeDocument/2006/relationships/hyperlink" Target="http://eprints3.hsr.ch/220/" TargetMode="External"/><Relationship Id="rId2" Type="http://schemas.openxmlformats.org/officeDocument/2006/relationships/hyperlink" Target="http://eprints.hsr.ch/" TargetMode="External"/><Relationship Id="rId16" Type="http://schemas.openxmlformats.org/officeDocument/2006/relationships/hyperlink" Target="http://pewa.panasonic.com/components/built-in-sensors/3d-image-sensors/d-imager/" TargetMode="External"/><Relationship Id="rId20" Type="http://schemas.openxmlformats.org/officeDocument/2006/relationships/hyperlink" Target="http://www.yahoo.com/" TargetMode="External"/><Relationship Id="rId29" Type="http://schemas.openxmlformats.org/officeDocument/2006/relationships/hyperlink" Target="http://msdn.microsoft.com/en-us/vstudio/ff637362.aspx" TargetMode="External"/><Relationship Id="rId41" Type="http://schemas.openxmlformats.org/officeDocument/2006/relationships/hyperlink" Target="http://www.imagemagick.org" TargetMode="External"/><Relationship Id="rId54" Type="http://schemas.openxmlformats.org/officeDocument/2006/relationships/hyperlink" Target="http://www.audionovum.ch" TargetMode="External"/><Relationship Id="rId1" Type="http://schemas.openxmlformats.org/officeDocument/2006/relationships/hyperlink" Target="https://redmine.elmermx.ch/" TargetMode="External"/><Relationship Id="rId6" Type="http://schemas.openxmlformats.org/officeDocument/2006/relationships/hyperlink" Target="http://www.youtube.com/watch?v=wT2zyT5eJIU&amp;feature=related" TargetMode="External"/><Relationship Id="rId11" Type="http://schemas.openxmlformats.org/officeDocument/2006/relationships/hyperlink" Target="http://www.youtube.com/watch?v=KBHgRcMPaYI&amp;feature=related" TargetMode="External"/><Relationship Id="rId24" Type="http://schemas.openxmlformats.org/officeDocument/2006/relationships/hyperlink" Target="https://www.windowsazure.com/" TargetMode="External"/><Relationship Id="rId32" Type="http://schemas.openxmlformats.org/officeDocument/2006/relationships/hyperlink" Target="http://typo3.org" TargetMode="External"/><Relationship Id="rId37" Type="http://schemas.openxmlformats.org/officeDocument/2006/relationships/hyperlink" Target="http://www.primesense.com/" TargetMode="External"/><Relationship Id="rId40" Type="http://schemas.openxmlformats.org/officeDocument/2006/relationships/hyperlink" Target="http://www.cs.dartmouth.edu/~cs104/BodyPartRecognition.pdf" TargetMode="External"/><Relationship Id="rId45" Type="http://schemas.openxmlformats.org/officeDocument/2006/relationships/hyperlink" Target="http://msdn.microsoft.com/en-us/library/ms753391.aspx" TargetMode="External"/><Relationship Id="rId53" Type="http://schemas.openxmlformats.org/officeDocument/2006/relationships/hyperlink" Target="http://www.i-audiopoint.com" TargetMode="External"/><Relationship Id="rId5" Type="http://schemas.openxmlformats.org/officeDocument/2006/relationships/hyperlink" Target="http://www.youtube.com/watch?v=xFgvNMN2DiQ&amp;feature=related" TargetMode="External"/><Relationship Id="rId15" Type="http://schemas.openxmlformats.org/officeDocument/2006/relationships/hyperlink" Target="http://www.leapmotion.com/" TargetMode="External"/><Relationship Id="rId23" Type="http://schemas.openxmlformats.org/officeDocument/2006/relationships/hyperlink" Target="http://www.microsoft.com/en-us/kinectforwindows/develop/developer-downloads.aspx" TargetMode="External"/><Relationship Id="rId28" Type="http://schemas.openxmlformats.org/officeDocument/2006/relationships/hyperlink" Target="http://www.microsoft.com/en-us/kinectforwindows/develop/learn.aspx" TargetMode="External"/><Relationship Id="rId36" Type="http://schemas.openxmlformats.org/officeDocument/2006/relationships/hyperlink" Target="http://www.primesense.com/Nite/" TargetMode="External"/><Relationship Id="rId49" Type="http://schemas.openxmlformats.org/officeDocument/2006/relationships/hyperlink" Target="http://epicgames.com/technology/" TargetMode="External"/><Relationship Id="rId10" Type="http://schemas.openxmlformats.org/officeDocument/2006/relationships/hyperlink" Target="http://www.youtube.com/watch?v=lmSoV2Mb8gE&amp;feature=related" TargetMode="External"/><Relationship Id="rId19" Type="http://schemas.openxmlformats.org/officeDocument/2006/relationships/hyperlink" Target="http://www.konami-dmstar.com/danceevolution/" TargetMode="External"/><Relationship Id="rId31" Type="http://schemas.openxmlformats.org/officeDocument/2006/relationships/hyperlink" Target="http://www.hsr.ch/typo3/index.php" TargetMode="External"/><Relationship Id="rId44" Type="http://schemas.openxmlformats.org/officeDocument/2006/relationships/hyperlink" Target="http://mef.codeplex.com/documentation" TargetMode="External"/><Relationship Id="rId52" Type="http://schemas.openxmlformats.org/officeDocument/2006/relationships/hyperlink" Target="http://prezi.com/" TargetMode="External"/><Relationship Id="rId4" Type="http://schemas.openxmlformats.org/officeDocument/2006/relationships/hyperlink" Target="http://www.youtube.com/watch?v=La2xIJ-SzwQ&amp;feature=related" TargetMode="External"/><Relationship Id="rId9" Type="http://schemas.openxmlformats.org/officeDocument/2006/relationships/hyperlink" Target="http://www.youtube.com/watch?v=y0TSw15aYyk" TargetMode="External"/><Relationship Id="rId14" Type="http://schemas.openxmlformats.org/officeDocument/2006/relationships/hyperlink" Target="http://www.microsoft.com/surface/en/us/default.aspx" TargetMode="External"/><Relationship Id="rId22" Type="http://schemas.openxmlformats.org/officeDocument/2006/relationships/hyperlink" Target="http://www.youtube.com/watch?v=VnL03JyLVcA" TargetMode="External"/><Relationship Id="rId27" Type="http://schemas.openxmlformats.org/officeDocument/2006/relationships/hyperlink" Target="http://www.youtube.com/watch?v=CLD1wVbcD8w&amp;feature=related" TargetMode="External"/><Relationship Id="rId30" Type="http://schemas.openxmlformats.org/officeDocument/2006/relationships/hyperlink" Target="http://www.nagios.org/" TargetMode="External"/><Relationship Id="rId35" Type="http://schemas.openxmlformats.org/officeDocument/2006/relationships/hyperlink" Target="http://openni.org/" TargetMode="External"/><Relationship Id="rId43" Type="http://schemas.openxmlformats.org/officeDocument/2006/relationships/hyperlink" Target="http://mef.codeplex.com/" TargetMode="External"/><Relationship Id="rId48" Type="http://schemas.openxmlformats.org/officeDocument/2006/relationships/hyperlink" Target="http://unigine.com/products/sanctuary/" TargetMode="External"/><Relationship Id="rId8" Type="http://schemas.openxmlformats.org/officeDocument/2006/relationships/hyperlink" Target="http://www.youtube.com/watch?v=4F3rnV3-6VM&amp;feature=related" TargetMode="External"/><Relationship Id="rId5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videowall_svn.elmermx.ch\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oleObject" Target="file:///C:\_svn\videowall_svn.elmermx.ch\doc\Bericht\05_Technischer%20Bericht\07_Realisierung%20und%20test\StabilityTests\24hTest.xlsx" TargetMode="Externa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Anzahl Personen über</a:t>
            </a:r>
            <a:r>
              <a:rPr lang="en-US" baseline="0"/>
              <a:t> die Zeit</a:t>
            </a:r>
            <a:endParaRPr lang="en-US"/>
          </a:p>
        </c:rich>
      </c:tx>
      <c:overlay val="0"/>
    </c:title>
    <c:autoTitleDeleted val="0"/>
    <c:plotArea>
      <c:layout/>
      <c:lineChart>
        <c:grouping val="standard"/>
        <c:varyColors val="0"/>
        <c:ser>
          <c:idx val="0"/>
          <c:order val="0"/>
          <c:tx>
            <c:strRef>
              <c:f>Sheet1!$B$1</c:f>
              <c:strCache>
                <c:ptCount val="1"/>
                <c:pt idx="0">
                  <c:v>Anzahl Personen</c:v>
                </c:pt>
              </c:strCache>
            </c:strRef>
          </c:tx>
          <c:marker>
            <c:symbol val="none"/>
          </c:marker>
          <c:cat>
            <c:strRef>
              <c:f>Sheet1!$A$2:$A$46</c:f>
              <c:strCache>
                <c:ptCount val="45"/>
                <c:pt idx="0">
                  <c:v>09.25</c:v>
                </c:pt>
                <c:pt idx="1">
                  <c:v>09.30</c:v>
                </c:pt>
                <c:pt idx="2">
                  <c:v>09.35</c:v>
                </c:pt>
                <c:pt idx="3">
                  <c:v>09.40</c:v>
                </c:pt>
                <c:pt idx="4">
                  <c:v>09.45</c:v>
                </c:pt>
                <c:pt idx="5">
                  <c:v>09.50</c:v>
                </c:pt>
                <c:pt idx="6">
                  <c:v>09.55</c:v>
                </c:pt>
                <c:pt idx="7">
                  <c:v>10.00</c:v>
                </c:pt>
                <c:pt idx="8">
                  <c:v>10.05</c:v>
                </c:pt>
                <c:pt idx="9">
                  <c:v>10.10</c:v>
                </c:pt>
                <c:pt idx="10">
                  <c:v>10.15</c:v>
                </c:pt>
                <c:pt idx="11">
                  <c:v>10.20</c:v>
                </c:pt>
                <c:pt idx="12">
                  <c:v>10.25</c:v>
                </c:pt>
                <c:pt idx="13">
                  <c:v>10.30</c:v>
                </c:pt>
                <c:pt idx="14">
                  <c:v>10.35</c:v>
                </c:pt>
                <c:pt idx="15">
                  <c:v>10.40</c:v>
                </c:pt>
                <c:pt idx="16">
                  <c:v>10.45</c:v>
                </c:pt>
                <c:pt idx="17">
                  <c:v>10.50</c:v>
                </c:pt>
                <c:pt idx="18">
                  <c:v>10.55</c:v>
                </c:pt>
                <c:pt idx="19">
                  <c:v>11.00</c:v>
                </c:pt>
                <c:pt idx="20">
                  <c:v>11.05</c:v>
                </c:pt>
                <c:pt idx="21">
                  <c:v>11.10</c:v>
                </c:pt>
                <c:pt idx="22">
                  <c:v>11.15</c:v>
                </c:pt>
                <c:pt idx="23">
                  <c:v>11.20</c:v>
                </c:pt>
                <c:pt idx="24">
                  <c:v>11.25</c:v>
                </c:pt>
                <c:pt idx="25">
                  <c:v>11.30</c:v>
                </c:pt>
                <c:pt idx="26">
                  <c:v>11.35</c:v>
                </c:pt>
                <c:pt idx="27">
                  <c:v>11.40</c:v>
                </c:pt>
                <c:pt idx="28">
                  <c:v>11.45</c:v>
                </c:pt>
                <c:pt idx="29">
                  <c:v>11.50</c:v>
                </c:pt>
                <c:pt idx="30">
                  <c:v>11.55</c:v>
                </c:pt>
                <c:pt idx="31">
                  <c:v>12.00</c:v>
                </c:pt>
                <c:pt idx="32">
                  <c:v>12.05</c:v>
                </c:pt>
                <c:pt idx="33">
                  <c:v>12.10</c:v>
                </c:pt>
                <c:pt idx="34">
                  <c:v>12.15</c:v>
                </c:pt>
                <c:pt idx="35">
                  <c:v>12.20</c:v>
                </c:pt>
                <c:pt idx="36">
                  <c:v>12.25</c:v>
                </c:pt>
                <c:pt idx="37">
                  <c:v>12.30</c:v>
                </c:pt>
                <c:pt idx="38">
                  <c:v>12.35</c:v>
                </c:pt>
                <c:pt idx="39">
                  <c:v>12.40</c:v>
                </c:pt>
                <c:pt idx="40">
                  <c:v>12.45</c:v>
                </c:pt>
                <c:pt idx="41">
                  <c:v>12.50</c:v>
                </c:pt>
                <c:pt idx="42">
                  <c:v>12.55</c:v>
                </c:pt>
                <c:pt idx="43">
                  <c:v>13.00</c:v>
                </c:pt>
                <c:pt idx="44">
                  <c:v>13.05</c:v>
                </c:pt>
              </c:strCache>
            </c:strRef>
          </c:cat>
          <c:val>
            <c:numRef>
              <c:f>Sheet1!$B$2:$B$46</c:f>
              <c:numCache>
                <c:formatCode>General</c:formatCode>
                <c:ptCount val="45"/>
                <c:pt idx="0">
                  <c:v>6</c:v>
                </c:pt>
                <c:pt idx="1">
                  <c:v>15</c:v>
                </c:pt>
                <c:pt idx="2">
                  <c:v>21</c:v>
                </c:pt>
                <c:pt idx="3">
                  <c:v>17</c:v>
                </c:pt>
                <c:pt idx="4">
                  <c:v>22</c:v>
                </c:pt>
                <c:pt idx="5">
                  <c:v>65</c:v>
                </c:pt>
                <c:pt idx="6">
                  <c:v>74</c:v>
                </c:pt>
                <c:pt idx="7">
                  <c:v>40</c:v>
                </c:pt>
                <c:pt idx="8">
                  <c:v>51</c:v>
                </c:pt>
                <c:pt idx="9">
                  <c:v>13</c:v>
                </c:pt>
                <c:pt idx="10">
                  <c:v>7</c:v>
                </c:pt>
                <c:pt idx="23">
                  <c:v>10</c:v>
                </c:pt>
                <c:pt idx="24">
                  <c:v>40</c:v>
                </c:pt>
                <c:pt idx="25">
                  <c:v>40</c:v>
                </c:pt>
                <c:pt idx="26">
                  <c:v>47</c:v>
                </c:pt>
                <c:pt idx="27">
                  <c:v>45</c:v>
                </c:pt>
                <c:pt idx="28">
                  <c:v>39</c:v>
                </c:pt>
                <c:pt idx="29">
                  <c:v>92</c:v>
                </c:pt>
                <c:pt idx="30">
                  <c:v>91</c:v>
                </c:pt>
                <c:pt idx="31">
                  <c:v>62</c:v>
                </c:pt>
                <c:pt idx="32">
                  <c:v>40</c:v>
                </c:pt>
                <c:pt idx="33">
                  <c:v>47</c:v>
                </c:pt>
                <c:pt idx="34">
                  <c:v>49</c:v>
                </c:pt>
                <c:pt idx="35">
                  <c:v>56</c:v>
                </c:pt>
                <c:pt idx="36">
                  <c:v>61</c:v>
                </c:pt>
                <c:pt idx="37">
                  <c:v>62</c:v>
                </c:pt>
                <c:pt idx="38">
                  <c:v>58</c:v>
                </c:pt>
                <c:pt idx="39">
                  <c:v>29</c:v>
                </c:pt>
                <c:pt idx="40">
                  <c:v>86</c:v>
                </c:pt>
                <c:pt idx="41">
                  <c:v>73</c:v>
                </c:pt>
                <c:pt idx="42">
                  <c:v>53</c:v>
                </c:pt>
                <c:pt idx="43">
                  <c:v>60</c:v>
                </c:pt>
                <c:pt idx="44">
                  <c:v>41</c:v>
                </c:pt>
              </c:numCache>
            </c:numRef>
          </c:val>
          <c:smooth val="0"/>
        </c:ser>
        <c:dLbls>
          <c:showLegendKey val="0"/>
          <c:showVal val="0"/>
          <c:showCatName val="0"/>
          <c:showSerName val="0"/>
          <c:showPercent val="0"/>
          <c:showBubbleSize val="0"/>
        </c:dLbls>
        <c:marker val="1"/>
        <c:smooth val="0"/>
        <c:axId val="132084864"/>
        <c:axId val="132086400"/>
      </c:lineChart>
      <c:catAx>
        <c:axId val="132084864"/>
        <c:scaling>
          <c:orientation val="minMax"/>
        </c:scaling>
        <c:delete val="0"/>
        <c:axPos val="b"/>
        <c:majorTickMark val="out"/>
        <c:minorTickMark val="none"/>
        <c:tickLblPos val="nextTo"/>
        <c:crossAx val="132086400"/>
        <c:crosses val="autoZero"/>
        <c:auto val="1"/>
        <c:lblAlgn val="ctr"/>
        <c:lblOffset val="100"/>
        <c:noMultiLvlLbl val="0"/>
      </c:catAx>
      <c:valAx>
        <c:axId val="132086400"/>
        <c:scaling>
          <c:orientation val="minMax"/>
        </c:scaling>
        <c:delete val="0"/>
        <c:axPos val="l"/>
        <c:majorGridlines/>
        <c:numFmt formatCode="General" sourceLinked="1"/>
        <c:majorTickMark val="out"/>
        <c:minorTickMark val="none"/>
        <c:tickLblPos val="nextTo"/>
        <c:crossAx val="132084864"/>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Entwicklung der </a:t>
            </a:r>
            <a:r>
              <a:rPr lang="de-CH" sz="1800" b="1" i="0" u="none" strike="noStrike" baseline="0">
                <a:effectLst/>
              </a:rPr>
              <a:t>Systemressourcen </a:t>
            </a:r>
            <a:r>
              <a:rPr lang="de-CH"/>
              <a:t>der laufenden Applikation über 111 Stunden</a:t>
            </a:r>
          </a:p>
        </c:rich>
      </c:tx>
      <c:overlay val="0"/>
    </c:title>
    <c:autoTitleDeleted val="0"/>
    <c:plotArea>
      <c:layout/>
      <c:lineChart>
        <c:grouping val="standard"/>
        <c:varyColors val="0"/>
        <c:ser>
          <c:idx val="0"/>
          <c:order val="0"/>
          <c:tx>
            <c:strRef>
              <c:f>Raw!$B$1</c:f>
              <c:strCache>
                <c:ptCount val="1"/>
                <c:pt idx="0">
                  <c:v>Anzahl offene Handles</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Raw!$B$2:$B$13462</c:f>
              <c:numCache>
                <c:formatCode>General</c:formatCode>
                <c:ptCount val="13461"/>
                <c:pt idx="0">
                  <c:v>686</c:v>
                </c:pt>
                <c:pt idx="1">
                  <c:v>686</c:v>
                </c:pt>
                <c:pt idx="2">
                  <c:v>686</c:v>
                </c:pt>
                <c:pt idx="3">
                  <c:v>686</c:v>
                </c:pt>
                <c:pt idx="4">
                  <c:v>686</c:v>
                </c:pt>
                <c:pt idx="5">
                  <c:v>720</c:v>
                </c:pt>
                <c:pt idx="6">
                  <c:v>700</c:v>
                </c:pt>
                <c:pt idx="7">
                  <c:v>697</c:v>
                </c:pt>
                <c:pt idx="8">
                  <c:v>708</c:v>
                </c:pt>
                <c:pt idx="9">
                  <c:v>705</c:v>
                </c:pt>
                <c:pt idx="10">
                  <c:v>710</c:v>
                </c:pt>
                <c:pt idx="11">
                  <c:v>701</c:v>
                </c:pt>
                <c:pt idx="12">
                  <c:v>702</c:v>
                </c:pt>
                <c:pt idx="13">
                  <c:v>714</c:v>
                </c:pt>
                <c:pt idx="14">
                  <c:v>709</c:v>
                </c:pt>
                <c:pt idx="15">
                  <c:v>704</c:v>
                </c:pt>
                <c:pt idx="16">
                  <c:v>706</c:v>
                </c:pt>
                <c:pt idx="17">
                  <c:v>706</c:v>
                </c:pt>
                <c:pt idx="18">
                  <c:v>698</c:v>
                </c:pt>
                <c:pt idx="19">
                  <c:v>704</c:v>
                </c:pt>
                <c:pt idx="20">
                  <c:v>701</c:v>
                </c:pt>
                <c:pt idx="21">
                  <c:v>706</c:v>
                </c:pt>
                <c:pt idx="22">
                  <c:v>699</c:v>
                </c:pt>
                <c:pt idx="23">
                  <c:v>700</c:v>
                </c:pt>
                <c:pt idx="24">
                  <c:v>714</c:v>
                </c:pt>
                <c:pt idx="25">
                  <c:v>711</c:v>
                </c:pt>
                <c:pt idx="26">
                  <c:v>711</c:v>
                </c:pt>
                <c:pt idx="27">
                  <c:v>719</c:v>
                </c:pt>
                <c:pt idx="28">
                  <c:v>719</c:v>
                </c:pt>
                <c:pt idx="29">
                  <c:v>709</c:v>
                </c:pt>
                <c:pt idx="30">
                  <c:v>698</c:v>
                </c:pt>
                <c:pt idx="31">
                  <c:v>698</c:v>
                </c:pt>
                <c:pt idx="32">
                  <c:v>709</c:v>
                </c:pt>
                <c:pt idx="33">
                  <c:v>701</c:v>
                </c:pt>
                <c:pt idx="34">
                  <c:v>707</c:v>
                </c:pt>
                <c:pt idx="35">
                  <c:v>701</c:v>
                </c:pt>
                <c:pt idx="36">
                  <c:v>706</c:v>
                </c:pt>
                <c:pt idx="37">
                  <c:v>698</c:v>
                </c:pt>
                <c:pt idx="38">
                  <c:v>706</c:v>
                </c:pt>
                <c:pt idx="39">
                  <c:v>701</c:v>
                </c:pt>
                <c:pt idx="40">
                  <c:v>699</c:v>
                </c:pt>
                <c:pt idx="41">
                  <c:v>706</c:v>
                </c:pt>
                <c:pt idx="42">
                  <c:v>701</c:v>
                </c:pt>
                <c:pt idx="43">
                  <c:v>699</c:v>
                </c:pt>
                <c:pt idx="44">
                  <c:v>711</c:v>
                </c:pt>
                <c:pt idx="45">
                  <c:v>706</c:v>
                </c:pt>
                <c:pt idx="46">
                  <c:v>707</c:v>
                </c:pt>
                <c:pt idx="47">
                  <c:v>701</c:v>
                </c:pt>
                <c:pt idx="48">
                  <c:v>706</c:v>
                </c:pt>
                <c:pt idx="49">
                  <c:v>704</c:v>
                </c:pt>
                <c:pt idx="50">
                  <c:v>707</c:v>
                </c:pt>
                <c:pt idx="51">
                  <c:v>702</c:v>
                </c:pt>
                <c:pt idx="52">
                  <c:v>736</c:v>
                </c:pt>
                <c:pt idx="53">
                  <c:v>709</c:v>
                </c:pt>
                <c:pt idx="54">
                  <c:v>736</c:v>
                </c:pt>
                <c:pt idx="55">
                  <c:v>699</c:v>
                </c:pt>
                <c:pt idx="56">
                  <c:v>707</c:v>
                </c:pt>
                <c:pt idx="57">
                  <c:v>707</c:v>
                </c:pt>
                <c:pt idx="58">
                  <c:v>705</c:v>
                </c:pt>
                <c:pt idx="59">
                  <c:v>726</c:v>
                </c:pt>
                <c:pt idx="60">
                  <c:v>707</c:v>
                </c:pt>
                <c:pt idx="61">
                  <c:v>726</c:v>
                </c:pt>
                <c:pt idx="62">
                  <c:v>707</c:v>
                </c:pt>
                <c:pt idx="63">
                  <c:v>726</c:v>
                </c:pt>
                <c:pt idx="64">
                  <c:v>723</c:v>
                </c:pt>
                <c:pt idx="65">
                  <c:v>704</c:v>
                </c:pt>
                <c:pt idx="66">
                  <c:v>704</c:v>
                </c:pt>
                <c:pt idx="67">
                  <c:v>723</c:v>
                </c:pt>
                <c:pt idx="68">
                  <c:v>704</c:v>
                </c:pt>
                <c:pt idx="69">
                  <c:v>724</c:v>
                </c:pt>
                <c:pt idx="70">
                  <c:v>724</c:v>
                </c:pt>
                <c:pt idx="71">
                  <c:v>705</c:v>
                </c:pt>
                <c:pt idx="72">
                  <c:v>698</c:v>
                </c:pt>
                <c:pt idx="73">
                  <c:v>710</c:v>
                </c:pt>
                <c:pt idx="74">
                  <c:v>707</c:v>
                </c:pt>
                <c:pt idx="75">
                  <c:v>707</c:v>
                </c:pt>
                <c:pt idx="76">
                  <c:v>701</c:v>
                </c:pt>
                <c:pt idx="77">
                  <c:v>712</c:v>
                </c:pt>
                <c:pt idx="78">
                  <c:v>697</c:v>
                </c:pt>
                <c:pt idx="79">
                  <c:v>709</c:v>
                </c:pt>
                <c:pt idx="80">
                  <c:v>702</c:v>
                </c:pt>
                <c:pt idx="81">
                  <c:v>704</c:v>
                </c:pt>
                <c:pt idx="82">
                  <c:v>703</c:v>
                </c:pt>
                <c:pt idx="83">
                  <c:v>707</c:v>
                </c:pt>
                <c:pt idx="84">
                  <c:v>712</c:v>
                </c:pt>
                <c:pt idx="85">
                  <c:v>707</c:v>
                </c:pt>
                <c:pt idx="86">
                  <c:v>709</c:v>
                </c:pt>
                <c:pt idx="87">
                  <c:v>709</c:v>
                </c:pt>
                <c:pt idx="88">
                  <c:v>702</c:v>
                </c:pt>
                <c:pt idx="89">
                  <c:v>712</c:v>
                </c:pt>
                <c:pt idx="90">
                  <c:v>702</c:v>
                </c:pt>
                <c:pt idx="91">
                  <c:v>707</c:v>
                </c:pt>
                <c:pt idx="92">
                  <c:v>704</c:v>
                </c:pt>
                <c:pt idx="93">
                  <c:v>697</c:v>
                </c:pt>
                <c:pt idx="94">
                  <c:v>699</c:v>
                </c:pt>
                <c:pt idx="95">
                  <c:v>707</c:v>
                </c:pt>
                <c:pt idx="96">
                  <c:v>697</c:v>
                </c:pt>
                <c:pt idx="97">
                  <c:v>707</c:v>
                </c:pt>
                <c:pt idx="98">
                  <c:v>704</c:v>
                </c:pt>
                <c:pt idx="99">
                  <c:v>707</c:v>
                </c:pt>
                <c:pt idx="100">
                  <c:v>704</c:v>
                </c:pt>
                <c:pt idx="101">
                  <c:v>717</c:v>
                </c:pt>
                <c:pt idx="102">
                  <c:v>709</c:v>
                </c:pt>
                <c:pt idx="103">
                  <c:v>712</c:v>
                </c:pt>
                <c:pt idx="104">
                  <c:v>707</c:v>
                </c:pt>
                <c:pt idx="105">
                  <c:v>699</c:v>
                </c:pt>
                <c:pt idx="106">
                  <c:v>709</c:v>
                </c:pt>
                <c:pt idx="107">
                  <c:v>704</c:v>
                </c:pt>
                <c:pt idx="108">
                  <c:v>704</c:v>
                </c:pt>
                <c:pt idx="109">
                  <c:v>707</c:v>
                </c:pt>
                <c:pt idx="110">
                  <c:v>701</c:v>
                </c:pt>
                <c:pt idx="111">
                  <c:v>707</c:v>
                </c:pt>
                <c:pt idx="112">
                  <c:v>712</c:v>
                </c:pt>
                <c:pt idx="113">
                  <c:v>709</c:v>
                </c:pt>
                <c:pt idx="114">
                  <c:v>699</c:v>
                </c:pt>
                <c:pt idx="115">
                  <c:v>705</c:v>
                </c:pt>
                <c:pt idx="116">
                  <c:v>707</c:v>
                </c:pt>
                <c:pt idx="117">
                  <c:v>699</c:v>
                </c:pt>
                <c:pt idx="118">
                  <c:v>704</c:v>
                </c:pt>
                <c:pt idx="119">
                  <c:v>704</c:v>
                </c:pt>
                <c:pt idx="120">
                  <c:v>697</c:v>
                </c:pt>
                <c:pt idx="121">
                  <c:v>697</c:v>
                </c:pt>
                <c:pt idx="122">
                  <c:v>704</c:v>
                </c:pt>
                <c:pt idx="123">
                  <c:v>697</c:v>
                </c:pt>
                <c:pt idx="124">
                  <c:v>709</c:v>
                </c:pt>
                <c:pt idx="125">
                  <c:v>704</c:v>
                </c:pt>
                <c:pt idx="126">
                  <c:v>713</c:v>
                </c:pt>
                <c:pt idx="127">
                  <c:v>699</c:v>
                </c:pt>
                <c:pt idx="128">
                  <c:v>705</c:v>
                </c:pt>
                <c:pt idx="129">
                  <c:v>704</c:v>
                </c:pt>
                <c:pt idx="130">
                  <c:v>717</c:v>
                </c:pt>
                <c:pt idx="131">
                  <c:v>707</c:v>
                </c:pt>
                <c:pt idx="132">
                  <c:v>703</c:v>
                </c:pt>
                <c:pt idx="133">
                  <c:v>712</c:v>
                </c:pt>
                <c:pt idx="134">
                  <c:v>712</c:v>
                </c:pt>
                <c:pt idx="135">
                  <c:v>717</c:v>
                </c:pt>
                <c:pt idx="136">
                  <c:v>710</c:v>
                </c:pt>
                <c:pt idx="137">
                  <c:v>709</c:v>
                </c:pt>
                <c:pt idx="138">
                  <c:v>712</c:v>
                </c:pt>
                <c:pt idx="139">
                  <c:v>704</c:v>
                </c:pt>
                <c:pt idx="140">
                  <c:v>709</c:v>
                </c:pt>
                <c:pt idx="141">
                  <c:v>702</c:v>
                </c:pt>
                <c:pt idx="142">
                  <c:v>714</c:v>
                </c:pt>
                <c:pt idx="143">
                  <c:v>709</c:v>
                </c:pt>
                <c:pt idx="144">
                  <c:v>702</c:v>
                </c:pt>
                <c:pt idx="145">
                  <c:v>712</c:v>
                </c:pt>
                <c:pt idx="146">
                  <c:v>707</c:v>
                </c:pt>
                <c:pt idx="147">
                  <c:v>712</c:v>
                </c:pt>
                <c:pt idx="148">
                  <c:v>710</c:v>
                </c:pt>
                <c:pt idx="149">
                  <c:v>709</c:v>
                </c:pt>
                <c:pt idx="150">
                  <c:v>704</c:v>
                </c:pt>
                <c:pt idx="151">
                  <c:v>707</c:v>
                </c:pt>
                <c:pt idx="152">
                  <c:v>702</c:v>
                </c:pt>
                <c:pt idx="153">
                  <c:v>703</c:v>
                </c:pt>
                <c:pt idx="154">
                  <c:v>702</c:v>
                </c:pt>
                <c:pt idx="155">
                  <c:v>697</c:v>
                </c:pt>
                <c:pt idx="156">
                  <c:v>712</c:v>
                </c:pt>
                <c:pt idx="157">
                  <c:v>702</c:v>
                </c:pt>
                <c:pt idx="158">
                  <c:v>704</c:v>
                </c:pt>
                <c:pt idx="159">
                  <c:v>702</c:v>
                </c:pt>
                <c:pt idx="160">
                  <c:v>705</c:v>
                </c:pt>
                <c:pt idx="161">
                  <c:v>703</c:v>
                </c:pt>
                <c:pt idx="162">
                  <c:v>702</c:v>
                </c:pt>
                <c:pt idx="163">
                  <c:v>708</c:v>
                </c:pt>
                <c:pt idx="164">
                  <c:v>710</c:v>
                </c:pt>
                <c:pt idx="165">
                  <c:v>706</c:v>
                </c:pt>
                <c:pt idx="166">
                  <c:v>706</c:v>
                </c:pt>
                <c:pt idx="167">
                  <c:v>706</c:v>
                </c:pt>
                <c:pt idx="168">
                  <c:v>708</c:v>
                </c:pt>
                <c:pt idx="169">
                  <c:v>708</c:v>
                </c:pt>
                <c:pt idx="170">
                  <c:v>706</c:v>
                </c:pt>
                <c:pt idx="171">
                  <c:v>723</c:v>
                </c:pt>
                <c:pt idx="172">
                  <c:v>747</c:v>
                </c:pt>
                <c:pt idx="173">
                  <c:v>748</c:v>
                </c:pt>
                <c:pt idx="174">
                  <c:v>753</c:v>
                </c:pt>
                <c:pt idx="175">
                  <c:v>727</c:v>
                </c:pt>
                <c:pt idx="176">
                  <c:v>721</c:v>
                </c:pt>
                <c:pt idx="177">
                  <c:v>721</c:v>
                </c:pt>
                <c:pt idx="178">
                  <c:v>718</c:v>
                </c:pt>
                <c:pt idx="179">
                  <c:v>729</c:v>
                </c:pt>
                <c:pt idx="180">
                  <c:v>712</c:v>
                </c:pt>
                <c:pt idx="181">
                  <c:v>719</c:v>
                </c:pt>
                <c:pt idx="182">
                  <c:v>719</c:v>
                </c:pt>
                <c:pt idx="183">
                  <c:v>711</c:v>
                </c:pt>
                <c:pt idx="184">
                  <c:v>723</c:v>
                </c:pt>
                <c:pt idx="185">
                  <c:v>724</c:v>
                </c:pt>
                <c:pt idx="186">
                  <c:v>721</c:v>
                </c:pt>
                <c:pt idx="187">
                  <c:v>723</c:v>
                </c:pt>
                <c:pt idx="188">
                  <c:v>718</c:v>
                </c:pt>
                <c:pt idx="189">
                  <c:v>718</c:v>
                </c:pt>
                <c:pt idx="190">
                  <c:v>709</c:v>
                </c:pt>
                <c:pt idx="191">
                  <c:v>716</c:v>
                </c:pt>
                <c:pt idx="192">
                  <c:v>711</c:v>
                </c:pt>
                <c:pt idx="193">
                  <c:v>729</c:v>
                </c:pt>
                <c:pt idx="194">
                  <c:v>716</c:v>
                </c:pt>
                <c:pt idx="195">
                  <c:v>719</c:v>
                </c:pt>
                <c:pt idx="196">
                  <c:v>714</c:v>
                </c:pt>
                <c:pt idx="197">
                  <c:v>715</c:v>
                </c:pt>
                <c:pt idx="198">
                  <c:v>732</c:v>
                </c:pt>
                <c:pt idx="199">
                  <c:v>724</c:v>
                </c:pt>
                <c:pt idx="200">
                  <c:v>716</c:v>
                </c:pt>
                <c:pt idx="201">
                  <c:v>714</c:v>
                </c:pt>
                <c:pt idx="202">
                  <c:v>724</c:v>
                </c:pt>
                <c:pt idx="203">
                  <c:v>721</c:v>
                </c:pt>
                <c:pt idx="204">
                  <c:v>727</c:v>
                </c:pt>
                <c:pt idx="205">
                  <c:v>716</c:v>
                </c:pt>
                <c:pt idx="206">
                  <c:v>719</c:v>
                </c:pt>
                <c:pt idx="207">
                  <c:v>748</c:v>
                </c:pt>
                <c:pt idx="208">
                  <c:v>711</c:v>
                </c:pt>
                <c:pt idx="209">
                  <c:v>709</c:v>
                </c:pt>
                <c:pt idx="210">
                  <c:v>716</c:v>
                </c:pt>
                <c:pt idx="211">
                  <c:v>710</c:v>
                </c:pt>
                <c:pt idx="212">
                  <c:v>709</c:v>
                </c:pt>
                <c:pt idx="213">
                  <c:v>716</c:v>
                </c:pt>
                <c:pt idx="214">
                  <c:v>719</c:v>
                </c:pt>
                <c:pt idx="215">
                  <c:v>709</c:v>
                </c:pt>
                <c:pt idx="216">
                  <c:v>716</c:v>
                </c:pt>
                <c:pt idx="217">
                  <c:v>711</c:v>
                </c:pt>
                <c:pt idx="218">
                  <c:v>706</c:v>
                </c:pt>
                <c:pt idx="219">
                  <c:v>709</c:v>
                </c:pt>
                <c:pt idx="220">
                  <c:v>712</c:v>
                </c:pt>
                <c:pt idx="221">
                  <c:v>714</c:v>
                </c:pt>
                <c:pt idx="222">
                  <c:v>709</c:v>
                </c:pt>
                <c:pt idx="223">
                  <c:v>720</c:v>
                </c:pt>
                <c:pt idx="224">
                  <c:v>714</c:v>
                </c:pt>
                <c:pt idx="225">
                  <c:v>714</c:v>
                </c:pt>
                <c:pt idx="226">
                  <c:v>712</c:v>
                </c:pt>
                <c:pt idx="227">
                  <c:v>714</c:v>
                </c:pt>
                <c:pt idx="228">
                  <c:v>734</c:v>
                </c:pt>
                <c:pt idx="229">
                  <c:v>709</c:v>
                </c:pt>
                <c:pt idx="230">
                  <c:v>719</c:v>
                </c:pt>
                <c:pt idx="231">
                  <c:v>720</c:v>
                </c:pt>
                <c:pt idx="232">
                  <c:v>746</c:v>
                </c:pt>
                <c:pt idx="233">
                  <c:v>719</c:v>
                </c:pt>
                <c:pt idx="234">
                  <c:v>717</c:v>
                </c:pt>
                <c:pt idx="235">
                  <c:v>714</c:v>
                </c:pt>
                <c:pt idx="236">
                  <c:v>707</c:v>
                </c:pt>
                <c:pt idx="237">
                  <c:v>706</c:v>
                </c:pt>
                <c:pt idx="238">
                  <c:v>717</c:v>
                </c:pt>
                <c:pt idx="239">
                  <c:v>736</c:v>
                </c:pt>
                <c:pt idx="240">
                  <c:v>717</c:v>
                </c:pt>
                <c:pt idx="241">
                  <c:v>722</c:v>
                </c:pt>
                <c:pt idx="242">
                  <c:v>714</c:v>
                </c:pt>
                <c:pt idx="243">
                  <c:v>707</c:v>
                </c:pt>
                <c:pt idx="244">
                  <c:v>722</c:v>
                </c:pt>
                <c:pt idx="245">
                  <c:v>708</c:v>
                </c:pt>
                <c:pt idx="246">
                  <c:v>712</c:v>
                </c:pt>
                <c:pt idx="247">
                  <c:v>714</c:v>
                </c:pt>
                <c:pt idx="248">
                  <c:v>707</c:v>
                </c:pt>
                <c:pt idx="249">
                  <c:v>717</c:v>
                </c:pt>
                <c:pt idx="250">
                  <c:v>714</c:v>
                </c:pt>
                <c:pt idx="251">
                  <c:v>712</c:v>
                </c:pt>
                <c:pt idx="252">
                  <c:v>717</c:v>
                </c:pt>
                <c:pt idx="253">
                  <c:v>707</c:v>
                </c:pt>
                <c:pt idx="254">
                  <c:v>706</c:v>
                </c:pt>
                <c:pt idx="255">
                  <c:v>714</c:v>
                </c:pt>
                <c:pt idx="256">
                  <c:v>715</c:v>
                </c:pt>
                <c:pt idx="257">
                  <c:v>714</c:v>
                </c:pt>
                <c:pt idx="258">
                  <c:v>709</c:v>
                </c:pt>
                <c:pt idx="259">
                  <c:v>707</c:v>
                </c:pt>
                <c:pt idx="260">
                  <c:v>714</c:v>
                </c:pt>
                <c:pt idx="261">
                  <c:v>717</c:v>
                </c:pt>
                <c:pt idx="262">
                  <c:v>720</c:v>
                </c:pt>
                <c:pt idx="263">
                  <c:v>714</c:v>
                </c:pt>
                <c:pt idx="264">
                  <c:v>714</c:v>
                </c:pt>
                <c:pt idx="265">
                  <c:v>715</c:v>
                </c:pt>
                <c:pt idx="266">
                  <c:v>727</c:v>
                </c:pt>
                <c:pt idx="267">
                  <c:v>715</c:v>
                </c:pt>
                <c:pt idx="268">
                  <c:v>709</c:v>
                </c:pt>
                <c:pt idx="269">
                  <c:v>722</c:v>
                </c:pt>
                <c:pt idx="270">
                  <c:v>717</c:v>
                </c:pt>
                <c:pt idx="271">
                  <c:v>719</c:v>
                </c:pt>
                <c:pt idx="272">
                  <c:v>717</c:v>
                </c:pt>
                <c:pt idx="273">
                  <c:v>719</c:v>
                </c:pt>
                <c:pt idx="274">
                  <c:v>722</c:v>
                </c:pt>
                <c:pt idx="275">
                  <c:v>707</c:v>
                </c:pt>
                <c:pt idx="276">
                  <c:v>714</c:v>
                </c:pt>
                <c:pt idx="277">
                  <c:v>718</c:v>
                </c:pt>
                <c:pt idx="278">
                  <c:v>712</c:v>
                </c:pt>
                <c:pt idx="279">
                  <c:v>714</c:v>
                </c:pt>
                <c:pt idx="280">
                  <c:v>707</c:v>
                </c:pt>
                <c:pt idx="281">
                  <c:v>709</c:v>
                </c:pt>
                <c:pt idx="282">
                  <c:v>714</c:v>
                </c:pt>
                <c:pt idx="283">
                  <c:v>712</c:v>
                </c:pt>
                <c:pt idx="284">
                  <c:v>714</c:v>
                </c:pt>
                <c:pt idx="285">
                  <c:v>712</c:v>
                </c:pt>
                <c:pt idx="286">
                  <c:v>719</c:v>
                </c:pt>
                <c:pt idx="287">
                  <c:v>717</c:v>
                </c:pt>
                <c:pt idx="288">
                  <c:v>717</c:v>
                </c:pt>
                <c:pt idx="289">
                  <c:v>714</c:v>
                </c:pt>
                <c:pt idx="290">
                  <c:v>719</c:v>
                </c:pt>
                <c:pt idx="291">
                  <c:v>717</c:v>
                </c:pt>
                <c:pt idx="292">
                  <c:v>719</c:v>
                </c:pt>
                <c:pt idx="293">
                  <c:v>714</c:v>
                </c:pt>
                <c:pt idx="294">
                  <c:v>719</c:v>
                </c:pt>
                <c:pt idx="295">
                  <c:v>714</c:v>
                </c:pt>
                <c:pt idx="296">
                  <c:v>717</c:v>
                </c:pt>
                <c:pt idx="297">
                  <c:v>714</c:v>
                </c:pt>
                <c:pt idx="298">
                  <c:v>708</c:v>
                </c:pt>
                <c:pt idx="299">
                  <c:v>712</c:v>
                </c:pt>
                <c:pt idx="300">
                  <c:v>717</c:v>
                </c:pt>
                <c:pt idx="301">
                  <c:v>707</c:v>
                </c:pt>
                <c:pt idx="302">
                  <c:v>714</c:v>
                </c:pt>
                <c:pt idx="303">
                  <c:v>714</c:v>
                </c:pt>
                <c:pt idx="304">
                  <c:v>720</c:v>
                </c:pt>
                <c:pt idx="305">
                  <c:v>712</c:v>
                </c:pt>
                <c:pt idx="306">
                  <c:v>719</c:v>
                </c:pt>
                <c:pt idx="307">
                  <c:v>722</c:v>
                </c:pt>
                <c:pt idx="308">
                  <c:v>746</c:v>
                </c:pt>
                <c:pt idx="309">
                  <c:v>714</c:v>
                </c:pt>
                <c:pt idx="310">
                  <c:v>736</c:v>
                </c:pt>
                <c:pt idx="311">
                  <c:v>714</c:v>
                </c:pt>
                <c:pt idx="312">
                  <c:v>712</c:v>
                </c:pt>
                <c:pt idx="313">
                  <c:v>714</c:v>
                </c:pt>
                <c:pt idx="314">
                  <c:v>709</c:v>
                </c:pt>
                <c:pt idx="315">
                  <c:v>712</c:v>
                </c:pt>
                <c:pt idx="316">
                  <c:v>711</c:v>
                </c:pt>
                <c:pt idx="317">
                  <c:v>714</c:v>
                </c:pt>
                <c:pt idx="318">
                  <c:v>714</c:v>
                </c:pt>
                <c:pt idx="319">
                  <c:v>712</c:v>
                </c:pt>
                <c:pt idx="320">
                  <c:v>714</c:v>
                </c:pt>
                <c:pt idx="321">
                  <c:v>722</c:v>
                </c:pt>
                <c:pt idx="322">
                  <c:v>719</c:v>
                </c:pt>
                <c:pt idx="323">
                  <c:v>715</c:v>
                </c:pt>
                <c:pt idx="324">
                  <c:v>714</c:v>
                </c:pt>
                <c:pt idx="325">
                  <c:v>709</c:v>
                </c:pt>
                <c:pt idx="326">
                  <c:v>707</c:v>
                </c:pt>
                <c:pt idx="327">
                  <c:v>714</c:v>
                </c:pt>
                <c:pt idx="328">
                  <c:v>709</c:v>
                </c:pt>
                <c:pt idx="329">
                  <c:v>719</c:v>
                </c:pt>
                <c:pt idx="330">
                  <c:v>714</c:v>
                </c:pt>
                <c:pt idx="331">
                  <c:v>706</c:v>
                </c:pt>
                <c:pt idx="332">
                  <c:v>712</c:v>
                </c:pt>
                <c:pt idx="333">
                  <c:v>709</c:v>
                </c:pt>
                <c:pt idx="334">
                  <c:v>715</c:v>
                </c:pt>
                <c:pt idx="335">
                  <c:v>714</c:v>
                </c:pt>
                <c:pt idx="336">
                  <c:v>714</c:v>
                </c:pt>
                <c:pt idx="337">
                  <c:v>706</c:v>
                </c:pt>
                <c:pt idx="338">
                  <c:v>719</c:v>
                </c:pt>
                <c:pt idx="339">
                  <c:v>714</c:v>
                </c:pt>
                <c:pt idx="340">
                  <c:v>722</c:v>
                </c:pt>
                <c:pt idx="341">
                  <c:v>741</c:v>
                </c:pt>
                <c:pt idx="342">
                  <c:v>715</c:v>
                </c:pt>
                <c:pt idx="343">
                  <c:v>722</c:v>
                </c:pt>
                <c:pt idx="344">
                  <c:v>714</c:v>
                </c:pt>
                <c:pt idx="345">
                  <c:v>720</c:v>
                </c:pt>
                <c:pt idx="346">
                  <c:v>719</c:v>
                </c:pt>
                <c:pt idx="347">
                  <c:v>719</c:v>
                </c:pt>
                <c:pt idx="348">
                  <c:v>712</c:v>
                </c:pt>
                <c:pt idx="349">
                  <c:v>719</c:v>
                </c:pt>
                <c:pt idx="350">
                  <c:v>722</c:v>
                </c:pt>
                <c:pt idx="351">
                  <c:v>707</c:v>
                </c:pt>
                <c:pt idx="352">
                  <c:v>717</c:v>
                </c:pt>
                <c:pt idx="353">
                  <c:v>712</c:v>
                </c:pt>
                <c:pt idx="354">
                  <c:v>714</c:v>
                </c:pt>
                <c:pt idx="355">
                  <c:v>714</c:v>
                </c:pt>
                <c:pt idx="356">
                  <c:v>717</c:v>
                </c:pt>
                <c:pt idx="357">
                  <c:v>722</c:v>
                </c:pt>
                <c:pt idx="358">
                  <c:v>712</c:v>
                </c:pt>
                <c:pt idx="359">
                  <c:v>709</c:v>
                </c:pt>
                <c:pt idx="360">
                  <c:v>717</c:v>
                </c:pt>
                <c:pt idx="361">
                  <c:v>712</c:v>
                </c:pt>
                <c:pt idx="362">
                  <c:v>709</c:v>
                </c:pt>
                <c:pt idx="363">
                  <c:v>712</c:v>
                </c:pt>
                <c:pt idx="364">
                  <c:v>714</c:v>
                </c:pt>
                <c:pt idx="365">
                  <c:v>714</c:v>
                </c:pt>
                <c:pt idx="366">
                  <c:v>707</c:v>
                </c:pt>
                <c:pt idx="367">
                  <c:v>706</c:v>
                </c:pt>
                <c:pt idx="368">
                  <c:v>722</c:v>
                </c:pt>
                <c:pt idx="369">
                  <c:v>715</c:v>
                </c:pt>
                <c:pt idx="370">
                  <c:v>709</c:v>
                </c:pt>
                <c:pt idx="371">
                  <c:v>707</c:v>
                </c:pt>
                <c:pt idx="372">
                  <c:v>714</c:v>
                </c:pt>
                <c:pt idx="373">
                  <c:v>709</c:v>
                </c:pt>
                <c:pt idx="374">
                  <c:v>715</c:v>
                </c:pt>
                <c:pt idx="375">
                  <c:v>714</c:v>
                </c:pt>
                <c:pt idx="376">
                  <c:v>717</c:v>
                </c:pt>
                <c:pt idx="377">
                  <c:v>706</c:v>
                </c:pt>
                <c:pt idx="378">
                  <c:v>709</c:v>
                </c:pt>
                <c:pt idx="379">
                  <c:v>717</c:v>
                </c:pt>
                <c:pt idx="380">
                  <c:v>709</c:v>
                </c:pt>
                <c:pt idx="381">
                  <c:v>709</c:v>
                </c:pt>
                <c:pt idx="382">
                  <c:v>714</c:v>
                </c:pt>
                <c:pt idx="383">
                  <c:v>714</c:v>
                </c:pt>
                <c:pt idx="384">
                  <c:v>712</c:v>
                </c:pt>
                <c:pt idx="385">
                  <c:v>719</c:v>
                </c:pt>
                <c:pt idx="386">
                  <c:v>714</c:v>
                </c:pt>
                <c:pt idx="387">
                  <c:v>717</c:v>
                </c:pt>
                <c:pt idx="388">
                  <c:v>714</c:v>
                </c:pt>
                <c:pt idx="389">
                  <c:v>727</c:v>
                </c:pt>
                <c:pt idx="390">
                  <c:v>717</c:v>
                </c:pt>
                <c:pt idx="391">
                  <c:v>714</c:v>
                </c:pt>
                <c:pt idx="392">
                  <c:v>707</c:v>
                </c:pt>
                <c:pt idx="393">
                  <c:v>709</c:v>
                </c:pt>
                <c:pt idx="394">
                  <c:v>709</c:v>
                </c:pt>
                <c:pt idx="395">
                  <c:v>712</c:v>
                </c:pt>
                <c:pt idx="396">
                  <c:v>714</c:v>
                </c:pt>
                <c:pt idx="397">
                  <c:v>717</c:v>
                </c:pt>
                <c:pt idx="398">
                  <c:v>736</c:v>
                </c:pt>
                <c:pt idx="399">
                  <c:v>714</c:v>
                </c:pt>
                <c:pt idx="400">
                  <c:v>714</c:v>
                </c:pt>
                <c:pt idx="401">
                  <c:v>736</c:v>
                </c:pt>
                <c:pt idx="402">
                  <c:v>719</c:v>
                </c:pt>
                <c:pt idx="403">
                  <c:v>719</c:v>
                </c:pt>
                <c:pt idx="404">
                  <c:v>714</c:v>
                </c:pt>
                <c:pt idx="405">
                  <c:v>719</c:v>
                </c:pt>
                <c:pt idx="406">
                  <c:v>736</c:v>
                </c:pt>
                <c:pt idx="407">
                  <c:v>714</c:v>
                </c:pt>
                <c:pt idx="408">
                  <c:v>712</c:v>
                </c:pt>
                <c:pt idx="409">
                  <c:v>714</c:v>
                </c:pt>
                <c:pt idx="410">
                  <c:v>714</c:v>
                </c:pt>
                <c:pt idx="411">
                  <c:v>711</c:v>
                </c:pt>
                <c:pt idx="412">
                  <c:v>722</c:v>
                </c:pt>
                <c:pt idx="413">
                  <c:v>714</c:v>
                </c:pt>
                <c:pt idx="414">
                  <c:v>714</c:v>
                </c:pt>
                <c:pt idx="415">
                  <c:v>713</c:v>
                </c:pt>
                <c:pt idx="416">
                  <c:v>712</c:v>
                </c:pt>
                <c:pt idx="417">
                  <c:v>709</c:v>
                </c:pt>
                <c:pt idx="418">
                  <c:v>714</c:v>
                </c:pt>
                <c:pt idx="419">
                  <c:v>712</c:v>
                </c:pt>
                <c:pt idx="420">
                  <c:v>709</c:v>
                </c:pt>
                <c:pt idx="421">
                  <c:v>706</c:v>
                </c:pt>
                <c:pt idx="422">
                  <c:v>712</c:v>
                </c:pt>
                <c:pt idx="423">
                  <c:v>722</c:v>
                </c:pt>
                <c:pt idx="424">
                  <c:v>715</c:v>
                </c:pt>
                <c:pt idx="425">
                  <c:v>719</c:v>
                </c:pt>
                <c:pt idx="426">
                  <c:v>727</c:v>
                </c:pt>
                <c:pt idx="427">
                  <c:v>722</c:v>
                </c:pt>
                <c:pt idx="428">
                  <c:v>719</c:v>
                </c:pt>
                <c:pt idx="429">
                  <c:v>717</c:v>
                </c:pt>
                <c:pt idx="430">
                  <c:v>714</c:v>
                </c:pt>
                <c:pt idx="431">
                  <c:v>722</c:v>
                </c:pt>
                <c:pt idx="432">
                  <c:v>712</c:v>
                </c:pt>
                <c:pt idx="433">
                  <c:v>713</c:v>
                </c:pt>
                <c:pt idx="434">
                  <c:v>722</c:v>
                </c:pt>
                <c:pt idx="435">
                  <c:v>724</c:v>
                </c:pt>
                <c:pt idx="436">
                  <c:v>713</c:v>
                </c:pt>
                <c:pt idx="437">
                  <c:v>717</c:v>
                </c:pt>
                <c:pt idx="438">
                  <c:v>714</c:v>
                </c:pt>
                <c:pt idx="439">
                  <c:v>722</c:v>
                </c:pt>
                <c:pt idx="440">
                  <c:v>719</c:v>
                </c:pt>
                <c:pt idx="441">
                  <c:v>714</c:v>
                </c:pt>
                <c:pt idx="442">
                  <c:v>712</c:v>
                </c:pt>
                <c:pt idx="443">
                  <c:v>711</c:v>
                </c:pt>
                <c:pt idx="444">
                  <c:v>719</c:v>
                </c:pt>
                <c:pt idx="445">
                  <c:v>715</c:v>
                </c:pt>
                <c:pt idx="446">
                  <c:v>714</c:v>
                </c:pt>
                <c:pt idx="447">
                  <c:v>709</c:v>
                </c:pt>
                <c:pt idx="448">
                  <c:v>712</c:v>
                </c:pt>
                <c:pt idx="449">
                  <c:v>709</c:v>
                </c:pt>
                <c:pt idx="450">
                  <c:v>706</c:v>
                </c:pt>
                <c:pt idx="451">
                  <c:v>722</c:v>
                </c:pt>
                <c:pt idx="452">
                  <c:v>722</c:v>
                </c:pt>
                <c:pt idx="453">
                  <c:v>717</c:v>
                </c:pt>
                <c:pt idx="454">
                  <c:v>714</c:v>
                </c:pt>
                <c:pt idx="455">
                  <c:v>722</c:v>
                </c:pt>
                <c:pt idx="456">
                  <c:v>719</c:v>
                </c:pt>
                <c:pt idx="457">
                  <c:v>713</c:v>
                </c:pt>
                <c:pt idx="458">
                  <c:v>712</c:v>
                </c:pt>
                <c:pt idx="459">
                  <c:v>722</c:v>
                </c:pt>
                <c:pt idx="460">
                  <c:v>714</c:v>
                </c:pt>
                <c:pt idx="461">
                  <c:v>712</c:v>
                </c:pt>
                <c:pt idx="462">
                  <c:v>714</c:v>
                </c:pt>
                <c:pt idx="463">
                  <c:v>712</c:v>
                </c:pt>
                <c:pt idx="464">
                  <c:v>714</c:v>
                </c:pt>
                <c:pt idx="465">
                  <c:v>714</c:v>
                </c:pt>
                <c:pt idx="466">
                  <c:v>715</c:v>
                </c:pt>
                <c:pt idx="467">
                  <c:v>722</c:v>
                </c:pt>
                <c:pt idx="468">
                  <c:v>709</c:v>
                </c:pt>
                <c:pt idx="469">
                  <c:v>723</c:v>
                </c:pt>
                <c:pt idx="470">
                  <c:v>717</c:v>
                </c:pt>
                <c:pt idx="471">
                  <c:v>712</c:v>
                </c:pt>
                <c:pt idx="472">
                  <c:v>727</c:v>
                </c:pt>
                <c:pt idx="473">
                  <c:v>714</c:v>
                </c:pt>
                <c:pt idx="474">
                  <c:v>714</c:v>
                </c:pt>
                <c:pt idx="475">
                  <c:v>722</c:v>
                </c:pt>
                <c:pt idx="476">
                  <c:v>712</c:v>
                </c:pt>
                <c:pt idx="477">
                  <c:v>714</c:v>
                </c:pt>
                <c:pt idx="478">
                  <c:v>712</c:v>
                </c:pt>
                <c:pt idx="479">
                  <c:v>724</c:v>
                </c:pt>
                <c:pt idx="480">
                  <c:v>719</c:v>
                </c:pt>
                <c:pt idx="481">
                  <c:v>719</c:v>
                </c:pt>
                <c:pt idx="482">
                  <c:v>714</c:v>
                </c:pt>
                <c:pt idx="483">
                  <c:v>717</c:v>
                </c:pt>
                <c:pt idx="484">
                  <c:v>719</c:v>
                </c:pt>
                <c:pt idx="485">
                  <c:v>709</c:v>
                </c:pt>
                <c:pt idx="486">
                  <c:v>714</c:v>
                </c:pt>
                <c:pt idx="487">
                  <c:v>714</c:v>
                </c:pt>
                <c:pt idx="488">
                  <c:v>712</c:v>
                </c:pt>
                <c:pt idx="489">
                  <c:v>714</c:v>
                </c:pt>
                <c:pt idx="490">
                  <c:v>714</c:v>
                </c:pt>
                <c:pt idx="491">
                  <c:v>707</c:v>
                </c:pt>
                <c:pt idx="492">
                  <c:v>717</c:v>
                </c:pt>
                <c:pt idx="493">
                  <c:v>714</c:v>
                </c:pt>
                <c:pt idx="494">
                  <c:v>717</c:v>
                </c:pt>
                <c:pt idx="495">
                  <c:v>717</c:v>
                </c:pt>
                <c:pt idx="496">
                  <c:v>715</c:v>
                </c:pt>
                <c:pt idx="497">
                  <c:v>722</c:v>
                </c:pt>
                <c:pt idx="498">
                  <c:v>719</c:v>
                </c:pt>
                <c:pt idx="499">
                  <c:v>712</c:v>
                </c:pt>
                <c:pt idx="500">
                  <c:v>719</c:v>
                </c:pt>
                <c:pt idx="501">
                  <c:v>730</c:v>
                </c:pt>
                <c:pt idx="502">
                  <c:v>719</c:v>
                </c:pt>
                <c:pt idx="503">
                  <c:v>727</c:v>
                </c:pt>
                <c:pt idx="504">
                  <c:v>719</c:v>
                </c:pt>
                <c:pt idx="505">
                  <c:v>714</c:v>
                </c:pt>
                <c:pt idx="506">
                  <c:v>712</c:v>
                </c:pt>
                <c:pt idx="507">
                  <c:v>734</c:v>
                </c:pt>
                <c:pt idx="508">
                  <c:v>741</c:v>
                </c:pt>
                <c:pt idx="509">
                  <c:v>707</c:v>
                </c:pt>
                <c:pt idx="510">
                  <c:v>709</c:v>
                </c:pt>
                <c:pt idx="511">
                  <c:v>708</c:v>
                </c:pt>
                <c:pt idx="512">
                  <c:v>717</c:v>
                </c:pt>
                <c:pt idx="513">
                  <c:v>719</c:v>
                </c:pt>
                <c:pt idx="514">
                  <c:v>712</c:v>
                </c:pt>
                <c:pt idx="515">
                  <c:v>719</c:v>
                </c:pt>
                <c:pt idx="516">
                  <c:v>719</c:v>
                </c:pt>
                <c:pt idx="517">
                  <c:v>723</c:v>
                </c:pt>
                <c:pt idx="518">
                  <c:v>725</c:v>
                </c:pt>
                <c:pt idx="519">
                  <c:v>725</c:v>
                </c:pt>
                <c:pt idx="520">
                  <c:v>722</c:v>
                </c:pt>
                <c:pt idx="521">
                  <c:v>719</c:v>
                </c:pt>
                <c:pt idx="522">
                  <c:v>720</c:v>
                </c:pt>
                <c:pt idx="523">
                  <c:v>719</c:v>
                </c:pt>
                <c:pt idx="524">
                  <c:v>719</c:v>
                </c:pt>
                <c:pt idx="525">
                  <c:v>710</c:v>
                </c:pt>
                <c:pt idx="526">
                  <c:v>713</c:v>
                </c:pt>
                <c:pt idx="527">
                  <c:v>721</c:v>
                </c:pt>
                <c:pt idx="528">
                  <c:v>718</c:v>
                </c:pt>
                <c:pt idx="529">
                  <c:v>718</c:v>
                </c:pt>
                <c:pt idx="530">
                  <c:v>718</c:v>
                </c:pt>
                <c:pt idx="531">
                  <c:v>713</c:v>
                </c:pt>
                <c:pt idx="532">
                  <c:v>711</c:v>
                </c:pt>
                <c:pt idx="533">
                  <c:v>726</c:v>
                </c:pt>
                <c:pt idx="534">
                  <c:v>716</c:v>
                </c:pt>
                <c:pt idx="535">
                  <c:v>719</c:v>
                </c:pt>
                <c:pt idx="536">
                  <c:v>716</c:v>
                </c:pt>
                <c:pt idx="537">
                  <c:v>722</c:v>
                </c:pt>
                <c:pt idx="538">
                  <c:v>724</c:v>
                </c:pt>
                <c:pt idx="539">
                  <c:v>716</c:v>
                </c:pt>
                <c:pt idx="540">
                  <c:v>717</c:v>
                </c:pt>
                <c:pt idx="541">
                  <c:v>713</c:v>
                </c:pt>
                <c:pt idx="542">
                  <c:v>726</c:v>
                </c:pt>
                <c:pt idx="543">
                  <c:v>714</c:v>
                </c:pt>
                <c:pt idx="544">
                  <c:v>721</c:v>
                </c:pt>
                <c:pt idx="545">
                  <c:v>721</c:v>
                </c:pt>
                <c:pt idx="546">
                  <c:v>713</c:v>
                </c:pt>
                <c:pt idx="547">
                  <c:v>711</c:v>
                </c:pt>
                <c:pt idx="548">
                  <c:v>714</c:v>
                </c:pt>
                <c:pt idx="549">
                  <c:v>709</c:v>
                </c:pt>
                <c:pt idx="550">
                  <c:v>711</c:v>
                </c:pt>
                <c:pt idx="551">
                  <c:v>722</c:v>
                </c:pt>
                <c:pt idx="552">
                  <c:v>716</c:v>
                </c:pt>
                <c:pt idx="553">
                  <c:v>710</c:v>
                </c:pt>
                <c:pt idx="554">
                  <c:v>714</c:v>
                </c:pt>
                <c:pt idx="555">
                  <c:v>724</c:v>
                </c:pt>
                <c:pt idx="556">
                  <c:v>722</c:v>
                </c:pt>
                <c:pt idx="557">
                  <c:v>721</c:v>
                </c:pt>
                <c:pt idx="558">
                  <c:v>721</c:v>
                </c:pt>
                <c:pt idx="559">
                  <c:v>719</c:v>
                </c:pt>
                <c:pt idx="560">
                  <c:v>716</c:v>
                </c:pt>
                <c:pt idx="561">
                  <c:v>715</c:v>
                </c:pt>
                <c:pt idx="562">
                  <c:v>722</c:v>
                </c:pt>
                <c:pt idx="563">
                  <c:v>726</c:v>
                </c:pt>
                <c:pt idx="564">
                  <c:v>729</c:v>
                </c:pt>
                <c:pt idx="565">
                  <c:v>714</c:v>
                </c:pt>
                <c:pt idx="566">
                  <c:v>724</c:v>
                </c:pt>
                <c:pt idx="567">
                  <c:v>713</c:v>
                </c:pt>
                <c:pt idx="568">
                  <c:v>724</c:v>
                </c:pt>
                <c:pt idx="569">
                  <c:v>721</c:v>
                </c:pt>
                <c:pt idx="570">
                  <c:v>714</c:v>
                </c:pt>
                <c:pt idx="571">
                  <c:v>721</c:v>
                </c:pt>
                <c:pt idx="572">
                  <c:v>714</c:v>
                </c:pt>
                <c:pt idx="573">
                  <c:v>719</c:v>
                </c:pt>
                <c:pt idx="574">
                  <c:v>714</c:v>
                </c:pt>
                <c:pt idx="575">
                  <c:v>713</c:v>
                </c:pt>
                <c:pt idx="576">
                  <c:v>719</c:v>
                </c:pt>
                <c:pt idx="577">
                  <c:v>716</c:v>
                </c:pt>
                <c:pt idx="578">
                  <c:v>709</c:v>
                </c:pt>
                <c:pt idx="579">
                  <c:v>724</c:v>
                </c:pt>
                <c:pt idx="580">
                  <c:v>709</c:v>
                </c:pt>
                <c:pt idx="581">
                  <c:v>719</c:v>
                </c:pt>
                <c:pt idx="582">
                  <c:v>711</c:v>
                </c:pt>
                <c:pt idx="583">
                  <c:v>709</c:v>
                </c:pt>
                <c:pt idx="584">
                  <c:v>710</c:v>
                </c:pt>
                <c:pt idx="585">
                  <c:v>714</c:v>
                </c:pt>
                <c:pt idx="586">
                  <c:v>716</c:v>
                </c:pt>
                <c:pt idx="587">
                  <c:v>711</c:v>
                </c:pt>
                <c:pt idx="588">
                  <c:v>714</c:v>
                </c:pt>
                <c:pt idx="589">
                  <c:v>711</c:v>
                </c:pt>
                <c:pt idx="590">
                  <c:v>710</c:v>
                </c:pt>
                <c:pt idx="591">
                  <c:v>714</c:v>
                </c:pt>
                <c:pt idx="592">
                  <c:v>716</c:v>
                </c:pt>
                <c:pt idx="593">
                  <c:v>714</c:v>
                </c:pt>
                <c:pt idx="594">
                  <c:v>716</c:v>
                </c:pt>
                <c:pt idx="595">
                  <c:v>716</c:v>
                </c:pt>
                <c:pt idx="596">
                  <c:v>717</c:v>
                </c:pt>
                <c:pt idx="597">
                  <c:v>716</c:v>
                </c:pt>
                <c:pt idx="598">
                  <c:v>711</c:v>
                </c:pt>
                <c:pt idx="599">
                  <c:v>709</c:v>
                </c:pt>
                <c:pt idx="600">
                  <c:v>716</c:v>
                </c:pt>
                <c:pt idx="601">
                  <c:v>711</c:v>
                </c:pt>
                <c:pt idx="602">
                  <c:v>708</c:v>
                </c:pt>
                <c:pt idx="603">
                  <c:v>716</c:v>
                </c:pt>
                <c:pt idx="604">
                  <c:v>716</c:v>
                </c:pt>
                <c:pt idx="605">
                  <c:v>719</c:v>
                </c:pt>
                <c:pt idx="606">
                  <c:v>711</c:v>
                </c:pt>
                <c:pt idx="607">
                  <c:v>717</c:v>
                </c:pt>
                <c:pt idx="608">
                  <c:v>719</c:v>
                </c:pt>
                <c:pt idx="609">
                  <c:v>716</c:v>
                </c:pt>
                <c:pt idx="610">
                  <c:v>721</c:v>
                </c:pt>
                <c:pt idx="611">
                  <c:v>724</c:v>
                </c:pt>
                <c:pt idx="612">
                  <c:v>714</c:v>
                </c:pt>
                <c:pt idx="613">
                  <c:v>724</c:v>
                </c:pt>
                <c:pt idx="614">
                  <c:v>714</c:v>
                </c:pt>
                <c:pt idx="615">
                  <c:v>716</c:v>
                </c:pt>
                <c:pt idx="616">
                  <c:v>721</c:v>
                </c:pt>
                <c:pt idx="617">
                  <c:v>738</c:v>
                </c:pt>
                <c:pt idx="618">
                  <c:v>738</c:v>
                </c:pt>
                <c:pt idx="619">
                  <c:v>711</c:v>
                </c:pt>
                <c:pt idx="620">
                  <c:v>709</c:v>
                </c:pt>
                <c:pt idx="621">
                  <c:v>719</c:v>
                </c:pt>
                <c:pt idx="622">
                  <c:v>719</c:v>
                </c:pt>
                <c:pt idx="623">
                  <c:v>721</c:v>
                </c:pt>
                <c:pt idx="624">
                  <c:v>738</c:v>
                </c:pt>
                <c:pt idx="625">
                  <c:v>714</c:v>
                </c:pt>
                <c:pt idx="626">
                  <c:v>721</c:v>
                </c:pt>
                <c:pt idx="627">
                  <c:v>726</c:v>
                </c:pt>
                <c:pt idx="628">
                  <c:v>709</c:v>
                </c:pt>
                <c:pt idx="629">
                  <c:v>708</c:v>
                </c:pt>
                <c:pt idx="630">
                  <c:v>711</c:v>
                </c:pt>
                <c:pt idx="631">
                  <c:v>722</c:v>
                </c:pt>
                <c:pt idx="632">
                  <c:v>719</c:v>
                </c:pt>
                <c:pt idx="633">
                  <c:v>716</c:v>
                </c:pt>
                <c:pt idx="634">
                  <c:v>719</c:v>
                </c:pt>
                <c:pt idx="635">
                  <c:v>719</c:v>
                </c:pt>
                <c:pt idx="636">
                  <c:v>714</c:v>
                </c:pt>
                <c:pt idx="637">
                  <c:v>715</c:v>
                </c:pt>
                <c:pt idx="638">
                  <c:v>713</c:v>
                </c:pt>
                <c:pt idx="639">
                  <c:v>729</c:v>
                </c:pt>
                <c:pt idx="640">
                  <c:v>721</c:v>
                </c:pt>
                <c:pt idx="641">
                  <c:v>724</c:v>
                </c:pt>
                <c:pt idx="642">
                  <c:v>712</c:v>
                </c:pt>
                <c:pt idx="643">
                  <c:v>714</c:v>
                </c:pt>
                <c:pt idx="644">
                  <c:v>712</c:v>
                </c:pt>
                <c:pt idx="645">
                  <c:v>717</c:v>
                </c:pt>
                <c:pt idx="646">
                  <c:v>708</c:v>
                </c:pt>
                <c:pt idx="647">
                  <c:v>720</c:v>
                </c:pt>
                <c:pt idx="648">
                  <c:v>709</c:v>
                </c:pt>
                <c:pt idx="649">
                  <c:v>709</c:v>
                </c:pt>
                <c:pt idx="650">
                  <c:v>707</c:v>
                </c:pt>
                <c:pt idx="651">
                  <c:v>714</c:v>
                </c:pt>
                <c:pt idx="652">
                  <c:v>720</c:v>
                </c:pt>
                <c:pt idx="653">
                  <c:v>717</c:v>
                </c:pt>
                <c:pt idx="654">
                  <c:v>714</c:v>
                </c:pt>
                <c:pt idx="655">
                  <c:v>712</c:v>
                </c:pt>
                <c:pt idx="656">
                  <c:v>708</c:v>
                </c:pt>
                <c:pt idx="657">
                  <c:v>712</c:v>
                </c:pt>
                <c:pt idx="658">
                  <c:v>722</c:v>
                </c:pt>
                <c:pt idx="659">
                  <c:v>709</c:v>
                </c:pt>
                <c:pt idx="660">
                  <c:v>712</c:v>
                </c:pt>
                <c:pt idx="661">
                  <c:v>709</c:v>
                </c:pt>
                <c:pt idx="662">
                  <c:v>707</c:v>
                </c:pt>
                <c:pt idx="663">
                  <c:v>709</c:v>
                </c:pt>
                <c:pt idx="664">
                  <c:v>708</c:v>
                </c:pt>
                <c:pt idx="665">
                  <c:v>714</c:v>
                </c:pt>
                <c:pt idx="666">
                  <c:v>711</c:v>
                </c:pt>
                <c:pt idx="667">
                  <c:v>709</c:v>
                </c:pt>
                <c:pt idx="668">
                  <c:v>716</c:v>
                </c:pt>
                <c:pt idx="669">
                  <c:v>711</c:v>
                </c:pt>
                <c:pt idx="670">
                  <c:v>709</c:v>
                </c:pt>
                <c:pt idx="671">
                  <c:v>720</c:v>
                </c:pt>
                <c:pt idx="672">
                  <c:v>716</c:v>
                </c:pt>
                <c:pt idx="673">
                  <c:v>714</c:v>
                </c:pt>
                <c:pt idx="674">
                  <c:v>716</c:v>
                </c:pt>
                <c:pt idx="675">
                  <c:v>716</c:v>
                </c:pt>
                <c:pt idx="676">
                  <c:v>724</c:v>
                </c:pt>
                <c:pt idx="677">
                  <c:v>721</c:v>
                </c:pt>
                <c:pt idx="678">
                  <c:v>719</c:v>
                </c:pt>
                <c:pt idx="679">
                  <c:v>724</c:v>
                </c:pt>
                <c:pt idx="680">
                  <c:v>715</c:v>
                </c:pt>
                <c:pt idx="681">
                  <c:v>713</c:v>
                </c:pt>
                <c:pt idx="682">
                  <c:v>726</c:v>
                </c:pt>
                <c:pt idx="683">
                  <c:v>724</c:v>
                </c:pt>
                <c:pt idx="684">
                  <c:v>714</c:v>
                </c:pt>
                <c:pt idx="685">
                  <c:v>721</c:v>
                </c:pt>
                <c:pt idx="686">
                  <c:v>714</c:v>
                </c:pt>
                <c:pt idx="687">
                  <c:v>716</c:v>
                </c:pt>
                <c:pt idx="688">
                  <c:v>716</c:v>
                </c:pt>
                <c:pt idx="689">
                  <c:v>717</c:v>
                </c:pt>
                <c:pt idx="690">
                  <c:v>711</c:v>
                </c:pt>
                <c:pt idx="691">
                  <c:v>716</c:v>
                </c:pt>
                <c:pt idx="692">
                  <c:v>724</c:v>
                </c:pt>
                <c:pt idx="693">
                  <c:v>721</c:v>
                </c:pt>
                <c:pt idx="694">
                  <c:v>743</c:v>
                </c:pt>
                <c:pt idx="695">
                  <c:v>741</c:v>
                </c:pt>
                <c:pt idx="696">
                  <c:v>719</c:v>
                </c:pt>
                <c:pt idx="697">
                  <c:v>715</c:v>
                </c:pt>
                <c:pt idx="698">
                  <c:v>710</c:v>
                </c:pt>
                <c:pt idx="699">
                  <c:v>718</c:v>
                </c:pt>
                <c:pt idx="700">
                  <c:v>723</c:v>
                </c:pt>
                <c:pt idx="701">
                  <c:v>740</c:v>
                </c:pt>
                <c:pt idx="702">
                  <c:v>730</c:v>
                </c:pt>
                <c:pt idx="703">
                  <c:v>718</c:v>
                </c:pt>
                <c:pt idx="704">
                  <c:v>721</c:v>
                </c:pt>
                <c:pt idx="705">
                  <c:v>718</c:v>
                </c:pt>
                <c:pt idx="706">
                  <c:v>740</c:v>
                </c:pt>
                <c:pt idx="707">
                  <c:v>716</c:v>
                </c:pt>
                <c:pt idx="708">
                  <c:v>713</c:v>
                </c:pt>
                <c:pt idx="709">
                  <c:v>711</c:v>
                </c:pt>
                <c:pt idx="710">
                  <c:v>715</c:v>
                </c:pt>
                <c:pt idx="711">
                  <c:v>721</c:v>
                </c:pt>
                <c:pt idx="712">
                  <c:v>714</c:v>
                </c:pt>
                <c:pt idx="713">
                  <c:v>715</c:v>
                </c:pt>
                <c:pt idx="714">
                  <c:v>713</c:v>
                </c:pt>
                <c:pt idx="715">
                  <c:v>720</c:v>
                </c:pt>
                <c:pt idx="716">
                  <c:v>715</c:v>
                </c:pt>
                <c:pt idx="717">
                  <c:v>718</c:v>
                </c:pt>
                <c:pt idx="718">
                  <c:v>728</c:v>
                </c:pt>
                <c:pt idx="719">
                  <c:v>728</c:v>
                </c:pt>
                <c:pt idx="720">
                  <c:v>723</c:v>
                </c:pt>
                <c:pt idx="721">
                  <c:v>725</c:v>
                </c:pt>
                <c:pt idx="722">
                  <c:v>720</c:v>
                </c:pt>
                <c:pt idx="723">
                  <c:v>720</c:v>
                </c:pt>
                <c:pt idx="724">
                  <c:v>730</c:v>
                </c:pt>
                <c:pt idx="725">
                  <c:v>723</c:v>
                </c:pt>
                <c:pt idx="726">
                  <c:v>733</c:v>
                </c:pt>
                <c:pt idx="727">
                  <c:v>728</c:v>
                </c:pt>
                <c:pt idx="728">
                  <c:v>713</c:v>
                </c:pt>
                <c:pt idx="729">
                  <c:v>720</c:v>
                </c:pt>
                <c:pt idx="730">
                  <c:v>720</c:v>
                </c:pt>
                <c:pt idx="731">
                  <c:v>721</c:v>
                </c:pt>
                <c:pt idx="732">
                  <c:v>718</c:v>
                </c:pt>
                <c:pt idx="733">
                  <c:v>713</c:v>
                </c:pt>
                <c:pt idx="734">
                  <c:v>724</c:v>
                </c:pt>
                <c:pt idx="735">
                  <c:v>716</c:v>
                </c:pt>
                <c:pt idx="736">
                  <c:v>711</c:v>
                </c:pt>
                <c:pt idx="737">
                  <c:v>718</c:v>
                </c:pt>
                <c:pt idx="738">
                  <c:v>726</c:v>
                </c:pt>
                <c:pt idx="739">
                  <c:v>719</c:v>
                </c:pt>
                <c:pt idx="740">
                  <c:v>718</c:v>
                </c:pt>
                <c:pt idx="741">
                  <c:v>745</c:v>
                </c:pt>
                <c:pt idx="742">
                  <c:v>750</c:v>
                </c:pt>
                <c:pt idx="743">
                  <c:v>718</c:v>
                </c:pt>
                <c:pt idx="744">
                  <c:v>715</c:v>
                </c:pt>
                <c:pt idx="745">
                  <c:v>715</c:v>
                </c:pt>
                <c:pt idx="746">
                  <c:v>721</c:v>
                </c:pt>
                <c:pt idx="747">
                  <c:v>718</c:v>
                </c:pt>
                <c:pt idx="748">
                  <c:v>712</c:v>
                </c:pt>
                <c:pt idx="749">
                  <c:v>711</c:v>
                </c:pt>
                <c:pt idx="750">
                  <c:v>713</c:v>
                </c:pt>
                <c:pt idx="751">
                  <c:v>711</c:v>
                </c:pt>
                <c:pt idx="752">
                  <c:v>721</c:v>
                </c:pt>
                <c:pt idx="753">
                  <c:v>718</c:v>
                </c:pt>
                <c:pt idx="754">
                  <c:v>711</c:v>
                </c:pt>
                <c:pt idx="755">
                  <c:v>713</c:v>
                </c:pt>
                <c:pt idx="756">
                  <c:v>713</c:v>
                </c:pt>
                <c:pt idx="757">
                  <c:v>718</c:v>
                </c:pt>
                <c:pt idx="758">
                  <c:v>718</c:v>
                </c:pt>
                <c:pt idx="759">
                  <c:v>716</c:v>
                </c:pt>
                <c:pt idx="760">
                  <c:v>710</c:v>
                </c:pt>
                <c:pt idx="761">
                  <c:v>721</c:v>
                </c:pt>
                <c:pt idx="762">
                  <c:v>716</c:v>
                </c:pt>
                <c:pt idx="763">
                  <c:v>723</c:v>
                </c:pt>
                <c:pt idx="764">
                  <c:v>718</c:v>
                </c:pt>
                <c:pt idx="765">
                  <c:v>716</c:v>
                </c:pt>
                <c:pt idx="766">
                  <c:v>726</c:v>
                </c:pt>
                <c:pt idx="767">
                  <c:v>718</c:v>
                </c:pt>
                <c:pt idx="768">
                  <c:v>721</c:v>
                </c:pt>
                <c:pt idx="769">
                  <c:v>721</c:v>
                </c:pt>
                <c:pt idx="770">
                  <c:v>718</c:v>
                </c:pt>
                <c:pt idx="771">
                  <c:v>721</c:v>
                </c:pt>
                <c:pt idx="772">
                  <c:v>713</c:v>
                </c:pt>
                <c:pt idx="773">
                  <c:v>712</c:v>
                </c:pt>
                <c:pt idx="774">
                  <c:v>716</c:v>
                </c:pt>
                <c:pt idx="775">
                  <c:v>713</c:v>
                </c:pt>
                <c:pt idx="776">
                  <c:v>711</c:v>
                </c:pt>
                <c:pt idx="777">
                  <c:v>713</c:v>
                </c:pt>
                <c:pt idx="778">
                  <c:v>718</c:v>
                </c:pt>
                <c:pt idx="779">
                  <c:v>719</c:v>
                </c:pt>
                <c:pt idx="780">
                  <c:v>713</c:v>
                </c:pt>
                <c:pt idx="781">
                  <c:v>713</c:v>
                </c:pt>
                <c:pt idx="782">
                  <c:v>718</c:v>
                </c:pt>
                <c:pt idx="783">
                  <c:v>713</c:v>
                </c:pt>
                <c:pt idx="784">
                  <c:v>711</c:v>
                </c:pt>
                <c:pt idx="785">
                  <c:v>721</c:v>
                </c:pt>
                <c:pt idx="786">
                  <c:v>713</c:v>
                </c:pt>
                <c:pt idx="787">
                  <c:v>721</c:v>
                </c:pt>
                <c:pt idx="788">
                  <c:v>718</c:v>
                </c:pt>
                <c:pt idx="789">
                  <c:v>712</c:v>
                </c:pt>
                <c:pt idx="790">
                  <c:v>711</c:v>
                </c:pt>
                <c:pt idx="791">
                  <c:v>723</c:v>
                </c:pt>
                <c:pt idx="792">
                  <c:v>716</c:v>
                </c:pt>
                <c:pt idx="793">
                  <c:v>713</c:v>
                </c:pt>
                <c:pt idx="794">
                  <c:v>719</c:v>
                </c:pt>
                <c:pt idx="795">
                  <c:v>713</c:v>
                </c:pt>
                <c:pt idx="796">
                  <c:v>738</c:v>
                </c:pt>
                <c:pt idx="797">
                  <c:v>719</c:v>
                </c:pt>
                <c:pt idx="798">
                  <c:v>715</c:v>
                </c:pt>
                <c:pt idx="799">
                  <c:v>709</c:v>
                </c:pt>
                <c:pt idx="800">
                  <c:v>709</c:v>
                </c:pt>
                <c:pt idx="801">
                  <c:v>721</c:v>
                </c:pt>
                <c:pt idx="802">
                  <c:v>716</c:v>
                </c:pt>
                <c:pt idx="803">
                  <c:v>719</c:v>
                </c:pt>
                <c:pt idx="804">
                  <c:v>714</c:v>
                </c:pt>
                <c:pt idx="805">
                  <c:v>719</c:v>
                </c:pt>
                <c:pt idx="806">
                  <c:v>721</c:v>
                </c:pt>
                <c:pt idx="807">
                  <c:v>714</c:v>
                </c:pt>
                <c:pt idx="808">
                  <c:v>724</c:v>
                </c:pt>
                <c:pt idx="809">
                  <c:v>729</c:v>
                </c:pt>
                <c:pt idx="810">
                  <c:v>721</c:v>
                </c:pt>
                <c:pt idx="811">
                  <c:v>721</c:v>
                </c:pt>
                <c:pt idx="812">
                  <c:v>724</c:v>
                </c:pt>
                <c:pt idx="813">
                  <c:v>716</c:v>
                </c:pt>
                <c:pt idx="814">
                  <c:v>716</c:v>
                </c:pt>
                <c:pt idx="815">
                  <c:v>719</c:v>
                </c:pt>
                <c:pt idx="816">
                  <c:v>710</c:v>
                </c:pt>
                <c:pt idx="817">
                  <c:v>716</c:v>
                </c:pt>
                <c:pt idx="818">
                  <c:v>716</c:v>
                </c:pt>
                <c:pt idx="819">
                  <c:v>733</c:v>
                </c:pt>
                <c:pt idx="820">
                  <c:v>719</c:v>
                </c:pt>
                <c:pt idx="821">
                  <c:v>724</c:v>
                </c:pt>
                <c:pt idx="822">
                  <c:v>716</c:v>
                </c:pt>
                <c:pt idx="823">
                  <c:v>724</c:v>
                </c:pt>
                <c:pt idx="824">
                  <c:v>719</c:v>
                </c:pt>
                <c:pt idx="825">
                  <c:v>717</c:v>
                </c:pt>
                <c:pt idx="826">
                  <c:v>711</c:v>
                </c:pt>
                <c:pt idx="827">
                  <c:v>710</c:v>
                </c:pt>
                <c:pt idx="828">
                  <c:v>709</c:v>
                </c:pt>
                <c:pt idx="829">
                  <c:v>711</c:v>
                </c:pt>
                <c:pt idx="830">
                  <c:v>709</c:v>
                </c:pt>
                <c:pt idx="831">
                  <c:v>716</c:v>
                </c:pt>
                <c:pt idx="832">
                  <c:v>711</c:v>
                </c:pt>
                <c:pt idx="833">
                  <c:v>722</c:v>
                </c:pt>
                <c:pt idx="834">
                  <c:v>719</c:v>
                </c:pt>
                <c:pt idx="835">
                  <c:v>716</c:v>
                </c:pt>
                <c:pt idx="836">
                  <c:v>716</c:v>
                </c:pt>
                <c:pt idx="837">
                  <c:v>711</c:v>
                </c:pt>
                <c:pt idx="838">
                  <c:v>714</c:v>
                </c:pt>
                <c:pt idx="839">
                  <c:v>716</c:v>
                </c:pt>
                <c:pt idx="840">
                  <c:v>714</c:v>
                </c:pt>
                <c:pt idx="841">
                  <c:v>716</c:v>
                </c:pt>
                <c:pt idx="842">
                  <c:v>710</c:v>
                </c:pt>
                <c:pt idx="843">
                  <c:v>717</c:v>
                </c:pt>
                <c:pt idx="844">
                  <c:v>719</c:v>
                </c:pt>
                <c:pt idx="845">
                  <c:v>715</c:v>
                </c:pt>
                <c:pt idx="846">
                  <c:v>709</c:v>
                </c:pt>
                <c:pt idx="847">
                  <c:v>719</c:v>
                </c:pt>
                <c:pt idx="848">
                  <c:v>724</c:v>
                </c:pt>
                <c:pt idx="849">
                  <c:v>716</c:v>
                </c:pt>
                <c:pt idx="850">
                  <c:v>714</c:v>
                </c:pt>
                <c:pt idx="851">
                  <c:v>709</c:v>
                </c:pt>
                <c:pt idx="852">
                  <c:v>716</c:v>
                </c:pt>
                <c:pt idx="853">
                  <c:v>714</c:v>
                </c:pt>
                <c:pt idx="854">
                  <c:v>708</c:v>
                </c:pt>
                <c:pt idx="855">
                  <c:v>716</c:v>
                </c:pt>
                <c:pt idx="856">
                  <c:v>709</c:v>
                </c:pt>
                <c:pt idx="857">
                  <c:v>716</c:v>
                </c:pt>
                <c:pt idx="858">
                  <c:v>711</c:v>
                </c:pt>
                <c:pt idx="859">
                  <c:v>716</c:v>
                </c:pt>
                <c:pt idx="860">
                  <c:v>711</c:v>
                </c:pt>
                <c:pt idx="861">
                  <c:v>717</c:v>
                </c:pt>
                <c:pt idx="862">
                  <c:v>716</c:v>
                </c:pt>
                <c:pt idx="863">
                  <c:v>719</c:v>
                </c:pt>
                <c:pt idx="864">
                  <c:v>709</c:v>
                </c:pt>
                <c:pt idx="865">
                  <c:v>711</c:v>
                </c:pt>
                <c:pt idx="866">
                  <c:v>711</c:v>
                </c:pt>
                <c:pt idx="867">
                  <c:v>708</c:v>
                </c:pt>
                <c:pt idx="868">
                  <c:v>716</c:v>
                </c:pt>
                <c:pt idx="869">
                  <c:v>716</c:v>
                </c:pt>
                <c:pt idx="870">
                  <c:v>724</c:v>
                </c:pt>
                <c:pt idx="871">
                  <c:v>716</c:v>
                </c:pt>
                <c:pt idx="872">
                  <c:v>717</c:v>
                </c:pt>
                <c:pt idx="873">
                  <c:v>711</c:v>
                </c:pt>
                <c:pt idx="874">
                  <c:v>719</c:v>
                </c:pt>
                <c:pt idx="875">
                  <c:v>714</c:v>
                </c:pt>
                <c:pt idx="876">
                  <c:v>724</c:v>
                </c:pt>
                <c:pt idx="877">
                  <c:v>709</c:v>
                </c:pt>
                <c:pt idx="878">
                  <c:v>716</c:v>
                </c:pt>
                <c:pt idx="879">
                  <c:v>719</c:v>
                </c:pt>
                <c:pt idx="880">
                  <c:v>714</c:v>
                </c:pt>
                <c:pt idx="881">
                  <c:v>715</c:v>
                </c:pt>
                <c:pt idx="882">
                  <c:v>719</c:v>
                </c:pt>
                <c:pt idx="883">
                  <c:v>714</c:v>
                </c:pt>
                <c:pt idx="884">
                  <c:v>715</c:v>
                </c:pt>
                <c:pt idx="885">
                  <c:v>722</c:v>
                </c:pt>
                <c:pt idx="886">
                  <c:v>719</c:v>
                </c:pt>
                <c:pt idx="887">
                  <c:v>716</c:v>
                </c:pt>
                <c:pt idx="888">
                  <c:v>719</c:v>
                </c:pt>
                <c:pt idx="889">
                  <c:v>721</c:v>
                </c:pt>
                <c:pt idx="890">
                  <c:v>714</c:v>
                </c:pt>
                <c:pt idx="891">
                  <c:v>716</c:v>
                </c:pt>
                <c:pt idx="892">
                  <c:v>724</c:v>
                </c:pt>
                <c:pt idx="893">
                  <c:v>719</c:v>
                </c:pt>
                <c:pt idx="894">
                  <c:v>721</c:v>
                </c:pt>
                <c:pt idx="895">
                  <c:v>724</c:v>
                </c:pt>
                <c:pt idx="896">
                  <c:v>721</c:v>
                </c:pt>
                <c:pt idx="897">
                  <c:v>721</c:v>
                </c:pt>
                <c:pt idx="898">
                  <c:v>714</c:v>
                </c:pt>
                <c:pt idx="899">
                  <c:v>714</c:v>
                </c:pt>
                <c:pt idx="900">
                  <c:v>715</c:v>
                </c:pt>
                <c:pt idx="901">
                  <c:v>719</c:v>
                </c:pt>
                <c:pt idx="902">
                  <c:v>724</c:v>
                </c:pt>
                <c:pt idx="903">
                  <c:v>726</c:v>
                </c:pt>
                <c:pt idx="904">
                  <c:v>714</c:v>
                </c:pt>
                <c:pt idx="905">
                  <c:v>719</c:v>
                </c:pt>
                <c:pt idx="906">
                  <c:v>724</c:v>
                </c:pt>
                <c:pt idx="907">
                  <c:v>726</c:v>
                </c:pt>
                <c:pt idx="908">
                  <c:v>716</c:v>
                </c:pt>
                <c:pt idx="909">
                  <c:v>724</c:v>
                </c:pt>
                <c:pt idx="910">
                  <c:v>716</c:v>
                </c:pt>
                <c:pt idx="911">
                  <c:v>716</c:v>
                </c:pt>
                <c:pt idx="912">
                  <c:v>724</c:v>
                </c:pt>
                <c:pt idx="913">
                  <c:v>716</c:v>
                </c:pt>
                <c:pt idx="914">
                  <c:v>716</c:v>
                </c:pt>
                <c:pt idx="915">
                  <c:v>716</c:v>
                </c:pt>
                <c:pt idx="916">
                  <c:v>716</c:v>
                </c:pt>
                <c:pt idx="917">
                  <c:v>714</c:v>
                </c:pt>
                <c:pt idx="918">
                  <c:v>729</c:v>
                </c:pt>
                <c:pt idx="919">
                  <c:v>729</c:v>
                </c:pt>
                <c:pt idx="920">
                  <c:v>719</c:v>
                </c:pt>
                <c:pt idx="921">
                  <c:v>719</c:v>
                </c:pt>
                <c:pt idx="922">
                  <c:v>722</c:v>
                </c:pt>
                <c:pt idx="923">
                  <c:v>721</c:v>
                </c:pt>
                <c:pt idx="924">
                  <c:v>721</c:v>
                </c:pt>
                <c:pt idx="925">
                  <c:v>713</c:v>
                </c:pt>
                <c:pt idx="926">
                  <c:v>713</c:v>
                </c:pt>
                <c:pt idx="927">
                  <c:v>721</c:v>
                </c:pt>
                <c:pt idx="928">
                  <c:v>724</c:v>
                </c:pt>
                <c:pt idx="929">
                  <c:v>716</c:v>
                </c:pt>
                <c:pt idx="930">
                  <c:v>727</c:v>
                </c:pt>
                <c:pt idx="931">
                  <c:v>716</c:v>
                </c:pt>
                <c:pt idx="932">
                  <c:v>716</c:v>
                </c:pt>
                <c:pt idx="933">
                  <c:v>714</c:v>
                </c:pt>
                <c:pt idx="934">
                  <c:v>716</c:v>
                </c:pt>
                <c:pt idx="935">
                  <c:v>724</c:v>
                </c:pt>
                <c:pt idx="936">
                  <c:v>719</c:v>
                </c:pt>
                <c:pt idx="937">
                  <c:v>714</c:v>
                </c:pt>
                <c:pt idx="938">
                  <c:v>716</c:v>
                </c:pt>
                <c:pt idx="939">
                  <c:v>710</c:v>
                </c:pt>
                <c:pt idx="940">
                  <c:v>717</c:v>
                </c:pt>
                <c:pt idx="941">
                  <c:v>711</c:v>
                </c:pt>
                <c:pt idx="942">
                  <c:v>711</c:v>
                </c:pt>
                <c:pt idx="943">
                  <c:v>709</c:v>
                </c:pt>
                <c:pt idx="944">
                  <c:v>708</c:v>
                </c:pt>
                <c:pt idx="945">
                  <c:v>716</c:v>
                </c:pt>
                <c:pt idx="946">
                  <c:v>714</c:v>
                </c:pt>
                <c:pt idx="947">
                  <c:v>716</c:v>
                </c:pt>
                <c:pt idx="948">
                  <c:v>716</c:v>
                </c:pt>
                <c:pt idx="949">
                  <c:v>714</c:v>
                </c:pt>
                <c:pt idx="950">
                  <c:v>724</c:v>
                </c:pt>
                <c:pt idx="951">
                  <c:v>709</c:v>
                </c:pt>
                <c:pt idx="952">
                  <c:v>719</c:v>
                </c:pt>
                <c:pt idx="953">
                  <c:v>711</c:v>
                </c:pt>
                <c:pt idx="954">
                  <c:v>708</c:v>
                </c:pt>
                <c:pt idx="955">
                  <c:v>716</c:v>
                </c:pt>
                <c:pt idx="956">
                  <c:v>714</c:v>
                </c:pt>
                <c:pt idx="957">
                  <c:v>719</c:v>
                </c:pt>
                <c:pt idx="958">
                  <c:v>719</c:v>
                </c:pt>
                <c:pt idx="959">
                  <c:v>714</c:v>
                </c:pt>
                <c:pt idx="960">
                  <c:v>721</c:v>
                </c:pt>
                <c:pt idx="961">
                  <c:v>726</c:v>
                </c:pt>
                <c:pt idx="962">
                  <c:v>721</c:v>
                </c:pt>
                <c:pt idx="963">
                  <c:v>722</c:v>
                </c:pt>
                <c:pt idx="964">
                  <c:v>724</c:v>
                </c:pt>
                <c:pt idx="965">
                  <c:v>721</c:v>
                </c:pt>
                <c:pt idx="966">
                  <c:v>716</c:v>
                </c:pt>
                <c:pt idx="967">
                  <c:v>729</c:v>
                </c:pt>
                <c:pt idx="968">
                  <c:v>722</c:v>
                </c:pt>
                <c:pt idx="969">
                  <c:v>721</c:v>
                </c:pt>
                <c:pt idx="970">
                  <c:v>714</c:v>
                </c:pt>
                <c:pt idx="971">
                  <c:v>711</c:v>
                </c:pt>
                <c:pt idx="972">
                  <c:v>719</c:v>
                </c:pt>
                <c:pt idx="973">
                  <c:v>709</c:v>
                </c:pt>
                <c:pt idx="974">
                  <c:v>711</c:v>
                </c:pt>
                <c:pt idx="975">
                  <c:v>710</c:v>
                </c:pt>
                <c:pt idx="976">
                  <c:v>709</c:v>
                </c:pt>
                <c:pt idx="977">
                  <c:v>716</c:v>
                </c:pt>
                <c:pt idx="978">
                  <c:v>716</c:v>
                </c:pt>
                <c:pt idx="979">
                  <c:v>709</c:v>
                </c:pt>
                <c:pt idx="980">
                  <c:v>708</c:v>
                </c:pt>
                <c:pt idx="981">
                  <c:v>716</c:v>
                </c:pt>
                <c:pt idx="982">
                  <c:v>724</c:v>
                </c:pt>
                <c:pt idx="983">
                  <c:v>711</c:v>
                </c:pt>
                <c:pt idx="984">
                  <c:v>714</c:v>
                </c:pt>
                <c:pt idx="985">
                  <c:v>713</c:v>
                </c:pt>
                <c:pt idx="986">
                  <c:v>729</c:v>
                </c:pt>
                <c:pt idx="987">
                  <c:v>719</c:v>
                </c:pt>
                <c:pt idx="988">
                  <c:v>713</c:v>
                </c:pt>
                <c:pt idx="989">
                  <c:v>724</c:v>
                </c:pt>
                <c:pt idx="990">
                  <c:v>719</c:v>
                </c:pt>
                <c:pt idx="991">
                  <c:v>711</c:v>
                </c:pt>
                <c:pt idx="992">
                  <c:v>714</c:v>
                </c:pt>
                <c:pt idx="993">
                  <c:v>716</c:v>
                </c:pt>
                <c:pt idx="994">
                  <c:v>711</c:v>
                </c:pt>
                <c:pt idx="995">
                  <c:v>714</c:v>
                </c:pt>
                <c:pt idx="996">
                  <c:v>711</c:v>
                </c:pt>
                <c:pt idx="997">
                  <c:v>716</c:v>
                </c:pt>
                <c:pt idx="998">
                  <c:v>724</c:v>
                </c:pt>
                <c:pt idx="999">
                  <c:v>716</c:v>
                </c:pt>
                <c:pt idx="1000">
                  <c:v>714</c:v>
                </c:pt>
                <c:pt idx="1001">
                  <c:v>711</c:v>
                </c:pt>
                <c:pt idx="1002">
                  <c:v>716</c:v>
                </c:pt>
                <c:pt idx="1003">
                  <c:v>716</c:v>
                </c:pt>
                <c:pt idx="1004">
                  <c:v>716</c:v>
                </c:pt>
                <c:pt idx="1005">
                  <c:v>714</c:v>
                </c:pt>
                <c:pt idx="1006">
                  <c:v>710</c:v>
                </c:pt>
                <c:pt idx="1007">
                  <c:v>716</c:v>
                </c:pt>
                <c:pt idx="1008">
                  <c:v>719</c:v>
                </c:pt>
                <c:pt idx="1009">
                  <c:v>711</c:v>
                </c:pt>
                <c:pt idx="1010">
                  <c:v>719</c:v>
                </c:pt>
                <c:pt idx="1011">
                  <c:v>719</c:v>
                </c:pt>
                <c:pt idx="1012">
                  <c:v>721</c:v>
                </c:pt>
                <c:pt idx="1013">
                  <c:v>714</c:v>
                </c:pt>
                <c:pt idx="1014">
                  <c:v>721</c:v>
                </c:pt>
                <c:pt idx="1015">
                  <c:v>726</c:v>
                </c:pt>
                <c:pt idx="1016">
                  <c:v>724</c:v>
                </c:pt>
                <c:pt idx="1017">
                  <c:v>721</c:v>
                </c:pt>
                <c:pt idx="1018">
                  <c:v>716</c:v>
                </c:pt>
                <c:pt idx="1019">
                  <c:v>716</c:v>
                </c:pt>
                <c:pt idx="1020">
                  <c:v>716</c:v>
                </c:pt>
                <c:pt idx="1021">
                  <c:v>716</c:v>
                </c:pt>
                <c:pt idx="1022">
                  <c:v>716</c:v>
                </c:pt>
                <c:pt idx="1023">
                  <c:v>711</c:v>
                </c:pt>
                <c:pt idx="1024">
                  <c:v>716</c:v>
                </c:pt>
                <c:pt idx="1025">
                  <c:v>716</c:v>
                </c:pt>
                <c:pt idx="1026">
                  <c:v>716</c:v>
                </c:pt>
                <c:pt idx="1027">
                  <c:v>711</c:v>
                </c:pt>
                <c:pt idx="1028">
                  <c:v>716</c:v>
                </c:pt>
                <c:pt idx="1029">
                  <c:v>708</c:v>
                </c:pt>
                <c:pt idx="1030">
                  <c:v>743</c:v>
                </c:pt>
                <c:pt idx="1031">
                  <c:v>716</c:v>
                </c:pt>
                <c:pt idx="1032">
                  <c:v>719</c:v>
                </c:pt>
                <c:pt idx="1033">
                  <c:v>716</c:v>
                </c:pt>
                <c:pt idx="1034">
                  <c:v>714</c:v>
                </c:pt>
                <c:pt idx="1035">
                  <c:v>716</c:v>
                </c:pt>
                <c:pt idx="1036">
                  <c:v>719</c:v>
                </c:pt>
                <c:pt idx="1037">
                  <c:v>709</c:v>
                </c:pt>
                <c:pt idx="1038">
                  <c:v>711</c:v>
                </c:pt>
                <c:pt idx="1039">
                  <c:v>714</c:v>
                </c:pt>
                <c:pt idx="1040">
                  <c:v>721</c:v>
                </c:pt>
                <c:pt idx="1041">
                  <c:v>722</c:v>
                </c:pt>
                <c:pt idx="1042">
                  <c:v>721</c:v>
                </c:pt>
                <c:pt idx="1043">
                  <c:v>719</c:v>
                </c:pt>
                <c:pt idx="1044">
                  <c:v>719</c:v>
                </c:pt>
                <c:pt idx="1045">
                  <c:v>721</c:v>
                </c:pt>
                <c:pt idx="1046">
                  <c:v>715</c:v>
                </c:pt>
                <c:pt idx="1047">
                  <c:v>713</c:v>
                </c:pt>
                <c:pt idx="1048">
                  <c:v>719</c:v>
                </c:pt>
                <c:pt idx="1049">
                  <c:v>716</c:v>
                </c:pt>
                <c:pt idx="1050">
                  <c:v>719</c:v>
                </c:pt>
                <c:pt idx="1051">
                  <c:v>716</c:v>
                </c:pt>
                <c:pt idx="1052">
                  <c:v>724</c:v>
                </c:pt>
                <c:pt idx="1053">
                  <c:v>709</c:v>
                </c:pt>
                <c:pt idx="1054">
                  <c:v>710</c:v>
                </c:pt>
                <c:pt idx="1055">
                  <c:v>709</c:v>
                </c:pt>
                <c:pt idx="1056">
                  <c:v>711</c:v>
                </c:pt>
                <c:pt idx="1057">
                  <c:v>719</c:v>
                </c:pt>
                <c:pt idx="1058">
                  <c:v>719</c:v>
                </c:pt>
                <c:pt idx="1059">
                  <c:v>716</c:v>
                </c:pt>
                <c:pt idx="1060">
                  <c:v>713</c:v>
                </c:pt>
                <c:pt idx="1061">
                  <c:v>713</c:v>
                </c:pt>
                <c:pt idx="1062">
                  <c:v>722</c:v>
                </c:pt>
                <c:pt idx="1063">
                  <c:v>724</c:v>
                </c:pt>
                <c:pt idx="1064">
                  <c:v>709</c:v>
                </c:pt>
                <c:pt idx="1065">
                  <c:v>708</c:v>
                </c:pt>
                <c:pt idx="1066">
                  <c:v>716</c:v>
                </c:pt>
                <c:pt idx="1067">
                  <c:v>714</c:v>
                </c:pt>
                <c:pt idx="1068">
                  <c:v>713</c:v>
                </c:pt>
                <c:pt idx="1069">
                  <c:v>721</c:v>
                </c:pt>
                <c:pt idx="1070">
                  <c:v>719</c:v>
                </c:pt>
                <c:pt idx="1071">
                  <c:v>716</c:v>
                </c:pt>
                <c:pt idx="1072">
                  <c:v>714</c:v>
                </c:pt>
                <c:pt idx="1073">
                  <c:v>721</c:v>
                </c:pt>
                <c:pt idx="1074">
                  <c:v>724</c:v>
                </c:pt>
                <c:pt idx="1075">
                  <c:v>714</c:v>
                </c:pt>
                <c:pt idx="1076">
                  <c:v>724</c:v>
                </c:pt>
                <c:pt idx="1077">
                  <c:v>714</c:v>
                </c:pt>
                <c:pt idx="1078">
                  <c:v>719</c:v>
                </c:pt>
                <c:pt idx="1079">
                  <c:v>719</c:v>
                </c:pt>
                <c:pt idx="1080">
                  <c:v>714</c:v>
                </c:pt>
                <c:pt idx="1081">
                  <c:v>711</c:v>
                </c:pt>
                <c:pt idx="1082">
                  <c:v>708</c:v>
                </c:pt>
                <c:pt idx="1083">
                  <c:v>717</c:v>
                </c:pt>
                <c:pt idx="1084">
                  <c:v>711</c:v>
                </c:pt>
                <c:pt idx="1085">
                  <c:v>709</c:v>
                </c:pt>
                <c:pt idx="1086">
                  <c:v>711</c:v>
                </c:pt>
                <c:pt idx="1087">
                  <c:v>716</c:v>
                </c:pt>
                <c:pt idx="1088">
                  <c:v>709</c:v>
                </c:pt>
                <c:pt idx="1089">
                  <c:v>719</c:v>
                </c:pt>
                <c:pt idx="1090">
                  <c:v>719</c:v>
                </c:pt>
                <c:pt idx="1091">
                  <c:v>716</c:v>
                </c:pt>
                <c:pt idx="1092">
                  <c:v>710</c:v>
                </c:pt>
                <c:pt idx="1093">
                  <c:v>714</c:v>
                </c:pt>
                <c:pt idx="1094">
                  <c:v>716</c:v>
                </c:pt>
                <c:pt idx="1095">
                  <c:v>714</c:v>
                </c:pt>
                <c:pt idx="1096">
                  <c:v>716</c:v>
                </c:pt>
                <c:pt idx="1097">
                  <c:v>711</c:v>
                </c:pt>
                <c:pt idx="1098">
                  <c:v>709</c:v>
                </c:pt>
                <c:pt idx="1099">
                  <c:v>724</c:v>
                </c:pt>
                <c:pt idx="1100">
                  <c:v>717</c:v>
                </c:pt>
                <c:pt idx="1101">
                  <c:v>709</c:v>
                </c:pt>
                <c:pt idx="1102">
                  <c:v>716</c:v>
                </c:pt>
                <c:pt idx="1103">
                  <c:v>714</c:v>
                </c:pt>
                <c:pt idx="1104">
                  <c:v>716</c:v>
                </c:pt>
                <c:pt idx="1105">
                  <c:v>719</c:v>
                </c:pt>
                <c:pt idx="1106">
                  <c:v>713</c:v>
                </c:pt>
                <c:pt idx="1107">
                  <c:v>716</c:v>
                </c:pt>
                <c:pt idx="1108">
                  <c:v>714</c:v>
                </c:pt>
                <c:pt idx="1109">
                  <c:v>721</c:v>
                </c:pt>
                <c:pt idx="1110">
                  <c:v>724</c:v>
                </c:pt>
                <c:pt idx="1111">
                  <c:v>714</c:v>
                </c:pt>
                <c:pt idx="1112">
                  <c:v>716</c:v>
                </c:pt>
                <c:pt idx="1113">
                  <c:v>715</c:v>
                </c:pt>
                <c:pt idx="1114">
                  <c:v>713</c:v>
                </c:pt>
                <c:pt idx="1115">
                  <c:v>729</c:v>
                </c:pt>
                <c:pt idx="1116">
                  <c:v>716</c:v>
                </c:pt>
                <c:pt idx="1117">
                  <c:v>713</c:v>
                </c:pt>
                <c:pt idx="1118">
                  <c:v>719</c:v>
                </c:pt>
                <c:pt idx="1119">
                  <c:v>729</c:v>
                </c:pt>
                <c:pt idx="1120">
                  <c:v>716</c:v>
                </c:pt>
                <c:pt idx="1121">
                  <c:v>713</c:v>
                </c:pt>
                <c:pt idx="1122">
                  <c:v>721</c:v>
                </c:pt>
                <c:pt idx="1123">
                  <c:v>721</c:v>
                </c:pt>
                <c:pt idx="1124">
                  <c:v>714</c:v>
                </c:pt>
                <c:pt idx="1125">
                  <c:v>729</c:v>
                </c:pt>
                <c:pt idx="1126">
                  <c:v>719</c:v>
                </c:pt>
                <c:pt idx="1127">
                  <c:v>716</c:v>
                </c:pt>
                <c:pt idx="1128">
                  <c:v>719</c:v>
                </c:pt>
                <c:pt idx="1129">
                  <c:v>716</c:v>
                </c:pt>
                <c:pt idx="1130">
                  <c:v>716</c:v>
                </c:pt>
                <c:pt idx="1131">
                  <c:v>722</c:v>
                </c:pt>
                <c:pt idx="1132">
                  <c:v>716</c:v>
                </c:pt>
                <c:pt idx="1133">
                  <c:v>716</c:v>
                </c:pt>
                <c:pt idx="1134">
                  <c:v>716</c:v>
                </c:pt>
                <c:pt idx="1135">
                  <c:v>719</c:v>
                </c:pt>
                <c:pt idx="1136">
                  <c:v>709</c:v>
                </c:pt>
                <c:pt idx="1137">
                  <c:v>708</c:v>
                </c:pt>
                <c:pt idx="1138">
                  <c:v>724</c:v>
                </c:pt>
                <c:pt idx="1139">
                  <c:v>709</c:v>
                </c:pt>
                <c:pt idx="1140">
                  <c:v>716</c:v>
                </c:pt>
                <c:pt idx="1141">
                  <c:v>710</c:v>
                </c:pt>
                <c:pt idx="1142">
                  <c:v>714</c:v>
                </c:pt>
                <c:pt idx="1143">
                  <c:v>711</c:v>
                </c:pt>
                <c:pt idx="1144">
                  <c:v>714</c:v>
                </c:pt>
                <c:pt idx="1145">
                  <c:v>716</c:v>
                </c:pt>
                <c:pt idx="1146">
                  <c:v>716</c:v>
                </c:pt>
                <c:pt idx="1147">
                  <c:v>722</c:v>
                </c:pt>
                <c:pt idx="1148">
                  <c:v>716</c:v>
                </c:pt>
                <c:pt idx="1149">
                  <c:v>710</c:v>
                </c:pt>
                <c:pt idx="1150">
                  <c:v>722</c:v>
                </c:pt>
                <c:pt idx="1151">
                  <c:v>714</c:v>
                </c:pt>
                <c:pt idx="1152">
                  <c:v>714</c:v>
                </c:pt>
                <c:pt idx="1153">
                  <c:v>711</c:v>
                </c:pt>
                <c:pt idx="1154">
                  <c:v>716</c:v>
                </c:pt>
                <c:pt idx="1155">
                  <c:v>714</c:v>
                </c:pt>
                <c:pt idx="1156">
                  <c:v>721</c:v>
                </c:pt>
                <c:pt idx="1157">
                  <c:v>719</c:v>
                </c:pt>
                <c:pt idx="1158">
                  <c:v>724</c:v>
                </c:pt>
                <c:pt idx="1159">
                  <c:v>721</c:v>
                </c:pt>
                <c:pt idx="1160">
                  <c:v>726</c:v>
                </c:pt>
                <c:pt idx="1161">
                  <c:v>716</c:v>
                </c:pt>
                <c:pt idx="1162">
                  <c:v>717</c:v>
                </c:pt>
                <c:pt idx="1163">
                  <c:v>711</c:v>
                </c:pt>
                <c:pt idx="1164">
                  <c:v>716</c:v>
                </c:pt>
                <c:pt idx="1165">
                  <c:v>709</c:v>
                </c:pt>
                <c:pt idx="1166">
                  <c:v>719</c:v>
                </c:pt>
                <c:pt idx="1167">
                  <c:v>719</c:v>
                </c:pt>
                <c:pt idx="1168">
                  <c:v>716</c:v>
                </c:pt>
                <c:pt idx="1169">
                  <c:v>711</c:v>
                </c:pt>
                <c:pt idx="1170">
                  <c:v>714</c:v>
                </c:pt>
                <c:pt idx="1171">
                  <c:v>724</c:v>
                </c:pt>
                <c:pt idx="1172">
                  <c:v>716</c:v>
                </c:pt>
                <c:pt idx="1173">
                  <c:v>711</c:v>
                </c:pt>
                <c:pt idx="1174">
                  <c:v>724</c:v>
                </c:pt>
                <c:pt idx="1175">
                  <c:v>711</c:v>
                </c:pt>
                <c:pt idx="1176">
                  <c:v>716</c:v>
                </c:pt>
                <c:pt idx="1177">
                  <c:v>717</c:v>
                </c:pt>
                <c:pt idx="1178">
                  <c:v>719</c:v>
                </c:pt>
                <c:pt idx="1179">
                  <c:v>716</c:v>
                </c:pt>
                <c:pt idx="1180">
                  <c:v>716</c:v>
                </c:pt>
                <c:pt idx="1181">
                  <c:v>708</c:v>
                </c:pt>
                <c:pt idx="1182">
                  <c:v>708</c:v>
                </c:pt>
                <c:pt idx="1183">
                  <c:v>724</c:v>
                </c:pt>
                <c:pt idx="1184">
                  <c:v>719</c:v>
                </c:pt>
                <c:pt idx="1185">
                  <c:v>721</c:v>
                </c:pt>
                <c:pt idx="1186">
                  <c:v>719</c:v>
                </c:pt>
                <c:pt idx="1187">
                  <c:v>729</c:v>
                </c:pt>
                <c:pt idx="1188">
                  <c:v>724</c:v>
                </c:pt>
                <c:pt idx="1189">
                  <c:v>709</c:v>
                </c:pt>
                <c:pt idx="1190">
                  <c:v>724</c:v>
                </c:pt>
                <c:pt idx="1191">
                  <c:v>711</c:v>
                </c:pt>
                <c:pt idx="1192">
                  <c:v>724</c:v>
                </c:pt>
                <c:pt idx="1193">
                  <c:v>719</c:v>
                </c:pt>
                <c:pt idx="1194">
                  <c:v>717</c:v>
                </c:pt>
                <c:pt idx="1195">
                  <c:v>716</c:v>
                </c:pt>
                <c:pt idx="1196">
                  <c:v>716</c:v>
                </c:pt>
                <c:pt idx="1197">
                  <c:v>727</c:v>
                </c:pt>
                <c:pt idx="1198">
                  <c:v>721</c:v>
                </c:pt>
                <c:pt idx="1199">
                  <c:v>711</c:v>
                </c:pt>
                <c:pt idx="1200">
                  <c:v>709</c:v>
                </c:pt>
                <c:pt idx="1201">
                  <c:v>711</c:v>
                </c:pt>
                <c:pt idx="1202">
                  <c:v>708</c:v>
                </c:pt>
                <c:pt idx="1203">
                  <c:v>709</c:v>
                </c:pt>
                <c:pt idx="1204">
                  <c:v>716</c:v>
                </c:pt>
                <c:pt idx="1205">
                  <c:v>714</c:v>
                </c:pt>
                <c:pt idx="1206">
                  <c:v>711</c:v>
                </c:pt>
                <c:pt idx="1207">
                  <c:v>717</c:v>
                </c:pt>
                <c:pt idx="1208">
                  <c:v>716</c:v>
                </c:pt>
                <c:pt idx="1209">
                  <c:v>724</c:v>
                </c:pt>
                <c:pt idx="1210">
                  <c:v>719</c:v>
                </c:pt>
                <c:pt idx="1211">
                  <c:v>721</c:v>
                </c:pt>
                <c:pt idx="1212">
                  <c:v>716</c:v>
                </c:pt>
                <c:pt idx="1213">
                  <c:v>719</c:v>
                </c:pt>
                <c:pt idx="1214">
                  <c:v>711</c:v>
                </c:pt>
                <c:pt idx="1215">
                  <c:v>710</c:v>
                </c:pt>
                <c:pt idx="1216">
                  <c:v>709</c:v>
                </c:pt>
                <c:pt idx="1217">
                  <c:v>711</c:v>
                </c:pt>
                <c:pt idx="1218">
                  <c:v>714</c:v>
                </c:pt>
                <c:pt idx="1219">
                  <c:v>719</c:v>
                </c:pt>
                <c:pt idx="1220">
                  <c:v>722</c:v>
                </c:pt>
                <c:pt idx="1221">
                  <c:v>716</c:v>
                </c:pt>
                <c:pt idx="1222">
                  <c:v>716</c:v>
                </c:pt>
                <c:pt idx="1223">
                  <c:v>709</c:v>
                </c:pt>
                <c:pt idx="1224">
                  <c:v>719</c:v>
                </c:pt>
                <c:pt idx="1225">
                  <c:v>711</c:v>
                </c:pt>
                <c:pt idx="1226">
                  <c:v>708</c:v>
                </c:pt>
                <c:pt idx="1227">
                  <c:v>708</c:v>
                </c:pt>
                <c:pt idx="1228">
                  <c:v>714</c:v>
                </c:pt>
                <c:pt idx="1229">
                  <c:v>710</c:v>
                </c:pt>
                <c:pt idx="1230">
                  <c:v>719</c:v>
                </c:pt>
                <c:pt idx="1231">
                  <c:v>719</c:v>
                </c:pt>
                <c:pt idx="1232">
                  <c:v>711</c:v>
                </c:pt>
                <c:pt idx="1233">
                  <c:v>716</c:v>
                </c:pt>
                <c:pt idx="1234">
                  <c:v>716</c:v>
                </c:pt>
                <c:pt idx="1235">
                  <c:v>714</c:v>
                </c:pt>
                <c:pt idx="1236">
                  <c:v>724</c:v>
                </c:pt>
                <c:pt idx="1237">
                  <c:v>716</c:v>
                </c:pt>
                <c:pt idx="1238">
                  <c:v>716</c:v>
                </c:pt>
                <c:pt idx="1239">
                  <c:v>719</c:v>
                </c:pt>
                <c:pt idx="1240">
                  <c:v>714</c:v>
                </c:pt>
                <c:pt idx="1241">
                  <c:v>708</c:v>
                </c:pt>
                <c:pt idx="1242">
                  <c:v>719</c:v>
                </c:pt>
                <c:pt idx="1243">
                  <c:v>724</c:v>
                </c:pt>
                <c:pt idx="1244">
                  <c:v>716</c:v>
                </c:pt>
                <c:pt idx="1245">
                  <c:v>716</c:v>
                </c:pt>
                <c:pt idx="1246">
                  <c:v>716</c:v>
                </c:pt>
                <c:pt idx="1247">
                  <c:v>719</c:v>
                </c:pt>
                <c:pt idx="1248">
                  <c:v>719</c:v>
                </c:pt>
                <c:pt idx="1249">
                  <c:v>743</c:v>
                </c:pt>
                <c:pt idx="1250">
                  <c:v>716</c:v>
                </c:pt>
                <c:pt idx="1251">
                  <c:v>743</c:v>
                </c:pt>
                <c:pt idx="1252">
                  <c:v>716</c:v>
                </c:pt>
                <c:pt idx="1253">
                  <c:v>714</c:v>
                </c:pt>
                <c:pt idx="1254">
                  <c:v>716</c:v>
                </c:pt>
                <c:pt idx="1255">
                  <c:v>721</c:v>
                </c:pt>
                <c:pt idx="1256">
                  <c:v>731</c:v>
                </c:pt>
                <c:pt idx="1257">
                  <c:v>721</c:v>
                </c:pt>
                <c:pt idx="1258">
                  <c:v>722</c:v>
                </c:pt>
                <c:pt idx="1259">
                  <c:v>724</c:v>
                </c:pt>
                <c:pt idx="1260">
                  <c:v>721</c:v>
                </c:pt>
                <c:pt idx="1261">
                  <c:v>719</c:v>
                </c:pt>
                <c:pt idx="1262">
                  <c:v>716</c:v>
                </c:pt>
                <c:pt idx="1263">
                  <c:v>722</c:v>
                </c:pt>
                <c:pt idx="1264">
                  <c:v>719</c:v>
                </c:pt>
                <c:pt idx="1265">
                  <c:v>716</c:v>
                </c:pt>
                <c:pt idx="1266">
                  <c:v>714</c:v>
                </c:pt>
                <c:pt idx="1267">
                  <c:v>719</c:v>
                </c:pt>
                <c:pt idx="1268">
                  <c:v>716</c:v>
                </c:pt>
                <c:pt idx="1269">
                  <c:v>718</c:v>
                </c:pt>
                <c:pt idx="1270">
                  <c:v>716</c:v>
                </c:pt>
                <c:pt idx="1271">
                  <c:v>717</c:v>
                </c:pt>
                <c:pt idx="1272">
                  <c:v>724</c:v>
                </c:pt>
                <c:pt idx="1273">
                  <c:v>716</c:v>
                </c:pt>
                <c:pt idx="1274">
                  <c:v>709</c:v>
                </c:pt>
                <c:pt idx="1275">
                  <c:v>716</c:v>
                </c:pt>
                <c:pt idx="1276">
                  <c:v>711</c:v>
                </c:pt>
                <c:pt idx="1277">
                  <c:v>714</c:v>
                </c:pt>
                <c:pt idx="1278">
                  <c:v>716</c:v>
                </c:pt>
                <c:pt idx="1279">
                  <c:v>719</c:v>
                </c:pt>
                <c:pt idx="1280">
                  <c:v>724</c:v>
                </c:pt>
                <c:pt idx="1281">
                  <c:v>711</c:v>
                </c:pt>
                <c:pt idx="1282">
                  <c:v>722</c:v>
                </c:pt>
                <c:pt idx="1283">
                  <c:v>724</c:v>
                </c:pt>
                <c:pt idx="1284">
                  <c:v>724</c:v>
                </c:pt>
                <c:pt idx="1285">
                  <c:v>721</c:v>
                </c:pt>
                <c:pt idx="1286">
                  <c:v>721</c:v>
                </c:pt>
                <c:pt idx="1287">
                  <c:v>713</c:v>
                </c:pt>
                <c:pt idx="1288">
                  <c:v>713</c:v>
                </c:pt>
                <c:pt idx="1289">
                  <c:v>719</c:v>
                </c:pt>
                <c:pt idx="1290">
                  <c:v>716</c:v>
                </c:pt>
                <c:pt idx="1291">
                  <c:v>708</c:v>
                </c:pt>
                <c:pt idx="1292">
                  <c:v>708</c:v>
                </c:pt>
                <c:pt idx="1293">
                  <c:v>716</c:v>
                </c:pt>
                <c:pt idx="1294">
                  <c:v>719</c:v>
                </c:pt>
                <c:pt idx="1295">
                  <c:v>714</c:v>
                </c:pt>
                <c:pt idx="1296">
                  <c:v>721</c:v>
                </c:pt>
                <c:pt idx="1297">
                  <c:v>716</c:v>
                </c:pt>
                <c:pt idx="1298">
                  <c:v>719</c:v>
                </c:pt>
                <c:pt idx="1299">
                  <c:v>726</c:v>
                </c:pt>
                <c:pt idx="1300">
                  <c:v>714</c:v>
                </c:pt>
                <c:pt idx="1301">
                  <c:v>721</c:v>
                </c:pt>
                <c:pt idx="1302">
                  <c:v>716</c:v>
                </c:pt>
                <c:pt idx="1303">
                  <c:v>722</c:v>
                </c:pt>
                <c:pt idx="1304">
                  <c:v>716</c:v>
                </c:pt>
                <c:pt idx="1305">
                  <c:v>716</c:v>
                </c:pt>
                <c:pt idx="1306">
                  <c:v>722</c:v>
                </c:pt>
                <c:pt idx="1307">
                  <c:v>719</c:v>
                </c:pt>
                <c:pt idx="1308">
                  <c:v>724</c:v>
                </c:pt>
                <c:pt idx="1309">
                  <c:v>721</c:v>
                </c:pt>
                <c:pt idx="1310">
                  <c:v>719</c:v>
                </c:pt>
                <c:pt idx="1311">
                  <c:v>719</c:v>
                </c:pt>
                <c:pt idx="1312">
                  <c:v>716</c:v>
                </c:pt>
                <c:pt idx="1313">
                  <c:v>716</c:v>
                </c:pt>
                <c:pt idx="1314">
                  <c:v>714</c:v>
                </c:pt>
                <c:pt idx="1315">
                  <c:v>711</c:v>
                </c:pt>
                <c:pt idx="1316">
                  <c:v>724</c:v>
                </c:pt>
                <c:pt idx="1317">
                  <c:v>713</c:v>
                </c:pt>
                <c:pt idx="1318">
                  <c:v>721</c:v>
                </c:pt>
                <c:pt idx="1319">
                  <c:v>724</c:v>
                </c:pt>
                <c:pt idx="1320">
                  <c:v>724</c:v>
                </c:pt>
                <c:pt idx="1321">
                  <c:v>719</c:v>
                </c:pt>
                <c:pt idx="1322">
                  <c:v>717</c:v>
                </c:pt>
                <c:pt idx="1323">
                  <c:v>716</c:v>
                </c:pt>
                <c:pt idx="1324">
                  <c:v>711</c:v>
                </c:pt>
                <c:pt idx="1325">
                  <c:v>711</c:v>
                </c:pt>
                <c:pt idx="1326">
                  <c:v>716</c:v>
                </c:pt>
                <c:pt idx="1327">
                  <c:v>719</c:v>
                </c:pt>
                <c:pt idx="1328">
                  <c:v>721</c:v>
                </c:pt>
                <c:pt idx="1329">
                  <c:v>714</c:v>
                </c:pt>
                <c:pt idx="1330">
                  <c:v>709</c:v>
                </c:pt>
                <c:pt idx="1331">
                  <c:v>710</c:v>
                </c:pt>
                <c:pt idx="1332">
                  <c:v>721</c:v>
                </c:pt>
                <c:pt idx="1333">
                  <c:v>711</c:v>
                </c:pt>
                <c:pt idx="1334">
                  <c:v>714</c:v>
                </c:pt>
                <c:pt idx="1335">
                  <c:v>721</c:v>
                </c:pt>
                <c:pt idx="1336">
                  <c:v>724</c:v>
                </c:pt>
                <c:pt idx="1337">
                  <c:v>719</c:v>
                </c:pt>
                <c:pt idx="1338">
                  <c:v>724</c:v>
                </c:pt>
                <c:pt idx="1339">
                  <c:v>726</c:v>
                </c:pt>
                <c:pt idx="1340">
                  <c:v>716</c:v>
                </c:pt>
                <c:pt idx="1341">
                  <c:v>719</c:v>
                </c:pt>
                <c:pt idx="1342">
                  <c:v>714</c:v>
                </c:pt>
                <c:pt idx="1343">
                  <c:v>719</c:v>
                </c:pt>
                <c:pt idx="1344">
                  <c:v>716</c:v>
                </c:pt>
                <c:pt idx="1345">
                  <c:v>709</c:v>
                </c:pt>
                <c:pt idx="1346">
                  <c:v>716</c:v>
                </c:pt>
                <c:pt idx="1347">
                  <c:v>714</c:v>
                </c:pt>
                <c:pt idx="1348">
                  <c:v>721</c:v>
                </c:pt>
                <c:pt idx="1349">
                  <c:v>721</c:v>
                </c:pt>
                <c:pt idx="1350">
                  <c:v>721</c:v>
                </c:pt>
                <c:pt idx="1351">
                  <c:v>716</c:v>
                </c:pt>
                <c:pt idx="1352">
                  <c:v>713</c:v>
                </c:pt>
                <c:pt idx="1353">
                  <c:v>724</c:v>
                </c:pt>
                <c:pt idx="1354">
                  <c:v>711</c:v>
                </c:pt>
                <c:pt idx="1355">
                  <c:v>719</c:v>
                </c:pt>
                <c:pt idx="1356">
                  <c:v>716</c:v>
                </c:pt>
                <c:pt idx="1357">
                  <c:v>719</c:v>
                </c:pt>
                <c:pt idx="1358">
                  <c:v>709</c:v>
                </c:pt>
                <c:pt idx="1359">
                  <c:v>716</c:v>
                </c:pt>
                <c:pt idx="1360">
                  <c:v>719</c:v>
                </c:pt>
                <c:pt idx="1361">
                  <c:v>721</c:v>
                </c:pt>
                <c:pt idx="1362">
                  <c:v>721</c:v>
                </c:pt>
                <c:pt idx="1363">
                  <c:v>716</c:v>
                </c:pt>
                <c:pt idx="1364">
                  <c:v>721</c:v>
                </c:pt>
                <c:pt idx="1365">
                  <c:v>719</c:v>
                </c:pt>
                <c:pt idx="1366">
                  <c:v>724</c:v>
                </c:pt>
                <c:pt idx="1367">
                  <c:v>724</c:v>
                </c:pt>
                <c:pt idx="1368">
                  <c:v>714</c:v>
                </c:pt>
                <c:pt idx="1369">
                  <c:v>721</c:v>
                </c:pt>
                <c:pt idx="1370">
                  <c:v>721</c:v>
                </c:pt>
                <c:pt idx="1371">
                  <c:v>714</c:v>
                </c:pt>
                <c:pt idx="1372">
                  <c:v>716</c:v>
                </c:pt>
                <c:pt idx="1373">
                  <c:v>716</c:v>
                </c:pt>
                <c:pt idx="1374">
                  <c:v>722</c:v>
                </c:pt>
                <c:pt idx="1375">
                  <c:v>716</c:v>
                </c:pt>
                <c:pt idx="1376">
                  <c:v>721</c:v>
                </c:pt>
                <c:pt idx="1377">
                  <c:v>716</c:v>
                </c:pt>
                <c:pt idx="1378">
                  <c:v>719</c:v>
                </c:pt>
                <c:pt idx="1379">
                  <c:v>716</c:v>
                </c:pt>
                <c:pt idx="1380">
                  <c:v>719</c:v>
                </c:pt>
                <c:pt idx="1381">
                  <c:v>709</c:v>
                </c:pt>
                <c:pt idx="1382">
                  <c:v>719</c:v>
                </c:pt>
                <c:pt idx="1383">
                  <c:v>716</c:v>
                </c:pt>
                <c:pt idx="1384">
                  <c:v>719</c:v>
                </c:pt>
                <c:pt idx="1385">
                  <c:v>716</c:v>
                </c:pt>
                <c:pt idx="1386">
                  <c:v>724</c:v>
                </c:pt>
                <c:pt idx="1387">
                  <c:v>716</c:v>
                </c:pt>
                <c:pt idx="1388">
                  <c:v>711</c:v>
                </c:pt>
                <c:pt idx="1389">
                  <c:v>719</c:v>
                </c:pt>
                <c:pt idx="1390">
                  <c:v>716</c:v>
                </c:pt>
                <c:pt idx="1391">
                  <c:v>716</c:v>
                </c:pt>
                <c:pt idx="1392">
                  <c:v>716</c:v>
                </c:pt>
                <c:pt idx="1393">
                  <c:v>710</c:v>
                </c:pt>
                <c:pt idx="1394">
                  <c:v>714</c:v>
                </c:pt>
                <c:pt idx="1395">
                  <c:v>711</c:v>
                </c:pt>
                <c:pt idx="1396">
                  <c:v>709</c:v>
                </c:pt>
                <c:pt idx="1397">
                  <c:v>708</c:v>
                </c:pt>
                <c:pt idx="1398">
                  <c:v>716</c:v>
                </c:pt>
                <c:pt idx="1399">
                  <c:v>714</c:v>
                </c:pt>
                <c:pt idx="1400">
                  <c:v>729</c:v>
                </c:pt>
                <c:pt idx="1401">
                  <c:v>716</c:v>
                </c:pt>
                <c:pt idx="1402">
                  <c:v>724</c:v>
                </c:pt>
                <c:pt idx="1403">
                  <c:v>716</c:v>
                </c:pt>
                <c:pt idx="1404">
                  <c:v>719</c:v>
                </c:pt>
                <c:pt idx="1405">
                  <c:v>724</c:v>
                </c:pt>
                <c:pt idx="1406">
                  <c:v>711</c:v>
                </c:pt>
                <c:pt idx="1407">
                  <c:v>716</c:v>
                </c:pt>
                <c:pt idx="1408">
                  <c:v>710</c:v>
                </c:pt>
                <c:pt idx="1409">
                  <c:v>714</c:v>
                </c:pt>
                <c:pt idx="1410">
                  <c:v>716</c:v>
                </c:pt>
                <c:pt idx="1411">
                  <c:v>716</c:v>
                </c:pt>
                <c:pt idx="1412">
                  <c:v>717</c:v>
                </c:pt>
                <c:pt idx="1413">
                  <c:v>719</c:v>
                </c:pt>
                <c:pt idx="1414">
                  <c:v>724</c:v>
                </c:pt>
                <c:pt idx="1415">
                  <c:v>709</c:v>
                </c:pt>
                <c:pt idx="1416">
                  <c:v>708</c:v>
                </c:pt>
                <c:pt idx="1417">
                  <c:v>716</c:v>
                </c:pt>
                <c:pt idx="1418">
                  <c:v>709</c:v>
                </c:pt>
                <c:pt idx="1419">
                  <c:v>719</c:v>
                </c:pt>
                <c:pt idx="1420">
                  <c:v>714</c:v>
                </c:pt>
                <c:pt idx="1421">
                  <c:v>716</c:v>
                </c:pt>
                <c:pt idx="1422">
                  <c:v>709</c:v>
                </c:pt>
                <c:pt idx="1423">
                  <c:v>719</c:v>
                </c:pt>
                <c:pt idx="1424">
                  <c:v>711</c:v>
                </c:pt>
                <c:pt idx="1425">
                  <c:v>716</c:v>
                </c:pt>
                <c:pt idx="1426">
                  <c:v>719</c:v>
                </c:pt>
                <c:pt idx="1427">
                  <c:v>722</c:v>
                </c:pt>
                <c:pt idx="1428">
                  <c:v>716</c:v>
                </c:pt>
                <c:pt idx="1429">
                  <c:v>710</c:v>
                </c:pt>
                <c:pt idx="1430">
                  <c:v>714</c:v>
                </c:pt>
                <c:pt idx="1431">
                  <c:v>719</c:v>
                </c:pt>
                <c:pt idx="1432">
                  <c:v>716</c:v>
                </c:pt>
                <c:pt idx="1433">
                  <c:v>729</c:v>
                </c:pt>
                <c:pt idx="1434">
                  <c:v>726</c:v>
                </c:pt>
                <c:pt idx="1435">
                  <c:v>719</c:v>
                </c:pt>
                <c:pt idx="1436">
                  <c:v>716</c:v>
                </c:pt>
                <c:pt idx="1437">
                  <c:v>729</c:v>
                </c:pt>
                <c:pt idx="1438">
                  <c:v>709</c:v>
                </c:pt>
                <c:pt idx="1439">
                  <c:v>716</c:v>
                </c:pt>
                <c:pt idx="1440">
                  <c:v>709</c:v>
                </c:pt>
                <c:pt idx="1441">
                  <c:v>716</c:v>
                </c:pt>
                <c:pt idx="1442">
                  <c:v>724</c:v>
                </c:pt>
                <c:pt idx="1443">
                  <c:v>714</c:v>
                </c:pt>
                <c:pt idx="1444">
                  <c:v>716</c:v>
                </c:pt>
                <c:pt idx="1445">
                  <c:v>716</c:v>
                </c:pt>
                <c:pt idx="1446">
                  <c:v>719</c:v>
                </c:pt>
                <c:pt idx="1447">
                  <c:v>716</c:v>
                </c:pt>
                <c:pt idx="1448">
                  <c:v>719</c:v>
                </c:pt>
                <c:pt idx="1449">
                  <c:v>708</c:v>
                </c:pt>
                <c:pt idx="1450">
                  <c:v>716</c:v>
                </c:pt>
                <c:pt idx="1451">
                  <c:v>716</c:v>
                </c:pt>
                <c:pt idx="1452">
                  <c:v>721</c:v>
                </c:pt>
                <c:pt idx="1453">
                  <c:v>716</c:v>
                </c:pt>
                <c:pt idx="1454">
                  <c:v>721</c:v>
                </c:pt>
                <c:pt idx="1455">
                  <c:v>721</c:v>
                </c:pt>
                <c:pt idx="1456">
                  <c:v>731</c:v>
                </c:pt>
                <c:pt idx="1457">
                  <c:v>721</c:v>
                </c:pt>
                <c:pt idx="1458">
                  <c:v>719</c:v>
                </c:pt>
                <c:pt idx="1459">
                  <c:v>719</c:v>
                </c:pt>
                <c:pt idx="1460">
                  <c:v>721</c:v>
                </c:pt>
                <c:pt idx="1461">
                  <c:v>721</c:v>
                </c:pt>
                <c:pt idx="1462">
                  <c:v>721</c:v>
                </c:pt>
                <c:pt idx="1463">
                  <c:v>721</c:v>
                </c:pt>
                <c:pt idx="1464">
                  <c:v>729</c:v>
                </c:pt>
                <c:pt idx="1465">
                  <c:v>716</c:v>
                </c:pt>
                <c:pt idx="1466">
                  <c:v>727</c:v>
                </c:pt>
                <c:pt idx="1467">
                  <c:v>721</c:v>
                </c:pt>
                <c:pt idx="1468">
                  <c:v>720</c:v>
                </c:pt>
                <c:pt idx="1469">
                  <c:v>714</c:v>
                </c:pt>
                <c:pt idx="1470">
                  <c:v>743</c:v>
                </c:pt>
                <c:pt idx="1471">
                  <c:v>714</c:v>
                </c:pt>
                <c:pt idx="1472">
                  <c:v>714</c:v>
                </c:pt>
                <c:pt idx="1473">
                  <c:v>721</c:v>
                </c:pt>
                <c:pt idx="1474">
                  <c:v>714</c:v>
                </c:pt>
                <c:pt idx="1475">
                  <c:v>731</c:v>
                </c:pt>
                <c:pt idx="1476">
                  <c:v>721</c:v>
                </c:pt>
                <c:pt idx="1477">
                  <c:v>719</c:v>
                </c:pt>
                <c:pt idx="1478">
                  <c:v>729</c:v>
                </c:pt>
                <c:pt idx="1479">
                  <c:v>711</c:v>
                </c:pt>
                <c:pt idx="1480">
                  <c:v>714</c:v>
                </c:pt>
                <c:pt idx="1481">
                  <c:v>716</c:v>
                </c:pt>
                <c:pt idx="1482">
                  <c:v>724</c:v>
                </c:pt>
                <c:pt idx="1483">
                  <c:v>714</c:v>
                </c:pt>
                <c:pt idx="1484">
                  <c:v>724</c:v>
                </c:pt>
                <c:pt idx="1485">
                  <c:v>729</c:v>
                </c:pt>
                <c:pt idx="1486">
                  <c:v>714</c:v>
                </c:pt>
                <c:pt idx="1487">
                  <c:v>710</c:v>
                </c:pt>
                <c:pt idx="1488">
                  <c:v>714</c:v>
                </c:pt>
                <c:pt idx="1489">
                  <c:v>709</c:v>
                </c:pt>
                <c:pt idx="1490">
                  <c:v>716</c:v>
                </c:pt>
                <c:pt idx="1491">
                  <c:v>714</c:v>
                </c:pt>
                <c:pt idx="1492">
                  <c:v>711</c:v>
                </c:pt>
                <c:pt idx="1493">
                  <c:v>708</c:v>
                </c:pt>
                <c:pt idx="1494">
                  <c:v>708</c:v>
                </c:pt>
                <c:pt idx="1495">
                  <c:v>717</c:v>
                </c:pt>
                <c:pt idx="1496">
                  <c:v>721</c:v>
                </c:pt>
                <c:pt idx="1497">
                  <c:v>717</c:v>
                </c:pt>
                <c:pt idx="1498">
                  <c:v>709</c:v>
                </c:pt>
                <c:pt idx="1499">
                  <c:v>716</c:v>
                </c:pt>
                <c:pt idx="1500">
                  <c:v>713</c:v>
                </c:pt>
                <c:pt idx="1501">
                  <c:v>721</c:v>
                </c:pt>
                <c:pt idx="1502">
                  <c:v>716</c:v>
                </c:pt>
                <c:pt idx="1503">
                  <c:v>722</c:v>
                </c:pt>
                <c:pt idx="1504">
                  <c:v>721</c:v>
                </c:pt>
                <c:pt idx="1505">
                  <c:v>714</c:v>
                </c:pt>
                <c:pt idx="1506">
                  <c:v>716</c:v>
                </c:pt>
                <c:pt idx="1507">
                  <c:v>719</c:v>
                </c:pt>
                <c:pt idx="1508">
                  <c:v>716</c:v>
                </c:pt>
                <c:pt idx="1509">
                  <c:v>716</c:v>
                </c:pt>
                <c:pt idx="1510">
                  <c:v>717</c:v>
                </c:pt>
                <c:pt idx="1511">
                  <c:v>711</c:v>
                </c:pt>
                <c:pt idx="1512">
                  <c:v>711</c:v>
                </c:pt>
                <c:pt idx="1513">
                  <c:v>714</c:v>
                </c:pt>
                <c:pt idx="1514">
                  <c:v>716</c:v>
                </c:pt>
                <c:pt idx="1515">
                  <c:v>717</c:v>
                </c:pt>
                <c:pt idx="1516">
                  <c:v>716</c:v>
                </c:pt>
                <c:pt idx="1517">
                  <c:v>711</c:v>
                </c:pt>
                <c:pt idx="1518">
                  <c:v>714</c:v>
                </c:pt>
                <c:pt idx="1519">
                  <c:v>711</c:v>
                </c:pt>
                <c:pt idx="1520">
                  <c:v>711</c:v>
                </c:pt>
                <c:pt idx="1521">
                  <c:v>714</c:v>
                </c:pt>
                <c:pt idx="1522">
                  <c:v>716</c:v>
                </c:pt>
                <c:pt idx="1523">
                  <c:v>722</c:v>
                </c:pt>
                <c:pt idx="1524">
                  <c:v>716</c:v>
                </c:pt>
                <c:pt idx="1525">
                  <c:v>716</c:v>
                </c:pt>
                <c:pt idx="1526">
                  <c:v>717</c:v>
                </c:pt>
                <c:pt idx="1527">
                  <c:v>716</c:v>
                </c:pt>
                <c:pt idx="1528">
                  <c:v>716</c:v>
                </c:pt>
                <c:pt idx="1529">
                  <c:v>709</c:v>
                </c:pt>
                <c:pt idx="1530">
                  <c:v>716</c:v>
                </c:pt>
                <c:pt idx="1531">
                  <c:v>719</c:v>
                </c:pt>
                <c:pt idx="1532">
                  <c:v>711</c:v>
                </c:pt>
                <c:pt idx="1533">
                  <c:v>716</c:v>
                </c:pt>
                <c:pt idx="1534">
                  <c:v>709</c:v>
                </c:pt>
                <c:pt idx="1535">
                  <c:v>716</c:v>
                </c:pt>
                <c:pt idx="1536">
                  <c:v>716</c:v>
                </c:pt>
                <c:pt idx="1537">
                  <c:v>708</c:v>
                </c:pt>
                <c:pt idx="1538">
                  <c:v>716</c:v>
                </c:pt>
                <c:pt idx="1539">
                  <c:v>711</c:v>
                </c:pt>
                <c:pt idx="1540">
                  <c:v>716</c:v>
                </c:pt>
                <c:pt idx="1541">
                  <c:v>721</c:v>
                </c:pt>
                <c:pt idx="1542">
                  <c:v>714</c:v>
                </c:pt>
                <c:pt idx="1543">
                  <c:v>721</c:v>
                </c:pt>
                <c:pt idx="1544">
                  <c:v>721</c:v>
                </c:pt>
                <c:pt idx="1545">
                  <c:v>714</c:v>
                </c:pt>
                <c:pt idx="1546">
                  <c:v>716</c:v>
                </c:pt>
                <c:pt idx="1547">
                  <c:v>719</c:v>
                </c:pt>
                <c:pt idx="1548">
                  <c:v>716</c:v>
                </c:pt>
                <c:pt idx="1549">
                  <c:v>721</c:v>
                </c:pt>
                <c:pt idx="1550">
                  <c:v>709</c:v>
                </c:pt>
                <c:pt idx="1551">
                  <c:v>716</c:v>
                </c:pt>
                <c:pt idx="1552">
                  <c:v>711</c:v>
                </c:pt>
                <c:pt idx="1553">
                  <c:v>708</c:v>
                </c:pt>
                <c:pt idx="1554">
                  <c:v>716</c:v>
                </c:pt>
                <c:pt idx="1555">
                  <c:v>717</c:v>
                </c:pt>
                <c:pt idx="1556">
                  <c:v>719</c:v>
                </c:pt>
                <c:pt idx="1557">
                  <c:v>711</c:v>
                </c:pt>
                <c:pt idx="1558">
                  <c:v>716</c:v>
                </c:pt>
                <c:pt idx="1559">
                  <c:v>716</c:v>
                </c:pt>
                <c:pt idx="1560">
                  <c:v>727</c:v>
                </c:pt>
                <c:pt idx="1561">
                  <c:v>721</c:v>
                </c:pt>
                <c:pt idx="1562">
                  <c:v>724</c:v>
                </c:pt>
                <c:pt idx="1563">
                  <c:v>716</c:v>
                </c:pt>
                <c:pt idx="1564">
                  <c:v>721</c:v>
                </c:pt>
                <c:pt idx="1565">
                  <c:v>719</c:v>
                </c:pt>
                <c:pt idx="1566">
                  <c:v>708</c:v>
                </c:pt>
                <c:pt idx="1567">
                  <c:v>721</c:v>
                </c:pt>
                <c:pt idx="1568">
                  <c:v>714</c:v>
                </c:pt>
                <c:pt idx="1569">
                  <c:v>716</c:v>
                </c:pt>
                <c:pt idx="1570">
                  <c:v>721</c:v>
                </c:pt>
                <c:pt idx="1571">
                  <c:v>722</c:v>
                </c:pt>
                <c:pt idx="1572">
                  <c:v>716</c:v>
                </c:pt>
                <c:pt idx="1573">
                  <c:v>721</c:v>
                </c:pt>
                <c:pt idx="1574">
                  <c:v>714</c:v>
                </c:pt>
                <c:pt idx="1575">
                  <c:v>721</c:v>
                </c:pt>
                <c:pt idx="1576">
                  <c:v>746</c:v>
                </c:pt>
                <c:pt idx="1577">
                  <c:v>721</c:v>
                </c:pt>
                <c:pt idx="1578">
                  <c:v>719</c:v>
                </c:pt>
                <c:pt idx="1579">
                  <c:v>716</c:v>
                </c:pt>
                <c:pt idx="1580">
                  <c:v>716</c:v>
                </c:pt>
                <c:pt idx="1581">
                  <c:v>741</c:v>
                </c:pt>
                <c:pt idx="1582">
                  <c:v>716</c:v>
                </c:pt>
                <c:pt idx="1583">
                  <c:v>743</c:v>
                </c:pt>
                <c:pt idx="1584">
                  <c:v>709</c:v>
                </c:pt>
                <c:pt idx="1585">
                  <c:v>719</c:v>
                </c:pt>
                <c:pt idx="1586">
                  <c:v>724</c:v>
                </c:pt>
                <c:pt idx="1587">
                  <c:v>716</c:v>
                </c:pt>
                <c:pt idx="1588">
                  <c:v>716</c:v>
                </c:pt>
                <c:pt idx="1589">
                  <c:v>713</c:v>
                </c:pt>
                <c:pt idx="1590">
                  <c:v>721</c:v>
                </c:pt>
                <c:pt idx="1591">
                  <c:v>721</c:v>
                </c:pt>
                <c:pt idx="1592">
                  <c:v>709</c:v>
                </c:pt>
                <c:pt idx="1593">
                  <c:v>710</c:v>
                </c:pt>
                <c:pt idx="1594">
                  <c:v>709</c:v>
                </c:pt>
                <c:pt idx="1595">
                  <c:v>716</c:v>
                </c:pt>
                <c:pt idx="1596">
                  <c:v>716</c:v>
                </c:pt>
                <c:pt idx="1597">
                  <c:v>714</c:v>
                </c:pt>
                <c:pt idx="1598">
                  <c:v>719</c:v>
                </c:pt>
                <c:pt idx="1599">
                  <c:v>722</c:v>
                </c:pt>
                <c:pt idx="1600">
                  <c:v>721</c:v>
                </c:pt>
                <c:pt idx="1601">
                  <c:v>721</c:v>
                </c:pt>
                <c:pt idx="1602">
                  <c:v>729</c:v>
                </c:pt>
                <c:pt idx="1603">
                  <c:v>721</c:v>
                </c:pt>
                <c:pt idx="1604">
                  <c:v>722</c:v>
                </c:pt>
                <c:pt idx="1605">
                  <c:v>716</c:v>
                </c:pt>
                <c:pt idx="1606">
                  <c:v>716</c:v>
                </c:pt>
                <c:pt idx="1607">
                  <c:v>719</c:v>
                </c:pt>
                <c:pt idx="1608">
                  <c:v>716</c:v>
                </c:pt>
                <c:pt idx="1609">
                  <c:v>721</c:v>
                </c:pt>
                <c:pt idx="1610">
                  <c:v>722</c:v>
                </c:pt>
                <c:pt idx="1611">
                  <c:v>716</c:v>
                </c:pt>
                <c:pt idx="1612">
                  <c:v>719</c:v>
                </c:pt>
                <c:pt idx="1613">
                  <c:v>724</c:v>
                </c:pt>
                <c:pt idx="1614">
                  <c:v>716</c:v>
                </c:pt>
                <c:pt idx="1615">
                  <c:v>719</c:v>
                </c:pt>
                <c:pt idx="1616">
                  <c:v>714</c:v>
                </c:pt>
                <c:pt idx="1617">
                  <c:v>721</c:v>
                </c:pt>
                <c:pt idx="1618">
                  <c:v>714</c:v>
                </c:pt>
                <c:pt idx="1619">
                  <c:v>716</c:v>
                </c:pt>
                <c:pt idx="1620">
                  <c:v>724</c:v>
                </c:pt>
                <c:pt idx="1621">
                  <c:v>719</c:v>
                </c:pt>
                <c:pt idx="1622">
                  <c:v>721</c:v>
                </c:pt>
                <c:pt idx="1623">
                  <c:v>714</c:v>
                </c:pt>
                <c:pt idx="1624">
                  <c:v>711</c:v>
                </c:pt>
                <c:pt idx="1625">
                  <c:v>716</c:v>
                </c:pt>
                <c:pt idx="1626">
                  <c:v>709</c:v>
                </c:pt>
                <c:pt idx="1627">
                  <c:v>721</c:v>
                </c:pt>
                <c:pt idx="1628">
                  <c:v>724</c:v>
                </c:pt>
                <c:pt idx="1629">
                  <c:v>719</c:v>
                </c:pt>
                <c:pt idx="1630">
                  <c:v>711</c:v>
                </c:pt>
                <c:pt idx="1631">
                  <c:v>709</c:v>
                </c:pt>
                <c:pt idx="1632">
                  <c:v>716</c:v>
                </c:pt>
                <c:pt idx="1633">
                  <c:v>721</c:v>
                </c:pt>
                <c:pt idx="1634">
                  <c:v>716</c:v>
                </c:pt>
                <c:pt idx="1635">
                  <c:v>716</c:v>
                </c:pt>
                <c:pt idx="1636">
                  <c:v>714</c:v>
                </c:pt>
                <c:pt idx="1637">
                  <c:v>721</c:v>
                </c:pt>
                <c:pt idx="1638">
                  <c:v>716</c:v>
                </c:pt>
                <c:pt idx="1639">
                  <c:v>724</c:v>
                </c:pt>
                <c:pt idx="1640">
                  <c:v>724</c:v>
                </c:pt>
                <c:pt idx="1641">
                  <c:v>719</c:v>
                </c:pt>
                <c:pt idx="1642">
                  <c:v>716</c:v>
                </c:pt>
                <c:pt idx="1643">
                  <c:v>711</c:v>
                </c:pt>
                <c:pt idx="1644">
                  <c:v>708</c:v>
                </c:pt>
                <c:pt idx="1645">
                  <c:v>708</c:v>
                </c:pt>
                <c:pt idx="1646">
                  <c:v>708</c:v>
                </c:pt>
                <c:pt idx="1647">
                  <c:v>724</c:v>
                </c:pt>
                <c:pt idx="1648">
                  <c:v>711</c:v>
                </c:pt>
                <c:pt idx="1649">
                  <c:v>717</c:v>
                </c:pt>
                <c:pt idx="1650">
                  <c:v>721</c:v>
                </c:pt>
                <c:pt idx="1651">
                  <c:v>721</c:v>
                </c:pt>
                <c:pt idx="1652">
                  <c:v>713</c:v>
                </c:pt>
                <c:pt idx="1653">
                  <c:v>724</c:v>
                </c:pt>
                <c:pt idx="1654">
                  <c:v>722</c:v>
                </c:pt>
                <c:pt idx="1655">
                  <c:v>724</c:v>
                </c:pt>
                <c:pt idx="1656">
                  <c:v>716</c:v>
                </c:pt>
                <c:pt idx="1657">
                  <c:v>722</c:v>
                </c:pt>
                <c:pt idx="1658">
                  <c:v>734</c:v>
                </c:pt>
                <c:pt idx="1659">
                  <c:v>714</c:v>
                </c:pt>
                <c:pt idx="1660">
                  <c:v>724</c:v>
                </c:pt>
                <c:pt idx="1661">
                  <c:v>729</c:v>
                </c:pt>
                <c:pt idx="1662">
                  <c:v>709</c:v>
                </c:pt>
                <c:pt idx="1663">
                  <c:v>719</c:v>
                </c:pt>
                <c:pt idx="1664">
                  <c:v>711</c:v>
                </c:pt>
                <c:pt idx="1665">
                  <c:v>714</c:v>
                </c:pt>
                <c:pt idx="1666">
                  <c:v>716</c:v>
                </c:pt>
                <c:pt idx="1667">
                  <c:v>722</c:v>
                </c:pt>
                <c:pt idx="1668">
                  <c:v>716</c:v>
                </c:pt>
                <c:pt idx="1669">
                  <c:v>724</c:v>
                </c:pt>
                <c:pt idx="1670">
                  <c:v>719</c:v>
                </c:pt>
                <c:pt idx="1671">
                  <c:v>721</c:v>
                </c:pt>
                <c:pt idx="1672">
                  <c:v>719</c:v>
                </c:pt>
                <c:pt idx="1673">
                  <c:v>716</c:v>
                </c:pt>
                <c:pt idx="1674">
                  <c:v>715</c:v>
                </c:pt>
                <c:pt idx="1675">
                  <c:v>721</c:v>
                </c:pt>
                <c:pt idx="1676">
                  <c:v>721</c:v>
                </c:pt>
                <c:pt idx="1677">
                  <c:v>711</c:v>
                </c:pt>
                <c:pt idx="1678">
                  <c:v>716</c:v>
                </c:pt>
                <c:pt idx="1679">
                  <c:v>724</c:v>
                </c:pt>
                <c:pt idx="1680">
                  <c:v>717</c:v>
                </c:pt>
                <c:pt idx="1681">
                  <c:v>719</c:v>
                </c:pt>
                <c:pt idx="1682">
                  <c:v>711</c:v>
                </c:pt>
                <c:pt idx="1683">
                  <c:v>708</c:v>
                </c:pt>
                <c:pt idx="1684">
                  <c:v>719</c:v>
                </c:pt>
                <c:pt idx="1685">
                  <c:v>736</c:v>
                </c:pt>
                <c:pt idx="1686">
                  <c:v>711</c:v>
                </c:pt>
                <c:pt idx="1687">
                  <c:v>711</c:v>
                </c:pt>
                <c:pt idx="1688">
                  <c:v>719</c:v>
                </c:pt>
                <c:pt idx="1689">
                  <c:v>716</c:v>
                </c:pt>
                <c:pt idx="1690">
                  <c:v>719</c:v>
                </c:pt>
                <c:pt idx="1691">
                  <c:v>724</c:v>
                </c:pt>
                <c:pt idx="1692">
                  <c:v>721</c:v>
                </c:pt>
                <c:pt idx="1693">
                  <c:v>721</c:v>
                </c:pt>
                <c:pt idx="1694">
                  <c:v>721</c:v>
                </c:pt>
                <c:pt idx="1695">
                  <c:v>713</c:v>
                </c:pt>
                <c:pt idx="1696">
                  <c:v>724</c:v>
                </c:pt>
                <c:pt idx="1697">
                  <c:v>711</c:v>
                </c:pt>
                <c:pt idx="1698">
                  <c:v>719</c:v>
                </c:pt>
                <c:pt idx="1699">
                  <c:v>716</c:v>
                </c:pt>
                <c:pt idx="1700">
                  <c:v>714</c:v>
                </c:pt>
                <c:pt idx="1701">
                  <c:v>709</c:v>
                </c:pt>
                <c:pt idx="1702">
                  <c:v>719</c:v>
                </c:pt>
                <c:pt idx="1703">
                  <c:v>714</c:v>
                </c:pt>
                <c:pt idx="1704">
                  <c:v>715</c:v>
                </c:pt>
                <c:pt idx="1705">
                  <c:v>724</c:v>
                </c:pt>
                <c:pt idx="1706">
                  <c:v>724</c:v>
                </c:pt>
                <c:pt idx="1707">
                  <c:v>721</c:v>
                </c:pt>
                <c:pt idx="1708">
                  <c:v>719</c:v>
                </c:pt>
                <c:pt idx="1709">
                  <c:v>719</c:v>
                </c:pt>
                <c:pt idx="1710">
                  <c:v>724</c:v>
                </c:pt>
                <c:pt idx="1711">
                  <c:v>714</c:v>
                </c:pt>
                <c:pt idx="1712">
                  <c:v>716</c:v>
                </c:pt>
                <c:pt idx="1713">
                  <c:v>711</c:v>
                </c:pt>
                <c:pt idx="1714">
                  <c:v>714</c:v>
                </c:pt>
                <c:pt idx="1715">
                  <c:v>711</c:v>
                </c:pt>
                <c:pt idx="1716">
                  <c:v>709</c:v>
                </c:pt>
                <c:pt idx="1717">
                  <c:v>708</c:v>
                </c:pt>
                <c:pt idx="1718">
                  <c:v>724</c:v>
                </c:pt>
                <c:pt idx="1719">
                  <c:v>709</c:v>
                </c:pt>
                <c:pt idx="1720">
                  <c:v>724</c:v>
                </c:pt>
                <c:pt idx="1721">
                  <c:v>711</c:v>
                </c:pt>
                <c:pt idx="1722">
                  <c:v>744</c:v>
                </c:pt>
                <c:pt idx="1723">
                  <c:v>743</c:v>
                </c:pt>
                <c:pt idx="1724">
                  <c:v>709</c:v>
                </c:pt>
                <c:pt idx="1725">
                  <c:v>743</c:v>
                </c:pt>
                <c:pt idx="1726">
                  <c:v>721</c:v>
                </c:pt>
                <c:pt idx="1727">
                  <c:v>716</c:v>
                </c:pt>
                <c:pt idx="1728">
                  <c:v>711</c:v>
                </c:pt>
                <c:pt idx="1729">
                  <c:v>743</c:v>
                </c:pt>
                <c:pt idx="1730">
                  <c:v>728</c:v>
                </c:pt>
                <c:pt idx="1731">
                  <c:v>716</c:v>
                </c:pt>
                <c:pt idx="1732">
                  <c:v>711</c:v>
                </c:pt>
                <c:pt idx="1733">
                  <c:v>724</c:v>
                </c:pt>
                <c:pt idx="1734">
                  <c:v>714</c:v>
                </c:pt>
                <c:pt idx="1735">
                  <c:v>713</c:v>
                </c:pt>
                <c:pt idx="1736">
                  <c:v>724</c:v>
                </c:pt>
                <c:pt idx="1737">
                  <c:v>714</c:v>
                </c:pt>
                <c:pt idx="1738">
                  <c:v>721</c:v>
                </c:pt>
                <c:pt idx="1739">
                  <c:v>716</c:v>
                </c:pt>
                <c:pt idx="1740">
                  <c:v>724</c:v>
                </c:pt>
                <c:pt idx="1741">
                  <c:v>711</c:v>
                </c:pt>
                <c:pt idx="1742">
                  <c:v>716</c:v>
                </c:pt>
                <c:pt idx="1743">
                  <c:v>719</c:v>
                </c:pt>
                <c:pt idx="1744">
                  <c:v>711</c:v>
                </c:pt>
                <c:pt idx="1745">
                  <c:v>708</c:v>
                </c:pt>
                <c:pt idx="1746">
                  <c:v>708</c:v>
                </c:pt>
                <c:pt idx="1747">
                  <c:v>714</c:v>
                </c:pt>
                <c:pt idx="1748">
                  <c:v>709</c:v>
                </c:pt>
                <c:pt idx="1749">
                  <c:v>710</c:v>
                </c:pt>
                <c:pt idx="1750">
                  <c:v>717</c:v>
                </c:pt>
                <c:pt idx="1751">
                  <c:v>721</c:v>
                </c:pt>
                <c:pt idx="1752">
                  <c:v>710</c:v>
                </c:pt>
                <c:pt idx="1753">
                  <c:v>719</c:v>
                </c:pt>
                <c:pt idx="1754">
                  <c:v>716</c:v>
                </c:pt>
                <c:pt idx="1755">
                  <c:v>716</c:v>
                </c:pt>
                <c:pt idx="1756">
                  <c:v>717</c:v>
                </c:pt>
                <c:pt idx="1757">
                  <c:v>719</c:v>
                </c:pt>
                <c:pt idx="1758">
                  <c:v>711</c:v>
                </c:pt>
                <c:pt idx="1759">
                  <c:v>708</c:v>
                </c:pt>
                <c:pt idx="1760">
                  <c:v>719</c:v>
                </c:pt>
                <c:pt idx="1761">
                  <c:v>716</c:v>
                </c:pt>
                <c:pt idx="1762">
                  <c:v>714</c:v>
                </c:pt>
                <c:pt idx="1763">
                  <c:v>716</c:v>
                </c:pt>
                <c:pt idx="1764">
                  <c:v>716</c:v>
                </c:pt>
                <c:pt idx="1765">
                  <c:v>714</c:v>
                </c:pt>
                <c:pt idx="1766">
                  <c:v>716</c:v>
                </c:pt>
                <c:pt idx="1767">
                  <c:v>711</c:v>
                </c:pt>
                <c:pt idx="1768">
                  <c:v>709</c:v>
                </c:pt>
                <c:pt idx="1769">
                  <c:v>716</c:v>
                </c:pt>
                <c:pt idx="1770">
                  <c:v>719</c:v>
                </c:pt>
                <c:pt idx="1771">
                  <c:v>709</c:v>
                </c:pt>
                <c:pt idx="1772">
                  <c:v>716</c:v>
                </c:pt>
                <c:pt idx="1773">
                  <c:v>714</c:v>
                </c:pt>
                <c:pt idx="1774">
                  <c:v>716</c:v>
                </c:pt>
                <c:pt idx="1775">
                  <c:v>711</c:v>
                </c:pt>
                <c:pt idx="1776">
                  <c:v>714</c:v>
                </c:pt>
                <c:pt idx="1777">
                  <c:v>721</c:v>
                </c:pt>
                <c:pt idx="1778">
                  <c:v>713</c:v>
                </c:pt>
                <c:pt idx="1779">
                  <c:v>722</c:v>
                </c:pt>
                <c:pt idx="1780">
                  <c:v>721</c:v>
                </c:pt>
                <c:pt idx="1781">
                  <c:v>715</c:v>
                </c:pt>
                <c:pt idx="1782">
                  <c:v>722</c:v>
                </c:pt>
                <c:pt idx="1783">
                  <c:v>716</c:v>
                </c:pt>
                <c:pt idx="1784">
                  <c:v>722</c:v>
                </c:pt>
                <c:pt idx="1785">
                  <c:v>724</c:v>
                </c:pt>
                <c:pt idx="1786">
                  <c:v>724</c:v>
                </c:pt>
                <c:pt idx="1787">
                  <c:v>714</c:v>
                </c:pt>
                <c:pt idx="1788">
                  <c:v>713</c:v>
                </c:pt>
                <c:pt idx="1789">
                  <c:v>716</c:v>
                </c:pt>
                <c:pt idx="1790">
                  <c:v>709</c:v>
                </c:pt>
                <c:pt idx="1791">
                  <c:v>719</c:v>
                </c:pt>
                <c:pt idx="1792">
                  <c:v>716</c:v>
                </c:pt>
                <c:pt idx="1793">
                  <c:v>708</c:v>
                </c:pt>
                <c:pt idx="1794">
                  <c:v>716</c:v>
                </c:pt>
                <c:pt idx="1795">
                  <c:v>711</c:v>
                </c:pt>
                <c:pt idx="1796">
                  <c:v>709</c:v>
                </c:pt>
                <c:pt idx="1797">
                  <c:v>724</c:v>
                </c:pt>
                <c:pt idx="1798">
                  <c:v>714</c:v>
                </c:pt>
                <c:pt idx="1799">
                  <c:v>716</c:v>
                </c:pt>
                <c:pt idx="1800">
                  <c:v>711</c:v>
                </c:pt>
                <c:pt idx="1801">
                  <c:v>716</c:v>
                </c:pt>
                <c:pt idx="1802">
                  <c:v>716</c:v>
                </c:pt>
                <c:pt idx="1803">
                  <c:v>722</c:v>
                </c:pt>
                <c:pt idx="1804">
                  <c:v>721</c:v>
                </c:pt>
                <c:pt idx="1805">
                  <c:v>716</c:v>
                </c:pt>
                <c:pt idx="1806">
                  <c:v>714</c:v>
                </c:pt>
                <c:pt idx="1807">
                  <c:v>721</c:v>
                </c:pt>
                <c:pt idx="1808">
                  <c:v>724</c:v>
                </c:pt>
                <c:pt idx="1809">
                  <c:v>716</c:v>
                </c:pt>
                <c:pt idx="1810">
                  <c:v>724</c:v>
                </c:pt>
                <c:pt idx="1811">
                  <c:v>719</c:v>
                </c:pt>
                <c:pt idx="1812">
                  <c:v>711</c:v>
                </c:pt>
                <c:pt idx="1813">
                  <c:v>710</c:v>
                </c:pt>
                <c:pt idx="1814">
                  <c:v>717</c:v>
                </c:pt>
                <c:pt idx="1815">
                  <c:v>711</c:v>
                </c:pt>
                <c:pt idx="1816">
                  <c:v>716</c:v>
                </c:pt>
                <c:pt idx="1817">
                  <c:v>716</c:v>
                </c:pt>
                <c:pt idx="1818">
                  <c:v>710</c:v>
                </c:pt>
                <c:pt idx="1819">
                  <c:v>716</c:v>
                </c:pt>
                <c:pt idx="1820">
                  <c:v>724</c:v>
                </c:pt>
                <c:pt idx="1821">
                  <c:v>711</c:v>
                </c:pt>
                <c:pt idx="1822">
                  <c:v>708</c:v>
                </c:pt>
                <c:pt idx="1823">
                  <c:v>714</c:v>
                </c:pt>
                <c:pt idx="1824">
                  <c:v>711</c:v>
                </c:pt>
                <c:pt idx="1825">
                  <c:v>719</c:v>
                </c:pt>
                <c:pt idx="1826">
                  <c:v>711</c:v>
                </c:pt>
                <c:pt idx="1827">
                  <c:v>710</c:v>
                </c:pt>
                <c:pt idx="1828">
                  <c:v>708</c:v>
                </c:pt>
                <c:pt idx="1829">
                  <c:v>708</c:v>
                </c:pt>
                <c:pt idx="1830">
                  <c:v>724</c:v>
                </c:pt>
                <c:pt idx="1831">
                  <c:v>716</c:v>
                </c:pt>
                <c:pt idx="1832">
                  <c:v>714</c:v>
                </c:pt>
                <c:pt idx="1833">
                  <c:v>721</c:v>
                </c:pt>
                <c:pt idx="1834">
                  <c:v>726</c:v>
                </c:pt>
                <c:pt idx="1835">
                  <c:v>724</c:v>
                </c:pt>
                <c:pt idx="1836">
                  <c:v>743</c:v>
                </c:pt>
                <c:pt idx="1837">
                  <c:v>721</c:v>
                </c:pt>
                <c:pt idx="1838">
                  <c:v>719</c:v>
                </c:pt>
                <c:pt idx="1839">
                  <c:v>716</c:v>
                </c:pt>
                <c:pt idx="1840">
                  <c:v>731</c:v>
                </c:pt>
                <c:pt idx="1841">
                  <c:v>716</c:v>
                </c:pt>
                <c:pt idx="1842">
                  <c:v>726</c:v>
                </c:pt>
                <c:pt idx="1843">
                  <c:v>719</c:v>
                </c:pt>
                <c:pt idx="1844">
                  <c:v>721</c:v>
                </c:pt>
                <c:pt idx="1845">
                  <c:v>714</c:v>
                </c:pt>
                <c:pt idx="1846">
                  <c:v>716</c:v>
                </c:pt>
                <c:pt idx="1847">
                  <c:v>721</c:v>
                </c:pt>
                <c:pt idx="1848">
                  <c:v>724</c:v>
                </c:pt>
                <c:pt idx="1849">
                  <c:v>721</c:v>
                </c:pt>
                <c:pt idx="1850">
                  <c:v>714</c:v>
                </c:pt>
                <c:pt idx="1851">
                  <c:v>716</c:v>
                </c:pt>
                <c:pt idx="1852">
                  <c:v>711</c:v>
                </c:pt>
                <c:pt idx="1853">
                  <c:v>708</c:v>
                </c:pt>
                <c:pt idx="1854">
                  <c:v>708</c:v>
                </c:pt>
                <c:pt idx="1855">
                  <c:v>722</c:v>
                </c:pt>
                <c:pt idx="1856">
                  <c:v>719</c:v>
                </c:pt>
                <c:pt idx="1857">
                  <c:v>711</c:v>
                </c:pt>
                <c:pt idx="1858">
                  <c:v>709</c:v>
                </c:pt>
                <c:pt idx="1859">
                  <c:v>716</c:v>
                </c:pt>
                <c:pt idx="1860">
                  <c:v>729</c:v>
                </c:pt>
                <c:pt idx="1861">
                  <c:v>721</c:v>
                </c:pt>
                <c:pt idx="1862">
                  <c:v>729</c:v>
                </c:pt>
                <c:pt idx="1863">
                  <c:v>714</c:v>
                </c:pt>
                <c:pt idx="1864">
                  <c:v>724</c:v>
                </c:pt>
                <c:pt idx="1865">
                  <c:v>716</c:v>
                </c:pt>
                <c:pt idx="1866">
                  <c:v>716</c:v>
                </c:pt>
                <c:pt idx="1867">
                  <c:v>716</c:v>
                </c:pt>
                <c:pt idx="1868">
                  <c:v>709</c:v>
                </c:pt>
                <c:pt idx="1869">
                  <c:v>711</c:v>
                </c:pt>
                <c:pt idx="1870">
                  <c:v>716</c:v>
                </c:pt>
                <c:pt idx="1871">
                  <c:v>724</c:v>
                </c:pt>
                <c:pt idx="1872">
                  <c:v>716</c:v>
                </c:pt>
                <c:pt idx="1873">
                  <c:v>714</c:v>
                </c:pt>
                <c:pt idx="1874">
                  <c:v>713</c:v>
                </c:pt>
                <c:pt idx="1875">
                  <c:v>716</c:v>
                </c:pt>
                <c:pt idx="1876">
                  <c:v>714</c:v>
                </c:pt>
                <c:pt idx="1877">
                  <c:v>711</c:v>
                </c:pt>
                <c:pt idx="1878">
                  <c:v>716</c:v>
                </c:pt>
                <c:pt idx="1879">
                  <c:v>717</c:v>
                </c:pt>
                <c:pt idx="1880">
                  <c:v>709</c:v>
                </c:pt>
                <c:pt idx="1881">
                  <c:v>719</c:v>
                </c:pt>
                <c:pt idx="1882">
                  <c:v>716</c:v>
                </c:pt>
                <c:pt idx="1883">
                  <c:v>719</c:v>
                </c:pt>
                <c:pt idx="1884">
                  <c:v>721</c:v>
                </c:pt>
                <c:pt idx="1885">
                  <c:v>721</c:v>
                </c:pt>
                <c:pt idx="1886">
                  <c:v>714</c:v>
                </c:pt>
                <c:pt idx="1887">
                  <c:v>726</c:v>
                </c:pt>
                <c:pt idx="1888">
                  <c:v>716</c:v>
                </c:pt>
                <c:pt idx="1889">
                  <c:v>719</c:v>
                </c:pt>
                <c:pt idx="1890">
                  <c:v>724</c:v>
                </c:pt>
                <c:pt idx="1891">
                  <c:v>724</c:v>
                </c:pt>
                <c:pt idx="1892">
                  <c:v>716</c:v>
                </c:pt>
                <c:pt idx="1893">
                  <c:v>710</c:v>
                </c:pt>
                <c:pt idx="1894">
                  <c:v>717</c:v>
                </c:pt>
                <c:pt idx="1895">
                  <c:v>716</c:v>
                </c:pt>
                <c:pt idx="1896">
                  <c:v>716</c:v>
                </c:pt>
                <c:pt idx="1897">
                  <c:v>721</c:v>
                </c:pt>
                <c:pt idx="1898">
                  <c:v>721</c:v>
                </c:pt>
                <c:pt idx="1899">
                  <c:v>714</c:v>
                </c:pt>
                <c:pt idx="1900">
                  <c:v>721</c:v>
                </c:pt>
                <c:pt idx="1901">
                  <c:v>721</c:v>
                </c:pt>
                <c:pt idx="1902">
                  <c:v>714</c:v>
                </c:pt>
                <c:pt idx="1903">
                  <c:v>716</c:v>
                </c:pt>
                <c:pt idx="1904">
                  <c:v>716</c:v>
                </c:pt>
                <c:pt idx="1905">
                  <c:v>738</c:v>
                </c:pt>
                <c:pt idx="1906">
                  <c:v>716</c:v>
                </c:pt>
                <c:pt idx="1907">
                  <c:v>719</c:v>
                </c:pt>
                <c:pt idx="1908">
                  <c:v>743</c:v>
                </c:pt>
                <c:pt idx="1909">
                  <c:v>711</c:v>
                </c:pt>
                <c:pt idx="1910">
                  <c:v>738</c:v>
                </c:pt>
                <c:pt idx="1911">
                  <c:v>711</c:v>
                </c:pt>
                <c:pt idx="1912">
                  <c:v>716</c:v>
                </c:pt>
                <c:pt idx="1913">
                  <c:v>714</c:v>
                </c:pt>
                <c:pt idx="1914">
                  <c:v>719</c:v>
                </c:pt>
                <c:pt idx="1915">
                  <c:v>724</c:v>
                </c:pt>
                <c:pt idx="1916">
                  <c:v>719</c:v>
                </c:pt>
                <c:pt idx="1917">
                  <c:v>721</c:v>
                </c:pt>
                <c:pt idx="1918">
                  <c:v>724</c:v>
                </c:pt>
                <c:pt idx="1919">
                  <c:v>721</c:v>
                </c:pt>
                <c:pt idx="1920">
                  <c:v>716</c:v>
                </c:pt>
                <c:pt idx="1921">
                  <c:v>711</c:v>
                </c:pt>
                <c:pt idx="1922">
                  <c:v>716</c:v>
                </c:pt>
                <c:pt idx="1923">
                  <c:v>714</c:v>
                </c:pt>
                <c:pt idx="1924">
                  <c:v>716</c:v>
                </c:pt>
                <c:pt idx="1925">
                  <c:v>709</c:v>
                </c:pt>
                <c:pt idx="1926">
                  <c:v>716</c:v>
                </c:pt>
                <c:pt idx="1927">
                  <c:v>711</c:v>
                </c:pt>
                <c:pt idx="1928">
                  <c:v>716</c:v>
                </c:pt>
                <c:pt idx="1929">
                  <c:v>716</c:v>
                </c:pt>
                <c:pt idx="1930">
                  <c:v>714</c:v>
                </c:pt>
                <c:pt idx="1931">
                  <c:v>711</c:v>
                </c:pt>
                <c:pt idx="1932">
                  <c:v>716</c:v>
                </c:pt>
                <c:pt idx="1933">
                  <c:v>714</c:v>
                </c:pt>
                <c:pt idx="1934">
                  <c:v>711</c:v>
                </c:pt>
                <c:pt idx="1935">
                  <c:v>721</c:v>
                </c:pt>
                <c:pt idx="1936">
                  <c:v>719</c:v>
                </c:pt>
                <c:pt idx="1937">
                  <c:v>724</c:v>
                </c:pt>
                <c:pt idx="1938">
                  <c:v>714</c:v>
                </c:pt>
                <c:pt idx="1939">
                  <c:v>711</c:v>
                </c:pt>
                <c:pt idx="1940">
                  <c:v>711</c:v>
                </c:pt>
                <c:pt idx="1941">
                  <c:v>719</c:v>
                </c:pt>
                <c:pt idx="1942">
                  <c:v>711</c:v>
                </c:pt>
                <c:pt idx="1943">
                  <c:v>717</c:v>
                </c:pt>
                <c:pt idx="1944">
                  <c:v>716</c:v>
                </c:pt>
                <c:pt idx="1945">
                  <c:v>719</c:v>
                </c:pt>
                <c:pt idx="1946">
                  <c:v>716</c:v>
                </c:pt>
                <c:pt idx="1947">
                  <c:v>711</c:v>
                </c:pt>
                <c:pt idx="1948">
                  <c:v>714</c:v>
                </c:pt>
                <c:pt idx="1949">
                  <c:v>716</c:v>
                </c:pt>
                <c:pt idx="1950">
                  <c:v>716</c:v>
                </c:pt>
                <c:pt idx="1951">
                  <c:v>721</c:v>
                </c:pt>
                <c:pt idx="1952">
                  <c:v>711</c:v>
                </c:pt>
                <c:pt idx="1953">
                  <c:v>716</c:v>
                </c:pt>
                <c:pt idx="1954">
                  <c:v>716</c:v>
                </c:pt>
                <c:pt idx="1955">
                  <c:v>719</c:v>
                </c:pt>
                <c:pt idx="1956">
                  <c:v>719</c:v>
                </c:pt>
                <c:pt idx="1957">
                  <c:v>721</c:v>
                </c:pt>
                <c:pt idx="1958">
                  <c:v>724</c:v>
                </c:pt>
                <c:pt idx="1959">
                  <c:v>719</c:v>
                </c:pt>
                <c:pt idx="1960">
                  <c:v>724</c:v>
                </c:pt>
                <c:pt idx="1961">
                  <c:v>710</c:v>
                </c:pt>
                <c:pt idx="1962">
                  <c:v>716</c:v>
                </c:pt>
                <c:pt idx="1963">
                  <c:v>716</c:v>
                </c:pt>
                <c:pt idx="1964">
                  <c:v>716</c:v>
                </c:pt>
                <c:pt idx="1965">
                  <c:v>717</c:v>
                </c:pt>
                <c:pt idx="1966">
                  <c:v>716</c:v>
                </c:pt>
                <c:pt idx="1967">
                  <c:v>711</c:v>
                </c:pt>
                <c:pt idx="1968">
                  <c:v>719</c:v>
                </c:pt>
                <c:pt idx="1969">
                  <c:v>719</c:v>
                </c:pt>
                <c:pt idx="1970">
                  <c:v>709</c:v>
                </c:pt>
                <c:pt idx="1971">
                  <c:v>708</c:v>
                </c:pt>
                <c:pt idx="1972">
                  <c:v>708</c:v>
                </c:pt>
                <c:pt idx="1973">
                  <c:v>716</c:v>
                </c:pt>
                <c:pt idx="1974">
                  <c:v>716</c:v>
                </c:pt>
                <c:pt idx="1975">
                  <c:v>716</c:v>
                </c:pt>
                <c:pt idx="1976">
                  <c:v>719</c:v>
                </c:pt>
                <c:pt idx="1977">
                  <c:v>724</c:v>
                </c:pt>
                <c:pt idx="1978">
                  <c:v>719</c:v>
                </c:pt>
                <c:pt idx="1979">
                  <c:v>711</c:v>
                </c:pt>
                <c:pt idx="1980">
                  <c:v>722</c:v>
                </c:pt>
                <c:pt idx="1981">
                  <c:v>722</c:v>
                </c:pt>
                <c:pt idx="1982">
                  <c:v>718</c:v>
                </c:pt>
                <c:pt idx="1983">
                  <c:v>718</c:v>
                </c:pt>
                <c:pt idx="1984">
                  <c:v>721</c:v>
                </c:pt>
                <c:pt idx="1985">
                  <c:v>713</c:v>
                </c:pt>
                <c:pt idx="1986">
                  <c:v>716</c:v>
                </c:pt>
                <c:pt idx="1987">
                  <c:v>714</c:v>
                </c:pt>
                <c:pt idx="1988">
                  <c:v>721</c:v>
                </c:pt>
                <c:pt idx="1989">
                  <c:v>721</c:v>
                </c:pt>
                <c:pt idx="1990">
                  <c:v>727</c:v>
                </c:pt>
                <c:pt idx="1991">
                  <c:v>719</c:v>
                </c:pt>
                <c:pt idx="1992">
                  <c:v>719</c:v>
                </c:pt>
                <c:pt idx="1993">
                  <c:v>732</c:v>
                </c:pt>
                <c:pt idx="1994">
                  <c:v>732</c:v>
                </c:pt>
                <c:pt idx="1995">
                  <c:v>723</c:v>
                </c:pt>
                <c:pt idx="1996">
                  <c:v>726</c:v>
                </c:pt>
                <c:pt idx="1997">
                  <c:v>718</c:v>
                </c:pt>
                <c:pt idx="1998">
                  <c:v>723</c:v>
                </c:pt>
                <c:pt idx="1999">
                  <c:v>713</c:v>
                </c:pt>
                <c:pt idx="2000">
                  <c:v>719</c:v>
                </c:pt>
                <c:pt idx="2001">
                  <c:v>717</c:v>
                </c:pt>
                <c:pt idx="2002">
                  <c:v>712</c:v>
                </c:pt>
                <c:pt idx="2003">
                  <c:v>718</c:v>
                </c:pt>
                <c:pt idx="2004">
                  <c:v>718</c:v>
                </c:pt>
                <c:pt idx="2005">
                  <c:v>713</c:v>
                </c:pt>
                <c:pt idx="2006">
                  <c:v>710</c:v>
                </c:pt>
                <c:pt idx="2007">
                  <c:v>718</c:v>
                </c:pt>
                <c:pt idx="2008">
                  <c:v>718</c:v>
                </c:pt>
                <c:pt idx="2009">
                  <c:v>718</c:v>
                </c:pt>
                <c:pt idx="2010">
                  <c:v>726</c:v>
                </c:pt>
                <c:pt idx="2011">
                  <c:v>711</c:v>
                </c:pt>
                <c:pt idx="2012">
                  <c:v>718</c:v>
                </c:pt>
                <c:pt idx="2013">
                  <c:v>710</c:v>
                </c:pt>
                <c:pt idx="2014">
                  <c:v>718</c:v>
                </c:pt>
                <c:pt idx="2015">
                  <c:v>718</c:v>
                </c:pt>
                <c:pt idx="2016">
                  <c:v>726</c:v>
                </c:pt>
                <c:pt idx="2017">
                  <c:v>718</c:v>
                </c:pt>
                <c:pt idx="2018">
                  <c:v>724</c:v>
                </c:pt>
                <c:pt idx="2019">
                  <c:v>718</c:v>
                </c:pt>
                <c:pt idx="2020">
                  <c:v>713</c:v>
                </c:pt>
                <c:pt idx="2021">
                  <c:v>711</c:v>
                </c:pt>
                <c:pt idx="2022">
                  <c:v>710</c:v>
                </c:pt>
                <c:pt idx="2023">
                  <c:v>718</c:v>
                </c:pt>
                <c:pt idx="2024">
                  <c:v>713</c:v>
                </c:pt>
                <c:pt idx="2025">
                  <c:v>712</c:v>
                </c:pt>
                <c:pt idx="2026">
                  <c:v>711</c:v>
                </c:pt>
                <c:pt idx="2027">
                  <c:v>721</c:v>
                </c:pt>
                <c:pt idx="2028">
                  <c:v>713</c:v>
                </c:pt>
                <c:pt idx="2029">
                  <c:v>716</c:v>
                </c:pt>
                <c:pt idx="2030">
                  <c:v>718</c:v>
                </c:pt>
                <c:pt idx="2031">
                  <c:v>718</c:v>
                </c:pt>
                <c:pt idx="2032">
                  <c:v>726</c:v>
                </c:pt>
                <c:pt idx="2033">
                  <c:v>713</c:v>
                </c:pt>
                <c:pt idx="2034">
                  <c:v>718</c:v>
                </c:pt>
                <c:pt idx="2035">
                  <c:v>712</c:v>
                </c:pt>
                <c:pt idx="2036">
                  <c:v>719</c:v>
                </c:pt>
                <c:pt idx="2037">
                  <c:v>718</c:v>
                </c:pt>
                <c:pt idx="2038">
                  <c:v>712</c:v>
                </c:pt>
                <c:pt idx="2039">
                  <c:v>716</c:v>
                </c:pt>
                <c:pt idx="2040">
                  <c:v>718</c:v>
                </c:pt>
                <c:pt idx="2041">
                  <c:v>710</c:v>
                </c:pt>
                <c:pt idx="2042">
                  <c:v>721</c:v>
                </c:pt>
                <c:pt idx="2043">
                  <c:v>718</c:v>
                </c:pt>
                <c:pt idx="2044">
                  <c:v>719</c:v>
                </c:pt>
                <c:pt idx="2045">
                  <c:v>726</c:v>
                </c:pt>
                <c:pt idx="2046">
                  <c:v>726</c:v>
                </c:pt>
                <c:pt idx="2047">
                  <c:v>723</c:v>
                </c:pt>
                <c:pt idx="2048">
                  <c:v>723</c:v>
                </c:pt>
                <c:pt idx="2049">
                  <c:v>721</c:v>
                </c:pt>
                <c:pt idx="2050">
                  <c:v>716</c:v>
                </c:pt>
                <c:pt idx="2051">
                  <c:v>718</c:v>
                </c:pt>
                <c:pt idx="2052">
                  <c:v>719</c:v>
                </c:pt>
                <c:pt idx="2053">
                  <c:v>718</c:v>
                </c:pt>
                <c:pt idx="2054">
                  <c:v>713</c:v>
                </c:pt>
                <c:pt idx="2055">
                  <c:v>710</c:v>
                </c:pt>
                <c:pt idx="2056">
                  <c:v>740</c:v>
                </c:pt>
                <c:pt idx="2057">
                  <c:v>716</c:v>
                </c:pt>
                <c:pt idx="2058">
                  <c:v>740</c:v>
                </c:pt>
                <c:pt idx="2059">
                  <c:v>713</c:v>
                </c:pt>
                <c:pt idx="2060">
                  <c:v>711</c:v>
                </c:pt>
                <c:pt idx="2061">
                  <c:v>745</c:v>
                </c:pt>
                <c:pt idx="2062">
                  <c:v>716</c:v>
                </c:pt>
                <c:pt idx="2063">
                  <c:v>718</c:v>
                </c:pt>
                <c:pt idx="2064">
                  <c:v>718</c:v>
                </c:pt>
                <c:pt idx="2065">
                  <c:v>711</c:v>
                </c:pt>
                <c:pt idx="2066">
                  <c:v>713</c:v>
                </c:pt>
                <c:pt idx="2067">
                  <c:v>712</c:v>
                </c:pt>
                <c:pt idx="2068">
                  <c:v>710</c:v>
                </c:pt>
                <c:pt idx="2069">
                  <c:v>711</c:v>
                </c:pt>
                <c:pt idx="2070">
                  <c:v>713</c:v>
                </c:pt>
                <c:pt idx="2071">
                  <c:v>716</c:v>
                </c:pt>
                <c:pt idx="2072">
                  <c:v>727</c:v>
                </c:pt>
                <c:pt idx="2073">
                  <c:v>718</c:v>
                </c:pt>
                <c:pt idx="2074">
                  <c:v>716</c:v>
                </c:pt>
                <c:pt idx="2075">
                  <c:v>723</c:v>
                </c:pt>
                <c:pt idx="2076">
                  <c:v>723</c:v>
                </c:pt>
                <c:pt idx="2077">
                  <c:v>721</c:v>
                </c:pt>
                <c:pt idx="2078">
                  <c:v>718</c:v>
                </c:pt>
                <c:pt idx="2079">
                  <c:v>723</c:v>
                </c:pt>
                <c:pt idx="2080">
                  <c:v>714</c:v>
                </c:pt>
                <c:pt idx="2081">
                  <c:v>719</c:v>
                </c:pt>
                <c:pt idx="2082">
                  <c:v>709</c:v>
                </c:pt>
                <c:pt idx="2083">
                  <c:v>719</c:v>
                </c:pt>
                <c:pt idx="2084">
                  <c:v>711</c:v>
                </c:pt>
                <c:pt idx="2085">
                  <c:v>719</c:v>
                </c:pt>
                <c:pt idx="2086">
                  <c:v>711</c:v>
                </c:pt>
                <c:pt idx="2087">
                  <c:v>716</c:v>
                </c:pt>
                <c:pt idx="2088">
                  <c:v>721</c:v>
                </c:pt>
                <c:pt idx="2089">
                  <c:v>724</c:v>
                </c:pt>
                <c:pt idx="2090">
                  <c:v>721</c:v>
                </c:pt>
                <c:pt idx="2091">
                  <c:v>726</c:v>
                </c:pt>
                <c:pt idx="2092">
                  <c:v>715</c:v>
                </c:pt>
                <c:pt idx="2093">
                  <c:v>713</c:v>
                </c:pt>
                <c:pt idx="2094">
                  <c:v>717</c:v>
                </c:pt>
                <c:pt idx="2095">
                  <c:v>719</c:v>
                </c:pt>
                <c:pt idx="2096">
                  <c:v>711</c:v>
                </c:pt>
                <c:pt idx="2097">
                  <c:v>719</c:v>
                </c:pt>
                <c:pt idx="2098">
                  <c:v>719</c:v>
                </c:pt>
                <c:pt idx="2099">
                  <c:v>719</c:v>
                </c:pt>
                <c:pt idx="2100">
                  <c:v>738</c:v>
                </c:pt>
                <c:pt idx="2101">
                  <c:v>720</c:v>
                </c:pt>
                <c:pt idx="2102">
                  <c:v>738</c:v>
                </c:pt>
                <c:pt idx="2103">
                  <c:v>717</c:v>
                </c:pt>
                <c:pt idx="2104">
                  <c:v>735</c:v>
                </c:pt>
                <c:pt idx="2105">
                  <c:v>716</c:v>
                </c:pt>
                <c:pt idx="2106">
                  <c:v>735</c:v>
                </c:pt>
                <c:pt idx="2107">
                  <c:v>716</c:v>
                </c:pt>
                <c:pt idx="2108">
                  <c:v>716</c:v>
                </c:pt>
                <c:pt idx="2109">
                  <c:v>718</c:v>
                </c:pt>
                <c:pt idx="2110">
                  <c:v>717</c:v>
                </c:pt>
                <c:pt idx="2111">
                  <c:v>717</c:v>
                </c:pt>
                <c:pt idx="2112">
                  <c:v>717</c:v>
                </c:pt>
                <c:pt idx="2113">
                  <c:v>716</c:v>
                </c:pt>
                <c:pt idx="2114">
                  <c:v>716</c:v>
                </c:pt>
                <c:pt idx="2115">
                  <c:v>716</c:v>
                </c:pt>
                <c:pt idx="2116">
                  <c:v>735</c:v>
                </c:pt>
                <c:pt idx="2117">
                  <c:v>714</c:v>
                </c:pt>
                <c:pt idx="2118">
                  <c:v>716</c:v>
                </c:pt>
                <c:pt idx="2119">
                  <c:v>716</c:v>
                </c:pt>
                <c:pt idx="2120">
                  <c:v>735</c:v>
                </c:pt>
                <c:pt idx="2121">
                  <c:v>716</c:v>
                </c:pt>
                <c:pt idx="2122">
                  <c:v>716</c:v>
                </c:pt>
                <c:pt idx="2123">
                  <c:v>735</c:v>
                </c:pt>
                <c:pt idx="2124">
                  <c:v>714</c:v>
                </c:pt>
                <c:pt idx="2125">
                  <c:v>733</c:v>
                </c:pt>
                <c:pt idx="2126">
                  <c:v>735</c:v>
                </c:pt>
                <c:pt idx="2127">
                  <c:v>716</c:v>
                </c:pt>
                <c:pt idx="2128">
                  <c:v>716</c:v>
                </c:pt>
                <c:pt idx="2129">
                  <c:v>735</c:v>
                </c:pt>
                <c:pt idx="2130">
                  <c:v>716</c:v>
                </c:pt>
                <c:pt idx="2131">
                  <c:v>712</c:v>
                </c:pt>
                <c:pt idx="2132">
                  <c:v>708</c:v>
                </c:pt>
                <c:pt idx="2133">
                  <c:v>716</c:v>
                </c:pt>
                <c:pt idx="2134">
                  <c:v>716</c:v>
                </c:pt>
                <c:pt idx="2135">
                  <c:v>716</c:v>
                </c:pt>
                <c:pt idx="2136">
                  <c:v>708</c:v>
                </c:pt>
                <c:pt idx="2137">
                  <c:v>716</c:v>
                </c:pt>
                <c:pt idx="2138">
                  <c:v>721</c:v>
                </c:pt>
                <c:pt idx="2139">
                  <c:v>721</c:v>
                </c:pt>
                <c:pt idx="2140">
                  <c:v>724</c:v>
                </c:pt>
                <c:pt idx="2141">
                  <c:v>719</c:v>
                </c:pt>
                <c:pt idx="2142">
                  <c:v>716</c:v>
                </c:pt>
                <c:pt idx="2143">
                  <c:v>719</c:v>
                </c:pt>
                <c:pt idx="2144">
                  <c:v>711</c:v>
                </c:pt>
                <c:pt idx="2145">
                  <c:v>711</c:v>
                </c:pt>
                <c:pt idx="2146">
                  <c:v>708</c:v>
                </c:pt>
                <c:pt idx="2147">
                  <c:v>714</c:v>
                </c:pt>
                <c:pt idx="2148">
                  <c:v>711</c:v>
                </c:pt>
                <c:pt idx="2149">
                  <c:v>709</c:v>
                </c:pt>
                <c:pt idx="2150">
                  <c:v>721</c:v>
                </c:pt>
                <c:pt idx="2151">
                  <c:v>710</c:v>
                </c:pt>
                <c:pt idx="2152">
                  <c:v>717</c:v>
                </c:pt>
                <c:pt idx="2153">
                  <c:v>719</c:v>
                </c:pt>
                <c:pt idx="2154">
                  <c:v>719</c:v>
                </c:pt>
                <c:pt idx="2155">
                  <c:v>719</c:v>
                </c:pt>
                <c:pt idx="2156">
                  <c:v>716</c:v>
                </c:pt>
                <c:pt idx="2157">
                  <c:v>717</c:v>
                </c:pt>
                <c:pt idx="2158">
                  <c:v>711</c:v>
                </c:pt>
                <c:pt idx="2159">
                  <c:v>716</c:v>
                </c:pt>
                <c:pt idx="2160">
                  <c:v>711</c:v>
                </c:pt>
                <c:pt idx="2161">
                  <c:v>711</c:v>
                </c:pt>
                <c:pt idx="2162">
                  <c:v>709</c:v>
                </c:pt>
                <c:pt idx="2163">
                  <c:v>716</c:v>
                </c:pt>
                <c:pt idx="2164">
                  <c:v>711</c:v>
                </c:pt>
                <c:pt idx="2165">
                  <c:v>716</c:v>
                </c:pt>
                <c:pt idx="2166">
                  <c:v>711</c:v>
                </c:pt>
                <c:pt idx="2167">
                  <c:v>714</c:v>
                </c:pt>
                <c:pt idx="2168">
                  <c:v>711</c:v>
                </c:pt>
                <c:pt idx="2169">
                  <c:v>716</c:v>
                </c:pt>
                <c:pt idx="2170">
                  <c:v>721</c:v>
                </c:pt>
                <c:pt idx="2171">
                  <c:v>716</c:v>
                </c:pt>
                <c:pt idx="2172">
                  <c:v>722</c:v>
                </c:pt>
                <c:pt idx="2173">
                  <c:v>714</c:v>
                </c:pt>
                <c:pt idx="2174">
                  <c:v>721</c:v>
                </c:pt>
                <c:pt idx="2175">
                  <c:v>719</c:v>
                </c:pt>
                <c:pt idx="2176">
                  <c:v>714</c:v>
                </c:pt>
                <c:pt idx="2177">
                  <c:v>716</c:v>
                </c:pt>
                <c:pt idx="2178">
                  <c:v>714</c:v>
                </c:pt>
                <c:pt idx="2179">
                  <c:v>716</c:v>
                </c:pt>
                <c:pt idx="2180">
                  <c:v>724</c:v>
                </c:pt>
                <c:pt idx="2181">
                  <c:v>709</c:v>
                </c:pt>
                <c:pt idx="2182">
                  <c:v>710</c:v>
                </c:pt>
                <c:pt idx="2183">
                  <c:v>714</c:v>
                </c:pt>
                <c:pt idx="2184">
                  <c:v>709</c:v>
                </c:pt>
                <c:pt idx="2185">
                  <c:v>719</c:v>
                </c:pt>
                <c:pt idx="2186">
                  <c:v>714</c:v>
                </c:pt>
                <c:pt idx="2187">
                  <c:v>716</c:v>
                </c:pt>
                <c:pt idx="2188">
                  <c:v>710</c:v>
                </c:pt>
                <c:pt idx="2189">
                  <c:v>708</c:v>
                </c:pt>
                <c:pt idx="2190">
                  <c:v>708</c:v>
                </c:pt>
                <c:pt idx="2191">
                  <c:v>708</c:v>
                </c:pt>
                <c:pt idx="2192">
                  <c:v>708</c:v>
                </c:pt>
                <c:pt idx="2193">
                  <c:v>708</c:v>
                </c:pt>
                <c:pt idx="2194">
                  <c:v>724</c:v>
                </c:pt>
                <c:pt idx="2195">
                  <c:v>716</c:v>
                </c:pt>
                <c:pt idx="2196">
                  <c:v>719</c:v>
                </c:pt>
                <c:pt idx="2197">
                  <c:v>741</c:v>
                </c:pt>
                <c:pt idx="2198">
                  <c:v>716</c:v>
                </c:pt>
                <c:pt idx="2199">
                  <c:v>719</c:v>
                </c:pt>
                <c:pt idx="2200">
                  <c:v>748</c:v>
                </c:pt>
                <c:pt idx="2201">
                  <c:v>721</c:v>
                </c:pt>
                <c:pt idx="2202">
                  <c:v>719</c:v>
                </c:pt>
                <c:pt idx="2203">
                  <c:v>716</c:v>
                </c:pt>
                <c:pt idx="2204">
                  <c:v>714</c:v>
                </c:pt>
                <c:pt idx="2205">
                  <c:v>711</c:v>
                </c:pt>
                <c:pt idx="2206">
                  <c:v>710</c:v>
                </c:pt>
                <c:pt idx="2207">
                  <c:v>708</c:v>
                </c:pt>
                <c:pt idx="2208">
                  <c:v>708</c:v>
                </c:pt>
                <c:pt idx="2209">
                  <c:v>708</c:v>
                </c:pt>
                <c:pt idx="2210">
                  <c:v>708</c:v>
                </c:pt>
                <c:pt idx="2211">
                  <c:v>708</c:v>
                </c:pt>
                <c:pt idx="2212">
                  <c:v>715</c:v>
                </c:pt>
                <c:pt idx="2213">
                  <c:v>714</c:v>
                </c:pt>
                <c:pt idx="2214">
                  <c:v>716</c:v>
                </c:pt>
                <c:pt idx="2215">
                  <c:v>724</c:v>
                </c:pt>
                <c:pt idx="2216">
                  <c:v>716</c:v>
                </c:pt>
                <c:pt idx="2217">
                  <c:v>709</c:v>
                </c:pt>
                <c:pt idx="2218">
                  <c:v>711</c:v>
                </c:pt>
                <c:pt idx="2219">
                  <c:v>724</c:v>
                </c:pt>
                <c:pt idx="2220">
                  <c:v>721</c:v>
                </c:pt>
                <c:pt idx="2221">
                  <c:v>721</c:v>
                </c:pt>
                <c:pt idx="2222">
                  <c:v>719</c:v>
                </c:pt>
                <c:pt idx="2223">
                  <c:v>724</c:v>
                </c:pt>
                <c:pt idx="2224">
                  <c:v>724</c:v>
                </c:pt>
                <c:pt idx="2225">
                  <c:v>713</c:v>
                </c:pt>
                <c:pt idx="2226">
                  <c:v>716</c:v>
                </c:pt>
                <c:pt idx="2227">
                  <c:v>716</c:v>
                </c:pt>
                <c:pt idx="2228">
                  <c:v>716</c:v>
                </c:pt>
                <c:pt idx="2229">
                  <c:v>721</c:v>
                </c:pt>
                <c:pt idx="2230">
                  <c:v>719</c:v>
                </c:pt>
                <c:pt idx="2231">
                  <c:v>719</c:v>
                </c:pt>
                <c:pt idx="2232">
                  <c:v>711</c:v>
                </c:pt>
                <c:pt idx="2233">
                  <c:v>714</c:v>
                </c:pt>
                <c:pt idx="2234">
                  <c:v>708</c:v>
                </c:pt>
                <c:pt idx="2235">
                  <c:v>708</c:v>
                </c:pt>
                <c:pt idx="2236">
                  <c:v>708</c:v>
                </c:pt>
                <c:pt idx="2237">
                  <c:v>706</c:v>
                </c:pt>
                <c:pt idx="2238">
                  <c:v>709</c:v>
                </c:pt>
                <c:pt idx="2239">
                  <c:v>716</c:v>
                </c:pt>
                <c:pt idx="2240">
                  <c:v>709</c:v>
                </c:pt>
                <c:pt idx="2241">
                  <c:v>719</c:v>
                </c:pt>
                <c:pt idx="2242">
                  <c:v>724</c:v>
                </c:pt>
                <c:pt idx="2243">
                  <c:v>709</c:v>
                </c:pt>
                <c:pt idx="2244">
                  <c:v>724</c:v>
                </c:pt>
                <c:pt idx="2245">
                  <c:v>719</c:v>
                </c:pt>
                <c:pt idx="2246">
                  <c:v>709</c:v>
                </c:pt>
                <c:pt idx="2247">
                  <c:v>716</c:v>
                </c:pt>
                <c:pt idx="2248">
                  <c:v>709</c:v>
                </c:pt>
                <c:pt idx="2249">
                  <c:v>716</c:v>
                </c:pt>
                <c:pt idx="2250">
                  <c:v>716</c:v>
                </c:pt>
                <c:pt idx="2251">
                  <c:v>709</c:v>
                </c:pt>
                <c:pt idx="2252">
                  <c:v>719</c:v>
                </c:pt>
                <c:pt idx="2253">
                  <c:v>714</c:v>
                </c:pt>
                <c:pt idx="2254">
                  <c:v>716</c:v>
                </c:pt>
                <c:pt idx="2255">
                  <c:v>721</c:v>
                </c:pt>
                <c:pt idx="2256">
                  <c:v>714</c:v>
                </c:pt>
                <c:pt idx="2257">
                  <c:v>729</c:v>
                </c:pt>
                <c:pt idx="2258">
                  <c:v>719</c:v>
                </c:pt>
                <c:pt idx="2259">
                  <c:v>708</c:v>
                </c:pt>
                <c:pt idx="2260">
                  <c:v>716</c:v>
                </c:pt>
                <c:pt idx="2261">
                  <c:v>709</c:v>
                </c:pt>
                <c:pt idx="2262">
                  <c:v>724</c:v>
                </c:pt>
                <c:pt idx="2263">
                  <c:v>719</c:v>
                </c:pt>
                <c:pt idx="2264">
                  <c:v>717</c:v>
                </c:pt>
                <c:pt idx="2265">
                  <c:v>716</c:v>
                </c:pt>
                <c:pt idx="2266">
                  <c:v>711</c:v>
                </c:pt>
                <c:pt idx="2267">
                  <c:v>708</c:v>
                </c:pt>
                <c:pt idx="2268">
                  <c:v>724</c:v>
                </c:pt>
                <c:pt idx="2269">
                  <c:v>714</c:v>
                </c:pt>
                <c:pt idx="2270">
                  <c:v>724</c:v>
                </c:pt>
                <c:pt idx="2271">
                  <c:v>722</c:v>
                </c:pt>
                <c:pt idx="2272">
                  <c:v>719</c:v>
                </c:pt>
                <c:pt idx="2273">
                  <c:v>716</c:v>
                </c:pt>
                <c:pt idx="2274">
                  <c:v>709</c:v>
                </c:pt>
                <c:pt idx="2275">
                  <c:v>716</c:v>
                </c:pt>
                <c:pt idx="2276">
                  <c:v>711</c:v>
                </c:pt>
                <c:pt idx="2277">
                  <c:v>716</c:v>
                </c:pt>
                <c:pt idx="2278">
                  <c:v>711</c:v>
                </c:pt>
                <c:pt idx="2279">
                  <c:v>722</c:v>
                </c:pt>
                <c:pt idx="2280">
                  <c:v>711</c:v>
                </c:pt>
                <c:pt idx="2281">
                  <c:v>719</c:v>
                </c:pt>
                <c:pt idx="2282">
                  <c:v>719</c:v>
                </c:pt>
                <c:pt idx="2283">
                  <c:v>716</c:v>
                </c:pt>
                <c:pt idx="2284">
                  <c:v>719</c:v>
                </c:pt>
                <c:pt idx="2285">
                  <c:v>713</c:v>
                </c:pt>
                <c:pt idx="2286">
                  <c:v>724</c:v>
                </c:pt>
                <c:pt idx="2287">
                  <c:v>722</c:v>
                </c:pt>
                <c:pt idx="2288">
                  <c:v>721</c:v>
                </c:pt>
                <c:pt idx="2289">
                  <c:v>716</c:v>
                </c:pt>
                <c:pt idx="2290">
                  <c:v>716</c:v>
                </c:pt>
                <c:pt idx="2291">
                  <c:v>711</c:v>
                </c:pt>
                <c:pt idx="2292">
                  <c:v>714</c:v>
                </c:pt>
                <c:pt idx="2293">
                  <c:v>711</c:v>
                </c:pt>
                <c:pt idx="2294">
                  <c:v>714</c:v>
                </c:pt>
                <c:pt idx="2295">
                  <c:v>716</c:v>
                </c:pt>
                <c:pt idx="2296">
                  <c:v>716</c:v>
                </c:pt>
                <c:pt idx="2297">
                  <c:v>714</c:v>
                </c:pt>
                <c:pt idx="2298">
                  <c:v>724</c:v>
                </c:pt>
                <c:pt idx="2299">
                  <c:v>711</c:v>
                </c:pt>
                <c:pt idx="2300">
                  <c:v>714</c:v>
                </c:pt>
                <c:pt idx="2301">
                  <c:v>711</c:v>
                </c:pt>
                <c:pt idx="2302">
                  <c:v>711</c:v>
                </c:pt>
                <c:pt idx="2303">
                  <c:v>712</c:v>
                </c:pt>
                <c:pt idx="2304">
                  <c:v>712</c:v>
                </c:pt>
                <c:pt idx="2305">
                  <c:v>710</c:v>
                </c:pt>
                <c:pt idx="2306">
                  <c:v>717</c:v>
                </c:pt>
                <c:pt idx="2307">
                  <c:v>725</c:v>
                </c:pt>
                <c:pt idx="2308">
                  <c:v>710</c:v>
                </c:pt>
                <c:pt idx="2309">
                  <c:v>717</c:v>
                </c:pt>
                <c:pt idx="2310">
                  <c:v>710</c:v>
                </c:pt>
                <c:pt idx="2311">
                  <c:v>717</c:v>
                </c:pt>
                <c:pt idx="2312">
                  <c:v>717</c:v>
                </c:pt>
                <c:pt idx="2313">
                  <c:v>710</c:v>
                </c:pt>
                <c:pt idx="2314">
                  <c:v>720</c:v>
                </c:pt>
                <c:pt idx="2315">
                  <c:v>715</c:v>
                </c:pt>
                <c:pt idx="2316">
                  <c:v>717</c:v>
                </c:pt>
                <c:pt idx="2317">
                  <c:v>720</c:v>
                </c:pt>
                <c:pt idx="2318">
                  <c:v>717</c:v>
                </c:pt>
                <c:pt idx="2319">
                  <c:v>712</c:v>
                </c:pt>
                <c:pt idx="2320">
                  <c:v>717</c:v>
                </c:pt>
                <c:pt idx="2321">
                  <c:v>717</c:v>
                </c:pt>
                <c:pt idx="2322">
                  <c:v>720</c:v>
                </c:pt>
                <c:pt idx="2323">
                  <c:v>717</c:v>
                </c:pt>
                <c:pt idx="2324">
                  <c:v>722</c:v>
                </c:pt>
                <c:pt idx="2325">
                  <c:v>717</c:v>
                </c:pt>
                <c:pt idx="2326">
                  <c:v>720</c:v>
                </c:pt>
                <c:pt idx="2327">
                  <c:v>717</c:v>
                </c:pt>
                <c:pt idx="2328">
                  <c:v>720</c:v>
                </c:pt>
                <c:pt idx="2329">
                  <c:v>717</c:v>
                </c:pt>
                <c:pt idx="2330">
                  <c:v>717</c:v>
                </c:pt>
                <c:pt idx="2331">
                  <c:v>742</c:v>
                </c:pt>
                <c:pt idx="2332">
                  <c:v>722</c:v>
                </c:pt>
                <c:pt idx="2333">
                  <c:v>714</c:v>
                </c:pt>
                <c:pt idx="2334">
                  <c:v>720</c:v>
                </c:pt>
                <c:pt idx="2335">
                  <c:v>722</c:v>
                </c:pt>
                <c:pt idx="2336">
                  <c:v>715</c:v>
                </c:pt>
                <c:pt idx="2337">
                  <c:v>712</c:v>
                </c:pt>
                <c:pt idx="2338">
                  <c:v>720</c:v>
                </c:pt>
                <c:pt idx="2339">
                  <c:v>717</c:v>
                </c:pt>
                <c:pt idx="2340">
                  <c:v>712</c:v>
                </c:pt>
                <c:pt idx="2341">
                  <c:v>718</c:v>
                </c:pt>
                <c:pt idx="2342">
                  <c:v>712</c:v>
                </c:pt>
                <c:pt idx="2343">
                  <c:v>711</c:v>
                </c:pt>
                <c:pt idx="2344">
                  <c:v>725</c:v>
                </c:pt>
                <c:pt idx="2345">
                  <c:v>720</c:v>
                </c:pt>
                <c:pt idx="2346">
                  <c:v>723</c:v>
                </c:pt>
                <c:pt idx="2347">
                  <c:v>725</c:v>
                </c:pt>
                <c:pt idx="2348">
                  <c:v>717</c:v>
                </c:pt>
                <c:pt idx="2349">
                  <c:v>715</c:v>
                </c:pt>
                <c:pt idx="2350">
                  <c:v>725</c:v>
                </c:pt>
                <c:pt idx="2351">
                  <c:v>720</c:v>
                </c:pt>
                <c:pt idx="2352">
                  <c:v>722</c:v>
                </c:pt>
                <c:pt idx="2353">
                  <c:v>717</c:v>
                </c:pt>
                <c:pt idx="2354">
                  <c:v>720</c:v>
                </c:pt>
                <c:pt idx="2355">
                  <c:v>717</c:v>
                </c:pt>
                <c:pt idx="2356">
                  <c:v>723</c:v>
                </c:pt>
                <c:pt idx="2357">
                  <c:v>717</c:v>
                </c:pt>
                <c:pt idx="2358">
                  <c:v>730</c:v>
                </c:pt>
                <c:pt idx="2359">
                  <c:v>725</c:v>
                </c:pt>
                <c:pt idx="2360">
                  <c:v>722</c:v>
                </c:pt>
                <c:pt idx="2361">
                  <c:v>717</c:v>
                </c:pt>
                <c:pt idx="2362">
                  <c:v>725</c:v>
                </c:pt>
                <c:pt idx="2363">
                  <c:v>715</c:v>
                </c:pt>
                <c:pt idx="2364">
                  <c:v>722</c:v>
                </c:pt>
                <c:pt idx="2365">
                  <c:v>717</c:v>
                </c:pt>
                <c:pt idx="2366">
                  <c:v>715</c:v>
                </c:pt>
                <c:pt idx="2367">
                  <c:v>720</c:v>
                </c:pt>
                <c:pt idx="2368">
                  <c:v>722</c:v>
                </c:pt>
                <c:pt idx="2369">
                  <c:v>710</c:v>
                </c:pt>
                <c:pt idx="2370">
                  <c:v>717</c:v>
                </c:pt>
                <c:pt idx="2371">
                  <c:v>712</c:v>
                </c:pt>
                <c:pt idx="2372">
                  <c:v>715</c:v>
                </c:pt>
                <c:pt idx="2373">
                  <c:v>710</c:v>
                </c:pt>
                <c:pt idx="2374">
                  <c:v>717</c:v>
                </c:pt>
                <c:pt idx="2375">
                  <c:v>718</c:v>
                </c:pt>
                <c:pt idx="2376">
                  <c:v>717</c:v>
                </c:pt>
                <c:pt idx="2377">
                  <c:v>711</c:v>
                </c:pt>
                <c:pt idx="2378">
                  <c:v>715</c:v>
                </c:pt>
                <c:pt idx="2379">
                  <c:v>725</c:v>
                </c:pt>
                <c:pt idx="2380">
                  <c:v>715</c:v>
                </c:pt>
                <c:pt idx="2381">
                  <c:v>725</c:v>
                </c:pt>
                <c:pt idx="2382">
                  <c:v>722</c:v>
                </c:pt>
                <c:pt idx="2383">
                  <c:v>722</c:v>
                </c:pt>
                <c:pt idx="2384">
                  <c:v>722</c:v>
                </c:pt>
                <c:pt idx="2385">
                  <c:v>715</c:v>
                </c:pt>
                <c:pt idx="2386">
                  <c:v>717</c:v>
                </c:pt>
                <c:pt idx="2387">
                  <c:v>717</c:v>
                </c:pt>
                <c:pt idx="2388">
                  <c:v>714</c:v>
                </c:pt>
                <c:pt idx="2389">
                  <c:v>709</c:v>
                </c:pt>
                <c:pt idx="2390">
                  <c:v>709</c:v>
                </c:pt>
                <c:pt idx="2391">
                  <c:v>709</c:v>
                </c:pt>
                <c:pt idx="2392">
                  <c:v>710</c:v>
                </c:pt>
                <c:pt idx="2393">
                  <c:v>712</c:v>
                </c:pt>
                <c:pt idx="2394">
                  <c:v>715</c:v>
                </c:pt>
                <c:pt idx="2395">
                  <c:v>717</c:v>
                </c:pt>
                <c:pt idx="2396">
                  <c:v>712</c:v>
                </c:pt>
                <c:pt idx="2397">
                  <c:v>723</c:v>
                </c:pt>
                <c:pt idx="2398">
                  <c:v>722</c:v>
                </c:pt>
                <c:pt idx="2399">
                  <c:v>717</c:v>
                </c:pt>
                <c:pt idx="2400">
                  <c:v>725</c:v>
                </c:pt>
                <c:pt idx="2401">
                  <c:v>722</c:v>
                </c:pt>
                <c:pt idx="2402">
                  <c:v>715</c:v>
                </c:pt>
                <c:pt idx="2403">
                  <c:v>714</c:v>
                </c:pt>
                <c:pt idx="2404">
                  <c:v>717</c:v>
                </c:pt>
                <c:pt idx="2405">
                  <c:v>710</c:v>
                </c:pt>
                <c:pt idx="2406">
                  <c:v>717</c:v>
                </c:pt>
                <c:pt idx="2407">
                  <c:v>717</c:v>
                </c:pt>
                <c:pt idx="2408">
                  <c:v>723</c:v>
                </c:pt>
                <c:pt idx="2409">
                  <c:v>712</c:v>
                </c:pt>
                <c:pt idx="2410">
                  <c:v>725</c:v>
                </c:pt>
                <c:pt idx="2411">
                  <c:v>722</c:v>
                </c:pt>
                <c:pt idx="2412">
                  <c:v>722</c:v>
                </c:pt>
                <c:pt idx="2413">
                  <c:v>715</c:v>
                </c:pt>
                <c:pt idx="2414">
                  <c:v>714</c:v>
                </c:pt>
                <c:pt idx="2415">
                  <c:v>730</c:v>
                </c:pt>
                <c:pt idx="2416">
                  <c:v>724</c:v>
                </c:pt>
                <c:pt idx="2417">
                  <c:v>715</c:v>
                </c:pt>
                <c:pt idx="2418">
                  <c:v>730</c:v>
                </c:pt>
                <c:pt idx="2419">
                  <c:v>720</c:v>
                </c:pt>
                <c:pt idx="2420">
                  <c:v>722</c:v>
                </c:pt>
                <c:pt idx="2421">
                  <c:v>714</c:v>
                </c:pt>
                <c:pt idx="2422">
                  <c:v>730</c:v>
                </c:pt>
                <c:pt idx="2423">
                  <c:v>720</c:v>
                </c:pt>
                <c:pt idx="2424">
                  <c:v>723</c:v>
                </c:pt>
                <c:pt idx="2425">
                  <c:v>717</c:v>
                </c:pt>
                <c:pt idx="2426">
                  <c:v>712</c:v>
                </c:pt>
                <c:pt idx="2427">
                  <c:v>717</c:v>
                </c:pt>
                <c:pt idx="2428">
                  <c:v>712</c:v>
                </c:pt>
                <c:pt idx="2429">
                  <c:v>710</c:v>
                </c:pt>
                <c:pt idx="2430">
                  <c:v>709</c:v>
                </c:pt>
                <c:pt idx="2431">
                  <c:v>717</c:v>
                </c:pt>
                <c:pt idx="2432">
                  <c:v>720</c:v>
                </c:pt>
                <c:pt idx="2433">
                  <c:v>717</c:v>
                </c:pt>
                <c:pt idx="2434">
                  <c:v>720</c:v>
                </c:pt>
                <c:pt idx="2435">
                  <c:v>710</c:v>
                </c:pt>
                <c:pt idx="2436">
                  <c:v>717</c:v>
                </c:pt>
                <c:pt idx="2437">
                  <c:v>716</c:v>
                </c:pt>
                <c:pt idx="2438">
                  <c:v>717</c:v>
                </c:pt>
                <c:pt idx="2439">
                  <c:v>722</c:v>
                </c:pt>
                <c:pt idx="2440">
                  <c:v>715</c:v>
                </c:pt>
                <c:pt idx="2441">
                  <c:v>722</c:v>
                </c:pt>
                <c:pt idx="2442">
                  <c:v>720</c:v>
                </c:pt>
                <c:pt idx="2443">
                  <c:v>715</c:v>
                </c:pt>
                <c:pt idx="2444">
                  <c:v>712</c:v>
                </c:pt>
                <c:pt idx="2445">
                  <c:v>710</c:v>
                </c:pt>
                <c:pt idx="2446">
                  <c:v>712</c:v>
                </c:pt>
                <c:pt idx="2447">
                  <c:v>720</c:v>
                </c:pt>
                <c:pt idx="2448">
                  <c:v>710</c:v>
                </c:pt>
                <c:pt idx="2449">
                  <c:v>720</c:v>
                </c:pt>
                <c:pt idx="2450">
                  <c:v>720</c:v>
                </c:pt>
                <c:pt idx="2451">
                  <c:v>710</c:v>
                </c:pt>
                <c:pt idx="2452">
                  <c:v>730</c:v>
                </c:pt>
                <c:pt idx="2453">
                  <c:v>722</c:v>
                </c:pt>
                <c:pt idx="2454">
                  <c:v>715</c:v>
                </c:pt>
                <c:pt idx="2455">
                  <c:v>712</c:v>
                </c:pt>
                <c:pt idx="2456">
                  <c:v>717</c:v>
                </c:pt>
                <c:pt idx="2457">
                  <c:v>718</c:v>
                </c:pt>
                <c:pt idx="2458">
                  <c:v>720</c:v>
                </c:pt>
                <c:pt idx="2459">
                  <c:v>720</c:v>
                </c:pt>
                <c:pt idx="2460">
                  <c:v>720</c:v>
                </c:pt>
                <c:pt idx="2461">
                  <c:v>717</c:v>
                </c:pt>
                <c:pt idx="2462">
                  <c:v>714</c:v>
                </c:pt>
                <c:pt idx="2463">
                  <c:v>714</c:v>
                </c:pt>
                <c:pt idx="2464">
                  <c:v>717</c:v>
                </c:pt>
                <c:pt idx="2465">
                  <c:v>717</c:v>
                </c:pt>
                <c:pt idx="2466">
                  <c:v>723</c:v>
                </c:pt>
                <c:pt idx="2467">
                  <c:v>712</c:v>
                </c:pt>
                <c:pt idx="2468">
                  <c:v>712</c:v>
                </c:pt>
                <c:pt idx="2469">
                  <c:v>720</c:v>
                </c:pt>
                <c:pt idx="2470">
                  <c:v>720</c:v>
                </c:pt>
                <c:pt idx="2471">
                  <c:v>710</c:v>
                </c:pt>
                <c:pt idx="2472">
                  <c:v>717</c:v>
                </c:pt>
                <c:pt idx="2473">
                  <c:v>717</c:v>
                </c:pt>
                <c:pt idx="2474">
                  <c:v>734</c:v>
                </c:pt>
                <c:pt idx="2475">
                  <c:v>725</c:v>
                </c:pt>
                <c:pt idx="2476">
                  <c:v>718</c:v>
                </c:pt>
                <c:pt idx="2477">
                  <c:v>720</c:v>
                </c:pt>
                <c:pt idx="2478">
                  <c:v>720</c:v>
                </c:pt>
                <c:pt idx="2479">
                  <c:v>720</c:v>
                </c:pt>
                <c:pt idx="2480">
                  <c:v>729</c:v>
                </c:pt>
                <c:pt idx="2481">
                  <c:v>717</c:v>
                </c:pt>
                <c:pt idx="2482">
                  <c:v>714</c:v>
                </c:pt>
                <c:pt idx="2483">
                  <c:v>713</c:v>
                </c:pt>
                <c:pt idx="2484">
                  <c:v>710</c:v>
                </c:pt>
                <c:pt idx="2485">
                  <c:v>712</c:v>
                </c:pt>
                <c:pt idx="2486">
                  <c:v>715</c:v>
                </c:pt>
                <c:pt idx="2487">
                  <c:v>725</c:v>
                </c:pt>
                <c:pt idx="2488">
                  <c:v>725</c:v>
                </c:pt>
                <c:pt idx="2489">
                  <c:v>717</c:v>
                </c:pt>
                <c:pt idx="2490">
                  <c:v>722</c:v>
                </c:pt>
                <c:pt idx="2491">
                  <c:v>715</c:v>
                </c:pt>
                <c:pt idx="2492">
                  <c:v>714</c:v>
                </c:pt>
                <c:pt idx="2493">
                  <c:v>730</c:v>
                </c:pt>
                <c:pt idx="2494">
                  <c:v>720</c:v>
                </c:pt>
                <c:pt idx="2495">
                  <c:v>717</c:v>
                </c:pt>
                <c:pt idx="2496">
                  <c:v>716</c:v>
                </c:pt>
                <c:pt idx="2497">
                  <c:v>715</c:v>
                </c:pt>
                <c:pt idx="2498">
                  <c:v>722</c:v>
                </c:pt>
                <c:pt idx="2499">
                  <c:v>722</c:v>
                </c:pt>
                <c:pt idx="2500">
                  <c:v>728</c:v>
                </c:pt>
                <c:pt idx="2501">
                  <c:v>722</c:v>
                </c:pt>
                <c:pt idx="2502">
                  <c:v>720</c:v>
                </c:pt>
                <c:pt idx="2503">
                  <c:v>720</c:v>
                </c:pt>
                <c:pt idx="2504">
                  <c:v>712</c:v>
                </c:pt>
                <c:pt idx="2505">
                  <c:v>715</c:v>
                </c:pt>
                <c:pt idx="2506">
                  <c:v>712</c:v>
                </c:pt>
                <c:pt idx="2507">
                  <c:v>717</c:v>
                </c:pt>
                <c:pt idx="2508">
                  <c:v>723</c:v>
                </c:pt>
                <c:pt idx="2509">
                  <c:v>725</c:v>
                </c:pt>
                <c:pt idx="2510">
                  <c:v>720</c:v>
                </c:pt>
                <c:pt idx="2511">
                  <c:v>725</c:v>
                </c:pt>
                <c:pt idx="2512">
                  <c:v>716</c:v>
                </c:pt>
                <c:pt idx="2513">
                  <c:v>709</c:v>
                </c:pt>
                <c:pt idx="2514">
                  <c:v>709</c:v>
                </c:pt>
                <c:pt idx="2515">
                  <c:v>715</c:v>
                </c:pt>
                <c:pt idx="2516">
                  <c:v>717</c:v>
                </c:pt>
                <c:pt idx="2517">
                  <c:v>710</c:v>
                </c:pt>
                <c:pt idx="2518">
                  <c:v>712</c:v>
                </c:pt>
                <c:pt idx="2519">
                  <c:v>717</c:v>
                </c:pt>
                <c:pt idx="2520">
                  <c:v>710</c:v>
                </c:pt>
                <c:pt idx="2521">
                  <c:v>709</c:v>
                </c:pt>
                <c:pt idx="2522">
                  <c:v>720</c:v>
                </c:pt>
                <c:pt idx="2523">
                  <c:v>715</c:v>
                </c:pt>
                <c:pt idx="2524">
                  <c:v>711</c:v>
                </c:pt>
                <c:pt idx="2525">
                  <c:v>717</c:v>
                </c:pt>
                <c:pt idx="2526">
                  <c:v>720</c:v>
                </c:pt>
                <c:pt idx="2527">
                  <c:v>722</c:v>
                </c:pt>
                <c:pt idx="2528">
                  <c:v>715</c:v>
                </c:pt>
                <c:pt idx="2529">
                  <c:v>717</c:v>
                </c:pt>
                <c:pt idx="2530">
                  <c:v>722</c:v>
                </c:pt>
                <c:pt idx="2531">
                  <c:v>722</c:v>
                </c:pt>
                <c:pt idx="2532">
                  <c:v>722</c:v>
                </c:pt>
                <c:pt idx="2533">
                  <c:v>709</c:v>
                </c:pt>
                <c:pt idx="2534">
                  <c:v>709</c:v>
                </c:pt>
                <c:pt idx="2535">
                  <c:v>715</c:v>
                </c:pt>
                <c:pt idx="2536">
                  <c:v>712</c:v>
                </c:pt>
                <c:pt idx="2537">
                  <c:v>715</c:v>
                </c:pt>
                <c:pt idx="2538">
                  <c:v>712</c:v>
                </c:pt>
                <c:pt idx="2539">
                  <c:v>711</c:v>
                </c:pt>
                <c:pt idx="2540">
                  <c:v>715</c:v>
                </c:pt>
                <c:pt idx="2541">
                  <c:v>715</c:v>
                </c:pt>
                <c:pt idx="2542">
                  <c:v>725</c:v>
                </c:pt>
                <c:pt idx="2543">
                  <c:v>715</c:v>
                </c:pt>
                <c:pt idx="2544">
                  <c:v>722</c:v>
                </c:pt>
                <c:pt idx="2545">
                  <c:v>720</c:v>
                </c:pt>
                <c:pt idx="2546">
                  <c:v>714</c:v>
                </c:pt>
                <c:pt idx="2547">
                  <c:v>717</c:v>
                </c:pt>
                <c:pt idx="2548">
                  <c:v>710</c:v>
                </c:pt>
                <c:pt idx="2549">
                  <c:v>712</c:v>
                </c:pt>
                <c:pt idx="2550">
                  <c:v>712</c:v>
                </c:pt>
                <c:pt idx="2551">
                  <c:v>710</c:v>
                </c:pt>
                <c:pt idx="2552">
                  <c:v>720</c:v>
                </c:pt>
                <c:pt idx="2553">
                  <c:v>722</c:v>
                </c:pt>
                <c:pt idx="2554">
                  <c:v>710</c:v>
                </c:pt>
                <c:pt idx="2555">
                  <c:v>720</c:v>
                </c:pt>
                <c:pt idx="2556">
                  <c:v>712</c:v>
                </c:pt>
                <c:pt idx="2557">
                  <c:v>717</c:v>
                </c:pt>
                <c:pt idx="2558">
                  <c:v>717</c:v>
                </c:pt>
                <c:pt idx="2559">
                  <c:v>718</c:v>
                </c:pt>
                <c:pt idx="2560">
                  <c:v>712</c:v>
                </c:pt>
                <c:pt idx="2561">
                  <c:v>720</c:v>
                </c:pt>
                <c:pt idx="2562">
                  <c:v>710</c:v>
                </c:pt>
                <c:pt idx="2563">
                  <c:v>720</c:v>
                </c:pt>
                <c:pt idx="2564">
                  <c:v>729</c:v>
                </c:pt>
                <c:pt idx="2565">
                  <c:v>726</c:v>
                </c:pt>
                <c:pt idx="2566">
                  <c:v>726</c:v>
                </c:pt>
                <c:pt idx="2567">
                  <c:v>718</c:v>
                </c:pt>
                <c:pt idx="2568">
                  <c:v>719</c:v>
                </c:pt>
                <c:pt idx="2569">
                  <c:v>717</c:v>
                </c:pt>
                <c:pt idx="2570">
                  <c:v>722</c:v>
                </c:pt>
                <c:pt idx="2571">
                  <c:v>732</c:v>
                </c:pt>
                <c:pt idx="2572">
                  <c:v>720</c:v>
                </c:pt>
                <c:pt idx="2573">
                  <c:v>719</c:v>
                </c:pt>
                <c:pt idx="2574">
                  <c:v>719</c:v>
                </c:pt>
                <c:pt idx="2575">
                  <c:v>712</c:v>
                </c:pt>
                <c:pt idx="2576">
                  <c:v>714</c:v>
                </c:pt>
                <c:pt idx="2577">
                  <c:v>717</c:v>
                </c:pt>
                <c:pt idx="2578">
                  <c:v>719</c:v>
                </c:pt>
                <c:pt idx="2579">
                  <c:v>720</c:v>
                </c:pt>
                <c:pt idx="2580">
                  <c:v>724</c:v>
                </c:pt>
                <c:pt idx="2581">
                  <c:v>719</c:v>
                </c:pt>
                <c:pt idx="2582">
                  <c:v>714</c:v>
                </c:pt>
                <c:pt idx="2583">
                  <c:v>722</c:v>
                </c:pt>
                <c:pt idx="2584">
                  <c:v>712</c:v>
                </c:pt>
                <c:pt idx="2585">
                  <c:v>719</c:v>
                </c:pt>
                <c:pt idx="2586">
                  <c:v>722</c:v>
                </c:pt>
                <c:pt idx="2587">
                  <c:v>714</c:v>
                </c:pt>
                <c:pt idx="2588">
                  <c:v>722</c:v>
                </c:pt>
                <c:pt idx="2589">
                  <c:v>727</c:v>
                </c:pt>
                <c:pt idx="2590">
                  <c:v>719</c:v>
                </c:pt>
                <c:pt idx="2591">
                  <c:v>714</c:v>
                </c:pt>
                <c:pt idx="2592">
                  <c:v>711</c:v>
                </c:pt>
                <c:pt idx="2593">
                  <c:v>719</c:v>
                </c:pt>
                <c:pt idx="2594">
                  <c:v>714</c:v>
                </c:pt>
                <c:pt idx="2595">
                  <c:v>719</c:v>
                </c:pt>
                <c:pt idx="2596">
                  <c:v>722</c:v>
                </c:pt>
                <c:pt idx="2597">
                  <c:v>712</c:v>
                </c:pt>
                <c:pt idx="2598">
                  <c:v>714</c:v>
                </c:pt>
                <c:pt idx="2599">
                  <c:v>719</c:v>
                </c:pt>
                <c:pt idx="2600">
                  <c:v>719</c:v>
                </c:pt>
                <c:pt idx="2601">
                  <c:v>722</c:v>
                </c:pt>
                <c:pt idx="2602">
                  <c:v>720</c:v>
                </c:pt>
                <c:pt idx="2603">
                  <c:v>712</c:v>
                </c:pt>
                <c:pt idx="2604">
                  <c:v>714</c:v>
                </c:pt>
                <c:pt idx="2605">
                  <c:v>711</c:v>
                </c:pt>
                <c:pt idx="2606">
                  <c:v>711</c:v>
                </c:pt>
                <c:pt idx="2607">
                  <c:v>711</c:v>
                </c:pt>
                <c:pt idx="2608">
                  <c:v>722</c:v>
                </c:pt>
                <c:pt idx="2609">
                  <c:v>722</c:v>
                </c:pt>
                <c:pt idx="2610">
                  <c:v>720</c:v>
                </c:pt>
                <c:pt idx="2611">
                  <c:v>717</c:v>
                </c:pt>
                <c:pt idx="2612">
                  <c:v>710</c:v>
                </c:pt>
                <c:pt idx="2613">
                  <c:v>717</c:v>
                </c:pt>
                <c:pt idx="2614">
                  <c:v>712</c:v>
                </c:pt>
                <c:pt idx="2615">
                  <c:v>718</c:v>
                </c:pt>
                <c:pt idx="2616">
                  <c:v>717</c:v>
                </c:pt>
                <c:pt idx="2617">
                  <c:v>720</c:v>
                </c:pt>
                <c:pt idx="2618">
                  <c:v>720</c:v>
                </c:pt>
                <c:pt idx="2619">
                  <c:v>717</c:v>
                </c:pt>
                <c:pt idx="2620">
                  <c:v>715</c:v>
                </c:pt>
                <c:pt idx="2621">
                  <c:v>720</c:v>
                </c:pt>
                <c:pt idx="2622">
                  <c:v>712</c:v>
                </c:pt>
                <c:pt idx="2623">
                  <c:v>709</c:v>
                </c:pt>
                <c:pt idx="2624">
                  <c:v>712</c:v>
                </c:pt>
                <c:pt idx="2625">
                  <c:v>725</c:v>
                </c:pt>
                <c:pt idx="2626">
                  <c:v>717</c:v>
                </c:pt>
                <c:pt idx="2627">
                  <c:v>717</c:v>
                </c:pt>
                <c:pt idx="2628">
                  <c:v>723</c:v>
                </c:pt>
                <c:pt idx="2629">
                  <c:v>717</c:v>
                </c:pt>
                <c:pt idx="2630">
                  <c:v>720</c:v>
                </c:pt>
                <c:pt idx="2631">
                  <c:v>717</c:v>
                </c:pt>
                <c:pt idx="2632">
                  <c:v>717</c:v>
                </c:pt>
                <c:pt idx="2633">
                  <c:v>717</c:v>
                </c:pt>
                <c:pt idx="2634">
                  <c:v>717</c:v>
                </c:pt>
                <c:pt idx="2635">
                  <c:v>711</c:v>
                </c:pt>
                <c:pt idx="2636">
                  <c:v>710</c:v>
                </c:pt>
                <c:pt idx="2637">
                  <c:v>712</c:v>
                </c:pt>
                <c:pt idx="2638">
                  <c:v>709</c:v>
                </c:pt>
                <c:pt idx="2639">
                  <c:v>717</c:v>
                </c:pt>
                <c:pt idx="2640">
                  <c:v>712</c:v>
                </c:pt>
                <c:pt idx="2641">
                  <c:v>709</c:v>
                </c:pt>
                <c:pt idx="2642">
                  <c:v>715</c:v>
                </c:pt>
                <c:pt idx="2643">
                  <c:v>722</c:v>
                </c:pt>
                <c:pt idx="2644">
                  <c:v>715</c:v>
                </c:pt>
                <c:pt idx="2645">
                  <c:v>709</c:v>
                </c:pt>
                <c:pt idx="2646">
                  <c:v>712</c:v>
                </c:pt>
                <c:pt idx="2647">
                  <c:v>715</c:v>
                </c:pt>
                <c:pt idx="2648">
                  <c:v>717</c:v>
                </c:pt>
                <c:pt idx="2649">
                  <c:v>720</c:v>
                </c:pt>
                <c:pt idx="2650">
                  <c:v>710</c:v>
                </c:pt>
                <c:pt idx="2651">
                  <c:v>712</c:v>
                </c:pt>
                <c:pt idx="2652">
                  <c:v>712</c:v>
                </c:pt>
                <c:pt idx="2653">
                  <c:v>710</c:v>
                </c:pt>
                <c:pt idx="2654">
                  <c:v>720</c:v>
                </c:pt>
                <c:pt idx="2655">
                  <c:v>717</c:v>
                </c:pt>
                <c:pt idx="2656">
                  <c:v>722</c:v>
                </c:pt>
                <c:pt idx="2657">
                  <c:v>716</c:v>
                </c:pt>
                <c:pt idx="2658">
                  <c:v>728</c:v>
                </c:pt>
                <c:pt idx="2659">
                  <c:v>725</c:v>
                </c:pt>
                <c:pt idx="2660">
                  <c:v>717</c:v>
                </c:pt>
                <c:pt idx="2661">
                  <c:v>720</c:v>
                </c:pt>
                <c:pt idx="2662">
                  <c:v>717</c:v>
                </c:pt>
                <c:pt idx="2663">
                  <c:v>720</c:v>
                </c:pt>
                <c:pt idx="2664">
                  <c:v>712</c:v>
                </c:pt>
                <c:pt idx="2665">
                  <c:v>717</c:v>
                </c:pt>
                <c:pt idx="2666">
                  <c:v>709</c:v>
                </c:pt>
                <c:pt idx="2667">
                  <c:v>717</c:v>
                </c:pt>
                <c:pt idx="2668">
                  <c:v>717</c:v>
                </c:pt>
                <c:pt idx="2669">
                  <c:v>714</c:v>
                </c:pt>
                <c:pt idx="2670">
                  <c:v>717</c:v>
                </c:pt>
                <c:pt idx="2671">
                  <c:v>720</c:v>
                </c:pt>
                <c:pt idx="2672">
                  <c:v>725</c:v>
                </c:pt>
                <c:pt idx="2673">
                  <c:v>725</c:v>
                </c:pt>
                <c:pt idx="2674">
                  <c:v>710</c:v>
                </c:pt>
                <c:pt idx="2675">
                  <c:v>720</c:v>
                </c:pt>
                <c:pt idx="2676">
                  <c:v>717</c:v>
                </c:pt>
                <c:pt idx="2677">
                  <c:v>715</c:v>
                </c:pt>
                <c:pt idx="2678">
                  <c:v>725</c:v>
                </c:pt>
                <c:pt idx="2679">
                  <c:v>712</c:v>
                </c:pt>
                <c:pt idx="2680">
                  <c:v>717</c:v>
                </c:pt>
                <c:pt idx="2681">
                  <c:v>712</c:v>
                </c:pt>
                <c:pt idx="2682">
                  <c:v>712</c:v>
                </c:pt>
                <c:pt idx="2683">
                  <c:v>712</c:v>
                </c:pt>
                <c:pt idx="2684">
                  <c:v>717</c:v>
                </c:pt>
                <c:pt idx="2685">
                  <c:v>717</c:v>
                </c:pt>
                <c:pt idx="2686">
                  <c:v>720</c:v>
                </c:pt>
                <c:pt idx="2687">
                  <c:v>730</c:v>
                </c:pt>
                <c:pt idx="2688">
                  <c:v>712</c:v>
                </c:pt>
                <c:pt idx="2689">
                  <c:v>711</c:v>
                </c:pt>
                <c:pt idx="2690">
                  <c:v>725</c:v>
                </c:pt>
                <c:pt idx="2691">
                  <c:v>717</c:v>
                </c:pt>
                <c:pt idx="2692">
                  <c:v>715</c:v>
                </c:pt>
                <c:pt idx="2693">
                  <c:v>725</c:v>
                </c:pt>
                <c:pt idx="2694">
                  <c:v>722</c:v>
                </c:pt>
                <c:pt idx="2695">
                  <c:v>717</c:v>
                </c:pt>
                <c:pt idx="2696">
                  <c:v>712</c:v>
                </c:pt>
                <c:pt idx="2697">
                  <c:v>740</c:v>
                </c:pt>
                <c:pt idx="2698">
                  <c:v>712</c:v>
                </c:pt>
                <c:pt idx="2699">
                  <c:v>717</c:v>
                </c:pt>
                <c:pt idx="2700">
                  <c:v>710</c:v>
                </c:pt>
                <c:pt idx="2701">
                  <c:v>717</c:v>
                </c:pt>
                <c:pt idx="2702">
                  <c:v>710</c:v>
                </c:pt>
                <c:pt idx="2703">
                  <c:v>717</c:v>
                </c:pt>
                <c:pt idx="2704">
                  <c:v>711</c:v>
                </c:pt>
                <c:pt idx="2705">
                  <c:v>709</c:v>
                </c:pt>
                <c:pt idx="2706">
                  <c:v>709</c:v>
                </c:pt>
                <c:pt idx="2707">
                  <c:v>720</c:v>
                </c:pt>
                <c:pt idx="2708">
                  <c:v>717</c:v>
                </c:pt>
                <c:pt idx="2709">
                  <c:v>715</c:v>
                </c:pt>
                <c:pt idx="2710">
                  <c:v>722</c:v>
                </c:pt>
                <c:pt idx="2711">
                  <c:v>725</c:v>
                </c:pt>
                <c:pt idx="2712">
                  <c:v>715</c:v>
                </c:pt>
                <c:pt idx="2713">
                  <c:v>717</c:v>
                </c:pt>
                <c:pt idx="2714">
                  <c:v>716</c:v>
                </c:pt>
                <c:pt idx="2715">
                  <c:v>723</c:v>
                </c:pt>
                <c:pt idx="2716">
                  <c:v>720</c:v>
                </c:pt>
                <c:pt idx="2717">
                  <c:v>712</c:v>
                </c:pt>
                <c:pt idx="2718">
                  <c:v>709</c:v>
                </c:pt>
                <c:pt idx="2719">
                  <c:v>709</c:v>
                </c:pt>
                <c:pt idx="2720">
                  <c:v>717</c:v>
                </c:pt>
                <c:pt idx="2721">
                  <c:v>717</c:v>
                </c:pt>
                <c:pt idx="2722">
                  <c:v>711</c:v>
                </c:pt>
                <c:pt idx="2723">
                  <c:v>715</c:v>
                </c:pt>
                <c:pt idx="2724">
                  <c:v>717</c:v>
                </c:pt>
                <c:pt idx="2725">
                  <c:v>717</c:v>
                </c:pt>
                <c:pt idx="2726">
                  <c:v>720</c:v>
                </c:pt>
                <c:pt idx="2727">
                  <c:v>722</c:v>
                </c:pt>
                <c:pt idx="2728">
                  <c:v>720</c:v>
                </c:pt>
                <c:pt idx="2729">
                  <c:v>722</c:v>
                </c:pt>
                <c:pt idx="2730">
                  <c:v>717</c:v>
                </c:pt>
                <c:pt idx="2731">
                  <c:v>723</c:v>
                </c:pt>
                <c:pt idx="2732">
                  <c:v>720</c:v>
                </c:pt>
                <c:pt idx="2733">
                  <c:v>720</c:v>
                </c:pt>
                <c:pt idx="2734">
                  <c:v>722</c:v>
                </c:pt>
                <c:pt idx="2735">
                  <c:v>717</c:v>
                </c:pt>
                <c:pt idx="2736">
                  <c:v>720</c:v>
                </c:pt>
                <c:pt idx="2737">
                  <c:v>717</c:v>
                </c:pt>
                <c:pt idx="2738">
                  <c:v>717</c:v>
                </c:pt>
                <c:pt idx="2739">
                  <c:v>712</c:v>
                </c:pt>
                <c:pt idx="2740">
                  <c:v>712</c:v>
                </c:pt>
                <c:pt idx="2741">
                  <c:v>710</c:v>
                </c:pt>
                <c:pt idx="2742">
                  <c:v>717</c:v>
                </c:pt>
                <c:pt idx="2743">
                  <c:v>717</c:v>
                </c:pt>
                <c:pt idx="2744">
                  <c:v>712</c:v>
                </c:pt>
                <c:pt idx="2745">
                  <c:v>711</c:v>
                </c:pt>
                <c:pt idx="2746">
                  <c:v>709</c:v>
                </c:pt>
                <c:pt idx="2747">
                  <c:v>715</c:v>
                </c:pt>
                <c:pt idx="2748">
                  <c:v>712</c:v>
                </c:pt>
                <c:pt idx="2749">
                  <c:v>715</c:v>
                </c:pt>
                <c:pt idx="2750">
                  <c:v>717</c:v>
                </c:pt>
                <c:pt idx="2751">
                  <c:v>717</c:v>
                </c:pt>
                <c:pt idx="2752">
                  <c:v>720</c:v>
                </c:pt>
                <c:pt idx="2753">
                  <c:v>722</c:v>
                </c:pt>
                <c:pt idx="2754">
                  <c:v>723</c:v>
                </c:pt>
                <c:pt idx="2755">
                  <c:v>720</c:v>
                </c:pt>
                <c:pt idx="2756">
                  <c:v>717</c:v>
                </c:pt>
                <c:pt idx="2757">
                  <c:v>714</c:v>
                </c:pt>
                <c:pt idx="2758">
                  <c:v>714</c:v>
                </c:pt>
                <c:pt idx="2759">
                  <c:v>720</c:v>
                </c:pt>
                <c:pt idx="2760">
                  <c:v>730</c:v>
                </c:pt>
                <c:pt idx="2761">
                  <c:v>725</c:v>
                </c:pt>
                <c:pt idx="2762">
                  <c:v>723</c:v>
                </c:pt>
                <c:pt idx="2763">
                  <c:v>722</c:v>
                </c:pt>
                <c:pt idx="2764">
                  <c:v>722</c:v>
                </c:pt>
                <c:pt idx="2765">
                  <c:v>720</c:v>
                </c:pt>
                <c:pt idx="2766">
                  <c:v>722</c:v>
                </c:pt>
                <c:pt idx="2767">
                  <c:v>720</c:v>
                </c:pt>
                <c:pt idx="2768">
                  <c:v>720</c:v>
                </c:pt>
                <c:pt idx="2769">
                  <c:v>715</c:v>
                </c:pt>
                <c:pt idx="2770">
                  <c:v>725</c:v>
                </c:pt>
                <c:pt idx="2771">
                  <c:v>722</c:v>
                </c:pt>
                <c:pt idx="2772">
                  <c:v>719</c:v>
                </c:pt>
                <c:pt idx="2773">
                  <c:v>719</c:v>
                </c:pt>
                <c:pt idx="2774">
                  <c:v>727</c:v>
                </c:pt>
                <c:pt idx="2775">
                  <c:v>720</c:v>
                </c:pt>
                <c:pt idx="2776">
                  <c:v>721</c:v>
                </c:pt>
                <c:pt idx="2777">
                  <c:v>722</c:v>
                </c:pt>
                <c:pt idx="2778">
                  <c:v>717</c:v>
                </c:pt>
                <c:pt idx="2779">
                  <c:v>711</c:v>
                </c:pt>
                <c:pt idx="2780">
                  <c:v>717</c:v>
                </c:pt>
                <c:pt idx="2781">
                  <c:v>744</c:v>
                </c:pt>
                <c:pt idx="2782">
                  <c:v>715</c:v>
                </c:pt>
                <c:pt idx="2783">
                  <c:v>722</c:v>
                </c:pt>
                <c:pt idx="2784">
                  <c:v>717</c:v>
                </c:pt>
                <c:pt idx="2785">
                  <c:v>722</c:v>
                </c:pt>
                <c:pt idx="2786">
                  <c:v>725</c:v>
                </c:pt>
                <c:pt idx="2787">
                  <c:v>715</c:v>
                </c:pt>
                <c:pt idx="2788">
                  <c:v>714</c:v>
                </c:pt>
                <c:pt idx="2789">
                  <c:v>709</c:v>
                </c:pt>
                <c:pt idx="2790">
                  <c:v>718</c:v>
                </c:pt>
                <c:pt idx="2791">
                  <c:v>725</c:v>
                </c:pt>
                <c:pt idx="2792">
                  <c:v>717</c:v>
                </c:pt>
                <c:pt idx="2793">
                  <c:v>710</c:v>
                </c:pt>
                <c:pt idx="2794">
                  <c:v>712</c:v>
                </c:pt>
                <c:pt idx="2795">
                  <c:v>720</c:v>
                </c:pt>
                <c:pt idx="2796">
                  <c:v>715</c:v>
                </c:pt>
                <c:pt idx="2797">
                  <c:v>711</c:v>
                </c:pt>
                <c:pt idx="2798">
                  <c:v>711</c:v>
                </c:pt>
                <c:pt idx="2799">
                  <c:v>715</c:v>
                </c:pt>
                <c:pt idx="2800">
                  <c:v>712</c:v>
                </c:pt>
                <c:pt idx="2801">
                  <c:v>718</c:v>
                </c:pt>
                <c:pt idx="2802">
                  <c:v>710</c:v>
                </c:pt>
                <c:pt idx="2803">
                  <c:v>717</c:v>
                </c:pt>
                <c:pt idx="2804">
                  <c:v>718</c:v>
                </c:pt>
                <c:pt idx="2805">
                  <c:v>714</c:v>
                </c:pt>
                <c:pt idx="2806">
                  <c:v>714</c:v>
                </c:pt>
                <c:pt idx="2807">
                  <c:v>710</c:v>
                </c:pt>
                <c:pt idx="2808">
                  <c:v>712</c:v>
                </c:pt>
                <c:pt idx="2809">
                  <c:v>712</c:v>
                </c:pt>
                <c:pt idx="2810">
                  <c:v>718</c:v>
                </c:pt>
                <c:pt idx="2811">
                  <c:v>720</c:v>
                </c:pt>
                <c:pt idx="2812">
                  <c:v>718</c:v>
                </c:pt>
                <c:pt idx="2813">
                  <c:v>710</c:v>
                </c:pt>
                <c:pt idx="2814">
                  <c:v>725</c:v>
                </c:pt>
                <c:pt idx="2815">
                  <c:v>715</c:v>
                </c:pt>
                <c:pt idx="2816">
                  <c:v>722</c:v>
                </c:pt>
                <c:pt idx="2817">
                  <c:v>730</c:v>
                </c:pt>
                <c:pt idx="2818">
                  <c:v>725</c:v>
                </c:pt>
                <c:pt idx="2819">
                  <c:v>717</c:v>
                </c:pt>
                <c:pt idx="2820">
                  <c:v>715</c:v>
                </c:pt>
                <c:pt idx="2821">
                  <c:v>717</c:v>
                </c:pt>
                <c:pt idx="2822">
                  <c:v>717</c:v>
                </c:pt>
                <c:pt idx="2823">
                  <c:v>709</c:v>
                </c:pt>
                <c:pt idx="2824">
                  <c:v>712</c:v>
                </c:pt>
                <c:pt idx="2825">
                  <c:v>715</c:v>
                </c:pt>
                <c:pt idx="2826">
                  <c:v>717</c:v>
                </c:pt>
                <c:pt idx="2827">
                  <c:v>717</c:v>
                </c:pt>
                <c:pt idx="2828">
                  <c:v>720</c:v>
                </c:pt>
                <c:pt idx="2829">
                  <c:v>712</c:v>
                </c:pt>
                <c:pt idx="2830">
                  <c:v>718</c:v>
                </c:pt>
                <c:pt idx="2831">
                  <c:v>710</c:v>
                </c:pt>
                <c:pt idx="2832">
                  <c:v>711</c:v>
                </c:pt>
                <c:pt idx="2833">
                  <c:v>718</c:v>
                </c:pt>
                <c:pt idx="2834">
                  <c:v>722</c:v>
                </c:pt>
                <c:pt idx="2835">
                  <c:v>720</c:v>
                </c:pt>
                <c:pt idx="2836">
                  <c:v>722</c:v>
                </c:pt>
                <c:pt idx="2837">
                  <c:v>716</c:v>
                </c:pt>
                <c:pt idx="2838">
                  <c:v>723</c:v>
                </c:pt>
                <c:pt idx="2839">
                  <c:v>725</c:v>
                </c:pt>
                <c:pt idx="2840">
                  <c:v>717</c:v>
                </c:pt>
                <c:pt idx="2841">
                  <c:v>717</c:v>
                </c:pt>
                <c:pt idx="2842">
                  <c:v>725</c:v>
                </c:pt>
                <c:pt idx="2843">
                  <c:v>710</c:v>
                </c:pt>
                <c:pt idx="2844">
                  <c:v>712</c:v>
                </c:pt>
                <c:pt idx="2845">
                  <c:v>718</c:v>
                </c:pt>
                <c:pt idx="2846">
                  <c:v>712</c:v>
                </c:pt>
                <c:pt idx="2847">
                  <c:v>711</c:v>
                </c:pt>
                <c:pt idx="2848">
                  <c:v>737</c:v>
                </c:pt>
                <c:pt idx="2849">
                  <c:v>717</c:v>
                </c:pt>
                <c:pt idx="2850">
                  <c:v>720</c:v>
                </c:pt>
                <c:pt idx="2851">
                  <c:v>739</c:v>
                </c:pt>
                <c:pt idx="2852">
                  <c:v>717</c:v>
                </c:pt>
                <c:pt idx="2853">
                  <c:v>717</c:v>
                </c:pt>
                <c:pt idx="2854">
                  <c:v>715</c:v>
                </c:pt>
                <c:pt idx="2855">
                  <c:v>717</c:v>
                </c:pt>
                <c:pt idx="2856">
                  <c:v>710</c:v>
                </c:pt>
                <c:pt idx="2857">
                  <c:v>725</c:v>
                </c:pt>
                <c:pt idx="2858">
                  <c:v>720</c:v>
                </c:pt>
                <c:pt idx="2859">
                  <c:v>710</c:v>
                </c:pt>
                <c:pt idx="2860">
                  <c:v>720</c:v>
                </c:pt>
                <c:pt idx="2861">
                  <c:v>720</c:v>
                </c:pt>
                <c:pt idx="2862">
                  <c:v>712</c:v>
                </c:pt>
                <c:pt idx="2863">
                  <c:v>717</c:v>
                </c:pt>
                <c:pt idx="2864">
                  <c:v>714</c:v>
                </c:pt>
                <c:pt idx="2865">
                  <c:v>722</c:v>
                </c:pt>
                <c:pt idx="2866">
                  <c:v>730</c:v>
                </c:pt>
                <c:pt idx="2867">
                  <c:v>725</c:v>
                </c:pt>
                <c:pt idx="2868">
                  <c:v>712</c:v>
                </c:pt>
                <c:pt idx="2869">
                  <c:v>718</c:v>
                </c:pt>
                <c:pt idx="2870">
                  <c:v>717</c:v>
                </c:pt>
                <c:pt idx="2871">
                  <c:v>723</c:v>
                </c:pt>
                <c:pt idx="2872">
                  <c:v>728</c:v>
                </c:pt>
                <c:pt idx="2873">
                  <c:v>720</c:v>
                </c:pt>
                <c:pt idx="2874">
                  <c:v>732</c:v>
                </c:pt>
                <c:pt idx="2875">
                  <c:v>716</c:v>
                </c:pt>
                <c:pt idx="2876">
                  <c:v>716</c:v>
                </c:pt>
                <c:pt idx="2877">
                  <c:v>727</c:v>
                </c:pt>
                <c:pt idx="2878">
                  <c:v>724</c:v>
                </c:pt>
                <c:pt idx="2879">
                  <c:v>721</c:v>
                </c:pt>
                <c:pt idx="2880">
                  <c:v>716</c:v>
                </c:pt>
                <c:pt idx="2881">
                  <c:v>723</c:v>
                </c:pt>
                <c:pt idx="2882">
                  <c:v>724</c:v>
                </c:pt>
                <c:pt idx="2883">
                  <c:v>723</c:v>
                </c:pt>
                <c:pt idx="2884">
                  <c:v>717</c:v>
                </c:pt>
                <c:pt idx="2885">
                  <c:v>721</c:v>
                </c:pt>
                <c:pt idx="2886">
                  <c:v>723</c:v>
                </c:pt>
                <c:pt idx="2887">
                  <c:v>716</c:v>
                </c:pt>
                <c:pt idx="2888">
                  <c:v>715</c:v>
                </c:pt>
                <c:pt idx="2889">
                  <c:v>715</c:v>
                </c:pt>
                <c:pt idx="2890">
                  <c:v>721</c:v>
                </c:pt>
                <c:pt idx="2891">
                  <c:v>726</c:v>
                </c:pt>
                <c:pt idx="2892">
                  <c:v>723</c:v>
                </c:pt>
                <c:pt idx="2893">
                  <c:v>716</c:v>
                </c:pt>
                <c:pt idx="2894">
                  <c:v>726</c:v>
                </c:pt>
                <c:pt idx="2895">
                  <c:v>726</c:v>
                </c:pt>
                <c:pt idx="2896">
                  <c:v>723</c:v>
                </c:pt>
                <c:pt idx="2897">
                  <c:v>723</c:v>
                </c:pt>
                <c:pt idx="2898">
                  <c:v>729</c:v>
                </c:pt>
                <c:pt idx="2899">
                  <c:v>729</c:v>
                </c:pt>
                <c:pt idx="2900">
                  <c:v>732</c:v>
                </c:pt>
                <c:pt idx="2901">
                  <c:v>727</c:v>
                </c:pt>
                <c:pt idx="2902">
                  <c:v>730</c:v>
                </c:pt>
                <c:pt idx="2903">
                  <c:v>730</c:v>
                </c:pt>
                <c:pt idx="2904">
                  <c:v>719</c:v>
                </c:pt>
                <c:pt idx="2905">
                  <c:v>718</c:v>
                </c:pt>
                <c:pt idx="2906">
                  <c:v>722</c:v>
                </c:pt>
                <c:pt idx="2907">
                  <c:v>732</c:v>
                </c:pt>
                <c:pt idx="2908">
                  <c:v>728</c:v>
                </c:pt>
                <c:pt idx="2909">
                  <c:v>726</c:v>
                </c:pt>
                <c:pt idx="2910">
                  <c:v>725</c:v>
                </c:pt>
                <c:pt idx="2911">
                  <c:v>725</c:v>
                </c:pt>
                <c:pt idx="2912">
                  <c:v>720</c:v>
                </c:pt>
                <c:pt idx="2913">
                  <c:v>720</c:v>
                </c:pt>
                <c:pt idx="2914">
                  <c:v>713</c:v>
                </c:pt>
                <c:pt idx="2915">
                  <c:v>722</c:v>
                </c:pt>
                <c:pt idx="2916">
                  <c:v>721</c:v>
                </c:pt>
                <c:pt idx="2917">
                  <c:v>713</c:v>
                </c:pt>
                <c:pt idx="2918">
                  <c:v>724</c:v>
                </c:pt>
                <c:pt idx="2919">
                  <c:v>729</c:v>
                </c:pt>
                <c:pt idx="2920">
                  <c:v>719</c:v>
                </c:pt>
                <c:pt idx="2921">
                  <c:v>716</c:v>
                </c:pt>
                <c:pt idx="2922">
                  <c:v>714</c:v>
                </c:pt>
                <c:pt idx="2923">
                  <c:v>714</c:v>
                </c:pt>
                <c:pt idx="2924">
                  <c:v>724</c:v>
                </c:pt>
                <c:pt idx="2925">
                  <c:v>727</c:v>
                </c:pt>
                <c:pt idx="2926">
                  <c:v>731</c:v>
                </c:pt>
                <c:pt idx="2927">
                  <c:v>726</c:v>
                </c:pt>
                <c:pt idx="2928">
                  <c:v>724</c:v>
                </c:pt>
                <c:pt idx="2929">
                  <c:v>734</c:v>
                </c:pt>
                <c:pt idx="2930">
                  <c:v>729</c:v>
                </c:pt>
                <c:pt idx="2931">
                  <c:v>727</c:v>
                </c:pt>
                <c:pt idx="2932">
                  <c:v>729</c:v>
                </c:pt>
                <c:pt idx="2933">
                  <c:v>721</c:v>
                </c:pt>
                <c:pt idx="2934">
                  <c:v>721</c:v>
                </c:pt>
                <c:pt idx="2935">
                  <c:v>721</c:v>
                </c:pt>
                <c:pt idx="2936">
                  <c:v>722</c:v>
                </c:pt>
                <c:pt idx="2937">
                  <c:v>729</c:v>
                </c:pt>
                <c:pt idx="2938">
                  <c:v>729</c:v>
                </c:pt>
                <c:pt idx="2939">
                  <c:v>726</c:v>
                </c:pt>
                <c:pt idx="2940">
                  <c:v>728</c:v>
                </c:pt>
                <c:pt idx="2941">
                  <c:v>720</c:v>
                </c:pt>
                <c:pt idx="2942">
                  <c:v>729</c:v>
                </c:pt>
                <c:pt idx="2943">
                  <c:v>718</c:v>
                </c:pt>
                <c:pt idx="2944">
                  <c:v>723</c:v>
                </c:pt>
                <c:pt idx="2945">
                  <c:v>723</c:v>
                </c:pt>
                <c:pt idx="2946">
                  <c:v>717</c:v>
                </c:pt>
                <c:pt idx="2947">
                  <c:v>721</c:v>
                </c:pt>
                <c:pt idx="2948">
                  <c:v>723</c:v>
                </c:pt>
                <c:pt idx="2949">
                  <c:v>727</c:v>
                </c:pt>
                <c:pt idx="2950">
                  <c:v>721</c:v>
                </c:pt>
                <c:pt idx="2951">
                  <c:v>728</c:v>
                </c:pt>
                <c:pt idx="2952">
                  <c:v>734</c:v>
                </c:pt>
                <c:pt idx="2953">
                  <c:v>723</c:v>
                </c:pt>
                <c:pt idx="2954">
                  <c:v>731</c:v>
                </c:pt>
                <c:pt idx="2955">
                  <c:v>728</c:v>
                </c:pt>
                <c:pt idx="2956">
                  <c:v>723</c:v>
                </c:pt>
                <c:pt idx="2957">
                  <c:v>716</c:v>
                </c:pt>
                <c:pt idx="2958">
                  <c:v>715</c:v>
                </c:pt>
                <c:pt idx="2959">
                  <c:v>723</c:v>
                </c:pt>
                <c:pt idx="2960">
                  <c:v>724</c:v>
                </c:pt>
                <c:pt idx="2961">
                  <c:v>723</c:v>
                </c:pt>
                <c:pt idx="2962">
                  <c:v>718</c:v>
                </c:pt>
                <c:pt idx="2963">
                  <c:v>724</c:v>
                </c:pt>
                <c:pt idx="2964">
                  <c:v>728</c:v>
                </c:pt>
                <c:pt idx="2965">
                  <c:v>726</c:v>
                </c:pt>
                <c:pt idx="2966">
                  <c:v>728</c:v>
                </c:pt>
                <c:pt idx="2967">
                  <c:v>728</c:v>
                </c:pt>
                <c:pt idx="2968">
                  <c:v>718</c:v>
                </c:pt>
                <c:pt idx="2969">
                  <c:v>717</c:v>
                </c:pt>
                <c:pt idx="2970">
                  <c:v>727</c:v>
                </c:pt>
                <c:pt idx="2971">
                  <c:v>721</c:v>
                </c:pt>
                <c:pt idx="2972">
                  <c:v>716</c:v>
                </c:pt>
                <c:pt idx="2973">
                  <c:v>713</c:v>
                </c:pt>
                <c:pt idx="2974">
                  <c:v>721</c:v>
                </c:pt>
                <c:pt idx="2975">
                  <c:v>714</c:v>
                </c:pt>
                <c:pt idx="2976">
                  <c:v>721</c:v>
                </c:pt>
                <c:pt idx="2977">
                  <c:v>721</c:v>
                </c:pt>
                <c:pt idx="2978">
                  <c:v>714</c:v>
                </c:pt>
                <c:pt idx="2979">
                  <c:v>716</c:v>
                </c:pt>
                <c:pt idx="2980">
                  <c:v>714</c:v>
                </c:pt>
                <c:pt idx="2981">
                  <c:v>724</c:v>
                </c:pt>
                <c:pt idx="2982">
                  <c:v>716</c:v>
                </c:pt>
                <c:pt idx="2983">
                  <c:v>722</c:v>
                </c:pt>
                <c:pt idx="2984">
                  <c:v>716</c:v>
                </c:pt>
                <c:pt idx="2985">
                  <c:v>719</c:v>
                </c:pt>
                <c:pt idx="2986">
                  <c:v>729</c:v>
                </c:pt>
                <c:pt idx="2987">
                  <c:v>716</c:v>
                </c:pt>
                <c:pt idx="2988">
                  <c:v>713</c:v>
                </c:pt>
                <c:pt idx="2989">
                  <c:v>716</c:v>
                </c:pt>
                <c:pt idx="2990">
                  <c:v>722</c:v>
                </c:pt>
                <c:pt idx="2991">
                  <c:v>716</c:v>
                </c:pt>
                <c:pt idx="2992">
                  <c:v>726</c:v>
                </c:pt>
                <c:pt idx="2993">
                  <c:v>719</c:v>
                </c:pt>
                <c:pt idx="2994">
                  <c:v>721</c:v>
                </c:pt>
                <c:pt idx="2995">
                  <c:v>721</c:v>
                </c:pt>
                <c:pt idx="2996">
                  <c:v>719</c:v>
                </c:pt>
                <c:pt idx="2997">
                  <c:v>721</c:v>
                </c:pt>
                <c:pt idx="2998">
                  <c:v>719</c:v>
                </c:pt>
                <c:pt idx="2999">
                  <c:v>714</c:v>
                </c:pt>
                <c:pt idx="3000">
                  <c:v>721</c:v>
                </c:pt>
                <c:pt idx="3001">
                  <c:v>714</c:v>
                </c:pt>
                <c:pt idx="3002">
                  <c:v>721</c:v>
                </c:pt>
                <c:pt idx="3003">
                  <c:v>721</c:v>
                </c:pt>
                <c:pt idx="3004">
                  <c:v>719</c:v>
                </c:pt>
                <c:pt idx="3005">
                  <c:v>721</c:v>
                </c:pt>
                <c:pt idx="3006">
                  <c:v>713</c:v>
                </c:pt>
                <c:pt idx="3007">
                  <c:v>716</c:v>
                </c:pt>
                <c:pt idx="3008">
                  <c:v>716</c:v>
                </c:pt>
                <c:pt idx="3009">
                  <c:v>722</c:v>
                </c:pt>
                <c:pt idx="3010">
                  <c:v>716</c:v>
                </c:pt>
                <c:pt idx="3011">
                  <c:v>716</c:v>
                </c:pt>
                <c:pt idx="3012">
                  <c:v>714</c:v>
                </c:pt>
                <c:pt idx="3013">
                  <c:v>715</c:v>
                </c:pt>
                <c:pt idx="3014">
                  <c:v>714</c:v>
                </c:pt>
                <c:pt idx="3015">
                  <c:v>724</c:v>
                </c:pt>
                <c:pt idx="3016">
                  <c:v>716</c:v>
                </c:pt>
                <c:pt idx="3017">
                  <c:v>714</c:v>
                </c:pt>
                <c:pt idx="3018">
                  <c:v>726</c:v>
                </c:pt>
                <c:pt idx="3019">
                  <c:v>716</c:v>
                </c:pt>
                <c:pt idx="3020">
                  <c:v>719</c:v>
                </c:pt>
                <c:pt idx="3021">
                  <c:v>716</c:v>
                </c:pt>
                <c:pt idx="3022">
                  <c:v>714</c:v>
                </c:pt>
                <c:pt idx="3023">
                  <c:v>724</c:v>
                </c:pt>
                <c:pt idx="3024">
                  <c:v>721</c:v>
                </c:pt>
                <c:pt idx="3025">
                  <c:v>721</c:v>
                </c:pt>
                <c:pt idx="3026">
                  <c:v>729</c:v>
                </c:pt>
                <c:pt idx="3027">
                  <c:v>727</c:v>
                </c:pt>
                <c:pt idx="3028">
                  <c:v>716</c:v>
                </c:pt>
                <c:pt idx="3029">
                  <c:v>724</c:v>
                </c:pt>
                <c:pt idx="3030">
                  <c:v>726</c:v>
                </c:pt>
                <c:pt idx="3031">
                  <c:v>720</c:v>
                </c:pt>
                <c:pt idx="3032">
                  <c:v>727</c:v>
                </c:pt>
                <c:pt idx="3033">
                  <c:v>726</c:v>
                </c:pt>
                <c:pt idx="3034">
                  <c:v>721</c:v>
                </c:pt>
                <c:pt idx="3035">
                  <c:v>729</c:v>
                </c:pt>
                <c:pt idx="3036">
                  <c:v>726</c:v>
                </c:pt>
                <c:pt idx="3037">
                  <c:v>719</c:v>
                </c:pt>
                <c:pt idx="3038">
                  <c:v>734</c:v>
                </c:pt>
                <c:pt idx="3039">
                  <c:v>721</c:v>
                </c:pt>
                <c:pt idx="3040">
                  <c:v>724</c:v>
                </c:pt>
                <c:pt idx="3041">
                  <c:v>734</c:v>
                </c:pt>
                <c:pt idx="3042">
                  <c:v>719</c:v>
                </c:pt>
                <c:pt idx="3043">
                  <c:v>721</c:v>
                </c:pt>
                <c:pt idx="3044">
                  <c:v>726</c:v>
                </c:pt>
                <c:pt idx="3045">
                  <c:v>734</c:v>
                </c:pt>
                <c:pt idx="3046">
                  <c:v>729</c:v>
                </c:pt>
                <c:pt idx="3047">
                  <c:v>729</c:v>
                </c:pt>
                <c:pt idx="3048">
                  <c:v>734</c:v>
                </c:pt>
                <c:pt idx="3049">
                  <c:v>721</c:v>
                </c:pt>
                <c:pt idx="3050">
                  <c:v>721</c:v>
                </c:pt>
                <c:pt idx="3051">
                  <c:v>713</c:v>
                </c:pt>
                <c:pt idx="3052">
                  <c:v>726</c:v>
                </c:pt>
                <c:pt idx="3053">
                  <c:v>716</c:v>
                </c:pt>
                <c:pt idx="3054">
                  <c:v>724</c:v>
                </c:pt>
                <c:pt idx="3055">
                  <c:v>726</c:v>
                </c:pt>
                <c:pt idx="3056">
                  <c:v>719</c:v>
                </c:pt>
                <c:pt idx="3057">
                  <c:v>718</c:v>
                </c:pt>
                <c:pt idx="3058">
                  <c:v>731</c:v>
                </c:pt>
                <c:pt idx="3059">
                  <c:v>726</c:v>
                </c:pt>
                <c:pt idx="3060">
                  <c:v>740</c:v>
                </c:pt>
                <c:pt idx="3061">
                  <c:v>719</c:v>
                </c:pt>
                <c:pt idx="3062">
                  <c:v>721</c:v>
                </c:pt>
                <c:pt idx="3063">
                  <c:v>726</c:v>
                </c:pt>
                <c:pt idx="3064">
                  <c:v>719</c:v>
                </c:pt>
                <c:pt idx="3065">
                  <c:v>726</c:v>
                </c:pt>
                <c:pt idx="3066">
                  <c:v>721</c:v>
                </c:pt>
                <c:pt idx="3067">
                  <c:v>719</c:v>
                </c:pt>
                <c:pt idx="3068">
                  <c:v>716</c:v>
                </c:pt>
                <c:pt idx="3069">
                  <c:v>714</c:v>
                </c:pt>
                <c:pt idx="3070">
                  <c:v>721</c:v>
                </c:pt>
                <c:pt idx="3071">
                  <c:v>716</c:v>
                </c:pt>
                <c:pt idx="3072">
                  <c:v>713</c:v>
                </c:pt>
                <c:pt idx="3073">
                  <c:v>724</c:v>
                </c:pt>
                <c:pt idx="3074">
                  <c:v>714</c:v>
                </c:pt>
                <c:pt idx="3075">
                  <c:v>734</c:v>
                </c:pt>
                <c:pt idx="3076">
                  <c:v>721</c:v>
                </c:pt>
                <c:pt idx="3077">
                  <c:v>722</c:v>
                </c:pt>
                <c:pt idx="3078">
                  <c:v>724</c:v>
                </c:pt>
                <c:pt idx="3079">
                  <c:v>716</c:v>
                </c:pt>
                <c:pt idx="3080">
                  <c:v>721</c:v>
                </c:pt>
                <c:pt idx="3081">
                  <c:v>729</c:v>
                </c:pt>
                <c:pt idx="3082">
                  <c:v>719</c:v>
                </c:pt>
                <c:pt idx="3083">
                  <c:v>716</c:v>
                </c:pt>
                <c:pt idx="3084">
                  <c:v>719</c:v>
                </c:pt>
                <c:pt idx="3085">
                  <c:v>713</c:v>
                </c:pt>
                <c:pt idx="3086">
                  <c:v>721</c:v>
                </c:pt>
                <c:pt idx="3087">
                  <c:v>727</c:v>
                </c:pt>
                <c:pt idx="3088">
                  <c:v>726</c:v>
                </c:pt>
                <c:pt idx="3089">
                  <c:v>725</c:v>
                </c:pt>
                <c:pt idx="3090">
                  <c:v>732</c:v>
                </c:pt>
                <c:pt idx="3091">
                  <c:v>726</c:v>
                </c:pt>
                <c:pt idx="3092">
                  <c:v>716</c:v>
                </c:pt>
                <c:pt idx="3093">
                  <c:v>724</c:v>
                </c:pt>
                <c:pt idx="3094">
                  <c:v>721</c:v>
                </c:pt>
                <c:pt idx="3095">
                  <c:v>713</c:v>
                </c:pt>
                <c:pt idx="3096">
                  <c:v>713</c:v>
                </c:pt>
                <c:pt idx="3097">
                  <c:v>721</c:v>
                </c:pt>
                <c:pt idx="3098">
                  <c:v>721</c:v>
                </c:pt>
                <c:pt idx="3099">
                  <c:v>716</c:v>
                </c:pt>
                <c:pt idx="3100">
                  <c:v>719</c:v>
                </c:pt>
                <c:pt idx="3101">
                  <c:v>724</c:v>
                </c:pt>
                <c:pt idx="3102">
                  <c:v>724</c:v>
                </c:pt>
                <c:pt idx="3103">
                  <c:v>716</c:v>
                </c:pt>
                <c:pt idx="3104">
                  <c:v>724</c:v>
                </c:pt>
                <c:pt idx="3105">
                  <c:v>714</c:v>
                </c:pt>
                <c:pt idx="3106">
                  <c:v>715</c:v>
                </c:pt>
                <c:pt idx="3107">
                  <c:v>715</c:v>
                </c:pt>
                <c:pt idx="3108">
                  <c:v>721</c:v>
                </c:pt>
                <c:pt idx="3109">
                  <c:v>721</c:v>
                </c:pt>
                <c:pt idx="3110">
                  <c:v>724</c:v>
                </c:pt>
                <c:pt idx="3111">
                  <c:v>729</c:v>
                </c:pt>
                <c:pt idx="3112">
                  <c:v>716</c:v>
                </c:pt>
                <c:pt idx="3113">
                  <c:v>721</c:v>
                </c:pt>
                <c:pt idx="3114">
                  <c:v>724</c:v>
                </c:pt>
                <c:pt idx="3115">
                  <c:v>714</c:v>
                </c:pt>
                <c:pt idx="3116">
                  <c:v>743</c:v>
                </c:pt>
                <c:pt idx="3117">
                  <c:v>716</c:v>
                </c:pt>
                <c:pt idx="3118">
                  <c:v>714</c:v>
                </c:pt>
                <c:pt idx="3119">
                  <c:v>716</c:v>
                </c:pt>
                <c:pt idx="3120">
                  <c:v>733</c:v>
                </c:pt>
                <c:pt idx="3121">
                  <c:v>732</c:v>
                </c:pt>
                <c:pt idx="3122">
                  <c:v>716</c:v>
                </c:pt>
                <c:pt idx="3123">
                  <c:v>724</c:v>
                </c:pt>
                <c:pt idx="3124">
                  <c:v>720</c:v>
                </c:pt>
                <c:pt idx="3125">
                  <c:v>715</c:v>
                </c:pt>
                <c:pt idx="3126">
                  <c:v>719</c:v>
                </c:pt>
                <c:pt idx="3127">
                  <c:v>729</c:v>
                </c:pt>
                <c:pt idx="3128">
                  <c:v>729</c:v>
                </c:pt>
                <c:pt idx="3129">
                  <c:v>721</c:v>
                </c:pt>
                <c:pt idx="3130">
                  <c:v>724</c:v>
                </c:pt>
                <c:pt idx="3131">
                  <c:v>726</c:v>
                </c:pt>
                <c:pt idx="3132">
                  <c:v>726</c:v>
                </c:pt>
                <c:pt idx="3133">
                  <c:v>719</c:v>
                </c:pt>
                <c:pt idx="3134">
                  <c:v>724</c:v>
                </c:pt>
                <c:pt idx="3135">
                  <c:v>716</c:v>
                </c:pt>
                <c:pt idx="3136">
                  <c:v>714</c:v>
                </c:pt>
                <c:pt idx="3137">
                  <c:v>721</c:v>
                </c:pt>
                <c:pt idx="3138">
                  <c:v>719</c:v>
                </c:pt>
                <c:pt idx="3139">
                  <c:v>716</c:v>
                </c:pt>
                <c:pt idx="3140">
                  <c:v>721</c:v>
                </c:pt>
                <c:pt idx="3141">
                  <c:v>724</c:v>
                </c:pt>
                <c:pt idx="3142">
                  <c:v>715</c:v>
                </c:pt>
                <c:pt idx="3143">
                  <c:v>719</c:v>
                </c:pt>
                <c:pt idx="3144">
                  <c:v>724</c:v>
                </c:pt>
                <c:pt idx="3145">
                  <c:v>724</c:v>
                </c:pt>
                <c:pt idx="3146">
                  <c:v>719</c:v>
                </c:pt>
                <c:pt idx="3147">
                  <c:v>721</c:v>
                </c:pt>
                <c:pt idx="3148">
                  <c:v>726</c:v>
                </c:pt>
                <c:pt idx="3149">
                  <c:v>719</c:v>
                </c:pt>
                <c:pt idx="3150">
                  <c:v>726</c:v>
                </c:pt>
                <c:pt idx="3151">
                  <c:v>724</c:v>
                </c:pt>
                <c:pt idx="3152">
                  <c:v>726</c:v>
                </c:pt>
                <c:pt idx="3153">
                  <c:v>721</c:v>
                </c:pt>
                <c:pt idx="3154">
                  <c:v>713</c:v>
                </c:pt>
                <c:pt idx="3155">
                  <c:v>721</c:v>
                </c:pt>
                <c:pt idx="3156">
                  <c:v>721</c:v>
                </c:pt>
                <c:pt idx="3157">
                  <c:v>722</c:v>
                </c:pt>
                <c:pt idx="3158">
                  <c:v>721</c:v>
                </c:pt>
                <c:pt idx="3159">
                  <c:v>721</c:v>
                </c:pt>
                <c:pt idx="3160">
                  <c:v>722</c:v>
                </c:pt>
                <c:pt idx="3161">
                  <c:v>729</c:v>
                </c:pt>
                <c:pt idx="3162">
                  <c:v>726</c:v>
                </c:pt>
                <c:pt idx="3163">
                  <c:v>719</c:v>
                </c:pt>
                <c:pt idx="3164">
                  <c:v>720</c:v>
                </c:pt>
                <c:pt idx="3165">
                  <c:v>724</c:v>
                </c:pt>
                <c:pt idx="3166">
                  <c:v>726</c:v>
                </c:pt>
                <c:pt idx="3167">
                  <c:v>724</c:v>
                </c:pt>
                <c:pt idx="3168">
                  <c:v>719</c:v>
                </c:pt>
                <c:pt idx="3169">
                  <c:v>721</c:v>
                </c:pt>
                <c:pt idx="3170">
                  <c:v>713</c:v>
                </c:pt>
                <c:pt idx="3171">
                  <c:v>719</c:v>
                </c:pt>
                <c:pt idx="3172">
                  <c:v>716</c:v>
                </c:pt>
                <c:pt idx="3173">
                  <c:v>714</c:v>
                </c:pt>
                <c:pt idx="3174">
                  <c:v>724</c:v>
                </c:pt>
                <c:pt idx="3175">
                  <c:v>716</c:v>
                </c:pt>
                <c:pt idx="3176">
                  <c:v>713</c:v>
                </c:pt>
                <c:pt idx="3177">
                  <c:v>719</c:v>
                </c:pt>
                <c:pt idx="3178">
                  <c:v>729</c:v>
                </c:pt>
                <c:pt idx="3179">
                  <c:v>727</c:v>
                </c:pt>
                <c:pt idx="3180">
                  <c:v>721</c:v>
                </c:pt>
                <c:pt idx="3181">
                  <c:v>715</c:v>
                </c:pt>
                <c:pt idx="3182">
                  <c:v>719</c:v>
                </c:pt>
                <c:pt idx="3183">
                  <c:v>729</c:v>
                </c:pt>
                <c:pt idx="3184">
                  <c:v>726</c:v>
                </c:pt>
                <c:pt idx="3185">
                  <c:v>719</c:v>
                </c:pt>
                <c:pt idx="3186">
                  <c:v>721</c:v>
                </c:pt>
                <c:pt idx="3187">
                  <c:v>721</c:v>
                </c:pt>
                <c:pt idx="3188">
                  <c:v>724</c:v>
                </c:pt>
                <c:pt idx="3189">
                  <c:v>721</c:v>
                </c:pt>
                <c:pt idx="3190">
                  <c:v>727</c:v>
                </c:pt>
                <c:pt idx="3191">
                  <c:v>726</c:v>
                </c:pt>
                <c:pt idx="3192">
                  <c:v>726</c:v>
                </c:pt>
                <c:pt idx="3193">
                  <c:v>719</c:v>
                </c:pt>
                <c:pt idx="3194">
                  <c:v>721</c:v>
                </c:pt>
                <c:pt idx="3195">
                  <c:v>721</c:v>
                </c:pt>
                <c:pt idx="3196">
                  <c:v>723</c:v>
                </c:pt>
                <c:pt idx="3197">
                  <c:v>721</c:v>
                </c:pt>
                <c:pt idx="3198">
                  <c:v>724</c:v>
                </c:pt>
                <c:pt idx="3199">
                  <c:v>721</c:v>
                </c:pt>
                <c:pt idx="3200">
                  <c:v>721</c:v>
                </c:pt>
                <c:pt idx="3201">
                  <c:v>719</c:v>
                </c:pt>
                <c:pt idx="3202">
                  <c:v>726</c:v>
                </c:pt>
                <c:pt idx="3203">
                  <c:v>721</c:v>
                </c:pt>
                <c:pt idx="3204">
                  <c:v>718</c:v>
                </c:pt>
                <c:pt idx="3205">
                  <c:v>748</c:v>
                </c:pt>
                <c:pt idx="3206">
                  <c:v>721</c:v>
                </c:pt>
                <c:pt idx="3207">
                  <c:v>726</c:v>
                </c:pt>
                <c:pt idx="3208">
                  <c:v>721</c:v>
                </c:pt>
                <c:pt idx="3209">
                  <c:v>714</c:v>
                </c:pt>
                <c:pt idx="3210">
                  <c:v>713</c:v>
                </c:pt>
                <c:pt idx="3211">
                  <c:v>713</c:v>
                </c:pt>
                <c:pt idx="3212">
                  <c:v>719</c:v>
                </c:pt>
                <c:pt idx="3213">
                  <c:v>716</c:v>
                </c:pt>
                <c:pt idx="3214">
                  <c:v>716</c:v>
                </c:pt>
                <c:pt idx="3215">
                  <c:v>719</c:v>
                </c:pt>
                <c:pt idx="3216">
                  <c:v>714</c:v>
                </c:pt>
                <c:pt idx="3217">
                  <c:v>724</c:v>
                </c:pt>
                <c:pt idx="3218">
                  <c:v>714</c:v>
                </c:pt>
                <c:pt idx="3219">
                  <c:v>721</c:v>
                </c:pt>
                <c:pt idx="3220">
                  <c:v>714</c:v>
                </c:pt>
                <c:pt idx="3221">
                  <c:v>721</c:v>
                </c:pt>
                <c:pt idx="3222">
                  <c:v>720</c:v>
                </c:pt>
                <c:pt idx="3223">
                  <c:v>719</c:v>
                </c:pt>
                <c:pt idx="3224">
                  <c:v>731</c:v>
                </c:pt>
                <c:pt idx="3225">
                  <c:v>726</c:v>
                </c:pt>
                <c:pt idx="3226">
                  <c:v>729</c:v>
                </c:pt>
                <c:pt idx="3227">
                  <c:v>726</c:v>
                </c:pt>
                <c:pt idx="3228">
                  <c:v>724</c:v>
                </c:pt>
                <c:pt idx="3229">
                  <c:v>721</c:v>
                </c:pt>
                <c:pt idx="3230">
                  <c:v>724</c:v>
                </c:pt>
                <c:pt idx="3231">
                  <c:v>721</c:v>
                </c:pt>
                <c:pt idx="3232">
                  <c:v>721</c:v>
                </c:pt>
                <c:pt idx="3233">
                  <c:v>716</c:v>
                </c:pt>
                <c:pt idx="3234">
                  <c:v>721</c:v>
                </c:pt>
                <c:pt idx="3235">
                  <c:v>721</c:v>
                </c:pt>
                <c:pt idx="3236">
                  <c:v>714</c:v>
                </c:pt>
                <c:pt idx="3237">
                  <c:v>715</c:v>
                </c:pt>
                <c:pt idx="3238">
                  <c:v>715</c:v>
                </c:pt>
                <c:pt idx="3239">
                  <c:v>713</c:v>
                </c:pt>
                <c:pt idx="3240">
                  <c:v>716</c:v>
                </c:pt>
                <c:pt idx="3241">
                  <c:v>724</c:v>
                </c:pt>
                <c:pt idx="3242">
                  <c:v>719</c:v>
                </c:pt>
                <c:pt idx="3243">
                  <c:v>716</c:v>
                </c:pt>
                <c:pt idx="3244">
                  <c:v>724</c:v>
                </c:pt>
                <c:pt idx="3245">
                  <c:v>723</c:v>
                </c:pt>
                <c:pt idx="3246">
                  <c:v>721</c:v>
                </c:pt>
                <c:pt idx="3247">
                  <c:v>721</c:v>
                </c:pt>
                <c:pt idx="3248">
                  <c:v>724</c:v>
                </c:pt>
                <c:pt idx="3249">
                  <c:v>721</c:v>
                </c:pt>
                <c:pt idx="3250">
                  <c:v>719</c:v>
                </c:pt>
                <c:pt idx="3251">
                  <c:v>731</c:v>
                </c:pt>
                <c:pt idx="3252">
                  <c:v>729</c:v>
                </c:pt>
                <c:pt idx="3253">
                  <c:v>719</c:v>
                </c:pt>
                <c:pt idx="3254">
                  <c:v>716</c:v>
                </c:pt>
                <c:pt idx="3255">
                  <c:v>721</c:v>
                </c:pt>
                <c:pt idx="3256">
                  <c:v>721</c:v>
                </c:pt>
                <c:pt idx="3257">
                  <c:v>724</c:v>
                </c:pt>
                <c:pt idx="3258">
                  <c:v>714</c:v>
                </c:pt>
                <c:pt idx="3259">
                  <c:v>726</c:v>
                </c:pt>
                <c:pt idx="3260">
                  <c:v>724</c:v>
                </c:pt>
                <c:pt idx="3261">
                  <c:v>721</c:v>
                </c:pt>
                <c:pt idx="3262">
                  <c:v>721</c:v>
                </c:pt>
                <c:pt idx="3263">
                  <c:v>721</c:v>
                </c:pt>
                <c:pt idx="3264">
                  <c:v>718</c:v>
                </c:pt>
                <c:pt idx="3265">
                  <c:v>726</c:v>
                </c:pt>
                <c:pt idx="3266">
                  <c:v>721</c:v>
                </c:pt>
                <c:pt idx="3267">
                  <c:v>721</c:v>
                </c:pt>
                <c:pt idx="3268">
                  <c:v>716</c:v>
                </c:pt>
                <c:pt idx="3269">
                  <c:v>714</c:v>
                </c:pt>
                <c:pt idx="3270">
                  <c:v>721</c:v>
                </c:pt>
                <c:pt idx="3271">
                  <c:v>721</c:v>
                </c:pt>
                <c:pt idx="3272">
                  <c:v>714</c:v>
                </c:pt>
                <c:pt idx="3273">
                  <c:v>729</c:v>
                </c:pt>
                <c:pt idx="3274">
                  <c:v>721</c:v>
                </c:pt>
                <c:pt idx="3275">
                  <c:v>724</c:v>
                </c:pt>
                <c:pt idx="3276">
                  <c:v>726</c:v>
                </c:pt>
                <c:pt idx="3277">
                  <c:v>724</c:v>
                </c:pt>
                <c:pt idx="3278">
                  <c:v>719</c:v>
                </c:pt>
                <c:pt idx="3279">
                  <c:v>720</c:v>
                </c:pt>
                <c:pt idx="3280">
                  <c:v>721</c:v>
                </c:pt>
                <c:pt idx="3281">
                  <c:v>721</c:v>
                </c:pt>
                <c:pt idx="3282">
                  <c:v>724</c:v>
                </c:pt>
                <c:pt idx="3283">
                  <c:v>721</c:v>
                </c:pt>
                <c:pt idx="3284">
                  <c:v>726</c:v>
                </c:pt>
                <c:pt idx="3285">
                  <c:v>729</c:v>
                </c:pt>
                <c:pt idx="3286">
                  <c:v>726</c:v>
                </c:pt>
                <c:pt idx="3287">
                  <c:v>719</c:v>
                </c:pt>
                <c:pt idx="3288">
                  <c:v>716</c:v>
                </c:pt>
                <c:pt idx="3289">
                  <c:v>724</c:v>
                </c:pt>
                <c:pt idx="3290">
                  <c:v>714</c:v>
                </c:pt>
                <c:pt idx="3291">
                  <c:v>721</c:v>
                </c:pt>
                <c:pt idx="3292">
                  <c:v>721</c:v>
                </c:pt>
                <c:pt idx="3293">
                  <c:v>726</c:v>
                </c:pt>
                <c:pt idx="3294">
                  <c:v>721</c:v>
                </c:pt>
                <c:pt idx="3295">
                  <c:v>724</c:v>
                </c:pt>
                <c:pt idx="3296">
                  <c:v>730</c:v>
                </c:pt>
                <c:pt idx="3297">
                  <c:v>726</c:v>
                </c:pt>
                <c:pt idx="3298">
                  <c:v>726</c:v>
                </c:pt>
                <c:pt idx="3299">
                  <c:v>721</c:v>
                </c:pt>
                <c:pt idx="3300">
                  <c:v>739</c:v>
                </c:pt>
                <c:pt idx="3301">
                  <c:v>729</c:v>
                </c:pt>
                <c:pt idx="3302">
                  <c:v>724</c:v>
                </c:pt>
                <c:pt idx="3303">
                  <c:v>716</c:v>
                </c:pt>
                <c:pt idx="3304">
                  <c:v>716</c:v>
                </c:pt>
                <c:pt idx="3305">
                  <c:v>721</c:v>
                </c:pt>
                <c:pt idx="3306">
                  <c:v>724</c:v>
                </c:pt>
                <c:pt idx="3307">
                  <c:v>714</c:v>
                </c:pt>
                <c:pt idx="3308">
                  <c:v>721</c:v>
                </c:pt>
                <c:pt idx="3309">
                  <c:v>716</c:v>
                </c:pt>
                <c:pt idx="3310">
                  <c:v>713</c:v>
                </c:pt>
                <c:pt idx="3311">
                  <c:v>724</c:v>
                </c:pt>
                <c:pt idx="3312">
                  <c:v>716</c:v>
                </c:pt>
                <c:pt idx="3313">
                  <c:v>713</c:v>
                </c:pt>
                <c:pt idx="3314">
                  <c:v>716</c:v>
                </c:pt>
                <c:pt idx="3315">
                  <c:v>748</c:v>
                </c:pt>
                <c:pt idx="3316">
                  <c:v>719</c:v>
                </c:pt>
                <c:pt idx="3317">
                  <c:v>721</c:v>
                </c:pt>
                <c:pt idx="3318">
                  <c:v>746</c:v>
                </c:pt>
                <c:pt idx="3319">
                  <c:v>721</c:v>
                </c:pt>
                <c:pt idx="3320">
                  <c:v>721</c:v>
                </c:pt>
                <c:pt idx="3321">
                  <c:v>721</c:v>
                </c:pt>
                <c:pt idx="3322">
                  <c:v>721</c:v>
                </c:pt>
                <c:pt idx="3323">
                  <c:v>714</c:v>
                </c:pt>
                <c:pt idx="3324">
                  <c:v>724</c:v>
                </c:pt>
                <c:pt idx="3325">
                  <c:v>721</c:v>
                </c:pt>
                <c:pt idx="3326">
                  <c:v>722</c:v>
                </c:pt>
                <c:pt idx="3327">
                  <c:v>721</c:v>
                </c:pt>
                <c:pt idx="3328">
                  <c:v>726</c:v>
                </c:pt>
                <c:pt idx="3329">
                  <c:v>726</c:v>
                </c:pt>
                <c:pt idx="3330">
                  <c:v>726</c:v>
                </c:pt>
                <c:pt idx="3331">
                  <c:v>719</c:v>
                </c:pt>
                <c:pt idx="3332">
                  <c:v>721</c:v>
                </c:pt>
                <c:pt idx="3333">
                  <c:v>716</c:v>
                </c:pt>
                <c:pt idx="3334">
                  <c:v>716</c:v>
                </c:pt>
                <c:pt idx="3335">
                  <c:v>716</c:v>
                </c:pt>
                <c:pt idx="3336">
                  <c:v>724</c:v>
                </c:pt>
                <c:pt idx="3337">
                  <c:v>721</c:v>
                </c:pt>
                <c:pt idx="3338">
                  <c:v>716</c:v>
                </c:pt>
                <c:pt idx="3339">
                  <c:v>724</c:v>
                </c:pt>
                <c:pt idx="3340">
                  <c:v>715</c:v>
                </c:pt>
                <c:pt idx="3341">
                  <c:v>719</c:v>
                </c:pt>
                <c:pt idx="3342">
                  <c:v>734</c:v>
                </c:pt>
                <c:pt idx="3343">
                  <c:v>729</c:v>
                </c:pt>
                <c:pt idx="3344">
                  <c:v>724</c:v>
                </c:pt>
                <c:pt idx="3345">
                  <c:v>726</c:v>
                </c:pt>
                <c:pt idx="3346">
                  <c:v>714</c:v>
                </c:pt>
                <c:pt idx="3347">
                  <c:v>724</c:v>
                </c:pt>
                <c:pt idx="3348">
                  <c:v>716</c:v>
                </c:pt>
                <c:pt idx="3349">
                  <c:v>714</c:v>
                </c:pt>
                <c:pt idx="3350">
                  <c:v>724</c:v>
                </c:pt>
                <c:pt idx="3351">
                  <c:v>716</c:v>
                </c:pt>
                <c:pt idx="3352">
                  <c:v>714</c:v>
                </c:pt>
                <c:pt idx="3353">
                  <c:v>724</c:v>
                </c:pt>
                <c:pt idx="3354">
                  <c:v>719</c:v>
                </c:pt>
                <c:pt idx="3355">
                  <c:v>718</c:v>
                </c:pt>
                <c:pt idx="3356">
                  <c:v>729</c:v>
                </c:pt>
                <c:pt idx="3357">
                  <c:v>732</c:v>
                </c:pt>
                <c:pt idx="3358">
                  <c:v>719</c:v>
                </c:pt>
                <c:pt idx="3359">
                  <c:v>726</c:v>
                </c:pt>
                <c:pt idx="3360">
                  <c:v>729</c:v>
                </c:pt>
                <c:pt idx="3361">
                  <c:v>729</c:v>
                </c:pt>
                <c:pt idx="3362">
                  <c:v>735</c:v>
                </c:pt>
                <c:pt idx="3363">
                  <c:v>726</c:v>
                </c:pt>
                <c:pt idx="3364">
                  <c:v>726</c:v>
                </c:pt>
                <c:pt idx="3365">
                  <c:v>726</c:v>
                </c:pt>
                <c:pt idx="3366">
                  <c:v>724</c:v>
                </c:pt>
                <c:pt idx="3367">
                  <c:v>726</c:v>
                </c:pt>
                <c:pt idx="3368">
                  <c:v>726</c:v>
                </c:pt>
                <c:pt idx="3369">
                  <c:v>721</c:v>
                </c:pt>
                <c:pt idx="3370">
                  <c:v>726</c:v>
                </c:pt>
                <c:pt idx="3371">
                  <c:v>724</c:v>
                </c:pt>
                <c:pt idx="3372">
                  <c:v>715</c:v>
                </c:pt>
                <c:pt idx="3373">
                  <c:v>719</c:v>
                </c:pt>
                <c:pt idx="3374">
                  <c:v>724</c:v>
                </c:pt>
                <c:pt idx="3375">
                  <c:v>724</c:v>
                </c:pt>
                <c:pt idx="3376">
                  <c:v>719</c:v>
                </c:pt>
                <c:pt idx="3377">
                  <c:v>724</c:v>
                </c:pt>
                <c:pt idx="3378">
                  <c:v>719</c:v>
                </c:pt>
                <c:pt idx="3379">
                  <c:v>726</c:v>
                </c:pt>
                <c:pt idx="3380">
                  <c:v>734</c:v>
                </c:pt>
                <c:pt idx="3381">
                  <c:v>732</c:v>
                </c:pt>
                <c:pt idx="3382">
                  <c:v>719</c:v>
                </c:pt>
                <c:pt idx="3383">
                  <c:v>724</c:v>
                </c:pt>
                <c:pt idx="3384">
                  <c:v>714</c:v>
                </c:pt>
                <c:pt idx="3385">
                  <c:v>721</c:v>
                </c:pt>
                <c:pt idx="3386">
                  <c:v>716</c:v>
                </c:pt>
                <c:pt idx="3387">
                  <c:v>721</c:v>
                </c:pt>
                <c:pt idx="3388">
                  <c:v>721</c:v>
                </c:pt>
                <c:pt idx="3389">
                  <c:v>714</c:v>
                </c:pt>
                <c:pt idx="3390">
                  <c:v>721</c:v>
                </c:pt>
                <c:pt idx="3391">
                  <c:v>716</c:v>
                </c:pt>
                <c:pt idx="3392">
                  <c:v>719</c:v>
                </c:pt>
                <c:pt idx="3393">
                  <c:v>721</c:v>
                </c:pt>
                <c:pt idx="3394">
                  <c:v>716</c:v>
                </c:pt>
                <c:pt idx="3395">
                  <c:v>719</c:v>
                </c:pt>
                <c:pt idx="3396">
                  <c:v>721</c:v>
                </c:pt>
                <c:pt idx="3397">
                  <c:v>721</c:v>
                </c:pt>
                <c:pt idx="3398">
                  <c:v>714</c:v>
                </c:pt>
                <c:pt idx="3399">
                  <c:v>724</c:v>
                </c:pt>
                <c:pt idx="3400">
                  <c:v>719</c:v>
                </c:pt>
                <c:pt idx="3401">
                  <c:v>721</c:v>
                </c:pt>
                <c:pt idx="3402">
                  <c:v>721</c:v>
                </c:pt>
                <c:pt idx="3403">
                  <c:v>719</c:v>
                </c:pt>
                <c:pt idx="3404">
                  <c:v>716</c:v>
                </c:pt>
                <c:pt idx="3405">
                  <c:v>716</c:v>
                </c:pt>
                <c:pt idx="3406">
                  <c:v>721</c:v>
                </c:pt>
                <c:pt idx="3407">
                  <c:v>721</c:v>
                </c:pt>
                <c:pt idx="3408">
                  <c:v>716</c:v>
                </c:pt>
                <c:pt idx="3409">
                  <c:v>716</c:v>
                </c:pt>
                <c:pt idx="3410">
                  <c:v>722</c:v>
                </c:pt>
                <c:pt idx="3411">
                  <c:v>730</c:v>
                </c:pt>
                <c:pt idx="3412">
                  <c:v>719</c:v>
                </c:pt>
                <c:pt idx="3413">
                  <c:v>731</c:v>
                </c:pt>
                <c:pt idx="3414">
                  <c:v>731</c:v>
                </c:pt>
                <c:pt idx="3415">
                  <c:v>733</c:v>
                </c:pt>
                <c:pt idx="3416">
                  <c:v>730</c:v>
                </c:pt>
                <c:pt idx="3417">
                  <c:v>728</c:v>
                </c:pt>
                <c:pt idx="3418">
                  <c:v>728</c:v>
                </c:pt>
                <c:pt idx="3419">
                  <c:v>730</c:v>
                </c:pt>
                <c:pt idx="3420">
                  <c:v>718</c:v>
                </c:pt>
                <c:pt idx="3421">
                  <c:v>725</c:v>
                </c:pt>
                <c:pt idx="3422">
                  <c:v>725</c:v>
                </c:pt>
                <c:pt idx="3423">
                  <c:v>717</c:v>
                </c:pt>
                <c:pt idx="3424">
                  <c:v>717</c:v>
                </c:pt>
                <c:pt idx="3425">
                  <c:v>718</c:v>
                </c:pt>
                <c:pt idx="3426">
                  <c:v>725</c:v>
                </c:pt>
                <c:pt idx="3427">
                  <c:v>747</c:v>
                </c:pt>
                <c:pt idx="3428">
                  <c:v>726</c:v>
                </c:pt>
                <c:pt idx="3429">
                  <c:v>720</c:v>
                </c:pt>
                <c:pt idx="3430">
                  <c:v>747</c:v>
                </c:pt>
                <c:pt idx="3431">
                  <c:v>718</c:v>
                </c:pt>
                <c:pt idx="3432">
                  <c:v>726</c:v>
                </c:pt>
                <c:pt idx="3433">
                  <c:v>726</c:v>
                </c:pt>
                <c:pt idx="3434">
                  <c:v>718</c:v>
                </c:pt>
                <c:pt idx="3435">
                  <c:v>726</c:v>
                </c:pt>
                <c:pt idx="3436">
                  <c:v>728</c:v>
                </c:pt>
                <c:pt idx="3437">
                  <c:v>728</c:v>
                </c:pt>
                <c:pt idx="3438">
                  <c:v>729</c:v>
                </c:pt>
                <c:pt idx="3439">
                  <c:v>726</c:v>
                </c:pt>
                <c:pt idx="3440">
                  <c:v>723</c:v>
                </c:pt>
                <c:pt idx="3441">
                  <c:v>726</c:v>
                </c:pt>
                <c:pt idx="3442">
                  <c:v>723</c:v>
                </c:pt>
                <c:pt idx="3443">
                  <c:v>717</c:v>
                </c:pt>
                <c:pt idx="3444">
                  <c:v>726</c:v>
                </c:pt>
                <c:pt idx="3445">
                  <c:v>726</c:v>
                </c:pt>
                <c:pt idx="3446">
                  <c:v>718</c:v>
                </c:pt>
                <c:pt idx="3447">
                  <c:v>729</c:v>
                </c:pt>
                <c:pt idx="3448">
                  <c:v>718</c:v>
                </c:pt>
                <c:pt idx="3449">
                  <c:v>721</c:v>
                </c:pt>
                <c:pt idx="3450">
                  <c:v>721</c:v>
                </c:pt>
                <c:pt idx="3451">
                  <c:v>721</c:v>
                </c:pt>
                <c:pt idx="3452">
                  <c:v>719</c:v>
                </c:pt>
                <c:pt idx="3453">
                  <c:v>718</c:v>
                </c:pt>
                <c:pt idx="3454">
                  <c:v>726</c:v>
                </c:pt>
                <c:pt idx="3455">
                  <c:v>724</c:v>
                </c:pt>
                <c:pt idx="3456">
                  <c:v>729</c:v>
                </c:pt>
                <c:pt idx="3457">
                  <c:v>729</c:v>
                </c:pt>
                <c:pt idx="3458">
                  <c:v>714</c:v>
                </c:pt>
                <c:pt idx="3459">
                  <c:v>729</c:v>
                </c:pt>
                <c:pt idx="3460">
                  <c:v>721</c:v>
                </c:pt>
                <c:pt idx="3461">
                  <c:v>714</c:v>
                </c:pt>
                <c:pt idx="3462">
                  <c:v>721</c:v>
                </c:pt>
                <c:pt idx="3463">
                  <c:v>719</c:v>
                </c:pt>
                <c:pt idx="3464">
                  <c:v>716</c:v>
                </c:pt>
                <c:pt idx="3465">
                  <c:v>716</c:v>
                </c:pt>
                <c:pt idx="3466">
                  <c:v>714</c:v>
                </c:pt>
                <c:pt idx="3467">
                  <c:v>716</c:v>
                </c:pt>
                <c:pt idx="3468">
                  <c:v>721</c:v>
                </c:pt>
                <c:pt idx="3469">
                  <c:v>721</c:v>
                </c:pt>
                <c:pt idx="3470">
                  <c:v>721</c:v>
                </c:pt>
                <c:pt idx="3471">
                  <c:v>727</c:v>
                </c:pt>
                <c:pt idx="3472">
                  <c:v>729</c:v>
                </c:pt>
                <c:pt idx="3473">
                  <c:v>729</c:v>
                </c:pt>
                <c:pt idx="3474">
                  <c:v>724</c:v>
                </c:pt>
                <c:pt idx="3475">
                  <c:v>731</c:v>
                </c:pt>
                <c:pt idx="3476">
                  <c:v>729</c:v>
                </c:pt>
                <c:pt idx="3477">
                  <c:v>724</c:v>
                </c:pt>
                <c:pt idx="3478">
                  <c:v>719</c:v>
                </c:pt>
                <c:pt idx="3479">
                  <c:v>713</c:v>
                </c:pt>
                <c:pt idx="3480">
                  <c:v>721</c:v>
                </c:pt>
                <c:pt idx="3481">
                  <c:v>719</c:v>
                </c:pt>
                <c:pt idx="3482">
                  <c:v>729</c:v>
                </c:pt>
                <c:pt idx="3483">
                  <c:v>721</c:v>
                </c:pt>
                <c:pt idx="3484">
                  <c:v>722</c:v>
                </c:pt>
                <c:pt idx="3485">
                  <c:v>716</c:v>
                </c:pt>
                <c:pt idx="3486">
                  <c:v>729</c:v>
                </c:pt>
                <c:pt idx="3487">
                  <c:v>714</c:v>
                </c:pt>
                <c:pt idx="3488">
                  <c:v>716</c:v>
                </c:pt>
                <c:pt idx="3489">
                  <c:v>719</c:v>
                </c:pt>
                <c:pt idx="3490">
                  <c:v>716</c:v>
                </c:pt>
                <c:pt idx="3491">
                  <c:v>715</c:v>
                </c:pt>
                <c:pt idx="3492">
                  <c:v>719</c:v>
                </c:pt>
                <c:pt idx="3493">
                  <c:v>724</c:v>
                </c:pt>
                <c:pt idx="3494">
                  <c:v>714</c:v>
                </c:pt>
                <c:pt idx="3495">
                  <c:v>721</c:v>
                </c:pt>
                <c:pt idx="3496">
                  <c:v>726</c:v>
                </c:pt>
                <c:pt idx="3497">
                  <c:v>714</c:v>
                </c:pt>
                <c:pt idx="3498">
                  <c:v>724</c:v>
                </c:pt>
                <c:pt idx="3499">
                  <c:v>714</c:v>
                </c:pt>
                <c:pt idx="3500">
                  <c:v>726</c:v>
                </c:pt>
                <c:pt idx="3501">
                  <c:v>716</c:v>
                </c:pt>
                <c:pt idx="3502">
                  <c:v>721</c:v>
                </c:pt>
                <c:pt idx="3503">
                  <c:v>721</c:v>
                </c:pt>
                <c:pt idx="3504">
                  <c:v>719</c:v>
                </c:pt>
                <c:pt idx="3505">
                  <c:v>721</c:v>
                </c:pt>
                <c:pt idx="3506">
                  <c:v>716</c:v>
                </c:pt>
                <c:pt idx="3507">
                  <c:v>721</c:v>
                </c:pt>
                <c:pt idx="3508">
                  <c:v>721</c:v>
                </c:pt>
                <c:pt idx="3509">
                  <c:v>719</c:v>
                </c:pt>
                <c:pt idx="3510">
                  <c:v>724</c:v>
                </c:pt>
                <c:pt idx="3511">
                  <c:v>721</c:v>
                </c:pt>
                <c:pt idx="3512">
                  <c:v>719</c:v>
                </c:pt>
                <c:pt idx="3513">
                  <c:v>721</c:v>
                </c:pt>
                <c:pt idx="3514">
                  <c:v>715</c:v>
                </c:pt>
                <c:pt idx="3515">
                  <c:v>719</c:v>
                </c:pt>
                <c:pt idx="3516">
                  <c:v>743</c:v>
                </c:pt>
                <c:pt idx="3517">
                  <c:v>743</c:v>
                </c:pt>
                <c:pt idx="3518">
                  <c:v>716</c:v>
                </c:pt>
                <c:pt idx="3519">
                  <c:v>743</c:v>
                </c:pt>
                <c:pt idx="3520">
                  <c:v>714</c:v>
                </c:pt>
                <c:pt idx="3521">
                  <c:v>716</c:v>
                </c:pt>
                <c:pt idx="3522">
                  <c:v>716</c:v>
                </c:pt>
                <c:pt idx="3523">
                  <c:v>719</c:v>
                </c:pt>
                <c:pt idx="3524">
                  <c:v>713</c:v>
                </c:pt>
                <c:pt idx="3525">
                  <c:v>713</c:v>
                </c:pt>
                <c:pt idx="3526">
                  <c:v>727</c:v>
                </c:pt>
                <c:pt idx="3527">
                  <c:v>716</c:v>
                </c:pt>
                <c:pt idx="3528">
                  <c:v>725</c:v>
                </c:pt>
                <c:pt idx="3529">
                  <c:v>713</c:v>
                </c:pt>
                <c:pt idx="3530">
                  <c:v>724</c:v>
                </c:pt>
                <c:pt idx="3531">
                  <c:v>722</c:v>
                </c:pt>
                <c:pt idx="3532">
                  <c:v>721</c:v>
                </c:pt>
                <c:pt idx="3533">
                  <c:v>721</c:v>
                </c:pt>
                <c:pt idx="3534">
                  <c:v>713</c:v>
                </c:pt>
                <c:pt idx="3535">
                  <c:v>724</c:v>
                </c:pt>
                <c:pt idx="3536">
                  <c:v>724</c:v>
                </c:pt>
                <c:pt idx="3537">
                  <c:v>714</c:v>
                </c:pt>
                <c:pt idx="3538">
                  <c:v>721</c:v>
                </c:pt>
                <c:pt idx="3539">
                  <c:v>716</c:v>
                </c:pt>
                <c:pt idx="3540">
                  <c:v>714</c:v>
                </c:pt>
                <c:pt idx="3541">
                  <c:v>724</c:v>
                </c:pt>
                <c:pt idx="3542">
                  <c:v>721</c:v>
                </c:pt>
                <c:pt idx="3543">
                  <c:v>714</c:v>
                </c:pt>
                <c:pt idx="3544">
                  <c:v>724</c:v>
                </c:pt>
                <c:pt idx="3545">
                  <c:v>714</c:v>
                </c:pt>
                <c:pt idx="3546">
                  <c:v>716</c:v>
                </c:pt>
                <c:pt idx="3547">
                  <c:v>724</c:v>
                </c:pt>
                <c:pt idx="3548">
                  <c:v>714</c:v>
                </c:pt>
                <c:pt idx="3549">
                  <c:v>721</c:v>
                </c:pt>
                <c:pt idx="3550">
                  <c:v>724</c:v>
                </c:pt>
                <c:pt idx="3551">
                  <c:v>729</c:v>
                </c:pt>
                <c:pt idx="3552">
                  <c:v>721</c:v>
                </c:pt>
                <c:pt idx="3553">
                  <c:v>724</c:v>
                </c:pt>
                <c:pt idx="3554">
                  <c:v>721</c:v>
                </c:pt>
                <c:pt idx="3555">
                  <c:v>713</c:v>
                </c:pt>
                <c:pt idx="3556">
                  <c:v>714</c:v>
                </c:pt>
                <c:pt idx="3557">
                  <c:v>724</c:v>
                </c:pt>
                <c:pt idx="3558">
                  <c:v>724</c:v>
                </c:pt>
                <c:pt idx="3559">
                  <c:v>716</c:v>
                </c:pt>
                <c:pt idx="3560">
                  <c:v>719</c:v>
                </c:pt>
                <c:pt idx="3561">
                  <c:v>734</c:v>
                </c:pt>
                <c:pt idx="3562">
                  <c:v>726</c:v>
                </c:pt>
                <c:pt idx="3563">
                  <c:v>727</c:v>
                </c:pt>
                <c:pt idx="3564">
                  <c:v>719</c:v>
                </c:pt>
                <c:pt idx="3565">
                  <c:v>724</c:v>
                </c:pt>
                <c:pt idx="3566">
                  <c:v>724</c:v>
                </c:pt>
                <c:pt idx="3567">
                  <c:v>734</c:v>
                </c:pt>
                <c:pt idx="3568">
                  <c:v>729</c:v>
                </c:pt>
                <c:pt idx="3569">
                  <c:v>727</c:v>
                </c:pt>
                <c:pt idx="3570">
                  <c:v>721</c:v>
                </c:pt>
                <c:pt idx="3571">
                  <c:v>721</c:v>
                </c:pt>
                <c:pt idx="3572">
                  <c:v>716</c:v>
                </c:pt>
                <c:pt idx="3573">
                  <c:v>716</c:v>
                </c:pt>
                <c:pt idx="3574">
                  <c:v>713</c:v>
                </c:pt>
                <c:pt idx="3575">
                  <c:v>714</c:v>
                </c:pt>
                <c:pt idx="3576">
                  <c:v>716</c:v>
                </c:pt>
                <c:pt idx="3577">
                  <c:v>714</c:v>
                </c:pt>
                <c:pt idx="3578">
                  <c:v>721</c:v>
                </c:pt>
                <c:pt idx="3579">
                  <c:v>724</c:v>
                </c:pt>
                <c:pt idx="3580">
                  <c:v>719</c:v>
                </c:pt>
                <c:pt idx="3581">
                  <c:v>716</c:v>
                </c:pt>
                <c:pt idx="3582">
                  <c:v>713</c:v>
                </c:pt>
                <c:pt idx="3583">
                  <c:v>714</c:v>
                </c:pt>
                <c:pt idx="3584">
                  <c:v>721</c:v>
                </c:pt>
                <c:pt idx="3585">
                  <c:v>716</c:v>
                </c:pt>
                <c:pt idx="3586">
                  <c:v>721</c:v>
                </c:pt>
                <c:pt idx="3587">
                  <c:v>714</c:v>
                </c:pt>
                <c:pt idx="3588">
                  <c:v>724</c:v>
                </c:pt>
                <c:pt idx="3589">
                  <c:v>716</c:v>
                </c:pt>
                <c:pt idx="3590">
                  <c:v>727</c:v>
                </c:pt>
                <c:pt idx="3591">
                  <c:v>716</c:v>
                </c:pt>
                <c:pt idx="3592">
                  <c:v>724</c:v>
                </c:pt>
                <c:pt idx="3593">
                  <c:v>714</c:v>
                </c:pt>
                <c:pt idx="3594">
                  <c:v>715</c:v>
                </c:pt>
                <c:pt idx="3595">
                  <c:v>724</c:v>
                </c:pt>
                <c:pt idx="3596">
                  <c:v>721</c:v>
                </c:pt>
                <c:pt idx="3597">
                  <c:v>724</c:v>
                </c:pt>
                <c:pt idx="3598">
                  <c:v>724</c:v>
                </c:pt>
                <c:pt idx="3599">
                  <c:v>721</c:v>
                </c:pt>
                <c:pt idx="3600">
                  <c:v>720</c:v>
                </c:pt>
                <c:pt idx="3601">
                  <c:v>718</c:v>
                </c:pt>
                <c:pt idx="3602">
                  <c:v>726</c:v>
                </c:pt>
                <c:pt idx="3603">
                  <c:v>716</c:v>
                </c:pt>
                <c:pt idx="3604">
                  <c:v>713</c:v>
                </c:pt>
                <c:pt idx="3605">
                  <c:v>713</c:v>
                </c:pt>
                <c:pt idx="3606">
                  <c:v>713</c:v>
                </c:pt>
                <c:pt idx="3607">
                  <c:v>713</c:v>
                </c:pt>
                <c:pt idx="3608">
                  <c:v>719</c:v>
                </c:pt>
                <c:pt idx="3609">
                  <c:v>721</c:v>
                </c:pt>
                <c:pt idx="3610">
                  <c:v>721</c:v>
                </c:pt>
                <c:pt idx="3611">
                  <c:v>721</c:v>
                </c:pt>
                <c:pt idx="3612">
                  <c:v>716</c:v>
                </c:pt>
                <c:pt idx="3613">
                  <c:v>716</c:v>
                </c:pt>
                <c:pt idx="3614">
                  <c:v>715</c:v>
                </c:pt>
                <c:pt idx="3615">
                  <c:v>724</c:v>
                </c:pt>
                <c:pt idx="3616">
                  <c:v>716</c:v>
                </c:pt>
                <c:pt idx="3617">
                  <c:v>748</c:v>
                </c:pt>
                <c:pt idx="3618">
                  <c:v>721</c:v>
                </c:pt>
                <c:pt idx="3619">
                  <c:v>721</c:v>
                </c:pt>
                <c:pt idx="3620">
                  <c:v>714</c:v>
                </c:pt>
                <c:pt idx="3621">
                  <c:v>743</c:v>
                </c:pt>
                <c:pt idx="3622">
                  <c:v>721</c:v>
                </c:pt>
                <c:pt idx="3623">
                  <c:v>722</c:v>
                </c:pt>
                <c:pt idx="3624">
                  <c:v>724</c:v>
                </c:pt>
                <c:pt idx="3625">
                  <c:v>721</c:v>
                </c:pt>
                <c:pt idx="3626">
                  <c:v>719</c:v>
                </c:pt>
                <c:pt idx="3627">
                  <c:v>716</c:v>
                </c:pt>
                <c:pt idx="3628">
                  <c:v>713</c:v>
                </c:pt>
                <c:pt idx="3629">
                  <c:v>724</c:v>
                </c:pt>
                <c:pt idx="3630">
                  <c:v>729</c:v>
                </c:pt>
                <c:pt idx="3631">
                  <c:v>714</c:v>
                </c:pt>
                <c:pt idx="3632">
                  <c:v>716</c:v>
                </c:pt>
                <c:pt idx="3633">
                  <c:v>716</c:v>
                </c:pt>
                <c:pt idx="3634">
                  <c:v>713</c:v>
                </c:pt>
                <c:pt idx="3635">
                  <c:v>716</c:v>
                </c:pt>
                <c:pt idx="3636">
                  <c:v>721</c:v>
                </c:pt>
                <c:pt idx="3637">
                  <c:v>719</c:v>
                </c:pt>
                <c:pt idx="3638">
                  <c:v>721</c:v>
                </c:pt>
                <c:pt idx="3639">
                  <c:v>726</c:v>
                </c:pt>
                <c:pt idx="3640">
                  <c:v>727</c:v>
                </c:pt>
                <c:pt idx="3641">
                  <c:v>721</c:v>
                </c:pt>
                <c:pt idx="3642">
                  <c:v>720</c:v>
                </c:pt>
                <c:pt idx="3643">
                  <c:v>719</c:v>
                </c:pt>
                <c:pt idx="3644">
                  <c:v>721</c:v>
                </c:pt>
                <c:pt idx="3645">
                  <c:v>722</c:v>
                </c:pt>
                <c:pt idx="3646">
                  <c:v>716</c:v>
                </c:pt>
                <c:pt idx="3647">
                  <c:v>716</c:v>
                </c:pt>
                <c:pt idx="3648">
                  <c:v>726</c:v>
                </c:pt>
                <c:pt idx="3649">
                  <c:v>721</c:v>
                </c:pt>
                <c:pt idx="3650">
                  <c:v>719</c:v>
                </c:pt>
                <c:pt idx="3651">
                  <c:v>724</c:v>
                </c:pt>
                <c:pt idx="3652">
                  <c:v>716</c:v>
                </c:pt>
                <c:pt idx="3653">
                  <c:v>714</c:v>
                </c:pt>
                <c:pt idx="3654">
                  <c:v>713</c:v>
                </c:pt>
                <c:pt idx="3655">
                  <c:v>721</c:v>
                </c:pt>
                <c:pt idx="3656">
                  <c:v>724</c:v>
                </c:pt>
                <c:pt idx="3657">
                  <c:v>726</c:v>
                </c:pt>
                <c:pt idx="3658">
                  <c:v>726</c:v>
                </c:pt>
                <c:pt idx="3659">
                  <c:v>724</c:v>
                </c:pt>
                <c:pt idx="3660">
                  <c:v>721</c:v>
                </c:pt>
                <c:pt idx="3661">
                  <c:v>724</c:v>
                </c:pt>
                <c:pt idx="3662">
                  <c:v>721</c:v>
                </c:pt>
                <c:pt idx="3663">
                  <c:v>721</c:v>
                </c:pt>
                <c:pt idx="3664">
                  <c:v>727</c:v>
                </c:pt>
                <c:pt idx="3665">
                  <c:v>721</c:v>
                </c:pt>
                <c:pt idx="3666">
                  <c:v>718</c:v>
                </c:pt>
                <c:pt idx="3667">
                  <c:v>713</c:v>
                </c:pt>
                <c:pt idx="3668">
                  <c:v>721</c:v>
                </c:pt>
                <c:pt idx="3669">
                  <c:v>724</c:v>
                </c:pt>
                <c:pt idx="3670">
                  <c:v>714</c:v>
                </c:pt>
                <c:pt idx="3671">
                  <c:v>726</c:v>
                </c:pt>
                <c:pt idx="3672">
                  <c:v>719</c:v>
                </c:pt>
                <c:pt idx="3673">
                  <c:v>724</c:v>
                </c:pt>
                <c:pt idx="3674">
                  <c:v>721</c:v>
                </c:pt>
                <c:pt idx="3675">
                  <c:v>719</c:v>
                </c:pt>
                <c:pt idx="3676">
                  <c:v>724</c:v>
                </c:pt>
                <c:pt idx="3677">
                  <c:v>719</c:v>
                </c:pt>
                <c:pt idx="3678">
                  <c:v>721</c:v>
                </c:pt>
                <c:pt idx="3679">
                  <c:v>716</c:v>
                </c:pt>
                <c:pt idx="3680">
                  <c:v>722</c:v>
                </c:pt>
                <c:pt idx="3681">
                  <c:v>716</c:v>
                </c:pt>
                <c:pt idx="3682">
                  <c:v>721</c:v>
                </c:pt>
                <c:pt idx="3683">
                  <c:v>718</c:v>
                </c:pt>
                <c:pt idx="3684">
                  <c:v>713</c:v>
                </c:pt>
                <c:pt idx="3685">
                  <c:v>716</c:v>
                </c:pt>
                <c:pt idx="3686">
                  <c:v>719</c:v>
                </c:pt>
                <c:pt idx="3687">
                  <c:v>721</c:v>
                </c:pt>
                <c:pt idx="3688">
                  <c:v>729</c:v>
                </c:pt>
                <c:pt idx="3689">
                  <c:v>724</c:v>
                </c:pt>
                <c:pt idx="3690">
                  <c:v>721</c:v>
                </c:pt>
                <c:pt idx="3691">
                  <c:v>729</c:v>
                </c:pt>
                <c:pt idx="3692">
                  <c:v>721</c:v>
                </c:pt>
                <c:pt idx="3693">
                  <c:v>719</c:v>
                </c:pt>
                <c:pt idx="3694">
                  <c:v>721</c:v>
                </c:pt>
                <c:pt idx="3695">
                  <c:v>729</c:v>
                </c:pt>
                <c:pt idx="3696">
                  <c:v>734</c:v>
                </c:pt>
                <c:pt idx="3697">
                  <c:v>721</c:v>
                </c:pt>
                <c:pt idx="3698">
                  <c:v>731</c:v>
                </c:pt>
                <c:pt idx="3699">
                  <c:v>726</c:v>
                </c:pt>
                <c:pt idx="3700">
                  <c:v>726</c:v>
                </c:pt>
                <c:pt idx="3701">
                  <c:v>719</c:v>
                </c:pt>
                <c:pt idx="3702">
                  <c:v>726</c:v>
                </c:pt>
                <c:pt idx="3703">
                  <c:v>726</c:v>
                </c:pt>
                <c:pt idx="3704">
                  <c:v>729</c:v>
                </c:pt>
                <c:pt idx="3705">
                  <c:v>758</c:v>
                </c:pt>
                <c:pt idx="3706">
                  <c:v>721</c:v>
                </c:pt>
                <c:pt idx="3707">
                  <c:v>721</c:v>
                </c:pt>
                <c:pt idx="3708">
                  <c:v>714</c:v>
                </c:pt>
                <c:pt idx="3709">
                  <c:v>721</c:v>
                </c:pt>
                <c:pt idx="3710">
                  <c:v>716</c:v>
                </c:pt>
                <c:pt idx="3711">
                  <c:v>715</c:v>
                </c:pt>
                <c:pt idx="3712">
                  <c:v>722</c:v>
                </c:pt>
                <c:pt idx="3713">
                  <c:v>721</c:v>
                </c:pt>
                <c:pt idx="3714">
                  <c:v>726</c:v>
                </c:pt>
                <c:pt idx="3715">
                  <c:v>718</c:v>
                </c:pt>
                <c:pt idx="3716">
                  <c:v>726</c:v>
                </c:pt>
                <c:pt idx="3717">
                  <c:v>721</c:v>
                </c:pt>
                <c:pt idx="3718">
                  <c:v>729</c:v>
                </c:pt>
                <c:pt idx="3719">
                  <c:v>731</c:v>
                </c:pt>
                <c:pt idx="3720">
                  <c:v>724</c:v>
                </c:pt>
                <c:pt idx="3721">
                  <c:v>726</c:v>
                </c:pt>
                <c:pt idx="3722">
                  <c:v>720</c:v>
                </c:pt>
                <c:pt idx="3723">
                  <c:v>724</c:v>
                </c:pt>
                <c:pt idx="3724">
                  <c:v>729</c:v>
                </c:pt>
                <c:pt idx="3725">
                  <c:v>726</c:v>
                </c:pt>
                <c:pt idx="3726">
                  <c:v>718</c:v>
                </c:pt>
                <c:pt idx="3727">
                  <c:v>713</c:v>
                </c:pt>
                <c:pt idx="3728">
                  <c:v>719</c:v>
                </c:pt>
                <c:pt idx="3729">
                  <c:v>721</c:v>
                </c:pt>
                <c:pt idx="3730">
                  <c:v>714</c:v>
                </c:pt>
                <c:pt idx="3731">
                  <c:v>726</c:v>
                </c:pt>
                <c:pt idx="3732">
                  <c:v>726</c:v>
                </c:pt>
                <c:pt idx="3733">
                  <c:v>719</c:v>
                </c:pt>
                <c:pt idx="3734">
                  <c:v>721</c:v>
                </c:pt>
                <c:pt idx="3735">
                  <c:v>722</c:v>
                </c:pt>
                <c:pt idx="3736">
                  <c:v>714</c:v>
                </c:pt>
                <c:pt idx="3737">
                  <c:v>739</c:v>
                </c:pt>
                <c:pt idx="3738">
                  <c:v>719</c:v>
                </c:pt>
                <c:pt idx="3739">
                  <c:v>721</c:v>
                </c:pt>
                <c:pt idx="3740">
                  <c:v>716</c:v>
                </c:pt>
                <c:pt idx="3741">
                  <c:v>721</c:v>
                </c:pt>
                <c:pt idx="3742">
                  <c:v>716</c:v>
                </c:pt>
                <c:pt idx="3743">
                  <c:v>719</c:v>
                </c:pt>
                <c:pt idx="3744">
                  <c:v>721</c:v>
                </c:pt>
                <c:pt idx="3745">
                  <c:v>716</c:v>
                </c:pt>
                <c:pt idx="3746">
                  <c:v>719</c:v>
                </c:pt>
                <c:pt idx="3747">
                  <c:v>713</c:v>
                </c:pt>
                <c:pt idx="3748">
                  <c:v>721</c:v>
                </c:pt>
                <c:pt idx="3749">
                  <c:v>719</c:v>
                </c:pt>
                <c:pt idx="3750">
                  <c:v>726</c:v>
                </c:pt>
                <c:pt idx="3751">
                  <c:v>721</c:v>
                </c:pt>
                <c:pt idx="3752">
                  <c:v>727</c:v>
                </c:pt>
                <c:pt idx="3753">
                  <c:v>726</c:v>
                </c:pt>
                <c:pt idx="3754">
                  <c:v>716</c:v>
                </c:pt>
                <c:pt idx="3755">
                  <c:v>719</c:v>
                </c:pt>
                <c:pt idx="3756">
                  <c:v>716</c:v>
                </c:pt>
                <c:pt idx="3757">
                  <c:v>724</c:v>
                </c:pt>
                <c:pt idx="3758">
                  <c:v>719</c:v>
                </c:pt>
                <c:pt idx="3759">
                  <c:v>724</c:v>
                </c:pt>
                <c:pt idx="3760">
                  <c:v>724</c:v>
                </c:pt>
                <c:pt idx="3761">
                  <c:v>714</c:v>
                </c:pt>
                <c:pt idx="3762">
                  <c:v>715</c:v>
                </c:pt>
                <c:pt idx="3763">
                  <c:v>721</c:v>
                </c:pt>
                <c:pt idx="3764">
                  <c:v>729</c:v>
                </c:pt>
                <c:pt idx="3765">
                  <c:v>726</c:v>
                </c:pt>
                <c:pt idx="3766">
                  <c:v>724</c:v>
                </c:pt>
                <c:pt idx="3767">
                  <c:v>726</c:v>
                </c:pt>
                <c:pt idx="3768">
                  <c:v>726</c:v>
                </c:pt>
                <c:pt idx="3769">
                  <c:v>713</c:v>
                </c:pt>
                <c:pt idx="3770">
                  <c:v>729</c:v>
                </c:pt>
                <c:pt idx="3771">
                  <c:v>723</c:v>
                </c:pt>
                <c:pt idx="3772">
                  <c:v>724</c:v>
                </c:pt>
                <c:pt idx="3773">
                  <c:v>721</c:v>
                </c:pt>
                <c:pt idx="3774">
                  <c:v>714</c:v>
                </c:pt>
                <c:pt idx="3775">
                  <c:v>724</c:v>
                </c:pt>
                <c:pt idx="3776">
                  <c:v>721</c:v>
                </c:pt>
                <c:pt idx="3777">
                  <c:v>719</c:v>
                </c:pt>
                <c:pt idx="3778">
                  <c:v>721</c:v>
                </c:pt>
                <c:pt idx="3779">
                  <c:v>722</c:v>
                </c:pt>
                <c:pt idx="3780">
                  <c:v>721</c:v>
                </c:pt>
                <c:pt idx="3781">
                  <c:v>716</c:v>
                </c:pt>
                <c:pt idx="3782">
                  <c:v>722</c:v>
                </c:pt>
                <c:pt idx="3783">
                  <c:v>714</c:v>
                </c:pt>
                <c:pt idx="3784">
                  <c:v>715</c:v>
                </c:pt>
                <c:pt idx="3785">
                  <c:v>714</c:v>
                </c:pt>
                <c:pt idx="3786">
                  <c:v>721</c:v>
                </c:pt>
                <c:pt idx="3787">
                  <c:v>721</c:v>
                </c:pt>
                <c:pt idx="3788">
                  <c:v>719</c:v>
                </c:pt>
                <c:pt idx="3789">
                  <c:v>729</c:v>
                </c:pt>
                <c:pt idx="3790">
                  <c:v>729</c:v>
                </c:pt>
                <c:pt idx="3791">
                  <c:v>719</c:v>
                </c:pt>
                <c:pt idx="3792">
                  <c:v>734</c:v>
                </c:pt>
                <c:pt idx="3793">
                  <c:v>726</c:v>
                </c:pt>
                <c:pt idx="3794">
                  <c:v>719</c:v>
                </c:pt>
                <c:pt idx="3795">
                  <c:v>716</c:v>
                </c:pt>
                <c:pt idx="3796">
                  <c:v>719</c:v>
                </c:pt>
                <c:pt idx="3797">
                  <c:v>716</c:v>
                </c:pt>
                <c:pt idx="3798">
                  <c:v>724</c:v>
                </c:pt>
                <c:pt idx="3799">
                  <c:v>724</c:v>
                </c:pt>
                <c:pt idx="3800">
                  <c:v>714</c:v>
                </c:pt>
                <c:pt idx="3801">
                  <c:v>721</c:v>
                </c:pt>
                <c:pt idx="3802">
                  <c:v>719</c:v>
                </c:pt>
                <c:pt idx="3803">
                  <c:v>729</c:v>
                </c:pt>
                <c:pt idx="3804">
                  <c:v>714</c:v>
                </c:pt>
                <c:pt idx="3805">
                  <c:v>721</c:v>
                </c:pt>
                <c:pt idx="3806">
                  <c:v>721</c:v>
                </c:pt>
                <c:pt idx="3807">
                  <c:v>719</c:v>
                </c:pt>
                <c:pt idx="3808">
                  <c:v>726</c:v>
                </c:pt>
                <c:pt idx="3809">
                  <c:v>721</c:v>
                </c:pt>
                <c:pt idx="3810">
                  <c:v>719</c:v>
                </c:pt>
                <c:pt idx="3811">
                  <c:v>726</c:v>
                </c:pt>
                <c:pt idx="3812">
                  <c:v>724</c:v>
                </c:pt>
                <c:pt idx="3813">
                  <c:v>729</c:v>
                </c:pt>
                <c:pt idx="3814">
                  <c:v>726</c:v>
                </c:pt>
                <c:pt idx="3815">
                  <c:v>729</c:v>
                </c:pt>
                <c:pt idx="3816">
                  <c:v>726</c:v>
                </c:pt>
                <c:pt idx="3817">
                  <c:v>724</c:v>
                </c:pt>
                <c:pt idx="3818">
                  <c:v>729</c:v>
                </c:pt>
                <c:pt idx="3819">
                  <c:v>729</c:v>
                </c:pt>
                <c:pt idx="3820">
                  <c:v>719</c:v>
                </c:pt>
                <c:pt idx="3821">
                  <c:v>729</c:v>
                </c:pt>
                <c:pt idx="3822">
                  <c:v>719</c:v>
                </c:pt>
                <c:pt idx="3823">
                  <c:v>721</c:v>
                </c:pt>
                <c:pt idx="3824">
                  <c:v>729</c:v>
                </c:pt>
                <c:pt idx="3825">
                  <c:v>719</c:v>
                </c:pt>
                <c:pt idx="3826">
                  <c:v>726</c:v>
                </c:pt>
                <c:pt idx="3827">
                  <c:v>721</c:v>
                </c:pt>
                <c:pt idx="3828">
                  <c:v>729</c:v>
                </c:pt>
                <c:pt idx="3829">
                  <c:v>721</c:v>
                </c:pt>
                <c:pt idx="3830">
                  <c:v>720</c:v>
                </c:pt>
                <c:pt idx="3831">
                  <c:v>724</c:v>
                </c:pt>
                <c:pt idx="3832">
                  <c:v>729</c:v>
                </c:pt>
                <c:pt idx="3833">
                  <c:v>721</c:v>
                </c:pt>
                <c:pt idx="3834">
                  <c:v>726</c:v>
                </c:pt>
                <c:pt idx="3835">
                  <c:v>716</c:v>
                </c:pt>
                <c:pt idx="3836">
                  <c:v>714</c:v>
                </c:pt>
                <c:pt idx="3837">
                  <c:v>715</c:v>
                </c:pt>
                <c:pt idx="3838">
                  <c:v>721</c:v>
                </c:pt>
                <c:pt idx="3839">
                  <c:v>721</c:v>
                </c:pt>
                <c:pt idx="3840">
                  <c:v>729</c:v>
                </c:pt>
                <c:pt idx="3841">
                  <c:v>724</c:v>
                </c:pt>
                <c:pt idx="3842">
                  <c:v>748</c:v>
                </c:pt>
                <c:pt idx="3843">
                  <c:v>748</c:v>
                </c:pt>
                <c:pt idx="3844">
                  <c:v>719</c:v>
                </c:pt>
                <c:pt idx="3845">
                  <c:v>726</c:v>
                </c:pt>
                <c:pt idx="3846">
                  <c:v>721</c:v>
                </c:pt>
                <c:pt idx="3847">
                  <c:v>721</c:v>
                </c:pt>
                <c:pt idx="3848">
                  <c:v>721</c:v>
                </c:pt>
                <c:pt idx="3849">
                  <c:v>719</c:v>
                </c:pt>
                <c:pt idx="3850">
                  <c:v>729</c:v>
                </c:pt>
                <c:pt idx="3851">
                  <c:v>729</c:v>
                </c:pt>
                <c:pt idx="3852">
                  <c:v>724</c:v>
                </c:pt>
                <c:pt idx="3853">
                  <c:v>721</c:v>
                </c:pt>
                <c:pt idx="3854">
                  <c:v>724</c:v>
                </c:pt>
                <c:pt idx="3855">
                  <c:v>716</c:v>
                </c:pt>
                <c:pt idx="3856">
                  <c:v>724</c:v>
                </c:pt>
                <c:pt idx="3857">
                  <c:v>721</c:v>
                </c:pt>
                <c:pt idx="3858">
                  <c:v>729</c:v>
                </c:pt>
                <c:pt idx="3859">
                  <c:v>714</c:v>
                </c:pt>
                <c:pt idx="3860">
                  <c:v>724</c:v>
                </c:pt>
                <c:pt idx="3861">
                  <c:v>729</c:v>
                </c:pt>
                <c:pt idx="3862">
                  <c:v>726</c:v>
                </c:pt>
                <c:pt idx="3863">
                  <c:v>726</c:v>
                </c:pt>
                <c:pt idx="3864">
                  <c:v>729</c:v>
                </c:pt>
                <c:pt idx="3865">
                  <c:v>721</c:v>
                </c:pt>
                <c:pt idx="3866">
                  <c:v>719</c:v>
                </c:pt>
                <c:pt idx="3867">
                  <c:v>726</c:v>
                </c:pt>
                <c:pt idx="3868">
                  <c:v>734</c:v>
                </c:pt>
                <c:pt idx="3869">
                  <c:v>729</c:v>
                </c:pt>
                <c:pt idx="3870">
                  <c:v>729</c:v>
                </c:pt>
                <c:pt idx="3871">
                  <c:v>724</c:v>
                </c:pt>
                <c:pt idx="3872">
                  <c:v>715</c:v>
                </c:pt>
                <c:pt idx="3873">
                  <c:v>715</c:v>
                </c:pt>
                <c:pt idx="3874">
                  <c:v>724</c:v>
                </c:pt>
                <c:pt idx="3875">
                  <c:v>724</c:v>
                </c:pt>
                <c:pt idx="3876">
                  <c:v>722</c:v>
                </c:pt>
                <c:pt idx="3877">
                  <c:v>729</c:v>
                </c:pt>
                <c:pt idx="3878">
                  <c:v>716</c:v>
                </c:pt>
                <c:pt idx="3879">
                  <c:v>716</c:v>
                </c:pt>
                <c:pt idx="3880">
                  <c:v>721</c:v>
                </c:pt>
                <c:pt idx="3881">
                  <c:v>719</c:v>
                </c:pt>
                <c:pt idx="3882">
                  <c:v>721</c:v>
                </c:pt>
                <c:pt idx="3883">
                  <c:v>721</c:v>
                </c:pt>
                <c:pt idx="3884">
                  <c:v>714</c:v>
                </c:pt>
                <c:pt idx="3885">
                  <c:v>724</c:v>
                </c:pt>
                <c:pt idx="3886">
                  <c:v>722</c:v>
                </c:pt>
                <c:pt idx="3887">
                  <c:v>721</c:v>
                </c:pt>
                <c:pt idx="3888">
                  <c:v>721</c:v>
                </c:pt>
                <c:pt idx="3889">
                  <c:v>724</c:v>
                </c:pt>
                <c:pt idx="3890">
                  <c:v>729</c:v>
                </c:pt>
                <c:pt idx="3891">
                  <c:v>714</c:v>
                </c:pt>
                <c:pt idx="3892">
                  <c:v>724</c:v>
                </c:pt>
                <c:pt idx="3893">
                  <c:v>724</c:v>
                </c:pt>
                <c:pt idx="3894">
                  <c:v>719</c:v>
                </c:pt>
                <c:pt idx="3895">
                  <c:v>716</c:v>
                </c:pt>
                <c:pt idx="3896">
                  <c:v>724</c:v>
                </c:pt>
                <c:pt idx="3897">
                  <c:v>719</c:v>
                </c:pt>
                <c:pt idx="3898">
                  <c:v>731</c:v>
                </c:pt>
                <c:pt idx="3899">
                  <c:v>719</c:v>
                </c:pt>
                <c:pt idx="3900">
                  <c:v>734</c:v>
                </c:pt>
                <c:pt idx="3901">
                  <c:v>721</c:v>
                </c:pt>
                <c:pt idx="3902">
                  <c:v>724</c:v>
                </c:pt>
                <c:pt idx="3903">
                  <c:v>716</c:v>
                </c:pt>
                <c:pt idx="3904">
                  <c:v>719</c:v>
                </c:pt>
                <c:pt idx="3905">
                  <c:v>724</c:v>
                </c:pt>
                <c:pt idx="3906">
                  <c:v>721</c:v>
                </c:pt>
                <c:pt idx="3907">
                  <c:v>719</c:v>
                </c:pt>
                <c:pt idx="3908">
                  <c:v>721</c:v>
                </c:pt>
                <c:pt idx="3909">
                  <c:v>726</c:v>
                </c:pt>
                <c:pt idx="3910">
                  <c:v>724</c:v>
                </c:pt>
                <c:pt idx="3911">
                  <c:v>729</c:v>
                </c:pt>
                <c:pt idx="3912">
                  <c:v>719</c:v>
                </c:pt>
                <c:pt idx="3913">
                  <c:v>718</c:v>
                </c:pt>
                <c:pt idx="3914">
                  <c:v>721</c:v>
                </c:pt>
                <c:pt idx="3915">
                  <c:v>724</c:v>
                </c:pt>
                <c:pt idx="3916">
                  <c:v>719</c:v>
                </c:pt>
                <c:pt idx="3917">
                  <c:v>726</c:v>
                </c:pt>
                <c:pt idx="3918">
                  <c:v>719</c:v>
                </c:pt>
                <c:pt idx="3919">
                  <c:v>721</c:v>
                </c:pt>
                <c:pt idx="3920">
                  <c:v>721</c:v>
                </c:pt>
                <c:pt idx="3921">
                  <c:v>713</c:v>
                </c:pt>
                <c:pt idx="3922">
                  <c:v>714</c:v>
                </c:pt>
                <c:pt idx="3923">
                  <c:v>716</c:v>
                </c:pt>
                <c:pt idx="3924">
                  <c:v>722</c:v>
                </c:pt>
                <c:pt idx="3925">
                  <c:v>721</c:v>
                </c:pt>
                <c:pt idx="3926">
                  <c:v>739</c:v>
                </c:pt>
                <c:pt idx="3927">
                  <c:v>734</c:v>
                </c:pt>
                <c:pt idx="3928">
                  <c:v>729</c:v>
                </c:pt>
                <c:pt idx="3929">
                  <c:v>719</c:v>
                </c:pt>
                <c:pt idx="3930">
                  <c:v>718</c:v>
                </c:pt>
                <c:pt idx="3931">
                  <c:v>718</c:v>
                </c:pt>
                <c:pt idx="3932">
                  <c:v>713</c:v>
                </c:pt>
                <c:pt idx="3933">
                  <c:v>713</c:v>
                </c:pt>
                <c:pt idx="3934">
                  <c:v>726</c:v>
                </c:pt>
                <c:pt idx="3935">
                  <c:v>724</c:v>
                </c:pt>
                <c:pt idx="3936">
                  <c:v>719</c:v>
                </c:pt>
                <c:pt idx="3937">
                  <c:v>724</c:v>
                </c:pt>
                <c:pt idx="3938">
                  <c:v>721</c:v>
                </c:pt>
                <c:pt idx="3939">
                  <c:v>727</c:v>
                </c:pt>
                <c:pt idx="3940">
                  <c:v>726</c:v>
                </c:pt>
                <c:pt idx="3941">
                  <c:v>721</c:v>
                </c:pt>
                <c:pt idx="3942">
                  <c:v>729</c:v>
                </c:pt>
                <c:pt idx="3943">
                  <c:v>721</c:v>
                </c:pt>
                <c:pt idx="3944">
                  <c:v>727</c:v>
                </c:pt>
                <c:pt idx="3945">
                  <c:v>716</c:v>
                </c:pt>
                <c:pt idx="3946">
                  <c:v>729</c:v>
                </c:pt>
                <c:pt idx="3947">
                  <c:v>714</c:v>
                </c:pt>
                <c:pt idx="3948">
                  <c:v>721</c:v>
                </c:pt>
                <c:pt idx="3949">
                  <c:v>741</c:v>
                </c:pt>
                <c:pt idx="3950">
                  <c:v>721</c:v>
                </c:pt>
                <c:pt idx="3951">
                  <c:v>721</c:v>
                </c:pt>
                <c:pt idx="3952">
                  <c:v>741</c:v>
                </c:pt>
                <c:pt idx="3953">
                  <c:v>724</c:v>
                </c:pt>
                <c:pt idx="3954">
                  <c:v>726</c:v>
                </c:pt>
                <c:pt idx="3955">
                  <c:v>719</c:v>
                </c:pt>
                <c:pt idx="3956">
                  <c:v>716</c:v>
                </c:pt>
                <c:pt idx="3957">
                  <c:v>716</c:v>
                </c:pt>
                <c:pt idx="3958">
                  <c:v>719</c:v>
                </c:pt>
                <c:pt idx="3959">
                  <c:v>716</c:v>
                </c:pt>
                <c:pt idx="3960">
                  <c:v>724</c:v>
                </c:pt>
                <c:pt idx="3961">
                  <c:v>726</c:v>
                </c:pt>
                <c:pt idx="3962">
                  <c:v>721</c:v>
                </c:pt>
                <c:pt idx="3963">
                  <c:v>718</c:v>
                </c:pt>
                <c:pt idx="3964">
                  <c:v>718</c:v>
                </c:pt>
                <c:pt idx="3965">
                  <c:v>724</c:v>
                </c:pt>
                <c:pt idx="3966">
                  <c:v>729</c:v>
                </c:pt>
                <c:pt idx="3967">
                  <c:v>726</c:v>
                </c:pt>
                <c:pt idx="3968">
                  <c:v>719</c:v>
                </c:pt>
                <c:pt idx="3969">
                  <c:v>729</c:v>
                </c:pt>
                <c:pt idx="3970">
                  <c:v>721</c:v>
                </c:pt>
                <c:pt idx="3971">
                  <c:v>719</c:v>
                </c:pt>
                <c:pt idx="3972">
                  <c:v>721</c:v>
                </c:pt>
                <c:pt idx="3973">
                  <c:v>719</c:v>
                </c:pt>
                <c:pt idx="3974">
                  <c:v>726</c:v>
                </c:pt>
                <c:pt idx="3975">
                  <c:v>721</c:v>
                </c:pt>
                <c:pt idx="3976">
                  <c:v>719</c:v>
                </c:pt>
                <c:pt idx="3977">
                  <c:v>718</c:v>
                </c:pt>
                <c:pt idx="3978">
                  <c:v>718</c:v>
                </c:pt>
                <c:pt idx="3979">
                  <c:v>732</c:v>
                </c:pt>
                <c:pt idx="3980">
                  <c:v>729</c:v>
                </c:pt>
                <c:pt idx="3981">
                  <c:v>724</c:v>
                </c:pt>
                <c:pt idx="3982">
                  <c:v>726</c:v>
                </c:pt>
                <c:pt idx="3983">
                  <c:v>729</c:v>
                </c:pt>
                <c:pt idx="3984">
                  <c:v>727</c:v>
                </c:pt>
                <c:pt idx="3985">
                  <c:v>721</c:v>
                </c:pt>
                <c:pt idx="3986">
                  <c:v>713</c:v>
                </c:pt>
                <c:pt idx="3987">
                  <c:v>721</c:v>
                </c:pt>
                <c:pt idx="3988">
                  <c:v>716</c:v>
                </c:pt>
                <c:pt idx="3989">
                  <c:v>714</c:v>
                </c:pt>
                <c:pt idx="3990">
                  <c:v>716</c:v>
                </c:pt>
                <c:pt idx="3991">
                  <c:v>724</c:v>
                </c:pt>
                <c:pt idx="3992">
                  <c:v>719</c:v>
                </c:pt>
                <c:pt idx="3993">
                  <c:v>716</c:v>
                </c:pt>
                <c:pt idx="3994">
                  <c:v>724</c:v>
                </c:pt>
                <c:pt idx="3995">
                  <c:v>714</c:v>
                </c:pt>
                <c:pt idx="3996">
                  <c:v>721</c:v>
                </c:pt>
                <c:pt idx="3997">
                  <c:v>721</c:v>
                </c:pt>
                <c:pt idx="3998">
                  <c:v>714</c:v>
                </c:pt>
                <c:pt idx="3999">
                  <c:v>713</c:v>
                </c:pt>
                <c:pt idx="4000">
                  <c:v>734</c:v>
                </c:pt>
                <c:pt idx="4001">
                  <c:v>727</c:v>
                </c:pt>
                <c:pt idx="4002">
                  <c:v>721</c:v>
                </c:pt>
                <c:pt idx="4003">
                  <c:v>727</c:v>
                </c:pt>
                <c:pt idx="4004">
                  <c:v>719</c:v>
                </c:pt>
                <c:pt idx="4005">
                  <c:v>729</c:v>
                </c:pt>
                <c:pt idx="4006">
                  <c:v>721</c:v>
                </c:pt>
                <c:pt idx="4007">
                  <c:v>719</c:v>
                </c:pt>
                <c:pt idx="4008">
                  <c:v>726</c:v>
                </c:pt>
                <c:pt idx="4009">
                  <c:v>726</c:v>
                </c:pt>
                <c:pt idx="4010">
                  <c:v>729</c:v>
                </c:pt>
                <c:pt idx="4011">
                  <c:v>720</c:v>
                </c:pt>
                <c:pt idx="4012">
                  <c:v>724</c:v>
                </c:pt>
                <c:pt idx="4013">
                  <c:v>724</c:v>
                </c:pt>
                <c:pt idx="4014">
                  <c:v>716</c:v>
                </c:pt>
                <c:pt idx="4015">
                  <c:v>719</c:v>
                </c:pt>
                <c:pt idx="4016">
                  <c:v>729</c:v>
                </c:pt>
                <c:pt idx="4017">
                  <c:v>714</c:v>
                </c:pt>
                <c:pt idx="4018">
                  <c:v>721</c:v>
                </c:pt>
                <c:pt idx="4019">
                  <c:v>724</c:v>
                </c:pt>
                <c:pt idx="4020">
                  <c:v>724</c:v>
                </c:pt>
                <c:pt idx="4021">
                  <c:v>716</c:v>
                </c:pt>
                <c:pt idx="4022">
                  <c:v>713</c:v>
                </c:pt>
                <c:pt idx="4023">
                  <c:v>721</c:v>
                </c:pt>
                <c:pt idx="4024">
                  <c:v>716</c:v>
                </c:pt>
                <c:pt idx="4025">
                  <c:v>719</c:v>
                </c:pt>
                <c:pt idx="4026">
                  <c:v>721</c:v>
                </c:pt>
                <c:pt idx="4027">
                  <c:v>716</c:v>
                </c:pt>
                <c:pt idx="4028">
                  <c:v>713</c:v>
                </c:pt>
                <c:pt idx="4029">
                  <c:v>713</c:v>
                </c:pt>
                <c:pt idx="4030">
                  <c:v>719</c:v>
                </c:pt>
                <c:pt idx="4031">
                  <c:v>716</c:v>
                </c:pt>
                <c:pt idx="4032">
                  <c:v>714</c:v>
                </c:pt>
                <c:pt idx="4033">
                  <c:v>716</c:v>
                </c:pt>
                <c:pt idx="4034">
                  <c:v>715</c:v>
                </c:pt>
                <c:pt idx="4035">
                  <c:v>727</c:v>
                </c:pt>
                <c:pt idx="4036">
                  <c:v>726</c:v>
                </c:pt>
                <c:pt idx="4037">
                  <c:v>726</c:v>
                </c:pt>
                <c:pt idx="4038">
                  <c:v>726</c:v>
                </c:pt>
                <c:pt idx="4039">
                  <c:v>721</c:v>
                </c:pt>
                <c:pt idx="4040">
                  <c:v>718</c:v>
                </c:pt>
                <c:pt idx="4041">
                  <c:v>726</c:v>
                </c:pt>
                <c:pt idx="4042">
                  <c:v>726</c:v>
                </c:pt>
                <c:pt idx="4043">
                  <c:v>721</c:v>
                </c:pt>
                <c:pt idx="4044">
                  <c:v>721</c:v>
                </c:pt>
                <c:pt idx="4045">
                  <c:v>721</c:v>
                </c:pt>
                <c:pt idx="4046">
                  <c:v>729</c:v>
                </c:pt>
                <c:pt idx="4047">
                  <c:v>724</c:v>
                </c:pt>
                <c:pt idx="4048">
                  <c:v>721</c:v>
                </c:pt>
                <c:pt idx="4049">
                  <c:v>721</c:v>
                </c:pt>
                <c:pt idx="4050">
                  <c:v>721</c:v>
                </c:pt>
                <c:pt idx="4051">
                  <c:v>716</c:v>
                </c:pt>
                <c:pt idx="4052">
                  <c:v>721</c:v>
                </c:pt>
                <c:pt idx="4053">
                  <c:v>721</c:v>
                </c:pt>
                <c:pt idx="4054">
                  <c:v>714</c:v>
                </c:pt>
                <c:pt idx="4055">
                  <c:v>716</c:v>
                </c:pt>
                <c:pt idx="4056">
                  <c:v>724</c:v>
                </c:pt>
                <c:pt idx="4057">
                  <c:v>721</c:v>
                </c:pt>
                <c:pt idx="4058">
                  <c:v>721</c:v>
                </c:pt>
                <c:pt idx="4059">
                  <c:v>714</c:v>
                </c:pt>
                <c:pt idx="4060">
                  <c:v>743</c:v>
                </c:pt>
                <c:pt idx="4061">
                  <c:v>721</c:v>
                </c:pt>
                <c:pt idx="4062">
                  <c:v>743</c:v>
                </c:pt>
                <c:pt idx="4063">
                  <c:v>748</c:v>
                </c:pt>
                <c:pt idx="4064">
                  <c:v>724</c:v>
                </c:pt>
                <c:pt idx="4065">
                  <c:v>721</c:v>
                </c:pt>
                <c:pt idx="4066">
                  <c:v>724</c:v>
                </c:pt>
                <c:pt idx="4067">
                  <c:v>726</c:v>
                </c:pt>
                <c:pt idx="4068">
                  <c:v>726</c:v>
                </c:pt>
                <c:pt idx="4069">
                  <c:v>714</c:v>
                </c:pt>
                <c:pt idx="4070">
                  <c:v>724</c:v>
                </c:pt>
                <c:pt idx="4071">
                  <c:v>721</c:v>
                </c:pt>
                <c:pt idx="4072">
                  <c:v>719</c:v>
                </c:pt>
                <c:pt idx="4073">
                  <c:v>724</c:v>
                </c:pt>
                <c:pt idx="4074">
                  <c:v>714</c:v>
                </c:pt>
                <c:pt idx="4075">
                  <c:v>725</c:v>
                </c:pt>
                <c:pt idx="4076">
                  <c:v>726</c:v>
                </c:pt>
                <c:pt idx="4077">
                  <c:v>727</c:v>
                </c:pt>
                <c:pt idx="4078">
                  <c:v>729</c:v>
                </c:pt>
                <c:pt idx="4079">
                  <c:v>726</c:v>
                </c:pt>
                <c:pt idx="4080">
                  <c:v>727</c:v>
                </c:pt>
                <c:pt idx="4081">
                  <c:v>734</c:v>
                </c:pt>
                <c:pt idx="4082">
                  <c:v>726</c:v>
                </c:pt>
                <c:pt idx="4083">
                  <c:v>729</c:v>
                </c:pt>
                <c:pt idx="4084">
                  <c:v>726</c:v>
                </c:pt>
                <c:pt idx="4085">
                  <c:v>729</c:v>
                </c:pt>
                <c:pt idx="4086">
                  <c:v>731</c:v>
                </c:pt>
                <c:pt idx="4087">
                  <c:v>729</c:v>
                </c:pt>
                <c:pt idx="4088">
                  <c:v>724</c:v>
                </c:pt>
                <c:pt idx="4089">
                  <c:v>721</c:v>
                </c:pt>
                <c:pt idx="4090">
                  <c:v>719</c:v>
                </c:pt>
                <c:pt idx="4091">
                  <c:v>721</c:v>
                </c:pt>
                <c:pt idx="4092">
                  <c:v>724</c:v>
                </c:pt>
                <c:pt idx="4093">
                  <c:v>724</c:v>
                </c:pt>
                <c:pt idx="4094">
                  <c:v>721</c:v>
                </c:pt>
                <c:pt idx="4095">
                  <c:v>724</c:v>
                </c:pt>
                <c:pt idx="4096">
                  <c:v>726</c:v>
                </c:pt>
                <c:pt idx="4097">
                  <c:v>720</c:v>
                </c:pt>
                <c:pt idx="4098">
                  <c:v>718</c:v>
                </c:pt>
                <c:pt idx="4099">
                  <c:v>718</c:v>
                </c:pt>
                <c:pt idx="4100">
                  <c:v>724</c:v>
                </c:pt>
                <c:pt idx="4101">
                  <c:v>726</c:v>
                </c:pt>
                <c:pt idx="4102">
                  <c:v>719</c:v>
                </c:pt>
                <c:pt idx="4103">
                  <c:v>729</c:v>
                </c:pt>
                <c:pt idx="4104">
                  <c:v>729</c:v>
                </c:pt>
                <c:pt idx="4105">
                  <c:v>727</c:v>
                </c:pt>
                <c:pt idx="4106">
                  <c:v>721</c:v>
                </c:pt>
                <c:pt idx="4107">
                  <c:v>721</c:v>
                </c:pt>
                <c:pt idx="4108">
                  <c:v>721</c:v>
                </c:pt>
                <c:pt idx="4109">
                  <c:v>721</c:v>
                </c:pt>
                <c:pt idx="4110">
                  <c:v>729</c:v>
                </c:pt>
                <c:pt idx="4111">
                  <c:v>729</c:v>
                </c:pt>
                <c:pt idx="4112">
                  <c:v>719</c:v>
                </c:pt>
                <c:pt idx="4113">
                  <c:v>726</c:v>
                </c:pt>
                <c:pt idx="4114">
                  <c:v>721</c:v>
                </c:pt>
                <c:pt idx="4115">
                  <c:v>714</c:v>
                </c:pt>
                <c:pt idx="4116">
                  <c:v>713</c:v>
                </c:pt>
                <c:pt idx="4117">
                  <c:v>729</c:v>
                </c:pt>
                <c:pt idx="4118">
                  <c:v>722</c:v>
                </c:pt>
                <c:pt idx="4119">
                  <c:v>716</c:v>
                </c:pt>
                <c:pt idx="4120">
                  <c:v>724</c:v>
                </c:pt>
                <c:pt idx="4121">
                  <c:v>719</c:v>
                </c:pt>
                <c:pt idx="4122">
                  <c:v>724</c:v>
                </c:pt>
                <c:pt idx="4123">
                  <c:v>720</c:v>
                </c:pt>
                <c:pt idx="4124">
                  <c:v>714</c:v>
                </c:pt>
                <c:pt idx="4125">
                  <c:v>721</c:v>
                </c:pt>
                <c:pt idx="4126">
                  <c:v>721</c:v>
                </c:pt>
                <c:pt idx="4127">
                  <c:v>721</c:v>
                </c:pt>
                <c:pt idx="4128">
                  <c:v>729</c:v>
                </c:pt>
                <c:pt idx="4129">
                  <c:v>727</c:v>
                </c:pt>
                <c:pt idx="4130">
                  <c:v>721</c:v>
                </c:pt>
                <c:pt idx="4131">
                  <c:v>731</c:v>
                </c:pt>
                <c:pt idx="4132">
                  <c:v>724</c:v>
                </c:pt>
                <c:pt idx="4133">
                  <c:v>734</c:v>
                </c:pt>
                <c:pt idx="4134">
                  <c:v>726</c:v>
                </c:pt>
                <c:pt idx="4135">
                  <c:v>718</c:v>
                </c:pt>
                <c:pt idx="4136">
                  <c:v>713</c:v>
                </c:pt>
                <c:pt idx="4137">
                  <c:v>721</c:v>
                </c:pt>
                <c:pt idx="4138">
                  <c:v>721</c:v>
                </c:pt>
                <c:pt idx="4139">
                  <c:v>715</c:v>
                </c:pt>
                <c:pt idx="4140">
                  <c:v>724</c:v>
                </c:pt>
                <c:pt idx="4141">
                  <c:v>716</c:v>
                </c:pt>
                <c:pt idx="4142">
                  <c:v>716</c:v>
                </c:pt>
                <c:pt idx="4143">
                  <c:v>716</c:v>
                </c:pt>
                <c:pt idx="4144">
                  <c:v>721</c:v>
                </c:pt>
                <c:pt idx="4145">
                  <c:v>721</c:v>
                </c:pt>
                <c:pt idx="4146">
                  <c:v>716</c:v>
                </c:pt>
                <c:pt idx="4147">
                  <c:v>719</c:v>
                </c:pt>
                <c:pt idx="4148">
                  <c:v>721</c:v>
                </c:pt>
                <c:pt idx="4149">
                  <c:v>715</c:v>
                </c:pt>
                <c:pt idx="4150">
                  <c:v>726</c:v>
                </c:pt>
                <c:pt idx="4151">
                  <c:v>716</c:v>
                </c:pt>
                <c:pt idx="4152">
                  <c:v>719</c:v>
                </c:pt>
                <c:pt idx="4153">
                  <c:v>721</c:v>
                </c:pt>
                <c:pt idx="4154">
                  <c:v>724</c:v>
                </c:pt>
                <c:pt idx="4155">
                  <c:v>721</c:v>
                </c:pt>
                <c:pt idx="4156">
                  <c:v>716</c:v>
                </c:pt>
                <c:pt idx="4157">
                  <c:v>721</c:v>
                </c:pt>
                <c:pt idx="4158">
                  <c:v>721</c:v>
                </c:pt>
                <c:pt idx="4159">
                  <c:v>716</c:v>
                </c:pt>
                <c:pt idx="4160">
                  <c:v>729</c:v>
                </c:pt>
                <c:pt idx="4161">
                  <c:v>726</c:v>
                </c:pt>
                <c:pt idx="4162">
                  <c:v>714</c:v>
                </c:pt>
                <c:pt idx="4163">
                  <c:v>716</c:v>
                </c:pt>
                <c:pt idx="4164">
                  <c:v>716</c:v>
                </c:pt>
                <c:pt idx="4165">
                  <c:v>721</c:v>
                </c:pt>
                <c:pt idx="4166">
                  <c:v>721</c:v>
                </c:pt>
                <c:pt idx="4167">
                  <c:v>721</c:v>
                </c:pt>
                <c:pt idx="4168">
                  <c:v>716</c:v>
                </c:pt>
                <c:pt idx="4169">
                  <c:v>721</c:v>
                </c:pt>
                <c:pt idx="4170">
                  <c:v>721</c:v>
                </c:pt>
                <c:pt idx="4171">
                  <c:v>715</c:v>
                </c:pt>
                <c:pt idx="4172">
                  <c:v>713</c:v>
                </c:pt>
                <c:pt idx="4173">
                  <c:v>719</c:v>
                </c:pt>
                <c:pt idx="4174">
                  <c:v>716</c:v>
                </c:pt>
                <c:pt idx="4175">
                  <c:v>714</c:v>
                </c:pt>
                <c:pt idx="4176">
                  <c:v>721</c:v>
                </c:pt>
                <c:pt idx="4177">
                  <c:v>716</c:v>
                </c:pt>
                <c:pt idx="4178">
                  <c:v>722</c:v>
                </c:pt>
                <c:pt idx="4179">
                  <c:v>716</c:v>
                </c:pt>
                <c:pt idx="4180">
                  <c:v>716</c:v>
                </c:pt>
                <c:pt idx="4181">
                  <c:v>729</c:v>
                </c:pt>
                <c:pt idx="4182">
                  <c:v>724</c:v>
                </c:pt>
                <c:pt idx="4183">
                  <c:v>714</c:v>
                </c:pt>
                <c:pt idx="4184">
                  <c:v>715</c:v>
                </c:pt>
                <c:pt idx="4185">
                  <c:v>721</c:v>
                </c:pt>
                <c:pt idx="4186">
                  <c:v>721</c:v>
                </c:pt>
                <c:pt idx="4187">
                  <c:v>721</c:v>
                </c:pt>
                <c:pt idx="4188">
                  <c:v>719</c:v>
                </c:pt>
                <c:pt idx="4189">
                  <c:v>726</c:v>
                </c:pt>
                <c:pt idx="4190">
                  <c:v>720</c:v>
                </c:pt>
                <c:pt idx="4191">
                  <c:v>719</c:v>
                </c:pt>
                <c:pt idx="4192">
                  <c:v>726</c:v>
                </c:pt>
                <c:pt idx="4193">
                  <c:v>714</c:v>
                </c:pt>
                <c:pt idx="4194">
                  <c:v>716</c:v>
                </c:pt>
                <c:pt idx="4195">
                  <c:v>716</c:v>
                </c:pt>
                <c:pt idx="4196">
                  <c:v>719</c:v>
                </c:pt>
                <c:pt idx="4197">
                  <c:v>724</c:v>
                </c:pt>
                <c:pt idx="4198">
                  <c:v>719</c:v>
                </c:pt>
                <c:pt idx="4199">
                  <c:v>721</c:v>
                </c:pt>
                <c:pt idx="4200">
                  <c:v>726</c:v>
                </c:pt>
                <c:pt idx="4201">
                  <c:v>719</c:v>
                </c:pt>
                <c:pt idx="4202">
                  <c:v>721</c:v>
                </c:pt>
                <c:pt idx="4203">
                  <c:v>729</c:v>
                </c:pt>
                <c:pt idx="4204">
                  <c:v>719</c:v>
                </c:pt>
                <c:pt idx="4205">
                  <c:v>729</c:v>
                </c:pt>
                <c:pt idx="4206">
                  <c:v>721</c:v>
                </c:pt>
                <c:pt idx="4207">
                  <c:v>721</c:v>
                </c:pt>
                <c:pt idx="4208">
                  <c:v>716</c:v>
                </c:pt>
                <c:pt idx="4209">
                  <c:v>719</c:v>
                </c:pt>
                <c:pt idx="4210">
                  <c:v>716</c:v>
                </c:pt>
                <c:pt idx="4211">
                  <c:v>724</c:v>
                </c:pt>
                <c:pt idx="4212">
                  <c:v>719</c:v>
                </c:pt>
                <c:pt idx="4213">
                  <c:v>715</c:v>
                </c:pt>
                <c:pt idx="4214">
                  <c:v>715</c:v>
                </c:pt>
                <c:pt idx="4215">
                  <c:v>721</c:v>
                </c:pt>
                <c:pt idx="4216">
                  <c:v>724</c:v>
                </c:pt>
                <c:pt idx="4217">
                  <c:v>722</c:v>
                </c:pt>
                <c:pt idx="4218">
                  <c:v>724</c:v>
                </c:pt>
                <c:pt idx="4219">
                  <c:v>726</c:v>
                </c:pt>
                <c:pt idx="4220">
                  <c:v>729</c:v>
                </c:pt>
                <c:pt idx="4221">
                  <c:v>726</c:v>
                </c:pt>
                <c:pt idx="4222">
                  <c:v>724</c:v>
                </c:pt>
                <c:pt idx="4223">
                  <c:v>729</c:v>
                </c:pt>
                <c:pt idx="4224">
                  <c:v>726</c:v>
                </c:pt>
                <c:pt idx="4225">
                  <c:v>729</c:v>
                </c:pt>
                <c:pt idx="4226">
                  <c:v>721</c:v>
                </c:pt>
                <c:pt idx="4227">
                  <c:v>721</c:v>
                </c:pt>
                <c:pt idx="4228">
                  <c:v>714</c:v>
                </c:pt>
                <c:pt idx="4229">
                  <c:v>721</c:v>
                </c:pt>
                <c:pt idx="4230">
                  <c:v>721</c:v>
                </c:pt>
                <c:pt idx="4231">
                  <c:v>713</c:v>
                </c:pt>
                <c:pt idx="4232">
                  <c:v>721</c:v>
                </c:pt>
                <c:pt idx="4233">
                  <c:v>721</c:v>
                </c:pt>
                <c:pt idx="4234">
                  <c:v>722</c:v>
                </c:pt>
                <c:pt idx="4235">
                  <c:v>724</c:v>
                </c:pt>
                <c:pt idx="4236">
                  <c:v>719</c:v>
                </c:pt>
                <c:pt idx="4237">
                  <c:v>714</c:v>
                </c:pt>
                <c:pt idx="4238">
                  <c:v>721</c:v>
                </c:pt>
                <c:pt idx="4239">
                  <c:v>727</c:v>
                </c:pt>
                <c:pt idx="4240">
                  <c:v>724</c:v>
                </c:pt>
                <c:pt idx="4241">
                  <c:v>724</c:v>
                </c:pt>
                <c:pt idx="4242">
                  <c:v>714</c:v>
                </c:pt>
                <c:pt idx="4243">
                  <c:v>726</c:v>
                </c:pt>
                <c:pt idx="4244">
                  <c:v>722</c:v>
                </c:pt>
                <c:pt idx="4245">
                  <c:v>721</c:v>
                </c:pt>
                <c:pt idx="4246">
                  <c:v>721</c:v>
                </c:pt>
                <c:pt idx="4247">
                  <c:v>721</c:v>
                </c:pt>
                <c:pt idx="4248">
                  <c:v>716</c:v>
                </c:pt>
                <c:pt idx="4249">
                  <c:v>719</c:v>
                </c:pt>
                <c:pt idx="4250">
                  <c:v>713</c:v>
                </c:pt>
                <c:pt idx="4251">
                  <c:v>724</c:v>
                </c:pt>
                <c:pt idx="4252">
                  <c:v>721</c:v>
                </c:pt>
                <c:pt idx="4253">
                  <c:v>716</c:v>
                </c:pt>
                <c:pt idx="4254">
                  <c:v>716</c:v>
                </c:pt>
                <c:pt idx="4255">
                  <c:v>721</c:v>
                </c:pt>
                <c:pt idx="4256">
                  <c:v>721</c:v>
                </c:pt>
                <c:pt idx="4257">
                  <c:v>713</c:v>
                </c:pt>
                <c:pt idx="4258">
                  <c:v>719</c:v>
                </c:pt>
                <c:pt idx="4259">
                  <c:v>724</c:v>
                </c:pt>
                <c:pt idx="4260">
                  <c:v>714</c:v>
                </c:pt>
                <c:pt idx="4261">
                  <c:v>724</c:v>
                </c:pt>
                <c:pt idx="4262">
                  <c:v>721</c:v>
                </c:pt>
                <c:pt idx="4263">
                  <c:v>719</c:v>
                </c:pt>
                <c:pt idx="4264">
                  <c:v>721</c:v>
                </c:pt>
                <c:pt idx="4265">
                  <c:v>719</c:v>
                </c:pt>
                <c:pt idx="4266">
                  <c:v>721</c:v>
                </c:pt>
                <c:pt idx="4267">
                  <c:v>721</c:v>
                </c:pt>
                <c:pt idx="4268">
                  <c:v>719</c:v>
                </c:pt>
                <c:pt idx="4269">
                  <c:v>721</c:v>
                </c:pt>
                <c:pt idx="4270">
                  <c:v>726</c:v>
                </c:pt>
                <c:pt idx="4271">
                  <c:v>724</c:v>
                </c:pt>
                <c:pt idx="4272">
                  <c:v>729</c:v>
                </c:pt>
                <c:pt idx="4273">
                  <c:v>732</c:v>
                </c:pt>
                <c:pt idx="4274">
                  <c:v>721</c:v>
                </c:pt>
                <c:pt idx="4275">
                  <c:v>721</c:v>
                </c:pt>
                <c:pt idx="4276">
                  <c:v>721</c:v>
                </c:pt>
                <c:pt idx="4277">
                  <c:v>743</c:v>
                </c:pt>
                <c:pt idx="4278">
                  <c:v>714</c:v>
                </c:pt>
                <c:pt idx="4279">
                  <c:v>721</c:v>
                </c:pt>
                <c:pt idx="4280">
                  <c:v>716</c:v>
                </c:pt>
                <c:pt idx="4281">
                  <c:v>741</c:v>
                </c:pt>
                <c:pt idx="4282">
                  <c:v>721</c:v>
                </c:pt>
                <c:pt idx="4283">
                  <c:v>716</c:v>
                </c:pt>
                <c:pt idx="4284">
                  <c:v>719</c:v>
                </c:pt>
                <c:pt idx="4285">
                  <c:v>716</c:v>
                </c:pt>
                <c:pt idx="4286">
                  <c:v>719</c:v>
                </c:pt>
                <c:pt idx="4287">
                  <c:v>721</c:v>
                </c:pt>
                <c:pt idx="4288">
                  <c:v>724</c:v>
                </c:pt>
                <c:pt idx="4289">
                  <c:v>721</c:v>
                </c:pt>
                <c:pt idx="4290">
                  <c:v>729</c:v>
                </c:pt>
                <c:pt idx="4291">
                  <c:v>714</c:v>
                </c:pt>
                <c:pt idx="4292">
                  <c:v>721</c:v>
                </c:pt>
                <c:pt idx="4293">
                  <c:v>724</c:v>
                </c:pt>
                <c:pt idx="4294">
                  <c:v>719</c:v>
                </c:pt>
                <c:pt idx="4295">
                  <c:v>716</c:v>
                </c:pt>
                <c:pt idx="4296">
                  <c:v>724</c:v>
                </c:pt>
                <c:pt idx="4297">
                  <c:v>716</c:v>
                </c:pt>
                <c:pt idx="4298">
                  <c:v>716</c:v>
                </c:pt>
                <c:pt idx="4299">
                  <c:v>719</c:v>
                </c:pt>
                <c:pt idx="4300">
                  <c:v>721</c:v>
                </c:pt>
                <c:pt idx="4301">
                  <c:v>716</c:v>
                </c:pt>
                <c:pt idx="4302">
                  <c:v>719</c:v>
                </c:pt>
                <c:pt idx="4303">
                  <c:v>720</c:v>
                </c:pt>
                <c:pt idx="4304">
                  <c:v>726</c:v>
                </c:pt>
                <c:pt idx="4305">
                  <c:v>721</c:v>
                </c:pt>
                <c:pt idx="4306">
                  <c:v>729</c:v>
                </c:pt>
                <c:pt idx="4307">
                  <c:v>732</c:v>
                </c:pt>
                <c:pt idx="4308">
                  <c:v>729</c:v>
                </c:pt>
                <c:pt idx="4309">
                  <c:v>721</c:v>
                </c:pt>
                <c:pt idx="4310">
                  <c:v>721</c:v>
                </c:pt>
                <c:pt idx="4311">
                  <c:v>724</c:v>
                </c:pt>
                <c:pt idx="4312">
                  <c:v>714</c:v>
                </c:pt>
                <c:pt idx="4313">
                  <c:v>724</c:v>
                </c:pt>
                <c:pt idx="4314">
                  <c:v>724</c:v>
                </c:pt>
                <c:pt idx="4315">
                  <c:v>719</c:v>
                </c:pt>
                <c:pt idx="4316">
                  <c:v>716</c:v>
                </c:pt>
                <c:pt idx="4317">
                  <c:v>729</c:v>
                </c:pt>
                <c:pt idx="4318">
                  <c:v>716</c:v>
                </c:pt>
                <c:pt idx="4319">
                  <c:v>715</c:v>
                </c:pt>
                <c:pt idx="4320">
                  <c:v>714</c:v>
                </c:pt>
                <c:pt idx="4321">
                  <c:v>729</c:v>
                </c:pt>
                <c:pt idx="4322">
                  <c:v>721</c:v>
                </c:pt>
                <c:pt idx="4323">
                  <c:v>724</c:v>
                </c:pt>
                <c:pt idx="4324">
                  <c:v>721</c:v>
                </c:pt>
                <c:pt idx="4325">
                  <c:v>727</c:v>
                </c:pt>
                <c:pt idx="4326">
                  <c:v>721</c:v>
                </c:pt>
                <c:pt idx="4327">
                  <c:v>726</c:v>
                </c:pt>
                <c:pt idx="4328">
                  <c:v>719</c:v>
                </c:pt>
                <c:pt idx="4329">
                  <c:v>721</c:v>
                </c:pt>
                <c:pt idx="4330">
                  <c:v>714</c:v>
                </c:pt>
                <c:pt idx="4331">
                  <c:v>721</c:v>
                </c:pt>
                <c:pt idx="4332">
                  <c:v>714</c:v>
                </c:pt>
                <c:pt idx="4333">
                  <c:v>721</c:v>
                </c:pt>
                <c:pt idx="4334">
                  <c:v>726</c:v>
                </c:pt>
                <c:pt idx="4335">
                  <c:v>714</c:v>
                </c:pt>
                <c:pt idx="4336">
                  <c:v>724</c:v>
                </c:pt>
                <c:pt idx="4337">
                  <c:v>714</c:v>
                </c:pt>
                <c:pt idx="4338">
                  <c:v>713</c:v>
                </c:pt>
                <c:pt idx="4339">
                  <c:v>721</c:v>
                </c:pt>
                <c:pt idx="4340">
                  <c:v>721</c:v>
                </c:pt>
                <c:pt idx="4341">
                  <c:v>729</c:v>
                </c:pt>
                <c:pt idx="4342">
                  <c:v>721</c:v>
                </c:pt>
                <c:pt idx="4343">
                  <c:v>713</c:v>
                </c:pt>
                <c:pt idx="4344">
                  <c:v>713</c:v>
                </c:pt>
                <c:pt idx="4345">
                  <c:v>727</c:v>
                </c:pt>
                <c:pt idx="4346">
                  <c:v>714</c:v>
                </c:pt>
                <c:pt idx="4347">
                  <c:v>721</c:v>
                </c:pt>
                <c:pt idx="4348">
                  <c:v>723</c:v>
                </c:pt>
                <c:pt idx="4349">
                  <c:v>729</c:v>
                </c:pt>
                <c:pt idx="4350">
                  <c:v>716</c:v>
                </c:pt>
                <c:pt idx="4351">
                  <c:v>726</c:v>
                </c:pt>
                <c:pt idx="4352">
                  <c:v>721</c:v>
                </c:pt>
                <c:pt idx="4353">
                  <c:v>727</c:v>
                </c:pt>
                <c:pt idx="4354">
                  <c:v>734</c:v>
                </c:pt>
                <c:pt idx="4355">
                  <c:v>721</c:v>
                </c:pt>
                <c:pt idx="4356">
                  <c:v>724</c:v>
                </c:pt>
                <c:pt idx="4357">
                  <c:v>721</c:v>
                </c:pt>
                <c:pt idx="4358">
                  <c:v>732</c:v>
                </c:pt>
                <c:pt idx="4359">
                  <c:v>734</c:v>
                </c:pt>
                <c:pt idx="4360">
                  <c:v>726</c:v>
                </c:pt>
                <c:pt idx="4361">
                  <c:v>726</c:v>
                </c:pt>
                <c:pt idx="4362">
                  <c:v>721</c:v>
                </c:pt>
                <c:pt idx="4363">
                  <c:v>719</c:v>
                </c:pt>
                <c:pt idx="4364">
                  <c:v>716</c:v>
                </c:pt>
                <c:pt idx="4365">
                  <c:v>721</c:v>
                </c:pt>
                <c:pt idx="4366">
                  <c:v>721</c:v>
                </c:pt>
                <c:pt idx="4367">
                  <c:v>724</c:v>
                </c:pt>
                <c:pt idx="4368">
                  <c:v>714</c:v>
                </c:pt>
                <c:pt idx="4369">
                  <c:v>729</c:v>
                </c:pt>
                <c:pt idx="4370">
                  <c:v>721</c:v>
                </c:pt>
                <c:pt idx="4371">
                  <c:v>718</c:v>
                </c:pt>
                <c:pt idx="4372">
                  <c:v>731</c:v>
                </c:pt>
                <c:pt idx="4373">
                  <c:v>721</c:v>
                </c:pt>
                <c:pt idx="4374">
                  <c:v>724</c:v>
                </c:pt>
                <c:pt idx="4375">
                  <c:v>729</c:v>
                </c:pt>
                <c:pt idx="4376">
                  <c:v>731</c:v>
                </c:pt>
                <c:pt idx="4377">
                  <c:v>726</c:v>
                </c:pt>
                <c:pt idx="4378">
                  <c:v>734</c:v>
                </c:pt>
                <c:pt idx="4379">
                  <c:v>726</c:v>
                </c:pt>
                <c:pt idx="4380">
                  <c:v>721</c:v>
                </c:pt>
                <c:pt idx="4381">
                  <c:v>726</c:v>
                </c:pt>
                <c:pt idx="4382">
                  <c:v>722</c:v>
                </c:pt>
                <c:pt idx="4383">
                  <c:v>729</c:v>
                </c:pt>
                <c:pt idx="4384">
                  <c:v>746</c:v>
                </c:pt>
                <c:pt idx="4385">
                  <c:v>726</c:v>
                </c:pt>
                <c:pt idx="4386">
                  <c:v>721</c:v>
                </c:pt>
                <c:pt idx="4387">
                  <c:v>741</c:v>
                </c:pt>
                <c:pt idx="4388">
                  <c:v>724</c:v>
                </c:pt>
                <c:pt idx="4389">
                  <c:v>726</c:v>
                </c:pt>
                <c:pt idx="4390">
                  <c:v>724</c:v>
                </c:pt>
                <c:pt idx="4391">
                  <c:v>726</c:v>
                </c:pt>
                <c:pt idx="4392">
                  <c:v>746</c:v>
                </c:pt>
                <c:pt idx="4393">
                  <c:v>724</c:v>
                </c:pt>
                <c:pt idx="4394">
                  <c:v>729</c:v>
                </c:pt>
                <c:pt idx="4395">
                  <c:v>716</c:v>
                </c:pt>
                <c:pt idx="4396">
                  <c:v>719</c:v>
                </c:pt>
                <c:pt idx="4397">
                  <c:v>715</c:v>
                </c:pt>
                <c:pt idx="4398">
                  <c:v>719</c:v>
                </c:pt>
                <c:pt idx="4399">
                  <c:v>724</c:v>
                </c:pt>
                <c:pt idx="4400">
                  <c:v>716</c:v>
                </c:pt>
                <c:pt idx="4401">
                  <c:v>714</c:v>
                </c:pt>
                <c:pt idx="4402">
                  <c:v>721</c:v>
                </c:pt>
                <c:pt idx="4403">
                  <c:v>720</c:v>
                </c:pt>
                <c:pt idx="4404">
                  <c:v>719</c:v>
                </c:pt>
                <c:pt idx="4405">
                  <c:v>721</c:v>
                </c:pt>
                <c:pt idx="4406">
                  <c:v>729</c:v>
                </c:pt>
                <c:pt idx="4407">
                  <c:v>719</c:v>
                </c:pt>
                <c:pt idx="4408">
                  <c:v>724</c:v>
                </c:pt>
                <c:pt idx="4409">
                  <c:v>719</c:v>
                </c:pt>
                <c:pt idx="4410">
                  <c:v>724</c:v>
                </c:pt>
                <c:pt idx="4411">
                  <c:v>722</c:v>
                </c:pt>
                <c:pt idx="4412">
                  <c:v>721</c:v>
                </c:pt>
                <c:pt idx="4413">
                  <c:v>724</c:v>
                </c:pt>
                <c:pt idx="4414">
                  <c:v>714</c:v>
                </c:pt>
                <c:pt idx="4415">
                  <c:v>721</c:v>
                </c:pt>
                <c:pt idx="4416">
                  <c:v>714</c:v>
                </c:pt>
                <c:pt idx="4417">
                  <c:v>729</c:v>
                </c:pt>
                <c:pt idx="4418">
                  <c:v>724</c:v>
                </c:pt>
                <c:pt idx="4419">
                  <c:v>714</c:v>
                </c:pt>
                <c:pt idx="4420">
                  <c:v>726</c:v>
                </c:pt>
                <c:pt idx="4421">
                  <c:v>721</c:v>
                </c:pt>
                <c:pt idx="4422">
                  <c:v>724</c:v>
                </c:pt>
                <c:pt idx="4423">
                  <c:v>718</c:v>
                </c:pt>
                <c:pt idx="4424">
                  <c:v>729</c:v>
                </c:pt>
                <c:pt idx="4425">
                  <c:v>728</c:v>
                </c:pt>
                <c:pt idx="4426">
                  <c:v>734</c:v>
                </c:pt>
                <c:pt idx="4427">
                  <c:v>724</c:v>
                </c:pt>
                <c:pt idx="4428">
                  <c:v>714</c:v>
                </c:pt>
                <c:pt idx="4429">
                  <c:v>724</c:v>
                </c:pt>
                <c:pt idx="4430">
                  <c:v>724</c:v>
                </c:pt>
                <c:pt idx="4431">
                  <c:v>729</c:v>
                </c:pt>
                <c:pt idx="4432">
                  <c:v>727</c:v>
                </c:pt>
                <c:pt idx="4433">
                  <c:v>714</c:v>
                </c:pt>
                <c:pt idx="4434">
                  <c:v>725</c:v>
                </c:pt>
                <c:pt idx="4435">
                  <c:v>714</c:v>
                </c:pt>
                <c:pt idx="4436">
                  <c:v>721</c:v>
                </c:pt>
                <c:pt idx="4437">
                  <c:v>721</c:v>
                </c:pt>
                <c:pt idx="4438">
                  <c:v>721</c:v>
                </c:pt>
                <c:pt idx="4439">
                  <c:v>721</c:v>
                </c:pt>
                <c:pt idx="4440">
                  <c:v>713</c:v>
                </c:pt>
                <c:pt idx="4441">
                  <c:v>714</c:v>
                </c:pt>
                <c:pt idx="4442">
                  <c:v>716</c:v>
                </c:pt>
                <c:pt idx="4443">
                  <c:v>713</c:v>
                </c:pt>
                <c:pt idx="4444">
                  <c:v>719</c:v>
                </c:pt>
                <c:pt idx="4445">
                  <c:v>721</c:v>
                </c:pt>
                <c:pt idx="4446">
                  <c:v>714</c:v>
                </c:pt>
                <c:pt idx="4447">
                  <c:v>721</c:v>
                </c:pt>
                <c:pt idx="4448">
                  <c:v>721</c:v>
                </c:pt>
                <c:pt idx="4449">
                  <c:v>724</c:v>
                </c:pt>
                <c:pt idx="4450">
                  <c:v>716</c:v>
                </c:pt>
                <c:pt idx="4451">
                  <c:v>722</c:v>
                </c:pt>
                <c:pt idx="4452">
                  <c:v>721</c:v>
                </c:pt>
                <c:pt idx="4453">
                  <c:v>729</c:v>
                </c:pt>
                <c:pt idx="4454">
                  <c:v>724</c:v>
                </c:pt>
                <c:pt idx="4455">
                  <c:v>721</c:v>
                </c:pt>
                <c:pt idx="4456">
                  <c:v>726</c:v>
                </c:pt>
                <c:pt idx="4457">
                  <c:v>729</c:v>
                </c:pt>
                <c:pt idx="4458">
                  <c:v>721</c:v>
                </c:pt>
                <c:pt idx="4459">
                  <c:v>729</c:v>
                </c:pt>
                <c:pt idx="4460">
                  <c:v>724</c:v>
                </c:pt>
                <c:pt idx="4461">
                  <c:v>721</c:v>
                </c:pt>
                <c:pt idx="4462">
                  <c:v>726</c:v>
                </c:pt>
                <c:pt idx="4463">
                  <c:v>726</c:v>
                </c:pt>
                <c:pt idx="4464">
                  <c:v>729</c:v>
                </c:pt>
                <c:pt idx="4465">
                  <c:v>729</c:v>
                </c:pt>
                <c:pt idx="4466">
                  <c:v>720</c:v>
                </c:pt>
                <c:pt idx="4467">
                  <c:v>721</c:v>
                </c:pt>
                <c:pt idx="4468">
                  <c:v>719</c:v>
                </c:pt>
                <c:pt idx="4469">
                  <c:v>721</c:v>
                </c:pt>
                <c:pt idx="4470">
                  <c:v>727</c:v>
                </c:pt>
                <c:pt idx="4471">
                  <c:v>729</c:v>
                </c:pt>
                <c:pt idx="4472">
                  <c:v>716</c:v>
                </c:pt>
                <c:pt idx="4473">
                  <c:v>714</c:v>
                </c:pt>
                <c:pt idx="4474">
                  <c:v>726</c:v>
                </c:pt>
                <c:pt idx="4475">
                  <c:v>719</c:v>
                </c:pt>
                <c:pt idx="4476">
                  <c:v>718</c:v>
                </c:pt>
                <c:pt idx="4477">
                  <c:v>729</c:v>
                </c:pt>
                <c:pt idx="4478">
                  <c:v>734</c:v>
                </c:pt>
                <c:pt idx="4479">
                  <c:v>726</c:v>
                </c:pt>
                <c:pt idx="4480">
                  <c:v>729</c:v>
                </c:pt>
                <c:pt idx="4481">
                  <c:v>726</c:v>
                </c:pt>
                <c:pt idx="4482">
                  <c:v>729</c:v>
                </c:pt>
                <c:pt idx="4483">
                  <c:v>734</c:v>
                </c:pt>
                <c:pt idx="4484">
                  <c:v>721</c:v>
                </c:pt>
                <c:pt idx="4485">
                  <c:v>726</c:v>
                </c:pt>
                <c:pt idx="4486">
                  <c:v>726</c:v>
                </c:pt>
                <c:pt idx="4487">
                  <c:v>716</c:v>
                </c:pt>
                <c:pt idx="4488">
                  <c:v>724</c:v>
                </c:pt>
                <c:pt idx="4489">
                  <c:v>729</c:v>
                </c:pt>
                <c:pt idx="4490">
                  <c:v>721</c:v>
                </c:pt>
                <c:pt idx="4491">
                  <c:v>713</c:v>
                </c:pt>
                <c:pt idx="4492">
                  <c:v>713</c:v>
                </c:pt>
                <c:pt idx="4493">
                  <c:v>729</c:v>
                </c:pt>
                <c:pt idx="4494">
                  <c:v>748</c:v>
                </c:pt>
                <c:pt idx="4495">
                  <c:v>721</c:v>
                </c:pt>
                <c:pt idx="4496">
                  <c:v>718</c:v>
                </c:pt>
                <c:pt idx="4497">
                  <c:v>719</c:v>
                </c:pt>
                <c:pt idx="4498">
                  <c:v>726</c:v>
                </c:pt>
                <c:pt idx="4499">
                  <c:v>727</c:v>
                </c:pt>
                <c:pt idx="4500">
                  <c:v>743</c:v>
                </c:pt>
                <c:pt idx="4501">
                  <c:v>719</c:v>
                </c:pt>
                <c:pt idx="4502">
                  <c:v>733</c:v>
                </c:pt>
                <c:pt idx="4503">
                  <c:v>716</c:v>
                </c:pt>
                <c:pt idx="4504">
                  <c:v>719</c:v>
                </c:pt>
                <c:pt idx="4505">
                  <c:v>721</c:v>
                </c:pt>
                <c:pt idx="4506">
                  <c:v>727</c:v>
                </c:pt>
                <c:pt idx="4507">
                  <c:v>714</c:v>
                </c:pt>
                <c:pt idx="4508">
                  <c:v>729</c:v>
                </c:pt>
                <c:pt idx="4509">
                  <c:v>719</c:v>
                </c:pt>
                <c:pt idx="4510">
                  <c:v>716</c:v>
                </c:pt>
                <c:pt idx="4511">
                  <c:v>721</c:v>
                </c:pt>
                <c:pt idx="4512">
                  <c:v>719</c:v>
                </c:pt>
                <c:pt idx="4513">
                  <c:v>716</c:v>
                </c:pt>
                <c:pt idx="4514">
                  <c:v>714</c:v>
                </c:pt>
                <c:pt idx="4515">
                  <c:v>716</c:v>
                </c:pt>
                <c:pt idx="4516">
                  <c:v>721</c:v>
                </c:pt>
                <c:pt idx="4517">
                  <c:v>713</c:v>
                </c:pt>
                <c:pt idx="4518">
                  <c:v>714</c:v>
                </c:pt>
                <c:pt idx="4519">
                  <c:v>721</c:v>
                </c:pt>
                <c:pt idx="4520">
                  <c:v>716</c:v>
                </c:pt>
                <c:pt idx="4521">
                  <c:v>721</c:v>
                </c:pt>
                <c:pt idx="4522">
                  <c:v>727</c:v>
                </c:pt>
                <c:pt idx="4523">
                  <c:v>721</c:v>
                </c:pt>
                <c:pt idx="4524">
                  <c:v>720</c:v>
                </c:pt>
                <c:pt idx="4525">
                  <c:v>719</c:v>
                </c:pt>
                <c:pt idx="4526">
                  <c:v>726</c:v>
                </c:pt>
                <c:pt idx="4527">
                  <c:v>722</c:v>
                </c:pt>
                <c:pt idx="4528">
                  <c:v>721</c:v>
                </c:pt>
                <c:pt idx="4529">
                  <c:v>724</c:v>
                </c:pt>
                <c:pt idx="4530">
                  <c:v>719</c:v>
                </c:pt>
                <c:pt idx="4531">
                  <c:v>724</c:v>
                </c:pt>
                <c:pt idx="4532">
                  <c:v>721</c:v>
                </c:pt>
                <c:pt idx="4533">
                  <c:v>716</c:v>
                </c:pt>
                <c:pt idx="4534">
                  <c:v>722</c:v>
                </c:pt>
                <c:pt idx="4535">
                  <c:v>716</c:v>
                </c:pt>
                <c:pt idx="4536">
                  <c:v>729</c:v>
                </c:pt>
                <c:pt idx="4537">
                  <c:v>724</c:v>
                </c:pt>
                <c:pt idx="4538">
                  <c:v>721</c:v>
                </c:pt>
                <c:pt idx="4539">
                  <c:v>716</c:v>
                </c:pt>
                <c:pt idx="4540">
                  <c:v>726</c:v>
                </c:pt>
                <c:pt idx="4541">
                  <c:v>729</c:v>
                </c:pt>
                <c:pt idx="4542">
                  <c:v>719</c:v>
                </c:pt>
                <c:pt idx="4543">
                  <c:v>721</c:v>
                </c:pt>
                <c:pt idx="4544">
                  <c:v>720</c:v>
                </c:pt>
                <c:pt idx="4545">
                  <c:v>724</c:v>
                </c:pt>
                <c:pt idx="4546">
                  <c:v>729</c:v>
                </c:pt>
                <c:pt idx="4547">
                  <c:v>719</c:v>
                </c:pt>
                <c:pt idx="4548">
                  <c:v>713</c:v>
                </c:pt>
                <c:pt idx="4549">
                  <c:v>721</c:v>
                </c:pt>
                <c:pt idx="4550">
                  <c:v>716</c:v>
                </c:pt>
                <c:pt idx="4551">
                  <c:v>721</c:v>
                </c:pt>
                <c:pt idx="4552">
                  <c:v>721</c:v>
                </c:pt>
                <c:pt idx="4553">
                  <c:v>714</c:v>
                </c:pt>
                <c:pt idx="4554">
                  <c:v>716</c:v>
                </c:pt>
                <c:pt idx="4555">
                  <c:v>714</c:v>
                </c:pt>
                <c:pt idx="4556">
                  <c:v>713</c:v>
                </c:pt>
                <c:pt idx="4557">
                  <c:v>726</c:v>
                </c:pt>
                <c:pt idx="4558">
                  <c:v>727</c:v>
                </c:pt>
                <c:pt idx="4559">
                  <c:v>731</c:v>
                </c:pt>
                <c:pt idx="4560">
                  <c:v>732</c:v>
                </c:pt>
                <c:pt idx="4561">
                  <c:v>729</c:v>
                </c:pt>
                <c:pt idx="4562">
                  <c:v>729</c:v>
                </c:pt>
                <c:pt idx="4563">
                  <c:v>724</c:v>
                </c:pt>
                <c:pt idx="4564">
                  <c:v>719</c:v>
                </c:pt>
                <c:pt idx="4565">
                  <c:v>726</c:v>
                </c:pt>
                <c:pt idx="4566">
                  <c:v>719</c:v>
                </c:pt>
                <c:pt idx="4567">
                  <c:v>729</c:v>
                </c:pt>
                <c:pt idx="4568">
                  <c:v>721</c:v>
                </c:pt>
                <c:pt idx="4569">
                  <c:v>718</c:v>
                </c:pt>
                <c:pt idx="4570">
                  <c:v>718</c:v>
                </c:pt>
                <c:pt idx="4571">
                  <c:v>726</c:v>
                </c:pt>
                <c:pt idx="4572">
                  <c:v>721</c:v>
                </c:pt>
                <c:pt idx="4573">
                  <c:v>720</c:v>
                </c:pt>
                <c:pt idx="4574">
                  <c:v>719</c:v>
                </c:pt>
                <c:pt idx="4575">
                  <c:v>719</c:v>
                </c:pt>
                <c:pt idx="4576">
                  <c:v>729</c:v>
                </c:pt>
                <c:pt idx="4577">
                  <c:v>727</c:v>
                </c:pt>
                <c:pt idx="4578">
                  <c:v>729</c:v>
                </c:pt>
                <c:pt idx="4579">
                  <c:v>721</c:v>
                </c:pt>
                <c:pt idx="4580">
                  <c:v>721</c:v>
                </c:pt>
                <c:pt idx="4581">
                  <c:v>721</c:v>
                </c:pt>
                <c:pt idx="4582">
                  <c:v>724</c:v>
                </c:pt>
                <c:pt idx="4583">
                  <c:v>716</c:v>
                </c:pt>
                <c:pt idx="4584">
                  <c:v>715</c:v>
                </c:pt>
                <c:pt idx="4585">
                  <c:v>714</c:v>
                </c:pt>
                <c:pt idx="4586">
                  <c:v>721</c:v>
                </c:pt>
                <c:pt idx="4587">
                  <c:v>719</c:v>
                </c:pt>
                <c:pt idx="4588">
                  <c:v>729</c:v>
                </c:pt>
                <c:pt idx="4589">
                  <c:v>721</c:v>
                </c:pt>
                <c:pt idx="4590">
                  <c:v>724</c:v>
                </c:pt>
                <c:pt idx="4591">
                  <c:v>721</c:v>
                </c:pt>
                <c:pt idx="4592">
                  <c:v>734</c:v>
                </c:pt>
                <c:pt idx="4593">
                  <c:v>732</c:v>
                </c:pt>
                <c:pt idx="4594">
                  <c:v>721</c:v>
                </c:pt>
                <c:pt idx="4595">
                  <c:v>721</c:v>
                </c:pt>
                <c:pt idx="4596">
                  <c:v>721</c:v>
                </c:pt>
                <c:pt idx="4597">
                  <c:v>721</c:v>
                </c:pt>
                <c:pt idx="4598">
                  <c:v>714</c:v>
                </c:pt>
                <c:pt idx="4599">
                  <c:v>716</c:v>
                </c:pt>
                <c:pt idx="4600">
                  <c:v>715</c:v>
                </c:pt>
                <c:pt idx="4601">
                  <c:v>722</c:v>
                </c:pt>
                <c:pt idx="4602">
                  <c:v>721</c:v>
                </c:pt>
                <c:pt idx="4603">
                  <c:v>751</c:v>
                </c:pt>
                <c:pt idx="4604">
                  <c:v>731</c:v>
                </c:pt>
                <c:pt idx="4605">
                  <c:v>726</c:v>
                </c:pt>
                <c:pt idx="4606">
                  <c:v>729</c:v>
                </c:pt>
                <c:pt idx="4607">
                  <c:v>731</c:v>
                </c:pt>
                <c:pt idx="4608">
                  <c:v>721</c:v>
                </c:pt>
                <c:pt idx="4609">
                  <c:v>719</c:v>
                </c:pt>
                <c:pt idx="4610">
                  <c:v>716</c:v>
                </c:pt>
                <c:pt idx="4611">
                  <c:v>719</c:v>
                </c:pt>
                <c:pt idx="4612">
                  <c:v>716</c:v>
                </c:pt>
                <c:pt idx="4613">
                  <c:v>721</c:v>
                </c:pt>
                <c:pt idx="4614">
                  <c:v>719</c:v>
                </c:pt>
                <c:pt idx="4615">
                  <c:v>721</c:v>
                </c:pt>
                <c:pt idx="4616">
                  <c:v>714</c:v>
                </c:pt>
                <c:pt idx="4617">
                  <c:v>721</c:v>
                </c:pt>
                <c:pt idx="4618">
                  <c:v>716</c:v>
                </c:pt>
                <c:pt idx="4619">
                  <c:v>727</c:v>
                </c:pt>
                <c:pt idx="4620">
                  <c:v>726</c:v>
                </c:pt>
                <c:pt idx="4621">
                  <c:v>726</c:v>
                </c:pt>
                <c:pt idx="4622">
                  <c:v>719</c:v>
                </c:pt>
                <c:pt idx="4623">
                  <c:v>716</c:v>
                </c:pt>
                <c:pt idx="4624">
                  <c:v>724</c:v>
                </c:pt>
                <c:pt idx="4625">
                  <c:v>726</c:v>
                </c:pt>
                <c:pt idx="4626">
                  <c:v>716</c:v>
                </c:pt>
                <c:pt idx="4627">
                  <c:v>714</c:v>
                </c:pt>
                <c:pt idx="4628">
                  <c:v>716</c:v>
                </c:pt>
                <c:pt idx="4629">
                  <c:v>721</c:v>
                </c:pt>
                <c:pt idx="4630">
                  <c:v>724</c:v>
                </c:pt>
                <c:pt idx="4631">
                  <c:v>726</c:v>
                </c:pt>
                <c:pt idx="4632">
                  <c:v>727</c:v>
                </c:pt>
                <c:pt idx="4633">
                  <c:v>734</c:v>
                </c:pt>
                <c:pt idx="4634">
                  <c:v>726</c:v>
                </c:pt>
                <c:pt idx="4635">
                  <c:v>722</c:v>
                </c:pt>
                <c:pt idx="4636">
                  <c:v>726</c:v>
                </c:pt>
                <c:pt idx="4637">
                  <c:v>734</c:v>
                </c:pt>
                <c:pt idx="4638">
                  <c:v>726</c:v>
                </c:pt>
                <c:pt idx="4639">
                  <c:v>721</c:v>
                </c:pt>
                <c:pt idx="4640">
                  <c:v>726</c:v>
                </c:pt>
                <c:pt idx="4641">
                  <c:v>716</c:v>
                </c:pt>
                <c:pt idx="4642">
                  <c:v>722</c:v>
                </c:pt>
                <c:pt idx="4643">
                  <c:v>724</c:v>
                </c:pt>
                <c:pt idx="4644">
                  <c:v>721</c:v>
                </c:pt>
                <c:pt idx="4645">
                  <c:v>714</c:v>
                </c:pt>
                <c:pt idx="4646">
                  <c:v>716</c:v>
                </c:pt>
                <c:pt idx="4647">
                  <c:v>713</c:v>
                </c:pt>
                <c:pt idx="4648">
                  <c:v>721</c:v>
                </c:pt>
                <c:pt idx="4649">
                  <c:v>721</c:v>
                </c:pt>
                <c:pt idx="4650">
                  <c:v>724</c:v>
                </c:pt>
                <c:pt idx="4651">
                  <c:v>726</c:v>
                </c:pt>
                <c:pt idx="4652">
                  <c:v>724</c:v>
                </c:pt>
                <c:pt idx="4653">
                  <c:v>719</c:v>
                </c:pt>
                <c:pt idx="4654">
                  <c:v>731</c:v>
                </c:pt>
                <c:pt idx="4655">
                  <c:v>719</c:v>
                </c:pt>
                <c:pt idx="4656">
                  <c:v>729</c:v>
                </c:pt>
                <c:pt idx="4657">
                  <c:v>731</c:v>
                </c:pt>
                <c:pt idx="4658">
                  <c:v>719</c:v>
                </c:pt>
                <c:pt idx="4659">
                  <c:v>721</c:v>
                </c:pt>
                <c:pt idx="4660">
                  <c:v>729</c:v>
                </c:pt>
                <c:pt idx="4661">
                  <c:v>724</c:v>
                </c:pt>
                <c:pt idx="4662">
                  <c:v>729</c:v>
                </c:pt>
                <c:pt idx="4663">
                  <c:v>722</c:v>
                </c:pt>
                <c:pt idx="4664">
                  <c:v>724</c:v>
                </c:pt>
                <c:pt idx="4665">
                  <c:v>721</c:v>
                </c:pt>
                <c:pt idx="4666">
                  <c:v>721</c:v>
                </c:pt>
                <c:pt idx="4667">
                  <c:v>721</c:v>
                </c:pt>
                <c:pt idx="4668">
                  <c:v>714</c:v>
                </c:pt>
                <c:pt idx="4669">
                  <c:v>729</c:v>
                </c:pt>
                <c:pt idx="4670">
                  <c:v>721</c:v>
                </c:pt>
                <c:pt idx="4671">
                  <c:v>719</c:v>
                </c:pt>
                <c:pt idx="4672">
                  <c:v>729</c:v>
                </c:pt>
                <c:pt idx="4673">
                  <c:v>722</c:v>
                </c:pt>
                <c:pt idx="4674">
                  <c:v>721</c:v>
                </c:pt>
                <c:pt idx="4675">
                  <c:v>716</c:v>
                </c:pt>
                <c:pt idx="4676">
                  <c:v>722</c:v>
                </c:pt>
                <c:pt idx="4677">
                  <c:v>716</c:v>
                </c:pt>
                <c:pt idx="4678">
                  <c:v>722</c:v>
                </c:pt>
                <c:pt idx="4679">
                  <c:v>721</c:v>
                </c:pt>
                <c:pt idx="4680">
                  <c:v>716</c:v>
                </c:pt>
                <c:pt idx="4681">
                  <c:v>721</c:v>
                </c:pt>
                <c:pt idx="4682">
                  <c:v>721</c:v>
                </c:pt>
                <c:pt idx="4683">
                  <c:v>719</c:v>
                </c:pt>
                <c:pt idx="4684">
                  <c:v>716</c:v>
                </c:pt>
                <c:pt idx="4685">
                  <c:v>721</c:v>
                </c:pt>
                <c:pt idx="4686">
                  <c:v>713</c:v>
                </c:pt>
                <c:pt idx="4687">
                  <c:v>721</c:v>
                </c:pt>
                <c:pt idx="4688">
                  <c:v>729</c:v>
                </c:pt>
                <c:pt idx="4689">
                  <c:v>714</c:v>
                </c:pt>
                <c:pt idx="4690">
                  <c:v>721</c:v>
                </c:pt>
                <c:pt idx="4691">
                  <c:v>721</c:v>
                </c:pt>
                <c:pt idx="4692">
                  <c:v>713</c:v>
                </c:pt>
                <c:pt idx="4693">
                  <c:v>721</c:v>
                </c:pt>
                <c:pt idx="4694">
                  <c:v>729</c:v>
                </c:pt>
                <c:pt idx="4695">
                  <c:v>729</c:v>
                </c:pt>
                <c:pt idx="4696">
                  <c:v>734</c:v>
                </c:pt>
                <c:pt idx="4697">
                  <c:v>726</c:v>
                </c:pt>
                <c:pt idx="4698">
                  <c:v>719</c:v>
                </c:pt>
                <c:pt idx="4699">
                  <c:v>734</c:v>
                </c:pt>
                <c:pt idx="4700">
                  <c:v>721</c:v>
                </c:pt>
                <c:pt idx="4701">
                  <c:v>721</c:v>
                </c:pt>
                <c:pt idx="4702">
                  <c:v>715</c:v>
                </c:pt>
                <c:pt idx="4703">
                  <c:v>719</c:v>
                </c:pt>
                <c:pt idx="4704">
                  <c:v>713</c:v>
                </c:pt>
                <c:pt idx="4705">
                  <c:v>721</c:v>
                </c:pt>
                <c:pt idx="4706">
                  <c:v>719</c:v>
                </c:pt>
                <c:pt idx="4707">
                  <c:v>721</c:v>
                </c:pt>
                <c:pt idx="4708">
                  <c:v>729</c:v>
                </c:pt>
                <c:pt idx="4709">
                  <c:v>714</c:v>
                </c:pt>
                <c:pt idx="4710">
                  <c:v>721</c:v>
                </c:pt>
                <c:pt idx="4711">
                  <c:v>721</c:v>
                </c:pt>
                <c:pt idx="4712">
                  <c:v>721</c:v>
                </c:pt>
                <c:pt idx="4713">
                  <c:v>716</c:v>
                </c:pt>
                <c:pt idx="4714">
                  <c:v>741</c:v>
                </c:pt>
                <c:pt idx="4715">
                  <c:v>748</c:v>
                </c:pt>
                <c:pt idx="4716">
                  <c:v>716</c:v>
                </c:pt>
                <c:pt idx="4717">
                  <c:v>721</c:v>
                </c:pt>
                <c:pt idx="4718">
                  <c:v>716</c:v>
                </c:pt>
                <c:pt idx="4719">
                  <c:v>724</c:v>
                </c:pt>
                <c:pt idx="4720">
                  <c:v>716</c:v>
                </c:pt>
                <c:pt idx="4721">
                  <c:v>719</c:v>
                </c:pt>
                <c:pt idx="4722">
                  <c:v>724</c:v>
                </c:pt>
                <c:pt idx="4723">
                  <c:v>721</c:v>
                </c:pt>
                <c:pt idx="4724">
                  <c:v>714</c:v>
                </c:pt>
                <c:pt idx="4725">
                  <c:v>721</c:v>
                </c:pt>
                <c:pt idx="4726">
                  <c:v>721</c:v>
                </c:pt>
                <c:pt idx="4727">
                  <c:v>721</c:v>
                </c:pt>
                <c:pt idx="4728">
                  <c:v>716</c:v>
                </c:pt>
                <c:pt idx="4729">
                  <c:v>719</c:v>
                </c:pt>
                <c:pt idx="4730">
                  <c:v>716</c:v>
                </c:pt>
                <c:pt idx="4731">
                  <c:v>722</c:v>
                </c:pt>
                <c:pt idx="4732">
                  <c:v>716</c:v>
                </c:pt>
                <c:pt idx="4733">
                  <c:v>715</c:v>
                </c:pt>
                <c:pt idx="4734">
                  <c:v>724</c:v>
                </c:pt>
                <c:pt idx="4735">
                  <c:v>724</c:v>
                </c:pt>
                <c:pt idx="4736">
                  <c:v>719</c:v>
                </c:pt>
                <c:pt idx="4737">
                  <c:v>714</c:v>
                </c:pt>
                <c:pt idx="4738">
                  <c:v>716</c:v>
                </c:pt>
                <c:pt idx="4739">
                  <c:v>714</c:v>
                </c:pt>
                <c:pt idx="4740">
                  <c:v>713</c:v>
                </c:pt>
                <c:pt idx="4741">
                  <c:v>721</c:v>
                </c:pt>
                <c:pt idx="4742">
                  <c:v>714</c:v>
                </c:pt>
                <c:pt idx="4743">
                  <c:v>724</c:v>
                </c:pt>
                <c:pt idx="4744">
                  <c:v>714</c:v>
                </c:pt>
                <c:pt idx="4745">
                  <c:v>715</c:v>
                </c:pt>
                <c:pt idx="4746">
                  <c:v>716</c:v>
                </c:pt>
                <c:pt idx="4747">
                  <c:v>719</c:v>
                </c:pt>
                <c:pt idx="4748">
                  <c:v>714</c:v>
                </c:pt>
                <c:pt idx="4749">
                  <c:v>724</c:v>
                </c:pt>
                <c:pt idx="4750">
                  <c:v>722</c:v>
                </c:pt>
                <c:pt idx="4751">
                  <c:v>716</c:v>
                </c:pt>
                <c:pt idx="4752">
                  <c:v>715</c:v>
                </c:pt>
                <c:pt idx="4753">
                  <c:v>722</c:v>
                </c:pt>
                <c:pt idx="4754">
                  <c:v>716</c:v>
                </c:pt>
                <c:pt idx="4755">
                  <c:v>721</c:v>
                </c:pt>
                <c:pt idx="4756">
                  <c:v>724</c:v>
                </c:pt>
                <c:pt idx="4757">
                  <c:v>720</c:v>
                </c:pt>
                <c:pt idx="4758">
                  <c:v>724</c:v>
                </c:pt>
                <c:pt idx="4759">
                  <c:v>719</c:v>
                </c:pt>
                <c:pt idx="4760">
                  <c:v>720</c:v>
                </c:pt>
                <c:pt idx="4761">
                  <c:v>724</c:v>
                </c:pt>
                <c:pt idx="4762">
                  <c:v>721</c:v>
                </c:pt>
                <c:pt idx="4763">
                  <c:v>716</c:v>
                </c:pt>
                <c:pt idx="4764">
                  <c:v>716</c:v>
                </c:pt>
                <c:pt idx="4765">
                  <c:v>726</c:v>
                </c:pt>
                <c:pt idx="4766">
                  <c:v>719</c:v>
                </c:pt>
                <c:pt idx="4767">
                  <c:v>724</c:v>
                </c:pt>
                <c:pt idx="4768">
                  <c:v>716</c:v>
                </c:pt>
                <c:pt idx="4769">
                  <c:v>729</c:v>
                </c:pt>
                <c:pt idx="4770">
                  <c:v>724</c:v>
                </c:pt>
                <c:pt idx="4771">
                  <c:v>721</c:v>
                </c:pt>
                <c:pt idx="4772">
                  <c:v>721</c:v>
                </c:pt>
                <c:pt idx="4773">
                  <c:v>721</c:v>
                </c:pt>
                <c:pt idx="4774">
                  <c:v>743</c:v>
                </c:pt>
                <c:pt idx="4775">
                  <c:v>729</c:v>
                </c:pt>
                <c:pt idx="4776">
                  <c:v>716</c:v>
                </c:pt>
                <c:pt idx="4777">
                  <c:v>713</c:v>
                </c:pt>
                <c:pt idx="4778">
                  <c:v>714</c:v>
                </c:pt>
                <c:pt idx="4779">
                  <c:v>729</c:v>
                </c:pt>
                <c:pt idx="4780">
                  <c:v>729</c:v>
                </c:pt>
                <c:pt idx="4781">
                  <c:v>721</c:v>
                </c:pt>
                <c:pt idx="4782">
                  <c:v>714</c:v>
                </c:pt>
                <c:pt idx="4783">
                  <c:v>713</c:v>
                </c:pt>
                <c:pt idx="4784">
                  <c:v>721</c:v>
                </c:pt>
                <c:pt idx="4785">
                  <c:v>714</c:v>
                </c:pt>
                <c:pt idx="4786">
                  <c:v>721</c:v>
                </c:pt>
                <c:pt idx="4787">
                  <c:v>722</c:v>
                </c:pt>
                <c:pt idx="4788">
                  <c:v>721</c:v>
                </c:pt>
                <c:pt idx="4789">
                  <c:v>721</c:v>
                </c:pt>
                <c:pt idx="4790">
                  <c:v>729</c:v>
                </c:pt>
                <c:pt idx="4791">
                  <c:v>716</c:v>
                </c:pt>
                <c:pt idx="4792">
                  <c:v>722</c:v>
                </c:pt>
                <c:pt idx="4793">
                  <c:v>716</c:v>
                </c:pt>
                <c:pt idx="4794">
                  <c:v>721</c:v>
                </c:pt>
                <c:pt idx="4795">
                  <c:v>719</c:v>
                </c:pt>
                <c:pt idx="4796">
                  <c:v>729</c:v>
                </c:pt>
                <c:pt idx="4797">
                  <c:v>724</c:v>
                </c:pt>
                <c:pt idx="4798">
                  <c:v>721</c:v>
                </c:pt>
                <c:pt idx="4799">
                  <c:v>721</c:v>
                </c:pt>
                <c:pt idx="4800">
                  <c:v>713</c:v>
                </c:pt>
                <c:pt idx="4801">
                  <c:v>729</c:v>
                </c:pt>
                <c:pt idx="4802">
                  <c:v>716</c:v>
                </c:pt>
                <c:pt idx="4803">
                  <c:v>721</c:v>
                </c:pt>
                <c:pt idx="4804">
                  <c:v>716</c:v>
                </c:pt>
                <c:pt idx="4805">
                  <c:v>722</c:v>
                </c:pt>
                <c:pt idx="4806">
                  <c:v>716</c:v>
                </c:pt>
                <c:pt idx="4807">
                  <c:v>729</c:v>
                </c:pt>
                <c:pt idx="4808">
                  <c:v>729</c:v>
                </c:pt>
                <c:pt idx="4809">
                  <c:v>729</c:v>
                </c:pt>
                <c:pt idx="4810">
                  <c:v>724</c:v>
                </c:pt>
                <c:pt idx="4811">
                  <c:v>729</c:v>
                </c:pt>
                <c:pt idx="4812">
                  <c:v>721</c:v>
                </c:pt>
                <c:pt idx="4813">
                  <c:v>718</c:v>
                </c:pt>
                <c:pt idx="4814">
                  <c:v>718</c:v>
                </c:pt>
                <c:pt idx="4815">
                  <c:v>724</c:v>
                </c:pt>
                <c:pt idx="4816">
                  <c:v>729</c:v>
                </c:pt>
                <c:pt idx="4817">
                  <c:v>716</c:v>
                </c:pt>
                <c:pt idx="4818">
                  <c:v>721</c:v>
                </c:pt>
                <c:pt idx="4819">
                  <c:v>716</c:v>
                </c:pt>
                <c:pt idx="4820">
                  <c:v>719</c:v>
                </c:pt>
                <c:pt idx="4821">
                  <c:v>721</c:v>
                </c:pt>
                <c:pt idx="4822">
                  <c:v>729</c:v>
                </c:pt>
                <c:pt idx="4823">
                  <c:v>716</c:v>
                </c:pt>
                <c:pt idx="4824">
                  <c:v>716</c:v>
                </c:pt>
                <c:pt idx="4825">
                  <c:v>721</c:v>
                </c:pt>
                <c:pt idx="4826">
                  <c:v>721</c:v>
                </c:pt>
                <c:pt idx="4827">
                  <c:v>719</c:v>
                </c:pt>
                <c:pt idx="4828">
                  <c:v>716</c:v>
                </c:pt>
                <c:pt idx="4829">
                  <c:v>721</c:v>
                </c:pt>
                <c:pt idx="4830">
                  <c:v>741</c:v>
                </c:pt>
                <c:pt idx="4831">
                  <c:v>716</c:v>
                </c:pt>
                <c:pt idx="4832">
                  <c:v>721</c:v>
                </c:pt>
                <c:pt idx="4833">
                  <c:v>714</c:v>
                </c:pt>
                <c:pt idx="4834">
                  <c:v>724</c:v>
                </c:pt>
                <c:pt idx="4835">
                  <c:v>721</c:v>
                </c:pt>
                <c:pt idx="4836">
                  <c:v>729</c:v>
                </c:pt>
                <c:pt idx="4837">
                  <c:v>721</c:v>
                </c:pt>
                <c:pt idx="4838">
                  <c:v>729</c:v>
                </c:pt>
                <c:pt idx="4839">
                  <c:v>726</c:v>
                </c:pt>
                <c:pt idx="4840">
                  <c:v>729</c:v>
                </c:pt>
                <c:pt idx="4841">
                  <c:v>732</c:v>
                </c:pt>
                <c:pt idx="4842">
                  <c:v>721</c:v>
                </c:pt>
                <c:pt idx="4843">
                  <c:v>726</c:v>
                </c:pt>
                <c:pt idx="4844">
                  <c:v>726</c:v>
                </c:pt>
                <c:pt idx="4845">
                  <c:v>734</c:v>
                </c:pt>
                <c:pt idx="4846">
                  <c:v>721</c:v>
                </c:pt>
                <c:pt idx="4847">
                  <c:v>718</c:v>
                </c:pt>
                <c:pt idx="4848">
                  <c:v>726</c:v>
                </c:pt>
                <c:pt idx="4849">
                  <c:v>721</c:v>
                </c:pt>
                <c:pt idx="4850">
                  <c:v>718</c:v>
                </c:pt>
                <c:pt idx="4851">
                  <c:v>718</c:v>
                </c:pt>
                <c:pt idx="4852">
                  <c:v>727</c:v>
                </c:pt>
                <c:pt idx="4853">
                  <c:v>726</c:v>
                </c:pt>
                <c:pt idx="4854">
                  <c:v>729</c:v>
                </c:pt>
                <c:pt idx="4855">
                  <c:v>726</c:v>
                </c:pt>
                <c:pt idx="4856">
                  <c:v>721</c:v>
                </c:pt>
                <c:pt idx="4857">
                  <c:v>724</c:v>
                </c:pt>
                <c:pt idx="4858">
                  <c:v>721</c:v>
                </c:pt>
                <c:pt idx="4859">
                  <c:v>729</c:v>
                </c:pt>
                <c:pt idx="4860">
                  <c:v>716</c:v>
                </c:pt>
                <c:pt idx="4861">
                  <c:v>724</c:v>
                </c:pt>
                <c:pt idx="4862">
                  <c:v>729</c:v>
                </c:pt>
                <c:pt idx="4863">
                  <c:v>721</c:v>
                </c:pt>
                <c:pt idx="4864">
                  <c:v>748</c:v>
                </c:pt>
                <c:pt idx="4865">
                  <c:v>724</c:v>
                </c:pt>
                <c:pt idx="4866">
                  <c:v>721</c:v>
                </c:pt>
                <c:pt idx="4867">
                  <c:v>724</c:v>
                </c:pt>
                <c:pt idx="4868">
                  <c:v>729</c:v>
                </c:pt>
                <c:pt idx="4869">
                  <c:v>726</c:v>
                </c:pt>
                <c:pt idx="4870">
                  <c:v>719</c:v>
                </c:pt>
                <c:pt idx="4871">
                  <c:v>716</c:v>
                </c:pt>
                <c:pt idx="4872">
                  <c:v>724</c:v>
                </c:pt>
                <c:pt idx="4873">
                  <c:v>716</c:v>
                </c:pt>
                <c:pt idx="4874">
                  <c:v>715</c:v>
                </c:pt>
                <c:pt idx="4875">
                  <c:v>719</c:v>
                </c:pt>
                <c:pt idx="4876">
                  <c:v>716</c:v>
                </c:pt>
                <c:pt idx="4877">
                  <c:v>721</c:v>
                </c:pt>
                <c:pt idx="4878">
                  <c:v>721</c:v>
                </c:pt>
                <c:pt idx="4879">
                  <c:v>716</c:v>
                </c:pt>
                <c:pt idx="4880">
                  <c:v>714</c:v>
                </c:pt>
                <c:pt idx="4881">
                  <c:v>721</c:v>
                </c:pt>
                <c:pt idx="4882">
                  <c:v>715</c:v>
                </c:pt>
                <c:pt idx="4883">
                  <c:v>719</c:v>
                </c:pt>
                <c:pt idx="4884">
                  <c:v>724</c:v>
                </c:pt>
                <c:pt idx="4885">
                  <c:v>719</c:v>
                </c:pt>
                <c:pt idx="4886">
                  <c:v>724</c:v>
                </c:pt>
                <c:pt idx="4887">
                  <c:v>716</c:v>
                </c:pt>
                <c:pt idx="4888">
                  <c:v>713</c:v>
                </c:pt>
                <c:pt idx="4889">
                  <c:v>719</c:v>
                </c:pt>
                <c:pt idx="4890">
                  <c:v>729</c:v>
                </c:pt>
                <c:pt idx="4891">
                  <c:v>724</c:v>
                </c:pt>
                <c:pt idx="4892">
                  <c:v>726</c:v>
                </c:pt>
                <c:pt idx="4893">
                  <c:v>729</c:v>
                </c:pt>
                <c:pt idx="4894">
                  <c:v>729</c:v>
                </c:pt>
                <c:pt idx="4895">
                  <c:v>721</c:v>
                </c:pt>
                <c:pt idx="4896">
                  <c:v>726</c:v>
                </c:pt>
                <c:pt idx="4897">
                  <c:v>731</c:v>
                </c:pt>
                <c:pt idx="4898">
                  <c:v>720</c:v>
                </c:pt>
                <c:pt idx="4899">
                  <c:v>727</c:v>
                </c:pt>
                <c:pt idx="4900">
                  <c:v>721</c:v>
                </c:pt>
                <c:pt idx="4901">
                  <c:v>748</c:v>
                </c:pt>
                <c:pt idx="4902">
                  <c:v>721</c:v>
                </c:pt>
                <c:pt idx="4903">
                  <c:v>716</c:v>
                </c:pt>
                <c:pt idx="4904">
                  <c:v>719</c:v>
                </c:pt>
                <c:pt idx="4905">
                  <c:v>721</c:v>
                </c:pt>
                <c:pt idx="4906">
                  <c:v>721</c:v>
                </c:pt>
                <c:pt idx="4907">
                  <c:v>746</c:v>
                </c:pt>
                <c:pt idx="4908">
                  <c:v>738</c:v>
                </c:pt>
                <c:pt idx="4909">
                  <c:v>729</c:v>
                </c:pt>
                <c:pt idx="4910">
                  <c:v>714</c:v>
                </c:pt>
                <c:pt idx="4911">
                  <c:v>719</c:v>
                </c:pt>
                <c:pt idx="4912">
                  <c:v>722</c:v>
                </c:pt>
                <c:pt idx="4913">
                  <c:v>726</c:v>
                </c:pt>
                <c:pt idx="4914">
                  <c:v>724</c:v>
                </c:pt>
                <c:pt idx="4915">
                  <c:v>721</c:v>
                </c:pt>
                <c:pt idx="4916">
                  <c:v>721</c:v>
                </c:pt>
                <c:pt idx="4917">
                  <c:v>719</c:v>
                </c:pt>
                <c:pt idx="4918">
                  <c:v>714</c:v>
                </c:pt>
                <c:pt idx="4919">
                  <c:v>721</c:v>
                </c:pt>
                <c:pt idx="4920">
                  <c:v>714</c:v>
                </c:pt>
                <c:pt idx="4921">
                  <c:v>714</c:v>
                </c:pt>
                <c:pt idx="4922">
                  <c:v>729</c:v>
                </c:pt>
                <c:pt idx="4923">
                  <c:v>714</c:v>
                </c:pt>
                <c:pt idx="4924">
                  <c:v>730</c:v>
                </c:pt>
                <c:pt idx="4925">
                  <c:v>716</c:v>
                </c:pt>
                <c:pt idx="4926">
                  <c:v>719</c:v>
                </c:pt>
                <c:pt idx="4927">
                  <c:v>729</c:v>
                </c:pt>
                <c:pt idx="4928">
                  <c:v>726</c:v>
                </c:pt>
                <c:pt idx="4929">
                  <c:v>727</c:v>
                </c:pt>
                <c:pt idx="4930">
                  <c:v>726</c:v>
                </c:pt>
                <c:pt idx="4931">
                  <c:v>726</c:v>
                </c:pt>
                <c:pt idx="4932">
                  <c:v>729</c:v>
                </c:pt>
                <c:pt idx="4933">
                  <c:v>730</c:v>
                </c:pt>
                <c:pt idx="4934">
                  <c:v>729</c:v>
                </c:pt>
                <c:pt idx="4935">
                  <c:v>739</c:v>
                </c:pt>
                <c:pt idx="4936">
                  <c:v>726</c:v>
                </c:pt>
                <c:pt idx="4937">
                  <c:v>729</c:v>
                </c:pt>
                <c:pt idx="4938">
                  <c:v>721</c:v>
                </c:pt>
                <c:pt idx="4939">
                  <c:v>721</c:v>
                </c:pt>
                <c:pt idx="4940">
                  <c:v>727</c:v>
                </c:pt>
                <c:pt idx="4941">
                  <c:v>729</c:v>
                </c:pt>
                <c:pt idx="4942">
                  <c:v>724</c:v>
                </c:pt>
                <c:pt idx="4943">
                  <c:v>721</c:v>
                </c:pt>
                <c:pt idx="4944">
                  <c:v>724</c:v>
                </c:pt>
                <c:pt idx="4945">
                  <c:v>724</c:v>
                </c:pt>
                <c:pt idx="4946">
                  <c:v>721</c:v>
                </c:pt>
                <c:pt idx="4947">
                  <c:v>721</c:v>
                </c:pt>
                <c:pt idx="4948">
                  <c:v>721</c:v>
                </c:pt>
                <c:pt idx="4949">
                  <c:v>721</c:v>
                </c:pt>
                <c:pt idx="4950">
                  <c:v>721</c:v>
                </c:pt>
                <c:pt idx="4951">
                  <c:v>724</c:v>
                </c:pt>
                <c:pt idx="4952">
                  <c:v>715</c:v>
                </c:pt>
                <c:pt idx="4953">
                  <c:v>719</c:v>
                </c:pt>
                <c:pt idx="4954">
                  <c:v>721</c:v>
                </c:pt>
                <c:pt idx="4955">
                  <c:v>721</c:v>
                </c:pt>
                <c:pt idx="4956">
                  <c:v>724</c:v>
                </c:pt>
                <c:pt idx="4957">
                  <c:v>721</c:v>
                </c:pt>
                <c:pt idx="4958">
                  <c:v>721</c:v>
                </c:pt>
                <c:pt idx="4959">
                  <c:v>713</c:v>
                </c:pt>
                <c:pt idx="4960">
                  <c:v>726</c:v>
                </c:pt>
                <c:pt idx="4961">
                  <c:v>721</c:v>
                </c:pt>
                <c:pt idx="4962">
                  <c:v>733</c:v>
                </c:pt>
                <c:pt idx="4963">
                  <c:v>722</c:v>
                </c:pt>
                <c:pt idx="4964">
                  <c:v>721</c:v>
                </c:pt>
                <c:pt idx="4965">
                  <c:v>715</c:v>
                </c:pt>
                <c:pt idx="4966">
                  <c:v>713</c:v>
                </c:pt>
                <c:pt idx="4967">
                  <c:v>724</c:v>
                </c:pt>
                <c:pt idx="4968">
                  <c:v>716</c:v>
                </c:pt>
                <c:pt idx="4969">
                  <c:v>721</c:v>
                </c:pt>
                <c:pt idx="4970">
                  <c:v>716</c:v>
                </c:pt>
                <c:pt idx="4971">
                  <c:v>714</c:v>
                </c:pt>
                <c:pt idx="4972">
                  <c:v>716</c:v>
                </c:pt>
                <c:pt idx="4973">
                  <c:v>721</c:v>
                </c:pt>
                <c:pt idx="4974">
                  <c:v>729</c:v>
                </c:pt>
                <c:pt idx="4975">
                  <c:v>721</c:v>
                </c:pt>
                <c:pt idx="4976">
                  <c:v>722</c:v>
                </c:pt>
                <c:pt idx="4977">
                  <c:v>729</c:v>
                </c:pt>
                <c:pt idx="4978">
                  <c:v>719</c:v>
                </c:pt>
                <c:pt idx="4979">
                  <c:v>719</c:v>
                </c:pt>
                <c:pt idx="4980">
                  <c:v>721</c:v>
                </c:pt>
                <c:pt idx="4981">
                  <c:v>718</c:v>
                </c:pt>
                <c:pt idx="4982">
                  <c:v>734</c:v>
                </c:pt>
                <c:pt idx="4983">
                  <c:v>721</c:v>
                </c:pt>
                <c:pt idx="4984">
                  <c:v>724</c:v>
                </c:pt>
                <c:pt idx="4985">
                  <c:v>729</c:v>
                </c:pt>
                <c:pt idx="4986">
                  <c:v>721</c:v>
                </c:pt>
                <c:pt idx="4987">
                  <c:v>753</c:v>
                </c:pt>
                <c:pt idx="4988">
                  <c:v>748</c:v>
                </c:pt>
                <c:pt idx="4989">
                  <c:v>746</c:v>
                </c:pt>
                <c:pt idx="4990">
                  <c:v>748</c:v>
                </c:pt>
                <c:pt idx="4991">
                  <c:v>726</c:v>
                </c:pt>
                <c:pt idx="4992">
                  <c:v>731</c:v>
                </c:pt>
                <c:pt idx="4993">
                  <c:v>758</c:v>
                </c:pt>
                <c:pt idx="4994">
                  <c:v>714</c:v>
                </c:pt>
                <c:pt idx="4995">
                  <c:v>724</c:v>
                </c:pt>
                <c:pt idx="4996">
                  <c:v>726</c:v>
                </c:pt>
                <c:pt idx="4997">
                  <c:v>716</c:v>
                </c:pt>
                <c:pt idx="4998">
                  <c:v>724</c:v>
                </c:pt>
                <c:pt idx="4999">
                  <c:v>721</c:v>
                </c:pt>
                <c:pt idx="5000">
                  <c:v>724</c:v>
                </c:pt>
                <c:pt idx="5001">
                  <c:v>721</c:v>
                </c:pt>
                <c:pt idx="5002">
                  <c:v>721</c:v>
                </c:pt>
                <c:pt idx="5003">
                  <c:v>716</c:v>
                </c:pt>
                <c:pt idx="5004">
                  <c:v>724</c:v>
                </c:pt>
                <c:pt idx="5005">
                  <c:v>714</c:v>
                </c:pt>
                <c:pt idx="5006">
                  <c:v>721</c:v>
                </c:pt>
                <c:pt idx="5007">
                  <c:v>724</c:v>
                </c:pt>
                <c:pt idx="5008">
                  <c:v>714</c:v>
                </c:pt>
                <c:pt idx="5009">
                  <c:v>715</c:v>
                </c:pt>
                <c:pt idx="5010">
                  <c:v>721</c:v>
                </c:pt>
                <c:pt idx="5011">
                  <c:v>729</c:v>
                </c:pt>
                <c:pt idx="5012">
                  <c:v>729</c:v>
                </c:pt>
                <c:pt idx="5013">
                  <c:v>722</c:v>
                </c:pt>
                <c:pt idx="5014">
                  <c:v>721</c:v>
                </c:pt>
                <c:pt idx="5015">
                  <c:v>726</c:v>
                </c:pt>
                <c:pt idx="5016">
                  <c:v>716</c:v>
                </c:pt>
                <c:pt idx="5017">
                  <c:v>721</c:v>
                </c:pt>
                <c:pt idx="5018">
                  <c:v>722</c:v>
                </c:pt>
                <c:pt idx="5019">
                  <c:v>721</c:v>
                </c:pt>
                <c:pt idx="5020">
                  <c:v>721</c:v>
                </c:pt>
                <c:pt idx="5021">
                  <c:v>739</c:v>
                </c:pt>
                <c:pt idx="5022">
                  <c:v>726</c:v>
                </c:pt>
                <c:pt idx="5023">
                  <c:v>729</c:v>
                </c:pt>
                <c:pt idx="5024">
                  <c:v>726</c:v>
                </c:pt>
                <c:pt idx="5025">
                  <c:v>726</c:v>
                </c:pt>
                <c:pt idx="5026">
                  <c:v>726</c:v>
                </c:pt>
                <c:pt idx="5027">
                  <c:v>721</c:v>
                </c:pt>
                <c:pt idx="5028">
                  <c:v>722</c:v>
                </c:pt>
                <c:pt idx="5029">
                  <c:v>729</c:v>
                </c:pt>
                <c:pt idx="5030">
                  <c:v>716</c:v>
                </c:pt>
                <c:pt idx="5031">
                  <c:v>714</c:v>
                </c:pt>
                <c:pt idx="5032">
                  <c:v>721</c:v>
                </c:pt>
                <c:pt idx="5033">
                  <c:v>732</c:v>
                </c:pt>
                <c:pt idx="5034">
                  <c:v>726</c:v>
                </c:pt>
                <c:pt idx="5035">
                  <c:v>721</c:v>
                </c:pt>
                <c:pt idx="5036">
                  <c:v>718</c:v>
                </c:pt>
                <c:pt idx="5037">
                  <c:v>718</c:v>
                </c:pt>
                <c:pt idx="5038">
                  <c:v>724</c:v>
                </c:pt>
                <c:pt idx="5039">
                  <c:v>726</c:v>
                </c:pt>
                <c:pt idx="5040">
                  <c:v>724</c:v>
                </c:pt>
                <c:pt idx="5041">
                  <c:v>729</c:v>
                </c:pt>
                <c:pt idx="5042">
                  <c:v>729</c:v>
                </c:pt>
                <c:pt idx="5043">
                  <c:v>732</c:v>
                </c:pt>
                <c:pt idx="5044">
                  <c:v>729</c:v>
                </c:pt>
                <c:pt idx="5045">
                  <c:v>734</c:v>
                </c:pt>
                <c:pt idx="5046">
                  <c:v>731</c:v>
                </c:pt>
                <c:pt idx="5047">
                  <c:v>734</c:v>
                </c:pt>
                <c:pt idx="5048">
                  <c:v>724</c:v>
                </c:pt>
                <c:pt idx="5049">
                  <c:v>716</c:v>
                </c:pt>
                <c:pt idx="5050">
                  <c:v>721</c:v>
                </c:pt>
                <c:pt idx="5051">
                  <c:v>714</c:v>
                </c:pt>
                <c:pt idx="5052">
                  <c:v>721</c:v>
                </c:pt>
                <c:pt idx="5053">
                  <c:v>721</c:v>
                </c:pt>
                <c:pt idx="5054">
                  <c:v>722</c:v>
                </c:pt>
                <c:pt idx="5055">
                  <c:v>721</c:v>
                </c:pt>
                <c:pt idx="5056">
                  <c:v>721</c:v>
                </c:pt>
                <c:pt idx="5057">
                  <c:v>724</c:v>
                </c:pt>
                <c:pt idx="5058">
                  <c:v>724</c:v>
                </c:pt>
                <c:pt idx="5059">
                  <c:v>724</c:v>
                </c:pt>
                <c:pt idx="5060">
                  <c:v>721</c:v>
                </c:pt>
                <c:pt idx="5061">
                  <c:v>726</c:v>
                </c:pt>
                <c:pt idx="5062">
                  <c:v>724</c:v>
                </c:pt>
                <c:pt idx="5063">
                  <c:v>716</c:v>
                </c:pt>
                <c:pt idx="5064">
                  <c:v>729</c:v>
                </c:pt>
                <c:pt idx="5065">
                  <c:v>729</c:v>
                </c:pt>
                <c:pt idx="5066">
                  <c:v>714</c:v>
                </c:pt>
                <c:pt idx="5067">
                  <c:v>724</c:v>
                </c:pt>
                <c:pt idx="5068">
                  <c:v>715</c:v>
                </c:pt>
                <c:pt idx="5069">
                  <c:v>719</c:v>
                </c:pt>
                <c:pt idx="5070">
                  <c:v>721</c:v>
                </c:pt>
                <c:pt idx="5071">
                  <c:v>724</c:v>
                </c:pt>
                <c:pt idx="5072">
                  <c:v>729</c:v>
                </c:pt>
                <c:pt idx="5073">
                  <c:v>716</c:v>
                </c:pt>
                <c:pt idx="5074">
                  <c:v>741</c:v>
                </c:pt>
                <c:pt idx="5075">
                  <c:v>716</c:v>
                </c:pt>
                <c:pt idx="5076">
                  <c:v>743</c:v>
                </c:pt>
                <c:pt idx="5077">
                  <c:v>714</c:v>
                </c:pt>
                <c:pt idx="5078">
                  <c:v>721</c:v>
                </c:pt>
                <c:pt idx="5079">
                  <c:v>716</c:v>
                </c:pt>
                <c:pt idx="5080">
                  <c:v>724</c:v>
                </c:pt>
                <c:pt idx="5081">
                  <c:v>721</c:v>
                </c:pt>
                <c:pt idx="5082">
                  <c:v>721</c:v>
                </c:pt>
                <c:pt idx="5083">
                  <c:v>721</c:v>
                </c:pt>
                <c:pt idx="5084">
                  <c:v>716</c:v>
                </c:pt>
                <c:pt idx="5085">
                  <c:v>727</c:v>
                </c:pt>
                <c:pt idx="5086">
                  <c:v>716</c:v>
                </c:pt>
                <c:pt idx="5087">
                  <c:v>724</c:v>
                </c:pt>
                <c:pt idx="5088">
                  <c:v>714</c:v>
                </c:pt>
                <c:pt idx="5089">
                  <c:v>716</c:v>
                </c:pt>
                <c:pt idx="5090">
                  <c:v>721</c:v>
                </c:pt>
                <c:pt idx="5091">
                  <c:v>716</c:v>
                </c:pt>
                <c:pt idx="5092">
                  <c:v>724</c:v>
                </c:pt>
                <c:pt idx="5093">
                  <c:v>724</c:v>
                </c:pt>
                <c:pt idx="5094">
                  <c:v>724</c:v>
                </c:pt>
                <c:pt idx="5095">
                  <c:v>716</c:v>
                </c:pt>
                <c:pt idx="5096">
                  <c:v>721</c:v>
                </c:pt>
                <c:pt idx="5097">
                  <c:v>724</c:v>
                </c:pt>
                <c:pt idx="5098">
                  <c:v>724</c:v>
                </c:pt>
                <c:pt idx="5099">
                  <c:v>721</c:v>
                </c:pt>
                <c:pt idx="5100">
                  <c:v>721</c:v>
                </c:pt>
                <c:pt idx="5101">
                  <c:v>721</c:v>
                </c:pt>
                <c:pt idx="5102">
                  <c:v>724</c:v>
                </c:pt>
                <c:pt idx="5103">
                  <c:v>719</c:v>
                </c:pt>
                <c:pt idx="5104">
                  <c:v>716</c:v>
                </c:pt>
                <c:pt idx="5105">
                  <c:v>716</c:v>
                </c:pt>
                <c:pt idx="5106">
                  <c:v>726</c:v>
                </c:pt>
                <c:pt idx="5107">
                  <c:v>720</c:v>
                </c:pt>
                <c:pt idx="5108">
                  <c:v>718</c:v>
                </c:pt>
                <c:pt idx="5109">
                  <c:v>726</c:v>
                </c:pt>
                <c:pt idx="5110">
                  <c:v>721</c:v>
                </c:pt>
                <c:pt idx="5111">
                  <c:v>724</c:v>
                </c:pt>
                <c:pt idx="5112">
                  <c:v>729</c:v>
                </c:pt>
                <c:pt idx="5113">
                  <c:v>724</c:v>
                </c:pt>
                <c:pt idx="5114">
                  <c:v>729</c:v>
                </c:pt>
                <c:pt idx="5115">
                  <c:v>721</c:v>
                </c:pt>
                <c:pt idx="5116">
                  <c:v>726</c:v>
                </c:pt>
                <c:pt idx="5117">
                  <c:v>721</c:v>
                </c:pt>
                <c:pt idx="5118">
                  <c:v>719</c:v>
                </c:pt>
                <c:pt idx="5119">
                  <c:v>726</c:v>
                </c:pt>
                <c:pt idx="5120">
                  <c:v>729</c:v>
                </c:pt>
                <c:pt idx="5121">
                  <c:v>724</c:v>
                </c:pt>
                <c:pt idx="5122">
                  <c:v>734</c:v>
                </c:pt>
                <c:pt idx="5123">
                  <c:v>731</c:v>
                </c:pt>
                <c:pt idx="5124">
                  <c:v>721</c:v>
                </c:pt>
                <c:pt idx="5125">
                  <c:v>724</c:v>
                </c:pt>
                <c:pt idx="5126">
                  <c:v>729</c:v>
                </c:pt>
                <c:pt idx="5127">
                  <c:v>716</c:v>
                </c:pt>
                <c:pt idx="5128">
                  <c:v>722</c:v>
                </c:pt>
                <c:pt idx="5129">
                  <c:v>724</c:v>
                </c:pt>
                <c:pt idx="5130">
                  <c:v>721</c:v>
                </c:pt>
                <c:pt idx="5131">
                  <c:v>724</c:v>
                </c:pt>
                <c:pt idx="5132">
                  <c:v>718</c:v>
                </c:pt>
                <c:pt idx="5133">
                  <c:v>729</c:v>
                </c:pt>
                <c:pt idx="5134">
                  <c:v>724</c:v>
                </c:pt>
                <c:pt idx="5135">
                  <c:v>724</c:v>
                </c:pt>
                <c:pt idx="5136">
                  <c:v>715</c:v>
                </c:pt>
                <c:pt idx="5137">
                  <c:v>719</c:v>
                </c:pt>
                <c:pt idx="5138">
                  <c:v>714</c:v>
                </c:pt>
                <c:pt idx="5139">
                  <c:v>721</c:v>
                </c:pt>
                <c:pt idx="5140">
                  <c:v>722</c:v>
                </c:pt>
                <c:pt idx="5141">
                  <c:v>721</c:v>
                </c:pt>
                <c:pt idx="5142">
                  <c:v>721</c:v>
                </c:pt>
                <c:pt idx="5143">
                  <c:v>724</c:v>
                </c:pt>
                <c:pt idx="5144">
                  <c:v>721</c:v>
                </c:pt>
                <c:pt idx="5145">
                  <c:v>719</c:v>
                </c:pt>
                <c:pt idx="5146">
                  <c:v>719</c:v>
                </c:pt>
                <c:pt idx="5147">
                  <c:v>726</c:v>
                </c:pt>
                <c:pt idx="5148">
                  <c:v>727</c:v>
                </c:pt>
                <c:pt idx="5149">
                  <c:v>721</c:v>
                </c:pt>
                <c:pt idx="5150">
                  <c:v>726</c:v>
                </c:pt>
                <c:pt idx="5151">
                  <c:v>721</c:v>
                </c:pt>
                <c:pt idx="5152">
                  <c:v>729</c:v>
                </c:pt>
                <c:pt idx="5153">
                  <c:v>726</c:v>
                </c:pt>
                <c:pt idx="5154">
                  <c:v>720</c:v>
                </c:pt>
                <c:pt idx="5155">
                  <c:v>714</c:v>
                </c:pt>
                <c:pt idx="5156">
                  <c:v>716</c:v>
                </c:pt>
                <c:pt idx="5157">
                  <c:v>721</c:v>
                </c:pt>
                <c:pt idx="5158">
                  <c:v>729</c:v>
                </c:pt>
                <c:pt idx="5159">
                  <c:v>724</c:v>
                </c:pt>
                <c:pt idx="5160">
                  <c:v>714</c:v>
                </c:pt>
                <c:pt idx="5161">
                  <c:v>724</c:v>
                </c:pt>
                <c:pt idx="5162">
                  <c:v>721</c:v>
                </c:pt>
                <c:pt idx="5163">
                  <c:v>719</c:v>
                </c:pt>
                <c:pt idx="5164">
                  <c:v>716</c:v>
                </c:pt>
                <c:pt idx="5165">
                  <c:v>724</c:v>
                </c:pt>
                <c:pt idx="5166">
                  <c:v>721</c:v>
                </c:pt>
                <c:pt idx="5167">
                  <c:v>716</c:v>
                </c:pt>
                <c:pt idx="5168">
                  <c:v>714</c:v>
                </c:pt>
                <c:pt idx="5169">
                  <c:v>724</c:v>
                </c:pt>
                <c:pt idx="5170">
                  <c:v>724</c:v>
                </c:pt>
                <c:pt idx="5171">
                  <c:v>721</c:v>
                </c:pt>
                <c:pt idx="5172">
                  <c:v>715</c:v>
                </c:pt>
                <c:pt idx="5173">
                  <c:v>719</c:v>
                </c:pt>
                <c:pt idx="5174">
                  <c:v>714</c:v>
                </c:pt>
                <c:pt idx="5175">
                  <c:v>716</c:v>
                </c:pt>
                <c:pt idx="5176">
                  <c:v>719</c:v>
                </c:pt>
                <c:pt idx="5177">
                  <c:v>721</c:v>
                </c:pt>
                <c:pt idx="5178">
                  <c:v>720</c:v>
                </c:pt>
                <c:pt idx="5179">
                  <c:v>729</c:v>
                </c:pt>
                <c:pt idx="5180">
                  <c:v>721</c:v>
                </c:pt>
                <c:pt idx="5181">
                  <c:v>721</c:v>
                </c:pt>
                <c:pt idx="5182">
                  <c:v>721</c:v>
                </c:pt>
                <c:pt idx="5183">
                  <c:v>726</c:v>
                </c:pt>
                <c:pt idx="5184">
                  <c:v>724</c:v>
                </c:pt>
                <c:pt idx="5185">
                  <c:v>726</c:v>
                </c:pt>
                <c:pt idx="5186">
                  <c:v>734</c:v>
                </c:pt>
                <c:pt idx="5187">
                  <c:v>724</c:v>
                </c:pt>
                <c:pt idx="5188">
                  <c:v>716</c:v>
                </c:pt>
                <c:pt idx="5189">
                  <c:v>721</c:v>
                </c:pt>
                <c:pt idx="5190">
                  <c:v>721</c:v>
                </c:pt>
                <c:pt idx="5191">
                  <c:v>724</c:v>
                </c:pt>
                <c:pt idx="5192">
                  <c:v>721</c:v>
                </c:pt>
                <c:pt idx="5193">
                  <c:v>748</c:v>
                </c:pt>
                <c:pt idx="5194">
                  <c:v>721</c:v>
                </c:pt>
                <c:pt idx="5195">
                  <c:v>721</c:v>
                </c:pt>
                <c:pt idx="5196">
                  <c:v>721</c:v>
                </c:pt>
                <c:pt idx="5197">
                  <c:v>738</c:v>
                </c:pt>
                <c:pt idx="5198">
                  <c:v>724</c:v>
                </c:pt>
                <c:pt idx="5199">
                  <c:v>716</c:v>
                </c:pt>
                <c:pt idx="5200">
                  <c:v>721</c:v>
                </c:pt>
                <c:pt idx="5201">
                  <c:v>726</c:v>
                </c:pt>
                <c:pt idx="5202">
                  <c:v>729</c:v>
                </c:pt>
                <c:pt idx="5203">
                  <c:v>732</c:v>
                </c:pt>
                <c:pt idx="5204">
                  <c:v>744</c:v>
                </c:pt>
                <c:pt idx="5205">
                  <c:v>736</c:v>
                </c:pt>
                <c:pt idx="5206">
                  <c:v>718</c:v>
                </c:pt>
                <c:pt idx="5207">
                  <c:v>720</c:v>
                </c:pt>
                <c:pt idx="5208">
                  <c:v>719</c:v>
                </c:pt>
                <c:pt idx="5209">
                  <c:v>717</c:v>
                </c:pt>
                <c:pt idx="5210">
                  <c:v>723</c:v>
                </c:pt>
                <c:pt idx="5211">
                  <c:v>730</c:v>
                </c:pt>
                <c:pt idx="5212">
                  <c:v>723</c:v>
                </c:pt>
                <c:pt idx="5213">
                  <c:v>735</c:v>
                </c:pt>
                <c:pt idx="5214">
                  <c:v>725</c:v>
                </c:pt>
                <c:pt idx="5215">
                  <c:v>722</c:v>
                </c:pt>
                <c:pt idx="5216">
                  <c:v>728</c:v>
                </c:pt>
                <c:pt idx="5217">
                  <c:v>725</c:v>
                </c:pt>
                <c:pt idx="5218">
                  <c:v>725</c:v>
                </c:pt>
                <c:pt idx="5219">
                  <c:v>733</c:v>
                </c:pt>
                <c:pt idx="5220">
                  <c:v>733</c:v>
                </c:pt>
                <c:pt idx="5221">
                  <c:v>724</c:v>
                </c:pt>
                <c:pt idx="5222">
                  <c:v>731</c:v>
                </c:pt>
                <c:pt idx="5223">
                  <c:v>730</c:v>
                </c:pt>
                <c:pt idx="5224">
                  <c:v>719</c:v>
                </c:pt>
                <c:pt idx="5225">
                  <c:v>726</c:v>
                </c:pt>
                <c:pt idx="5226">
                  <c:v>725</c:v>
                </c:pt>
                <c:pt idx="5227">
                  <c:v>720</c:v>
                </c:pt>
                <c:pt idx="5228">
                  <c:v>720</c:v>
                </c:pt>
                <c:pt idx="5229">
                  <c:v>725</c:v>
                </c:pt>
                <c:pt idx="5230">
                  <c:v>721</c:v>
                </c:pt>
                <c:pt idx="5231">
                  <c:v>717</c:v>
                </c:pt>
                <c:pt idx="5232">
                  <c:v>717</c:v>
                </c:pt>
                <c:pt idx="5233">
                  <c:v>721</c:v>
                </c:pt>
                <c:pt idx="5234">
                  <c:v>726</c:v>
                </c:pt>
                <c:pt idx="5235">
                  <c:v>721</c:v>
                </c:pt>
                <c:pt idx="5236">
                  <c:v>723</c:v>
                </c:pt>
                <c:pt idx="5237">
                  <c:v>726</c:v>
                </c:pt>
                <c:pt idx="5238">
                  <c:v>724</c:v>
                </c:pt>
                <c:pt idx="5239">
                  <c:v>721</c:v>
                </c:pt>
                <c:pt idx="5240">
                  <c:v>721</c:v>
                </c:pt>
                <c:pt idx="5241">
                  <c:v>734</c:v>
                </c:pt>
                <c:pt idx="5242">
                  <c:v>731</c:v>
                </c:pt>
                <c:pt idx="5243">
                  <c:v>734</c:v>
                </c:pt>
                <c:pt idx="5244">
                  <c:v>721</c:v>
                </c:pt>
                <c:pt idx="5245">
                  <c:v>716</c:v>
                </c:pt>
                <c:pt idx="5246">
                  <c:v>713</c:v>
                </c:pt>
                <c:pt idx="5247">
                  <c:v>721</c:v>
                </c:pt>
                <c:pt idx="5248">
                  <c:v>748</c:v>
                </c:pt>
                <c:pt idx="5249">
                  <c:v>719</c:v>
                </c:pt>
                <c:pt idx="5250">
                  <c:v>721</c:v>
                </c:pt>
                <c:pt idx="5251">
                  <c:v>721</c:v>
                </c:pt>
                <c:pt idx="5252">
                  <c:v>725</c:v>
                </c:pt>
                <c:pt idx="5253">
                  <c:v>721</c:v>
                </c:pt>
                <c:pt idx="5254">
                  <c:v>715</c:v>
                </c:pt>
                <c:pt idx="5255">
                  <c:v>713</c:v>
                </c:pt>
                <c:pt idx="5256">
                  <c:v>721</c:v>
                </c:pt>
                <c:pt idx="5257">
                  <c:v>721</c:v>
                </c:pt>
                <c:pt idx="5258">
                  <c:v>719</c:v>
                </c:pt>
                <c:pt idx="5259">
                  <c:v>713</c:v>
                </c:pt>
                <c:pt idx="5260">
                  <c:v>721</c:v>
                </c:pt>
                <c:pt idx="5261">
                  <c:v>724</c:v>
                </c:pt>
                <c:pt idx="5262">
                  <c:v>729</c:v>
                </c:pt>
                <c:pt idx="5263">
                  <c:v>716</c:v>
                </c:pt>
                <c:pt idx="5264">
                  <c:v>724</c:v>
                </c:pt>
                <c:pt idx="5265">
                  <c:v>716</c:v>
                </c:pt>
                <c:pt idx="5266">
                  <c:v>719</c:v>
                </c:pt>
                <c:pt idx="5267">
                  <c:v>721</c:v>
                </c:pt>
                <c:pt idx="5268">
                  <c:v>726</c:v>
                </c:pt>
                <c:pt idx="5269">
                  <c:v>721</c:v>
                </c:pt>
                <c:pt idx="5270">
                  <c:v>716</c:v>
                </c:pt>
                <c:pt idx="5271">
                  <c:v>719</c:v>
                </c:pt>
                <c:pt idx="5272">
                  <c:v>713</c:v>
                </c:pt>
                <c:pt idx="5273">
                  <c:v>729</c:v>
                </c:pt>
                <c:pt idx="5274">
                  <c:v>714</c:v>
                </c:pt>
                <c:pt idx="5275">
                  <c:v>721</c:v>
                </c:pt>
                <c:pt idx="5276">
                  <c:v>724</c:v>
                </c:pt>
                <c:pt idx="5277">
                  <c:v>719</c:v>
                </c:pt>
                <c:pt idx="5278">
                  <c:v>734</c:v>
                </c:pt>
                <c:pt idx="5279">
                  <c:v>719</c:v>
                </c:pt>
                <c:pt idx="5280">
                  <c:v>726</c:v>
                </c:pt>
                <c:pt idx="5281">
                  <c:v>729</c:v>
                </c:pt>
                <c:pt idx="5282">
                  <c:v>727</c:v>
                </c:pt>
                <c:pt idx="5283">
                  <c:v>726</c:v>
                </c:pt>
                <c:pt idx="5284">
                  <c:v>719</c:v>
                </c:pt>
                <c:pt idx="5285">
                  <c:v>726</c:v>
                </c:pt>
                <c:pt idx="5286">
                  <c:v>726</c:v>
                </c:pt>
                <c:pt idx="5287">
                  <c:v>724</c:v>
                </c:pt>
                <c:pt idx="5288">
                  <c:v>726</c:v>
                </c:pt>
                <c:pt idx="5289">
                  <c:v>726</c:v>
                </c:pt>
                <c:pt idx="5290">
                  <c:v>729</c:v>
                </c:pt>
                <c:pt idx="5291">
                  <c:v>721</c:v>
                </c:pt>
                <c:pt idx="5292">
                  <c:v>727</c:v>
                </c:pt>
                <c:pt idx="5293">
                  <c:v>721</c:v>
                </c:pt>
                <c:pt idx="5294">
                  <c:v>721</c:v>
                </c:pt>
                <c:pt idx="5295">
                  <c:v>724</c:v>
                </c:pt>
                <c:pt idx="5296">
                  <c:v>721</c:v>
                </c:pt>
                <c:pt idx="5297">
                  <c:v>719</c:v>
                </c:pt>
                <c:pt idx="5298">
                  <c:v>721</c:v>
                </c:pt>
                <c:pt idx="5299">
                  <c:v>715</c:v>
                </c:pt>
                <c:pt idx="5300">
                  <c:v>727</c:v>
                </c:pt>
                <c:pt idx="5301">
                  <c:v>721</c:v>
                </c:pt>
                <c:pt idx="5302">
                  <c:v>726</c:v>
                </c:pt>
                <c:pt idx="5303">
                  <c:v>721</c:v>
                </c:pt>
                <c:pt idx="5304">
                  <c:v>721</c:v>
                </c:pt>
                <c:pt idx="5305">
                  <c:v>714</c:v>
                </c:pt>
                <c:pt idx="5306">
                  <c:v>721</c:v>
                </c:pt>
                <c:pt idx="5307">
                  <c:v>721</c:v>
                </c:pt>
                <c:pt idx="5308">
                  <c:v>714</c:v>
                </c:pt>
                <c:pt idx="5309">
                  <c:v>721</c:v>
                </c:pt>
                <c:pt idx="5310">
                  <c:v>714</c:v>
                </c:pt>
                <c:pt idx="5311">
                  <c:v>716</c:v>
                </c:pt>
                <c:pt idx="5312">
                  <c:v>721</c:v>
                </c:pt>
                <c:pt idx="5313">
                  <c:v>719</c:v>
                </c:pt>
                <c:pt idx="5314">
                  <c:v>716</c:v>
                </c:pt>
                <c:pt idx="5315">
                  <c:v>719</c:v>
                </c:pt>
                <c:pt idx="5316">
                  <c:v>716</c:v>
                </c:pt>
                <c:pt idx="5317">
                  <c:v>729</c:v>
                </c:pt>
                <c:pt idx="5318">
                  <c:v>721</c:v>
                </c:pt>
                <c:pt idx="5319">
                  <c:v>721</c:v>
                </c:pt>
                <c:pt idx="5320">
                  <c:v>714</c:v>
                </c:pt>
                <c:pt idx="5321">
                  <c:v>716</c:v>
                </c:pt>
                <c:pt idx="5322">
                  <c:v>729</c:v>
                </c:pt>
                <c:pt idx="5323">
                  <c:v>753</c:v>
                </c:pt>
                <c:pt idx="5324">
                  <c:v>726</c:v>
                </c:pt>
                <c:pt idx="5325">
                  <c:v>729</c:v>
                </c:pt>
                <c:pt idx="5326">
                  <c:v>714</c:v>
                </c:pt>
                <c:pt idx="5327">
                  <c:v>743</c:v>
                </c:pt>
                <c:pt idx="5328">
                  <c:v>719</c:v>
                </c:pt>
                <c:pt idx="5329">
                  <c:v>721</c:v>
                </c:pt>
                <c:pt idx="5330">
                  <c:v>721</c:v>
                </c:pt>
                <c:pt idx="5331">
                  <c:v>719</c:v>
                </c:pt>
                <c:pt idx="5332">
                  <c:v>714</c:v>
                </c:pt>
                <c:pt idx="5333">
                  <c:v>721</c:v>
                </c:pt>
                <c:pt idx="5334">
                  <c:v>721</c:v>
                </c:pt>
                <c:pt idx="5335">
                  <c:v>721</c:v>
                </c:pt>
                <c:pt idx="5336">
                  <c:v>714</c:v>
                </c:pt>
                <c:pt idx="5337">
                  <c:v>724</c:v>
                </c:pt>
                <c:pt idx="5338">
                  <c:v>722</c:v>
                </c:pt>
                <c:pt idx="5339">
                  <c:v>719</c:v>
                </c:pt>
                <c:pt idx="5340">
                  <c:v>726</c:v>
                </c:pt>
                <c:pt idx="5341">
                  <c:v>724</c:v>
                </c:pt>
                <c:pt idx="5342">
                  <c:v>726</c:v>
                </c:pt>
                <c:pt idx="5343">
                  <c:v>719</c:v>
                </c:pt>
                <c:pt idx="5344">
                  <c:v>721</c:v>
                </c:pt>
                <c:pt idx="5345">
                  <c:v>716</c:v>
                </c:pt>
                <c:pt idx="5346">
                  <c:v>724</c:v>
                </c:pt>
                <c:pt idx="5347">
                  <c:v>721</c:v>
                </c:pt>
                <c:pt idx="5348">
                  <c:v>719</c:v>
                </c:pt>
                <c:pt idx="5349">
                  <c:v>721</c:v>
                </c:pt>
                <c:pt idx="5350">
                  <c:v>721</c:v>
                </c:pt>
                <c:pt idx="5351">
                  <c:v>724</c:v>
                </c:pt>
                <c:pt idx="5352">
                  <c:v>734</c:v>
                </c:pt>
                <c:pt idx="5353">
                  <c:v>727</c:v>
                </c:pt>
                <c:pt idx="5354">
                  <c:v>726</c:v>
                </c:pt>
                <c:pt idx="5355">
                  <c:v>726</c:v>
                </c:pt>
                <c:pt idx="5356">
                  <c:v>719</c:v>
                </c:pt>
                <c:pt idx="5357">
                  <c:v>720</c:v>
                </c:pt>
                <c:pt idx="5358">
                  <c:v>724</c:v>
                </c:pt>
                <c:pt idx="5359">
                  <c:v>729</c:v>
                </c:pt>
                <c:pt idx="5360">
                  <c:v>721</c:v>
                </c:pt>
                <c:pt idx="5361">
                  <c:v>724</c:v>
                </c:pt>
                <c:pt idx="5362">
                  <c:v>721</c:v>
                </c:pt>
                <c:pt idx="5363">
                  <c:v>715</c:v>
                </c:pt>
                <c:pt idx="5364">
                  <c:v>724</c:v>
                </c:pt>
                <c:pt idx="5365">
                  <c:v>716</c:v>
                </c:pt>
                <c:pt idx="5366">
                  <c:v>719</c:v>
                </c:pt>
                <c:pt idx="5367">
                  <c:v>716</c:v>
                </c:pt>
                <c:pt idx="5368">
                  <c:v>724</c:v>
                </c:pt>
                <c:pt idx="5369">
                  <c:v>714</c:v>
                </c:pt>
                <c:pt idx="5370">
                  <c:v>714</c:v>
                </c:pt>
                <c:pt idx="5371">
                  <c:v>724</c:v>
                </c:pt>
                <c:pt idx="5372">
                  <c:v>719</c:v>
                </c:pt>
                <c:pt idx="5373">
                  <c:v>722</c:v>
                </c:pt>
                <c:pt idx="5374">
                  <c:v>723</c:v>
                </c:pt>
                <c:pt idx="5375">
                  <c:v>725</c:v>
                </c:pt>
                <c:pt idx="5376">
                  <c:v>717</c:v>
                </c:pt>
                <c:pt idx="5377">
                  <c:v>725</c:v>
                </c:pt>
                <c:pt idx="5378">
                  <c:v>717</c:v>
                </c:pt>
                <c:pt idx="5379">
                  <c:v>723</c:v>
                </c:pt>
                <c:pt idx="5380">
                  <c:v>717</c:v>
                </c:pt>
                <c:pt idx="5381">
                  <c:v>722</c:v>
                </c:pt>
                <c:pt idx="5382">
                  <c:v>722</c:v>
                </c:pt>
                <c:pt idx="5383">
                  <c:v>717</c:v>
                </c:pt>
                <c:pt idx="5384">
                  <c:v>720</c:v>
                </c:pt>
                <c:pt idx="5385">
                  <c:v>722</c:v>
                </c:pt>
                <c:pt idx="5386">
                  <c:v>720</c:v>
                </c:pt>
                <c:pt idx="5387">
                  <c:v>717</c:v>
                </c:pt>
                <c:pt idx="5388">
                  <c:v>722</c:v>
                </c:pt>
                <c:pt idx="5389">
                  <c:v>725</c:v>
                </c:pt>
                <c:pt idx="5390">
                  <c:v>722</c:v>
                </c:pt>
                <c:pt idx="5391">
                  <c:v>720</c:v>
                </c:pt>
                <c:pt idx="5392">
                  <c:v>722</c:v>
                </c:pt>
                <c:pt idx="5393">
                  <c:v>716</c:v>
                </c:pt>
                <c:pt idx="5394">
                  <c:v>720</c:v>
                </c:pt>
                <c:pt idx="5395">
                  <c:v>714</c:v>
                </c:pt>
                <c:pt idx="5396">
                  <c:v>722</c:v>
                </c:pt>
                <c:pt idx="5397">
                  <c:v>720</c:v>
                </c:pt>
                <c:pt idx="5398">
                  <c:v>722</c:v>
                </c:pt>
                <c:pt idx="5399">
                  <c:v>715</c:v>
                </c:pt>
                <c:pt idx="5400">
                  <c:v>717</c:v>
                </c:pt>
                <c:pt idx="5401">
                  <c:v>730</c:v>
                </c:pt>
                <c:pt idx="5402">
                  <c:v>720</c:v>
                </c:pt>
                <c:pt idx="5403">
                  <c:v>725</c:v>
                </c:pt>
                <c:pt idx="5404">
                  <c:v>723</c:v>
                </c:pt>
                <c:pt idx="5405">
                  <c:v>715</c:v>
                </c:pt>
                <c:pt idx="5406">
                  <c:v>722</c:v>
                </c:pt>
                <c:pt idx="5407">
                  <c:v>720</c:v>
                </c:pt>
                <c:pt idx="5408">
                  <c:v>722</c:v>
                </c:pt>
                <c:pt idx="5409">
                  <c:v>716</c:v>
                </c:pt>
                <c:pt idx="5410">
                  <c:v>720</c:v>
                </c:pt>
                <c:pt idx="5411">
                  <c:v>731</c:v>
                </c:pt>
                <c:pt idx="5412">
                  <c:v>727</c:v>
                </c:pt>
                <c:pt idx="5413">
                  <c:v>735</c:v>
                </c:pt>
                <c:pt idx="5414">
                  <c:v>722</c:v>
                </c:pt>
                <c:pt idx="5415">
                  <c:v>720</c:v>
                </c:pt>
                <c:pt idx="5416">
                  <c:v>727</c:v>
                </c:pt>
                <c:pt idx="5417">
                  <c:v>717</c:v>
                </c:pt>
                <c:pt idx="5418">
                  <c:v>723</c:v>
                </c:pt>
                <c:pt idx="5419">
                  <c:v>722</c:v>
                </c:pt>
                <c:pt idx="5420">
                  <c:v>730</c:v>
                </c:pt>
                <c:pt idx="5421">
                  <c:v>730</c:v>
                </c:pt>
                <c:pt idx="5422">
                  <c:v>730</c:v>
                </c:pt>
                <c:pt idx="5423">
                  <c:v>723</c:v>
                </c:pt>
                <c:pt idx="5424">
                  <c:v>722</c:v>
                </c:pt>
                <c:pt idx="5425">
                  <c:v>722</c:v>
                </c:pt>
                <c:pt idx="5426">
                  <c:v>720</c:v>
                </c:pt>
                <c:pt idx="5427">
                  <c:v>717</c:v>
                </c:pt>
                <c:pt idx="5428">
                  <c:v>723</c:v>
                </c:pt>
                <c:pt idx="5429">
                  <c:v>722</c:v>
                </c:pt>
                <c:pt idx="5430">
                  <c:v>717</c:v>
                </c:pt>
                <c:pt idx="5431">
                  <c:v>722</c:v>
                </c:pt>
                <c:pt idx="5432">
                  <c:v>735</c:v>
                </c:pt>
                <c:pt idx="5433">
                  <c:v>725</c:v>
                </c:pt>
                <c:pt idx="5434">
                  <c:v>722</c:v>
                </c:pt>
                <c:pt idx="5435">
                  <c:v>722</c:v>
                </c:pt>
                <c:pt idx="5436">
                  <c:v>720</c:v>
                </c:pt>
                <c:pt idx="5437">
                  <c:v>735</c:v>
                </c:pt>
                <c:pt idx="5438">
                  <c:v>727</c:v>
                </c:pt>
                <c:pt idx="5439">
                  <c:v>727</c:v>
                </c:pt>
                <c:pt idx="5440">
                  <c:v>717</c:v>
                </c:pt>
                <c:pt idx="5441">
                  <c:v>717</c:v>
                </c:pt>
                <c:pt idx="5442">
                  <c:v>744</c:v>
                </c:pt>
                <c:pt idx="5443">
                  <c:v>749</c:v>
                </c:pt>
                <c:pt idx="5444">
                  <c:v>720</c:v>
                </c:pt>
                <c:pt idx="5445">
                  <c:v>714</c:v>
                </c:pt>
                <c:pt idx="5446">
                  <c:v>725</c:v>
                </c:pt>
                <c:pt idx="5447">
                  <c:v>730</c:v>
                </c:pt>
                <c:pt idx="5448">
                  <c:v>730</c:v>
                </c:pt>
                <c:pt idx="5449">
                  <c:v>727</c:v>
                </c:pt>
                <c:pt idx="5450">
                  <c:v>722</c:v>
                </c:pt>
                <c:pt idx="5451">
                  <c:v>727</c:v>
                </c:pt>
                <c:pt idx="5452">
                  <c:v>730</c:v>
                </c:pt>
                <c:pt idx="5453">
                  <c:v>717</c:v>
                </c:pt>
                <c:pt idx="5454">
                  <c:v>717</c:v>
                </c:pt>
                <c:pt idx="5455">
                  <c:v>714</c:v>
                </c:pt>
                <c:pt idx="5456">
                  <c:v>722</c:v>
                </c:pt>
                <c:pt idx="5457">
                  <c:v>717</c:v>
                </c:pt>
                <c:pt idx="5458">
                  <c:v>730</c:v>
                </c:pt>
                <c:pt idx="5459">
                  <c:v>717</c:v>
                </c:pt>
                <c:pt idx="5460">
                  <c:v>720</c:v>
                </c:pt>
                <c:pt idx="5461">
                  <c:v>715</c:v>
                </c:pt>
                <c:pt idx="5462">
                  <c:v>725</c:v>
                </c:pt>
                <c:pt idx="5463">
                  <c:v>726</c:v>
                </c:pt>
                <c:pt idx="5464">
                  <c:v>722</c:v>
                </c:pt>
                <c:pt idx="5465">
                  <c:v>730</c:v>
                </c:pt>
                <c:pt idx="5466">
                  <c:v>715</c:v>
                </c:pt>
                <c:pt idx="5467">
                  <c:v>716</c:v>
                </c:pt>
                <c:pt idx="5468">
                  <c:v>722</c:v>
                </c:pt>
                <c:pt idx="5469">
                  <c:v>722</c:v>
                </c:pt>
                <c:pt idx="5470">
                  <c:v>717</c:v>
                </c:pt>
                <c:pt idx="5471">
                  <c:v>723</c:v>
                </c:pt>
                <c:pt idx="5472">
                  <c:v>725</c:v>
                </c:pt>
                <c:pt idx="5473">
                  <c:v>722</c:v>
                </c:pt>
                <c:pt idx="5474">
                  <c:v>715</c:v>
                </c:pt>
                <c:pt idx="5475">
                  <c:v>722</c:v>
                </c:pt>
                <c:pt idx="5476">
                  <c:v>717</c:v>
                </c:pt>
                <c:pt idx="5477">
                  <c:v>725</c:v>
                </c:pt>
                <c:pt idx="5478">
                  <c:v>722</c:v>
                </c:pt>
                <c:pt idx="5479">
                  <c:v>716</c:v>
                </c:pt>
                <c:pt idx="5480">
                  <c:v>720</c:v>
                </c:pt>
                <c:pt idx="5481">
                  <c:v>717</c:v>
                </c:pt>
                <c:pt idx="5482">
                  <c:v>723</c:v>
                </c:pt>
                <c:pt idx="5483">
                  <c:v>717</c:v>
                </c:pt>
                <c:pt idx="5484">
                  <c:v>717</c:v>
                </c:pt>
                <c:pt idx="5485">
                  <c:v>714</c:v>
                </c:pt>
                <c:pt idx="5486">
                  <c:v>714</c:v>
                </c:pt>
                <c:pt idx="5487">
                  <c:v>725</c:v>
                </c:pt>
                <c:pt idx="5488">
                  <c:v>725</c:v>
                </c:pt>
                <c:pt idx="5489">
                  <c:v>725</c:v>
                </c:pt>
                <c:pt idx="5490">
                  <c:v>715</c:v>
                </c:pt>
                <c:pt idx="5491">
                  <c:v>717</c:v>
                </c:pt>
                <c:pt idx="5492">
                  <c:v>717</c:v>
                </c:pt>
                <c:pt idx="5493">
                  <c:v>720</c:v>
                </c:pt>
                <c:pt idx="5494">
                  <c:v>730</c:v>
                </c:pt>
                <c:pt idx="5495">
                  <c:v>722</c:v>
                </c:pt>
                <c:pt idx="5496">
                  <c:v>715</c:v>
                </c:pt>
                <c:pt idx="5497">
                  <c:v>717</c:v>
                </c:pt>
                <c:pt idx="5498">
                  <c:v>717</c:v>
                </c:pt>
                <c:pt idx="5499">
                  <c:v>714</c:v>
                </c:pt>
                <c:pt idx="5500">
                  <c:v>720</c:v>
                </c:pt>
                <c:pt idx="5501">
                  <c:v>722</c:v>
                </c:pt>
                <c:pt idx="5502">
                  <c:v>725</c:v>
                </c:pt>
                <c:pt idx="5503">
                  <c:v>730</c:v>
                </c:pt>
                <c:pt idx="5504">
                  <c:v>730</c:v>
                </c:pt>
                <c:pt idx="5505">
                  <c:v>722</c:v>
                </c:pt>
                <c:pt idx="5506">
                  <c:v>730</c:v>
                </c:pt>
                <c:pt idx="5507">
                  <c:v>715</c:v>
                </c:pt>
                <c:pt idx="5508">
                  <c:v>717</c:v>
                </c:pt>
                <c:pt idx="5509">
                  <c:v>717</c:v>
                </c:pt>
                <c:pt idx="5510">
                  <c:v>725</c:v>
                </c:pt>
                <c:pt idx="5511">
                  <c:v>717</c:v>
                </c:pt>
                <c:pt idx="5512">
                  <c:v>728</c:v>
                </c:pt>
                <c:pt idx="5513">
                  <c:v>717</c:v>
                </c:pt>
                <c:pt idx="5514">
                  <c:v>727</c:v>
                </c:pt>
                <c:pt idx="5515">
                  <c:v>730</c:v>
                </c:pt>
                <c:pt idx="5516">
                  <c:v>727</c:v>
                </c:pt>
                <c:pt idx="5517">
                  <c:v>728</c:v>
                </c:pt>
                <c:pt idx="5518">
                  <c:v>727</c:v>
                </c:pt>
                <c:pt idx="5519">
                  <c:v>730</c:v>
                </c:pt>
                <c:pt idx="5520">
                  <c:v>720</c:v>
                </c:pt>
                <c:pt idx="5521">
                  <c:v>732</c:v>
                </c:pt>
                <c:pt idx="5522">
                  <c:v>730</c:v>
                </c:pt>
                <c:pt idx="5523">
                  <c:v>725</c:v>
                </c:pt>
                <c:pt idx="5524">
                  <c:v>722</c:v>
                </c:pt>
                <c:pt idx="5525">
                  <c:v>722</c:v>
                </c:pt>
                <c:pt idx="5526">
                  <c:v>720</c:v>
                </c:pt>
                <c:pt idx="5527">
                  <c:v>722</c:v>
                </c:pt>
                <c:pt idx="5528">
                  <c:v>717</c:v>
                </c:pt>
                <c:pt idx="5529">
                  <c:v>722</c:v>
                </c:pt>
                <c:pt idx="5530">
                  <c:v>717</c:v>
                </c:pt>
                <c:pt idx="5531">
                  <c:v>722</c:v>
                </c:pt>
                <c:pt idx="5532">
                  <c:v>715</c:v>
                </c:pt>
                <c:pt idx="5533">
                  <c:v>722</c:v>
                </c:pt>
                <c:pt idx="5534">
                  <c:v>720</c:v>
                </c:pt>
                <c:pt idx="5535">
                  <c:v>720</c:v>
                </c:pt>
                <c:pt idx="5536">
                  <c:v>722</c:v>
                </c:pt>
                <c:pt idx="5537">
                  <c:v>722</c:v>
                </c:pt>
                <c:pt idx="5538">
                  <c:v>727</c:v>
                </c:pt>
                <c:pt idx="5539">
                  <c:v>730</c:v>
                </c:pt>
                <c:pt idx="5540">
                  <c:v>720</c:v>
                </c:pt>
                <c:pt idx="5541">
                  <c:v>722</c:v>
                </c:pt>
                <c:pt idx="5542">
                  <c:v>722</c:v>
                </c:pt>
                <c:pt idx="5543">
                  <c:v>722</c:v>
                </c:pt>
                <c:pt idx="5544">
                  <c:v>730</c:v>
                </c:pt>
                <c:pt idx="5545">
                  <c:v>727</c:v>
                </c:pt>
                <c:pt idx="5546">
                  <c:v>727</c:v>
                </c:pt>
                <c:pt idx="5547">
                  <c:v>725</c:v>
                </c:pt>
                <c:pt idx="5548">
                  <c:v>735</c:v>
                </c:pt>
                <c:pt idx="5549">
                  <c:v>730</c:v>
                </c:pt>
                <c:pt idx="5550">
                  <c:v>720</c:v>
                </c:pt>
                <c:pt idx="5551">
                  <c:v>722</c:v>
                </c:pt>
                <c:pt idx="5552">
                  <c:v>727</c:v>
                </c:pt>
                <c:pt idx="5553">
                  <c:v>727</c:v>
                </c:pt>
                <c:pt idx="5554">
                  <c:v>727</c:v>
                </c:pt>
                <c:pt idx="5555">
                  <c:v>730</c:v>
                </c:pt>
                <c:pt idx="5556">
                  <c:v>727</c:v>
                </c:pt>
                <c:pt idx="5557">
                  <c:v>727</c:v>
                </c:pt>
                <c:pt idx="5558">
                  <c:v>735</c:v>
                </c:pt>
                <c:pt idx="5559">
                  <c:v>722</c:v>
                </c:pt>
                <c:pt idx="5560">
                  <c:v>727</c:v>
                </c:pt>
                <c:pt idx="5561">
                  <c:v>732</c:v>
                </c:pt>
                <c:pt idx="5562">
                  <c:v>717</c:v>
                </c:pt>
                <c:pt idx="5563">
                  <c:v>717</c:v>
                </c:pt>
                <c:pt idx="5564">
                  <c:v>722</c:v>
                </c:pt>
                <c:pt idx="5565">
                  <c:v>727</c:v>
                </c:pt>
                <c:pt idx="5566">
                  <c:v>730</c:v>
                </c:pt>
                <c:pt idx="5567">
                  <c:v>730</c:v>
                </c:pt>
                <c:pt idx="5568">
                  <c:v>735</c:v>
                </c:pt>
                <c:pt idx="5569">
                  <c:v>725</c:v>
                </c:pt>
                <c:pt idx="5570">
                  <c:v>727</c:v>
                </c:pt>
                <c:pt idx="5571">
                  <c:v>735</c:v>
                </c:pt>
                <c:pt idx="5572">
                  <c:v>730</c:v>
                </c:pt>
                <c:pt idx="5573">
                  <c:v>717</c:v>
                </c:pt>
                <c:pt idx="5574">
                  <c:v>716</c:v>
                </c:pt>
                <c:pt idx="5575">
                  <c:v>722</c:v>
                </c:pt>
                <c:pt idx="5576">
                  <c:v>725</c:v>
                </c:pt>
                <c:pt idx="5577">
                  <c:v>715</c:v>
                </c:pt>
                <c:pt idx="5578">
                  <c:v>722</c:v>
                </c:pt>
                <c:pt idx="5579">
                  <c:v>717</c:v>
                </c:pt>
                <c:pt idx="5580">
                  <c:v>720</c:v>
                </c:pt>
                <c:pt idx="5581">
                  <c:v>725</c:v>
                </c:pt>
                <c:pt idx="5582">
                  <c:v>725</c:v>
                </c:pt>
                <c:pt idx="5583">
                  <c:v>722</c:v>
                </c:pt>
                <c:pt idx="5584">
                  <c:v>724</c:v>
                </c:pt>
                <c:pt idx="5585">
                  <c:v>730</c:v>
                </c:pt>
                <c:pt idx="5586">
                  <c:v>730</c:v>
                </c:pt>
                <c:pt idx="5587">
                  <c:v>725</c:v>
                </c:pt>
                <c:pt idx="5588">
                  <c:v>727</c:v>
                </c:pt>
                <c:pt idx="5589">
                  <c:v>727</c:v>
                </c:pt>
                <c:pt idx="5590">
                  <c:v>720</c:v>
                </c:pt>
                <c:pt idx="5591">
                  <c:v>722</c:v>
                </c:pt>
                <c:pt idx="5592">
                  <c:v>725</c:v>
                </c:pt>
                <c:pt idx="5593">
                  <c:v>722</c:v>
                </c:pt>
                <c:pt idx="5594">
                  <c:v>717</c:v>
                </c:pt>
                <c:pt idx="5595">
                  <c:v>715</c:v>
                </c:pt>
                <c:pt idx="5596">
                  <c:v>722</c:v>
                </c:pt>
                <c:pt idx="5597">
                  <c:v>716</c:v>
                </c:pt>
                <c:pt idx="5598">
                  <c:v>715</c:v>
                </c:pt>
                <c:pt idx="5599">
                  <c:v>722</c:v>
                </c:pt>
                <c:pt idx="5600">
                  <c:v>722</c:v>
                </c:pt>
                <c:pt idx="5601">
                  <c:v>717</c:v>
                </c:pt>
                <c:pt idx="5602">
                  <c:v>722</c:v>
                </c:pt>
                <c:pt idx="5603">
                  <c:v>722</c:v>
                </c:pt>
                <c:pt idx="5604">
                  <c:v>747</c:v>
                </c:pt>
                <c:pt idx="5605">
                  <c:v>715</c:v>
                </c:pt>
                <c:pt idx="5606">
                  <c:v>717</c:v>
                </c:pt>
                <c:pt idx="5607">
                  <c:v>722</c:v>
                </c:pt>
                <c:pt idx="5608">
                  <c:v>715</c:v>
                </c:pt>
                <c:pt idx="5609">
                  <c:v>722</c:v>
                </c:pt>
                <c:pt idx="5610">
                  <c:v>715</c:v>
                </c:pt>
                <c:pt idx="5611">
                  <c:v>744</c:v>
                </c:pt>
                <c:pt idx="5612">
                  <c:v>717</c:v>
                </c:pt>
                <c:pt idx="5613">
                  <c:v>715</c:v>
                </c:pt>
                <c:pt idx="5614">
                  <c:v>717</c:v>
                </c:pt>
                <c:pt idx="5615">
                  <c:v>714</c:v>
                </c:pt>
                <c:pt idx="5616">
                  <c:v>715</c:v>
                </c:pt>
                <c:pt idx="5617">
                  <c:v>722</c:v>
                </c:pt>
                <c:pt idx="5618">
                  <c:v>730</c:v>
                </c:pt>
                <c:pt idx="5619">
                  <c:v>722</c:v>
                </c:pt>
                <c:pt idx="5620">
                  <c:v>720</c:v>
                </c:pt>
                <c:pt idx="5621">
                  <c:v>727</c:v>
                </c:pt>
                <c:pt idx="5622">
                  <c:v>722</c:v>
                </c:pt>
                <c:pt idx="5623">
                  <c:v>725</c:v>
                </c:pt>
                <c:pt idx="5624">
                  <c:v>735</c:v>
                </c:pt>
                <c:pt idx="5625">
                  <c:v>727</c:v>
                </c:pt>
                <c:pt idx="5626">
                  <c:v>728</c:v>
                </c:pt>
                <c:pt idx="5627">
                  <c:v>722</c:v>
                </c:pt>
                <c:pt idx="5628">
                  <c:v>725</c:v>
                </c:pt>
                <c:pt idx="5629">
                  <c:v>730</c:v>
                </c:pt>
                <c:pt idx="5630">
                  <c:v>722</c:v>
                </c:pt>
                <c:pt idx="5631">
                  <c:v>720</c:v>
                </c:pt>
                <c:pt idx="5632">
                  <c:v>722</c:v>
                </c:pt>
                <c:pt idx="5633">
                  <c:v>727</c:v>
                </c:pt>
                <c:pt idx="5634">
                  <c:v>728</c:v>
                </c:pt>
                <c:pt idx="5635">
                  <c:v>730</c:v>
                </c:pt>
                <c:pt idx="5636">
                  <c:v>732</c:v>
                </c:pt>
                <c:pt idx="5637">
                  <c:v>727</c:v>
                </c:pt>
                <c:pt idx="5638">
                  <c:v>722</c:v>
                </c:pt>
                <c:pt idx="5639">
                  <c:v>720</c:v>
                </c:pt>
                <c:pt idx="5640">
                  <c:v>732</c:v>
                </c:pt>
                <c:pt idx="5641">
                  <c:v>727</c:v>
                </c:pt>
                <c:pt idx="5642">
                  <c:v>730</c:v>
                </c:pt>
                <c:pt idx="5643">
                  <c:v>730</c:v>
                </c:pt>
                <c:pt idx="5644">
                  <c:v>715</c:v>
                </c:pt>
                <c:pt idx="5645">
                  <c:v>716</c:v>
                </c:pt>
                <c:pt idx="5646">
                  <c:v>722</c:v>
                </c:pt>
                <c:pt idx="5647">
                  <c:v>725</c:v>
                </c:pt>
                <c:pt idx="5648">
                  <c:v>722</c:v>
                </c:pt>
                <c:pt idx="5649">
                  <c:v>720</c:v>
                </c:pt>
                <c:pt idx="5650">
                  <c:v>717</c:v>
                </c:pt>
                <c:pt idx="5651">
                  <c:v>730</c:v>
                </c:pt>
                <c:pt idx="5652">
                  <c:v>720</c:v>
                </c:pt>
                <c:pt idx="5653">
                  <c:v>733</c:v>
                </c:pt>
                <c:pt idx="5654">
                  <c:v>725</c:v>
                </c:pt>
                <c:pt idx="5655">
                  <c:v>720</c:v>
                </c:pt>
                <c:pt idx="5656">
                  <c:v>727</c:v>
                </c:pt>
                <c:pt idx="5657">
                  <c:v>719</c:v>
                </c:pt>
                <c:pt idx="5658">
                  <c:v>720</c:v>
                </c:pt>
                <c:pt idx="5659">
                  <c:v>722</c:v>
                </c:pt>
                <c:pt idx="5660">
                  <c:v>715</c:v>
                </c:pt>
                <c:pt idx="5661">
                  <c:v>717</c:v>
                </c:pt>
                <c:pt idx="5662">
                  <c:v>720</c:v>
                </c:pt>
                <c:pt idx="5663">
                  <c:v>722</c:v>
                </c:pt>
                <c:pt idx="5664">
                  <c:v>717</c:v>
                </c:pt>
                <c:pt idx="5665">
                  <c:v>723</c:v>
                </c:pt>
                <c:pt idx="5666">
                  <c:v>722</c:v>
                </c:pt>
                <c:pt idx="5667">
                  <c:v>721</c:v>
                </c:pt>
                <c:pt idx="5668">
                  <c:v>725</c:v>
                </c:pt>
                <c:pt idx="5669">
                  <c:v>727</c:v>
                </c:pt>
                <c:pt idx="5670">
                  <c:v>720</c:v>
                </c:pt>
                <c:pt idx="5671">
                  <c:v>722</c:v>
                </c:pt>
                <c:pt idx="5672">
                  <c:v>722</c:v>
                </c:pt>
                <c:pt idx="5673">
                  <c:v>723</c:v>
                </c:pt>
                <c:pt idx="5674">
                  <c:v>715</c:v>
                </c:pt>
                <c:pt idx="5675">
                  <c:v>730</c:v>
                </c:pt>
                <c:pt idx="5676">
                  <c:v>715</c:v>
                </c:pt>
                <c:pt idx="5677">
                  <c:v>725</c:v>
                </c:pt>
                <c:pt idx="5678">
                  <c:v>722</c:v>
                </c:pt>
                <c:pt idx="5679">
                  <c:v>722</c:v>
                </c:pt>
                <c:pt idx="5680">
                  <c:v>717</c:v>
                </c:pt>
                <c:pt idx="5681">
                  <c:v>714</c:v>
                </c:pt>
                <c:pt idx="5682">
                  <c:v>722</c:v>
                </c:pt>
                <c:pt idx="5683">
                  <c:v>717</c:v>
                </c:pt>
                <c:pt idx="5684">
                  <c:v>720</c:v>
                </c:pt>
                <c:pt idx="5685">
                  <c:v>717</c:v>
                </c:pt>
                <c:pt idx="5686">
                  <c:v>717</c:v>
                </c:pt>
                <c:pt idx="5687">
                  <c:v>715</c:v>
                </c:pt>
                <c:pt idx="5688">
                  <c:v>725</c:v>
                </c:pt>
                <c:pt idx="5689">
                  <c:v>715</c:v>
                </c:pt>
                <c:pt idx="5690">
                  <c:v>717</c:v>
                </c:pt>
                <c:pt idx="5691">
                  <c:v>722</c:v>
                </c:pt>
                <c:pt idx="5692">
                  <c:v>723</c:v>
                </c:pt>
                <c:pt idx="5693">
                  <c:v>718</c:v>
                </c:pt>
                <c:pt idx="5694">
                  <c:v>728</c:v>
                </c:pt>
                <c:pt idx="5695">
                  <c:v>732</c:v>
                </c:pt>
                <c:pt idx="5696">
                  <c:v>727</c:v>
                </c:pt>
                <c:pt idx="5697">
                  <c:v>729</c:v>
                </c:pt>
                <c:pt idx="5698">
                  <c:v>726</c:v>
                </c:pt>
                <c:pt idx="5699">
                  <c:v>726</c:v>
                </c:pt>
                <c:pt idx="5700">
                  <c:v>724</c:v>
                </c:pt>
                <c:pt idx="5701">
                  <c:v>731</c:v>
                </c:pt>
                <c:pt idx="5702">
                  <c:v>726</c:v>
                </c:pt>
                <c:pt idx="5703">
                  <c:v>734</c:v>
                </c:pt>
                <c:pt idx="5704">
                  <c:v>729</c:v>
                </c:pt>
                <c:pt idx="5705">
                  <c:v>729</c:v>
                </c:pt>
                <c:pt idx="5706">
                  <c:v>732</c:v>
                </c:pt>
                <c:pt idx="5707">
                  <c:v>729</c:v>
                </c:pt>
                <c:pt idx="5708">
                  <c:v>729</c:v>
                </c:pt>
                <c:pt idx="5709">
                  <c:v>724</c:v>
                </c:pt>
                <c:pt idx="5710">
                  <c:v>724</c:v>
                </c:pt>
                <c:pt idx="5711">
                  <c:v>724</c:v>
                </c:pt>
                <c:pt idx="5712">
                  <c:v>724</c:v>
                </c:pt>
                <c:pt idx="5713">
                  <c:v>717</c:v>
                </c:pt>
                <c:pt idx="5714">
                  <c:v>725</c:v>
                </c:pt>
                <c:pt idx="5715">
                  <c:v>722</c:v>
                </c:pt>
                <c:pt idx="5716">
                  <c:v>722</c:v>
                </c:pt>
                <c:pt idx="5717">
                  <c:v>727</c:v>
                </c:pt>
                <c:pt idx="5718">
                  <c:v>725</c:v>
                </c:pt>
                <c:pt idx="5719">
                  <c:v>732</c:v>
                </c:pt>
                <c:pt idx="5720">
                  <c:v>722</c:v>
                </c:pt>
                <c:pt idx="5721">
                  <c:v>722</c:v>
                </c:pt>
                <c:pt idx="5722">
                  <c:v>744</c:v>
                </c:pt>
                <c:pt idx="5723">
                  <c:v>720</c:v>
                </c:pt>
                <c:pt idx="5724">
                  <c:v>717</c:v>
                </c:pt>
                <c:pt idx="5725">
                  <c:v>722</c:v>
                </c:pt>
                <c:pt idx="5726">
                  <c:v>717</c:v>
                </c:pt>
                <c:pt idx="5727">
                  <c:v>722</c:v>
                </c:pt>
                <c:pt idx="5728">
                  <c:v>730</c:v>
                </c:pt>
                <c:pt idx="5729">
                  <c:v>727</c:v>
                </c:pt>
                <c:pt idx="5730">
                  <c:v>720</c:v>
                </c:pt>
                <c:pt idx="5731">
                  <c:v>730</c:v>
                </c:pt>
                <c:pt idx="5732">
                  <c:v>727</c:v>
                </c:pt>
                <c:pt idx="5733">
                  <c:v>725</c:v>
                </c:pt>
                <c:pt idx="5734">
                  <c:v>722</c:v>
                </c:pt>
                <c:pt idx="5735">
                  <c:v>720</c:v>
                </c:pt>
                <c:pt idx="5736">
                  <c:v>715</c:v>
                </c:pt>
                <c:pt idx="5737">
                  <c:v>727</c:v>
                </c:pt>
                <c:pt idx="5738">
                  <c:v>720</c:v>
                </c:pt>
                <c:pt idx="5739">
                  <c:v>722</c:v>
                </c:pt>
                <c:pt idx="5740">
                  <c:v>722</c:v>
                </c:pt>
                <c:pt idx="5741">
                  <c:v>715</c:v>
                </c:pt>
                <c:pt idx="5742">
                  <c:v>717</c:v>
                </c:pt>
                <c:pt idx="5743">
                  <c:v>715</c:v>
                </c:pt>
                <c:pt idx="5744">
                  <c:v>730</c:v>
                </c:pt>
                <c:pt idx="5745">
                  <c:v>730</c:v>
                </c:pt>
                <c:pt idx="5746">
                  <c:v>732</c:v>
                </c:pt>
                <c:pt idx="5747">
                  <c:v>732</c:v>
                </c:pt>
                <c:pt idx="5748">
                  <c:v>724</c:v>
                </c:pt>
                <c:pt idx="5749">
                  <c:v>725</c:v>
                </c:pt>
                <c:pt idx="5750">
                  <c:v>717</c:v>
                </c:pt>
                <c:pt idx="5751">
                  <c:v>720</c:v>
                </c:pt>
                <c:pt idx="5752">
                  <c:v>717</c:v>
                </c:pt>
                <c:pt idx="5753">
                  <c:v>716</c:v>
                </c:pt>
                <c:pt idx="5754">
                  <c:v>723</c:v>
                </c:pt>
                <c:pt idx="5755">
                  <c:v>722</c:v>
                </c:pt>
                <c:pt idx="5756">
                  <c:v>714</c:v>
                </c:pt>
                <c:pt idx="5757">
                  <c:v>727</c:v>
                </c:pt>
                <c:pt idx="5758">
                  <c:v>727</c:v>
                </c:pt>
                <c:pt idx="5759">
                  <c:v>715</c:v>
                </c:pt>
                <c:pt idx="5760">
                  <c:v>714</c:v>
                </c:pt>
                <c:pt idx="5761">
                  <c:v>717</c:v>
                </c:pt>
                <c:pt idx="5762">
                  <c:v>715</c:v>
                </c:pt>
                <c:pt idx="5763">
                  <c:v>722</c:v>
                </c:pt>
                <c:pt idx="5764">
                  <c:v>722</c:v>
                </c:pt>
                <c:pt idx="5765">
                  <c:v>715</c:v>
                </c:pt>
                <c:pt idx="5766">
                  <c:v>716</c:v>
                </c:pt>
                <c:pt idx="5767">
                  <c:v>715</c:v>
                </c:pt>
                <c:pt idx="5768">
                  <c:v>730</c:v>
                </c:pt>
                <c:pt idx="5769">
                  <c:v>730</c:v>
                </c:pt>
                <c:pt idx="5770">
                  <c:v>715</c:v>
                </c:pt>
                <c:pt idx="5771">
                  <c:v>725</c:v>
                </c:pt>
                <c:pt idx="5772">
                  <c:v>728</c:v>
                </c:pt>
                <c:pt idx="5773">
                  <c:v>717</c:v>
                </c:pt>
                <c:pt idx="5774">
                  <c:v>722</c:v>
                </c:pt>
                <c:pt idx="5775">
                  <c:v>720</c:v>
                </c:pt>
                <c:pt idx="5776">
                  <c:v>721</c:v>
                </c:pt>
                <c:pt idx="5777">
                  <c:v>720</c:v>
                </c:pt>
                <c:pt idx="5778">
                  <c:v>722</c:v>
                </c:pt>
                <c:pt idx="5779">
                  <c:v>722</c:v>
                </c:pt>
                <c:pt idx="5780">
                  <c:v>725</c:v>
                </c:pt>
                <c:pt idx="5781">
                  <c:v>719</c:v>
                </c:pt>
                <c:pt idx="5782">
                  <c:v>725</c:v>
                </c:pt>
                <c:pt idx="5783">
                  <c:v>733</c:v>
                </c:pt>
                <c:pt idx="5784">
                  <c:v>735</c:v>
                </c:pt>
                <c:pt idx="5785">
                  <c:v>727</c:v>
                </c:pt>
                <c:pt idx="5786">
                  <c:v>720</c:v>
                </c:pt>
                <c:pt idx="5787">
                  <c:v>721</c:v>
                </c:pt>
                <c:pt idx="5788">
                  <c:v>725</c:v>
                </c:pt>
                <c:pt idx="5789">
                  <c:v>722</c:v>
                </c:pt>
                <c:pt idx="5790">
                  <c:v>717</c:v>
                </c:pt>
                <c:pt idx="5791">
                  <c:v>723</c:v>
                </c:pt>
                <c:pt idx="5792">
                  <c:v>725</c:v>
                </c:pt>
                <c:pt idx="5793">
                  <c:v>722</c:v>
                </c:pt>
                <c:pt idx="5794">
                  <c:v>717</c:v>
                </c:pt>
                <c:pt idx="5795">
                  <c:v>717</c:v>
                </c:pt>
                <c:pt idx="5796">
                  <c:v>720</c:v>
                </c:pt>
                <c:pt idx="5797">
                  <c:v>730</c:v>
                </c:pt>
                <c:pt idx="5798">
                  <c:v>722</c:v>
                </c:pt>
                <c:pt idx="5799">
                  <c:v>730</c:v>
                </c:pt>
                <c:pt idx="5800">
                  <c:v>722</c:v>
                </c:pt>
                <c:pt idx="5801">
                  <c:v>722</c:v>
                </c:pt>
                <c:pt idx="5802">
                  <c:v>716</c:v>
                </c:pt>
                <c:pt idx="5803">
                  <c:v>720</c:v>
                </c:pt>
                <c:pt idx="5804">
                  <c:v>715</c:v>
                </c:pt>
                <c:pt idx="5805">
                  <c:v>717</c:v>
                </c:pt>
                <c:pt idx="5806">
                  <c:v>723</c:v>
                </c:pt>
                <c:pt idx="5807">
                  <c:v>722</c:v>
                </c:pt>
                <c:pt idx="5808">
                  <c:v>717</c:v>
                </c:pt>
                <c:pt idx="5809">
                  <c:v>715</c:v>
                </c:pt>
                <c:pt idx="5810">
                  <c:v>725</c:v>
                </c:pt>
                <c:pt idx="5811">
                  <c:v>715</c:v>
                </c:pt>
                <c:pt idx="5812">
                  <c:v>714</c:v>
                </c:pt>
                <c:pt idx="5813">
                  <c:v>714</c:v>
                </c:pt>
                <c:pt idx="5814">
                  <c:v>714</c:v>
                </c:pt>
                <c:pt idx="5815">
                  <c:v>714</c:v>
                </c:pt>
                <c:pt idx="5816">
                  <c:v>714</c:v>
                </c:pt>
                <c:pt idx="5817">
                  <c:v>714</c:v>
                </c:pt>
                <c:pt idx="5818">
                  <c:v>722</c:v>
                </c:pt>
                <c:pt idx="5819">
                  <c:v>754</c:v>
                </c:pt>
                <c:pt idx="5820">
                  <c:v>720</c:v>
                </c:pt>
                <c:pt idx="5821">
                  <c:v>719</c:v>
                </c:pt>
                <c:pt idx="5822">
                  <c:v>730</c:v>
                </c:pt>
                <c:pt idx="5823">
                  <c:v>720</c:v>
                </c:pt>
                <c:pt idx="5824">
                  <c:v>722</c:v>
                </c:pt>
                <c:pt idx="5825">
                  <c:v>730</c:v>
                </c:pt>
                <c:pt idx="5826">
                  <c:v>720</c:v>
                </c:pt>
                <c:pt idx="5827">
                  <c:v>717</c:v>
                </c:pt>
                <c:pt idx="5828">
                  <c:v>725</c:v>
                </c:pt>
                <c:pt idx="5829">
                  <c:v>725</c:v>
                </c:pt>
                <c:pt idx="5830">
                  <c:v>727</c:v>
                </c:pt>
                <c:pt idx="5831">
                  <c:v>730</c:v>
                </c:pt>
                <c:pt idx="5832">
                  <c:v>727</c:v>
                </c:pt>
                <c:pt idx="5833">
                  <c:v>717</c:v>
                </c:pt>
                <c:pt idx="5834">
                  <c:v>715</c:v>
                </c:pt>
                <c:pt idx="5835">
                  <c:v>722</c:v>
                </c:pt>
                <c:pt idx="5836">
                  <c:v>717</c:v>
                </c:pt>
                <c:pt idx="5837">
                  <c:v>715</c:v>
                </c:pt>
                <c:pt idx="5838">
                  <c:v>715</c:v>
                </c:pt>
                <c:pt idx="5839">
                  <c:v>730</c:v>
                </c:pt>
                <c:pt idx="5840">
                  <c:v>723</c:v>
                </c:pt>
                <c:pt idx="5841">
                  <c:v>725</c:v>
                </c:pt>
                <c:pt idx="5842">
                  <c:v>725</c:v>
                </c:pt>
                <c:pt idx="5843">
                  <c:v>715</c:v>
                </c:pt>
                <c:pt idx="5844">
                  <c:v>716</c:v>
                </c:pt>
                <c:pt idx="5845">
                  <c:v>728</c:v>
                </c:pt>
                <c:pt idx="5846">
                  <c:v>722</c:v>
                </c:pt>
                <c:pt idx="5847">
                  <c:v>725</c:v>
                </c:pt>
                <c:pt idx="5848">
                  <c:v>715</c:v>
                </c:pt>
                <c:pt idx="5849">
                  <c:v>725</c:v>
                </c:pt>
                <c:pt idx="5850">
                  <c:v>717</c:v>
                </c:pt>
                <c:pt idx="5851">
                  <c:v>725</c:v>
                </c:pt>
                <c:pt idx="5852">
                  <c:v>717</c:v>
                </c:pt>
                <c:pt idx="5853">
                  <c:v>725</c:v>
                </c:pt>
                <c:pt idx="5854">
                  <c:v>715</c:v>
                </c:pt>
                <c:pt idx="5855">
                  <c:v>722</c:v>
                </c:pt>
                <c:pt idx="5856">
                  <c:v>730</c:v>
                </c:pt>
                <c:pt idx="5857">
                  <c:v>714</c:v>
                </c:pt>
                <c:pt idx="5858">
                  <c:v>722</c:v>
                </c:pt>
                <c:pt idx="5859">
                  <c:v>725</c:v>
                </c:pt>
                <c:pt idx="5860">
                  <c:v>715</c:v>
                </c:pt>
                <c:pt idx="5861">
                  <c:v>717</c:v>
                </c:pt>
                <c:pt idx="5862">
                  <c:v>714</c:v>
                </c:pt>
                <c:pt idx="5863">
                  <c:v>715</c:v>
                </c:pt>
                <c:pt idx="5864">
                  <c:v>730</c:v>
                </c:pt>
                <c:pt idx="5865">
                  <c:v>715</c:v>
                </c:pt>
                <c:pt idx="5866">
                  <c:v>725</c:v>
                </c:pt>
                <c:pt idx="5867">
                  <c:v>722</c:v>
                </c:pt>
                <c:pt idx="5868">
                  <c:v>720</c:v>
                </c:pt>
                <c:pt idx="5869">
                  <c:v>722</c:v>
                </c:pt>
                <c:pt idx="5870">
                  <c:v>722</c:v>
                </c:pt>
                <c:pt idx="5871">
                  <c:v>730</c:v>
                </c:pt>
                <c:pt idx="5872">
                  <c:v>725</c:v>
                </c:pt>
                <c:pt idx="5873">
                  <c:v>715</c:v>
                </c:pt>
                <c:pt idx="5874">
                  <c:v>722</c:v>
                </c:pt>
                <c:pt idx="5875">
                  <c:v>725</c:v>
                </c:pt>
                <c:pt idx="5876">
                  <c:v>715</c:v>
                </c:pt>
                <c:pt idx="5877">
                  <c:v>725</c:v>
                </c:pt>
                <c:pt idx="5878">
                  <c:v>722</c:v>
                </c:pt>
                <c:pt idx="5879">
                  <c:v>722</c:v>
                </c:pt>
                <c:pt idx="5880">
                  <c:v>722</c:v>
                </c:pt>
                <c:pt idx="5881">
                  <c:v>720</c:v>
                </c:pt>
                <c:pt idx="5882">
                  <c:v>730</c:v>
                </c:pt>
                <c:pt idx="5883">
                  <c:v>722</c:v>
                </c:pt>
                <c:pt idx="5884">
                  <c:v>722</c:v>
                </c:pt>
                <c:pt idx="5885">
                  <c:v>717</c:v>
                </c:pt>
                <c:pt idx="5886">
                  <c:v>714</c:v>
                </c:pt>
                <c:pt idx="5887">
                  <c:v>722</c:v>
                </c:pt>
                <c:pt idx="5888">
                  <c:v>722</c:v>
                </c:pt>
                <c:pt idx="5889">
                  <c:v>735</c:v>
                </c:pt>
                <c:pt idx="5890">
                  <c:v>722</c:v>
                </c:pt>
                <c:pt idx="5891">
                  <c:v>730</c:v>
                </c:pt>
                <c:pt idx="5892">
                  <c:v>722</c:v>
                </c:pt>
                <c:pt idx="5893">
                  <c:v>725</c:v>
                </c:pt>
                <c:pt idx="5894">
                  <c:v>720</c:v>
                </c:pt>
                <c:pt idx="5895">
                  <c:v>732</c:v>
                </c:pt>
                <c:pt idx="5896">
                  <c:v>728</c:v>
                </c:pt>
                <c:pt idx="5897">
                  <c:v>722</c:v>
                </c:pt>
                <c:pt idx="5898">
                  <c:v>717</c:v>
                </c:pt>
                <c:pt idx="5899">
                  <c:v>715</c:v>
                </c:pt>
                <c:pt idx="5900">
                  <c:v>717</c:v>
                </c:pt>
                <c:pt idx="5901">
                  <c:v>725</c:v>
                </c:pt>
                <c:pt idx="5902">
                  <c:v>727</c:v>
                </c:pt>
                <c:pt idx="5903">
                  <c:v>727</c:v>
                </c:pt>
                <c:pt idx="5904">
                  <c:v>725</c:v>
                </c:pt>
                <c:pt idx="5905">
                  <c:v>714</c:v>
                </c:pt>
                <c:pt idx="5906">
                  <c:v>731</c:v>
                </c:pt>
                <c:pt idx="5907">
                  <c:v>715</c:v>
                </c:pt>
                <c:pt idx="5908">
                  <c:v>715</c:v>
                </c:pt>
                <c:pt idx="5909">
                  <c:v>722</c:v>
                </c:pt>
                <c:pt idx="5910">
                  <c:v>715</c:v>
                </c:pt>
                <c:pt idx="5911">
                  <c:v>722</c:v>
                </c:pt>
                <c:pt idx="5912">
                  <c:v>721</c:v>
                </c:pt>
                <c:pt idx="5913">
                  <c:v>725</c:v>
                </c:pt>
                <c:pt idx="5914">
                  <c:v>722</c:v>
                </c:pt>
                <c:pt idx="5915">
                  <c:v>722</c:v>
                </c:pt>
                <c:pt idx="5916">
                  <c:v>728</c:v>
                </c:pt>
                <c:pt idx="5917">
                  <c:v>727</c:v>
                </c:pt>
                <c:pt idx="5918">
                  <c:v>722</c:v>
                </c:pt>
                <c:pt idx="5919">
                  <c:v>727</c:v>
                </c:pt>
                <c:pt idx="5920">
                  <c:v>730</c:v>
                </c:pt>
                <c:pt idx="5921">
                  <c:v>728</c:v>
                </c:pt>
                <c:pt idx="5922">
                  <c:v>722</c:v>
                </c:pt>
                <c:pt idx="5923">
                  <c:v>728</c:v>
                </c:pt>
                <c:pt idx="5924">
                  <c:v>735</c:v>
                </c:pt>
                <c:pt idx="5925">
                  <c:v>722</c:v>
                </c:pt>
                <c:pt idx="5926">
                  <c:v>730</c:v>
                </c:pt>
                <c:pt idx="5927">
                  <c:v>716</c:v>
                </c:pt>
                <c:pt idx="5928">
                  <c:v>714</c:v>
                </c:pt>
                <c:pt idx="5929">
                  <c:v>714</c:v>
                </c:pt>
                <c:pt idx="5930">
                  <c:v>717</c:v>
                </c:pt>
                <c:pt idx="5931">
                  <c:v>725</c:v>
                </c:pt>
                <c:pt idx="5932">
                  <c:v>720</c:v>
                </c:pt>
                <c:pt idx="5933">
                  <c:v>730</c:v>
                </c:pt>
                <c:pt idx="5934">
                  <c:v>732</c:v>
                </c:pt>
                <c:pt idx="5935">
                  <c:v>735</c:v>
                </c:pt>
                <c:pt idx="5936">
                  <c:v>727</c:v>
                </c:pt>
                <c:pt idx="5937">
                  <c:v>717</c:v>
                </c:pt>
                <c:pt idx="5938">
                  <c:v>717</c:v>
                </c:pt>
                <c:pt idx="5939">
                  <c:v>716</c:v>
                </c:pt>
                <c:pt idx="5940">
                  <c:v>714</c:v>
                </c:pt>
                <c:pt idx="5941">
                  <c:v>720</c:v>
                </c:pt>
                <c:pt idx="5942">
                  <c:v>722</c:v>
                </c:pt>
                <c:pt idx="5943">
                  <c:v>744</c:v>
                </c:pt>
                <c:pt idx="5944">
                  <c:v>730</c:v>
                </c:pt>
                <c:pt idx="5945">
                  <c:v>734</c:v>
                </c:pt>
                <c:pt idx="5946">
                  <c:v>720</c:v>
                </c:pt>
                <c:pt idx="5947">
                  <c:v>722</c:v>
                </c:pt>
                <c:pt idx="5948">
                  <c:v>722</c:v>
                </c:pt>
                <c:pt idx="5949">
                  <c:v>720</c:v>
                </c:pt>
                <c:pt idx="5950">
                  <c:v>730</c:v>
                </c:pt>
                <c:pt idx="5951">
                  <c:v>720</c:v>
                </c:pt>
                <c:pt idx="5952">
                  <c:v>717</c:v>
                </c:pt>
                <c:pt idx="5953">
                  <c:v>717</c:v>
                </c:pt>
                <c:pt idx="5954">
                  <c:v>715</c:v>
                </c:pt>
                <c:pt idx="5955">
                  <c:v>722</c:v>
                </c:pt>
                <c:pt idx="5956">
                  <c:v>717</c:v>
                </c:pt>
                <c:pt idx="5957">
                  <c:v>715</c:v>
                </c:pt>
                <c:pt idx="5958">
                  <c:v>730</c:v>
                </c:pt>
                <c:pt idx="5959">
                  <c:v>722</c:v>
                </c:pt>
                <c:pt idx="5960">
                  <c:v>720</c:v>
                </c:pt>
                <c:pt idx="5961">
                  <c:v>717</c:v>
                </c:pt>
                <c:pt idx="5962">
                  <c:v>717</c:v>
                </c:pt>
                <c:pt idx="5963">
                  <c:v>715</c:v>
                </c:pt>
                <c:pt idx="5964">
                  <c:v>725</c:v>
                </c:pt>
                <c:pt idx="5965">
                  <c:v>717</c:v>
                </c:pt>
                <c:pt idx="5966">
                  <c:v>714</c:v>
                </c:pt>
                <c:pt idx="5967">
                  <c:v>717</c:v>
                </c:pt>
                <c:pt idx="5968">
                  <c:v>720</c:v>
                </c:pt>
                <c:pt idx="5969">
                  <c:v>727</c:v>
                </c:pt>
                <c:pt idx="5970">
                  <c:v>727</c:v>
                </c:pt>
                <c:pt idx="5971">
                  <c:v>715</c:v>
                </c:pt>
                <c:pt idx="5972">
                  <c:v>722</c:v>
                </c:pt>
                <c:pt idx="5973">
                  <c:v>725</c:v>
                </c:pt>
                <c:pt idx="5974">
                  <c:v>720</c:v>
                </c:pt>
                <c:pt idx="5975">
                  <c:v>717</c:v>
                </c:pt>
                <c:pt idx="5976">
                  <c:v>716</c:v>
                </c:pt>
                <c:pt idx="5977">
                  <c:v>720</c:v>
                </c:pt>
                <c:pt idx="5978">
                  <c:v>717</c:v>
                </c:pt>
                <c:pt idx="5979">
                  <c:v>722</c:v>
                </c:pt>
                <c:pt idx="5980">
                  <c:v>727</c:v>
                </c:pt>
                <c:pt idx="5981">
                  <c:v>722</c:v>
                </c:pt>
                <c:pt idx="5982">
                  <c:v>725</c:v>
                </c:pt>
                <c:pt idx="5983">
                  <c:v>722</c:v>
                </c:pt>
                <c:pt idx="5984">
                  <c:v>727</c:v>
                </c:pt>
                <c:pt idx="5985">
                  <c:v>714</c:v>
                </c:pt>
                <c:pt idx="5986">
                  <c:v>722</c:v>
                </c:pt>
                <c:pt idx="5987">
                  <c:v>717</c:v>
                </c:pt>
                <c:pt idx="5988">
                  <c:v>725</c:v>
                </c:pt>
                <c:pt idx="5989">
                  <c:v>717</c:v>
                </c:pt>
                <c:pt idx="5990">
                  <c:v>714</c:v>
                </c:pt>
                <c:pt idx="5991">
                  <c:v>730</c:v>
                </c:pt>
                <c:pt idx="5992">
                  <c:v>720</c:v>
                </c:pt>
                <c:pt idx="5993">
                  <c:v>727</c:v>
                </c:pt>
                <c:pt idx="5994">
                  <c:v>722</c:v>
                </c:pt>
                <c:pt idx="5995">
                  <c:v>719</c:v>
                </c:pt>
                <c:pt idx="5996">
                  <c:v>727</c:v>
                </c:pt>
                <c:pt idx="5997">
                  <c:v>720</c:v>
                </c:pt>
                <c:pt idx="5998">
                  <c:v>727</c:v>
                </c:pt>
                <c:pt idx="5999">
                  <c:v>744</c:v>
                </c:pt>
                <c:pt idx="6000">
                  <c:v>747</c:v>
                </c:pt>
                <c:pt idx="6001">
                  <c:v>717</c:v>
                </c:pt>
                <c:pt idx="6002">
                  <c:v>722</c:v>
                </c:pt>
                <c:pt idx="6003">
                  <c:v>720</c:v>
                </c:pt>
                <c:pt idx="6004">
                  <c:v>722</c:v>
                </c:pt>
                <c:pt idx="6005">
                  <c:v>720</c:v>
                </c:pt>
                <c:pt idx="6006">
                  <c:v>722</c:v>
                </c:pt>
                <c:pt idx="6007">
                  <c:v>722</c:v>
                </c:pt>
                <c:pt idx="6008">
                  <c:v>720</c:v>
                </c:pt>
                <c:pt idx="6009">
                  <c:v>719</c:v>
                </c:pt>
                <c:pt idx="6010">
                  <c:v>732</c:v>
                </c:pt>
                <c:pt idx="6011">
                  <c:v>720</c:v>
                </c:pt>
                <c:pt idx="6012">
                  <c:v>730</c:v>
                </c:pt>
                <c:pt idx="6013">
                  <c:v>727</c:v>
                </c:pt>
                <c:pt idx="6014">
                  <c:v>732</c:v>
                </c:pt>
                <c:pt idx="6015">
                  <c:v>726</c:v>
                </c:pt>
                <c:pt idx="6016">
                  <c:v>732</c:v>
                </c:pt>
                <c:pt idx="6017">
                  <c:v>727</c:v>
                </c:pt>
                <c:pt idx="6018">
                  <c:v>720</c:v>
                </c:pt>
                <c:pt idx="6019">
                  <c:v>727</c:v>
                </c:pt>
                <c:pt idx="6020">
                  <c:v>754</c:v>
                </c:pt>
                <c:pt idx="6021">
                  <c:v>720</c:v>
                </c:pt>
                <c:pt idx="6022">
                  <c:v>719</c:v>
                </c:pt>
                <c:pt idx="6023">
                  <c:v>722</c:v>
                </c:pt>
                <c:pt idx="6024">
                  <c:v>744</c:v>
                </c:pt>
                <c:pt idx="6025">
                  <c:v>717</c:v>
                </c:pt>
                <c:pt idx="6026">
                  <c:v>749</c:v>
                </c:pt>
                <c:pt idx="6027">
                  <c:v>717</c:v>
                </c:pt>
                <c:pt idx="6028">
                  <c:v>716</c:v>
                </c:pt>
                <c:pt idx="6029">
                  <c:v>715</c:v>
                </c:pt>
                <c:pt idx="6030">
                  <c:v>717</c:v>
                </c:pt>
                <c:pt idx="6031">
                  <c:v>722</c:v>
                </c:pt>
                <c:pt idx="6032">
                  <c:v>720</c:v>
                </c:pt>
                <c:pt idx="6033">
                  <c:v>722</c:v>
                </c:pt>
                <c:pt idx="6034">
                  <c:v>715</c:v>
                </c:pt>
                <c:pt idx="6035">
                  <c:v>722</c:v>
                </c:pt>
                <c:pt idx="6036">
                  <c:v>722</c:v>
                </c:pt>
                <c:pt idx="6037">
                  <c:v>717</c:v>
                </c:pt>
                <c:pt idx="6038">
                  <c:v>730</c:v>
                </c:pt>
                <c:pt idx="6039">
                  <c:v>728</c:v>
                </c:pt>
                <c:pt idx="6040">
                  <c:v>725</c:v>
                </c:pt>
                <c:pt idx="6041">
                  <c:v>721</c:v>
                </c:pt>
                <c:pt idx="6042">
                  <c:v>728</c:v>
                </c:pt>
                <c:pt idx="6043">
                  <c:v>727</c:v>
                </c:pt>
                <c:pt idx="6044">
                  <c:v>727</c:v>
                </c:pt>
                <c:pt idx="6045">
                  <c:v>732</c:v>
                </c:pt>
                <c:pt idx="6046">
                  <c:v>727</c:v>
                </c:pt>
                <c:pt idx="6047">
                  <c:v>725</c:v>
                </c:pt>
                <c:pt idx="6048">
                  <c:v>725</c:v>
                </c:pt>
                <c:pt idx="6049">
                  <c:v>732</c:v>
                </c:pt>
                <c:pt idx="6050">
                  <c:v>732</c:v>
                </c:pt>
                <c:pt idx="6051">
                  <c:v>717</c:v>
                </c:pt>
                <c:pt idx="6052">
                  <c:v>714</c:v>
                </c:pt>
                <c:pt idx="6053">
                  <c:v>714</c:v>
                </c:pt>
                <c:pt idx="6054">
                  <c:v>723</c:v>
                </c:pt>
                <c:pt idx="6055">
                  <c:v>722</c:v>
                </c:pt>
                <c:pt idx="6056">
                  <c:v>725</c:v>
                </c:pt>
                <c:pt idx="6057">
                  <c:v>722</c:v>
                </c:pt>
                <c:pt idx="6058">
                  <c:v>725</c:v>
                </c:pt>
                <c:pt idx="6059">
                  <c:v>732</c:v>
                </c:pt>
                <c:pt idx="6060">
                  <c:v>727</c:v>
                </c:pt>
                <c:pt idx="6061">
                  <c:v>725</c:v>
                </c:pt>
                <c:pt idx="6062">
                  <c:v>719</c:v>
                </c:pt>
                <c:pt idx="6063">
                  <c:v>722</c:v>
                </c:pt>
                <c:pt idx="6064">
                  <c:v>722</c:v>
                </c:pt>
                <c:pt idx="6065">
                  <c:v>714</c:v>
                </c:pt>
                <c:pt idx="6066">
                  <c:v>722</c:v>
                </c:pt>
                <c:pt idx="6067">
                  <c:v>715</c:v>
                </c:pt>
                <c:pt idx="6068">
                  <c:v>722</c:v>
                </c:pt>
                <c:pt idx="6069">
                  <c:v>722</c:v>
                </c:pt>
                <c:pt idx="6070">
                  <c:v>723</c:v>
                </c:pt>
                <c:pt idx="6071">
                  <c:v>717</c:v>
                </c:pt>
                <c:pt idx="6072">
                  <c:v>717</c:v>
                </c:pt>
                <c:pt idx="6073">
                  <c:v>722</c:v>
                </c:pt>
                <c:pt idx="6074">
                  <c:v>722</c:v>
                </c:pt>
                <c:pt idx="6075">
                  <c:v>715</c:v>
                </c:pt>
                <c:pt idx="6076">
                  <c:v>725</c:v>
                </c:pt>
                <c:pt idx="6077">
                  <c:v>725</c:v>
                </c:pt>
                <c:pt idx="6078">
                  <c:v>725</c:v>
                </c:pt>
                <c:pt idx="6079">
                  <c:v>727</c:v>
                </c:pt>
                <c:pt idx="6080">
                  <c:v>727</c:v>
                </c:pt>
                <c:pt idx="6081">
                  <c:v>735</c:v>
                </c:pt>
                <c:pt idx="6082">
                  <c:v>722</c:v>
                </c:pt>
                <c:pt idx="6083">
                  <c:v>728</c:v>
                </c:pt>
                <c:pt idx="6084">
                  <c:v>717</c:v>
                </c:pt>
                <c:pt idx="6085">
                  <c:v>730</c:v>
                </c:pt>
                <c:pt idx="6086">
                  <c:v>725</c:v>
                </c:pt>
                <c:pt idx="6087">
                  <c:v>722</c:v>
                </c:pt>
                <c:pt idx="6088">
                  <c:v>725</c:v>
                </c:pt>
                <c:pt idx="6089">
                  <c:v>722</c:v>
                </c:pt>
                <c:pt idx="6090">
                  <c:v>722</c:v>
                </c:pt>
                <c:pt idx="6091">
                  <c:v>727</c:v>
                </c:pt>
                <c:pt idx="6092">
                  <c:v>735</c:v>
                </c:pt>
                <c:pt idx="6093">
                  <c:v>725</c:v>
                </c:pt>
                <c:pt idx="6094">
                  <c:v>730</c:v>
                </c:pt>
                <c:pt idx="6095">
                  <c:v>727</c:v>
                </c:pt>
                <c:pt idx="6096">
                  <c:v>725</c:v>
                </c:pt>
                <c:pt idx="6097">
                  <c:v>722</c:v>
                </c:pt>
                <c:pt idx="6098">
                  <c:v>720</c:v>
                </c:pt>
                <c:pt idx="6099">
                  <c:v>722</c:v>
                </c:pt>
                <c:pt idx="6100">
                  <c:v>722</c:v>
                </c:pt>
                <c:pt idx="6101">
                  <c:v>715</c:v>
                </c:pt>
                <c:pt idx="6102">
                  <c:v>722</c:v>
                </c:pt>
                <c:pt idx="6103">
                  <c:v>716</c:v>
                </c:pt>
                <c:pt idx="6104">
                  <c:v>720</c:v>
                </c:pt>
                <c:pt idx="6105">
                  <c:v>725</c:v>
                </c:pt>
                <c:pt idx="6106">
                  <c:v>723</c:v>
                </c:pt>
                <c:pt idx="6107">
                  <c:v>730</c:v>
                </c:pt>
                <c:pt idx="6108">
                  <c:v>722</c:v>
                </c:pt>
                <c:pt idx="6109">
                  <c:v>723</c:v>
                </c:pt>
                <c:pt idx="6110">
                  <c:v>725</c:v>
                </c:pt>
                <c:pt idx="6111">
                  <c:v>717</c:v>
                </c:pt>
                <c:pt idx="6112">
                  <c:v>742</c:v>
                </c:pt>
                <c:pt idx="6113">
                  <c:v>749</c:v>
                </c:pt>
                <c:pt idx="6114">
                  <c:v>717</c:v>
                </c:pt>
                <c:pt idx="6115">
                  <c:v>720</c:v>
                </c:pt>
                <c:pt idx="6116">
                  <c:v>715</c:v>
                </c:pt>
                <c:pt idx="6117">
                  <c:v>744</c:v>
                </c:pt>
                <c:pt idx="6118">
                  <c:v>747</c:v>
                </c:pt>
                <c:pt idx="6119">
                  <c:v>717</c:v>
                </c:pt>
                <c:pt idx="6120">
                  <c:v>734</c:v>
                </c:pt>
                <c:pt idx="6121">
                  <c:v>723</c:v>
                </c:pt>
                <c:pt idx="6122">
                  <c:v>722</c:v>
                </c:pt>
                <c:pt idx="6123">
                  <c:v>725</c:v>
                </c:pt>
                <c:pt idx="6124">
                  <c:v>720</c:v>
                </c:pt>
                <c:pt idx="6125">
                  <c:v>717</c:v>
                </c:pt>
                <c:pt idx="6126">
                  <c:v>717</c:v>
                </c:pt>
                <c:pt idx="6127">
                  <c:v>720</c:v>
                </c:pt>
                <c:pt idx="6128">
                  <c:v>717</c:v>
                </c:pt>
                <c:pt idx="6129">
                  <c:v>714</c:v>
                </c:pt>
                <c:pt idx="6130">
                  <c:v>714</c:v>
                </c:pt>
                <c:pt idx="6131">
                  <c:v>722</c:v>
                </c:pt>
                <c:pt idx="6132">
                  <c:v>722</c:v>
                </c:pt>
                <c:pt idx="6133">
                  <c:v>727</c:v>
                </c:pt>
                <c:pt idx="6134">
                  <c:v>722</c:v>
                </c:pt>
                <c:pt idx="6135">
                  <c:v>725</c:v>
                </c:pt>
                <c:pt idx="6136">
                  <c:v>722</c:v>
                </c:pt>
                <c:pt idx="6137">
                  <c:v>727</c:v>
                </c:pt>
                <c:pt idx="6138">
                  <c:v>728</c:v>
                </c:pt>
                <c:pt idx="6139">
                  <c:v>722</c:v>
                </c:pt>
                <c:pt idx="6140">
                  <c:v>727</c:v>
                </c:pt>
                <c:pt idx="6141">
                  <c:v>727</c:v>
                </c:pt>
                <c:pt idx="6142">
                  <c:v>725</c:v>
                </c:pt>
                <c:pt idx="6143">
                  <c:v>725</c:v>
                </c:pt>
                <c:pt idx="6144">
                  <c:v>722</c:v>
                </c:pt>
                <c:pt idx="6145">
                  <c:v>725</c:v>
                </c:pt>
                <c:pt idx="6146">
                  <c:v>727</c:v>
                </c:pt>
                <c:pt idx="6147">
                  <c:v>721</c:v>
                </c:pt>
                <c:pt idx="6148">
                  <c:v>725</c:v>
                </c:pt>
                <c:pt idx="6149">
                  <c:v>727</c:v>
                </c:pt>
                <c:pt idx="6150">
                  <c:v>730</c:v>
                </c:pt>
                <c:pt idx="6151">
                  <c:v>720</c:v>
                </c:pt>
                <c:pt idx="6152">
                  <c:v>727</c:v>
                </c:pt>
                <c:pt idx="6153">
                  <c:v>722</c:v>
                </c:pt>
                <c:pt idx="6154">
                  <c:v>720</c:v>
                </c:pt>
                <c:pt idx="6155">
                  <c:v>717</c:v>
                </c:pt>
                <c:pt idx="6156">
                  <c:v>715</c:v>
                </c:pt>
                <c:pt idx="6157">
                  <c:v>725</c:v>
                </c:pt>
                <c:pt idx="6158">
                  <c:v>722</c:v>
                </c:pt>
                <c:pt idx="6159">
                  <c:v>720</c:v>
                </c:pt>
                <c:pt idx="6160">
                  <c:v>722</c:v>
                </c:pt>
                <c:pt idx="6161">
                  <c:v>715</c:v>
                </c:pt>
                <c:pt idx="6162">
                  <c:v>714</c:v>
                </c:pt>
                <c:pt idx="6163">
                  <c:v>722</c:v>
                </c:pt>
                <c:pt idx="6164">
                  <c:v>720</c:v>
                </c:pt>
                <c:pt idx="6165">
                  <c:v>727</c:v>
                </c:pt>
                <c:pt idx="6166">
                  <c:v>728</c:v>
                </c:pt>
                <c:pt idx="6167">
                  <c:v>727</c:v>
                </c:pt>
                <c:pt idx="6168">
                  <c:v>722</c:v>
                </c:pt>
                <c:pt idx="6169">
                  <c:v>730</c:v>
                </c:pt>
                <c:pt idx="6170">
                  <c:v>722</c:v>
                </c:pt>
                <c:pt idx="6171">
                  <c:v>720</c:v>
                </c:pt>
                <c:pt idx="6172">
                  <c:v>730</c:v>
                </c:pt>
                <c:pt idx="6173">
                  <c:v>725</c:v>
                </c:pt>
                <c:pt idx="6174">
                  <c:v>715</c:v>
                </c:pt>
                <c:pt idx="6175">
                  <c:v>714</c:v>
                </c:pt>
                <c:pt idx="6176">
                  <c:v>722</c:v>
                </c:pt>
                <c:pt idx="6177">
                  <c:v>735</c:v>
                </c:pt>
                <c:pt idx="6178">
                  <c:v>722</c:v>
                </c:pt>
                <c:pt idx="6179">
                  <c:v>719</c:v>
                </c:pt>
                <c:pt idx="6180">
                  <c:v>730</c:v>
                </c:pt>
                <c:pt idx="6181">
                  <c:v>722</c:v>
                </c:pt>
                <c:pt idx="6182">
                  <c:v>725</c:v>
                </c:pt>
                <c:pt idx="6183">
                  <c:v>717</c:v>
                </c:pt>
                <c:pt idx="6184">
                  <c:v>722</c:v>
                </c:pt>
                <c:pt idx="6185">
                  <c:v>722</c:v>
                </c:pt>
                <c:pt idx="6186">
                  <c:v>730</c:v>
                </c:pt>
                <c:pt idx="6187">
                  <c:v>715</c:v>
                </c:pt>
                <c:pt idx="6188">
                  <c:v>725</c:v>
                </c:pt>
                <c:pt idx="6189">
                  <c:v>722</c:v>
                </c:pt>
                <c:pt idx="6190">
                  <c:v>720</c:v>
                </c:pt>
                <c:pt idx="6191">
                  <c:v>730</c:v>
                </c:pt>
                <c:pt idx="6192">
                  <c:v>720</c:v>
                </c:pt>
                <c:pt idx="6193">
                  <c:v>735</c:v>
                </c:pt>
                <c:pt idx="6194">
                  <c:v>727</c:v>
                </c:pt>
                <c:pt idx="6195">
                  <c:v>720</c:v>
                </c:pt>
                <c:pt idx="6196">
                  <c:v>722</c:v>
                </c:pt>
                <c:pt idx="6197">
                  <c:v>728</c:v>
                </c:pt>
                <c:pt idx="6198">
                  <c:v>717</c:v>
                </c:pt>
                <c:pt idx="6199">
                  <c:v>722</c:v>
                </c:pt>
                <c:pt idx="6200">
                  <c:v>730</c:v>
                </c:pt>
                <c:pt idx="6201">
                  <c:v>722</c:v>
                </c:pt>
                <c:pt idx="6202">
                  <c:v>715</c:v>
                </c:pt>
                <c:pt idx="6203">
                  <c:v>717</c:v>
                </c:pt>
                <c:pt idx="6204">
                  <c:v>725</c:v>
                </c:pt>
                <c:pt idx="6205">
                  <c:v>730</c:v>
                </c:pt>
                <c:pt idx="6206">
                  <c:v>730</c:v>
                </c:pt>
                <c:pt idx="6207">
                  <c:v>723</c:v>
                </c:pt>
                <c:pt idx="6208">
                  <c:v>716</c:v>
                </c:pt>
                <c:pt idx="6209">
                  <c:v>727</c:v>
                </c:pt>
                <c:pt idx="6210">
                  <c:v>730</c:v>
                </c:pt>
                <c:pt idx="6211">
                  <c:v>732</c:v>
                </c:pt>
                <c:pt idx="6212">
                  <c:v>728</c:v>
                </c:pt>
                <c:pt idx="6213">
                  <c:v>727</c:v>
                </c:pt>
                <c:pt idx="6214">
                  <c:v>727</c:v>
                </c:pt>
                <c:pt idx="6215">
                  <c:v>728</c:v>
                </c:pt>
                <c:pt idx="6216">
                  <c:v>727</c:v>
                </c:pt>
                <c:pt idx="6217">
                  <c:v>735</c:v>
                </c:pt>
                <c:pt idx="6218">
                  <c:v>725</c:v>
                </c:pt>
                <c:pt idx="6219">
                  <c:v>735</c:v>
                </c:pt>
                <c:pt idx="6220">
                  <c:v>720</c:v>
                </c:pt>
                <c:pt idx="6221">
                  <c:v>717</c:v>
                </c:pt>
                <c:pt idx="6222">
                  <c:v>722</c:v>
                </c:pt>
                <c:pt idx="6223">
                  <c:v>715</c:v>
                </c:pt>
                <c:pt idx="6224">
                  <c:v>722</c:v>
                </c:pt>
                <c:pt idx="6225">
                  <c:v>725</c:v>
                </c:pt>
                <c:pt idx="6226">
                  <c:v>722</c:v>
                </c:pt>
                <c:pt idx="6227">
                  <c:v>722</c:v>
                </c:pt>
                <c:pt idx="6228">
                  <c:v>717</c:v>
                </c:pt>
                <c:pt idx="6229">
                  <c:v>722</c:v>
                </c:pt>
                <c:pt idx="6230">
                  <c:v>730</c:v>
                </c:pt>
                <c:pt idx="6231">
                  <c:v>725</c:v>
                </c:pt>
                <c:pt idx="6232">
                  <c:v>715</c:v>
                </c:pt>
                <c:pt idx="6233">
                  <c:v>722</c:v>
                </c:pt>
                <c:pt idx="6234">
                  <c:v>726</c:v>
                </c:pt>
                <c:pt idx="6235">
                  <c:v>723</c:v>
                </c:pt>
                <c:pt idx="6236">
                  <c:v>726</c:v>
                </c:pt>
                <c:pt idx="6237">
                  <c:v>721</c:v>
                </c:pt>
                <c:pt idx="6238">
                  <c:v>723</c:v>
                </c:pt>
                <c:pt idx="6239">
                  <c:v>717</c:v>
                </c:pt>
                <c:pt idx="6240">
                  <c:v>716</c:v>
                </c:pt>
                <c:pt idx="6241">
                  <c:v>718</c:v>
                </c:pt>
                <c:pt idx="6242">
                  <c:v>721</c:v>
                </c:pt>
                <c:pt idx="6243">
                  <c:v>723</c:v>
                </c:pt>
                <c:pt idx="6244">
                  <c:v>731</c:v>
                </c:pt>
                <c:pt idx="6245">
                  <c:v>726</c:v>
                </c:pt>
                <c:pt idx="6246">
                  <c:v>728</c:v>
                </c:pt>
                <c:pt idx="6247">
                  <c:v>728</c:v>
                </c:pt>
                <c:pt idx="6248">
                  <c:v>733</c:v>
                </c:pt>
                <c:pt idx="6249">
                  <c:v>721</c:v>
                </c:pt>
                <c:pt idx="6250">
                  <c:v>716</c:v>
                </c:pt>
                <c:pt idx="6251">
                  <c:v>717</c:v>
                </c:pt>
                <c:pt idx="6252">
                  <c:v>724</c:v>
                </c:pt>
                <c:pt idx="6253">
                  <c:v>723</c:v>
                </c:pt>
                <c:pt idx="6254">
                  <c:v>726</c:v>
                </c:pt>
                <c:pt idx="6255">
                  <c:v>723</c:v>
                </c:pt>
                <c:pt idx="6256">
                  <c:v>717</c:v>
                </c:pt>
                <c:pt idx="6257">
                  <c:v>724</c:v>
                </c:pt>
                <c:pt idx="6258">
                  <c:v>723</c:v>
                </c:pt>
                <c:pt idx="6259">
                  <c:v>731</c:v>
                </c:pt>
                <c:pt idx="6260">
                  <c:v>716</c:v>
                </c:pt>
                <c:pt idx="6261">
                  <c:v>717</c:v>
                </c:pt>
                <c:pt idx="6262">
                  <c:v>723</c:v>
                </c:pt>
                <c:pt idx="6263">
                  <c:v>718</c:v>
                </c:pt>
                <c:pt idx="6264">
                  <c:v>726</c:v>
                </c:pt>
                <c:pt idx="6265">
                  <c:v>716</c:v>
                </c:pt>
                <c:pt idx="6266">
                  <c:v>718</c:v>
                </c:pt>
                <c:pt idx="6267">
                  <c:v>728</c:v>
                </c:pt>
                <c:pt idx="6268">
                  <c:v>721</c:v>
                </c:pt>
                <c:pt idx="6269">
                  <c:v>723</c:v>
                </c:pt>
                <c:pt idx="6270">
                  <c:v>718</c:v>
                </c:pt>
                <c:pt idx="6271">
                  <c:v>721</c:v>
                </c:pt>
                <c:pt idx="6272">
                  <c:v>728</c:v>
                </c:pt>
                <c:pt idx="6273">
                  <c:v>734</c:v>
                </c:pt>
                <c:pt idx="6274">
                  <c:v>728</c:v>
                </c:pt>
                <c:pt idx="6275">
                  <c:v>728</c:v>
                </c:pt>
                <c:pt idx="6276">
                  <c:v>731</c:v>
                </c:pt>
                <c:pt idx="6277">
                  <c:v>723</c:v>
                </c:pt>
                <c:pt idx="6278">
                  <c:v>726</c:v>
                </c:pt>
                <c:pt idx="6279">
                  <c:v>736</c:v>
                </c:pt>
                <c:pt idx="6280">
                  <c:v>731</c:v>
                </c:pt>
                <c:pt idx="6281">
                  <c:v>721</c:v>
                </c:pt>
                <c:pt idx="6282">
                  <c:v>736</c:v>
                </c:pt>
                <c:pt idx="6283">
                  <c:v>729</c:v>
                </c:pt>
                <c:pt idx="6284">
                  <c:v>723</c:v>
                </c:pt>
                <c:pt idx="6285">
                  <c:v>728</c:v>
                </c:pt>
                <c:pt idx="6286">
                  <c:v>723</c:v>
                </c:pt>
                <c:pt idx="6287">
                  <c:v>728</c:v>
                </c:pt>
                <c:pt idx="6288">
                  <c:v>720</c:v>
                </c:pt>
                <c:pt idx="6289">
                  <c:v>726</c:v>
                </c:pt>
                <c:pt idx="6290">
                  <c:v>722</c:v>
                </c:pt>
                <c:pt idx="6291">
                  <c:v>715</c:v>
                </c:pt>
                <c:pt idx="6292">
                  <c:v>716</c:v>
                </c:pt>
                <c:pt idx="6293">
                  <c:v>731</c:v>
                </c:pt>
                <c:pt idx="6294">
                  <c:v>721</c:v>
                </c:pt>
                <c:pt idx="6295">
                  <c:v>720</c:v>
                </c:pt>
                <c:pt idx="6296">
                  <c:v>723</c:v>
                </c:pt>
                <c:pt idx="6297">
                  <c:v>734</c:v>
                </c:pt>
                <c:pt idx="6298">
                  <c:v>728</c:v>
                </c:pt>
                <c:pt idx="6299">
                  <c:v>728</c:v>
                </c:pt>
                <c:pt idx="6300">
                  <c:v>729</c:v>
                </c:pt>
                <c:pt idx="6301">
                  <c:v>731</c:v>
                </c:pt>
                <c:pt idx="6302">
                  <c:v>736</c:v>
                </c:pt>
                <c:pt idx="6303">
                  <c:v>723</c:v>
                </c:pt>
                <c:pt idx="6304">
                  <c:v>723</c:v>
                </c:pt>
                <c:pt idx="6305">
                  <c:v>716</c:v>
                </c:pt>
                <c:pt idx="6306">
                  <c:v>731</c:v>
                </c:pt>
                <c:pt idx="6307">
                  <c:v>723</c:v>
                </c:pt>
                <c:pt idx="6308">
                  <c:v>716</c:v>
                </c:pt>
                <c:pt idx="6309">
                  <c:v>718</c:v>
                </c:pt>
                <c:pt idx="6310">
                  <c:v>718</c:v>
                </c:pt>
                <c:pt idx="6311">
                  <c:v>721</c:v>
                </c:pt>
                <c:pt idx="6312">
                  <c:v>723</c:v>
                </c:pt>
                <c:pt idx="6313">
                  <c:v>725</c:v>
                </c:pt>
                <c:pt idx="6314">
                  <c:v>736</c:v>
                </c:pt>
                <c:pt idx="6315">
                  <c:v>723</c:v>
                </c:pt>
                <c:pt idx="6316">
                  <c:v>731</c:v>
                </c:pt>
                <c:pt idx="6317">
                  <c:v>726</c:v>
                </c:pt>
                <c:pt idx="6318">
                  <c:v>716</c:v>
                </c:pt>
                <c:pt idx="6319">
                  <c:v>728</c:v>
                </c:pt>
                <c:pt idx="6320">
                  <c:v>723</c:v>
                </c:pt>
                <c:pt idx="6321">
                  <c:v>721</c:v>
                </c:pt>
                <c:pt idx="6322">
                  <c:v>723</c:v>
                </c:pt>
                <c:pt idx="6323">
                  <c:v>718</c:v>
                </c:pt>
                <c:pt idx="6324">
                  <c:v>721</c:v>
                </c:pt>
                <c:pt idx="6325">
                  <c:v>723</c:v>
                </c:pt>
                <c:pt idx="6326">
                  <c:v>723</c:v>
                </c:pt>
                <c:pt idx="6327">
                  <c:v>726</c:v>
                </c:pt>
                <c:pt idx="6328">
                  <c:v>718</c:v>
                </c:pt>
                <c:pt idx="6329">
                  <c:v>723</c:v>
                </c:pt>
                <c:pt idx="6330">
                  <c:v>743</c:v>
                </c:pt>
                <c:pt idx="6331">
                  <c:v>723</c:v>
                </c:pt>
                <c:pt idx="6332">
                  <c:v>718</c:v>
                </c:pt>
                <c:pt idx="6333">
                  <c:v>716</c:v>
                </c:pt>
                <c:pt idx="6334">
                  <c:v>723</c:v>
                </c:pt>
                <c:pt idx="6335">
                  <c:v>750</c:v>
                </c:pt>
                <c:pt idx="6336">
                  <c:v>728</c:v>
                </c:pt>
                <c:pt idx="6337">
                  <c:v>718</c:v>
                </c:pt>
                <c:pt idx="6338">
                  <c:v>721</c:v>
                </c:pt>
                <c:pt idx="6339">
                  <c:v>723</c:v>
                </c:pt>
                <c:pt idx="6340">
                  <c:v>731</c:v>
                </c:pt>
                <c:pt idx="6341">
                  <c:v>723</c:v>
                </c:pt>
                <c:pt idx="6342">
                  <c:v>722</c:v>
                </c:pt>
                <c:pt idx="6343">
                  <c:v>729</c:v>
                </c:pt>
                <c:pt idx="6344">
                  <c:v>723</c:v>
                </c:pt>
                <c:pt idx="6345">
                  <c:v>717</c:v>
                </c:pt>
                <c:pt idx="6346">
                  <c:v>715</c:v>
                </c:pt>
                <c:pt idx="6347">
                  <c:v>721</c:v>
                </c:pt>
                <c:pt idx="6348">
                  <c:v>726</c:v>
                </c:pt>
                <c:pt idx="6349">
                  <c:v>716</c:v>
                </c:pt>
                <c:pt idx="6350">
                  <c:v>718</c:v>
                </c:pt>
                <c:pt idx="6351">
                  <c:v>726</c:v>
                </c:pt>
                <c:pt idx="6352">
                  <c:v>715</c:v>
                </c:pt>
                <c:pt idx="6353">
                  <c:v>715</c:v>
                </c:pt>
                <c:pt idx="6354">
                  <c:v>723</c:v>
                </c:pt>
                <c:pt idx="6355">
                  <c:v>718</c:v>
                </c:pt>
                <c:pt idx="6356">
                  <c:v>723</c:v>
                </c:pt>
                <c:pt idx="6357">
                  <c:v>726</c:v>
                </c:pt>
                <c:pt idx="6358">
                  <c:v>726</c:v>
                </c:pt>
                <c:pt idx="6359">
                  <c:v>731</c:v>
                </c:pt>
                <c:pt idx="6360">
                  <c:v>726</c:v>
                </c:pt>
                <c:pt idx="6361">
                  <c:v>718</c:v>
                </c:pt>
                <c:pt idx="6362">
                  <c:v>721</c:v>
                </c:pt>
                <c:pt idx="6363">
                  <c:v>723</c:v>
                </c:pt>
                <c:pt idx="6364">
                  <c:v>726</c:v>
                </c:pt>
                <c:pt idx="6365">
                  <c:v>716</c:v>
                </c:pt>
                <c:pt idx="6366">
                  <c:v>717</c:v>
                </c:pt>
                <c:pt idx="6367">
                  <c:v>723</c:v>
                </c:pt>
                <c:pt idx="6368">
                  <c:v>723</c:v>
                </c:pt>
                <c:pt idx="6369">
                  <c:v>723</c:v>
                </c:pt>
                <c:pt idx="6370">
                  <c:v>723</c:v>
                </c:pt>
                <c:pt idx="6371">
                  <c:v>718</c:v>
                </c:pt>
                <c:pt idx="6372">
                  <c:v>721</c:v>
                </c:pt>
                <c:pt idx="6373">
                  <c:v>726</c:v>
                </c:pt>
                <c:pt idx="6374">
                  <c:v>718</c:v>
                </c:pt>
                <c:pt idx="6375">
                  <c:v>721</c:v>
                </c:pt>
                <c:pt idx="6376">
                  <c:v>731</c:v>
                </c:pt>
                <c:pt idx="6377">
                  <c:v>731</c:v>
                </c:pt>
                <c:pt idx="6378">
                  <c:v>721</c:v>
                </c:pt>
                <c:pt idx="6379">
                  <c:v>718</c:v>
                </c:pt>
                <c:pt idx="6380">
                  <c:v>718</c:v>
                </c:pt>
                <c:pt idx="6381">
                  <c:v>715</c:v>
                </c:pt>
                <c:pt idx="6382">
                  <c:v>723</c:v>
                </c:pt>
                <c:pt idx="6383">
                  <c:v>718</c:v>
                </c:pt>
                <c:pt idx="6384">
                  <c:v>726</c:v>
                </c:pt>
                <c:pt idx="6385">
                  <c:v>731</c:v>
                </c:pt>
                <c:pt idx="6386">
                  <c:v>721</c:v>
                </c:pt>
                <c:pt idx="6387">
                  <c:v>731</c:v>
                </c:pt>
                <c:pt idx="6388">
                  <c:v>731</c:v>
                </c:pt>
                <c:pt idx="6389">
                  <c:v>721</c:v>
                </c:pt>
                <c:pt idx="6390">
                  <c:v>731</c:v>
                </c:pt>
                <c:pt idx="6391">
                  <c:v>723</c:v>
                </c:pt>
                <c:pt idx="6392">
                  <c:v>715</c:v>
                </c:pt>
                <c:pt idx="6393">
                  <c:v>728</c:v>
                </c:pt>
                <c:pt idx="6394">
                  <c:v>723</c:v>
                </c:pt>
                <c:pt idx="6395">
                  <c:v>716</c:v>
                </c:pt>
                <c:pt idx="6396">
                  <c:v>723</c:v>
                </c:pt>
                <c:pt idx="6397">
                  <c:v>717</c:v>
                </c:pt>
                <c:pt idx="6398">
                  <c:v>721</c:v>
                </c:pt>
                <c:pt idx="6399">
                  <c:v>723</c:v>
                </c:pt>
                <c:pt idx="6400">
                  <c:v>723</c:v>
                </c:pt>
                <c:pt idx="6401">
                  <c:v>748</c:v>
                </c:pt>
                <c:pt idx="6402">
                  <c:v>721</c:v>
                </c:pt>
                <c:pt idx="6403">
                  <c:v>728</c:v>
                </c:pt>
                <c:pt idx="6404">
                  <c:v>728</c:v>
                </c:pt>
                <c:pt idx="6405">
                  <c:v>750</c:v>
                </c:pt>
                <c:pt idx="6406">
                  <c:v>716</c:v>
                </c:pt>
                <c:pt idx="6407">
                  <c:v>723</c:v>
                </c:pt>
                <c:pt idx="6408">
                  <c:v>726</c:v>
                </c:pt>
                <c:pt idx="6409">
                  <c:v>724</c:v>
                </c:pt>
                <c:pt idx="6410">
                  <c:v>718</c:v>
                </c:pt>
                <c:pt idx="6411">
                  <c:v>721</c:v>
                </c:pt>
                <c:pt idx="6412">
                  <c:v>726</c:v>
                </c:pt>
                <c:pt idx="6413">
                  <c:v>728</c:v>
                </c:pt>
                <c:pt idx="6414">
                  <c:v>726</c:v>
                </c:pt>
                <c:pt idx="6415">
                  <c:v>728</c:v>
                </c:pt>
                <c:pt idx="6416">
                  <c:v>731</c:v>
                </c:pt>
                <c:pt idx="6417">
                  <c:v>726</c:v>
                </c:pt>
                <c:pt idx="6418">
                  <c:v>718</c:v>
                </c:pt>
                <c:pt idx="6419">
                  <c:v>716</c:v>
                </c:pt>
                <c:pt idx="6420">
                  <c:v>723</c:v>
                </c:pt>
                <c:pt idx="6421">
                  <c:v>726</c:v>
                </c:pt>
                <c:pt idx="6422">
                  <c:v>721</c:v>
                </c:pt>
                <c:pt idx="6423">
                  <c:v>718</c:v>
                </c:pt>
                <c:pt idx="6424">
                  <c:v>721</c:v>
                </c:pt>
                <c:pt idx="6425">
                  <c:v>726</c:v>
                </c:pt>
                <c:pt idx="6426">
                  <c:v>728</c:v>
                </c:pt>
                <c:pt idx="6427">
                  <c:v>721</c:v>
                </c:pt>
                <c:pt idx="6428">
                  <c:v>731</c:v>
                </c:pt>
                <c:pt idx="6429">
                  <c:v>721</c:v>
                </c:pt>
                <c:pt idx="6430">
                  <c:v>723</c:v>
                </c:pt>
                <c:pt idx="6431">
                  <c:v>723</c:v>
                </c:pt>
                <c:pt idx="6432">
                  <c:v>726</c:v>
                </c:pt>
                <c:pt idx="6433">
                  <c:v>718</c:v>
                </c:pt>
                <c:pt idx="6434">
                  <c:v>716</c:v>
                </c:pt>
                <c:pt idx="6435">
                  <c:v>718</c:v>
                </c:pt>
                <c:pt idx="6436">
                  <c:v>726</c:v>
                </c:pt>
                <c:pt idx="6437">
                  <c:v>728</c:v>
                </c:pt>
                <c:pt idx="6438">
                  <c:v>717</c:v>
                </c:pt>
                <c:pt idx="6439">
                  <c:v>721</c:v>
                </c:pt>
                <c:pt idx="6440">
                  <c:v>715</c:v>
                </c:pt>
                <c:pt idx="6441">
                  <c:v>723</c:v>
                </c:pt>
                <c:pt idx="6442">
                  <c:v>721</c:v>
                </c:pt>
                <c:pt idx="6443">
                  <c:v>726</c:v>
                </c:pt>
                <c:pt idx="6444">
                  <c:v>718</c:v>
                </c:pt>
                <c:pt idx="6445">
                  <c:v>716</c:v>
                </c:pt>
                <c:pt idx="6446">
                  <c:v>718</c:v>
                </c:pt>
                <c:pt idx="6447">
                  <c:v>729</c:v>
                </c:pt>
                <c:pt idx="6448">
                  <c:v>736</c:v>
                </c:pt>
                <c:pt idx="6449">
                  <c:v>723</c:v>
                </c:pt>
                <c:pt idx="6450">
                  <c:v>728</c:v>
                </c:pt>
                <c:pt idx="6451">
                  <c:v>728</c:v>
                </c:pt>
                <c:pt idx="6452">
                  <c:v>721</c:v>
                </c:pt>
                <c:pt idx="6453">
                  <c:v>728</c:v>
                </c:pt>
                <c:pt idx="6454">
                  <c:v>716</c:v>
                </c:pt>
                <c:pt idx="6455">
                  <c:v>723</c:v>
                </c:pt>
                <c:pt idx="6456">
                  <c:v>726</c:v>
                </c:pt>
                <c:pt idx="6457">
                  <c:v>723</c:v>
                </c:pt>
                <c:pt idx="6458">
                  <c:v>731</c:v>
                </c:pt>
                <c:pt idx="6459">
                  <c:v>716</c:v>
                </c:pt>
                <c:pt idx="6460">
                  <c:v>723</c:v>
                </c:pt>
                <c:pt idx="6461">
                  <c:v>728</c:v>
                </c:pt>
                <c:pt idx="6462">
                  <c:v>721</c:v>
                </c:pt>
                <c:pt idx="6463">
                  <c:v>728</c:v>
                </c:pt>
                <c:pt idx="6464">
                  <c:v>728</c:v>
                </c:pt>
                <c:pt idx="6465">
                  <c:v>726</c:v>
                </c:pt>
                <c:pt idx="6466">
                  <c:v>736</c:v>
                </c:pt>
                <c:pt idx="6467">
                  <c:v>726</c:v>
                </c:pt>
                <c:pt idx="6468">
                  <c:v>720</c:v>
                </c:pt>
                <c:pt idx="6469">
                  <c:v>727</c:v>
                </c:pt>
                <c:pt idx="6470">
                  <c:v>729</c:v>
                </c:pt>
                <c:pt idx="6471">
                  <c:v>721</c:v>
                </c:pt>
                <c:pt idx="6472">
                  <c:v>723</c:v>
                </c:pt>
                <c:pt idx="6473">
                  <c:v>726</c:v>
                </c:pt>
                <c:pt idx="6474">
                  <c:v>718</c:v>
                </c:pt>
                <c:pt idx="6475">
                  <c:v>718</c:v>
                </c:pt>
                <c:pt idx="6476">
                  <c:v>723</c:v>
                </c:pt>
                <c:pt idx="6477">
                  <c:v>728</c:v>
                </c:pt>
                <c:pt idx="6478">
                  <c:v>731</c:v>
                </c:pt>
                <c:pt idx="6479">
                  <c:v>726</c:v>
                </c:pt>
                <c:pt idx="6480">
                  <c:v>726</c:v>
                </c:pt>
                <c:pt idx="6481">
                  <c:v>726</c:v>
                </c:pt>
                <c:pt idx="6482">
                  <c:v>731</c:v>
                </c:pt>
                <c:pt idx="6483">
                  <c:v>717</c:v>
                </c:pt>
                <c:pt idx="6484">
                  <c:v>723</c:v>
                </c:pt>
                <c:pt idx="6485">
                  <c:v>723</c:v>
                </c:pt>
                <c:pt idx="6486">
                  <c:v>723</c:v>
                </c:pt>
                <c:pt idx="6487">
                  <c:v>728</c:v>
                </c:pt>
                <c:pt idx="6488">
                  <c:v>728</c:v>
                </c:pt>
                <c:pt idx="6489">
                  <c:v>721</c:v>
                </c:pt>
                <c:pt idx="6490">
                  <c:v>723</c:v>
                </c:pt>
                <c:pt idx="6491">
                  <c:v>726</c:v>
                </c:pt>
                <c:pt idx="6492">
                  <c:v>718</c:v>
                </c:pt>
                <c:pt idx="6493">
                  <c:v>718</c:v>
                </c:pt>
                <c:pt idx="6494">
                  <c:v>731</c:v>
                </c:pt>
                <c:pt idx="6495">
                  <c:v>718</c:v>
                </c:pt>
                <c:pt idx="6496">
                  <c:v>715</c:v>
                </c:pt>
                <c:pt idx="6497">
                  <c:v>724</c:v>
                </c:pt>
                <c:pt idx="6498">
                  <c:v>723</c:v>
                </c:pt>
                <c:pt idx="6499">
                  <c:v>726</c:v>
                </c:pt>
                <c:pt idx="6500">
                  <c:v>721</c:v>
                </c:pt>
                <c:pt idx="6501">
                  <c:v>718</c:v>
                </c:pt>
                <c:pt idx="6502">
                  <c:v>723</c:v>
                </c:pt>
                <c:pt idx="6503">
                  <c:v>718</c:v>
                </c:pt>
                <c:pt idx="6504">
                  <c:v>717</c:v>
                </c:pt>
                <c:pt idx="6505">
                  <c:v>729</c:v>
                </c:pt>
                <c:pt idx="6506">
                  <c:v>718</c:v>
                </c:pt>
                <c:pt idx="6507">
                  <c:v>728</c:v>
                </c:pt>
                <c:pt idx="6508">
                  <c:v>724</c:v>
                </c:pt>
                <c:pt idx="6509">
                  <c:v>718</c:v>
                </c:pt>
                <c:pt idx="6510">
                  <c:v>723</c:v>
                </c:pt>
                <c:pt idx="6511">
                  <c:v>729</c:v>
                </c:pt>
                <c:pt idx="6512">
                  <c:v>718</c:v>
                </c:pt>
                <c:pt idx="6513">
                  <c:v>723</c:v>
                </c:pt>
                <c:pt idx="6514">
                  <c:v>723</c:v>
                </c:pt>
                <c:pt idx="6515">
                  <c:v>718</c:v>
                </c:pt>
                <c:pt idx="6516">
                  <c:v>724</c:v>
                </c:pt>
                <c:pt idx="6517">
                  <c:v>718</c:v>
                </c:pt>
                <c:pt idx="6518">
                  <c:v>728</c:v>
                </c:pt>
                <c:pt idx="6519">
                  <c:v>723</c:v>
                </c:pt>
                <c:pt idx="6520">
                  <c:v>723</c:v>
                </c:pt>
                <c:pt idx="6521">
                  <c:v>721</c:v>
                </c:pt>
                <c:pt idx="6522">
                  <c:v>718</c:v>
                </c:pt>
                <c:pt idx="6523">
                  <c:v>723</c:v>
                </c:pt>
                <c:pt idx="6524">
                  <c:v>723</c:v>
                </c:pt>
                <c:pt idx="6525">
                  <c:v>723</c:v>
                </c:pt>
                <c:pt idx="6526">
                  <c:v>715</c:v>
                </c:pt>
                <c:pt idx="6527">
                  <c:v>723</c:v>
                </c:pt>
                <c:pt idx="6528">
                  <c:v>723</c:v>
                </c:pt>
                <c:pt idx="6529">
                  <c:v>716</c:v>
                </c:pt>
                <c:pt idx="6530">
                  <c:v>731</c:v>
                </c:pt>
                <c:pt idx="6531">
                  <c:v>743</c:v>
                </c:pt>
                <c:pt idx="6532">
                  <c:v>745</c:v>
                </c:pt>
                <c:pt idx="6533">
                  <c:v>745</c:v>
                </c:pt>
                <c:pt idx="6534">
                  <c:v>723</c:v>
                </c:pt>
                <c:pt idx="6535">
                  <c:v>723</c:v>
                </c:pt>
                <c:pt idx="6536">
                  <c:v>721</c:v>
                </c:pt>
                <c:pt idx="6537">
                  <c:v>718</c:v>
                </c:pt>
                <c:pt idx="6538">
                  <c:v>724</c:v>
                </c:pt>
                <c:pt idx="6539">
                  <c:v>723</c:v>
                </c:pt>
                <c:pt idx="6540">
                  <c:v>717</c:v>
                </c:pt>
                <c:pt idx="6541">
                  <c:v>724</c:v>
                </c:pt>
                <c:pt idx="6542">
                  <c:v>716</c:v>
                </c:pt>
                <c:pt idx="6543">
                  <c:v>723</c:v>
                </c:pt>
                <c:pt idx="6544">
                  <c:v>723</c:v>
                </c:pt>
                <c:pt idx="6545">
                  <c:v>715</c:v>
                </c:pt>
                <c:pt idx="6546">
                  <c:v>726</c:v>
                </c:pt>
                <c:pt idx="6547">
                  <c:v>723</c:v>
                </c:pt>
                <c:pt idx="6548">
                  <c:v>718</c:v>
                </c:pt>
                <c:pt idx="6549">
                  <c:v>718</c:v>
                </c:pt>
                <c:pt idx="6550">
                  <c:v>716</c:v>
                </c:pt>
                <c:pt idx="6551">
                  <c:v>715</c:v>
                </c:pt>
                <c:pt idx="6552">
                  <c:v>718</c:v>
                </c:pt>
                <c:pt idx="6553">
                  <c:v>721</c:v>
                </c:pt>
                <c:pt idx="6554">
                  <c:v>718</c:v>
                </c:pt>
                <c:pt idx="6555">
                  <c:v>723</c:v>
                </c:pt>
                <c:pt idx="6556">
                  <c:v>726</c:v>
                </c:pt>
                <c:pt idx="6557">
                  <c:v>726</c:v>
                </c:pt>
                <c:pt idx="6558">
                  <c:v>724</c:v>
                </c:pt>
                <c:pt idx="6559">
                  <c:v>716</c:v>
                </c:pt>
                <c:pt idx="6560">
                  <c:v>723</c:v>
                </c:pt>
                <c:pt idx="6561">
                  <c:v>721</c:v>
                </c:pt>
                <c:pt idx="6562">
                  <c:v>728</c:v>
                </c:pt>
                <c:pt idx="6563">
                  <c:v>721</c:v>
                </c:pt>
                <c:pt idx="6564">
                  <c:v>728</c:v>
                </c:pt>
                <c:pt idx="6565">
                  <c:v>731</c:v>
                </c:pt>
                <c:pt idx="6566">
                  <c:v>728</c:v>
                </c:pt>
                <c:pt idx="6567">
                  <c:v>728</c:v>
                </c:pt>
                <c:pt idx="6568">
                  <c:v>734</c:v>
                </c:pt>
                <c:pt idx="6569">
                  <c:v>731</c:v>
                </c:pt>
                <c:pt idx="6570">
                  <c:v>723</c:v>
                </c:pt>
                <c:pt idx="6571">
                  <c:v>729</c:v>
                </c:pt>
                <c:pt idx="6572">
                  <c:v>736</c:v>
                </c:pt>
                <c:pt idx="6573">
                  <c:v>723</c:v>
                </c:pt>
                <c:pt idx="6574">
                  <c:v>726</c:v>
                </c:pt>
                <c:pt idx="6575">
                  <c:v>723</c:v>
                </c:pt>
                <c:pt idx="6576">
                  <c:v>723</c:v>
                </c:pt>
                <c:pt idx="6577">
                  <c:v>723</c:v>
                </c:pt>
                <c:pt idx="6578">
                  <c:v>726</c:v>
                </c:pt>
                <c:pt idx="6579">
                  <c:v>731</c:v>
                </c:pt>
                <c:pt idx="6580">
                  <c:v>718</c:v>
                </c:pt>
                <c:pt idx="6581">
                  <c:v>717</c:v>
                </c:pt>
                <c:pt idx="6582">
                  <c:v>724</c:v>
                </c:pt>
                <c:pt idx="6583">
                  <c:v>723</c:v>
                </c:pt>
                <c:pt idx="6584">
                  <c:v>721</c:v>
                </c:pt>
                <c:pt idx="6585">
                  <c:v>715</c:v>
                </c:pt>
                <c:pt idx="6586">
                  <c:v>723</c:v>
                </c:pt>
                <c:pt idx="6587">
                  <c:v>721</c:v>
                </c:pt>
                <c:pt idx="6588">
                  <c:v>723</c:v>
                </c:pt>
                <c:pt idx="6589">
                  <c:v>718</c:v>
                </c:pt>
                <c:pt idx="6590">
                  <c:v>721</c:v>
                </c:pt>
                <c:pt idx="6591">
                  <c:v>728</c:v>
                </c:pt>
                <c:pt idx="6592">
                  <c:v>724</c:v>
                </c:pt>
                <c:pt idx="6593">
                  <c:v>726</c:v>
                </c:pt>
                <c:pt idx="6594">
                  <c:v>723</c:v>
                </c:pt>
                <c:pt idx="6595">
                  <c:v>724</c:v>
                </c:pt>
                <c:pt idx="6596">
                  <c:v>718</c:v>
                </c:pt>
                <c:pt idx="6597">
                  <c:v>718</c:v>
                </c:pt>
                <c:pt idx="6598">
                  <c:v>716</c:v>
                </c:pt>
                <c:pt idx="6599">
                  <c:v>717</c:v>
                </c:pt>
                <c:pt idx="6600">
                  <c:v>717</c:v>
                </c:pt>
                <c:pt idx="6601">
                  <c:v>721</c:v>
                </c:pt>
                <c:pt idx="6602">
                  <c:v>718</c:v>
                </c:pt>
                <c:pt idx="6603">
                  <c:v>718</c:v>
                </c:pt>
                <c:pt idx="6604">
                  <c:v>716</c:v>
                </c:pt>
                <c:pt idx="6605">
                  <c:v>718</c:v>
                </c:pt>
                <c:pt idx="6606">
                  <c:v>721</c:v>
                </c:pt>
                <c:pt idx="6607">
                  <c:v>728</c:v>
                </c:pt>
                <c:pt idx="6608">
                  <c:v>723</c:v>
                </c:pt>
                <c:pt idx="6609">
                  <c:v>726</c:v>
                </c:pt>
                <c:pt idx="6610">
                  <c:v>736</c:v>
                </c:pt>
                <c:pt idx="6611">
                  <c:v>736</c:v>
                </c:pt>
                <c:pt idx="6612">
                  <c:v>728</c:v>
                </c:pt>
                <c:pt idx="6613">
                  <c:v>723</c:v>
                </c:pt>
                <c:pt idx="6614">
                  <c:v>726</c:v>
                </c:pt>
                <c:pt idx="6615">
                  <c:v>718</c:v>
                </c:pt>
                <c:pt idx="6616">
                  <c:v>728</c:v>
                </c:pt>
                <c:pt idx="6617">
                  <c:v>715</c:v>
                </c:pt>
                <c:pt idx="6618">
                  <c:v>726</c:v>
                </c:pt>
                <c:pt idx="6619">
                  <c:v>723</c:v>
                </c:pt>
                <c:pt idx="6620">
                  <c:v>723</c:v>
                </c:pt>
                <c:pt idx="6621">
                  <c:v>728</c:v>
                </c:pt>
                <c:pt idx="6622">
                  <c:v>716</c:v>
                </c:pt>
                <c:pt idx="6623">
                  <c:v>723</c:v>
                </c:pt>
                <c:pt idx="6624">
                  <c:v>728</c:v>
                </c:pt>
                <c:pt idx="6625">
                  <c:v>721</c:v>
                </c:pt>
                <c:pt idx="6626">
                  <c:v>726</c:v>
                </c:pt>
                <c:pt idx="6627">
                  <c:v>718</c:v>
                </c:pt>
                <c:pt idx="6628">
                  <c:v>718</c:v>
                </c:pt>
                <c:pt idx="6629">
                  <c:v>728</c:v>
                </c:pt>
                <c:pt idx="6630">
                  <c:v>726</c:v>
                </c:pt>
                <c:pt idx="6631">
                  <c:v>723</c:v>
                </c:pt>
                <c:pt idx="6632">
                  <c:v>723</c:v>
                </c:pt>
                <c:pt idx="6633">
                  <c:v>723</c:v>
                </c:pt>
                <c:pt idx="6634">
                  <c:v>723</c:v>
                </c:pt>
                <c:pt idx="6635">
                  <c:v>720</c:v>
                </c:pt>
                <c:pt idx="6636">
                  <c:v>728</c:v>
                </c:pt>
                <c:pt idx="6637">
                  <c:v>731</c:v>
                </c:pt>
                <c:pt idx="6638">
                  <c:v>723</c:v>
                </c:pt>
                <c:pt idx="6639">
                  <c:v>731</c:v>
                </c:pt>
                <c:pt idx="6640">
                  <c:v>748</c:v>
                </c:pt>
                <c:pt idx="6641">
                  <c:v>731</c:v>
                </c:pt>
                <c:pt idx="6642">
                  <c:v>723</c:v>
                </c:pt>
                <c:pt idx="6643">
                  <c:v>750</c:v>
                </c:pt>
                <c:pt idx="6644">
                  <c:v>726</c:v>
                </c:pt>
                <c:pt idx="6645">
                  <c:v>715</c:v>
                </c:pt>
                <c:pt idx="6646">
                  <c:v>750</c:v>
                </c:pt>
                <c:pt idx="6647">
                  <c:v>718</c:v>
                </c:pt>
                <c:pt idx="6648">
                  <c:v>723</c:v>
                </c:pt>
                <c:pt idx="6649">
                  <c:v>726</c:v>
                </c:pt>
                <c:pt idx="6650">
                  <c:v>716</c:v>
                </c:pt>
                <c:pt idx="6651">
                  <c:v>736</c:v>
                </c:pt>
                <c:pt idx="6652">
                  <c:v>718</c:v>
                </c:pt>
                <c:pt idx="6653">
                  <c:v>726</c:v>
                </c:pt>
                <c:pt idx="6654">
                  <c:v>723</c:v>
                </c:pt>
                <c:pt idx="6655">
                  <c:v>726</c:v>
                </c:pt>
                <c:pt idx="6656">
                  <c:v>728</c:v>
                </c:pt>
                <c:pt idx="6657">
                  <c:v>728</c:v>
                </c:pt>
                <c:pt idx="6658">
                  <c:v>728</c:v>
                </c:pt>
                <c:pt idx="6659">
                  <c:v>723</c:v>
                </c:pt>
                <c:pt idx="6660">
                  <c:v>734</c:v>
                </c:pt>
                <c:pt idx="6661">
                  <c:v>723</c:v>
                </c:pt>
                <c:pt idx="6662">
                  <c:v>722</c:v>
                </c:pt>
                <c:pt idx="6663">
                  <c:v>726</c:v>
                </c:pt>
                <c:pt idx="6664">
                  <c:v>731</c:v>
                </c:pt>
                <c:pt idx="6665">
                  <c:v>729</c:v>
                </c:pt>
                <c:pt idx="6666">
                  <c:v>718</c:v>
                </c:pt>
                <c:pt idx="6667">
                  <c:v>728</c:v>
                </c:pt>
                <c:pt idx="6668">
                  <c:v>726</c:v>
                </c:pt>
                <c:pt idx="6669">
                  <c:v>723</c:v>
                </c:pt>
                <c:pt idx="6670">
                  <c:v>716</c:v>
                </c:pt>
                <c:pt idx="6671">
                  <c:v>728</c:v>
                </c:pt>
                <c:pt idx="6672">
                  <c:v>718</c:v>
                </c:pt>
                <c:pt idx="6673">
                  <c:v>731</c:v>
                </c:pt>
                <c:pt idx="6674">
                  <c:v>728</c:v>
                </c:pt>
                <c:pt idx="6675">
                  <c:v>721</c:v>
                </c:pt>
                <c:pt idx="6676">
                  <c:v>731</c:v>
                </c:pt>
                <c:pt idx="6677">
                  <c:v>728</c:v>
                </c:pt>
                <c:pt idx="6678">
                  <c:v>726</c:v>
                </c:pt>
                <c:pt idx="6679">
                  <c:v>716</c:v>
                </c:pt>
                <c:pt idx="6680">
                  <c:v>726</c:v>
                </c:pt>
                <c:pt idx="6681">
                  <c:v>716</c:v>
                </c:pt>
                <c:pt idx="6682">
                  <c:v>726</c:v>
                </c:pt>
                <c:pt idx="6683">
                  <c:v>723</c:v>
                </c:pt>
                <c:pt idx="6684">
                  <c:v>726</c:v>
                </c:pt>
                <c:pt idx="6685">
                  <c:v>723</c:v>
                </c:pt>
                <c:pt idx="6686">
                  <c:v>723</c:v>
                </c:pt>
                <c:pt idx="6687">
                  <c:v>715</c:v>
                </c:pt>
                <c:pt idx="6688">
                  <c:v>727</c:v>
                </c:pt>
                <c:pt idx="6689">
                  <c:v>723</c:v>
                </c:pt>
                <c:pt idx="6690">
                  <c:v>723</c:v>
                </c:pt>
                <c:pt idx="6691">
                  <c:v>718</c:v>
                </c:pt>
                <c:pt idx="6692">
                  <c:v>731</c:v>
                </c:pt>
                <c:pt idx="6693">
                  <c:v>728</c:v>
                </c:pt>
                <c:pt idx="6694">
                  <c:v>723</c:v>
                </c:pt>
                <c:pt idx="6695">
                  <c:v>720</c:v>
                </c:pt>
                <c:pt idx="6696">
                  <c:v>728</c:v>
                </c:pt>
                <c:pt idx="6697">
                  <c:v>736</c:v>
                </c:pt>
                <c:pt idx="6698">
                  <c:v>726</c:v>
                </c:pt>
                <c:pt idx="6699">
                  <c:v>731</c:v>
                </c:pt>
                <c:pt idx="6700">
                  <c:v>721</c:v>
                </c:pt>
                <c:pt idx="6701">
                  <c:v>731</c:v>
                </c:pt>
                <c:pt idx="6702">
                  <c:v>732</c:v>
                </c:pt>
                <c:pt idx="6703">
                  <c:v>728</c:v>
                </c:pt>
                <c:pt idx="6704">
                  <c:v>736</c:v>
                </c:pt>
                <c:pt idx="6705">
                  <c:v>729</c:v>
                </c:pt>
                <c:pt idx="6706">
                  <c:v>723</c:v>
                </c:pt>
                <c:pt idx="6707">
                  <c:v>718</c:v>
                </c:pt>
                <c:pt idx="6708">
                  <c:v>715</c:v>
                </c:pt>
                <c:pt idx="6709">
                  <c:v>715</c:v>
                </c:pt>
                <c:pt idx="6710">
                  <c:v>715</c:v>
                </c:pt>
                <c:pt idx="6711">
                  <c:v>715</c:v>
                </c:pt>
                <c:pt idx="6712">
                  <c:v>724</c:v>
                </c:pt>
                <c:pt idx="6713">
                  <c:v>731</c:v>
                </c:pt>
                <c:pt idx="6714">
                  <c:v>722</c:v>
                </c:pt>
                <c:pt idx="6715">
                  <c:v>729</c:v>
                </c:pt>
                <c:pt idx="6716">
                  <c:v>728</c:v>
                </c:pt>
                <c:pt idx="6717">
                  <c:v>736</c:v>
                </c:pt>
                <c:pt idx="6718">
                  <c:v>723</c:v>
                </c:pt>
                <c:pt idx="6719">
                  <c:v>731</c:v>
                </c:pt>
                <c:pt idx="6720">
                  <c:v>721</c:v>
                </c:pt>
                <c:pt idx="6721">
                  <c:v>728</c:v>
                </c:pt>
                <c:pt idx="6722">
                  <c:v>722</c:v>
                </c:pt>
                <c:pt idx="6723">
                  <c:v>733</c:v>
                </c:pt>
                <c:pt idx="6724">
                  <c:v>723</c:v>
                </c:pt>
                <c:pt idx="6725">
                  <c:v>721</c:v>
                </c:pt>
                <c:pt idx="6726">
                  <c:v>728</c:v>
                </c:pt>
                <c:pt idx="6727">
                  <c:v>726</c:v>
                </c:pt>
                <c:pt idx="6728">
                  <c:v>716</c:v>
                </c:pt>
                <c:pt idx="6729">
                  <c:v>723</c:v>
                </c:pt>
                <c:pt idx="6730">
                  <c:v>728</c:v>
                </c:pt>
                <c:pt idx="6731">
                  <c:v>716</c:v>
                </c:pt>
                <c:pt idx="6732">
                  <c:v>718</c:v>
                </c:pt>
                <c:pt idx="6733">
                  <c:v>718</c:v>
                </c:pt>
                <c:pt idx="6734">
                  <c:v>715</c:v>
                </c:pt>
                <c:pt idx="6735">
                  <c:v>721</c:v>
                </c:pt>
                <c:pt idx="6736">
                  <c:v>726</c:v>
                </c:pt>
                <c:pt idx="6737">
                  <c:v>734</c:v>
                </c:pt>
                <c:pt idx="6738">
                  <c:v>723</c:v>
                </c:pt>
                <c:pt idx="6739">
                  <c:v>723</c:v>
                </c:pt>
                <c:pt idx="6740">
                  <c:v>716</c:v>
                </c:pt>
                <c:pt idx="6741">
                  <c:v>717</c:v>
                </c:pt>
                <c:pt idx="6742">
                  <c:v>715</c:v>
                </c:pt>
                <c:pt idx="6743">
                  <c:v>715</c:v>
                </c:pt>
                <c:pt idx="6744">
                  <c:v>721</c:v>
                </c:pt>
                <c:pt idx="6745">
                  <c:v>718</c:v>
                </c:pt>
                <c:pt idx="6746">
                  <c:v>723</c:v>
                </c:pt>
                <c:pt idx="6747">
                  <c:v>716</c:v>
                </c:pt>
                <c:pt idx="6748">
                  <c:v>723</c:v>
                </c:pt>
                <c:pt idx="6749">
                  <c:v>722</c:v>
                </c:pt>
                <c:pt idx="6750">
                  <c:v>723</c:v>
                </c:pt>
                <c:pt idx="6751">
                  <c:v>723</c:v>
                </c:pt>
                <c:pt idx="6752">
                  <c:v>726</c:v>
                </c:pt>
                <c:pt idx="6753">
                  <c:v>728</c:v>
                </c:pt>
                <c:pt idx="6754">
                  <c:v>733</c:v>
                </c:pt>
                <c:pt idx="6755">
                  <c:v>721</c:v>
                </c:pt>
                <c:pt idx="6756">
                  <c:v>723</c:v>
                </c:pt>
                <c:pt idx="6757">
                  <c:v>723</c:v>
                </c:pt>
                <c:pt idx="6758">
                  <c:v>720</c:v>
                </c:pt>
                <c:pt idx="6759">
                  <c:v>726</c:v>
                </c:pt>
                <c:pt idx="6760">
                  <c:v>731</c:v>
                </c:pt>
                <c:pt idx="6761">
                  <c:v>721</c:v>
                </c:pt>
                <c:pt idx="6762">
                  <c:v>720</c:v>
                </c:pt>
                <c:pt idx="6763">
                  <c:v>723</c:v>
                </c:pt>
                <c:pt idx="6764">
                  <c:v>726</c:v>
                </c:pt>
                <c:pt idx="6765">
                  <c:v>728</c:v>
                </c:pt>
                <c:pt idx="6766">
                  <c:v>723</c:v>
                </c:pt>
                <c:pt idx="6767">
                  <c:v>729</c:v>
                </c:pt>
                <c:pt idx="6768">
                  <c:v>723</c:v>
                </c:pt>
                <c:pt idx="6769">
                  <c:v>723</c:v>
                </c:pt>
                <c:pt idx="6770">
                  <c:v>731</c:v>
                </c:pt>
                <c:pt idx="6771">
                  <c:v>731</c:v>
                </c:pt>
                <c:pt idx="6772">
                  <c:v>731</c:v>
                </c:pt>
                <c:pt idx="6773">
                  <c:v>723</c:v>
                </c:pt>
                <c:pt idx="6774">
                  <c:v>723</c:v>
                </c:pt>
                <c:pt idx="6775">
                  <c:v>715</c:v>
                </c:pt>
                <c:pt idx="6776">
                  <c:v>727</c:v>
                </c:pt>
                <c:pt idx="6777">
                  <c:v>723</c:v>
                </c:pt>
                <c:pt idx="6778">
                  <c:v>723</c:v>
                </c:pt>
                <c:pt idx="6779">
                  <c:v>718</c:v>
                </c:pt>
                <c:pt idx="6780">
                  <c:v>716</c:v>
                </c:pt>
                <c:pt idx="6781">
                  <c:v>718</c:v>
                </c:pt>
                <c:pt idx="6782">
                  <c:v>723</c:v>
                </c:pt>
                <c:pt idx="6783">
                  <c:v>723</c:v>
                </c:pt>
                <c:pt idx="6784">
                  <c:v>726</c:v>
                </c:pt>
                <c:pt idx="6785">
                  <c:v>721</c:v>
                </c:pt>
                <c:pt idx="6786">
                  <c:v>723</c:v>
                </c:pt>
                <c:pt idx="6787">
                  <c:v>718</c:v>
                </c:pt>
                <c:pt idx="6788">
                  <c:v>724</c:v>
                </c:pt>
                <c:pt idx="6789">
                  <c:v>723</c:v>
                </c:pt>
                <c:pt idx="6790">
                  <c:v>718</c:v>
                </c:pt>
                <c:pt idx="6791">
                  <c:v>723</c:v>
                </c:pt>
                <c:pt idx="6792">
                  <c:v>726</c:v>
                </c:pt>
                <c:pt idx="6793">
                  <c:v>721</c:v>
                </c:pt>
                <c:pt idx="6794">
                  <c:v>722</c:v>
                </c:pt>
                <c:pt idx="6795">
                  <c:v>729</c:v>
                </c:pt>
                <c:pt idx="6796">
                  <c:v>723</c:v>
                </c:pt>
                <c:pt idx="6797">
                  <c:v>731</c:v>
                </c:pt>
                <c:pt idx="6798">
                  <c:v>728</c:v>
                </c:pt>
                <c:pt idx="6799">
                  <c:v>726</c:v>
                </c:pt>
                <c:pt idx="6800">
                  <c:v>716</c:v>
                </c:pt>
                <c:pt idx="6801">
                  <c:v>731</c:v>
                </c:pt>
                <c:pt idx="6802">
                  <c:v>723</c:v>
                </c:pt>
                <c:pt idx="6803">
                  <c:v>716</c:v>
                </c:pt>
                <c:pt idx="6804">
                  <c:v>715</c:v>
                </c:pt>
                <c:pt idx="6805">
                  <c:v>728</c:v>
                </c:pt>
                <c:pt idx="6806">
                  <c:v>721</c:v>
                </c:pt>
                <c:pt idx="6807">
                  <c:v>721</c:v>
                </c:pt>
                <c:pt idx="6808">
                  <c:v>728</c:v>
                </c:pt>
                <c:pt idx="6809">
                  <c:v>721</c:v>
                </c:pt>
                <c:pt idx="6810">
                  <c:v>723</c:v>
                </c:pt>
                <c:pt idx="6811">
                  <c:v>728</c:v>
                </c:pt>
                <c:pt idx="6812">
                  <c:v>726</c:v>
                </c:pt>
                <c:pt idx="6813">
                  <c:v>726</c:v>
                </c:pt>
                <c:pt idx="6814">
                  <c:v>726</c:v>
                </c:pt>
                <c:pt idx="6815">
                  <c:v>723</c:v>
                </c:pt>
                <c:pt idx="6816">
                  <c:v>728</c:v>
                </c:pt>
                <c:pt idx="6817">
                  <c:v>723</c:v>
                </c:pt>
                <c:pt idx="6818">
                  <c:v>731</c:v>
                </c:pt>
                <c:pt idx="6819">
                  <c:v>723</c:v>
                </c:pt>
                <c:pt idx="6820">
                  <c:v>723</c:v>
                </c:pt>
                <c:pt idx="6821">
                  <c:v>721</c:v>
                </c:pt>
                <c:pt idx="6822">
                  <c:v>717</c:v>
                </c:pt>
                <c:pt idx="6823">
                  <c:v>717</c:v>
                </c:pt>
                <c:pt idx="6824">
                  <c:v>731</c:v>
                </c:pt>
                <c:pt idx="6825">
                  <c:v>731</c:v>
                </c:pt>
                <c:pt idx="6826">
                  <c:v>721</c:v>
                </c:pt>
                <c:pt idx="6827">
                  <c:v>726</c:v>
                </c:pt>
                <c:pt idx="6828">
                  <c:v>718</c:v>
                </c:pt>
                <c:pt idx="6829">
                  <c:v>715</c:v>
                </c:pt>
                <c:pt idx="6830">
                  <c:v>715</c:v>
                </c:pt>
                <c:pt idx="6831">
                  <c:v>715</c:v>
                </c:pt>
                <c:pt idx="6832">
                  <c:v>723</c:v>
                </c:pt>
                <c:pt idx="6833">
                  <c:v>731</c:v>
                </c:pt>
                <c:pt idx="6834">
                  <c:v>724</c:v>
                </c:pt>
                <c:pt idx="6835">
                  <c:v>718</c:v>
                </c:pt>
                <c:pt idx="6836">
                  <c:v>717</c:v>
                </c:pt>
                <c:pt idx="6837">
                  <c:v>736</c:v>
                </c:pt>
                <c:pt idx="6838">
                  <c:v>723</c:v>
                </c:pt>
                <c:pt idx="6839">
                  <c:v>716</c:v>
                </c:pt>
                <c:pt idx="6840">
                  <c:v>723</c:v>
                </c:pt>
                <c:pt idx="6841">
                  <c:v>723</c:v>
                </c:pt>
                <c:pt idx="6842">
                  <c:v>715</c:v>
                </c:pt>
                <c:pt idx="6843">
                  <c:v>731</c:v>
                </c:pt>
                <c:pt idx="6844">
                  <c:v>731</c:v>
                </c:pt>
                <c:pt idx="6845">
                  <c:v>724</c:v>
                </c:pt>
                <c:pt idx="6846">
                  <c:v>718</c:v>
                </c:pt>
                <c:pt idx="6847">
                  <c:v>718</c:v>
                </c:pt>
                <c:pt idx="6848">
                  <c:v>723</c:v>
                </c:pt>
                <c:pt idx="6849">
                  <c:v>718</c:v>
                </c:pt>
                <c:pt idx="6850">
                  <c:v>721</c:v>
                </c:pt>
                <c:pt idx="6851">
                  <c:v>718</c:v>
                </c:pt>
                <c:pt idx="6852">
                  <c:v>731</c:v>
                </c:pt>
                <c:pt idx="6853">
                  <c:v>723</c:v>
                </c:pt>
                <c:pt idx="6854">
                  <c:v>717</c:v>
                </c:pt>
                <c:pt idx="6855">
                  <c:v>721</c:v>
                </c:pt>
                <c:pt idx="6856">
                  <c:v>718</c:v>
                </c:pt>
                <c:pt idx="6857">
                  <c:v>718</c:v>
                </c:pt>
                <c:pt idx="6858">
                  <c:v>726</c:v>
                </c:pt>
                <c:pt idx="6859">
                  <c:v>723</c:v>
                </c:pt>
                <c:pt idx="6860">
                  <c:v>723</c:v>
                </c:pt>
                <c:pt idx="6861">
                  <c:v>723</c:v>
                </c:pt>
                <c:pt idx="6862">
                  <c:v>723</c:v>
                </c:pt>
                <c:pt idx="6863">
                  <c:v>750</c:v>
                </c:pt>
                <c:pt idx="6864">
                  <c:v>745</c:v>
                </c:pt>
                <c:pt idx="6865">
                  <c:v>716</c:v>
                </c:pt>
                <c:pt idx="6866">
                  <c:v>718</c:v>
                </c:pt>
                <c:pt idx="6867">
                  <c:v>718</c:v>
                </c:pt>
                <c:pt idx="6868">
                  <c:v>724</c:v>
                </c:pt>
                <c:pt idx="6869">
                  <c:v>726</c:v>
                </c:pt>
                <c:pt idx="6870">
                  <c:v>724</c:v>
                </c:pt>
                <c:pt idx="6871">
                  <c:v>728</c:v>
                </c:pt>
                <c:pt idx="6872">
                  <c:v>723</c:v>
                </c:pt>
                <c:pt idx="6873">
                  <c:v>726</c:v>
                </c:pt>
                <c:pt idx="6874">
                  <c:v>718</c:v>
                </c:pt>
                <c:pt idx="6875">
                  <c:v>723</c:v>
                </c:pt>
                <c:pt idx="6876">
                  <c:v>726</c:v>
                </c:pt>
                <c:pt idx="6877">
                  <c:v>728</c:v>
                </c:pt>
                <c:pt idx="6878">
                  <c:v>720</c:v>
                </c:pt>
                <c:pt idx="6879">
                  <c:v>723</c:v>
                </c:pt>
                <c:pt idx="6880">
                  <c:v>723</c:v>
                </c:pt>
                <c:pt idx="6881">
                  <c:v>726</c:v>
                </c:pt>
                <c:pt idx="6882">
                  <c:v>731</c:v>
                </c:pt>
                <c:pt idx="6883">
                  <c:v>723</c:v>
                </c:pt>
                <c:pt idx="6884">
                  <c:v>726</c:v>
                </c:pt>
                <c:pt idx="6885">
                  <c:v>733</c:v>
                </c:pt>
                <c:pt idx="6886">
                  <c:v>723</c:v>
                </c:pt>
                <c:pt idx="6887">
                  <c:v>720</c:v>
                </c:pt>
                <c:pt idx="6888">
                  <c:v>716</c:v>
                </c:pt>
                <c:pt idx="6889">
                  <c:v>731</c:v>
                </c:pt>
                <c:pt idx="6890">
                  <c:v>729</c:v>
                </c:pt>
                <c:pt idx="6891">
                  <c:v>718</c:v>
                </c:pt>
                <c:pt idx="6892">
                  <c:v>723</c:v>
                </c:pt>
                <c:pt idx="6893">
                  <c:v>718</c:v>
                </c:pt>
                <c:pt idx="6894">
                  <c:v>717</c:v>
                </c:pt>
                <c:pt idx="6895">
                  <c:v>724</c:v>
                </c:pt>
                <c:pt idx="6896">
                  <c:v>723</c:v>
                </c:pt>
                <c:pt idx="6897">
                  <c:v>731</c:v>
                </c:pt>
                <c:pt idx="6898">
                  <c:v>723</c:v>
                </c:pt>
                <c:pt idx="6899">
                  <c:v>728</c:v>
                </c:pt>
                <c:pt idx="6900">
                  <c:v>729</c:v>
                </c:pt>
                <c:pt idx="6901">
                  <c:v>723</c:v>
                </c:pt>
                <c:pt idx="6902">
                  <c:v>726</c:v>
                </c:pt>
                <c:pt idx="6903">
                  <c:v>720</c:v>
                </c:pt>
                <c:pt idx="6904">
                  <c:v>720</c:v>
                </c:pt>
                <c:pt idx="6905">
                  <c:v>728</c:v>
                </c:pt>
                <c:pt idx="6906">
                  <c:v>728</c:v>
                </c:pt>
                <c:pt idx="6907">
                  <c:v>726</c:v>
                </c:pt>
                <c:pt idx="6908">
                  <c:v>723</c:v>
                </c:pt>
                <c:pt idx="6909">
                  <c:v>729</c:v>
                </c:pt>
                <c:pt idx="6910">
                  <c:v>731</c:v>
                </c:pt>
                <c:pt idx="6911">
                  <c:v>728</c:v>
                </c:pt>
                <c:pt idx="6912">
                  <c:v>721</c:v>
                </c:pt>
                <c:pt idx="6913">
                  <c:v>721</c:v>
                </c:pt>
                <c:pt idx="6914">
                  <c:v>717</c:v>
                </c:pt>
                <c:pt idx="6915">
                  <c:v>721</c:v>
                </c:pt>
                <c:pt idx="6916">
                  <c:v>726</c:v>
                </c:pt>
                <c:pt idx="6917">
                  <c:v>718</c:v>
                </c:pt>
                <c:pt idx="6918">
                  <c:v>716</c:v>
                </c:pt>
                <c:pt idx="6919">
                  <c:v>718</c:v>
                </c:pt>
                <c:pt idx="6920">
                  <c:v>726</c:v>
                </c:pt>
                <c:pt idx="6921">
                  <c:v>726</c:v>
                </c:pt>
                <c:pt idx="6922">
                  <c:v>726</c:v>
                </c:pt>
                <c:pt idx="6923">
                  <c:v>716</c:v>
                </c:pt>
                <c:pt idx="6924">
                  <c:v>731</c:v>
                </c:pt>
                <c:pt idx="6925">
                  <c:v>726</c:v>
                </c:pt>
                <c:pt idx="6926">
                  <c:v>716</c:v>
                </c:pt>
                <c:pt idx="6927">
                  <c:v>718</c:v>
                </c:pt>
                <c:pt idx="6928">
                  <c:v>726</c:v>
                </c:pt>
                <c:pt idx="6929">
                  <c:v>731</c:v>
                </c:pt>
                <c:pt idx="6930">
                  <c:v>718</c:v>
                </c:pt>
                <c:pt idx="6931">
                  <c:v>721</c:v>
                </c:pt>
                <c:pt idx="6932">
                  <c:v>718</c:v>
                </c:pt>
                <c:pt idx="6933">
                  <c:v>718</c:v>
                </c:pt>
                <c:pt idx="6934">
                  <c:v>726</c:v>
                </c:pt>
                <c:pt idx="6935">
                  <c:v>723</c:v>
                </c:pt>
                <c:pt idx="6936">
                  <c:v>721</c:v>
                </c:pt>
                <c:pt idx="6937">
                  <c:v>715</c:v>
                </c:pt>
                <c:pt idx="6938">
                  <c:v>723</c:v>
                </c:pt>
                <c:pt idx="6939">
                  <c:v>723</c:v>
                </c:pt>
                <c:pt idx="6940">
                  <c:v>728</c:v>
                </c:pt>
                <c:pt idx="6941">
                  <c:v>723</c:v>
                </c:pt>
                <c:pt idx="6942">
                  <c:v>721</c:v>
                </c:pt>
                <c:pt idx="6943">
                  <c:v>728</c:v>
                </c:pt>
                <c:pt idx="6944">
                  <c:v>723</c:v>
                </c:pt>
                <c:pt idx="6945">
                  <c:v>726</c:v>
                </c:pt>
                <c:pt idx="6946">
                  <c:v>728</c:v>
                </c:pt>
                <c:pt idx="6947">
                  <c:v>731</c:v>
                </c:pt>
                <c:pt idx="6948">
                  <c:v>726</c:v>
                </c:pt>
                <c:pt idx="6949">
                  <c:v>736</c:v>
                </c:pt>
                <c:pt idx="6950">
                  <c:v>736</c:v>
                </c:pt>
                <c:pt idx="6951">
                  <c:v>728</c:v>
                </c:pt>
                <c:pt idx="6952">
                  <c:v>736</c:v>
                </c:pt>
                <c:pt idx="6953">
                  <c:v>721</c:v>
                </c:pt>
                <c:pt idx="6954">
                  <c:v>723</c:v>
                </c:pt>
                <c:pt idx="6955">
                  <c:v>723</c:v>
                </c:pt>
                <c:pt idx="6956">
                  <c:v>716</c:v>
                </c:pt>
                <c:pt idx="6957">
                  <c:v>716</c:v>
                </c:pt>
                <c:pt idx="6958">
                  <c:v>723</c:v>
                </c:pt>
                <c:pt idx="6959">
                  <c:v>721</c:v>
                </c:pt>
                <c:pt idx="6960">
                  <c:v>723</c:v>
                </c:pt>
                <c:pt idx="6961">
                  <c:v>717</c:v>
                </c:pt>
                <c:pt idx="6962">
                  <c:v>731</c:v>
                </c:pt>
                <c:pt idx="6963">
                  <c:v>728</c:v>
                </c:pt>
                <c:pt idx="6964">
                  <c:v>716</c:v>
                </c:pt>
                <c:pt idx="6965">
                  <c:v>726</c:v>
                </c:pt>
                <c:pt idx="6966">
                  <c:v>718</c:v>
                </c:pt>
                <c:pt idx="6967">
                  <c:v>721</c:v>
                </c:pt>
                <c:pt idx="6968">
                  <c:v>718</c:v>
                </c:pt>
                <c:pt idx="6969">
                  <c:v>717</c:v>
                </c:pt>
                <c:pt idx="6970">
                  <c:v>721</c:v>
                </c:pt>
                <c:pt idx="6971">
                  <c:v>723</c:v>
                </c:pt>
                <c:pt idx="6972">
                  <c:v>721</c:v>
                </c:pt>
                <c:pt idx="6973">
                  <c:v>745</c:v>
                </c:pt>
                <c:pt idx="6974">
                  <c:v>729</c:v>
                </c:pt>
                <c:pt idx="6975">
                  <c:v>721</c:v>
                </c:pt>
                <c:pt idx="6976">
                  <c:v>728</c:v>
                </c:pt>
                <c:pt idx="6977">
                  <c:v>721</c:v>
                </c:pt>
                <c:pt idx="6978">
                  <c:v>733</c:v>
                </c:pt>
                <c:pt idx="6979">
                  <c:v>723</c:v>
                </c:pt>
                <c:pt idx="6980">
                  <c:v>723</c:v>
                </c:pt>
                <c:pt idx="6981">
                  <c:v>723</c:v>
                </c:pt>
                <c:pt idx="6982">
                  <c:v>720</c:v>
                </c:pt>
                <c:pt idx="6983">
                  <c:v>721</c:v>
                </c:pt>
                <c:pt idx="6984">
                  <c:v>731</c:v>
                </c:pt>
                <c:pt idx="6985">
                  <c:v>726</c:v>
                </c:pt>
                <c:pt idx="6986">
                  <c:v>723</c:v>
                </c:pt>
                <c:pt idx="6987">
                  <c:v>723</c:v>
                </c:pt>
                <c:pt idx="6988">
                  <c:v>723</c:v>
                </c:pt>
                <c:pt idx="6989">
                  <c:v>726</c:v>
                </c:pt>
                <c:pt idx="6990">
                  <c:v>716</c:v>
                </c:pt>
                <c:pt idx="6991">
                  <c:v>723</c:v>
                </c:pt>
                <c:pt idx="6992">
                  <c:v>723</c:v>
                </c:pt>
                <c:pt idx="6993">
                  <c:v>723</c:v>
                </c:pt>
                <c:pt idx="6994">
                  <c:v>723</c:v>
                </c:pt>
                <c:pt idx="6995">
                  <c:v>720</c:v>
                </c:pt>
                <c:pt idx="6996">
                  <c:v>726</c:v>
                </c:pt>
                <c:pt idx="6997">
                  <c:v>728</c:v>
                </c:pt>
                <c:pt idx="6998">
                  <c:v>726</c:v>
                </c:pt>
                <c:pt idx="6999">
                  <c:v>731</c:v>
                </c:pt>
                <c:pt idx="7000">
                  <c:v>723</c:v>
                </c:pt>
                <c:pt idx="7001">
                  <c:v>716</c:v>
                </c:pt>
                <c:pt idx="7002">
                  <c:v>723</c:v>
                </c:pt>
                <c:pt idx="7003">
                  <c:v>731</c:v>
                </c:pt>
                <c:pt idx="7004">
                  <c:v>726</c:v>
                </c:pt>
                <c:pt idx="7005">
                  <c:v>723</c:v>
                </c:pt>
                <c:pt idx="7006">
                  <c:v>716</c:v>
                </c:pt>
                <c:pt idx="7007">
                  <c:v>718</c:v>
                </c:pt>
                <c:pt idx="7008">
                  <c:v>717</c:v>
                </c:pt>
                <c:pt idx="7009">
                  <c:v>724</c:v>
                </c:pt>
                <c:pt idx="7010">
                  <c:v>726</c:v>
                </c:pt>
                <c:pt idx="7011">
                  <c:v>716</c:v>
                </c:pt>
                <c:pt idx="7012">
                  <c:v>726</c:v>
                </c:pt>
                <c:pt idx="7013">
                  <c:v>723</c:v>
                </c:pt>
                <c:pt idx="7014">
                  <c:v>731</c:v>
                </c:pt>
                <c:pt idx="7015">
                  <c:v>723</c:v>
                </c:pt>
                <c:pt idx="7016">
                  <c:v>729</c:v>
                </c:pt>
                <c:pt idx="7017">
                  <c:v>728</c:v>
                </c:pt>
                <c:pt idx="7018">
                  <c:v>722</c:v>
                </c:pt>
                <c:pt idx="7019">
                  <c:v>726</c:v>
                </c:pt>
                <c:pt idx="7020">
                  <c:v>728</c:v>
                </c:pt>
                <c:pt idx="7021">
                  <c:v>716</c:v>
                </c:pt>
                <c:pt idx="7022">
                  <c:v>715</c:v>
                </c:pt>
                <c:pt idx="7023">
                  <c:v>723</c:v>
                </c:pt>
                <c:pt idx="7024">
                  <c:v>721</c:v>
                </c:pt>
                <c:pt idx="7025">
                  <c:v>723</c:v>
                </c:pt>
                <c:pt idx="7026">
                  <c:v>723</c:v>
                </c:pt>
                <c:pt idx="7027">
                  <c:v>715</c:v>
                </c:pt>
                <c:pt idx="7028">
                  <c:v>723</c:v>
                </c:pt>
                <c:pt idx="7029">
                  <c:v>726</c:v>
                </c:pt>
                <c:pt idx="7030">
                  <c:v>728</c:v>
                </c:pt>
                <c:pt idx="7031">
                  <c:v>723</c:v>
                </c:pt>
                <c:pt idx="7032">
                  <c:v>726</c:v>
                </c:pt>
                <c:pt idx="7033">
                  <c:v>721</c:v>
                </c:pt>
                <c:pt idx="7034">
                  <c:v>733</c:v>
                </c:pt>
                <c:pt idx="7035">
                  <c:v>715</c:v>
                </c:pt>
                <c:pt idx="7036">
                  <c:v>728</c:v>
                </c:pt>
                <c:pt idx="7037">
                  <c:v>723</c:v>
                </c:pt>
                <c:pt idx="7038">
                  <c:v>718</c:v>
                </c:pt>
                <c:pt idx="7039">
                  <c:v>723</c:v>
                </c:pt>
                <c:pt idx="7040">
                  <c:v>721</c:v>
                </c:pt>
                <c:pt idx="7041">
                  <c:v>723</c:v>
                </c:pt>
                <c:pt idx="7042">
                  <c:v>723</c:v>
                </c:pt>
                <c:pt idx="7043">
                  <c:v>723</c:v>
                </c:pt>
                <c:pt idx="7044">
                  <c:v>718</c:v>
                </c:pt>
                <c:pt idx="7045">
                  <c:v>721</c:v>
                </c:pt>
                <c:pt idx="7046">
                  <c:v>726</c:v>
                </c:pt>
                <c:pt idx="7047">
                  <c:v>723</c:v>
                </c:pt>
                <c:pt idx="7048">
                  <c:v>723</c:v>
                </c:pt>
                <c:pt idx="7049">
                  <c:v>723</c:v>
                </c:pt>
                <c:pt idx="7050">
                  <c:v>723</c:v>
                </c:pt>
                <c:pt idx="7051">
                  <c:v>726</c:v>
                </c:pt>
                <c:pt idx="7052">
                  <c:v>723</c:v>
                </c:pt>
                <c:pt idx="7053">
                  <c:v>723</c:v>
                </c:pt>
                <c:pt idx="7054">
                  <c:v>717</c:v>
                </c:pt>
                <c:pt idx="7055">
                  <c:v>715</c:v>
                </c:pt>
                <c:pt idx="7056">
                  <c:v>731</c:v>
                </c:pt>
                <c:pt idx="7057">
                  <c:v>718</c:v>
                </c:pt>
                <c:pt idx="7058">
                  <c:v>724</c:v>
                </c:pt>
                <c:pt idx="7059">
                  <c:v>723</c:v>
                </c:pt>
                <c:pt idx="7060">
                  <c:v>726</c:v>
                </c:pt>
                <c:pt idx="7061">
                  <c:v>720</c:v>
                </c:pt>
                <c:pt idx="7062">
                  <c:v>715</c:v>
                </c:pt>
                <c:pt idx="7063">
                  <c:v>723</c:v>
                </c:pt>
                <c:pt idx="7064">
                  <c:v>723</c:v>
                </c:pt>
                <c:pt idx="7065">
                  <c:v>718</c:v>
                </c:pt>
                <c:pt idx="7066">
                  <c:v>723</c:v>
                </c:pt>
                <c:pt idx="7067">
                  <c:v>728</c:v>
                </c:pt>
                <c:pt idx="7068">
                  <c:v>721</c:v>
                </c:pt>
                <c:pt idx="7069">
                  <c:v>723</c:v>
                </c:pt>
                <c:pt idx="7070">
                  <c:v>726</c:v>
                </c:pt>
                <c:pt idx="7071">
                  <c:v>715</c:v>
                </c:pt>
                <c:pt idx="7072">
                  <c:v>723</c:v>
                </c:pt>
                <c:pt idx="7073">
                  <c:v>723</c:v>
                </c:pt>
                <c:pt idx="7074">
                  <c:v>718</c:v>
                </c:pt>
                <c:pt idx="7075">
                  <c:v>718</c:v>
                </c:pt>
                <c:pt idx="7076">
                  <c:v>715</c:v>
                </c:pt>
                <c:pt idx="7077">
                  <c:v>724</c:v>
                </c:pt>
                <c:pt idx="7078">
                  <c:v>723</c:v>
                </c:pt>
                <c:pt idx="7079">
                  <c:v>717</c:v>
                </c:pt>
                <c:pt idx="7080">
                  <c:v>750</c:v>
                </c:pt>
                <c:pt idx="7081">
                  <c:v>728</c:v>
                </c:pt>
                <c:pt idx="7082">
                  <c:v>721</c:v>
                </c:pt>
                <c:pt idx="7083">
                  <c:v>745</c:v>
                </c:pt>
                <c:pt idx="7084">
                  <c:v>728</c:v>
                </c:pt>
                <c:pt idx="7085">
                  <c:v>716</c:v>
                </c:pt>
                <c:pt idx="7086">
                  <c:v>723</c:v>
                </c:pt>
                <c:pt idx="7087">
                  <c:v>729</c:v>
                </c:pt>
                <c:pt idx="7088">
                  <c:v>723</c:v>
                </c:pt>
                <c:pt idx="7089">
                  <c:v>723</c:v>
                </c:pt>
                <c:pt idx="7090">
                  <c:v>716</c:v>
                </c:pt>
                <c:pt idx="7091">
                  <c:v>728</c:v>
                </c:pt>
                <c:pt idx="7092">
                  <c:v>724</c:v>
                </c:pt>
                <c:pt idx="7093">
                  <c:v>718</c:v>
                </c:pt>
                <c:pt idx="7094">
                  <c:v>717</c:v>
                </c:pt>
                <c:pt idx="7095">
                  <c:v>726</c:v>
                </c:pt>
                <c:pt idx="7096">
                  <c:v>728</c:v>
                </c:pt>
                <c:pt idx="7097">
                  <c:v>729</c:v>
                </c:pt>
                <c:pt idx="7098">
                  <c:v>731</c:v>
                </c:pt>
                <c:pt idx="7099">
                  <c:v>728</c:v>
                </c:pt>
                <c:pt idx="7100">
                  <c:v>721</c:v>
                </c:pt>
                <c:pt idx="7101">
                  <c:v>723</c:v>
                </c:pt>
                <c:pt idx="7102">
                  <c:v>718</c:v>
                </c:pt>
                <c:pt idx="7103">
                  <c:v>724</c:v>
                </c:pt>
                <c:pt idx="7104">
                  <c:v>723</c:v>
                </c:pt>
                <c:pt idx="7105">
                  <c:v>723</c:v>
                </c:pt>
                <c:pt idx="7106">
                  <c:v>723</c:v>
                </c:pt>
                <c:pt idx="7107">
                  <c:v>718</c:v>
                </c:pt>
                <c:pt idx="7108">
                  <c:v>721</c:v>
                </c:pt>
                <c:pt idx="7109">
                  <c:v>723</c:v>
                </c:pt>
                <c:pt idx="7110">
                  <c:v>726</c:v>
                </c:pt>
                <c:pt idx="7111">
                  <c:v>716</c:v>
                </c:pt>
                <c:pt idx="7112">
                  <c:v>726</c:v>
                </c:pt>
                <c:pt idx="7113">
                  <c:v>723</c:v>
                </c:pt>
                <c:pt idx="7114">
                  <c:v>721</c:v>
                </c:pt>
                <c:pt idx="7115">
                  <c:v>731</c:v>
                </c:pt>
                <c:pt idx="7116">
                  <c:v>731</c:v>
                </c:pt>
                <c:pt idx="7117">
                  <c:v>731</c:v>
                </c:pt>
                <c:pt idx="7118">
                  <c:v>736</c:v>
                </c:pt>
                <c:pt idx="7119">
                  <c:v>731</c:v>
                </c:pt>
                <c:pt idx="7120">
                  <c:v>731</c:v>
                </c:pt>
                <c:pt idx="7121">
                  <c:v>723</c:v>
                </c:pt>
                <c:pt idx="7122">
                  <c:v>736</c:v>
                </c:pt>
                <c:pt idx="7123">
                  <c:v>731</c:v>
                </c:pt>
                <c:pt idx="7124">
                  <c:v>735</c:v>
                </c:pt>
                <c:pt idx="7125">
                  <c:v>728</c:v>
                </c:pt>
                <c:pt idx="7126">
                  <c:v>731</c:v>
                </c:pt>
                <c:pt idx="7127">
                  <c:v>726</c:v>
                </c:pt>
                <c:pt idx="7128">
                  <c:v>723</c:v>
                </c:pt>
                <c:pt idx="7129">
                  <c:v>716</c:v>
                </c:pt>
                <c:pt idx="7130">
                  <c:v>718</c:v>
                </c:pt>
                <c:pt idx="7131">
                  <c:v>718</c:v>
                </c:pt>
                <c:pt idx="7132">
                  <c:v>726</c:v>
                </c:pt>
                <c:pt idx="7133">
                  <c:v>723</c:v>
                </c:pt>
                <c:pt idx="7134">
                  <c:v>721</c:v>
                </c:pt>
                <c:pt idx="7135">
                  <c:v>718</c:v>
                </c:pt>
                <c:pt idx="7136">
                  <c:v>717</c:v>
                </c:pt>
                <c:pt idx="7137">
                  <c:v>721</c:v>
                </c:pt>
                <c:pt idx="7138">
                  <c:v>718</c:v>
                </c:pt>
                <c:pt idx="7139">
                  <c:v>721</c:v>
                </c:pt>
                <c:pt idx="7140">
                  <c:v>723</c:v>
                </c:pt>
                <c:pt idx="7141">
                  <c:v>718</c:v>
                </c:pt>
                <c:pt idx="7142">
                  <c:v>723</c:v>
                </c:pt>
                <c:pt idx="7143">
                  <c:v>723</c:v>
                </c:pt>
                <c:pt idx="7144">
                  <c:v>721</c:v>
                </c:pt>
                <c:pt idx="7145">
                  <c:v>723</c:v>
                </c:pt>
                <c:pt idx="7146">
                  <c:v>718</c:v>
                </c:pt>
                <c:pt idx="7147">
                  <c:v>716</c:v>
                </c:pt>
                <c:pt idx="7148">
                  <c:v>726</c:v>
                </c:pt>
                <c:pt idx="7149">
                  <c:v>723</c:v>
                </c:pt>
                <c:pt idx="7150">
                  <c:v>726</c:v>
                </c:pt>
                <c:pt idx="7151">
                  <c:v>726</c:v>
                </c:pt>
                <c:pt idx="7152">
                  <c:v>718</c:v>
                </c:pt>
                <c:pt idx="7153">
                  <c:v>718</c:v>
                </c:pt>
                <c:pt idx="7154">
                  <c:v>726</c:v>
                </c:pt>
                <c:pt idx="7155">
                  <c:v>733</c:v>
                </c:pt>
                <c:pt idx="7156">
                  <c:v>736</c:v>
                </c:pt>
                <c:pt idx="7157">
                  <c:v>726</c:v>
                </c:pt>
                <c:pt idx="7158">
                  <c:v>723</c:v>
                </c:pt>
                <c:pt idx="7159">
                  <c:v>723</c:v>
                </c:pt>
                <c:pt idx="7160">
                  <c:v>726</c:v>
                </c:pt>
                <c:pt idx="7161">
                  <c:v>731</c:v>
                </c:pt>
                <c:pt idx="7162">
                  <c:v>736</c:v>
                </c:pt>
                <c:pt idx="7163">
                  <c:v>728</c:v>
                </c:pt>
                <c:pt idx="7164">
                  <c:v>721</c:v>
                </c:pt>
                <c:pt idx="7165">
                  <c:v>736</c:v>
                </c:pt>
                <c:pt idx="7166">
                  <c:v>728</c:v>
                </c:pt>
                <c:pt idx="7167">
                  <c:v>729</c:v>
                </c:pt>
                <c:pt idx="7168">
                  <c:v>731</c:v>
                </c:pt>
                <c:pt idx="7169">
                  <c:v>728</c:v>
                </c:pt>
                <c:pt idx="7170">
                  <c:v>726</c:v>
                </c:pt>
                <c:pt idx="7171">
                  <c:v>728</c:v>
                </c:pt>
                <c:pt idx="7172">
                  <c:v>728</c:v>
                </c:pt>
                <c:pt idx="7173">
                  <c:v>728</c:v>
                </c:pt>
                <c:pt idx="7174">
                  <c:v>726</c:v>
                </c:pt>
                <c:pt idx="7175">
                  <c:v>722</c:v>
                </c:pt>
                <c:pt idx="7176">
                  <c:v>716</c:v>
                </c:pt>
                <c:pt idx="7177">
                  <c:v>723</c:v>
                </c:pt>
                <c:pt idx="7178">
                  <c:v>726</c:v>
                </c:pt>
                <c:pt idx="7179">
                  <c:v>718</c:v>
                </c:pt>
                <c:pt idx="7180">
                  <c:v>723</c:v>
                </c:pt>
                <c:pt idx="7181">
                  <c:v>721</c:v>
                </c:pt>
                <c:pt idx="7182">
                  <c:v>723</c:v>
                </c:pt>
                <c:pt idx="7183">
                  <c:v>734</c:v>
                </c:pt>
                <c:pt idx="7184">
                  <c:v>731</c:v>
                </c:pt>
                <c:pt idx="7185">
                  <c:v>723</c:v>
                </c:pt>
                <c:pt idx="7186">
                  <c:v>720</c:v>
                </c:pt>
                <c:pt idx="7187">
                  <c:v>720</c:v>
                </c:pt>
                <c:pt idx="7188">
                  <c:v>721</c:v>
                </c:pt>
                <c:pt idx="7189">
                  <c:v>723</c:v>
                </c:pt>
                <c:pt idx="7190">
                  <c:v>718</c:v>
                </c:pt>
                <c:pt idx="7191">
                  <c:v>723</c:v>
                </c:pt>
                <c:pt idx="7192">
                  <c:v>723</c:v>
                </c:pt>
                <c:pt idx="7193">
                  <c:v>750</c:v>
                </c:pt>
                <c:pt idx="7194">
                  <c:v>731</c:v>
                </c:pt>
                <c:pt idx="7195">
                  <c:v>728</c:v>
                </c:pt>
                <c:pt idx="7196">
                  <c:v>731</c:v>
                </c:pt>
                <c:pt idx="7197">
                  <c:v>728</c:v>
                </c:pt>
                <c:pt idx="7198">
                  <c:v>731</c:v>
                </c:pt>
                <c:pt idx="7199">
                  <c:v>728</c:v>
                </c:pt>
                <c:pt idx="7200">
                  <c:v>718</c:v>
                </c:pt>
                <c:pt idx="7201">
                  <c:v>726</c:v>
                </c:pt>
                <c:pt idx="7202">
                  <c:v>726</c:v>
                </c:pt>
                <c:pt idx="7203">
                  <c:v>715</c:v>
                </c:pt>
                <c:pt idx="7204">
                  <c:v>721</c:v>
                </c:pt>
                <c:pt idx="7205">
                  <c:v>731</c:v>
                </c:pt>
                <c:pt idx="7206">
                  <c:v>721</c:v>
                </c:pt>
                <c:pt idx="7207">
                  <c:v>731</c:v>
                </c:pt>
                <c:pt idx="7208">
                  <c:v>728</c:v>
                </c:pt>
                <c:pt idx="7209">
                  <c:v>729</c:v>
                </c:pt>
                <c:pt idx="7210">
                  <c:v>728</c:v>
                </c:pt>
                <c:pt idx="7211">
                  <c:v>723</c:v>
                </c:pt>
                <c:pt idx="7212">
                  <c:v>726</c:v>
                </c:pt>
                <c:pt idx="7213">
                  <c:v>723</c:v>
                </c:pt>
                <c:pt idx="7214">
                  <c:v>723</c:v>
                </c:pt>
                <c:pt idx="7215">
                  <c:v>721</c:v>
                </c:pt>
                <c:pt idx="7216">
                  <c:v>716</c:v>
                </c:pt>
                <c:pt idx="7217">
                  <c:v>718</c:v>
                </c:pt>
                <c:pt idx="7218">
                  <c:v>721</c:v>
                </c:pt>
                <c:pt idx="7219">
                  <c:v>716</c:v>
                </c:pt>
                <c:pt idx="7220">
                  <c:v>723</c:v>
                </c:pt>
                <c:pt idx="7221">
                  <c:v>726</c:v>
                </c:pt>
                <c:pt idx="7222">
                  <c:v>728</c:v>
                </c:pt>
                <c:pt idx="7223">
                  <c:v>731</c:v>
                </c:pt>
                <c:pt idx="7224">
                  <c:v>721</c:v>
                </c:pt>
                <c:pt idx="7225">
                  <c:v>722</c:v>
                </c:pt>
                <c:pt idx="7226">
                  <c:v>726</c:v>
                </c:pt>
                <c:pt idx="7227">
                  <c:v>716</c:v>
                </c:pt>
                <c:pt idx="7228">
                  <c:v>717</c:v>
                </c:pt>
                <c:pt idx="7229">
                  <c:v>721</c:v>
                </c:pt>
                <c:pt idx="7230">
                  <c:v>718</c:v>
                </c:pt>
                <c:pt idx="7231">
                  <c:v>721</c:v>
                </c:pt>
                <c:pt idx="7232">
                  <c:v>723</c:v>
                </c:pt>
                <c:pt idx="7233">
                  <c:v>723</c:v>
                </c:pt>
                <c:pt idx="7234">
                  <c:v>721</c:v>
                </c:pt>
                <c:pt idx="7235">
                  <c:v>728</c:v>
                </c:pt>
                <c:pt idx="7236">
                  <c:v>722</c:v>
                </c:pt>
                <c:pt idx="7237">
                  <c:v>729</c:v>
                </c:pt>
                <c:pt idx="7238">
                  <c:v>731</c:v>
                </c:pt>
                <c:pt idx="7239">
                  <c:v>731</c:v>
                </c:pt>
                <c:pt idx="7240">
                  <c:v>726</c:v>
                </c:pt>
                <c:pt idx="7241">
                  <c:v>723</c:v>
                </c:pt>
                <c:pt idx="7242">
                  <c:v>721</c:v>
                </c:pt>
                <c:pt idx="7243">
                  <c:v>726</c:v>
                </c:pt>
                <c:pt idx="7244">
                  <c:v>726</c:v>
                </c:pt>
                <c:pt idx="7245">
                  <c:v>726</c:v>
                </c:pt>
                <c:pt idx="7246">
                  <c:v>718</c:v>
                </c:pt>
                <c:pt idx="7247">
                  <c:v>723</c:v>
                </c:pt>
                <c:pt idx="7248">
                  <c:v>715</c:v>
                </c:pt>
                <c:pt idx="7249">
                  <c:v>723</c:v>
                </c:pt>
                <c:pt idx="7250">
                  <c:v>718</c:v>
                </c:pt>
                <c:pt idx="7251">
                  <c:v>715</c:v>
                </c:pt>
                <c:pt idx="7252">
                  <c:v>718</c:v>
                </c:pt>
                <c:pt idx="7253">
                  <c:v>721</c:v>
                </c:pt>
                <c:pt idx="7254">
                  <c:v>721</c:v>
                </c:pt>
                <c:pt idx="7255">
                  <c:v>728</c:v>
                </c:pt>
                <c:pt idx="7256">
                  <c:v>728</c:v>
                </c:pt>
                <c:pt idx="7257">
                  <c:v>723</c:v>
                </c:pt>
                <c:pt idx="7258">
                  <c:v>726</c:v>
                </c:pt>
                <c:pt idx="7259">
                  <c:v>731</c:v>
                </c:pt>
                <c:pt idx="7260">
                  <c:v>718</c:v>
                </c:pt>
                <c:pt idx="7261">
                  <c:v>721</c:v>
                </c:pt>
                <c:pt idx="7262">
                  <c:v>723</c:v>
                </c:pt>
                <c:pt idx="7263">
                  <c:v>731</c:v>
                </c:pt>
                <c:pt idx="7264">
                  <c:v>721</c:v>
                </c:pt>
                <c:pt idx="7265">
                  <c:v>726</c:v>
                </c:pt>
                <c:pt idx="7266">
                  <c:v>723</c:v>
                </c:pt>
                <c:pt idx="7267">
                  <c:v>728</c:v>
                </c:pt>
                <c:pt idx="7268">
                  <c:v>728</c:v>
                </c:pt>
                <c:pt idx="7269">
                  <c:v>721</c:v>
                </c:pt>
                <c:pt idx="7270">
                  <c:v>736</c:v>
                </c:pt>
                <c:pt idx="7271">
                  <c:v>731</c:v>
                </c:pt>
                <c:pt idx="7272">
                  <c:v>728</c:v>
                </c:pt>
                <c:pt idx="7273">
                  <c:v>718</c:v>
                </c:pt>
                <c:pt idx="7274">
                  <c:v>729</c:v>
                </c:pt>
                <c:pt idx="7275">
                  <c:v>718</c:v>
                </c:pt>
                <c:pt idx="7276">
                  <c:v>718</c:v>
                </c:pt>
                <c:pt idx="7277">
                  <c:v>723</c:v>
                </c:pt>
                <c:pt idx="7278">
                  <c:v>726</c:v>
                </c:pt>
                <c:pt idx="7279">
                  <c:v>716</c:v>
                </c:pt>
                <c:pt idx="7280">
                  <c:v>715</c:v>
                </c:pt>
                <c:pt idx="7281">
                  <c:v>715</c:v>
                </c:pt>
                <c:pt idx="7282">
                  <c:v>724</c:v>
                </c:pt>
                <c:pt idx="7283">
                  <c:v>723</c:v>
                </c:pt>
                <c:pt idx="7284">
                  <c:v>718</c:v>
                </c:pt>
                <c:pt idx="7285">
                  <c:v>716</c:v>
                </c:pt>
                <c:pt idx="7286">
                  <c:v>731</c:v>
                </c:pt>
                <c:pt idx="7287">
                  <c:v>721</c:v>
                </c:pt>
                <c:pt idx="7288">
                  <c:v>721</c:v>
                </c:pt>
                <c:pt idx="7289">
                  <c:v>722</c:v>
                </c:pt>
                <c:pt idx="7290">
                  <c:v>729</c:v>
                </c:pt>
                <c:pt idx="7291">
                  <c:v>728</c:v>
                </c:pt>
                <c:pt idx="7292">
                  <c:v>722</c:v>
                </c:pt>
                <c:pt idx="7293">
                  <c:v>726</c:v>
                </c:pt>
                <c:pt idx="7294">
                  <c:v>723</c:v>
                </c:pt>
                <c:pt idx="7295">
                  <c:v>728</c:v>
                </c:pt>
                <c:pt idx="7296">
                  <c:v>726</c:v>
                </c:pt>
                <c:pt idx="7297">
                  <c:v>750</c:v>
                </c:pt>
                <c:pt idx="7298">
                  <c:v>728</c:v>
                </c:pt>
                <c:pt idx="7299">
                  <c:v>721</c:v>
                </c:pt>
                <c:pt idx="7300">
                  <c:v>728</c:v>
                </c:pt>
                <c:pt idx="7301">
                  <c:v>718</c:v>
                </c:pt>
                <c:pt idx="7302">
                  <c:v>716</c:v>
                </c:pt>
                <c:pt idx="7303">
                  <c:v>723</c:v>
                </c:pt>
                <c:pt idx="7304">
                  <c:v>747</c:v>
                </c:pt>
                <c:pt idx="7305">
                  <c:v>723</c:v>
                </c:pt>
                <c:pt idx="7306">
                  <c:v>723</c:v>
                </c:pt>
                <c:pt idx="7307">
                  <c:v>721</c:v>
                </c:pt>
                <c:pt idx="7308">
                  <c:v>723</c:v>
                </c:pt>
                <c:pt idx="7309">
                  <c:v>737</c:v>
                </c:pt>
                <c:pt idx="7310">
                  <c:v>731</c:v>
                </c:pt>
                <c:pt idx="7311">
                  <c:v>731</c:v>
                </c:pt>
                <c:pt idx="7312">
                  <c:v>726</c:v>
                </c:pt>
                <c:pt idx="7313">
                  <c:v>728</c:v>
                </c:pt>
                <c:pt idx="7314">
                  <c:v>723</c:v>
                </c:pt>
                <c:pt idx="7315">
                  <c:v>723</c:v>
                </c:pt>
                <c:pt idx="7316">
                  <c:v>726</c:v>
                </c:pt>
                <c:pt idx="7317">
                  <c:v>716</c:v>
                </c:pt>
                <c:pt idx="7318">
                  <c:v>723</c:v>
                </c:pt>
                <c:pt idx="7319">
                  <c:v>718</c:v>
                </c:pt>
                <c:pt idx="7320">
                  <c:v>718</c:v>
                </c:pt>
                <c:pt idx="7321">
                  <c:v>726</c:v>
                </c:pt>
                <c:pt idx="7322">
                  <c:v>715</c:v>
                </c:pt>
                <c:pt idx="7323">
                  <c:v>715</c:v>
                </c:pt>
                <c:pt idx="7324">
                  <c:v>723</c:v>
                </c:pt>
                <c:pt idx="7325">
                  <c:v>716</c:v>
                </c:pt>
                <c:pt idx="7326">
                  <c:v>718</c:v>
                </c:pt>
                <c:pt idx="7327">
                  <c:v>721</c:v>
                </c:pt>
                <c:pt idx="7328">
                  <c:v>718</c:v>
                </c:pt>
                <c:pt idx="7329">
                  <c:v>716</c:v>
                </c:pt>
                <c:pt idx="7330">
                  <c:v>718</c:v>
                </c:pt>
                <c:pt idx="7331">
                  <c:v>718</c:v>
                </c:pt>
                <c:pt idx="7332">
                  <c:v>716</c:v>
                </c:pt>
                <c:pt idx="7333">
                  <c:v>728</c:v>
                </c:pt>
                <c:pt idx="7334">
                  <c:v>721</c:v>
                </c:pt>
                <c:pt idx="7335">
                  <c:v>723</c:v>
                </c:pt>
                <c:pt idx="7336">
                  <c:v>728</c:v>
                </c:pt>
                <c:pt idx="7337">
                  <c:v>731</c:v>
                </c:pt>
                <c:pt idx="7338">
                  <c:v>733</c:v>
                </c:pt>
                <c:pt idx="7339">
                  <c:v>726</c:v>
                </c:pt>
                <c:pt idx="7340">
                  <c:v>736</c:v>
                </c:pt>
                <c:pt idx="7341">
                  <c:v>723</c:v>
                </c:pt>
                <c:pt idx="7342">
                  <c:v>726</c:v>
                </c:pt>
                <c:pt idx="7343">
                  <c:v>718</c:v>
                </c:pt>
                <c:pt idx="7344">
                  <c:v>725</c:v>
                </c:pt>
                <c:pt idx="7345">
                  <c:v>723</c:v>
                </c:pt>
                <c:pt idx="7346">
                  <c:v>728</c:v>
                </c:pt>
                <c:pt idx="7347">
                  <c:v>728</c:v>
                </c:pt>
                <c:pt idx="7348">
                  <c:v>723</c:v>
                </c:pt>
                <c:pt idx="7349">
                  <c:v>726</c:v>
                </c:pt>
                <c:pt idx="7350">
                  <c:v>723</c:v>
                </c:pt>
                <c:pt idx="7351">
                  <c:v>729</c:v>
                </c:pt>
                <c:pt idx="7352">
                  <c:v>728</c:v>
                </c:pt>
                <c:pt idx="7353">
                  <c:v>717</c:v>
                </c:pt>
                <c:pt idx="7354">
                  <c:v>726</c:v>
                </c:pt>
                <c:pt idx="7355">
                  <c:v>723</c:v>
                </c:pt>
                <c:pt idx="7356">
                  <c:v>723</c:v>
                </c:pt>
                <c:pt idx="7357">
                  <c:v>726</c:v>
                </c:pt>
                <c:pt idx="7358">
                  <c:v>726</c:v>
                </c:pt>
                <c:pt idx="7359">
                  <c:v>723</c:v>
                </c:pt>
                <c:pt idx="7360">
                  <c:v>717</c:v>
                </c:pt>
                <c:pt idx="7361">
                  <c:v>716</c:v>
                </c:pt>
                <c:pt idx="7362">
                  <c:v>718</c:v>
                </c:pt>
                <c:pt idx="7363">
                  <c:v>723</c:v>
                </c:pt>
                <c:pt idx="7364">
                  <c:v>721</c:v>
                </c:pt>
                <c:pt idx="7365">
                  <c:v>728</c:v>
                </c:pt>
                <c:pt idx="7366">
                  <c:v>721</c:v>
                </c:pt>
                <c:pt idx="7367">
                  <c:v>726</c:v>
                </c:pt>
                <c:pt idx="7368">
                  <c:v>723</c:v>
                </c:pt>
                <c:pt idx="7369">
                  <c:v>721</c:v>
                </c:pt>
                <c:pt idx="7370">
                  <c:v>726</c:v>
                </c:pt>
                <c:pt idx="7371">
                  <c:v>726</c:v>
                </c:pt>
                <c:pt idx="7372">
                  <c:v>721</c:v>
                </c:pt>
                <c:pt idx="7373">
                  <c:v>716</c:v>
                </c:pt>
                <c:pt idx="7374">
                  <c:v>726</c:v>
                </c:pt>
                <c:pt idx="7375">
                  <c:v>716</c:v>
                </c:pt>
                <c:pt idx="7376">
                  <c:v>726</c:v>
                </c:pt>
                <c:pt idx="7377">
                  <c:v>731</c:v>
                </c:pt>
                <c:pt idx="7378">
                  <c:v>723</c:v>
                </c:pt>
                <c:pt idx="7379">
                  <c:v>717</c:v>
                </c:pt>
                <c:pt idx="7380">
                  <c:v>715</c:v>
                </c:pt>
                <c:pt idx="7381">
                  <c:v>731</c:v>
                </c:pt>
                <c:pt idx="7382">
                  <c:v>733</c:v>
                </c:pt>
                <c:pt idx="7383">
                  <c:v>721</c:v>
                </c:pt>
                <c:pt idx="7384">
                  <c:v>731</c:v>
                </c:pt>
                <c:pt idx="7385">
                  <c:v>723</c:v>
                </c:pt>
                <c:pt idx="7386">
                  <c:v>726</c:v>
                </c:pt>
                <c:pt idx="7387">
                  <c:v>736</c:v>
                </c:pt>
                <c:pt idx="7388">
                  <c:v>718</c:v>
                </c:pt>
                <c:pt idx="7389">
                  <c:v>718</c:v>
                </c:pt>
                <c:pt idx="7390">
                  <c:v>728</c:v>
                </c:pt>
                <c:pt idx="7391">
                  <c:v>721</c:v>
                </c:pt>
                <c:pt idx="7392">
                  <c:v>723</c:v>
                </c:pt>
                <c:pt idx="7393">
                  <c:v>723</c:v>
                </c:pt>
                <c:pt idx="7394">
                  <c:v>715</c:v>
                </c:pt>
                <c:pt idx="7395">
                  <c:v>715</c:v>
                </c:pt>
                <c:pt idx="7396">
                  <c:v>723</c:v>
                </c:pt>
                <c:pt idx="7397">
                  <c:v>716</c:v>
                </c:pt>
                <c:pt idx="7398">
                  <c:v>723</c:v>
                </c:pt>
                <c:pt idx="7399">
                  <c:v>726</c:v>
                </c:pt>
                <c:pt idx="7400">
                  <c:v>723</c:v>
                </c:pt>
                <c:pt idx="7401">
                  <c:v>716</c:v>
                </c:pt>
                <c:pt idx="7402">
                  <c:v>726</c:v>
                </c:pt>
                <c:pt idx="7403">
                  <c:v>723</c:v>
                </c:pt>
                <c:pt idx="7404">
                  <c:v>716</c:v>
                </c:pt>
                <c:pt idx="7405">
                  <c:v>726</c:v>
                </c:pt>
                <c:pt idx="7406">
                  <c:v>750</c:v>
                </c:pt>
                <c:pt idx="7407">
                  <c:v>721</c:v>
                </c:pt>
                <c:pt idx="7408">
                  <c:v>723</c:v>
                </c:pt>
                <c:pt idx="7409">
                  <c:v>750</c:v>
                </c:pt>
                <c:pt idx="7410">
                  <c:v>750</c:v>
                </c:pt>
                <c:pt idx="7411">
                  <c:v>728</c:v>
                </c:pt>
                <c:pt idx="7412">
                  <c:v>728</c:v>
                </c:pt>
                <c:pt idx="7413">
                  <c:v>721</c:v>
                </c:pt>
                <c:pt idx="7414">
                  <c:v>731</c:v>
                </c:pt>
                <c:pt idx="7415">
                  <c:v>726</c:v>
                </c:pt>
                <c:pt idx="7416">
                  <c:v>723</c:v>
                </c:pt>
                <c:pt idx="7417">
                  <c:v>718</c:v>
                </c:pt>
                <c:pt idx="7418">
                  <c:v>721</c:v>
                </c:pt>
                <c:pt idx="7419">
                  <c:v>718</c:v>
                </c:pt>
                <c:pt idx="7420">
                  <c:v>723</c:v>
                </c:pt>
                <c:pt idx="7421">
                  <c:v>726</c:v>
                </c:pt>
                <c:pt idx="7422">
                  <c:v>723</c:v>
                </c:pt>
                <c:pt idx="7423">
                  <c:v>733</c:v>
                </c:pt>
                <c:pt idx="7424">
                  <c:v>720</c:v>
                </c:pt>
                <c:pt idx="7425">
                  <c:v>728</c:v>
                </c:pt>
                <c:pt idx="7426">
                  <c:v>728</c:v>
                </c:pt>
                <c:pt idx="7427">
                  <c:v>718</c:v>
                </c:pt>
                <c:pt idx="7428">
                  <c:v>718</c:v>
                </c:pt>
                <c:pt idx="7429">
                  <c:v>724</c:v>
                </c:pt>
                <c:pt idx="7430">
                  <c:v>726</c:v>
                </c:pt>
                <c:pt idx="7431">
                  <c:v>717</c:v>
                </c:pt>
                <c:pt idx="7432">
                  <c:v>715</c:v>
                </c:pt>
                <c:pt idx="7433">
                  <c:v>721</c:v>
                </c:pt>
                <c:pt idx="7434">
                  <c:v>723</c:v>
                </c:pt>
                <c:pt idx="7435">
                  <c:v>729</c:v>
                </c:pt>
                <c:pt idx="7436">
                  <c:v>716</c:v>
                </c:pt>
                <c:pt idx="7437">
                  <c:v>726</c:v>
                </c:pt>
                <c:pt idx="7438">
                  <c:v>724</c:v>
                </c:pt>
                <c:pt idx="7439">
                  <c:v>723</c:v>
                </c:pt>
                <c:pt idx="7440">
                  <c:v>726</c:v>
                </c:pt>
                <c:pt idx="7441">
                  <c:v>721</c:v>
                </c:pt>
                <c:pt idx="7442">
                  <c:v>718</c:v>
                </c:pt>
                <c:pt idx="7443">
                  <c:v>723</c:v>
                </c:pt>
                <c:pt idx="7444">
                  <c:v>726</c:v>
                </c:pt>
                <c:pt idx="7445">
                  <c:v>717</c:v>
                </c:pt>
                <c:pt idx="7446">
                  <c:v>726</c:v>
                </c:pt>
                <c:pt idx="7447">
                  <c:v>723</c:v>
                </c:pt>
                <c:pt idx="7448">
                  <c:v>718</c:v>
                </c:pt>
                <c:pt idx="7449">
                  <c:v>726</c:v>
                </c:pt>
                <c:pt idx="7450">
                  <c:v>723</c:v>
                </c:pt>
                <c:pt idx="7451">
                  <c:v>721</c:v>
                </c:pt>
                <c:pt idx="7452">
                  <c:v>723</c:v>
                </c:pt>
                <c:pt idx="7453">
                  <c:v>718</c:v>
                </c:pt>
                <c:pt idx="7454">
                  <c:v>726</c:v>
                </c:pt>
                <c:pt idx="7455">
                  <c:v>726</c:v>
                </c:pt>
                <c:pt idx="7456">
                  <c:v>716</c:v>
                </c:pt>
                <c:pt idx="7457">
                  <c:v>723</c:v>
                </c:pt>
                <c:pt idx="7458">
                  <c:v>717</c:v>
                </c:pt>
                <c:pt idx="7459">
                  <c:v>721</c:v>
                </c:pt>
                <c:pt idx="7460">
                  <c:v>723</c:v>
                </c:pt>
                <c:pt idx="7461">
                  <c:v>715</c:v>
                </c:pt>
                <c:pt idx="7462">
                  <c:v>721</c:v>
                </c:pt>
                <c:pt idx="7463">
                  <c:v>728</c:v>
                </c:pt>
                <c:pt idx="7464">
                  <c:v>721</c:v>
                </c:pt>
                <c:pt idx="7465">
                  <c:v>723</c:v>
                </c:pt>
                <c:pt idx="7466">
                  <c:v>731</c:v>
                </c:pt>
                <c:pt idx="7467">
                  <c:v>729</c:v>
                </c:pt>
                <c:pt idx="7468">
                  <c:v>718</c:v>
                </c:pt>
                <c:pt idx="7469">
                  <c:v>716</c:v>
                </c:pt>
                <c:pt idx="7470">
                  <c:v>715</c:v>
                </c:pt>
                <c:pt idx="7471">
                  <c:v>718</c:v>
                </c:pt>
                <c:pt idx="7472">
                  <c:v>721</c:v>
                </c:pt>
                <c:pt idx="7473">
                  <c:v>718</c:v>
                </c:pt>
                <c:pt idx="7474">
                  <c:v>718</c:v>
                </c:pt>
                <c:pt idx="7475">
                  <c:v>723</c:v>
                </c:pt>
                <c:pt idx="7476">
                  <c:v>726</c:v>
                </c:pt>
                <c:pt idx="7477">
                  <c:v>729</c:v>
                </c:pt>
                <c:pt idx="7478">
                  <c:v>718</c:v>
                </c:pt>
                <c:pt idx="7479">
                  <c:v>715</c:v>
                </c:pt>
                <c:pt idx="7480">
                  <c:v>715</c:v>
                </c:pt>
                <c:pt idx="7481">
                  <c:v>724</c:v>
                </c:pt>
                <c:pt idx="7482">
                  <c:v>718</c:v>
                </c:pt>
                <c:pt idx="7483">
                  <c:v>721</c:v>
                </c:pt>
                <c:pt idx="7484">
                  <c:v>723</c:v>
                </c:pt>
                <c:pt idx="7485">
                  <c:v>718</c:v>
                </c:pt>
                <c:pt idx="7486">
                  <c:v>721</c:v>
                </c:pt>
                <c:pt idx="7487">
                  <c:v>723</c:v>
                </c:pt>
                <c:pt idx="7488">
                  <c:v>715</c:v>
                </c:pt>
                <c:pt idx="7489">
                  <c:v>723</c:v>
                </c:pt>
                <c:pt idx="7490">
                  <c:v>728</c:v>
                </c:pt>
                <c:pt idx="7491">
                  <c:v>724</c:v>
                </c:pt>
                <c:pt idx="7492">
                  <c:v>718</c:v>
                </c:pt>
                <c:pt idx="7493">
                  <c:v>723</c:v>
                </c:pt>
                <c:pt idx="7494">
                  <c:v>724</c:v>
                </c:pt>
                <c:pt idx="7495">
                  <c:v>723</c:v>
                </c:pt>
                <c:pt idx="7496">
                  <c:v>723</c:v>
                </c:pt>
                <c:pt idx="7497">
                  <c:v>723</c:v>
                </c:pt>
                <c:pt idx="7498">
                  <c:v>718</c:v>
                </c:pt>
                <c:pt idx="7499">
                  <c:v>715</c:v>
                </c:pt>
                <c:pt idx="7500">
                  <c:v>721</c:v>
                </c:pt>
                <c:pt idx="7501">
                  <c:v>726</c:v>
                </c:pt>
                <c:pt idx="7502">
                  <c:v>721</c:v>
                </c:pt>
                <c:pt idx="7503">
                  <c:v>718</c:v>
                </c:pt>
                <c:pt idx="7504">
                  <c:v>728</c:v>
                </c:pt>
                <c:pt idx="7505">
                  <c:v>716</c:v>
                </c:pt>
                <c:pt idx="7506">
                  <c:v>717</c:v>
                </c:pt>
                <c:pt idx="7507">
                  <c:v>729</c:v>
                </c:pt>
                <c:pt idx="7508">
                  <c:v>718</c:v>
                </c:pt>
                <c:pt idx="7509">
                  <c:v>723</c:v>
                </c:pt>
                <c:pt idx="7510">
                  <c:v>725</c:v>
                </c:pt>
                <c:pt idx="7511">
                  <c:v>723</c:v>
                </c:pt>
                <c:pt idx="7512">
                  <c:v>722</c:v>
                </c:pt>
                <c:pt idx="7513">
                  <c:v>726</c:v>
                </c:pt>
                <c:pt idx="7514">
                  <c:v>728</c:v>
                </c:pt>
                <c:pt idx="7515">
                  <c:v>729</c:v>
                </c:pt>
                <c:pt idx="7516">
                  <c:v>726</c:v>
                </c:pt>
                <c:pt idx="7517">
                  <c:v>748</c:v>
                </c:pt>
                <c:pt idx="7518">
                  <c:v>750</c:v>
                </c:pt>
                <c:pt idx="7519">
                  <c:v>723</c:v>
                </c:pt>
                <c:pt idx="7520">
                  <c:v>748</c:v>
                </c:pt>
                <c:pt idx="7521">
                  <c:v>728</c:v>
                </c:pt>
                <c:pt idx="7522">
                  <c:v>728</c:v>
                </c:pt>
                <c:pt idx="7523">
                  <c:v>740</c:v>
                </c:pt>
                <c:pt idx="7524">
                  <c:v>736</c:v>
                </c:pt>
                <c:pt idx="7525">
                  <c:v>729</c:v>
                </c:pt>
                <c:pt idx="7526">
                  <c:v>728</c:v>
                </c:pt>
                <c:pt idx="7527">
                  <c:v>722</c:v>
                </c:pt>
                <c:pt idx="7528">
                  <c:v>736</c:v>
                </c:pt>
                <c:pt idx="7529">
                  <c:v>736</c:v>
                </c:pt>
                <c:pt idx="7530">
                  <c:v>721</c:v>
                </c:pt>
                <c:pt idx="7531">
                  <c:v>723</c:v>
                </c:pt>
                <c:pt idx="7532">
                  <c:v>718</c:v>
                </c:pt>
                <c:pt idx="7533">
                  <c:v>724</c:v>
                </c:pt>
                <c:pt idx="7534">
                  <c:v>726</c:v>
                </c:pt>
                <c:pt idx="7535">
                  <c:v>718</c:v>
                </c:pt>
                <c:pt idx="7536">
                  <c:v>716</c:v>
                </c:pt>
                <c:pt idx="7537">
                  <c:v>715</c:v>
                </c:pt>
                <c:pt idx="7538">
                  <c:v>724</c:v>
                </c:pt>
                <c:pt idx="7539">
                  <c:v>723</c:v>
                </c:pt>
                <c:pt idx="7540">
                  <c:v>721</c:v>
                </c:pt>
                <c:pt idx="7541">
                  <c:v>718</c:v>
                </c:pt>
                <c:pt idx="7542">
                  <c:v>718</c:v>
                </c:pt>
                <c:pt idx="7543">
                  <c:v>715</c:v>
                </c:pt>
                <c:pt idx="7544">
                  <c:v>726</c:v>
                </c:pt>
                <c:pt idx="7545">
                  <c:v>721</c:v>
                </c:pt>
                <c:pt idx="7546">
                  <c:v>723</c:v>
                </c:pt>
                <c:pt idx="7547">
                  <c:v>726</c:v>
                </c:pt>
                <c:pt idx="7548">
                  <c:v>723</c:v>
                </c:pt>
                <c:pt idx="7549">
                  <c:v>718</c:v>
                </c:pt>
                <c:pt idx="7550">
                  <c:v>726</c:v>
                </c:pt>
                <c:pt idx="7551">
                  <c:v>723</c:v>
                </c:pt>
                <c:pt idx="7552">
                  <c:v>736</c:v>
                </c:pt>
                <c:pt idx="7553">
                  <c:v>726</c:v>
                </c:pt>
                <c:pt idx="7554">
                  <c:v>728</c:v>
                </c:pt>
                <c:pt idx="7555">
                  <c:v>728</c:v>
                </c:pt>
                <c:pt idx="7556">
                  <c:v>728</c:v>
                </c:pt>
                <c:pt idx="7557">
                  <c:v>722</c:v>
                </c:pt>
                <c:pt idx="7558">
                  <c:v>715</c:v>
                </c:pt>
                <c:pt idx="7559">
                  <c:v>721</c:v>
                </c:pt>
                <c:pt idx="7560">
                  <c:v>718</c:v>
                </c:pt>
                <c:pt idx="7561">
                  <c:v>724</c:v>
                </c:pt>
                <c:pt idx="7562">
                  <c:v>728</c:v>
                </c:pt>
                <c:pt idx="7563">
                  <c:v>723</c:v>
                </c:pt>
                <c:pt idx="7564">
                  <c:v>715</c:v>
                </c:pt>
                <c:pt idx="7565">
                  <c:v>726</c:v>
                </c:pt>
                <c:pt idx="7566">
                  <c:v>718</c:v>
                </c:pt>
                <c:pt idx="7567">
                  <c:v>726</c:v>
                </c:pt>
                <c:pt idx="7568">
                  <c:v>723</c:v>
                </c:pt>
                <c:pt idx="7569">
                  <c:v>715</c:v>
                </c:pt>
                <c:pt idx="7570">
                  <c:v>727</c:v>
                </c:pt>
                <c:pt idx="7571">
                  <c:v>723</c:v>
                </c:pt>
                <c:pt idx="7572">
                  <c:v>726</c:v>
                </c:pt>
                <c:pt idx="7573">
                  <c:v>723</c:v>
                </c:pt>
                <c:pt idx="7574">
                  <c:v>729</c:v>
                </c:pt>
                <c:pt idx="7575">
                  <c:v>723</c:v>
                </c:pt>
                <c:pt idx="7576">
                  <c:v>731</c:v>
                </c:pt>
                <c:pt idx="7577">
                  <c:v>728</c:v>
                </c:pt>
                <c:pt idx="7578">
                  <c:v>731</c:v>
                </c:pt>
                <c:pt idx="7579">
                  <c:v>721</c:v>
                </c:pt>
                <c:pt idx="7580">
                  <c:v>720</c:v>
                </c:pt>
                <c:pt idx="7581">
                  <c:v>731</c:v>
                </c:pt>
                <c:pt idx="7582">
                  <c:v>723</c:v>
                </c:pt>
                <c:pt idx="7583">
                  <c:v>720</c:v>
                </c:pt>
                <c:pt idx="7584">
                  <c:v>736</c:v>
                </c:pt>
                <c:pt idx="7585">
                  <c:v>729</c:v>
                </c:pt>
                <c:pt idx="7586">
                  <c:v>718</c:v>
                </c:pt>
                <c:pt idx="7587">
                  <c:v>723</c:v>
                </c:pt>
                <c:pt idx="7588">
                  <c:v>723</c:v>
                </c:pt>
                <c:pt idx="7589">
                  <c:v>726</c:v>
                </c:pt>
                <c:pt idx="7590">
                  <c:v>726</c:v>
                </c:pt>
                <c:pt idx="7591">
                  <c:v>718</c:v>
                </c:pt>
                <c:pt idx="7592">
                  <c:v>721</c:v>
                </c:pt>
                <c:pt idx="7593">
                  <c:v>731</c:v>
                </c:pt>
                <c:pt idx="7594">
                  <c:v>731</c:v>
                </c:pt>
                <c:pt idx="7595">
                  <c:v>729</c:v>
                </c:pt>
                <c:pt idx="7596">
                  <c:v>723</c:v>
                </c:pt>
                <c:pt idx="7597">
                  <c:v>723</c:v>
                </c:pt>
                <c:pt idx="7598">
                  <c:v>721</c:v>
                </c:pt>
                <c:pt idx="7599">
                  <c:v>736</c:v>
                </c:pt>
                <c:pt idx="7600">
                  <c:v>726</c:v>
                </c:pt>
                <c:pt idx="7601">
                  <c:v>731</c:v>
                </c:pt>
                <c:pt idx="7602">
                  <c:v>731</c:v>
                </c:pt>
                <c:pt idx="7603">
                  <c:v>716</c:v>
                </c:pt>
                <c:pt idx="7604">
                  <c:v>726</c:v>
                </c:pt>
                <c:pt idx="7605">
                  <c:v>716</c:v>
                </c:pt>
                <c:pt idx="7606">
                  <c:v>717</c:v>
                </c:pt>
                <c:pt idx="7607">
                  <c:v>726</c:v>
                </c:pt>
                <c:pt idx="7608">
                  <c:v>726</c:v>
                </c:pt>
                <c:pt idx="7609">
                  <c:v>723</c:v>
                </c:pt>
                <c:pt idx="7610">
                  <c:v>729</c:v>
                </c:pt>
                <c:pt idx="7611">
                  <c:v>723</c:v>
                </c:pt>
                <c:pt idx="7612">
                  <c:v>718</c:v>
                </c:pt>
                <c:pt idx="7613">
                  <c:v>718</c:v>
                </c:pt>
                <c:pt idx="7614">
                  <c:v>723</c:v>
                </c:pt>
                <c:pt idx="7615">
                  <c:v>716</c:v>
                </c:pt>
                <c:pt idx="7616">
                  <c:v>726</c:v>
                </c:pt>
                <c:pt idx="7617">
                  <c:v>718</c:v>
                </c:pt>
                <c:pt idx="7618">
                  <c:v>721</c:v>
                </c:pt>
                <c:pt idx="7619">
                  <c:v>723</c:v>
                </c:pt>
                <c:pt idx="7620">
                  <c:v>717</c:v>
                </c:pt>
                <c:pt idx="7621">
                  <c:v>731</c:v>
                </c:pt>
                <c:pt idx="7622">
                  <c:v>723</c:v>
                </c:pt>
                <c:pt idx="7623">
                  <c:v>716</c:v>
                </c:pt>
                <c:pt idx="7624">
                  <c:v>723</c:v>
                </c:pt>
                <c:pt idx="7625">
                  <c:v>723</c:v>
                </c:pt>
                <c:pt idx="7626">
                  <c:v>715</c:v>
                </c:pt>
                <c:pt idx="7627">
                  <c:v>718</c:v>
                </c:pt>
                <c:pt idx="7628">
                  <c:v>745</c:v>
                </c:pt>
                <c:pt idx="7629">
                  <c:v>716</c:v>
                </c:pt>
                <c:pt idx="7630">
                  <c:v>750</c:v>
                </c:pt>
                <c:pt idx="7631">
                  <c:v>726</c:v>
                </c:pt>
                <c:pt idx="7632">
                  <c:v>731</c:v>
                </c:pt>
                <c:pt idx="7633">
                  <c:v>726</c:v>
                </c:pt>
                <c:pt idx="7634">
                  <c:v>731</c:v>
                </c:pt>
                <c:pt idx="7635">
                  <c:v>731</c:v>
                </c:pt>
                <c:pt idx="7636">
                  <c:v>723</c:v>
                </c:pt>
                <c:pt idx="7637">
                  <c:v>726</c:v>
                </c:pt>
                <c:pt idx="7638">
                  <c:v>721</c:v>
                </c:pt>
                <c:pt idx="7639">
                  <c:v>723</c:v>
                </c:pt>
                <c:pt idx="7640">
                  <c:v>718</c:v>
                </c:pt>
                <c:pt idx="7641">
                  <c:v>729</c:v>
                </c:pt>
                <c:pt idx="7642">
                  <c:v>718</c:v>
                </c:pt>
                <c:pt idx="7643">
                  <c:v>728</c:v>
                </c:pt>
                <c:pt idx="7644">
                  <c:v>723</c:v>
                </c:pt>
                <c:pt idx="7645">
                  <c:v>733</c:v>
                </c:pt>
                <c:pt idx="7646">
                  <c:v>726</c:v>
                </c:pt>
                <c:pt idx="7647">
                  <c:v>723</c:v>
                </c:pt>
                <c:pt idx="7648">
                  <c:v>731</c:v>
                </c:pt>
                <c:pt idx="7649">
                  <c:v>720</c:v>
                </c:pt>
                <c:pt idx="7650">
                  <c:v>728</c:v>
                </c:pt>
                <c:pt idx="7651">
                  <c:v>731</c:v>
                </c:pt>
                <c:pt idx="7652">
                  <c:v>733</c:v>
                </c:pt>
                <c:pt idx="7653">
                  <c:v>723</c:v>
                </c:pt>
                <c:pt idx="7654">
                  <c:v>720</c:v>
                </c:pt>
                <c:pt idx="7655">
                  <c:v>729</c:v>
                </c:pt>
                <c:pt idx="7656">
                  <c:v>732</c:v>
                </c:pt>
                <c:pt idx="7657">
                  <c:v>718</c:v>
                </c:pt>
                <c:pt idx="7658">
                  <c:v>731</c:v>
                </c:pt>
                <c:pt idx="7659">
                  <c:v>718</c:v>
                </c:pt>
                <c:pt idx="7660">
                  <c:v>718</c:v>
                </c:pt>
                <c:pt idx="7661">
                  <c:v>726</c:v>
                </c:pt>
                <c:pt idx="7662">
                  <c:v>729</c:v>
                </c:pt>
                <c:pt idx="7663">
                  <c:v>716</c:v>
                </c:pt>
                <c:pt idx="7664">
                  <c:v>726</c:v>
                </c:pt>
                <c:pt idx="7665">
                  <c:v>722</c:v>
                </c:pt>
                <c:pt idx="7666">
                  <c:v>736</c:v>
                </c:pt>
                <c:pt idx="7667">
                  <c:v>736</c:v>
                </c:pt>
                <c:pt idx="7668">
                  <c:v>726</c:v>
                </c:pt>
                <c:pt idx="7669">
                  <c:v>728</c:v>
                </c:pt>
                <c:pt idx="7670">
                  <c:v>721</c:v>
                </c:pt>
                <c:pt idx="7671">
                  <c:v>723</c:v>
                </c:pt>
                <c:pt idx="7672">
                  <c:v>723</c:v>
                </c:pt>
                <c:pt idx="7673">
                  <c:v>716</c:v>
                </c:pt>
                <c:pt idx="7674">
                  <c:v>718</c:v>
                </c:pt>
                <c:pt idx="7675">
                  <c:v>715</c:v>
                </c:pt>
                <c:pt idx="7676">
                  <c:v>721</c:v>
                </c:pt>
                <c:pt idx="7677">
                  <c:v>718</c:v>
                </c:pt>
                <c:pt idx="7678">
                  <c:v>721</c:v>
                </c:pt>
                <c:pt idx="7679">
                  <c:v>720</c:v>
                </c:pt>
                <c:pt idx="7680">
                  <c:v>728</c:v>
                </c:pt>
                <c:pt idx="7681">
                  <c:v>721</c:v>
                </c:pt>
                <c:pt idx="7682">
                  <c:v>728</c:v>
                </c:pt>
                <c:pt idx="7683">
                  <c:v>718</c:v>
                </c:pt>
                <c:pt idx="7684">
                  <c:v>724</c:v>
                </c:pt>
                <c:pt idx="7685">
                  <c:v>724</c:v>
                </c:pt>
                <c:pt idx="7686">
                  <c:v>715</c:v>
                </c:pt>
                <c:pt idx="7687">
                  <c:v>716</c:v>
                </c:pt>
                <c:pt idx="7688">
                  <c:v>723</c:v>
                </c:pt>
                <c:pt idx="7689">
                  <c:v>716</c:v>
                </c:pt>
                <c:pt idx="7690">
                  <c:v>726</c:v>
                </c:pt>
                <c:pt idx="7691">
                  <c:v>731</c:v>
                </c:pt>
                <c:pt idx="7692">
                  <c:v>716</c:v>
                </c:pt>
                <c:pt idx="7693">
                  <c:v>718</c:v>
                </c:pt>
                <c:pt idx="7694">
                  <c:v>721</c:v>
                </c:pt>
                <c:pt idx="7695">
                  <c:v>718</c:v>
                </c:pt>
                <c:pt idx="7696">
                  <c:v>723</c:v>
                </c:pt>
                <c:pt idx="7697">
                  <c:v>721</c:v>
                </c:pt>
                <c:pt idx="7698">
                  <c:v>716</c:v>
                </c:pt>
                <c:pt idx="7699">
                  <c:v>723</c:v>
                </c:pt>
                <c:pt idx="7700">
                  <c:v>726</c:v>
                </c:pt>
                <c:pt idx="7701">
                  <c:v>718</c:v>
                </c:pt>
                <c:pt idx="7702">
                  <c:v>723</c:v>
                </c:pt>
                <c:pt idx="7703">
                  <c:v>726</c:v>
                </c:pt>
                <c:pt idx="7704">
                  <c:v>723</c:v>
                </c:pt>
                <c:pt idx="7705">
                  <c:v>726</c:v>
                </c:pt>
                <c:pt idx="7706">
                  <c:v>720</c:v>
                </c:pt>
                <c:pt idx="7707">
                  <c:v>736</c:v>
                </c:pt>
                <c:pt idx="7708">
                  <c:v>726</c:v>
                </c:pt>
                <c:pt idx="7709">
                  <c:v>721</c:v>
                </c:pt>
                <c:pt idx="7710">
                  <c:v>723</c:v>
                </c:pt>
                <c:pt idx="7711">
                  <c:v>721</c:v>
                </c:pt>
                <c:pt idx="7712">
                  <c:v>723</c:v>
                </c:pt>
                <c:pt idx="7713">
                  <c:v>721</c:v>
                </c:pt>
                <c:pt idx="7714">
                  <c:v>721</c:v>
                </c:pt>
                <c:pt idx="7715">
                  <c:v>728</c:v>
                </c:pt>
                <c:pt idx="7716">
                  <c:v>724</c:v>
                </c:pt>
                <c:pt idx="7717">
                  <c:v>728</c:v>
                </c:pt>
                <c:pt idx="7718">
                  <c:v>731</c:v>
                </c:pt>
                <c:pt idx="7719">
                  <c:v>728</c:v>
                </c:pt>
                <c:pt idx="7720">
                  <c:v>728</c:v>
                </c:pt>
                <c:pt idx="7721">
                  <c:v>721</c:v>
                </c:pt>
                <c:pt idx="7722">
                  <c:v>721</c:v>
                </c:pt>
                <c:pt idx="7723">
                  <c:v>723</c:v>
                </c:pt>
                <c:pt idx="7724">
                  <c:v>744</c:v>
                </c:pt>
                <c:pt idx="7725">
                  <c:v>728</c:v>
                </c:pt>
                <c:pt idx="7726">
                  <c:v>726</c:v>
                </c:pt>
                <c:pt idx="7727">
                  <c:v>720</c:v>
                </c:pt>
                <c:pt idx="7728">
                  <c:v>723</c:v>
                </c:pt>
                <c:pt idx="7729">
                  <c:v>755</c:v>
                </c:pt>
                <c:pt idx="7730">
                  <c:v>745</c:v>
                </c:pt>
                <c:pt idx="7731">
                  <c:v>716</c:v>
                </c:pt>
                <c:pt idx="7732">
                  <c:v>750</c:v>
                </c:pt>
                <c:pt idx="7733">
                  <c:v>726</c:v>
                </c:pt>
                <c:pt idx="7734">
                  <c:v>721</c:v>
                </c:pt>
                <c:pt idx="7735">
                  <c:v>718</c:v>
                </c:pt>
                <c:pt idx="7736">
                  <c:v>721</c:v>
                </c:pt>
                <c:pt idx="7737">
                  <c:v>728</c:v>
                </c:pt>
                <c:pt idx="7738">
                  <c:v>728</c:v>
                </c:pt>
                <c:pt idx="7739">
                  <c:v>721</c:v>
                </c:pt>
                <c:pt idx="7740">
                  <c:v>728</c:v>
                </c:pt>
                <c:pt idx="7741">
                  <c:v>721</c:v>
                </c:pt>
                <c:pt idx="7742">
                  <c:v>720</c:v>
                </c:pt>
                <c:pt idx="7743">
                  <c:v>726</c:v>
                </c:pt>
                <c:pt idx="7744">
                  <c:v>721</c:v>
                </c:pt>
                <c:pt idx="7745">
                  <c:v>733</c:v>
                </c:pt>
                <c:pt idx="7746">
                  <c:v>721</c:v>
                </c:pt>
                <c:pt idx="7747">
                  <c:v>720</c:v>
                </c:pt>
                <c:pt idx="7748">
                  <c:v>728</c:v>
                </c:pt>
                <c:pt idx="7749">
                  <c:v>721</c:v>
                </c:pt>
                <c:pt idx="7750">
                  <c:v>718</c:v>
                </c:pt>
                <c:pt idx="7751">
                  <c:v>723</c:v>
                </c:pt>
                <c:pt idx="7752">
                  <c:v>721</c:v>
                </c:pt>
                <c:pt idx="7753">
                  <c:v>726</c:v>
                </c:pt>
                <c:pt idx="7754">
                  <c:v>721</c:v>
                </c:pt>
                <c:pt idx="7755">
                  <c:v>716</c:v>
                </c:pt>
                <c:pt idx="7756">
                  <c:v>718</c:v>
                </c:pt>
                <c:pt idx="7757">
                  <c:v>721</c:v>
                </c:pt>
                <c:pt idx="7758">
                  <c:v>720</c:v>
                </c:pt>
                <c:pt idx="7759">
                  <c:v>728</c:v>
                </c:pt>
                <c:pt idx="7760">
                  <c:v>726</c:v>
                </c:pt>
                <c:pt idx="7761">
                  <c:v>728</c:v>
                </c:pt>
                <c:pt idx="7762">
                  <c:v>731</c:v>
                </c:pt>
                <c:pt idx="7763">
                  <c:v>721</c:v>
                </c:pt>
                <c:pt idx="7764">
                  <c:v>726</c:v>
                </c:pt>
                <c:pt idx="7765">
                  <c:v>716</c:v>
                </c:pt>
                <c:pt idx="7766">
                  <c:v>723</c:v>
                </c:pt>
                <c:pt idx="7767">
                  <c:v>718</c:v>
                </c:pt>
                <c:pt idx="7768">
                  <c:v>724</c:v>
                </c:pt>
                <c:pt idx="7769">
                  <c:v>726</c:v>
                </c:pt>
                <c:pt idx="7770">
                  <c:v>718</c:v>
                </c:pt>
                <c:pt idx="7771">
                  <c:v>723</c:v>
                </c:pt>
                <c:pt idx="7772">
                  <c:v>723</c:v>
                </c:pt>
                <c:pt idx="7773">
                  <c:v>721</c:v>
                </c:pt>
                <c:pt idx="7774">
                  <c:v>723</c:v>
                </c:pt>
                <c:pt idx="7775">
                  <c:v>731</c:v>
                </c:pt>
                <c:pt idx="7776">
                  <c:v>721</c:v>
                </c:pt>
                <c:pt idx="7777">
                  <c:v>723</c:v>
                </c:pt>
                <c:pt idx="7778">
                  <c:v>722</c:v>
                </c:pt>
                <c:pt idx="7779">
                  <c:v>728</c:v>
                </c:pt>
                <c:pt idx="7780">
                  <c:v>723</c:v>
                </c:pt>
                <c:pt idx="7781">
                  <c:v>721</c:v>
                </c:pt>
                <c:pt idx="7782">
                  <c:v>716</c:v>
                </c:pt>
                <c:pt idx="7783">
                  <c:v>723</c:v>
                </c:pt>
                <c:pt idx="7784">
                  <c:v>721</c:v>
                </c:pt>
                <c:pt idx="7785">
                  <c:v>726</c:v>
                </c:pt>
                <c:pt idx="7786">
                  <c:v>721</c:v>
                </c:pt>
                <c:pt idx="7787">
                  <c:v>715</c:v>
                </c:pt>
                <c:pt idx="7788">
                  <c:v>731</c:v>
                </c:pt>
                <c:pt idx="7789">
                  <c:v>729</c:v>
                </c:pt>
                <c:pt idx="7790">
                  <c:v>728</c:v>
                </c:pt>
                <c:pt idx="7791">
                  <c:v>728</c:v>
                </c:pt>
                <c:pt idx="7792">
                  <c:v>728</c:v>
                </c:pt>
                <c:pt idx="7793">
                  <c:v>731</c:v>
                </c:pt>
                <c:pt idx="7794">
                  <c:v>724</c:v>
                </c:pt>
                <c:pt idx="7795">
                  <c:v>728</c:v>
                </c:pt>
                <c:pt idx="7796">
                  <c:v>721</c:v>
                </c:pt>
                <c:pt idx="7797">
                  <c:v>728</c:v>
                </c:pt>
                <c:pt idx="7798">
                  <c:v>723</c:v>
                </c:pt>
                <c:pt idx="7799">
                  <c:v>720</c:v>
                </c:pt>
                <c:pt idx="7800">
                  <c:v>720</c:v>
                </c:pt>
                <c:pt idx="7801">
                  <c:v>720</c:v>
                </c:pt>
                <c:pt idx="7802">
                  <c:v>726</c:v>
                </c:pt>
                <c:pt idx="7803">
                  <c:v>723</c:v>
                </c:pt>
                <c:pt idx="7804">
                  <c:v>721</c:v>
                </c:pt>
                <c:pt idx="7805">
                  <c:v>723</c:v>
                </c:pt>
                <c:pt idx="7806">
                  <c:v>716</c:v>
                </c:pt>
                <c:pt idx="7807">
                  <c:v>724</c:v>
                </c:pt>
                <c:pt idx="7808">
                  <c:v>716</c:v>
                </c:pt>
                <c:pt idx="7809">
                  <c:v>723</c:v>
                </c:pt>
                <c:pt idx="7810">
                  <c:v>718</c:v>
                </c:pt>
                <c:pt idx="7811">
                  <c:v>723</c:v>
                </c:pt>
                <c:pt idx="7812">
                  <c:v>723</c:v>
                </c:pt>
                <c:pt idx="7813">
                  <c:v>718</c:v>
                </c:pt>
                <c:pt idx="7814">
                  <c:v>728</c:v>
                </c:pt>
                <c:pt idx="7815">
                  <c:v>717</c:v>
                </c:pt>
                <c:pt idx="7816">
                  <c:v>723</c:v>
                </c:pt>
                <c:pt idx="7817">
                  <c:v>723</c:v>
                </c:pt>
                <c:pt idx="7818">
                  <c:v>728</c:v>
                </c:pt>
                <c:pt idx="7819">
                  <c:v>721</c:v>
                </c:pt>
                <c:pt idx="7820">
                  <c:v>726</c:v>
                </c:pt>
                <c:pt idx="7821">
                  <c:v>716</c:v>
                </c:pt>
                <c:pt idx="7822">
                  <c:v>718</c:v>
                </c:pt>
                <c:pt idx="7823">
                  <c:v>717</c:v>
                </c:pt>
                <c:pt idx="7824">
                  <c:v>721</c:v>
                </c:pt>
                <c:pt idx="7825">
                  <c:v>723</c:v>
                </c:pt>
                <c:pt idx="7826">
                  <c:v>720</c:v>
                </c:pt>
                <c:pt idx="7827">
                  <c:v>726</c:v>
                </c:pt>
                <c:pt idx="7828">
                  <c:v>731</c:v>
                </c:pt>
                <c:pt idx="7829">
                  <c:v>731</c:v>
                </c:pt>
                <c:pt idx="7830">
                  <c:v>723</c:v>
                </c:pt>
                <c:pt idx="7831">
                  <c:v>723</c:v>
                </c:pt>
                <c:pt idx="7832">
                  <c:v>720</c:v>
                </c:pt>
                <c:pt idx="7833">
                  <c:v>728</c:v>
                </c:pt>
                <c:pt idx="7834">
                  <c:v>753</c:v>
                </c:pt>
                <c:pt idx="7835">
                  <c:v>728</c:v>
                </c:pt>
                <c:pt idx="7836">
                  <c:v>755</c:v>
                </c:pt>
                <c:pt idx="7837">
                  <c:v>723</c:v>
                </c:pt>
                <c:pt idx="7838">
                  <c:v>728</c:v>
                </c:pt>
                <c:pt idx="7839">
                  <c:v>726</c:v>
                </c:pt>
                <c:pt idx="7840">
                  <c:v>736</c:v>
                </c:pt>
                <c:pt idx="7841">
                  <c:v>728</c:v>
                </c:pt>
                <c:pt idx="7842">
                  <c:v>738</c:v>
                </c:pt>
                <c:pt idx="7843">
                  <c:v>723</c:v>
                </c:pt>
                <c:pt idx="7844">
                  <c:v>718</c:v>
                </c:pt>
                <c:pt idx="7845">
                  <c:v>718</c:v>
                </c:pt>
                <c:pt idx="7846">
                  <c:v>718</c:v>
                </c:pt>
                <c:pt idx="7847">
                  <c:v>721</c:v>
                </c:pt>
                <c:pt idx="7848">
                  <c:v>718</c:v>
                </c:pt>
                <c:pt idx="7849">
                  <c:v>731</c:v>
                </c:pt>
                <c:pt idx="7850">
                  <c:v>716</c:v>
                </c:pt>
                <c:pt idx="7851">
                  <c:v>728</c:v>
                </c:pt>
                <c:pt idx="7852">
                  <c:v>716</c:v>
                </c:pt>
                <c:pt idx="7853">
                  <c:v>715</c:v>
                </c:pt>
                <c:pt idx="7854">
                  <c:v>715</c:v>
                </c:pt>
                <c:pt idx="7855">
                  <c:v>715</c:v>
                </c:pt>
                <c:pt idx="7856">
                  <c:v>715</c:v>
                </c:pt>
                <c:pt idx="7857">
                  <c:v>715</c:v>
                </c:pt>
                <c:pt idx="7858">
                  <c:v>726</c:v>
                </c:pt>
                <c:pt idx="7859">
                  <c:v>718</c:v>
                </c:pt>
                <c:pt idx="7860">
                  <c:v>721</c:v>
                </c:pt>
                <c:pt idx="7861">
                  <c:v>718</c:v>
                </c:pt>
                <c:pt idx="7862">
                  <c:v>721</c:v>
                </c:pt>
                <c:pt idx="7863">
                  <c:v>718</c:v>
                </c:pt>
                <c:pt idx="7864">
                  <c:v>718</c:v>
                </c:pt>
                <c:pt idx="7865">
                  <c:v>721</c:v>
                </c:pt>
                <c:pt idx="7866">
                  <c:v>716</c:v>
                </c:pt>
                <c:pt idx="7867">
                  <c:v>718</c:v>
                </c:pt>
                <c:pt idx="7868">
                  <c:v>721</c:v>
                </c:pt>
                <c:pt idx="7869">
                  <c:v>723</c:v>
                </c:pt>
                <c:pt idx="7870">
                  <c:v>717</c:v>
                </c:pt>
                <c:pt idx="7871">
                  <c:v>715</c:v>
                </c:pt>
                <c:pt idx="7872">
                  <c:v>718</c:v>
                </c:pt>
                <c:pt idx="7873">
                  <c:v>718</c:v>
                </c:pt>
                <c:pt idx="7874">
                  <c:v>721</c:v>
                </c:pt>
                <c:pt idx="7875">
                  <c:v>723</c:v>
                </c:pt>
                <c:pt idx="7876">
                  <c:v>726</c:v>
                </c:pt>
                <c:pt idx="7877">
                  <c:v>724</c:v>
                </c:pt>
                <c:pt idx="7878">
                  <c:v>723</c:v>
                </c:pt>
                <c:pt idx="7879">
                  <c:v>731</c:v>
                </c:pt>
                <c:pt idx="7880">
                  <c:v>723</c:v>
                </c:pt>
                <c:pt idx="7881">
                  <c:v>736</c:v>
                </c:pt>
                <c:pt idx="7882">
                  <c:v>726</c:v>
                </c:pt>
                <c:pt idx="7883">
                  <c:v>728</c:v>
                </c:pt>
                <c:pt idx="7884">
                  <c:v>731</c:v>
                </c:pt>
                <c:pt idx="7885">
                  <c:v>721</c:v>
                </c:pt>
                <c:pt idx="7886">
                  <c:v>728</c:v>
                </c:pt>
                <c:pt idx="7887">
                  <c:v>726</c:v>
                </c:pt>
                <c:pt idx="7888">
                  <c:v>731</c:v>
                </c:pt>
                <c:pt idx="7889">
                  <c:v>728</c:v>
                </c:pt>
                <c:pt idx="7890">
                  <c:v>720</c:v>
                </c:pt>
                <c:pt idx="7891">
                  <c:v>728</c:v>
                </c:pt>
                <c:pt idx="7892">
                  <c:v>726</c:v>
                </c:pt>
                <c:pt idx="7893">
                  <c:v>728</c:v>
                </c:pt>
                <c:pt idx="7894">
                  <c:v>723</c:v>
                </c:pt>
                <c:pt idx="7895">
                  <c:v>721</c:v>
                </c:pt>
                <c:pt idx="7896">
                  <c:v>728</c:v>
                </c:pt>
                <c:pt idx="7897">
                  <c:v>728</c:v>
                </c:pt>
                <c:pt idx="7898">
                  <c:v>726</c:v>
                </c:pt>
                <c:pt idx="7899">
                  <c:v>728</c:v>
                </c:pt>
                <c:pt idx="7900">
                  <c:v>726</c:v>
                </c:pt>
                <c:pt idx="7901">
                  <c:v>733</c:v>
                </c:pt>
                <c:pt idx="7902">
                  <c:v>723</c:v>
                </c:pt>
                <c:pt idx="7903">
                  <c:v>726</c:v>
                </c:pt>
                <c:pt idx="7904">
                  <c:v>731</c:v>
                </c:pt>
                <c:pt idx="7905">
                  <c:v>736</c:v>
                </c:pt>
                <c:pt idx="7906">
                  <c:v>721</c:v>
                </c:pt>
                <c:pt idx="7907">
                  <c:v>722</c:v>
                </c:pt>
                <c:pt idx="7908">
                  <c:v>729</c:v>
                </c:pt>
                <c:pt idx="7909">
                  <c:v>723</c:v>
                </c:pt>
                <c:pt idx="7910">
                  <c:v>731</c:v>
                </c:pt>
                <c:pt idx="7911">
                  <c:v>723</c:v>
                </c:pt>
                <c:pt idx="7912">
                  <c:v>722</c:v>
                </c:pt>
                <c:pt idx="7913">
                  <c:v>726</c:v>
                </c:pt>
                <c:pt idx="7914">
                  <c:v>728</c:v>
                </c:pt>
                <c:pt idx="7915">
                  <c:v>750</c:v>
                </c:pt>
                <c:pt idx="7916">
                  <c:v>721</c:v>
                </c:pt>
                <c:pt idx="7917">
                  <c:v>728</c:v>
                </c:pt>
                <c:pt idx="7918">
                  <c:v>721</c:v>
                </c:pt>
                <c:pt idx="7919">
                  <c:v>723</c:v>
                </c:pt>
                <c:pt idx="7920">
                  <c:v>724</c:v>
                </c:pt>
                <c:pt idx="7921">
                  <c:v>716</c:v>
                </c:pt>
                <c:pt idx="7922">
                  <c:v>717</c:v>
                </c:pt>
                <c:pt idx="7923">
                  <c:v>721</c:v>
                </c:pt>
                <c:pt idx="7924">
                  <c:v>726</c:v>
                </c:pt>
                <c:pt idx="7925">
                  <c:v>724</c:v>
                </c:pt>
                <c:pt idx="7926">
                  <c:v>726</c:v>
                </c:pt>
                <c:pt idx="7927">
                  <c:v>723</c:v>
                </c:pt>
                <c:pt idx="7928">
                  <c:v>716</c:v>
                </c:pt>
                <c:pt idx="7929">
                  <c:v>726</c:v>
                </c:pt>
                <c:pt idx="7930">
                  <c:v>716</c:v>
                </c:pt>
                <c:pt idx="7931">
                  <c:v>723</c:v>
                </c:pt>
                <c:pt idx="7932">
                  <c:v>731</c:v>
                </c:pt>
                <c:pt idx="7933">
                  <c:v>728</c:v>
                </c:pt>
                <c:pt idx="7934">
                  <c:v>731</c:v>
                </c:pt>
                <c:pt idx="7935">
                  <c:v>721</c:v>
                </c:pt>
                <c:pt idx="7936">
                  <c:v>723</c:v>
                </c:pt>
                <c:pt idx="7937">
                  <c:v>723</c:v>
                </c:pt>
                <c:pt idx="7938">
                  <c:v>731</c:v>
                </c:pt>
                <c:pt idx="7939">
                  <c:v>728</c:v>
                </c:pt>
                <c:pt idx="7940">
                  <c:v>723</c:v>
                </c:pt>
                <c:pt idx="7941">
                  <c:v>722</c:v>
                </c:pt>
                <c:pt idx="7942">
                  <c:v>721</c:v>
                </c:pt>
                <c:pt idx="7943">
                  <c:v>728</c:v>
                </c:pt>
                <c:pt idx="7944">
                  <c:v>723</c:v>
                </c:pt>
                <c:pt idx="7945">
                  <c:v>716</c:v>
                </c:pt>
                <c:pt idx="7946">
                  <c:v>718</c:v>
                </c:pt>
                <c:pt idx="7947">
                  <c:v>726</c:v>
                </c:pt>
                <c:pt idx="7948">
                  <c:v>724</c:v>
                </c:pt>
                <c:pt idx="7949">
                  <c:v>726</c:v>
                </c:pt>
                <c:pt idx="7950">
                  <c:v>716</c:v>
                </c:pt>
                <c:pt idx="7951">
                  <c:v>718</c:v>
                </c:pt>
                <c:pt idx="7952">
                  <c:v>723</c:v>
                </c:pt>
                <c:pt idx="7953">
                  <c:v>728</c:v>
                </c:pt>
                <c:pt idx="7954">
                  <c:v>726</c:v>
                </c:pt>
                <c:pt idx="7955">
                  <c:v>721</c:v>
                </c:pt>
                <c:pt idx="7956">
                  <c:v>718</c:v>
                </c:pt>
                <c:pt idx="7957">
                  <c:v>716</c:v>
                </c:pt>
                <c:pt idx="7958">
                  <c:v>716</c:v>
                </c:pt>
                <c:pt idx="7959">
                  <c:v>723</c:v>
                </c:pt>
                <c:pt idx="7960">
                  <c:v>724</c:v>
                </c:pt>
                <c:pt idx="7961">
                  <c:v>723</c:v>
                </c:pt>
                <c:pt idx="7962">
                  <c:v>718</c:v>
                </c:pt>
                <c:pt idx="7963">
                  <c:v>723</c:v>
                </c:pt>
                <c:pt idx="7964">
                  <c:v>723</c:v>
                </c:pt>
                <c:pt idx="7965">
                  <c:v>734</c:v>
                </c:pt>
                <c:pt idx="7966">
                  <c:v>721</c:v>
                </c:pt>
                <c:pt idx="7967">
                  <c:v>728</c:v>
                </c:pt>
                <c:pt idx="7968">
                  <c:v>723</c:v>
                </c:pt>
                <c:pt idx="7969">
                  <c:v>728</c:v>
                </c:pt>
                <c:pt idx="7970">
                  <c:v>723</c:v>
                </c:pt>
                <c:pt idx="7971">
                  <c:v>721</c:v>
                </c:pt>
                <c:pt idx="7972">
                  <c:v>722</c:v>
                </c:pt>
                <c:pt idx="7973">
                  <c:v>723</c:v>
                </c:pt>
                <c:pt idx="7974">
                  <c:v>718</c:v>
                </c:pt>
                <c:pt idx="7975">
                  <c:v>726</c:v>
                </c:pt>
                <c:pt idx="7976">
                  <c:v>724</c:v>
                </c:pt>
                <c:pt idx="7977">
                  <c:v>718</c:v>
                </c:pt>
                <c:pt idx="7978">
                  <c:v>723</c:v>
                </c:pt>
                <c:pt idx="7979">
                  <c:v>723</c:v>
                </c:pt>
                <c:pt idx="7980">
                  <c:v>726</c:v>
                </c:pt>
                <c:pt idx="7981">
                  <c:v>726</c:v>
                </c:pt>
                <c:pt idx="7982">
                  <c:v>718</c:v>
                </c:pt>
                <c:pt idx="7983">
                  <c:v>715</c:v>
                </c:pt>
                <c:pt idx="7984">
                  <c:v>723</c:v>
                </c:pt>
                <c:pt idx="7985">
                  <c:v>723</c:v>
                </c:pt>
                <c:pt idx="7986">
                  <c:v>721</c:v>
                </c:pt>
                <c:pt idx="7987">
                  <c:v>723</c:v>
                </c:pt>
                <c:pt idx="7988">
                  <c:v>716</c:v>
                </c:pt>
                <c:pt idx="7989">
                  <c:v>726</c:v>
                </c:pt>
                <c:pt idx="7990">
                  <c:v>723</c:v>
                </c:pt>
                <c:pt idx="7991">
                  <c:v>716</c:v>
                </c:pt>
                <c:pt idx="7992">
                  <c:v>723</c:v>
                </c:pt>
                <c:pt idx="7993">
                  <c:v>723</c:v>
                </c:pt>
                <c:pt idx="7994">
                  <c:v>723</c:v>
                </c:pt>
                <c:pt idx="7995">
                  <c:v>726</c:v>
                </c:pt>
                <c:pt idx="7996">
                  <c:v>716</c:v>
                </c:pt>
                <c:pt idx="7997">
                  <c:v>728</c:v>
                </c:pt>
                <c:pt idx="7998">
                  <c:v>718</c:v>
                </c:pt>
                <c:pt idx="7999">
                  <c:v>721</c:v>
                </c:pt>
                <c:pt idx="8000">
                  <c:v>723</c:v>
                </c:pt>
                <c:pt idx="8001">
                  <c:v>726</c:v>
                </c:pt>
                <c:pt idx="8002">
                  <c:v>726</c:v>
                </c:pt>
                <c:pt idx="8003">
                  <c:v>728</c:v>
                </c:pt>
                <c:pt idx="8004">
                  <c:v>723</c:v>
                </c:pt>
                <c:pt idx="8005">
                  <c:v>720</c:v>
                </c:pt>
                <c:pt idx="8006">
                  <c:v>733</c:v>
                </c:pt>
                <c:pt idx="8007">
                  <c:v>726</c:v>
                </c:pt>
                <c:pt idx="8008">
                  <c:v>726</c:v>
                </c:pt>
                <c:pt idx="8009">
                  <c:v>723</c:v>
                </c:pt>
                <c:pt idx="8010">
                  <c:v>716</c:v>
                </c:pt>
                <c:pt idx="8011">
                  <c:v>726</c:v>
                </c:pt>
                <c:pt idx="8012">
                  <c:v>723</c:v>
                </c:pt>
                <c:pt idx="8013">
                  <c:v>731</c:v>
                </c:pt>
                <c:pt idx="8014">
                  <c:v>723</c:v>
                </c:pt>
                <c:pt idx="8015">
                  <c:v>717</c:v>
                </c:pt>
                <c:pt idx="8016">
                  <c:v>721</c:v>
                </c:pt>
                <c:pt idx="8017">
                  <c:v>718</c:v>
                </c:pt>
                <c:pt idx="8018">
                  <c:v>716</c:v>
                </c:pt>
                <c:pt idx="8019">
                  <c:v>715</c:v>
                </c:pt>
                <c:pt idx="8020">
                  <c:v>715</c:v>
                </c:pt>
                <c:pt idx="8021">
                  <c:v>721</c:v>
                </c:pt>
                <c:pt idx="8022">
                  <c:v>723</c:v>
                </c:pt>
                <c:pt idx="8023">
                  <c:v>718</c:v>
                </c:pt>
                <c:pt idx="8024">
                  <c:v>724</c:v>
                </c:pt>
                <c:pt idx="8025">
                  <c:v>746</c:v>
                </c:pt>
                <c:pt idx="8026">
                  <c:v>718</c:v>
                </c:pt>
                <c:pt idx="8027">
                  <c:v>715</c:v>
                </c:pt>
                <c:pt idx="8028">
                  <c:v>728</c:v>
                </c:pt>
                <c:pt idx="8029">
                  <c:v>718</c:v>
                </c:pt>
                <c:pt idx="8030">
                  <c:v>728</c:v>
                </c:pt>
                <c:pt idx="8031">
                  <c:v>723</c:v>
                </c:pt>
                <c:pt idx="8032">
                  <c:v>726</c:v>
                </c:pt>
                <c:pt idx="8033">
                  <c:v>728</c:v>
                </c:pt>
                <c:pt idx="8034">
                  <c:v>728</c:v>
                </c:pt>
                <c:pt idx="8035">
                  <c:v>731</c:v>
                </c:pt>
                <c:pt idx="8036">
                  <c:v>723</c:v>
                </c:pt>
                <c:pt idx="8037">
                  <c:v>720</c:v>
                </c:pt>
                <c:pt idx="8038">
                  <c:v>726</c:v>
                </c:pt>
                <c:pt idx="8039">
                  <c:v>731</c:v>
                </c:pt>
                <c:pt idx="8040">
                  <c:v>731</c:v>
                </c:pt>
                <c:pt idx="8041">
                  <c:v>721</c:v>
                </c:pt>
                <c:pt idx="8042">
                  <c:v>733</c:v>
                </c:pt>
                <c:pt idx="8043">
                  <c:v>729</c:v>
                </c:pt>
                <c:pt idx="8044">
                  <c:v>728</c:v>
                </c:pt>
                <c:pt idx="8045">
                  <c:v>723</c:v>
                </c:pt>
                <c:pt idx="8046">
                  <c:v>721</c:v>
                </c:pt>
                <c:pt idx="8047">
                  <c:v>728</c:v>
                </c:pt>
                <c:pt idx="8048">
                  <c:v>728</c:v>
                </c:pt>
                <c:pt idx="8049">
                  <c:v>721</c:v>
                </c:pt>
                <c:pt idx="8050">
                  <c:v>715</c:v>
                </c:pt>
                <c:pt idx="8051">
                  <c:v>723</c:v>
                </c:pt>
                <c:pt idx="8052">
                  <c:v>729</c:v>
                </c:pt>
                <c:pt idx="8053">
                  <c:v>733</c:v>
                </c:pt>
                <c:pt idx="8054">
                  <c:v>728</c:v>
                </c:pt>
                <c:pt idx="8055">
                  <c:v>731</c:v>
                </c:pt>
                <c:pt idx="8056">
                  <c:v>728</c:v>
                </c:pt>
                <c:pt idx="8057">
                  <c:v>726</c:v>
                </c:pt>
                <c:pt idx="8058">
                  <c:v>723</c:v>
                </c:pt>
                <c:pt idx="8059">
                  <c:v>726</c:v>
                </c:pt>
                <c:pt idx="8060">
                  <c:v>724</c:v>
                </c:pt>
                <c:pt idx="8061">
                  <c:v>726</c:v>
                </c:pt>
                <c:pt idx="8062">
                  <c:v>718</c:v>
                </c:pt>
                <c:pt idx="8063">
                  <c:v>723</c:v>
                </c:pt>
                <c:pt idx="8064">
                  <c:v>726</c:v>
                </c:pt>
                <c:pt idx="8065">
                  <c:v>731</c:v>
                </c:pt>
                <c:pt idx="8066">
                  <c:v>726</c:v>
                </c:pt>
                <c:pt idx="8067">
                  <c:v>724</c:v>
                </c:pt>
                <c:pt idx="8068">
                  <c:v>726</c:v>
                </c:pt>
                <c:pt idx="8069">
                  <c:v>726</c:v>
                </c:pt>
                <c:pt idx="8070">
                  <c:v>723</c:v>
                </c:pt>
                <c:pt idx="8071">
                  <c:v>723</c:v>
                </c:pt>
                <c:pt idx="8072">
                  <c:v>724</c:v>
                </c:pt>
                <c:pt idx="8073">
                  <c:v>718</c:v>
                </c:pt>
                <c:pt idx="8074">
                  <c:v>721</c:v>
                </c:pt>
                <c:pt idx="8075">
                  <c:v>716</c:v>
                </c:pt>
                <c:pt idx="8076">
                  <c:v>726</c:v>
                </c:pt>
                <c:pt idx="8077">
                  <c:v>726</c:v>
                </c:pt>
                <c:pt idx="8078">
                  <c:v>723</c:v>
                </c:pt>
                <c:pt idx="8079">
                  <c:v>734</c:v>
                </c:pt>
                <c:pt idx="8080">
                  <c:v>728</c:v>
                </c:pt>
                <c:pt idx="8081">
                  <c:v>732</c:v>
                </c:pt>
                <c:pt idx="8082">
                  <c:v>721</c:v>
                </c:pt>
                <c:pt idx="8083">
                  <c:v>723</c:v>
                </c:pt>
                <c:pt idx="8084">
                  <c:v>728</c:v>
                </c:pt>
                <c:pt idx="8085">
                  <c:v>720</c:v>
                </c:pt>
                <c:pt idx="8086">
                  <c:v>731</c:v>
                </c:pt>
                <c:pt idx="8087">
                  <c:v>728</c:v>
                </c:pt>
                <c:pt idx="8088">
                  <c:v>718</c:v>
                </c:pt>
                <c:pt idx="8089">
                  <c:v>726</c:v>
                </c:pt>
                <c:pt idx="8090">
                  <c:v>716</c:v>
                </c:pt>
                <c:pt idx="8091">
                  <c:v>726</c:v>
                </c:pt>
                <c:pt idx="8092">
                  <c:v>718</c:v>
                </c:pt>
                <c:pt idx="8093">
                  <c:v>721</c:v>
                </c:pt>
                <c:pt idx="8094">
                  <c:v>718</c:v>
                </c:pt>
                <c:pt idx="8095">
                  <c:v>721</c:v>
                </c:pt>
                <c:pt idx="8096">
                  <c:v>728</c:v>
                </c:pt>
                <c:pt idx="8097">
                  <c:v>718</c:v>
                </c:pt>
                <c:pt idx="8098">
                  <c:v>718</c:v>
                </c:pt>
                <c:pt idx="8099">
                  <c:v>731</c:v>
                </c:pt>
                <c:pt idx="8100">
                  <c:v>721</c:v>
                </c:pt>
                <c:pt idx="8101">
                  <c:v>723</c:v>
                </c:pt>
                <c:pt idx="8102">
                  <c:v>728</c:v>
                </c:pt>
                <c:pt idx="8103">
                  <c:v>726</c:v>
                </c:pt>
                <c:pt idx="8104">
                  <c:v>741</c:v>
                </c:pt>
                <c:pt idx="8105">
                  <c:v>723</c:v>
                </c:pt>
                <c:pt idx="8106">
                  <c:v>720</c:v>
                </c:pt>
                <c:pt idx="8107">
                  <c:v>715</c:v>
                </c:pt>
                <c:pt idx="8108">
                  <c:v>721</c:v>
                </c:pt>
                <c:pt idx="8109">
                  <c:v>716</c:v>
                </c:pt>
                <c:pt idx="8110">
                  <c:v>726</c:v>
                </c:pt>
                <c:pt idx="8111">
                  <c:v>716</c:v>
                </c:pt>
                <c:pt idx="8112">
                  <c:v>715</c:v>
                </c:pt>
                <c:pt idx="8113">
                  <c:v>723</c:v>
                </c:pt>
                <c:pt idx="8114">
                  <c:v>716</c:v>
                </c:pt>
                <c:pt idx="8115">
                  <c:v>723</c:v>
                </c:pt>
                <c:pt idx="8116">
                  <c:v>731</c:v>
                </c:pt>
                <c:pt idx="8117">
                  <c:v>723</c:v>
                </c:pt>
                <c:pt idx="8118">
                  <c:v>723</c:v>
                </c:pt>
                <c:pt idx="8119">
                  <c:v>720</c:v>
                </c:pt>
                <c:pt idx="8120">
                  <c:v>728</c:v>
                </c:pt>
                <c:pt idx="8121">
                  <c:v>728</c:v>
                </c:pt>
                <c:pt idx="8122">
                  <c:v>731</c:v>
                </c:pt>
                <c:pt idx="8123">
                  <c:v>718</c:v>
                </c:pt>
                <c:pt idx="8124">
                  <c:v>721</c:v>
                </c:pt>
                <c:pt idx="8125">
                  <c:v>718</c:v>
                </c:pt>
                <c:pt idx="8126">
                  <c:v>723</c:v>
                </c:pt>
                <c:pt idx="8127">
                  <c:v>721</c:v>
                </c:pt>
                <c:pt idx="8128">
                  <c:v>723</c:v>
                </c:pt>
                <c:pt idx="8129">
                  <c:v>728</c:v>
                </c:pt>
                <c:pt idx="8130">
                  <c:v>729</c:v>
                </c:pt>
                <c:pt idx="8131">
                  <c:v>728</c:v>
                </c:pt>
                <c:pt idx="8132">
                  <c:v>728</c:v>
                </c:pt>
                <c:pt idx="8133">
                  <c:v>733</c:v>
                </c:pt>
                <c:pt idx="8134">
                  <c:v>736</c:v>
                </c:pt>
                <c:pt idx="8135">
                  <c:v>731</c:v>
                </c:pt>
                <c:pt idx="8136">
                  <c:v>718</c:v>
                </c:pt>
                <c:pt idx="8137">
                  <c:v>729</c:v>
                </c:pt>
                <c:pt idx="8138">
                  <c:v>718</c:v>
                </c:pt>
                <c:pt idx="8139">
                  <c:v>718</c:v>
                </c:pt>
                <c:pt idx="8140">
                  <c:v>723</c:v>
                </c:pt>
                <c:pt idx="8141">
                  <c:v>723</c:v>
                </c:pt>
                <c:pt idx="8142">
                  <c:v>721</c:v>
                </c:pt>
                <c:pt idx="8143">
                  <c:v>718</c:v>
                </c:pt>
                <c:pt idx="8144">
                  <c:v>718</c:v>
                </c:pt>
                <c:pt idx="8145">
                  <c:v>724</c:v>
                </c:pt>
                <c:pt idx="8146">
                  <c:v>728</c:v>
                </c:pt>
                <c:pt idx="8147">
                  <c:v>723</c:v>
                </c:pt>
                <c:pt idx="8148">
                  <c:v>723</c:v>
                </c:pt>
                <c:pt idx="8149">
                  <c:v>726</c:v>
                </c:pt>
                <c:pt idx="8150">
                  <c:v>726</c:v>
                </c:pt>
                <c:pt idx="8151">
                  <c:v>723</c:v>
                </c:pt>
                <c:pt idx="8152">
                  <c:v>723</c:v>
                </c:pt>
                <c:pt idx="8153">
                  <c:v>721</c:v>
                </c:pt>
                <c:pt idx="8154">
                  <c:v>717</c:v>
                </c:pt>
                <c:pt idx="8155">
                  <c:v>723</c:v>
                </c:pt>
                <c:pt idx="8156">
                  <c:v>726</c:v>
                </c:pt>
                <c:pt idx="8157">
                  <c:v>731</c:v>
                </c:pt>
                <c:pt idx="8158">
                  <c:v>731</c:v>
                </c:pt>
                <c:pt idx="8159">
                  <c:v>731</c:v>
                </c:pt>
                <c:pt idx="8160">
                  <c:v>736</c:v>
                </c:pt>
                <c:pt idx="8161">
                  <c:v>716</c:v>
                </c:pt>
                <c:pt idx="8162">
                  <c:v>731</c:v>
                </c:pt>
                <c:pt idx="8163">
                  <c:v>726</c:v>
                </c:pt>
                <c:pt idx="8164">
                  <c:v>726</c:v>
                </c:pt>
                <c:pt idx="8165">
                  <c:v>718</c:v>
                </c:pt>
                <c:pt idx="8166">
                  <c:v>716</c:v>
                </c:pt>
                <c:pt idx="8167">
                  <c:v>731</c:v>
                </c:pt>
                <c:pt idx="8168">
                  <c:v>723</c:v>
                </c:pt>
                <c:pt idx="8169">
                  <c:v>726</c:v>
                </c:pt>
                <c:pt idx="8170">
                  <c:v>718</c:v>
                </c:pt>
                <c:pt idx="8171">
                  <c:v>716</c:v>
                </c:pt>
                <c:pt idx="8172">
                  <c:v>750</c:v>
                </c:pt>
                <c:pt idx="8173">
                  <c:v>718</c:v>
                </c:pt>
                <c:pt idx="8174">
                  <c:v>715</c:v>
                </c:pt>
                <c:pt idx="8175">
                  <c:v>750</c:v>
                </c:pt>
                <c:pt idx="8176">
                  <c:v>721</c:v>
                </c:pt>
                <c:pt idx="8177">
                  <c:v>723</c:v>
                </c:pt>
                <c:pt idx="8178">
                  <c:v>728</c:v>
                </c:pt>
                <c:pt idx="8179">
                  <c:v>728</c:v>
                </c:pt>
                <c:pt idx="8180">
                  <c:v>723</c:v>
                </c:pt>
                <c:pt idx="8181">
                  <c:v>716</c:v>
                </c:pt>
                <c:pt idx="8182">
                  <c:v>723</c:v>
                </c:pt>
                <c:pt idx="8183">
                  <c:v>726</c:v>
                </c:pt>
                <c:pt idx="8184">
                  <c:v>716</c:v>
                </c:pt>
                <c:pt idx="8185">
                  <c:v>726</c:v>
                </c:pt>
                <c:pt idx="8186">
                  <c:v>718</c:v>
                </c:pt>
                <c:pt idx="8187">
                  <c:v>731</c:v>
                </c:pt>
                <c:pt idx="8188">
                  <c:v>718</c:v>
                </c:pt>
                <c:pt idx="8189">
                  <c:v>716</c:v>
                </c:pt>
                <c:pt idx="8190">
                  <c:v>715</c:v>
                </c:pt>
                <c:pt idx="8191">
                  <c:v>718</c:v>
                </c:pt>
                <c:pt idx="8192">
                  <c:v>721</c:v>
                </c:pt>
                <c:pt idx="8193">
                  <c:v>726</c:v>
                </c:pt>
                <c:pt idx="8194">
                  <c:v>718</c:v>
                </c:pt>
                <c:pt idx="8195">
                  <c:v>721</c:v>
                </c:pt>
                <c:pt idx="8196">
                  <c:v>736</c:v>
                </c:pt>
                <c:pt idx="8197">
                  <c:v>723</c:v>
                </c:pt>
                <c:pt idx="8198">
                  <c:v>721</c:v>
                </c:pt>
                <c:pt idx="8199">
                  <c:v>731</c:v>
                </c:pt>
                <c:pt idx="8200">
                  <c:v>721</c:v>
                </c:pt>
                <c:pt idx="8201">
                  <c:v>722</c:v>
                </c:pt>
                <c:pt idx="8202">
                  <c:v>731</c:v>
                </c:pt>
                <c:pt idx="8203">
                  <c:v>726</c:v>
                </c:pt>
                <c:pt idx="8204">
                  <c:v>728</c:v>
                </c:pt>
                <c:pt idx="8205">
                  <c:v>726</c:v>
                </c:pt>
                <c:pt idx="8206">
                  <c:v>728</c:v>
                </c:pt>
                <c:pt idx="8207">
                  <c:v>731</c:v>
                </c:pt>
                <c:pt idx="8208">
                  <c:v>718</c:v>
                </c:pt>
                <c:pt idx="8209">
                  <c:v>723</c:v>
                </c:pt>
                <c:pt idx="8210">
                  <c:v>716</c:v>
                </c:pt>
                <c:pt idx="8211">
                  <c:v>717</c:v>
                </c:pt>
                <c:pt idx="8212">
                  <c:v>717</c:v>
                </c:pt>
                <c:pt idx="8213">
                  <c:v>715</c:v>
                </c:pt>
                <c:pt idx="8214">
                  <c:v>718</c:v>
                </c:pt>
                <c:pt idx="8215">
                  <c:v>718</c:v>
                </c:pt>
                <c:pt idx="8216">
                  <c:v>724</c:v>
                </c:pt>
                <c:pt idx="8217">
                  <c:v>736</c:v>
                </c:pt>
                <c:pt idx="8218">
                  <c:v>728</c:v>
                </c:pt>
                <c:pt idx="8219">
                  <c:v>726</c:v>
                </c:pt>
                <c:pt idx="8220">
                  <c:v>726</c:v>
                </c:pt>
                <c:pt idx="8221">
                  <c:v>721</c:v>
                </c:pt>
                <c:pt idx="8222">
                  <c:v>733</c:v>
                </c:pt>
                <c:pt idx="8223">
                  <c:v>745</c:v>
                </c:pt>
                <c:pt idx="8224">
                  <c:v>736</c:v>
                </c:pt>
                <c:pt idx="8225">
                  <c:v>726</c:v>
                </c:pt>
                <c:pt idx="8226">
                  <c:v>716</c:v>
                </c:pt>
                <c:pt idx="8227">
                  <c:v>723</c:v>
                </c:pt>
                <c:pt idx="8228">
                  <c:v>723</c:v>
                </c:pt>
                <c:pt idx="8229">
                  <c:v>736</c:v>
                </c:pt>
                <c:pt idx="8230">
                  <c:v>728</c:v>
                </c:pt>
                <c:pt idx="8231">
                  <c:v>726</c:v>
                </c:pt>
                <c:pt idx="8232">
                  <c:v>726</c:v>
                </c:pt>
                <c:pt idx="8233">
                  <c:v>726</c:v>
                </c:pt>
                <c:pt idx="8234">
                  <c:v>729</c:v>
                </c:pt>
                <c:pt idx="8235">
                  <c:v>723</c:v>
                </c:pt>
                <c:pt idx="8236">
                  <c:v>723</c:v>
                </c:pt>
                <c:pt idx="8237">
                  <c:v>731</c:v>
                </c:pt>
                <c:pt idx="8238">
                  <c:v>723</c:v>
                </c:pt>
                <c:pt idx="8239">
                  <c:v>723</c:v>
                </c:pt>
                <c:pt idx="8240">
                  <c:v>723</c:v>
                </c:pt>
                <c:pt idx="8241">
                  <c:v>718</c:v>
                </c:pt>
                <c:pt idx="8242">
                  <c:v>721</c:v>
                </c:pt>
                <c:pt idx="8243">
                  <c:v>723</c:v>
                </c:pt>
                <c:pt idx="8244">
                  <c:v>723</c:v>
                </c:pt>
                <c:pt idx="8245">
                  <c:v>716</c:v>
                </c:pt>
                <c:pt idx="8246">
                  <c:v>723</c:v>
                </c:pt>
                <c:pt idx="8247">
                  <c:v>723</c:v>
                </c:pt>
                <c:pt idx="8248">
                  <c:v>728</c:v>
                </c:pt>
                <c:pt idx="8249">
                  <c:v>723</c:v>
                </c:pt>
                <c:pt idx="8250">
                  <c:v>715</c:v>
                </c:pt>
                <c:pt idx="8251">
                  <c:v>726</c:v>
                </c:pt>
                <c:pt idx="8252">
                  <c:v>728</c:v>
                </c:pt>
                <c:pt idx="8253">
                  <c:v>718</c:v>
                </c:pt>
                <c:pt idx="8254">
                  <c:v>718</c:v>
                </c:pt>
                <c:pt idx="8255">
                  <c:v>716</c:v>
                </c:pt>
                <c:pt idx="8256">
                  <c:v>726</c:v>
                </c:pt>
                <c:pt idx="8257">
                  <c:v>718</c:v>
                </c:pt>
                <c:pt idx="8258">
                  <c:v>721</c:v>
                </c:pt>
                <c:pt idx="8259">
                  <c:v>750</c:v>
                </c:pt>
                <c:pt idx="8260">
                  <c:v>716</c:v>
                </c:pt>
                <c:pt idx="8261">
                  <c:v>723</c:v>
                </c:pt>
                <c:pt idx="8262">
                  <c:v>723</c:v>
                </c:pt>
                <c:pt idx="8263">
                  <c:v>721</c:v>
                </c:pt>
                <c:pt idx="8264">
                  <c:v>733</c:v>
                </c:pt>
                <c:pt idx="8265">
                  <c:v>723</c:v>
                </c:pt>
                <c:pt idx="8266">
                  <c:v>726</c:v>
                </c:pt>
                <c:pt idx="8267">
                  <c:v>723</c:v>
                </c:pt>
                <c:pt idx="8268">
                  <c:v>726</c:v>
                </c:pt>
                <c:pt idx="8269">
                  <c:v>723</c:v>
                </c:pt>
                <c:pt idx="8270">
                  <c:v>740</c:v>
                </c:pt>
                <c:pt idx="8271">
                  <c:v>721</c:v>
                </c:pt>
                <c:pt idx="8272">
                  <c:v>731</c:v>
                </c:pt>
                <c:pt idx="8273">
                  <c:v>723</c:v>
                </c:pt>
                <c:pt idx="8274">
                  <c:v>720</c:v>
                </c:pt>
                <c:pt idx="8275">
                  <c:v>723</c:v>
                </c:pt>
                <c:pt idx="8276">
                  <c:v>723</c:v>
                </c:pt>
                <c:pt idx="8277">
                  <c:v>716</c:v>
                </c:pt>
                <c:pt idx="8278">
                  <c:v>723</c:v>
                </c:pt>
                <c:pt idx="8279">
                  <c:v>723</c:v>
                </c:pt>
                <c:pt idx="8280">
                  <c:v>724</c:v>
                </c:pt>
                <c:pt idx="8281">
                  <c:v>726</c:v>
                </c:pt>
                <c:pt idx="8282">
                  <c:v>721</c:v>
                </c:pt>
                <c:pt idx="8283">
                  <c:v>718</c:v>
                </c:pt>
                <c:pt idx="8284">
                  <c:v>718</c:v>
                </c:pt>
                <c:pt idx="8285">
                  <c:v>724</c:v>
                </c:pt>
                <c:pt idx="8286">
                  <c:v>718</c:v>
                </c:pt>
                <c:pt idx="8287">
                  <c:v>723</c:v>
                </c:pt>
                <c:pt idx="8288">
                  <c:v>723</c:v>
                </c:pt>
                <c:pt idx="8289">
                  <c:v>718</c:v>
                </c:pt>
                <c:pt idx="8290">
                  <c:v>731</c:v>
                </c:pt>
                <c:pt idx="8291">
                  <c:v>717</c:v>
                </c:pt>
                <c:pt idx="8292">
                  <c:v>731</c:v>
                </c:pt>
                <c:pt idx="8293">
                  <c:v>723</c:v>
                </c:pt>
                <c:pt idx="8294">
                  <c:v>717</c:v>
                </c:pt>
                <c:pt idx="8295">
                  <c:v>721</c:v>
                </c:pt>
                <c:pt idx="8296">
                  <c:v>716</c:v>
                </c:pt>
                <c:pt idx="8297">
                  <c:v>726</c:v>
                </c:pt>
                <c:pt idx="8298">
                  <c:v>716</c:v>
                </c:pt>
                <c:pt idx="8299">
                  <c:v>726</c:v>
                </c:pt>
                <c:pt idx="8300">
                  <c:v>726</c:v>
                </c:pt>
                <c:pt idx="8301">
                  <c:v>726</c:v>
                </c:pt>
                <c:pt idx="8302">
                  <c:v>718</c:v>
                </c:pt>
                <c:pt idx="8303">
                  <c:v>717</c:v>
                </c:pt>
                <c:pt idx="8304">
                  <c:v>716</c:v>
                </c:pt>
                <c:pt idx="8305">
                  <c:v>726</c:v>
                </c:pt>
                <c:pt idx="8306">
                  <c:v>715</c:v>
                </c:pt>
                <c:pt idx="8307">
                  <c:v>721</c:v>
                </c:pt>
                <c:pt idx="8308">
                  <c:v>723</c:v>
                </c:pt>
                <c:pt idx="8309">
                  <c:v>715</c:v>
                </c:pt>
                <c:pt idx="8310">
                  <c:v>726</c:v>
                </c:pt>
                <c:pt idx="8311">
                  <c:v>726</c:v>
                </c:pt>
                <c:pt idx="8312">
                  <c:v>721</c:v>
                </c:pt>
                <c:pt idx="8313">
                  <c:v>731</c:v>
                </c:pt>
                <c:pt idx="8314">
                  <c:v>736</c:v>
                </c:pt>
                <c:pt idx="8315">
                  <c:v>733</c:v>
                </c:pt>
                <c:pt idx="8316">
                  <c:v>736</c:v>
                </c:pt>
                <c:pt idx="8317">
                  <c:v>724</c:v>
                </c:pt>
                <c:pt idx="8318">
                  <c:v>718</c:v>
                </c:pt>
                <c:pt idx="8319">
                  <c:v>723</c:v>
                </c:pt>
                <c:pt idx="8320">
                  <c:v>716</c:v>
                </c:pt>
                <c:pt idx="8321">
                  <c:v>726</c:v>
                </c:pt>
                <c:pt idx="8322">
                  <c:v>721</c:v>
                </c:pt>
                <c:pt idx="8323">
                  <c:v>723</c:v>
                </c:pt>
                <c:pt idx="8324">
                  <c:v>726</c:v>
                </c:pt>
                <c:pt idx="8325">
                  <c:v>723</c:v>
                </c:pt>
                <c:pt idx="8326">
                  <c:v>718</c:v>
                </c:pt>
                <c:pt idx="8327">
                  <c:v>721</c:v>
                </c:pt>
                <c:pt idx="8328">
                  <c:v>723</c:v>
                </c:pt>
                <c:pt idx="8329">
                  <c:v>723</c:v>
                </c:pt>
                <c:pt idx="8330">
                  <c:v>723</c:v>
                </c:pt>
                <c:pt idx="8331">
                  <c:v>728</c:v>
                </c:pt>
                <c:pt idx="8332">
                  <c:v>726</c:v>
                </c:pt>
                <c:pt idx="8333">
                  <c:v>723</c:v>
                </c:pt>
                <c:pt idx="8334">
                  <c:v>723</c:v>
                </c:pt>
                <c:pt idx="8335">
                  <c:v>720</c:v>
                </c:pt>
                <c:pt idx="8336">
                  <c:v>720</c:v>
                </c:pt>
                <c:pt idx="8337">
                  <c:v>728</c:v>
                </c:pt>
                <c:pt idx="8338">
                  <c:v>723</c:v>
                </c:pt>
                <c:pt idx="8339">
                  <c:v>723</c:v>
                </c:pt>
                <c:pt idx="8340">
                  <c:v>716</c:v>
                </c:pt>
                <c:pt idx="8341">
                  <c:v>723</c:v>
                </c:pt>
                <c:pt idx="8342">
                  <c:v>717</c:v>
                </c:pt>
                <c:pt idx="8343">
                  <c:v>715</c:v>
                </c:pt>
                <c:pt idx="8344">
                  <c:v>723</c:v>
                </c:pt>
                <c:pt idx="8345">
                  <c:v>726</c:v>
                </c:pt>
                <c:pt idx="8346">
                  <c:v>716</c:v>
                </c:pt>
                <c:pt idx="8347">
                  <c:v>723</c:v>
                </c:pt>
                <c:pt idx="8348">
                  <c:v>726</c:v>
                </c:pt>
                <c:pt idx="8349">
                  <c:v>731</c:v>
                </c:pt>
                <c:pt idx="8350">
                  <c:v>731</c:v>
                </c:pt>
                <c:pt idx="8351">
                  <c:v>721</c:v>
                </c:pt>
                <c:pt idx="8352">
                  <c:v>716</c:v>
                </c:pt>
                <c:pt idx="8353">
                  <c:v>731</c:v>
                </c:pt>
                <c:pt idx="8354">
                  <c:v>716</c:v>
                </c:pt>
                <c:pt idx="8355">
                  <c:v>718</c:v>
                </c:pt>
                <c:pt idx="8356">
                  <c:v>723</c:v>
                </c:pt>
                <c:pt idx="8357">
                  <c:v>716</c:v>
                </c:pt>
                <c:pt idx="8358">
                  <c:v>723</c:v>
                </c:pt>
                <c:pt idx="8359">
                  <c:v>726</c:v>
                </c:pt>
                <c:pt idx="8360">
                  <c:v>728</c:v>
                </c:pt>
                <c:pt idx="8361">
                  <c:v>728</c:v>
                </c:pt>
                <c:pt idx="8362">
                  <c:v>722</c:v>
                </c:pt>
                <c:pt idx="8363">
                  <c:v>726</c:v>
                </c:pt>
                <c:pt idx="8364">
                  <c:v>731</c:v>
                </c:pt>
                <c:pt idx="8365">
                  <c:v>726</c:v>
                </c:pt>
                <c:pt idx="8366">
                  <c:v>718</c:v>
                </c:pt>
                <c:pt idx="8367">
                  <c:v>731</c:v>
                </c:pt>
                <c:pt idx="8368">
                  <c:v>718</c:v>
                </c:pt>
                <c:pt idx="8369">
                  <c:v>718</c:v>
                </c:pt>
                <c:pt idx="8370">
                  <c:v>721</c:v>
                </c:pt>
                <c:pt idx="8371">
                  <c:v>726</c:v>
                </c:pt>
                <c:pt idx="8372">
                  <c:v>731</c:v>
                </c:pt>
                <c:pt idx="8373">
                  <c:v>721</c:v>
                </c:pt>
                <c:pt idx="8374">
                  <c:v>728</c:v>
                </c:pt>
                <c:pt idx="8375">
                  <c:v>721</c:v>
                </c:pt>
                <c:pt idx="8376">
                  <c:v>731</c:v>
                </c:pt>
                <c:pt idx="8377">
                  <c:v>728</c:v>
                </c:pt>
                <c:pt idx="8378">
                  <c:v>720</c:v>
                </c:pt>
                <c:pt idx="8379">
                  <c:v>715</c:v>
                </c:pt>
                <c:pt idx="8380">
                  <c:v>715</c:v>
                </c:pt>
                <c:pt idx="8381">
                  <c:v>726</c:v>
                </c:pt>
                <c:pt idx="8382">
                  <c:v>723</c:v>
                </c:pt>
                <c:pt idx="8383">
                  <c:v>716</c:v>
                </c:pt>
                <c:pt idx="8384">
                  <c:v>728</c:v>
                </c:pt>
                <c:pt idx="8385">
                  <c:v>723</c:v>
                </c:pt>
                <c:pt idx="8386">
                  <c:v>724</c:v>
                </c:pt>
                <c:pt idx="8387">
                  <c:v>726</c:v>
                </c:pt>
                <c:pt idx="8388">
                  <c:v>716</c:v>
                </c:pt>
                <c:pt idx="8389">
                  <c:v>723</c:v>
                </c:pt>
                <c:pt idx="8390">
                  <c:v>718</c:v>
                </c:pt>
                <c:pt idx="8391">
                  <c:v>721</c:v>
                </c:pt>
                <c:pt idx="8392">
                  <c:v>750</c:v>
                </c:pt>
                <c:pt idx="8393">
                  <c:v>753</c:v>
                </c:pt>
                <c:pt idx="8394">
                  <c:v>733</c:v>
                </c:pt>
                <c:pt idx="8395">
                  <c:v>728</c:v>
                </c:pt>
                <c:pt idx="8396">
                  <c:v>755</c:v>
                </c:pt>
                <c:pt idx="8397">
                  <c:v>723</c:v>
                </c:pt>
                <c:pt idx="8398">
                  <c:v>721</c:v>
                </c:pt>
                <c:pt idx="8399">
                  <c:v>726</c:v>
                </c:pt>
                <c:pt idx="8400">
                  <c:v>726</c:v>
                </c:pt>
                <c:pt idx="8401">
                  <c:v>724</c:v>
                </c:pt>
                <c:pt idx="8402">
                  <c:v>723</c:v>
                </c:pt>
                <c:pt idx="8403">
                  <c:v>721</c:v>
                </c:pt>
                <c:pt idx="8404">
                  <c:v>723</c:v>
                </c:pt>
                <c:pt idx="8405">
                  <c:v>726</c:v>
                </c:pt>
                <c:pt idx="8406">
                  <c:v>726</c:v>
                </c:pt>
                <c:pt idx="8407">
                  <c:v>717</c:v>
                </c:pt>
                <c:pt idx="8408">
                  <c:v>724</c:v>
                </c:pt>
                <c:pt idx="8409">
                  <c:v>726</c:v>
                </c:pt>
                <c:pt idx="8410">
                  <c:v>718</c:v>
                </c:pt>
                <c:pt idx="8411">
                  <c:v>715</c:v>
                </c:pt>
                <c:pt idx="8412">
                  <c:v>728</c:v>
                </c:pt>
                <c:pt idx="8413">
                  <c:v>723</c:v>
                </c:pt>
                <c:pt idx="8414">
                  <c:v>728</c:v>
                </c:pt>
                <c:pt idx="8415">
                  <c:v>723</c:v>
                </c:pt>
                <c:pt idx="8416">
                  <c:v>726</c:v>
                </c:pt>
                <c:pt idx="8417">
                  <c:v>728</c:v>
                </c:pt>
                <c:pt idx="8418">
                  <c:v>723</c:v>
                </c:pt>
                <c:pt idx="8419">
                  <c:v>720</c:v>
                </c:pt>
                <c:pt idx="8420">
                  <c:v>736</c:v>
                </c:pt>
                <c:pt idx="8421">
                  <c:v>731</c:v>
                </c:pt>
                <c:pt idx="8422">
                  <c:v>726</c:v>
                </c:pt>
                <c:pt idx="8423">
                  <c:v>728</c:v>
                </c:pt>
                <c:pt idx="8424">
                  <c:v>721</c:v>
                </c:pt>
                <c:pt idx="8425">
                  <c:v>723</c:v>
                </c:pt>
                <c:pt idx="8426">
                  <c:v>726</c:v>
                </c:pt>
                <c:pt idx="8427">
                  <c:v>729</c:v>
                </c:pt>
                <c:pt idx="8428">
                  <c:v>723</c:v>
                </c:pt>
                <c:pt idx="8429">
                  <c:v>728</c:v>
                </c:pt>
                <c:pt idx="8430">
                  <c:v>716</c:v>
                </c:pt>
                <c:pt idx="8431">
                  <c:v>727</c:v>
                </c:pt>
                <c:pt idx="8432">
                  <c:v>723</c:v>
                </c:pt>
                <c:pt idx="8433">
                  <c:v>723</c:v>
                </c:pt>
                <c:pt idx="8434">
                  <c:v>721</c:v>
                </c:pt>
                <c:pt idx="8435">
                  <c:v>723</c:v>
                </c:pt>
                <c:pt idx="8436">
                  <c:v>717</c:v>
                </c:pt>
                <c:pt idx="8437">
                  <c:v>716</c:v>
                </c:pt>
                <c:pt idx="8438">
                  <c:v>726</c:v>
                </c:pt>
                <c:pt idx="8439">
                  <c:v>723</c:v>
                </c:pt>
                <c:pt idx="8440">
                  <c:v>726</c:v>
                </c:pt>
                <c:pt idx="8441">
                  <c:v>728</c:v>
                </c:pt>
                <c:pt idx="8442">
                  <c:v>728</c:v>
                </c:pt>
                <c:pt idx="8443">
                  <c:v>720</c:v>
                </c:pt>
                <c:pt idx="8444">
                  <c:v>720</c:v>
                </c:pt>
                <c:pt idx="8445">
                  <c:v>731</c:v>
                </c:pt>
                <c:pt idx="8446">
                  <c:v>723</c:v>
                </c:pt>
                <c:pt idx="8447">
                  <c:v>726</c:v>
                </c:pt>
                <c:pt idx="8448">
                  <c:v>720</c:v>
                </c:pt>
                <c:pt idx="8449">
                  <c:v>720</c:v>
                </c:pt>
                <c:pt idx="8450">
                  <c:v>721</c:v>
                </c:pt>
                <c:pt idx="8451">
                  <c:v>728</c:v>
                </c:pt>
                <c:pt idx="8452">
                  <c:v>733</c:v>
                </c:pt>
                <c:pt idx="8453">
                  <c:v>728</c:v>
                </c:pt>
                <c:pt idx="8454">
                  <c:v>733</c:v>
                </c:pt>
                <c:pt idx="8455">
                  <c:v>721</c:v>
                </c:pt>
                <c:pt idx="8456">
                  <c:v>723</c:v>
                </c:pt>
                <c:pt idx="8457">
                  <c:v>723</c:v>
                </c:pt>
                <c:pt idx="8458">
                  <c:v>726</c:v>
                </c:pt>
                <c:pt idx="8459">
                  <c:v>718</c:v>
                </c:pt>
                <c:pt idx="8460">
                  <c:v>718</c:v>
                </c:pt>
                <c:pt idx="8461">
                  <c:v>715</c:v>
                </c:pt>
                <c:pt idx="8462">
                  <c:v>723</c:v>
                </c:pt>
                <c:pt idx="8463">
                  <c:v>718</c:v>
                </c:pt>
                <c:pt idx="8464">
                  <c:v>723</c:v>
                </c:pt>
                <c:pt idx="8465">
                  <c:v>718</c:v>
                </c:pt>
                <c:pt idx="8466">
                  <c:v>729</c:v>
                </c:pt>
                <c:pt idx="8467">
                  <c:v>718</c:v>
                </c:pt>
                <c:pt idx="8468">
                  <c:v>726</c:v>
                </c:pt>
                <c:pt idx="8469">
                  <c:v>723</c:v>
                </c:pt>
                <c:pt idx="8470">
                  <c:v>726</c:v>
                </c:pt>
                <c:pt idx="8471">
                  <c:v>726</c:v>
                </c:pt>
                <c:pt idx="8472">
                  <c:v>723</c:v>
                </c:pt>
                <c:pt idx="8473">
                  <c:v>718</c:v>
                </c:pt>
                <c:pt idx="8474">
                  <c:v>716</c:v>
                </c:pt>
                <c:pt idx="8475">
                  <c:v>717</c:v>
                </c:pt>
                <c:pt idx="8476">
                  <c:v>717</c:v>
                </c:pt>
                <c:pt idx="8477">
                  <c:v>732</c:v>
                </c:pt>
                <c:pt idx="8478">
                  <c:v>750</c:v>
                </c:pt>
                <c:pt idx="8479">
                  <c:v>716</c:v>
                </c:pt>
                <c:pt idx="8480">
                  <c:v>723</c:v>
                </c:pt>
                <c:pt idx="8481">
                  <c:v>723</c:v>
                </c:pt>
                <c:pt idx="8482">
                  <c:v>726</c:v>
                </c:pt>
                <c:pt idx="8483">
                  <c:v>728</c:v>
                </c:pt>
                <c:pt idx="8484">
                  <c:v>721</c:v>
                </c:pt>
                <c:pt idx="8485">
                  <c:v>716</c:v>
                </c:pt>
                <c:pt idx="8486">
                  <c:v>740</c:v>
                </c:pt>
                <c:pt idx="8487">
                  <c:v>721</c:v>
                </c:pt>
                <c:pt idx="8488">
                  <c:v>728</c:v>
                </c:pt>
                <c:pt idx="8489">
                  <c:v>728</c:v>
                </c:pt>
                <c:pt idx="8490">
                  <c:v>721</c:v>
                </c:pt>
                <c:pt idx="8491">
                  <c:v>728</c:v>
                </c:pt>
                <c:pt idx="8492">
                  <c:v>726</c:v>
                </c:pt>
                <c:pt idx="8493">
                  <c:v>734</c:v>
                </c:pt>
                <c:pt idx="8494">
                  <c:v>721</c:v>
                </c:pt>
                <c:pt idx="8495">
                  <c:v>724</c:v>
                </c:pt>
                <c:pt idx="8496">
                  <c:v>718</c:v>
                </c:pt>
                <c:pt idx="8497">
                  <c:v>718</c:v>
                </c:pt>
                <c:pt idx="8498">
                  <c:v>726</c:v>
                </c:pt>
                <c:pt idx="8499">
                  <c:v>723</c:v>
                </c:pt>
                <c:pt idx="8500">
                  <c:v>721</c:v>
                </c:pt>
                <c:pt idx="8501">
                  <c:v>723</c:v>
                </c:pt>
                <c:pt idx="8502">
                  <c:v>723</c:v>
                </c:pt>
                <c:pt idx="8503">
                  <c:v>716</c:v>
                </c:pt>
                <c:pt idx="8504">
                  <c:v>726</c:v>
                </c:pt>
                <c:pt idx="8505">
                  <c:v>726</c:v>
                </c:pt>
                <c:pt idx="8506">
                  <c:v>718</c:v>
                </c:pt>
                <c:pt idx="8507">
                  <c:v>718</c:v>
                </c:pt>
                <c:pt idx="8508">
                  <c:v>716</c:v>
                </c:pt>
                <c:pt idx="8509">
                  <c:v>723</c:v>
                </c:pt>
                <c:pt idx="8510">
                  <c:v>717</c:v>
                </c:pt>
                <c:pt idx="8511">
                  <c:v>731</c:v>
                </c:pt>
                <c:pt idx="8512">
                  <c:v>718</c:v>
                </c:pt>
                <c:pt idx="8513">
                  <c:v>724</c:v>
                </c:pt>
                <c:pt idx="8514">
                  <c:v>731</c:v>
                </c:pt>
                <c:pt idx="8515">
                  <c:v>718</c:v>
                </c:pt>
                <c:pt idx="8516">
                  <c:v>726</c:v>
                </c:pt>
                <c:pt idx="8517">
                  <c:v>718</c:v>
                </c:pt>
                <c:pt idx="8518">
                  <c:v>728</c:v>
                </c:pt>
                <c:pt idx="8519">
                  <c:v>723</c:v>
                </c:pt>
                <c:pt idx="8520">
                  <c:v>721</c:v>
                </c:pt>
                <c:pt idx="8521">
                  <c:v>718</c:v>
                </c:pt>
                <c:pt idx="8522">
                  <c:v>726</c:v>
                </c:pt>
                <c:pt idx="8523">
                  <c:v>721</c:v>
                </c:pt>
                <c:pt idx="8524">
                  <c:v>717</c:v>
                </c:pt>
                <c:pt idx="8525">
                  <c:v>724</c:v>
                </c:pt>
                <c:pt idx="8526">
                  <c:v>723</c:v>
                </c:pt>
                <c:pt idx="8527">
                  <c:v>723</c:v>
                </c:pt>
                <c:pt idx="8528">
                  <c:v>734</c:v>
                </c:pt>
                <c:pt idx="8529">
                  <c:v>728</c:v>
                </c:pt>
                <c:pt idx="8530">
                  <c:v>723</c:v>
                </c:pt>
                <c:pt idx="8531">
                  <c:v>726</c:v>
                </c:pt>
                <c:pt idx="8532">
                  <c:v>722</c:v>
                </c:pt>
                <c:pt idx="8533">
                  <c:v>729</c:v>
                </c:pt>
                <c:pt idx="8534">
                  <c:v>723</c:v>
                </c:pt>
                <c:pt idx="8535">
                  <c:v>726</c:v>
                </c:pt>
                <c:pt idx="8536">
                  <c:v>723</c:v>
                </c:pt>
                <c:pt idx="8537">
                  <c:v>728</c:v>
                </c:pt>
                <c:pt idx="8538">
                  <c:v>728</c:v>
                </c:pt>
                <c:pt idx="8539">
                  <c:v>723</c:v>
                </c:pt>
                <c:pt idx="8540">
                  <c:v>715</c:v>
                </c:pt>
                <c:pt idx="8541">
                  <c:v>715</c:v>
                </c:pt>
                <c:pt idx="8542">
                  <c:v>715</c:v>
                </c:pt>
                <c:pt idx="8543">
                  <c:v>724</c:v>
                </c:pt>
                <c:pt idx="8544">
                  <c:v>723</c:v>
                </c:pt>
                <c:pt idx="8545">
                  <c:v>724</c:v>
                </c:pt>
                <c:pt idx="8546">
                  <c:v>723</c:v>
                </c:pt>
                <c:pt idx="8547">
                  <c:v>723</c:v>
                </c:pt>
                <c:pt idx="8548">
                  <c:v>716</c:v>
                </c:pt>
                <c:pt idx="8549">
                  <c:v>715</c:v>
                </c:pt>
                <c:pt idx="8550">
                  <c:v>723</c:v>
                </c:pt>
                <c:pt idx="8551">
                  <c:v>726</c:v>
                </c:pt>
                <c:pt idx="8552">
                  <c:v>718</c:v>
                </c:pt>
                <c:pt idx="8553">
                  <c:v>726</c:v>
                </c:pt>
                <c:pt idx="8554">
                  <c:v>731</c:v>
                </c:pt>
                <c:pt idx="8555">
                  <c:v>728</c:v>
                </c:pt>
                <c:pt idx="8556">
                  <c:v>721</c:v>
                </c:pt>
                <c:pt idx="8557">
                  <c:v>731</c:v>
                </c:pt>
                <c:pt idx="8558">
                  <c:v>723</c:v>
                </c:pt>
                <c:pt idx="8559">
                  <c:v>726</c:v>
                </c:pt>
                <c:pt idx="8560">
                  <c:v>726</c:v>
                </c:pt>
                <c:pt idx="8561">
                  <c:v>723</c:v>
                </c:pt>
                <c:pt idx="8562">
                  <c:v>721</c:v>
                </c:pt>
                <c:pt idx="8563">
                  <c:v>728</c:v>
                </c:pt>
                <c:pt idx="8564">
                  <c:v>728</c:v>
                </c:pt>
                <c:pt idx="8565">
                  <c:v>721</c:v>
                </c:pt>
                <c:pt idx="8566">
                  <c:v>723</c:v>
                </c:pt>
                <c:pt idx="8567">
                  <c:v>721</c:v>
                </c:pt>
                <c:pt idx="8568">
                  <c:v>728</c:v>
                </c:pt>
                <c:pt idx="8569">
                  <c:v>731</c:v>
                </c:pt>
                <c:pt idx="8570">
                  <c:v>721</c:v>
                </c:pt>
                <c:pt idx="8571">
                  <c:v>728</c:v>
                </c:pt>
                <c:pt idx="8572">
                  <c:v>728</c:v>
                </c:pt>
                <c:pt idx="8573">
                  <c:v>721</c:v>
                </c:pt>
                <c:pt idx="8574">
                  <c:v>728</c:v>
                </c:pt>
                <c:pt idx="8575">
                  <c:v>728</c:v>
                </c:pt>
                <c:pt idx="8576">
                  <c:v>721</c:v>
                </c:pt>
                <c:pt idx="8577">
                  <c:v>731</c:v>
                </c:pt>
                <c:pt idx="8578">
                  <c:v>722</c:v>
                </c:pt>
                <c:pt idx="8579">
                  <c:v>720</c:v>
                </c:pt>
                <c:pt idx="8580">
                  <c:v>715</c:v>
                </c:pt>
                <c:pt idx="8581">
                  <c:v>731</c:v>
                </c:pt>
                <c:pt idx="8582">
                  <c:v>718</c:v>
                </c:pt>
                <c:pt idx="8583">
                  <c:v>716</c:v>
                </c:pt>
                <c:pt idx="8584">
                  <c:v>726</c:v>
                </c:pt>
                <c:pt idx="8585">
                  <c:v>718</c:v>
                </c:pt>
                <c:pt idx="8586">
                  <c:v>716</c:v>
                </c:pt>
                <c:pt idx="8587">
                  <c:v>745</c:v>
                </c:pt>
                <c:pt idx="8588">
                  <c:v>750</c:v>
                </c:pt>
                <c:pt idx="8589">
                  <c:v>721</c:v>
                </c:pt>
                <c:pt idx="8590">
                  <c:v>745</c:v>
                </c:pt>
                <c:pt idx="8591">
                  <c:v>721</c:v>
                </c:pt>
                <c:pt idx="8592">
                  <c:v>716</c:v>
                </c:pt>
                <c:pt idx="8593">
                  <c:v>717</c:v>
                </c:pt>
                <c:pt idx="8594">
                  <c:v>715</c:v>
                </c:pt>
                <c:pt idx="8595">
                  <c:v>715</c:v>
                </c:pt>
                <c:pt idx="8596">
                  <c:v>715</c:v>
                </c:pt>
                <c:pt idx="8597">
                  <c:v>724</c:v>
                </c:pt>
                <c:pt idx="8598">
                  <c:v>718</c:v>
                </c:pt>
                <c:pt idx="8599">
                  <c:v>728</c:v>
                </c:pt>
                <c:pt idx="8600">
                  <c:v>726</c:v>
                </c:pt>
                <c:pt idx="8601">
                  <c:v>723</c:v>
                </c:pt>
                <c:pt idx="8602">
                  <c:v>731</c:v>
                </c:pt>
                <c:pt idx="8603">
                  <c:v>728</c:v>
                </c:pt>
                <c:pt idx="8604">
                  <c:v>722</c:v>
                </c:pt>
                <c:pt idx="8605">
                  <c:v>726</c:v>
                </c:pt>
                <c:pt idx="8606">
                  <c:v>723</c:v>
                </c:pt>
                <c:pt idx="8607">
                  <c:v>726</c:v>
                </c:pt>
                <c:pt idx="8608">
                  <c:v>726</c:v>
                </c:pt>
                <c:pt idx="8609">
                  <c:v>718</c:v>
                </c:pt>
                <c:pt idx="8610">
                  <c:v>724</c:v>
                </c:pt>
                <c:pt idx="8611">
                  <c:v>718</c:v>
                </c:pt>
                <c:pt idx="8612">
                  <c:v>726</c:v>
                </c:pt>
                <c:pt idx="8613">
                  <c:v>716</c:v>
                </c:pt>
                <c:pt idx="8614">
                  <c:v>723</c:v>
                </c:pt>
                <c:pt idx="8615">
                  <c:v>726</c:v>
                </c:pt>
                <c:pt idx="8616">
                  <c:v>716</c:v>
                </c:pt>
                <c:pt idx="8617">
                  <c:v>717</c:v>
                </c:pt>
                <c:pt idx="8618">
                  <c:v>718</c:v>
                </c:pt>
                <c:pt idx="8619">
                  <c:v>721</c:v>
                </c:pt>
                <c:pt idx="8620">
                  <c:v>731</c:v>
                </c:pt>
                <c:pt idx="8621">
                  <c:v>724</c:v>
                </c:pt>
                <c:pt idx="8622">
                  <c:v>731</c:v>
                </c:pt>
                <c:pt idx="8623">
                  <c:v>731</c:v>
                </c:pt>
                <c:pt idx="8624">
                  <c:v>731</c:v>
                </c:pt>
                <c:pt idx="8625">
                  <c:v>723</c:v>
                </c:pt>
                <c:pt idx="8626">
                  <c:v>729</c:v>
                </c:pt>
                <c:pt idx="8627">
                  <c:v>731</c:v>
                </c:pt>
                <c:pt idx="8628">
                  <c:v>723</c:v>
                </c:pt>
                <c:pt idx="8629">
                  <c:v>726</c:v>
                </c:pt>
                <c:pt idx="8630">
                  <c:v>723</c:v>
                </c:pt>
                <c:pt idx="8631">
                  <c:v>721</c:v>
                </c:pt>
                <c:pt idx="8632">
                  <c:v>723</c:v>
                </c:pt>
                <c:pt idx="8633">
                  <c:v>728</c:v>
                </c:pt>
                <c:pt idx="8634">
                  <c:v>726</c:v>
                </c:pt>
                <c:pt idx="8635">
                  <c:v>723</c:v>
                </c:pt>
                <c:pt idx="8636">
                  <c:v>721</c:v>
                </c:pt>
                <c:pt idx="8637">
                  <c:v>723</c:v>
                </c:pt>
                <c:pt idx="8638">
                  <c:v>723</c:v>
                </c:pt>
                <c:pt idx="8639">
                  <c:v>723</c:v>
                </c:pt>
                <c:pt idx="8640">
                  <c:v>723</c:v>
                </c:pt>
                <c:pt idx="8641">
                  <c:v>720</c:v>
                </c:pt>
                <c:pt idx="8642">
                  <c:v>728</c:v>
                </c:pt>
                <c:pt idx="8643">
                  <c:v>723</c:v>
                </c:pt>
                <c:pt idx="8644">
                  <c:v>726</c:v>
                </c:pt>
                <c:pt idx="8645">
                  <c:v>731</c:v>
                </c:pt>
                <c:pt idx="8646">
                  <c:v>731</c:v>
                </c:pt>
                <c:pt idx="8647">
                  <c:v>723</c:v>
                </c:pt>
                <c:pt idx="8648">
                  <c:v>733</c:v>
                </c:pt>
                <c:pt idx="8649">
                  <c:v>736</c:v>
                </c:pt>
                <c:pt idx="8650">
                  <c:v>723</c:v>
                </c:pt>
                <c:pt idx="8651">
                  <c:v>729</c:v>
                </c:pt>
                <c:pt idx="8652">
                  <c:v>728</c:v>
                </c:pt>
                <c:pt idx="8653">
                  <c:v>723</c:v>
                </c:pt>
                <c:pt idx="8654">
                  <c:v>724</c:v>
                </c:pt>
                <c:pt idx="8655">
                  <c:v>718</c:v>
                </c:pt>
                <c:pt idx="8656">
                  <c:v>723</c:v>
                </c:pt>
                <c:pt idx="8657">
                  <c:v>715</c:v>
                </c:pt>
                <c:pt idx="8658">
                  <c:v>723</c:v>
                </c:pt>
                <c:pt idx="8659">
                  <c:v>718</c:v>
                </c:pt>
                <c:pt idx="8660">
                  <c:v>723</c:v>
                </c:pt>
                <c:pt idx="8661">
                  <c:v>723</c:v>
                </c:pt>
                <c:pt idx="8662">
                  <c:v>721</c:v>
                </c:pt>
                <c:pt idx="8663">
                  <c:v>717</c:v>
                </c:pt>
                <c:pt idx="8664">
                  <c:v>724</c:v>
                </c:pt>
                <c:pt idx="8665">
                  <c:v>726</c:v>
                </c:pt>
                <c:pt idx="8666">
                  <c:v>723</c:v>
                </c:pt>
                <c:pt idx="8667">
                  <c:v>715</c:v>
                </c:pt>
                <c:pt idx="8668">
                  <c:v>726</c:v>
                </c:pt>
                <c:pt idx="8669">
                  <c:v>723</c:v>
                </c:pt>
                <c:pt idx="8670">
                  <c:v>728</c:v>
                </c:pt>
                <c:pt idx="8671">
                  <c:v>726</c:v>
                </c:pt>
                <c:pt idx="8672">
                  <c:v>726</c:v>
                </c:pt>
                <c:pt idx="8673">
                  <c:v>723</c:v>
                </c:pt>
                <c:pt idx="8674">
                  <c:v>716</c:v>
                </c:pt>
                <c:pt idx="8675">
                  <c:v>723</c:v>
                </c:pt>
                <c:pt idx="8676">
                  <c:v>728</c:v>
                </c:pt>
                <c:pt idx="8677">
                  <c:v>726</c:v>
                </c:pt>
                <c:pt idx="8678">
                  <c:v>723</c:v>
                </c:pt>
                <c:pt idx="8679">
                  <c:v>729</c:v>
                </c:pt>
                <c:pt idx="8680">
                  <c:v>726</c:v>
                </c:pt>
                <c:pt idx="8681">
                  <c:v>728</c:v>
                </c:pt>
                <c:pt idx="8682">
                  <c:v>728</c:v>
                </c:pt>
                <c:pt idx="8683">
                  <c:v>733</c:v>
                </c:pt>
                <c:pt idx="8684">
                  <c:v>723</c:v>
                </c:pt>
                <c:pt idx="8685">
                  <c:v>731</c:v>
                </c:pt>
                <c:pt idx="8686">
                  <c:v>728</c:v>
                </c:pt>
                <c:pt idx="8687">
                  <c:v>721</c:v>
                </c:pt>
                <c:pt idx="8688">
                  <c:v>717</c:v>
                </c:pt>
                <c:pt idx="8689">
                  <c:v>726</c:v>
                </c:pt>
                <c:pt idx="8690">
                  <c:v>731</c:v>
                </c:pt>
                <c:pt idx="8691">
                  <c:v>718</c:v>
                </c:pt>
                <c:pt idx="8692">
                  <c:v>721</c:v>
                </c:pt>
                <c:pt idx="8693">
                  <c:v>718</c:v>
                </c:pt>
                <c:pt idx="8694">
                  <c:v>731</c:v>
                </c:pt>
                <c:pt idx="8695">
                  <c:v>721</c:v>
                </c:pt>
                <c:pt idx="8696">
                  <c:v>745</c:v>
                </c:pt>
                <c:pt idx="8697">
                  <c:v>748</c:v>
                </c:pt>
                <c:pt idx="8698">
                  <c:v>745</c:v>
                </c:pt>
                <c:pt idx="8699">
                  <c:v>726</c:v>
                </c:pt>
                <c:pt idx="8700">
                  <c:v>721</c:v>
                </c:pt>
                <c:pt idx="8701">
                  <c:v>745</c:v>
                </c:pt>
                <c:pt idx="8702">
                  <c:v>721</c:v>
                </c:pt>
                <c:pt idx="8703">
                  <c:v>728</c:v>
                </c:pt>
                <c:pt idx="8704">
                  <c:v>723</c:v>
                </c:pt>
                <c:pt idx="8705">
                  <c:v>716</c:v>
                </c:pt>
                <c:pt idx="8706">
                  <c:v>731</c:v>
                </c:pt>
                <c:pt idx="8707">
                  <c:v>729</c:v>
                </c:pt>
                <c:pt idx="8708">
                  <c:v>731</c:v>
                </c:pt>
                <c:pt idx="8709">
                  <c:v>723</c:v>
                </c:pt>
                <c:pt idx="8710">
                  <c:v>734</c:v>
                </c:pt>
                <c:pt idx="8711">
                  <c:v>723</c:v>
                </c:pt>
                <c:pt idx="8712">
                  <c:v>723</c:v>
                </c:pt>
                <c:pt idx="8713">
                  <c:v>736</c:v>
                </c:pt>
                <c:pt idx="8714">
                  <c:v>723</c:v>
                </c:pt>
                <c:pt idx="8715">
                  <c:v>726</c:v>
                </c:pt>
                <c:pt idx="8716">
                  <c:v>736</c:v>
                </c:pt>
                <c:pt idx="8717">
                  <c:v>728</c:v>
                </c:pt>
                <c:pt idx="8718">
                  <c:v>724</c:v>
                </c:pt>
                <c:pt idx="8719">
                  <c:v>733</c:v>
                </c:pt>
                <c:pt idx="8720">
                  <c:v>723</c:v>
                </c:pt>
                <c:pt idx="8721">
                  <c:v>721</c:v>
                </c:pt>
                <c:pt idx="8722">
                  <c:v>736</c:v>
                </c:pt>
                <c:pt idx="8723">
                  <c:v>731</c:v>
                </c:pt>
                <c:pt idx="8724">
                  <c:v>723</c:v>
                </c:pt>
                <c:pt idx="8725">
                  <c:v>729</c:v>
                </c:pt>
                <c:pt idx="8726">
                  <c:v>726</c:v>
                </c:pt>
                <c:pt idx="8727">
                  <c:v>718</c:v>
                </c:pt>
                <c:pt idx="8728">
                  <c:v>718</c:v>
                </c:pt>
                <c:pt idx="8729">
                  <c:v>723</c:v>
                </c:pt>
                <c:pt idx="8730">
                  <c:v>726</c:v>
                </c:pt>
                <c:pt idx="8731">
                  <c:v>728</c:v>
                </c:pt>
                <c:pt idx="8732">
                  <c:v>721</c:v>
                </c:pt>
                <c:pt idx="8733">
                  <c:v>728</c:v>
                </c:pt>
                <c:pt idx="8734">
                  <c:v>728</c:v>
                </c:pt>
                <c:pt idx="8735">
                  <c:v>721</c:v>
                </c:pt>
                <c:pt idx="8736">
                  <c:v>731</c:v>
                </c:pt>
                <c:pt idx="8737">
                  <c:v>718</c:v>
                </c:pt>
                <c:pt idx="8738">
                  <c:v>724</c:v>
                </c:pt>
                <c:pt idx="8739">
                  <c:v>723</c:v>
                </c:pt>
                <c:pt idx="8740">
                  <c:v>717</c:v>
                </c:pt>
                <c:pt idx="8741">
                  <c:v>726</c:v>
                </c:pt>
                <c:pt idx="8742">
                  <c:v>726</c:v>
                </c:pt>
                <c:pt idx="8743">
                  <c:v>718</c:v>
                </c:pt>
                <c:pt idx="8744">
                  <c:v>716</c:v>
                </c:pt>
                <c:pt idx="8745">
                  <c:v>728</c:v>
                </c:pt>
                <c:pt idx="8746">
                  <c:v>721</c:v>
                </c:pt>
                <c:pt idx="8747">
                  <c:v>718</c:v>
                </c:pt>
                <c:pt idx="8748">
                  <c:v>726</c:v>
                </c:pt>
                <c:pt idx="8749">
                  <c:v>723</c:v>
                </c:pt>
                <c:pt idx="8750">
                  <c:v>717</c:v>
                </c:pt>
                <c:pt idx="8751">
                  <c:v>716</c:v>
                </c:pt>
                <c:pt idx="8752">
                  <c:v>715</c:v>
                </c:pt>
                <c:pt idx="8753">
                  <c:v>718</c:v>
                </c:pt>
                <c:pt idx="8754">
                  <c:v>716</c:v>
                </c:pt>
                <c:pt idx="8755">
                  <c:v>723</c:v>
                </c:pt>
                <c:pt idx="8756">
                  <c:v>718</c:v>
                </c:pt>
                <c:pt idx="8757">
                  <c:v>723</c:v>
                </c:pt>
                <c:pt idx="8758">
                  <c:v>728</c:v>
                </c:pt>
                <c:pt idx="8759">
                  <c:v>729</c:v>
                </c:pt>
                <c:pt idx="8760">
                  <c:v>721</c:v>
                </c:pt>
                <c:pt idx="8761">
                  <c:v>733</c:v>
                </c:pt>
                <c:pt idx="8762">
                  <c:v>721</c:v>
                </c:pt>
                <c:pt idx="8763">
                  <c:v>728</c:v>
                </c:pt>
                <c:pt idx="8764">
                  <c:v>726</c:v>
                </c:pt>
                <c:pt idx="8765">
                  <c:v>723</c:v>
                </c:pt>
                <c:pt idx="8766">
                  <c:v>718</c:v>
                </c:pt>
                <c:pt idx="8767">
                  <c:v>726</c:v>
                </c:pt>
                <c:pt idx="8768">
                  <c:v>731</c:v>
                </c:pt>
                <c:pt idx="8769">
                  <c:v>731</c:v>
                </c:pt>
                <c:pt idx="8770">
                  <c:v>728</c:v>
                </c:pt>
                <c:pt idx="8771">
                  <c:v>717</c:v>
                </c:pt>
                <c:pt idx="8772">
                  <c:v>724</c:v>
                </c:pt>
                <c:pt idx="8773">
                  <c:v>726</c:v>
                </c:pt>
                <c:pt idx="8774">
                  <c:v>731</c:v>
                </c:pt>
                <c:pt idx="8775">
                  <c:v>723</c:v>
                </c:pt>
                <c:pt idx="8776">
                  <c:v>723</c:v>
                </c:pt>
                <c:pt idx="8777">
                  <c:v>723</c:v>
                </c:pt>
                <c:pt idx="8778">
                  <c:v>726</c:v>
                </c:pt>
                <c:pt idx="8779">
                  <c:v>721</c:v>
                </c:pt>
                <c:pt idx="8780">
                  <c:v>723</c:v>
                </c:pt>
                <c:pt idx="8781">
                  <c:v>723</c:v>
                </c:pt>
                <c:pt idx="8782">
                  <c:v>716</c:v>
                </c:pt>
                <c:pt idx="8783">
                  <c:v>716</c:v>
                </c:pt>
                <c:pt idx="8784">
                  <c:v>717</c:v>
                </c:pt>
                <c:pt idx="8785">
                  <c:v>724</c:v>
                </c:pt>
                <c:pt idx="8786">
                  <c:v>718</c:v>
                </c:pt>
                <c:pt idx="8787">
                  <c:v>728</c:v>
                </c:pt>
                <c:pt idx="8788">
                  <c:v>726</c:v>
                </c:pt>
                <c:pt idx="8789">
                  <c:v>726</c:v>
                </c:pt>
                <c:pt idx="8790">
                  <c:v>731</c:v>
                </c:pt>
                <c:pt idx="8791">
                  <c:v>726</c:v>
                </c:pt>
                <c:pt idx="8792">
                  <c:v>726</c:v>
                </c:pt>
                <c:pt idx="8793">
                  <c:v>726</c:v>
                </c:pt>
                <c:pt idx="8794">
                  <c:v>723</c:v>
                </c:pt>
                <c:pt idx="8795">
                  <c:v>717</c:v>
                </c:pt>
                <c:pt idx="8796">
                  <c:v>721</c:v>
                </c:pt>
                <c:pt idx="8797">
                  <c:v>745</c:v>
                </c:pt>
                <c:pt idx="8798">
                  <c:v>718</c:v>
                </c:pt>
                <c:pt idx="8799">
                  <c:v>721</c:v>
                </c:pt>
                <c:pt idx="8800">
                  <c:v>750</c:v>
                </c:pt>
                <c:pt idx="8801">
                  <c:v>723</c:v>
                </c:pt>
                <c:pt idx="8802">
                  <c:v>721</c:v>
                </c:pt>
                <c:pt idx="8803">
                  <c:v>726</c:v>
                </c:pt>
                <c:pt idx="8804">
                  <c:v>731</c:v>
                </c:pt>
                <c:pt idx="8805">
                  <c:v>721</c:v>
                </c:pt>
                <c:pt idx="8806">
                  <c:v>723</c:v>
                </c:pt>
                <c:pt idx="8807">
                  <c:v>718</c:v>
                </c:pt>
                <c:pt idx="8808">
                  <c:v>726</c:v>
                </c:pt>
                <c:pt idx="8809">
                  <c:v>718</c:v>
                </c:pt>
                <c:pt idx="8810">
                  <c:v>726</c:v>
                </c:pt>
                <c:pt idx="8811">
                  <c:v>723</c:v>
                </c:pt>
                <c:pt idx="8812">
                  <c:v>721</c:v>
                </c:pt>
                <c:pt idx="8813">
                  <c:v>726</c:v>
                </c:pt>
                <c:pt idx="8814">
                  <c:v>723</c:v>
                </c:pt>
                <c:pt idx="8815">
                  <c:v>718</c:v>
                </c:pt>
                <c:pt idx="8816">
                  <c:v>726</c:v>
                </c:pt>
                <c:pt idx="8817">
                  <c:v>716</c:v>
                </c:pt>
                <c:pt idx="8818">
                  <c:v>728</c:v>
                </c:pt>
                <c:pt idx="8819">
                  <c:v>717</c:v>
                </c:pt>
                <c:pt idx="8820">
                  <c:v>716</c:v>
                </c:pt>
                <c:pt idx="8821">
                  <c:v>723</c:v>
                </c:pt>
                <c:pt idx="8822">
                  <c:v>726</c:v>
                </c:pt>
                <c:pt idx="8823">
                  <c:v>731</c:v>
                </c:pt>
                <c:pt idx="8824">
                  <c:v>723</c:v>
                </c:pt>
                <c:pt idx="8825">
                  <c:v>721</c:v>
                </c:pt>
                <c:pt idx="8826">
                  <c:v>728</c:v>
                </c:pt>
                <c:pt idx="8827">
                  <c:v>723</c:v>
                </c:pt>
                <c:pt idx="8828">
                  <c:v>726</c:v>
                </c:pt>
                <c:pt idx="8829">
                  <c:v>728</c:v>
                </c:pt>
                <c:pt idx="8830">
                  <c:v>726</c:v>
                </c:pt>
                <c:pt idx="8831">
                  <c:v>723</c:v>
                </c:pt>
                <c:pt idx="8832">
                  <c:v>731</c:v>
                </c:pt>
                <c:pt idx="8833">
                  <c:v>721</c:v>
                </c:pt>
                <c:pt idx="8834">
                  <c:v>736</c:v>
                </c:pt>
                <c:pt idx="8835">
                  <c:v>723</c:v>
                </c:pt>
                <c:pt idx="8836">
                  <c:v>726</c:v>
                </c:pt>
                <c:pt idx="8837">
                  <c:v>718</c:v>
                </c:pt>
                <c:pt idx="8838">
                  <c:v>726</c:v>
                </c:pt>
                <c:pt idx="8839">
                  <c:v>726</c:v>
                </c:pt>
                <c:pt idx="8840">
                  <c:v>723</c:v>
                </c:pt>
                <c:pt idx="8841">
                  <c:v>724</c:v>
                </c:pt>
                <c:pt idx="8842">
                  <c:v>718</c:v>
                </c:pt>
                <c:pt idx="8843">
                  <c:v>726</c:v>
                </c:pt>
                <c:pt idx="8844">
                  <c:v>718</c:v>
                </c:pt>
                <c:pt idx="8845">
                  <c:v>717</c:v>
                </c:pt>
                <c:pt idx="8846">
                  <c:v>721</c:v>
                </c:pt>
                <c:pt idx="8847">
                  <c:v>726</c:v>
                </c:pt>
                <c:pt idx="8848">
                  <c:v>718</c:v>
                </c:pt>
                <c:pt idx="8849">
                  <c:v>715</c:v>
                </c:pt>
                <c:pt idx="8850">
                  <c:v>726</c:v>
                </c:pt>
                <c:pt idx="8851">
                  <c:v>718</c:v>
                </c:pt>
                <c:pt idx="8852">
                  <c:v>715</c:v>
                </c:pt>
                <c:pt idx="8853">
                  <c:v>716</c:v>
                </c:pt>
                <c:pt idx="8854">
                  <c:v>718</c:v>
                </c:pt>
                <c:pt idx="8855">
                  <c:v>724</c:v>
                </c:pt>
                <c:pt idx="8856">
                  <c:v>718</c:v>
                </c:pt>
                <c:pt idx="8857">
                  <c:v>717</c:v>
                </c:pt>
                <c:pt idx="8858">
                  <c:v>724</c:v>
                </c:pt>
                <c:pt idx="8859">
                  <c:v>723</c:v>
                </c:pt>
                <c:pt idx="8860">
                  <c:v>726</c:v>
                </c:pt>
                <c:pt idx="8861">
                  <c:v>721</c:v>
                </c:pt>
                <c:pt idx="8862">
                  <c:v>721</c:v>
                </c:pt>
                <c:pt idx="8863">
                  <c:v>715</c:v>
                </c:pt>
                <c:pt idx="8864">
                  <c:v>723</c:v>
                </c:pt>
                <c:pt idx="8865">
                  <c:v>718</c:v>
                </c:pt>
                <c:pt idx="8866">
                  <c:v>723</c:v>
                </c:pt>
                <c:pt idx="8867">
                  <c:v>731</c:v>
                </c:pt>
                <c:pt idx="8868">
                  <c:v>721</c:v>
                </c:pt>
                <c:pt idx="8869">
                  <c:v>736</c:v>
                </c:pt>
                <c:pt idx="8870">
                  <c:v>723</c:v>
                </c:pt>
                <c:pt idx="8871">
                  <c:v>726</c:v>
                </c:pt>
                <c:pt idx="8872">
                  <c:v>731</c:v>
                </c:pt>
                <c:pt idx="8873">
                  <c:v>723</c:v>
                </c:pt>
                <c:pt idx="8874">
                  <c:v>718</c:v>
                </c:pt>
                <c:pt idx="8875">
                  <c:v>723</c:v>
                </c:pt>
                <c:pt idx="8876">
                  <c:v>721</c:v>
                </c:pt>
                <c:pt idx="8877">
                  <c:v>718</c:v>
                </c:pt>
                <c:pt idx="8878">
                  <c:v>723</c:v>
                </c:pt>
                <c:pt idx="8879">
                  <c:v>715</c:v>
                </c:pt>
                <c:pt idx="8880">
                  <c:v>723</c:v>
                </c:pt>
                <c:pt idx="8881">
                  <c:v>726</c:v>
                </c:pt>
                <c:pt idx="8882">
                  <c:v>728</c:v>
                </c:pt>
                <c:pt idx="8883">
                  <c:v>726</c:v>
                </c:pt>
                <c:pt idx="8884">
                  <c:v>728</c:v>
                </c:pt>
                <c:pt idx="8885">
                  <c:v>736</c:v>
                </c:pt>
                <c:pt idx="8886">
                  <c:v>726</c:v>
                </c:pt>
                <c:pt idx="8887">
                  <c:v>718</c:v>
                </c:pt>
                <c:pt idx="8888">
                  <c:v>723</c:v>
                </c:pt>
                <c:pt idx="8889">
                  <c:v>724</c:v>
                </c:pt>
                <c:pt idx="8890">
                  <c:v>731</c:v>
                </c:pt>
                <c:pt idx="8891">
                  <c:v>718</c:v>
                </c:pt>
                <c:pt idx="8892">
                  <c:v>728</c:v>
                </c:pt>
                <c:pt idx="8893">
                  <c:v>726</c:v>
                </c:pt>
                <c:pt idx="8894">
                  <c:v>731</c:v>
                </c:pt>
                <c:pt idx="8895">
                  <c:v>731</c:v>
                </c:pt>
                <c:pt idx="8896">
                  <c:v>716</c:v>
                </c:pt>
                <c:pt idx="8897">
                  <c:v>723</c:v>
                </c:pt>
                <c:pt idx="8898">
                  <c:v>731</c:v>
                </c:pt>
                <c:pt idx="8899">
                  <c:v>716</c:v>
                </c:pt>
                <c:pt idx="8900">
                  <c:v>718</c:v>
                </c:pt>
                <c:pt idx="8901">
                  <c:v>723</c:v>
                </c:pt>
                <c:pt idx="8902">
                  <c:v>715</c:v>
                </c:pt>
                <c:pt idx="8903">
                  <c:v>721</c:v>
                </c:pt>
                <c:pt idx="8904">
                  <c:v>718</c:v>
                </c:pt>
                <c:pt idx="8905">
                  <c:v>718</c:v>
                </c:pt>
                <c:pt idx="8906">
                  <c:v>723</c:v>
                </c:pt>
                <c:pt idx="8907">
                  <c:v>723</c:v>
                </c:pt>
                <c:pt idx="8908">
                  <c:v>728</c:v>
                </c:pt>
                <c:pt idx="8909">
                  <c:v>723</c:v>
                </c:pt>
                <c:pt idx="8910">
                  <c:v>742</c:v>
                </c:pt>
                <c:pt idx="8911">
                  <c:v>721</c:v>
                </c:pt>
                <c:pt idx="8912">
                  <c:v>722</c:v>
                </c:pt>
                <c:pt idx="8913">
                  <c:v>728</c:v>
                </c:pt>
                <c:pt idx="8914">
                  <c:v>716</c:v>
                </c:pt>
                <c:pt idx="8915">
                  <c:v>726</c:v>
                </c:pt>
                <c:pt idx="8916">
                  <c:v>721</c:v>
                </c:pt>
                <c:pt idx="8917">
                  <c:v>731</c:v>
                </c:pt>
                <c:pt idx="8918">
                  <c:v>723</c:v>
                </c:pt>
                <c:pt idx="8919">
                  <c:v>720</c:v>
                </c:pt>
                <c:pt idx="8920">
                  <c:v>726</c:v>
                </c:pt>
                <c:pt idx="8921">
                  <c:v>723</c:v>
                </c:pt>
                <c:pt idx="8922">
                  <c:v>729</c:v>
                </c:pt>
                <c:pt idx="8923">
                  <c:v>728</c:v>
                </c:pt>
                <c:pt idx="8924">
                  <c:v>728</c:v>
                </c:pt>
                <c:pt idx="8925">
                  <c:v>726</c:v>
                </c:pt>
                <c:pt idx="8926">
                  <c:v>733</c:v>
                </c:pt>
                <c:pt idx="8927">
                  <c:v>723</c:v>
                </c:pt>
                <c:pt idx="8928">
                  <c:v>723</c:v>
                </c:pt>
                <c:pt idx="8929">
                  <c:v>726</c:v>
                </c:pt>
                <c:pt idx="8930">
                  <c:v>716</c:v>
                </c:pt>
                <c:pt idx="8931">
                  <c:v>723</c:v>
                </c:pt>
                <c:pt idx="8932">
                  <c:v>717</c:v>
                </c:pt>
                <c:pt idx="8933">
                  <c:v>715</c:v>
                </c:pt>
                <c:pt idx="8934">
                  <c:v>724</c:v>
                </c:pt>
                <c:pt idx="8935">
                  <c:v>718</c:v>
                </c:pt>
                <c:pt idx="8936">
                  <c:v>726</c:v>
                </c:pt>
                <c:pt idx="8937">
                  <c:v>723</c:v>
                </c:pt>
                <c:pt idx="8938">
                  <c:v>718</c:v>
                </c:pt>
                <c:pt idx="8939">
                  <c:v>726</c:v>
                </c:pt>
                <c:pt idx="8940">
                  <c:v>723</c:v>
                </c:pt>
                <c:pt idx="8941">
                  <c:v>718</c:v>
                </c:pt>
                <c:pt idx="8942">
                  <c:v>726</c:v>
                </c:pt>
                <c:pt idx="8943">
                  <c:v>718</c:v>
                </c:pt>
                <c:pt idx="8944">
                  <c:v>723</c:v>
                </c:pt>
                <c:pt idx="8945">
                  <c:v>731</c:v>
                </c:pt>
                <c:pt idx="8946">
                  <c:v>723</c:v>
                </c:pt>
                <c:pt idx="8947">
                  <c:v>724</c:v>
                </c:pt>
                <c:pt idx="8948">
                  <c:v>720</c:v>
                </c:pt>
                <c:pt idx="8949">
                  <c:v>723</c:v>
                </c:pt>
                <c:pt idx="8950">
                  <c:v>728</c:v>
                </c:pt>
                <c:pt idx="8951">
                  <c:v>731</c:v>
                </c:pt>
                <c:pt idx="8952">
                  <c:v>733</c:v>
                </c:pt>
                <c:pt idx="8953">
                  <c:v>729</c:v>
                </c:pt>
                <c:pt idx="8954">
                  <c:v>732</c:v>
                </c:pt>
                <c:pt idx="8955">
                  <c:v>718</c:v>
                </c:pt>
                <c:pt idx="8956">
                  <c:v>723</c:v>
                </c:pt>
                <c:pt idx="8957">
                  <c:v>731</c:v>
                </c:pt>
                <c:pt idx="8958">
                  <c:v>721</c:v>
                </c:pt>
                <c:pt idx="8959">
                  <c:v>721</c:v>
                </c:pt>
                <c:pt idx="8960">
                  <c:v>729</c:v>
                </c:pt>
                <c:pt idx="8961">
                  <c:v>721</c:v>
                </c:pt>
                <c:pt idx="8962">
                  <c:v>731</c:v>
                </c:pt>
                <c:pt idx="8963">
                  <c:v>726</c:v>
                </c:pt>
                <c:pt idx="8964">
                  <c:v>731</c:v>
                </c:pt>
                <c:pt idx="8965">
                  <c:v>728</c:v>
                </c:pt>
                <c:pt idx="8966">
                  <c:v>731</c:v>
                </c:pt>
                <c:pt idx="8967">
                  <c:v>722</c:v>
                </c:pt>
                <c:pt idx="8968">
                  <c:v>726</c:v>
                </c:pt>
                <c:pt idx="8969">
                  <c:v>720</c:v>
                </c:pt>
                <c:pt idx="8970">
                  <c:v>731</c:v>
                </c:pt>
                <c:pt idx="8971">
                  <c:v>726</c:v>
                </c:pt>
                <c:pt idx="8972">
                  <c:v>718</c:v>
                </c:pt>
                <c:pt idx="8973">
                  <c:v>723</c:v>
                </c:pt>
                <c:pt idx="8974">
                  <c:v>721</c:v>
                </c:pt>
                <c:pt idx="8975">
                  <c:v>718</c:v>
                </c:pt>
                <c:pt idx="8976">
                  <c:v>716</c:v>
                </c:pt>
                <c:pt idx="8977">
                  <c:v>716</c:v>
                </c:pt>
                <c:pt idx="8978">
                  <c:v>718</c:v>
                </c:pt>
                <c:pt idx="8979">
                  <c:v>721</c:v>
                </c:pt>
                <c:pt idx="8980">
                  <c:v>718</c:v>
                </c:pt>
                <c:pt idx="8981">
                  <c:v>721</c:v>
                </c:pt>
                <c:pt idx="8982">
                  <c:v>718</c:v>
                </c:pt>
                <c:pt idx="8983">
                  <c:v>723</c:v>
                </c:pt>
                <c:pt idx="8984">
                  <c:v>731</c:v>
                </c:pt>
                <c:pt idx="8985">
                  <c:v>723</c:v>
                </c:pt>
                <c:pt idx="8986">
                  <c:v>731</c:v>
                </c:pt>
                <c:pt idx="8987">
                  <c:v>731</c:v>
                </c:pt>
                <c:pt idx="8988">
                  <c:v>728</c:v>
                </c:pt>
                <c:pt idx="8989">
                  <c:v>720</c:v>
                </c:pt>
                <c:pt idx="8990">
                  <c:v>723</c:v>
                </c:pt>
                <c:pt idx="8991">
                  <c:v>733</c:v>
                </c:pt>
                <c:pt idx="8992">
                  <c:v>716</c:v>
                </c:pt>
                <c:pt idx="8993">
                  <c:v>723</c:v>
                </c:pt>
                <c:pt idx="8994">
                  <c:v>724</c:v>
                </c:pt>
                <c:pt idx="8995">
                  <c:v>723</c:v>
                </c:pt>
                <c:pt idx="8996">
                  <c:v>723</c:v>
                </c:pt>
                <c:pt idx="8997">
                  <c:v>721</c:v>
                </c:pt>
                <c:pt idx="8998">
                  <c:v>731</c:v>
                </c:pt>
                <c:pt idx="8999">
                  <c:v>724</c:v>
                </c:pt>
                <c:pt idx="9000">
                  <c:v>728</c:v>
                </c:pt>
                <c:pt idx="9001">
                  <c:v>728</c:v>
                </c:pt>
                <c:pt idx="9002">
                  <c:v>731</c:v>
                </c:pt>
                <c:pt idx="9003">
                  <c:v>728</c:v>
                </c:pt>
                <c:pt idx="9004">
                  <c:v>729</c:v>
                </c:pt>
                <c:pt idx="9005">
                  <c:v>731</c:v>
                </c:pt>
                <c:pt idx="9006">
                  <c:v>736</c:v>
                </c:pt>
                <c:pt idx="9007">
                  <c:v>721</c:v>
                </c:pt>
                <c:pt idx="9008">
                  <c:v>722</c:v>
                </c:pt>
                <c:pt idx="9009">
                  <c:v>720</c:v>
                </c:pt>
                <c:pt idx="9010">
                  <c:v>720</c:v>
                </c:pt>
                <c:pt idx="9011">
                  <c:v>720</c:v>
                </c:pt>
                <c:pt idx="9012">
                  <c:v>731</c:v>
                </c:pt>
                <c:pt idx="9013">
                  <c:v>718</c:v>
                </c:pt>
                <c:pt idx="9014">
                  <c:v>721</c:v>
                </c:pt>
                <c:pt idx="9015">
                  <c:v>718</c:v>
                </c:pt>
                <c:pt idx="9016">
                  <c:v>721</c:v>
                </c:pt>
                <c:pt idx="9017">
                  <c:v>726</c:v>
                </c:pt>
                <c:pt idx="9018">
                  <c:v>745</c:v>
                </c:pt>
                <c:pt idx="9019">
                  <c:v>743</c:v>
                </c:pt>
                <c:pt idx="9020">
                  <c:v>718</c:v>
                </c:pt>
                <c:pt idx="9021">
                  <c:v>717</c:v>
                </c:pt>
                <c:pt idx="9022">
                  <c:v>731</c:v>
                </c:pt>
                <c:pt idx="9023">
                  <c:v>723</c:v>
                </c:pt>
                <c:pt idx="9024">
                  <c:v>724</c:v>
                </c:pt>
                <c:pt idx="9025">
                  <c:v>718</c:v>
                </c:pt>
                <c:pt idx="9026">
                  <c:v>717</c:v>
                </c:pt>
                <c:pt idx="9027">
                  <c:v>716</c:v>
                </c:pt>
                <c:pt idx="9028">
                  <c:v>731</c:v>
                </c:pt>
                <c:pt idx="9029">
                  <c:v>721</c:v>
                </c:pt>
                <c:pt idx="9030">
                  <c:v>716</c:v>
                </c:pt>
                <c:pt idx="9031">
                  <c:v>726</c:v>
                </c:pt>
                <c:pt idx="9032">
                  <c:v>720</c:v>
                </c:pt>
                <c:pt idx="9033">
                  <c:v>723</c:v>
                </c:pt>
                <c:pt idx="9034">
                  <c:v>718</c:v>
                </c:pt>
                <c:pt idx="9035">
                  <c:v>715</c:v>
                </c:pt>
                <c:pt idx="9036">
                  <c:v>723</c:v>
                </c:pt>
                <c:pt idx="9037">
                  <c:v>721</c:v>
                </c:pt>
                <c:pt idx="9038">
                  <c:v>723</c:v>
                </c:pt>
                <c:pt idx="9039">
                  <c:v>718</c:v>
                </c:pt>
                <c:pt idx="9040">
                  <c:v>726</c:v>
                </c:pt>
                <c:pt idx="9041">
                  <c:v>718</c:v>
                </c:pt>
                <c:pt idx="9042">
                  <c:v>721</c:v>
                </c:pt>
                <c:pt idx="9043">
                  <c:v>723</c:v>
                </c:pt>
                <c:pt idx="9044">
                  <c:v>723</c:v>
                </c:pt>
                <c:pt idx="9045">
                  <c:v>721</c:v>
                </c:pt>
                <c:pt idx="9046">
                  <c:v>731</c:v>
                </c:pt>
                <c:pt idx="9047">
                  <c:v>724</c:v>
                </c:pt>
                <c:pt idx="9048">
                  <c:v>723</c:v>
                </c:pt>
                <c:pt idx="9049">
                  <c:v>731</c:v>
                </c:pt>
                <c:pt idx="9050">
                  <c:v>736</c:v>
                </c:pt>
                <c:pt idx="9051">
                  <c:v>723</c:v>
                </c:pt>
                <c:pt idx="9052">
                  <c:v>728</c:v>
                </c:pt>
                <c:pt idx="9053">
                  <c:v>728</c:v>
                </c:pt>
                <c:pt idx="9054">
                  <c:v>718</c:v>
                </c:pt>
                <c:pt idx="9055">
                  <c:v>721</c:v>
                </c:pt>
                <c:pt idx="9056">
                  <c:v>723</c:v>
                </c:pt>
                <c:pt idx="9057">
                  <c:v>726</c:v>
                </c:pt>
                <c:pt idx="9058">
                  <c:v>723</c:v>
                </c:pt>
                <c:pt idx="9059">
                  <c:v>723</c:v>
                </c:pt>
                <c:pt idx="9060">
                  <c:v>726</c:v>
                </c:pt>
                <c:pt idx="9061">
                  <c:v>723</c:v>
                </c:pt>
                <c:pt idx="9062">
                  <c:v>723</c:v>
                </c:pt>
                <c:pt idx="9063">
                  <c:v>720</c:v>
                </c:pt>
                <c:pt idx="9064">
                  <c:v>731</c:v>
                </c:pt>
                <c:pt idx="9065">
                  <c:v>728</c:v>
                </c:pt>
                <c:pt idx="9066">
                  <c:v>728</c:v>
                </c:pt>
                <c:pt idx="9067">
                  <c:v>723</c:v>
                </c:pt>
                <c:pt idx="9068">
                  <c:v>726</c:v>
                </c:pt>
                <c:pt idx="9069">
                  <c:v>728</c:v>
                </c:pt>
                <c:pt idx="9070">
                  <c:v>728</c:v>
                </c:pt>
                <c:pt idx="9071">
                  <c:v>720</c:v>
                </c:pt>
                <c:pt idx="9072">
                  <c:v>728</c:v>
                </c:pt>
                <c:pt idx="9073">
                  <c:v>736</c:v>
                </c:pt>
                <c:pt idx="9074">
                  <c:v>716</c:v>
                </c:pt>
                <c:pt idx="9075">
                  <c:v>716</c:v>
                </c:pt>
                <c:pt idx="9076">
                  <c:v>721</c:v>
                </c:pt>
                <c:pt idx="9077">
                  <c:v>716</c:v>
                </c:pt>
                <c:pt idx="9078">
                  <c:v>723</c:v>
                </c:pt>
                <c:pt idx="9079">
                  <c:v>723</c:v>
                </c:pt>
                <c:pt idx="9080">
                  <c:v>723</c:v>
                </c:pt>
                <c:pt idx="9081">
                  <c:v>721</c:v>
                </c:pt>
                <c:pt idx="9082">
                  <c:v>718</c:v>
                </c:pt>
                <c:pt idx="9083">
                  <c:v>717</c:v>
                </c:pt>
                <c:pt idx="9084">
                  <c:v>724</c:v>
                </c:pt>
                <c:pt idx="9085">
                  <c:v>718</c:v>
                </c:pt>
                <c:pt idx="9086">
                  <c:v>723</c:v>
                </c:pt>
                <c:pt idx="9087">
                  <c:v>723</c:v>
                </c:pt>
                <c:pt idx="9088">
                  <c:v>718</c:v>
                </c:pt>
                <c:pt idx="9089">
                  <c:v>715</c:v>
                </c:pt>
                <c:pt idx="9090">
                  <c:v>726</c:v>
                </c:pt>
                <c:pt idx="9091">
                  <c:v>726</c:v>
                </c:pt>
                <c:pt idx="9092">
                  <c:v>716</c:v>
                </c:pt>
                <c:pt idx="9093">
                  <c:v>731</c:v>
                </c:pt>
                <c:pt idx="9094">
                  <c:v>721</c:v>
                </c:pt>
                <c:pt idx="9095">
                  <c:v>723</c:v>
                </c:pt>
                <c:pt idx="9096">
                  <c:v>728</c:v>
                </c:pt>
                <c:pt idx="9097">
                  <c:v>731</c:v>
                </c:pt>
                <c:pt idx="9098">
                  <c:v>723</c:v>
                </c:pt>
                <c:pt idx="9099">
                  <c:v>726</c:v>
                </c:pt>
                <c:pt idx="9100">
                  <c:v>728</c:v>
                </c:pt>
                <c:pt idx="9101">
                  <c:v>728</c:v>
                </c:pt>
                <c:pt idx="9102">
                  <c:v>721</c:v>
                </c:pt>
                <c:pt idx="9103">
                  <c:v>723</c:v>
                </c:pt>
                <c:pt idx="9104">
                  <c:v>723</c:v>
                </c:pt>
                <c:pt idx="9105">
                  <c:v>718</c:v>
                </c:pt>
                <c:pt idx="9106">
                  <c:v>723</c:v>
                </c:pt>
                <c:pt idx="9107">
                  <c:v>724</c:v>
                </c:pt>
                <c:pt idx="9108">
                  <c:v>726</c:v>
                </c:pt>
                <c:pt idx="9109">
                  <c:v>723</c:v>
                </c:pt>
                <c:pt idx="9110">
                  <c:v>728</c:v>
                </c:pt>
                <c:pt idx="9111">
                  <c:v>731</c:v>
                </c:pt>
                <c:pt idx="9112">
                  <c:v>726</c:v>
                </c:pt>
                <c:pt idx="9113">
                  <c:v>722</c:v>
                </c:pt>
                <c:pt idx="9114">
                  <c:v>728</c:v>
                </c:pt>
                <c:pt idx="9115">
                  <c:v>723</c:v>
                </c:pt>
                <c:pt idx="9116">
                  <c:v>726</c:v>
                </c:pt>
                <c:pt idx="9117">
                  <c:v>721</c:v>
                </c:pt>
                <c:pt idx="9118">
                  <c:v>723</c:v>
                </c:pt>
                <c:pt idx="9119">
                  <c:v>718</c:v>
                </c:pt>
                <c:pt idx="9120">
                  <c:v>716</c:v>
                </c:pt>
                <c:pt idx="9121">
                  <c:v>723</c:v>
                </c:pt>
                <c:pt idx="9122">
                  <c:v>723</c:v>
                </c:pt>
                <c:pt idx="9123">
                  <c:v>750</c:v>
                </c:pt>
                <c:pt idx="9124">
                  <c:v>731</c:v>
                </c:pt>
                <c:pt idx="9125">
                  <c:v>755</c:v>
                </c:pt>
                <c:pt idx="9126">
                  <c:v>728</c:v>
                </c:pt>
                <c:pt idx="9127">
                  <c:v>721</c:v>
                </c:pt>
                <c:pt idx="9128">
                  <c:v>718</c:v>
                </c:pt>
                <c:pt idx="9129">
                  <c:v>723</c:v>
                </c:pt>
                <c:pt idx="9130">
                  <c:v>716</c:v>
                </c:pt>
                <c:pt idx="9131">
                  <c:v>715</c:v>
                </c:pt>
                <c:pt idx="9132">
                  <c:v>723</c:v>
                </c:pt>
                <c:pt idx="9133">
                  <c:v>726</c:v>
                </c:pt>
                <c:pt idx="9134">
                  <c:v>723</c:v>
                </c:pt>
                <c:pt idx="9135">
                  <c:v>721</c:v>
                </c:pt>
                <c:pt idx="9136">
                  <c:v>723</c:v>
                </c:pt>
                <c:pt idx="9137">
                  <c:v>731</c:v>
                </c:pt>
                <c:pt idx="9138">
                  <c:v>734</c:v>
                </c:pt>
                <c:pt idx="9139">
                  <c:v>723</c:v>
                </c:pt>
                <c:pt idx="9140">
                  <c:v>728</c:v>
                </c:pt>
                <c:pt idx="9141">
                  <c:v>732</c:v>
                </c:pt>
                <c:pt idx="9142">
                  <c:v>731</c:v>
                </c:pt>
                <c:pt idx="9143">
                  <c:v>729</c:v>
                </c:pt>
                <c:pt idx="9144">
                  <c:v>726</c:v>
                </c:pt>
                <c:pt idx="9145">
                  <c:v>723</c:v>
                </c:pt>
                <c:pt idx="9146">
                  <c:v>721</c:v>
                </c:pt>
                <c:pt idx="9147">
                  <c:v>726</c:v>
                </c:pt>
                <c:pt idx="9148">
                  <c:v>724</c:v>
                </c:pt>
                <c:pt idx="9149">
                  <c:v>723</c:v>
                </c:pt>
                <c:pt idx="9150">
                  <c:v>731</c:v>
                </c:pt>
                <c:pt idx="9151">
                  <c:v>721</c:v>
                </c:pt>
                <c:pt idx="9152">
                  <c:v>728</c:v>
                </c:pt>
                <c:pt idx="9153">
                  <c:v>726</c:v>
                </c:pt>
                <c:pt idx="9154">
                  <c:v>728</c:v>
                </c:pt>
                <c:pt idx="9155">
                  <c:v>726</c:v>
                </c:pt>
                <c:pt idx="9156">
                  <c:v>715</c:v>
                </c:pt>
                <c:pt idx="9157">
                  <c:v>723</c:v>
                </c:pt>
                <c:pt idx="9158">
                  <c:v>716</c:v>
                </c:pt>
                <c:pt idx="9159">
                  <c:v>723</c:v>
                </c:pt>
                <c:pt idx="9160">
                  <c:v>727</c:v>
                </c:pt>
                <c:pt idx="9161">
                  <c:v>718</c:v>
                </c:pt>
                <c:pt idx="9162">
                  <c:v>723</c:v>
                </c:pt>
                <c:pt idx="9163">
                  <c:v>716</c:v>
                </c:pt>
                <c:pt idx="9164">
                  <c:v>718</c:v>
                </c:pt>
                <c:pt idx="9165">
                  <c:v>726</c:v>
                </c:pt>
                <c:pt idx="9166">
                  <c:v>723</c:v>
                </c:pt>
                <c:pt idx="9167">
                  <c:v>717</c:v>
                </c:pt>
                <c:pt idx="9168">
                  <c:v>721</c:v>
                </c:pt>
                <c:pt idx="9169">
                  <c:v>716</c:v>
                </c:pt>
                <c:pt idx="9170">
                  <c:v>723</c:v>
                </c:pt>
                <c:pt idx="9171">
                  <c:v>726</c:v>
                </c:pt>
                <c:pt idx="9172">
                  <c:v>723</c:v>
                </c:pt>
                <c:pt idx="9173">
                  <c:v>729</c:v>
                </c:pt>
                <c:pt idx="9174">
                  <c:v>716</c:v>
                </c:pt>
                <c:pt idx="9175">
                  <c:v>723</c:v>
                </c:pt>
                <c:pt idx="9176">
                  <c:v>724</c:v>
                </c:pt>
                <c:pt idx="9177">
                  <c:v>721</c:v>
                </c:pt>
                <c:pt idx="9178">
                  <c:v>728</c:v>
                </c:pt>
                <c:pt idx="9179">
                  <c:v>726</c:v>
                </c:pt>
                <c:pt idx="9180">
                  <c:v>731</c:v>
                </c:pt>
                <c:pt idx="9181">
                  <c:v>731</c:v>
                </c:pt>
                <c:pt idx="9182">
                  <c:v>728</c:v>
                </c:pt>
                <c:pt idx="9183">
                  <c:v>728</c:v>
                </c:pt>
                <c:pt idx="9184">
                  <c:v>716</c:v>
                </c:pt>
                <c:pt idx="9185">
                  <c:v>723</c:v>
                </c:pt>
                <c:pt idx="9186">
                  <c:v>726</c:v>
                </c:pt>
                <c:pt idx="9187">
                  <c:v>716</c:v>
                </c:pt>
                <c:pt idx="9188">
                  <c:v>718</c:v>
                </c:pt>
                <c:pt idx="9189">
                  <c:v>723</c:v>
                </c:pt>
                <c:pt idx="9190">
                  <c:v>716</c:v>
                </c:pt>
                <c:pt idx="9191">
                  <c:v>726</c:v>
                </c:pt>
                <c:pt idx="9192">
                  <c:v>726</c:v>
                </c:pt>
                <c:pt idx="9193">
                  <c:v>721</c:v>
                </c:pt>
                <c:pt idx="9194">
                  <c:v>718</c:v>
                </c:pt>
                <c:pt idx="9195">
                  <c:v>717</c:v>
                </c:pt>
                <c:pt idx="9196">
                  <c:v>721</c:v>
                </c:pt>
                <c:pt idx="9197">
                  <c:v>718</c:v>
                </c:pt>
                <c:pt idx="9198">
                  <c:v>724</c:v>
                </c:pt>
                <c:pt idx="9199">
                  <c:v>718</c:v>
                </c:pt>
                <c:pt idx="9200">
                  <c:v>723</c:v>
                </c:pt>
                <c:pt idx="9201">
                  <c:v>718</c:v>
                </c:pt>
                <c:pt idx="9202">
                  <c:v>731</c:v>
                </c:pt>
                <c:pt idx="9203">
                  <c:v>721</c:v>
                </c:pt>
                <c:pt idx="9204">
                  <c:v>718</c:v>
                </c:pt>
                <c:pt idx="9205">
                  <c:v>723</c:v>
                </c:pt>
                <c:pt idx="9206">
                  <c:v>718</c:v>
                </c:pt>
                <c:pt idx="9207">
                  <c:v>718</c:v>
                </c:pt>
                <c:pt idx="9208">
                  <c:v>716</c:v>
                </c:pt>
                <c:pt idx="9209">
                  <c:v>718</c:v>
                </c:pt>
                <c:pt idx="9210">
                  <c:v>718</c:v>
                </c:pt>
                <c:pt idx="9211">
                  <c:v>721</c:v>
                </c:pt>
                <c:pt idx="9212">
                  <c:v>723</c:v>
                </c:pt>
                <c:pt idx="9213">
                  <c:v>728</c:v>
                </c:pt>
                <c:pt idx="9214">
                  <c:v>726</c:v>
                </c:pt>
                <c:pt idx="9215">
                  <c:v>731</c:v>
                </c:pt>
                <c:pt idx="9216">
                  <c:v>728</c:v>
                </c:pt>
                <c:pt idx="9217">
                  <c:v>726</c:v>
                </c:pt>
                <c:pt idx="9218">
                  <c:v>718</c:v>
                </c:pt>
                <c:pt idx="9219">
                  <c:v>731</c:v>
                </c:pt>
                <c:pt idx="9220">
                  <c:v>726</c:v>
                </c:pt>
                <c:pt idx="9221">
                  <c:v>718</c:v>
                </c:pt>
                <c:pt idx="9222">
                  <c:v>724</c:v>
                </c:pt>
                <c:pt idx="9223">
                  <c:v>723</c:v>
                </c:pt>
                <c:pt idx="9224">
                  <c:v>731</c:v>
                </c:pt>
                <c:pt idx="9225">
                  <c:v>715</c:v>
                </c:pt>
                <c:pt idx="9226">
                  <c:v>715</c:v>
                </c:pt>
                <c:pt idx="9227">
                  <c:v>718</c:v>
                </c:pt>
                <c:pt idx="9228">
                  <c:v>726</c:v>
                </c:pt>
                <c:pt idx="9229">
                  <c:v>723</c:v>
                </c:pt>
                <c:pt idx="9230">
                  <c:v>721</c:v>
                </c:pt>
                <c:pt idx="9231">
                  <c:v>723</c:v>
                </c:pt>
                <c:pt idx="9232">
                  <c:v>750</c:v>
                </c:pt>
                <c:pt idx="9233">
                  <c:v>721</c:v>
                </c:pt>
                <c:pt idx="9234">
                  <c:v>723</c:v>
                </c:pt>
                <c:pt idx="9235">
                  <c:v>716</c:v>
                </c:pt>
                <c:pt idx="9236">
                  <c:v>723</c:v>
                </c:pt>
                <c:pt idx="9237">
                  <c:v>718</c:v>
                </c:pt>
                <c:pt idx="9238">
                  <c:v>721</c:v>
                </c:pt>
                <c:pt idx="9239">
                  <c:v>723</c:v>
                </c:pt>
                <c:pt idx="9240">
                  <c:v>718</c:v>
                </c:pt>
                <c:pt idx="9241">
                  <c:v>716</c:v>
                </c:pt>
                <c:pt idx="9242">
                  <c:v>726</c:v>
                </c:pt>
                <c:pt idx="9243">
                  <c:v>723</c:v>
                </c:pt>
                <c:pt idx="9244">
                  <c:v>731</c:v>
                </c:pt>
                <c:pt idx="9245">
                  <c:v>726</c:v>
                </c:pt>
                <c:pt idx="9246">
                  <c:v>721</c:v>
                </c:pt>
                <c:pt idx="9247">
                  <c:v>726</c:v>
                </c:pt>
                <c:pt idx="9248">
                  <c:v>721</c:v>
                </c:pt>
                <c:pt idx="9249">
                  <c:v>715</c:v>
                </c:pt>
                <c:pt idx="9250">
                  <c:v>723</c:v>
                </c:pt>
                <c:pt idx="9251">
                  <c:v>724</c:v>
                </c:pt>
                <c:pt idx="9252">
                  <c:v>718</c:v>
                </c:pt>
                <c:pt idx="9253">
                  <c:v>718</c:v>
                </c:pt>
                <c:pt idx="9254">
                  <c:v>726</c:v>
                </c:pt>
                <c:pt idx="9255">
                  <c:v>723</c:v>
                </c:pt>
                <c:pt idx="9256">
                  <c:v>728</c:v>
                </c:pt>
                <c:pt idx="9257">
                  <c:v>728</c:v>
                </c:pt>
                <c:pt idx="9258">
                  <c:v>724</c:v>
                </c:pt>
                <c:pt idx="9259">
                  <c:v>718</c:v>
                </c:pt>
                <c:pt idx="9260">
                  <c:v>717</c:v>
                </c:pt>
                <c:pt idx="9261">
                  <c:v>724</c:v>
                </c:pt>
                <c:pt idx="9262">
                  <c:v>716</c:v>
                </c:pt>
                <c:pt idx="9263">
                  <c:v>731</c:v>
                </c:pt>
                <c:pt idx="9264">
                  <c:v>721</c:v>
                </c:pt>
                <c:pt idx="9265">
                  <c:v>718</c:v>
                </c:pt>
                <c:pt idx="9266">
                  <c:v>721</c:v>
                </c:pt>
                <c:pt idx="9267">
                  <c:v>715</c:v>
                </c:pt>
                <c:pt idx="9268">
                  <c:v>723</c:v>
                </c:pt>
                <c:pt idx="9269">
                  <c:v>721</c:v>
                </c:pt>
                <c:pt idx="9270">
                  <c:v>726</c:v>
                </c:pt>
                <c:pt idx="9271">
                  <c:v>721</c:v>
                </c:pt>
                <c:pt idx="9272">
                  <c:v>726</c:v>
                </c:pt>
                <c:pt idx="9273">
                  <c:v>722</c:v>
                </c:pt>
                <c:pt idx="9274">
                  <c:v>720</c:v>
                </c:pt>
                <c:pt idx="9275">
                  <c:v>726</c:v>
                </c:pt>
                <c:pt idx="9276">
                  <c:v>731</c:v>
                </c:pt>
                <c:pt idx="9277">
                  <c:v>721</c:v>
                </c:pt>
                <c:pt idx="9278">
                  <c:v>723</c:v>
                </c:pt>
                <c:pt idx="9279">
                  <c:v>723</c:v>
                </c:pt>
                <c:pt idx="9280">
                  <c:v>720</c:v>
                </c:pt>
                <c:pt idx="9281">
                  <c:v>728</c:v>
                </c:pt>
                <c:pt idx="9282">
                  <c:v>726</c:v>
                </c:pt>
                <c:pt idx="9283">
                  <c:v>728</c:v>
                </c:pt>
                <c:pt idx="9284">
                  <c:v>728</c:v>
                </c:pt>
                <c:pt idx="9285">
                  <c:v>721</c:v>
                </c:pt>
                <c:pt idx="9286">
                  <c:v>723</c:v>
                </c:pt>
                <c:pt idx="9287">
                  <c:v>734</c:v>
                </c:pt>
                <c:pt idx="9288">
                  <c:v>721</c:v>
                </c:pt>
                <c:pt idx="9289">
                  <c:v>731</c:v>
                </c:pt>
                <c:pt idx="9290">
                  <c:v>729</c:v>
                </c:pt>
                <c:pt idx="9291">
                  <c:v>731</c:v>
                </c:pt>
                <c:pt idx="9292">
                  <c:v>723</c:v>
                </c:pt>
                <c:pt idx="9293">
                  <c:v>721</c:v>
                </c:pt>
                <c:pt idx="9294">
                  <c:v>731</c:v>
                </c:pt>
                <c:pt idx="9295">
                  <c:v>726</c:v>
                </c:pt>
                <c:pt idx="9296">
                  <c:v>726</c:v>
                </c:pt>
                <c:pt idx="9297">
                  <c:v>728</c:v>
                </c:pt>
                <c:pt idx="9298">
                  <c:v>721</c:v>
                </c:pt>
                <c:pt idx="9299">
                  <c:v>722</c:v>
                </c:pt>
                <c:pt idx="9300">
                  <c:v>723</c:v>
                </c:pt>
                <c:pt idx="9301">
                  <c:v>731</c:v>
                </c:pt>
                <c:pt idx="9302">
                  <c:v>736</c:v>
                </c:pt>
                <c:pt idx="9303">
                  <c:v>721</c:v>
                </c:pt>
                <c:pt idx="9304">
                  <c:v>723</c:v>
                </c:pt>
                <c:pt idx="9305">
                  <c:v>729</c:v>
                </c:pt>
                <c:pt idx="9306">
                  <c:v>723</c:v>
                </c:pt>
                <c:pt idx="9307">
                  <c:v>731</c:v>
                </c:pt>
                <c:pt idx="9308">
                  <c:v>716</c:v>
                </c:pt>
                <c:pt idx="9309">
                  <c:v>717</c:v>
                </c:pt>
                <c:pt idx="9310">
                  <c:v>721</c:v>
                </c:pt>
                <c:pt idx="9311">
                  <c:v>718</c:v>
                </c:pt>
                <c:pt idx="9312">
                  <c:v>717</c:v>
                </c:pt>
                <c:pt idx="9313">
                  <c:v>728</c:v>
                </c:pt>
                <c:pt idx="9314">
                  <c:v>723</c:v>
                </c:pt>
                <c:pt idx="9315">
                  <c:v>726</c:v>
                </c:pt>
                <c:pt idx="9316">
                  <c:v>731</c:v>
                </c:pt>
                <c:pt idx="9317">
                  <c:v>718</c:v>
                </c:pt>
                <c:pt idx="9318">
                  <c:v>715</c:v>
                </c:pt>
                <c:pt idx="9319">
                  <c:v>723</c:v>
                </c:pt>
                <c:pt idx="9320">
                  <c:v>721</c:v>
                </c:pt>
                <c:pt idx="9321">
                  <c:v>723</c:v>
                </c:pt>
                <c:pt idx="9322">
                  <c:v>718</c:v>
                </c:pt>
                <c:pt idx="9323">
                  <c:v>715</c:v>
                </c:pt>
                <c:pt idx="9324">
                  <c:v>726</c:v>
                </c:pt>
                <c:pt idx="9325">
                  <c:v>723</c:v>
                </c:pt>
                <c:pt idx="9326">
                  <c:v>726</c:v>
                </c:pt>
                <c:pt idx="9327">
                  <c:v>723</c:v>
                </c:pt>
                <c:pt idx="9328">
                  <c:v>731</c:v>
                </c:pt>
                <c:pt idx="9329">
                  <c:v>723</c:v>
                </c:pt>
                <c:pt idx="9330">
                  <c:v>715</c:v>
                </c:pt>
                <c:pt idx="9331">
                  <c:v>715</c:v>
                </c:pt>
                <c:pt idx="9332">
                  <c:v>731</c:v>
                </c:pt>
                <c:pt idx="9333">
                  <c:v>718</c:v>
                </c:pt>
                <c:pt idx="9334">
                  <c:v>718</c:v>
                </c:pt>
                <c:pt idx="9335">
                  <c:v>729</c:v>
                </c:pt>
                <c:pt idx="9336">
                  <c:v>718</c:v>
                </c:pt>
                <c:pt idx="9337">
                  <c:v>717</c:v>
                </c:pt>
                <c:pt idx="9338">
                  <c:v>721</c:v>
                </c:pt>
                <c:pt idx="9339">
                  <c:v>718</c:v>
                </c:pt>
                <c:pt idx="9340">
                  <c:v>724</c:v>
                </c:pt>
                <c:pt idx="9341">
                  <c:v>733</c:v>
                </c:pt>
                <c:pt idx="9342">
                  <c:v>743</c:v>
                </c:pt>
                <c:pt idx="9343">
                  <c:v>718</c:v>
                </c:pt>
                <c:pt idx="9344">
                  <c:v>723</c:v>
                </c:pt>
                <c:pt idx="9345">
                  <c:v>750</c:v>
                </c:pt>
                <c:pt idx="9346">
                  <c:v>750</c:v>
                </c:pt>
                <c:pt idx="9347">
                  <c:v>724</c:v>
                </c:pt>
                <c:pt idx="9348">
                  <c:v>726</c:v>
                </c:pt>
                <c:pt idx="9349">
                  <c:v>716</c:v>
                </c:pt>
                <c:pt idx="9350">
                  <c:v>728</c:v>
                </c:pt>
                <c:pt idx="9351">
                  <c:v>723</c:v>
                </c:pt>
                <c:pt idx="9352">
                  <c:v>721</c:v>
                </c:pt>
                <c:pt idx="9353">
                  <c:v>723</c:v>
                </c:pt>
                <c:pt idx="9354">
                  <c:v>728</c:v>
                </c:pt>
                <c:pt idx="9355">
                  <c:v>724</c:v>
                </c:pt>
                <c:pt idx="9356">
                  <c:v>723</c:v>
                </c:pt>
                <c:pt idx="9357">
                  <c:v>718</c:v>
                </c:pt>
                <c:pt idx="9358">
                  <c:v>718</c:v>
                </c:pt>
                <c:pt idx="9359">
                  <c:v>723</c:v>
                </c:pt>
                <c:pt idx="9360">
                  <c:v>716</c:v>
                </c:pt>
                <c:pt idx="9361">
                  <c:v>723</c:v>
                </c:pt>
                <c:pt idx="9362">
                  <c:v>731</c:v>
                </c:pt>
                <c:pt idx="9363">
                  <c:v>731</c:v>
                </c:pt>
                <c:pt idx="9364">
                  <c:v>736</c:v>
                </c:pt>
                <c:pt idx="9365">
                  <c:v>721</c:v>
                </c:pt>
                <c:pt idx="9366">
                  <c:v>723</c:v>
                </c:pt>
                <c:pt idx="9367">
                  <c:v>723</c:v>
                </c:pt>
                <c:pt idx="9368">
                  <c:v>721</c:v>
                </c:pt>
                <c:pt idx="9369">
                  <c:v>733</c:v>
                </c:pt>
                <c:pt idx="9370">
                  <c:v>721</c:v>
                </c:pt>
                <c:pt idx="9371">
                  <c:v>723</c:v>
                </c:pt>
                <c:pt idx="9372">
                  <c:v>723</c:v>
                </c:pt>
                <c:pt idx="9373">
                  <c:v>728</c:v>
                </c:pt>
                <c:pt idx="9374">
                  <c:v>723</c:v>
                </c:pt>
                <c:pt idx="9375">
                  <c:v>716</c:v>
                </c:pt>
                <c:pt idx="9376">
                  <c:v>723</c:v>
                </c:pt>
                <c:pt idx="9377">
                  <c:v>726</c:v>
                </c:pt>
                <c:pt idx="9378">
                  <c:v>716</c:v>
                </c:pt>
                <c:pt idx="9379">
                  <c:v>723</c:v>
                </c:pt>
                <c:pt idx="9380">
                  <c:v>716</c:v>
                </c:pt>
                <c:pt idx="9381">
                  <c:v>715</c:v>
                </c:pt>
                <c:pt idx="9382">
                  <c:v>731</c:v>
                </c:pt>
                <c:pt idx="9383">
                  <c:v>721</c:v>
                </c:pt>
                <c:pt idx="9384">
                  <c:v>720</c:v>
                </c:pt>
                <c:pt idx="9385">
                  <c:v>723</c:v>
                </c:pt>
                <c:pt idx="9386">
                  <c:v>736</c:v>
                </c:pt>
                <c:pt idx="9387">
                  <c:v>723</c:v>
                </c:pt>
                <c:pt idx="9388">
                  <c:v>724</c:v>
                </c:pt>
                <c:pt idx="9389">
                  <c:v>718</c:v>
                </c:pt>
                <c:pt idx="9390">
                  <c:v>726</c:v>
                </c:pt>
                <c:pt idx="9391">
                  <c:v>726</c:v>
                </c:pt>
                <c:pt idx="9392">
                  <c:v>718</c:v>
                </c:pt>
                <c:pt idx="9393">
                  <c:v>716</c:v>
                </c:pt>
                <c:pt idx="9394">
                  <c:v>715</c:v>
                </c:pt>
                <c:pt idx="9395">
                  <c:v>715</c:v>
                </c:pt>
                <c:pt idx="9396">
                  <c:v>729</c:v>
                </c:pt>
                <c:pt idx="9397">
                  <c:v>723</c:v>
                </c:pt>
                <c:pt idx="9398">
                  <c:v>722</c:v>
                </c:pt>
                <c:pt idx="9399">
                  <c:v>729</c:v>
                </c:pt>
                <c:pt idx="9400">
                  <c:v>728</c:v>
                </c:pt>
                <c:pt idx="9401">
                  <c:v>726</c:v>
                </c:pt>
                <c:pt idx="9402">
                  <c:v>718</c:v>
                </c:pt>
                <c:pt idx="9403">
                  <c:v>715</c:v>
                </c:pt>
                <c:pt idx="9404">
                  <c:v>716</c:v>
                </c:pt>
                <c:pt idx="9405">
                  <c:v>718</c:v>
                </c:pt>
                <c:pt idx="9406">
                  <c:v>721</c:v>
                </c:pt>
                <c:pt idx="9407">
                  <c:v>723</c:v>
                </c:pt>
                <c:pt idx="9408">
                  <c:v>723</c:v>
                </c:pt>
                <c:pt idx="9409">
                  <c:v>716</c:v>
                </c:pt>
                <c:pt idx="9410">
                  <c:v>723</c:v>
                </c:pt>
                <c:pt idx="9411">
                  <c:v>723</c:v>
                </c:pt>
                <c:pt idx="9412">
                  <c:v>726</c:v>
                </c:pt>
                <c:pt idx="9413">
                  <c:v>731</c:v>
                </c:pt>
                <c:pt idx="9414">
                  <c:v>718</c:v>
                </c:pt>
                <c:pt idx="9415">
                  <c:v>726</c:v>
                </c:pt>
                <c:pt idx="9416">
                  <c:v>723</c:v>
                </c:pt>
                <c:pt idx="9417">
                  <c:v>726</c:v>
                </c:pt>
                <c:pt idx="9418">
                  <c:v>718</c:v>
                </c:pt>
                <c:pt idx="9419">
                  <c:v>717</c:v>
                </c:pt>
                <c:pt idx="9420">
                  <c:v>726</c:v>
                </c:pt>
                <c:pt idx="9421">
                  <c:v>723</c:v>
                </c:pt>
                <c:pt idx="9422">
                  <c:v>729</c:v>
                </c:pt>
                <c:pt idx="9423">
                  <c:v>723</c:v>
                </c:pt>
                <c:pt idx="9424">
                  <c:v>731</c:v>
                </c:pt>
                <c:pt idx="9425">
                  <c:v>723</c:v>
                </c:pt>
                <c:pt idx="9426">
                  <c:v>728</c:v>
                </c:pt>
                <c:pt idx="9427">
                  <c:v>721</c:v>
                </c:pt>
                <c:pt idx="9428">
                  <c:v>726</c:v>
                </c:pt>
                <c:pt idx="9429">
                  <c:v>726</c:v>
                </c:pt>
                <c:pt idx="9430">
                  <c:v>728</c:v>
                </c:pt>
                <c:pt idx="9431">
                  <c:v>731</c:v>
                </c:pt>
                <c:pt idx="9432">
                  <c:v>721</c:v>
                </c:pt>
                <c:pt idx="9433">
                  <c:v>728</c:v>
                </c:pt>
                <c:pt idx="9434">
                  <c:v>722</c:v>
                </c:pt>
                <c:pt idx="9435">
                  <c:v>726</c:v>
                </c:pt>
                <c:pt idx="9436">
                  <c:v>723</c:v>
                </c:pt>
                <c:pt idx="9437">
                  <c:v>728</c:v>
                </c:pt>
                <c:pt idx="9438">
                  <c:v>736</c:v>
                </c:pt>
                <c:pt idx="9439">
                  <c:v>728</c:v>
                </c:pt>
                <c:pt idx="9440">
                  <c:v>720</c:v>
                </c:pt>
                <c:pt idx="9441">
                  <c:v>733</c:v>
                </c:pt>
                <c:pt idx="9442">
                  <c:v>723</c:v>
                </c:pt>
                <c:pt idx="9443">
                  <c:v>721</c:v>
                </c:pt>
                <c:pt idx="9444">
                  <c:v>733</c:v>
                </c:pt>
                <c:pt idx="9445">
                  <c:v>728</c:v>
                </c:pt>
                <c:pt idx="9446">
                  <c:v>721</c:v>
                </c:pt>
                <c:pt idx="9447">
                  <c:v>723</c:v>
                </c:pt>
                <c:pt idx="9448">
                  <c:v>721</c:v>
                </c:pt>
                <c:pt idx="9449">
                  <c:v>720</c:v>
                </c:pt>
                <c:pt idx="9450">
                  <c:v>728</c:v>
                </c:pt>
                <c:pt idx="9451">
                  <c:v>745</c:v>
                </c:pt>
                <c:pt idx="9452">
                  <c:v>718</c:v>
                </c:pt>
                <c:pt idx="9453">
                  <c:v>723</c:v>
                </c:pt>
                <c:pt idx="9454">
                  <c:v>723</c:v>
                </c:pt>
                <c:pt idx="9455">
                  <c:v>723</c:v>
                </c:pt>
                <c:pt idx="9456">
                  <c:v>718</c:v>
                </c:pt>
                <c:pt idx="9457">
                  <c:v>718</c:v>
                </c:pt>
                <c:pt idx="9458">
                  <c:v>715</c:v>
                </c:pt>
                <c:pt idx="9459">
                  <c:v>723</c:v>
                </c:pt>
                <c:pt idx="9460">
                  <c:v>723</c:v>
                </c:pt>
                <c:pt idx="9461">
                  <c:v>725</c:v>
                </c:pt>
                <c:pt idx="9462">
                  <c:v>723</c:v>
                </c:pt>
                <c:pt idx="9463">
                  <c:v>721</c:v>
                </c:pt>
                <c:pt idx="9464">
                  <c:v>734</c:v>
                </c:pt>
                <c:pt idx="9465">
                  <c:v>721</c:v>
                </c:pt>
                <c:pt idx="9466">
                  <c:v>721</c:v>
                </c:pt>
                <c:pt idx="9467">
                  <c:v>723</c:v>
                </c:pt>
                <c:pt idx="9468">
                  <c:v>734</c:v>
                </c:pt>
                <c:pt idx="9469">
                  <c:v>736</c:v>
                </c:pt>
                <c:pt idx="9470">
                  <c:v>723</c:v>
                </c:pt>
                <c:pt idx="9471">
                  <c:v>716</c:v>
                </c:pt>
                <c:pt idx="9472">
                  <c:v>718</c:v>
                </c:pt>
                <c:pt idx="9473">
                  <c:v>729</c:v>
                </c:pt>
                <c:pt idx="9474">
                  <c:v>718</c:v>
                </c:pt>
                <c:pt idx="9475">
                  <c:v>718</c:v>
                </c:pt>
                <c:pt idx="9476">
                  <c:v>723</c:v>
                </c:pt>
                <c:pt idx="9477">
                  <c:v>717</c:v>
                </c:pt>
                <c:pt idx="9478">
                  <c:v>721</c:v>
                </c:pt>
                <c:pt idx="9479">
                  <c:v>731</c:v>
                </c:pt>
                <c:pt idx="9480">
                  <c:v>728</c:v>
                </c:pt>
                <c:pt idx="9481">
                  <c:v>726</c:v>
                </c:pt>
                <c:pt idx="9482">
                  <c:v>731</c:v>
                </c:pt>
                <c:pt idx="9483">
                  <c:v>716</c:v>
                </c:pt>
                <c:pt idx="9484">
                  <c:v>726</c:v>
                </c:pt>
                <c:pt idx="9485">
                  <c:v>718</c:v>
                </c:pt>
                <c:pt idx="9486">
                  <c:v>724</c:v>
                </c:pt>
                <c:pt idx="9487">
                  <c:v>723</c:v>
                </c:pt>
                <c:pt idx="9488">
                  <c:v>723</c:v>
                </c:pt>
                <c:pt idx="9489">
                  <c:v>716</c:v>
                </c:pt>
                <c:pt idx="9490">
                  <c:v>718</c:v>
                </c:pt>
                <c:pt idx="9491">
                  <c:v>715</c:v>
                </c:pt>
                <c:pt idx="9492">
                  <c:v>723</c:v>
                </c:pt>
                <c:pt idx="9493">
                  <c:v>726</c:v>
                </c:pt>
                <c:pt idx="9494">
                  <c:v>729</c:v>
                </c:pt>
                <c:pt idx="9495">
                  <c:v>718</c:v>
                </c:pt>
                <c:pt idx="9496">
                  <c:v>726</c:v>
                </c:pt>
                <c:pt idx="9497">
                  <c:v>723</c:v>
                </c:pt>
                <c:pt idx="9498">
                  <c:v>723</c:v>
                </c:pt>
                <c:pt idx="9499">
                  <c:v>720</c:v>
                </c:pt>
                <c:pt idx="9500">
                  <c:v>728</c:v>
                </c:pt>
                <c:pt idx="9501">
                  <c:v>723</c:v>
                </c:pt>
                <c:pt idx="9502">
                  <c:v>729</c:v>
                </c:pt>
                <c:pt idx="9503">
                  <c:v>728</c:v>
                </c:pt>
                <c:pt idx="9504">
                  <c:v>723</c:v>
                </c:pt>
                <c:pt idx="9505">
                  <c:v>715</c:v>
                </c:pt>
                <c:pt idx="9506">
                  <c:v>715</c:v>
                </c:pt>
                <c:pt idx="9507">
                  <c:v>724</c:v>
                </c:pt>
                <c:pt idx="9508">
                  <c:v>723</c:v>
                </c:pt>
                <c:pt idx="9509">
                  <c:v>723</c:v>
                </c:pt>
                <c:pt idx="9510">
                  <c:v>715</c:v>
                </c:pt>
                <c:pt idx="9511">
                  <c:v>723</c:v>
                </c:pt>
                <c:pt idx="9512">
                  <c:v>718</c:v>
                </c:pt>
                <c:pt idx="9513">
                  <c:v>723</c:v>
                </c:pt>
                <c:pt idx="9514">
                  <c:v>728</c:v>
                </c:pt>
                <c:pt idx="9515">
                  <c:v>721</c:v>
                </c:pt>
                <c:pt idx="9516">
                  <c:v>731</c:v>
                </c:pt>
                <c:pt idx="9517">
                  <c:v>731</c:v>
                </c:pt>
                <c:pt idx="9518">
                  <c:v>733</c:v>
                </c:pt>
                <c:pt idx="9519">
                  <c:v>736</c:v>
                </c:pt>
                <c:pt idx="9520">
                  <c:v>724</c:v>
                </c:pt>
                <c:pt idx="9521">
                  <c:v>718</c:v>
                </c:pt>
                <c:pt idx="9522">
                  <c:v>718</c:v>
                </c:pt>
                <c:pt idx="9523">
                  <c:v>715</c:v>
                </c:pt>
                <c:pt idx="9524">
                  <c:v>726</c:v>
                </c:pt>
                <c:pt idx="9525">
                  <c:v>723</c:v>
                </c:pt>
                <c:pt idx="9526">
                  <c:v>726</c:v>
                </c:pt>
                <c:pt idx="9527">
                  <c:v>726</c:v>
                </c:pt>
                <c:pt idx="9528">
                  <c:v>717</c:v>
                </c:pt>
                <c:pt idx="9529">
                  <c:v>715</c:v>
                </c:pt>
                <c:pt idx="9530">
                  <c:v>731</c:v>
                </c:pt>
                <c:pt idx="9531">
                  <c:v>718</c:v>
                </c:pt>
                <c:pt idx="9532">
                  <c:v>715</c:v>
                </c:pt>
                <c:pt idx="9533">
                  <c:v>724</c:v>
                </c:pt>
                <c:pt idx="9534">
                  <c:v>718</c:v>
                </c:pt>
                <c:pt idx="9535">
                  <c:v>723</c:v>
                </c:pt>
                <c:pt idx="9536">
                  <c:v>715</c:v>
                </c:pt>
                <c:pt idx="9537">
                  <c:v>723</c:v>
                </c:pt>
                <c:pt idx="9538">
                  <c:v>726</c:v>
                </c:pt>
                <c:pt idx="9539">
                  <c:v>723</c:v>
                </c:pt>
                <c:pt idx="9540">
                  <c:v>726</c:v>
                </c:pt>
                <c:pt idx="9541">
                  <c:v>716</c:v>
                </c:pt>
                <c:pt idx="9542">
                  <c:v>723</c:v>
                </c:pt>
                <c:pt idx="9543">
                  <c:v>731</c:v>
                </c:pt>
                <c:pt idx="9544">
                  <c:v>716</c:v>
                </c:pt>
                <c:pt idx="9545">
                  <c:v>723</c:v>
                </c:pt>
                <c:pt idx="9546">
                  <c:v>716</c:v>
                </c:pt>
                <c:pt idx="9547">
                  <c:v>723</c:v>
                </c:pt>
                <c:pt idx="9548">
                  <c:v>728</c:v>
                </c:pt>
                <c:pt idx="9549">
                  <c:v>721</c:v>
                </c:pt>
                <c:pt idx="9550">
                  <c:v>726</c:v>
                </c:pt>
                <c:pt idx="9551">
                  <c:v>726</c:v>
                </c:pt>
                <c:pt idx="9552">
                  <c:v>728</c:v>
                </c:pt>
                <c:pt idx="9553">
                  <c:v>728</c:v>
                </c:pt>
                <c:pt idx="9554">
                  <c:v>721</c:v>
                </c:pt>
                <c:pt idx="9555">
                  <c:v>726</c:v>
                </c:pt>
                <c:pt idx="9556">
                  <c:v>723</c:v>
                </c:pt>
                <c:pt idx="9557">
                  <c:v>729</c:v>
                </c:pt>
                <c:pt idx="9558">
                  <c:v>728</c:v>
                </c:pt>
                <c:pt idx="9559">
                  <c:v>745</c:v>
                </c:pt>
                <c:pt idx="9560">
                  <c:v>718</c:v>
                </c:pt>
                <c:pt idx="9561">
                  <c:v>750</c:v>
                </c:pt>
                <c:pt idx="9562">
                  <c:v>743</c:v>
                </c:pt>
                <c:pt idx="9563">
                  <c:v>723</c:v>
                </c:pt>
                <c:pt idx="9564">
                  <c:v>731</c:v>
                </c:pt>
                <c:pt idx="9565">
                  <c:v>750</c:v>
                </c:pt>
                <c:pt idx="9566">
                  <c:v>750</c:v>
                </c:pt>
                <c:pt idx="9567">
                  <c:v>721</c:v>
                </c:pt>
                <c:pt idx="9568">
                  <c:v>731</c:v>
                </c:pt>
                <c:pt idx="9569">
                  <c:v>728</c:v>
                </c:pt>
                <c:pt idx="9570">
                  <c:v>736</c:v>
                </c:pt>
                <c:pt idx="9571">
                  <c:v>723</c:v>
                </c:pt>
                <c:pt idx="9572">
                  <c:v>716</c:v>
                </c:pt>
                <c:pt idx="9573">
                  <c:v>718</c:v>
                </c:pt>
                <c:pt idx="9574">
                  <c:v>729</c:v>
                </c:pt>
                <c:pt idx="9575">
                  <c:v>716</c:v>
                </c:pt>
                <c:pt idx="9576">
                  <c:v>723</c:v>
                </c:pt>
                <c:pt idx="9577">
                  <c:v>721</c:v>
                </c:pt>
                <c:pt idx="9578">
                  <c:v>723</c:v>
                </c:pt>
                <c:pt idx="9579">
                  <c:v>718</c:v>
                </c:pt>
                <c:pt idx="9580">
                  <c:v>721</c:v>
                </c:pt>
                <c:pt idx="9581">
                  <c:v>723</c:v>
                </c:pt>
                <c:pt idx="9582">
                  <c:v>731</c:v>
                </c:pt>
                <c:pt idx="9583">
                  <c:v>721</c:v>
                </c:pt>
                <c:pt idx="9584">
                  <c:v>736</c:v>
                </c:pt>
                <c:pt idx="9585">
                  <c:v>723</c:v>
                </c:pt>
                <c:pt idx="9586">
                  <c:v>728</c:v>
                </c:pt>
                <c:pt idx="9587">
                  <c:v>718</c:v>
                </c:pt>
                <c:pt idx="9588">
                  <c:v>721</c:v>
                </c:pt>
                <c:pt idx="9589">
                  <c:v>723</c:v>
                </c:pt>
                <c:pt idx="9590">
                  <c:v>726</c:v>
                </c:pt>
                <c:pt idx="9591">
                  <c:v>721</c:v>
                </c:pt>
                <c:pt idx="9592">
                  <c:v>723</c:v>
                </c:pt>
                <c:pt idx="9593">
                  <c:v>731</c:v>
                </c:pt>
                <c:pt idx="9594">
                  <c:v>718</c:v>
                </c:pt>
                <c:pt idx="9595">
                  <c:v>717</c:v>
                </c:pt>
                <c:pt idx="9596">
                  <c:v>716</c:v>
                </c:pt>
                <c:pt idx="9597">
                  <c:v>731</c:v>
                </c:pt>
                <c:pt idx="9598">
                  <c:v>723</c:v>
                </c:pt>
                <c:pt idx="9599">
                  <c:v>724</c:v>
                </c:pt>
                <c:pt idx="9600">
                  <c:v>726</c:v>
                </c:pt>
                <c:pt idx="9601">
                  <c:v>723</c:v>
                </c:pt>
                <c:pt idx="9602">
                  <c:v>723</c:v>
                </c:pt>
                <c:pt idx="9603">
                  <c:v>718</c:v>
                </c:pt>
                <c:pt idx="9604">
                  <c:v>721</c:v>
                </c:pt>
                <c:pt idx="9605">
                  <c:v>723</c:v>
                </c:pt>
                <c:pt idx="9606">
                  <c:v>729</c:v>
                </c:pt>
                <c:pt idx="9607">
                  <c:v>723</c:v>
                </c:pt>
                <c:pt idx="9608">
                  <c:v>723</c:v>
                </c:pt>
                <c:pt idx="9609">
                  <c:v>726</c:v>
                </c:pt>
                <c:pt idx="9610">
                  <c:v>728</c:v>
                </c:pt>
                <c:pt idx="9611">
                  <c:v>731</c:v>
                </c:pt>
                <c:pt idx="9612">
                  <c:v>723</c:v>
                </c:pt>
                <c:pt idx="9613">
                  <c:v>723</c:v>
                </c:pt>
                <c:pt idx="9614">
                  <c:v>729</c:v>
                </c:pt>
                <c:pt idx="9615">
                  <c:v>728</c:v>
                </c:pt>
                <c:pt idx="9616">
                  <c:v>727</c:v>
                </c:pt>
                <c:pt idx="9617">
                  <c:v>729</c:v>
                </c:pt>
                <c:pt idx="9618">
                  <c:v>723</c:v>
                </c:pt>
                <c:pt idx="9619">
                  <c:v>724</c:v>
                </c:pt>
                <c:pt idx="9620">
                  <c:v>715</c:v>
                </c:pt>
                <c:pt idx="9621">
                  <c:v>726</c:v>
                </c:pt>
                <c:pt idx="9622">
                  <c:v>724</c:v>
                </c:pt>
                <c:pt idx="9623">
                  <c:v>723</c:v>
                </c:pt>
                <c:pt idx="9624">
                  <c:v>723</c:v>
                </c:pt>
                <c:pt idx="9625">
                  <c:v>726</c:v>
                </c:pt>
                <c:pt idx="9626">
                  <c:v>728</c:v>
                </c:pt>
                <c:pt idx="9627">
                  <c:v>721</c:v>
                </c:pt>
                <c:pt idx="9628">
                  <c:v>721</c:v>
                </c:pt>
                <c:pt idx="9629">
                  <c:v>722</c:v>
                </c:pt>
                <c:pt idx="9630">
                  <c:v>731</c:v>
                </c:pt>
                <c:pt idx="9631">
                  <c:v>731</c:v>
                </c:pt>
                <c:pt idx="9632">
                  <c:v>716</c:v>
                </c:pt>
                <c:pt idx="9633">
                  <c:v>723</c:v>
                </c:pt>
                <c:pt idx="9634">
                  <c:v>728</c:v>
                </c:pt>
                <c:pt idx="9635">
                  <c:v>726</c:v>
                </c:pt>
                <c:pt idx="9636">
                  <c:v>731</c:v>
                </c:pt>
                <c:pt idx="9637">
                  <c:v>721</c:v>
                </c:pt>
                <c:pt idx="9638">
                  <c:v>723</c:v>
                </c:pt>
                <c:pt idx="9639">
                  <c:v>731</c:v>
                </c:pt>
                <c:pt idx="9640">
                  <c:v>721</c:v>
                </c:pt>
                <c:pt idx="9641">
                  <c:v>728</c:v>
                </c:pt>
                <c:pt idx="9642">
                  <c:v>726</c:v>
                </c:pt>
                <c:pt idx="9643">
                  <c:v>721</c:v>
                </c:pt>
                <c:pt idx="9644">
                  <c:v>736</c:v>
                </c:pt>
                <c:pt idx="9645">
                  <c:v>721</c:v>
                </c:pt>
                <c:pt idx="9646">
                  <c:v>728</c:v>
                </c:pt>
                <c:pt idx="9647">
                  <c:v>723</c:v>
                </c:pt>
                <c:pt idx="9648">
                  <c:v>726</c:v>
                </c:pt>
                <c:pt idx="9649">
                  <c:v>728</c:v>
                </c:pt>
                <c:pt idx="9650">
                  <c:v>723</c:v>
                </c:pt>
                <c:pt idx="9651">
                  <c:v>721</c:v>
                </c:pt>
                <c:pt idx="9652">
                  <c:v>718</c:v>
                </c:pt>
                <c:pt idx="9653">
                  <c:v>731</c:v>
                </c:pt>
                <c:pt idx="9654">
                  <c:v>724</c:v>
                </c:pt>
                <c:pt idx="9655">
                  <c:v>726</c:v>
                </c:pt>
                <c:pt idx="9656">
                  <c:v>728</c:v>
                </c:pt>
                <c:pt idx="9657">
                  <c:v>718</c:v>
                </c:pt>
                <c:pt idx="9658">
                  <c:v>726</c:v>
                </c:pt>
                <c:pt idx="9659">
                  <c:v>729</c:v>
                </c:pt>
                <c:pt idx="9660">
                  <c:v>723</c:v>
                </c:pt>
                <c:pt idx="9661">
                  <c:v>731</c:v>
                </c:pt>
                <c:pt idx="9662">
                  <c:v>721</c:v>
                </c:pt>
                <c:pt idx="9663">
                  <c:v>731</c:v>
                </c:pt>
                <c:pt idx="9664">
                  <c:v>726</c:v>
                </c:pt>
                <c:pt idx="9665">
                  <c:v>716</c:v>
                </c:pt>
                <c:pt idx="9666">
                  <c:v>728</c:v>
                </c:pt>
                <c:pt idx="9667">
                  <c:v>721</c:v>
                </c:pt>
                <c:pt idx="9668">
                  <c:v>728</c:v>
                </c:pt>
                <c:pt idx="9669">
                  <c:v>728</c:v>
                </c:pt>
                <c:pt idx="9670">
                  <c:v>721</c:v>
                </c:pt>
                <c:pt idx="9671">
                  <c:v>728</c:v>
                </c:pt>
                <c:pt idx="9672">
                  <c:v>743</c:v>
                </c:pt>
                <c:pt idx="9673">
                  <c:v>728</c:v>
                </c:pt>
                <c:pt idx="9674">
                  <c:v>723</c:v>
                </c:pt>
                <c:pt idx="9675">
                  <c:v>726</c:v>
                </c:pt>
                <c:pt idx="9676">
                  <c:v>728</c:v>
                </c:pt>
                <c:pt idx="9677">
                  <c:v>726</c:v>
                </c:pt>
                <c:pt idx="9678">
                  <c:v>731</c:v>
                </c:pt>
                <c:pt idx="9679">
                  <c:v>726</c:v>
                </c:pt>
                <c:pt idx="9680">
                  <c:v>726</c:v>
                </c:pt>
                <c:pt idx="9681">
                  <c:v>728</c:v>
                </c:pt>
                <c:pt idx="9682">
                  <c:v>722</c:v>
                </c:pt>
                <c:pt idx="9683">
                  <c:v>721</c:v>
                </c:pt>
                <c:pt idx="9684">
                  <c:v>728</c:v>
                </c:pt>
                <c:pt idx="9685">
                  <c:v>718</c:v>
                </c:pt>
                <c:pt idx="9686">
                  <c:v>716</c:v>
                </c:pt>
                <c:pt idx="9687">
                  <c:v>718</c:v>
                </c:pt>
                <c:pt idx="9688">
                  <c:v>716</c:v>
                </c:pt>
                <c:pt idx="9689">
                  <c:v>723</c:v>
                </c:pt>
                <c:pt idx="9690">
                  <c:v>723</c:v>
                </c:pt>
                <c:pt idx="9691">
                  <c:v>716</c:v>
                </c:pt>
                <c:pt idx="9692">
                  <c:v>716</c:v>
                </c:pt>
                <c:pt idx="9693">
                  <c:v>729</c:v>
                </c:pt>
                <c:pt idx="9694">
                  <c:v>716</c:v>
                </c:pt>
                <c:pt idx="9695">
                  <c:v>723</c:v>
                </c:pt>
                <c:pt idx="9696">
                  <c:v>718</c:v>
                </c:pt>
                <c:pt idx="9697">
                  <c:v>716</c:v>
                </c:pt>
                <c:pt idx="9698">
                  <c:v>723</c:v>
                </c:pt>
                <c:pt idx="9699">
                  <c:v>726</c:v>
                </c:pt>
                <c:pt idx="9700">
                  <c:v>721</c:v>
                </c:pt>
                <c:pt idx="9701">
                  <c:v>726</c:v>
                </c:pt>
                <c:pt idx="9702">
                  <c:v>724</c:v>
                </c:pt>
                <c:pt idx="9703">
                  <c:v>723</c:v>
                </c:pt>
                <c:pt idx="9704">
                  <c:v>723</c:v>
                </c:pt>
                <c:pt idx="9705">
                  <c:v>723</c:v>
                </c:pt>
                <c:pt idx="9706">
                  <c:v>728</c:v>
                </c:pt>
                <c:pt idx="9707">
                  <c:v>734</c:v>
                </c:pt>
                <c:pt idx="9708">
                  <c:v>728</c:v>
                </c:pt>
                <c:pt idx="9709">
                  <c:v>723</c:v>
                </c:pt>
                <c:pt idx="9710">
                  <c:v>720</c:v>
                </c:pt>
                <c:pt idx="9711">
                  <c:v>731</c:v>
                </c:pt>
                <c:pt idx="9712">
                  <c:v>721</c:v>
                </c:pt>
                <c:pt idx="9713">
                  <c:v>726</c:v>
                </c:pt>
                <c:pt idx="9714">
                  <c:v>721</c:v>
                </c:pt>
                <c:pt idx="9715">
                  <c:v>718</c:v>
                </c:pt>
                <c:pt idx="9716">
                  <c:v>718</c:v>
                </c:pt>
                <c:pt idx="9717">
                  <c:v>715</c:v>
                </c:pt>
                <c:pt idx="9718">
                  <c:v>731</c:v>
                </c:pt>
                <c:pt idx="9719">
                  <c:v>726</c:v>
                </c:pt>
                <c:pt idx="9720">
                  <c:v>716</c:v>
                </c:pt>
                <c:pt idx="9721">
                  <c:v>726</c:v>
                </c:pt>
                <c:pt idx="9722">
                  <c:v>723</c:v>
                </c:pt>
                <c:pt idx="9723">
                  <c:v>723</c:v>
                </c:pt>
                <c:pt idx="9724">
                  <c:v>723</c:v>
                </c:pt>
                <c:pt idx="9725">
                  <c:v>720</c:v>
                </c:pt>
                <c:pt idx="9726">
                  <c:v>720</c:v>
                </c:pt>
                <c:pt idx="9727">
                  <c:v>728</c:v>
                </c:pt>
                <c:pt idx="9728">
                  <c:v>721</c:v>
                </c:pt>
                <c:pt idx="9729">
                  <c:v>731</c:v>
                </c:pt>
                <c:pt idx="9730">
                  <c:v>729</c:v>
                </c:pt>
                <c:pt idx="9731">
                  <c:v>718</c:v>
                </c:pt>
                <c:pt idx="9732">
                  <c:v>717</c:v>
                </c:pt>
                <c:pt idx="9733">
                  <c:v>724</c:v>
                </c:pt>
                <c:pt idx="9734">
                  <c:v>723</c:v>
                </c:pt>
                <c:pt idx="9735">
                  <c:v>724</c:v>
                </c:pt>
                <c:pt idx="9736">
                  <c:v>726</c:v>
                </c:pt>
                <c:pt idx="9737">
                  <c:v>718</c:v>
                </c:pt>
                <c:pt idx="9738">
                  <c:v>723</c:v>
                </c:pt>
                <c:pt idx="9739">
                  <c:v>728</c:v>
                </c:pt>
                <c:pt idx="9740">
                  <c:v>722</c:v>
                </c:pt>
                <c:pt idx="9741">
                  <c:v>720</c:v>
                </c:pt>
                <c:pt idx="9742">
                  <c:v>728</c:v>
                </c:pt>
                <c:pt idx="9743">
                  <c:v>723</c:v>
                </c:pt>
                <c:pt idx="9744">
                  <c:v>731</c:v>
                </c:pt>
                <c:pt idx="9745">
                  <c:v>723</c:v>
                </c:pt>
                <c:pt idx="9746">
                  <c:v>722</c:v>
                </c:pt>
                <c:pt idx="9747">
                  <c:v>726</c:v>
                </c:pt>
                <c:pt idx="9748">
                  <c:v>723</c:v>
                </c:pt>
                <c:pt idx="9749">
                  <c:v>731</c:v>
                </c:pt>
                <c:pt idx="9750">
                  <c:v>721</c:v>
                </c:pt>
                <c:pt idx="9751">
                  <c:v>728</c:v>
                </c:pt>
                <c:pt idx="9752">
                  <c:v>723</c:v>
                </c:pt>
                <c:pt idx="9753">
                  <c:v>721</c:v>
                </c:pt>
                <c:pt idx="9754">
                  <c:v>731</c:v>
                </c:pt>
                <c:pt idx="9755">
                  <c:v>723</c:v>
                </c:pt>
                <c:pt idx="9756">
                  <c:v>723</c:v>
                </c:pt>
                <c:pt idx="9757">
                  <c:v>723</c:v>
                </c:pt>
                <c:pt idx="9758">
                  <c:v>721</c:v>
                </c:pt>
                <c:pt idx="9759">
                  <c:v>718</c:v>
                </c:pt>
                <c:pt idx="9760">
                  <c:v>718</c:v>
                </c:pt>
                <c:pt idx="9761">
                  <c:v>716</c:v>
                </c:pt>
                <c:pt idx="9762">
                  <c:v>718</c:v>
                </c:pt>
                <c:pt idx="9763">
                  <c:v>721</c:v>
                </c:pt>
                <c:pt idx="9764">
                  <c:v>718</c:v>
                </c:pt>
                <c:pt idx="9765">
                  <c:v>723</c:v>
                </c:pt>
                <c:pt idx="9766">
                  <c:v>723</c:v>
                </c:pt>
                <c:pt idx="9767">
                  <c:v>728</c:v>
                </c:pt>
                <c:pt idx="9768">
                  <c:v>720</c:v>
                </c:pt>
                <c:pt idx="9769">
                  <c:v>726</c:v>
                </c:pt>
                <c:pt idx="9770">
                  <c:v>723</c:v>
                </c:pt>
                <c:pt idx="9771">
                  <c:v>720</c:v>
                </c:pt>
                <c:pt idx="9772">
                  <c:v>720</c:v>
                </c:pt>
                <c:pt idx="9773">
                  <c:v>726</c:v>
                </c:pt>
                <c:pt idx="9774">
                  <c:v>723</c:v>
                </c:pt>
                <c:pt idx="9775">
                  <c:v>731</c:v>
                </c:pt>
                <c:pt idx="9776">
                  <c:v>728</c:v>
                </c:pt>
                <c:pt idx="9777">
                  <c:v>728</c:v>
                </c:pt>
                <c:pt idx="9778">
                  <c:v>731</c:v>
                </c:pt>
                <c:pt idx="9779">
                  <c:v>723</c:v>
                </c:pt>
                <c:pt idx="9780">
                  <c:v>750</c:v>
                </c:pt>
                <c:pt idx="9781">
                  <c:v>721</c:v>
                </c:pt>
                <c:pt idx="9782">
                  <c:v>728</c:v>
                </c:pt>
                <c:pt idx="9783">
                  <c:v>723</c:v>
                </c:pt>
                <c:pt idx="9784">
                  <c:v>733</c:v>
                </c:pt>
                <c:pt idx="9785">
                  <c:v>723</c:v>
                </c:pt>
                <c:pt idx="9786">
                  <c:v>720</c:v>
                </c:pt>
                <c:pt idx="9787">
                  <c:v>726</c:v>
                </c:pt>
                <c:pt idx="9788">
                  <c:v>723</c:v>
                </c:pt>
                <c:pt idx="9789">
                  <c:v>726</c:v>
                </c:pt>
                <c:pt idx="9790">
                  <c:v>723</c:v>
                </c:pt>
                <c:pt idx="9791">
                  <c:v>728</c:v>
                </c:pt>
                <c:pt idx="9792">
                  <c:v>721</c:v>
                </c:pt>
                <c:pt idx="9793">
                  <c:v>722</c:v>
                </c:pt>
                <c:pt idx="9794">
                  <c:v>734</c:v>
                </c:pt>
                <c:pt idx="9795">
                  <c:v>726</c:v>
                </c:pt>
                <c:pt idx="9796">
                  <c:v>723</c:v>
                </c:pt>
                <c:pt idx="9797">
                  <c:v>726</c:v>
                </c:pt>
                <c:pt idx="9798">
                  <c:v>723</c:v>
                </c:pt>
                <c:pt idx="9799">
                  <c:v>734</c:v>
                </c:pt>
                <c:pt idx="9800">
                  <c:v>732</c:v>
                </c:pt>
                <c:pt idx="9801">
                  <c:v>731</c:v>
                </c:pt>
                <c:pt idx="9802">
                  <c:v>729</c:v>
                </c:pt>
                <c:pt idx="9803">
                  <c:v>728</c:v>
                </c:pt>
                <c:pt idx="9804">
                  <c:v>728</c:v>
                </c:pt>
                <c:pt idx="9805">
                  <c:v>723</c:v>
                </c:pt>
                <c:pt idx="9806">
                  <c:v>723</c:v>
                </c:pt>
                <c:pt idx="9807">
                  <c:v>726</c:v>
                </c:pt>
                <c:pt idx="9808">
                  <c:v>726</c:v>
                </c:pt>
                <c:pt idx="9809">
                  <c:v>717</c:v>
                </c:pt>
                <c:pt idx="9810">
                  <c:v>721</c:v>
                </c:pt>
                <c:pt idx="9811">
                  <c:v>718</c:v>
                </c:pt>
                <c:pt idx="9812">
                  <c:v>723</c:v>
                </c:pt>
                <c:pt idx="9813">
                  <c:v>726</c:v>
                </c:pt>
                <c:pt idx="9814">
                  <c:v>718</c:v>
                </c:pt>
                <c:pt idx="9815">
                  <c:v>731</c:v>
                </c:pt>
                <c:pt idx="9816">
                  <c:v>726</c:v>
                </c:pt>
                <c:pt idx="9817">
                  <c:v>723</c:v>
                </c:pt>
                <c:pt idx="9818">
                  <c:v>721</c:v>
                </c:pt>
                <c:pt idx="9819">
                  <c:v>718</c:v>
                </c:pt>
                <c:pt idx="9820">
                  <c:v>718</c:v>
                </c:pt>
                <c:pt idx="9821">
                  <c:v>716</c:v>
                </c:pt>
                <c:pt idx="9822">
                  <c:v>723</c:v>
                </c:pt>
                <c:pt idx="9823">
                  <c:v>716</c:v>
                </c:pt>
                <c:pt idx="9824">
                  <c:v>715</c:v>
                </c:pt>
                <c:pt idx="9825">
                  <c:v>726</c:v>
                </c:pt>
                <c:pt idx="9826">
                  <c:v>726</c:v>
                </c:pt>
                <c:pt idx="9827">
                  <c:v>723</c:v>
                </c:pt>
                <c:pt idx="9828">
                  <c:v>731</c:v>
                </c:pt>
                <c:pt idx="9829">
                  <c:v>726</c:v>
                </c:pt>
                <c:pt idx="9830">
                  <c:v>722</c:v>
                </c:pt>
                <c:pt idx="9831">
                  <c:v>731</c:v>
                </c:pt>
                <c:pt idx="9832">
                  <c:v>728</c:v>
                </c:pt>
                <c:pt idx="9833">
                  <c:v>718</c:v>
                </c:pt>
                <c:pt idx="9834">
                  <c:v>716</c:v>
                </c:pt>
                <c:pt idx="9835">
                  <c:v>723</c:v>
                </c:pt>
                <c:pt idx="9836">
                  <c:v>726</c:v>
                </c:pt>
                <c:pt idx="9837">
                  <c:v>726</c:v>
                </c:pt>
                <c:pt idx="9838">
                  <c:v>723</c:v>
                </c:pt>
                <c:pt idx="9839">
                  <c:v>715</c:v>
                </c:pt>
                <c:pt idx="9840">
                  <c:v>731</c:v>
                </c:pt>
                <c:pt idx="9841">
                  <c:v>723</c:v>
                </c:pt>
                <c:pt idx="9842">
                  <c:v>720</c:v>
                </c:pt>
                <c:pt idx="9843">
                  <c:v>733</c:v>
                </c:pt>
                <c:pt idx="9844">
                  <c:v>728</c:v>
                </c:pt>
                <c:pt idx="9845">
                  <c:v>720</c:v>
                </c:pt>
                <c:pt idx="9846">
                  <c:v>728</c:v>
                </c:pt>
                <c:pt idx="9847">
                  <c:v>728</c:v>
                </c:pt>
                <c:pt idx="9848">
                  <c:v>716</c:v>
                </c:pt>
                <c:pt idx="9849">
                  <c:v>723</c:v>
                </c:pt>
                <c:pt idx="9850">
                  <c:v>718</c:v>
                </c:pt>
                <c:pt idx="9851">
                  <c:v>729</c:v>
                </c:pt>
                <c:pt idx="9852">
                  <c:v>723</c:v>
                </c:pt>
                <c:pt idx="9853">
                  <c:v>726</c:v>
                </c:pt>
                <c:pt idx="9854">
                  <c:v>723</c:v>
                </c:pt>
                <c:pt idx="9855">
                  <c:v>736</c:v>
                </c:pt>
                <c:pt idx="9856">
                  <c:v>721</c:v>
                </c:pt>
                <c:pt idx="9857">
                  <c:v>728</c:v>
                </c:pt>
                <c:pt idx="9858">
                  <c:v>728</c:v>
                </c:pt>
                <c:pt idx="9859">
                  <c:v>728</c:v>
                </c:pt>
                <c:pt idx="9860">
                  <c:v>718</c:v>
                </c:pt>
                <c:pt idx="9861">
                  <c:v>723</c:v>
                </c:pt>
                <c:pt idx="9862">
                  <c:v>726</c:v>
                </c:pt>
                <c:pt idx="9863">
                  <c:v>718</c:v>
                </c:pt>
                <c:pt idx="9864">
                  <c:v>718</c:v>
                </c:pt>
                <c:pt idx="9865">
                  <c:v>715</c:v>
                </c:pt>
                <c:pt idx="9866">
                  <c:v>731</c:v>
                </c:pt>
                <c:pt idx="9867">
                  <c:v>718</c:v>
                </c:pt>
                <c:pt idx="9868">
                  <c:v>723</c:v>
                </c:pt>
                <c:pt idx="9869">
                  <c:v>718</c:v>
                </c:pt>
                <c:pt idx="9870">
                  <c:v>729</c:v>
                </c:pt>
                <c:pt idx="9871">
                  <c:v>723</c:v>
                </c:pt>
                <c:pt idx="9872">
                  <c:v>717</c:v>
                </c:pt>
                <c:pt idx="9873">
                  <c:v>723</c:v>
                </c:pt>
                <c:pt idx="9874">
                  <c:v>723</c:v>
                </c:pt>
                <c:pt idx="9875">
                  <c:v>721</c:v>
                </c:pt>
                <c:pt idx="9876">
                  <c:v>733</c:v>
                </c:pt>
                <c:pt idx="9877">
                  <c:v>728</c:v>
                </c:pt>
                <c:pt idx="9878">
                  <c:v>721</c:v>
                </c:pt>
                <c:pt idx="9879">
                  <c:v>723</c:v>
                </c:pt>
                <c:pt idx="9880">
                  <c:v>721</c:v>
                </c:pt>
                <c:pt idx="9881">
                  <c:v>723</c:v>
                </c:pt>
                <c:pt idx="9882">
                  <c:v>731</c:v>
                </c:pt>
                <c:pt idx="9883">
                  <c:v>726</c:v>
                </c:pt>
                <c:pt idx="9884">
                  <c:v>728</c:v>
                </c:pt>
                <c:pt idx="9885">
                  <c:v>733</c:v>
                </c:pt>
                <c:pt idx="9886">
                  <c:v>721</c:v>
                </c:pt>
                <c:pt idx="9887">
                  <c:v>733</c:v>
                </c:pt>
                <c:pt idx="9888">
                  <c:v>721</c:v>
                </c:pt>
                <c:pt idx="9889">
                  <c:v>755</c:v>
                </c:pt>
                <c:pt idx="9890">
                  <c:v>723</c:v>
                </c:pt>
                <c:pt idx="9891">
                  <c:v>726</c:v>
                </c:pt>
                <c:pt idx="9892">
                  <c:v>750</c:v>
                </c:pt>
                <c:pt idx="9893">
                  <c:v>755</c:v>
                </c:pt>
                <c:pt idx="9894">
                  <c:v>716</c:v>
                </c:pt>
                <c:pt idx="9895">
                  <c:v>718</c:v>
                </c:pt>
                <c:pt idx="9896">
                  <c:v>726</c:v>
                </c:pt>
                <c:pt idx="9897">
                  <c:v>723</c:v>
                </c:pt>
                <c:pt idx="9898">
                  <c:v>718</c:v>
                </c:pt>
                <c:pt idx="9899">
                  <c:v>716</c:v>
                </c:pt>
                <c:pt idx="9900">
                  <c:v>723</c:v>
                </c:pt>
                <c:pt idx="9901">
                  <c:v>723</c:v>
                </c:pt>
                <c:pt idx="9902">
                  <c:v>715</c:v>
                </c:pt>
                <c:pt idx="9903">
                  <c:v>718</c:v>
                </c:pt>
                <c:pt idx="9904">
                  <c:v>718</c:v>
                </c:pt>
                <c:pt idx="9905">
                  <c:v>716</c:v>
                </c:pt>
                <c:pt idx="9906">
                  <c:v>726</c:v>
                </c:pt>
                <c:pt idx="9907">
                  <c:v>721</c:v>
                </c:pt>
                <c:pt idx="9908">
                  <c:v>721</c:v>
                </c:pt>
                <c:pt idx="9909">
                  <c:v>723</c:v>
                </c:pt>
                <c:pt idx="9910">
                  <c:v>726</c:v>
                </c:pt>
                <c:pt idx="9911">
                  <c:v>728</c:v>
                </c:pt>
                <c:pt idx="9912">
                  <c:v>726</c:v>
                </c:pt>
                <c:pt idx="9913">
                  <c:v>721</c:v>
                </c:pt>
                <c:pt idx="9914">
                  <c:v>723</c:v>
                </c:pt>
                <c:pt idx="9915">
                  <c:v>721</c:v>
                </c:pt>
                <c:pt idx="9916">
                  <c:v>718</c:v>
                </c:pt>
                <c:pt idx="9917">
                  <c:v>724</c:v>
                </c:pt>
                <c:pt idx="9918">
                  <c:v>721</c:v>
                </c:pt>
                <c:pt idx="9919">
                  <c:v>718</c:v>
                </c:pt>
                <c:pt idx="9920">
                  <c:v>723</c:v>
                </c:pt>
                <c:pt idx="9921">
                  <c:v>723</c:v>
                </c:pt>
                <c:pt idx="9922">
                  <c:v>726</c:v>
                </c:pt>
                <c:pt idx="9923">
                  <c:v>731</c:v>
                </c:pt>
                <c:pt idx="9924">
                  <c:v>726</c:v>
                </c:pt>
                <c:pt idx="9925">
                  <c:v>718</c:v>
                </c:pt>
                <c:pt idx="9926">
                  <c:v>726</c:v>
                </c:pt>
                <c:pt idx="9927">
                  <c:v>723</c:v>
                </c:pt>
                <c:pt idx="9928">
                  <c:v>717</c:v>
                </c:pt>
                <c:pt idx="9929">
                  <c:v>721</c:v>
                </c:pt>
                <c:pt idx="9930">
                  <c:v>718</c:v>
                </c:pt>
                <c:pt idx="9931">
                  <c:v>724</c:v>
                </c:pt>
                <c:pt idx="9932">
                  <c:v>723</c:v>
                </c:pt>
                <c:pt idx="9933">
                  <c:v>723</c:v>
                </c:pt>
                <c:pt idx="9934">
                  <c:v>724</c:v>
                </c:pt>
                <c:pt idx="9935">
                  <c:v>728</c:v>
                </c:pt>
                <c:pt idx="9936">
                  <c:v>726</c:v>
                </c:pt>
                <c:pt idx="9937">
                  <c:v>721</c:v>
                </c:pt>
                <c:pt idx="9938">
                  <c:v>717</c:v>
                </c:pt>
                <c:pt idx="9939">
                  <c:v>723</c:v>
                </c:pt>
                <c:pt idx="9940">
                  <c:v>718</c:v>
                </c:pt>
                <c:pt idx="9941">
                  <c:v>731</c:v>
                </c:pt>
                <c:pt idx="9942">
                  <c:v>731</c:v>
                </c:pt>
                <c:pt idx="9943">
                  <c:v>731</c:v>
                </c:pt>
                <c:pt idx="9944">
                  <c:v>729</c:v>
                </c:pt>
                <c:pt idx="9945">
                  <c:v>723</c:v>
                </c:pt>
                <c:pt idx="9946">
                  <c:v>723</c:v>
                </c:pt>
                <c:pt idx="9947">
                  <c:v>721</c:v>
                </c:pt>
                <c:pt idx="9948">
                  <c:v>728</c:v>
                </c:pt>
                <c:pt idx="9949">
                  <c:v>726</c:v>
                </c:pt>
                <c:pt idx="9950">
                  <c:v>728</c:v>
                </c:pt>
                <c:pt idx="9951">
                  <c:v>731</c:v>
                </c:pt>
                <c:pt idx="9952">
                  <c:v>721</c:v>
                </c:pt>
                <c:pt idx="9953">
                  <c:v>723</c:v>
                </c:pt>
                <c:pt idx="9954">
                  <c:v>728</c:v>
                </c:pt>
                <c:pt idx="9955">
                  <c:v>715</c:v>
                </c:pt>
                <c:pt idx="9956">
                  <c:v>728</c:v>
                </c:pt>
                <c:pt idx="9957">
                  <c:v>728</c:v>
                </c:pt>
                <c:pt idx="9958">
                  <c:v>731</c:v>
                </c:pt>
                <c:pt idx="9959">
                  <c:v>728</c:v>
                </c:pt>
                <c:pt idx="9960">
                  <c:v>729</c:v>
                </c:pt>
                <c:pt idx="9961">
                  <c:v>723</c:v>
                </c:pt>
                <c:pt idx="9962">
                  <c:v>731</c:v>
                </c:pt>
                <c:pt idx="9963">
                  <c:v>716</c:v>
                </c:pt>
                <c:pt idx="9964">
                  <c:v>731</c:v>
                </c:pt>
                <c:pt idx="9965">
                  <c:v>723</c:v>
                </c:pt>
                <c:pt idx="9966">
                  <c:v>716</c:v>
                </c:pt>
                <c:pt idx="9967">
                  <c:v>723</c:v>
                </c:pt>
                <c:pt idx="9968">
                  <c:v>721</c:v>
                </c:pt>
                <c:pt idx="9969">
                  <c:v>723</c:v>
                </c:pt>
                <c:pt idx="9970">
                  <c:v>723</c:v>
                </c:pt>
                <c:pt idx="9971">
                  <c:v>721</c:v>
                </c:pt>
                <c:pt idx="9972">
                  <c:v>718</c:v>
                </c:pt>
                <c:pt idx="9973">
                  <c:v>723</c:v>
                </c:pt>
                <c:pt idx="9974">
                  <c:v>720</c:v>
                </c:pt>
                <c:pt idx="9975">
                  <c:v>728</c:v>
                </c:pt>
                <c:pt idx="9976">
                  <c:v>731</c:v>
                </c:pt>
                <c:pt idx="9977">
                  <c:v>733</c:v>
                </c:pt>
                <c:pt idx="9978">
                  <c:v>728</c:v>
                </c:pt>
                <c:pt idx="9979">
                  <c:v>726</c:v>
                </c:pt>
                <c:pt idx="9980">
                  <c:v>722</c:v>
                </c:pt>
                <c:pt idx="9981">
                  <c:v>721</c:v>
                </c:pt>
                <c:pt idx="9982">
                  <c:v>726</c:v>
                </c:pt>
                <c:pt idx="9983">
                  <c:v>731</c:v>
                </c:pt>
                <c:pt idx="9984">
                  <c:v>724</c:v>
                </c:pt>
                <c:pt idx="9985">
                  <c:v>728</c:v>
                </c:pt>
                <c:pt idx="9986">
                  <c:v>731</c:v>
                </c:pt>
                <c:pt idx="9987">
                  <c:v>721</c:v>
                </c:pt>
                <c:pt idx="9988">
                  <c:v>728</c:v>
                </c:pt>
                <c:pt idx="9989">
                  <c:v>721</c:v>
                </c:pt>
                <c:pt idx="9990">
                  <c:v>736</c:v>
                </c:pt>
                <c:pt idx="9991">
                  <c:v>723</c:v>
                </c:pt>
                <c:pt idx="9992">
                  <c:v>726</c:v>
                </c:pt>
                <c:pt idx="9993">
                  <c:v>736</c:v>
                </c:pt>
                <c:pt idx="9994">
                  <c:v>726</c:v>
                </c:pt>
                <c:pt idx="9995">
                  <c:v>721</c:v>
                </c:pt>
                <c:pt idx="9996">
                  <c:v>722</c:v>
                </c:pt>
                <c:pt idx="9997">
                  <c:v>726</c:v>
                </c:pt>
                <c:pt idx="9998">
                  <c:v>721</c:v>
                </c:pt>
                <c:pt idx="9999">
                  <c:v>718</c:v>
                </c:pt>
                <c:pt idx="10000">
                  <c:v>723</c:v>
                </c:pt>
                <c:pt idx="10001">
                  <c:v>718</c:v>
                </c:pt>
                <c:pt idx="10002">
                  <c:v>723</c:v>
                </c:pt>
                <c:pt idx="10003">
                  <c:v>723</c:v>
                </c:pt>
                <c:pt idx="10004">
                  <c:v>718</c:v>
                </c:pt>
                <c:pt idx="10005">
                  <c:v>718</c:v>
                </c:pt>
                <c:pt idx="10006">
                  <c:v>726</c:v>
                </c:pt>
                <c:pt idx="10007">
                  <c:v>718</c:v>
                </c:pt>
                <c:pt idx="10008">
                  <c:v>726</c:v>
                </c:pt>
                <c:pt idx="10009">
                  <c:v>726</c:v>
                </c:pt>
                <c:pt idx="10010">
                  <c:v>723</c:v>
                </c:pt>
                <c:pt idx="10011">
                  <c:v>717</c:v>
                </c:pt>
                <c:pt idx="10012">
                  <c:v>721</c:v>
                </c:pt>
                <c:pt idx="10013">
                  <c:v>723</c:v>
                </c:pt>
                <c:pt idx="10014">
                  <c:v>728</c:v>
                </c:pt>
                <c:pt idx="10015">
                  <c:v>726</c:v>
                </c:pt>
                <c:pt idx="10016">
                  <c:v>728</c:v>
                </c:pt>
                <c:pt idx="10017">
                  <c:v>729</c:v>
                </c:pt>
                <c:pt idx="10018">
                  <c:v>723</c:v>
                </c:pt>
                <c:pt idx="10019">
                  <c:v>723</c:v>
                </c:pt>
                <c:pt idx="10020">
                  <c:v>716</c:v>
                </c:pt>
                <c:pt idx="10021">
                  <c:v>718</c:v>
                </c:pt>
                <c:pt idx="10022">
                  <c:v>716</c:v>
                </c:pt>
                <c:pt idx="10023">
                  <c:v>718</c:v>
                </c:pt>
                <c:pt idx="10024">
                  <c:v>718</c:v>
                </c:pt>
                <c:pt idx="10025">
                  <c:v>724</c:v>
                </c:pt>
                <c:pt idx="10026">
                  <c:v>723</c:v>
                </c:pt>
                <c:pt idx="10027">
                  <c:v>728</c:v>
                </c:pt>
                <c:pt idx="10028">
                  <c:v>721</c:v>
                </c:pt>
                <c:pt idx="10029">
                  <c:v>728</c:v>
                </c:pt>
                <c:pt idx="10030">
                  <c:v>726</c:v>
                </c:pt>
                <c:pt idx="10031">
                  <c:v>723</c:v>
                </c:pt>
                <c:pt idx="10032">
                  <c:v>726</c:v>
                </c:pt>
                <c:pt idx="10033">
                  <c:v>726</c:v>
                </c:pt>
                <c:pt idx="10034">
                  <c:v>723</c:v>
                </c:pt>
                <c:pt idx="10035">
                  <c:v>723</c:v>
                </c:pt>
                <c:pt idx="10036">
                  <c:v>723</c:v>
                </c:pt>
                <c:pt idx="10037">
                  <c:v>717</c:v>
                </c:pt>
                <c:pt idx="10038">
                  <c:v>731</c:v>
                </c:pt>
                <c:pt idx="10039">
                  <c:v>723</c:v>
                </c:pt>
                <c:pt idx="10040">
                  <c:v>728</c:v>
                </c:pt>
                <c:pt idx="10041">
                  <c:v>731</c:v>
                </c:pt>
                <c:pt idx="10042">
                  <c:v>731</c:v>
                </c:pt>
                <c:pt idx="10043">
                  <c:v>726</c:v>
                </c:pt>
                <c:pt idx="10044">
                  <c:v>731</c:v>
                </c:pt>
                <c:pt idx="10045">
                  <c:v>731</c:v>
                </c:pt>
                <c:pt idx="10046">
                  <c:v>726</c:v>
                </c:pt>
                <c:pt idx="10047">
                  <c:v>728</c:v>
                </c:pt>
                <c:pt idx="10048">
                  <c:v>724</c:v>
                </c:pt>
                <c:pt idx="10049">
                  <c:v>726</c:v>
                </c:pt>
                <c:pt idx="10050">
                  <c:v>724</c:v>
                </c:pt>
                <c:pt idx="10051">
                  <c:v>723</c:v>
                </c:pt>
                <c:pt idx="10052">
                  <c:v>718</c:v>
                </c:pt>
                <c:pt idx="10053">
                  <c:v>721</c:v>
                </c:pt>
                <c:pt idx="10054">
                  <c:v>723</c:v>
                </c:pt>
                <c:pt idx="10055">
                  <c:v>723</c:v>
                </c:pt>
                <c:pt idx="10056">
                  <c:v>726</c:v>
                </c:pt>
                <c:pt idx="10057">
                  <c:v>723</c:v>
                </c:pt>
                <c:pt idx="10058">
                  <c:v>716</c:v>
                </c:pt>
                <c:pt idx="10059">
                  <c:v>723</c:v>
                </c:pt>
                <c:pt idx="10060">
                  <c:v>718</c:v>
                </c:pt>
                <c:pt idx="10061">
                  <c:v>723</c:v>
                </c:pt>
                <c:pt idx="10062">
                  <c:v>723</c:v>
                </c:pt>
                <c:pt idx="10063">
                  <c:v>724</c:v>
                </c:pt>
                <c:pt idx="10064">
                  <c:v>723</c:v>
                </c:pt>
                <c:pt idx="10065">
                  <c:v>728</c:v>
                </c:pt>
                <c:pt idx="10066">
                  <c:v>728</c:v>
                </c:pt>
                <c:pt idx="10067">
                  <c:v>722</c:v>
                </c:pt>
                <c:pt idx="10068">
                  <c:v>726</c:v>
                </c:pt>
                <c:pt idx="10069">
                  <c:v>723</c:v>
                </c:pt>
                <c:pt idx="10070">
                  <c:v>723</c:v>
                </c:pt>
                <c:pt idx="10071">
                  <c:v>716</c:v>
                </c:pt>
                <c:pt idx="10072">
                  <c:v>723</c:v>
                </c:pt>
                <c:pt idx="10073">
                  <c:v>716</c:v>
                </c:pt>
                <c:pt idx="10074">
                  <c:v>723</c:v>
                </c:pt>
                <c:pt idx="10075">
                  <c:v>723</c:v>
                </c:pt>
                <c:pt idx="10076">
                  <c:v>716</c:v>
                </c:pt>
                <c:pt idx="10077">
                  <c:v>726</c:v>
                </c:pt>
                <c:pt idx="10078">
                  <c:v>726</c:v>
                </c:pt>
                <c:pt idx="10079">
                  <c:v>721</c:v>
                </c:pt>
                <c:pt idx="10080">
                  <c:v>718</c:v>
                </c:pt>
                <c:pt idx="10081">
                  <c:v>726</c:v>
                </c:pt>
                <c:pt idx="10082">
                  <c:v>723</c:v>
                </c:pt>
                <c:pt idx="10083">
                  <c:v>723</c:v>
                </c:pt>
                <c:pt idx="10084">
                  <c:v>723</c:v>
                </c:pt>
                <c:pt idx="10085">
                  <c:v>726</c:v>
                </c:pt>
                <c:pt idx="10086">
                  <c:v>723</c:v>
                </c:pt>
                <c:pt idx="10087">
                  <c:v>718</c:v>
                </c:pt>
                <c:pt idx="10088">
                  <c:v>717</c:v>
                </c:pt>
                <c:pt idx="10089">
                  <c:v>721</c:v>
                </c:pt>
                <c:pt idx="10090">
                  <c:v>723</c:v>
                </c:pt>
                <c:pt idx="10091">
                  <c:v>726</c:v>
                </c:pt>
                <c:pt idx="10092">
                  <c:v>723</c:v>
                </c:pt>
                <c:pt idx="10093">
                  <c:v>723</c:v>
                </c:pt>
                <c:pt idx="10094">
                  <c:v>721</c:v>
                </c:pt>
                <c:pt idx="10095">
                  <c:v>718</c:v>
                </c:pt>
                <c:pt idx="10096">
                  <c:v>723</c:v>
                </c:pt>
                <c:pt idx="10097">
                  <c:v>723</c:v>
                </c:pt>
                <c:pt idx="10098">
                  <c:v>716</c:v>
                </c:pt>
                <c:pt idx="10099">
                  <c:v>715</c:v>
                </c:pt>
                <c:pt idx="10100">
                  <c:v>715</c:v>
                </c:pt>
                <c:pt idx="10101">
                  <c:v>729</c:v>
                </c:pt>
                <c:pt idx="10102">
                  <c:v>716</c:v>
                </c:pt>
                <c:pt idx="10103">
                  <c:v>723</c:v>
                </c:pt>
                <c:pt idx="10104">
                  <c:v>724</c:v>
                </c:pt>
                <c:pt idx="10105">
                  <c:v>726</c:v>
                </c:pt>
                <c:pt idx="10106">
                  <c:v>750</c:v>
                </c:pt>
                <c:pt idx="10107">
                  <c:v>726</c:v>
                </c:pt>
                <c:pt idx="10108">
                  <c:v>728</c:v>
                </c:pt>
                <c:pt idx="10109">
                  <c:v>723</c:v>
                </c:pt>
                <c:pt idx="10110">
                  <c:v>721</c:v>
                </c:pt>
                <c:pt idx="10111">
                  <c:v>728</c:v>
                </c:pt>
                <c:pt idx="10112">
                  <c:v>721</c:v>
                </c:pt>
                <c:pt idx="10113">
                  <c:v>728</c:v>
                </c:pt>
                <c:pt idx="10114">
                  <c:v>728</c:v>
                </c:pt>
                <c:pt idx="10115">
                  <c:v>726</c:v>
                </c:pt>
                <c:pt idx="10116">
                  <c:v>720</c:v>
                </c:pt>
                <c:pt idx="10117">
                  <c:v>720</c:v>
                </c:pt>
                <c:pt idx="10118">
                  <c:v>721</c:v>
                </c:pt>
                <c:pt idx="10119">
                  <c:v>718</c:v>
                </c:pt>
                <c:pt idx="10120">
                  <c:v>718</c:v>
                </c:pt>
                <c:pt idx="10121">
                  <c:v>721</c:v>
                </c:pt>
                <c:pt idx="10122">
                  <c:v>718</c:v>
                </c:pt>
                <c:pt idx="10123">
                  <c:v>721</c:v>
                </c:pt>
                <c:pt idx="10124">
                  <c:v>726</c:v>
                </c:pt>
                <c:pt idx="10125">
                  <c:v>718</c:v>
                </c:pt>
                <c:pt idx="10126">
                  <c:v>721</c:v>
                </c:pt>
                <c:pt idx="10127">
                  <c:v>728</c:v>
                </c:pt>
                <c:pt idx="10128">
                  <c:v>728</c:v>
                </c:pt>
                <c:pt idx="10129">
                  <c:v>726</c:v>
                </c:pt>
                <c:pt idx="10130">
                  <c:v>723</c:v>
                </c:pt>
                <c:pt idx="10131">
                  <c:v>723</c:v>
                </c:pt>
                <c:pt idx="10132">
                  <c:v>726</c:v>
                </c:pt>
                <c:pt idx="10133">
                  <c:v>723</c:v>
                </c:pt>
                <c:pt idx="10134">
                  <c:v>728</c:v>
                </c:pt>
                <c:pt idx="10135">
                  <c:v>726</c:v>
                </c:pt>
                <c:pt idx="10136">
                  <c:v>723</c:v>
                </c:pt>
                <c:pt idx="10137">
                  <c:v>726</c:v>
                </c:pt>
                <c:pt idx="10138">
                  <c:v>728</c:v>
                </c:pt>
                <c:pt idx="10139">
                  <c:v>726</c:v>
                </c:pt>
                <c:pt idx="10140">
                  <c:v>739</c:v>
                </c:pt>
                <c:pt idx="10141">
                  <c:v>723</c:v>
                </c:pt>
                <c:pt idx="10142">
                  <c:v>723</c:v>
                </c:pt>
                <c:pt idx="10143">
                  <c:v>731</c:v>
                </c:pt>
                <c:pt idx="10144">
                  <c:v>723</c:v>
                </c:pt>
                <c:pt idx="10145">
                  <c:v>724</c:v>
                </c:pt>
                <c:pt idx="10146">
                  <c:v>731</c:v>
                </c:pt>
                <c:pt idx="10147">
                  <c:v>733</c:v>
                </c:pt>
                <c:pt idx="10148">
                  <c:v>721</c:v>
                </c:pt>
                <c:pt idx="10149">
                  <c:v>728</c:v>
                </c:pt>
                <c:pt idx="10150">
                  <c:v>721</c:v>
                </c:pt>
                <c:pt idx="10151">
                  <c:v>718</c:v>
                </c:pt>
                <c:pt idx="10152">
                  <c:v>723</c:v>
                </c:pt>
                <c:pt idx="10153">
                  <c:v>716</c:v>
                </c:pt>
                <c:pt idx="10154">
                  <c:v>728</c:v>
                </c:pt>
                <c:pt idx="10155">
                  <c:v>726</c:v>
                </c:pt>
                <c:pt idx="10156">
                  <c:v>718</c:v>
                </c:pt>
                <c:pt idx="10157">
                  <c:v>723</c:v>
                </c:pt>
                <c:pt idx="10158">
                  <c:v>723</c:v>
                </c:pt>
                <c:pt idx="10159">
                  <c:v>718</c:v>
                </c:pt>
                <c:pt idx="10160">
                  <c:v>731</c:v>
                </c:pt>
                <c:pt idx="10161">
                  <c:v>723</c:v>
                </c:pt>
                <c:pt idx="10162">
                  <c:v>715</c:v>
                </c:pt>
                <c:pt idx="10163">
                  <c:v>721</c:v>
                </c:pt>
                <c:pt idx="10164">
                  <c:v>726</c:v>
                </c:pt>
                <c:pt idx="10165">
                  <c:v>716</c:v>
                </c:pt>
                <c:pt idx="10166">
                  <c:v>723</c:v>
                </c:pt>
                <c:pt idx="10167">
                  <c:v>723</c:v>
                </c:pt>
                <c:pt idx="10168">
                  <c:v>724</c:v>
                </c:pt>
                <c:pt idx="10169">
                  <c:v>723</c:v>
                </c:pt>
                <c:pt idx="10170">
                  <c:v>723</c:v>
                </c:pt>
                <c:pt idx="10171">
                  <c:v>726</c:v>
                </c:pt>
                <c:pt idx="10172">
                  <c:v>718</c:v>
                </c:pt>
                <c:pt idx="10173">
                  <c:v>728</c:v>
                </c:pt>
                <c:pt idx="10174">
                  <c:v>726</c:v>
                </c:pt>
                <c:pt idx="10175">
                  <c:v>718</c:v>
                </c:pt>
                <c:pt idx="10176">
                  <c:v>723</c:v>
                </c:pt>
                <c:pt idx="10177">
                  <c:v>718</c:v>
                </c:pt>
                <c:pt idx="10178">
                  <c:v>726</c:v>
                </c:pt>
                <c:pt idx="10179">
                  <c:v>731</c:v>
                </c:pt>
                <c:pt idx="10180">
                  <c:v>728</c:v>
                </c:pt>
                <c:pt idx="10181">
                  <c:v>720</c:v>
                </c:pt>
                <c:pt idx="10182">
                  <c:v>733</c:v>
                </c:pt>
                <c:pt idx="10183">
                  <c:v>723</c:v>
                </c:pt>
                <c:pt idx="10184">
                  <c:v>721</c:v>
                </c:pt>
                <c:pt idx="10185">
                  <c:v>718</c:v>
                </c:pt>
                <c:pt idx="10186">
                  <c:v>715</c:v>
                </c:pt>
                <c:pt idx="10187">
                  <c:v>721</c:v>
                </c:pt>
                <c:pt idx="10188">
                  <c:v>723</c:v>
                </c:pt>
                <c:pt idx="10189">
                  <c:v>715</c:v>
                </c:pt>
                <c:pt idx="10190">
                  <c:v>726</c:v>
                </c:pt>
                <c:pt idx="10191">
                  <c:v>722</c:v>
                </c:pt>
                <c:pt idx="10192">
                  <c:v>731</c:v>
                </c:pt>
                <c:pt idx="10193">
                  <c:v>721</c:v>
                </c:pt>
                <c:pt idx="10194">
                  <c:v>722</c:v>
                </c:pt>
                <c:pt idx="10195">
                  <c:v>729</c:v>
                </c:pt>
                <c:pt idx="10196">
                  <c:v>728</c:v>
                </c:pt>
                <c:pt idx="10197">
                  <c:v>728</c:v>
                </c:pt>
                <c:pt idx="10198">
                  <c:v>723</c:v>
                </c:pt>
                <c:pt idx="10199">
                  <c:v>723</c:v>
                </c:pt>
                <c:pt idx="10200">
                  <c:v>726</c:v>
                </c:pt>
                <c:pt idx="10201">
                  <c:v>726</c:v>
                </c:pt>
                <c:pt idx="10202">
                  <c:v>726</c:v>
                </c:pt>
                <c:pt idx="10203">
                  <c:v>718</c:v>
                </c:pt>
                <c:pt idx="10204">
                  <c:v>718</c:v>
                </c:pt>
                <c:pt idx="10205">
                  <c:v>723</c:v>
                </c:pt>
                <c:pt idx="10206">
                  <c:v>726</c:v>
                </c:pt>
                <c:pt idx="10207">
                  <c:v>726</c:v>
                </c:pt>
                <c:pt idx="10208">
                  <c:v>723</c:v>
                </c:pt>
                <c:pt idx="10209">
                  <c:v>723</c:v>
                </c:pt>
                <c:pt idx="10210">
                  <c:v>717</c:v>
                </c:pt>
                <c:pt idx="10211">
                  <c:v>721</c:v>
                </c:pt>
                <c:pt idx="10212">
                  <c:v>723</c:v>
                </c:pt>
                <c:pt idx="10213">
                  <c:v>721</c:v>
                </c:pt>
                <c:pt idx="10214">
                  <c:v>718</c:v>
                </c:pt>
                <c:pt idx="10215">
                  <c:v>716</c:v>
                </c:pt>
                <c:pt idx="10216">
                  <c:v>745</c:v>
                </c:pt>
                <c:pt idx="10217">
                  <c:v>718</c:v>
                </c:pt>
                <c:pt idx="10218">
                  <c:v>724</c:v>
                </c:pt>
                <c:pt idx="10219">
                  <c:v>717</c:v>
                </c:pt>
                <c:pt idx="10220">
                  <c:v>745</c:v>
                </c:pt>
                <c:pt idx="10221">
                  <c:v>731</c:v>
                </c:pt>
                <c:pt idx="10222">
                  <c:v>718</c:v>
                </c:pt>
                <c:pt idx="10223">
                  <c:v>716</c:v>
                </c:pt>
                <c:pt idx="10224">
                  <c:v>716</c:v>
                </c:pt>
                <c:pt idx="10225">
                  <c:v>723</c:v>
                </c:pt>
                <c:pt idx="10226">
                  <c:v>716</c:v>
                </c:pt>
                <c:pt idx="10227">
                  <c:v>723</c:v>
                </c:pt>
                <c:pt idx="10228">
                  <c:v>728</c:v>
                </c:pt>
                <c:pt idx="10229">
                  <c:v>726</c:v>
                </c:pt>
                <c:pt idx="10230">
                  <c:v>723</c:v>
                </c:pt>
                <c:pt idx="10231">
                  <c:v>723</c:v>
                </c:pt>
                <c:pt idx="10232">
                  <c:v>726</c:v>
                </c:pt>
                <c:pt idx="10233">
                  <c:v>718</c:v>
                </c:pt>
                <c:pt idx="10234">
                  <c:v>718</c:v>
                </c:pt>
                <c:pt idx="10235">
                  <c:v>716</c:v>
                </c:pt>
                <c:pt idx="10236">
                  <c:v>723</c:v>
                </c:pt>
                <c:pt idx="10237">
                  <c:v>716</c:v>
                </c:pt>
                <c:pt idx="10238">
                  <c:v>717</c:v>
                </c:pt>
                <c:pt idx="10239">
                  <c:v>715</c:v>
                </c:pt>
                <c:pt idx="10240">
                  <c:v>723</c:v>
                </c:pt>
                <c:pt idx="10241">
                  <c:v>723</c:v>
                </c:pt>
                <c:pt idx="10242">
                  <c:v>731</c:v>
                </c:pt>
                <c:pt idx="10243">
                  <c:v>731</c:v>
                </c:pt>
                <c:pt idx="10244">
                  <c:v>721</c:v>
                </c:pt>
                <c:pt idx="10245">
                  <c:v>723</c:v>
                </c:pt>
                <c:pt idx="10246">
                  <c:v>722</c:v>
                </c:pt>
                <c:pt idx="10247">
                  <c:v>721</c:v>
                </c:pt>
                <c:pt idx="10248">
                  <c:v>721</c:v>
                </c:pt>
                <c:pt idx="10249">
                  <c:v>728</c:v>
                </c:pt>
                <c:pt idx="10250">
                  <c:v>728</c:v>
                </c:pt>
                <c:pt idx="10251">
                  <c:v>728</c:v>
                </c:pt>
                <c:pt idx="10252">
                  <c:v>726</c:v>
                </c:pt>
                <c:pt idx="10253">
                  <c:v>723</c:v>
                </c:pt>
                <c:pt idx="10254">
                  <c:v>723</c:v>
                </c:pt>
                <c:pt idx="10255">
                  <c:v>716</c:v>
                </c:pt>
                <c:pt idx="10256">
                  <c:v>723</c:v>
                </c:pt>
                <c:pt idx="10257">
                  <c:v>718</c:v>
                </c:pt>
                <c:pt idx="10258">
                  <c:v>716</c:v>
                </c:pt>
                <c:pt idx="10259">
                  <c:v>731</c:v>
                </c:pt>
                <c:pt idx="10260">
                  <c:v>726</c:v>
                </c:pt>
                <c:pt idx="10261">
                  <c:v>716</c:v>
                </c:pt>
                <c:pt idx="10262">
                  <c:v>718</c:v>
                </c:pt>
                <c:pt idx="10263">
                  <c:v>717</c:v>
                </c:pt>
                <c:pt idx="10264">
                  <c:v>716</c:v>
                </c:pt>
                <c:pt idx="10265">
                  <c:v>723</c:v>
                </c:pt>
                <c:pt idx="10266">
                  <c:v>718</c:v>
                </c:pt>
                <c:pt idx="10267">
                  <c:v>721</c:v>
                </c:pt>
                <c:pt idx="10268">
                  <c:v>718</c:v>
                </c:pt>
                <c:pt idx="10269">
                  <c:v>715</c:v>
                </c:pt>
                <c:pt idx="10270">
                  <c:v>726</c:v>
                </c:pt>
                <c:pt idx="10271">
                  <c:v>723</c:v>
                </c:pt>
                <c:pt idx="10272">
                  <c:v>729</c:v>
                </c:pt>
                <c:pt idx="10273">
                  <c:v>726</c:v>
                </c:pt>
                <c:pt idx="10274">
                  <c:v>731</c:v>
                </c:pt>
                <c:pt idx="10275">
                  <c:v>726</c:v>
                </c:pt>
                <c:pt idx="10276">
                  <c:v>731</c:v>
                </c:pt>
                <c:pt idx="10277">
                  <c:v>729</c:v>
                </c:pt>
                <c:pt idx="10278">
                  <c:v>728</c:v>
                </c:pt>
                <c:pt idx="10279">
                  <c:v>728</c:v>
                </c:pt>
                <c:pt idx="10280">
                  <c:v>721</c:v>
                </c:pt>
                <c:pt idx="10281">
                  <c:v>736</c:v>
                </c:pt>
                <c:pt idx="10282">
                  <c:v>721</c:v>
                </c:pt>
                <c:pt idx="10283">
                  <c:v>723</c:v>
                </c:pt>
                <c:pt idx="10284">
                  <c:v>716</c:v>
                </c:pt>
                <c:pt idx="10285">
                  <c:v>726</c:v>
                </c:pt>
                <c:pt idx="10286">
                  <c:v>731</c:v>
                </c:pt>
                <c:pt idx="10287">
                  <c:v>721</c:v>
                </c:pt>
                <c:pt idx="10288">
                  <c:v>715</c:v>
                </c:pt>
                <c:pt idx="10289">
                  <c:v>731</c:v>
                </c:pt>
                <c:pt idx="10290">
                  <c:v>729</c:v>
                </c:pt>
                <c:pt idx="10291">
                  <c:v>728</c:v>
                </c:pt>
                <c:pt idx="10292">
                  <c:v>733</c:v>
                </c:pt>
                <c:pt idx="10293">
                  <c:v>723</c:v>
                </c:pt>
                <c:pt idx="10294">
                  <c:v>728</c:v>
                </c:pt>
                <c:pt idx="10295">
                  <c:v>716</c:v>
                </c:pt>
                <c:pt idx="10296">
                  <c:v>731</c:v>
                </c:pt>
                <c:pt idx="10297">
                  <c:v>728</c:v>
                </c:pt>
                <c:pt idx="10298">
                  <c:v>721</c:v>
                </c:pt>
                <c:pt idx="10299">
                  <c:v>732</c:v>
                </c:pt>
                <c:pt idx="10300">
                  <c:v>723</c:v>
                </c:pt>
                <c:pt idx="10301">
                  <c:v>721</c:v>
                </c:pt>
                <c:pt idx="10302">
                  <c:v>723</c:v>
                </c:pt>
                <c:pt idx="10303">
                  <c:v>731</c:v>
                </c:pt>
                <c:pt idx="10304">
                  <c:v>721</c:v>
                </c:pt>
                <c:pt idx="10305">
                  <c:v>731</c:v>
                </c:pt>
                <c:pt idx="10306">
                  <c:v>734</c:v>
                </c:pt>
                <c:pt idx="10307">
                  <c:v>733</c:v>
                </c:pt>
                <c:pt idx="10308">
                  <c:v>723</c:v>
                </c:pt>
                <c:pt idx="10309">
                  <c:v>731</c:v>
                </c:pt>
                <c:pt idx="10310">
                  <c:v>731</c:v>
                </c:pt>
                <c:pt idx="10311">
                  <c:v>721</c:v>
                </c:pt>
                <c:pt idx="10312">
                  <c:v>737</c:v>
                </c:pt>
                <c:pt idx="10313">
                  <c:v>723</c:v>
                </c:pt>
                <c:pt idx="10314">
                  <c:v>729</c:v>
                </c:pt>
                <c:pt idx="10315">
                  <c:v>726</c:v>
                </c:pt>
                <c:pt idx="10316">
                  <c:v>726</c:v>
                </c:pt>
                <c:pt idx="10317">
                  <c:v>723</c:v>
                </c:pt>
                <c:pt idx="10318">
                  <c:v>718</c:v>
                </c:pt>
                <c:pt idx="10319">
                  <c:v>721</c:v>
                </c:pt>
                <c:pt idx="10320">
                  <c:v>723</c:v>
                </c:pt>
                <c:pt idx="10321">
                  <c:v>723</c:v>
                </c:pt>
                <c:pt idx="10322">
                  <c:v>728</c:v>
                </c:pt>
                <c:pt idx="10323">
                  <c:v>718</c:v>
                </c:pt>
                <c:pt idx="10324">
                  <c:v>723</c:v>
                </c:pt>
                <c:pt idx="10325">
                  <c:v>723</c:v>
                </c:pt>
                <c:pt idx="10326">
                  <c:v>723</c:v>
                </c:pt>
                <c:pt idx="10327">
                  <c:v>723</c:v>
                </c:pt>
                <c:pt idx="10328">
                  <c:v>745</c:v>
                </c:pt>
                <c:pt idx="10329">
                  <c:v>721</c:v>
                </c:pt>
                <c:pt idx="10330">
                  <c:v>728</c:v>
                </c:pt>
                <c:pt idx="10331">
                  <c:v>731</c:v>
                </c:pt>
                <c:pt idx="10332">
                  <c:v>728</c:v>
                </c:pt>
                <c:pt idx="10333">
                  <c:v>722</c:v>
                </c:pt>
                <c:pt idx="10334">
                  <c:v>721</c:v>
                </c:pt>
                <c:pt idx="10335">
                  <c:v>723</c:v>
                </c:pt>
                <c:pt idx="10336">
                  <c:v>723</c:v>
                </c:pt>
                <c:pt idx="10337">
                  <c:v>728</c:v>
                </c:pt>
                <c:pt idx="10338">
                  <c:v>723</c:v>
                </c:pt>
                <c:pt idx="10339">
                  <c:v>721</c:v>
                </c:pt>
                <c:pt idx="10340">
                  <c:v>728</c:v>
                </c:pt>
                <c:pt idx="10341">
                  <c:v>728</c:v>
                </c:pt>
                <c:pt idx="10342">
                  <c:v>729</c:v>
                </c:pt>
                <c:pt idx="10343">
                  <c:v>728</c:v>
                </c:pt>
                <c:pt idx="10344">
                  <c:v>721</c:v>
                </c:pt>
                <c:pt idx="10345">
                  <c:v>723</c:v>
                </c:pt>
                <c:pt idx="10346">
                  <c:v>723</c:v>
                </c:pt>
                <c:pt idx="10347">
                  <c:v>729</c:v>
                </c:pt>
                <c:pt idx="10348">
                  <c:v>716</c:v>
                </c:pt>
                <c:pt idx="10349">
                  <c:v>724</c:v>
                </c:pt>
                <c:pt idx="10350">
                  <c:v>726</c:v>
                </c:pt>
                <c:pt idx="10351">
                  <c:v>723</c:v>
                </c:pt>
                <c:pt idx="10352">
                  <c:v>721</c:v>
                </c:pt>
                <c:pt idx="10353">
                  <c:v>718</c:v>
                </c:pt>
                <c:pt idx="10354">
                  <c:v>726</c:v>
                </c:pt>
                <c:pt idx="10355">
                  <c:v>731</c:v>
                </c:pt>
                <c:pt idx="10356">
                  <c:v>718</c:v>
                </c:pt>
                <c:pt idx="10357">
                  <c:v>721</c:v>
                </c:pt>
                <c:pt idx="10358">
                  <c:v>718</c:v>
                </c:pt>
                <c:pt idx="10359">
                  <c:v>723</c:v>
                </c:pt>
                <c:pt idx="10360">
                  <c:v>718</c:v>
                </c:pt>
                <c:pt idx="10361">
                  <c:v>723</c:v>
                </c:pt>
                <c:pt idx="10362">
                  <c:v>716</c:v>
                </c:pt>
                <c:pt idx="10363">
                  <c:v>723</c:v>
                </c:pt>
                <c:pt idx="10364">
                  <c:v>718</c:v>
                </c:pt>
                <c:pt idx="10365">
                  <c:v>715</c:v>
                </c:pt>
                <c:pt idx="10366">
                  <c:v>726</c:v>
                </c:pt>
                <c:pt idx="10367">
                  <c:v>726</c:v>
                </c:pt>
                <c:pt idx="10368">
                  <c:v>724</c:v>
                </c:pt>
                <c:pt idx="10369">
                  <c:v>726</c:v>
                </c:pt>
                <c:pt idx="10370">
                  <c:v>721</c:v>
                </c:pt>
                <c:pt idx="10371">
                  <c:v>718</c:v>
                </c:pt>
                <c:pt idx="10372">
                  <c:v>723</c:v>
                </c:pt>
                <c:pt idx="10373">
                  <c:v>721</c:v>
                </c:pt>
                <c:pt idx="10374">
                  <c:v>726</c:v>
                </c:pt>
                <c:pt idx="10375">
                  <c:v>721</c:v>
                </c:pt>
                <c:pt idx="10376">
                  <c:v>723</c:v>
                </c:pt>
                <c:pt idx="10377">
                  <c:v>736</c:v>
                </c:pt>
                <c:pt idx="10378">
                  <c:v>721</c:v>
                </c:pt>
                <c:pt idx="10379">
                  <c:v>731</c:v>
                </c:pt>
                <c:pt idx="10380">
                  <c:v>728</c:v>
                </c:pt>
                <c:pt idx="10381">
                  <c:v>726</c:v>
                </c:pt>
                <c:pt idx="10382">
                  <c:v>723</c:v>
                </c:pt>
                <c:pt idx="10383">
                  <c:v>725</c:v>
                </c:pt>
                <c:pt idx="10384">
                  <c:v>715</c:v>
                </c:pt>
                <c:pt idx="10385">
                  <c:v>718</c:v>
                </c:pt>
                <c:pt idx="10386">
                  <c:v>723</c:v>
                </c:pt>
                <c:pt idx="10387">
                  <c:v>726</c:v>
                </c:pt>
                <c:pt idx="10388">
                  <c:v>731</c:v>
                </c:pt>
                <c:pt idx="10389">
                  <c:v>718</c:v>
                </c:pt>
                <c:pt idx="10390">
                  <c:v>731</c:v>
                </c:pt>
                <c:pt idx="10391">
                  <c:v>718</c:v>
                </c:pt>
                <c:pt idx="10392">
                  <c:v>724</c:v>
                </c:pt>
                <c:pt idx="10393">
                  <c:v>723</c:v>
                </c:pt>
                <c:pt idx="10394">
                  <c:v>728</c:v>
                </c:pt>
                <c:pt idx="10395">
                  <c:v>728</c:v>
                </c:pt>
                <c:pt idx="10396">
                  <c:v>723</c:v>
                </c:pt>
                <c:pt idx="10397">
                  <c:v>731</c:v>
                </c:pt>
                <c:pt idx="10398">
                  <c:v>728</c:v>
                </c:pt>
                <c:pt idx="10399">
                  <c:v>722</c:v>
                </c:pt>
                <c:pt idx="10400">
                  <c:v>716</c:v>
                </c:pt>
                <c:pt idx="10401">
                  <c:v>718</c:v>
                </c:pt>
                <c:pt idx="10402">
                  <c:v>725</c:v>
                </c:pt>
                <c:pt idx="10403">
                  <c:v>721</c:v>
                </c:pt>
                <c:pt idx="10404">
                  <c:v>723</c:v>
                </c:pt>
                <c:pt idx="10405">
                  <c:v>721</c:v>
                </c:pt>
                <c:pt idx="10406">
                  <c:v>716</c:v>
                </c:pt>
                <c:pt idx="10407">
                  <c:v>723</c:v>
                </c:pt>
                <c:pt idx="10408">
                  <c:v>716</c:v>
                </c:pt>
                <c:pt idx="10409">
                  <c:v>723</c:v>
                </c:pt>
                <c:pt idx="10410">
                  <c:v>723</c:v>
                </c:pt>
                <c:pt idx="10411">
                  <c:v>721</c:v>
                </c:pt>
                <c:pt idx="10412">
                  <c:v>726</c:v>
                </c:pt>
                <c:pt idx="10413">
                  <c:v>723</c:v>
                </c:pt>
                <c:pt idx="10414">
                  <c:v>723</c:v>
                </c:pt>
                <c:pt idx="10415">
                  <c:v>718</c:v>
                </c:pt>
                <c:pt idx="10416">
                  <c:v>718</c:v>
                </c:pt>
                <c:pt idx="10417">
                  <c:v>726</c:v>
                </c:pt>
                <c:pt idx="10418">
                  <c:v>726</c:v>
                </c:pt>
                <c:pt idx="10419">
                  <c:v>723</c:v>
                </c:pt>
                <c:pt idx="10420">
                  <c:v>715</c:v>
                </c:pt>
                <c:pt idx="10421">
                  <c:v>726</c:v>
                </c:pt>
                <c:pt idx="10422">
                  <c:v>718</c:v>
                </c:pt>
                <c:pt idx="10423">
                  <c:v>718</c:v>
                </c:pt>
                <c:pt idx="10424">
                  <c:v>718</c:v>
                </c:pt>
                <c:pt idx="10425">
                  <c:v>729</c:v>
                </c:pt>
                <c:pt idx="10426">
                  <c:v>731</c:v>
                </c:pt>
                <c:pt idx="10427">
                  <c:v>718</c:v>
                </c:pt>
                <c:pt idx="10428">
                  <c:v>723</c:v>
                </c:pt>
                <c:pt idx="10429">
                  <c:v>723</c:v>
                </c:pt>
                <c:pt idx="10430">
                  <c:v>716</c:v>
                </c:pt>
                <c:pt idx="10431">
                  <c:v>717</c:v>
                </c:pt>
                <c:pt idx="10432">
                  <c:v>721</c:v>
                </c:pt>
                <c:pt idx="10433">
                  <c:v>743</c:v>
                </c:pt>
                <c:pt idx="10434">
                  <c:v>750</c:v>
                </c:pt>
                <c:pt idx="10435">
                  <c:v>755</c:v>
                </c:pt>
                <c:pt idx="10436">
                  <c:v>755</c:v>
                </c:pt>
                <c:pt idx="10437">
                  <c:v>748</c:v>
                </c:pt>
                <c:pt idx="10438">
                  <c:v>728</c:v>
                </c:pt>
                <c:pt idx="10439">
                  <c:v>728</c:v>
                </c:pt>
                <c:pt idx="10440">
                  <c:v>721</c:v>
                </c:pt>
                <c:pt idx="10441">
                  <c:v>723</c:v>
                </c:pt>
                <c:pt idx="10442">
                  <c:v>729</c:v>
                </c:pt>
                <c:pt idx="10443">
                  <c:v>728</c:v>
                </c:pt>
                <c:pt idx="10444">
                  <c:v>731</c:v>
                </c:pt>
                <c:pt idx="10445">
                  <c:v>728</c:v>
                </c:pt>
                <c:pt idx="10446">
                  <c:v>726</c:v>
                </c:pt>
                <c:pt idx="10447">
                  <c:v>721</c:v>
                </c:pt>
                <c:pt idx="10448">
                  <c:v>728</c:v>
                </c:pt>
                <c:pt idx="10449">
                  <c:v>721</c:v>
                </c:pt>
                <c:pt idx="10450">
                  <c:v>718</c:v>
                </c:pt>
                <c:pt idx="10451">
                  <c:v>717</c:v>
                </c:pt>
                <c:pt idx="10452">
                  <c:v>726</c:v>
                </c:pt>
                <c:pt idx="10453">
                  <c:v>727</c:v>
                </c:pt>
                <c:pt idx="10454">
                  <c:v>721</c:v>
                </c:pt>
                <c:pt idx="10455">
                  <c:v>723</c:v>
                </c:pt>
                <c:pt idx="10456">
                  <c:v>726</c:v>
                </c:pt>
                <c:pt idx="10457">
                  <c:v>721</c:v>
                </c:pt>
                <c:pt idx="10458">
                  <c:v>726</c:v>
                </c:pt>
                <c:pt idx="10459">
                  <c:v>726</c:v>
                </c:pt>
                <c:pt idx="10460">
                  <c:v>731</c:v>
                </c:pt>
                <c:pt idx="10461">
                  <c:v>728</c:v>
                </c:pt>
                <c:pt idx="10462">
                  <c:v>731</c:v>
                </c:pt>
                <c:pt idx="10463">
                  <c:v>736</c:v>
                </c:pt>
                <c:pt idx="10464">
                  <c:v>729</c:v>
                </c:pt>
                <c:pt idx="10465">
                  <c:v>723</c:v>
                </c:pt>
                <c:pt idx="10466">
                  <c:v>722</c:v>
                </c:pt>
                <c:pt idx="10467">
                  <c:v>721</c:v>
                </c:pt>
                <c:pt idx="10468">
                  <c:v>733</c:v>
                </c:pt>
                <c:pt idx="10469">
                  <c:v>731</c:v>
                </c:pt>
                <c:pt idx="10470">
                  <c:v>721</c:v>
                </c:pt>
                <c:pt idx="10471">
                  <c:v>715</c:v>
                </c:pt>
                <c:pt idx="10472">
                  <c:v>726</c:v>
                </c:pt>
                <c:pt idx="10473">
                  <c:v>716</c:v>
                </c:pt>
                <c:pt idx="10474">
                  <c:v>731</c:v>
                </c:pt>
                <c:pt idx="10475">
                  <c:v>721</c:v>
                </c:pt>
                <c:pt idx="10476">
                  <c:v>726</c:v>
                </c:pt>
                <c:pt idx="10477">
                  <c:v>718</c:v>
                </c:pt>
                <c:pt idx="10478">
                  <c:v>715</c:v>
                </c:pt>
                <c:pt idx="10479">
                  <c:v>715</c:v>
                </c:pt>
                <c:pt idx="10480">
                  <c:v>731</c:v>
                </c:pt>
                <c:pt idx="10481">
                  <c:v>718</c:v>
                </c:pt>
                <c:pt idx="10482">
                  <c:v>731</c:v>
                </c:pt>
                <c:pt idx="10483">
                  <c:v>723</c:v>
                </c:pt>
                <c:pt idx="10484">
                  <c:v>721</c:v>
                </c:pt>
                <c:pt idx="10485">
                  <c:v>728</c:v>
                </c:pt>
                <c:pt idx="10486">
                  <c:v>728</c:v>
                </c:pt>
                <c:pt idx="10487">
                  <c:v>726</c:v>
                </c:pt>
                <c:pt idx="10488">
                  <c:v>720</c:v>
                </c:pt>
                <c:pt idx="10489">
                  <c:v>723</c:v>
                </c:pt>
                <c:pt idx="10490">
                  <c:v>724</c:v>
                </c:pt>
                <c:pt idx="10491">
                  <c:v>723</c:v>
                </c:pt>
                <c:pt idx="10492">
                  <c:v>726</c:v>
                </c:pt>
                <c:pt idx="10493">
                  <c:v>716</c:v>
                </c:pt>
                <c:pt idx="10494">
                  <c:v>723</c:v>
                </c:pt>
                <c:pt idx="10495">
                  <c:v>723</c:v>
                </c:pt>
                <c:pt idx="10496">
                  <c:v>721</c:v>
                </c:pt>
                <c:pt idx="10497">
                  <c:v>728</c:v>
                </c:pt>
                <c:pt idx="10498">
                  <c:v>721</c:v>
                </c:pt>
                <c:pt idx="10499">
                  <c:v>731</c:v>
                </c:pt>
                <c:pt idx="10500">
                  <c:v>723</c:v>
                </c:pt>
                <c:pt idx="10501">
                  <c:v>731</c:v>
                </c:pt>
                <c:pt idx="10502">
                  <c:v>723</c:v>
                </c:pt>
                <c:pt idx="10503">
                  <c:v>736</c:v>
                </c:pt>
                <c:pt idx="10504">
                  <c:v>731</c:v>
                </c:pt>
                <c:pt idx="10505">
                  <c:v>722</c:v>
                </c:pt>
                <c:pt idx="10506">
                  <c:v>734</c:v>
                </c:pt>
                <c:pt idx="10507">
                  <c:v>728</c:v>
                </c:pt>
                <c:pt idx="10508">
                  <c:v>728</c:v>
                </c:pt>
                <c:pt idx="10509">
                  <c:v>726</c:v>
                </c:pt>
                <c:pt idx="10510">
                  <c:v>728</c:v>
                </c:pt>
                <c:pt idx="10511">
                  <c:v>726</c:v>
                </c:pt>
                <c:pt idx="10512">
                  <c:v>723</c:v>
                </c:pt>
                <c:pt idx="10513">
                  <c:v>722</c:v>
                </c:pt>
                <c:pt idx="10514">
                  <c:v>729</c:v>
                </c:pt>
                <c:pt idx="10515">
                  <c:v>731</c:v>
                </c:pt>
                <c:pt idx="10516">
                  <c:v>723</c:v>
                </c:pt>
                <c:pt idx="10517">
                  <c:v>726</c:v>
                </c:pt>
                <c:pt idx="10518">
                  <c:v>718</c:v>
                </c:pt>
                <c:pt idx="10519">
                  <c:v>715</c:v>
                </c:pt>
                <c:pt idx="10520">
                  <c:v>718</c:v>
                </c:pt>
                <c:pt idx="10521">
                  <c:v>718</c:v>
                </c:pt>
                <c:pt idx="10522">
                  <c:v>715</c:v>
                </c:pt>
                <c:pt idx="10523">
                  <c:v>721</c:v>
                </c:pt>
                <c:pt idx="10524">
                  <c:v>723</c:v>
                </c:pt>
                <c:pt idx="10525">
                  <c:v>728</c:v>
                </c:pt>
                <c:pt idx="10526">
                  <c:v>731</c:v>
                </c:pt>
                <c:pt idx="10527">
                  <c:v>728</c:v>
                </c:pt>
                <c:pt idx="10528">
                  <c:v>721</c:v>
                </c:pt>
                <c:pt idx="10529">
                  <c:v>731</c:v>
                </c:pt>
                <c:pt idx="10530">
                  <c:v>729</c:v>
                </c:pt>
                <c:pt idx="10531">
                  <c:v>728</c:v>
                </c:pt>
                <c:pt idx="10532">
                  <c:v>718</c:v>
                </c:pt>
                <c:pt idx="10533">
                  <c:v>716</c:v>
                </c:pt>
                <c:pt idx="10534">
                  <c:v>723</c:v>
                </c:pt>
                <c:pt idx="10535">
                  <c:v>726</c:v>
                </c:pt>
                <c:pt idx="10536">
                  <c:v>716</c:v>
                </c:pt>
                <c:pt idx="10537">
                  <c:v>731</c:v>
                </c:pt>
                <c:pt idx="10538">
                  <c:v>716</c:v>
                </c:pt>
                <c:pt idx="10539">
                  <c:v>723</c:v>
                </c:pt>
                <c:pt idx="10540">
                  <c:v>726</c:v>
                </c:pt>
                <c:pt idx="10541">
                  <c:v>723</c:v>
                </c:pt>
                <c:pt idx="10542">
                  <c:v>748</c:v>
                </c:pt>
                <c:pt idx="10543">
                  <c:v>724</c:v>
                </c:pt>
                <c:pt idx="10544">
                  <c:v>728</c:v>
                </c:pt>
                <c:pt idx="10545">
                  <c:v>722</c:v>
                </c:pt>
                <c:pt idx="10546">
                  <c:v>726</c:v>
                </c:pt>
                <c:pt idx="10547">
                  <c:v>728</c:v>
                </c:pt>
                <c:pt idx="10548">
                  <c:v>723</c:v>
                </c:pt>
                <c:pt idx="10549">
                  <c:v>728</c:v>
                </c:pt>
                <c:pt idx="10550">
                  <c:v>752</c:v>
                </c:pt>
                <c:pt idx="10551">
                  <c:v>729</c:v>
                </c:pt>
                <c:pt idx="10552">
                  <c:v>723</c:v>
                </c:pt>
                <c:pt idx="10553">
                  <c:v>722</c:v>
                </c:pt>
                <c:pt idx="10554">
                  <c:v>726</c:v>
                </c:pt>
                <c:pt idx="10555">
                  <c:v>723</c:v>
                </c:pt>
                <c:pt idx="10556">
                  <c:v>726</c:v>
                </c:pt>
                <c:pt idx="10557">
                  <c:v>721</c:v>
                </c:pt>
                <c:pt idx="10558">
                  <c:v>726</c:v>
                </c:pt>
                <c:pt idx="10559">
                  <c:v>724</c:v>
                </c:pt>
                <c:pt idx="10560">
                  <c:v>723</c:v>
                </c:pt>
                <c:pt idx="10561">
                  <c:v>723</c:v>
                </c:pt>
                <c:pt idx="10562">
                  <c:v>726</c:v>
                </c:pt>
                <c:pt idx="10563">
                  <c:v>723</c:v>
                </c:pt>
                <c:pt idx="10564">
                  <c:v>721</c:v>
                </c:pt>
                <c:pt idx="10565">
                  <c:v>726</c:v>
                </c:pt>
                <c:pt idx="10566">
                  <c:v>718</c:v>
                </c:pt>
                <c:pt idx="10567">
                  <c:v>721</c:v>
                </c:pt>
                <c:pt idx="10568">
                  <c:v>731</c:v>
                </c:pt>
                <c:pt idx="10569">
                  <c:v>724</c:v>
                </c:pt>
                <c:pt idx="10570">
                  <c:v>715</c:v>
                </c:pt>
                <c:pt idx="10571">
                  <c:v>728</c:v>
                </c:pt>
                <c:pt idx="10572">
                  <c:v>716</c:v>
                </c:pt>
                <c:pt idx="10573">
                  <c:v>723</c:v>
                </c:pt>
                <c:pt idx="10574">
                  <c:v>718</c:v>
                </c:pt>
                <c:pt idx="10575">
                  <c:v>716</c:v>
                </c:pt>
                <c:pt idx="10576">
                  <c:v>723</c:v>
                </c:pt>
                <c:pt idx="10577">
                  <c:v>718</c:v>
                </c:pt>
                <c:pt idx="10578">
                  <c:v>723</c:v>
                </c:pt>
                <c:pt idx="10579">
                  <c:v>717</c:v>
                </c:pt>
                <c:pt idx="10580">
                  <c:v>715</c:v>
                </c:pt>
                <c:pt idx="10581">
                  <c:v>716</c:v>
                </c:pt>
                <c:pt idx="10582">
                  <c:v>728</c:v>
                </c:pt>
                <c:pt idx="10583">
                  <c:v>724</c:v>
                </c:pt>
                <c:pt idx="10584">
                  <c:v>718</c:v>
                </c:pt>
                <c:pt idx="10585">
                  <c:v>723</c:v>
                </c:pt>
                <c:pt idx="10586">
                  <c:v>723</c:v>
                </c:pt>
                <c:pt idx="10587">
                  <c:v>731</c:v>
                </c:pt>
                <c:pt idx="10588">
                  <c:v>716</c:v>
                </c:pt>
                <c:pt idx="10589">
                  <c:v>723</c:v>
                </c:pt>
                <c:pt idx="10590">
                  <c:v>718</c:v>
                </c:pt>
                <c:pt idx="10591">
                  <c:v>716</c:v>
                </c:pt>
                <c:pt idx="10592">
                  <c:v>723</c:v>
                </c:pt>
                <c:pt idx="10593">
                  <c:v>723</c:v>
                </c:pt>
                <c:pt idx="10594">
                  <c:v>716</c:v>
                </c:pt>
                <c:pt idx="10595">
                  <c:v>726</c:v>
                </c:pt>
                <c:pt idx="10596">
                  <c:v>723</c:v>
                </c:pt>
                <c:pt idx="10597">
                  <c:v>731</c:v>
                </c:pt>
                <c:pt idx="10598">
                  <c:v>718</c:v>
                </c:pt>
                <c:pt idx="10599">
                  <c:v>728</c:v>
                </c:pt>
                <c:pt idx="10600">
                  <c:v>718</c:v>
                </c:pt>
                <c:pt idx="10601">
                  <c:v>726</c:v>
                </c:pt>
                <c:pt idx="10602">
                  <c:v>721</c:v>
                </c:pt>
                <c:pt idx="10603">
                  <c:v>728</c:v>
                </c:pt>
                <c:pt idx="10604">
                  <c:v>723</c:v>
                </c:pt>
                <c:pt idx="10605">
                  <c:v>720</c:v>
                </c:pt>
                <c:pt idx="10606">
                  <c:v>720</c:v>
                </c:pt>
                <c:pt idx="10607">
                  <c:v>720</c:v>
                </c:pt>
                <c:pt idx="10608">
                  <c:v>718</c:v>
                </c:pt>
                <c:pt idx="10609">
                  <c:v>718</c:v>
                </c:pt>
                <c:pt idx="10610">
                  <c:v>718</c:v>
                </c:pt>
                <c:pt idx="10611">
                  <c:v>726</c:v>
                </c:pt>
                <c:pt idx="10612">
                  <c:v>726</c:v>
                </c:pt>
                <c:pt idx="10613">
                  <c:v>716</c:v>
                </c:pt>
                <c:pt idx="10614">
                  <c:v>723</c:v>
                </c:pt>
                <c:pt idx="10615">
                  <c:v>723</c:v>
                </c:pt>
                <c:pt idx="10616">
                  <c:v>729</c:v>
                </c:pt>
                <c:pt idx="10617">
                  <c:v>726</c:v>
                </c:pt>
                <c:pt idx="10618">
                  <c:v>718</c:v>
                </c:pt>
                <c:pt idx="10619">
                  <c:v>721</c:v>
                </c:pt>
                <c:pt idx="10620">
                  <c:v>722</c:v>
                </c:pt>
                <c:pt idx="10621">
                  <c:v>726</c:v>
                </c:pt>
                <c:pt idx="10622">
                  <c:v>733</c:v>
                </c:pt>
                <c:pt idx="10623">
                  <c:v>726</c:v>
                </c:pt>
                <c:pt idx="10624">
                  <c:v>728</c:v>
                </c:pt>
                <c:pt idx="10625">
                  <c:v>723</c:v>
                </c:pt>
                <c:pt idx="10626">
                  <c:v>736</c:v>
                </c:pt>
                <c:pt idx="10627">
                  <c:v>723</c:v>
                </c:pt>
                <c:pt idx="10628">
                  <c:v>733</c:v>
                </c:pt>
                <c:pt idx="10629">
                  <c:v>723</c:v>
                </c:pt>
                <c:pt idx="10630">
                  <c:v>720</c:v>
                </c:pt>
                <c:pt idx="10631">
                  <c:v>728</c:v>
                </c:pt>
                <c:pt idx="10632">
                  <c:v>723</c:v>
                </c:pt>
                <c:pt idx="10633">
                  <c:v>721</c:v>
                </c:pt>
                <c:pt idx="10634">
                  <c:v>731</c:v>
                </c:pt>
                <c:pt idx="10635">
                  <c:v>728</c:v>
                </c:pt>
                <c:pt idx="10636">
                  <c:v>721</c:v>
                </c:pt>
                <c:pt idx="10637">
                  <c:v>733</c:v>
                </c:pt>
                <c:pt idx="10638">
                  <c:v>721</c:v>
                </c:pt>
                <c:pt idx="10639">
                  <c:v>718</c:v>
                </c:pt>
                <c:pt idx="10640">
                  <c:v>731</c:v>
                </c:pt>
                <c:pt idx="10641">
                  <c:v>721</c:v>
                </c:pt>
                <c:pt idx="10642">
                  <c:v>723</c:v>
                </c:pt>
                <c:pt idx="10643">
                  <c:v>724</c:v>
                </c:pt>
                <c:pt idx="10644">
                  <c:v>723</c:v>
                </c:pt>
                <c:pt idx="10645">
                  <c:v>731</c:v>
                </c:pt>
                <c:pt idx="10646">
                  <c:v>729</c:v>
                </c:pt>
                <c:pt idx="10647">
                  <c:v>723</c:v>
                </c:pt>
                <c:pt idx="10648">
                  <c:v>722</c:v>
                </c:pt>
                <c:pt idx="10649">
                  <c:v>733</c:v>
                </c:pt>
                <c:pt idx="10650">
                  <c:v>723</c:v>
                </c:pt>
                <c:pt idx="10651">
                  <c:v>729</c:v>
                </c:pt>
                <c:pt idx="10652">
                  <c:v>723</c:v>
                </c:pt>
                <c:pt idx="10653">
                  <c:v>731</c:v>
                </c:pt>
                <c:pt idx="10654">
                  <c:v>718</c:v>
                </c:pt>
                <c:pt idx="10655">
                  <c:v>731</c:v>
                </c:pt>
                <c:pt idx="10656">
                  <c:v>721</c:v>
                </c:pt>
                <c:pt idx="10657">
                  <c:v>731</c:v>
                </c:pt>
                <c:pt idx="10658">
                  <c:v>731</c:v>
                </c:pt>
                <c:pt idx="10659">
                  <c:v>723</c:v>
                </c:pt>
                <c:pt idx="10660">
                  <c:v>723</c:v>
                </c:pt>
                <c:pt idx="10661">
                  <c:v>726</c:v>
                </c:pt>
                <c:pt idx="10662">
                  <c:v>726</c:v>
                </c:pt>
                <c:pt idx="10663">
                  <c:v>718</c:v>
                </c:pt>
                <c:pt idx="10664">
                  <c:v>723</c:v>
                </c:pt>
                <c:pt idx="10665">
                  <c:v>723</c:v>
                </c:pt>
                <c:pt idx="10666">
                  <c:v>715</c:v>
                </c:pt>
                <c:pt idx="10667">
                  <c:v>718</c:v>
                </c:pt>
                <c:pt idx="10668">
                  <c:v>723</c:v>
                </c:pt>
                <c:pt idx="10669">
                  <c:v>716</c:v>
                </c:pt>
                <c:pt idx="10670">
                  <c:v>718</c:v>
                </c:pt>
                <c:pt idx="10671">
                  <c:v>721</c:v>
                </c:pt>
                <c:pt idx="10672">
                  <c:v>731</c:v>
                </c:pt>
                <c:pt idx="10673">
                  <c:v>721</c:v>
                </c:pt>
                <c:pt idx="10674">
                  <c:v>715</c:v>
                </c:pt>
                <c:pt idx="10675">
                  <c:v>726</c:v>
                </c:pt>
                <c:pt idx="10676">
                  <c:v>716</c:v>
                </c:pt>
                <c:pt idx="10677">
                  <c:v>731</c:v>
                </c:pt>
                <c:pt idx="10678">
                  <c:v>723</c:v>
                </c:pt>
                <c:pt idx="10679">
                  <c:v>721</c:v>
                </c:pt>
                <c:pt idx="10680">
                  <c:v>715</c:v>
                </c:pt>
                <c:pt idx="10681">
                  <c:v>723</c:v>
                </c:pt>
                <c:pt idx="10682">
                  <c:v>743</c:v>
                </c:pt>
                <c:pt idx="10683">
                  <c:v>745</c:v>
                </c:pt>
                <c:pt idx="10684">
                  <c:v>723</c:v>
                </c:pt>
                <c:pt idx="10685">
                  <c:v>723</c:v>
                </c:pt>
                <c:pt idx="10686">
                  <c:v>718</c:v>
                </c:pt>
                <c:pt idx="10687">
                  <c:v>715</c:v>
                </c:pt>
                <c:pt idx="10688">
                  <c:v>718</c:v>
                </c:pt>
                <c:pt idx="10689">
                  <c:v>718</c:v>
                </c:pt>
                <c:pt idx="10690">
                  <c:v>724</c:v>
                </c:pt>
                <c:pt idx="10691">
                  <c:v>726</c:v>
                </c:pt>
                <c:pt idx="10692">
                  <c:v>724</c:v>
                </c:pt>
                <c:pt idx="10693">
                  <c:v>731</c:v>
                </c:pt>
                <c:pt idx="10694">
                  <c:v>726</c:v>
                </c:pt>
                <c:pt idx="10695">
                  <c:v>721</c:v>
                </c:pt>
                <c:pt idx="10696">
                  <c:v>723</c:v>
                </c:pt>
                <c:pt idx="10697">
                  <c:v>729</c:v>
                </c:pt>
                <c:pt idx="10698">
                  <c:v>721</c:v>
                </c:pt>
                <c:pt idx="10699">
                  <c:v>723</c:v>
                </c:pt>
                <c:pt idx="10700">
                  <c:v>721</c:v>
                </c:pt>
                <c:pt idx="10701">
                  <c:v>723</c:v>
                </c:pt>
                <c:pt idx="10702">
                  <c:v>724</c:v>
                </c:pt>
                <c:pt idx="10703">
                  <c:v>726</c:v>
                </c:pt>
                <c:pt idx="10704">
                  <c:v>716</c:v>
                </c:pt>
                <c:pt idx="10705">
                  <c:v>723</c:v>
                </c:pt>
                <c:pt idx="10706">
                  <c:v>723</c:v>
                </c:pt>
                <c:pt idx="10707">
                  <c:v>721</c:v>
                </c:pt>
                <c:pt idx="10708">
                  <c:v>718</c:v>
                </c:pt>
                <c:pt idx="10709">
                  <c:v>717</c:v>
                </c:pt>
                <c:pt idx="10710">
                  <c:v>726</c:v>
                </c:pt>
                <c:pt idx="10711">
                  <c:v>718</c:v>
                </c:pt>
                <c:pt idx="10712">
                  <c:v>729</c:v>
                </c:pt>
                <c:pt idx="10713">
                  <c:v>723</c:v>
                </c:pt>
                <c:pt idx="10714">
                  <c:v>726</c:v>
                </c:pt>
                <c:pt idx="10715">
                  <c:v>723</c:v>
                </c:pt>
                <c:pt idx="10716">
                  <c:v>731</c:v>
                </c:pt>
                <c:pt idx="10717">
                  <c:v>716</c:v>
                </c:pt>
                <c:pt idx="10718">
                  <c:v>723</c:v>
                </c:pt>
                <c:pt idx="10719">
                  <c:v>728</c:v>
                </c:pt>
                <c:pt idx="10720">
                  <c:v>721</c:v>
                </c:pt>
                <c:pt idx="10721">
                  <c:v>733</c:v>
                </c:pt>
                <c:pt idx="10722">
                  <c:v>723</c:v>
                </c:pt>
                <c:pt idx="10723">
                  <c:v>728</c:v>
                </c:pt>
                <c:pt idx="10724">
                  <c:v>723</c:v>
                </c:pt>
                <c:pt idx="10725">
                  <c:v>726</c:v>
                </c:pt>
                <c:pt idx="10726">
                  <c:v>721</c:v>
                </c:pt>
                <c:pt idx="10727">
                  <c:v>731</c:v>
                </c:pt>
                <c:pt idx="10728">
                  <c:v>721</c:v>
                </c:pt>
                <c:pt idx="10729">
                  <c:v>728</c:v>
                </c:pt>
                <c:pt idx="10730">
                  <c:v>731</c:v>
                </c:pt>
                <c:pt idx="10731">
                  <c:v>721</c:v>
                </c:pt>
                <c:pt idx="10732">
                  <c:v>723</c:v>
                </c:pt>
                <c:pt idx="10733">
                  <c:v>716</c:v>
                </c:pt>
                <c:pt idx="10734">
                  <c:v>723</c:v>
                </c:pt>
                <c:pt idx="10735">
                  <c:v>726</c:v>
                </c:pt>
                <c:pt idx="10736">
                  <c:v>723</c:v>
                </c:pt>
                <c:pt idx="10737">
                  <c:v>723</c:v>
                </c:pt>
                <c:pt idx="10738">
                  <c:v>729</c:v>
                </c:pt>
                <c:pt idx="10739">
                  <c:v>731</c:v>
                </c:pt>
                <c:pt idx="10740">
                  <c:v>723</c:v>
                </c:pt>
                <c:pt idx="10741">
                  <c:v>728</c:v>
                </c:pt>
                <c:pt idx="10742">
                  <c:v>728</c:v>
                </c:pt>
                <c:pt idx="10743">
                  <c:v>728</c:v>
                </c:pt>
                <c:pt idx="10744">
                  <c:v>717</c:v>
                </c:pt>
                <c:pt idx="10745">
                  <c:v>721</c:v>
                </c:pt>
                <c:pt idx="10746">
                  <c:v>723</c:v>
                </c:pt>
                <c:pt idx="10747">
                  <c:v>718</c:v>
                </c:pt>
                <c:pt idx="10748">
                  <c:v>726</c:v>
                </c:pt>
                <c:pt idx="10749">
                  <c:v>718</c:v>
                </c:pt>
                <c:pt idx="10750">
                  <c:v>716</c:v>
                </c:pt>
                <c:pt idx="10751">
                  <c:v>718</c:v>
                </c:pt>
                <c:pt idx="10752">
                  <c:v>723</c:v>
                </c:pt>
                <c:pt idx="10753">
                  <c:v>721</c:v>
                </c:pt>
                <c:pt idx="10754">
                  <c:v>723</c:v>
                </c:pt>
                <c:pt idx="10755">
                  <c:v>726</c:v>
                </c:pt>
                <c:pt idx="10756">
                  <c:v>721</c:v>
                </c:pt>
                <c:pt idx="10757">
                  <c:v>723</c:v>
                </c:pt>
                <c:pt idx="10758">
                  <c:v>723</c:v>
                </c:pt>
                <c:pt idx="10759">
                  <c:v>726</c:v>
                </c:pt>
                <c:pt idx="10760">
                  <c:v>726</c:v>
                </c:pt>
                <c:pt idx="10761">
                  <c:v>718</c:v>
                </c:pt>
                <c:pt idx="10762">
                  <c:v>715</c:v>
                </c:pt>
                <c:pt idx="10763">
                  <c:v>723</c:v>
                </c:pt>
                <c:pt idx="10764">
                  <c:v>718</c:v>
                </c:pt>
                <c:pt idx="10765">
                  <c:v>723</c:v>
                </c:pt>
                <c:pt idx="10766">
                  <c:v>723</c:v>
                </c:pt>
                <c:pt idx="10767">
                  <c:v>715</c:v>
                </c:pt>
                <c:pt idx="10768">
                  <c:v>721</c:v>
                </c:pt>
                <c:pt idx="10769">
                  <c:v>718</c:v>
                </c:pt>
                <c:pt idx="10770">
                  <c:v>721</c:v>
                </c:pt>
                <c:pt idx="10771">
                  <c:v>716</c:v>
                </c:pt>
                <c:pt idx="10772">
                  <c:v>726</c:v>
                </c:pt>
                <c:pt idx="10773">
                  <c:v>721</c:v>
                </c:pt>
                <c:pt idx="10774">
                  <c:v>723</c:v>
                </c:pt>
                <c:pt idx="10775">
                  <c:v>723</c:v>
                </c:pt>
                <c:pt idx="10776">
                  <c:v>726</c:v>
                </c:pt>
                <c:pt idx="10777">
                  <c:v>718</c:v>
                </c:pt>
                <c:pt idx="10778">
                  <c:v>717</c:v>
                </c:pt>
                <c:pt idx="10779">
                  <c:v>724</c:v>
                </c:pt>
                <c:pt idx="10780">
                  <c:v>726</c:v>
                </c:pt>
                <c:pt idx="10781">
                  <c:v>718</c:v>
                </c:pt>
                <c:pt idx="10782">
                  <c:v>726</c:v>
                </c:pt>
                <c:pt idx="10783">
                  <c:v>718</c:v>
                </c:pt>
                <c:pt idx="10784">
                  <c:v>723</c:v>
                </c:pt>
                <c:pt idx="10785">
                  <c:v>726</c:v>
                </c:pt>
                <c:pt idx="10786">
                  <c:v>726</c:v>
                </c:pt>
                <c:pt idx="10787">
                  <c:v>726</c:v>
                </c:pt>
                <c:pt idx="10788">
                  <c:v>731</c:v>
                </c:pt>
                <c:pt idx="10789">
                  <c:v>723</c:v>
                </c:pt>
                <c:pt idx="10790">
                  <c:v>726</c:v>
                </c:pt>
                <c:pt idx="10791">
                  <c:v>723</c:v>
                </c:pt>
                <c:pt idx="10792">
                  <c:v>723</c:v>
                </c:pt>
                <c:pt idx="10793">
                  <c:v>723</c:v>
                </c:pt>
                <c:pt idx="10794">
                  <c:v>717</c:v>
                </c:pt>
                <c:pt idx="10795">
                  <c:v>716</c:v>
                </c:pt>
                <c:pt idx="10796">
                  <c:v>723</c:v>
                </c:pt>
                <c:pt idx="10797">
                  <c:v>723</c:v>
                </c:pt>
                <c:pt idx="10798">
                  <c:v>731</c:v>
                </c:pt>
                <c:pt idx="10799">
                  <c:v>726</c:v>
                </c:pt>
                <c:pt idx="10800">
                  <c:v>716</c:v>
                </c:pt>
                <c:pt idx="10801">
                  <c:v>718</c:v>
                </c:pt>
                <c:pt idx="10802">
                  <c:v>723</c:v>
                </c:pt>
                <c:pt idx="10803">
                  <c:v>729</c:v>
                </c:pt>
                <c:pt idx="10804">
                  <c:v>723</c:v>
                </c:pt>
                <c:pt idx="10805">
                  <c:v>723</c:v>
                </c:pt>
                <c:pt idx="10806">
                  <c:v>716</c:v>
                </c:pt>
                <c:pt idx="10807">
                  <c:v>715</c:v>
                </c:pt>
                <c:pt idx="10808">
                  <c:v>718</c:v>
                </c:pt>
                <c:pt idx="10809">
                  <c:v>721</c:v>
                </c:pt>
                <c:pt idx="10810">
                  <c:v>715</c:v>
                </c:pt>
                <c:pt idx="10811">
                  <c:v>723</c:v>
                </c:pt>
                <c:pt idx="10812">
                  <c:v>723</c:v>
                </c:pt>
                <c:pt idx="10813">
                  <c:v>726</c:v>
                </c:pt>
                <c:pt idx="10814">
                  <c:v>726</c:v>
                </c:pt>
                <c:pt idx="10815">
                  <c:v>728</c:v>
                </c:pt>
                <c:pt idx="10816">
                  <c:v>755</c:v>
                </c:pt>
                <c:pt idx="10817">
                  <c:v>726</c:v>
                </c:pt>
                <c:pt idx="10818">
                  <c:v>728</c:v>
                </c:pt>
                <c:pt idx="10819">
                  <c:v>742</c:v>
                </c:pt>
                <c:pt idx="10820">
                  <c:v>721</c:v>
                </c:pt>
                <c:pt idx="10821">
                  <c:v>715</c:v>
                </c:pt>
                <c:pt idx="10822">
                  <c:v>726</c:v>
                </c:pt>
                <c:pt idx="10823">
                  <c:v>721</c:v>
                </c:pt>
                <c:pt idx="10824">
                  <c:v>723</c:v>
                </c:pt>
                <c:pt idx="10825">
                  <c:v>731</c:v>
                </c:pt>
                <c:pt idx="10826">
                  <c:v>721</c:v>
                </c:pt>
                <c:pt idx="10827">
                  <c:v>723</c:v>
                </c:pt>
                <c:pt idx="10828">
                  <c:v>729</c:v>
                </c:pt>
                <c:pt idx="10829">
                  <c:v>728</c:v>
                </c:pt>
                <c:pt idx="10830">
                  <c:v>728</c:v>
                </c:pt>
                <c:pt idx="10831">
                  <c:v>731</c:v>
                </c:pt>
                <c:pt idx="10832">
                  <c:v>723</c:v>
                </c:pt>
                <c:pt idx="10833">
                  <c:v>716</c:v>
                </c:pt>
                <c:pt idx="10834">
                  <c:v>723</c:v>
                </c:pt>
                <c:pt idx="10835">
                  <c:v>728</c:v>
                </c:pt>
                <c:pt idx="10836">
                  <c:v>731</c:v>
                </c:pt>
                <c:pt idx="10837">
                  <c:v>718</c:v>
                </c:pt>
                <c:pt idx="10838">
                  <c:v>715</c:v>
                </c:pt>
                <c:pt idx="10839">
                  <c:v>723</c:v>
                </c:pt>
                <c:pt idx="10840">
                  <c:v>718</c:v>
                </c:pt>
                <c:pt idx="10841">
                  <c:v>726</c:v>
                </c:pt>
                <c:pt idx="10842">
                  <c:v>723</c:v>
                </c:pt>
                <c:pt idx="10843">
                  <c:v>716</c:v>
                </c:pt>
                <c:pt idx="10844">
                  <c:v>723</c:v>
                </c:pt>
                <c:pt idx="10845">
                  <c:v>723</c:v>
                </c:pt>
                <c:pt idx="10846">
                  <c:v>716</c:v>
                </c:pt>
                <c:pt idx="10847">
                  <c:v>731</c:v>
                </c:pt>
                <c:pt idx="10848">
                  <c:v>723</c:v>
                </c:pt>
                <c:pt idx="10849">
                  <c:v>721</c:v>
                </c:pt>
                <c:pt idx="10850">
                  <c:v>726</c:v>
                </c:pt>
                <c:pt idx="10851">
                  <c:v>726</c:v>
                </c:pt>
                <c:pt idx="10852">
                  <c:v>716</c:v>
                </c:pt>
                <c:pt idx="10853">
                  <c:v>718</c:v>
                </c:pt>
                <c:pt idx="10854">
                  <c:v>723</c:v>
                </c:pt>
                <c:pt idx="10855">
                  <c:v>726</c:v>
                </c:pt>
                <c:pt idx="10856">
                  <c:v>731</c:v>
                </c:pt>
                <c:pt idx="10857">
                  <c:v>721</c:v>
                </c:pt>
                <c:pt idx="10858">
                  <c:v>723</c:v>
                </c:pt>
                <c:pt idx="10859">
                  <c:v>724</c:v>
                </c:pt>
                <c:pt idx="10860">
                  <c:v>723</c:v>
                </c:pt>
                <c:pt idx="10861">
                  <c:v>728</c:v>
                </c:pt>
                <c:pt idx="10862">
                  <c:v>726</c:v>
                </c:pt>
                <c:pt idx="10863">
                  <c:v>728</c:v>
                </c:pt>
                <c:pt idx="10864">
                  <c:v>731</c:v>
                </c:pt>
                <c:pt idx="10865">
                  <c:v>721</c:v>
                </c:pt>
                <c:pt idx="10866">
                  <c:v>728</c:v>
                </c:pt>
                <c:pt idx="10867">
                  <c:v>718</c:v>
                </c:pt>
                <c:pt idx="10868">
                  <c:v>715</c:v>
                </c:pt>
                <c:pt idx="10869">
                  <c:v>726</c:v>
                </c:pt>
                <c:pt idx="10870">
                  <c:v>721</c:v>
                </c:pt>
                <c:pt idx="10871">
                  <c:v>716</c:v>
                </c:pt>
                <c:pt idx="10872">
                  <c:v>717</c:v>
                </c:pt>
                <c:pt idx="10873">
                  <c:v>726</c:v>
                </c:pt>
                <c:pt idx="10874">
                  <c:v>726</c:v>
                </c:pt>
                <c:pt idx="10875">
                  <c:v>726</c:v>
                </c:pt>
                <c:pt idx="10876">
                  <c:v>726</c:v>
                </c:pt>
                <c:pt idx="10877">
                  <c:v>728</c:v>
                </c:pt>
                <c:pt idx="10878">
                  <c:v>721</c:v>
                </c:pt>
                <c:pt idx="10879">
                  <c:v>733</c:v>
                </c:pt>
                <c:pt idx="10880">
                  <c:v>723</c:v>
                </c:pt>
                <c:pt idx="10881">
                  <c:v>720</c:v>
                </c:pt>
                <c:pt idx="10882">
                  <c:v>715</c:v>
                </c:pt>
                <c:pt idx="10883">
                  <c:v>724</c:v>
                </c:pt>
                <c:pt idx="10884">
                  <c:v>726</c:v>
                </c:pt>
                <c:pt idx="10885">
                  <c:v>726</c:v>
                </c:pt>
                <c:pt idx="10886">
                  <c:v>721</c:v>
                </c:pt>
                <c:pt idx="10887">
                  <c:v>718</c:v>
                </c:pt>
                <c:pt idx="10888">
                  <c:v>723</c:v>
                </c:pt>
                <c:pt idx="10889">
                  <c:v>716</c:v>
                </c:pt>
                <c:pt idx="10890">
                  <c:v>731</c:v>
                </c:pt>
                <c:pt idx="10891">
                  <c:v>718</c:v>
                </c:pt>
                <c:pt idx="10892">
                  <c:v>726</c:v>
                </c:pt>
                <c:pt idx="10893">
                  <c:v>717</c:v>
                </c:pt>
                <c:pt idx="10894">
                  <c:v>721</c:v>
                </c:pt>
                <c:pt idx="10895">
                  <c:v>726</c:v>
                </c:pt>
                <c:pt idx="10896">
                  <c:v>728</c:v>
                </c:pt>
                <c:pt idx="10897">
                  <c:v>736</c:v>
                </c:pt>
                <c:pt idx="10898">
                  <c:v>733</c:v>
                </c:pt>
                <c:pt idx="10899">
                  <c:v>728</c:v>
                </c:pt>
                <c:pt idx="10900">
                  <c:v>736</c:v>
                </c:pt>
                <c:pt idx="10901">
                  <c:v>718</c:v>
                </c:pt>
                <c:pt idx="10902">
                  <c:v>718</c:v>
                </c:pt>
                <c:pt idx="10903">
                  <c:v>723</c:v>
                </c:pt>
                <c:pt idx="10904">
                  <c:v>726</c:v>
                </c:pt>
                <c:pt idx="10905">
                  <c:v>716</c:v>
                </c:pt>
                <c:pt idx="10906">
                  <c:v>726</c:v>
                </c:pt>
                <c:pt idx="10907">
                  <c:v>717</c:v>
                </c:pt>
                <c:pt idx="10908">
                  <c:v>726</c:v>
                </c:pt>
                <c:pt idx="10909">
                  <c:v>723</c:v>
                </c:pt>
                <c:pt idx="10910">
                  <c:v>726</c:v>
                </c:pt>
                <c:pt idx="10911">
                  <c:v>723</c:v>
                </c:pt>
                <c:pt idx="10912">
                  <c:v>736</c:v>
                </c:pt>
                <c:pt idx="10913">
                  <c:v>721</c:v>
                </c:pt>
                <c:pt idx="10914">
                  <c:v>722</c:v>
                </c:pt>
                <c:pt idx="10915">
                  <c:v>721</c:v>
                </c:pt>
                <c:pt idx="10916">
                  <c:v>721</c:v>
                </c:pt>
                <c:pt idx="10917">
                  <c:v>722</c:v>
                </c:pt>
                <c:pt idx="10918">
                  <c:v>721</c:v>
                </c:pt>
                <c:pt idx="10919">
                  <c:v>723</c:v>
                </c:pt>
                <c:pt idx="10920">
                  <c:v>731</c:v>
                </c:pt>
                <c:pt idx="10921">
                  <c:v>728</c:v>
                </c:pt>
                <c:pt idx="10922">
                  <c:v>728</c:v>
                </c:pt>
                <c:pt idx="10923">
                  <c:v>721</c:v>
                </c:pt>
                <c:pt idx="10924">
                  <c:v>717</c:v>
                </c:pt>
                <c:pt idx="10925">
                  <c:v>724</c:v>
                </c:pt>
                <c:pt idx="10926">
                  <c:v>728</c:v>
                </c:pt>
                <c:pt idx="10927">
                  <c:v>717</c:v>
                </c:pt>
                <c:pt idx="10928">
                  <c:v>721</c:v>
                </c:pt>
                <c:pt idx="10929">
                  <c:v>726</c:v>
                </c:pt>
                <c:pt idx="10930">
                  <c:v>731</c:v>
                </c:pt>
                <c:pt idx="10931">
                  <c:v>723</c:v>
                </c:pt>
                <c:pt idx="10932">
                  <c:v>723</c:v>
                </c:pt>
                <c:pt idx="10933">
                  <c:v>723</c:v>
                </c:pt>
                <c:pt idx="10934">
                  <c:v>718</c:v>
                </c:pt>
                <c:pt idx="10935">
                  <c:v>721</c:v>
                </c:pt>
                <c:pt idx="10936">
                  <c:v>731</c:v>
                </c:pt>
                <c:pt idx="10937">
                  <c:v>723</c:v>
                </c:pt>
                <c:pt idx="10938">
                  <c:v>723</c:v>
                </c:pt>
                <c:pt idx="10939">
                  <c:v>723</c:v>
                </c:pt>
                <c:pt idx="10940">
                  <c:v>721</c:v>
                </c:pt>
                <c:pt idx="10941">
                  <c:v>723</c:v>
                </c:pt>
                <c:pt idx="10942">
                  <c:v>718</c:v>
                </c:pt>
                <c:pt idx="10943">
                  <c:v>726</c:v>
                </c:pt>
                <c:pt idx="10944">
                  <c:v>723</c:v>
                </c:pt>
                <c:pt idx="10945">
                  <c:v>728</c:v>
                </c:pt>
                <c:pt idx="10946">
                  <c:v>723</c:v>
                </c:pt>
                <c:pt idx="10947">
                  <c:v>715</c:v>
                </c:pt>
                <c:pt idx="10948">
                  <c:v>723</c:v>
                </c:pt>
                <c:pt idx="10949">
                  <c:v>727</c:v>
                </c:pt>
                <c:pt idx="10950">
                  <c:v>731</c:v>
                </c:pt>
                <c:pt idx="10951">
                  <c:v>723</c:v>
                </c:pt>
                <c:pt idx="10952">
                  <c:v>716</c:v>
                </c:pt>
                <c:pt idx="10953">
                  <c:v>731</c:v>
                </c:pt>
                <c:pt idx="10954">
                  <c:v>718</c:v>
                </c:pt>
                <c:pt idx="10955">
                  <c:v>721</c:v>
                </c:pt>
                <c:pt idx="10956">
                  <c:v>736</c:v>
                </c:pt>
                <c:pt idx="10957">
                  <c:v>723</c:v>
                </c:pt>
                <c:pt idx="10958">
                  <c:v>726</c:v>
                </c:pt>
                <c:pt idx="10959">
                  <c:v>728</c:v>
                </c:pt>
                <c:pt idx="10960">
                  <c:v>723</c:v>
                </c:pt>
                <c:pt idx="10961">
                  <c:v>720</c:v>
                </c:pt>
                <c:pt idx="10962">
                  <c:v>728</c:v>
                </c:pt>
                <c:pt idx="10963">
                  <c:v>718</c:v>
                </c:pt>
                <c:pt idx="10964">
                  <c:v>716</c:v>
                </c:pt>
                <c:pt idx="10965">
                  <c:v>723</c:v>
                </c:pt>
                <c:pt idx="10966">
                  <c:v>726</c:v>
                </c:pt>
                <c:pt idx="10967">
                  <c:v>716</c:v>
                </c:pt>
                <c:pt idx="10968">
                  <c:v>727</c:v>
                </c:pt>
                <c:pt idx="10969">
                  <c:v>723</c:v>
                </c:pt>
                <c:pt idx="10970">
                  <c:v>718</c:v>
                </c:pt>
                <c:pt idx="10971">
                  <c:v>718</c:v>
                </c:pt>
                <c:pt idx="10972">
                  <c:v>721</c:v>
                </c:pt>
                <c:pt idx="10973">
                  <c:v>723</c:v>
                </c:pt>
                <c:pt idx="10974">
                  <c:v>726</c:v>
                </c:pt>
                <c:pt idx="10975">
                  <c:v>723</c:v>
                </c:pt>
                <c:pt idx="10976">
                  <c:v>731</c:v>
                </c:pt>
                <c:pt idx="10977">
                  <c:v>716</c:v>
                </c:pt>
                <c:pt idx="10978">
                  <c:v>718</c:v>
                </c:pt>
                <c:pt idx="10979">
                  <c:v>728</c:v>
                </c:pt>
                <c:pt idx="10980">
                  <c:v>726</c:v>
                </c:pt>
                <c:pt idx="10981">
                  <c:v>722</c:v>
                </c:pt>
                <c:pt idx="10982">
                  <c:v>726</c:v>
                </c:pt>
                <c:pt idx="10983">
                  <c:v>721</c:v>
                </c:pt>
                <c:pt idx="10984">
                  <c:v>731</c:v>
                </c:pt>
                <c:pt idx="10985">
                  <c:v>721</c:v>
                </c:pt>
                <c:pt idx="10986">
                  <c:v>731</c:v>
                </c:pt>
                <c:pt idx="10987">
                  <c:v>723</c:v>
                </c:pt>
                <c:pt idx="10988">
                  <c:v>728</c:v>
                </c:pt>
                <c:pt idx="10989">
                  <c:v>737</c:v>
                </c:pt>
                <c:pt idx="10990">
                  <c:v>731</c:v>
                </c:pt>
                <c:pt idx="10991">
                  <c:v>728</c:v>
                </c:pt>
                <c:pt idx="10992">
                  <c:v>733</c:v>
                </c:pt>
                <c:pt idx="10993">
                  <c:v>723</c:v>
                </c:pt>
                <c:pt idx="10994">
                  <c:v>723</c:v>
                </c:pt>
                <c:pt idx="10995">
                  <c:v>736</c:v>
                </c:pt>
                <c:pt idx="10996">
                  <c:v>731</c:v>
                </c:pt>
                <c:pt idx="10997">
                  <c:v>726</c:v>
                </c:pt>
                <c:pt idx="10998">
                  <c:v>736</c:v>
                </c:pt>
                <c:pt idx="10999">
                  <c:v>723</c:v>
                </c:pt>
                <c:pt idx="11000">
                  <c:v>728</c:v>
                </c:pt>
                <c:pt idx="11001">
                  <c:v>718</c:v>
                </c:pt>
                <c:pt idx="11002">
                  <c:v>725</c:v>
                </c:pt>
                <c:pt idx="11003">
                  <c:v>716</c:v>
                </c:pt>
                <c:pt idx="11004">
                  <c:v>718</c:v>
                </c:pt>
                <c:pt idx="11005">
                  <c:v>717</c:v>
                </c:pt>
                <c:pt idx="11006">
                  <c:v>721</c:v>
                </c:pt>
                <c:pt idx="11007">
                  <c:v>723</c:v>
                </c:pt>
                <c:pt idx="11008">
                  <c:v>716</c:v>
                </c:pt>
                <c:pt idx="11009">
                  <c:v>726</c:v>
                </c:pt>
                <c:pt idx="11010">
                  <c:v>723</c:v>
                </c:pt>
                <c:pt idx="11011">
                  <c:v>716</c:v>
                </c:pt>
                <c:pt idx="11012">
                  <c:v>723</c:v>
                </c:pt>
                <c:pt idx="11013">
                  <c:v>728</c:v>
                </c:pt>
                <c:pt idx="11014">
                  <c:v>728</c:v>
                </c:pt>
                <c:pt idx="11015">
                  <c:v>728</c:v>
                </c:pt>
                <c:pt idx="11016">
                  <c:v>728</c:v>
                </c:pt>
                <c:pt idx="11017">
                  <c:v>723</c:v>
                </c:pt>
                <c:pt idx="11018">
                  <c:v>726</c:v>
                </c:pt>
                <c:pt idx="11019">
                  <c:v>723</c:v>
                </c:pt>
                <c:pt idx="11020">
                  <c:v>723</c:v>
                </c:pt>
                <c:pt idx="11021">
                  <c:v>726</c:v>
                </c:pt>
                <c:pt idx="11022">
                  <c:v>717</c:v>
                </c:pt>
                <c:pt idx="11023">
                  <c:v>715</c:v>
                </c:pt>
                <c:pt idx="11024">
                  <c:v>721</c:v>
                </c:pt>
                <c:pt idx="11025">
                  <c:v>718</c:v>
                </c:pt>
                <c:pt idx="11026">
                  <c:v>721</c:v>
                </c:pt>
                <c:pt idx="11027">
                  <c:v>731</c:v>
                </c:pt>
                <c:pt idx="11028">
                  <c:v>728</c:v>
                </c:pt>
                <c:pt idx="11029">
                  <c:v>721</c:v>
                </c:pt>
                <c:pt idx="11030">
                  <c:v>736</c:v>
                </c:pt>
                <c:pt idx="11031">
                  <c:v>723</c:v>
                </c:pt>
                <c:pt idx="11032">
                  <c:v>736</c:v>
                </c:pt>
                <c:pt idx="11033">
                  <c:v>728</c:v>
                </c:pt>
                <c:pt idx="11034">
                  <c:v>731</c:v>
                </c:pt>
                <c:pt idx="11035">
                  <c:v>728</c:v>
                </c:pt>
                <c:pt idx="11036">
                  <c:v>723</c:v>
                </c:pt>
                <c:pt idx="11037">
                  <c:v>728</c:v>
                </c:pt>
                <c:pt idx="11038">
                  <c:v>728</c:v>
                </c:pt>
                <c:pt idx="11039">
                  <c:v>723</c:v>
                </c:pt>
                <c:pt idx="11040">
                  <c:v>721</c:v>
                </c:pt>
                <c:pt idx="11041">
                  <c:v>723</c:v>
                </c:pt>
                <c:pt idx="11042">
                  <c:v>731</c:v>
                </c:pt>
                <c:pt idx="11043">
                  <c:v>723</c:v>
                </c:pt>
                <c:pt idx="11044">
                  <c:v>726</c:v>
                </c:pt>
                <c:pt idx="11045">
                  <c:v>716</c:v>
                </c:pt>
                <c:pt idx="11046">
                  <c:v>717</c:v>
                </c:pt>
                <c:pt idx="11047">
                  <c:v>726</c:v>
                </c:pt>
                <c:pt idx="11048">
                  <c:v>715</c:v>
                </c:pt>
                <c:pt idx="11049">
                  <c:v>728</c:v>
                </c:pt>
                <c:pt idx="11050">
                  <c:v>723</c:v>
                </c:pt>
                <c:pt idx="11051">
                  <c:v>716</c:v>
                </c:pt>
                <c:pt idx="11052">
                  <c:v>718</c:v>
                </c:pt>
                <c:pt idx="11053">
                  <c:v>724</c:v>
                </c:pt>
                <c:pt idx="11054">
                  <c:v>716</c:v>
                </c:pt>
                <c:pt idx="11055">
                  <c:v>726</c:v>
                </c:pt>
                <c:pt idx="11056">
                  <c:v>716</c:v>
                </c:pt>
                <c:pt idx="11057">
                  <c:v>717</c:v>
                </c:pt>
                <c:pt idx="11058">
                  <c:v>721</c:v>
                </c:pt>
                <c:pt idx="11059">
                  <c:v>718</c:v>
                </c:pt>
                <c:pt idx="11060">
                  <c:v>715</c:v>
                </c:pt>
                <c:pt idx="11061">
                  <c:v>723</c:v>
                </c:pt>
                <c:pt idx="11062">
                  <c:v>726</c:v>
                </c:pt>
                <c:pt idx="11063">
                  <c:v>721</c:v>
                </c:pt>
                <c:pt idx="11064">
                  <c:v>723</c:v>
                </c:pt>
                <c:pt idx="11065">
                  <c:v>716</c:v>
                </c:pt>
                <c:pt idx="11066">
                  <c:v>718</c:v>
                </c:pt>
                <c:pt idx="11067">
                  <c:v>723</c:v>
                </c:pt>
                <c:pt idx="11068">
                  <c:v>726</c:v>
                </c:pt>
                <c:pt idx="11069">
                  <c:v>728</c:v>
                </c:pt>
                <c:pt idx="11070">
                  <c:v>723</c:v>
                </c:pt>
                <c:pt idx="11071">
                  <c:v>732</c:v>
                </c:pt>
                <c:pt idx="11072">
                  <c:v>738</c:v>
                </c:pt>
                <c:pt idx="11073">
                  <c:v>721</c:v>
                </c:pt>
                <c:pt idx="11074">
                  <c:v>731</c:v>
                </c:pt>
                <c:pt idx="11075">
                  <c:v>726</c:v>
                </c:pt>
                <c:pt idx="11076">
                  <c:v>731</c:v>
                </c:pt>
                <c:pt idx="11077">
                  <c:v>728</c:v>
                </c:pt>
                <c:pt idx="11078">
                  <c:v>721</c:v>
                </c:pt>
                <c:pt idx="11079">
                  <c:v>720</c:v>
                </c:pt>
                <c:pt idx="11080">
                  <c:v>723</c:v>
                </c:pt>
                <c:pt idx="11081">
                  <c:v>721</c:v>
                </c:pt>
                <c:pt idx="11082">
                  <c:v>726</c:v>
                </c:pt>
                <c:pt idx="11083">
                  <c:v>723</c:v>
                </c:pt>
                <c:pt idx="11084">
                  <c:v>716</c:v>
                </c:pt>
                <c:pt idx="11085">
                  <c:v>726</c:v>
                </c:pt>
                <c:pt idx="11086">
                  <c:v>723</c:v>
                </c:pt>
                <c:pt idx="11087">
                  <c:v>721</c:v>
                </c:pt>
                <c:pt idx="11088">
                  <c:v>718</c:v>
                </c:pt>
                <c:pt idx="11089">
                  <c:v>723</c:v>
                </c:pt>
                <c:pt idx="11090">
                  <c:v>723</c:v>
                </c:pt>
                <c:pt idx="11091">
                  <c:v>718</c:v>
                </c:pt>
                <c:pt idx="11092">
                  <c:v>721</c:v>
                </c:pt>
                <c:pt idx="11093">
                  <c:v>726</c:v>
                </c:pt>
                <c:pt idx="11094">
                  <c:v>748</c:v>
                </c:pt>
                <c:pt idx="11095">
                  <c:v>746</c:v>
                </c:pt>
                <c:pt idx="11096">
                  <c:v>745</c:v>
                </c:pt>
                <c:pt idx="11097">
                  <c:v>716</c:v>
                </c:pt>
                <c:pt idx="11098">
                  <c:v>723</c:v>
                </c:pt>
                <c:pt idx="11099">
                  <c:v>723</c:v>
                </c:pt>
                <c:pt idx="11100">
                  <c:v>716</c:v>
                </c:pt>
                <c:pt idx="11101">
                  <c:v>728</c:v>
                </c:pt>
                <c:pt idx="11102">
                  <c:v>726</c:v>
                </c:pt>
                <c:pt idx="11103">
                  <c:v>721</c:v>
                </c:pt>
                <c:pt idx="11104">
                  <c:v>717</c:v>
                </c:pt>
                <c:pt idx="11105">
                  <c:v>721</c:v>
                </c:pt>
                <c:pt idx="11106">
                  <c:v>726</c:v>
                </c:pt>
                <c:pt idx="11107">
                  <c:v>723</c:v>
                </c:pt>
                <c:pt idx="11108">
                  <c:v>716</c:v>
                </c:pt>
                <c:pt idx="11109">
                  <c:v>726</c:v>
                </c:pt>
                <c:pt idx="11110">
                  <c:v>726</c:v>
                </c:pt>
                <c:pt idx="11111">
                  <c:v>716</c:v>
                </c:pt>
                <c:pt idx="11112">
                  <c:v>718</c:v>
                </c:pt>
                <c:pt idx="11113">
                  <c:v>726</c:v>
                </c:pt>
                <c:pt idx="11114">
                  <c:v>723</c:v>
                </c:pt>
                <c:pt idx="11115">
                  <c:v>718</c:v>
                </c:pt>
                <c:pt idx="11116">
                  <c:v>716</c:v>
                </c:pt>
                <c:pt idx="11117">
                  <c:v>717</c:v>
                </c:pt>
                <c:pt idx="11118">
                  <c:v>723</c:v>
                </c:pt>
                <c:pt idx="11119">
                  <c:v>728</c:v>
                </c:pt>
                <c:pt idx="11120">
                  <c:v>731</c:v>
                </c:pt>
                <c:pt idx="11121">
                  <c:v>726</c:v>
                </c:pt>
                <c:pt idx="11122">
                  <c:v>728</c:v>
                </c:pt>
                <c:pt idx="11123">
                  <c:v>726</c:v>
                </c:pt>
                <c:pt idx="11124">
                  <c:v>728</c:v>
                </c:pt>
                <c:pt idx="11125">
                  <c:v>723</c:v>
                </c:pt>
                <c:pt idx="11126">
                  <c:v>716</c:v>
                </c:pt>
                <c:pt idx="11127">
                  <c:v>718</c:v>
                </c:pt>
                <c:pt idx="11128">
                  <c:v>723</c:v>
                </c:pt>
                <c:pt idx="11129">
                  <c:v>716</c:v>
                </c:pt>
                <c:pt idx="11130">
                  <c:v>723</c:v>
                </c:pt>
                <c:pt idx="11131">
                  <c:v>723</c:v>
                </c:pt>
                <c:pt idx="11132">
                  <c:v>729</c:v>
                </c:pt>
                <c:pt idx="11133">
                  <c:v>723</c:v>
                </c:pt>
                <c:pt idx="11134">
                  <c:v>736</c:v>
                </c:pt>
                <c:pt idx="11135">
                  <c:v>723</c:v>
                </c:pt>
                <c:pt idx="11136">
                  <c:v>723</c:v>
                </c:pt>
                <c:pt idx="11137">
                  <c:v>726</c:v>
                </c:pt>
                <c:pt idx="11138">
                  <c:v>731</c:v>
                </c:pt>
                <c:pt idx="11139">
                  <c:v>716</c:v>
                </c:pt>
                <c:pt idx="11140">
                  <c:v>723</c:v>
                </c:pt>
                <c:pt idx="11141">
                  <c:v>731</c:v>
                </c:pt>
                <c:pt idx="11142">
                  <c:v>721</c:v>
                </c:pt>
                <c:pt idx="11143">
                  <c:v>715</c:v>
                </c:pt>
                <c:pt idx="11144">
                  <c:v>727</c:v>
                </c:pt>
                <c:pt idx="11145">
                  <c:v>724</c:v>
                </c:pt>
                <c:pt idx="11146">
                  <c:v>718</c:v>
                </c:pt>
                <c:pt idx="11147">
                  <c:v>718</c:v>
                </c:pt>
                <c:pt idx="11148">
                  <c:v>715</c:v>
                </c:pt>
                <c:pt idx="11149">
                  <c:v>724</c:v>
                </c:pt>
                <c:pt idx="11150">
                  <c:v>718</c:v>
                </c:pt>
                <c:pt idx="11151">
                  <c:v>723</c:v>
                </c:pt>
                <c:pt idx="11152">
                  <c:v>715</c:v>
                </c:pt>
                <c:pt idx="11153">
                  <c:v>723</c:v>
                </c:pt>
                <c:pt idx="11154">
                  <c:v>718</c:v>
                </c:pt>
                <c:pt idx="11155">
                  <c:v>715</c:v>
                </c:pt>
                <c:pt idx="11156">
                  <c:v>715</c:v>
                </c:pt>
                <c:pt idx="11157">
                  <c:v>721</c:v>
                </c:pt>
                <c:pt idx="11158">
                  <c:v>718</c:v>
                </c:pt>
                <c:pt idx="11159">
                  <c:v>724</c:v>
                </c:pt>
                <c:pt idx="11160">
                  <c:v>723</c:v>
                </c:pt>
                <c:pt idx="11161">
                  <c:v>718</c:v>
                </c:pt>
                <c:pt idx="11162">
                  <c:v>715</c:v>
                </c:pt>
                <c:pt idx="11163">
                  <c:v>715</c:v>
                </c:pt>
                <c:pt idx="11164">
                  <c:v>726</c:v>
                </c:pt>
                <c:pt idx="11165">
                  <c:v>716</c:v>
                </c:pt>
                <c:pt idx="11166">
                  <c:v>723</c:v>
                </c:pt>
                <c:pt idx="11167">
                  <c:v>731</c:v>
                </c:pt>
                <c:pt idx="11168">
                  <c:v>731</c:v>
                </c:pt>
                <c:pt idx="11169">
                  <c:v>723</c:v>
                </c:pt>
                <c:pt idx="11170">
                  <c:v>721</c:v>
                </c:pt>
                <c:pt idx="11171">
                  <c:v>723</c:v>
                </c:pt>
                <c:pt idx="11172">
                  <c:v>718</c:v>
                </c:pt>
                <c:pt idx="11173">
                  <c:v>724</c:v>
                </c:pt>
                <c:pt idx="11174">
                  <c:v>726</c:v>
                </c:pt>
                <c:pt idx="11175">
                  <c:v>728</c:v>
                </c:pt>
                <c:pt idx="11176">
                  <c:v>720</c:v>
                </c:pt>
                <c:pt idx="11177">
                  <c:v>720</c:v>
                </c:pt>
                <c:pt idx="11178">
                  <c:v>728</c:v>
                </c:pt>
                <c:pt idx="11179">
                  <c:v>723</c:v>
                </c:pt>
                <c:pt idx="11180">
                  <c:v>731</c:v>
                </c:pt>
                <c:pt idx="11181">
                  <c:v>721</c:v>
                </c:pt>
                <c:pt idx="11182">
                  <c:v>718</c:v>
                </c:pt>
                <c:pt idx="11183">
                  <c:v>715</c:v>
                </c:pt>
                <c:pt idx="11184">
                  <c:v>723</c:v>
                </c:pt>
                <c:pt idx="11185">
                  <c:v>726</c:v>
                </c:pt>
                <c:pt idx="11186">
                  <c:v>716</c:v>
                </c:pt>
                <c:pt idx="11187">
                  <c:v>718</c:v>
                </c:pt>
                <c:pt idx="11188">
                  <c:v>718</c:v>
                </c:pt>
                <c:pt idx="11189">
                  <c:v>721</c:v>
                </c:pt>
                <c:pt idx="11190">
                  <c:v>728</c:v>
                </c:pt>
                <c:pt idx="11191">
                  <c:v>726</c:v>
                </c:pt>
                <c:pt idx="11192">
                  <c:v>716</c:v>
                </c:pt>
                <c:pt idx="11193">
                  <c:v>718</c:v>
                </c:pt>
                <c:pt idx="11194">
                  <c:v>723</c:v>
                </c:pt>
                <c:pt idx="11195">
                  <c:v>721</c:v>
                </c:pt>
                <c:pt idx="11196">
                  <c:v>723</c:v>
                </c:pt>
                <c:pt idx="11197">
                  <c:v>721</c:v>
                </c:pt>
                <c:pt idx="11198">
                  <c:v>723</c:v>
                </c:pt>
                <c:pt idx="11199">
                  <c:v>723</c:v>
                </c:pt>
                <c:pt idx="11200">
                  <c:v>716</c:v>
                </c:pt>
                <c:pt idx="11201">
                  <c:v>718</c:v>
                </c:pt>
                <c:pt idx="11202">
                  <c:v>716</c:v>
                </c:pt>
                <c:pt idx="11203">
                  <c:v>723</c:v>
                </c:pt>
                <c:pt idx="11204">
                  <c:v>728</c:v>
                </c:pt>
                <c:pt idx="11205">
                  <c:v>729</c:v>
                </c:pt>
                <c:pt idx="11206">
                  <c:v>723</c:v>
                </c:pt>
                <c:pt idx="11207">
                  <c:v>718</c:v>
                </c:pt>
                <c:pt idx="11208">
                  <c:v>723</c:v>
                </c:pt>
                <c:pt idx="11209">
                  <c:v>723</c:v>
                </c:pt>
                <c:pt idx="11210">
                  <c:v>716</c:v>
                </c:pt>
                <c:pt idx="11211">
                  <c:v>728</c:v>
                </c:pt>
                <c:pt idx="11212">
                  <c:v>726</c:v>
                </c:pt>
                <c:pt idx="11213">
                  <c:v>716</c:v>
                </c:pt>
                <c:pt idx="11214">
                  <c:v>715</c:v>
                </c:pt>
                <c:pt idx="11215">
                  <c:v>723</c:v>
                </c:pt>
                <c:pt idx="11216">
                  <c:v>716</c:v>
                </c:pt>
                <c:pt idx="11217">
                  <c:v>723</c:v>
                </c:pt>
                <c:pt idx="11218">
                  <c:v>718</c:v>
                </c:pt>
                <c:pt idx="11219">
                  <c:v>724</c:v>
                </c:pt>
                <c:pt idx="11220">
                  <c:v>718</c:v>
                </c:pt>
                <c:pt idx="11221">
                  <c:v>715</c:v>
                </c:pt>
                <c:pt idx="11222">
                  <c:v>715</c:v>
                </c:pt>
                <c:pt idx="11223">
                  <c:v>723</c:v>
                </c:pt>
                <c:pt idx="11224">
                  <c:v>728</c:v>
                </c:pt>
                <c:pt idx="11225">
                  <c:v>724</c:v>
                </c:pt>
                <c:pt idx="11226">
                  <c:v>723</c:v>
                </c:pt>
                <c:pt idx="11227">
                  <c:v>723</c:v>
                </c:pt>
                <c:pt idx="11228">
                  <c:v>726</c:v>
                </c:pt>
                <c:pt idx="11229">
                  <c:v>736</c:v>
                </c:pt>
                <c:pt idx="11230">
                  <c:v>736</c:v>
                </c:pt>
                <c:pt idx="11231">
                  <c:v>736</c:v>
                </c:pt>
                <c:pt idx="11232">
                  <c:v>728</c:v>
                </c:pt>
                <c:pt idx="11233">
                  <c:v>715</c:v>
                </c:pt>
                <c:pt idx="11234">
                  <c:v>728</c:v>
                </c:pt>
                <c:pt idx="11235">
                  <c:v>718</c:v>
                </c:pt>
                <c:pt idx="11236">
                  <c:v>750</c:v>
                </c:pt>
                <c:pt idx="11237">
                  <c:v>723</c:v>
                </c:pt>
                <c:pt idx="11238">
                  <c:v>716</c:v>
                </c:pt>
                <c:pt idx="11239">
                  <c:v>723</c:v>
                </c:pt>
                <c:pt idx="11240">
                  <c:v>722</c:v>
                </c:pt>
                <c:pt idx="11241">
                  <c:v>721</c:v>
                </c:pt>
                <c:pt idx="11242">
                  <c:v>728</c:v>
                </c:pt>
                <c:pt idx="11243">
                  <c:v>729</c:v>
                </c:pt>
                <c:pt idx="11244">
                  <c:v>723</c:v>
                </c:pt>
                <c:pt idx="11245">
                  <c:v>718</c:v>
                </c:pt>
                <c:pt idx="11246">
                  <c:v>721</c:v>
                </c:pt>
                <c:pt idx="11247">
                  <c:v>718</c:v>
                </c:pt>
                <c:pt idx="11248">
                  <c:v>717</c:v>
                </c:pt>
                <c:pt idx="11249">
                  <c:v>716</c:v>
                </c:pt>
                <c:pt idx="11250">
                  <c:v>723</c:v>
                </c:pt>
                <c:pt idx="11251">
                  <c:v>724</c:v>
                </c:pt>
                <c:pt idx="11252">
                  <c:v>723</c:v>
                </c:pt>
                <c:pt idx="11253">
                  <c:v>736</c:v>
                </c:pt>
                <c:pt idx="11254">
                  <c:v>731</c:v>
                </c:pt>
                <c:pt idx="11255">
                  <c:v>731</c:v>
                </c:pt>
                <c:pt idx="11256">
                  <c:v>726</c:v>
                </c:pt>
                <c:pt idx="11257">
                  <c:v>745</c:v>
                </c:pt>
                <c:pt idx="11258">
                  <c:v>748</c:v>
                </c:pt>
                <c:pt idx="11259">
                  <c:v>723</c:v>
                </c:pt>
                <c:pt idx="11260">
                  <c:v>726</c:v>
                </c:pt>
                <c:pt idx="11261">
                  <c:v>726</c:v>
                </c:pt>
                <c:pt idx="11262">
                  <c:v>726</c:v>
                </c:pt>
                <c:pt idx="11263">
                  <c:v>724</c:v>
                </c:pt>
                <c:pt idx="11264">
                  <c:v>718</c:v>
                </c:pt>
                <c:pt idx="11265">
                  <c:v>717</c:v>
                </c:pt>
                <c:pt idx="11266">
                  <c:v>716</c:v>
                </c:pt>
                <c:pt idx="11267">
                  <c:v>716</c:v>
                </c:pt>
                <c:pt idx="11268">
                  <c:v>717</c:v>
                </c:pt>
                <c:pt idx="11269">
                  <c:v>721</c:v>
                </c:pt>
                <c:pt idx="11270">
                  <c:v>718</c:v>
                </c:pt>
                <c:pt idx="11271">
                  <c:v>728</c:v>
                </c:pt>
                <c:pt idx="11272">
                  <c:v>718</c:v>
                </c:pt>
                <c:pt idx="11273">
                  <c:v>721</c:v>
                </c:pt>
                <c:pt idx="11274">
                  <c:v>726</c:v>
                </c:pt>
                <c:pt idx="11275">
                  <c:v>726</c:v>
                </c:pt>
                <c:pt idx="11276">
                  <c:v>721</c:v>
                </c:pt>
                <c:pt idx="11277">
                  <c:v>723</c:v>
                </c:pt>
                <c:pt idx="11278">
                  <c:v>731</c:v>
                </c:pt>
                <c:pt idx="11279">
                  <c:v>723</c:v>
                </c:pt>
                <c:pt idx="11280">
                  <c:v>717</c:v>
                </c:pt>
                <c:pt idx="11281">
                  <c:v>715</c:v>
                </c:pt>
                <c:pt idx="11282">
                  <c:v>718</c:v>
                </c:pt>
                <c:pt idx="11283">
                  <c:v>726</c:v>
                </c:pt>
                <c:pt idx="11284">
                  <c:v>723</c:v>
                </c:pt>
                <c:pt idx="11285">
                  <c:v>723</c:v>
                </c:pt>
                <c:pt idx="11286">
                  <c:v>721</c:v>
                </c:pt>
                <c:pt idx="11287">
                  <c:v>716</c:v>
                </c:pt>
                <c:pt idx="11288">
                  <c:v>717</c:v>
                </c:pt>
                <c:pt idx="11289">
                  <c:v>724</c:v>
                </c:pt>
                <c:pt idx="11290">
                  <c:v>723</c:v>
                </c:pt>
                <c:pt idx="11291">
                  <c:v>718</c:v>
                </c:pt>
                <c:pt idx="11292">
                  <c:v>723</c:v>
                </c:pt>
                <c:pt idx="11293">
                  <c:v>717</c:v>
                </c:pt>
                <c:pt idx="11294">
                  <c:v>715</c:v>
                </c:pt>
                <c:pt idx="11295">
                  <c:v>723</c:v>
                </c:pt>
                <c:pt idx="11296">
                  <c:v>731</c:v>
                </c:pt>
                <c:pt idx="11297">
                  <c:v>716</c:v>
                </c:pt>
                <c:pt idx="11298">
                  <c:v>728</c:v>
                </c:pt>
                <c:pt idx="11299">
                  <c:v>716</c:v>
                </c:pt>
                <c:pt idx="11300">
                  <c:v>723</c:v>
                </c:pt>
                <c:pt idx="11301">
                  <c:v>718</c:v>
                </c:pt>
                <c:pt idx="11302">
                  <c:v>715</c:v>
                </c:pt>
                <c:pt idx="11303">
                  <c:v>721</c:v>
                </c:pt>
                <c:pt idx="11304">
                  <c:v>736</c:v>
                </c:pt>
                <c:pt idx="11305">
                  <c:v>733</c:v>
                </c:pt>
                <c:pt idx="11306">
                  <c:v>728</c:v>
                </c:pt>
                <c:pt idx="11307">
                  <c:v>726</c:v>
                </c:pt>
                <c:pt idx="11308">
                  <c:v>723</c:v>
                </c:pt>
                <c:pt idx="11309">
                  <c:v>723</c:v>
                </c:pt>
                <c:pt idx="11310">
                  <c:v>721</c:v>
                </c:pt>
                <c:pt idx="11311">
                  <c:v>726</c:v>
                </c:pt>
                <c:pt idx="11312">
                  <c:v>728</c:v>
                </c:pt>
                <c:pt idx="11313">
                  <c:v>731</c:v>
                </c:pt>
                <c:pt idx="11314">
                  <c:v>718</c:v>
                </c:pt>
                <c:pt idx="11315">
                  <c:v>721</c:v>
                </c:pt>
                <c:pt idx="11316">
                  <c:v>723</c:v>
                </c:pt>
                <c:pt idx="11317">
                  <c:v>723</c:v>
                </c:pt>
                <c:pt idx="11318">
                  <c:v>716</c:v>
                </c:pt>
                <c:pt idx="11319">
                  <c:v>726</c:v>
                </c:pt>
                <c:pt idx="11320">
                  <c:v>723</c:v>
                </c:pt>
                <c:pt idx="11321">
                  <c:v>723</c:v>
                </c:pt>
                <c:pt idx="11322">
                  <c:v>718</c:v>
                </c:pt>
                <c:pt idx="11323">
                  <c:v>726</c:v>
                </c:pt>
                <c:pt idx="11324">
                  <c:v>721</c:v>
                </c:pt>
                <c:pt idx="11325">
                  <c:v>731</c:v>
                </c:pt>
                <c:pt idx="11326">
                  <c:v>731</c:v>
                </c:pt>
                <c:pt idx="11327">
                  <c:v>728</c:v>
                </c:pt>
                <c:pt idx="11328">
                  <c:v>722</c:v>
                </c:pt>
                <c:pt idx="11329">
                  <c:v>721</c:v>
                </c:pt>
                <c:pt idx="11330">
                  <c:v>728</c:v>
                </c:pt>
                <c:pt idx="11331">
                  <c:v>726</c:v>
                </c:pt>
                <c:pt idx="11332">
                  <c:v>733</c:v>
                </c:pt>
                <c:pt idx="11333">
                  <c:v>728</c:v>
                </c:pt>
                <c:pt idx="11334">
                  <c:v>736</c:v>
                </c:pt>
                <c:pt idx="11335">
                  <c:v>723</c:v>
                </c:pt>
                <c:pt idx="11336">
                  <c:v>731</c:v>
                </c:pt>
                <c:pt idx="11337">
                  <c:v>723</c:v>
                </c:pt>
                <c:pt idx="11338">
                  <c:v>726</c:v>
                </c:pt>
                <c:pt idx="11339">
                  <c:v>718</c:v>
                </c:pt>
                <c:pt idx="11340">
                  <c:v>718</c:v>
                </c:pt>
                <c:pt idx="11341">
                  <c:v>721</c:v>
                </c:pt>
                <c:pt idx="11342">
                  <c:v>731</c:v>
                </c:pt>
                <c:pt idx="11343">
                  <c:v>726</c:v>
                </c:pt>
                <c:pt idx="11344">
                  <c:v>723</c:v>
                </c:pt>
                <c:pt idx="11345">
                  <c:v>723</c:v>
                </c:pt>
                <c:pt idx="11346">
                  <c:v>716</c:v>
                </c:pt>
                <c:pt idx="11347">
                  <c:v>723</c:v>
                </c:pt>
                <c:pt idx="11348">
                  <c:v>718</c:v>
                </c:pt>
                <c:pt idx="11349">
                  <c:v>723</c:v>
                </c:pt>
                <c:pt idx="11350">
                  <c:v>726</c:v>
                </c:pt>
                <c:pt idx="11351">
                  <c:v>721</c:v>
                </c:pt>
                <c:pt idx="11352">
                  <c:v>723</c:v>
                </c:pt>
                <c:pt idx="11353">
                  <c:v>723</c:v>
                </c:pt>
                <c:pt idx="11354">
                  <c:v>723</c:v>
                </c:pt>
                <c:pt idx="11355">
                  <c:v>728</c:v>
                </c:pt>
                <c:pt idx="11356">
                  <c:v>721</c:v>
                </c:pt>
                <c:pt idx="11357">
                  <c:v>723</c:v>
                </c:pt>
                <c:pt idx="11358">
                  <c:v>722</c:v>
                </c:pt>
                <c:pt idx="11359">
                  <c:v>726</c:v>
                </c:pt>
                <c:pt idx="11360">
                  <c:v>731</c:v>
                </c:pt>
                <c:pt idx="11361">
                  <c:v>721</c:v>
                </c:pt>
                <c:pt idx="11362">
                  <c:v>715</c:v>
                </c:pt>
                <c:pt idx="11363">
                  <c:v>723</c:v>
                </c:pt>
                <c:pt idx="11364">
                  <c:v>743</c:v>
                </c:pt>
                <c:pt idx="11365">
                  <c:v>718</c:v>
                </c:pt>
                <c:pt idx="11366">
                  <c:v>718</c:v>
                </c:pt>
                <c:pt idx="11367">
                  <c:v>723</c:v>
                </c:pt>
                <c:pt idx="11368">
                  <c:v>718</c:v>
                </c:pt>
                <c:pt idx="11369">
                  <c:v>721</c:v>
                </c:pt>
                <c:pt idx="11370">
                  <c:v>723</c:v>
                </c:pt>
                <c:pt idx="11371">
                  <c:v>716</c:v>
                </c:pt>
                <c:pt idx="11372">
                  <c:v>718</c:v>
                </c:pt>
                <c:pt idx="11373">
                  <c:v>723</c:v>
                </c:pt>
                <c:pt idx="11374">
                  <c:v>726</c:v>
                </c:pt>
                <c:pt idx="11375">
                  <c:v>718</c:v>
                </c:pt>
                <c:pt idx="11376">
                  <c:v>716</c:v>
                </c:pt>
                <c:pt idx="11377">
                  <c:v>726</c:v>
                </c:pt>
                <c:pt idx="11378">
                  <c:v>728</c:v>
                </c:pt>
                <c:pt idx="11379">
                  <c:v>726</c:v>
                </c:pt>
                <c:pt idx="11380">
                  <c:v>723</c:v>
                </c:pt>
                <c:pt idx="11381">
                  <c:v>729</c:v>
                </c:pt>
                <c:pt idx="11382">
                  <c:v>726</c:v>
                </c:pt>
                <c:pt idx="11383">
                  <c:v>727</c:v>
                </c:pt>
                <c:pt idx="11384">
                  <c:v>724</c:v>
                </c:pt>
                <c:pt idx="11385">
                  <c:v>718</c:v>
                </c:pt>
                <c:pt idx="11386">
                  <c:v>726</c:v>
                </c:pt>
                <c:pt idx="11387">
                  <c:v>721</c:v>
                </c:pt>
                <c:pt idx="11388">
                  <c:v>726</c:v>
                </c:pt>
                <c:pt idx="11389">
                  <c:v>728</c:v>
                </c:pt>
                <c:pt idx="11390">
                  <c:v>726</c:v>
                </c:pt>
                <c:pt idx="11391">
                  <c:v>726</c:v>
                </c:pt>
                <c:pt idx="11392">
                  <c:v>721</c:v>
                </c:pt>
                <c:pt idx="11393">
                  <c:v>726</c:v>
                </c:pt>
                <c:pt idx="11394">
                  <c:v>728</c:v>
                </c:pt>
                <c:pt idx="11395">
                  <c:v>722</c:v>
                </c:pt>
                <c:pt idx="11396">
                  <c:v>715</c:v>
                </c:pt>
                <c:pt idx="11397">
                  <c:v>716</c:v>
                </c:pt>
                <c:pt idx="11398">
                  <c:v>723</c:v>
                </c:pt>
                <c:pt idx="11399">
                  <c:v>724</c:v>
                </c:pt>
                <c:pt idx="11400">
                  <c:v>723</c:v>
                </c:pt>
                <c:pt idx="11401">
                  <c:v>718</c:v>
                </c:pt>
                <c:pt idx="11402">
                  <c:v>728</c:v>
                </c:pt>
                <c:pt idx="11403">
                  <c:v>723</c:v>
                </c:pt>
                <c:pt idx="11404">
                  <c:v>731</c:v>
                </c:pt>
                <c:pt idx="11405">
                  <c:v>723</c:v>
                </c:pt>
                <c:pt idx="11406">
                  <c:v>736</c:v>
                </c:pt>
                <c:pt idx="11407">
                  <c:v>728</c:v>
                </c:pt>
                <c:pt idx="11408">
                  <c:v>731</c:v>
                </c:pt>
                <c:pt idx="11409">
                  <c:v>728</c:v>
                </c:pt>
                <c:pt idx="11410">
                  <c:v>723</c:v>
                </c:pt>
                <c:pt idx="11411">
                  <c:v>721</c:v>
                </c:pt>
                <c:pt idx="11412">
                  <c:v>728</c:v>
                </c:pt>
                <c:pt idx="11413">
                  <c:v>723</c:v>
                </c:pt>
                <c:pt idx="11414">
                  <c:v>728</c:v>
                </c:pt>
                <c:pt idx="11415">
                  <c:v>731</c:v>
                </c:pt>
                <c:pt idx="11416">
                  <c:v>721</c:v>
                </c:pt>
                <c:pt idx="11417">
                  <c:v>728</c:v>
                </c:pt>
                <c:pt idx="11418">
                  <c:v>728</c:v>
                </c:pt>
                <c:pt idx="11419">
                  <c:v>728</c:v>
                </c:pt>
                <c:pt idx="11420">
                  <c:v>728</c:v>
                </c:pt>
                <c:pt idx="11421">
                  <c:v>721</c:v>
                </c:pt>
                <c:pt idx="11422">
                  <c:v>731</c:v>
                </c:pt>
                <c:pt idx="11423">
                  <c:v>723</c:v>
                </c:pt>
                <c:pt idx="11424">
                  <c:v>726</c:v>
                </c:pt>
                <c:pt idx="11425">
                  <c:v>728</c:v>
                </c:pt>
                <c:pt idx="11426">
                  <c:v>736</c:v>
                </c:pt>
                <c:pt idx="11427">
                  <c:v>723</c:v>
                </c:pt>
                <c:pt idx="11428">
                  <c:v>723</c:v>
                </c:pt>
                <c:pt idx="11429">
                  <c:v>731</c:v>
                </c:pt>
                <c:pt idx="11430">
                  <c:v>722</c:v>
                </c:pt>
                <c:pt idx="11431">
                  <c:v>731</c:v>
                </c:pt>
                <c:pt idx="11432">
                  <c:v>731</c:v>
                </c:pt>
                <c:pt idx="11433">
                  <c:v>723</c:v>
                </c:pt>
                <c:pt idx="11434">
                  <c:v>716</c:v>
                </c:pt>
                <c:pt idx="11435">
                  <c:v>726</c:v>
                </c:pt>
                <c:pt idx="11436">
                  <c:v>724</c:v>
                </c:pt>
                <c:pt idx="11437">
                  <c:v>731</c:v>
                </c:pt>
                <c:pt idx="11438">
                  <c:v>718</c:v>
                </c:pt>
                <c:pt idx="11439">
                  <c:v>715</c:v>
                </c:pt>
                <c:pt idx="11440">
                  <c:v>715</c:v>
                </c:pt>
                <c:pt idx="11441">
                  <c:v>721</c:v>
                </c:pt>
                <c:pt idx="11442">
                  <c:v>728</c:v>
                </c:pt>
                <c:pt idx="11443">
                  <c:v>734</c:v>
                </c:pt>
                <c:pt idx="11444">
                  <c:v>723</c:v>
                </c:pt>
                <c:pt idx="11445">
                  <c:v>722</c:v>
                </c:pt>
                <c:pt idx="11446">
                  <c:v>726</c:v>
                </c:pt>
                <c:pt idx="11447">
                  <c:v>731</c:v>
                </c:pt>
                <c:pt idx="11448">
                  <c:v>721</c:v>
                </c:pt>
                <c:pt idx="11449">
                  <c:v>716</c:v>
                </c:pt>
                <c:pt idx="11450">
                  <c:v>728</c:v>
                </c:pt>
                <c:pt idx="11451">
                  <c:v>716</c:v>
                </c:pt>
                <c:pt idx="11452">
                  <c:v>723</c:v>
                </c:pt>
                <c:pt idx="11453">
                  <c:v>731</c:v>
                </c:pt>
                <c:pt idx="11454">
                  <c:v>716</c:v>
                </c:pt>
                <c:pt idx="11455">
                  <c:v>723</c:v>
                </c:pt>
                <c:pt idx="11456">
                  <c:v>726</c:v>
                </c:pt>
                <c:pt idx="11457">
                  <c:v>716</c:v>
                </c:pt>
                <c:pt idx="11458">
                  <c:v>731</c:v>
                </c:pt>
                <c:pt idx="11459">
                  <c:v>726</c:v>
                </c:pt>
                <c:pt idx="11460">
                  <c:v>731</c:v>
                </c:pt>
                <c:pt idx="11461">
                  <c:v>731</c:v>
                </c:pt>
                <c:pt idx="11462">
                  <c:v>726</c:v>
                </c:pt>
                <c:pt idx="11463">
                  <c:v>736</c:v>
                </c:pt>
                <c:pt idx="11464">
                  <c:v>723</c:v>
                </c:pt>
                <c:pt idx="11465">
                  <c:v>720</c:v>
                </c:pt>
                <c:pt idx="11466">
                  <c:v>723</c:v>
                </c:pt>
                <c:pt idx="11467">
                  <c:v>726</c:v>
                </c:pt>
                <c:pt idx="11468">
                  <c:v>718</c:v>
                </c:pt>
                <c:pt idx="11469">
                  <c:v>726</c:v>
                </c:pt>
                <c:pt idx="11470">
                  <c:v>721</c:v>
                </c:pt>
                <c:pt idx="11471">
                  <c:v>723</c:v>
                </c:pt>
                <c:pt idx="11472">
                  <c:v>716</c:v>
                </c:pt>
                <c:pt idx="11473">
                  <c:v>718</c:v>
                </c:pt>
                <c:pt idx="11474">
                  <c:v>723</c:v>
                </c:pt>
                <c:pt idx="11475">
                  <c:v>718</c:v>
                </c:pt>
                <c:pt idx="11476">
                  <c:v>723</c:v>
                </c:pt>
                <c:pt idx="11477">
                  <c:v>721</c:v>
                </c:pt>
                <c:pt idx="11478">
                  <c:v>723</c:v>
                </c:pt>
                <c:pt idx="11479">
                  <c:v>718</c:v>
                </c:pt>
                <c:pt idx="11480">
                  <c:v>721</c:v>
                </c:pt>
                <c:pt idx="11481">
                  <c:v>715</c:v>
                </c:pt>
                <c:pt idx="11482">
                  <c:v>723</c:v>
                </c:pt>
                <c:pt idx="11483">
                  <c:v>723</c:v>
                </c:pt>
                <c:pt idx="11484">
                  <c:v>723</c:v>
                </c:pt>
                <c:pt idx="11485">
                  <c:v>723</c:v>
                </c:pt>
                <c:pt idx="11486">
                  <c:v>716</c:v>
                </c:pt>
                <c:pt idx="11487">
                  <c:v>723</c:v>
                </c:pt>
                <c:pt idx="11488">
                  <c:v>723</c:v>
                </c:pt>
                <c:pt idx="11489">
                  <c:v>726</c:v>
                </c:pt>
                <c:pt idx="11490">
                  <c:v>723</c:v>
                </c:pt>
                <c:pt idx="11491">
                  <c:v>726</c:v>
                </c:pt>
                <c:pt idx="11492">
                  <c:v>723</c:v>
                </c:pt>
                <c:pt idx="11493">
                  <c:v>726</c:v>
                </c:pt>
                <c:pt idx="11494">
                  <c:v>721</c:v>
                </c:pt>
                <c:pt idx="11495">
                  <c:v>718</c:v>
                </c:pt>
                <c:pt idx="11496">
                  <c:v>745</c:v>
                </c:pt>
                <c:pt idx="11497">
                  <c:v>716</c:v>
                </c:pt>
                <c:pt idx="11498">
                  <c:v>718</c:v>
                </c:pt>
                <c:pt idx="11499">
                  <c:v>723</c:v>
                </c:pt>
                <c:pt idx="11500">
                  <c:v>721</c:v>
                </c:pt>
                <c:pt idx="11501">
                  <c:v>731</c:v>
                </c:pt>
                <c:pt idx="11502">
                  <c:v>721</c:v>
                </c:pt>
                <c:pt idx="11503">
                  <c:v>718</c:v>
                </c:pt>
                <c:pt idx="11504">
                  <c:v>724</c:v>
                </c:pt>
                <c:pt idx="11505">
                  <c:v>723</c:v>
                </c:pt>
                <c:pt idx="11506">
                  <c:v>723</c:v>
                </c:pt>
                <c:pt idx="11507">
                  <c:v>721</c:v>
                </c:pt>
                <c:pt idx="11508">
                  <c:v>723</c:v>
                </c:pt>
                <c:pt idx="11509">
                  <c:v>721</c:v>
                </c:pt>
                <c:pt idx="11510">
                  <c:v>731</c:v>
                </c:pt>
                <c:pt idx="11511">
                  <c:v>726</c:v>
                </c:pt>
                <c:pt idx="11512">
                  <c:v>721</c:v>
                </c:pt>
                <c:pt idx="11513">
                  <c:v>726</c:v>
                </c:pt>
                <c:pt idx="11514">
                  <c:v>723</c:v>
                </c:pt>
                <c:pt idx="11515">
                  <c:v>724</c:v>
                </c:pt>
                <c:pt idx="11516">
                  <c:v>718</c:v>
                </c:pt>
                <c:pt idx="11517">
                  <c:v>724</c:v>
                </c:pt>
                <c:pt idx="11518">
                  <c:v>723</c:v>
                </c:pt>
                <c:pt idx="11519">
                  <c:v>723</c:v>
                </c:pt>
                <c:pt idx="11520">
                  <c:v>721</c:v>
                </c:pt>
                <c:pt idx="11521">
                  <c:v>726</c:v>
                </c:pt>
                <c:pt idx="11522">
                  <c:v>718</c:v>
                </c:pt>
                <c:pt idx="11523">
                  <c:v>724</c:v>
                </c:pt>
                <c:pt idx="11524">
                  <c:v>726</c:v>
                </c:pt>
                <c:pt idx="11525">
                  <c:v>723</c:v>
                </c:pt>
                <c:pt idx="11526">
                  <c:v>723</c:v>
                </c:pt>
                <c:pt idx="11527">
                  <c:v>718</c:v>
                </c:pt>
                <c:pt idx="11528">
                  <c:v>718</c:v>
                </c:pt>
                <c:pt idx="11529">
                  <c:v>723</c:v>
                </c:pt>
                <c:pt idx="11530">
                  <c:v>726</c:v>
                </c:pt>
                <c:pt idx="11531">
                  <c:v>723</c:v>
                </c:pt>
                <c:pt idx="11532">
                  <c:v>718</c:v>
                </c:pt>
                <c:pt idx="11533">
                  <c:v>721</c:v>
                </c:pt>
                <c:pt idx="11534">
                  <c:v>723</c:v>
                </c:pt>
                <c:pt idx="11535">
                  <c:v>717</c:v>
                </c:pt>
                <c:pt idx="11536">
                  <c:v>721</c:v>
                </c:pt>
                <c:pt idx="11537">
                  <c:v>728</c:v>
                </c:pt>
                <c:pt idx="11538">
                  <c:v>723</c:v>
                </c:pt>
                <c:pt idx="11539">
                  <c:v>729</c:v>
                </c:pt>
                <c:pt idx="11540">
                  <c:v>723</c:v>
                </c:pt>
                <c:pt idx="11541">
                  <c:v>728</c:v>
                </c:pt>
                <c:pt idx="11542">
                  <c:v>728</c:v>
                </c:pt>
                <c:pt idx="11543">
                  <c:v>728</c:v>
                </c:pt>
                <c:pt idx="11544">
                  <c:v>721</c:v>
                </c:pt>
                <c:pt idx="11545">
                  <c:v>731</c:v>
                </c:pt>
                <c:pt idx="11546">
                  <c:v>728</c:v>
                </c:pt>
                <c:pt idx="11547">
                  <c:v>726</c:v>
                </c:pt>
                <c:pt idx="11548">
                  <c:v>723</c:v>
                </c:pt>
                <c:pt idx="11549">
                  <c:v>721</c:v>
                </c:pt>
                <c:pt idx="11550">
                  <c:v>726</c:v>
                </c:pt>
                <c:pt idx="11551">
                  <c:v>723</c:v>
                </c:pt>
                <c:pt idx="11552">
                  <c:v>721</c:v>
                </c:pt>
                <c:pt idx="11553">
                  <c:v>723</c:v>
                </c:pt>
                <c:pt idx="11554">
                  <c:v>726</c:v>
                </c:pt>
                <c:pt idx="11555">
                  <c:v>729</c:v>
                </c:pt>
                <c:pt idx="11556">
                  <c:v>728</c:v>
                </c:pt>
                <c:pt idx="11557">
                  <c:v>722</c:v>
                </c:pt>
                <c:pt idx="11558">
                  <c:v>726</c:v>
                </c:pt>
                <c:pt idx="11559">
                  <c:v>721</c:v>
                </c:pt>
                <c:pt idx="11560">
                  <c:v>733</c:v>
                </c:pt>
                <c:pt idx="11561">
                  <c:v>726</c:v>
                </c:pt>
                <c:pt idx="11562">
                  <c:v>728</c:v>
                </c:pt>
                <c:pt idx="11563">
                  <c:v>726</c:v>
                </c:pt>
                <c:pt idx="11564">
                  <c:v>721</c:v>
                </c:pt>
                <c:pt idx="11565">
                  <c:v>723</c:v>
                </c:pt>
                <c:pt idx="11566">
                  <c:v>726</c:v>
                </c:pt>
                <c:pt idx="11567">
                  <c:v>736</c:v>
                </c:pt>
                <c:pt idx="11568">
                  <c:v>723</c:v>
                </c:pt>
                <c:pt idx="11569">
                  <c:v>716</c:v>
                </c:pt>
                <c:pt idx="11570">
                  <c:v>715</c:v>
                </c:pt>
                <c:pt idx="11571">
                  <c:v>718</c:v>
                </c:pt>
                <c:pt idx="11572">
                  <c:v>721</c:v>
                </c:pt>
                <c:pt idx="11573">
                  <c:v>716</c:v>
                </c:pt>
                <c:pt idx="11574">
                  <c:v>728</c:v>
                </c:pt>
                <c:pt idx="11575">
                  <c:v>716</c:v>
                </c:pt>
                <c:pt idx="11576">
                  <c:v>723</c:v>
                </c:pt>
                <c:pt idx="11577">
                  <c:v>729</c:v>
                </c:pt>
                <c:pt idx="11578">
                  <c:v>731</c:v>
                </c:pt>
                <c:pt idx="11579">
                  <c:v>723</c:v>
                </c:pt>
                <c:pt idx="11580">
                  <c:v>726</c:v>
                </c:pt>
                <c:pt idx="11581">
                  <c:v>726</c:v>
                </c:pt>
                <c:pt idx="11582">
                  <c:v>721</c:v>
                </c:pt>
                <c:pt idx="11583">
                  <c:v>723</c:v>
                </c:pt>
                <c:pt idx="11584">
                  <c:v>718</c:v>
                </c:pt>
                <c:pt idx="11585">
                  <c:v>715</c:v>
                </c:pt>
                <c:pt idx="11586">
                  <c:v>726</c:v>
                </c:pt>
                <c:pt idx="11587">
                  <c:v>718</c:v>
                </c:pt>
                <c:pt idx="11588">
                  <c:v>716</c:v>
                </c:pt>
                <c:pt idx="11589">
                  <c:v>723</c:v>
                </c:pt>
                <c:pt idx="11590">
                  <c:v>726</c:v>
                </c:pt>
                <c:pt idx="11591">
                  <c:v>716</c:v>
                </c:pt>
                <c:pt idx="11592">
                  <c:v>723</c:v>
                </c:pt>
                <c:pt idx="11593">
                  <c:v>723</c:v>
                </c:pt>
                <c:pt idx="11594">
                  <c:v>726</c:v>
                </c:pt>
                <c:pt idx="11595">
                  <c:v>718</c:v>
                </c:pt>
                <c:pt idx="11596">
                  <c:v>724</c:v>
                </c:pt>
                <c:pt idx="11597">
                  <c:v>721</c:v>
                </c:pt>
                <c:pt idx="11598">
                  <c:v>722</c:v>
                </c:pt>
                <c:pt idx="11599">
                  <c:v>726</c:v>
                </c:pt>
                <c:pt idx="11600">
                  <c:v>728</c:v>
                </c:pt>
                <c:pt idx="11601">
                  <c:v>728</c:v>
                </c:pt>
                <c:pt idx="11602">
                  <c:v>729</c:v>
                </c:pt>
                <c:pt idx="11603">
                  <c:v>718</c:v>
                </c:pt>
                <c:pt idx="11604">
                  <c:v>717</c:v>
                </c:pt>
                <c:pt idx="11605">
                  <c:v>723</c:v>
                </c:pt>
                <c:pt idx="11606">
                  <c:v>723</c:v>
                </c:pt>
                <c:pt idx="11607">
                  <c:v>724</c:v>
                </c:pt>
                <c:pt idx="11608">
                  <c:v>716</c:v>
                </c:pt>
                <c:pt idx="11609">
                  <c:v>723</c:v>
                </c:pt>
                <c:pt idx="11610">
                  <c:v>723</c:v>
                </c:pt>
                <c:pt idx="11611">
                  <c:v>723</c:v>
                </c:pt>
                <c:pt idx="11612">
                  <c:v>721</c:v>
                </c:pt>
                <c:pt idx="11613">
                  <c:v>723</c:v>
                </c:pt>
                <c:pt idx="11614">
                  <c:v>723</c:v>
                </c:pt>
                <c:pt idx="11615">
                  <c:v>724</c:v>
                </c:pt>
                <c:pt idx="11616">
                  <c:v>723</c:v>
                </c:pt>
                <c:pt idx="11617">
                  <c:v>718</c:v>
                </c:pt>
                <c:pt idx="11618">
                  <c:v>731</c:v>
                </c:pt>
                <c:pt idx="11619">
                  <c:v>718</c:v>
                </c:pt>
                <c:pt idx="11620">
                  <c:v>715</c:v>
                </c:pt>
                <c:pt idx="11621">
                  <c:v>721</c:v>
                </c:pt>
                <c:pt idx="11622">
                  <c:v>723</c:v>
                </c:pt>
                <c:pt idx="11623">
                  <c:v>721</c:v>
                </c:pt>
                <c:pt idx="11624">
                  <c:v>720</c:v>
                </c:pt>
                <c:pt idx="11625">
                  <c:v>723</c:v>
                </c:pt>
                <c:pt idx="11626">
                  <c:v>721</c:v>
                </c:pt>
                <c:pt idx="11627">
                  <c:v>720</c:v>
                </c:pt>
                <c:pt idx="11628">
                  <c:v>731</c:v>
                </c:pt>
                <c:pt idx="11629">
                  <c:v>726</c:v>
                </c:pt>
                <c:pt idx="11630">
                  <c:v>723</c:v>
                </c:pt>
                <c:pt idx="11631">
                  <c:v>722</c:v>
                </c:pt>
                <c:pt idx="11632">
                  <c:v>726</c:v>
                </c:pt>
                <c:pt idx="11633">
                  <c:v>723</c:v>
                </c:pt>
                <c:pt idx="11634">
                  <c:v>726</c:v>
                </c:pt>
                <c:pt idx="11635">
                  <c:v>723</c:v>
                </c:pt>
                <c:pt idx="11636">
                  <c:v>723</c:v>
                </c:pt>
                <c:pt idx="11637">
                  <c:v>721</c:v>
                </c:pt>
                <c:pt idx="11638">
                  <c:v>736</c:v>
                </c:pt>
                <c:pt idx="11639">
                  <c:v>726</c:v>
                </c:pt>
                <c:pt idx="11640">
                  <c:v>731</c:v>
                </c:pt>
                <c:pt idx="11641">
                  <c:v>731</c:v>
                </c:pt>
                <c:pt idx="11642">
                  <c:v>731</c:v>
                </c:pt>
                <c:pt idx="11643">
                  <c:v>726</c:v>
                </c:pt>
                <c:pt idx="11644">
                  <c:v>724</c:v>
                </c:pt>
                <c:pt idx="11645">
                  <c:v>723</c:v>
                </c:pt>
                <c:pt idx="11646">
                  <c:v>718</c:v>
                </c:pt>
                <c:pt idx="11647">
                  <c:v>731</c:v>
                </c:pt>
                <c:pt idx="11648">
                  <c:v>718</c:v>
                </c:pt>
                <c:pt idx="11649">
                  <c:v>721</c:v>
                </c:pt>
                <c:pt idx="11650">
                  <c:v>723</c:v>
                </c:pt>
                <c:pt idx="11651">
                  <c:v>718</c:v>
                </c:pt>
                <c:pt idx="11652">
                  <c:v>723</c:v>
                </c:pt>
                <c:pt idx="11653">
                  <c:v>723</c:v>
                </c:pt>
                <c:pt idx="11654">
                  <c:v>724</c:v>
                </c:pt>
                <c:pt idx="11655">
                  <c:v>728</c:v>
                </c:pt>
                <c:pt idx="11656">
                  <c:v>726</c:v>
                </c:pt>
                <c:pt idx="11657">
                  <c:v>728</c:v>
                </c:pt>
                <c:pt idx="11658">
                  <c:v>723</c:v>
                </c:pt>
                <c:pt idx="11659">
                  <c:v>721</c:v>
                </c:pt>
                <c:pt idx="11660">
                  <c:v>736</c:v>
                </c:pt>
                <c:pt idx="11661">
                  <c:v>728</c:v>
                </c:pt>
                <c:pt idx="11662">
                  <c:v>720</c:v>
                </c:pt>
                <c:pt idx="11663">
                  <c:v>716</c:v>
                </c:pt>
                <c:pt idx="11664">
                  <c:v>723</c:v>
                </c:pt>
                <c:pt idx="11665">
                  <c:v>729</c:v>
                </c:pt>
                <c:pt idx="11666">
                  <c:v>718</c:v>
                </c:pt>
                <c:pt idx="11667">
                  <c:v>717</c:v>
                </c:pt>
                <c:pt idx="11668">
                  <c:v>721</c:v>
                </c:pt>
                <c:pt idx="11669">
                  <c:v>726</c:v>
                </c:pt>
                <c:pt idx="11670">
                  <c:v>745</c:v>
                </c:pt>
                <c:pt idx="11671">
                  <c:v>723</c:v>
                </c:pt>
                <c:pt idx="11672">
                  <c:v>718</c:v>
                </c:pt>
                <c:pt idx="11673">
                  <c:v>715</c:v>
                </c:pt>
                <c:pt idx="11674">
                  <c:v>723</c:v>
                </c:pt>
                <c:pt idx="11675">
                  <c:v>726</c:v>
                </c:pt>
                <c:pt idx="11676">
                  <c:v>716</c:v>
                </c:pt>
                <c:pt idx="11677">
                  <c:v>731</c:v>
                </c:pt>
                <c:pt idx="11678">
                  <c:v>726</c:v>
                </c:pt>
                <c:pt idx="11679">
                  <c:v>716</c:v>
                </c:pt>
                <c:pt idx="11680">
                  <c:v>715</c:v>
                </c:pt>
                <c:pt idx="11681">
                  <c:v>715</c:v>
                </c:pt>
                <c:pt idx="11682">
                  <c:v>724</c:v>
                </c:pt>
                <c:pt idx="11683">
                  <c:v>718</c:v>
                </c:pt>
                <c:pt idx="11684">
                  <c:v>723</c:v>
                </c:pt>
                <c:pt idx="11685">
                  <c:v>728</c:v>
                </c:pt>
                <c:pt idx="11686">
                  <c:v>728</c:v>
                </c:pt>
                <c:pt idx="11687">
                  <c:v>720</c:v>
                </c:pt>
                <c:pt idx="11688">
                  <c:v>726</c:v>
                </c:pt>
                <c:pt idx="11689">
                  <c:v>731</c:v>
                </c:pt>
                <c:pt idx="11690">
                  <c:v>721</c:v>
                </c:pt>
                <c:pt idx="11691">
                  <c:v>728</c:v>
                </c:pt>
                <c:pt idx="11692">
                  <c:v>726</c:v>
                </c:pt>
                <c:pt idx="11693">
                  <c:v>726</c:v>
                </c:pt>
                <c:pt idx="11694">
                  <c:v>723</c:v>
                </c:pt>
                <c:pt idx="11695">
                  <c:v>729</c:v>
                </c:pt>
                <c:pt idx="11696">
                  <c:v>718</c:v>
                </c:pt>
                <c:pt idx="11697">
                  <c:v>731</c:v>
                </c:pt>
                <c:pt idx="11698">
                  <c:v>728</c:v>
                </c:pt>
                <c:pt idx="11699">
                  <c:v>723</c:v>
                </c:pt>
                <c:pt idx="11700">
                  <c:v>731</c:v>
                </c:pt>
                <c:pt idx="11701">
                  <c:v>723</c:v>
                </c:pt>
                <c:pt idx="11702">
                  <c:v>731</c:v>
                </c:pt>
                <c:pt idx="11703">
                  <c:v>728</c:v>
                </c:pt>
                <c:pt idx="11704">
                  <c:v>718</c:v>
                </c:pt>
                <c:pt idx="11705">
                  <c:v>715</c:v>
                </c:pt>
                <c:pt idx="11706">
                  <c:v>726</c:v>
                </c:pt>
                <c:pt idx="11707">
                  <c:v>723</c:v>
                </c:pt>
                <c:pt idx="11708">
                  <c:v>716</c:v>
                </c:pt>
                <c:pt idx="11709">
                  <c:v>723</c:v>
                </c:pt>
                <c:pt idx="11710">
                  <c:v>723</c:v>
                </c:pt>
                <c:pt idx="11711">
                  <c:v>716</c:v>
                </c:pt>
                <c:pt idx="11712">
                  <c:v>728</c:v>
                </c:pt>
                <c:pt idx="11713">
                  <c:v>726</c:v>
                </c:pt>
                <c:pt idx="11714">
                  <c:v>721</c:v>
                </c:pt>
                <c:pt idx="11715">
                  <c:v>726</c:v>
                </c:pt>
                <c:pt idx="11716">
                  <c:v>721</c:v>
                </c:pt>
                <c:pt idx="11717">
                  <c:v>723</c:v>
                </c:pt>
                <c:pt idx="11718">
                  <c:v>718</c:v>
                </c:pt>
                <c:pt idx="11719">
                  <c:v>726</c:v>
                </c:pt>
                <c:pt idx="11720">
                  <c:v>726</c:v>
                </c:pt>
                <c:pt idx="11721">
                  <c:v>726</c:v>
                </c:pt>
                <c:pt idx="11722">
                  <c:v>716</c:v>
                </c:pt>
                <c:pt idx="11723">
                  <c:v>723</c:v>
                </c:pt>
                <c:pt idx="11724">
                  <c:v>721</c:v>
                </c:pt>
                <c:pt idx="11725">
                  <c:v>723</c:v>
                </c:pt>
                <c:pt idx="11726">
                  <c:v>723</c:v>
                </c:pt>
                <c:pt idx="11727">
                  <c:v>731</c:v>
                </c:pt>
                <c:pt idx="11728">
                  <c:v>718</c:v>
                </c:pt>
                <c:pt idx="11729">
                  <c:v>721</c:v>
                </c:pt>
                <c:pt idx="11730">
                  <c:v>726</c:v>
                </c:pt>
                <c:pt idx="11731">
                  <c:v>723</c:v>
                </c:pt>
                <c:pt idx="11732">
                  <c:v>723</c:v>
                </c:pt>
                <c:pt idx="11733">
                  <c:v>718</c:v>
                </c:pt>
                <c:pt idx="11734">
                  <c:v>721</c:v>
                </c:pt>
                <c:pt idx="11735">
                  <c:v>728</c:v>
                </c:pt>
                <c:pt idx="11736">
                  <c:v>716</c:v>
                </c:pt>
                <c:pt idx="11737">
                  <c:v>716</c:v>
                </c:pt>
                <c:pt idx="11738">
                  <c:v>728</c:v>
                </c:pt>
                <c:pt idx="11739">
                  <c:v>721</c:v>
                </c:pt>
                <c:pt idx="11740">
                  <c:v>720</c:v>
                </c:pt>
                <c:pt idx="11741">
                  <c:v>728</c:v>
                </c:pt>
                <c:pt idx="11742">
                  <c:v>721</c:v>
                </c:pt>
                <c:pt idx="11743">
                  <c:v>723</c:v>
                </c:pt>
                <c:pt idx="11744">
                  <c:v>718</c:v>
                </c:pt>
                <c:pt idx="11745">
                  <c:v>731</c:v>
                </c:pt>
                <c:pt idx="11746">
                  <c:v>723</c:v>
                </c:pt>
                <c:pt idx="11747">
                  <c:v>716</c:v>
                </c:pt>
                <c:pt idx="11748">
                  <c:v>715</c:v>
                </c:pt>
                <c:pt idx="11749">
                  <c:v>715</c:v>
                </c:pt>
                <c:pt idx="11750">
                  <c:v>713</c:v>
                </c:pt>
                <c:pt idx="11751">
                  <c:v>721</c:v>
                </c:pt>
                <c:pt idx="11752">
                  <c:v>728</c:v>
                </c:pt>
                <c:pt idx="11753">
                  <c:v>729</c:v>
                </c:pt>
                <c:pt idx="11754">
                  <c:v>728</c:v>
                </c:pt>
                <c:pt idx="11755">
                  <c:v>723</c:v>
                </c:pt>
                <c:pt idx="11756">
                  <c:v>720</c:v>
                </c:pt>
                <c:pt idx="11757">
                  <c:v>733</c:v>
                </c:pt>
                <c:pt idx="11758">
                  <c:v>721</c:v>
                </c:pt>
                <c:pt idx="11759">
                  <c:v>723</c:v>
                </c:pt>
                <c:pt idx="11760">
                  <c:v>718</c:v>
                </c:pt>
                <c:pt idx="11761">
                  <c:v>716</c:v>
                </c:pt>
                <c:pt idx="11762">
                  <c:v>731</c:v>
                </c:pt>
                <c:pt idx="11763">
                  <c:v>723</c:v>
                </c:pt>
                <c:pt idx="11764">
                  <c:v>728</c:v>
                </c:pt>
                <c:pt idx="11765">
                  <c:v>718</c:v>
                </c:pt>
                <c:pt idx="11766">
                  <c:v>715</c:v>
                </c:pt>
                <c:pt idx="11767">
                  <c:v>718</c:v>
                </c:pt>
                <c:pt idx="11768">
                  <c:v>726</c:v>
                </c:pt>
                <c:pt idx="11769">
                  <c:v>724</c:v>
                </c:pt>
                <c:pt idx="11770">
                  <c:v>718</c:v>
                </c:pt>
                <c:pt idx="11771">
                  <c:v>723</c:v>
                </c:pt>
                <c:pt idx="11772">
                  <c:v>731</c:v>
                </c:pt>
                <c:pt idx="11773">
                  <c:v>731</c:v>
                </c:pt>
                <c:pt idx="11774">
                  <c:v>721</c:v>
                </c:pt>
                <c:pt idx="11775">
                  <c:v>728</c:v>
                </c:pt>
                <c:pt idx="11776">
                  <c:v>731</c:v>
                </c:pt>
                <c:pt idx="11777">
                  <c:v>728</c:v>
                </c:pt>
                <c:pt idx="11778">
                  <c:v>726</c:v>
                </c:pt>
                <c:pt idx="11779">
                  <c:v>755</c:v>
                </c:pt>
                <c:pt idx="11780">
                  <c:v>750</c:v>
                </c:pt>
                <c:pt idx="11781">
                  <c:v>748</c:v>
                </c:pt>
                <c:pt idx="11782">
                  <c:v>723</c:v>
                </c:pt>
                <c:pt idx="11783">
                  <c:v>722</c:v>
                </c:pt>
                <c:pt idx="11784">
                  <c:v>743</c:v>
                </c:pt>
                <c:pt idx="11785">
                  <c:v>723</c:v>
                </c:pt>
                <c:pt idx="11786">
                  <c:v>721</c:v>
                </c:pt>
                <c:pt idx="11787">
                  <c:v>723</c:v>
                </c:pt>
                <c:pt idx="11788">
                  <c:v>728</c:v>
                </c:pt>
                <c:pt idx="11789">
                  <c:v>721</c:v>
                </c:pt>
                <c:pt idx="11790">
                  <c:v>728</c:v>
                </c:pt>
                <c:pt idx="11791">
                  <c:v>728</c:v>
                </c:pt>
                <c:pt idx="11792">
                  <c:v>721</c:v>
                </c:pt>
                <c:pt idx="11793">
                  <c:v>723</c:v>
                </c:pt>
                <c:pt idx="11794">
                  <c:v>716</c:v>
                </c:pt>
                <c:pt idx="11795">
                  <c:v>718</c:v>
                </c:pt>
                <c:pt idx="11796">
                  <c:v>726</c:v>
                </c:pt>
                <c:pt idx="11797">
                  <c:v>721</c:v>
                </c:pt>
                <c:pt idx="11798">
                  <c:v>718</c:v>
                </c:pt>
                <c:pt idx="11799">
                  <c:v>716</c:v>
                </c:pt>
                <c:pt idx="11800">
                  <c:v>718</c:v>
                </c:pt>
                <c:pt idx="11801">
                  <c:v>723</c:v>
                </c:pt>
                <c:pt idx="11802">
                  <c:v>721</c:v>
                </c:pt>
                <c:pt idx="11803">
                  <c:v>731</c:v>
                </c:pt>
                <c:pt idx="11804">
                  <c:v>726</c:v>
                </c:pt>
                <c:pt idx="11805">
                  <c:v>726</c:v>
                </c:pt>
                <c:pt idx="11806">
                  <c:v>723</c:v>
                </c:pt>
                <c:pt idx="11807">
                  <c:v>721</c:v>
                </c:pt>
                <c:pt idx="11808">
                  <c:v>736</c:v>
                </c:pt>
                <c:pt idx="11809">
                  <c:v>731</c:v>
                </c:pt>
                <c:pt idx="11810">
                  <c:v>721</c:v>
                </c:pt>
                <c:pt idx="11811">
                  <c:v>723</c:v>
                </c:pt>
                <c:pt idx="11812">
                  <c:v>726</c:v>
                </c:pt>
                <c:pt idx="11813">
                  <c:v>731</c:v>
                </c:pt>
                <c:pt idx="11814">
                  <c:v>728</c:v>
                </c:pt>
                <c:pt idx="11815">
                  <c:v>729</c:v>
                </c:pt>
                <c:pt idx="11816">
                  <c:v>728</c:v>
                </c:pt>
                <c:pt idx="11817">
                  <c:v>731</c:v>
                </c:pt>
                <c:pt idx="11818">
                  <c:v>726</c:v>
                </c:pt>
                <c:pt idx="11819">
                  <c:v>726</c:v>
                </c:pt>
                <c:pt idx="11820">
                  <c:v>721</c:v>
                </c:pt>
                <c:pt idx="11821">
                  <c:v>718</c:v>
                </c:pt>
                <c:pt idx="11822">
                  <c:v>717</c:v>
                </c:pt>
                <c:pt idx="11823">
                  <c:v>716</c:v>
                </c:pt>
                <c:pt idx="11824">
                  <c:v>723</c:v>
                </c:pt>
                <c:pt idx="11825">
                  <c:v>723</c:v>
                </c:pt>
                <c:pt idx="11826">
                  <c:v>716</c:v>
                </c:pt>
                <c:pt idx="11827">
                  <c:v>723</c:v>
                </c:pt>
                <c:pt idx="11828">
                  <c:v>723</c:v>
                </c:pt>
                <c:pt idx="11829">
                  <c:v>721</c:v>
                </c:pt>
                <c:pt idx="11830">
                  <c:v>717</c:v>
                </c:pt>
                <c:pt idx="11831">
                  <c:v>724</c:v>
                </c:pt>
                <c:pt idx="11832">
                  <c:v>721</c:v>
                </c:pt>
                <c:pt idx="11833">
                  <c:v>722</c:v>
                </c:pt>
                <c:pt idx="11834">
                  <c:v>726</c:v>
                </c:pt>
                <c:pt idx="11835">
                  <c:v>723</c:v>
                </c:pt>
                <c:pt idx="11836">
                  <c:v>723</c:v>
                </c:pt>
                <c:pt idx="11837">
                  <c:v>726</c:v>
                </c:pt>
                <c:pt idx="11838">
                  <c:v>723</c:v>
                </c:pt>
                <c:pt idx="11839">
                  <c:v>721</c:v>
                </c:pt>
                <c:pt idx="11840">
                  <c:v>721</c:v>
                </c:pt>
                <c:pt idx="11841">
                  <c:v>731</c:v>
                </c:pt>
                <c:pt idx="11842">
                  <c:v>726</c:v>
                </c:pt>
                <c:pt idx="11843">
                  <c:v>731</c:v>
                </c:pt>
                <c:pt idx="11844">
                  <c:v>728</c:v>
                </c:pt>
                <c:pt idx="11845">
                  <c:v>731</c:v>
                </c:pt>
                <c:pt idx="11846">
                  <c:v>723</c:v>
                </c:pt>
                <c:pt idx="11847">
                  <c:v>722</c:v>
                </c:pt>
                <c:pt idx="11848">
                  <c:v>726</c:v>
                </c:pt>
                <c:pt idx="11849">
                  <c:v>728</c:v>
                </c:pt>
                <c:pt idx="11850">
                  <c:v>734</c:v>
                </c:pt>
                <c:pt idx="11851">
                  <c:v>721</c:v>
                </c:pt>
                <c:pt idx="11852">
                  <c:v>728</c:v>
                </c:pt>
                <c:pt idx="11853">
                  <c:v>731</c:v>
                </c:pt>
                <c:pt idx="11854">
                  <c:v>723</c:v>
                </c:pt>
                <c:pt idx="11855">
                  <c:v>726</c:v>
                </c:pt>
                <c:pt idx="11856">
                  <c:v>721</c:v>
                </c:pt>
                <c:pt idx="11857">
                  <c:v>718</c:v>
                </c:pt>
                <c:pt idx="11858">
                  <c:v>726</c:v>
                </c:pt>
                <c:pt idx="11859">
                  <c:v>721</c:v>
                </c:pt>
                <c:pt idx="11860">
                  <c:v>723</c:v>
                </c:pt>
                <c:pt idx="11861">
                  <c:v>723</c:v>
                </c:pt>
                <c:pt idx="11862">
                  <c:v>718</c:v>
                </c:pt>
                <c:pt idx="11863">
                  <c:v>718</c:v>
                </c:pt>
                <c:pt idx="11864">
                  <c:v>726</c:v>
                </c:pt>
                <c:pt idx="11865">
                  <c:v>718</c:v>
                </c:pt>
                <c:pt idx="11866">
                  <c:v>717</c:v>
                </c:pt>
                <c:pt idx="11867">
                  <c:v>723</c:v>
                </c:pt>
                <c:pt idx="11868">
                  <c:v>736</c:v>
                </c:pt>
                <c:pt idx="11869">
                  <c:v>729</c:v>
                </c:pt>
                <c:pt idx="11870">
                  <c:v>723</c:v>
                </c:pt>
                <c:pt idx="11871">
                  <c:v>731</c:v>
                </c:pt>
                <c:pt idx="11872">
                  <c:v>723</c:v>
                </c:pt>
                <c:pt idx="11873">
                  <c:v>723</c:v>
                </c:pt>
                <c:pt idx="11874">
                  <c:v>726</c:v>
                </c:pt>
                <c:pt idx="11875">
                  <c:v>728</c:v>
                </c:pt>
                <c:pt idx="11876">
                  <c:v>728</c:v>
                </c:pt>
                <c:pt idx="11877">
                  <c:v>721</c:v>
                </c:pt>
                <c:pt idx="11878">
                  <c:v>728</c:v>
                </c:pt>
                <c:pt idx="11879">
                  <c:v>723</c:v>
                </c:pt>
                <c:pt idx="11880">
                  <c:v>724</c:v>
                </c:pt>
                <c:pt idx="11881">
                  <c:v>726</c:v>
                </c:pt>
                <c:pt idx="11882">
                  <c:v>726</c:v>
                </c:pt>
                <c:pt idx="11883">
                  <c:v>716</c:v>
                </c:pt>
                <c:pt idx="11884">
                  <c:v>717</c:v>
                </c:pt>
                <c:pt idx="11885">
                  <c:v>724</c:v>
                </c:pt>
                <c:pt idx="11886">
                  <c:v>723</c:v>
                </c:pt>
                <c:pt idx="11887">
                  <c:v>718</c:v>
                </c:pt>
                <c:pt idx="11888">
                  <c:v>745</c:v>
                </c:pt>
                <c:pt idx="11889">
                  <c:v>726</c:v>
                </c:pt>
                <c:pt idx="11890">
                  <c:v>723</c:v>
                </c:pt>
                <c:pt idx="11891">
                  <c:v>716</c:v>
                </c:pt>
                <c:pt idx="11892">
                  <c:v>723</c:v>
                </c:pt>
                <c:pt idx="11893">
                  <c:v>723</c:v>
                </c:pt>
                <c:pt idx="11894">
                  <c:v>721</c:v>
                </c:pt>
                <c:pt idx="11895">
                  <c:v>728</c:v>
                </c:pt>
                <c:pt idx="11896">
                  <c:v>729</c:v>
                </c:pt>
                <c:pt idx="11897">
                  <c:v>728</c:v>
                </c:pt>
                <c:pt idx="11898">
                  <c:v>731</c:v>
                </c:pt>
                <c:pt idx="11899">
                  <c:v>716</c:v>
                </c:pt>
                <c:pt idx="11900">
                  <c:v>718</c:v>
                </c:pt>
                <c:pt idx="11901">
                  <c:v>723</c:v>
                </c:pt>
                <c:pt idx="11902">
                  <c:v>715</c:v>
                </c:pt>
                <c:pt idx="11903">
                  <c:v>715</c:v>
                </c:pt>
                <c:pt idx="11904">
                  <c:v>715</c:v>
                </c:pt>
                <c:pt idx="11905">
                  <c:v>716</c:v>
                </c:pt>
                <c:pt idx="11906">
                  <c:v>731</c:v>
                </c:pt>
                <c:pt idx="11907">
                  <c:v>726</c:v>
                </c:pt>
                <c:pt idx="11908">
                  <c:v>731</c:v>
                </c:pt>
                <c:pt idx="11909">
                  <c:v>723</c:v>
                </c:pt>
                <c:pt idx="11910">
                  <c:v>721</c:v>
                </c:pt>
                <c:pt idx="11911">
                  <c:v>728</c:v>
                </c:pt>
                <c:pt idx="11912">
                  <c:v>718</c:v>
                </c:pt>
                <c:pt idx="11913">
                  <c:v>724</c:v>
                </c:pt>
                <c:pt idx="11914">
                  <c:v>718</c:v>
                </c:pt>
                <c:pt idx="11915">
                  <c:v>717</c:v>
                </c:pt>
                <c:pt idx="11916">
                  <c:v>715</c:v>
                </c:pt>
                <c:pt idx="11917">
                  <c:v>731</c:v>
                </c:pt>
                <c:pt idx="11918">
                  <c:v>718</c:v>
                </c:pt>
                <c:pt idx="11919">
                  <c:v>721</c:v>
                </c:pt>
                <c:pt idx="11920">
                  <c:v>731</c:v>
                </c:pt>
                <c:pt idx="11921">
                  <c:v>721</c:v>
                </c:pt>
                <c:pt idx="11922">
                  <c:v>731</c:v>
                </c:pt>
                <c:pt idx="11923">
                  <c:v>723</c:v>
                </c:pt>
                <c:pt idx="11924">
                  <c:v>726</c:v>
                </c:pt>
                <c:pt idx="11925">
                  <c:v>736</c:v>
                </c:pt>
                <c:pt idx="11926">
                  <c:v>718</c:v>
                </c:pt>
                <c:pt idx="11927">
                  <c:v>715</c:v>
                </c:pt>
                <c:pt idx="11928">
                  <c:v>715</c:v>
                </c:pt>
                <c:pt idx="11929">
                  <c:v>715</c:v>
                </c:pt>
                <c:pt idx="11930">
                  <c:v>713</c:v>
                </c:pt>
                <c:pt idx="11931">
                  <c:v>724</c:v>
                </c:pt>
                <c:pt idx="11932">
                  <c:v>726</c:v>
                </c:pt>
                <c:pt idx="11933">
                  <c:v>723</c:v>
                </c:pt>
                <c:pt idx="11934">
                  <c:v>726</c:v>
                </c:pt>
                <c:pt idx="11935">
                  <c:v>731</c:v>
                </c:pt>
                <c:pt idx="11936">
                  <c:v>718</c:v>
                </c:pt>
                <c:pt idx="11937">
                  <c:v>723</c:v>
                </c:pt>
                <c:pt idx="11938">
                  <c:v>723</c:v>
                </c:pt>
                <c:pt idx="11939">
                  <c:v>715</c:v>
                </c:pt>
                <c:pt idx="11940">
                  <c:v>715</c:v>
                </c:pt>
                <c:pt idx="11941">
                  <c:v>726</c:v>
                </c:pt>
                <c:pt idx="11942">
                  <c:v>723</c:v>
                </c:pt>
                <c:pt idx="11943">
                  <c:v>728</c:v>
                </c:pt>
                <c:pt idx="11944">
                  <c:v>716</c:v>
                </c:pt>
                <c:pt idx="11945">
                  <c:v>723</c:v>
                </c:pt>
                <c:pt idx="11946">
                  <c:v>726</c:v>
                </c:pt>
                <c:pt idx="11947">
                  <c:v>723</c:v>
                </c:pt>
                <c:pt idx="11948">
                  <c:v>732</c:v>
                </c:pt>
                <c:pt idx="11949">
                  <c:v>721</c:v>
                </c:pt>
                <c:pt idx="11950">
                  <c:v>722</c:v>
                </c:pt>
                <c:pt idx="11951">
                  <c:v>726</c:v>
                </c:pt>
                <c:pt idx="11952">
                  <c:v>723</c:v>
                </c:pt>
                <c:pt idx="11953">
                  <c:v>731</c:v>
                </c:pt>
                <c:pt idx="11954">
                  <c:v>728</c:v>
                </c:pt>
                <c:pt idx="11955">
                  <c:v>731</c:v>
                </c:pt>
                <c:pt idx="11956">
                  <c:v>728</c:v>
                </c:pt>
                <c:pt idx="11957">
                  <c:v>736</c:v>
                </c:pt>
                <c:pt idx="11958">
                  <c:v>721</c:v>
                </c:pt>
                <c:pt idx="11959">
                  <c:v>723</c:v>
                </c:pt>
                <c:pt idx="11960">
                  <c:v>723</c:v>
                </c:pt>
                <c:pt idx="11961">
                  <c:v>728</c:v>
                </c:pt>
                <c:pt idx="11962">
                  <c:v>733</c:v>
                </c:pt>
                <c:pt idx="11963">
                  <c:v>728</c:v>
                </c:pt>
                <c:pt idx="11964">
                  <c:v>731</c:v>
                </c:pt>
                <c:pt idx="11965">
                  <c:v>736</c:v>
                </c:pt>
                <c:pt idx="11966">
                  <c:v>726</c:v>
                </c:pt>
                <c:pt idx="11967">
                  <c:v>723</c:v>
                </c:pt>
                <c:pt idx="11968">
                  <c:v>723</c:v>
                </c:pt>
                <c:pt idx="11969">
                  <c:v>726</c:v>
                </c:pt>
                <c:pt idx="11970">
                  <c:v>726</c:v>
                </c:pt>
                <c:pt idx="11971">
                  <c:v>721</c:v>
                </c:pt>
                <c:pt idx="11972">
                  <c:v>717</c:v>
                </c:pt>
                <c:pt idx="11973">
                  <c:v>723</c:v>
                </c:pt>
                <c:pt idx="11974">
                  <c:v>716</c:v>
                </c:pt>
                <c:pt idx="11975">
                  <c:v>723</c:v>
                </c:pt>
                <c:pt idx="11976">
                  <c:v>718</c:v>
                </c:pt>
                <c:pt idx="11977">
                  <c:v>718</c:v>
                </c:pt>
                <c:pt idx="11978">
                  <c:v>723</c:v>
                </c:pt>
                <c:pt idx="11979">
                  <c:v>715</c:v>
                </c:pt>
                <c:pt idx="11980">
                  <c:v>723</c:v>
                </c:pt>
                <c:pt idx="11981">
                  <c:v>718</c:v>
                </c:pt>
                <c:pt idx="11982">
                  <c:v>715</c:v>
                </c:pt>
                <c:pt idx="11983">
                  <c:v>723</c:v>
                </c:pt>
                <c:pt idx="11984">
                  <c:v>716</c:v>
                </c:pt>
                <c:pt idx="11985">
                  <c:v>723</c:v>
                </c:pt>
                <c:pt idx="11986">
                  <c:v>726</c:v>
                </c:pt>
                <c:pt idx="11987">
                  <c:v>721</c:v>
                </c:pt>
                <c:pt idx="11988">
                  <c:v>731</c:v>
                </c:pt>
                <c:pt idx="11989">
                  <c:v>723</c:v>
                </c:pt>
                <c:pt idx="11990">
                  <c:v>716</c:v>
                </c:pt>
                <c:pt idx="11991">
                  <c:v>723</c:v>
                </c:pt>
                <c:pt idx="11992">
                  <c:v>724</c:v>
                </c:pt>
                <c:pt idx="11993">
                  <c:v>718</c:v>
                </c:pt>
                <c:pt idx="11994">
                  <c:v>723</c:v>
                </c:pt>
                <c:pt idx="11995">
                  <c:v>721</c:v>
                </c:pt>
                <c:pt idx="11996">
                  <c:v>723</c:v>
                </c:pt>
                <c:pt idx="11997">
                  <c:v>721</c:v>
                </c:pt>
                <c:pt idx="11998">
                  <c:v>745</c:v>
                </c:pt>
                <c:pt idx="11999">
                  <c:v>718</c:v>
                </c:pt>
                <c:pt idx="12000">
                  <c:v>743</c:v>
                </c:pt>
                <c:pt idx="12001">
                  <c:v>723</c:v>
                </c:pt>
                <c:pt idx="12002">
                  <c:v>723</c:v>
                </c:pt>
                <c:pt idx="12003">
                  <c:v>721</c:v>
                </c:pt>
                <c:pt idx="12004">
                  <c:v>723</c:v>
                </c:pt>
                <c:pt idx="12005">
                  <c:v>721</c:v>
                </c:pt>
                <c:pt idx="12006">
                  <c:v>718</c:v>
                </c:pt>
                <c:pt idx="12007">
                  <c:v>723</c:v>
                </c:pt>
                <c:pt idx="12008">
                  <c:v>724</c:v>
                </c:pt>
                <c:pt idx="12009">
                  <c:v>723</c:v>
                </c:pt>
                <c:pt idx="12010">
                  <c:v>718</c:v>
                </c:pt>
                <c:pt idx="12011">
                  <c:v>716</c:v>
                </c:pt>
                <c:pt idx="12012">
                  <c:v>716</c:v>
                </c:pt>
                <c:pt idx="12013">
                  <c:v>723</c:v>
                </c:pt>
                <c:pt idx="12014">
                  <c:v>721</c:v>
                </c:pt>
                <c:pt idx="12015">
                  <c:v>723</c:v>
                </c:pt>
                <c:pt idx="12016">
                  <c:v>729</c:v>
                </c:pt>
                <c:pt idx="12017">
                  <c:v>716</c:v>
                </c:pt>
                <c:pt idx="12018">
                  <c:v>726</c:v>
                </c:pt>
                <c:pt idx="12019">
                  <c:v>721</c:v>
                </c:pt>
                <c:pt idx="12020">
                  <c:v>723</c:v>
                </c:pt>
                <c:pt idx="12021">
                  <c:v>723</c:v>
                </c:pt>
                <c:pt idx="12022">
                  <c:v>728</c:v>
                </c:pt>
                <c:pt idx="12023">
                  <c:v>736</c:v>
                </c:pt>
                <c:pt idx="12024">
                  <c:v>728</c:v>
                </c:pt>
                <c:pt idx="12025">
                  <c:v>731</c:v>
                </c:pt>
                <c:pt idx="12026">
                  <c:v>721</c:v>
                </c:pt>
                <c:pt idx="12027">
                  <c:v>728</c:v>
                </c:pt>
                <c:pt idx="12028">
                  <c:v>722</c:v>
                </c:pt>
                <c:pt idx="12029">
                  <c:v>721</c:v>
                </c:pt>
                <c:pt idx="12030">
                  <c:v>723</c:v>
                </c:pt>
                <c:pt idx="12031">
                  <c:v>726</c:v>
                </c:pt>
                <c:pt idx="12032">
                  <c:v>731</c:v>
                </c:pt>
                <c:pt idx="12033">
                  <c:v>723</c:v>
                </c:pt>
                <c:pt idx="12034">
                  <c:v>729</c:v>
                </c:pt>
                <c:pt idx="12035">
                  <c:v>723</c:v>
                </c:pt>
                <c:pt idx="12036">
                  <c:v>736</c:v>
                </c:pt>
                <c:pt idx="12037">
                  <c:v>728</c:v>
                </c:pt>
                <c:pt idx="12038">
                  <c:v>741</c:v>
                </c:pt>
                <c:pt idx="12039">
                  <c:v>726</c:v>
                </c:pt>
                <c:pt idx="12040">
                  <c:v>716</c:v>
                </c:pt>
                <c:pt idx="12041">
                  <c:v>723</c:v>
                </c:pt>
                <c:pt idx="12042">
                  <c:v>716</c:v>
                </c:pt>
                <c:pt idx="12043">
                  <c:v>726</c:v>
                </c:pt>
                <c:pt idx="12044">
                  <c:v>718</c:v>
                </c:pt>
                <c:pt idx="12045">
                  <c:v>715</c:v>
                </c:pt>
                <c:pt idx="12046">
                  <c:v>727</c:v>
                </c:pt>
                <c:pt idx="12047">
                  <c:v>721</c:v>
                </c:pt>
                <c:pt idx="12048">
                  <c:v>718</c:v>
                </c:pt>
                <c:pt idx="12049">
                  <c:v>726</c:v>
                </c:pt>
                <c:pt idx="12050">
                  <c:v>736</c:v>
                </c:pt>
                <c:pt idx="12051">
                  <c:v>718</c:v>
                </c:pt>
                <c:pt idx="12052">
                  <c:v>721</c:v>
                </c:pt>
                <c:pt idx="12053">
                  <c:v>717</c:v>
                </c:pt>
                <c:pt idx="12054">
                  <c:v>728</c:v>
                </c:pt>
                <c:pt idx="12055">
                  <c:v>724</c:v>
                </c:pt>
                <c:pt idx="12056">
                  <c:v>723</c:v>
                </c:pt>
                <c:pt idx="12057">
                  <c:v>726</c:v>
                </c:pt>
                <c:pt idx="12058">
                  <c:v>716</c:v>
                </c:pt>
                <c:pt idx="12059">
                  <c:v>718</c:v>
                </c:pt>
                <c:pt idx="12060">
                  <c:v>721</c:v>
                </c:pt>
                <c:pt idx="12061">
                  <c:v>723</c:v>
                </c:pt>
                <c:pt idx="12062">
                  <c:v>726</c:v>
                </c:pt>
                <c:pt idx="12063">
                  <c:v>718</c:v>
                </c:pt>
                <c:pt idx="12064">
                  <c:v>726</c:v>
                </c:pt>
                <c:pt idx="12065">
                  <c:v>721</c:v>
                </c:pt>
                <c:pt idx="12066">
                  <c:v>718</c:v>
                </c:pt>
                <c:pt idx="12067">
                  <c:v>721</c:v>
                </c:pt>
                <c:pt idx="12068">
                  <c:v>723</c:v>
                </c:pt>
                <c:pt idx="12069">
                  <c:v>726</c:v>
                </c:pt>
                <c:pt idx="12070">
                  <c:v>726</c:v>
                </c:pt>
                <c:pt idx="12071">
                  <c:v>731</c:v>
                </c:pt>
                <c:pt idx="12072">
                  <c:v>718</c:v>
                </c:pt>
                <c:pt idx="12073">
                  <c:v>726</c:v>
                </c:pt>
                <c:pt idx="12074">
                  <c:v>723</c:v>
                </c:pt>
                <c:pt idx="12075">
                  <c:v>720</c:v>
                </c:pt>
                <c:pt idx="12076">
                  <c:v>731</c:v>
                </c:pt>
                <c:pt idx="12077">
                  <c:v>733</c:v>
                </c:pt>
                <c:pt idx="12078">
                  <c:v>728</c:v>
                </c:pt>
                <c:pt idx="12079">
                  <c:v>728</c:v>
                </c:pt>
                <c:pt idx="12080">
                  <c:v>721</c:v>
                </c:pt>
                <c:pt idx="12081">
                  <c:v>731</c:v>
                </c:pt>
                <c:pt idx="12082">
                  <c:v>723</c:v>
                </c:pt>
                <c:pt idx="12083">
                  <c:v>716</c:v>
                </c:pt>
                <c:pt idx="12084">
                  <c:v>726</c:v>
                </c:pt>
                <c:pt idx="12085">
                  <c:v>716</c:v>
                </c:pt>
                <c:pt idx="12086">
                  <c:v>718</c:v>
                </c:pt>
                <c:pt idx="12087">
                  <c:v>726</c:v>
                </c:pt>
                <c:pt idx="12088">
                  <c:v>716</c:v>
                </c:pt>
                <c:pt idx="12089">
                  <c:v>717</c:v>
                </c:pt>
                <c:pt idx="12090">
                  <c:v>728</c:v>
                </c:pt>
                <c:pt idx="12091">
                  <c:v>716</c:v>
                </c:pt>
                <c:pt idx="12092">
                  <c:v>723</c:v>
                </c:pt>
                <c:pt idx="12093">
                  <c:v>716</c:v>
                </c:pt>
                <c:pt idx="12094">
                  <c:v>716</c:v>
                </c:pt>
                <c:pt idx="12095">
                  <c:v>728</c:v>
                </c:pt>
                <c:pt idx="12096">
                  <c:v>721</c:v>
                </c:pt>
                <c:pt idx="12097">
                  <c:v>728</c:v>
                </c:pt>
                <c:pt idx="12098">
                  <c:v>723</c:v>
                </c:pt>
                <c:pt idx="12099">
                  <c:v>726</c:v>
                </c:pt>
                <c:pt idx="12100">
                  <c:v>726</c:v>
                </c:pt>
                <c:pt idx="12101">
                  <c:v>723</c:v>
                </c:pt>
                <c:pt idx="12102">
                  <c:v>723</c:v>
                </c:pt>
                <c:pt idx="12103">
                  <c:v>723</c:v>
                </c:pt>
                <c:pt idx="12104">
                  <c:v>748</c:v>
                </c:pt>
                <c:pt idx="12105">
                  <c:v>718</c:v>
                </c:pt>
                <c:pt idx="12106">
                  <c:v>723</c:v>
                </c:pt>
                <c:pt idx="12107">
                  <c:v>728</c:v>
                </c:pt>
                <c:pt idx="12108">
                  <c:v>718</c:v>
                </c:pt>
                <c:pt idx="12109">
                  <c:v>743</c:v>
                </c:pt>
                <c:pt idx="12110">
                  <c:v>718</c:v>
                </c:pt>
                <c:pt idx="12111">
                  <c:v>723</c:v>
                </c:pt>
                <c:pt idx="12112">
                  <c:v>740</c:v>
                </c:pt>
                <c:pt idx="12113">
                  <c:v>716</c:v>
                </c:pt>
                <c:pt idx="12114">
                  <c:v>721</c:v>
                </c:pt>
                <c:pt idx="12115">
                  <c:v>716</c:v>
                </c:pt>
                <c:pt idx="12116">
                  <c:v>723</c:v>
                </c:pt>
                <c:pt idx="12117">
                  <c:v>718</c:v>
                </c:pt>
                <c:pt idx="12118">
                  <c:v>726</c:v>
                </c:pt>
                <c:pt idx="12119">
                  <c:v>726</c:v>
                </c:pt>
                <c:pt idx="12120">
                  <c:v>724</c:v>
                </c:pt>
                <c:pt idx="12121">
                  <c:v>723</c:v>
                </c:pt>
                <c:pt idx="12122">
                  <c:v>723</c:v>
                </c:pt>
                <c:pt idx="12123">
                  <c:v>728</c:v>
                </c:pt>
                <c:pt idx="12124">
                  <c:v>728</c:v>
                </c:pt>
                <c:pt idx="12125">
                  <c:v>729</c:v>
                </c:pt>
                <c:pt idx="12126">
                  <c:v>723</c:v>
                </c:pt>
                <c:pt idx="12127">
                  <c:v>726</c:v>
                </c:pt>
                <c:pt idx="12128">
                  <c:v>728</c:v>
                </c:pt>
                <c:pt idx="12129">
                  <c:v>728</c:v>
                </c:pt>
                <c:pt idx="12130">
                  <c:v>729</c:v>
                </c:pt>
                <c:pt idx="12131">
                  <c:v>736</c:v>
                </c:pt>
                <c:pt idx="12132">
                  <c:v>731</c:v>
                </c:pt>
                <c:pt idx="12133">
                  <c:v>729</c:v>
                </c:pt>
                <c:pt idx="12134">
                  <c:v>725</c:v>
                </c:pt>
                <c:pt idx="12135">
                  <c:v>728</c:v>
                </c:pt>
                <c:pt idx="12136">
                  <c:v>729</c:v>
                </c:pt>
                <c:pt idx="12137">
                  <c:v>721</c:v>
                </c:pt>
                <c:pt idx="12138">
                  <c:v>723</c:v>
                </c:pt>
                <c:pt idx="12139">
                  <c:v>721</c:v>
                </c:pt>
                <c:pt idx="12140">
                  <c:v>723</c:v>
                </c:pt>
                <c:pt idx="12141">
                  <c:v>731</c:v>
                </c:pt>
                <c:pt idx="12142">
                  <c:v>721</c:v>
                </c:pt>
                <c:pt idx="12143">
                  <c:v>720</c:v>
                </c:pt>
                <c:pt idx="12144">
                  <c:v>723</c:v>
                </c:pt>
                <c:pt idx="12145">
                  <c:v>726</c:v>
                </c:pt>
                <c:pt idx="12146">
                  <c:v>728</c:v>
                </c:pt>
                <c:pt idx="12147">
                  <c:v>721</c:v>
                </c:pt>
                <c:pt idx="12148">
                  <c:v>723</c:v>
                </c:pt>
                <c:pt idx="12149">
                  <c:v>728</c:v>
                </c:pt>
                <c:pt idx="12150">
                  <c:v>721</c:v>
                </c:pt>
                <c:pt idx="12151">
                  <c:v>731</c:v>
                </c:pt>
                <c:pt idx="12152">
                  <c:v>728</c:v>
                </c:pt>
                <c:pt idx="12153">
                  <c:v>715</c:v>
                </c:pt>
                <c:pt idx="12154">
                  <c:v>723</c:v>
                </c:pt>
                <c:pt idx="12155">
                  <c:v>716</c:v>
                </c:pt>
                <c:pt idx="12156">
                  <c:v>726</c:v>
                </c:pt>
                <c:pt idx="12157">
                  <c:v>723</c:v>
                </c:pt>
                <c:pt idx="12158">
                  <c:v>723</c:v>
                </c:pt>
                <c:pt idx="12159">
                  <c:v>718</c:v>
                </c:pt>
                <c:pt idx="12160">
                  <c:v>726</c:v>
                </c:pt>
                <c:pt idx="12161">
                  <c:v>731</c:v>
                </c:pt>
                <c:pt idx="12162">
                  <c:v>728</c:v>
                </c:pt>
                <c:pt idx="12163">
                  <c:v>720</c:v>
                </c:pt>
                <c:pt idx="12164">
                  <c:v>741</c:v>
                </c:pt>
                <c:pt idx="12165">
                  <c:v>721</c:v>
                </c:pt>
                <c:pt idx="12166">
                  <c:v>726</c:v>
                </c:pt>
                <c:pt idx="12167">
                  <c:v>723</c:v>
                </c:pt>
                <c:pt idx="12168">
                  <c:v>716</c:v>
                </c:pt>
                <c:pt idx="12169">
                  <c:v>723</c:v>
                </c:pt>
                <c:pt idx="12170">
                  <c:v>718</c:v>
                </c:pt>
                <c:pt idx="12171">
                  <c:v>728</c:v>
                </c:pt>
                <c:pt idx="12172">
                  <c:v>718</c:v>
                </c:pt>
                <c:pt idx="12173">
                  <c:v>721</c:v>
                </c:pt>
                <c:pt idx="12174">
                  <c:v>731</c:v>
                </c:pt>
                <c:pt idx="12175">
                  <c:v>723</c:v>
                </c:pt>
                <c:pt idx="12176">
                  <c:v>731</c:v>
                </c:pt>
                <c:pt idx="12177">
                  <c:v>728</c:v>
                </c:pt>
                <c:pt idx="12178">
                  <c:v>721</c:v>
                </c:pt>
                <c:pt idx="12179">
                  <c:v>731</c:v>
                </c:pt>
                <c:pt idx="12180">
                  <c:v>723</c:v>
                </c:pt>
                <c:pt idx="12181">
                  <c:v>736</c:v>
                </c:pt>
                <c:pt idx="12182">
                  <c:v>723</c:v>
                </c:pt>
                <c:pt idx="12183">
                  <c:v>716</c:v>
                </c:pt>
                <c:pt idx="12184">
                  <c:v>723</c:v>
                </c:pt>
                <c:pt idx="12185">
                  <c:v>718</c:v>
                </c:pt>
                <c:pt idx="12186">
                  <c:v>726</c:v>
                </c:pt>
                <c:pt idx="12187">
                  <c:v>723</c:v>
                </c:pt>
                <c:pt idx="12188">
                  <c:v>717</c:v>
                </c:pt>
                <c:pt idx="12189">
                  <c:v>724</c:v>
                </c:pt>
                <c:pt idx="12190">
                  <c:v>723</c:v>
                </c:pt>
                <c:pt idx="12191">
                  <c:v>718</c:v>
                </c:pt>
                <c:pt idx="12192">
                  <c:v>723</c:v>
                </c:pt>
                <c:pt idx="12193">
                  <c:v>718</c:v>
                </c:pt>
                <c:pt idx="12194">
                  <c:v>721</c:v>
                </c:pt>
                <c:pt idx="12195">
                  <c:v>723</c:v>
                </c:pt>
                <c:pt idx="12196">
                  <c:v>718</c:v>
                </c:pt>
                <c:pt idx="12197">
                  <c:v>721</c:v>
                </c:pt>
                <c:pt idx="12198">
                  <c:v>718</c:v>
                </c:pt>
                <c:pt idx="12199">
                  <c:v>723</c:v>
                </c:pt>
                <c:pt idx="12200">
                  <c:v>718</c:v>
                </c:pt>
                <c:pt idx="12201">
                  <c:v>723</c:v>
                </c:pt>
                <c:pt idx="12202">
                  <c:v>715</c:v>
                </c:pt>
                <c:pt idx="12203">
                  <c:v>723</c:v>
                </c:pt>
                <c:pt idx="12204">
                  <c:v>723</c:v>
                </c:pt>
                <c:pt idx="12205">
                  <c:v>726</c:v>
                </c:pt>
                <c:pt idx="12206">
                  <c:v>723</c:v>
                </c:pt>
                <c:pt idx="12207">
                  <c:v>726</c:v>
                </c:pt>
                <c:pt idx="12208">
                  <c:v>731</c:v>
                </c:pt>
                <c:pt idx="12209">
                  <c:v>726</c:v>
                </c:pt>
                <c:pt idx="12210">
                  <c:v>723</c:v>
                </c:pt>
                <c:pt idx="12211">
                  <c:v>723</c:v>
                </c:pt>
                <c:pt idx="12212">
                  <c:v>721</c:v>
                </c:pt>
                <c:pt idx="12213">
                  <c:v>723</c:v>
                </c:pt>
                <c:pt idx="12214">
                  <c:v>723</c:v>
                </c:pt>
                <c:pt idx="12215">
                  <c:v>716</c:v>
                </c:pt>
                <c:pt idx="12216">
                  <c:v>723</c:v>
                </c:pt>
                <c:pt idx="12217">
                  <c:v>745</c:v>
                </c:pt>
                <c:pt idx="12218">
                  <c:v>723</c:v>
                </c:pt>
                <c:pt idx="12219">
                  <c:v>723</c:v>
                </c:pt>
                <c:pt idx="12220">
                  <c:v>726</c:v>
                </c:pt>
                <c:pt idx="12221">
                  <c:v>728</c:v>
                </c:pt>
                <c:pt idx="12222">
                  <c:v>731</c:v>
                </c:pt>
                <c:pt idx="12223">
                  <c:v>725</c:v>
                </c:pt>
                <c:pt idx="12224">
                  <c:v>721</c:v>
                </c:pt>
                <c:pt idx="12225">
                  <c:v>723</c:v>
                </c:pt>
                <c:pt idx="12226">
                  <c:v>721</c:v>
                </c:pt>
                <c:pt idx="12227">
                  <c:v>718</c:v>
                </c:pt>
                <c:pt idx="12228">
                  <c:v>724</c:v>
                </c:pt>
                <c:pt idx="12229">
                  <c:v>726</c:v>
                </c:pt>
                <c:pt idx="12230">
                  <c:v>723</c:v>
                </c:pt>
                <c:pt idx="12231">
                  <c:v>721</c:v>
                </c:pt>
                <c:pt idx="12232">
                  <c:v>726</c:v>
                </c:pt>
                <c:pt idx="12233">
                  <c:v>721</c:v>
                </c:pt>
                <c:pt idx="12234">
                  <c:v>726</c:v>
                </c:pt>
                <c:pt idx="12235">
                  <c:v>723</c:v>
                </c:pt>
                <c:pt idx="12236">
                  <c:v>716</c:v>
                </c:pt>
                <c:pt idx="12237">
                  <c:v>723</c:v>
                </c:pt>
                <c:pt idx="12238">
                  <c:v>718</c:v>
                </c:pt>
                <c:pt idx="12239">
                  <c:v>721</c:v>
                </c:pt>
                <c:pt idx="12240">
                  <c:v>723</c:v>
                </c:pt>
                <c:pt idx="12241">
                  <c:v>721</c:v>
                </c:pt>
                <c:pt idx="12242">
                  <c:v>723</c:v>
                </c:pt>
                <c:pt idx="12243">
                  <c:v>717</c:v>
                </c:pt>
                <c:pt idx="12244">
                  <c:v>721</c:v>
                </c:pt>
                <c:pt idx="12245">
                  <c:v>728</c:v>
                </c:pt>
                <c:pt idx="12246">
                  <c:v>721</c:v>
                </c:pt>
                <c:pt idx="12247">
                  <c:v>728</c:v>
                </c:pt>
                <c:pt idx="12248">
                  <c:v>723</c:v>
                </c:pt>
                <c:pt idx="12249">
                  <c:v>726</c:v>
                </c:pt>
                <c:pt idx="12250">
                  <c:v>736</c:v>
                </c:pt>
                <c:pt idx="12251">
                  <c:v>716</c:v>
                </c:pt>
                <c:pt idx="12252">
                  <c:v>718</c:v>
                </c:pt>
                <c:pt idx="12253">
                  <c:v>717</c:v>
                </c:pt>
                <c:pt idx="12254">
                  <c:v>731</c:v>
                </c:pt>
                <c:pt idx="12255">
                  <c:v>718</c:v>
                </c:pt>
                <c:pt idx="12256">
                  <c:v>715</c:v>
                </c:pt>
                <c:pt idx="12257">
                  <c:v>715</c:v>
                </c:pt>
                <c:pt idx="12258">
                  <c:v>721</c:v>
                </c:pt>
                <c:pt idx="12259">
                  <c:v>718</c:v>
                </c:pt>
                <c:pt idx="12260">
                  <c:v>724</c:v>
                </c:pt>
                <c:pt idx="12261">
                  <c:v>726</c:v>
                </c:pt>
                <c:pt idx="12262">
                  <c:v>726</c:v>
                </c:pt>
                <c:pt idx="12263">
                  <c:v>721</c:v>
                </c:pt>
                <c:pt idx="12264">
                  <c:v>726</c:v>
                </c:pt>
                <c:pt idx="12265">
                  <c:v>723</c:v>
                </c:pt>
                <c:pt idx="12266">
                  <c:v>728</c:v>
                </c:pt>
                <c:pt idx="12267">
                  <c:v>723</c:v>
                </c:pt>
                <c:pt idx="12268">
                  <c:v>729</c:v>
                </c:pt>
                <c:pt idx="12269">
                  <c:v>728</c:v>
                </c:pt>
                <c:pt idx="12270">
                  <c:v>728</c:v>
                </c:pt>
                <c:pt idx="12271">
                  <c:v>726</c:v>
                </c:pt>
                <c:pt idx="12272">
                  <c:v>728</c:v>
                </c:pt>
                <c:pt idx="12273">
                  <c:v>720</c:v>
                </c:pt>
                <c:pt idx="12274">
                  <c:v>731</c:v>
                </c:pt>
                <c:pt idx="12275">
                  <c:v>728</c:v>
                </c:pt>
                <c:pt idx="12276">
                  <c:v>731</c:v>
                </c:pt>
                <c:pt idx="12277">
                  <c:v>731</c:v>
                </c:pt>
                <c:pt idx="12278">
                  <c:v>721</c:v>
                </c:pt>
                <c:pt idx="12279">
                  <c:v>723</c:v>
                </c:pt>
                <c:pt idx="12280">
                  <c:v>721</c:v>
                </c:pt>
                <c:pt idx="12281">
                  <c:v>718</c:v>
                </c:pt>
                <c:pt idx="12282">
                  <c:v>718</c:v>
                </c:pt>
                <c:pt idx="12283">
                  <c:v>715</c:v>
                </c:pt>
                <c:pt idx="12284">
                  <c:v>731</c:v>
                </c:pt>
                <c:pt idx="12285">
                  <c:v>728</c:v>
                </c:pt>
                <c:pt idx="12286">
                  <c:v>721</c:v>
                </c:pt>
                <c:pt idx="12287">
                  <c:v>721</c:v>
                </c:pt>
                <c:pt idx="12288">
                  <c:v>728</c:v>
                </c:pt>
                <c:pt idx="12289">
                  <c:v>726</c:v>
                </c:pt>
                <c:pt idx="12290">
                  <c:v>728</c:v>
                </c:pt>
                <c:pt idx="12291">
                  <c:v>716</c:v>
                </c:pt>
                <c:pt idx="12292">
                  <c:v>723</c:v>
                </c:pt>
                <c:pt idx="12293">
                  <c:v>723</c:v>
                </c:pt>
                <c:pt idx="12294">
                  <c:v>731</c:v>
                </c:pt>
                <c:pt idx="12295">
                  <c:v>726</c:v>
                </c:pt>
                <c:pt idx="12296">
                  <c:v>721</c:v>
                </c:pt>
                <c:pt idx="12297">
                  <c:v>723</c:v>
                </c:pt>
                <c:pt idx="12298">
                  <c:v>723</c:v>
                </c:pt>
                <c:pt idx="12299">
                  <c:v>721</c:v>
                </c:pt>
                <c:pt idx="12300">
                  <c:v>718</c:v>
                </c:pt>
                <c:pt idx="12301">
                  <c:v>723</c:v>
                </c:pt>
                <c:pt idx="12302">
                  <c:v>731</c:v>
                </c:pt>
                <c:pt idx="12303">
                  <c:v>723</c:v>
                </c:pt>
                <c:pt idx="12304">
                  <c:v>724</c:v>
                </c:pt>
                <c:pt idx="12305">
                  <c:v>728</c:v>
                </c:pt>
                <c:pt idx="12306">
                  <c:v>728</c:v>
                </c:pt>
                <c:pt idx="12307">
                  <c:v>728</c:v>
                </c:pt>
                <c:pt idx="12308">
                  <c:v>728</c:v>
                </c:pt>
                <c:pt idx="12309">
                  <c:v>731</c:v>
                </c:pt>
                <c:pt idx="12310">
                  <c:v>736</c:v>
                </c:pt>
                <c:pt idx="12311">
                  <c:v>723</c:v>
                </c:pt>
                <c:pt idx="12312">
                  <c:v>731</c:v>
                </c:pt>
                <c:pt idx="12313">
                  <c:v>718</c:v>
                </c:pt>
                <c:pt idx="12314">
                  <c:v>721</c:v>
                </c:pt>
                <c:pt idx="12315">
                  <c:v>723</c:v>
                </c:pt>
                <c:pt idx="12316">
                  <c:v>717</c:v>
                </c:pt>
                <c:pt idx="12317">
                  <c:v>721</c:v>
                </c:pt>
                <c:pt idx="12318">
                  <c:v>723</c:v>
                </c:pt>
                <c:pt idx="12319">
                  <c:v>728</c:v>
                </c:pt>
                <c:pt idx="12320">
                  <c:v>736</c:v>
                </c:pt>
                <c:pt idx="12321">
                  <c:v>723</c:v>
                </c:pt>
                <c:pt idx="12322">
                  <c:v>729</c:v>
                </c:pt>
                <c:pt idx="12323">
                  <c:v>728</c:v>
                </c:pt>
                <c:pt idx="12324">
                  <c:v>723</c:v>
                </c:pt>
                <c:pt idx="12325">
                  <c:v>755</c:v>
                </c:pt>
                <c:pt idx="12326">
                  <c:v>728</c:v>
                </c:pt>
                <c:pt idx="12327">
                  <c:v>721</c:v>
                </c:pt>
                <c:pt idx="12328">
                  <c:v>731</c:v>
                </c:pt>
                <c:pt idx="12329">
                  <c:v>750</c:v>
                </c:pt>
                <c:pt idx="12330">
                  <c:v>721</c:v>
                </c:pt>
                <c:pt idx="12331">
                  <c:v>731</c:v>
                </c:pt>
                <c:pt idx="12332">
                  <c:v>723</c:v>
                </c:pt>
                <c:pt idx="12333">
                  <c:v>718</c:v>
                </c:pt>
                <c:pt idx="12334">
                  <c:v>718</c:v>
                </c:pt>
                <c:pt idx="12335">
                  <c:v>715</c:v>
                </c:pt>
                <c:pt idx="12336">
                  <c:v>716</c:v>
                </c:pt>
                <c:pt idx="12337">
                  <c:v>718</c:v>
                </c:pt>
                <c:pt idx="12338">
                  <c:v>716</c:v>
                </c:pt>
                <c:pt idx="12339">
                  <c:v>723</c:v>
                </c:pt>
                <c:pt idx="12340">
                  <c:v>716</c:v>
                </c:pt>
                <c:pt idx="12341">
                  <c:v>726</c:v>
                </c:pt>
                <c:pt idx="12342">
                  <c:v>723</c:v>
                </c:pt>
                <c:pt idx="12343">
                  <c:v>726</c:v>
                </c:pt>
                <c:pt idx="12344">
                  <c:v>726</c:v>
                </c:pt>
                <c:pt idx="12345">
                  <c:v>716</c:v>
                </c:pt>
                <c:pt idx="12346">
                  <c:v>726</c:v>
                </c:pt>
                <c:pt idx="12347">
                  <c:v>726</c:v>
                </c:pt>
                <c:pt idx="12348">
                  <c:v>729</c:v>
                </c:pt>
                <c:pt idx="12349">
                  <c:v>728</c:v>
                </c:pt>
                <c:pt idx="12350">
                  <c:v>726</c:v>
                </c:pt>
                <c:pt idx="12351">
                  <c:v>723</c:v>
                </c:pt>
                <c:pt idx="12352">
                  <c:v>718</c:v>
                </c:pt>
                <c:pt idx="12353">
                  <c:v>721</c:v>
                </c:pt>
                <c:pt idx="12354">
                  <c:v>731</c:v>
                </c:pt>
                <c:pt idx="12355">
                  <c:v>716</c:v>
                </c:pt>
                <c:pt idx="12356">
                  <c:v>723</c:v>
                </c:pt>
                <c:pt idx="12357">
                  <c:v>723</c:v>
                </c:pt>
                <c:pt idx="12358">
                  <c:v>716</c:v>
                </c:pt>
                <c:pt idx="12359">
                  <c:v>723</c:v>
                </c:pt>
                <c:pt idx="12360">
                  <c:v>723</c:v>
                </c:pt>
                <c:pt idx="12361">
                  <c:v>726</c:v>
                </c:pt>
                <c:pt idx="12362">
                  <c:v>723</c:v>
                </c:pt>
                <c:pt idx="12363">
                  <c:v>729</c:v>
                </c:pt>
                <c:pt idx="12364">
                  <c:v>728</c:v>
                </c:pt>
                <c:pt idx="12365">
                  <c:v>718</c:v>
                </c:pt>
                <c:pt idx="12366">
                  <c:v>718</c:v>
                </c:pt>
                <c:pt idx="12367">
                  <c:v>718</c:v>
                </c:pt>
                <c:pt idx="12368">
                  <c:v>716</c:v>
                </c:pt>
                <c:pt idx="12369">
                  <c:v>726</c:v>
                </c:pt>
                <c:pt idx="12370">
                  <c:v>723</c:v>
                </c:pt>
                <c:pt idx="12371">
                  <c:v>726</c:v>
                </c:pt>
                <c:pt idx="12372">
                  <c:v>723</c:v>
                </c:pt>
                <c:pt idx="12373">
                  <c:v>723</c:v>
                </c:pt>
                <c:pt idx="12374">
                  <c:v>728</c:v>
                </c:pt>
                <c:pt idx="12375">
                  <c:v>723</c:v>
                </c:pt>
                <c:pt idx="12376">
                  <c:v>721</c:v>
                </c:pt>
                <c:pt idx="12377">
                  <c:v>718</c:v>
                </c:pt>
                <c:pt idx="12378">
                  <c:v>723</c:v>
                </c:pt>
                <c:pt idx="12379">
                  <c:v>718</c:v>
                </c:pt>
                <c:pt idx="12380">
                  <c:v>717</c:v>
                </c:pt>
                <c:pt idx="12381">
                  <c:v>729</c:v>
                </c:pt>
                <c:pt idx="12382">
                  <c:v>718</c:v>
                </c:pt>
                <c:pt idx="12383">
                  <c:v>717</c:v>
                </c:pt>
                <c:pt idx="12384">
                  <c:v>716</c:v>
                </c:pt>
                <c:pt idx="12385">
                  <c:v>718</c:v>
                </c:pt>
                <c:pt idx="12386">
                  <c:v>716</c:v>
                </c:pt>
                <c:pt idx="12387">
                  <c:v>723</c:v>
                </c:pt>
                <c:pt idx="12388">
                  <c:v>726</c:v>
                </c:pt>
                <c:pt idx="12389">
                  <c:v>716</c:v>
                </c:pt>
                <c:pt idx="12390">
                  <c:v>715</c:v>
                </c:pt>
                <c:pt idx="12391">
                  <c:v>715</c:v>
                </c:pt>
                <c:pt idx="12392">
                  <c:v>724</c:v>
                </c:pt>
                <c:pt idx="12393">
                  <c:v>723</c:v>
                </c:pt>
                <c:pt idx="12394">
                  <c:v>724</c:v>
                </c:pt>
                <c:pt idx="12395">
                  <c:v>718</c:v>
                </c:pt>
                <c:pt idx="12396">
                  <c:v>726</c:v>
                </c:pt>
                <c:pt idx="12397">
                  <c:v>716</c:v>
                </c:pt>
                <c:pt idx="12398">
                  <c:v>726</c:v>
                </c:pt>
                <c:pt idx="12399">
                  <c:v>734</c:v>
                </c:pt>
                <c:pt idx="12400">
                  <c:v>728</c:v>
                </c:pt>
                <c:pt idx="12401">
                  <c:v>728</c:v>
                </c:pt>
                <c:pt idx="12402">
                  <c:v>729</c:v>
                </c:pt>
                <c:pt idx="12403">
                  <c:v>731</c:v>
                </c:pt>
                <c:pt idx="12404">
                  <c:v>728</c:v>
                </c:pt>
                <c:pt idx="12405">
                  <c:v>723</c:v>
                </c:pt>
                <c:pt idx="12406">
                  <c:v>736</c:v>
                </c:pt>
                <c:pt idx="12407">
                  <c:v>721</c:v>
                </c:pt>
                <c:pt idx="12408">
                  <c:v>728</c:v>
                </c:pt>
                <c:pt idx="12409">
                  <c:v>728</c:v>
                </c:pt>
                <c:pt idx="12410">
                  <c:v>728</c:v>
                </c:pt>
                <c:pt idx="12411">
                  <c:v>731</c:v>
                </c:pt>
                <c:pt idx="12412">
                  <c:v>721</c:v>
                </c:pt>
                <c:pt idx="12413">
                  <c:v>731</c:v>
                </c:pt>
                <c:pt idx="12414">
                  <c:v>723</c:v>
                </c:pt>
                <c:pt idx="12415">
                  <c:v>720</c:v>
                </c:pt>
                <c:pt idx="12416">
                  <c:v>731</c:v>
                </c:pt>
                <c:pt idx="12417">
                  <c:v>728</c:v>
                </c:pt>
                <c:pt idx="12418">
                  <c:v>731</c:v>
                </c:pt>
                <c:pt idx="12419">
                  <c:v>717</c:v>
                </c:pt>
                <c:pt idx="12420">
                  <c:v>723</c:v>
                </c:pt>
                <c:pt idx="12421">
                  <c:v>726</c:v>
                </c:pt>
                <c:pt idx="12422">
                  <c:v>723</c:v>
                </c:pt>
                <c:pt idx="12423">
                  <c:v>724</c:v>
                </c:pt>
                <c:pt idx="12424">
                  <c:v>726</c:v>
                </c:pt>
                <c:pt idx="12425">
                  <c:v>723</c:v>
                </c:pt>
                <c:pt idx="12426">
                  <c:v>728</c:v>
                </c:pt>
                <c:pt idx="12427">
                  <c:v>728</c:v>
                </c:pt>
                <c:pt idx="12428">
                  <c:v>729</c:v>
                </c:pt>
                <c:pt idx="12429">
                  <c:v>723</c:v>
                </c:pt>
                <c:pt idx="12430">
                  <c:v>723</c:v>
                </c:pt>
                <c:pt idx="12431">
                  <c:v>728</c:v>
                </c:pt>
                <c:pt idx="12432">
                  <c:v>728</c:v>
                </c:pt>
                <c:pt idx="12433">
                  <c:v>721</c:v>
                </c:pt>
                <c:pt idx="12434">
                  <c:v>723</c:v>
                </c:pt>
                <c:pt idx="12435">
                  <c:v>717</c:v>
                </c:pt>
                <c:pt idx="12436">
                  <c:v>726</c:v>
                </c:pt>
                <c:pt idx="12437">
                  <c:v>718</c:v>
                </c:pt>
                <c:pt idx="12438">
                  <c:v>715</c:v>
                </c:pt>
                <c:pt idx="12439">
                  <c:v>745</c:v>
                </c:pt>
                <c:pt idx="12440">
                  <c:v>723</c:v>
                </c:pt>
                <c:pt idx="12441">
                  <c:v>726</c:v>
                </c:pt>
                <c:pt idx="12442">
                  <c:v>723</c:v>
                </c:pt>
                <c:pt idx="12443">
                  <c:v>716</c:v>
                </c:pt>
                <c:pt idx="12444">
                  <c:v>716</c:v>
                </c:pt>
                <c:pt idx="12445">
                  <c:v>723</c:v>
                </c:pt>
                <c:pt idx="12446">
                  <c:v>728</c:v>
                </c:pt>
                <c:pt idx="12447">
                  <c:v>723</c:v>
                </c:pt>
                <c:pt idx="12448">
                  <c:v>720</c:v>
                </c:pt>
                <c:pt idx="12449">
                  <c:v>726</c:v>
                </c:pt>
                <c:pt idx="12450">
                  <c:v>723</c:v>
                </c:pt>
                <c:pt idx="12451">
                  <c:v>729</c:v>
                </c:pt>
                <c:pt idx="12452">
                  <c:v>723</c:v>
                </c:pt>
                <c:pt idx="12453">
                  <c:v>731</c:v>
                </c:pt>
                <c:pt idx="12454">
                  <c:v>726</c:v>
                </c:pt>
                <c:pt idx="12455">
                  <c:v>723</c:v>
                </c:pt>
                <c:pt idx="12456">
                  <c:v>720</c:v>
                </c:pt>
                <c:pt idx="12457">
                  <c:v>721</c:v>
                </c:pt>
                <c:pt idx="12458">
                  <c:v>728</c:v>
                </c:pt>
                <c:pt idx="12459">
                  <c:v>716</c:v>
                </c:pt>
                <c:pt idx="12460">
                  <c:v>717</c:v>
                </c:pt>
                <c:pt idx="12461">
                  <c:v>721</c:v>
                </c:pt>
                <c:pt idx="12462">
                  <c:v>723</c:v>
                </c:pt>
                <c:pt idx="12463">
                  <c:v>718</c:v>
                </c:pt>
                <c:pt idx="12464">
                  <c:v>716</c:v>
                </c:pt>
                <c:pt idx="12465">
                  <c:v>715</c:v>
                </c:pt>
                <c:pt idx="12466">
                  <c:v>718</c:v>
                </c:pt>
                <c:pt idx="12467">
                  <c:v>716</c:v>
                </c:pt>
                <c:pt idx="12468">
                  <c:v>723</c:v>
                </c:pt>
                <c:pt idx="12469">
                  <c:v>723</c:v>
                </c:pt>
                <c:pt idx="12470">
                  <c:v>716</c:v>
                </c:pt>
                <c:pt idx="12471">
                  <c:v>723</c:v>
                </c:pt>
                <c:pt idx="12472">
                  <c:v>717</c:v>
                </c:pt>
                <c:pt idx="12473">
                  <c:v>724</c:v>
                </c:pt>
                <c:pt idx="12474">
                  <c:v>731</c:v>
                </c:pt>
                <c:pt idx="12475">
                  <c:v>728</c:v>
                </c:pt>
                <c:pt idx="12476">
                  <c:v>723</c:v>
                </c:pt>
                <c:pt idx="12477">
                  <c:v>722</c:v>
                </c:pt>
                <c:pt idx="12478">
                  <c:v>720</c:v>
                </c:pt>
                <c:pt idx="12479">
                  <c:v>721</c:v>
                </c:pt>
                <c:pt idx="12480">
                  <c:v>736</c:v>
                </c:pt>
                <c:pt idx="12481">
                  <c:v>731</c:v>
                </c:pt>
                <c:pt idx="12482">
                  <c:v>718</c:v>
                </c:pt>
                <c:pt idx="12483">
                  <c:v>721</c:v>
                </c:pt>
                <c:pt idx="12484">
                  <c:v>723</c:v>
                </c:pt>
                <c:pt idx="12485">
                  <c:v>731</c:v>
                </c:pt>
                <c:pt idx="12486">
                  <c:v>726</c:v>
                </c:pt>
                <c:pt idx="12487">
                  <c:v>718</c:v>
                </c:pt>
                <c:pt idx="12488">
                  <c:v>721</c:v>
                </c:pt>
                <c:pt idx="12489">
                  <c:v>728</c:v>
                </c:pt>
                <c:pt idx="12490">
                  <c:v>718</c:v>
                </c:pt>
                <c:pt idx="12491">
                  <c:v>728</c:v>
                </c:pt>
                <c:pt idx="12492">
                  <c:v>723</c:v>
                </c:pt>
                <c:pt idx="12493">
                  <c:v>715</c:v>
                </c:pt>
                <c:pt idx="12494">
                  <c:v>726</c:v>
                </c:pt>
                <c:pt idx="12495">
                  <c:v>721</c:v>
                </c:pt>
                <c:pt idx="12496">
                  <c:v>723</c:v>
                </c:pt>
                <c:pt idx="12497">
                  <c:v>718</c:v>
                </c:pt>
                <c:pt idx="12498">
                  <c:v>723</c:v>
                </c:pt>
                <c:pt idx="12499">
                  <c:v>731</c:v>
                </c:pt>
                <c:pt idx="12500">
                  <c:v>716</c:v>
                </c:pt>
                <c:pt idx="12501">
                  <c:v>726</c:v>
                </c:pt>
                <c:pt idx="12502">
                  <c:v>723</c:v>
                </c:pt>
                <c:pt idx="12503">
                  <c:v>718</c:v>
                </c:pt>
                <c:pt idx="12504">
                  <c:v>723</c:v>
                </c:pt>
                <c:pt idx="12505">
                  <c:v>723</c:v>
                </c:pt>
                <c:pt idx="12506">
                  <c:v>718</c:v>
                </c:pt>
                <c:pt idx="12507">
                  <c:v>726</c:v>
                </c:pt>
                <c:pt idx="12508">
                  <c:v>716</c:v>
                </c:pt>
                <c:pt idx="12509">
                  <c:v>723</c:v>
                </c:pt>
                <c:pt idx="12510">
                  <c:v>723</c:v>
                </c:pt>
                <c:pt idx="12511">
                  <c:v>726</c:v>
                </c:pt>
                <c:pt idx="12512">
                  <c:v>726</c:v>
                </c:pt>
                <c:pt idx="12513">
                  <c:v>728</c:v>
                </c:pt>
                <c:pt idx="12514">
                  <c:v>728</c:v>
                </c:pt>
                <c:pt idx="12515">
                  <c:v>728</c:v>
                </c:pt>
                <c:pt idx="12516">
                  <c:v>728</c:v>
                </c:pt>
                <c:pt idx="12517">
                  <c:v>731</c:v>
                </c:pt>
                <c:pt idx="12518">
                  <c:v>736</c:v>
                </c:pt>
                <c:pt idx="12519">
                  <c:v>723</c:v>
                </c:pt>
                <c:pt idx="12520">
                  <c:v>731</c:v>
                </c:pt>
                <c:pt idx="12521">
                  <c:v>728</c:v>
                </c:pt>
                <c:pt idx="12522">
                  <c:v>728</c:v>
                </c:pt>
                <c:pt idx="12523">
                  <c:v>720</c:v>
                </c:pt>
                <c:pt idx="12524">
                  <c:v>720</c:v>
                </c:pt>
                <c:pt idx="12525">
                  <c:v>733</c:v>
                </c:pt>
                <c:pt idx="12526">
                  <c:v>721</c:v>
                </c:pt>
                <c:pt idx="12527">
                  <c:v>721</c:v>
                </c:pt>
                <c:pt idx="12528">
                  <c:v>731</c:v>
                </c:pt>
                <c:pt idx="12529">
                  <c:v>716</c:v>
                </c:pt>
                <c:pt idx="12530">
                  <c:v>723</c:v>
                </c:pt>
                <c:pt idx="12531">
                  <c:v>721</c:v>
                </c:pt>
                <c:pt idx="12532">
                  <c:v>723</c:v>
                </c:pt>
                <c:pt idx="12533">
                  <c:v>718</c:v>
                </c:pt>
                <c:pt idx="12534">
                  <c:v>721</c:v>
                </c:pt>
                <c:pt idx="12535">
                  <c:v>716</c:v>
                </c:pt>
                <c:pt idx="12536">
                  <c:v>718</c:v>
                </c:pt>
                <c:pt idx="12537">
                  <c:v>721</c:v>
                </c:pt>
                <c:pt idx="12538">
                  <c:v>731</c:v>
                </c:pt>
                <c:pt idx="12539">
                  <c:v>723</c:v>
                </c:pt>
                <c:pt idx="12540">
                  <c:v>724</c:v>
                </c:pt>
                <c:pt idx="12541">
                  <c:v>723</c:v>
                </c:pt>
                <c:pt idx="12542">
                  <c:v>723</c:v>
                </c:pt>
                <c:pt idx="12543">
                  <c:v>726</c:v>
                </c:pt>
                <c:pt idx="12544">
                  <c:v>728</c:v>
                </c:pt>
                <c:pt idx="12545">
                  <c:v>726</c:v>
                </c:pt>
                <c:pt idx="12546">
                  <c:v>720</c:v>
                </c:pt>
                <c:pt idx="12547">
                  <c:v>755</c:v>
                </c:pt>
                <c:pt idx="12548">
                  <c:v>726</c:v>
                </c:pt>
                <c:pt idx="12549">
                  <c:v>721</c:v>
                </c:pt>
                <c:pt idx="12550">
                  <c:v>745</c:v>
                </c:pt>
                <c:pt idx="12551">
                  <c:v>726</c:v>
                </c:pt>
                <c:pt idx="12552">
                  <c:v>731</c:v>
                </c:pt>
                <c:pt idx="12553">
                  <c:v>723</c:v>
                </c:pt>
                <c:pt idx="12554">
                  <c:v>716</c:v>
                </c:pt>
                <c:pt idx="12555">
                  <c:v>731</c:v>
                </c:pt>
                <c:pt idx="12556">
                  <c:v>726</c:v>
                </c:pt>
                <c:pt idx="12557">
                  <c:v>724</c:v>
                </c:pt>
                <c:pt idx="12558">
                  <c:v>726</c:v>
                </c:pt>
                <c:pt idx="12559">
                  <c:v>723</c:v>
                </c:pt>
                <c:pt idx="12560">
                  <c:v>718</c:v>
                </c:pt>
                <c:pt idx="12561">
                  <c:v>717</c:v>
                </c:pt>
                <c:pt idx="12562">
                  <c:v>715</c:v>
                </c:pt>
                <c:pt idx="12563">
                  <c:v>723</c:v>
                </c:pt>
                <c:pt idx="12564">
                  <c:v>723</c:v>
                </c:pt>
                <c:pt idx="12565">
                  <c:v>721</c:v>
                </c:pt>
                <c:pt idx="12566">
                  <c:v>726</c:v>
                </c:pt>
                <c:pt idx="12567">
                  <c:v>724</c:v>
                </c:pt>
                <c:pt idx="12568">
                  <c:v>726</c:v>
                </c:pt>
                <c:pt idx="12569">
                  <c:v>727</c:v>
                </c:pt>
                <c:pt idx="12570">
                  <c:v>724</c:v>
                </c:pt>
                <c:pt idx="12571">
                  <c:v>718</c:v>
                </c:pt>
                <c:pt idx="12572">
                  <c:v>723</c:v>
                </c:pt>
                <c:pt idx="12573">
                  <c:v>726</c:v>
                </c:pt>
                <c:pt idx="12574">
                  <c:v>723</c:v>
                </c:pt>
                <c:pt idx="12575">
                  <c:v>720</c:v>
                </c:pt>
                <c:pt idx="12576">
                  <c:v>721</c:v>
                </c:pt>
                <c:pt idx="12577">
                  <c:v>728</c:v>
                </c:pt>
                <c:pt idx="12578">
                  <c:v>726</c:v>
                </c:pt>
                <c:pt idx="12579">
                  <c:v>731</c:v>
                </c:pt>
                <c:pt idx="12580">
                  <c:v>716</c:v>
                </c:pt>
                <c:pt idx="12581">
                  <c:v>718</c:v>
                </c:pt>
                <c:pt idx="12582">
                  <c:v>726</c:v>
                </c:pt>
                <c:pt idx="12583">
                  <c:v>716</c:v>
                </c:pt>
                <c:pt idx="12584">
                  <c:v>723</c:v>
                </c:pt>
                <c:pt idx="12585">
                  <c:v>724</c:v>
                </c:pt>
                <c:pt idx="12586">
                  <c:v>718</c:v>
                </c:pt>
                <c:pt idx="12587">
                  <c:v>723</c:v>
                </c:pt>
                <c:pt idx="12588">
                  <c:v>723</c:v>
                </c:pt>
                <c:pt idx="12589">
                  <c:v>723</c:v>
                </c:pt>
                <c:pt idx="12590">
                  <c:v>721</c:v>
                </c:pt>
                <c:pt idx="12591">
                  <c:v>726</c:v>
                </c:pt>
                <c:pt idx="12592">
                  <c:v>722</c:v>
                </c:pt>
                <c:pt idx="12593">
                  <c:v>721</c:v>
                </c:pt>
                <c:pt idx="12594">
                  <c:v>726</c:v>
                </c:pt>
                <c:pt idx="12595">
                  <c:v>721</c:v>
                </c:pt>
                <c:pt idx="12596">
                  <c:v>718</c:v>
                </c:pt>
                <c:pt idx="12597">
                  <c:v>723</c:v>
                </c:pt>
                <c:pt idx="12598">
                  <c:v>723</c:v>
                </c:pt>
                <c:pt idx="12599">
                  <c:v>717</c:v>
                </c:pt>
                <c:pt idx="12600">
                  <c:v>721</c:v>
                </c:pt>
                <c:pt idx="12601">
                  <c:v>731</c:v>
                </c:pt>
                <c:pt idx="12602">
                  <c:v>726</c:v>
                </c:pt>
                <c:pt idx="12603">
                  <c:v>721</c:v>
                </c:pt>
                <c:pt idx="12604">
                  <c:v>726</c:v>
                </c:pt>
                <c:pt idx="12605">
                  <c:v>721</c:v>
                </c:pt>
                <c:pt idx="12606">
                  <c:v>721</c:v>
                </c:pt>
                <c:pt idx="12607">
                  <c:v>726</c:v>
                </c:pt>
                <c:pt idx="12608">
                  <c:v>731</c:v>
                </c:pt>
                <c:pt idx="12609">
                  <c:v>729</c:v>
                </c:pt>
                <c:pt idx="12610">
                  <c:v>721</c:v>
                </c:pt>
                <c:pt idx="12611">
                  <c:v>723</c:v>
                </c:pt>
                <c:pt idx="12612">
                  <c:v>723</c:v>
                </c:pt>
                <c:pt idx="12613">
                  <c:v>721</c:v>
                </c:pt>
                <c:pt idx="12614">
                  <c:v>723</c:v>
                </c:pt>
                <c:pt idx="12615">
                  <c:v>721</c:v>
                </c:pt>
                <c:pt idx="12616">
                  <c:v>718</c:v>
                </c:pt>
                <c:pt idx="12617">
                  <c:v>718</c:v>
                </c:pt>
                <c:pt idx="12618">
                  <c:v>716</c:v>
                </c:pt>
                <c:pt idx="12619">
                  <c:v>726</c:v>
                </c:pt>
                <c:pt idx="12620">
                  <c:v>726</c:v>
                </c:pt>
                <c:pt idx="12621">
                  <c:v>716</c:v>
                </c:pt>
                <c:pt idx="12622">
                  <c:v>723</c:v>
                </c:pt>
                <c:pt idx="12623">
                  <c:v>724</c:v>
                </c:pt>
                <c:pt idx="12624">
                  <c:v>718</c:v>
                </c:pt>
                <c:pt idx="12625">
                  <c:v>723</c:v>
                </c:pt>
                <c:pt idx="12626">
                  <c:v>728</c:v>
                </c:pt>
                <c:pt idx="12627">
                  <c:v>723</c:v>
                </c:pt>
                <c:pt idx="12628">
                  <c:v>726</c:v>
                </c:pt>
                <c:pt idx="12629">
                  <c:v>731</c:v>
                </c:pt>
                <c:pt idx="12630">
                  <c:v>723</c:v>
                </c:pt>
                <c:pt idx="12631">
                  <c:v>721</c:v>
                </c:pt>
                <c:pt idx="12632">
                  <c:v>723</c:v>
                </c:pt>
                <c:pt idx="12633">
                  <c:v>722</c:v>
                </c:pt>
                <c:pt idx="12634">
                  <c:v>726</c:v>
                </c:pt>
                <c:pt idx="12635">
                  <c:v>728</c:v>
                </c:pt>
                <c:pt idx="12636">
                  <c:v>728</c:v>
                </c:pt>
                <c:pt idx="12637">
                  <c:v>720</c:v>
                </c:pt>
                <c:pt idx="12638">
                  <c:v>715</c:v>
                </c:pt>
                <c:pt idx="12639">
                  <c:v>718</c:v>
                </c:pt>
                <c:pt idx="12640">
                  <c:v>716</c:v>
                </c:pt>
                <c:pt idx="12641">
                  <c:v>723</c:v>
                </c:pt>
                <c:pt idx="12642">
                  <c:v>716</c:v>
                </c:pt>
                <c:pt idx="12643">
                  <c:v>718</c:v>
                </c:pt>
                <c:pt idx="12644">
                  <c:v>723</c:v>
                </c:pt>
                <c:pt idx="12645">
                  <c:v>721</c:v>
                </c:pt>
                <c:pt idx="12646">
                  <c:v>723</c:v>
                </c:pt>
                <c:pt idx="12647">
                  <c:v>723</c:v>
                </c:pt>
                <c:pt idx="12648">
                  <c:v>726</c:v>
                </c:pt>
                <c:pt idx="12649">
                  <c:v>723</c:v>
                </c:pt>
                <c:pt idx="12650">
                  <c:v>716</c:v>
                </c:pt>
                <c:pt idx="12651">
                  <c:v>723</c:v>
                </c:pt>
                <c:pt idx="12652">
                  <c:v>723</c:v>
                </c:pt>
                <c:pt idx="12653">
                  <c:v>733</c:v>
                </c:pt>
                <c:pt idx="12654">
                  <c:v>723</c:v>
                </c:pt>
                <c:pt idx="12655">
                  <c:v>721</c:v>
                </c:pt>
                <c:pt idx="12656">
                  <c:v>728</c:v>
                </c:pt>
                <c:pt idx="12657">
                  <c:v>728</c:v>
                </c:pt>
                <c:pt idx="12658">
                  <c:v>743</c:v>
                </c:pt>
                <c:pt idx="12659">
                  <c:v>718</c:v>
                </c:pt>
                <c:pt idx="12660">
                  <c:v>723</c:v>
                </c:pt>
                <c:pt idx="12661">
                  <c:v>721</c:v>
                </c:pt>
                <c:pt idx="12662">
                  <c:v>726</c:v>
                </c:pt>
                <c:pt idx="12663">
                  <c:v>724</c:v>
                </c:pt>
                <c:pt idx="12664">
                  <c:v>718</c:v>
                </c:pt>
                <c:pt idx="12665">
                  <c:v>717</c:v>
                </c:pt>
                <c:pt idx="12666">
                  <c:v>721</c:v>
                </c:pt>
                <c:pt idx="12667">
                  <c:v>723</c:v>
                </c:pt>
                <c:pt idx="12668">
                  <c:v>720</c:v>
                </c:pt>
                <c:pt idx="12669">
                  <c:v>721</c:v>
                </c:pt>
                <c:pt idx="12670">
                  <c:v>728</c:v>
                </c:pt>
                <c:pt idx="12671">
                  <c:v>728</c:v>
                </c:pt>
                <c:pt idx="12672">
                  <c:v>723</c:v>
                </c:pt>
                <c:pt idx="12673">
                  <c:v>729</c:v>
                </c:pt>
                <c:pt idx="12674">
                  <c:v>723</c:v>
                </c:pt>
                <c:pt idx="12675">
                  <c:v>722</c:v>
                </c:pt>
                <c:pt idx="12676">
                  <c:v>720</c:v>
                </c:pt>
                <c:pt idx="12677">
                  <c:v>721</c:v>
                </c:pt>
                <c:pt idx="12678">
                  <c:v>728</c:v>
                </c:pt>
                <c:pt idx="12679">
                  <c:v>724</c:v>
                </c:pt>
                <c:pt idx="12680">
                  <c:v>723</c:v>
                </c:pt>
                <c:pt idx="12681">
                  <c:v>723</c:v>
                </c:pt>
                <c:pt idx="12682">
                  <c:v>723</c:v>
                </c:pt>
                <c:pt idx="12683">
                  <c:v>726</c:v>
                </c:pt>
                <c:pt idx="12684">
                  <c:v>721</c:v>
                </c:pt>
                <c:pt idx="12685">
                  <c:v>726</c:v>
                </c:pt>
                <c:pt idx="12686">
                  <c:v>723</c:v>
                </c:pt>
                <c:pt idx="12687">
                  <c:v>716</c:v>
                </c:pt>
                <c:pt idx="12688">
                  <c:v>717</c:v>
                </c:pt>
                <c:pt idx="12689">
                  <c:v>723</c:v>
                </c:pt>
                <c:pt idx="12690">
                  <c:v>723</c:v>
                </c:pt>
                <c:pt idx="12691">
                  <c:v>718</c:v>
                </c:pt>
                <c:pt idx="12692">
                  <c:v>723</c:v>
                </c:pt>
                <c:pt idx="12693">
                  <c:v>726</c:v>
                </c:pt>
                <c:pt idx="12694">
                  <c:v>721</c:v>
                </c:pt>
                <c:pt idx="12695">
                  <c:v>718</c:v>
                </c:pt>
                <c:pt idx="12696">
                  <c:v>723</c:v>
                </c:pt>
                <c:pt idx="12697">
                  <c:v>718</c:v>
                </c:pt>
                <c:pt idx="12698">
                  <c:v>718</c:v>
                </c:pt>
                <c:pt idx="12699">
                  <c:v>724</c:v>
                </c:pt>
                <c:pt idx="12700">
                  <c:v>723</c:v>
                </c:pt>
                <c:pt idx="12701">
                  <c:v>731</c:v>
                </c:pt>
                <c:pt idx="12702">
                  <c:v>724</c:v>
                </c:pt>
                <c:pt idx="12703">
                  <c:v>728</c:v>
                </c:pt>
                <c:pt idx="12704">
                  <c:v>726</c:v>
                </c:pt>
                <c:pt idx="12705">
                  <c:v>723</c:v>
                </c:pt>
                <c:pt idx="12706">
                  <c:v>723</c:v>
                </c:pt>
                <c:pt idx="12707">
                  <c:v>726</c:v>
                </c:pt>
                <c:pt idx="12708">
                  <c:v>723</c:v>
                </c:pt>
                <c:pt idx="12709">
                  <c:v>721</c:v>
                </c:pt>
                <c:pt idx="12710">
                  <c:v>715</c:v>
                </c:pt>
                <c:pt idx="12711">
                  <c:v>723</c:v>
                </c:pt>
                <c:pt idx="12712">
                  <c:v>716</c:v>
                </c:pt>
                <c:pt idx="12713">
                  <c:v>723</c:v>
                </c:pt>
                <c:pt idx="12714">
                  <c:v>726</c:v>
                </c:pt>
                <c:pt idx="12715">
                  <c:v>721</c:v>
                </c:pt>
                <c:pt idx="12716">
                  <c:v>723</c:v>
                </c:pt>
                <c:pt idx="12717">
                  <c:v>724</c:v>
                </c:pt>
                <c:pt idx="12718">
                  <c:v>723</c:v>
                </c:pt>
                <c:pt idx="12719">
                  <c:v>718</c:v>
                </c:pt>
                <c:pt idx="12720">
                  <c:v>726</c:v>
                </c:pt>
                <c:pt idx="12721">
                  <c:v>721</c:v>
                </c:pt>
                <c:pt idx="12722">
                  <c:v>721</c:v>
                </c:pt>
                <c:pt idx="12723">
                  <c:v>723</c:v>
                </c:pt>
                <c:pt idx="12724">
                  <c:v>718</c:v>
                </c:pt>
                <c:pt idx="12725">
                  <c:v>721</c:v>
                </c:pt>
                <c:pt idx="12726">
                  <c:v>726</c:v>
                </c:pt>
                <c:pt idx="12727">
                  <c:v>718</c:v>
                </c:pt>
                <c:pt idx="12728">
                  <c:v>726</c:v>
                </c:pt>
                <c:pt idx="12729">
                  <c:v>718</c:v>
                </c:pt>
                <c:pt idx="12730">
                  <c:v>721</c:v>
                </c:pt>
                <c:pt idx="12731">
                  <c:v>715</c:v>
                </c:pt>
                <c:pt idx="12732">
                  <c:v>723</c:v>
                </c:pt>
                <c:pt idx="12733">
                  <c:v>729</c:v>
                </c:pt>
                <c:pt idx="12734">
                  <c:v>728</c:v>
                </c:pt>
                <c:pt idx="12735">
                  <c:v>731</c:v>
                </c:pt>
                <c:pt idx="12736">
                  <c:v>726</c:v>
                </c:pt>
                <c:pt idx="12737">
                  <c:v>723</c:v>
                </c:pt>
                <c:pt idx="12738">
                  <c:v>718</c:v>
                </c:pt>
                <c:pt idx="12739">
                  <c:v>718</c:v>
                </c:pt>
                <c:pt idx="12740">
                  <c:v>731</c:v>
                </c:pt>
                <c:pt idx="12741">
                  <c:v>721</c:v>
                </c:pt>
                <c:pt idx="12742">
                  <c:v>716</c:v>
                </c:pt>
                <c:pt idx="12743">
                  <c:v>723</c:v>
                </c:pt>
                <c:pt idx="12744">
                  <c:v>724</c:v>
                </c:pt>
                <c:pt idx="12745">
                  <c:v>728</c:v>
                </c:pt>
                <c:pt idx="12746">
                  <c:v>736</c:v>
                </c:pt>
                <c:pt idx="12747">
                  <c:v>721</c:v>
                </c:pt>
                <c:pt idx="12748">
                  <c:v>728</c:v>
                </c:pt>
                <c:pt idx="12749">
                  <c:v>736</c:v>
                </c:pt>
                <c:pt idx="12750">
                  <c:v>728</c:v>
                </c:pt>
                <c:pt idx="12751">
                  <c:v>722</c:v>
                </c:pt>
                <c:pt idx="12752">
                  <c:v>726</c:v>
                </c:pt>
                <c:pt idx="12753">
                  <c:v>718</c:v>
                </c:pt>
                <c:pt idx="12754">
                  <c:v>718</c:v>
                </c:pt>
                <c:pt idx="12755">
                  <c:v>726</c:v>
                </c:pt>
                <c:pt idx="12756">
                  <c:v>718</c:v>
                </c:pt>
                <c:pt idx="12757">
                  <c:v>717</c:v>
                </c:pt>
                <c:pt idx="12758">
                  <c:v>724</c:v>
                </c:pt>
                <c:pt idx="12759">
                  <c:v>723</c:v>
                </c:pt>
                <c:pt idx="12760">
                  <c:v>728</c:v>
                </c:pt>
                <c:pt idx="12761">
                  <c:v>755</c:v>
                </c:pt>
                <c:pt idx="12762">
                  <c:v>728</c:v>
                </c:pt>
                <c:pt idx="12763">
                  <c:v>755</c:v>
                </c:pt>
                <c:pt idx="12764">
                  <c:v>728</c:v>
                </c:pt>
                <c:pt idx="12765">
                  <c:v>721</c:v>
                </c:pt>
                <c:pt idx="12766">
                  <c:v>716</c:v>
                </c:pt>
                <c:pt idx="12767">
                  <c:v>723</c:v>
                </c:pt>
                <c:pt idx="12768">
                  <c:v>716</c:v>
                </c:pt>
                <c:pt idx="12769">
                  <c:v>731</c:v>
                </c:pt>
                <c:pt idx="12770">
                  <c:v>724</c:v>
                </c:pt>
                <c:pt idx="12771">
                  <c:v>718</c:v>
                </c:pt>
                <c:pt idx="12772">
                  <c:v>723</c:v>
                </c:pt>
                <c:pt idx="12773">
                  <c:v>726</c:v>
                </c:pt>
                <c:pt idx="12774">
                  <c:v>726</c:v>
                </c:pt>
                <c:pt idx="12775">
                  <c:v>716</c:v>
                </c:pt>
                <c:pt idx="12776">
                  <c:v>726</c:v>
                </c:pt>
                <c:pt idx="12777">
                  <c:v>718</c:v>
                </c:pt>
                <c:pt idx="12778">
                  <c:v>721</c:v>
                </c:pt>
                <c:pt idx="12779">
                  <c:v>728</c:v>
                </c:pt>
                <c:pt idx="12780">
                  <c:v>723</c:v>
                </c:pt>
                <c:pt idx="12781">
                  <c:v>720</c:v>
                </c:pt>
                <c:pt idx="12782">
                  <c:v>720</c:v>
                </c:pt>
                <c:pt idx="12783">
                  <c:v>736</c:v>
                </c:pt>
                <c:pt idx="12784">
                  <c:v>726</c:v>
                </c:pt>
                <c:pt idx="12785">
                  <c:v>736</c:v>
                </c:pt>
                <c:pt idx="12786">
                  <c:v>726</c:v>
                </c:pt>
                <c:pt idx="12787">
                  <c:v>728</c:v>
                </c:pt>
                <c:pt idx="12788">
                  <c:v>731</c:v>
                </c:pt>
                <c:pt idx="12789">
                  <c:v>724</c:v>
                </c:pt>
                <c:pt idx="12790">
                  <c:v>724</c:v>
                </c:pt>
                <c:pt idx="12791">
                  <c:v>721</c:v>
                </c:pt>
                <c:pt idx="12792">
                  <c:v>731</c:v>
                </c:pt>
                <c:pt idx="12793">
                  <c:v>718</c:v>
                </c:pt>
                <c:pt idx="12794">
                  <c:v>716</c:v>
                </c:pt>
                <c:pt idx="12795">
                  <c:v>723</c:v>
                </c:pt>
                <c:pt idx="12796">
                  <c:v>726</c:v>
                </c:pt>
                <c:pt idx="12797">
                  <c:v>733</c:v>
                </c:pt>
                <c:pt idx="12798">
                  <c:v>723</c:v>
                </c:pt>
                <c:pt idx="12799">
                  <c:v>736</c:v>
                </c:pt>
                <c:pt idx="12800">
                  <c:v>728</c:v>
                </c:pt>
                <c:pt idx="12801">
                  <c:v>716</c:v>
                </c:pt>
                <c:pt idx="12802">
                  <c:v>715</c:v>
                </c:pt>
                <c:pt idx="12803">
                  <c:v>726</c:v>
                </c:pt>
                <c:pt idx="12804">
                  <c:v>716</c:v>
                </c:pt>
                <c:pt idx="12805">
                  <c:v>718</c:v>
                </c:pt>
                <c:pt idx="12806">
                  <c:v>718</c:v>
                </c:pt>
                <c:pt idx="12807">
                  <c:v>721</c:v>
                </c:pt>
                <c:pt idx="12808">
                  <c:v>718</c:v>
                </c:pt>
                <c:pt idx="12809">
                  <c:v>723</c:v>
                </c:pt>
                <c:pt idx="12810">
                  <c:v>723</c:v>
                </c:pt>
                <c:pt idx="12811">
                  <c:v>723</c:v>
                </c:pt>
                <c:pt idx="12812">
                  <c:v>721</c:v>
                </c:pt>
                <c:pt idx="12813">
                  <c:v>721</c:v>
                </c:pt>
                <c:pt idx="12814">
                  <c:v>726</c:v>
                </c:pt>
                <c:pt idx="12815">
                  <c:v>723</c:v>
                </c:pt>
                <c:pt idx="12816">
                  <c:v>723</c:v>
                </c:pt>
                <c:pt idx="12817">
                  <c:v>728</c:v>
                </c:pt>
                <c:pt idx="12818">
                  <c:v>731</c:v>
                </c:pt>
                <c:pt idx="12819">
                  <c:v>726</c:v>
                </c:pt>
                <c:pt idx="12820">
                  <c:v>723</c:v>
                </c:pt>
                <c:pt idx="12821">
                  <c:v>718</c:v>
                </c:pt>
                <c:pt idx="12822">
                  <c:v>716</c:v>
                </c:pt>
                <c:pt idx="12823">
                  <c:v>718</c:v>
                </c:pt>
                <c:pt idx="12824">
                  <c:v>721</c:v>
                </c:pt>
                <c:pt idx="12825">
                  <c:v>723</c:v>
                </c:pt>
                <c:pt idx="12826">
                  <c:v>723</c:v>
                </c:pt>
                <c:pt idx="12827">
                  <c:v>721</c:v>
                </c:pt>
                <c:pt idx="12828">
                  <c:v>723</c:v>
                </c:pt>
                <c:pt idx="12829">
                  <c:v>726</c:v>
                </c:pt>
                <c:pt idx="12830">
                  <c:v>716</c:v>
                </c:pt>
                <c:pt idx="12831">
                  <c:v>726</c:v>
                </c:pt>
                <c:pt idx="12832">
                  <c:v>716</c:v>
                </c:pt>
                <c:pt idx="12833">
                  <c:v>723</c:v>
                </c:pt>
                <c:pt idx="12834">
                  <c:v>723</c:v>
                </c:pt>
                <c:pt idx="12835">
                  <c:v>716</c:v>
                </c:pt>
                <c:pt idx="12836">
                  <c:v>723</c:v>
                </c:pt>
                <c:pt idx="12837">
                  <c:v>716</c:v>
                </c:pt>
                <c:pt idx="12838">
                  <c:v>723</c:v>
                </c:pt>
                <c:pt idx="12839">
                  <c:v>723</c:v>
                </c:pt>
                <c:pt idx="12840">
                  <c:v>728</c:v>
                </c:pt>
                <c:pt idx="12841">
                  <c:v>736</c:v>
                </c:pt>
                <c:pt idx="12842">
                  <c:v>734</c:v>
                </c:pt>
                <c:pt idx="12843">
                  <c:v>728</c:v>
                </c:pt>
                <c:pt idx="12844">
                  <c:v>741</c:v>
                </c:pt>
                <c:pt idx="12845">
                  <c:v>723</c:v>
                </c:pt>
                <c:pt idx="12846">
                  <c:v>728</c:v>
                </c:pt>
                <c:pt idx="12847">
                  <c:v>723</c:v>
                </c:pt>
                <c:pt idx="12848">
                  <c:v>723</c:v>
                </c:pt>
                <c:pt idx="12849">
                  <c:v>721</c:v>
                </c:pt>
                <c:pt idx="12850">
                  <c:v>723</c:v>
                </c:pt>
                <c:pt idx="12851">
                  <c:v>723</c:v>
                </c:pt>
                <c:pt idx="12852">
                  <c:v>721</c:v>
                </c:pt>
                <c:pt idx="12853">
                  <c:v>722</c:v>
                </c:pt>
                <c:pt idx="12854">
                  <c:v>731</c:v>
                </c:pt>
                <c:pt idx="12855">
                  <c:v>741</c:v>
                </c:pt>
                <c:pt idx="12856">
                  <c:v>736</c:v>
                </c:pt>
                <c:pt idx="12857">
                  <c:v>721</c:v>
                </c:pt>
                <c:pt idx="12858">
                  <c:v>722</c:v>
                </c:pt>
                <c:pt idx="12859">
                  <c:v>722</c:v>
                </c:pt>
                <c:pt idx="12860">
                  <c:v>723</c:v>
                </c:pt>
                <c:pt idx="12861">
                  <c:v>723</c:v>
                </c:pt>
                <c:pt idx="12862">
                  <c:v>721</c:v>
                </c:pt>
                <c:pt idx="12863">
                  <c:v>718</c:v>
                </c:pt>
                <c:pt idx="12864">
                  <c:v>726</c:v>
                </c:pt>
                <c:pt idx="12865">
                  <c:v>723</c:v>
                </c:pt>
                <c:pt idx="12866">
                  <c:v>718</c:v>
                </c:pt>
                <c:pt idx="12867">
                  <c:v>721</c:v>
                </c:pt>
                <c:pt idx="12868">
                  <c:v>731</c:v>
                </c:pt>
                <c:pt idx="12869">
                  <c:v>726</c:v>
                </c:pt>
                <c:pt idx="12870">
                  <c:v>716</c:v>
                </c:pt>
                <c:pt idx="12871">
                  <c:v>718</c:v>
                </c:pt>
                <c:pt idx="12872">
                  <c:v>717</c:v>
                </c:pt>
                <c:pt idx="12873">
                  <c:v>716</c:v>
                </c:pt>
                <c:pt idx="12874">
                  <c:v>726</c:v>
                </c:pt>
                <c:pt idx="12875">
                  <c:v>716</c:v>
                </c:pt>
                <c:pt idx="12876">
                  <c:v>718</c:v>
                </c:pt>
                <c:pt idx="12877">
                  <c:v>718</c:v>
                </c:pt>
                <c:pt idx="12878">
                  <c:v>721</c:v>
                </c:pt>
                <c:pt idx="12879">
                  <c:v>726</c:v>
                </c:pt>
                <c:pt idx="12880">
                  <c:v>718</c:v>
                </c:pt>
                <c:pt idx="12881">
                  <c:v>715</c:v>
                </c:pt>
                <c:pt idx="12882">
                  <c:v>718</c:v>
                </c:pt>
                <c:pt idx="12883">
                  <c:v>718</c:v>
                </c:pt>
                <c:pt idx="12884">
                  <c:v>715</c:v>
                </c:pt>
                <c:pt idx="12885">
                  <c:v>721</c:v>
                </c:pt>
                <c:pt idx="12886">
                  <c:v>718</c:v>
                </c:pt>
                <c:pt idx="12887">
                  <c:v>721</c:v>
                </c:pt>
                <c:pt idx="12888">
                  <c:v>728</c:v>
                </c:pt>
                <c:pt idx="12889">
                  <c:v>728</c:v>
                </c:pt>
                <c:pt idx="12890">
                  <c:v>726</c:v>
                </c:pt>
                <c:pt idx="12891">
                  <c:v>723</c:v>
                </c:pt>
                <c:pt idx="12892">
                  <c:v>721</c:v>
                </c:pt>
                <c:pt idx="12893">
                  <c:v>723</c:v>
                </c:pt>
                <c:pt idx="12894">
                  <c:v>736</c:v>
                </c:pt>
                <c:pt idx="12895">
                  <c:v>723</c:v>
                </c:pt>
                <c:pt idx="12896">
                  <c:v>731</c:v>
                </c:pt>
                <c:pt idx="12897">
                  <c:v>731</c:v>
                </c:pt>
                <c:pt idx="12898">
                  <c:v>722</c:v>
                </c:pt>
                <c:pt idx="12899">
                  <c:v>729</c:v>
                </c:pt>
                <c:pt idx="12900">
                  <c:v>721</c:v>
                </c:pt>
                <c:pt idx="12901">
                  <c:v>731</c:v>
                </c:pt>
                <c:pt idx="12902">
                  <c:v>729</c:v>
                </c:pt>
                <c:pt idx="12903">
                  <c:v>723</c:v>
                </c:pt>
                <c:pt idx="12904">
                  <c:v>728</c:v>
                </c:pt>
                <c:pt idx="12905">
                  <c:v>726</c:v>
                </c:pt>
                <c:pt idx="12906">
                  <c:v>722</c:v>
                </c:pt>
                <c:pt idx="12907">
                  <c:v>726</c:v>
                </c:pt>
                <c:pt idx="12908">
                  <c:v>731</c:v>
                </c:pt>
                <c:pt idx="12909">
                  <c:v>729</c:v>
                </c:pt>
                <c:pt idx="12910">
                  <c:v>716</c:v>
                </c:pt>
                <c:pt idx="12911">
                  <c:v>726</c:v>
                </c:pt>
                <c:pt idx="12912">
                  <c:v>721</c:v>
                </c:pt>
                <c:pt idx="12913">
                  <c:v>726</c:v>
                </c:pt>
                <c:pt idx="12914">
                  <c:v>731</c:v>
                </c:pt>
                <c:pt idx="12915">
                  <c:v>721</c:v>
                </c:pt>
                <c:pt idx="12916">
                  <c:v>723</c:v>
                </c:pt>
                <c:pt idx="12917">
                  <c:v>724</c:v>
                </c:pt>
                <c:pt idx="12918">
                  <c:v>723</c:v>
                </c:pt>
                <c:pt idx="12919">
                  <c:v>731</c:v>
                </c:pt>
                <c:pt idx="12920">
                  <c:v>721</c:v>
                </c:pt>
                <c:pt idx="12921">
                  <c:v>716</c:v>
                </c:pt>
                <c:pt idx="12922">
                  <c:v>726</c:v>
                </c:pt>
                <c:pt idx="12923">
                  <c:v>723</c:v>
                </c:pt>
                <c:pt idx="12924">
                  <c:v>726</c:v>
                </c:pt>
                <c:pt idx="12925">
                  <c:v>724</c:v>
                </c:pt>
                <c:pt idx="12926">
                  <c:v>718</c:v>
                </c:pt>
                <c:pt idx="12927">
                  <c:v>728</c:v>
                </c:pt>
                <c:pt idx="12928">
                  <c:v>731</c:v>
                </c:pt>
                <c:pt idx="12929">
                  <c:v>728</c:v>
                </c:pt>
                <c:pt idx="12930">
                  <c:v>722</c:v>
                </c:pt>
                <c:pt idx="12931">
                  <c:v>728</c:v>
                </c:pt>
                <c:pt idx="12932">
                  <c:v>722</c:v>
                </c:pt>
                <c:pt idx="12933">
                  <c:v>726</c:v>
                </c:pt>
                <c:pt idx="12934">
                  <c:v>731</c:v>
                </c:pt>
                <c:pt idx="12935">
                  <c:v>723</c:v>
                </c:pt>
                <c:pt idx="12936">
                  <c:v>721</c:v>
                </c:pt>
                <c:pt idx="12937">
                  <c:v>726</c:v>
                </c:pt>
                <c:pt idx="12938">
                  <c:v>723</c:v>
                </c:pt>
                <c:pt idx="12939">
                  <c:v>724</c:v>
                </c:pt>
                <c:pt idx="12940">
                  <c:v>723</c:v>
                </c:pt>
                <c:pt idx="12941">
                  <c:v>722</c:v>
                </c:pt>
                <c:pt idx="12942">
                  <c:v>726</c:v>
                </c:pt>
                <c:pt idx="12943">
                  <c:v>733</c:v>
                </c:pt>
                <c:pt idx="12944">
                  <c:v>721</c:v>
                </c:pt>
                <c:pt idx="12945">
                  <c:v>728</c:v>
                </c:pt>
                <c:pt idx="12946">
                  <c:v>723</c:v>
                </c:pt>
                <c:pt idx="12947">
                  <c:v>721</c:v>
                </c:pt>
                <c:pt idx="12948">
                  <c:v>728</c:v>
                </c:pt>
                <c:pt idx="12949">
                  <c:v>721</c:v>
                </c:pt>
                <c:pt idx="12950">
                  <c:v>731</c:v>
                </c:pt>
                <c:pt idx="12951">
                  <c:v>728</c:v>
                </c:pt>
                <c:pt idx="12952">
                  <c:v>726</c:v>
                </c:pt>
                <c:pt idx="12953">
                  <c:v>728</c:v>
                </c:pt>
                <c:pt idx="12954">
                  <c:v>723</c:v>
                </c:pt>
                <c:pt idx="12955">
                  <c:v>716</c:v>
                </c:pt>
                <c:pt idx="12956">
                  <c:v>717</c:v>
                </c:pt>
                <c:pt idx="12957">
                  <c:v>721</c:v>
                </c:pt>
                <c:pt idx="12958">
                  <c:v>718</c:v>
                </c:pt>
                <c:pt idx="12959">
                  <c:v>726</c:v>
                </c:pt>
                <c:pt idx="12960">
                  <c:v>721</c:v>
                </c:pt>
                <c:pt idx="12961">
                  <c:v>718</c:v>
                </c:pt>
                <c:pt idx="12962">
                  <c:v>723</c:v>
                </c:pt>
                <c:pt idx="12963">
                  <c:v>729</c:v>
                </c:pt>
                <c:pt idx="12964">
                  <c:v>723</c:v>
                </c:pt>
                <c:pt idx="12965">
                  <c:v>723</c:v>
                </c:pt>
                <c:pt idx="12966">
                  <c:v>726</c:v>
                </c:pt>
                <c:pt idx="12967">
                  <c:v>726</c:v>
                </c:pt>
                <c:pt idx="12968">
                  <c:v>734</c:v>
                </c:pt>
                <c:pt idx="12969">
                  <c:v>728</c:v>
                </c:pt>
                <c:pt idx="12970">
                  <c:v>733</c:v>
                </c:pt>
                <c:pt idx="12971">
                  <c:v>721</c:v>
                </c:pt>
                <c:pt idx="12972">
                  <c:v>731</c:v>
                </c:pt>
                <c:pt idx="12973">
                  <c:v>723</c:v>
                </c:pt>
                <c:pt idx="12974">
                  <c:v>723</c:v>
                </c:pt>
                <c:pt idx="12975">
                  <c:v>718</c:v>
                </c:pt>
                <c:pt idx="12976">
                  <c:v>715</c:v>
                </c:pt>
                <c:pt idx="12977">
                  <c:v>721</c:v>
                </c:pt>
                <c:pt idx="12978">
                  <c:v>718</c:v>
                </c:pt>
                <c:pt idx="12979">
                  <c:v>723</c:v>
                </c:pt>
                <c:pt idx="12980">
                  <c:v>745</c:v>
                </c:pt>
                <c:pt idx="12981">
                  <c:v>755</c:v>
                </c:pt>
                <c:pt idx="12982">
                  <c:v>723</c:v>
                </c:pt>
                <c:pt idx="12983">
                  <c:v>726</c:v>
                </c:pt>
                <c:pt idx="12984">
                  <c:v>728</c:v>
                </c:pt>
                <c:pt idx="12985">
                  <c:v>721</c:v>
                </c:pt>
                <c:pt idx="12986">
                  <c:v>733</c:v>
                </c:pt>
                <c:pt idx="12987">
                  <c:v>724</c:v>
                </c:pt>
                <c:pt idx="12988">
                  <c:v>718</c:v>
                </c:pt>
                <c:pt idx="12989">
                  <c:v>717</c:v>
                </c:pt>
                <c:pt idx="12990">
                  <c:v>716</c:v>
                </c:pt>
                <c:pt idx="12991">
                  <c:v>726</c:v>
                </c:pt>
                <c:pt idx="12992">
                  <c:v>724</c:v>
                </c:pt>
                <c:pt idx="12993">
                  <c:v>716</c:v>
                </c:pt>
                <c:pt idx="12994">
                  <c:v>731</c:v>
                </c:pt>
                <c:pt idx="12995">
                  <c:v>716</c:v>
                </c:pt>
                <c:pt idx="12996">
                  <c:v>715</c:v>
                </c:pt>
                <c:pt idx="12997">
                  <c:v>723</c:v>
                </c:pt>
                <c:pt idx="12998">
                  <c:v>716</c:v>
                </c:pt>
                <c:pt idx="12999">
                  <c:v>723</c:v>
                </c:pt>
                <c:pt idx="13000">
                  <c:v>723</c:v>
                </c:pt>
                <c:pt idx="13001">
                  <c:v>726</c:v>
                </c:pt>
                <c:pt idx="13002">
                  <c:v>718</c:v>
                </c:pt>
                <c:pt idx="13003">
                  <c:v>716</c:v>
                </c:pt>
                <c:pt idx="13004">
                  <c:v>718</c:v>
                </c:pt>
                <c:pt idx="13005">
                  <c:v>723</c:v>
                </c:pt>
                <c:pt idx="13006">
                  <c:v>724</c:v>
                </c:pt>
                <c:pt idx="13007">
                  <c:v>723</c:v>
                </c:pt>
                <c:pt idx="13008">
                  <c:v>723</c:v>
                </c:pt>
                <c:pt idx="13009">
                  <c:v>718</c:v>
                </c:pt>
                <c:pt idx="13010">
                  <c:v>726</c:v>
                </c:pt>
                <c:pt idx="13011">
                  <c:v>721</c:v>
                </c:pt>
                <c:pt idx="13012">
                  <c:v>723</c:v>
                </c:pt>
                <c:pt idx="13013">
                  <c:v>729</c:v>
                </c:pt>
                <c:pt idx="13014">
                  <c:v>728</c:v>
                </c:pt>
                <c:pt idx="13015">
                  <c:v>736</c:v>
                </c:pt>
                <c:pt idx="13016">
                  <c:v>728</c:v>
                </c:pt>
                <c:pt idx="13017">
                  <c:v>723</c:v>
                </c:pt>
                <c:pt idx="13018">
                  <c:v>726</c:v>
                </c:pt>
                <c:pt idx="13019">
                  <c:v>723</c:v>
                </c:pt>
                <c:pt idx="13020">
                  <c:v>723</c:v>
                </c:pt>
                <c:pt idx="13021">
                  <c:v>715</c:v>
                </c:pt>
                <c:pt idx="13022">
                  <c:v>723</c:v>
                </c:pt>
                <c:pt idx="13023">
                  <c:v>724</c:v>
                </c:pt>
                <c:pt idx="13024">
                  <c:v>726</c:v>
                </c:pt>
                <c:pt idx="13025">
                  <c:v>718</c:v>
                </c:pt>
                <c:pt idx="13026">
                  <c:v>721</c:v>
                </c:pt>
                <c:pt idx="13027">
                  <c:v>723</c:v>
                </c:pt>
                <c:pt idx="13028">
                  <c:v>724</c:v>
                </c:pt>
                <c:pt idx="13029">
                  <c:v>726</c:v>
                </c:pt>
                <c:pt idx="13030">
                  <c:v>723</c:v>
                </c:pt>
                <c:pt idx="13031">
                  <c:v>718</c:v>
                </c:pt>
                <c:pt idx="13032">
                  <c:v>723</c:v>
                </c:pt>
                <c:pt idx="13033">
                  <c:v>716</c:v>
                </c:pt>
                <c:pt idx="13034">
                  <c:v>723</c:v>
                </c:pt>
                <c:pt idx="13035">
                  <c:v>718</c:v>
                </c:pt>
                <c:pt idx="13036">
                  <c:v>715</c:v>
                </c:pt>
                <c:pt idx="13037">
                  <c:v>715</c:v>
                </c:pt>
                <c:pt idx="13038">
                  <c:v>718</c:v>
                </c:pt>
                <c:pt idx="13039">
                  <c:v>723</c:v>
                </c:pt>
                <c:pt idx="13040">
                  <c:v>736</c:v>
                </c:pt>
                <c:pt idx="13041">
                  <c:v>723</c:v>
                </c:pt>
                <c:pt idx="13042">
                  <c:v>724</c:v>
                </c:pt>
                <c:pt idx="13043">
                  <c:v>726</c:v>
                </c:pt>
                <c:pt idx="13044">
                  <c:v>723</c:v>
                </c:pt>
                <c:pt idx="13045">
                  <c:v>724</c:v>
                </c:pt>
                <c:pt idx="13046">
                  <c:v>718</c:v>
                </c:pt>
                <c:pt idx="13047">
                  <c:v>721</c:v>
                </c:pt>
                <c:pt idx="13048">
                  <c:v>731</c:v>
                </c:pt>
                <c:pt idx="13049">
                  <c:v>718</c:v>
                </c:pt>
                <c:pt idx="13050">
                  <c:v>715</c:v>
                </c:pt>
                <c:pt idx="13051">
                  <c:v>716</c:v>
                </c:pt>
                <c:pt idx="13052">
                  <c:v>731</c:v>
                </c:pt>
                <c:pt idx="13053">
                  <c:v>736</c:v>
                </c:pt>
                <c:pt idx="13054">
                  <c:v>723</c:v>
                </c:pt>
                <c:pt idx="13055">
                  <c:v>729</c:v>
                </c:pt>
                <c:pt idx="13056">
                  <c:v>731</c:v>
                </c:pt>
                <c:pt idx="13057">
                  <c:v>718</c:v>
                </c:pt>
                <c:pt idx="13058">
                  <c:v>721</c:v>
                </c:pt>
                <c:pt idx="13059">
                  <c:v>716</c:v>
                </c:pt>
                <c:pt idx="13060">
                  <c:v>729</c:v>
                </c:pt>
                <c:pt idx="13061">
                  <c:v>726</c:v>
                </c:pt>
                <c:pt idx="13062">
                  <c:v>723</c:v>
                </c:pt>
                <c:pt idx="13063">
                  <c:v>723</c:v>
                </c:pt>
                <c:pt idx="13064">
                  <c:v>718</c:v>
                </c:pt>
                <c:pt idx="13065">
                  <c:v>721</c:v>
                </c:pt>
                <c:pt idx="13066">
                  <c:v>726</c:v>
                </c:pt>
                <c:pt idx="13067">
                  <c:v>723</c:v>
                </c:pt>
                <c:pt idx="13068">
                  <c:v>728</c:v>
                </c:pt>
                <c:pt idx="13069">
                  <c:v>723</c:v>
                </c:pt>
                <c:pt idx="13070">
                  <c:v>716</c:v>
                </c:pt>
                <c:pt idx="13071">
                  <c:v>726</c:v>
                </c:pt>
                <c:pt idx="13072">
                  <c:v>723</c:v>
                </c:pt>
                <c:pt idx="13073">
                  <c:v>721</c:v>
                </c:pt>
                <c:pt idx="13074">
                  <c:v>717</c:v>
                </c:pt>
                <c:pt idx="13075">
                  <c:v>723</c:v>
                </c:pt>
                <c:pt idx="13076">
                  <c:v>731</c:v>
                </c:pt>
                <c:pt idx="13077">
                  <c:v>728</c:v>
                </c:pt>
                <c:pt idx="13078">
                  <c:v>731</c:v>
                </c:pt>
                <c:pt idx="13079">
                  <c:v>723</c:v>
                </c:pt>
                <c:pt idx="13080">
                  <c:v>728</c:v>
                </c:pt>
                <c:pt idx="13081">
                  <c:v>721</c:v>
                </c:pt>
                <c:pt idx="13082">
                  <c:v>728</c:v>
                </c:pt>
                <c:pt idx="13083">
                  <c:v>728</c:v>
                </c:pt>
                <c:pt idx="13084">
                  <c:v>728</c:v>
                </c:pt>
                <c:pt idx="13085">
                  <c:v>723</c:v>
                </c:pt>
                <c:pt idx="13086">
                  <c:v>726</c:v>
                </c:pt>
                <c:pt idx="13087">
                  <c:v>723</c:v>
                </c:pt>
                <c:pt idx="13088">
                  <c:v>728</c:v>
                </c:pt>
                <c:pt idx="13089">
                  <c:v>723</c:v>
                </c:pt>
                <c:pt idx="13090">
                  <c:v>723</c:v>
                </c:pt>
                <c:pt idx="13091">
                  <c:v>723</c:v>
                </c:pt>
                <c:pt idx="13092">
                  <c:v>718</c:v>
                </c:pt>
                <c:pt idx="13093">
                  <c:v>723</c:v>
                </c:pt>
                <c:pt idx="13094">
                  <c:v>750</c:v>
                </c:pt>
                <c:pt idx="13095">
                  <c:v>723</c:v>
                </c:pt>
                <c:pt idx="13096">
                  <c:v>716</c:v>
                </c:pt>
                <c:pt idx="13097">
                  <c:v>728</c:v>
                </c:pt>
                <c:pt idx="13098">
                  <c:v>723</c:v>
                </c:pt>
                <c:pt idx="13099">
                  <c:v>728</c:v>
                </c:pt>
                <c:pt idx="13100">
                  <c:v>728</c:v>
                </c:pt>
                <c:pt idx="13101">
                  <c:v>729</c:v>
                </c:pt>
                <c:pt idx="13102">
                  <c:v>723</c:v>
                </c:pt>
                <c:pt idx="13103">
                  <c:v>723</c:v>
                </c:pt>
                <c:pt idx="13104">
                  <c:v>728</c:v>
                </c:pt>
                <c:pt idx="13105">
                  <c:v>731</c:v>
                </c:pt>
                <c:pt idx="13106">
                  <c:v>726</c:v>
                </c:pt>
                <c:pt idx="13107">
                  <c:v>728</c:v>
                </c:pt>
                <c:pt idx="13108">
                  <c:v>731</c:v>
                </c:pt>
                <c:pt idx="13109">
                  <c:v>726</c:v>
                </c:pt>
                <c:pt idx="13110">
                  <c:v>731</c:v>
                </c:pt>
                <c:pt idx="13111">
                  <c:v>723</c:v>
                </c:pt>
                <c:pt idx="13112">
                  <c:v>717</c:v>
                </c:pt>
                <c:pt idx="13113">
                  <c:v>721</c:v>
                </c:pt>
                <c:pt idx="13114">
                  <c:v>723</c:v>
                </c:pt>
                <c:pt idx="13115">
                  <c:v>723</c:v>
                </c:pt>
                <c:pt idx="13116">
                  <c:v>724</c:v>
                </c:pt>
                <c:pt idx="13117">
                  <c:v>726</c:v>
                </c:pt>
                <c:pt idx="13118">
                  <c:v>723</c:v>
                </c:pt>
                <c:pt idx="13119">
                  <c:v>723</c:v>
                </c:pt>
                <c:pt idx="13120">
                  <c:v>723</c:v>
                </c:pt>
                <c:pt idx="13121">
                  <c:v>724</c:v>
                </c:pt>
                <c:pt idx="13122">
                  <c:v>726</c:v>
                </c:pt>
                <c:pt idx="13123">
                  <c:v>721</c:v>
                </c:pt>
                <c:pt idx="13124">
                  <c:v>720</c:v>
                </c:pt>
                <c:pt idx="13125">
                  <c:v>720</c:v>
                </c:pt>
                <c:pt idx="13126">
                  <c:v>723</c:v>
                </c:pt>
                <c:pt idx="13127">
                  <c:v>728</c:v>
                </c:pt>
                <c:pt idx="13128">
                  <c:v>723</c:v>
                </c:pt>
                <c:pt idx="13129">
                  <c:v>720</c:v>
                </c:pt>
                <c:pt idx="13130">
                  <c:v>716</c:v>
                </c:pt>
                <c:pt idx="13131">
                  <c:v>726</c:v>
                </c:pt>
                <c:pt idx="13132">
                  <c:v>729</c:v>
                </c:pt>
                <c:pt idx="13133">
                  <c:v>726</c:v>
                </c:pt>
                <c:pt idx="13134">
                  <c:v>723</c:v>
                </c:pt>
                <c:pt idx="13135">
                  <c:v>715</c:v>
                </c:pt>
                <c:pt idx="13136">
                  <c:v>718</c:v>
                </c:pt>
                <c:pt idx="13137">
                  <c:v>716</c:v>
                </c:pt>
                <c:pt idx="13138">
                  <c:v>731</c:v>
                </c:pt>
                <c:pt idx="13139">
                  <c:v>731</c:v>
                </c:pt>
                <c:pt idx="13140">
                  <c:v>716</c:v>
                </c:pt>
                <c:pt idx="13141">
                  <c:v>723</c:v>
                </c:pt>
                <c:pt idx="13142">
                  <c:v>718</c:v>
                </c:pt>
                <c:pt idx="13143">
                  <c:v>716</c:v>
                </c:pt>
                <c:pt idx="13144">
                  <c:v>723</c:v>
                </c:pt>
                <c:pt idx="13145">
                  <c:v>715</c:v>
                </c:pt>
                <c:pt idx="13146">
                  <c:v>726</c:v>
                </c:pt>
                <c:pt idx="13147">
                  <c:v>723</c:v>
                </c:pt>
                <c:pt idx="13148">
                  <c:v>717</c:v>
                </c:pt>
                <c:pt idx="13149">
                  <c:v>731</c:v>
                </c:pt>
                <c:pt idx="13150">
                  <c:v>718</c:v>
                </c:pt>
                <c:pt idx="13151">
                  <c:v>721</c:v>
                </c:pt>
                <c:pt idx="13152">
                  <c:v>723</c:v>
                </c:pt>
                <c:pt idx="13153">
                  <c:v>724</c:v>
                </c:pt>
                <c:pt idx="13154">
                  <c:v>723</c:v>
                </c:pt>
                <c:pt idx="13155">
                  <c:v>723</c:v>
                </c:pt>
                <c:pt idx="13156">
                  <c:v>721</c:v>
                </c:pt>
                <c:pt idx="13157">
                  <c:v>718</c:v>
                </c:pt>
                <c:pt idx="13158">
                  <c:v>715</c:v>
                </c:pt>
                <c:pt idx="13159">
                  <c:v>716</c:v>
                </c:pt>
                <c:pt idx="13160">
                  <c:v>717</c:v>
                </c:pt>
                <c:pt idx="13161">
                  <c:v>721</c:v>
                </c:pt>
                <c:pt idx="13162">
                  <c:v>723</c:v>
                </c:pt>
                <c:pt idx="13163">
                  <c:v>715</c:v>
                </c:pt>
                <c:pt idx="13164">
                  <c:v>721</c:v>
                </c:pt>
                <c:pt idx="13165">
                  <c:v>731</c:v>
                </c:pt>
                <c:pt idx="13166">
                  <c:v>734</c:v>
                </c:pt>
                <c:pt idx="13167">
                  <c:v>728</c:v>
                </c:pt>
                <c:pt idx="13168">
                  <c:v>728</c:v>
                </c:pt>
                <c:pt idx="13169">
                  <c:v>721</c:v>
                </c:pt>
                <c:pt idx="13170">
                  <c:v>728</c:v>
                </c:pt>
                <c:pt idx="13171">
                  <c:v>721</c:v>
                </c:pt>
                <c:pt idx="13172">
                  <c:v>721</c:v>
                </c:pt>
                <c:pt idx="13173">
                  <c:v>731</c:v>
                </c:pt>
                <c:pt idx="13174">
                  <c:v>726</c:v>
                </c:pt>
                <c:pt idx="13175">
                  <c:v>728</c:v>
                </c:pt>
                <c:pt idx="13176">
                  <c:v>726</c:v>
                </c:pt>
                <c:pt idx="13177">
                  <c:v>723</c:v>
                </c:pt>
                <c:pt idx="13178">
                  <c:v>723</c:v>
                </c:pt>
                <c:pt idx="13179">
                  <c:v>729</c:v>
                </c:pt>
                <c:pt idx="13180">
                  <c:v>728</c:v>
                </c:pt>
                <c:pt idx="13181">
                  <c:v>722</c:v>
                </c:pt>
                <c:pt idx="13182">
                  <c:v>726</c:v>
                </c:pt>
                <c:pt idx="13183">
                  <c:v>718</c:v>
                </c:pt>
                <c:pt idx="13184">
                  <c:v>724</c:v>
                </c:pt>
                <c:pt idx="13185">
                  <c:v>723</c:v>
                </c:pt>
                <c:pt idx="13186">
                  <c:v>717</c:v>
                </c:pt>
                <c:pt idx="13187">
                  <c:v>726</c:v>
                </c:pt>
                <c:pt idx="13188">
                  <c:v>718</c:v>
                </c:pt>
                <c:pt idx="13189">
                  <c:v>721</c:v>
                </c:pt>
                <c:pt idx="13190">
                  <c:v>723</c:v>
                </c:pt>
                <c:pt idx="13191">
                  <c:v>728</c:v>
                </c:pt>
                <c:pt idx="13192">
                  <c:v>723</c:v>
                </c:pt>
                <c:pt idx="13193">
                  <c:v>723</c:v>
                </c:pt>
                <c:pt idx="13194">
                  <c:v>726</c:v>
                </c:pt>
                <c:pt idx="13195">
                  <c:v>731</c:v>
                </c:pt>
                <c:pt idx="13196">
                  <c:v>723</c:v>
                </c:pt>
                <c:pt idx="13197">
                  <c:v>723</c:v>
                </c:pt>
                <c:pt idx="13198">
                  <c:v>718</c:v>
                </c:pt>
                <c:pt idx="13199">
                  <c:v>721</c:v>
                </c:pt>
                <c:pt idx="13200">
                  <c:v>723</c:v>
                </c:pt>
                <c:pt idx="13201">
                  <c:v>721</c:v>
                </c:pt>
                <c:pt idx="13202">
                  <c:v>723</c:v>
                </c:pt>
                <c:pt idx="13203">
                  <c:v>723</c:v>
                </c:pt>
                <c:pt idx="13204">
                  <c:v>716</c:v>
                </c:pt>
                <c:pt idx="13205">
                  <c:v>718</c:v>
                </c:pt>
                <c:pt idx="13206">
                  <c:v>723</c:v>
                </c:pt>
                <c:pt idx="13207">
                  <c:v>726</c:v>
                </c:pt>
                <c:pt idx="13208">
                  <c:v>718</c:v>
                </c:pt>
                <c:pt idx="13209">
                  <c:v>726</c:v>
                </c:pt>
                <c:pt idx="13210">
                  <c:v>726</c:v>
                </c:pt>
                <c:pt idx="13211">
                  <c:v>723</c:v>
                </c:pt>
                <c:pt idx="13212">
                  <c:v>716</c:v>
                </c:pt>
                <c:pt idx="13213">
                  <c:v>726</c:v>
                </c:pt>
                <c:pt idx="13214">
                  <c:v>718</c:v>
                </c:pt>
                <c:pt idx="13215">
                  <c:v>728</c:v>
                </c:pt>
                <c:pt idx="13216">
                  <c:v>718</c:v>
                </c:pt>
                <c:pt idx="13217">
                  <c:v>715</c:v>
                </c:pt>
                <c:pt idx="13218">
                  <c:v>731</c:v>
                </c:pt>
                <c:pt idx="13219">
                  <c:v>731</c:v>
                </c:pt>
                <c:pt idx="13220">
                  <c:v>731</c:v>
                </c:pt>
                <c:pt idx="13221">
                  <c:v>718</c:v>
                </c:pt>
                <c:pt idx="13222">
                  <c:v>716</c:v>
                </c:pt>
                <c:pt idx="13223">
                  <c:v>745</c:v>
                </c:pt>
                <c:pt idx="13224">
                  <c:v>723</c:v>
                </c:pt>
                <c:pt idx="13225">
                  <c:v>748</c:v>
                </c:pt>
                <c:pt idx="13226">
                  <c:v>723</c:v>
                </c:pt>
                <c:pt idx="13227">
                  <c:v>728</c:v>
                </c:pt>
                <c:pt idx="13228">
                  <c:v>721</c:v>
                </c:pt>
                <c:pt idx="13229">
                  <c:v>720</c:v>
                </c:pt>
                <c:pt idx="13230">
                  <c:v>728</c:v>
                </c:pt>
                <c:pt idx="13231">
                  <c:v>731</c:v>
                </c:pt>
                <c:pt idx="13232">
                  <c:v>718</c:v>
                </c:pt>
                <c:pt idx="13233">
                  <c:v>716</c:v>
                </c:pt>
                <c:pt idx="13234">
                  <c:v>718</c:v>
                </c:pt>
                <c:pt idx="13235">
                  <c:v>726</c:v>
                </c:pt>
                <c:pt idx="13236">
                  <c:v>729</c:v>
                </c:pt>
                <c:pt idx="13237">
                  <c:v>726</c:v>
                </c:pt>
                <c:pt idx="13238">
                  <c:v>731</c:v>
                </c:pt>
                <c:pt idx="13239">
                  <c:v>718</c:v>
                </c:pt>
                <c:pt idx="13240">
                  <c:v>723</c:v>
                </c:pt>
                <c:pt idx="13241">
                  <c:v>718</c:v>
                </c:pt>
                <c:pt idx="13242">
                  <c:v>718</c:v>
                </c:pt>
                <c:pt idx="13243">
                  <c:v>715</c:v>
                </c:pt>
                <c:pt idx="13244">
                  <c:v>721</c:v>
                </c:pt>
                <c:pt idx="13245">
                  <c:v>731</c:v>
                </c:pt>
                <c:pt idx="13246">
                  <c:v>726</c:v>
                </c:pt>
                <c:pt idx="13247">
                  <c:v>728</c:v>
                </c:pt>
                <c:pt idx="13248">
                  <c:v>728</c:v>
                </c:pt>
                <c:pt idx="13249">
                  <c:v>721</c:v>
                </c:pt>
                <c:pt idx="13250">
                  <c:v>723</c:v>
                </c:pt>
                <c:pt idx="13251">
                  <c:v>736</c:v>
                </c:pt>
                <c:pt idx="13252">
                  <c:v>729</c:v>
                </c:pt>
                <c:pt idx="13253">
                  <c:v>723</c:v>
                </c:pt>
                <c:pt idx="13254">
                  <c:v>721</c:v>
                </c:pt>
                <c:pt idx="13255">
                  <c:v>728</c:v>
                </c:pt>
                <c:pt idx="13256">
                  <c:v>731</c:v>
                </c:pt>
                <c:pt idx="13257">
                  <c:v>721</c:v>
                </c:pt>
                <c:pt idx="13258">
                  <c:v>736</c:v>
                </c:pt>
                <c:pt idx="13259">
                  <c:v>729</c:v>
                </c:pt>
                <c:pt idx="13260">
                  <c:v>736</c:v>
                </c:pt>
                <c:pt idx="13261">
                  <c:v>723</c:v>
                </c:pt>
                <c:pt idx="13262">
                  <c:v>720</c:v>
                </c:pt>
                <c:pt idx="13263">
                  <c:v>721</c:v>
                </c:pt>
                <c:pt idx="13264">
                  <c:v>726</c:v>
                </c:pt>
                <c:pt idx="13265">
                  <c:v>729</c:v>
                </c:pt>
                <c:pt idx="13266">
                  <c:v>723</c:v>
                </c:pt>
                <c:pt idx="13267">
                  <c:v>726</c:v>
                </c:pt>
                <c:pt idx="13268">
                  <c:v>716</c:v>
                </c:pt>
                <c:pt idx="13269">
                  <c:v>723</c:v>
                </c:pt>
                <c:pt idx="13270">
                  <c:v>721</c:v>
                </c:pt>
                <c:pt idx="13271">
                  <c:v>726</c:v>
                </c:pt>
                <c:pt idx="13272">
                  <c:v>716</c:v>
                </c:pt>
                <c:pt idx="13273">
                  <c:v>715</c:v>
                </c:pt>
                <c:pt idx="13274">
                  <c:v>715</c:v>
                </c:pt>
                <c:pt idx="13275">
                  <c:v>716</c:v>
                </c:pt>
                <c:pt idx="13276">
                  <c:v>723</c:v>
                </c:pt>
                <c:pt idx="13277">
                  <c:v>718</c:v>
                </c:pt>
                <c:pt idx="13278">
                  <c:v>721</c:v>
                </c:pt>
                <c:pt idx="13279">
                  <c:v>726</c:v>
                </c:pt>
                <c:pt idx="13280">
                  <c:v>721</c:v>
                </c:pt>
                <c:pt idx="13281">
                  <c:v>716</c:v>
                </c:pt>
                <c:pt idx="13282">
                  <c:v>723</c:v>
                </c:pt>
                <c:pt idx="13283">
                  <c:v>721</c:v>
                </c:pt>
                <c:pt idx="13284">
                  <c:v>728</c:v>
                </c:pt>
                <c:pt idx="13285">
                  <c:v>731</c:v>
                </c:pt>
                <c:pt idx="13286">
                  <c:v>726</c:v>
                </c:pt>
                <c:pt idx="13287">
                  <c:v>731</c:v>
                </c:pt>
                <c:pt idx="13288">
                  <c:v>731</c:v>
                </c:pt>
                <c:pt idx="13289">
                  <c:v>716</c:v>
                </c:pt>
                <c:pt idx="13290">
                  <c:v>723</c:v>
                </c:pt>
                <c:pt idx="13291">
                  <c:v>723</c:v>
                </c:pt>
                <c:pt idx="13292">
                  <c:v>721</c:v>
                </c:pt>
                <c:pt idx="13293">
                  <c:v>718</c:v>
                </c:pt>
                <c:pt idx="13294">
                  <c:v>723</c:v>
                </c:pt>
                <c:pt idx="13295">
                  <c:v>715</c:v>
                </c:pt>
                <c:pt idx="13296">
                  <c:v>723</c:v>
                </c:pt>
                <c:pt idx="13297">
                  <c:v>728</c:v>
                </c:pt>
                <c:pt idx="13298">
                  <c:v>723</c:v>
                </c:pt>
                <c:pt idx="13299">
                  <c:v>723</c:v>
                </c:pt>
                <c:pt idx="13300">
                  <c:v>718</c:v>
                </c:pt>
                <c:pt idx="13301">
                  <c:v>723</c:v>
                </c:pt>
                <c:pt idx="13302">
                  <c:v>717</c:v>
                </c:pt>
                <c:pt idx="13303">
                  <c:v>721</c:v>
                </c:pt>
                <c:pt idx="13304">
                  <c:v>728</c:v>
                </c:pt>
                <c:pt idx="13305">
                  <c:v>733</c:v>
                </c:pt>
                <c:pt idx="13306">
                  <c:v>721</c:v>
                </c:pt>
                <c:pt idx="13307">
                  <c:v>736</c:v>
                </c:pt>
                <c:pt idx="13308">
                  <c:v>736</c:v>
                </c:pt>
                <c:pt idx="13309">
                  <c:v>716</c:v>
                </c:pt>
                <c:pt idx="13310">
                  <c:v>723</c:v>
                </c:pt>
                <c:pt idx="13311">
                  <c:v>717</c:v>
                </c:pt>
                <c:pt idx="13312">
                  <c:v>721</c:v>
                </c:pt>
                <c:pt idx="13313">
                  <c:v>718</c:v>
                </c:pt>
                <c:pt idx="13314">
                  <c:v>726</c:v>
                </c:pt>
                <c:pt idx="13315">
                  <c:v>721</c:v>
                </c:pt>
                <c:pt idx="13316">
                  <c:v>718</c:v>
                </c:pt>
                <c:pt idx="13317">
                  <c:v>723</c:v>
                </c:pt>
                <c:pt idx="13318">
                  <c:v>718</c:v>
                </c:pt>
                <c:pt idx="13319">
                  <c:v>723</c:v>
                </c:pt>
                <c:pt idx="13320">
                  <c:v>729</c:v>
                </c:pt>
                <c:pt idx="13321">
                  <c:v>718</c:v>
                </c:pt>
                <c:pt idx="13322">
                  <c:v>723</c:v>
                </c:pt>
                <c:pt idx="13323">
                  <c:v>721</c:v>
                </c:pt>
                <c:pt idx="13324">
                  <c:v>726</c:v>
                </c:pt>
                <c:pt idx="13325">
                  <c:v>716</c:v>
                </c:pt>
                <c:pt idx="13326">
                  <c:v>726</c:v>
                </c:pt>
                <c:pt idx="13327">
                  <c:v>726</c:v>
                </c:pt>
                <c:pt idx="13328">
                  <c:v>716</c:v>
                </c:pt>
                <c:pt idx="13329">
                  <c:v>726</c:v>
                </c:pt>
                <c:pt idx="13330">
                  <c:v>731</c:v>
                </c:pt>
                <c:pt idx="13331">
                  <c:v>728</c:v>
                </c:pt>
                <c:pt idx="13332">
                  <c:v>717</c:v>
                </c:pt>
                <c:pt idx="13333">
                  <c:v>721</c:v>
                </c:pt>
                <c:pt idx="13334">
                  <c:v>723</c:v>
                </c:pt>
                <c:pt idx="13335">
                  <c:v>745</c:v>
                </c:pt>
                <c:pt idx="13336">
                  <c:v>716</c:v>
                </c:pt>
                <c:pt idx="13337">
                  <c:v>745</c:v>
                </c:pt>
                <c:pt idx="13338">
                  <c:v>723</c:v>
                </c:pt>
                <c:pt idx="13339">
                  <c:v>733</c:v>
                </c:pt>
                <c:pt idx="13340">
                  <c:v>726</c:v>
                </c:pt>
                <c:pt idx="13341">
                  <c:v>718</c:v>
                </c:pt>
                <c:pt idx="13342">
                  <c:v>729</c:v>
                </c:pt>
                <c:pt idx="13343">
                  <c:v>718</c:v>
                </c:pt>
                <c:pt idx="13344">
                  <c:v>717</c:v>
                </c:pt>
                <c:pt idx="13345">
                  <c:v>716</c:v>
                </c:pt>
                <c:pt idx="13346">
                  <c:v>718</c:v>
                </c:pt>
                <c:pt idx="13347">
                  <c:v>721</c:v>
                </c:pt>
                <c:pt idx="13348">
                  <c:v>723</c:v>
                </c:pt>
                <c:pt idx="13349">
                  <c:v>718</c:v>
                </c:pt>
                <c:pt idx="13350">
                  <c:v>716</c:v>
                </c:pt>
                <c:pt idx="13351">
                  <c:v>718</c:v>
                </c:pt>
                <c:pt idx="13352">
                  <c:v>718</c:v>
                </c:pt>
                <c:pt idx="13353">
                  <c:v>723</c:v>
                </c:pt>
                <c:pt idx="13354">
                  <c:v>718</c:v>
                </c:pt>
                <c:pt idx="13355">
                  <c:v>729</c:v>
                </c:pt>
                <c:pt idx="13356">
                  <c:v>723</c:v>
                </c:pt>
                <c:pt idx="13357">
                  <c:v>723</c:v>
                </c:pt>
                <c:pt idx="13358">
                  <c:v>728</c:v>
                </c:pt>
                <c:pt idx="13359">
                  <c:v>731</c:v>
                </c:pt>
                <c:pt idx="13360">
                  <c:v>729</c:v>
                </c:pt>
                <c:pt idx="13361">
                  <c:v>723</c:v>
                </c:pt>
                <c:pt idx="13362">
                  <c:v>720</c:v>
                </c:pt>
                <c:pt idx="13363">
                  <c:v>721</c:v>
                </c:pt>
                <c:pt idx="13364">
                  <c:v>718</c:v>
                </c:pt>
                <c:pt idx="13365">
                  <c:v>716</c:v>
                </c:pt>
                <c:pt idx="13366">
                  <c:v>726</c:v>
                </c:pt>
                <c:pt idx="13367">
                  <c:v>723</c:v>
                </c:pt>
                <c:pt idx="13368">
                  <c:v>716</c:v>
                </c:pt>
                <c:pt idx="13369">
                  <c:v>723</c:v>
                </c:pt>
                <c:pt idx="13370">
                  <c:v>726</c:v>
                </c:pt>
                <c:pt idx="13371">
                  <c:v>723</c:v>
                </c:pt>
                <c:pt idx="13372">
                  <c:v>736</c:v>
                </c:pt>
                <c:pt idx="13373">
                  <c:v>721</c:v>
                </c:pt>
                <c:pt idx="13374">
                  <c:v>728</c:v>
                </c:pt>
                <c:pt idx="13375">
                  <c:v>724</c:v>
                </c:pt>
                <c:pt idx="13376">
                  <c:v>726</c:v>
                </c:pt>
                <c:pt idx="13377">
                  <c:v>718</c:v>
                </c:pt>
                <c:pt idx="13378">
                  <c:v>729</c:v>
                </c:pt>
                <c:pt idx="13379">
                  <c:v>718</c:v>
                </c:pt>
                <c:pt idx="13380">
                  <c:v>717</c:v>
                </c:pt>
                <c:pt idx="13381">
                  <c:v>721</c:v>
                </c:pt>
                <c:pt idx="13382">
                  <c:v>717</c:v>
                </c:pt>
                <c:pt idx="13383">
                  <c:v>715</c:v>
                </c:pt>
                <c:pt idx="13384">
                  <c:v>721</c:v>
                </c:pt>
                <c:pt idx="13385">
                  <c:v>728</c:v>
                </c:pt>
                <c:pt idx="13386">
                  <c:v>721</c:v>
                </c:pt>
                <c:pt idx="13387">
                  <c:v>716</c:v>
                </c:pt>
                <c:pt idx="13388">
                  <c:v>726</c:v>
                </c:pt>
                <c:pt idx="13389">
                  <c:v>726</c:v>
                </c:pt>
                <c:pt idx="13390">
                  <c:v>723</c:v>
                </c:pt>
                <c:pt idx="13391">
                  <c:v>728</c:v>
                </c:pt>
                <c:pt idx="13392">
                  <c:v>734</c:v>
                </c:pt>
                <c:pt idx="13393">
                  <c:v>728</c:v>
                </c:pt>
                <c:pt idx="13394">
                  <c:v>726</c:v>
                </c:pt>
                <c:pt idx="13395">
                  <c:v>726</c:v>
                </c:pt>
                <c:pt idx="13396">
                  <c:v>728</c:v>
                </c:pt>
                <c:pt idx="13397">
                  <c:v>720</c:v>
                </c:pt>
                <c:pt idx="13398">
                  <c:v>721</c:v>
                </c:pt>
                <c:pt idx="13399">
                  <c:v>728</c:v>
                </c:pt>
                <c:pt idx="13400">
                  <c:v>731</c:v>
                </c:pt>
                <c:pt idx="13401">
                  <c:v>718</c:v>
                </c:pt>
                <c:pt idx="13402">
                  <c:v>721</c:v>
                </c:pt>
                <c:pt idx="13403">
                  <c:v>723</c:v>
                </c:pt>
                <c:pt idx="13404">
                  <c:v>723</c:v>
                </c:pt>
                <c:pt idx="13405">
                  <c:v>721</c:v>
                </c:pt>
                <c:pt idx="13406">
                  <c:v>723</c:v>
                </c:pt>
                <c:pt idx="13407">
                  <c:v>716</c:v>
                </c:pt>
                <c:pt idx="13408">
                  <c:v>726</c:v>
                </c:pt>
                <c:pt idx="13409">
                  <c:v>718</c:v>
                </c:pt>
                <c:pt idx="13410">
                  <c:v>716</c:v>
                </c:pt>
                <c:pt idx="13411">
                  <c:v>716</c:v>
                </c:pt>
                <c:pt idx="13412">
                  <c:v>717</c:v>
                </c:pt>
                <c:pt idx="13413">
                  <c:v>724</c:v>
                </c:pt>
                <c:pt idx="13414">
                  <c:v>726</c:v>
                </c:pt>
                <c:pt idx="13415">
                  <c:v>718</c:v>
                </c:pt>
                <c:pt idx="13416">
                  <c:v>721</c:v>
                </c:pt>
                <c:pt idx="13417">
                  <c:v>718</c:v>
                </c:pt>
                <c:pt idx="13418">
                  <c:v>721</c:v>
                </c:pt>
                <c:pt idx="13419">
                  <c:v>723</c:v>
                </c:pt>
                <c:pt idx="13420">
                  <c:v>726</c:v>
                </c:pt>
                <c:pt idx="13421">
                  <c:v>721</c:v>
                </c:pt>
                <c:pt idx="13422">
                  <c:v>723</c:v>
                </c:pt>
                <c:pt idx="13423">
                  <c:v>721</c:v>
                </c:pt>
                <c:pt idx="13424">
                  <c:v>728</c:v>
                </c:pt>
                <c:pt idx="13425">
                  <c:v>726</c:v>
                </c:pt>
                <c:pt idx="13426">
                  <c:v>731</c:v>
                </c:pt>
                <c:pt idx="13427">
                  <c:v>718</c:v>
                </c:pt>
                <c:pt idx="13428">
                  <c:v>723</c:v>
                </c:pt>
                <c:pt idx="13429">
                  <c:v>723</c:v>
                </c:pt>
                <c:pt idx="13430">
                  <c:v>723</c:v>
                </c:pt>
                <c:pt idx="13431">
                  <c:v>726</c:v>
                </c:pt>
                <c:pt idx="13432">
                  <c:v>718</c:v>
                </c:pt>
                <c:pt idx="13433">
                  <c:v>717</c:v>
                </c:pt>
                <c:pt idx="13434">
                  <c:v>715</c:v>
                </c:pt>
                <c:pt idx="13435">
                  <c:v>715</c:v>
                </c:pt>
                <c:pt idx="13436">
                  <c:v>715</c:v>
                </c:pt>
                <c:pt idx="13437">
                  <c:v>723</c:v>
                </c:pt>
                <c:pt idx="13438">
                  <c:v>718</c:v>
                </c:pt>
                <c:pt idx="13439">
                  <c:v>731</c:v>
                </c:pt>
                <c:pt idx="13440">
                  <c:v>723</c:v>
                </c:pt>
                <c:pt idx="13441">
                  <c:v>726</c:v>
                </c:pt>
                <c:pt idx="13442">
                  <c:v>721</c:v>
                </c:pt>
                <c:pt idx="13443">
                  <c:v>722</c:v>
                </c:pt>
                <c:pt idx="13444">
                  <c:v>721</c:v>
                </c:pt>
                <c:pt idx="13445">
                  <c:v>723</c:v>
                </c:pt>
                <c:pt idx="13446">
                  <c:v>731</c:v>
                </c:pt>
                <c:pt idx="13447">
                  <c:v>716</c:v>
                </c:pt>
                <c:pt idx="13448">
                  <c:v>723</c:v>
                </c:pt>
                <c:pt idx="13449">
                  <c:v>721</c:v>
                </c:pt>
                <c:pt idx="13450">
                  <c:v>723</c:v>
                </c:pt>
                <c:pt idx="13451">
                  <c:v>723</c:v>
                </c:pt>
                <c:pt idx="13452">
                  <c:v>716</c:v>
                </c:pt>
                <c:pt idx="13453">
                  <c:v>715</c:v>
                </c:pt>
                <c:pt idx="13454">
                  <c:v>715</c:v>
                </c:pt>
                <c:pt idx="13455">
                  <c:v>724</c:v>
                </c:pt>
                <c:pt idx="13456">
                  <c:v>726</c:v>
                </c:pt>
                <c:pt idx="13457">
                  <c:v>731</c:v>
                </c:pt>
                <c:pt idx="13458">
                  <c:v>728</c:v>
                </c:pt>
                <c:pt idx="13459">
                  <c:v>728</c:v>
                </c:pt>
                <c:pt idx="13460">
                  <c:v>721</c:v>
                </c:pt>
              </c:numCache>
            </c:numRef>
          </c:val>
          <c:smooth val="1"/>
        </c:ser>
        <c:ser>
          <c:idx val="1"/>
          <c:order val="1"/>
          <c:tx>
            <c:strRef>
              <c:f>Raw!$C$1</c:f>
              <c:strCache>
                <c:ptCount val="1"/>
                <c:pt idx="0">
                  <c:v>Speicherverbrauch in MB</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Raw!$C$2:$C$13462</c:f>
              <c:numCache>
                <c:formatCode>General</c:formatCode>
                <c:ptCount val="13461"/>
                <c:pt idx="0">
                  <c:v>260.421875</c:v>
                </c:pt>
                <c:pt idx="1">
                  <c:v>260.421875</c:v>
                </c:pt>
                <c:pt idx="2">
                  <c:v>260.421875</c:v>
                </c:pt>
                <c:pt idx="3">
                  <c:v>260.4296875</c:v>
                </c:pt>
                <c:pt idx="4">
                  <c:v>264.6640625</c:v>
                </c:pt>
                <c:pt idx="5">
                  <c:v>267.375</c:v>
                </c:pt>
                <c:pt idx="6">
                  <c:v>269.0234375</c:v>
                </c:pt>
                <c:pt idx="7">
                  <c:v>267.50390625</c:v>
                </c:pt>
                <c:pt idx="8">
                  <c:v>268.94140625</c:v>
                </c:pt>
                <c:pt idx="9">
                  <c:v>206.68359375</c:v>
                </c:pt>
                <c:pt idx="10">
                  <c:v>206.6953125</c:v>
                </c:pt>
                <c:pt idx="11">
                  <c:v>206.609375</c:v>
                </c:pt>
                <c:pt idx="12">
                  <c:v>206.609375</c:v>
                </c:pt>
                <c:pt idx="13">
                  <c:v>206.640625</c:v>
                </c:pt>
                <c:pt idx="14">
                  <c:v>206.63671875</c:v>
                </c:pt>
                <c:pt idx="15">
                  <c:v>206.57421875</c:v>
                </c:pt>
                <c:pt idx="16">
                  <c:v>205.57421875</c:v>
                </c:pt>
                <c:pt idx="17">
                  <c:v>205.60546875</c:v>
                </c:pt>
                <c:pt idx="18">
                  <c:v>205.57421875</c:v>
                </c:pt>
                <c:pt idx="19">
                  <c:v>205.609375</c:v>
                </c:pt>
                <c:pt idx="20">
                  <c:v>205.609375</c:v>
                </c:pt>
                <c:pt idx="21">
                  <c:v>205.609375</c:v>
                </c:pt>
                <c:pt idx="22">
                  <c:v>205.60546875</c:v>
                </c:pt>
                <c:pt idx="23">
                  <c:v>205.609375</c:v>
                </c:pt>
                <c:pt idx="24">
                  <c:v>205.64453125</c:v>
                </c:pt>
                <c:pt idx="25">
                  <c:v>205.73046875</c:v>
                </c:pt>
                <c:pt idx="26">
                  <c:v>205.73046875</c:v>
                </c:pt>
                <c:pt idx="27">
                  <c:v>205.7734375</c:v>
                </c:pt>
                <c:pt idx="28">
                  <c:v>205.7734375</c:v>
                </c:pt>
                <c:pt idx="29">
                  <c:v>205.703125</c:v>
                </c:pt>
                <c:pt idx="30">
                  <c:v>205.72265625</c:v>
                </c:pt>
                <c:pt idx="31">
                  <c:v>205.72265625</c:v>
                </c:pt>
                <c:pt idx="32">
                  <c:v>205.765625</c:v>
                </c:pt>
                <c:pt idx="33">
                  <c:v>205.72265625</c:v>
                </c:pt>
                <c:pt idx="34">
                  <c:v>205.76171875</c:v>
                </c:pt>
                <c:pt idx="35">
                  <c:v>205.72265625</c:v>
                </c:pt>
                <c:pt idx="36">
                  <c:v>205.72265625</c:v>
                </c:pt>
                <c:pt idx="37">
                  <c:v>205.71875</c:v>
                </c:pt>
                <c:pt idx="38">
                  <c:v>205.71875</c:v>
                </c:pt>
                <c:pt idx="39">
                  <c:v>205.71875</c:v>
                </c:pt>
                <c:pt idx="40">
                  <c:v>205.6875</c:v>
                </c:pt>
                <c:pt idx="41">
                  <c:v>205.71875</c:v>
                </c:pt>
                <c:pt idx="42">
                  <c:v>205.7265625</c:v>
                </c:pt>
                <c:pt idx="43">
                  <c:v>205.6953125</c:v>
                </c:pt>
                <c:pt idx="44">
                  <c:v>205.7265625</c:v>
                </c:pt>
                <c:pt idx="45">
                  <c:v>205.7265625</c:v>
                </c:pt>
                <c:pt idx="46">
                  <c:v>205.765625</c:v>
                </c:pt>
                <c:pt idx="47">
                  <c:v>205.76171875</c:v>
                </c:pt>
                <c:pt idx="48">
                  <c:v>205.79296875</c:v>
                </c:pt>
                <c:pt idx="49">
                  <c:v>205.8046875</c:v>
                </c:pt>
                <c:pt idx="50">
                  <c:v>205.8203125</c:v>
                </c:pt>
                <c:pt idx="51">
                  <c:v>207.265625</c:v>
                </c:pt>
                <c:pt idx="52">
                  <c:v>205.9296875</c:v>
                </c:pt>
                <c:pt idx="53">
                  <c:v>205.796875</c:v>
                </c:pt>
                <c:pt idx="54">
                  <c:v>206.59375</c:v>
                </c:pt>
                <c:pt idx="55">
                  <c:v>206.4453125</c:v>
                </c:pt>
                <c:pt idx="56">
                  <c:v>206.44140625</c:v>
                </c:pt>
                <c:pt idx="57">
                  <c:v>208.0234375</c:v>
                </c:pt>
                <c:pt idx="58">
                  <c:v>208.08984375</c:v>
                </c:pt>
                <c:pt idx="59">
                  <c:v>208.29296875</c:v>
                </c:pt>
                <c:pt idx="60">
                  <c:v>208.4921875</c:v>
                </c:pt>
                <c:pt idx="61">
                  <c:v>209.2265625</c:v>
                </c:pt>
                <c:pt idx="62">
                  <c:v>208.50390625</c:v>
                </c:pt>
                <c:pt idx="63">
                  <c:v>208.79296875</c:v>
                </c:pt>
                <c:pt idx="64">
                  <c:v>209.08984375</c:v>
                </c:pt>
                <c:pt idx="65">
                  <c:v>208.5</c:v>
                </c:pt>
                <c:pt idx="66">
                  <c:v>208.51171875</c:v>
                </c:pt>
                <c:pt idx="67">
                  <c:v>208.89453125</c:v>
                </c:pt>
                <c:pt idx="68">
                  <c:v>208.49609375</c:v>
                </c:pt>
                <c:pt idx="69">
                  <c:v>208.640625</c:v>
                </c:pt>
                <c:pt idx="70">
                  <c:v>208.83203125</c:v>
                </c:pt>
                <c:pt idx="71">
                  <c:v>207.34375</c:v>
                </c:pt>
                <c:pt idx="72">
                  <c:v>206.82421875</c:v>
                </c:pt>
                <c:pt idx="73">
                  <c:v>206.92578125</c:v>
                </c:pt>
                <c:pt idx="74">
                  <c:v>206.8828125</c:v>
                </c:pt>
                <c:pt idx="75">
                  <c:v>206.8515625</c:v>
                </c:pt>
                <c:pt idx="76">
                  <c:v>206.8828125</c:v>
                </c:pt>
                <c:pt idx="77">
                  <c:v>206.92578125</c:v>
                </c:pt>
                <c:pt idx="78">
                  <c:v>206.86328125</c:v>
                </c:pt>
                <c:pt idx="79">
                  <c:v>206.86328125</c:v>
                </c:pt>
                <c:pt idx="80">
                  <c:v>206.84765625</c:v>
                </c:pt>
                <c:pt idx="81">
                  <c:v>206.87890625</c:v>
                </c:pt>
                <c:pt idx="82">
                  <c:v>206.90234375</c:v>
                </c:pt>
                <c:pt idx="83">
                  <c:v>206.90625</c:v>
                </c:pt>
                <c:pt idx="84">
                  <c:v>206.97265625</c:v>
                </c:pt>
                <c:pt idx="85">
                  <c:v>206.86328125</c:v>
                </c:pt>
                <c:pt idx="86">
                  <c:v>206.87109375</c:v>
                </c:pt>
                <c:pt idx="87">
                  <c:v>206.87109375</c:v>
                </c:pt>
                <c:pt idx="88">
                  <c:v>206.84765625</c:v>
                </c:pt>
                <c:pt idx="89">
                  <c:v>206.88671875</c:v>
                </c:pt>
                <c:pt idx="90">
                  <c:v>206.81640625</c:v>
                </c:pt>
                <c:pt idx="91">
                  <c:v>206.8828125</c:v>
                </c:pt>
                <c:pt idx="92">
                  <c:v>206.8359375</c:v>
                </c:pt>
                <c:pt idx="93">
                  <c:v>206.8046875</c:v>
                </c:pt>
                <c:pt idx="94">
                  <c:v>206.86328125</c:v>
                </c:pt>
                <c:pt idx="95">
                  <c:v>206.90234375</c:v>
                </c:pt>
                <c:pt idx="96">
                  <c:v>206.8359375</c:v>
                </c:pt>
                <c:pt idx="97">
                  <c:v>206.875</c:v>
                </c:pt>
                <c:pt idx="98">
                  <c:v>206.8359375</c:v>
                </c:pt>
                <c:pt idx="99">
                  <c:v>206.8359375</c:v>
                </c:pt>
                <c:pt idx="100">
                  <c:v>206.8359375</c:v>
                </c:pt>
                <c:pt idx="101">
                  <c:v>206.875</c:v>
                </c:pt>
                <c:pt idx="102">
                  <c:v>206.8359375</c:v>
                </c:pt>
                <c:pt idx="103">
                  <c:v>206.87890625</c:v>
                </c:pt>
                <c:pt idx="104">
                  <c:v>206.83984375</c:v>
                </c:pt>
                <c:pt idx="105">
                  <c:v>206.859375</c:v>
                </c:pt>
                <c:pt idx="106">
                  <c:v>206.859375</c:v>
                </c:pt>
                <c:pt idx="107">
                  <c:v>206.85546875</c:v>
                </c:pt>
                <c:pt idx="108">
                  <c:v>206.85546875</c:v>
                </c:pt>
                <c:pt idx="109">
                  <c:v>206.828125</c:v>
                </c:pt>
                <c:pt idx="110">
                  <c:v>208.359375</c:v>
                </c:pt>
                <c:pt idx="111">
                  <c:v>206.87890625</c:v>
                </c:pt>
                <c:pt idx="112">
                  <c:v>206.88671875</c:v>
                </c:pt>
                <c:pt idx="113">
                  <c:v>206.84375</c:v>
                </c:pt>
                <c:pt idx="114">
                  <c:v>206.84375</c:v>
                </c:pt>
                <c:pt idx="115">
                  <c:v>206.88671875</c:v>
                </c:pt>
                <c:pt idx="116">
                  <c:v>206.87890625</c:v>
                </c:pt>
                <c:pt idx="117">
                  <c:v>206.84375</c:v>
                </c:pt>
                <c:pt idx="118">
                  <c:v>206.83984375</c:v>
                </c:pt>
                <c:pt idx="119">
                  <c:v>206.83984375</c:v>
                </c:pt>
                <c:pt idx="120">
                  <c:v>206.80859375</c:v>
                </c:pt>
                <c:pt idx="121">
                  <c:v>206.8359375</c:v>
                </c:pt>
                <c:pt idx="122">
                  <c:v>206.8359375</c:v>
                </c:pt>
                <c:pt idx="123">
                  <c:v>206.80859375</c:v>
                </c:pt>
                <c:pt idx="124">
                  <c:v>206.83984375</c:v>
                </c:pt>
                <c:pt idx="125">
                  <c:v>206.83984375</c:v>
                </c:pt>
                <c:pt idx="126">
                  <c:v>206.8828125</c:v>
                </c:pt>
                <c:pt idx="127">
                  <c:v>206.83984375</c:v>
                </c:pt>
                <c:pt idx="128">
                  <c:v>206.8515625</c:v>
                </c:pt>
                <c:pt idx="129">
                  <c:v>206.84375</c:v>
                </c:pt>
                <c:pt idx="130">
                  <c:v>206.88671875</c:v>
                </c:pt>
                <c:pt idx="131">
                  <c:v>206.84765625</c:v>
                </c:pt>
                <c:pt idx="132">
                  <c:v>206.84765625</c:v>
                </c:pt>
                <c:pt idx="133">
                  <c:v>206.81640625</c:v>
                </c:pt>
                <c:pt idx="134">
                  <c:v>206.88671875</c:v>
                </c:pt>
                <c:pt idx="135">
                  <c:v>206.88671875</c:v>
                </c:pt>
                <c:pt idx="136">
                  <c:v>206.87890625</c:v>
                </c:pt>
                <c:pt idx="137">
                  <c:v>206.83984375</c:v>
                </c:pt>
                <c:pt idx="138">
                  <c:v>206.90625</c:v>
                </c:pt>
                <c:pt idx="139">
                  <c:v>206.87109375</c:v>
                </c:pt>
                <c:pt idx="140">
                  <c:v>206.87109375</c:v>
                </c:pt>
                <c:pt idx="141">
                  <c:v>206.83984375</c:v>
                </c:pt>
                <c:pt idx="142">
                  <c:v>206.84375</c:v>
                </c:pt>
                <c:pt idx="143">
                  <c:v>206.84375</c:v>
                </c:pt>
                <c:pt idx="144">
                  <c:v>206.83984375</c:v>
                </c:pt>
                <c:pt idx="145">
                  <c:v>206.88671875</c:v>
                </c:pt>
                <c:pt idx="146">
                  <c:v>206.83984375</c:v>
                </c:pt>
                <c:pt idx="147">
                  <c:v>206.88671875</c:v>
                </c:pt>
                <c:pt idx="148">
                  <c:v>206.85546875</c:v>
                </c:pt>
                <c:pt idx="149">
                  <c:v>206.84765625</c:v>
                </c:pt>
                <c:pt idx="150">
                  <c:v>206.84765625</c:v>
                </c:pt>
                <c:pt idx="151">
                  <c:v>206.81640625</c:v>
                </c:pt>
                <c:pt idx="152">
                  <c:v>206.84375</c:v>
                </c:pt>
                <c:pt idx="153">
                  <c:v>206.859375</c:v>
                </c:pt>
                <c:pt idx="154">
                  <c:v>206.8359375</c:v>
                </c:pt>
                <c:pt idx="155">
                  <c:v>206.84375</c:v>
                </c:pt>
                <c:pt idx="156">
                  <c:v>206.890625</c:v>
                </c:pt>
                <c:pt idx="157">
                  <c:v>206.84375</c:v>
                </c:pt>
                <c:pt idx="158">
                  <c:v>206.87109375</c:v>
                </c:pt>
                <c:pt idx="159">
                  <c:v>206.84765625</c:v>
                </c:pt>
                <c:pt idx="160">
                  <c:v>206.8515625</c:v>
                </c:pt>
                <c:pt idx="161">
                  <c:v>268.1328125</c:v>
                </c:pt>
                <c:pt idx="162">
                  <c:v>269.9296875</c:v>
                </c:pt>
                <c:pt idx="163">
                  <c:v>269.7421875</c:v>
                </c:pt>
                <c:pt idx="164">
                  <c:v>269.8203125</c:v>
                </c:pt>
                <c:pt idx="165">
                  <c:v>269.83203125</c:v>
                </c:pt>
                <c:pt idx="166">
                  <c:v>270.36328125</c:v>
                </c:pt>
                <c:pt idx="167">
                  <c:v>270.5546875</c:v>
                </c:pt>
                <c:pt idx="168">
                  <c:v>270.48046875</c:v>
                </c:pt>
                <c:pt idx="169">
                  <c:v>270.5859375</c:v>
                </c:pt>
                <c:pt idx="170">
                  <c:v>270.8515625</c:v>
                </c:pt>
                <c:pt idx="171">
                  <c:v>271.04296875</c:v>
                </c:pt>
                <c:pt idx="172">
                  <c:v>273.453125</c:v>
                </c:pt>
                <c:pt idx="173">
                  <c:v>272.05078125</c:v>
                </c:pt>
                <c:pt idx="174">
                  <c:v>272.6484375</c:v>
                </c:pt>
                <c:pt idx="175">
                  <c:v>271.4609375</c:v>
                </c:pt>
                <c:pt idx="176">
                  <c:v>270.01953125</c:v>
                </c:pt>
                <c:pt idx="177">
                  <c:v>270.01953125</c:v>
                </c:pt>
                <c:pt idx="178">
                  <c:v>270.1796875</c:v>
                </c:pt>
                <c:pt idx="179">
                  <c:v>209.53125</c:v>
                </c:pt>
                <c:pt idx="180">
                  <c:v>209.40625</c:v>
                </c:pt>
                <c:pt idx="181">
                  <c:v>209.46875</c:v>
                </c:pt>
                <c:pt idx="182">
                  <c:v>209.46875</c:v>
                </c:pt>
                <c:pt idx="183">
                  <c:v>209.46484375</c:v>
                </c:pt>
                <c:pt idx="184">
                  <c:v>209.46484375</c:v>
                </c:pt>
                <c:pt idx="185">
                  <c:v>209.4921875</c:v>
                </c:pt>
                <c:pt idx="186">
                  <c:v>209.5234375</c:v>
                </c:pt>
                <c:pt idx="187">
                  <c:v>209.484375</c:v>
                </c:pt>
                <c:pt idx="188">
                  <c:v>209.50390625</c:v>
                </c:pt>
                <c:pt idx="189">
                  <c:v>209.50390625</c:v>
                </c:pt>
                <c:pt idx="190">
                  <c:v>209.44921875</c:v>
                </c:pt>
                <c:pt idx="191">
                  <c:v>209.48046875</c:v>
                </c:pt>
                <c:pt idx="192">
                  <c:v>209.45703125</c:v>
                </c:pt>
                <c:pt idx="193">
                  <c:v>209.50390625</c:v>
                </c:pt>
                <c:pt idx="194">
                  <c:v>209.4609375</c:v>
                </c:pt>
                <c:pt idx="195">
                  <c:v>209.4296875</c:v>
                </c:pt>
                <c:pt idx="196">
                  <c:v>209.45703125</c:v>
                </c:pt>
                <c:pt idx="197">
                  <c:v>209.45703125</c:v>
                </c:pt>
                <c:pt idx="198">
                  <c:v>209.48828125</c:v>
                </c:pt>
                <c:pt idx="199">
                  <c:v>209.4921875</c:v>
                </c:pt>
                <c:pt idx="200">
                  <c:v>210.953125</c:v>
                </c:pt>
                <c:pt idx="201">
                  <c:v>209.453125</c:v>
                </c:pt>
                <c:pt idx="202">
                  <c:v>209.49609375</c:v>
                </c:pt>
                <c:pt idx="203">
                  <c:v>209.453125</c:v>
                </c:pt>
                <c:pt idx="204">
                  <c:v>209.5</c:v>
                </c:pt>
                <c:pt idx="205">
                  <c:v>209.45703125</c:v>
                </c:pt>
                <c:pt idx="206">
                  <c:v>209.4921875</c:v>
                </c:pt>
                <c:pt idx="207">
                  <c:v>209.5859375</c:v>
                </c:pt>
                <c:pt idx="208">
                  <c:v>209.453125</c:v>
                </c:pt>
                <c:pt idx="209">
                  <c:v>209.42578125</c:v>
                </c:pt>
                <c:pt idx="210">
                  <c:v>209.453125</c:v>
                </c:pt>
                <c:pt idx="211">
                  <c:v>209.453125</c:v>
                </c:pt>
                <c:pt idx="212">
                  <c:v>209.453125</c:v>
                </c:pt>
                <c:pt idx="213">
                  <c:v>209.48046875</c:v>
                </c:pt>
                <c:pt idx="214">
                  <c:v>209.51953125</c:v>
                </c:pt>
                <c:pt idx="215">
                  <c:v>209.453125</c:v>
                </c:pt>
                <c:pt idx="216">
                  <c:v>209.51171875</c:v>
                </c:pt>
                <c:pt idx="217">
                  <c:v>209.51171875</c:v>
                </c:pt>
                <c:pt idx="218">
                  <c:v>209.453125</c:v>
                </c:pt>
                <c:pt idx="219">
                  <c:v>209.453125</c:v>
                </c:pt>
                <c:pt idx="220">
                  <c:v>209.453125</c:v>
                </c:pt>
                <c:pt idx="221">
                  <c:v>209.484375</c:v>
                </c:pt>
                <c:pt idx="222">
                  <c:v>210.51953125</c:v>
                </c:pt>
                <c:pt idx="223">
                  <c:v>209.5</c:v>
                </c:pt>
                <c:pt idx="224">
                  <c:v>209.48046875</c:v>
                </c:pt>
                <c:pt idx="225">
                  <c:v>209.48046875</c:v>
                </c:pt>
                <c:pt idx="226">
                  <c:v>209.4453125</c:v>
                </c:pt>
                <c:pt idx="227">
                  <c:v>209.4453125</c:v>
                </c:pt>
                <c:pt idx="228">
                  <c:v>209.5859375</c:v>
                </c:pt>
                <c:pt idx="229">
                  <c:v>209.44140625</c:v>
                </c:pt>
                <c:pt idx="230">
                  <c:v>209.47265625</c:v>
                </c:pt>
                <c:pt idx="231">
                  <c:v>209.515625</c:v>
                </c:pt>
                <c:pt idx="232">
                  <c:v>209.61328125</c:v>
                </c:pt>
                <c:pt idx="233">
                  <c:v>209.4765625</c:v>
                </c:pt>
                <c:pt idx="234">
                  <c:v>209.453125</c:v>
                </c:pt>
                <c:pt idx="235">
                  <c:v>209.45703125</c:v>
                </c:pt>
                <c:pt idx="236">
                  <c:v>209.42578125</c:v>
                </c:pt>
                <c:pt idx="237">
                  <c:v>209.453125</c:v>
                </c:pt>
                <c:pt idx="238">
                  <c:v>211</c:v>
                </c:pt>
                <c:pt idx="239">
                  <c:v>211.15234375</c:v>
                </c:pt>
                <c:pt idx="240">
                  <c:v>211.06640625</c:v>
                </c:pt>
                <c:pt idx="241">
                  <c:v>209.5703125</c:v>
                </c:pt>
                <c:pt idx="242">
                  <c:v>209.50390625</c:v>
                </c:pt>
                <c:pt idx="243">
                  <c:v>209.5078125</c:v>
                </c:pt>
                <c:pt idx="244">
                  <c:v>209.54296875</c:v>
                </c:pt>
                <c:pt idx="245">
                  <c:v>209.5078125</c:v>
                </c:pt>
                <c:pt idx="246">
                  <c:v>209.5078125</c:v>
                </c:pt>
                <c:pt idx="247">
                  <c:v>209.5078125</c:v>
                </c:pt>
                <c:pt idx="248">
                  <c:v>209.4765625</c:v>
                </c:pt>
                <c:pt idx="249">
                  <c:v>209.48828125</c:v>
                </c:pt>
                <c:pt idx="250">
                  <c:v>209.453125</c:v>
                </c:pt>
                <c:pt idx="251">
                  <c:v>209.453125</c:v>
                </c:pt>
                <c:pt idx="252">
                  <c:v>209.4921875</c:v>
                </c:pt>
                <c:pt idx="253">
                  <c:v>209.421875</c:v>
                </c:pt>
                <c:pt idx="254">
                  <c:v>209.44921875</c:v>
                </c:pt>
                <c:pt idx="255">
                  <c:v>209.44921875</c:v>
                </c:pt>
                <c:pt idx="256">
                  <c:v>209.49609375</c:v>
                </c:pt>
                <c:pt idx="257">
                  <c:v>209.453125</c:v>
                </c:pt>
                <c:pt idx="258">
                  <c:v>209.453125</c:v>
                </c:pt>
                <c:pt idx="259">
                  <c:v>209.421875</c:v>
                </c:pt>
                <c:pt idx="260">
                  <c:v>209.453125</c:v>
                </c:pt>
                <c:pt idx="261">
                  <c:v>209.5</c:v>
                </c:pt>
                <c:pt idx="262">
                  <c:v>209.48828125</c:v>
                </c:pt>
                <c:pt idx="263">
                  <c:v>209.44921875</c:v>
                </c:pt>
                <c:pt idx="264">
                  <c:v>209.44921875</c:v>
                </c:pt>
                <c:pt idx="265">
                  <c:v>209.4921875</c:v>
                </c:pt>
                <c:pt idx="266">
                  <c:v>209.48828125</c:v>
                </c:pt>
                <c:pt idx="267">
                  <c:v>209.4921875</c:v>
                </c:pt>
                <c:pt idx="268">
                  <c:v>209.453125</c:v>
                </c:pt>
                <c:pt idx="269">
                  <c:v>209.49609375</c:v>
                </c:pt>
                <c:pt idx="270">
                  <c:v>209.453125</c:v>
                </c:pt>
                <c:pt idx="271">
                  <c:v>209.453125</c:v>
                </c:pt>
                <c:pt idx="272">
                  <c:v>209.421875</c:v>
                </c:pt>
                <c:pt idx="273">
                  <c:v>209.453125</c:v>
                </c:pt>
                <c:pt idx="274">
                  <c:v>209.4921875</c:v>
                </c:pt>
                <c:pt idx="275">
                  <c:v>209.421875</c:v>
                </c:pt>
                <c:pt idx="276">
                  <c:v>209.453125</c:v>
                </c:pt>
                <c:pt idx="277">
                  <c:v>209.49609375</c:v>
                </c:pt>
                <c:pt idx="278">
                  <c:v>209.453125</c:v>
                </c:pt>
                <c:pt idx="279">
                  <c:v>209.453125</c:v>
                </c:pt>
                <c:pt idx="280">
                  <c:v>209.421875</c:v>
                </c:pt>
                <c:pt idx="281">
                  <c:v>209.453125</c:v>
                </c:pt>
                <c:pt idx="282">
                  <c:v>209.453125</c:v>
                </c:pt>
                <c:pt idx="283">
                  <c:v>209.453125</c:v>
                </c:pt>
                <c:pt idx="284">
                  <c:v>209.453125</c:v>
                </c:pt>
                <c:pt idx="285">
                  <c:v>209.421875</c:v>
                </c:pt>
                <c:pt idx="286">
                  <c:v>209.44921875</c:v>
                </c:pt>
                <c:pt idx="287">
                  <c:v>209.49609375</c:v>
                </c:pt>
                <c:pt idx="288">
                  <c:v>209.41796875</c:v>
                </c:pt>
                <c:pt idx="289">
                  <c:v>209.4140625</c:v>
                </c:pt>
                <c:pt idx="290">
                  <c:v>209.4140625</c:v>
                </c:pt>
                <c:pt idx="291">
                  <c:v>209.421875</c:v>
                </c:pt>
                <c:pt idx="292">
                  <c:v>209.421875</c:v>
                </c:pt>
                <c:pt idx="293">
                  <c:v>209.421875</c:v>
                </c:pt>
                <c:pt idx="294">
                  <c:v>209.421875</c:v>
                </c:pt>
                <c:pt idx="295">
                  <c:v>209.421875</c:v>
                </c:pt>
                <c:pt idx="296">
                  <c:v>209.453125</c:v>
                </c:pt>
                <c:pt idx="297">
                  <c:v>209.41796875</c:v>
                </c:pt>
                <c:pt idx="298">
                  <c:v>209.41796875</c:v>
                </c:pt>
                <c:pt idx="299">
                  <c:v>209.41796875</c:v>
                </c:pt>
                <c:pt idx="300">
                  <c:v>209.45703125</c:v>
                </c:pt>
                <c:pt idx="301">
                  <c:v>209.38671875</c:v>
                </c:pt>
                <c:pt idx="302">
                  <c:v>209.4140625</c:v>
                </c:pt>
                <c:pt idx="303">
                  <c:v>209.4140625</c:v>
                </c:pt>
                <c:pt idx="304">
                  <c:v>209.4296875</c:v>
                </c:pt>
                <c:pt idx="305">
                  <c:v>209.4140625</c:v>
                </c:pt>
                <c:pt idx="306">
                  <c:v>209.4140625</c:v>
                </c:pt>
                <c:pt idx="307">
                  <c:v>209.38671875</c:v>
                </c:pt>
                <c:pt idx="308">
                  <c:v>209.55078125</c:v>
                </c:pt>
                <c:pt idx="309">
                  <c:v>209.41796875</c:v>
                </c:pt>
                <c:pt idx="310">
                  <c:v>209.56640625</c:v>
                </c:pt>
                <c:pt idx="311">
                  <c:v>209.421875</c:v>
                </c:pt>
                <c:pt idx="312">
                  <c:v>209.390625</c:v>
                </c:pt>
                <c:pt idx="313">
                  <c:v>209.41796875</c:v>
                </c:pt>
                <c:pt idx="314">
                  <c:v>209.41796875</c:v>
                </c:pt>
                <c:pt idx="315">
                  <c:v>209.38671875</c:v>
                </c:pt>
                <c:pt idx="316">
                  <c:v>209.4140625</c:v>
                </c:pt>
                <c:pt idx="317">
                  <c:v>209.4140625</c:v>
                </c:pt>
                <c:pt idx="318">
                  <c:v>209.4140625</c:v>
                </c:pt>
                <c:pt idx="319">
                  <c:v>209.4140625</c:v>
                </c:pt>
                <c:pt idx="320">
                  <c:v>209.4140625</c:v>
                </c:pt>
                <c:pt idx="321">
                  <c:v>209.4140625</c:v>
                </c:pt>
                <c:pt idx="322">
                  <c:v>209.4140625</c:v>
                </c:pt>
                <c:pt idx="323">
                  <c:v>209.4296875</c:v>
                </c:pt>
                <c:pt idx="324">
                  <c:v>209.4140625</c:v>
                </c:pt>
                <c:pt idx="325">
                  <c:v>209.4140625</c:v>
                </c:pt>
                <c:pt idx="326">
                  <c:v>209.3828125</c:v>
                </c:pt>
                <c:pt idx="327">
                  <c:v>209.4140625</c:v>
                </c:pt>
                <c:pt idx="328">
                  <c:v>209.4140625</c:v>
                </c:pt>
                <c:pt idx="329">
                  <c:v>209.4140625</c:v>
                </c:pt>
                <c:pt idx="330">
                  <c:v>209.4140625</c:v>
                </c:pt>
                <c:pt idx="331">
                  <c:v>209.3828125</c:v>
                </c:pt>
                <c:pt idx="332">
                  <c:v>209.4453125</c:v>
                </c:pt>
                <c:pt idx="333">
                  <c:v>209.4453125</c:v>
                </c:pt>
                <c:pt idx="334">
                  <c:v>209.46875</c:v>
                </c:pt>
                <c:pt idx="335">
                  <c:v>209.421875</c:v>
                </c:pt>
                <c:pt idx="336">
                  <c:v>209.421875</c:v>
                </c:pt>
                <c:pt idx="337">
                  <c:v>209.421875</c:v>
                </c:pt>
                <c:pt idx="338">
                  <c:v>209.421875</c:v>
                </c:pt>
                <c:pt idx="339">
                  <c:v>209.421875</c:v>
                </c:pt>
                <c:pt idx="340">
                  <c:v>209.46875</c:v>
                </c:pt>
                <c:pt idx="341">
                  <c:v>211.09765625</c:v>
                </c:pt>
                <c:pt idx="342">
                  <c:v>209.47265625</c:v>
                </c:pt>
                <c:pt idx="343">
                  <c:v>209.5</c:v>
                </c:pt>
                <c:pt idx="344">
                  <c:v>209.48046875</c:v>
                </c:pt>
                <c:pt idx="345">
                  <c:v>209.515625</c:v>
                </c:pt>
                <c:pt idx="346">
                  <c:v>209.44921875</c:v>
                </c:pt>
                <c:pt idx="347">
                  <c:v>209.44921875</c:v>
                </c:pt>
                <c:pt idx="348">
                  <c:v>209.42578125</c:v>
                </c:pt>
                <c:pt idx="349">
                  <c:v>209.45703125</c:v>
                </c:pt>
                <c:pt idx="350">
                  <c:v>209.46875</c:v>
                </c:pt>
                <c:pt idx="351">
                  <c:v>209.4296875</c:v>
                </c:pt>
                <c:pt idx="352">
                  <c:v>209.47265625</c:v>
                </c:pt>
                <c:pt idx="353">
                  <c:v>209.3984375</c:v>
                </c:pt>
                <c:pt idx="354">
                  <c:v>209.4296875</c:v>
                </c:pt>
                <c:pt idx="355">
                  <c:v>209.4296875</c:v>
                </c:pt>
                <c:pt idx="356">
                  <c:v>209.42578125</c:v>
                </c:pt>
                <c:pt idx="357">
                  <c:v>209.46875</c:v>
                </c:pt>
                <c:pt idx="358">
                  <c:v>209.39453125</c:v>
                </c:pt>
                <c:pt idx="359">
                  <c:v>209.421875</c:v>
                </c:pt>
                <c:pt idx="360">
                  <c:v>209.45703125</c:v>
                </c:pt>
                <c:pt idx="361">
                  <c:v>209.42578125</c:v>
                </c:pt>
                <c:pt idx="362">
                  <c:v>209.42578125</c:v>
                </c:pt>
                <c:pt idx="363">
                  <c:v>209.3984375</c:v>
                </c:pt>
                <c:pt idx="364">
                  <c:v>209.42578125</c:v>
                </c:pt>
                <c:pt idx="365">
                  <c:v>209.42578125</c:v>
                </c:pt>
                <c:pt idx="366">
                  <c:v>209.39453125</c:v>
                </c:pt>
                <c:pt idx="367">
                  <c:v>209.421875</c:v>
                </c:pt>
                <c:pt idx="368">
                  <c:v>209.46484375</c:v>
                </c:pt>
                <c:pt idx="369">
                  <c:v>209.4609375</c:v>
                </c:pt>
                <c:pt idx="370">
                  <c:v>209.421875</c:v>
                </c:pt>
                <c:pt idx="371">
                  <c:v>209.39453125</c:v>
                </c:pt>
                <c:pt idx="372">
                  <c:v>209.42578125</c:v>
                </c:pt>
                <c:pt idx="373">
                  <c:v>209.42578125</c:v>
                </c:pt>
                <c:pt idx="374">
                  <c:v>209.47265625</c:v>
                </c:pt>
                <c:pt idx="375">
                  <c:v>209.4296875</c:v>
                </c:pt>
                <c:pt idx="376">
                  <c:v>209.46875</c:v>
                </c:pt>
                <c:pt idx="377">
                  <c:v>209.4296875</c:v>
                </c:pt>
                <c:pt idx="378">
                  <c:v>209.4296875</c:v>
                </c:pt>
                <c:pt idx="379">
                  <c:v>209.47265625</c:v>
                </c:pt>
                <c:pt idx="380">
                  <c:v>209.48828125</c:v>
                </c:pt>
                <c:pt idx="381">
                  <c:v>209.48828125</c:v>
                </c:pt>
                <c:pt idx="382">
                  <c:v>209.48828125</c:v>
                </c:pt>
                <c:pt idx="383">
                  <c:v>209.48828125</c:v>
                </c:pt>
                <c:pt idx="384">
                  <c:v>209.45703125</c:v>
                </c:pt>
                <c:pt idx="385">
                  <c:v>209.484375</c:v>
                </c:pt>
                <c:pt idx="386">
                  <c:v>209.484375</c:v>
                </c:pt>
                <c:pt idx="387">
                  <c:v>209.453125</c:v>
                </c:pt>
                <c:pt idx="388">
                  <c:v>209.48046875</c:v>
                </c:pt>
                <c:pt idx="389">
                  <c:v>209.5234375</c:v>
                </c:pt>
                <c:pt idx="390">
                  <c:v>209.48046875</c:v>
                </c:pt>
                <c:pt idx="391">
                  <c:v>209.48046875</c:v>
                </c:pt>
                <c:pt idx="392">
                  <c:v>209.453125</c:v>
                </c:pt>
                <c:pt idx="393">
                  <c:v>209.484375</c:v>
                </c:pt>
                <c:pt idx="394">
                  <c:v>209.484375</c:v>
                </c:pt>
                <c:pt idx="395">
                  <c:v>209.48828125</c:v>
                </c:pt>
                <c:pt idx="396">
                  <c:v>209.48828125</c:v>
                </c:pt>
                <c:pt idx="397">
                  <c:v>209.5234375</c:v>
                </c:pt>
                <c:pt idx="398">
                  <c:v>209.6171875</c:v>
                </c:pt>
                <c:pt idx="399">
                  <c:v>209.48828125</c:v>
                </c:pt>
                <c:pt idx="400">
                  <c:v>209.48828125</c:v>
                </c:pt>
                <c:pt idx="401">
                  <c:v>209.625</c:v>
                </c:pt>
                <c:pt idx="402">
                  <c:v>209.48828125</c:v>
                </c:pt>
                <c:pt idx="403">
                  <c:v>209.484375</c:v>
                </c:pt>
                <c:pt idx="404">
                  <c:v>209.484375</c:v>
                </c:pt>
                <c:pt idx="405">
                  <c:v>209.484375</c:v>
                </c:pt>
                <c:pt idx="406">
                  <c:v>209.5625</c:v>
                </c:pt>
                <c:pt idx="407">
                  <c:v>209.484375</c:v>
                </c:pt>
                <c:pt idx="408">
                  <c:v>209.48828125</c:v>
                </c:pt>
                <c:pt idx="409">
                  <c:v>209.48828125</c:v>
                </c:pt>
                <c:pt idx="410">
                  <c:v>209.48828125</c:v>
                </c:pt>
                <c:pt idx="411">
                  <c:v>209.484375</c:v>
                </c:pt>
                <c:pt idx="412">
                  <c:v>209.5234375</c:v>
                </c:pt>
                <c:pt idx="413">
                  <c:v>209.484375</c:v>
                </c:pt>
                <c:pt idx="414">
                  <c:v>209.484375</c:v>
                </c:pt>
                <c:pt idx="415">
                  <c:v>209.484375</c:v>
                </c:pt>
                <c:pt idx="416">
                  <c:v>209.45703125</c:v>
                </c:pt>
                <c:pt idx="417">
                  <c:v>209.48828125</c:v>
                </c:pt>
                <c:pt idx="418">
                  <c:v>209.48828125</c:v>
                </c:pt>
                <c:pt idx="419">
                  <c:v>209.48828125</c:v>
                </c:pt>
                <c:pt idx="420">
                  <c:v>209.48828125</c:v>
                </c:pt>
                <c:pt idx="421">
                  <c:v>209.45703125</c:v>
                </c:pt>
                <c:pt idx="422">
                  <c:v>209.48828125</c:v>
                </c:pt>
                <c:pt idx="423">
                  <c:v>209.53125</c:v>
                </c:pt>
                <c:pt idx="424">
                  <c:v>209.49609375</c:v>
                </c:pt>
                <c:pt idx="425">
                  <c:v>209.48828125</c:v>
                </c:pt>
                <c:pt idx="426">
                  <c:v>209.52734375</c:v>
                </c:pt>
                <c:pt idx="427">
                  <c:v>209.53125</c:v>
                </c:pt>
                <c:pt idx="428">
                  <c:v>209.48828125</c:v>
                </c:pt>
                <c:pt idx="429">
                  <c:v>209.45703125</c:v>
                </c:pt>
                <c:pt idx="430">
                  <c:v>209.48828125</c:v>
                </c:pt>
                <c:pt idx="431">
                  <c:v>209.53125</c:v>
                </c:pt>
                <c:pt idx="432">
                  <c:v>209.484375</c:v>
                </c:pt>
                <c:pt idx="433">
                  <c:v>209.484375</c:v>
                </c:pt>
                <c:pt idx="434">
                  <c:v>209.52734375</c:v>
                </c:pt>
                <c:pt idx="435">
                  <c:v>209.48046875</c:v>
                </c:pt>
                <c:pt idx="436">
                  <c:v>209.48046875</c:v>
                </c:pt>
                <c:pt idx="437">
                  <c:v>209.484375</c:v>
                </c:pt>
                <c:pt idx="438">
                  <c:v>209.484375</c:v>
                </c:pt>
                <c:pt idx="439">
                  <c:v>209.45703125</c:v>
                </c:pt>
                <c:pt idx="440">
                  <c:v>209.48828125</c:v>
                </c:pt>
                <c:pt idx="441">
                  <c:v>209.48828125</c:v>
                </c:pt>
                <c:pt idx="442">
                  <c:v>209.45703125</c:v>
                </c:pt>
                <c:pt idx="443">
                  <c:v>209.48828125</c:v>
                </c:pt>
                <c:pt idx="444">
                  <c:v>209.48828125</c:v>
                </c:pt>
                <c:pt idx="445">
                  <c:v>209.50390625</c:v>
                </c:pt>
                <c:pt idx="446">
                  <c:v>209.484375</c:v>
                </c:pt>
                <c:pt idx="447">
                  <c:v>209.484375</c:v>
                </c:pt>
                <c:pt idx="448">
                  <c:v>209.48046875</c:v>
                </c:pt>
                <c:pt idx="449">
                  <c:v>209.48046875</c:v>
                </c:pt>
                <c:pt idx="450">
                  <c:v>209.453125</c:v>
                </c:pt>
                <c:pt idx="451">
                  <c:v>209.52734375</c:v>
                </c:pt>
                <c:pt idx="452">
                  <c:v>209.52734375</c:v>
                </c:pt>
                <c:pt idx="453">
                  <c:v>209.484375</c:v>
                </c:pt>
                <c:pt idx="454">
                  <c:v>209.484375</c:v>
                </c:pt>
                <c:pt idx="455">
                  <c:v>209.453125</c:v>
                </c:pt>
                <c:pt idx="456">
                  <c:v>209.484375</c:v>
                </c:pt>
                <c:pt idx="457">
                  <c:v>209.484375</c:v>
                </c:pt>
                <c:pt idx="458">
                  <c:v>209.45703125</c:v>
                </c:pt>
                <c:pt idx="459">
                  <c:v>209.53125</c:v>
                </c:pt>
                <c:pt idx="460">
                  <c:v>209.48828125</c:v>
                </c:pt>
                <c:pt idx="461">
                  <c:v>209.484375</c:v>
                </c:pt>
                <c:pt idx="462">
                  <c:v>209.484375</c:v>
                </c:pt>
                <c:pt idx="463">
                  <c:v>209.453125</c:v>
                </c:pt>
                <c:pt idx="464">
                  <c:v>209.484375</c:v>
                </c:pt>
                <c:pt idx="465">
                  <c:v>209.484375</c:v>
                </c:pt>
                <c:pt idx="466">
                  <c:v>209.53125</c:v>
                </c:pt>
                <c:pt idx="467">
                  <c:v>209.52734375</c:v>
                </c:pt>
                <c:pt idx="468">
                  <c:v>209.48828125</c:v>
                </c:pt>
                <c:pt idx="469">
                  <c:v>209.53125</c:v>
                </c:pt>
                <c:pt idx="470">
                  <c:v>209.53125</c:v>
                </c:pt>
                <c:pt idx="471">
                  <c:v>209.48828125</c:v>
                </c:pt>
                <c:pt idx="472">
                  <c:v>209.52734375</c:v>
                </c:pt>
                <c:pt idx="473">
                  <c:v>209.48828125</c:v>
                </c:pt>
                <c:pt idx="474">
                  <c:v>209.48828125</c:v>
                </c:pt>
                <c:pt idx="475">
                  <c:v>209.53125</c:v>
                </c:pt>
                <c:pt idx="476">
                  <c:v>209.48828125</c:v>
                </c:pt>
                <c:pt idx="477">
                  <c:v>209.48828125</c:v>
                </c:pt>
                <c:pt idx="478">
                  <c:v>209.45703125</c:v>
                </c:pt>
                <c:pt idx="479">
                  <c:v>209.48828125</c:v>
                </c:pt>
                <c:pt idx="480">
                  <c:v>209.48828125</c:v>
                </c:pt>
                <c:pt idx="481">
                  <c:v>209.48828125</c:v>
                </c:pt>
                <c:pt idx="482">
                  <c:v>209.48828125</c:v>
                </c:pt>
                <c:pt idx="483">
                  <c:v>209.48828125</c:v>
                </c:pt>
                <c:pt idx="484">
                  <c:v>209.51953125</c:v>
                </c:pt>
                <c:pt idx="485">
                  <c:v>209.51953125</c:v>
                </c:pt>
                <c:pt idx="486">
                  <c:v>209.4921875</c:v>
                </c:pt>
                <c:pt idx="487">
                  <c:v>209.4921875</c:v>
                </c:pt>
                <c:pt idx="488">
                  <c:v>209.4609375</c:v>
                </c:pt>
                <c:pt idx="489">
                  <c:v>209.48828125</c:v>
                </c:pt>
                <c:pt idx="490">
                  <c:v>209.48828125</c:v>
                </c:pt>
                <c:pt idx="491">
                  <c:v>209.4609375</c:v>
                </c:pt>
                <c:pt idx="492">
                  <c:v>209.53125</c:v>
                </c:pt>
                <c:pt idx="493">
                  <c:v>209.4921875</c:v>
                </c:pt>
                <c:pt idx="494">
                  <c:v>209.53515625</c:v>
                </c:pt>
                <c:pt idx="495">
                  <c:v>209.52734375</c:v>
                </c:pt>
                <c:pt idx="496">
                  <c:v>209.53125</c:v>
                </c:pt>
                <c:pt idx="497">
                  <c:v>209.52734375</c:v>
                </c:pt>
                <c:pt idx="498">
                  <c:v>209.484375</c:v>
                </c:pt>
                <c:pt idx="499">
                  <c:v>209.4921875</c:v>
                </c:pt>
                <c:pt idx="500">
                  <c:v>209.4921875</c:v>
                </c:pt>
                <c:pt idx="501">
                  <c:v>209.5234375</c:v>
                </c:pt>
                <c:pt idx="502">
                  <c:v>209.48828125</c:v>
                </c:pt>
                <c:pt idx="503">
                  <c:v>209.5234375</c:v>
                </c:pt>
                <c:pt idx="504">
                  <c:v>209.48828125</c:v>
                </c:pt>
                <c:pt idx="505">
                  <c:v>209.48828125</c:v>
                </c:pt>
                <c:pt idx="506">
                  <c:v>209.46484375</c:v>
                </c:pt>
                <c:pt idx="507">
                  <c:v>209.6171875</c:v>
                </c:pt>
                <c:pt idx="508">
                  <c:v>209.625</c:v>
                </c:pt>
                <c:pt idx="509">
                  <c:v>209.46484375</c:v>
                </c:pt>
                <c:pt idx="510">
                  <c:v>209.49609375</c:v>
                </c:pt>
                <c:pt idx="511">
                  <c:v>209.49609375</c:v>
                </c:pt>
                <c:pt idx="512">
                  <c:v>209.4921875</c:v>
                </c:pt>
                <c:pt idx="513">
                  <c:v>209.4921875</c:v>
                </c:pt>
                <c:pt idx="514">
                  <c:v>209.4609375</c:v>
                </c:pt>
                <c:pt idx="515">
                  <c:v>209.4921875</c:v>
                </c:pt>
                <c:pt idx="516">
                  <c:v>209.4921875</c:v>
                </c:pt>
                <c:pt idx="517">
                  <c:v>270.30078125</c:v>
                </c:pt>
                <c:pt idx="518">
                  <c:v>270.3046875</c:v>
                </c:pt>
                <c:pt idx="519">
                  <c:v>270.3203125</c:v>
                </c:pt>
                <c:pt idx="520">
                  <c:v>209.68359375</c:v>
                </c:pt>
                <c:pt idx="521">
                  <c:v>209.640625</c:v>
                </c:pt>
                <c:pt idx="522">
                  <c:v>209.68359375</c:v>
                </c:pt>
                <c:pt idx="523">
                  <c:v>209.640625</c:v>
                </c:pt>
                <c:pt idx="524">
                  <c:v>209.640625</c:v>
                </c:pt>
                <c:pt idx="525">
                  <c:v>209.6328125</c:v>
                </c:pt>
                <c:pt idx="526">
                  <c:v>209.6328125</c:v>
                </c:pt>
                <c:pt idx="527">
                  <c:v>209.67578125</c:v>
                </c:pt>
                <c:pt idx="528">
                  <c:v>209.65625</c:v>
                </c:pt>
                <c:pt idx="529">
                  <c:v>209.65625</c:v>
                </c:pt>
                <c:pt idx="530">
                  <c:v>209.65625</c:v>
                </c:pt>
                <c:pt idx="531">
                  <c:v>209.6796875</c:v>
                </c:pt>
                <c:pt idx="532">
                  <c:v>209.65234375</c:v>
                </c:pt>
                <c:pt idx="533">
                  <c:v>209.73046875</c:v>
                </c:pt>
                <c:pt idx="534">
                  <c:v>209.65234375</c:v>
                </c:pt>
                <c:pt idx="535">
                  <c:v>209.65234375</c:v>
                </c:pt>
                <c:pt idx="536">
                  <c:v>209.65234375</c:v>
                </c:pt>
                <c:pt idx="537">
                  <c:v>209.65625</c:v>
                </c:pt>
                <c:pt idx="538">
                  <c:v>209.69140625</c:v>
                </c:pt>
                <c:pt idx="539">
                  <c:v>209.65234375</c:v>
                </c:pt>
                <c:pt idx="540">
                  <c:v>209.66015625</c:v>
                </c:pt>
                <c:pt idx="541">
                  <c:v>209.65234375</c:v>
                </c:pt>
                <c:pt idx="542">
                  <c:v>209.65234375</c:v>
                </c:pt>
                <c:pt idx="543">
                  <c:v>209.62109375</c:v>
                </c:pt>
                <c:pt idx="544">
                  <c:v>209.6484375</c:v>
                </c:pt>
                <c:pt idx="545">
                  <c:v>209.6484375</c:v>
                </c:pt>
                <c:pt idx="546">
                  <c:v>209.64453125</c:v>
                </c:pt>
                <c:pt idx="547">
                  <c:v>209.64453125</c:v>
                </c:pt>
                <c:pt idx="548">
                  <c:v>209.6171875</c:v>
                </c:pt>
                <c:pt idx="549">
                  <c:v>209.64453125</c:v>
                </c:pt>
                <c:pt idx="550">
                  <c:v>209.64453125</c:v>
                </c:pt>
                <c:pt idx="551">
                  <c:v>209.6953125</c:v>
                </c:pt>
                <c:pt idx="552">
                  <c:v>209.6484375</c:v>
                </c:pt>
                <c:pt idx="553">
                  <c:v>209.6484375</c:v>
                </c:pt>
                <c:pt idx="554">
                  <c:v>209.6796875</c:v>
                </c:pt>
                <c:pt idx="555">
                  <c:v>209.72265625</c:v>
                </c:pt>
                <c:pt idx="556">
                  <c:v>209.72265625</c:v>
                </c:pt>
                <c:pt idx="557">
                  <c:v>209.703125</c:v>
                </c:pt>
                <c:pt idx="558">
                  <c:v>209.67578125</c:v>
                </c:pt>
                <c:pt idx="559">
                  <c:v>209.6484375</c:v>
                </c:pt>
                <c:pt idx="560">
                  <c:v>209.703125</c:v>
                </c:pt>
                <c:pt idx="561">
                  <c:v>209.703125</c:v>
                </c:pt>
                <c:pt idx="562">
                  <c:v>209.69140625</c:v>
                </c:pt>
                <c:pt idx="563">
                  <c:v>209.6484375</c:v>
                </c:pt>
                <c:pt idx="564">
                  <c:v>209.69140625</c:v>
                </c:pt>
                <c:pt idx="565">
                  <c:v>209.65234375</c:v>
                </c:pt>
                <c:pt idx="566">
                  <c:v>209.69140625</c:v>
                </c:pt>
                <c:pt idx="567">
                  <c:v>209.65234375</c:v>
                </c:pt>
                <c:pt idx="568">
                  <c:v>209.69140625</c:v>
                </c:pt>
                <c:pt idx="569">
                  <c:v>209.65234375</c:v>
                </c:pt>
                <c:pt idx="570">
                  <c:v>209.65234375</c:v>
                </c:pt>
                <c:pt idx="571">
                  <c:v>209.65234375</c:v>
                </c:pt>
                <c:pt idx="572">
                  <c:v>209.6484375</c:v>
                </c:pt>
                <c:pt idx="573">
                  <c:v>209.68359375</c:v>
                </c:pt>
                <c:pt idx="574">
                  <c:v>209.62109375</c:v>
                </c:pt>
                <c:pt idx="575">
                  <c:v>209.6484375</c:v>
                </c:pt>
                <c:pt idx="576">
                  <c:v>209.6875</c:v>
                </c:pt>
                <c:pt idx="577">
                  <c:v>209.6484375</c:v>
                </c:pt>
                <c:pt idx="578">
                  <c:v>209.6484375</c:v>
                </c:pt>
                <c:pt idx="579">
                  <c:v>209.6875</c:v>
                </c:pt>
                <c:pt idx="580">
                  <c:v>209.62109375</c:v>
                </c:pt>
                <c:pt idx="581">
                  <c:v>209.69140625</c:v>
                </c:pt>
                <c:pt idx="582">
                  <c:v>209.65234375</c:v>
                </c:pt>
                <c:pt idx="583">
                  <c:v>209.65625</c:v>
                </c:pt>
                <c:pt idx="584">
                  <c:v>209.65625</c:v>
                </c:pt>
                <c:pt idx="585">
                  <c:v>209.625</c:v>
                </c:pt>
                <c:pt idx="586">
                  <c:v>209.6796875</c:v>
                </c:pt>
                <c:pt idx="587">
                  <c:v>209.6796875</c:v>
                </c:pt>
                <c:pt idx="588">
                  <c:v>209.6171875</c:v>
                </c:pt>
                <c:pt idx="589">
                  <c:v>209.6484375</c:v>
                </c:pt>
                <c:pt idx="590">
                  <c:v>209.6484375</c:v>
                </c:pt>
                <c:pt idx="591">
                  <c:v>209.65234375</c:v>
                </c:pt>
                <c:pt idx="592">
                  <c:v>209.65234375</c:v>
                </c:pt>
                <c:pt idx="593">
                  <c:v>209.62109375</c:v>
                </c:pt>
                <c:pt idx="594">
                  <c:v>209.65234375</c:v>
                </c:pt>
                <c:pt idx="595">
                  <c:v>209.65234375</c:v>
                </c:pt>
                <c:pt idx="596">
                  <c:v>209.68359375</c:v>
                </c:pt>
                <c:pt idx="597">
                  <c:v>209.6484375</c:v>
                </c:pt>
                <c:pt idx="598">
                  <c:v>209.6484375</c:v>
                </c:pt>
                <c:pt idx="599">
                  <c:v>209.6171875</c:v>
                </c:pt>
                <c:pt idx="600">
                  <c:v>209.64453125</c:v>
                </c:pt>
                <c:pt idx="601">
                  <c:v>209.64453125</c:v>
                </c:pt>
                <c:pt idx="602">
                  <c:v>209.6484375</c:v>
                </c:pt>
                <c:pt idx="603">
                  <c:v>209.6484375</c:v>
                </c:pt>
                <c:pt idx="604">
                  <c:v>209.6484375</c:v>
                </c:pt>
                <c:pt idx="605">
                  <c:v>209.69140625</c:v>
                </c:pt>
                <c:pt idx="606">
                  <c:v>209.67578125</c:v>
                </c:pt>
                <c:pt idx="607">
                  <c:v>209.71875</c:v>
                </c:pt>
                <c:pt idx="608">
                  <c:v>209.6953125</c:v>
                </c:pt>
                <c:pt idx="609">
                  <c:v>209.6484375</c:v>
                </c:pt>
                <c:pt idx="610">
                  <c:v>209.64453125</c:v>
                </c:pt>
                <c:pt idx="611">
                  <c:v>209.6875</c:v>
                </c:pt>
                <c:pt idx="612">
                  <c:v>209.64453125</c:v>
                </c:pt>
                <c:pt idx="613">
                  <c:v>209.68359375</c:v>
                </c:pt>
                <c:pt idx="614">
                  <c:v>209.64453125</c:v>
                </c:pt>
                <c:pt idx="615">
                  <c:v>209.64453125</c:v>
                </c:pt>
                <c:pt idx="616">
                  <c:v>209.64453125</c:v>
                </c:pt>
                <c:pt idx="617">
                  <c:v>209.77734375</c:v>
                </c:pt>
                <c:pt idx="618">
                  <c:v>209.7734375</c:v>
                </c:pt>
                <c:pt idx="619">
                  <c:v>209.64453125</c:v>
                </c:pt>
                <c:pt idx="620">
                  <c:v>209.64453125</c:v>
                </c:pt>
                <c:pt idx="621">
                  <c:v>209.69140625</c:v>
                </c:pt>
                <c:pt idx="622">
                  <c:v>209.6171875</c:v>
                </c:pt>
                <c:pt idx="623">
                  <c:v>209.6484375</c:v>
                </c:pt>
                <c:pt idx="624">
                  <c:v>209.71875</c:v>
                </c:pt>
                <c:pt idx="625">
                  <c:v>209.6171875</c:v>
                </c:pt>
                <c:pt idx="626">
                  <c:v>209.6484375</c:v>
                </c:pt>
                <c:pt idx="627">
                  <c:v>209.6484375</c:v>
                </c:pt>
                <c:pt idx="628">
                  <c:v>209.6171875</c:v>
                </c:pt>
                <c:pt idx="629">
                  <c:v>209.6484375</c:v>
                </c:pt>
                <c:pt idx="630">
                  <c:v>209.6484375</c:v>
                </c:pt>
                <c:pt idx="631">
                  <c:v>209.68359375</c:v>
                </c:pt>
                <c:pt idx="632">
                  <c:v>209.6796875</c:v>
                </c:pt>
                <c:pt idx="633">
                  <c:v>209.64453125</c:v>
                </c:pt>
                <c:pt idx="634">
                  <c:v>209.69140625</c:v>
                </c:pt>
                <c:pt idx="635">
                  <c:v>209.68359375</c:v>
                </c:pt>
                <c:pt idx="636">
                  <c:v>209.6484375</c:v>
                </c:pt>
                <c:pt idx="637">
                  <c:v>209.6484375</c:v>
                </c:pt>
                <c:pt idx="638">
                  <c:v>209.6171875</c:v>
                </c:pt>
                <c:pt idx="639">
                  <c:v>209.6953125</c:v>
                </c:pt>
                <c:pt idx="640">
                  <c:v>209.67578125</c:v>
                </c:pt>
                <c:pt idx="641">
                  <c:v>209.6484375</c:v>
                </c:pt>
                <c:pt idx="642">
                  <c:v>209.6484375</c:v>
                </c:pt>
                <c:pt idx="643">
                  <c:v>209.6484375</c:v>
                </c:pt>
                <c:pt idx="644">
                  <c:v>209.61328125</c:v>
                </c:pt>
                <c:pt idx="645">
                  <c:v>209.6875</c:v>
                </c:pt>
                <c:pt idx="646">
                  <c:v>209.64453125</c:v>
                </c:pt>
                <c:pt idx="647">
                  <c:v>209.69140625</c:v>
                </c:pt>
                <c:pt idx="648">
                  <c:v>209.6484375</c:v>
                </c:pt>
                <c:pt idx="649">
                  <c:v>209.6484375</c:v>
                </c:pt>
                <c:pt idx="650">
                  <c:v>209.640625</c:v>
                </c:pt>
                <c:pt idx="651">
                  <c:v>209.640625</c:v>
                </c:pt>
                <c:pt idx="652">
                  <c:v>209.68359375</c:v>
                </c:pt>
                <c:pt idx="653">
                  <c:v>209.6796875</c:v>
                </c:pt>
                <c:pt idx="654">
                  <c:v>209.64453125</c:v>
                </c:pt>
                <c:pt idx="655">
                  <c:v>209.6484375</c:v>
                </c:pt>
                <c:pt idx="656">
                  <c:v>209.6484375</c:v>
                </c:pt>
                <c:pt idx="657">
                  <c:v>209.6171875</c:v>
                </c:pt>
                <c:pt idx="658">
                  <c:v>209.6796875</c:v>
                </c:pt>
                <c:pt idx="659">
                  <c:v>209.64453125</c:v>
                </c:pt>
                <c:pt idx="660">
                  <c:v>209.64453125</c:v>
                </c:pt>
                <c:pt idx="661">
                  <c:v>209.64453125</c:v>
                </c:pt>
                <c:pt idx="662">
                  <c:v>209.6171875</c:v>
                </c:pt>
                <c:pt idx="663">
                  <c:v>209.6484375</c:v>
                </c:pt>
                <c:pt idx="664">
                  <c:v>209.67578125</c:v>
                </c:pt>
                <c:pt idx="665">
                  <c:v>209.67578125</c:v>
                </c:pt>
                <c:pt idx="666">
                  <c:v>209.6484375</c:v>
                </c:pt>
                <c:pt idx="667">
                  <c:v>209.6171875</c:v>
                </c:pt>
                <c:pt idx="668">
                  <c:v>209.6484375</c:v>
                </c:pt>
                <c:pt idx="669">
                  <c:v>209.6484375</c:v>
                </c:pt>
                <c:pt idx="670">
                  <c:v>209.62109375</c:v>
                </c:pt>
                <c:pt idx="671">
                  <c:v>209.6875</c:v>
                </c:pt>
                <c:pt idx="672">
                  <c:v>209.6484375</c:v>
                </c:pt>
                <c:pt idx="673">
                  <c:v>209.6484375</c:v>
                </c:pt>
                <c:pt idx="674">
                  <c:v>209.6484375</c:v>
                </c:pt>
                <c:pt idx="675">
                  <c:v>209.6484375</c:v>
                </c:pt>
                <c:pt idx="676">
                  <c:v>209.69140625</c:v>
                </c:pt>
                <c:pt idx="677">
                  <c:v>209.65234375</c:v>
                </c:pt>
                <c:pt idx="678">
                  <c:v>209.65234375</c:v>
                </c:pt>
                <c:pt idx="679">
                  <c:v>209.6953125</c:v>
                </c:pt>
                <c:pt idx="680">
                  <c:v>209.65234375</c:v>
                </c:pt>
                <c:pt idx="681">
                  <c:v>209.62109375</c:v>
                </c:pt>
                <c:pt idx="682">
                  <c:v>209.65234375</c:v>
                </c:pt>
                <c:pt idx="683">
                  <c:v>209.69140625</c:v>
                </c:pt>
                <c:pt idx="684">
                  <c:v>209.6484375</c:v>
                </c:pt>
                <c:pt idx="685">
                  <c:v>209.6484375</c:v>
                </c:pt>
                <c:pt idx="686">
                  <c:v>209.6171875</c:v>
                </c:pt>
                <c:pt idx="687">
                  <c:v>209.64453125</c:v>
                </c:pt>
                <c:pt idx="688">
                  <c:v>209.64453125</c:v>
                </c:pt>
                <c:pt idx="689">
                  <c:v>209.6953125</c:v>
                </c:pt>
                <c:pt idx="690">
                  <c:v>209.6484375</c:v>
                </c:pt>
                <c:pt idx="691">
                  <c:v>209.6484375</c:v>
                </c:pt>
                <c:pt idx="692">
                  <c:v>209.71875</c:v>
                </c:pt>
                <c:pt idx="693">
                  <c:v>209.67578125</c:v>
                </c:pt>
                <c:pt idx="694">
                  <c:v>272.21875</c:v>
                </c:pt>
                <c:pt idx="695">
                  <c:v>272.328125</c:v>
                </c:pt>
                <c:pt idx="696">
                  <c:v>272.48046875</c:v>
                </c:pt>
                <c:pt idx="697">
                  <c:v>272.41015625</c:v>
                </c:pt>
                <c:pt idx="698">
                  <c:v>270.828125</c:v>
                </c:pt>
                <c:pt idx="699">
                  <c:v>271.0078125</c:v>
                </c:pt>
                <c:pt idx="700">
                  <c:v>269.75390625</c:v>
                </c:pt>
                <c:pt idx="701">
                  <c:v>273.546875</c:v>
                </c:pt>
                <c:pt idx="702">
                  <c:v>272.11328125</c:v>
                </c:pt>
                <c:pt idx="703">
                  <c:v>270.59765625</c:v>
                </c:pt>
                <c:pt idx="704">
                  <c:v>270.42578125</c:v>
                </c:pt>
                <c:pt idx="705">
                  <c:v>270.7421875</c:v>
                </c:pt>
                <c:pt idx="706">
                  <c:v>270.671875</c:v>
                </c:pt>
                <c:pt idx="707">
                  <c:v>270.5859375</c:v>
                </c:pt>
                <c:pt idx="708">
                  <c:v>270.5234375</c:v>
                </c:pt>
                <c:pt idx="709">
                  <c:v>271.05078125</c:v>
                </c:pt>
                <c:pt idx="710">
                  <c:v>210.1171875</c:v>
                </c:pt>
                <c:pt idx="711">
                  <c:v>210.125</c:v>
                </c:pt>
                <c:pt idx="712">
                  <c:v>210.125</c:v>
                </c:pt>
                <c:pt idx="713">
                  <c:v>210.125</c:v>
                </c:pt>
                <c:pt idx="714">
                  <c:v>210.0859375</c:v>
                </c:pt>
                <c:pt idx="715">
                  <c:v>210.1171875</c:v>
                </c:pt>
                <c:pt idx="716">
                  <c:v>210.1171875</c:v>
                </c:pt>
                <c:pt idx="717">
                  <c:v>210.08203125</c:v>
                </c:pt>
                <c:pt idx="718">
                  <c:v>210.1484375</c:v>
                </c:pt>
                <c:pt idx="719">
                  <c:v>210.1484375</c:v>
                </c:pt>
                <c:pt idx="720">
                  <c:v>210.11328125</c:v>
                </c:pt>
                <c:pt idx="721">
                  <c:v>210.11328125</c:v>
                </c:pt>
                <c:pt idx="722">
                  <c:v>210.11328125</c:v>
                </c:pt>
                <c:pt idx="723">
                  <c:v>211.62109375</c:v>
                </c:pt>
                <c:pt idx="724">
                  <c:v>210.12109375</c:v>
                </c:pt>
                <c:pt idx="725">
                  <c:v>210.08984375</c:v>
                </c:pt>
                <c:pt idx="726">
                  <c:v>210.16796875</c:v>
                </c:pt>
                <c:pt idx="727">
                  <c:v>210.1640625</c:v>
                </c:pt>
                <c:pt idx="728">
                  <c:v>210.08203125</c:v>
                </c:pt>
                <c:pt idx="729">
                  <c:v>210.109375</c:v>
                </c:pt>
                <c:pt idx="730">
                  <c:v>210.140625</c:v>
                </c:pt>
                <c:pt idx="731">
                  <c:v>210.18359375</c:v>
                </c:pt>
                <c:pt idx="732">
                  <c:v>210.1171875</c:v>
                </c:pt>
                <c:pt idx="733">
                  <c:v>210.1171875</c:v>
                </c:pt>
                <c:pt idx="734">
                  <c:v>210.16015625</c:v>
                </c:pt>
                <c:pt idx="735">
                  <c:v>210.1171875</c:v>
                </c:pt>
                <c:pt idx="736">
                  <c:v>210.08984375</c:v>
                </c:pt>
                <c:pt idx="737">
                  <c:v>210.1171875</c:v>
                </c:pt>
                <c:pt idx="738">
                  <c:v>210.15625</c:v>
                </c:pt>
                <c:pt idx="739">
                  <c:v>210.16015625</c:v>
                </c:pt>
                <c:pt idx="740">
                  <c:v>210.15234375</c:v>
                </c:pt>
                <c:pt idx="741">
                  <c:v>210.28125</c:v>
                </c:pt>
                <c:pt idx="742">
                  <c:v>210.25</c:v>
                </c:pt>
                <c:pt idx="743">
                  <c:v>210.12109375</c:v>
                </c:pt>
                <c:pt idx="744">
                  <c:v>210.0859375</c:v>
                </c:pt>
                <c:pt idx="745">
                  <c:v>210.0859375</c:v>
                </c:pt>
                <c:pt idx="746">
                  <c:v>210.11328125</c:v>
                </c:pt>
                <c:pt idx="747">
                  <c:v>210.11328125</c:v>
                </c:pt>
                <c:pt idx="748">
                  <c:v>210.11328125</c:v>
                </c:pt>
                <c:pt idx="749">
                  <c:v>210.1171875</c:v>
                </c:pt>
                <c:pt idx="750">
                  <c:v>211.63671875</c:v>
                </c:pt>
                <c:pt idx="751">
                  <c:v>210.109375</c:v>
                </c:pt>
                <c:pt idx="752">
                  <c:v>210.1796875</c:v>
                </c:pt>
                <c:pt idx="753">
                  <c:v>210.13671875</c:v>
                </c:pt>
                <c:pt idx="754">
                  <c:v>210.09765625</c:v>
                </c:pt>
                <c:pt idx="755">
                  <c:v>210.12890625</c:v>
                </c:pt>
                <c:pt idx="756">
                  <c:v>210.12890625</c:v>
                </c:pt>
                <c:pt idx="757">
                  <c:v>210.1328125</c:v>
                </c:pt>
                <c:pt idx="758">
                  <c:v>210.1328125</c:v>
                </c:pt>
                <c:pt idx="759">
                  <c:v>210.1015625</c:v>
                </c:pt>
                <c:pt idx="760">
                  <c:v>210.12890625</c:v>
                </c:pt>
                <c:pt idx="761">
                  <c:v>210.171875</c:v>
                </c:pt>
                <c:pt idx="762">
                  <c:v>210.1171875</c:v>
                </c:pt>
                <c:pt idx="763">
                  <c:v>210.1171875</c:v>
                </c:pt>
                <c:pt idx="764">
                  <c:v>210.1171875</c:v>
                </c:pt>
                <c:pt idx="765">
                  <c:v>210.12109375</c:v>
                </c:pt>
                <c:pt idx="766">
                  <c:v>210.1640625</c:v>
                </c:pt>
                <c:pt idx="767">
                  <c:v>210.12109375</c:v>
                </c:pt>
                <c:pt idx="768">
                  <c:v>210.16015625</c:v>
                </c:pt>
                <c:pt idx="769">
                  <c:v>210.1640625</c:v>
                </c:pt>
                <c:pt idx="770">
                  <c:v>210.12109375</c:v>
                </c:pt>
                <c:pt idx="771">
                  <c:v>210.1640625</c:v>
                </c:pt>
                <c:pt idx="772">
                  <c:v>210.125</c:v>
                </c:pt>
                <c:pt idx="773">
                  <c:v>210.125</c:v>
                </c:pt>
                <c:pt idx="774">
                  <c:v>210.12890625</c:v>
                </c:pt>
                <c:pt idx="775">
                  <c:v>210.12890625</c:v>
                </c:pt>
                <c:pt idx="776">
                  <c:v>210.09765625</c:v>
                </c:pt>
                <c:pt idx="777">
                  <c:v>210.125</c:v>
                </c:pt>
                <c:pt idx="778">
                  <c:v>210.125</c:v>
                </c:pt>
                <c:pt idx="779">
                  <c:v>210.15625</c:v>
                </c:pt>
                <c:pt idx="780">
                  <c:v>210.1484375</c:v>
                </c:pt>
                <c:pt idx="781">
                  <c:v>210.1484375</c:v>
                </c:pt>
                <c:pt idx="782">
                  <c:v>210.12109375</c:v>
                </c:pt>
                <c:pt idx="783">
                  <c:v>210.12109375</c:v>
                </c:pt>
                <c:pt idx="784">
                  <c:v>210.09375</c:v>
                </c:pt>
                <c:pt idx="785">
                  <c:v>210.171875</c:v>
                </c:pt>
                <c:pt idx="786">
                  <c:v>210.12890625</c:v>
                </c:pt>
                <c:pt idx="787">
                  <c:v>210.125</c:v>
                </c:pt>
                <c:pt idx="788">
                  <c:v>210.125</c:v>
                </c:pt>
                <c:pt idx="789">
                  <c:v>210.125</c:v>
                </c:pt>
                <c:pt idx="790">
                  <c:v>210.1171875</c:v>
                </c:pt>
                <c:pt idx="791">
                  <c:v>210.1171875</c:v>
                </c:pt>
                <c:pt idx="792">
                  <c:v>210.12109375</c:v>
                </c:pt>
                <c:pt idx="793">
                  <c:v>210.12109375</c:v>
                </c:pt>
                <c:pt idx="794">
                  <c:v>210.1875</c:v>
                </c:pt>
                <c:pt idx="795">
                  <c:v>211.66015625</c:v>
                </c:pt>
                <c:pt idx="796">
                  <c:v>211.765625</c:v>
                </c:pt>
                <c:pt idx="797">
                  <c:v>210.51953125</c:v>
                </c:pt>
                <c:pt idx="798">
                  <c:v>210.21875</c:v>
                </c:pt>
                <c:pt idx="799">
                  <c:v>210.1171875</c:v>
                </c:pt>
                <c:pt idx="800">
                  <c:v>210.14453125</c:v>
                </c:pt>
                <c:pt idx="801">
                  <c:v>210.14453125</c:v>
                </c:pt>
                <c:pt idx="802">
                  <c:v>210.140625</c:v>
                </c:pt>
                <c:pt idx="803">
                  <c:v>210.18359375</c:v>
                </c:pt>
                <c:pt idx="804">
                  <c:v>210.11328125</c:v>
                </c:pt>
                <c:pt idx="805">
                  <c:v>210.18359375</c:v>
                </c:pt>
                <c:pt idx="806">
                  <c:v>210.125</c:v>
                </c:pt>
                <c:pt idx="807">
                  <c:v>210.09765625</c:v>
                </c:pt>
                <c:pt idx="808">
                  <c:v>210.1640625</c:v>
                </c:pt>
                <c:pt idx="809">
                  <c:v>210.16015625</c:v>
                </c:pt>
                <c:pt idx="810">
                  <c:v>210.12890625</c:v>
                </c:pt>
                <c:pt idx="811">
                  <c:v>210.12890625</c:v>
                </c:pt>
                <c:pt idx="812">
                  <c:v>210.16796875</c:v>
                </c:pt>
                <c:pt idx="813">
                  <c:v>210.125</c:v>
                </c:pt>
                <c:pt idx="814">
                  <c:v>210.125</c:v>
                </c:pt>
                <c:pt idx="815">
                  <c:v>210.1640625</c:v>
                </c:pt>
                <c:pt idx="816">
                  <c:v>210.125</c:v>
                </c:pt>
                <c:pt idx="817">
                  <c:v>210.125</c:v>
                </c:pt>
                <c:pt idx="818">
                  <c:v>210.1328125</c:v>
                </c:pt>
                <c:pt idx="819">
                  <c:v>210.20703125</c:v>
                </c:pt>
                <c:pt idx="820">
                  <c:v>210.12890625</c:v>
                </c:pt>
                <c:pt idx="821">
                  <c:v>210.203125</c:v>
                </c:pt>
                <c:pt idx="822">
                  <c:v>210.12890625</c:v>
                </c:pt>
                <c:pt idx="823">
                  <c:v>210.171875</c:v>
                </c:pt>
                <c:pt idx="824">
                  <c:v>210.16796875</c:v>
                </c:pt>
                <c:pt idx="825">
                  <c:v>210.16796875</c:v>
                </c:pt>
                <c:pt idx="826">
                  <c:v>210.12890625</c:v>
                </c:pt>
                <c:pt idx="827">
                  <c:v>210.12890625</c:v>
                </c:pt>
                <c:pt idx="828">
                  <c:v>210.125</c:v>
                </c:pt>
                <c:pt idx="829">
                  <c:v>210.125</c:v>
                </c:pt>
                <c:pt idx="830">
                  <c:v>210.09375</c:v>
                </c:pt>
                <c:pt idx="831">
                  <c:v>210.12109375</c:v>
                </c:pt>
                <c:pt idx="832">
                  <c:v>210.12109375</c:v>
                </c:pt>
                <c:pt idx="833">
                  <c:v>210.16015625</c:v>
                </c:pt>
                <c:pt idx="834">
                  <c:v>210.16015625</c:v>
                </c:pt>
                <c:pt idx="835">
                  <c:v>210.12109375</c:v>
                </c:pt>
                <c:pt idx="836">
                  <c:v>210.125</c:v>
                </c:pt>
                <c:pt idx="837">
                  <c:v>210.125</c:v>
                </c:pt>
                <c:pt idx="838">
                  <c:v>210.12890625</c:v>
                </c:pt>
                <c:pt idx="839">
                  <c:v>210.12890625</c:v>
                </c:pt>
                <c:pt idx="840">
                  <c:v>210.09765625</c:v>
                </c:pt>
                <c:pt idx="841">
                  <c:v>210.12890625</c:v>
                </c:pt>
                <c:pt idx="842">
                  <c:v>210.12890625</c:v>
                </c:pt>
                <c:pt idx="843">
                  <c:v>210.16015625</c:v>
                </c:pt>
                <c:pt idx="844">
                  <c:v>210.1953125</c:v>
                </c:pt>
                <c:pt idx="845">
                  <c:v>210.15234375</c:v>
                </c:pt>
                <c:pt idx="846">
                  <c:v>210.1484375</c:v>
                </c:pt>
                <c:pt idx="847">
                  <c:v>210.19140625</c:v>
                </c:pt>
                <c:pt idx="848">
                  <c:v>210.22265625</c:v>
                </c:pt>
                <c:pt idx="849">
                  <c:v>210.18359375</c:v>
                </c:pt>
                <c:pt idx="850">
                  <c:v>210.12890625</c:v>
                </c:pt>
                <c:pt idx="851">
                  <c:v>210.15625</c:v>
                </c:pt>
                <c:pt idx="852">
                  <c:v>210.125</c:v>
                </c:pt>
                <c:pt idx="853">
                  <c:v>210.09375</c:v>
                </c:pt>
                <c:pt idx="854">
                  <c:v>210.12109375</c:v>
                </c:pt>
                <c:pt idx="855">
                  <c:v>210.12109375</c:v>
                </c:pt>
                <c:pt idx="856">
                  <c:v>210.09375</c:v>
                </c:pt>
                <c:pt idx="857">
                  <c:v>210.125</c:v>
                </c:pt>
                <c:pt idx="858">
                  <c:v>210.125</c:v>
                </c:pt>
                <c:pt idx="859">
                  <c:v>210.125</c:v>
                </c:pt>
                <c:pt idx="860">
                  <c:v>210.125</c:v>
                </c:pt>
                <c:pt idx="861">
                  <c:v>210.140625</c:v>
                </c:pt>
                <c:pt idx="862">
                  <c:v>210.12890625</c:v>
                </c:pt>
                <c:pt idx="863">
                  <c:v>210.171875</c:v>
                </c:pt>
                <c:pt idx="864">
                  <c:v>210.125</c:v>
                </c:pt>
                <c:pt idx="865">
                  <c:v>210.125</c:v>
                </c:pt>
                <c:pt idx="866">
                  <c:v>210.125</c:v>
                </c:pt>
                <c:pt idx="867">
                  <c:v>210.125</c:v>
                </c:pt>
                <c:pt idx="868">
                  <c:v>210.125</c:v>
                </c:pt>
                <c:pt idx="869">
                  <c:v>210.125</c:v>
                </c:pt>
                <c:pt idx="870">
                  <c:v>210.16796875</c:v>
                </c:pt>
                <c:pt idx="871">
                  <c:v>210.12890625</c:v>
                </c:pt>
                <c:pt idx="872">
                  <c:v>210.20703125</c:v>
                </c:pt>
                <c:pt idx="873">
                  <c:v>210.16015625</c:v>
                </c:pt>
                <c:pt idx="874">
                  <c:v>210.1796875</c:v>
                </c:pt>
                <c:pt idx="875">
                  <c:v>210.12890625</c:v>
                </c:pt>
                <c:pt idx="876">
                  <c:v>210.17578125</c:v>
                </c:pt>
                <c:pt idx="877">
                  <c:v>210.09765625</c:v>
                </c:pt>
                <c:pt idx="878">
                  <c:v>210.15625</c:v>
                </c:pt>
                <c:pt idx="879">
                  <c:v>210.19921875</c:v>
                </c:pt>
                <c:pt idx="880">
                  <c:v>210.12890625</c:v>
                </c:pt>
                <c:pt idx="881">
                  <c:v>210.12890625</c:v>
                </c:pt>
                <c:pt idx="882">
                  <c:v>210.1015625</c:v>
                </c:pt>
                <c:pt idx="883">
                  <c:v>210.125</c:v>
                </c:pt>
                <c:pt idx="884">
                  <c:v>210.125</c:v>
                </c:pt>
                <c:pt idx="885">
                  <c:v>210.16796875</c:v>
                </c:pt>
                <c:pt idx="886">
                  <c:v>210.19140625</c:v>
                </c:pt>
                <c:pt idx="887">
                  <c:v>210.1484375</c:v>
                </c:pt>
                <c:pt idx="888">
                  <c:v>210.1640625</c:v>
                </c:pt>
                <c:pt idx="889">
                  <c:v>210.12109375</c:v>
                </c:pt>
                <c:pt idx="890">
                  <c:v>210.12109375</c:v>
                </c:pt>
                <c:pt idx="891">
                  <c:v>210.15234375</c:v>
                </c:pt>
                <c:pt idx="892">
                  <c:v>210.1640625</c:v>
                </c:pt>
                <c:pt idx="893">
                  <c:v>210.125</c:v>
                </c:pt>
                <c:pt idx="894">
                  <c:v>210.15234375</c:v>
                </c:pt>
                <c:pt idx="895">
                  <c:v>210.19140625</c:v>
                </c:pt>
                <c:pt idx="896">
                  <c:v>210.15234375</c:v>
                </c:pt>
                <c:pt idx="897">
                  <c:v>210.15234375</c:v>
                </c:pt>
                <c:pt idx="898">
                  <c:v>210.09765625</c:v>
                </c:pt>
                <c:pt idx="899">
                  <c:v>210.12109375</c:v>
                </c:pt>
                <c:pt idx="900">
                  <c:v>210.1484375</c:v>
                </c:pt>
                <c:pt idx="901">
                  <c:v>210.1484375</c:v>
                </c:pt>
                <c:pt idx="902">
                  <c:v>210.16015625</c:v>
                </c:pt>
                <c:pt idx="903">
                  <c:v>210.125</c:v>
                </c:pt>
                <c:pt idx="904">
                  <c:v>210.12890625</c:v>
                </c:pt>
                <c:pt idx="905">
                  <c:v>210.12890625</c:v>
                </c:pt>
                <c:pt idx="906">
                  <c:v>210.16796875</c:v>
                </c:pt>
                <c:pt idx="907">
                  <c:v>210.12890625</c:v>
                </c:pt>
                <c:pt idx="908">
                  <c:v>210.12890625</c:v>
                </c:pt>
                <c:pt idx="909">
                  <c:v>210.17578125</c:v>
                </c:pt>
                <c:pt idx="910">
                  <c:v>210.1328125</c:v>
                </c:pt>
                <c:pt idx="911">
                  <c:v>210.1328125</c:v>
                </c:pt>
                <c:pt idx="912">
                  <c:v>210.17578125</c:v>
                </c:pt>
                <c:pt idx="913">
                  <c:v>210.13671875</c:v>
                </c:pt>
                <c:pt idx="914">
                  <c:v>210.1640625</c:v>
                </c:pt>
                <c:pt idx="915">
                  <c:v>210.15625</c:v>
                </c:pt>
                <c:pt idx="916">
                  <c:v>210.12890625</c:v>
                </c:pt>
                <c:pt idx="917">
                  <c:v>210.125</c:v>
                </c:pt>
                <c:pt idx="918">
                  <c:v>210.16796875</c:v>
                </c:pt>
                <c:pt idx="919">
                  <c:v>210.1640625</c:v>
                </c:pt>
                <c:pt idx="920">
                  <c:v>210.12890625</c:v>
                </c:pt>
                <c:pt idx="921">
                  <c:v>210.12890625</c:v>
                </c:pt>
                <c:pt idx="922">
                  <c:v>210.1953125</c:v>
                </c:pt>
                <c:pt idx="923">
                  <c:v>210.16015625</c:v>
                </c:pt>
                <c:pt idx="924">
                  <c:v>210.16015625</c:v>
                </c:pt>
                <c:pt idx="925">
                  <c:v>210.16015625</c:v>
                </c:pt>
                <c:pt idx="926">
                  <c:v>210.1328125</c:v>
                </c:pt>
                <c:pt idx="927">
                  <c:v>210.1328125</c:v>
                </c:pt>
                <c:pt idx="928">
                  <c:v>210.19921875</c:v>
                </c:pt>
                <c:pt idx="929">
                  <c:v>210.16015625</c:v>
                </c:pt>
                <c:pt idx="930">
                  <c:v>210.20703125</c:v>
                </c:pt>
                <c:pt idx="931">
                  <c:v>210.1640625</c:v>
                </c:pt>
                <c:pt idx="932">
                  <c:v>210.13671875</c:v>
                </c:pt>
                <c:pt idx="933">
                  <c:v>210.13671875</c:v>
                </c:pt>
                <c:pt idx="934">
                  <c:v>210.13671875</c:v>
                </c:pt>
                <c:pt idx="935">
                  <c:v>210.1796875</c:v>
                </c:pt>
                <c:pt idx="936">
                  <c:v>210.1796875</c:v>
                </c:pt>
                <c:pt idx="937">
                  <c:v>210.10546875</c:v>
                </c:pt>
                <c:pt idx="938">
                  <c:v>210.1328125</c:v>
                </c:pt>
                <c:pt idx="939">
                  <c:v>210.1328125</c:v>
                </c:pt>
                <c:pt idx="940">
                  <c:v>210.1484375</c:v>
                </c:pt>
                <c:pt idx="941">
                  <c:v>210.13671875</c:v>
                </c:pt>
                <c:pt idx="942">
                  <c:v>210.13671875</c:v>
                </c:pt>
                <c:pt idx="943">
                  <c:v>210.109375</c:v>
                </c:pt>
                <c:pt idx="944">
                  <c:v>210.140625</c:v>
                </c:pt>
                <c:pt idx="945">
                  <c:v>210.140625</c:v>
                </c:pt>
                <c:pt idx="946">
                  <c:v>210.10546875</c:v>
                </c:pt>
                <c:pt idx="947">
                  <c:v>210.13671875</c:v>
                </c:pt>
                <c:pt idx="948">
                  <c:v>210.13671875</c:v>
                </c:pt>
                <c:pt idx="949">
                  <c:v>210.1328125</c:v>
                </c:pt>
                <c:pt idx="950">
                  <c:v>210.17578125</c:v>
                </c:pt>
                <c:pt idx="951">
                  <c:v>210.10546875</c:v>
                </c:pt>
                <c:pt idx="952">
                  <c:v>210.20703125</c:v>
                </c:pt>
                <c:pt idx="953">
                  <c:v>210.1640625</c:v>
                </c:pt>
                <c:pt idx="954">
                  <c:v>210.1328125</c:v>
                </c:pt>
                <c:pt idx="955">
                  <c:v>210.1328125</c:v>
                </c:pt>
                <c:pt idx="956">
                  <c:v>210.1328125</c:v>
                </c:pt>
                <c:pt idx="957">
                  <c:v>210.17578125</c:v>
                </c:pt>
                <c:pt idx="958">
                  <c:v>210.10546875</c:v>
                </c:pt>
                <c:pt idx="959">
                  <c:v>210.13671875</c:v>
                </c:pt>
                <c:pt idx="960">
                  <c:v>210.13671875</c:v>
                </c:pt>
                <c:pt idx="961">
                  <c:v>210.13671875</c:v>
                </c:pt>
                <c:pt idx="962">
                  <c:v>210.13671875</c:v>
                </c:pt>
                <c:pt idx="963">
                  <c:v>210.17578125</c:v>
                </c:pt>
                <c:pt idx="964">
                  <c:v>210.1796875</c:v>
                </c:pt>
                <c:pt idx="965">
                  <c:v>210.13671875</c:v>
                </c:pt>
                <c:pt idx="966">
                  <c:v>210.13671875</c:v>
                </c:pt>
                <c:pt idx="967">
                  <c:v>210.1796875</c:v>
                </c:pt>
                <c:pt idx="968">
                  <c:v>210.18359375</c:v>
                </c:pt>
                <c:pt idx="969">
                  <c:v>210.13671875</c:v>
                </c:pt>
                <c:pt idx="970">
                  <c:v>210.10546875</c:v>
                </c:pt>
                <c:pt idx="971">
                  <c:v>210.13671875</c:v>
                </c:pt>
                <c:pt idx="972">
                  <c:v>210.1796875</c:v>
                </c:pt>
                <c:pt idx="973">
                  <c:v>210.13671875</c:v>
                </c:pt>
                <c:pt idx="974">
                  <c:v>210.13671875</c:v>
                </c:pt>
                <c:pt idx="975">
                  <c:v>210.13671875</c:v>
                </c:pt>
                <c:pt idx="976">
                  <c:v>210.10546875</c:v>
                </c:pt>
                <c:pt idx="977">
                  <c:v>210.13671875</c:v>
                </c:pt>
                <c:pt idx="978">
                  <c:v>210.1640625</c:v>
                </c:pt>
                <c:pt idx="979">
                  <c:v>210.1328125</c:v>
                </c:pt>
                <c:pt idx="980">
                  <c:v>210.1953125</c:v>
                </c:pt>
                <c:pt idx="981">
                  <c:v>210.1953125</c:v>
                </c:pt>
                <c:pt idx="982">
                  <c:v>210.19921875</c:v>
                </c:pt>
                <c:pt idx="983">
                  <c:v>210.1640625</c:v>
                </c:pt>
                <c:pt idx="984">
                  <c:v>210.1015625</c:v>
                </c:pt>
                <c:pt idx="985">
                  <c:v>210.12890625</c:v>
                </c:pt>
                <c:pt idx="986">
                  <c:v>210.17578125</c:v>
                </c:pt>
                <c:pt idx="987">
                  <c:v>210.1015625</c:v>
                </c:pt>
                <c:pt idx="988">
                  <c:v>210.1328125</c:v>
                </c:pt>
                <c:pt idx="989">
                  <c:v>210.16796875</c:v>
                </c:pt>
                <c:pt idx="990">
                  <c:v>210.13671875</c:v>
                </c:pt>
                <c:pt idx="991">
                  <c:v>210.13671875</c:v>
                </c:pt>
                <c:pt idx="992">
                  <c:v>210.1328125</c:v>
                </c:pt>
                <c:pt idx="993">
                  <c:v>210.1640625</c:v>
                </c:pt>
                <c:pt idx="994">
                  <c:v>210.13671875</c:v>
                </c:pt>
                <c:pt idx="995">
                  <c:v>210.1328125</c:v>
                </c:pt>
                <c:pt idx="996">
                  <c:v>210.1328125</c:v>
                </c:pt>
                <c:pt idx="997">
                  <c:v>210.1328125</c:v>
                </c:pt>
                <c:pt idx="998">
                  <c:v>210.17578125</c:v>
                </c:pt>
                <c:pt idx="999">
                  <c:v>210.1328125</c:v>
                </c:pt>
                <c:pt idx="1000">
                  <c:v>210.13671875</c:v>
                </c:pt>
                <c:pt idx="1001">
                  <c:v>210.13671875</c:v>
                </c:pt>
                <c:pt idx="1002">
                  <c:v>210.13671875</c:v>
                </c:pt>
                <c:pt idx="1003">
                  <c:v>210.1328125</c:v>
                </c:pt>
                <c:pt idx="1004">
                  <c:v>210.1328125</c:v>
                </c:pt>
                <c:pt idx="1005">
                  <c:v>210.12890625</c:v>
                </c:pt>
                <c:pt idx="1006">
                  <c:v>210.16015625</c:v>
                </c:pt>
                <c:pt idx="1007">
                  <c:v>210.16015625</c:v>
                </c:pt>
                <c:pt idx="1008">
                  <c:v>210.20703125</c:v>
                </c:pt>
                <c:pt idx="1009">
                  <c:v>210.1640625</c:v>
                </c:pt>
                <c:pt idx="1010">
                  <c:v>210.1796875</c:v>
                </c:pt>
                <c:pt idx="1011">
                  <c:v>210.17578125</c:v>
                </c:pt>
                <c:pt idx="1012">
                  <c:v>210.13671875</c:v>
                </c:pt>
                <c:pt idx="1013">
                  <c:v>210.13671875</c:v>
                </c:pt>
                <c:pt idx="1014">
                  <c:v>210.13671875</c:v>
                </c:pt>
                <c:pt idx="1015">
                  <c:v>210.13671875</c:v>
                </c:pt>
                <c:pt idx="1016">
                  <c:v>210.20703125</c:v>
                </c:pt>
                <c:pt idx="1017">
                  <c:v>210.16796875</c:v>
                </c:pt>
                <c:pt idx="1018">
                  <c:v>210.16796875</c:v>
                </c:pt>
                <c:pt idx="1019">
                  <c:v>210.1640625</c:v>
                </c:pt>
                <c:pt idx="1020">
                  <c:v>210.1328125</c:v>
                </c:pt>
                <c:pt idx="1021">
                  <c:v>210.12890625</c:v>
                </c:pt>
                <c:pt idx="1022">
                  <c:v>210.12890625</c:v>
                </c:pt>
                <c:pt idx="1023">
                  <c:v>210.12890625</c:v>
                </c:pt>
                <c:pt idx="1024">
                  <c:v>210.13671875</c:v>
                </c:pt>
                <c:pt idx="1025">
                  <c:v>210.13671875</c:v>
                </c:pt>
                <c:pt idx="1026">
                  <c:v>210.16015625</c:v>
                </c:pt>
                <c:pt idx="1027">
                  <c:v>210.16015625</c:v>
                </c:pt>
                <c:pt idx="1028">
                  <c:v>210.1328125</c:v>
                </c:pt>
                <c:pt idx="1029">
                  <c:v>210.12109375</c:v>
                </c:pt>
                <c:pt idx="1030">
                  <c:v>210.2578125</c:v>
                </c:pt>
                <c:pt idx="1031">
                  <c:v>210.12109375</c:v>
                </c:pt>
                <c:pt idx="1032">
                  <c:v>210.1640625</c:v>
                </c:pt>
                <c:pt idx="1033">
                  <c:v>210.12109375</c:v>
                </c:pt>
                <c:pt idx="1034">
                  <c:v>210.12890625</c:v>
                </c:pt>
                <c:pt idx="1035">
                  <c:v>210.12890625</c:v>
                </c:pt>
                <c:pt idx="1036">
                  <c:v>210.171875</c:v>
                </c:pt>
                <c:pt idx="1037">
                  <c:v>210.125</c:v>
                </c:pt>
                <c:pt idx="1038">
                  <c:v>210.125</c:v>
                </c:pt>
                <c:pt idx="1039">
                  <c:v>210.125</c:v>
                </c:pt>
                <c:pt idx="1040">
                  <c:v>210.125</c:v>
                </c:pt>
                <c:pt idx="1041">
                  <c:v>210.140625</c:v>
                </c:pt>
                <c:pt idx="1042">
                  <c:v>210.1640625</c:v>
                </c:pt>
                <c:pt idx="1043">
                  <c:v>210.203125</c:v>
                </c:pt>
                <c:pt idx="1044">
                  <c:v>210.1328125</c:v>
                </c:pt>
                <c:pt idx="1045">
                  <c:v>210.1328125</c:v>
                </c:pt>
                <c:pt idx="1046">
                  <c:v>210.1328125</c:v>
                </c:pt>
                <c:pt idx="1047">
                  <c:v>210.09765625</c:v>
                </c:pt>
                <c:pt idx="1048">
                  <c:v>210.12890625</c:v>
                </c:pt>
                <c:pt idx="1049">
                  <c:v>210.12890625</c:v>
                </c:pt>
                <c:pt idx="1050">
                  <c:v>210.1015625</c:v>
                </c:pt>
                <c:pt idx="1051">
                  <c:v>210.1328125</c:v>
                </c:pt>
                <c:pt idx="1052">
                  <c:v>210.1796875</c:v>
                </c:pt>
                <c:pt idx="1053">
                  <c:v>210.12890625</c:v>
                </c:pt>
                <c:pt idx="1054">
                  <c:v>210.12890625</c:v>
                </c:pt>
                <c:pt idx="1055">
                  <c:v>210.09765625</c:v>
                </c:pt>
                <c:pt idx="1056">
                  <c:v>210.16015625</c:v>
                </c:pt>
                <c:pt idx="1057">
                  <c:v>210.19921875</c:v>
                </c:pt>
                <c:pt idx="1058">
                  <c:v>210.140625</c:v>
                </c:pt>
                <c:pt idx="1059">
                  <c:v>210.140625</c:v>
                </c:pt>
                <c:pt idx="1060">
                  <c:v>210.109375</c:v>
                </c:pt>
                <c:pt idx="1061">
                  <c:v>210.109375</c:v>
                </c:pt>
                <c:pt idx="1062">
                  <c:v>210.18359375</c:v>
                </c:pt>
                <c:pt idx="1063">
                  <c:v>210.18359375</c:v>
                </c:pt>
                <c:pt idx="1064">
                  <c:v>210.109375</c:v>
                </c:pt>
                <c:pt idx="1065">
                  <c:v>210.13671875</c:v>
                </c:pt>
                <c:pt idx="1066">
                  <c:v>210.13671875</c:v>
                </c:pt>
                <c:pt idx="1067">
                  <c:v>210.10546875</c:v>
                </c:pt>
                <c:pt idx="1068">
                  <c:v>210.1640625</c:v>
                </c:pt>
                <c:pt idx="1069">
                  <c:v>210.1640625</c:v>
                </c:pt>
                <c:pt idx="1070">
                  <c:v>210.13671875</c:v>
                </c:pt>
                <c:pt idx="1071">
                  <c:v>210.13671875</c:v>
                </c:pt>
                <c:pt idx="1072">
                  <c:v>210.10546875</c:v>
                </c:pt>
                <c:pt idx="1073">
                  <c:v>210.13671875</c:v>
                </c:pt>
                <c:pt idx="1074">
                  <c:v>210.1796875</c:v>
                </c:pt>
                <c:pt idx="1075">
                  <c:v>210.13671875</c:v>
                </c:pt>
                <c:pt idx="1076">
                  <c:v>210.17578125</c:v>
                </c:pt>
                <c:pt idx="1077">
                  <c:v>210.10546875</c:v>
                </c:pt>
                <c:pt idx="1078">
                  <c:v>210.171875</c:v>
                </c:pt>
                <c:pt idx="1079">
                  <c:v>210.171875</c:v>
                </c:pt>
                <c:pt idx="1080">
                  <c:v>210.13671875</c:v>
                </c:pt>
                <c:pt idx="1081">
                  <c:v>210.13671875</c:v>
                </c:pt>
                <c:pt idx="1082">
                  <c:v>210.1328125</c:v>
                </c:pt>
                <c:pt idx="1083">
                  <c:v>210.203125</c:v>
                </c:pt>
                <c:pt idx="1084">
                  <c:v>210.1640625</c:v>
                </c:pt>
                <c:pt idx="1085">
                  <c:v>210.1328125</c:v>
                </c:pt>
                <c:pt idx="1086">
                  <c:v>210.1640625</c:v>
                </c:pt>
                <c:pt idx="1087">
                  <c:v>210.1640625</c:v>
                </c:pt>
                <c:pt idx="1088">
                  <c:v>210.12890625</c:v>
                </c:pt>
                <c:pt idx="1089">
                  <c:v>210.171875</c:v>
                </c:pt>
                <c:pt idx="1090">
                  <c:v>210.12890625</c:v>
                </c:pt>
                <c:pt idx="1091">
                  <c:v>210.12890625</c:v>
                </c:pt>
                <c:pt idx="1092">
                  <c:v>210.12890625</c:v>
                </c:pt>
                <c:pt idx="1093">
                  <c:v>210.12890625</c:v>
                </c:pt>
                <c:pt idx="1094">
                  <c:v>210.12890625</c:v>
                </c:pt>
                <c:pt idx="1095">
                  <c:v>210.09765625</c:v>
                </c:pt>
                <c:pt idx="1096">
                  <c:v>210.15625</c:v>
                </c:pt>
                <c:pt idx="1097">
                  <c:v>210.15625</c:v>
                </c:pt>
                <c:pt idx="1098">
                  <c:v>210.1328125</c:v>
                </c:pt>
                <c:pt idx="1099">
                  <c:v>210.171875</c:v>
                </c:pt>
                <c:pt idx="1100">
                  <c:v>210.140625</c:v>
                </c:pt>
                <c:pt idx="1101">
                  <c:v>210.1328125</c:v>
                </c:pt>
                <c:pt idx="1102">
                  <c:v>210.1328125</c:v>
                </c:pt>
                <c:pt idx="1103">
                  <c:v>210.12890625</c:v>
                </c:pt>
                <c:pt idx="1104">
                  <c:v>210.12890625</c:v>
                </c:pt>
                <c:pt idx="1105">
                  <c:v>210.09765625</c:v>
                </c:pt>
                <c:pt idx="1106">
                  <c:v>210.125</c:v>
                </c:pt>
                <c:pt idx="1107">
                  <c:v>210.125</c:v>
                </c:pt>
                <c:pt idx="1108">
                  <c:v>210.12890625</c:v>
                </c:pt>
                <c:pt idx="1109">
                  <c:v>210.16015625</c:v>
                </c:pt>
                <c:pt idx="1110">
                  <c:v>210.171875</c:v>
                </c:pt>
                <c:pt idx="1111">
                  <c:v>210.13671875</c:v>
                </c:pt>
                <c:pt idx="1112">
                  <c:v>210.13671875</c:v>
                </c:pt>
                <c:pt idx="1113">
                  <c:v>210.13671875</c:v>
                </c:pt>
                <c:pt idx="1114">
                  <c:v>210.10546875</c:v>
                </c:pt>
                <c:pt idx="1115">
                  <c:v>210.17578125</c:v>
                </c:pt>
                <c:pt idx="1116">
                  <c:v>210.1328125</c:v>
                </c:pt>
                <c:pt idx="1117">
                  <c:v>210.10546875</c:v>
                </c:pt>
                <c:pt idx="1118">
                  <c:v>210.1640625</c:v>
                </c:pt>
                <c:pt idx="1119">
                  <c:v>210.20703125</c:v>
                </c:pt>
                <c:pt idx="1120">
                  <c:v>210.13671875</c:v>
                </c:pt>
                <c:pt idx="1121">
                  <c:v>210.13671875</c:v>
                </c:pt>
                <c:pt idx="1122">
                  <c:v>210.13671875</c:v>
                </c:pt>
                <c:pt idx="1123">
                  <c:v>210.13671875</c:v>
                </c:pt>
                <c:pt idx="1124">
                  <c:v>210.1328125</c:v>
                </c:pt>
                <c:pt idx="1125">
                  <c:v>210.171875</c:v>
                </c:pt>
                <c:pt idx="1126">
                  <c:v>210.140625</c:v>
                </c:pt>
                <c:pt idx="1127">
                  <c:v>210.140625</c:v>
                </c:pt>
                <c:pt idx="1128">
                  <c:v>210.18359375</c:v>
                </c:pt>
                <c:pt idx="1129">
                  <c:v>210.140625</c:v>
                </c:pt>
                <c:pt idx="1130">
                  <c:v>210.140625</c:v>
                </c:pt>
                <c:pt idx="1131">
                  <c:v>210.1796875</c:v>
                </c:pt>
                <c:pt idx="1132">
                  <c:v>210.13671875</c:v>
                </c:pt>
                <c:pt idx="1133">
                  <c:v>210.13671875</c:v>
                </c:pt>
                <c:pt idx="1134">
                  <c:v>210.140625</c:v>
                </c:pt>
                <c:pt idx="1135">
                  <c:v>210.18359375</c:v>
                </c:pt>
                <c:pt idx="1136">
                  <c:v>210.140625</c:v>
                </c:pt>
                <c:pt idx="1137">
                  <c:v>210.16796875</c:v>
                </c:pt>
                <c:pt idx="1138">
                  <c:v>210.20703125</c:v>
                </c:pt>
                <c:pt idx="1139">
                  <c:v>210.13671875</c:v>
                </c:pt>
                <c:pt idx="1140">
                  <c:v>210.140625</c:v>
                </c:pt>
                <c:pt idx="1141">
                  <c:v>210.140625</c:v>
                </c:pt>
                <c:pt idx="1142">
                  <c:v>210.14453125</c:v>
                </c:pt>
                <c:pt idx="1143">
                  <c:v>210.14453125</c:v>
                </c:pt>
                <c:pt idx="1144">
                  <c:v>210.11328125</c:v>
                </c:pt>
                <c:pt idx="1145">
                  <c:v>210.14453125</c:v>
                </c:pt>
                <c:pt idx="1146">
                  <c:v>210.14453125</c:v>
                </c:pt>
                <c:pt idx="1147">
                  <c:v>210.1796875</c:v>
                </c:pt>
                <c:pt idx="1148">
                  <c:v>210.14453125</c:v>
                </c:pt>
                <c:pt idx="1149">
                  <c:v>210.14453125</c:v>
                </c:pt>
                <c:pt idx="1150">
                  <c:v>210.18359375</c:v>
                </c:pt>
                <c:pt idx="1151">
                  <c:v>210.14453125</c:v>
                </c:pt>
                <c:pt idx="1152">
                  <c:v>210.11328125</c:v>
                </c:pt>
                <c:pt idx="1153">
                  <c:v>210.14453125</c:v>
                </c:pt>
                <c:pt idx="1154">
                  <c:v>210.14453125</c:v>
                </c:pt>
                <c:pt idx="1155">
                  <c:v>210.140625</c:v>
                </c:pt>
                <c:pt idx="1156">
                  <c:v>210.140625</c:v>
                </c:pt>
                <c:pt idx="1157">
                  <c:v>210.109375</c:v>
                </c:pt>
                <c:pt idx="1158">
                  <c:v>210.1796875</c:v>
                </c:pt>
                <c:pt idx="1159">
                  <c:v>210.13671875</c:v>
                </c:pt>
                <c:pt idx="1160">
                  <c:v>210.13671875</c:v>
                </c:pt>
                <c:pt idx="1161">
                  <c:v>210.13671875</c:v>
                </c:pt>
                <c:pt idx="1162">
                  <c:v>210.17578125</c:v>
                </c:pt>
                <c:pt idx="1163">
                  <c:v>210.13671875</c:v>
                </c:pt>
                <c:pt idx="1164">
                  <c:v>210.13671875</c:v>
                </c:pt>
                <c:pt idx="1165">
                  <c:v>210.140625</c:v>
                </c:pt>
                <c:pt idx="1166">
                  <c:v>210.18359375</c:v>
                </c:pt>
                <c:pt idx="1167">
                  <c:v>210.11328125</c:v>
                </c:pt>
                <c:pt idx="1168">
                  <c:v>210.14453125</c:v>
                </c:pt>
                <c:pt idx="1169">
                  <c:v>210.14453125</c:v>
                </c:pt>
                <c:pt idx="1170">
                  <c:v>210.140625</c:v>
                </c:pt>
                <c:pt idx="1171">
                  <c:v>210.1796875</c:v>
                </c:pt>
                <c:pt idx="1172">
                  <c:v>210.140625</c:v>
                </c:pt>
                <c:pt idx="1173">
                  <c:v>210.140625</c:v>
                </c:pt>
                <c:pt idx="1174">
                  <c:v>210.18359375</c:v>
                </c:pt>
                <c:pt idx="1175">
                  <c:v>210.14453125</c:v>
                </c:pt>
                <c:pt idx="1176">
                  <c:v>210.14453125</c:v>
                </c:pt>
                <c:pt idx="1177">
                  <c:v>210.15234375</c:v>
                </c:pt>
                <c:pt idx="1178">
                  <c:v>210.18359375</c:v>
                </c:pt>
                <c:pt idx="1179">
                  <c:v>210.140625</c:v>
                </c:pt>
                <c:pt idx="1180">
                  <c:v>210.140625</c:v>
                </c:pt>
                <c:pt idx="1181">
                  <c:v>210.140625</c:v>
                </c:pt>
                <c:pt idx="1182">
                  <c:v>210.140625</c:v>
                </c:pt>
                <c:pt idx="1183">
                  <c:v>210.18359375</c:v>
                </c:pt>
                <c:pt idx="1184">
                  <c:v>210.14453125</c:v>
                </c:pt>
                <c:pt idx="1185">
                  <c:v>210.14453125</c:v>
                </c:pt>
                <c:pt idx="1186">
                  <c:v>210.11328125</c:v>
                </c:pt>
                <c:pt idx="1187">
                  <c:v>210.18359375</c:v>
                </c:pt>
                <c:pt idx="1188">
                  <c:v>210.21875</c:v>
                </c:pt>
                <c:pt idx="1189">
                  <c:v>210.14453125</c:v>
                </c:pt>
                <c:pt idx="1190">
                  <c:v>210.1796875</c:v>
                </c:pt>
                <c:pt idx="1191">
                  <c:v>210.13671875</c:v>
                </c:pt>
                <c:pt idx="1192">
                  <c:v>210.1796875</c:v>
                </c:pt>
                <c:pt idx="1193">
                  <c:v>210.1796875</c:v>
                </c:pt>
                <c:pt idx="1194">
                  <c:v>210.15234375</c:v>
                </c:pt>
                <c:pt idx="1195">
                  <c:v>210.140625</c:v>
                </c:pt>
                <c:pt idx="1196">
                  <c:v>210.140625</c:v>
                </c:pt>
                <c:pt idx="1197">
                  <c:v>210.1796875</c:v>
                </c:pt>
                <c:pt idx="1198">
                  <c:v>210.140625</c:v>
                </c:pt>
                <c:pt idx="1199">
                  <c:v>210.140625</c:v>
                </c:pt>
                <c:pt idx="1200">
                  <c:v>210.140625</c:v>
                </c:pt>
                <c:pt idx="1201">
                  <c:v>210.140625</c:v>
                </c:pt>
                <c:pt idx="1202">
                  <c:v>210.109375</c:v>
                </c:pt>
                <c:pt idx="1203">
                  <c:v>210.140625</c:v>
                </c:pt>
                <c:pt idx="1204">
                  <c:v>210.140625</c:v>
                </c:pt>
                <c:pt idx="1205">
                  <c:v>210.14453125</c:v>
                </c:pt>
                <c:pt idx="1206">
                  <c:v>210.14453125</c:v>
                </c:pt>
                <c:pt idx="1207">
                  <c:v>210.15625</c:v>
                </c:pt>
                <c:pt idx="1208">
                  <c:v>210.13671875</c:v>
                </c:pt>
                <c:pt idx="1209">
                  <c:v>210.1796875</c:v>
                </c:pt>
                <c:pt idx="1210">
                  <c:v>210.10546875</c:v>
                </c:pt>
                <c:pt idx="1211">
                  <c:v>210.1328125</c:v>
                </c:pt>
                <c:pt idx="1212">
                  <c:v>210.1328125</c:v>
                </c:pt>
                <c:pt idx="1213">
                  <c:v>210.13671875</c:v>
                </c:pt>
                <c:pt idx="1214">
                  <c:v>210.13671875</c:v>
                </c:pt>
                <c:pt idx="1215">
                  <c:v>210.13671875</c:v>
                </c:pt>
                <c:pt idx="1216">
                  <c:v>210.140625</c:v>
                </c:pt>
                <c:pt idx="1217">
                  <c:v>210.140625</c:v>
                </c:pt>
                <c:pt idx="1218">
                  <c:v>210.14453125</c:v>
                </c:pt>
                <c:pt idx="1219">
                  <c:v>210.1875</c:v>
                </c:pt>
                <c:pt idx="1220">
                  <c:v>210.1796875</c:v>
                </c:pt>
                <c:pt idx="1221">
                  <c:v>210.140625</c:v>
                </c:pt>
                <c:pt idx="1222">
                  <c:v>210.140625</c:v>
                </c:pt>
                <c:pt idx="1223">
                  <c:v>210.109375</c:v>
                </c:pt>
                <c:pt idx="1224">
                  <c:v>210.18359375</c:v>
                </c:pt>
                <c:pt idx="1225">
                  <c:v>210.140625</c:v>
                </c:pt>
                <c:pt idx="1226">
                  <c:v>210.11328125</c:v>
                </c:pt>
                <c:pt idx="1227">
                  <c:v>210.11328125</c:v>
                </c:pt>
                <c:pt idx="1228">
                  <c:v>210.140625</c:v>
                </c:pt>
                <c:pt idx="1229">
                  <c:v>210.140625</c:v>
                </c:pt>
                <c:pt idx="1230">
                  <c:v>210.109375</c:v>
                </c:pt>
                <c:pt idx="1231">
                  <c:v>210.1796875</c:v>
                </c:pt>
                <c:pt idx="1232">
                  <c:v>210.140625</c:v>
                </c:pt>
                <c:pt idx="1233">
                  <c:v>210.14453125</c:v>
                </c:pt>
                <c:pt idx="1234">
                  <c:v>210.14453125</c:v>
                </c:pt>
                <c:pt idx="1235">
                  <c:v>210.14453125</c:v>
                </c:pt>
                <c:pt idx="1236">
                  <c:v>210.20703125</c:v>
                </c:pt>
                <c:pt idx="1237">
                  <c:v>210.16796875</c:v>
                </c:pt>
                <c:pt idx="1238">
                  <c:v>210.1328125</c:v>
                </c:pt>
                <c:pt idx="1239">
                  <c:v>210.17578125</c:v>
                </c:pt>
                <c:pt idx="1240">
                  <c:v>210.1015625</c:v>
                </c:pt>
                <c:pt idx="1241">
                  <c:v>210.12890625</c:v>
                </c:pt>
                <c:pt idx="1242">
                  <c:v>210.171875</c:v>
                </c:pt>
                <c:pt idx="1243">
                  <c:v>210.17578125</c:v>
                </c:pt>
                <c:pt idx="1244">
                  <c:v>210.1328125</c:v>
                </c:pt>
                <c:pt idx="1245">
                  <c:v>210.1328125</c:v>
                </c:pt>
                <c:pt idx="1246">
                  <c:v>210.13671875</c:v>
                </c:pt>
                <c:pt idx="1247">
                  <c:v>210.17578125</c:v>
                </c:pt>
                <c:pt idx="1248">
                  <c:v>210.17578125</c:v>
                </c:pt>
                <c:pt idx="1249">
                  <c:v>210.26171875</c:v>
                </c:pt>
                <c:pt idx="1250">
                  <c:v>210.1328125</c:v>
                </c:pt>
                <c:pt idx="1251">
                  <c:v>210.26171875</c:v>
                </c:pt>
                <c:pt idx="1252">
                  <c:v>210.16015625</c:v>
                </c:pt>
                <c:pt idx="1253">
                  <c:v>210.1328125</c:v>
                </c:pt>
                <c:pt idx="1254">
                  <c:v>210.12890625</c:v>
                </c:pt>
                <c:pt idx="1255">
                  <c:v>210.12890625</c:v>
                </c:pt>
                <c:pt idx="1256">
                  <c:v>210.19921875</c:v>
                </c:pt>
                <c:pt idx="1257">
                  <c:v>210.12890625</c:v>
                </c:pt>
                <c:pt idx="1258">
                  <c:v>210.140625</c:v>
                </c:pt>
                <c:pt idx="1259">
                  <c:v>210.16796875</c:v>
                </c:pt>
                <c:pt idx="1260">
                  <c:v>210.12890625</c:v>
                </c:pt>
                <c:pt idx="1261">
                  <c:v>210.12890625</c:v>
                </c:pt>
                <c:pt idx="1262">
                  <c:v>210.12890625</c:v>
                </c:pt>
                <c:pt idx="1263">
                  <c:v>210.14453125</c:v>
                </c:pt>
                <c:pt idx="1264">
                  <c:v>210.17578125</c:v>
                </c:pt>
                <c:pt idx="1265">
                  <c:v>210.12890625</c:v>
                </c:pt>
                <c:pt idx="1266">
                  <c:v>210.09765625</c:v>
                </c:pt>
                <c:pt idx="1267">
                  <c:v>210.17578125</c:v>
                </c:pt>
                <c:pt idx="1268">
                  <c:v>210.12890625</c:v>
                </c:pt>
                <c:pt idx="1269">
                  <c:v>210.16796875</c:v>
                </c:pt>
                <c:pt idx="1270">
                  <c:v>210.12890625</c:v>
                </c:pt>
                <c:pt idx="1271">
                  <c:v>210.14453125</c:v>
                </c:pt>
                <c:pt idx="1272">
                  <c:v>210.171875</c:v>
                </c:pt>
                <c:pt idx="1273">
                  <c:v>210.12890625</c:v>
                </c:pt>
                <c:pt idx="1274">
                  <c:v>210.1015625</c:v>
                </c:pt>
                <c:pt idx="1275">
                  <c:v>210.12890625</c:v>
                </c:pt>
                <c:pt idx="1276">
                  <c:v>210.12890625</c:v>
                </c:pt>
                <c:pt idx="1277">
                  <c:v>210.09765625</c:v>
                </c:pt>
                <c:pt idx="1278">
                  <c:v>210.12890625</c:v>
                </c:pt>
                <c:pt idx="1279">
                  <c:v>210.16796875</c:v>
                </c:pt>
                <c:pt idx="1280">
                  <c:v>210.171875</c:v>
                </c:pt>
                <c:pt idx="1281">
                  <c:v>210.12890625</c:v>
                </c:pt>
                <c:pt idx="1282">
                  <c:v>210.171875</c:v>
                </c:pt>
                <c:pt idx="1283">
                  <c:v>210.171875</c:v>
                </c:pt>
                <c:pt idx="1284">
                  <c:v>210.16796875</c:v>
                </c:pt>
                <c:pt idx="1285">
                  <c:v>210.1328125</c:v>
                </c:pt>
                <c:pt idx="1286">
                  <c:v>210.1328125</c:v>
                </c:pt>
                <c:pt idx="1287">
                  <c:v>210.1015625</c:v>
                </c:pt>
                <c:pt idx="1288">
                  <c:v>210.1015625</c:v>
                </c:pt>
                <c:pt idx="1289">
                  <c:v>210.1328125</c:v>
                </c:pt>
                <c:pt idx="1290">
                  <c:v>210.1328125</c:v>
                </c:pt>
                <c:pt idx="1291">
                  <c:v>210.1015625</c:v>
                </c:pt>
                <c:pt idx="1292">
                  <c:v>210.1015625</c:v>
                </c:pt>
                <c:pt idx="1293">
                  <c:v>210.1328125</c:v>
                </c:pt>
                <c:pt idx="1294">
                  <c:v>210.17578125</c:v>
                </c:pt>
                <c:pt idx="1295">
                  <c:v>210.1015625</c:v>
                </c:pt>
                <c:pt idx="1296">
                  <c:v>210.12890625</c:v>
                </c:pt>
                <c:pt idx="1297">
                  <c:v>210.12890625</c:v>
                </c:pt>
                <c:pt idx="1298">
                  <c:v>210.12890625</c:v>
                </c:pt>
                <c:pt idx="1299">
                  <c:v>210.12890625</c:v>
                </c:pt>
                <c:pt idx="1300">
                  <c:v>210.1328125</c:v>
                </c:pt>
                <c:pt idx="1301">
                  <c:v>210.1640625</c:v>
                </c:pt>
                <c:pt idx="1302">
                  <c:v>210.140625</c:v>
                </c:pt>
                <c:pt idx="1303">
                  <c:v>210.15234375</c:v>
                </c:pt>
                <c:pt idx="1304">
                  <c:v>210.140625</c:v>
                </c:pt>
                <c:pt idx="1305">
                  <c:v>210.140625</c:v>
                </c:pt>
                <c:pt idx="1306">
                  <c:v>210.1484375</c:v>
                </c:pt>
                <c:pt idx="1307">
                  <c:v>210.13671875</c:v>
                </c:pt>
                <c:pt idx="1308">
                  <c:v>210.1796875</c:v>
                </c:pt>
                <c:pt idx="1309">
                  <c:v>210.13671875</c:v>
                </c:pt>
                <c:pt idx="1310">
                  <c:v>210.1796875</c:v>
                </c:pt>
                <c:pt idx="1311">
                  <c:v>210.1796875</c:v>
                </c:pt>
                <c:pt idx="1312">
                  <c:v>210.13671875</c:v>
                </c:pt>
                <c:pt idx="1313">
                  <c:v>210.13671875</c:v>
                </c:pt>
                <c:pt idx="1314">
                  <c:v>210.140625</c:v>
                </c:pt>
                <c:pt idx="1315">
                  <c:v>210.140625</c:v>
                </c:pt>
                <c:pt idx="1316">
                  <c:v>210.1796875</c:v>
                </c:pt>
                <c:pt idx="1317">
                  <c:v>210.13671875</c:v>
                </c:pt>
                <c:pt idx="1318">
                  <c:v>210.16796875</c:v>
                </c:pt>
                <c:pt idx="1319">
                  <c:v>210.20703125</c:v>
                </c:pt>
                <c:pt idx="1320">
                  <c:v>210.203125</c:v>
                </c:pt>
                <c:pt idx="1321">
                  <c:v>210.203125</c:v>
                </c:pt>
                <c:pt idx="1322">
                  <c:v>210.16796875</c:v>
                </c:pt>
                <c:pt idx="1323">
                  <c:v>210.1328125</c:v>
                </c:pt>
                <c:pt idx="1324">
                  <c:v>210.1328125</c:v>
                </c:pt>
                <c:pt idx="1325">
                  <c:v>210.1328125</c:v>
                </c:pt>
                <c:pt idx="1326">
                  <c:v>210.1328125</c:v>
                </c:pt>
                <c:pt idx="1327">
                  <c:v>210.18359375</c:v>
                </c:pt>
                <c:pt idx="1328">
                  <c:v>210.13671875</c:v>
                </c:pt>
                <c:pt idx="1329">
                  <c:v>210.109375</c:v>
                </c:pt>
                <c:pt idx="1330">
                  <c:v>210.13671875</c:v>
                </c:pt>
                <c:pt idx="1331">
                  <c:v>210.13671875</c:v>
                </c:pt>
                <c:pt idx="1332">
                  <c:v>210.13671875</c:v>
                </c:pt>
                <c:pt idx="1333">
                  <c:v>210.13671875</c:v>
                </c:pt>
                <c:pt idx="1334">
                  <c:v>210.13671875</c:v>
                </c:pt>
                <c:pt idx="1335">
                  <c:v>210.16796875</c:v>
                </c:pt>
                <c:pt idx="1336">
                  <c:v>210.1796875</c:v>
                </c:pt>
                <c:pt idx="1337">
                  <c:v>210.1328125</c:v>
                </c:pt>
                <c:pt idx="1338">
                  <c:v>210.171875</c:v>
                </c:pt>
                <c:pt idx="1339">
                  <c:v>210.1328125</c:v>
                </c:pt>
                <c:pt idx="1340">
                  <c:v>210.125</c:v>
                </c:pt>
                <c:pt idx="1341">
                  <c:v>210.16796875</c:v>
                </c:pt>
                <c:pt idx="1342">
                  <c:v>210.12890625</c:v>
                </c:pt>
                <c:pt idx="1343">
                  <c:v>210.203125</c:v>
                </c:pt>
                <c:pt idx="1344">
                  <c:v>210.1328125</c:v>
                </c:pt>
                <c:pt idx="1345">
                  <c:v>210.13671875</c:v>
                </c:pt>
                <c:pt idx="1346">
                  <c:v>210.13671875</c:v>
                </c:pt>
                <c:pt idx="1347">
                  <c:v>210.10546875</c:v>
                </c:pt>
                <c:pt idx="1348">
                  <c:v>210.13671875</c:v>
                </c:pt>
                <c:pt idx="1349">
                  <c:v>210.13671875</c:v>
                </c:pt>
                <c:pt idx="1350">
                  <c:v>210.13671875</c:v>
                </c:pt>
                <c:pt idx="1351">
                  <c:v>210.13671875</c:v>
                </c:pt>
                <c:pt idx="1352">
                  <c:v>210.10546875</c:v>
                </c:pt>
                <c:pt idx="1353">
                  <c:v>210.1796875</c:v>
                </c:pt>
                <c:pt idx="1354">
                  <c:v>210.13671875</c:v>
                </c:pt>
                <c:pt idx="1355">
                  <c:v>210.140625</c:v>
                </c:pt>
                <c:pt idx="1356">
                  <c:v>210.140625</c:v>
                </c:pt>
                <c:pt idx="1357">
                  <c:v>210.18359375</c:v>
                </c:pt>
                <c:pt idx="1358">
                  <c:v>210.13671875</c:v>
                </c:pt>
                <c:pt idx="1359">
                  <c:v>210.13671875</c:v>
                </c:pt>
                <c:pt idx="1360">
                  <c:v>210.13671875</c:v>
                </c:pt>
                <c:pt idx="1361">
                  <c:v>210.13671875</c:v>
                </c:pt>
                <c:pt idx="1362">
                  <c:v>210.13671875</c:v>
                </c:pt>
                <c:pt idx="1363">
                  <c:v>210.140625</c:v>
                </c:pt>
                <c:pt idx="1364">
                  <c:v>210.140625</c:v>
                </c:pt>
                <c:pt idx="1365">
                  <c:v>210.109375</c:v>
                </c:pt>
                <c:pt idx="1366">
                  <c:v>210.171875</c:v>
                </c:pt>
                <c:pt idx="1367">
                  <c:v>210.171875</c:v>
                </c:pt>
                <c:pt idx="1368">
                  <c:v>210.109375</c:v>
                </c:pt>
                <c:pt idx="1369">
                  <c:v>210.13671875</c:v>
                </c:pt>
                <c:pt idx="1370">
                  <c:v>210.13671875</c:v>
                </c:pt>
                <c:pt idx="1371">
                  <c:v>210.10546875</c:v>
                </c:pt>
                <c:pt idx="1372">
                  <c:v>210.13671875</c:v>
                </c:pt>
                <c:pt idx="1373">
                  <c:v>210.13671875</c:v>
                </c:pt>
                <c:pt idx="1374">
                  <c:v>210.1796875</c:v>
                </c:pt>
                <c:pt idx="1375">
                  <c:v>210.140625</c:v>
                </c:pt>
                <c:pt idx="1376">
                  <c:v>210.140625</c:v>
                </c:pt>
                <c:pt idx="1377">
                  <c:v>210.140625</c:v>
                </c:pt>
                <c:pt idx="1378">
                  <c:v>210.18359375</c:v>
                </c:pt>
                <c:pt idx="1379">
                  <c:v>210.140625</c:v>
                </c:pt>
                <c:pt idx="1380">
                  <c:v>210.1796875</c:v>
                </c:pt>
                <c:pt idx="1381">
                  <c:v>210.13671875</c:v>
                </c:pt>
                <c:pt idx="1382">
                  <c:v>210.17578125</c:v>
                </c:pt>
                <c:pt idx="1383">
                  <c:v>210.13671875</c:v>
                </c:pt>
                <c:pt idx="1384">
                  <c:v>210.18359375</c:v>
                </c:pt>
                <c:pt idx="1385">
                  <c:v>210.13671875</c:v>
                </c:pt>
                <c:pt idx="1386">
                  <c:v>210.17578125</c:v>
                </c:pt>
                <c:pt idx="1387">
                  <c:v>210.13671875</c:v>
                </c:pt>
                <c:pt idx="1388">
                  <c:v>210.1640625</c:v>
                </c:pt>
                <c:pt idx="1389">
                  <c:v>210.2109375</c:v>
                </c:pt>
                <c:pt idx="1390">
                  <c:v>210.13671875</c:v>
                </c:pt>
                <c:pt idx="1391">
                  <c:v>210.13671875</c:v>
                </c:pt>
                <c:pt idx="1392">
                  <c:v>210.13671875</c:v>
                </c:pt>
                <c:pt idx="1393">
                  <c:v>210.13671875</c:v>
                </c:pt>
                <c:pt idx="1394">
                  <c:v>210.13671875</c:v>
                </c:pt>
                <c:pt idx="1395">
                  <c:v>210.13671875</c:v>
                </c:pt>
                <c:pt idx="1396">
                  <c:v>210.109375</c:v>
                </c:pt>
                <c:pt idx="1397">
                  <c:v>210.140625</c:v>
                </c:pt>
                <c:pt idx="1398">
                  <c:v>210.140625</c:v>
                </c:pt>
                <c:pt idx="1399">
                  <c:v>210.109375</c:v>
                </c:pt>
                <c:pt idx="1400">
                  <c:v>210.17578125</c:v>
                </c:pt>
                <c:pt idx="1401">
                  <c:v>210.13671875</c:v>
                </c:pt>
                <c:pt idx="1402">
                  <c:v>210.17578125</c:v>
                </c:pt>
                <c:pt idx="1403">
                  <c:v>210.13671875</c:v>
                </c:pt>
                <c:pt idx="1404">
                  <c:v>210.1640625</c:v>
                </c:pt>
                <c:pt idx="1405">
                  <c:v>210.203125</c:v>
                </c:pt>
                <c:pt idx="1406">
                  <c:v>210.1328125</c:v>
                </c:pt>
                <c:pt idx="1407">
                  <c:v>210.1328125</c:v>
                </c:pt>
                <c:pt idx="1408">
                  <c:v>210.1328125</c:v>
                </c:pt>
                <c:pt idx="1409">
                  <c:v>210.10546875</c:v>
                </c:pt>
                <c:pt idx="1410">
                  <c:v>210.13671875</c:v>
                </c:pt>
                <c:pt idx="1411">
                  <c:v>210.13671875</c:v>
                </c:pt>
                <c:pt idx="1412">
                  <c:v>210.1796875</c:v>
                </c:pt>
                <c:pt idx="1413">
                  <c:v>210.1796875</c:v>
                </c:pt>
                <c:pt idx="1414">
                  <c:v>210.1796875</c:v>
                </c:pt>
                <c:pt idx="1415">
                  <c:v>210.10546875</c:v>
                </c:pt>
                <c:pt idx="1416">
                  <c:v>210.13671875</c:v>
                </c:pt>
                <c:pt idx="1417">
                  <c:v>210.13671875</c:v>
                </c:pt>
                <c:pt idx="1418">
                  <c:v>210.140625</c:v>
                </c:pt>
                <c:pt idx="1419">
                  <c:v>210.18359375</c:v>
                </c:pt>
                <c:pt idx="1420">
                  <c:v>210.140625</c:v>
                </c:pt>
                <c:pt idx="1421">
                  <c:v>210.140625</c:v>
                </c:pt>
                <c:pt idx="1422">
                  <c:v>210.13671875</c:v>
                </c:pt>
                <c:pt idx="1423">
                  <c:v>210.20703125</c:v>
                </c:pt>
                <c:pt idx="1424">
                  <c:v>210.1640625</c:v>
                </c:pt>
                <c:pt idx="1425">
                  <c:v>210.1640625</c:v>
                </c:pt>
                <c:pt idx="1426">
                  <c:v>210.1796875</c:v>
                </c:pt>
                <c:pt idx="1427">
                  <c:v>210.14453125</c:v>
                </c:pt>
                <c:pt idx="1428">
                  <c:v>210.16796875</c:v>
                </c:pt>
                <c:pt idx="1429">
                  <c:v>210.16796875</c:v>
                </c:pt>
                <c:pt idx="1430">
                  <c:v>210.109375</c:v>
                </c:pt>
                <c:pt idx="1431">
                  <c:v>210.18359375</c:v>
                </c:pt>
                <c:pt idx="1432">
                  <c:v>210.140625</c:v>
                </c:pt>
                <c:pt idx="1433">
                  <c:v>210.18359375</c:v>
                </c:pt>
                <c:pt idx="1434">
                  <c:v>210.140625</c:v>
                </c:pt>
                <c:pt idx="1435">
                  <c:v>210.140625</c:v>
                </c:pt>
                <c:pt idx="1436">
                  <c:v>210.140625</c:v>
                </c:pt>
                <c:pt idx="1437">
                  <c:v>210.18359375</c:v>
                </c:pt>
                <c:pt idx="1438">
                  <c:v>210.16796875</c:v>
                </c:pt>
                <c:pt idx="1439">
                  <c:v>210.16796875</c:v>
                </c:pt>
                <c:pt idx="1440">
                  <c:v>210.10546875</c:v>
                </c:pt>
                <c:pt idx="1441">
                  <c:v>210.13671875</c:v>
                </c:pt>
                <c:pt idx="1442">
                  <c:v>210.1796875</c:v>
                </c:pt>
                <c:pt idx="1443">
                  <c:v>210.10546875</c:v>
                </c:pt>
                <c:pt idx="1444">
                  <c:v>210.1328125</c:v>
                </c:pt>
                <c:pt idx="1445">
                  <c:v>210.1328125</c:v>
                </c:pt>
                <c:pt idx="1446">
                  <c:v>210.171875</c:v>
                </c:pt>
                <c:pt idx="1447">
                  <c:v>210.12890625</c:v>
                </c:pt>
                <c:pt idx="1448">
                  <c:v>210.171875</c:v>
                </c:pt>
                <c:pt idx="1449">
                  <c:v>210.12890625</c:v>
                </c:pt>
                <c:pt idx="1450">
                  <c:v>210.12890625</c:v>
                </c:pt>
                <c:pt idx="1451">
                  <c:v>210.12890625</c:v>
                </c:pt>
                <c:pt idx="1452">
                  <c:v>210.13671875</c:v>
                </c:pt>
                <c:pt idx="1453">
                  <c:v>210.13671875</c:v>
                </c:pt>
                <c:pt idx="1454">
                  <c:v>210.1328125</c:v>
                </c:pt>
                <c:pt idx="1455">
                  <c:v>210.1328125</c:v>
                </c:pt>
                <c:pt idx="1456">
                  <c:v>210.1328125</c:v>
                </c:pt>
                <c:pt idx="1457">
                  <c:v>210.12890625</c:v>
                </c:pt>
                <c:pt idx="1458">
                  <c:v>210.16796875</c:v>
                </c:pt>
                <c:pt idx="1459">
                  <c:v>210.12890625</c:v>
                </c:pt>
                <c:pt idx="1460">
                  <c:v>210.12890625</c:v>
                </c:pt>
                <c:pt idx="1461">
                  <c:v>210.12890625</c:v>
                </c:pt>
                <c:pt idx="1462">
                  <c:v>210.1328125</c:v>
                </c:pt>
                <c:pt idx="1463">
                  <c:v>210.1328125</c:v>
                </c:pt>
                <c:pt idx="1464">
                  <c:v>210.1796875</c:v>
                </c:pt>
                <c:pt idx="1465">
                  <c:v>210.13671875</c:v>
                </c:pt>
                <c:pt idx="1466">
                  <c:v>210.18359375</c:v>
                </c:pt>
                <c:pt idx="1467">
                  <c:v>210.13671875</c:v>
                </c:pt>
                <c:pt idx="1468">
                  <c:v>210.13671875</c:v>
                </c:pt>
                <c:pt idx="1469">
                  <c:v>210.13671875</c:v>
                </c:pt>
                <c:pt idx="1470">
                  <c:v>210.2734375</c:v>
                </c:pt>
                <c:pt idx="1471">
                  <c:v>210.10546875</c:v>
                </c:pt>
                <c:pt idx="1472">
                  <c:v>210.1328125</c:v>
                </c:pt>
                <c:pt idx="1473">
                  <c:v>210.1328125</c:v>
                </c:pt>
                <c:pt idx="1474">
                  <c:v>210.1015625</c:v>
                </c:pt>
                <c:pt idx="1475">
                  <c:v>210.2109375</c:v>
                </c:pt>
                <c:pt idx="1476">
                  <c:v>210.1328125</c:v>
                </c:pt>
                <c:pt idx="1477">
                  <c:v>210.10546875</c:v>
                </c:pt>
                <c:pt idx="1478">
                  <c:v>210.1796875</c:v>
                </c:pt>
                <c:pt idx="1479">
                  <c:v>210.13671875</c:v>
                </c:pt>
                <c:pt idx="1480">
                  <c:v>210.13671875</c:v>
                </c:pt>
                <c:pt idx="1481">
                  <c:v>210.16796875</c:v>
                </c:pt>
                <c:pt idx="1482">
                  <c:v>210.2109375</c:v>
                </c:pt>
                <c:pt idx="1483">
                  <c:v>210.13671875</c:v>
                </c:pt>
                <c:pt idx="1484">
                  <c:v>210.18359375</c:v>
                </c:pt>
                <c:pt idx="1485">
                  <c:v>210.18359375</c:v>
                </c:pt>
                <c:pt idx="1486">
                  <c:v>210.140625</c:v>
                </c:pt>
                <c:pt idx="1487">
                  <c:v>210.140625</c:v>
                </c:pt>
                <c:pt idx="1488">
                  <c:v>210.10546875</c:v>
                </c:pt>
                <c:pt idx="1489">
                  <c:v>210.13671875</c:v>
                </c:pt>
                <c:pt idx="1490">
                  <c:v>210.13671875</c:v>
                </c:pt>
                <c:pt idx="1491">
                  <c:v>210.13671875</c:v>
                </c:pt>
                <c:pt idx="1492">
                  <c:v>210.13671875</c:v>
                </c:pt>
                <c:pt idx="1493">
                  <c:v>210.10546875</c:v>
                </c:pt>
                <c:pt idx="1494">
                  <c:v>210.10546875</c:v>
                </c:pt>
                <c:pt idx="1495">
                  <c:v>210.17578125</c:v>
                </c:pt>
                <c:pt idx="1496">
                  <c:v>210.1328125</c:v>
                </c:pt>
                <c:pt idx="1497">
                  <c:v>210.14453125</c:v>
                </c:pt>
                <c:pt idx="1498">
                  <c:v>210.1328125</c:v>
                </c:pt>
                <c:pt idx="1499">
                  <c:v>210.1328125</c:v>
                </c:pt>
                <c:pt idx="1500">
                  <c:v>210.10546875</c:v>
                </c:pt>
                <c:pt idx="1501">
                  <c:v>210.13671875</c:v>
                </c:pt>
                <c:pt idx="1502">
                  <c:v>210.13671875</c:v>
                </c:pt>
                <c:pt idx="1503">
                  <c:v>210.171875</c:v>
                </c:pt>
                <c:pt idx="1504">
                  <c:v>210.16796875</c:v>
                </c:pt>
                <c:pt idx="1505">
                  <c:v>210.13671875</c:v>
                </c:pt>
                <c:pt idx="1506">
                  <c:v>210.13671875</c:v>
                </c:pt>
                <c:pt idx="1507">
                  <c:v>210.1796875</c:v>
                </c:pt>
                <c:pt idx="1508">
                  <c:v>210.17578125</c:v>
                </c:pt>
                <c:pt idx="1509">
                  <c:v>210.17578125</c:v>
                </c:pt>
                <c:pt idx="1510">
                  <c:v>210.21875</c:v>
                </c:pt>
                <c:pt idx="1511">
                  <c:v>210.17578125</c:v>
                </c:pt>
                <c:pt idx="1512">
                  <c:v>210.1484375</c:v>
                </c:pt>
                <c:pt idx="1513">
                  <c:v>210.14453125</c:v>
                </c:pt>
                <c:pt idx="1514">
                  <c:v>210.14453125</c:v>
                </c:pt>
                <c:pt idx="1515">
                  <c:v>210.1796875</c:v>
                </c:pt>
                <c:pt idx="1516">
                  <c:v>210.140625</c:v>
                </c:pt>
                <c:pt idx="1517">
                  <c:v>210.140625</c:v>
                </c:pt>
                <c:pt idx="1518">
                  <c:v>210.140625</c:v>
                </c:pt>
                <c:pt idx="1519">
                  <c:v>210.16796875</c:v>
                </c:pt>
                <c:pt idx="1520">
                  <c:v>210.13671875</c:v>
                </c:pt>
                <c:pt idx="1521">
                  <c:v>210.140625</c:v>
                </c:pt>
                <c:pt idx="1522">
                  <c:v>210.140625</c:v>
                </c:pt>
                <c:pt idx="1523">
                  <c:v>210.16015625</c:v>
                </c:pt>
                <c:pt idx="1524">
                  <c:v>210.14453125</c:v>
                </c:pt>
                <c:pt idx="1525">
                  <c:v>210.14453125</c:v>
                </c:pt>
                <c:pt idx="1526">
                  <c:v>210.16015625</c:v>
                </c:pt>
                <c:pt idx="1527">
                  <c:v>210.13671875</c:v>
                </c:pt>
                <c:pt idx="1528">
                  <c:v>210.13671875</c:v>
                </c:pt>
                <c:pt idx="1529">
                  <c:v>210.13671875</c:v>
                </c:pt>
                <c:pt idx="1530">
                  <c:v>210.13671875</c:v>
                </c:pt>
                <c:pt idx="1531">
                  <c:v>210.17578125</c:v>
                </c:pt>
                <c:pt idx="1532">
                  <c:v>210.140625</c:v>
                </c:pt>
                <c:pt idx="1533">
                  <c:v>210.140625</c:v>
                </c:pt>
                <c:pt idx="1534">
                  <c:v>210.140625</c:v>
                </c:pt>
                <c:pt idx="1535">
                  <c:v>210.140625</c:v>
                </c:pt>
                <c:pt idx="1536">
                  <c:v>210.171875</c:v>
                </c:pt>
                <c:pt idx="1537">
                  <c:v>210.171875</c:v>
                </c:pt>
                <c:pt idx="1538">
                  <c:v>210.14453125</c:v>
                </c:pt>
                <c:pt idx="1539">
                  <c:v>210.14453125</c:v>
                </c:pt>
                <c:pt idx="1540">
                  <c:v>210.14453125</c:v>
                </c:pt>
                <c:pt idx="1541">
                  <c:v>210.14453125</c:v>
                </c:pt>
                <c:pt idx="1542">
                  <c:v>210.1171875</c:v>
                </c:pt>
                <c:pt idx="1543">
                  <c:v>210.140625</c:v>
                </c:pt>
                <c:pt idx="1544">
                  <c:v>210.140625</c:v>
                </c:pt>
                <c:pt idx="1545">
                  <c:v>210.109375</c:v>
                </c:pt>
                <c:pt idx="1546">
                  <c:v>210.13671875</c:v>
                </c:pt>
                <c:pt idx="1547">
                  <c:v>210.17578125</c:v>
                </c:pt>
                <c:pt idx="1548">
                  <c:v>210.14453125</c:v>
                </c:pt>
                <c:pt idx="1549">
                  <c:v>210.14453125</c:v>
                </c:pt>
                <c:pt idx="1550">
                  <c:v>210.1171875</c:v>
                </c:pt>
                <c:pt idx="1551">
                  <c:v>210.1484375</c:v>
                </c:pt>
                <c:pt idx="1552">
                  <c:v>210.1484375</c:v>
                </c:pt>
                <c:pt idx="1553">
                  <c:v>210.14453125</c:v>
                </c:pt>
                <c:pt idx="1554">
                  <c:v>210.14453125</c:v>
                </c:pt>
                <c:pt idx="1555">
                  <c:v>210.15625</c:v>
                </c:pt>
                <c:pt idx="1556">
                  <c:v>210.1796875</c:v>
                </c:pt>
                <c:pt idx="1557">
                  <c:v>210.140625</c:v>
                </c:pt>
                <c:pt idx="1558">
                  <c:v>210.14453125</c:v>
                </c:pt>
                <c:pt idx="1559">
                  <c:v>210.14453125</c:v>
                </c:pt>
                <c:pt idx="1560">
                  <c:v>210.2109375</c:v>
                </c:pt>
                <c:pt idx="1561">
                  <c:v>210.171875</c:v>
                </c:pt>
                <c:pt idx="1562">
                  <c:v>210.21484375</c:v>
                </c:pt>
                <c:pt idx="1563">
                  <c:v>210.16796875</c:v>
                </c:pt>
                <c:pt idx="1564">
                  <c:v>210.140625</c:v>
                </c:pt>
                <c:pt idx="1565">
                  <c:v>210.11328125</c:v>
                </c:pt>
                <c:pt idx="1566">
                  <c:v>210.140625</c:v>
                </c:pt>
                <c:pt idx="1567">
                  <c:v>210.140625</c:v>
                </c:pt>
                <c:pt idx="1568">
                  <c:v>210.11328125</c:v>
                </c:pt>
                <c:pt idx="1569">
                  <c:v>210.140625</c:v>
                </c:pt>
                <c:pt idx="1570">
                  <c:v>210.140625</c:v>
                </c:pt>
                <c:pt idx="1571">
                  <c:v>210.18359375</c:v>
                </c:pt>
                <c:pt idx="1572">
                  <c:v>210.171875</c:v>
                </c:pt>
                <c:pt idx="1573">
                  <c:v>210.171875</c:v>
                </c:pt>
                <c:pt idx="1574">
                  <c:v>210.140625</c:v>
                </c:pt>
                <c:pt idx="1575">
                  <c:v>210.140625</c:v>
                </c:pt>
                <c:pt idx="1576">
                  <c:v>210.26171875</c:v>
                </c:pt>
                <c:pt idx="1577">
                  <c:v>210.140625</c:v>
                </c:pt>
                <c:pt idx="1578">
                  <c:v>210.11328125</c:v>
                </c:pt>
                <c:pt idx="1579">
                  <c:v>210.14453125</c:v>
                </c:pt>
                <c:pt idx="1580">
                  <c:v>210.171875</c:v>
                </c:pt>
                <c:pt idx="1581">
                  <c:v>210.3046875</c:v>
                </c:pt>
                <c:pt idx="1582">
                  <c:v>210.171875</c:v>
                </c:pt>
                <c:pt idx="1583">
                  <c:v>210.30859375</c:v>
                </c:pt>
                <c:pt idx="1584">
                  <c:v>210.13671875</c:v>
                </c:pt>
                <c:pt idx="1585">
                  <c:v>210.1796875</c:v>
                </c:pt>
                <c:pt idx="1586">
                  <c:v>210.20703125</c:v>
                </c:pt>
                <c:pt idx="1587">
                  <c:v>210.1640625</c:v>
                </c:pt>
                <c:pt idx="1588">
                  <c:v>210.13671875</c:v>
                </c:pt>
                <c:pt idx="1589">
                  <c:v>210.13671875</c:v>
                </c:pt>
                <c:pt idx="1590">
                  <c:v>210.13671875</c:v>
                </c:pt>
                <c:pt idx="1591">
                  <c:v>210.13671875</c:v>
                </c:pt>
                <c:pt idx="1592">
                  <c:v>210.13671875</c:v>
                </c:pt>
                <c:pt idx="1593">
                  <c:v>210.13671875</c:v>
                </c:pt>
                <c:pt idx="1594">
                  <c:v>210.109375</c:v>
                </c:pt>
                <c:pt idx="1595">
                  <c:v>210.13671875</c:v>
                </c:pt>
                <c:pt idx="1596">
                  <c:v>210.13671875</c:v>
                </c:pt>
                <c:pt idx="1597">
                  <c:v>210.140625</c:v>
                </c:pt>
                <c:pt idx="1598">
                  <c:v>210.18359375</c:v>
                </c:pt>
                <c:pt idx="1599">
                  <c:v>210.15625</c:v>
                </c:pt>
                <c:pt idx="1600">
                  <c:v>210.140625</c:v>
                </c:pt>
                <c:pt idx="1601">
                  <c:v>210.140625</c:v>
                </c:pt>
                <c:pt idx="1602">
                  <c:v>210.17578125</c:v>
                </c:pt>
                <c:pt idx="1603">
                  <c:v>210.140625</c:v>
                </c:pt>
                <c:pt idx="1604">
                  <c:v>210.1484375</c:v>
                </c:pt>
                <c:pt idx="1605">
                  <c:v>210.14453125</c:v>
                </c:pt>
                <c:pt idx="1606">
                  <c:v>210.14453125</c:v>
                </c:pt>
                <c:pt idx="1607">
                  <c:v>210.11328125</c:v>
                </c:pt>
                <c:pt idx="1608">
                  <c:v>210.14453125</c:v>
                </c:pt>
                <c:pt idx="1609">
                  <c:v>210.14453125</c:v>
                </c:pt>
                <c:pt idx="1610">
                  <c:v>210.21484375</c:v>
                </c:pt>
                <c:pt idx="1611">
                  <c:v>210.171875</c:v>
                </c:pt>
                <c:pt idx="1612">
                  <c:v>210.140625</c:v>
                </c:pt>
                <c:pt idx="1613">
                  <c:v>210.21484375</c:v>
                </c:pt>
                <c:pt idx="1614">
                  <c:v>210.14453125</c:v>
                </c:pt>
                <c:pt idx="1615">
                  <c:v>210.11328125</c:v>
                </c:pt>
                <c:pt idx="1616">
                  <c:v>210.171875</c:v>
                </c:pt>
                <c:pt idx="1617">
                  <c:v>210.171875</c:v>
                </c:pt>
                <c:pt idx="1618">
                  <c:v>210.11328125</c:v>
                </c:pt>
                <c:pt idx="1619">
                  <c:v>210.14453125</c:v>
                </c:pt>
                <c:pt idx="1620">
                  <c:v>210.1875</c:v>
                </c:pt>
                <c:pt idx="1621">
                  <c:v>210.14453125</c:v>
                </c:pt>
                <c:pt idx="1622">
                  <c:v>210.14453125</c:v>
                </c:pt>
                <c:pt idx="1623">
                  <c:v>210.11328125</c:v>
                </c:pt>
                <c:pt idx="1624">
                  <c:v>210.14453125</c:v>
                </c:pt>
                <c:pt idx="1625">
                  <c:v>210.14453125</c:v>
                </c:pt>
                <c:pt idx="1626">
                  <c:v>210.11328125</c:v>
                </c:pt>
                <c:pt idx="1627">
                  <c:v>210.14453125</c:v>
                </c:pt>
                <c:pt idx="1628">
                  <c:v>210.18359375</c:v>
                </c:pt>
                <c:pt idx="1629">
                  <c:v>210.14453125</c:v>
                </c:pt>
                <c:pt idx="1630">
                  <c:v>210.14453125</c:v>
                </c:pt>
                <c:pt idx="1631">
                  <c:v>210.11328125</c:v>
                </c:pt>
                <c:pt idx="1632">
                  <c:v>210.140625</c:v>
                </c:pt>
                <c:pt idx="1633">
                  <c:v>210.140625</c:v>
                </c:pt>
                <c:pt idx="1634">
                  <c:v>210.13671875</c:v>
                </c:pt>
                <c:pt idx="1635">
                  <c:v>210.13671875</c:v>
                </c:pt>
                <c:pt idx="1636">
                  <c:v>210.109375</c:v>
                </c:pt>
                <c:pt idx="1637">
                  <c:v>210.140625</c:v>
                </c:pt>
                <c:pt idx="1638">
                  <c:v>210.171875</c:v>
                </c:pt>
                <c:pt idx="1639">
                  <c:v>210.20703125</c:v>
                </c:pt>
                <c:pt idx="1640">
                  <c:v>210.18359375</c:v>
                </c:pt>
                <c:pt idx="1641">
                  <c:v>210.109375</c:v>
                </c:pt>
                <c:pt idx="1642">
                  <c:v>210.16796875</c:v>
                </c:pt>
                <c:pt idx="1643">
                  <c:v>210.16796875</c:v>
                </c:pt>
                <c:pt idx="1644">
                  <c:v>210.14453125</c:v>
                </c:pt>
                <c:pt idx="1645">
                  <c:v>210.14453125</c:v>
                </c:pt>
                <c:pt idx="1646">
                  <c:v>210.11328125</c:v>
                </c:pt>
                <c:pt idx="1647">
                  <c:v>210.19140625</c:v>
                </c:pt>
                <c:pt idx="1648">
                  <c:v>210.14453125</c:v>
                </c:pt>
                <c:pt idx="1649">
                  <c:v>210.1875</c:v>
                </c:pt>
                <c:pt idx="1650">
                  <c:v>210.1484375</c:v>
                </c:pt>
                <c:pt idx="1651">
                  <c:v>210.1484375</c:v>
                </c:pt>
                <c:pt idx="1652">
                  <c:v>210.1484375</c:v>
                </c:pt>
                <c:pt idx="1653">
                  <c:v>210.19140625</c:v>
                </c:pt>
                <c:pt idx="1654">
                  <c:v>210.1875</c:v>
                </c:pt>
                <c:pt idx="1655">
                  <c:v>210.18359375</c:v>
                </c:pt>
                <c:pt idx="1656">
                  <c:v>210.14453125</c:v>
                </c:pt>
                <c:pt idx="1657">
                  <c:v>210.1796875</c:v>
                </c:pt>
                <c:pt idx="1658">
                  <c:v>210.1796875</c:v>
                </c:pt>
                <c:pt idx="1659">
                  <c:v>210.1171875</c:v>
                </c:pt>
                <c:pt idx="1660">
                  <c:v>210.18359375</c:v>
                </c:pt>
                <c:pt idx="1661">
                  <c:v>210.1875</c:v>
                </c:pt>
                <c:pt idx="1662">
                  <c:v>210.1171875</c:v>
                </c:pt>
                <c:pt idx="1663">
                  <c:v>210.18359375</c:v>
                </c:pt>
                <c:pt idx="1664">
                  <c:v>210.1484375</c:v>
                </c:pt>
                <c:pt idx="1665">
                  <c:v>210.1484375</c:v>
                </c:pt>
                <c:pt idx="1666">
                  <c:v>210.1484375</c:v>
                </c:pt>
                <c:pt idx="1667">
                  <c:v>210.19140625</c:v>
                </c:pt>
                <c:pt idx="1668">
                  <c:v>210.17578125</c:v>
                </c:pt>
                <c:pt idx="1669">
                  <c:v>210.21484375</c:v>
                </c:pt>
                <c:pt idx="1670">
                  <c:v>210.140625</c:v>
                </c:pt>
                <c:pt idx="1671">
                  <c:v>210.140625</c:v>
                </c:pt>
                <c:pt idx="1672">
                  <c:v>210.140625</c:v>
                </c:pt>
                <c:pt idx="1673">
                  <c:v>210.140625</c:v>
                </c:pt>
                <c:pt idx="1674">
                  <c:v>210.140625</c:v>
                </c:pt>
                <c:pt idx="1675">
                  <c:v>210.140625</c:v>
                </c:pt>
                <c:pt idx="1676">
                  <c:v>210.16796875</c:v>
                </c:pt>
                <c:pt idx="1677">
                  <c:v>210.16796875</c:v>
                </c:pt>
                <c:pt idx="1678">
                  <c:v>210.14453125</c:v>
                </c:pt>
                <c:pt idx="1679">
                  <c:v>210.18359375</c:v>
                </c:pt>
                <c:pt idx="1680">
                  <c:v>210.18359375</c:v>
                </c:pt>
                <c:pt idx="1681">
                  <c:v>210.21484375</c:v>
                </c:pt>
                <c:pt idx="1682">
                  <c:v>210.140625</c:v>
                </c:pt>
                <c:pt idx="1683">
                  <c:v>210.140625</c:v>
                </c:pt>
                <c:pt idx="1684">
                  <c:v>210.18359375</c:v>
                </c:pt>
                <c:pt idx="1685">
                  <c:v>210.26953125</c:v>
                </c:pt>
                <c:pt idx="1686">
                  <c:v>210.140625</c:v>
                </c:pt>
                <c:pt idx="1687">
                  <c:v>210.140625</c:v>
                </c:pt>
                <c:pt idx="1688">
                  <c:v>210.18359375</c:v>
                </c:pt>
                <c:pt idx="1689">
                  <c:v>210.140625</c:v>
                </c:pt>
                <c:pt idx="1690">
                  <c:v>210.109375</c:v>
                </c:pt>
                <c:pt idx="1691">
                  <c:v>210.17578125</c:v>
                </c:pt>
                <c:pt idx="1692">
                  <c:v>210.171875</c:v>
                </c:pt>
                <c:pt idx="1693">
                  <c:v>210.171875</c:v>
                </c:pt>
                <c:pt idx="1694">
                  <c:v>210.171875</c:v>
                </c:pt>
                <c:pt idx="1695">
                  <c:v>210.16796875</c:v>
                </c:pt>
                <c:pt idx="1696">
                  <c:v>210.1796875</c:v>
                </c:pt>
                <c:pt idx="1697">
                  <c:v>210.140625</c:v>
                </c:pt>
                <c:pt idx="1698">
                  <c:v>210.1796875</c:v>
                </c:pt>
                <c:pt idx="1699">
                  <c:v>210.140625</c:v>
                </c:pt>
                <c:pt idx="1700">
                  <c:v>210.11328125</c:v>
                </c:pt>
                <c:pt idx="1701">
                  <c:v>210.14453125</c:v>
                </c:pt>
                <c:pt idx="1702">
                  <c:v>210.18359375</c:v>
                </c:pt>
                <c:pt idx="1703">
                  <c:v>210.14453125</c:v>
                </c:pt>
                <c:pt idx="1704">
                  <c:v>210.14453125</c:v>
                </c:pt>
                <c:pt idx="1705">
                  <c:v>210.1875</c:v>
                </c:pt>
                <c:pt idx="1706">
                  <c:v>210.17578125</c:v>
                </c:pt>
                <c:pt idx="1707">
                  <c:v>210.13671875</c:v>
                </c:pt>
                <c:pt idx="1708">
                  <c:v>210.10546875</c:v>
                </c:pt>
                <c:pt idx="1709">
                  <c:v>210.17578125</c:v>
                </c:pt>
                <c:pt idx="1710">
                  <c:v>210.1796875</c:v>
                </c:pt>
                <c:pt idx="1711">
                  <c:v>210.11328125</c:v>
                </c:pt>
                <c:pt idx="1712">
                  <c:v>212.42578125</c:v>
                </c:pt>
                <c:pt idx="1713">
                  <c:v>212.03125</c:v>
                </c:pt>
                <c:pt idx="1714">
                  <c:v>210.921875</c:v>
                </c:pt>
                <c:pt idx="1715">
                  <c:v>210.921875</c:v>
                </c:pt>
                <c:pt idx="1716">
                  <c:v>212.38671875</c:v>
                </c:pt>
                <c:pt idx="1717">
                  <c:v>210.91796875</c:v>
                </c:pt>
                <c:pt idx="1718">
                  <c:v>210.95703125</c:v>
                </c:pt>
                <c:pt idx="1719">
                  <c:v>210.890625</c:v>
                </c:pt>
                <c:pt idx="1720">
                  <c:v>210.9609375</c:v>
                </c:pt>
                <c:pt idx="1721">
                  <c:v>210.921875</c:v>
                </c:pt>
                <c:pt idx="1722">
                  <c:v>211.0546875</c:v>
                </c:pt>
                <c:pt idx="1723">
                  <c:v>211.02734375</c:v>
                </c:pt>
                <c:pt idx="1724">
                  <c:v>210.87109375</c:v>
                </c:pt>
                <c:pt idx="1725">
                  <c:v>211.02734375</c:v>
                </c:pt>
                <c:pt idx="1726">
                  <c:v>210.90234375</c:v>
                </c:pt>
                <c:pt idx="1727">
                  <c:v>210.90234375</c:v>
                </c:pt>
                <c:pt idx="1728">
                  <c:v>210.9296875</c:v>
                </c:pt>
                <c:pt idx="1729">
                  <c:v>211.05078125</c:v>
                </c:pt>
                <c:pt idx="1730">
                  <c:v>210.96484375</c:v>
                </c:pt>
                <c:pt idx="1731">
                  <c:v>210.890625</c:v>
                </c:pt>
                <c:pt idx="1732">
                  <c:v>210.890625</c:v>
                </c:pt>
                <c:pt idx="1733">
                  <c:v>210.93359375</c:v>
                </c:pt>
                <c:pt idx="1734">
                  <c:v>210.86328125</c:v>
                </c:pt>
                <c:pt idx="1735">
                  <c:v>210.88671875</c:v>
                </c:pt>
                <c:pt idx="1736">
                  <c:v>210.9296875</c:v>
                </c:pt>
                <c:pt idx="1737">
                  <c:v>210.85546875</c:v>
                </c:pt>
                <c:pt idx="1738">
                  <c:v>210.88671875</c:v>
                </c:pt>
                <c:pt idx="1739">
                  <c:v>210.88671875</c:v>
                </c:pt>
                <c:pt idx="1740">
                  <c:v>210.93359375</c:v>
                </c:pt>
                <c:pt idx="1741">
                  <c:v>210.89453125</c:v>
                </c:pt>
                <c:pt idx="1742">
                  <c:v>210.89453125</c:v>
                </c:pt>
                <c:pt idx="1743">
                  <c:v>210.93359375</c:v>
                </c:pt>
                <c:pt idx="1744">
                  <c:v>210.921875</c:v>
                </c:pt>
                <c:pt idx="1745">
                  <c:v>210.91796875</c:v>
                </c:pt>
                <c:pt idx="1746">
                  <c:v>210.88671875</c:v>
                </c:pt>
                <c:pt idx="1747">
                  <c:v>210.859375</c:v>
                </c:pt>
                <c:pt idx="1748">
                  <c:v>210.88671875</c:v>
                </c:pt>
                <c:pt idx="1749">
                  <c:v>210.88671875</c:v>
                </c:pt>
                <c:pt idx="1750">
                  <c:v>210.90234375</c:v>
                </c:pt>
                <c:pt idx="1751">
                  <c:v>210.890625</c:v>
                </c:pt>
                <c:pt idx="1752">
                  <c:v>210.890625</c:v>
                </c:pt>
                <c:pt idx="1753">
                  <c:v>210.86328125</c:v>
                </c:pt>
                <c:pt idx="1754">
                  <c:v>210.890625</c:v>
                </c:pt>
                <c:pt idx="1755">
                  <c:v>210.890625</c:v>
                </c:pt>
                <c:pt idx="1756">
                  <c:v>210.9296875</c:v>
                </c:pt>
                <c:pt idx="1757">
                  <c:v>210.9296875</c:v>
                </c:pt>
                <c:pt idx="1758">
                  <c:v>210.890625</c:v>
                </c:pt>
                <c:pt idx="1759">
                  <c:v>210.86328125</c:v>
                </c:pt>
                <c:pt idx="1760">
                  <c:v>210.9296875</c:v>
                </c:pt>
                <c:pt idx="1761">
                  <c:v>210.890625</c:v>
                </c:pt>
                <c:pt idx="1762">
                  <c:v>210.859375</c:v>
                </c:pt>
                <c:pt idx="1763">
                  <c:v>210.88671875</c:v>
                </c:pt>
                <c:pt idx="1764">
                  <c:v>210.88671875</c:v>
                </c:pt>
                <c:pt idx="1765">
                  <c:v>210.859375</c:v>
                </c:pt>
                <c:pt idx="1766">
                  <c:v>210.890625</c:v>
                </c:pt>
                <c:pt idx="1767">
                  <c:v>210.890625</c:v>
                </c:pt>
                <c:pt idx="1768">
                  <c:v>210.86328125</c:v>
                </c:pt>
                <c:pt idx="1769">
                  <c:v>210.89453125</c:v>
                </c:pt>
                <c:pt idx="1770">
                  <c:v>210.9375</c:v>
                </c:pt>
                <c:pt idx="1771">
                  <c:v>210.890625</c:v>
                </c:pt>
                <c:pt idx="1772">
                  <c:v>210.890625</c:v>
                </c:pt>
                <c:pt idx="1773">
                  <c:v>210.859375</c:v>
                </c:pt>
                <c:pt idx="1774">
                  <c:v>210.8828125</c:v>
                </c:pt>
                <c:pt idx="1775">
                  <c:v>210.8828125</c:v>
                </c:pt>
                <c:pt idx="1776">
                  <c:v>210.8828125</c:v>
                </c:pt>
                <c:pt idx="1777">
                  <c:v>210.8828125</c:v>
                </c:pt>
                <c:pt idx="1778">
                  <c:v>210.859375</c:v>
                </c:pt>
                <c:pt idx="1779">
                  <c:v>210.92578125</c:v>
                </c:pt>
                <c:pt idx="1780">
                  <c:v>210.88671875</c:v>
                </c:pt>
                <c:pt idx="1781">
                  <c:v>210.88671875</c:v>
                </c:pt>
                <c:pt idx="1782">
                  <c:v>210.93359375</c:v>
                </c:pt>
                <c:pt idx="1783">
                  <c:v>210.890625</c:v>
                </c:pt>
                <c:pt idx="1784">
                  <c:v>210.90625</c:v>
                </c:pt>
                <c:pt idx="1785">
                  <c:v>210.9375</c:v>
                </c:pt>
                <c:pt idx="1786">
                  <c:v>210.9375</c:v>
                </c:pt>
                <c:pt idx="1787">
                  <c:v>210.86328125</c:v>
                </c:pt>
                <c:pt idx="1788">
                  <c:v>210.91796875</c:v>
                </c:pt>
                <c:pt idx="1789">
                  <c:v>210.91796875</c:v>
                </c:pt>
                <c:pt idx="1790">
                  <c:v>210.859375</c:v>
                </c:pt>
                <c:pt idx="1791">
                  <c:v>210.9296875</c:v>
                </c:pt>
                <c:pt idx="1792">
                  <c:v>210.890625</c:v>
                </c:pt>
                <c:pt idx="1793">
                  <c:v>210.88671875</c:v>
                </c:pt>
                <c:pt idx="1794">
                  <c:v>210.921875</c:v>
                </c:pt>
                <c:pt idx="1795">
                  <c:v>210.921875</c:v>
                </c:pt>
                <c:pt idx="1796">
                  <c:v>210.8984375</c:v>
                </c:pt>
                <c:pt idx="1797">
                  <c:v>210.9375</c:v>
                </c:pt>
                <c:pt idx="1798">
                  <c:v>210.8984375</c:v>
                </c:pt>
                <c:pt idx="1799">
                  <c:v>210.8984375</c:v>
                </c:pt>
                <c:pt idx="1800">
                  <c:v>210.92578125</c:v>
                </c:pt>
                <c:pt idx="1801">
                  <c:v>210.921875</c:v>
                </c:pt>
                <c:pt idx="1802">
                  <c:v>210.921875</c:v>
                </c:pt>
                <c:pt idx="1803">
                  <c:v>210.96484375</c:v>
                </c:pt>
                <c:pt idx="1804">
                  <c:v>210.92578125</c:v>
                </c:pt>
                <c:pt idx="1805">
                  <c:v>210.92578125</c:v>
                </c:pt>
                <c:pt idx="1806">
                  <c:v>210.8984375</c:v>
                </c:pt>
                <c:pt idx="1807">
                  <c:v>210.8984375</c:v>
                </c:pt>
                <c:pt idx="1808">
                  <c:v>210.8671875</c:v>
                </c:pt>
                <c:pt idx="1809">
                  <c:v>210.8984375</c:v>
                </c:pt>
                <c:pt idx="1810">
                  <c:v>210.9375</c:v>
                </c:pt>
                <c:pt idx="1811">
                  <c:v>210.9375</c:v>
                </c:pt>
                <c:pt idx="1812">
                  <c:v>210.8984375</c:v>
                </c:pt>
                <c:pt idx="1813">
                  <c:v>210.8984375</c:v>
                </c:pt>
                <c:pt idx="1814">
                  <c:v>210.9375</c:v>
                </c:pt>
                <c:pt idx="1815">
                  <c:v>210.89453125</c:v>
                </c:pt>
                <c:pt idx="1816">
                  <c:v>210.89453125</c:v>
                </c:pt>
                <c:pt idx="1817">
                  <c:v>210.8984375</c:v>
                </c:pt>
                <c:pt idx="1818">
                  <c:v>210.8984375</c:v>
                </c:pt>
                <c:pt idx="1819">
                  <c:v>210.8984375</c:v>
                </c:pt>
                <c:pt idx="1820">
                  <c:v>210.94140625</c:v>
                </c:pt>
                <c:pt idx="1821">
                  <c:v>210.8984375</c:v>
                </c:pt>
                <c:pt idx="1822">
                  <c:v>210.8671875</c:v>
                </c:pt>
                <c:pt idx="1823">
                  <c:v>210.8984375</c:v>
                </c:pt>
                <c:pt idx="1824">
                  <c:v>210.8984375</c:v>
                </c:pt>
                <c:pt idx="1825">
                  <c:v>210.94140625</c:v>
                </c:pt>
                <c:pt idx="1826">
                  <c:v>210.90234375</c:v>
                </c:pt>
                <c:pt idx="1827">
                  <c:v>210.90234375</c:v>
                </c:pt>
                <c:pt idx="1828">
                  <c:v>210.87109375</c:v>
                </c:pt>
                <c:pt idx="1829">
                  <c:v>210.87109375</c:v>
                </c:pt>
                <c:pt idx="1830">
                  <c:v>210.9375</c:v>
                </c:pt>
                <c:pt idx="1831">
                  <c:v>210.8984375</c:v>
                </c:pt>
                <c:pt idx="1832">
                  <c:v>210.8671875</c:v>
                </c:pt>
                <c:pt idx="1833">
                  <c:v>210.8984375</c:v>
                </c:pt>
                <c:pt idx="1834">
                  <c:v>210.8984375</c:v>
                </c:pt>
                <c:pt idx="1835">
                  <c:v>210.87109375</c:v>
                </c:pt>
                <c:pt idx="1836">
                  <c:v>211.03125</c:v>
                </c:pt>
                <c:pt idx="1837">
                  <c:v>210.90625</c:v>
                </c:pt>
                <c:pt idx="1838">
                  <c:v>210.90625</c:v>
                </c:pt>
                <c:pt idx="1839">
                  <c:v>210.90625</c:v>
                </c:pt>
                <c:pt idx="1840">
                  <c:v>210.94921875</c:v>
                </c:pt>
                <c:pt idx="1841">
                  <c:v>210.8984375</c:v>
                </c:pt>
                <c:pt idx="1842">
                  <c:v>210.8984375</c:v>
                </c:pt>
                <c:pt idx="1843">
                  <c:v>210.89453125</c:v>
                </c:pt>
                <c:pt idx="1844">
                  <c:v>210.92578125</c:v>
                </c:pt>
                <c:pt idx="1845">
                  <c:v>210.8984375</c:v>
                </c:pt>
                <c:pt idx="1846">
                  <c:v>210.8984375</c:v>
                </c:pt>
                <c:pt idx="1847">
                  <c:v>210.8984375</c:v>
                </c:pt>
                <c:pt idx="1848">
                  <c:v>210.94140625</c:v>
                </c:pt>
                <c:pt idx="1849">
                  <c:v>210.8984375</c:v>
                </c:pt>
                <c:pt idx="1850">
                  <c:v>210.89453125</c:v>
                </c:pt>
                <c:pt idx="1851">
                  <c:v>210.921875</c:v>
                </c:pt>
                <c:pt idx="1852">
                  <c:v>210.921875</c:v>
                </c:pt>
                <c:pt idx="1853">
                  <c:v>210.92578125</c:v>
                </c:pt>
                <c:pt idx="1854">
                  <c:v>210.89453125</c:v>
                </c:pt>
                <c:pt idx="1855">
                  <c:v>210.90625</c:v>
                </c:pt>
                <c:pt idx="1856">
                  <c:v>210.9375</c:v>
                </c:pt>
                <c:pt idx="1857">
                  <c:v>210.8984375</c:v>
                </c:pt>
                <c:pt idx="1858">
                  <c:v>210.8671875</c:v>
                </c:pt>
                <c:pt idx="1859">
                  <c:v>210.89453125</c:v>
                </c:pt>
                <c:pt idx="1860">
                  <c:v>210.93359375</c:v>
                </c:pt>
                <c:pt idx="1861">
                  <c:v>210.890625</c:v>
                </c:pt>
                <c:pt idx="1862">
                  <c:v>210.92578125</c:v>
                </c:pt>
                <c:pt idx="1863">
                  <c:v>210.86328125</c:v>
                </c:pt>
                <c:pt idx="1864">
                  <c:v>210.93359375</c:v>
                </c:pt>
                <c:pt idx="1865">
                  <c:v>210.890625</c:v>
                </c:pt>
                <c:pt idx="1866">
                  <c:v>210.89453125</c:v>
                </c:pt>
                <c:pt idx="1867">
                  <c:v>210.89453125</c:v>
                </c:pt>
                <c:pt idx="1868">
                  <c:v>210.8671875</c:v>
                </c:pt>
                <c:pt idx="1869">
                  <c:v>212.41796875</c:v>
                </c:pt>
                <c:pt idx="1870">
                  <c:v>210.92578125</c:v>
                </c:pt>
                <c:pt idx="1871">
                  <c:v>210.9375</c:v>
                </c:pt>
                <c:pt idx="1872">
                  <c:v>210.89453125</c:v>
                </c:pt>
                <c:pt idx="1873">
                  <c:v>210.86328125</c:v>
                </c:pt>
                <c:pt idx="1874">
                  <c:v>210.89453125</c:v>
                </c:pt>
                <c:pt idx="1875">
                  <c:v>210.89453125</c:v>
                </c:pt>
                <c:pt idx="1876">
                  <c:v>210.8984375</c:v>
                </c:pt>
                <c:pt idx="1877">
                  <c:v>210.92578125</c:v>
                </c:pt>
                <c:pt idx="1878">
                  <c:v>210.89453125</c:v>
                </c:pt>
                <c:pt idx="1879">
                  <c:v>210.9375</c:v>
                </c:pt>
                <c:pt idx="1880">
                  <c:v>210.89453125</c:v>
                </c:pt>
                <c:pt idx="1881">
                  <c:v>210.86328125</c:v>
                </c:pt>
                <c:pt idx="1882">
                  <c:v>210.92578125</c:v>
                </c:pt>
                <c:pt idx="1883">
                  <c:v>210.96484375</c:v>
                </c:pt>
                <c:pt idx="1884">
                  <c:v>210.8984375</c:v>
                </c:pt>
                <c:pt idx="1885">
                  <c:v>210.8984375</c:v>
                </c:pt>
                <c:pt idx="1886">
                  <c:v>210.8671875</c:v>
                </c:pt>
                <c:pt idx="1887">
                  <c:v>210.89453125</c:v>
                </c:pt>
                <c:pt idx="1888">
                  <c:v>212.42578125</c:v>
                </c:pt>
                <c:pt idx="1889">
                  <c:v>210.9453125</c:v>
                </c:pt>
                <c:pt idx="1890">
                  <c:v>210.94140625</c:v>
                </c:pt>
                <c:pt idx="1891">
                  <c:v>210.9453125</c:v>
                </c:pt>
                <c:pt idx="1892">
                  <c:v>210.90625</c:v>
                </c:pt>
                <c:pt idx="1893">
                  <c:v>210.90625</c:v>
                </c:pt>
                <c:pt idx="1894">
                  <c:v>210.9453125</c:v>
                </c:pt>
                <c:pt idx="1895">
                  <c:v>210.8984375</c:v>
                </c:pt>
                <c:pt idx="1896">
                  <c:v>210.8984375</c:v>
                </c:pt>
                <c:pt idx="1897">
                  <c:v>210.89453125</c:v>
                </c:pt>
                <c:pt idx="1898">
                  <c:v>210.89453125</c:v>
                </c:pt>
                <c:pt idx="1899">
                  <c:v>210.86328125</c:v>
                </c:pt>
                <c:pt idx="1900">
                  <c:v>210.89453125</c:v>
                </c:pt>
                <c:pt idx="1901">
                  <c:v>210.89453125</c:v>
                </c:pt>
                <c:pt idx="1902">
                  <c:v>210.8671875</c:v>
                </c:pt>
                <c:pt idx="1903">
                  <c:v>210.89453125</c:v>
                </c:pt>
                <c:pt idx="1904">
                  <c:v>210.89453125</c:v>
                </c:pt>
                <c:pt idx="1905">
                  <c:v>211.0234375</c:v>
                </c:pt>
                <c:pt idx="1906">
                  <c:v>210.890625</c:v>
                </c:pt>
                <c:pt idx="1907">
                  <c:v>210.9296875</c:v>
                </c:pt>
                <c:pt idx="1908">
                  <c:v>211.01953125</c:v>
                </c:pt>
                <c:pt idx="1909">
                  <c:v>210.890625</c:v>
                </c:pt>
                <c:pt idx="1910">
                  <c:v>211.0234375</c:v>
                </c:pt>
                <c:pt idx="1911">
                  <c:v>210.89453125</c:v>
                </c:pt>
                <c:pt idx="1912">
                  <c:v>210.89453125</c:v>
                </c:pt>
                <c:pt idx="1913">
                  <c:v>210.8671875</c:v>
                </c:pt>
                <c:pt idx="1914">
                  <c:v>210.9375</c:v>
                </c:pt>
                <c:pt idx="1915">
                  <c:v>211.6015625</c:v>
                </c:pt>
                <c:pt idx="1916">
                  <c:v>210.90234375</c:v>
                </c:pt>
                <c:pt idx="1917">
                  <c:v>210.90234375</c:v>
                </c:pt>
                <c:pt idx="1918">
                  <c:v>210.9453125</c:v>
                </c:pt>
                <c:pt idx="1919">
                  <c:v>210.95703125</c:v>
                </c:pt>
                <c:pt idx="1920">
                  <c:v>210.90625</c:v>
                </c:pt>
                <c:pt idx="1921">
                  <c:v>210.90625</c:v>
                </c:pt>
                <c:pt idx="1922">
                  <c:v>210.90625</c:v>
                </c:pt>
                <c:pt idx="1923">
                  <c:v>210.91015625</c:v>
                </c:pt>
                <c:pt idx="1924">
                  <c:v>210.91015625</c:v>
                </c:pt>
                <c:pt idx="1925">
                  <c:v>210.8828125</c:v>
                </c:pt>
                <c:pt idx="1926">
                  <c:v>210.9140625</c:v>
                </c:pt>
                <c:pt idx="1927">
                  <c:v>210.9140625</c:v>
                </c:pt>
                <c:pt idx="1928">
                  <c:v>210.9140625</c:v>
                </c:pt>
                <c:pt idx="1929">
                  <c:v>210.9140625</c:v>
                </c:pt>
                <c:pt idx="1930">
                  <c:v>210.8828125</c:v>
                </c:pt>
                <c:pt idx="1931">
                  <c:v>210.9140625</c:v>
                </c:pt>
                <c:pt idx="1932">
                  <c:v>210.9140625</c:v>
                </c:pt>
                <c:pt idx="1933">
                  <c:v>210.8828125</c:v>
                </c:pt>
                <c:pt idx="1934">
                  <c:v>210.9140625</c:v>
                </c:pt>
                <c:pt idx="1935">
                  <c:v>210.9453125</c:v>
                </c:pt>
                <c:pt idx="1936">
                  <c:v>210.984375</c:v>
                </c:pt>
                <c:pt idx="1937">
                  <c:v>210.95703125</c:v>
                </c:pt>
                <c:pt idx="1938">
                  <c:v>210.8828125</c:v>
                </c:pt>
                <c:pt idx="1939">
                  <c:v>210.9140625</c:v>
                </c:pt>
                <c:pt idx="1940">
                  <c:v>210.9140625</c:v>
                </c:pt>
                <c:pt idx="1941">
                  <c:v>210.94921875</c:v>
                </c:pt>
                <c:pt idx="1942">
                  <c:v>210.9140625</c:v>
                </c:pt>
                <c:pt idx="1943">
                  <c:v>210.953125</c:v>
                </c:pt>
                <c:pt idx="1944">
                  <c:v>210.9140625</c:v>
                </c:pt>
                <c:pt idx="1945">
                  <c:v>210.94921875</c:v>
                </c:pt>
                <c:pt idx="1946">
                  <c:v>210.91015625</c:v>
                </c:pt>
                <c:pt idx="1947">
                  <c:v>210.91015625</c:v>
                </c:pt>
                <c:pt idx="1948">
                  <c:v>210.94140625</c:v>
                </c:pt>
                <c:pt idx="1949">
                  <c:v>210.94140625</c:v>
                </c:pt>
                <c:pt idx="1950">
                  <c:v>210.91015625</c:v>
                </c:pt>
                <c:pt idx="1951">
                  <c:v>210.91015625</c:v>
                </c:pt>
                <c:pt idx="1952">
                  <c:v>210.91015625</c:v>
                </c:pt>
                <c:pt idx="1953">
                  <c:v>210.90625</c:v>
                </c:pt>
                <c:pt idx="1954">
                  <c:v>210.93359375</c:v>
                </c:pt>
                <c:pt idx="1955">
                  <c:v>210.9765625</c:v>
                </c:pt>
                <c:pt idx="1956">
                  <c:v>210.9765625</c:v>
                </c:pt>
                <c:pt idx="1957">
                  <c:v>210.93359375</c:v>
                </c:pt>
                <c:pt idx="1958">
                  <c:v>210.97265625</c:v>
                </c:pt>
                <c:pt idx="1959">
                  <c:v>210.96875</c:v>
                </c:pt>
                <c:pt idx="1960">
                  <c:v>210.94140625</c:v>
                </c:pt>
                <c:pt idx="1961">
                  <c:v>210.90234375</c:v>
                </c:pt>
                <c:pt idx="1962">
                  <c:v>210.90234375</c:v>
                </c:pt>
                <c:pt idx="1963">
                  <c:v>210.90625</c:v>
                </c:pt>
                <c:pt idx="1964">
                  <c:v>210.90625</c:v>
                </c:pt>
                <c:pt idx="1965">
                  <c:v>210.9453125</c:v>
                </c:pt>
                <c:pt idx="1966">
                  <c:v>210.89453125</c:v>
                </c:pt>
                <c:pt idx="1967">
                  <c:v>210.89453125</c:v>
                </c:pt>
                <c:pt idx="1968">
                  <c:v>210.93359375</c:v>
                </c:pt>
                <c:pt idx="1969">
                  <c:v>210.9296875</c:v>
                </c:pt>
                <c:pt idx="1970">
                  <c:v>210.86328125</c:v>
                </c:pt>
                <c:pt idx="1971">
                  <c:v>210.89453125</c:v>
                </c:pt>
                <c:pt idx="1972">
                  <c:v>210.89453125</c:v>
                </c:pt>
                <c:pt idx="1973">
                  <c:v>210.89453125</c:v>
                </c:pt>
                <c:pt idx="1974">
                  <c:v>210.8984375</c:v>
                </c:pt>
                <c:pt idx="1975">
                  <c:v>210.8984375</c:v>
                </c:pt>
                <c:pt idx="1976">
                  <c:v>210.97265625</c:v>
                </c:pt>
                <c:pt idx="1977">
                  <c:v>210.97265625</c:v>
                </c:pt>
                <c:pt idx="1978">
                  <c:v>271.58203125</c:v>
                </c:pt>
                <c:pt idx="1979">
                  <c:v>272.17578125</c:v>
                </c:pt>
                <c:pt idx="1980">
                  <c:v>270.72265625</c:v>
                </c:pt>
                <c:pt idx="1981">
                  <c:v>270.81640625</c:v>
                </c:pt>
                <c:pt idx="1982">
                  <c:v>270.6953125</c:v>
                </c:pt>
                <c:pt idx="1983">
                  <c:v>271.1640625</c:v>
                </c:pt>
                <c:pt idx="1984">
                  <c:v>270.3984375</c:v>
                </c:pt>
                <c:pt idx="1985">
                  <c:v>270.4609375</c:v>
                </c:pt>
                <c:pt idx="1986">
                  <c:v>270.61328125</c:v>
                </c:pt>
                <c:pt idx="1987">
                  <c:v>269.58984375</c:v>
                </c:pt>
                <c:pt idx="1988">
                  <c:v>270.375</c:v>
                </c:pt>
                <c:pt idx="1989">
                  <c:v>270.48828125</c:v>
                </c:pt>
                <c:pt idx="1990">
                  <c:v>210.37109375</c:v>
                </c:pt>
                <c:pt idx="1991">
                  <c:v>210.33984375</c:v>
                </c:pt>
                <c:pt idx="1992">
                  <c:v>210.33984375</c:v>
                </c:pt>
                <c:pt idx="1993">
                  <c:v>210.37890625</c:v>
                </c:pt>
                <c:pt idx="1994">
                  <c:v>210.48046875</c:v>
                </c:pt>
                <c:pt idx="1995">
                  <c:v>210.43359375</c:v>
                </c:pt>
                <c:pt idx="1996">
                  <c:v>210.4765625</c:v>
                </c:pt>
                <c:pt idx="1997">
                  <c:v>210.43359375</c:v>
                </c:pt>
                <c:pt idx="1998">
                  <c:v>210.4296875</c:v>
                </c:pt>
                <c:pt idx="1999">
                  <c:v>210.4296875</c:v>
                </c:pt>
                <c:pt idx="2000">
                  <c:v>210.47265625</c:v>
                </c:pt>
                <c:pt idx="2001">
                  <c:v>210.4296875</c:v>
                </c:pt>
                <c:pt idx="2002">
                  <c:v>210.4296875</c:v>
                </c:pt>
                <c:pt idx="2003">
                  <c:v>210.43359375</c:v>
                </c:pt>
                <c:pt idx="2004">
                  <c:v>210.43359375</c:v>
                </c:pt>
                <c:pt idx="2005">
                  <c:v>210.43359375</c:v>
                </c:pt>
                <c:pt idx="2006">
                  <c:v>210.4375</c:v>
                </c:pt>
                <c:pt idx="2007">
                  <c:v>210.4375</c:v>
                </c:pt>
                <c:pt idx="2008">
                  <c:v>210.4375</c:v>
                </c:pt>
                <c:pt idx="2009">
                  <c:v>209.640625</c:v>
                </c:pt>
                <c:pt idx="2010">
                  <c:v>209.6796875</c:v>
                </c:pt>
                <c:pt idx="2011">
                  <c:v>209.63671875</c:v>
                </c:pt>
                <c:pt idx="2012">
                  <c:v>209.63671875</c:v>
                </c:pt>
                <c:pt idx="2013">
                  <c:v>209.60546875</c:v>
                </c:pt>
                <c:pt idx="2014">
                  <c:v>209.63671875</c:v>
                </c:pt>
                <c:pt idx="2015">
                  <c:v>209.63671875</c:v>
                </c:pt>
                <c:pt idx="2016">
                  <c:v>209.671875</c:v>
                </c:pt>
                <c:pt idx="2017">
                  <c:v>209.63671875</c:v>
                </c:pt>
                <c:pt idx="2018">
                  <c:v>209.671875</c:v>
                </c:pt>
                <c:pt idx="2019">
                  <c:v>209.63671875</c:v>
                </c:pt>
                <c:pt idx="2020">
                  <c:v>209.63671875</c:v>
                </c:pt>
                <c:pt idx="2021">
                  <c:v>209.609375</c:v>
                </c:pt>
                <c:pt idx="2022">
                  <c:v>209.640625</c:v>
                </c:pt>
                <c:pt idx="2023">
                  <c:v>209.640625</c:v>
                </c:pt>
                <c:pt idx="2024">
                  <c:v>209.640625</c:v>
                </c:pt>
                <c:pt idx="2025">
                  <c:v>209.640625</c:v>
                </c:pt>
                <c:pt idx="2026">
                  <c:v>211.12890625</c:v>
                </c:pt>
                <c:pt idx="2027">
                  <c:v>209.7109375</c:v>
                </c:pt>
                <c:pt idx="2028">
                  <c:v>209.66796875</c:v>
                </c:pt>
                <c:pt idx="2029">
                  <c:v>209.6640625</c:v>
                </c:pt>
                <c:pt idx="2030">
                  <c:v>209.6640625</c:v>
                </c:pt>
                <c:pt idx="2031">
                  <c:v>209.6640625</c:v>
                </c:pt>
                <c:pt idx="2032">
                  <c:v>209.67578125</c:v>
                </c:pt>
                <c:pt idx="2033">
                  <c:v>209.63671875</c:v>
                </c:pt>
                <c:pt idx="2034">
                  <c:v>209.640625</c:v>
                </c:pt>
                <c:pt idx="2035">
                  <c:v>209.640625</c:v>
                </c:pt>
                <c:pt idx="2036">
                  <c:v>209.67578125</c:v>
                </c:pt>
                <c:pt idx="2037">
                  <c:v>209.63671875</c:v>
                </c:pt>
                <c:pt idx="2038">
                  <c:v>209.63671875</c:v>
                </c:pt>
                <c:pt idx="2039">
                  <c:v>209.63671875</c:v>
                </c:pt>
                <c:pt idx="2040">
                  <c:v>209.63671875</c:v>
                </c:pt>
                <c:pt idx="2041">
                  <c:v>209.609375</c:v>
                </c:pt>
                <c:pt idx="2042">
                  <c:v>209.67578125</c:v>
                </c:pt>
                <c:pt idx="2043">
                  <c:v>209.63671875</c:v>
                </c:pt>
                <c:pt idx="2044">
                  <c:v>209.67578125</c:v>
                </c:pt>
                <c:pt idx="2045">
                  <c:v>209.67578125</c:v>
                </c:pt>
                <c:pt idx="2046">
                  <c:v>209.67578125</c:v>
                </c:pt>
                <c:pt idx="2047">
                  <c:v>209.63671875</c:v>
                </c:pt>
                <c:pt idx="2048">
                  <c:v>209.63671875</c:v>
                </c:pt>
                <c:pt idx="2049">
                  <c:v>209.60546875</c:v>
                </c:pt>
                <c:pt idx="2050">
                  <c:v>209.63671875</c:v>
                </c:pt>
                <c:pt idx="2051">
                  <c:v>209.63671875</c:v>
                </c:pt>
                <c:pt idx="2052">
                  <c:v>209.67578125</c:v>
                </c:pt>
                <c:pt idx="2053">
                  <c:v>209.640625</c:v>
                </c:pt>
                <c:pt idx="2054">
                  <c:v>209.640625</c:v>
                </c:pt>
                <c:pt idx="2055">
                  <c:v>209.63671875</c:v>
                </c:pt>
                <c:pt idx="2056">
                  <c:v>209.76953125</c:v>
                </c:pt>
                <c:pt idx="2057">
                  <c:v>209.60546875</c:v>
                </c:pt>
                <c:pt idx="2058">
                  <c:v>209.765625</c:v>
                </c:pt>
                <c:pt idx="2059">
                  <c:v>209.6328125</c:v>
                </c:pt>
                <c:pt idx="2060">
                  <c:v>209.63671875</c:v>
                </c:pt>
                <c:pt idx="2061">
                  <c:v>209.765625</c:v>
                </c:pt>
                <c:pt idx="2062">
                  <c:v>209.609375</c:v>
                </c:pt>
                <c:pt idx="2063">
                  <c:v>209.63671875</c:v>
                </c:pt>
                <c:pt idx="2064">
                  <c:v>209.63671875</c:v>
                </c:pt>
                <c:pt idx="2065">
                  <c:v>209.60546875</c:v>
                </c:pt>
                <c:pt idx="2066">
                  <c:v>209.6328125</c:v>
                </c:pt>
                <c:pt idx="2067">
                  <c:v>209.6328125</c:v>
                </c:pt>
                <c:pt idx="2068">
                  <c:v>209.60546875</c:v>
                </c:pt>
                <c:pt idx="2069">
                  <c:v>209.63671875</c:v>
                </c:pt>
                <c:pt idx="2070">
                  <c:v>209.63671875</c:v>
                </c:pt>
                <c:pt idx="2071">
                  <c:v>209.62109375</c:v>
                </c:pt>
                <c:pt idx="2072">
                  <c:v>209.69140625</c:v>
                </c:pt>
                <c:pt idx="2073">
                  <c:v>209.65234375</c:v>
                </c:pt>
                <c:pt idx="2074">
                  <c:v>209.62109375</c:v>
                </c:pt>
                <c:pt idx="2075">
                  <c:v>209.6484375</c:v>
                </c:pt>
                <c:pt idx="2076">
                  <c:v>209.6484375</c:v>
                </c:pt>
                <c:pt idx="2077">
                  <c:v>209.6171875</c:v>
                </c:pt>
                <c:pt idx="2078">
                  <c:v>209.6796875</c:v>
                </c:pt>
                <c:pt idx="2079">
                  <c:v>209.6796875</c:v>
                </c:pt>
                <c:pt idx="2080">
                  <c:v>209.65234375</c:v>
                </c:pt>
                <c:pt idx="2081">
                  <c:v>209.6875</c:v>
                </c:pt>
                <c:pt idx="2082">
                  <c:v>209.625</c:v>
                </c:pt>
                <c:pt idx="2083">
                  <c:v>209.6875</c:v>
                </c:pt>
                <c:pt idx="2084">
                  <c:v>209.65234375</c:v>
                </c:pt>
                <c:pt idx="2085">
                  <c:v>209.6953125</c:v>
                </c:pt>
                <c:pt idx="2086">
                  <c:v>209.68359375</c:v>
                </c:pt>
                <c:pt idx="2087">
                  <c:v>209.68359375</c:v>
                </c:pt>
                <c:pt idx="2088">
                  <c:v>209.7109375</c:v>
                </c:pt>
                <c:pt idx="2089">
                  <c:v>209.74609375</c:v>
                </c:pt>
                <c:pt idx="2090">
                  <c:v>209.68359375</c:v>
                </c:pt>
                <c:pt idx="2091">
                  <c:v>209.68359375</c:v>
                </c:pt>
                <c:pt idx="2092">
                  <c:v>209.68359375</c:v>
                </c:pt>
                <c:pt idx="2093">
                  <c:v>209.69140625</c:v>
                </c:pt>
                <c:pt idx="2094">
                  <c:v>209.69140625</c:v>
                </c:pt>
                <c:pt idx="2095">
                  <c:v>209.6875</c:v>
                </c:pt>
                <c:pt idx="2096">
                  <c:v>209.6875</c:v>
                </c:pt>
                <c:pt idx="2097">
                  <c:v>211.81640625</c:v>
                </c:pt>
                <c:pt idx="2098">
                  <c:v>211.7265625</c:v>
                </c:pt>
                <c:pt idx="2099">
                  <c:v>211.91796875</c:v>
                </c:pt>
                <c:pt idx="2100">
                  <c:v>212.27734375</c:v>
                </c:pt>
                <c:pt idx="2101">
                  <c:v>211.8046875</c:v>
                </c:pt>
                <c:pt idx="2102">
                  <c:v>212.421875</c:v>
                </c:pt>
                <c:pt idx="2103">
                  <c:v>212.1875</c:v>
                </c:pt>
                <c:pt idx="2104">
                  <c:v>211.92578125</c:v>
                </c:pt>
                <c:pt idx="2105">
                  <c:v>211.828125</c:v>
                </c:pt>
                <c:pt idx="2106">
                  <c:v>212.46875</c:v>
                </c:pt>
                <c:pt idx="2107">
                  <c:v>211.7734375</c:v>
                </c:pt>
                <c:pt idx="2108">
                  <c:v>211.83203125</c:v>
                </c:pt>
                <c:pt idx="2109">
                  <c:v>212.0703125</c:v>
                </c:pt>
                <c:pt idx="2110">
                  <c:v>212.28515625</c:v>
                </c:pt>
                <c:pt idx="2111">
                  <c:v>211.78515625</c:v>
                </c:pt>
                <c:pt idx="2112">
                  <c:v>210.296875</c:v>
                </c:pt>
                <c:pt idx="2113">
                  <c:v>212.33203125</c:v>
                </c:pt>
                <c:pt idx="2114">
                  <c:v>211.75</c:v>
                </c:pt>
                <c:pt idx="2115">
                  <c:v>211.77734375</c:v>
                </c:pt>
                <c:pt idx="2116">
                  <c:v>212.21875</c:v>
                </c:pt>
                <c:pt idx="2117">
                  <c:v>211.76171875</c:v>
                </c:pt>
                <c:pt idx="2118">
                  <c:v>211.8125</c:v>
                </c:pt>
                <c:pt idx="2119">
                  <c:v>212.12890625</c:v>
                </c:pt>
                <c:pt idx="2120">
                  <c:v>212.5234375</c:v>
                </c:pt>
                <c:pt idx="2121">
                  <c:v>211.8671875</c:v>
                </c:pt>
                <c:pt idx="2122">
                  <c:v>212.0703125</c:v>
                </c:pt>
                <c:pt idx="2123">
                  <c:v>212.453125</c:v>
                </c:pt>
                <c:pt idx="2124">
                  <c:v>211.80078125</c:v>
                </c:pt>
                <c:pt idx="2125">
                  <c:v>212.0625</c:v>
                </c:pt>
                <c:pt idx="2126">
                  <c:v>212.3203125</c:v>
                </c:pt>
                <c:pt idx="2127">
                  <c:v>211.80859375</c:v>
                </c:pt>
                <c:pt idx="2128">
                  <c:v>211.8125</c:v>
                </c:pt>
                <c:pt idx="2129">
                  <c:v>212.18359375</c:v>
                </c:pt>
                <c:pt idx="2130">
                  <c:v>210.4609375</c:v>
                </c:pt>
                <c:pt idx="2131">
                  <c:v>210.20703125</c:v>
                </c:pt>
                <c:pt idx="2132">
                  <c:v>210.20703125</c:v>
                </c:pt>
                <c:pt idx="2133">
                  <c:v>210.20703125</c:v>
                </c:pt>
                <c:pt idx="2134">
                  <c:v>210.20703125</c:v>
                </c:pt>
                <c:pt idx="2135">
                  <c:v>210.20703125</c:v>
                </c:pt>
                <c:pt idx="2136">
                  <c:v>210.18359375</c:v>
                </c:pt>
                <c:pt idx="2137">
                  <c:v>210.1953125</c:v>
                </c:pt>
                <c:pt idx="2138">
                  <c:v>210.1953125</c:v>
                </c:pt>
                <c:pt idx="2139">
                  <c:v>210.1953125</c:v>
                </c:pt>
                <c:pt idx="2140">
                  <c:v>210.23828125</c:v>
                </c:pt>
                <c:pt idx="2141">
                  <c:v>210.203125</c:v>
                </c:pt>
                <c:pt idx="2142">
                  <c:v>210.203125</c:v>
                </c:pt>
                <c:pt idx="2143">
                  <c:v>210.171875</c:v>
                </c:pt>
                <c:pt idx="2144">
                  <c:v>210.16015625</c:v>
                </c:pt>
                <c:pt idx="2145">
                  <c:v>210.16015625</c:v>
                </c:pt>
                <c:pt idx="2146">
                  <c:v>210.12890625</c:v>
                </c:pt>
                <c:pt idx="2147">
                  <c:v>210.15234375</c:v>
                </c:pt>
                <c:pt idx="2148">
                  <c:v>210.15234375</c:v>
                </c:pt>
                <c:pt idx="2149">
                  <c:v>210.125</c:v>
                </c:pt>
                <c:pt idx="2150">
                  <c:v>210.1796875</c:v>
                </c:pt>
                <c:pt idx="2151">
                  <c:v>210.1796875</c:v>
                </c:pt>
                <c:pt idx="2152">
                  <c:v>210.19921875</c:v>
                </c:pt>
                <c:pt idx="2153">
                  <c:v>210.19921875</c:v>
                </c:pt>
                <c:pt idx="2154">
                  <c:v>210.1953125</c:v>
                </c:pt>
                <c:pt idx="2155">
                  <c:v>210.1953125</c:v>
                </c:pt>
                <c:pt idx="2156">
                  <c:v>210.15625</c:v>
                </c:pt>
                <c:pt idx="2157">
                  <c:v>210.203125</c:v>
                </c:pt>
                <c:pt idx="2158">
                  <c:v>210.16015625</c:v>
                </c:pt>
                <c:pt idx="2159">
                  <c:v>210.16015625</c:v>
                </c:pt>
                <c:pt idx="2160">
                  <c:v>210.37890625</c:v>
                </c:pt>
                <c:pt idx="2161">
                  <c:v>210.1796875</c:v>
                </c:pt>
                <c:pt idx="2162">
                  <c:v>210.1484375</c:v>
                </c:pt>
                <c:pt idx="2163">
                  <c:v>210.1796875</c:v>
                </c:pt>
                <c:pt idx="2164">
                  <c:v>210.14453125</c:v>
                </c:pt>
                <c:pt idx="2165">
                  <c:v>210.1484375</c:v>
                </c:pt>
                <c:pt idx="2166">
                  <c:v>210.17578125</c:v>
                </c:pt>
                <c:pt idx="2167">
                  <c:v>210.14453125</c:v>
                </c:pt>
                <c:pt idx="2168">
                  <c:v>210.15234375</c:v>
                </c:pt>
                <c:pt idx="2169">
                  <c:v>210.15234375</c:v>
                </c:pt>
                <c:pt idx="2170">
                  <c:v>210.1796875</c:v>
                </c:pt>
                <c:pt idx="2171">
                  <c:v>210.21484375</c:v>
                </c:pt>
                <c:pt idx="2172">
                  <c:v>210.19921875</c:v>
                </c:pt>
                <c:pt idx="2173">
                  <c:v>210.1796875</c:v>
                </c:pt>
                <c:pt idx="2174">
                  <c:v>210.1796875</c:v>
                </c:pt>
                <c:pt idx="2175">
                  <c:v>210.1484375</c:v>
                </c:pt>
                <c:pt idx="2176">
                  <c:v>210.1796875</c:v>
                </c:pt>
                <c:pt idx="2177">
                  <c:v>210.14453125</c:v>
                </c:pt>
                <c:pt idx="2178">
                  <c:v>210.1171875</c:v>
                </c:pt>
                <c:pt idx="2179">
                  <c:v>210.1484375</c:v>
                </c:pt>
                <c:pt idx="2180">
                  <c:v>210.1875</c:v>
                </c:pt>
                <c:pt idx="2181">
                  <c:v>210.1484375</c:v>
                </c:pt>
                <c:pt idx="2182">
                  <c:v>210.1484375</c:v>
                </c:pt>
                <c:pt idx="2183">
                  <c:v>210.1171875</c:v>
                </c:pt>
                <c:pt idx="2184">
                  <c:v>210.14453125</c:v>
                </c:pt>
                <c:pt idx="2185">
                  <c:v>210.1875</c:v>
                </c:pt>
                <c:pt idx="2186">
                  <c:v>210.1171875</c:v>
                </c:pt>
                <c:pt idx="2187">
                  <c:v>210.1484375</c:v>
                </c:pt>
                <c:pt idx="2188">
                  <c:v>211.6796875</c:v>
                </c:pt>
                <c:pt idx="2189">
                  <c:v>211.66015625</c:v>
                </c:pt>
                <c:pt idx="2190">
                  <c:v>211.66015625</c:v>
                </c:pt>
                <c:pt idx="2191">
                  <c:v>211.66015625</c:v>
                </c:pt>
                <c:pt idx="2192">
                  <c:v>211.6875</c:v>
                </c:pt>
                <c:pt idx="2193">
                  <c:v>210.1875</c:v>
                </c:pt>
                <c:pt idx="2194">
                  <c:v>210.234375</c:v>
                </c:pt>
                <c:pt idx="2195">
                  <c:v>210.16015625</c:v>
                </c:pt>
                <c:pt idx="2196">
                  <c:v>210.12890625</c:v>
                </c:pt>
                <c:pt idx="2197">
                  <c:v>210.2890625</c:v>
                </c:pt>
                <c:pt idx="2198">
                  <c:v>210.15625</c:v>
                </c:pt>
                <c:pt idx="2199">
                  <c:v>210.15234375</c:v>
                </c:pt>
                <c:pt idx="2200">
                  <c:v>210.31640625</c:v>
                </c:pt>
                <c:pt idx="2201">
                  <c:v>210.18359375</c:v>
                </c:pt>
                <c:pt idx="2202">
                  <c:v>210.203125</c:v>
                </c:pt>
                <c:pt idx="2203">
                  <c:v>210.16015625</c:v>
                </c:pt>
                <c:pt idx="2204">
                  <c:v>210.16015625</c:v>
                </c:pt>
                <c:pt idx="2205">
                  <c:v>211.6875</c:v>
                </c:pt>
                <c:pt idx="2206">
                  <c:v>211.71875</c:v>
                </c:pt>
                <c:pt idx="2207">
                  <c:v>211.6875</c:v>
                </c:pt>
                <c:pt idx="2208">
                  <c:v>211.68359375</c:v>
                </c:pt>
                <c:pt idx="2209">
                  <c:v>211.6875</c:v>
                </c:pt>
                <c:pt idx="2210">
                  <c:v>211.65625</c:v>
                </c:pt>
                <c:pt idx="2211">
                  <c:v>211.65625</c:v>
                </c:pt>
                <c:pt idx="2212">
                  <c:v>210.22265625</c:v>
                </c:pt>
                <c:pt idx="2213">
                  <c:v>210.17578125</c:v>
                </c:pt>
                <c:pt idx="2214">
                  <c:v>210.17578125</c:v>
                </c:pt>
                <c:pt idx="2215">
                  <c:v>210.2109375</c:v>
                </c:pt>
                <c:pt idx="2216">
                  <c:v>210.203125</c:v>
                </c:pt>
                <c:pt idx="2217">
                  <c:v>211.7109375</c:v>
                </c:pt>
                <c:pt idx="2218">
                  <c:v>210.21484375</c:v>
                </c:pt>
                <c:pt idx="2219">
                  <c:v>210.25</c:v>
                </c:pt>
                <c:pt idx="2220">
                  <c:v>210.18359375</c:v>
                </c:pt>
                <c:pt idx="2221">
                  <c:v>210.18359375</c:v>
                </c:pt>
                <c:pt idx="2222">
                  <c:v>210.2109375</c:v>
                </c:pt>
                <c:pt idx="2223">
                  <c:v>210.25</c:v>
                </c:pt>
                <c:pt idx="2224">
                  <c:v>210.1875</c:v>
                </c:pt>
                <c:pt idx="2225">
                  <c:v>210.140625</c:v>
                </c:pt>
                <c:pt idx="2226">
                  <c:v>210.140625</c:v>
                </c:pt>
                <c:pt idx="2227">
                  <c:v>210.140625</c:v>
                </c:pt>
                <c:pt idx="2228">
                  <c:v>210.140625</c:v>
                </c:pt>
                <c:pt idx="2229">
                  <c:v>210.140625</c:v>
                </c:pt>
                <c:pt idx="2230">
                  <c:v>210.11328125</c:v>
                </c:pt>
                <c:pt idx="2231">
                  <c:v>210.18359375</c:v>
                </c:pt>
                <c:pt idx="2232">
                  <c:v>210.14453125</c:v>
                </c:pt>
                <c:pt idx="2233">
                  <c:v>210.11328125</c:v>
                </c:pt>
                <c:pt idx="2234">
                  <c:v>210.140625</c:v>
                </c:pt>
                <c:pt idx="2235">
                  <c:v>210.140625</c:v>
                </c:pt>
                <c:pt idx="2236">
                  <c:v>210.140625</c:v>
                </c:pt>
                <c:pt idx="2237">
                  <c:v>210.109375</c:v>
                </c:pt>
                <c:pt idx="2238">
                  <c:v>210.140625</c:v>
                </c:pt>
                <c:pt idx="2239">
                  <c:v>210.140625</c:v>
                </c:pt>
                <c:pt idx="2240">
                  <c:v>210.11328125</c:v>
                </c:pt>
                <c:pt idx="2241">
                  <c:v>210.1875</c:v>
                </c:pt>
                <c:pt idx="2242">
                  <c:v>210.1875</c:v>
                </c:pt>
                <c:pt idx="2243">
                  <c:v>210.11328125</c:v>
                </c:pt>
                <c:pt idx="2244">
                  <c:v>210.2109375</c:v>
                </c:pt>
                <c:pt idx="2245">
                  <c:v>210.21484375</c:v>
                </c:pt>
                <c:pt idx="2246">
                  <c:v>210.14453125</c:v>
                </c:pt>
                <c:pt idx="2247">
                  <c:v>210.14453125</c:v>
                </c:pt>
                <c:pt idx="2248">
                  <c:v>210.11328125</c:v>
                </c:pt>
                <c:pt idx="2249">
                  <c:v>210.14453125</c:v>
                </c:pt>
                <c:pt idx="2250">
                  <c:v>210.14453125</c:v>
                </c:pt>
                <c:pt idx="2251">
                  <c:v>210.14453125</c:v>
                </c:pt>
                <c:pt idx="2252">
                  <c:v>210.1875</c:v>
                </c:pt>
                <c:pt idx="2253">
                  <c:v>210.11328125</c:v>
                </c:pt>
                <c:pt idx="2254">
                  <c:v>210.140625</c:v>
                </c:pt>
                <c:pt idx="2255">
                  <c:v>210.140625</c:v>
                </c:pt>
                <c:pt idx="2256">
                  <c:v>210.140625</c:v>
                </c:pt>
                <c:pt idx="2257">
                  <c:v>210.18359375</c:v>
                </c:pt>
                <c:pt idx="2258">
                  <c:v>210.11328125</c:v>
                </c:pt>
                <c:pt idx="2259">
                  <c:v>210.14453125</c:v>
                </c:pt>
                <c:pt idx="2260">
                  <c:v>210.14453125</c:v>
                </c:pt>
                <c:pt idx="2261">
                  <c:v>210.11328125</c:v>
                </c:pt>
                <c:pt idx="2262">
                  <c:v>210.1796875</c:v>
                </c:pt>
                <c:pt idx="2263">
                  <c:v>210.1875</c:v>
                </c:pt>
                <c:pt idx="2264">
                  <c:v>210.17578125</c:v>
                </c:pt>
                <c:pt idx="2265">
                  <c:v>210.13671875</c:v>
                </c:pt>
                <c:pt idx="2266">
                  <c:v>210.13671875</c:v>
                </c:pt>
                <c:pt idx="2267">
                  <c:v>210.13671875</c:v>
                </c:pt>
                <c:pt idx="2268">
                  <c:v>210.1796875</c:v>
                </c:pt>
                <c:pt idx="2269">
                  <c:v>210.13671875</c:v>
                </c:pt>
                <c:pt idx="2270">
                  <c:v>210.203125</c:v>
                </c:pt>
                <c:pt idx="2271">
                  <c:v>210.17578125</c:v>
                </c:pt>
                <c:pt idx="2272">
                  <c:v>210.19140625</c:v>
                </c:pt>
                <c:pt idx="2273">
                  <c:v>210.1484375</c:v>
                </c:pt>
                <c:pt idx="2274">
                  <c:v>210.12109375</c:v>
                </c:pt>
                <c:pt idx="2275">
                  <c:v>210.15234375</c:v>
                </c:pt>
                <c:pt idx="2276">
                  <c:v>210.15234375</c:v>
                </c:pt>
                <c:pt idx="2277">
                  <c:v>210.16015625</c:v>
                </c:pt>
                <c:pt idx="2278">
                  <c:v>210.1875</c:v>
                </c:pt>
                <c:pt idx="2279">
                  <c:v>210.2265625</c:v>
                </c:pt>
                <c:pt idx="2280">
                  <c:v>210.1875</c:v>
                </c:pt>
                <c:pt idx="2281">
                  <c:v>210.23046875</c:v>
                </c:pt>
                <c:pt idx="2282">
                  <c:v>210.22265625</c:v>
                </c:pt>
                <c:pt idx="2283">
                  <c:v>210.140625</c:v>
                </c:pt>
                <c:pt idx="2284">
                  <c:v>210.109375</c:v>
                </c:pt>
                <c:pt idx="2285">
                  <c:v>210.140625</c:v>
                </c:pt>
                <c:pt idx="2286">
                  <c:v>210.1796875</c:v>
                </c:pt>
                <c:pt idx="2287">
                  <c:v>210.18359375</c:v>
                </c:pt>
                <c:pt idx="2288">
                  <c:v>210.140625</c:v>
                </c:pt>
                <c:pt idx="2289">
                  <c:v>210.140625</c:v>
                </c:pt>
                <c:pt idx="2290">
                  <c:v>210.140625</c:v>
                </c:pt>
                <c:pt idx="2291">
                  <c:v>210.140625</c:v>
                </c:pt>
                <c:pt idx="2292">
                  <c:v>210.140625</c:v>
                </c:pt>
                <c:pt idx="2293">
                  <c:v>210.140625</c:v>
                </c:pt>
                <c:pt idx="2294">
                  <c:v>210.109375</c:v>
                </c:pt>
                <c:pt idx="2295">
                  <c:v>210.140625</c:v>
                </c:pt>
                <c:pt idx="2296">
                  <c:v>210.140625</c:v>
                </c:pt>
                <c:pt idx="2297">
                  <c:v>210.11328125</c:v>
                </c:pt>
                <c:pt idx="2298">
                  <c:v>210.1796875</c:v>
                </c:pt>
                <c:pt idx="2299">
                  <c:v>210.140625</c:v>
                </c:pt>
                <c:pt idx="2300">
                  <c:v>210.140625</c:v>
                </c:pt>
                <c:pt idx="2301">
                  <c:v>210.140625</c:v>
                </c:pt>
                <c:pt idx="2302">
                  <c:v>210.1484375</c:v>
                </c:pt>
                <c:pt idx="2303">
                  <c:v>210.1484375</c:v>
                </c:pt>
                <c:pt idx="2304">
                  <c:v>210.1484375</c:v>
                </c:pt>
                <c:pt idx="2305">
                  <c:v>210.12109375</c:v>
                </c:pt>
                <c:pt idx="2306">
                  <c:v>210.15234375</c:v>
                </c:pt>
                <c:pt idx="2307">
                  <c:v>210.19140625</c:v>
                </c:pt>
                <c:pt idx="2308">
                  <c:v>210.1484375</c:v>
                </c:pt>
                <c:pt idx="2309">
                  <c:v>210.1484375</c:v>
                </c:pt>
                <c:pt idx="2310">
                  <c:v>210.1171875</c:v>
                </c:pt>
                <c:pt idx="2311">
                  <c:v>210.1484375</c:v>
                </c:pt>
                <c:pt idx="2312">
                  <c:v>210.1484375</c:v>
                </c:pt>
                <c:pt idx="2313">
                  <c:v>210.1484375</c:v>
                </c:pt>
                <c:pt idx="2314">
                  <c:v>210.1875</c:v>
                </c:pt>
                <c:pt idx="2315">
                  <c:v>210.1484375</c:v>
                </c:pt>
                <c:pt idx="2316">
                  <c:v>210.1484375</c:v>
                </c:pt>
                <c:pt idx="2317">
                  <c:v>210.1875</c:v>
                </c:pt>
                <c:pt idx="2318">
                  <c:v>210.1484375</c:v>
                </c:pt>
                <c:pt idx="2319">
                  <c:v>210.1484375</c:v>
                </c:pt>
                <c:pt idx="2320">
                  <c:v>210.1484375</c:v>
                </c:pt>
                <c:pt idx="2321">
                  <c:v>210.1484375</c:v>
                </c:pt>
                <c:pt idx="2322">
                  <c:v>210.1953125</c:v>
                </c:pt>
                <c:pt idx="2323">
                  <c:v>210.15234375</c:v>
                </c:pt>
                <c:pt idx="2324">
                  <c:v>210.15234375</c:v>
                </c:pt>
                <c:pt idx="2325">
                  <c:v>210.15234375</c:v>
                </c:pt>
                <c:pt idx="2326">
                  <c:v>210.19140625</c:v>
                </c:pt>
                <c:pt idx="2327">
                  <c:v>210.15234375</c:v>
                </c:pt>
                <c:pt idx="2328">
                  <c:v>210.19140625</c:v>
                </c:pt>
                <c:pt idx="2329">
                  <c:v>210.1484375</c:v>
                </c:pt>
                <c:pt idx="2330">
                  <c:v>210.1484375</c:v>
                </c:pt>
                <c:pt idx="2331">
                  <c:v>210.27734375</c:v>
                </c:pt>
                <c:pt idx="2332">
                  <c:v>210.1484375</c:v>
                </c:pt>
                <c:pt idx="2333">
                  <c:v>210.12109375</c:v>
                </c:pt>
                <c:pt idx="2334">
                  <c:v>210.15234375</c:v>
                </c:pt>
                <c:pt idx="2335">
                  <c:v>210.15234375</c:v>
                </c:pt>
                <c:pt idx="2336">
                  <c:v>210.1484375</c:v>
                </c:pt>
                <c:pt idx="2337">
                  <c:v>210.17578125</c:v>
                </c:pt>
                <c:pt idx="2338">
                  <c:v>210.19140625</c:v>
                </c:pt>
                <c:pt idx="2339">
                  <c:v>210.14453125</c:v>
                </c:pt>
                <c:pt idx="2340">
                  <c:v>210.14453125</c:v>
                </c:pt>
                <c:pt idx="2341">
                  <c:v>210.1875</c:v>
                </c:pt>
                <c:pt idx="2342">
                  <c:v>210.1484375</c:v>
                </c:pt>
                <c:pt idx="2343">
                  <c:v>210.1484375</c:v>
                </c:pt>
                <c:pt idx="2344">
                  <c:v>210.19140625</c:v>
                </c:pt>
                <c:pt idx="2345">
                  <c:v>211.6875</c:v>
                </c:pt>
                <c:pt idx="2346">
                  <c:v>210.2265625</c:v>
                </c:pt>
                <c:pt idx="2347">
                  <c:v>210.1875</c:v>
                </c:pt>
                <c:pt idx="2348">
                  <c:v>210.17578125</c:v>
                </c:pt>
                <c:pt idx="2349">
                  <c:v>211.6875</c:v>
                </c:pt>
                <c:pt idx="2350">
                  <c:v>210.26171875</c:v>
                </c:pt>
                <c:pt idx="2351">
                  <c:v>210.1875</c:v>
                </c:pt>
                <c:pt idx="2352">
                  <c:v>210.19140625</c:v>
                </c:pt>
                <c:pt idx="2353">
                  <c:v>210.15625</c:v>
                </c:pt>
                <c:pt idx="2354">
                  <c:v>210.15625</c:v>
                </c:pt>
                <c:pt idx="2355">
                  <c:v>210.15625</c:v>
                </c:pt>
                <c:pt idx="2356">
                  <c:v>210.19140625</c:v>
                </c:pt>
                <c:pt idx="2357">
                  <c:v>210.15625</c:v>
                </c:pt>
                <c:pt idx="2358">
                  <c:v>210.19140625</c:v>
                </c:pt>
                <c:pt idx="2359">
                  <c:v>210.1953125</c:v>
                </c:pt>
                <c:pt idx="2360">
                  <c:v>210.15625</c:v>
                </c:pt>
                <c:pt idx="2361">
                  <c:v>210.15625</c:v>
                </c:pt>
                <c:pt idx="2362">
                  <c:v>210.23046875</c:v>
                </c:pt>
                <c:pt idx="2363">
                  <c:v>210.15625</c:v>
                </c:pt>
                <c:pt idx="2364">
                  <c:v>210.15625</c:v>
                </c:pt>
                <c:pt idx="2365">
                  <c:v>210.15625</c:v>
                </c:pt>
                <c:pt idx="2366">
                  <c:v>210.125</c:v>
                </c:pt>
                <c:pt idx="2367">
                  <c:v>210.19140625</c:v>
                </c:pt>
                <c:pt idx="2368">
                  <c:v>210.15234375</c:v>
                </c:pt>
                <c:pt idx="2369">
                  <c:v>210.12109375</c:v>
                </c:pt>
                <c:pt idx="2370">
                  <c:v>210.15234375</c:v>
                </c:pt>
                <c:pt idx="2371">
                  <c:v>210.15234375</c:v>
                </c:pt>
                <c:pt idx="2372">
                  <c:v>210.16015625</c:v>
                </c:pt>
                <c:pt idx="2373">
                  <c:v>210.19140625</c:v>
                </c:pt>
                <c:pt idx="2374">
                  <c:v>210.19140625</c:v>
                </c:pt>
                <c:pt idx="2375">
                  <c:v>210.23046875</c:v>
                </c:pt>
                <c:pt idx="2376">
                  <c:v>210.1875</c:v>
                </c:pt>
                <c:pt idx="2377">
                  <c:v>210.1875</c:v>
                </c:pt>
                <c:pt idx="2378">
                  <c:v>210.1875</c:v>
                </c:pt>
                <c:pt idx="2379">
                  <c:v>210.2265625</c:v>
                </c:pt>
                <c:pt idx="2380">
                  <c:v>210.125</c:v>
                </c:pt>
                <c:pt idx="2381">
                  <c:v>210.1953125</c:v>
                </c:pt>
                <c:pt idx="2382">
                  <c:v>210.18359375</c:v>
                </c:pt>
                <c:pt idx="2383">
                  <c:v>210.18359375</c:v>
                </c:pt>
                <c:pt idx="2384">
                  <c:v>210.15625</c:v>
                </c:pt>
                <c:pt idx="2385">
                  <c:v>210.125</c:v>
                </c:pt>
                <c:pt idx="2386">
                  <c:v>210.2578125</c:v>
                </c:pt>
                <c:pt idx="2387">
                  <c:v>210.2578125</c:v>
                </c:pt>
                <c:pt idx="2388">
                  <c:v>211.78125</c:v>
                </c:pt>
                <c:pt idx="2389">
                  <c:v>210.25</c:v>
                </c:pt>
                <c:pt idx="2390">
                  <c:v>210.22265625</c:v>
                </c:pt>
                <c:pt idx="2391">
                  <c:v>210.22265625</c:v>
                </c:pt>
                <c:pt idx="2392">
                  <c:v>210.25</c:v>
                </c:pt>
                <c:pt idx="2393">
                  <c:v>210.25</c:v>
                </c:pt>
                <c:pt idx="2394">
                  <c:v>210.22265625</c:v>
                </c:pt>
                <c:pt idx="2395">
                  <c:v>210.25390625</c:v>
                </c:pt>
                <c:pt idx="2396">
                  <c:v>210.25390625</c:v>
                </c:pt>
                <c:pt idx="2397">
                  <c:v>210.265625</c:v>
                </c:pt>
                <c:pt idx="2398">
                  <c:v>210.27734375</c:v>
                </c:pt>
                <c:pt idx="2399">
                  <c:v>210.27734375</c:v>
                </c:pt>
                <c:pt idx="2400">
                  <c:v>210.3125</c:v>
                </c:pt>
                <c:pt idx="2401">
                  <c:v>210.2734375</c:v>
                </c:pt>
                <c:pt idx="2402">
                  <c:v>210.22265625</c:v>
                </c:pt>
                <c:pt idx="2403">
                  <c:v>210.24609375</c:v>
                </c:pt>
                <c:pt idx="2404">
                  <c:v>210.24609375</c:v>
                </c:pt>
                <c:pt idx="2405">
                  <c:v>210.21875</c:v>
                </c:pt>
                <c:pt idx="2406">
                  <c:v>210.25</c:v>
                </c:pt>
                <c:pt idx="2407">
                  <c:v>210.25</c:v>
                </c:pt>
                <c:pt idx="2408">
                  <c:v>210.29296875</c:v>
                </c:pt>
                <c:pt idx="2409">
                  <c:v>210.25390625</c:v>
                </c:pt>
                <c:pt idx="2410">
                  <c:v>210.296875</c:v>
                </c:pt>
                <c:pt idx="2411">
                  <c:v>210.25</c:v>
                </c:pt>
                <c:pt idx="2412">
                  <c:v>210.25</c:v>
                </c:pt>
                <c:pt idx="2413">
                  <c:v>210.22265625</c:v>
                </c:pt>
                <c:pt idx="2414">
                  <c:v>210.27734375</c:v>
                </c:pt>
                <c:pt idx="2415">
                  <c:v>210.3203125</c:v>
                </c:pt>
                <c:pt idx="2416">
                  <c:v>210.26171875</c:v>
                </c:pt>
                <c:pt idx="2417">
                  <c:v>210.24609375</c:v>
                </c:pt>
                <c:pt idx="2418">
                  <c:v>210.28515625</c:v>
                </c:pt>
                <c:pt idx="2419">
                  <c:v>210.2421875</c:v>
                </c:pt>
                <c:pt idx="2420">
                  <c:v>210.2421875</c:v>
                </c:pt>
                <c:pt idx="2421">
                  <c:v>210.234375</c:v>
                </c:pt>
                <c:pt idx="2422">
                  <c:v>210.3046875</c:v>
                </c:pt>
                <c:pt idx="2423">
                  <c:v>210.26171875</c:v>
                </c:pt>
                <c:pt idx="2424">
                  <c:v>210.29296875</c:v>
                </c:pt>
                <c:pt idx="2425">
                  <c:v>210.25390625</c:v>
                </c:pt>
                <c:pt idx="2426">
                  <c:v>210.25390625</c:v>
                </c:pt>
                <c:pt idx="2427">
                  <c:v>210.25</c:v>
                </c:pt>
                <c:pt idx="2428">
                  <c:v>210.22265625</c:v>
                </c:pt>
                <c:pt idx="2429">
                  <c:v>210.1953125</c:v>
                </c:pt>
                <c:pt idx="2430">
                  <c:v>210.2265625</c:v>
                </c:pt>
                <c:pt idx="2431">
                  <c:v>210.2265625</c:v>
                </c:pt>
                <c:pt idx="2432">
                  <c:v>210.19921875</c:v>
                </c:pt>
                <c:pt idx="2433">
                  <c:v>210.23046875</c:v>
                </c:pt>
                <c:pt idx="2434">
                  <c:v>210.265625</c:v>
                </c:pt>
                <c:pt idx="2435">
                  <c:v>210.2265625</c:v>
                </c:pt>
                <c:pt idx="2436">
                  <c:v>210.2265625</c:v>
                </c:pt>
                <c:pt idx="2437">
                  <c:v>211.75390625</c:v>
                </c:pt>
                <c:pt idx="2438">
                  <c:v>210.26171875</c:v>
                </c:pt>
                <c:pt idx="2439">
                  <c:v>210.26171875</c:v>
                </c:pt>
                <c:pt idx="2440">
                  <c:v>210.26171875</c:v>
                </c:pt>
                <c:pt idx="2441">
                  <c:v>210.29296875</c:v>
                </c:pt>
                <c:pt idx="2442">
                  <c:v>210.265625</c:v>
                </c:pt>
                <c:pt idx="2443">
                  <c:v>210.2265625</c:v>
                </c:pt>
                <c:pt idx="2444">
                  <c:v>210.2265625</c:v>
                </c:pt>
                <c:pt idx="2445">
                  <c:v>210.1953125</c:v>
                </c:pt>
                <c:pt idx="2446">
                  <c:v>210.2265625</c:v>
                </c:pt>
                <c:pt idx="2447">
                  <c:v>210.2734375</c:v>
                </c:pt>
                <c:pt idx="2448">
                  <c:v>210.1953125</c:v>
                </c:pt>
                <c:pt idx="2449">
                  <c:v>210.26953125</c:v>
                </c:pt>
                <c:pt idx="2450">
                  <c:v>210.26953125</c:v>
                </c:pt>
                <c:pt idx="2451">
                  <c:v>210.1953125</c:v>
                </c:pt>
                <c:pt idx="2452">
                  <c:v>210.2890625</c:v>
                </c:pt>
                <c:pt idx="2453">
                  <c:v>210.25</c:v>
                </c:pt>
                <c:pt idx="2454">
                  <c:v>210.21875</c:v>
                </c:pt>
                <c:pt idx="2455">
                  <c:v>210.25</c:v>
                </c:pt>
                <c:pt idx="2456">
                  <c:v>210.25</c:v>
                </c:pt>
                <c:pt idx="2457">
                  <c:v>210.2890625</c:v>
                </c:pt>
                <c:pt idx="2458">
                  <c:v>210.2578125</c:v>
                </c:pt>
                <c:pt idx="2459">
                  <c:v>210.2578125</c:v>
                </c:pt>
                <c:pt idx="2460">
                  <c:v>211.78515625</c:v>
                </c:pt>
                <c:pt idx="2461">
                  <c:v>210.24609375</c:v>
                </c:pt>
                <c:pt idx="2462">
                  <c:v>210.21484375</c:v>
                </c:pt>
                <c:pt idx="2463">
                  <c:v>210.21484375</c:v>
                </c:pt>
                <c:pt idx="2464">
                  <c:v>210.25</c:v>
                </c:pt>
                <c:pt idx="2465">
                  <c:v>210.25</c:v>
                </c:pt>
                <c:pt idx="2466">
                  <c:v>210.296875</c:v>
                </c:pt>
                <c:pt idx="2467">
                  <c:v>210.24609375</c:v>
                </c:pt>
                <c:pt idx="2468">
                  <c:v>210.24609375</c:v>
                </c:pt>
                <c:pt idx="2469">
                  <c:v>210.28125</c:v>
                </c:pt>
                <c:pt idx="2470">
                  <c:v>210.28515625</c:v>
                </c:pt>
                <c:pt idx="2471">
                  <c:v>211.734375</c:v>
                </c:pt>
                <c:pt idx="2472">
                  <c:v>210.29296875</c:v>
                </c:pt>
                <c:pt idx="2473">
                  <c:v>211.78515625</c:v>
                </c:pt>
                <c:pt idx="2474">
                  <c:v>212.1796875</c:v>
                </c:pt>
                <c:pt idx="2475">
                  <c:v>212.3046875</c:v>
                </c:pt>
                <c:pt idx="2476">
                  <c:v>211.890625</c:v>
                </c:pt>
                <c:pt idx="2477">
                  <c:v>211.890625</c:v>
                </c:pt>
                <c:pt idx="2478">
                  <c:v>212</c:v>
                </c:pt>
                <c:pt idx="2479">
                  <c:v>212.1484375</c:v>
                </c:pt>
                <c:pt idx="2480">
                  <c:v>211.94921875</c:v>
                </c:pt>
                <c:pt idx="2481">
                  <c:v>211.87890625</c:v>
                </c:pt>
                <c:pt idx="2482">
                  <c:v>210.375</c:v>
                </c:pt>
                <c:pt idx="2483">
                  <c:v>210.265625</c:v>
                </c:pt>
                <c:pt idx="2484">
                  <c:v>210.26171875</c:v>
                </c:pt>
                <c:pt idx="2485">
                  <c:v>210.26171875</c:v>
                </c:pt>
                <c:pt idx="2486">
                  <c:v>210.26953125</c:v>
                </c:pt>
                <c:pt idx="2487">
                  <c:v>210.34375</c:v>
                </c:pt>
                <c:pt idx="2488">
                  <c:v>210.34375</c:v>
                </c:pt>
                <c:pt idx="2489">
                  <c:v>210.2890625</c:v>
                </c:pt>
                <c:pt idx="2490">
                  <c:v>210.26171875</c:v>
                </c:pt>
                <c:pt idx="2491">
                  <c:v>211.75</c:v>
                </c:pt>
                <c:pt idx="2492">
                  <c:v>210.27734375</c:v>
                </c:pt>
                <c:pt idx="2493">
                  <c:v>210.31640625</c:v>
                </c:pt>
                <c:pt idx="2494">
                  <c:v>210.24609375</c:v>
                </c:pt>
                <c:pt idx="2495">
                  <c:v>210.25390625</c:v>
                </c:pt>
                <c:pt idx="2496">
                  <c:v>210.28125</c:v>
                </c:pt>
                <c:pt idx="2497">
                  <c:v>210.25390625</c:v>
                </c:pt>
                <c:pt idx="2498">
                  <c:v>210.25390625</c:v>
                </c:pt>
                <c:pt idx="2499">
                  <c:v>210.25390625</c:v>
                </c:pt>
                <c:pt idx="2500">
                  <c:v>210.29296875</c:v>
                </c:pt>
                <c:pt idx="2501">
                  <c:v>210.25</c:v>
                </c:pt>
                <c:pt idx="2502">
                  <c:v>210.29296875</c:v>
                </c:pt>
                <c:pt idx="2503">
                  <c:v>210.29296875</c:v>
                </c:pt>
                <c:pt idx="2504">
                  <c:v>210.29296875</c:v>
                </c:pt>
                <c:pt idx="2505">
                  <c:v>210.265625</c:v>
                </c:pt>
                <c:pt idx="2506">
                  <c:v>210.265625</c:v>
                </c:pt>
                <c:pt idx="2507">
                  <c:v>210.24609375</c:v>
                </c:pt>
                <c:pt idx="2508">
                  <c:v>210.3203125</c:v>
                </c:pt>
                <c:pt idx="2509">
                  <c:v>210.31640625</c:v>
                </c:pt>
                <c:pt idx="2510">
                  <c:v>210.21875</c:v>
                </c:pt>
                <c:pt idx="2511">
                  <c:v>210.2890625</c:v>
                </c:pt>
                <c:pt idx="2512">
                  <c:v>210.25</c:v>
                </c:pt>
                <c:pt idx="2513">
                  <c:v>210.21875</c:v>
                </c:pt>
                <c:pt idx="2514">
                  <c:v>210.21875</c:v>
                </c:pt>
                <c:pt idx="2515">
                  <c:v>210.25</c:v>
                </c:pt>
                <c:pt idx="2516">
                  <c:v>210.25</c:v>
                </c:pt>
                <c:pt idx="2517">
                  <c:v>210.21875</c:v>
                </c:pt>
                <c:pt idx="2518">
                  <c:v>210.24609375</c:v>
                </c:pt>
                <c:pt idx="2519">
                  <c:v>210.24609375</c:v>
                </c:pt>
                <c:pt idx="2520">
                  <c:v>210.21484375</c:v>
                </c:pt>
                <c:pt idx="2521">
                  <c:v>210.24609375</c:v>
                </c:pt>
                <c:pt idx="2522">
                  <c:v>210.28125</c:v>
                </c:pt>
                <c:pt idx="2523">
                  <c:v>210.25</c:v>
                </c:pt>
                <c:pt idx="2524">
                  <c:v>210.25</c:v>
                </c:pt>
                <c:pt idx="2525">
                  <c:v>210.25</c:v>
                </c:pt>
                <c:pt idx="2526">
                  <c:v>210.33984375</c:v>
                </c:pt>
                <c:pt idx="2527">
                  <c:v>210.27734375</c:v>
                </c:pt>
                <c:pt idx="2528">
                  <c:v>210.21875</c:v>
                </c:pt>
                <c:pt idx="2529">
                  <c:v>210.24609375</c:v>
                </c:pt>
                <c:pt idx="2530">
                  <c:v>210.24609375</c:v>
                </c:pt>
                <c:pt idx="2531">
                  <c:v>210.24609375</c:v>
                </c:pt>
                <c:pt idx="2532">
                  <c:v>210.24609375</c:v>
                </c:pt>
                <c:pt idx="2533">
                  <c:v>210.21875</c:v>
                </c:pt>
                <c:pt idx="2534">
                  <c:v>210.21875</c:v>
                </c:pt>
                <c:pt idx="2535">
                  <c:v>210.24609375</c:v>
                </c:pt>
                <c:pt idx="2536">
                  <c:v>210.24609375</c:v>
                </c:pt>
                <c:pt idx="2537">
                  <c:v>210.21875</c:v>
                </c:pt>
                <c:pt idx="2538">
                  <c:v>210.25</c:v>
                </c:pt>
                <c:pt idx="2539">
                  <c:v>210.25</c:v>
                </c:pt>
                <c:pt idx="2540">
                  <c:v>210.22265625</c:v>
                </c:pt>
                <c:pt idx="2541">
                  <c:v>210.25390625</c:v>
                </c:pt>
                <c:pt idx="2542">
                  <c:v>210.296875</c:v>
                </c:pt>
                <c:pt idx="2543">
                  <c:v>210.2734375</c:v>
                </c:pt>
                <c:pt idx="2544">
                  <c:v>210.2734375</c:v>
                </c:pt>
                <c:pt idx="2545">
                  <c:v>210.2421875</c:v>
                </c:pt>
                <c:pt idx="2546">
                  <c:v>210.26953125</c:v>
                </c:pt>
                <c:pt idx="2547">
                  <c:v>210.25</c:v>
                </c:pt>
                <c:pt idx="2548">
                  <c:v>210.22265625</c:v>
                </c:pt>
                <c:pt idx="2549">
                  <c:v>211.68359375</c:v>
                </c:pt>
                <c:pt idx="2550">
                  <c:v>210.27734375</c:v>
                </c:pt>
                <c:pt idx="2551">
                  <c:v>210.25</c:v>
                </c:pt>
                <c:pt idx="2552">
                  <c:v>210.28125</c:v>
                </c:pt>
                <c:pt idx="2553">
                  <c:v>210.2421875</c:v>
                </c:pt>
                <c:pt idx="2554">
                  <c:v>210.2109375</c:v>
                </c:pt>
                <c:pt idx="2555">
                  <c:v>210.28515625</c:v>
                </c:pt>
                <c:pt idx="2556">
                  <c:v>211.80078125</c:v>
                </c:pt>
                <c:pt idx="2557">
                  <c:v>210.30078125</c:v>
                </c:pt>
                <c:pt idx="2558">
                  <c:v>210.2890625</c:v>
                </c:pt>
                <c:pt idx="2559">
                  <c:v>210.33203125</c:v>
                </c:pt>
                <c:pt idx="2560">
                  <c:v>210.265625</c:v>
                </c:pt>
                <c:pt idx="2561">
                  <c:v>210.30078125</c:v>
                </c:pt>
                <c:pt idx="2562">
                  <c:v>210.265625</c:v>
                </c:pt>
                <c:pt idx="2563">
                  <c:v>271.1796875</c:v>
                </c:pt>
                <c:pt idx="2564">
                  <c:v>271.40625</c:v>
                </c:pt>
                <c:pt idx="2565">
                  <c:v>210.703125</c:v>
                </c:pt>
                <c:pt idx="2566">
                  <c:v>210.71484375</c:v>
                </c:pt>
                <c:pt idx="2567">
                  <c:v>210.70703125</c:v>
                </c:pt>
                <c:pt idx="2568">
                  <c:v>210.70703125</c:v>
                </c:pt>
                <c:pt idx="2569">
                  <c:v>210.66796875</c:v>
                </c:pt>
                <c:pt idx="2570">
                  <c:v>210.6953125</c:v>
                </c:pt>
                <c:pt idx="2571">
                  <c:v>210.69921875</c:v>
                </c:pt>
                <c:pt idx="2572">
                  <c:v>210.6796875</c:v>
                </c:pt>
                <c:pt idx="2573">
                  <c:v>210.66015625</c:v>
                </c:pt>
                <c:pt idx="2574">
                  <c:v>210.6875</c:v>
                </c:pt>
                <c:pt idx="2575">
                  <c:v>212.22265625</c:v>
                </c:pt>
                <c:pt idx="2576">
                  <c:v>210.69921875</c:v>
                </c:pt>
                <c:pt idx="2577">
                  <c:v>210.703125</c:v>
                </c:pt>
                <c:pt idx="2578">
                  <c:v>210.70703125</c:v>
                </c:pt>
                <c:pt idx="2579">
                  <c:v>210.72265625</c:v>
                </c:pt>
                <c:pt idx="2580">
                  <c:v>210.7109375</c:v>
                </c:pt>
                <c:pt idx="2581">
                  <c:v>210.6953125</c:v>
                </c:pt>
                <c:pt idx="2582">
                  <c:v>210.6953125</c:v>
                </c:pt>
                <c:pt idx="2583">
                  <c:v>210.73828125</c:v>
                </c:pt>
                <c:pt idx="2584">
                  <c:v>210.69140625</c:v>
                </c:pt>
                <c:pt idx="2585">
                  <c:v>210.69140625</c:v>
                </c:pt>
                <c:pt idx="2586">
                  <c:v>210.73046875</c:v>
                </c:pt>
                <c:pt idx="2587">
                  <c:v>210.69140625</c:v>
                </c:pt>
                <c:pt idx="2588">
                  <c:v>210.73046875</c:v>
                </c:pt>
                <c:pt idx="2589">
                  <c:v>210.73046875</c:v>
                </c:pt>
                <c:pt idx="2590">
                  <c:v>210.69140625</c:v>
                </c:pt>
                <c:pt idx="2591">
                  <c:v>210.69140625</c:v>
                </c:pt>
                <c:pt idx="2592">
                  <c:v>210.6875</c:v>
                </c:pt>
                <c:pt idx="2593">
                  <c:v>210.6875</c:v>
                </c:pt>
                <c:pt idx="2594">
                  <c:v>210.71875</c:v>
                </c:pt>
                <c:pt idx="2595">
                  <c:v>210.71484375</c:v>
                </c:pt>
                <c:pt idx="2596">
                  <c:v>210.75</c:v>
                </c:pt>
                <c:pt idx="2597">
                  <c:v>210.6875</c:v>
                </c:pt>
                <c:pt idx="2598">
                  <c:v>212.21484375</c:v>
                </c:pt>
                <c:pt idx="2599">
                  <c:v>210.7265625</c:v>
                </c:pt>
                <c:pt idx="2600">
                  <c:v>210.69921875</c:v>
                </c:pt>
                <c:pt idx="2601">
                  <c:v>209.8984375</c:v>
                </c:pt>
                <c:pt idx="2602">
                  <c:v>209.91015625</c:v>
                </c:pt>
                <c:pt idx="2603">
                  <c:v>209.890625</c:v>
                </c:pt>
                <c:pt idx="2604">
                  <c:v>209.890625</c:v>
                </c:pt>
                <c:pt idx="2605">
                  <c:v>209.86328125</c:v>
                </c:pt>
                <c:pt idx="2606">
                  <c:v>209.86328125</c:v>
                </c:pt>
                <c:pt idx="2607">
                  <c:v>209.8359375</c:v>
                </c:pt>
                <c:pt idx="2608">
                  <c:v>209.9921875</c:v>
                </c:pt>
                <c:pt idx="2609">
                  <c:v>209.9921875</c:v>
                </c:pt>
                <c:pt idx="2610">
                  <c:v>209.9296875</c:v>
                </c:pt>
                <c:pt idx="2611">
                  <c:v>209.9296875</c:v>
                </c:pt>
                <c:pt idx="2612">
                  <c:v>209.8984375</c:v>
                </c:pt>
                <c:pt idx="2613">
                  <c:v>209.9296875</c:v>
                </c:pt>
                <c:pt idx="2614">
                  <c:v>209.953125</c:v>
                </c:pt>
                <c:pt idx="2615">
                  <c:v>209.98828125</c:v>
                </c:pt>
                <c:pt idx="2616">
                  <c:v>209.921875</c:v>
                </c:pt>
                <c:pt idx="2617">
                  <c:v>209.9609375</c:v>
                </c:pt>
                <c:pt idx="2618">
                  <c:v>209.953125</c:v>
                </c:pt>
                <c:pt idx="2619">
                  <c:v>209.9140625</c:v>
                </c:pt>
                <c:pt idx="2620">
                  <c:v>209.91796875</c:v>
                </c:pt>
                <c:pt idx="2621">
                  <c:v>209.9609375</c:v>
                </c:pt>
                <c:pt idx="2622">
                  <c:v>209.92578125</c:v>
                </c:pt>
                <c:pt idx="2623">
                  <c:v>209.9296875</c:v>
                </c:pt>
                <c:pt idx="2624">
                  <c:v>209.9296875</c:v>
                </c:pt>
                <c:pt idx="2625">
                  <c:v>209.96875</c:v>
                </c:pt>
                <c:pt idx="2626">
                  <c:v>209.92578125</c:v>
                </c:pt>
                <c:pt idx="2627">
                  <c:v>209.92578125</c:v>
                </c:pt>
                <c:pt idx="2628">
                  <c:v>209.96875</c:v>
                </c:pt>
                <c:pt idx="2629">
                  <c:v>209.92578125</c:v>
                </c:pt>
                <c:pt idx="2630">
                  <c:v>209.96875</c:v>
                </c:pt>
                <c:pt idx="2631">
                  <c:v>209.92578125</c:v>
                </c:pt>
                <c:pt idx="2632">
                  <c:v>209.92578125</c:v>
                </c:pt>
                <c:pt idx="2633">
                  <c:v>209.9296875</c:v>
                </c:pt>
                <c:pt idx="2634">
                  <c:v>209.9296875</c:v>
                </c:pt>
                <c:pt idx="2635">
                  <c:v>209.953125</c:v>
                </c:pt>
                <c:pt idx="2636">
                  <c:v>209.984375</c:v>
                </c:pt>
                <c:pt idx="2637">
                  <c:v>209.984375</c:v>
                </c:pt>
                <c:pt idx="2638">
                  <c:v>209.953125</c:v>
                </c:pt>
                <c:pt idx="2639">
                  <c:v>209.984375</c:v>
                </c:pt>
                <c:pt idx="2640">
                  <c:v>210.01171875</c:v>
                </c:pt>
                <c:pt idx="2641">
                  <c:v>209.953125</c:v>
                </c:pt>
                <c:pt idx="2642">
                  <c:v>209.9296875</c:v>
                </c:pt>
                <c:pt idx="2643">
                  <c:v>209.9296875</c:v>
                </c:pt>
                <c:pt idx="2644">
                  <c:v>209.8984375</c:v>
                </c:pt>
                <c:pt idx="2645">
                  <c:v>209.92578125</c:v>
                </c:pt>
                <c:pt idx="2646">
                  <c:v>209.92578125</c:v>
                </c:pt>
                <c:pt idx="2647">
                  <c:v>209.89453125</c:v>
                </c:pt>
                <c:pt idx="2648">
                  <c:v>209.92578125</c:v>
                </c:pt>
                <c:pt idx="2649">
                  <c:v>209.9609375</c:v>
                </c:pt>
                <c:pt idx="2650">
                  <c:v>209.8984375</c:v>
                </c:pt>
                <c:pt idx="2651">
                  <c:v>209.92578125</c:v>
                </c:pt>
                <c:pt idx="2652">
                  <c:v>209.92578125</c:v>
                </c:pt>
                <c:pt idx="2653">
                  <c:v>209.89453125</c:v>
                </c:pt>
                <c:pt idx="2654">
                  <c:v>209.9609375</c:v>
                </c:pt>
                <c:pt idx="2655">
                  <c:v>209.95703125</c:v>
                </c:pt>
                <c:pt idx="2656">
                  <c:v>209.984375</c:v>
                </c:pt>
                <c:pt idx="2657">
                  <c:v>209.984375</c:v>
                </c:pt>
                <c:pt idx="2658">
                  <c:v>210.00390625</c:v>
                </c:pt>
                <c:pt idx="2659">
                  <c:v>209.99609375</c:v>
                </c:pt>
                <c:pt idx="2660">
                  <c:v>209.98828125</c:v>
                </c:pt>
                <c:pt idx="2661">
                  <c:v>209.9921875</c:v>
                </c:pt>
                <c:pt idx="2662">
                  <c:v>209.9609375</c:v>
                </c:pt>
                <c:pt idx="2663">
                  <c:v>210</c:v>
                </c:pt>
                <c:pt idx="2664">
                  <c:v>209.9609375</c:v>
                </c:pt>
                <c:pt idx="2665">
                  <c:v>209.9609375</c:v>
                </c:pt>
                <c:pt idx="2666">
                  <c:v>209.95703125</c:v>
                </c:pt>
                <c:pt idx="2667">
                  <c:v>209.91796875</c:v>
                </c:pt>
                <c:pt idx="2668">
                  <c:v>209.91796875</c:v>
                </c:pt>
                <c:pt idx="2669">
                  <c:v>209.9140625</c:v>
                </c:pt>
                <c:pt idx="2670">
                  <c:v>209.9140625</c:v>
                </c:pt>
                <c:pt idx="2671">
                  <c:v>209.890625</c:v>
                </c:pt>
                <c:pt idx="2672">
                  <c:v>209.9921875</c:v>
                </c:pt>
                <c:pt idx="2673">
                  <c:v>209.98828125</c:v>
                </c:pt>
                <c:pt idx="2674">
                  <c:v>209.890625</c:v>
                </c:pt>
                <c:pt idx="2675">
                  <c:v>209.95703125</c:v>
                </c:pt>
                <c:pt idx="2676">
                  <c:v>209.9140625</c:v>
                </c:pt>
                <c:pt idx="2677">
                  <c:v>209.91015625</c:v>
                </c:pt>
                <c:pt idx="2678">
                  <c:v>209.94921875</c:v>
                </c:pt>
                <c:pt idx="2679">
                  <c:v>209.91015625</c:v>
                </c:pt>
                <c:pt idx="2680">
                  <c:v>209.91796875</c:v>
                </c:pt>
                <c:pt idx="2681">
                  <c:v>209.91796875</c:v>
                </c:pt>
                <c:pt idx="2682">
                  <c:v>209.91796875</c:v>
                </c:pt>
                <c:pt idx="2683">
                  <c:v>209.91796875</c:v>
                </c:pt>
                <c:pt idx="2684">
                  <c:v>209.91796875</c:v>
                </c:pt>
                <c:pt idx="2685">
                  <c:v>209.921875</c:v>
                </c:pt>
                <c:pt idx="2686">
                  <c:v>209.96484375</c:v>
                </c:pt>
                <c:pt idx="2687">
                  <c:v>209.96875</c:v>
                </c:pt>
                <c:pt idx="2688">
                  <c:v>209.92578125</c:v>
                </c:pt>
                <c:pt idx="2689">
                  <c:v>209.92578125</c:v>
                </c:pt>
                <c:pt idx="2690">
                  <c:v>209.98828125</c:v>
                </c:pt>
                <c:pt idx="2691">
                  <c:v>209.984375</c:v>
                </c:pt>
                <c:pt idx="2692">
                  <c:v>209.98046875</c:v>
                </c:pt>
                <c:pt idx="2693">
                  <c:v>210.0234375</c:v>
                </c:pt>
                <c:pt idx="2694">
                  <c:v>209.98046875</c:v>
                </c:pt>
                <c:pt idx="2695">
                  <c:v>209.984375</c:v>
                </c:pt>
                <c:pt idx="2696">
                  <c:v>209.984375</c:v>
                </c:pt>
                <c:pt idx="2697">
                  <c:v>210.109375</c:v>
                </c:pt>
                <c:pt idx="2698">
                  <c:v>209.95703125</c:v>
                </c:pt>
                <c:pt idx="2699">
                  <c:v>209.95703125</c:v>
                </c:pt>
                <c:pt idx="2700">
                  <c:v>209.953125</c:v>
                </c:pt>
                <c:pt idx="2701">
                  <c:v>209.953125</c:v>
                </c:pt>
                <c:pt idx="2702">
                  <c:v>209.92578125</c:v>
                </c:pt>
                <c:pt idx="2703">
                  <c:v>209.95703125</c:v>
                </c:pt>
                <c:pt idx="2704">
                  <c:v>209.984375</c:v>
                </c:pt>
                <c:pt idx="2705">
                  <c:v>209.95703125</c:v>
                </c:pt>
                <c:pt idx="2706">
                  <c:v>210.62890625</c:v>
                </c:pt>
                <c:pt idx="2707">
                  <c:v>210.03125</c:v>
                </c:pt>
                <c:pt idx="2708">
                  <c:v>210.0234375</c:v>
                </c:pt>
                <c:pt idx="2709">
                  <c:v>209.9765625</c:v>
                </c:pt>
                <c:pt idx="2710">
                  <c:v>209.9765625</c:v>
                </c:pt>
                <c:pt idx="2711">
                  <c:v>210.015625</c:v>
                </c:pt>
                <c:pt idx="2712">
                  <c:v>209.9453125</c:v>
                </c:pt>
                <c:pt idx="2713">
                  <c:v>209.97265625</c:v>
                </c:pt>
                <c:pt idx="2714">
                  <c:v>209.97265625</c:v>
                </c:pt>
                <c:pt idx="2715">
                  <c:v>210.01171875</c:v>
                </c:pt>
                <c:pt idx="2716">
                  <c:v>210.01953125</c:v>
                </c:pt>
                <c:pt idx="2717">
                  <c:v>209.984375</c:v>
                </c:pt>
                <c:pt idx="2718">
                  <c:v>209.9609375</c:v>
                </c:pt>
                <c:pt idx="2719">
                  <c:v>209.9609375</c:v>
                </c:pt>
                <c:pt idx="2720">
                  <c:v>209.9609375</c:v>
                </c:pt>
                <c:pt idx="2721">
                  <c:v>209.95703125</c:v>
                </c:pt>
                <c:pt idx="2722">
                  <c:v>209.95703125</c:v>
                </c:pt>
                <c:pt idx="2723">
                  <c:v>209.92578125</c:v>
                </c:pt>
                <c:pt idx="2724">
                  <c:v>209.953125</c:v>
                </c:pt>
                <c:pt idx="2725">
                  <c:v>209.953125</c:v>
                </c:pt>
                <c:pt idx="2726">
                  <c:v>209.95703125</c:v>
                </c:pt>
                <c:pt idx="2727">
                  <c:v>209.95703125</c:v>
                </c:pt>
                <c:pt idx="2728">
                  <c:v>209.9609375</c:v>
                </c:pt>
                <c:pt idx="2729">
                  <c:v>209.9609375</c:v>
                </c:pt>
                <c:pt idx="2730">
                  <c:v>209.9609375</c:v>
                </c:pt>
                <c:pt idx="2731">
                  <c:v>210.00390625</c:v>
                </c:pt>
                <c:pt idx="2732">
                  <c:v>209.9609375</c:v>
                </c:pt>
                <c:pt idx="2733">
                  <c:v>209.9296875</c:v>
                </c:pt>
                <c:pt idx="2734">
                  <c:v>209.95703125</c:v>
                </c:pt>
                <c:pt idx="2735">
                  <c:v>209.95703125</c:v>
                </c:pt>
                <c:pt idx="2736">
                  <c:v>209.95703125</c:v>
                </c:pt>
                <c:pt idx="2737">
                  <c:v>209.95703125</c:v>
                </c:pt>
                <c:pt idx="2738">
                  <c:v>209.95703125</c:v>
                </c:pt>
                <c:pt idx="2739">
                  <c:v>209.9609375</c:v>
                </c:pt>
                <c:pt idx="2740">
                  <c:v>209.98828125</c:v>
                </c:pt>
                <c:pt idx="2741">
                  <c:v>209.98828125</c:v>
                </c:pt>
                <c:pt idx="2742">
                  <c:v>209.95703125</c:v>
                </c:pt>
                <c:pt idx="2743">
                  <c:v>209.95703125</c:v>
                </c:pt>
                <c:pt idx="2744">
                  <c:v>209.9921875</c:v>
                </c:pt>
                <c:pt idx="2745">
                  <c:v>209.9921875</c:v>
                </c:pt>
                <c:pt idx="2746">
                  <c:v>209.93359375</c:v>
                </c:pt>
                <c:pt idx="2747">
                  <c:v>209.9609375</c:v>
                </c:pt>
                <c:pt idx="2748">
                  <c:v>209.9609375</c:v>
                </c:pt>
                <c:pt idx="2749">
                  <c:v>209.9296875</c:v>
                </c:pt>
                <c:pt idx="2750">
                  <c:v>209.9609375</c:v>
                </c:pt>
                <c:pt idx="2751">
                  <c:v>211.5</c:v>
                </c:pt>
                <c:pt idx="2752">
                  <c:v>210</c:v>
                </c:pt>
                <c:pt idx="2753">
                  <c:v>210</c:v>
                </c:pt>
                <c:pt idx="2754">
                  <c:v>211.1875</c:v>
                </c:pt>
                <c:pt idx="2755">
                  <c:v>210.07421875</c:v>
                </c:pt>
                <c:pt idx="2756">
                  <c:v>210.03515625</c:v>
                </c:pt>
                <c:pt idx="2757">
                  <c:v>210.03515625</c:v>
                </c:pt>
                <c:pt idx="2758">
                  <c:v>210.03515625</c:v>
                </c:pt>
                <c:pt idx="2759">
                  <c:v>210.00390625</c:v>
                </c:pt>
                <c:pt idx="2760">
                  <c:v>210.1015625</c:v>
                </c:pt>
                <c:pt idx="2761">
                  <c:v>210.1015625</c:v>
                </c:pt>
                <c:pt idx="2762">
                  <c:v>210.0703125</c:v>
                </c:pt>
                <c:pt idx="2763">
                  <c:v>210.02734375</c:v>
                </c:pt>
                <c:pt idx="2764">
                  <c:v>210.02734375</c:v>
                </c:pt>
                <c:pt idx="2765">
                  <c:v>210.03125</c:v>
                </c:pt>
                <c:pt idx="2766">
                  <c:v>210.0625</c:v>
                </c:pt>
                <c:pt idx="2767">
                  <c:v>210.06640625</c:v>
                </c:pt>
                <c:pt idx="2768">
                  <c:v>210.078125</c:v>
                </c:pt>
                <c:pt idx="2769">
                  <c:v>210.03515625</c:v>
                </c:pt>
                <c:pt idx="2770">
                  <c:v>210.13671875</c:v>
                </c:pt>
                <c:pt idx="2771">
                  <c:v>210.08984375</c:v>
                </c:pt>
                <c:pt idx="2772">
                  <c:v>210.0546875</c:v>
                </c:pt>
                <c:pt idx="2773">
                  <c:v>210.0546875</c:v>
                </c:pt>
                <c:pt idx="2774">
                  <c:v>210.0546875</c:v>
                </c:pt>
                <c:pt idx="2775">
                  <c:v>210.05859375</c:v>
                </c:pt>
                <c:pt idx="2776">
                  <c:v>210.06640625</c:v>
                </c:pt>
                <c:pt idx="2777">
                  <c:v>210.02734375</c:v>
                </c:pt>
                <c:pt idx="2778">
                  <c:v>210.02734375</c:v>
                </c:pt>
                <c:pt idx="2779">
                  <c:v>210.02734375</c:v>
                </c:pt>
                <c:pt idx="2780">
                  <c:v>210.02734375</c:v>
                </c:pt>
                <c:pt idx="2781">
                  <c:v>210.15625</c:v>
                </c:pt>
                <c:pt idx="2782">
                  <c:v>209.99609375</c:v>
                </c:pt>
                <c:pt idx="2783">
                  <c:v>210.02734375</c:v>
                </c:pt>
                <c:pt idx="2784">
                  <c:v>210.02734375</c:v>
                </c:pt>
                <c:pt idx="2785">
                  <c:v>210.02734375</c:v>
                </c:pt>
                <c:pt idx="2786">
                  <c:v>210.06640625</c:v>
                </c:pt>
                <c:pt idx="2787">
                  <c:v>209.99609375</c:v>
                </c:pt>
                <c:pt idx="2788">
                  <c:v>210.02734375</c:v>
                </c:pt>
                <c:pt idx="2789">
                  <c:v>210.02734375</c:v>
                </c:pt>
                <c:pt idx="2790">
                  <c:v>210.03125</c:v>
                </c:pt>
                <c:pt idx="2791">
                  <c:v>210.0546875</c:v>
                </c:pt>
                <c:pt idx="2792">
                  <c:v>210.01953125</c:v>
                </c:pt>
                <c:pt idx="2793">
                  <c:v>209.9921875</c:v>
                </c:pt>
                <c:pt idx="2794">
                  <c:v>210.0234375</c:v>
                </c:pt>
                <c:pt idx="2795">
                  <c:v>210.06640625</c:v>
                </c:pt>
                <c:pt idx="2796">
                  <c:v>210.0234375</c:v>
                </c:pt>
                <c:pt idx="2797">
                  <c:v>210.0234375</c:v>
                </c:pt>
                <c:pt idx="2798">
                  <c:v>210.0234375</c:v>
                </c:pt>
                <c:pt idx="2799">
                  <c:v>210.0234375</c:v>
                </c:pt>
                <c:pt idx="2800">
                  <c:v>210.0234375</c:v>
                </c:pt>
                <c:pt idx="2801">
                  <c:v>210.04296875</c:v>
                </c:pt>
                <c:pt idx="2802">
                  <c:v>210.02734375</c:v>
                </c:pt>
                <c:pt idx="2803">
                  <c:v>210.02734375</c:v>
                </c:pt>
                <c:pt idx="2804">
                  <c:v>211.578125</c:v>
                </c:pt>
                <c:pt idx="2805">
                  <c:v>210.06640625</c:v>
                </c:pt>
                <c:pt idx="2806">
                  <c:v>210.06640625</c:v>
                </c:pt>
                <c:pt idx="2807">
                  <c:v>210.01171875</c:v>
                </c:pt>
                <c:pt idx="2808">
                  <c:v>210.07421875</c:v>
                </c:pt>
                <c:pt idx="2809">
                  <c:v>210.07421875</c:v>
                </c:pt>
                <c:pt idx="2810">
                  <c:v>210.0859375</c:v>
                </c:pt>
                <c:pt idx="2811">
                  <c:v>210.0859375</c:v>
                </c:pt>
                <c:pt idx="2812">
                  <c:v>210.05859375</c:v>
                </c:pt>
                <c:pt idx="2813">
                  <c:v>210.046875</c:v>
                </c:pt>
                <c:pt idx="2814">
                  <c:v>210.08203125</c:v>
                </c:pt>
                <c:pt idx="2815">
                  <c:v>211.35546875</c:v>
                </c:pt>
                <c:pt idx="2816">
                  <c:v>210.05859375</c:v>
                </c:pt>
                <c:pt idx="2817">
                  <c:v>210.09375</c:v>
                </c:pt>
                <c:pt idx="2818">
                  <c:v>210.09375</c:v>
                </c:pt>
                <c:pt idx="2819">
                  <c:v>210.05859375</c:v>
                </c:pt>
                <c:pt idx="2820">
                  <c:v>210.0546875</c:v>
                </c:pt>
                <c:pt idx="2821">
                  <c:v>210.08203125</c:v>
                </c:pt>
                <c:pt idx="2822">
                  <c:v>210.0546875</c:v>
                </c:pt>
                <c:pt idx="2823">
                  <c:v>210.0546875</c:v>
                </c:pt>
                <c:pt idx="2824">
                  <c:v>210.0546875</c:v>
                </c:pt>
                <c:pt idx="2825">
                  <c:v>210.02734375</c:v>
                </c:pt>
                <c:pt idx="2826">
                  <c:v>210.0546875</c:v>
                </c:pt>
                <c:pt idx="2827">
                  <c:v>210.0546875</c:v>
                </c:pt>
                <c:pt idx="2828">
                  <c:v>210.0546875</c:v>
                </c:pt>
                <c:pt idx="2829">
                  <c:v>210.0546875</c:v>
                </c:pt>
                <c:pt idx="2830">
                  <c:v>210.0703125</c:v>
                </c:pt>
                <c:pt idx="2831">
                  <c:v>210.05859375</c:v>
                </c:pt>
                <c:pt idx="2832">
                  <c:v>210.05859375</c:v>
                </c:pt>
                <c:pt idx="2833">
                  <c:v>210.09765625</c:v>
                </c:pt>
                <c:pt idx="2834">
                  <c:v>210.05859375</c:v>
                </c:pt>
                <c:pt idx="2835">
                  <c:v>210.02734375</c:v>
                </c:pt>
                <c:pt idx="2836">
                  <c:v>210.05859375</c:v>
                </c:pt>
                <c:pt idx="2837">
                  <c:v>210.05859375</c:v>
                </c:pt>
                <c:pt idx="2838">
                  <c:v>210.1015625</c:v>
                </c:pt>
                <c:pt idx="2839">
                  <c:v>210.1015625</c:v>
                </c:pt>
                <c:pt idx="2840">
                  <c:v>210.05859375</c:v>
                </c:pt>
                <c:pt idx="2841">
                  <c:v>210.0546875</c:v>
                </c:pt>
                <c:pt idx="2842">
                  <c:v>210.09765625</c:v>
                </c:pt>
                <c:pt idx="2843">
                  <c:v>210.0546875</c:v>
                </c:pt>
                <c:pt idx="2844">
                  <c:v>210.0546875</c:v>
                </c:pt>
                <c:pt idx="2845">
                  <c:v>210.1015625</c:v>
                </c:pt>
                <c:pt idx="2846">
                  <c:v>210.05859375</c:v>
                </c:pt>
                <c:pt idx="2847">
                  <c:v>210.05859375</c:v>
                </c:pt>
                <c:pt idx="2848">
                  <c:v>210.18359375</c:v>
                </c:pt>
                <c:pt idx="2849">
                  <c:v>210.0625</c:v>
                </c:pt>
                <c:pt idx="2850">
                  <c:v>210.09765625</c:v>
                </c:pt>
                <c:pt idx="2851">
                  <c:v>210.1875</c:v>
                </c:pt>
                <c:pt idx="2852">
                  <c:v>210.08203125</c:v>
                </c:pt>
                <c:pt idx="2853">
                  <c:v>210.08203125</c:v>
                </c:pt>
                <c:pt idx="2854">
                  <c:v>210.08203125</c:v>
                </c:pt>
                <c:pt idx="2855">
                  <c:v>210.08203125</c:v>
                </c:pt>
                <c:pt idx="2856">
                  <c:v>210.0234375</c:v>
                </c:pt>
                <c:pt idx="2857">
                  <c:v>210.09375</c:v>
                </c:pt>
                <c:pt idx="2858">
                  <c:v>210.09375</c:v>
                </c:pt>
                <c:pt idx="2859">
                  <c:v>210.05859375</c:v>
                </c:pt>
                <c:pt idx="2860">
                  <c:v>210.12890625</c:v>
                </c:pt>
                <c:pt idx="2861">
                  <c:v>210.12890625</c:v>
                </c:pt>
                <c:pt idx="2862">
                  <c:v>210.06640625</c:v>
                </c:pt>
                <c:pt idx="2863">
                  <c:v>210.06640625</c:v>
                </c:pt>
                <c:pt idx="2864">
                  <c:v>210.0625</c:v>
                </c:pt>
                <c:pt idx="2865">
                  <c:v>210.0625</c:v>
                </c:pt>
                <c:pt idx="2866">
                  <c:v>210.10546875</c:v>
                </c:pt>
                <c:pt idx="2867">
                  <c:v>210.1015625</c:v>
                </c:pt>
                <c:pt idx="2868">
                  <c:v>210.05859375</c:v>
                </c:pt>
                <c:pt idx="2869">
                  <c:v>210.1015625</c:v>
                </c:pt>
                <c:pt idx="2870">
                  <c:v>210.05859375</c:v>
                </c:pt>
                <c:pt idx="2871">
                  <c:v>272.37109375</c:v>
                </c:pt>
                <c:pt idx="2872">
                  <c:v>271.00390625</c:v>
                </c:pt>
                <c:pt idx="2873">
                  <c:v>270.9375</c:v>
                </c:pt>
                <c:pt idx="2874">
                  <c:v>271.48828125</c:v>
                </c:pt>
                <c:pt idx="2875">
                  <c:v>272.17578125</c:v>
                </c:pt>
                <c:pt idx="2876">
                  <c:v>211.171875</c:v>
                </c:pt>
                <c:pt idx="2877">
                  <c:v>211.25390625</c:v>
                </c:pt>
                <c:pt idx="2878">
                  <c:v>211.2109375</c:v>
                </c:pt>
                <c:pt idx="2879">
                  <c:v>211.17578125</c:v>
                </c:pt>
                <c:pt idx="2880">
                  <c:v>211.20703125</c:v>
                </c:pt>
                <c:pt idx="2881">
                  <c:v>211.20703125</c:v>
                </c:pt>
                <c:pt idx="2882">
                  <c:v>211.24609375</c:v>
                </c:pt>
                <c:pt idx="2883">
                  <c:v>211.20703125</c:v>
                </c:pt>
                <c:pt idx="2884">
                  <c:v>211.20703125</c:v>
                </c:pt>
                <c:pt idx="2885">
                  <c:v>211.203125</c:v>
                </c:pt>
                <c:pt idx="2886">
                  <c:v>211.203125</c:v>
                </c:pt>
                <c:pt idx="2887">
                  <c:v>211.171875</c:v>
                </c:pt>
                <c:pt idx="2888">
                  <c:v>211.203125</c:v>
                </c:pt>
                <c:pt idx="2889">
                  <c:v>211.203125</c:v>
                </c:pt>
                <c:pt idx="2890">
                  <c:v>211.17578125</c:v>
                </c:pt>
                <c:pt idx="2891">
                  <c:v>211.24609375</c:v>
                </c:pt>
                <c:pt idx="2892">
                  <c:v>211.20703125</c:v>
                </c:pt>
                <c:pt idx="2893">
                  <c:v>211.17578125</c:v>
                </c:pt>
                <c:pt idx="2894">
                  <c:v>211.2421875</c:v>
                </c:pt>
                <c:pt idx="2895">
                  <c:v>211.26171875</c:v>
                </c:pt>
                <c:pt idx="2896">
                  <c:v>211.21484375</c:v>
                </c:pt>
                <c:pt idx="2897">
                  <c:v>211.21484375</c:v>
                </c:pt>
                <c:pt idx="2898">
                  <c:v>211.2265625</c:v>
                </c:pt>
                <c:pt idx="2899">
                  <c:v>272.33203125</c:v>
                </c:pt>
                <c:pt idx="2900">
                  <c:v>272.12890625</c:v>
                </c:pt>
                <c:pt idx="2901">
                  <c:v>272.36328125</c:v>
                </c:pt>
                <c:pt idx="2902">
                  <c:v>272.52734375</c:v>
                </c:pt>
                <c:pt idx="2903">
                  <c:v>272.26953125</c:v>
                </c:pt>
                <c:pt idx="2904">
                  <c:v>272.26171875</c:v>
                </c:pt>
                <c:pt idx="2905">
                  <c:v>272.24609375</c:v>
                </c:pt>
                <c:pt idx="2906">
                  <c:v>272.51953125</c:v>
                </c:pt>
                <c:pt idx="2907">
                  <c:v>272.30859375</c:v>
                </c:pt>
                <c:pt idx="2908">
                  <c:v>272.3046875</c:v>
                </c:pt>
                <c:pt idx="2909">
                  <c:v>272.30859375</c:v>
                </c:pt>
                <c:pt idx="2910">
                  <c:v>272.2578125</c:v>
                </c:pt>
                <c:pt idx="2911">
                  <c:v>272.5703125</c:v>
                </c:pt>
                <c:pt idx="2912">
                  <c:v>272.38671875</c:v>
                </c:pt>
                <c:pt idx="2913">
                  <c:v>272.3359375</c:v>
                </c:pt>
                <c:pt idx="2914">
                  <c:v>272.5390625</c:v>
                </c:pt>
                <c:pt idx="2915">
                  <c:v>272.5859375</c:v>
                </c:pt>
                <c:pt idx="2916">
                  <c:v>272.578125</c:v>
                </c:pt>
                <c:pt idx="2917">
                  <c:v>272.31640625</c:v>
                </c:pt>
                <c:pt idx="2918">
                  <c:v>272.62109375</c:v>
                </c:pt>
                <c:pt idx="2919">
                  <c:v>272.62109375</c:v>
                </c:pt>
                <c:pt idx="2920">
                  <c:v>272.64453125</c:v>
                </c:pt>
                <c:pt idx="2921">
                  <c:v>272.60546875</c:v>
                </c:pt>
                <c:pt idx="2922">
                  <c:v>272.625</c:v>
                </c:pt>
                <c:pt idx="2923">
                  <c:v>272.390625</c:v>
                </c:pt>
                <c:pt idx="2924">
                  <c:v>274.11328125</c:v>
                </c:pt>
                <c:pt idx="2925">
                  <c:v>272.90625</c:v>
                </c:pt>
                <c:pt idx="2926">
                  <c:v>273.1015625</c:v>
                </c:pt>
                <c:pt idx="2927">
                  <c:v>272.27734375</c:v>
                </c:pt>
                <c:pt idx="2928">
                  <c:v>271.83203125</c:v>
                </c:pt>
                <c:pt idx="2929">
                  <c:v>273.83984375</c:v>
                </c:pt>
                <c:pt idx="2930">
                  <c:v>272.3046875</c:v>
                </c:pt>
                <c:pt idx="2931">
                  <c:v>272.3515625</c:v>
                </c:pt>
                <c:pt idx="2932">
                  <c:v>272.3984375</c:v>
                </c:pt>
                <c:pt idx="2933">
                  <c:v>272.31640625</c:v>
                </c:pt>
                <c:pt idx="2934">
                  <c:v>272.34765625</c:v>
                </c:pt>
                <c:pt idx="2935">
                  <c:v>273.87109375</c:v>
                </c:pt>
                <c:pt idx="2936">
                  <c:v>211.671875</c:v>
                </c:pt>
                <c:pt idx="2937">
                  <c:v>211.703125</c:v>
                </c:pt>
                <c:pt idx="2938">
                  <c:v>211.73828125</c:v>
                </c:pt>
                <c:pt idx="2939">
                  <c:v>211.734375</c:v>
                </c:pt>
                <c:pt idx="2940">
                  <c:v>211.7109375</c:v>
                </c:pt>
                <c:pt idx="2941">
                  <c:v>211.6796875</c:v>
                </c:pt>
                <c:pt idx="2942">
                  <c:v>211.75</c:v>
                </c:pt>
                <c:pt idx="2943">
                  <c:v>211.6953125</c:v>
                </c:pt>
                <c:pt idx="2944">
                  <c:v>211.6953125</c:v>
                </c:pt>
                <c:pt idx="2945">
                  <c:v>211.69140625</c:v>
                </c:pt>
                <c:pt idx="2946">
                  <c:v>211.69140625</c:v>
                </c:pt>
                <c:pt idx="2947">
                  <c:v>211.66015625</c:v>
                </c:pt>
                <c:pt idx="2948">
                  <c:v>211.69140625</c:v>
                </c:pt>
                <c:pt idx="2949">
                  <c:v>211.71875</c:v>
                </c:pt>
                <c:pt idx="2950">
                  <c:v>211.67578125</c:v>
                </c:pt>
                <c:pt idx="2951">
                  <c:v>211.67578125</c:v>
                </c:pt>
                <c:pt idx="2952">
                  <c:v>211.734375</c:v>
                </c:pt>
                <c:pt idx="2953">
                  <c:v>211.69140625</c:v>
                </c:pt>
                <c:pt idx="2954">
                  <c:v>211.73046875</c:v>
                </c:pt>
                <c:pt idx="2955">
                  <c:v>211.6953125</c:v>
                </c:pt>
                <c:pt idx="2956">
                  <c:v>211.72265625</c:v>
                </c:pt>
                <c:pt idx="2957">
                  <c:v>211.69140625</c:v>
                </c:pt>
                <c:pt idx="2958">
                  <c:v>211.7421875</c:v>
                </c:pt>
                <c:pt idx="2959">
                  <c:v>211.7421875</c:v>
                </c:pt>
                <c:pt idx="2960">
                  <c:v>211.75390625</c:v>
                </c:pt>
                <c:pt idx="2961">
                  <c:v>211.7109375</c:v>
                </c:pt>
                <c:pt idx="2962">
                  <c:v>211.6796875</c:v>
                </c:pt>
                <c:pt idx="2963">
                  <c:v>211.7265625</c:v>
                </c:pt>
                <c:pt idx="2964">
                  <c:v>211.68359375</c:v>
                </c:pt>
                <c:pt idx="2965">
                  <c:v>211.65625</c:v>
                </c:pt>
                <c:pt idx="2966">
                  <c:v>211.6875</c:v>
                </c:pt>
                <c:pt idx="2967">
                  <c:v>211.6875</c:v>
                </c:pt>
                <c:pt idx="2968">
                  <c:v>211.71484375</c:v>
                </c:pt>
                <c:pt idx="2969">
                  <c:v>211.71484375</c:v>
                </c:pt>
                <c:pt idx="2970">
                  <c:v>211.73046875</c:v>
                </c:pt>
                <c:pt idx="2971">
                  <c:v>211.6875</c:v>
                </c:pt>
                <c:pt idx="2972">
                  <c:v>211.71484375</c:v>
                </c:pt>
                <c:pt idx="2973">
                  <c:v>211.71875</c:v>
                </c:pt>
                <c:pt idx="2974">
                  <c:v>211.71875</c:v>
                </c:pt>
                <c:pt idx="2975">
                  <c:v>211.6875</c:v>
                </c:pt>
                <c:pt idx="2976">
                  <c:v>211.71875</c:v>
                </c:pt>
                <c:pt idx="2977">
                  <c:v>211.71875</c:v>
                </c:pt>
                <c:pt idx="2978">
                  <c:v>211.71875</c:v>
                </c:pt>
                <c:pt idx="2979">
                  <c:v>211.71875</c:v>
                </c:pt>
                <c:pt idx="2980">
                  <c:v>211.71484375</c:v>
                </c:pt>
                <c:pt idx="2981">
                  <c:v>211.78515625</c:v>
                </c:pt>
                <c:pt idx="2982">
                  <c:v>211.71484375</c:v>
                </c:pt>
                <c:pt idx="2983">
                  <c:v>211.7578125</c:v>
                </c:pt>
                <c:pt idx="2984">
                  <c:v>211.71484375</c:v>
                </c:pt>
                <c:pt idx="2985">
                  <c:v>211.6875</c:v>
                </c:pt>
                <c:pt idx="2986">
                  <c:v>211.734375</c:v>
                </c:pt>
                <c:pt idx="2987">
                  <c:v>211.69140625</c:v>
                </c:pt>
                <c:pt idx="2988">
                  <c:v>211.6875</c:v>
                </c:pt>
                <c:pt idx="2989">
                  <c:v>211.6875</c:v>
                </c:pt>
                <c:pt idx="2990">
                  <c:v>211.6953125</c:v>
                </c:pt>
                <c:pt idx="2991">
                  <c:v>211.6875</c:v>
                </c:pt>
                <c:pt idx="2992">
                  <c:v>211.6875</c:v>
                </c:pt>
                <c:pt idx="2993">
                  <c:v>211.66015625</c:v>
                </c:pt>
                <c:pt idx="2994">
                  <c:v>211.69140625</c:v>
                </c:pt>
                <c:pt idx="2995">
                  <c:v>211.69140625</c:v>
                </c:pt>
                <c:pt idx="2996">
                  <c:v>211.72265625</c:v>
                </c:pt>
                <c:pt idx="2997">
                  <c:v>211.72265625</c:v>
                </c:pt>
                <c:pt idx="2998">
                  <c:v>211.6640625</c:v>
                </c:pt>
                <c:pt idx="2999">
                  <c:v>211.69140625</c:v>
                </c:pt>
                <c:pt idx="3000">
                  <c:v>211.69140625</c:v>
                </c:pt>
                <c:pt idx="3001">
                  <c:v>211.6796875</c:v>
                </c:pt>
                <c:pt idx="3002">
                  <c:v>211.7109375</c:v>
                </c:pt>
                <c:pt idx="3003">
                  <c:v>211.7109375</c:v>
                </c:pt>
                <c:pt idx="3004">
                  <c:v>211.73828125</c:v>
                </c:pt>
                <c:pt idx="3005">
                  <c:v>211.73828125</c:v>
                </c:pt>
                <c:pt idx="3006">
                  <c:v>211.6796875</c:v>
                </c:pt>
                <c:pt idx="3007">
                  <c:v>211.7109375</c:v>
                </c:pt>
                <c:pt idx="3008">
                  <c:v>211.7109375</c:v>
                </c:pt>
                <c:pt idx="3009">
                  <c:v>211.75390625</c:v>
                </c:pt>
                <c:pt idx="3010">
                  <c:v>211.71484375</c:v>
                </c:pt>
                <c:pt idx="3011">
                  <c:v>211.71484375</c:v>
                </c:pt>
                <c:pt idx="3012">
                  <c:v>213.25</c:v>
                </c:pt>
                <c:pt idx="3013">
                  <c:v>211.75</c:v>
                </c:pt>
                <c:pt idx="3014">
                  <c:v>211.71875</c:v>
                </c:pt>
                <c:pt idx="3015">
                  <c:v>211.79296875</c:v>
                </c:pt>
                <c:pt idx="3016">
                  <c:v>211.72265625</c:v>
                </c:pt>
                <c:pt idx="3017">
                  <c:v>211.6953125</c:v>
                </c:pt>
                <c:pt idx="3018">
                  <c:v>211.75</c:v>
                </c:pt>
                <c:pt idx="3019">
                  <c:v>211.75</c:v>
                </c:pt>
                <c:pt idx="3020">
                  <c:v>211.71875</c:v>
                </c:pt>
                <c:pt idx="3021">
                  <c:v>211.71875</c:v>
                </c:pt>
                <c:pt idx="3022">
                  <c:v>211.69140625</c:v>
                </c:pt>
                <c:pt idx="3023">
                  <c:v>211.765625</c:v>
                </c:pt>
                <c:pt idx="3024">
                  <c:v>211.72265625</c:v>
                </c:pt>
                <c:pt idx="3025">
                  <c:v>211.7265625</c:v>
                </c:pt>
                <c:pt idx="3026">
                  <c:v>211.7890625</c:v>
                </c:pt>
                <c:pt idx="3027">
                  <c:v>211.7890625</c:v>
                </c:pt>
                <c:pt idx="3028">
                  <c:v>211.74609375</c:v>
                </c:pt>
                <c:pt idx="3029">
                  <c:v>211.7890625</c:v>
                </c:pt>
                <c:pt idx="3030">
                  <c:v>211.75</c:v>
                </c:pt>
                <c:pt idx="3031">
                  <c:v>211.75</c:v>
                </c:pt>
                <c:pt idx="3032">
                  <c:v>211.7734375</c:v>
                </c:pt>
                <c:pt idx="3033">
                  <c:v>211.73046875</c:v>
                </c:pt>
                <c:pt idx="3034">
                  <c:v>211.76171875</c:v>
                </c:pt>
                <c:pt idx="3035">
                  <c:v>211.80078125</c:v>
                </c:pt>
                <c:pt idx="3036">
                  <c:v>211.72265625</c:v>
                </c:pt>
                <c:pt idx="3037">
                  <c:v>211.69140625</c:v>
                </c:pt>
                <c:pt idx="3038">
                  <c:v>211.7578125</c:v>
                </c:pt>
                <c:pt idx="3039">
                  <c:v>211.71875</c:v>
                </c:pt>
                <c:pt idx="3040">
                  <c:v>211.75</c:v>
                </c:pt>
                <c:pt idx="3041">
                  <c:v>211.7890625</c:v>
                </c:pt>
                <c:pt idx="3042">
                  <c:v>211.72265625</c:v>
                </c:pt>
                <c:pt idx="3043">
                  <c:v>211.75390625</c:v>
                </c:pt>
                <c:pt idx="3044">
                  <c:v>211.72265625</c:v>
                </c:pt>
                <c:pt idx="3045">
                  <c:v>211.76171875</c:v>
                </c:pt>
                <c:pt idx="3046">
                  <c:v>211.76953125</c:v>
                </c:pt>
                <c:pt idx="3047">
                  <c:v>211.765625</c:v>
                </c:pt>
                <c:pt idx="3048">
                  <c:v>211.7578125</c:v>
                </c:pt>
                <c:pt idx="3049">
                  <c:v>211.71484375</c:v>
                </c:pt>
                <c:pt idx="3050">
                  <c:v>211.71484375</c:v>
                </c:pt>
                <c:pt idx="3051">
                  <c:v>211.71875</c:v>
                </c:pt>
                <c:pt idx="3052">
                  <c:v>211.71875</c:v>
                </c:pt>
                <c:pt idx="3053">
                  <c:v>211.71875</c:v>
                </c:pt>
                <c:pt idx="3054">
                  <c:v>211.76953125</c:v>
                </c:pt>
                <c:pt idx="3055">
                  <c:v>211.72265625</c:v>
                </c:pt>
                <c:pt idx="3056">
                  <c:v>211.71875</c:v>
                </c:pt>
                <c:pt idx="3057">
                  <c:v>211.74609375</c:v>
                </c:pt>
                <c:pt idx="3058">
                  <c:v>211.74609375</c:v>
                </c:pt>
                <c:pt idx="3059">
                  <c:v>211.73828125</c:v>
                </c:pt>
                <c:pt idx="3060">
                  <c:v>211.8125</c:v>
                </c:pt>
                <c:pt idx="3061">
                  <c:v>211.7421875</c:v>
                </c:pt>
                <c:pt idx="3062">
                  <c:v>211.71484375</c:v>
                </c:pt>
                <c:pt idx="3063">
                  <c:v>211.74609375</c:v>
                </c:pt>
                <c:pt idx="3064">
                  <c:v>211.72265625</c:v>
                </c:pt>
                <c:pt idx="3065">
                  <c:v>211.75390625</c:v>
                </c:pt>
                <c:pt idx="3066">
                  <c:v>211.78125</c:v>
                </c:pt>
                <c:pt idx="3067">
                  <c:v>211.77734375</c:v>
                </c:pt>
                <c:pt idx="3068">
                  <c:v>211.71875</c:v>
                </c:pt>
                <c:pt idx="3069">
                  <c:v>213.2109375</c:v>
                </c:pt>
                <c:pt idx="3070">
                  <c:v>211.7421875</c:v>
                </c:pt>
                <c:pt idx="3071">
                  <c:v>211.74609375</c:v>
                </c:pt>
                <c:pt idx="3072">
                  <c:v>211.77734375</c:v>
                </c:pt>
                <c:pt idx="3073">
                  <c:v>211.81640625</c:v>
                </c:pt>
                <c:pt idx="3074">
                  <c:v>211.6875</c:v>
                </c:pt>
                <c:pt idx="3075">
                  <c:v>211.7578125</c:v>
                </c:pt>
                <c:pt idx="3076">
                  <c:v>211.71484375</c:v>
                </c:pt>
                <c:pt idx="3077">
                  <c:v>211.75390625</c:v>
                </c:pt>
                <c:pt idx="3078">
                  <c:v>211.7578125</c:v>
                </c:pt>
                <c:pt idx="3079">
                  <c:v>211.71484375</c:v>
                </c:pt>
                <c:pt idx="3080">
                  <c:v>211.7421875</c:v>
                </c:pt>
                <c:pt idx="3081">
                  <c:v>211.78515625</c:v>
                </c:pt>
                <c:pt idx="3082">
                  <c:v>211.7109375</c:v>
                </c:pt>
                <c:pt idx="3083">
                  <c:v>211.7109375</c:v>
                </c:pt>
                <c:pt idx="3084">
                  <c:v>211.7109375</c:v>
                </c:pt>
                <c:pt idx="3085">
                  <c:v>211.73828125</c:v>
                </c:pt>
                <c:pt idx="3086">
                  <c:v>211.71484375</c:v>
                </c:pt>
                <c:pt idx="3087">
                  <c:v>211.7265625</c:v>
                </c:pt>
                <c:pt idx="3088">
                  <c:v>211.7421875</c:v>
                </c:pt>
                <c:pt idx="3089">
                  <c:v>211.7421875</c:v>
                </c:pt>
                <c:pt idx="3090">
                  <c:v>211.78515625</c:v>
                </c:pt>
                <c:pt idx="3091">
                  <c:v>211.7421875</c:v>
                </c:pt>
                <c:pt idx="3092">
                  <c:v>211.71484375</c:v>
                </c:pt>
                <c:pt idx="3093">
                  <c:v>211.7578125</c:v>
                </c:pt>
                <c:pt idx="3094">
                  <c:v>211.71875</c:v>
                </c:pt>
                <c:pt idx="3095">
                  <c:v>211.71484375</c:v>
                </c:pt>
                <c:pt idx="3096">
                  <c:v>211.71484375</c:v>
                </c:pt>
                <c:pt idx="3097">
                  <c:v>211.71484375</c:v>
                </c:pt>
                <c:pt idx="3098">
                  <c:v>211.7421875</c:v>
                </c:pt>
                <c:pt idx="3099">
                  <c:v>211.73828125</c:v>
                </c:pt>
                <c:pt idx="3100">
                  <c:v>211.7109375</c:v>
                </c:pt>
                <c:pt idx="3101">
                  <c:v>211.74609375</c:v>
                </c:pt>
                <c:pt idx="3102">
                  <c:v>211.75390625</c:v>
                </c:pt>
                <c:pt idx="3103">
                  <c:v>211.7109375</c:v>
                </c:pt>
                <c:pt idx="3104">
                  <c:v>211.75390625</c:v>
                </c:pt>
                <c:pt idx="3105">
                  <c:v>211.71484375</c:v>
                </c:pt>
                <c:pt idx="3106">
                  <c:v>211.71484375</c:v>
                </c:pt>
                <c:pt idx="3107">
                  <c:v>211.71484375</c:v>
                </c:pt>
                <c:pt idx="3108">
                  <c:v>211.7109375</c:v>
                </c:pt>
                <c:pt idx="3109">
                  <c:v>211.7109375</c:v>
                </c:pt>
                <c:pt idx="3110">
                  <c:v>211.6796875</c:v>
                </c:pt>
                <c:pt idx="3111">
                  <c:v>211.75</c:v>
                </c:pt>
                <c:pt idx="3112">
                  <c:v>211.7109375</c:v>
                </c:pt>
                <c:pt idx="3113">
                  <c:v>211.7109375</c:v>
                </c:pt>
                <c:pt idx="3114">
                  <c:v>211.78125</c:v>
                </c:pt>
                <c:pt idx="3115">
                  <c:v>211.73828125</c:v>
                </c:pt>
                <c:pt idx="3116">
                  <c:v>211.84375</c:v>
                </c:pt>
                <c:pt idx="3117">
                  <c:v>211.70703125</c:v>
                </c:pt>
                <c:pt idx="3118">
                  <c:v>211.70703125</c:v>
                </c:pt>
                <c:pt idx="3119">
                  <c:v>211.73828125</c:v>
                </c:pt>
                <c:pt idx="3120">
                  <c:v>211.78125</c:v>
                </c:pt>
                <c:pt idx="3121">
                  <c:v>211.78515625</c:v>
                </c:pt>
                <c:pt idx="3122">
                  <c:v>211.7109375</c:v>
                </c:pt>
                <c:pt idx="3123">
                  <c:v>211.75</c:v>
                </c:pt>
                <c:pt idx="3124">
                  <c:v>211.7109375</c:v>
                </c:pt>
                <c:pt idx="3125">
                  <c:v>211.7109375</c:v>
                </c:pt>
                <c:pt idx="3126">
                  <c:v>211.70703125</c:v>
                </c:pt>
                <c:pt idx="3127">
                  <c:v>211.75</c:v>
                </c:pt>
                <c:pt idx="3128">
                  <c:v>211.78515625</c:v>
                </c:pt>
                <c:pt idx="3129">
                  <c:v>211.73828125</c:v>
                </c:pt>
                <c:pt idx="3130">
                  <c:v>211.6953125</c:v>
                </c:pt>
                <c:pt idx="3131">
                  <c:v>211.73046875</c:v>
                </c:pt>
                <c:pt idx="3132">
                  <c:v>211.73046875</c:v>
                </c:pt>
                <c:pt idx="3133">
                  <c:v>211.69921875</c:v>
                </c:pt>
                <c:pt idx="3134">
                  <c:v>211.76171875</c:v>
                </c:pt>
                <c:pt idx="3135">
                  <c:v>211.72265625</c:v>
                </c:pt>
                <c:pt idx="3136">
                  <c:v>211.71875</c:v>
                </c:pt>
                <c:pt idx="3137">
                  <c:v>211.71875</c:v>
                </c:pt>
                <c:pt idx="3138">
                  <c:v>211.6953125</c:v>
                </c:pt>
                <c:pt idx="3139">
                  <c:v>211.72265625</c:v>
                </c:pt>
                <c:pt idx="3140">
                  <c:v>211.72265625</c:v>
                </c:pt>
                <c:pt idx="3141">
                  <c:v>211.76171875</c:v>
                </c:pt>
                <c:pt idx="3142">
                  <c:v>211.71875</c:v>
                </c:pt>
                <c:pt idx="3143">
                  <c:v>211.69140625</c:v>
                </c:pt>
                <c:pt idx="3144">
                  <c:v>211.765625</c:v>
                </c:pt>
                <c:pt idx="3145">
                  <c:v>211.796875</c:v>
                </c:pt>
                <c:pt idx="3146">
                  <c:v>211.7265625</c:v>
                </c:pt>
                <c:pt idx="3147">
                  <c:v>211.71484375</c:v>
                </c:pt>
                <c:pt idx="3148">
                  <c:v>211.71484375</c:v>
                </c:pt>
                <c:pt idx="3149">
                  <c:v>211.71875</c:v>
                </c:pt>
                <c:pt idx="3150">
                  <c:v>211.74609375</c:v>
                </c:pt>
                <c:pt idx="3151">
                  <c:v>211.72265625</c:v>
                </c:pt>
                <c:pt idx="3152">
                  <c:v>211.72265625</c:v>
                </c:pt>
                <c:pt idx="3153">
                  <c:v>211.72265625</c:v>
                </c:pt>
                <c:pt idx="3154">
                  <c:v>211.71875</c:v>
                </c:pt>
                <c:pt idx="3155">
                  <c:v>211.75</c:v>
                </c:pt>
                <c:pt idx="3156">
                  <c:v>211.71875</c:v>
                </c:pt>
                <c:pt idx="3157">
                  <c:v>211.73046875</c:v>
                </c:pt>
                <c:pt idx="3158">
                  <c:v>211.71875</c:v>
                </c:pt>
                <c:pt idx="3159">
                  <c:v>211.71875</c:v>
                </c:pt>
                <c:pt idx="3160">
                  <c:v>211.7578125</c:v>
                </c:pt>
                <c:pt idx="3161">
                  <c:v>211.76171875</c:v>
                </c:pt>
                <c:pt idx="3162">
                  <c:v>211.71875</c:v>
                </c:pt>
                <c:pt idx="3163">
                  <c:v>211.71875</c:v>
                </c:pt>
                <c:pt idx="3164">
                  <c:v>211.74609375</c:v>
                </c:pt>
                <c:pt idx="3165">
                  <c:v>211.71484375</c:v>
                </c:pt>
                <c:pt idx="3166">
                  <c:v>211.71484375</c:v>
                </c:pt>
                <c:pt idx="3167">
                  <c:v>211.7578125</c:v>
                </c:pt>
                <c:pt idx="3168">
                  <c:v>211.7421875</c:v>
                </c:pt>
                <c:pt idx="3169">
                  <c:v>211.7421875</c:v>
                </c:pt>
                <c:pt idx="3170">
                  <c:v>211.6875</c:v>
                </c:pt>
                <c:pt idx="3171">
                  <c:v>211.71484375</c:v>
                </c:pt>
                <c:pt idx="3172">
                  <c:v>211.71484375</c:v>
                </c:pt>
                <c:pt idx="3173">
                  <c:v>211.6875</c:v>
                </c:pt>
                <c:pt idx="3174">
                  <c:v>211.76171875</c:v>
                </c:pt>
                <c:pt idx="3175">
                  <c:v>211.71875</c:v>
                </c:pt>
                <c:pt idx="3176">
                  <c:v>211.69140625</c:v>
                </c:pt>
                <c:pt idx="3177">
                  <c:v>211.71875</c:v>
                </c:pt>
                <c:pt idx="3178">
                  <c:v>211.7578125</c:v>
                </c:pt>
                <c:pt idx="3179">
                  <c:v>211.765625</c:v>
                </c:pt>
                <c:pt idx="3180">
                  <c:v>211.72265625</c:v>
                </c:pt>
                <c:pt idx="3181">
                  <c:v>211.72265625</c:v>
                </c:pt>
                <c:pt idx="3182">
                  <c:v>211.69140625</c:v>
                </c:pt>
                <c:pt idx="3183">
                  <c:v>211.75390625</c:v>
                </c:pt>
                <c:pt idx="3184">
                  <c:v>211.71484375</c:v>
                </c:pt>
                <c:pt idx="3185">
                  <c:v>211.68359375</c:v>
                </c:pt>
                <c:pt idx="3186">
                  <c:v>211.7109375</c:v>
                </c:pt>
                <c:pt idx="3187">
                  <c:v>211.7109375</c:v>
                </c:pt>
                <c:pt idx="3188">
                  <c:v>211.74609375</c:v>
                </c:pt>
                <c:pt idx="3189">
                  <c:v>211.74609375</c:v>
                </c:pt>
                <c:pt idx="3190">
                  <c:v>211.76171875</c:v>
                </c:pt>
                <c:pt idx="3191">
                  <c:v>211.71875</c:v>
                </c:pt>
                <c:pt idx="3192">
                  <c:v>211.71875</c:v>
                </c:pt>
                <c:pt idx="3193">
                  <c:v>211.6875</c:v>
                </c:pt>
                <c:pt idx="3194">
                  <c:v>211.75</c:v>
                </c:pt>
                <c:pt idx="3195">
                  <c:v>211.75</c:v>
                </c:pt>
                <c:pt idx="3196">
                  <c:v>211.7890625</c:v>
                </c:pt>
                <c:pt idx="3197">
                  <c:v>211.75</c:v>
                </c:pt>
                <c:pt idx="3198">
                  <c:v>211.8125</c:v>
                </c:pt>
                <c:pt idx="3199">
                  <c:v>211.7734375</c:v>
                </c:pt>
                <c:pt idx="3200">
                  <c:v>211.7734375</c:v>
                </c:pt>
                <c:pt idx="3201">
                  <c:v>211.765625</c:v>
                </c:pt>
                <c:pt idx="3202">
                  <c:v>211.734375</c:v>
                </c:pt>
                <c:pt idx="3203">
                  <c:v>211.734375</c:v>
                </c:pt>
                <c:pt idx="3204">
                  <c:v>211.73046875</c:v>
                </c:pt>
                <c:pt idx="3205">
                  <c:v>211.85546875</c:v>
                </c:pt>
                <c:pt idx="3206">
                  <c:v>211.73046875</c:v>
                </c:pt>
                <c:pt idx="3207">
                  <c:v>211.7265625</c:v>
                </c:pt>
                <c:pt idx="3208">
                  <c:v>211.7265625</c:v>
                </c:pt>
                <c:pt idx="3209">
                  <c:v>211.69921875</c:v>
                </c:pt>
                <c:pt idx="3210">
                  <c:v>211.73046875</c:v>
                </c:pt>
                <c:pt idx="3211">
                  <c:v>211.73046875</c:v>
                </c:pt>
                <c:pt idx="3212">
                  <c:v>211.703125</c:v>
                </c:pt>
                <c:pt idx="3213">
                  <c:v>211.73046875</c:v>
                </c:pt>
                <c:pt idx="3214">
                  <c:v>211.76171875</c:v>
                </c:pt>
                <c:pt idx="3215">
                  <c:v>211.73046875</c:v>
                </c:pt>
                <c:pt idx="3216">
                  <c:v>212.9609375</c:v>
                </c:pt>
                <c:pt idx="3217">
                  <c:v>211.80078125</c:v>
                </c:pt>
                <c:pt idx="3218">
                  <c:v>211.76171875</c:v>
                </c:pt>
                <c:pt idx="3219">
                  <c:v>211.76171875</c:v>
                </c:pt>
                <c:pt idx="3220">
                  <c:v>211.734375</c:v>
                </c:pt>
                <c:pt idx="3221">
                  <c:v>211.72265625</c:v>
                </c:pt>
                <c:pt idx="3222">
                  <c:v>211.72265625</c:v>
                </c:pt>
                <c:pt idx="3223">
                  <c:v>211.69140625</c:v>
                </c:pt>
                <c:pt idx="3224">
                  <c:v>211.72265625</c:v>
                </c:pt>
                <c:pt idx="3225">
                  <c:v>211.72265625</c:v>
                </c:pt>
                <c:pt idx="3226">
                  <c:v>211.828125</c:v>
                </c:pt>
                <c:pt idx="3227">
                  <c:v>211.75</c:v>
                </c:pt>
                <c:pt idx="3228">
                  <c:v>211.75</c:v>
                </c:pt>
                <c:pt idx="3229">
                  <c:v>211.75</c:v>
                </c:pt>
                <c:pt idx="3230">
                  <c:v>211.7578125</c:v>
                </c:pt>
                <c:pt idx="3231">
                  <c:v>211.72265625</c:v>
                </c:pt>
                <c:pt idx="3232">
                  <c:v>211.72265625</c:v>
                </c:pt>
                <c:pt idx="3233">
                  <c:v>211.72265625</c:v>
                </c:pt>
                <c:pt idx="3234">
                  <c:v>211.7265625</c:v>
                </c:pt>
                <c:pt idx="3235">
                  <c:v>211.7265625</c:v>
                </c:pt>
                <c:pt idx="3236">
                  <c:v>212.94921875</c:v>
                </c:pt>
                <c:pt idx="3237">
                  <c:v>213.30078125</c:v>
                </c:pt>
                <c:pt idx="3238">
                  <c:v>213.30078125</c:v>
                </c:pt>
                <c:pt idx="3239">
                  <c:v>211.76953125</c:v>
                </c:pt>
                <c:pt idx="3240">
                  <c:v>211.765625</c:v>
                </c:pt>
                <c:pt idx="3241">
                  <c:v>211.80859375</c:v>
                </c:pt>
                <c:pt idx="3242">
                  <c:v>211.734375</c:v>
                </c:pt>
                <c:pt idx="3243">
                  <c:v>211.765625</c:v>
                </c:pt>
                <c:pt idx="3244">
                  <c:v>211.78125</c:v>
                </c:pt>
                <c:pt idx="3245">
                  <c:v>211.78515625</c:v>
                </c:pt>
                <c:pt idx="3246">
                  <c:v>211.7421875</c:v>
                </c:pt>
                <c:pt idx="3247">
                  <c:v>211.7421875</c:v>
                </c:pt>
                <c:pt idx="3248">
                  <c:v>211.80859375</c:v>
                </c:pt>
                <c:pt idx="3249">
                  <c:v>211.76953125</c:v>
                </c:pt>
                <c:pt idx="3250">
                  <c:v>211.70703125</c:v>
                </c:pt>
                <c:pt idx="3251">
                  <c:v>211.734375</c:v>
                </c:pt>
                <c:pt idx="3252">
                  <c:v>211.7734375</c:v>
                </c:pt>
                <c:pt idx="3253">
                  <c:v>211.703125</c:v>
                </c:pt>
                <c:pt idx="3254">
                  <c:v>213.1015625</c:v>
                </c:pt>
                <c:pt idx="3255">
                  <c:v>211.75390625</c:v>
                </c:pt>
                <c:pt idx="3256">
                  <c:v>211.7890625</c:v>
                </c:pt>
                <c:pt idx="3257">
                  <c:v>211.82421875</c:v>
                </c:pt>
                <c:pt idx="3258">
                  <c:v>211.73046875</c:v>
                </c:pt>
                <c:pt idx="3259">
                  <c:v>211.76171875</c:v>
                </c:pt>
                <c:pt idx="3260">
                  <c:v>211.76953125</c:v>
                </c:pt>
                <c:pt idx="3261">
                  <c:v>211.7265625</c:v>
                </c:pt>
                <c:pt idx="3262">
                  <c:v>211.7265625</c:v>
                </c:pt>
                <c:pt idx="3263">
                  <c:v>213.26171875</c:v>
                </c:pt>
                <c:pt idx="3264">
                  <c:v>211.78515625</c:v>
                </c:pt>
                <c:pt idx="3265">
                  <c:v>211.78515625</c:v>
                </c:pt>
                <c:pt idx="3266">
                  <c:v>211.72265625</c:v>
                </c:pt>
                <c:pt idx="3267">
                  <c:v>211.7265625</c:v>
                </c:pt>
                <c:pt idx="3268">
                  <c:v>211.7265625</c:v>
                </c:pt>
                <c:pt idx="3269">
                  <c:v>211.69921875</c:v>
                </c:pt>
                <c:pt idx="3270">
                  <c:v>211.7265625</c:v>
                </c:pt>
                <c:pt idx="3271">
                  <c:v>211.7265625</c:v>
                </c:pt>
                <c:pt idx="3272">
                  <c:v>211.69140625</c:v>
                </c:pt>
                <c:pt idx="3273">
                  <c:v>211.7578125</c:v>
                </c:pt>
                <c:pt idx="3274">
                  <c:v>211.7421875</c:v>
                </c:pt>
                <c:pt idx="3275">
                  <c:v>211.74609375</c:v>
                </c:pt>
                <c:pt idx="3276">
                  <c:v>211.74609375</c:v>
                </c:pt>
                <c:pt idx="3277">
                  <c:v>211.72265625</c:v>
                </c:pt>
                <c:pt idx="3278">
                  <c:v>211.78515625</c:v>
                </c:pt>
                <c:pt idx="3279">
                  <c:v>211.78515625</c:v>
                </c:pt>
                <c:pt idx="3280">
                  <c:v>211.75390625</c:v>
                </c:pt>
                <c:pt idx="3281">
                  <c:v>211.75390625</c:v>
                </c:pt>
                <c:pt idx="3282">
                  <c:v>211.69140625</c:v>
                </c:pt>
                <c:pt idx="3283">
                  <c:v>211.72265625</c:v>
                </c:pt>
                <c:pt idx="3284">
                  <c:v>211.72265625</c:v>
                </c:pt>
                <c:pt idx="3285">
                  <c:v>211.7578125</c:v>
                </c:pt>
                <c:pt idx="3286">
                  <c:v>211.71875</c:v>
                </c:pt>
                <c:pt idx="3287">
                  <c:v>211.71875</c:v>
                </c:pt>
                <c:pt idx="3288">
                  <c:v>211.74609375</c:v>
                </c:pt>
                <c:pt idx="3289">
                  <c:v>211.78515625</c:v>
                </c:pt>
                <c:pt idx="3290">
                  <c:v>211.75</c:v>
                </c:pt>
                <c:pt idx="3291">
                  <c:v>211.75</c:v>
                </c:pt>
                <c:pt idx="3292">
                  <c:v>211.75</c:v>
                </c:pt>
                <c:pt idx="3293">
                  <c:v>211.75</c:v>
                </c:pt>
                <c:pt idx="3294">
                  <c:v>211.72265625</c:v>
                </c:pt>
                <c:pt idx="3295">
                  <c:v>211.71875</c:v>
                </c:pt>
                <c:pt idx="3296">
                  <c:v>211.78515625</c:v>
                </c:pt>
                <c:pt idx="3297">
                  <c:v>211.74609375</c:v>
                </c:pt>
                <c:pt idx="3298">
                  <c:v>211.74609375</c:v>
                </c:pt>
                <c:pt idx="3299">
                  <c:v>211.74609375</c:v>
                </c:pt>
                <c:pt idx="3300">
                  <c:v>211.76171875</c:v>
                </c:pt>
                <c:pt idx="3301">
                  <c:v>211.76171875</c:v>
                </c:pt>
                <c:pt idx="3302">
                  <c:v>211.7578125</c:v>
                </c:pt>
                <c:pt idx="3303">
                  <c:v>211.71484375</c:v>
                </c:pt>
                <c:pt idx="3304">
                  <c:v>211.71484375</c:v>
                </c:pt>
                <c:pt idx="3305">
                  <c:v>211.71875</c:v>
                </c:pt>
                <c:pt idx="3306">
                  <c:v>211.78515625</c:v>
                </c:pt>
                <c:pt idx="3307">
                  <c:v>211.75</c:v>
                </c:pt>
                <c:pt idx="3308">
                  <c:v>211.75</c:v>
                </c:pt>
                <c:pt idx="3309">
                  <c:v>211.75</c:v>
                </c:pt>
                <c:pt idx="3310">
                  <c:v>211.75</c:v>
                </c:pt>
                <c:pt idx="3311">
                  <c:v>211.78515625</c:v>
                </c:pt>
                <c:pt idx="3312">
                  <c:v>211.71875</c:v>
                </c:pt>
                <c:pt idx="3313">
                  <c:v>211.71875</c:v>
                </c:pt>
                <c:pt idx="3314">
                  <c:v>211.71875</c:v>
                </c:pt>
                <c:pt idx="3315">
                  <c:v>211.84765625</c:v>
                </c:pt>
                <c:pt idx="3316">
                  <c:v>211.71484375</c:v>
                </c:pt>
                <c:pt idx="3317">
                  <c:v>211.71484375</c:v>
                </c:pt>
                <c:pt idx="3318">
                  <c:v>211.83984375</c:v>
                </c:pt>
                <c:pt idx="3319">
                  <c:v>211.7109375</c:v>
                </c:pt>
                <c:pt idx="3320">
                  <c:v>211.7109375</c:v>
                </c:pt>
                <c:pt idx="3321">
                  <c:v>211.71484375</c:v>
                </c:pt>
                <c:pt idx="3322">
                  <c:v>211.71484375</c:v>
                </c:pt>
                <c:pt idx="3323">
                  <c:v>211.6875</c:v>
                </c:pt>
                <c:pt idx="3324">
                  <c:v>211.765625</c:v>
                </c:pt>
                <c:pt idx="3325">
                  <c:v>211.71875</c:v>
                </c:pt>
                <c:pt idx="3326">
                  <c:v>211.765625</c:v>
                </c:pt>
                <c:pt idx="3327">
                  <c:v>211.71875</c:v>
                </c:pt>
                <c:pt idx="3328">
                  <c:v>211.71875</c:v>
                </c:pt>
                <c:pt idx="3329">
                  <c:v>211.71875</c:v>
                </c:pt>
                <c:pt idx="3330">
                  <c:v>211.71875</c:v>
                </c:pt>
                <c:pt idx="3331">
                  <c:v>211.71484375</c:v>
                </c:pt>
                <c:pt idx="3332">
                  <c:v>211.75</c:v>
                </c:pt>
                <c:pt idx="3333">
                  <c:v>211.75</c:v>
                </c:pt>
                <c:pt idx="3334">
                  <c:v>211.72265625</c:v>
                </c:pt>
                <c:pt idx="3335">
                  <c:v>211.72265625</c:v>
                </c:pt>
                <c:pt idx="3336">
                  <c:v>211.765625</c:v>
                </c:pt>
                <c:pt idx="3337">
                  <c:v>211.72265625</c:v>
                </c:pt>
                <c:pt idx="3338">
                  <c:v>211.72265625</c:v>
                </c:pt>
                <c:pt idx="3339">
                  <c:v>211.76171875</c:v>
                </c:pt>
                <c:pt idx="3340">
                  <c:v>211.72265625</c:v>
                </c:pt>
                <c:pt idx="3341">
                  <c:v>211.6953125</c:v>
                </c:pt>
                <c:pt idx="3342">
                  <c:v>211.79296875</c:v>
                </c:pt>
                <c:pt idx="3343">
                  <c:v>211.7890625</c:v>
                </c:pt>
                <c:pt idx="3344">
                  <c:v>211.74609375</c:v>
                </c:pt>
                <c:pt idx="3345">
                  <c:v>211.74609375</c:v>
                </c:pt>
                <c:pt idx="3346">
                  <c:v>211.69140625</c:v>
                </c:pt>
                <c:pt idx="3347">
                  <c:v>211.76171875</c:v>
                </c:pt>
                <c:pt idx="3348">
                  <c:v>211.75390625</c:v>
                </c:pt>
                <c:pt idx="3349">
                  <c:v>211.7265625</c:v>
                </c:pt>
                <c:pt idx="3350">
                  <c:v>211.79296875</c:v>
                </c:pt>
                <c:pt idx="3351">
                  <c:v>211.75390625</c:v>
                </c:pt>
                <c:pt idx="3352">
                  <c:v>211.72265625</c:v>
                </c:pt>
                <c:pt idx="3353">
                  <c:v>211.765625</c:v>
                </c:pt>
                <c:pt idx="3354">
                  <c:v>211.6953125</c:v>
                </c:pt>
                <c:pt idx="3355">
                  <c:v>211.72265625</c:v>
                </c:pt>
                <c:pt idx="3356">
                  <c:v>211.7578125</c:v>
                </c:pt>
                <c:pt idx="3357">
                  <c:v>211.73828125</c:v>
                </c:pt>
                <c:pt idx="3358">
                  <c:v>211.72265625</c:v>
                </c:pt>
                <c:pt idx="3359">
                  <c:v>211.72265625</c:v>
                </c:pt>
                <c:pt idx="3360">
                  <c:v>211.796875</c:v>
                </c:pt>
                <c:pt idx="3361">
                  <c:v>211.796875</c:v>
                </c:pt>
                <c:pt idx="3362">
                  <c:v>211.76953125</c:v>
                </c:pt>
                <c:pt idx="3363">
                  <c:v>211.73046875</c:v>
                </c:pt>
                <c:pt idx="3364">
                  <c:v>211.73046875</c:v>
                </c:pt>
                <c:pt idx="3365">
                  <c:v>211.73046875</c:v>
                </c:pt>
                <c:pt idx="3366">
                  <c:v>211.75</c:v>
                </c:pt>
                <c:pt idx="3367">
                  <c:v>211.75</c:v>
                </c:pt>
                <c:pt idx="3368">
                  <c:v>211.71875</c:v>
                </c:pt>
                <c:pt idx="3369">
                  <c:v>211.71875</c:v>
                </c:pt>
                <c:pt idx="3370">
                  <c:v>211.71875</c:v>
                </c:pt>
                <c:pt idx="3371">
                  <c:v>211.76953125</c:v>
                </c:pt>
                <c:pt idx="3372">
                  <c:v>211.7578125</c:v>
                </c:pt>
                <c:pt idx="3373">
                  <c:v>211.7265625</c:v>
                </c:pt>
                <c:pt idx="3374">
                  <c:v>211.76953125</c:v>
                </c:pt>
                <c:pt idx="3375">
                  <c:v>211.765625</c:v>
                </c:pt>
                <c:pt idx="3376">
                  <c:v>211.7265625</c:v>
                </c:pt>
                <c:pt idx="3377">
                  <c:v>211.765625</c:v>
                </c:pt>
                <c:pt idx="3378">
                  <c:v>211.7265625</c:v>
                </c:pt>
                <c:pt idx="3379">
                  <c:v>211.7578125</c:v>
                </c:pt>
                <c:pt idx="3380">
                  <c:v>211.796875</c:v>
                </c:pt>
                <c:pt idx="3381">
                  <c:v>211.79296875</c:v>
                </c:pt>
                <c:pt idx="3382">
                  <c:v>211.7265625</c:v>
                </c:pt>
                <c:pt idx="3383">
                  <c:v>211.7265625</c:v>
                </c:pt>
                <c:pt idx="3384">
                  <c:v>211.69921875</c:v>
                </c:pt>
                <c:pt idx="3385">
                  <c:v>211.7265625</c:v>
                </c:pt>
                <c:pt idx="3386">
                  <c:v>211.75390625</c:v>
                </c:pt>
                <c:pt idx="3387">
                  <c:v>211.75390625</c:v>
                </c:pt>
                <c:pt idx="3388">
                  <c:v>211.72265625</c:v>
                </c:pt>
                <c:pt idx="3389">
                  <c:v>211.69140625</c:v>
                </c:pt>
                <c:pt idx="3390">
                  <c:v>211.74609375</c:v>
                </c:pt>
                <c:pt idx="3391">
                  <c:v>211.74609375</c:v>
                </c:pt>
                <c:pt idx="3392">
                  <c:v>211.69140625</c:v>
                </c:pt>
                <c:pt idx="3393">
                  <c:v>211.71875</c:v>
                </c:pt>
                <c:pt idx="3394">
                  <c:v>211.71875</c:v>
                </c:pt>
                <c:pt idx="3395">
                  <c:v>211.69140625</c:v>
                </c:pt>
                <c:pt idx="3396">
                  <c:v>211.74609375</c:v>
                </c:pt>
                <c:pt idx="3397">
                  <c:v>211.74609375</c:v>
                </c:pt>
                <c:pt idx="3398">
                  <c:v>211.7265625</c:v>
                </c:pt>
                <c:pt idx="3399">
                  <c:v>211.76171875</c:v>
                </c:pt>
                <c:pt idx="3400">
                  <c:v>211.6953125</c:v>
                </c:pt>
                <c:pt idx="3401">
                  <c:v>211.7265625</c:v>
                </c:pt>
                <c:pt idx="3402">
                  <c:v>211.7265625</c:v>
                </c:pt>
                <c:pt idx="3403">
                  <c:v>211.6953125</c:v>
                </c:pt>
                <c:pt idx="3404">
                  <c:v>211.72265625</c:v>
                </c:pt>
                <c:pt idx="3405">
                  <c:v>211.72265625</c:v>
                </c:pt>
                <c:pt idx="3406">
                  <c:v>211.71875</c:v>
                </c:pt>
                <c:pt idx="3407">
                  <c:v>211.71875</c:v>
                </c:pt>
                <c:pt idx="3408">
                  <c:v>272.3828125</c:v>
                </c:pt>
                <c:pt idx="3409">
                  <c:v>272.2890625</c:v>
                </c:pt>
                <c:pt idx="3410">
                  <c:v>272.66015625</c:v>
                </c:pt>
                <c:pt idx="3411">
                  <c:v>211.23046875</c:v>
                </c:pt>
                <c:pt idx="3412">
                  <c:v>211.1484375</c:v>
                </c:pt>
                <c:pt idx="3413">
                  <c:v>211.2109375</c:v>
                </c:pt>
                <c:pt idx="3414">
                  <c:v>211.2109375</c:v>
                </c:pt>
                <c:pt idx="3415">
                  <c:v>211.23828125</c:v>
                </c:pt>
                <c:pt idx="3416">
                  <c:v>211.19921875</c:v>
                </c:pt>
                <c:pt idx="3417">
                  <c:v>211.2421875</c:v>
                </c:pt>
                <c:pt idx="3418">
                  <c:v>211.23828125</c:v>
                </c:pt>
                <c:pt idx="3419">
                  <c:v>211.1953125</c:v>
                </c:pt>
                <c:pt idx="3420">
                  <c:v>211.16796875</c:v>
                </c:pt>
                <c:pt idx="3421">
                  <c:v>211.19921875</c:v>
                </c:pt>
                <c:pt idx="3422">
                  <c:v>211.19921875</c:v>
                </c:pt>
                <c:pt idx="3423">
                  <c:v>211.19921875</c:v>
                </c:pt>
                <c:pt idx="3424">
                  <c:v>211.19921875</c:v>
                </c:pt>
                <c:pt idx="3425">
                  <c:v>211.16796875</c:v>
                </c:pt>
                <c:pt idx="3426">
                  <c:v>211.1953125</c:v>
                </c:pt>
                <c:pt idx="3427">
                  <c:v>211.32421875</c:v>
                </c:pt>
                <c:pt idx="3428">
                  <c:v>211.23828125</c:v>
                </c:pt>
                <c:pt idx="3429">
                  <c:v>211.19921875</c:v>
                </c:pt>
                <c:pt idx="3430">
                  <c:v>211.3671875</c:v>
                </c:pt>
                <c:pt idx="3431">
                  <c:v>211.23046875</c:v>
                </c:pt>
                <c:pt idx="3432">
                  <c:v>211.2421875</c:v>
                </c:pt>
                <c:pt idx="3433">
                  <c:v>211.2421875</c:v>
                </c:pt>
                <c:pt idx="3434">
                  <c:v>211.203125</c:v>
                </c:pt>
                <c:pt idx="3435">
                  <c:v>211.23828125</c:v>
                </c:pt>
                <c:pt idx="3436">
                  <c:v>211.20703125</c:v>
                </c:pt>
                <c:pt idx="3437">
                  <c:v>211.20703125</c:v>
                </c:pt>
                <c:pt idx="3438">
                  <c:v>211.25</c:v>
                </c:pt>
                <c:pt idx="3439">
                  <c:v>211.27734375</c:v>
                </c:pt>
                <c:pt idx="3440">
                  <c:v>211.20703125</c:v>
                </c:pt>
                <c:pt idx="3441">
                  <c:v>211.25</c:v>
                </c:pt>
                <c:pt idx="3442">
                  <c:v>211.23828125</c:v>
                </c:pt>
                <c:pt idx="3443">
                  <c:v>211.23828125</c:v>
                </c:pt>
                <c:pt idx="3444">
                  <c:v>211.28515625</c:v>
                </c:pt>
                <c:pt idx="3445">
                  <c:v>211.25390625</c:v>
                </c:pt>
                <c:pt idx="3446">
                  <c:v>211.20703125</c:v>
                </c:pt>
                <c:pt idx="3447">
                  <c:v>211.2578125</c:v>
                </c:pt>
                <c:pt idx="3448">
                  <c:v>211.23828125</c:v>
                </c:pt>
                <c:pt idx="3449">
                  <c:v>211.20703125</c:v>
                </c:pt>
                <c:pt idx="3450">
                  <c:v>211.20703125</c:v>
                </c:pt>
                <c:pt idx="3451">
                  <c:v>211.20703125</c:v>
                </c:pt>
                <c:pt idx="3452">
                  <c:v>211.17578125</c:v>
                </c:pt>
                <c:pt idx="3453">
                  <c:v>211.20703125</c:v>
                </c:pt>
                <c:pt idx="3454">
                  <c:v>211.2421875</c:v>
                </c:pt>
                <c:pt idx="3455">
                  <c:v>211.2109375</c:v>
                </c:pt>
                <c:pt idx="3456">
                  <c:v>211.25</c:v>
                </c:pt>
                <c:pt idx="3457">
                  <c:v>211.24609375</c:v>
                </c:pt>
                <c:pt idx="3458">
                  <c:v>211.203125</c:v>
                </c:pt>
                <c:pt idx="3459">
                  <c:v>211.26953125</c:v>
                </c:pt>
                <c:pt idx="3460">
                  <c:v>211.203125</c:v>
                </c:pt>
                <c:pt idx="3461">
                  <c:v>211.203125</c:v>
                </c:pt>
                <c:pt idx="3462">
                  <c:v>211.203125</c:v>
                </c:pt>
                <c:pt idx="3463">
                  <c:v>211.17578125</c:v>
                </c:pt>
                <c:pt idx="3464">
                  <c:v>211.203125</c:v>
                </c:pt>
                <c:pt idx="3465">
                  <c:v>211.203125</c:v>
                </c:pt>
                <c:pt idx="3466">
                  <c:v>211.17578125</c:v>
                </c:pt>
                <c:pt idx="3467">
                  <c:v>211.203125</c:v>
                </c:pt>
                <c:pt idx="3468">
                  <c:v>211.203125</c:v>
                </c:pt>
                <c:pt idx="3469">
                  <c:v>211.203125</c:v>
                </c:pt>
                <c:pt idx="3470">
                  <c:v>211.203125</c:v>
                </c:pt>
                <c:pt idx="3471">
                  <c:v>211.25</c:v>
                </c:pt>
                <c:pt idx="3472">
                  <c:v>211.25</c:v>
                </c:pt>
                <c:pt idx="3473">
                  <c:v>212.796875</c:v>
                </c:pt>
                <c:pt idx="3474">
                  <c:v>211.25390625</c:v>
                </c:pt>
                <c:pt idx="3475">
                  <c:v>211.2578125</c:v>
                </c:pt>
                <c:pt idx="3476">
                  <c:v>211.25390625</c:v>
                </c:pt>
                <c:pt idx="3477">
                  <c:v>211.26953125</c:v>
                </c:pt>
                <c:pt idx="3478">
                  <c:v>211.19921875</c:v>
                </c:pt>
                <c:pt idx="3479">
                  <c:v>211.23046875</c:v>
                </c:pt>
                <c:pt idx="3480">
                  <c:v>211.23046875</c:v>
                </c:pt>
                <c:pt idx="3481">
                  <c:v>211.203125</c:v>
                </c:pt>
                <c:pt idx="3482">
                  <c:v>211.2734375</c:v>
                </c:pt>
                <c:pt idx="3483">
                  <c:v>211.234375</c:v>
                </c:pt>
                <c:pt idx="3484">
                  <c:v>211.26953125</c:v>
                </c:pt>
                <c:pt idx="3485">
                  <c:v>211.234375</c:v>
                </c:pt>
                <c:pt idx="3486">
                  <c:v>211.2734375</c:v>
                </c:pt>
                <c:pt idx="3487">
                  <c:v>211.23046875</c:v>
                </c:pt>
                <c:pt idx="3488">
                  <c:v>211.23046875</c:v>
                </c:pt>
                <c:pt idx="3489">
                  <c:v>211.19921875</c:v>
                </c:pt>
                <c:pt idx="3490">
                  <c:v>211.2265625</c:v>
                </c:pt>
                <c:pt idx="3491">
                  <c:v>212.484375</c:v>
                </c:pt>
                <c:pt idx="3492">
                  <c:v>211.25390625</c:v>
                </c:pt>
                <c:pt idx="3493">
                  <c:v>211.2890625</c:v>
                </c:pt>
                <c:pt idx="3494">
                  <c:v>211.2265625</c:v>
                </c:pt>
                <c:pt idx="3495">
                  <c:v>211.25390625</c:v>
                </c:pt>
                <c:pt idx="3496">
                  <c:v>211.23828125</c:v>
                </c:pt>
                <c:pt idx="3497">
                  <c:v>211.2421875</c:v>
                </c:pt>
                <c:pt idx="3498">
                  <c:v>211.28515625</c:v>
                </c:pt>
                <c:pt idx="3499">
                  <c:v>211.21484375</c:v>
                </c:pt>
                <c:pt idx="3500">
                  <c:v>211.23828125</c:v>
                </c:pt>
                <c:pt idx="3501">
                  <c:v>211.23828125</c:v>
                </c:pt>
                <c:pt idx="3502">
                  <c:v>211.2421875</c:v>
                </c:pt>
                <c:pt idx="3503">
                  <c:v>211.2421875</c:v>
                </c:pt>
                <c:pt idx="3504">
                  <c:v>211.21875</c:v>
                </c:pt>
                <c:pt idx="3505">
                  <c:v>211.25</c:v>
                </c:pt>
                <c:pt idx="3506">
                  <c:v>211.25</c:v>
                </c:pt>
                <c:pt idx="3507">
                  <c:v>211.25</c:v>
                </c:pt>
                <c:pt idx="3508">
                  <c:v>211.25</c:v>
                </c:pt>
                <c:pt idx="3509">
                  <c:v>211.21875</c:v>
                </c:pt>
                <c:pt idx="3510">
                  <c:v>211.4453125</c:v>
                </c:pt>
                <c:pt idx="3511">
                  <c:v>211.40625</c:v>
                </c:pt>
                <c:pt idx="3512">
                  <c:v>211.40625</c:v>
                </c:pt>
                <c:pt idx="3513">
                  <c:v>211.40625</c:v>
                </c:pt>
                <c:pt idx="3514">
                  <c:v>211.40625</c:v>
                </c:pt>
                <c:pt idx="3515">
                  <c:v>211.40234375</c:v>
                </c:pt>
                <c:pt idx="3516">
                  <c:v>211.53515625</c:v>
                </c:pt>
                <c:pt idx="3517">
                  <c:v>211.53515625</c:v>
                </c:pt>
                <c:pt idx="3518">
                  <c:v>211.3984375</c:v>
                </c:pt>
                <c:pt idx="3519">
                  <c:v>211.53125</c:v>
                </c:pt>
                <c:pt idx="3520">
                  <c:v>211.3984375</c:v>
                </c:pt>
                <c:pt idx="3521">
                  <c:v>211.42578125</c:v>
                </c:pt>
                <c:pt idx="3522">
                  <c:v>211.39453125</c:v>
                </c:pt>
                <c:pt idx="3523">
                  <c:v>211.3671875</c:v>
                </c:pt>
                <c:pt idx="3524">
                  <c:v>211.39453125</c:v>
                </c:pt>
                <c:pt idx="3525">
                  <c:v>211.39453125</c:v>
                </c:pt>
                <c:pt idx="3526">
                  <c:v>211.44140625</c:v>
                </c:pt>
                <c:pt idx="3527">
                  <c:v>211.39453125</c:v>
                </c:pt>
                <c:pt idx="3528">
                  <c:v>211.43359375</c:v>
                </c:pt>
                <c:pt idx="3529">
                  <c:v>211.3984375</c:v>
                </c:pt>
                <c:pt idx="3530">
                  <c:v>211.44140625</c:v>
                </c:pt>
                <c:pt idx="3531">
                  <c:v>211.4140625</c:v>
                </c:pt>
                <c:pt idx="3532">
                  <c:v>211.3984375</c:v>
                </c:pt>
                <c:pt idx="3533">
                  <c:v>211.3984375</c:v>
                </c:pt>
                <c:pt idx="3534">
                  <c:v>211.3671875</c:v>
                </c:pt>
                <c:pt idx="3535">
                  <c:v>211.44140625</c:v>
                </c:pt>
                <c:pt idx="3536">
                  <c:v>211.44140625</c:v>
                </c:pt>
                <c:pt idx="3537">
                  <c:v>211.37109375</c:v>
                </c:pt>
                <c:pt idx="3538">
                  <c:v>211.40234375</c:v>
                </c:pt>
                <c:pt idx="3539">
                  <c:v>211.40234375</c:v>
                </c:pt>
                <c:pt idx="3540">
                  <c:v>211.37109375</c:v>
                </c:pt>
                <c:pt idx="3541">
                  <c:v>211.44140625</c:v>
                </c:pt>
                <c:pt idx="3542">
                  <c:v>211.3984375</c:v>
                </c:pt>
                <c:pt idx="3543">
                  <c:v>211.3984375</c:v>
                </c:pt>
                <c:pt idx="3544">
                  <c:v>211.4375</c:v>
                </c:pt>
                <c:pt idx="3545">
                  <c:v>211.37109375</c:v>
                </c:pt>
                <c:pt idx="3546">
                  <c:v>212.9296875</c:v>
                </c:pt>
                <c:pt idx="3547">
                  <c:v>211.44140625</c:v>
                </c:pt>
                <c:pt idx="3548">
                  <c:v>211.39453125</c:v>
                </c:pt>
                <c:pt idx="3549">
                  <c:v>211.4921875</c:v>
                </c:pt>
                <c:pt idx="3550">
                  <c:v>211.48828125</c:v>
                </c:pt>
                <c:pt idx="3551">
                  <c:v>211.53125</c:v>
                </c:pt>
                <c:pt idx="3552">
                  <c:v>211.4609375</c:v>
                </c:pt>
                <c:pt idx="3553">
                  <c:v>211.4765625</c:v>
                </c:pt>
                <c:pt idx="3554">
                  <c:v>211.4375</c:v>
                </c:pt>
                <c:pt idx="3555">
                  <c:v>211.40625</c:v>
                </c:pt>
                <c:pt idx="3556">
                  <c:v>211.43359375</c:v>
                </c:pt>
                <c:pt idx="3557">
                  <c:v>211.47265625</c:v>
                </c:pt>
                <c:pt idx="3558">
                  <c:v>211.4375</c:v>
                </c:pt>
                <c:pt idx="3559">
                  <c:v>211.4375</c:v>
                </c:pt>
                <c:pt idx="3560">
                  <c:v>211.41015625</c:v>
                </c:pt>
                <c:pt idx="3561">
                  <c:v>211.48046875</c:v>
                </c:pt>
                <c:pt idx="3562">
                  <c:v>211.44140625</c:v>
                </c:pt>
                <c:pt idx="3563">
                  <c:v>211.44921875</c:v>
                </c:pt>
                <c:pt idx="3564">
                  <c:v>211.4375</c:v>
                </c:pt>
                <c:pt idx="3565">
                  <c:v>211.4765625</c:v>
                </c:pt>
                <c:pt idx="3566">
                  <c:v>211.40625</c:v>
                </c:pt>
                <c:pt idx="3567">
                  <c:v>211.4765625</c:v>
                </c:pt>
                <c:pt idx="3568">
                  <c:v>211.47265625</c:v>
                </c:pt>
                <c:pt idx="3569">
                  <c:v>211.4453125</c:v>
                </c:pt>
                <c:pt idx="3570">
                  <c:v>211.4375</c:v>
                </c:pt>
                <c:pt idx="3571">
                  <c:v>211.4375</c:v>
                </c:pt>
                <c:pt idx="3572">
                  <c:v>211.4375</c:v>
                </c:pt>
                <c:pt idx="3573">
                  <c:v>211.4375</c:v>
                </c:pt>
                <c:pt idx="3574">
                  <c:v>211.40625</c:v>
                </c:pt>
                <c:pt idx="3575">
                  <c:v>211.43359375</c:v>
                </c:pt>
                <c:pt idx="3576">
                  <c:v>211.43359375</c:v>
                </c:pt>
                <c:pt idx="3577">
                  <c:v>211.40625</c:v>
                </c:pt>
                <c:pt idx="3578">
                  <c:v>211.4375</c:v>
                </c:pt>
                <c:pt idx="3579">
                  <c:v>211.48046875</c:v>
                </c:pt>
                <c:pt idx="3580">
                  <c:v>211.46875</c:v>
                </c:pt>
                <c:pt idx="3581">
                  <c:v>211.46875</c:v>
                </c:pt>
                <c:pt idx="3582">
                  <c:v>211.4375</c:v>
                </c:pt>
                <c:pt idx="3583">
                  <c:v>211.47265625</c:v>
                </c:pt>
                <c:pt idx="3584">
                  <c:v>211.4453125</c:v>
                </c:pt>
                <c:pt idx="3585">
                  <c:v>211.4375</c:v>
                </c:pt>
                <c:pt idx="3586">
                  <c:v>211.4375</c:v>
                </c:pt>
                <c:pt idx="3587">
                  <c:v>211.40234375</c:v>
                </c:pt>
                <c:pt idx="3588">
                  <c:v>211.47265625</c:v>
                </c:pt>
                <c:pt idx="3589">
                  <c:v>211.4296875</c:v>
                </c:pt>
                <c:pt idx="3590">
                  <c:v>211.4765625</c:v>
                </c:pt>
                <c:pt idx="3591">
                  <c:v>211.43359375</c:v>
                </c:pt>
                <c:pt idx="3592">
                  <c:v>211.47265625</c:v>
                </c:pt>
                <c:pt idx="3593">
                  <c:v>211.43359375</c:v>
                </c:pt>
                <c:pt idx="3594">
                  <c:v>212.97265625</c:v>
                </c:pt>
                <c:pt idx="3595">
                  <c:v>211.515625</c:v>
                </c:pt>
                <c:pt idx="3596">
                  <c:v>211.4765625</c:v>
                </c:pt>
                <c:pt idx="3597">
                  <c:v>211.515625</c:v>
                </c:pt>
                <c:pt idx="3598">
                  <c:v>211.51953125</c:v>
                </c:pt>
                <c:pt idx="3599">
                  <c:v>211.453125</c:v>
                </c:pt>
                <c:pt idx="3600">
                  <c:v>212.98828125</c:v>
                </c:pt>
                <c:pt idx="3601">
                  <c:v>211.45703125</c:v>
                </c:pt>
                <c:pt idx="3602">
                  <c:v>211.48828125</c:v>
                </c:pt>
                <c:pt idx="3603">
                  <c:v>212.98828125</c:v>
                </c:pt>
                <c:pt idx="3604">
                  <c:v>212.984375</c:v>
                </c:pt>
                <c:pt idx="3605">
                  <c:v>212.984375</c:v>
                </c:pt>
                <c:pt idx="3606">
                  <c:v>212.953125</c:v>
                </c:pt>
                <c:pt idx="3607">
                  <c:v>211.453125</c:v>
                </c:pt>
                <c:pt idx="3608">
                  <c:v>211.484375</c:v>
                </c:pt>
                <c:pt idx="3609">
                  <c:v>211.46484375</c:v>
                </c:pt>
                <c:pt idx="3610">
                  <c:v>211.46484375</c:v>
                </c:pt>
                <c:pt idx="3611">
                  <c:v>211.46484375</c:v>
                </c:pt>
                <c:pt idx="3612">
                  <c:v>211.49609375</c:v>
                </c:pt>
                <c:pt idx="3613">
                  <c:v>211.49609375</c:v>
                </c:pt>
                <c:pt idx="3614">
                  <c:v>211.46484375</c:v>
                </c:pt>
                <c:pt idx="3615">
                  <c:v>211.46484375</c:v>
                </c:pt>
                <c:pt idx="3616">
                  <c:v>211.453125</c:v>
                </c:pt>
                <c:pt idx="3617">
                  <c:v>211.5859375</c:v>
                </c:pt>
                <c:pt idx="3618">
                  <c:v>211.453125</c:v>
                </c:pt>
                <c:pt idx="3619">
                  <c:v>211.453125</c:v>
                </c:pt>
                <c:pt idx="3620">
                  <c:v>211.42578125</c:v>
                </c:pt>
                <c:pt idx="3621">
                  <c:v>211.5859375</c:v>
                </c:pt>
                <c:pt idx="3622">
                  <c:v>211.453125</c:v>
                </c:pt>
                <c:pt idx="3623">
                  <c:v>211.48828125</c:v>
                </c:pt>
                <c:pt idx="3624">
                  <c:v>211.4921875</c:v>
                </c:pt>
                <c:pt idx="3625">
                  <c:v>211.44921875</c:v>
                </c:pt>
                <c:pt idx="3626">
                  <c:v>211.48046875</c:v>
                </c:pt>
                <c:pt idx="3627">
                  <c:v>211.48046875</c:v>
                </c:pt>
                <c:pt idx="3628">
                  <c:v>211.44921875</c:v>
                </c:pt>
                <c:pt idx="3629">
                  <c:v>211.515625</c:v>
                </c:pt>
                <c:pt idx="3630">
                  <c:v>211.49609375</c:v>
                </c:pt>
                <c:pt idx="3631">
                  <c:v>211.41796875</c:v>
                </c:pt>
                <c:pt idx="3632">
                  <c:v>211.44921875</c:v>
                </c:pt>
                <c:pt idx="3633">
                  <c:v>211.44921875</c:v>
                </c:pt>
                <c:pt idx="3634">
                  <c:v>211.44921875</c:v>
                </c:pt>
                <c:pt idx="3635">
                  <c:v>211.48046875</c:v>
                </c:pt>
                <c:pt idx="3636">
                  <c:v>211.453125</c:v>
                </c:pt>
                <c:pt idx="3637">
                  <c:v>211.421875</c:v>
                </c:pt>
                <c:pt idx="3638">
                  <c:v>211.4765625</c:v>
                </c:pt>
                <c:pt idx="3639">
                  <c:v>211.4765625</c:v>
                </c:pt>
                <c:pt idx="3640">
                  <c:v>211.51953125</c:v>
                </c:pt>
                <c:pt idx="3641">
                  <c:v>211.4765625</c:v>
                </c:pt>
                <c:pt idx="3642">
                  <c:v>211.44921875</c:v>
                </c:pt>
                <c:pt idx="3643">
                  <c:v>211.453125</c:v>
                </c:pt>
                <c:pt idx="3644">
                  <c:v>211.453125</c:v>
                </c:pt>
                <c:pt idx="3645">
                  <c:v>211.4921875</c:v>
                </c:pt>
                <c:pt idx="3646">
                  <c:v>211.453125</c:v>
                </c:pt>
                <c:pt idx="3647">
                  <c:v>211.453125</c:v>
                </c:pt>
                <c:pt idx="3648">
                  <c:v>211.44921875</c:v>
                </c:pt>
                <c:pt idx="3649">
                  <c:v>211.44921875</c:v>
                </c:pt>
                <c:pt idx="3650">
                  <c:v>211.421875</c:v>
                </c:pt>
                <c:pt idx="3651">
                  <c:v>211.4921875</c:v>
                </c:pt>
                <c:pt idx="3652">
                  <c:v>211.44921875</c:v>
                </c:pt>
                <c:pt idx="3653">
                  <c:v>212.9296875</c:v>
                </c:pt>
                <c:pt idx="3654">
                  <c:v>211.45703125</c:v>
                </c:pt>
                <c:pt idx="3655">
                  <c:v>211.45703125</c:v>
                </c:pt>
                <c:pt idx="3656">
                  <c:v>211.4609375</c:v>
                </c:pt>
                <c:pt idx="3657">
                  <c:v>211.4921875</c:v>
                </c:pt>
                <c:pt idx="3658">
                  <c:v>211.4921875</c:v>
                </c:pt>
                <c:pt idx="3659">
                  <c:v>211.49609375</c:v>
                </c:pt>
                <c:pt idx="3660">
                  <c:v>211.46484375</c:v>
                </c:pt>
                <c:pt idx="3661">
                  <c:v>211.43359375</c:v>
                </c:pt>
                <c:pt idx="3662">
                  <c:v>211.46484375</c:v>
                </c:pt>
                <c:pt idx="3663">
                  <c:v>211.46484375</c:v>
                </c:pt>
                <c:pt idx="3664">
                  <c:v>211.51171875</c:v>
                </c:pt>
                <c:pt idx="3665">
                  <c:v>211.46484375</c:v>
                </c:pt>
                <c:pt idx="3666">
                  <c:v>211.46484375</c:v>
                </c:pt>
                <c:pt idx="3667">
                  <c:v>211.46484375</c:v>
                </c:pt>
                <c:pt idx="3668">
                  <c:v>211.46875</c:v>
                </c:pt>
                <c:pt idx="3669">
                  <c:v>211.50390625</c:v>
                </c:pt>
                <c:pt idx="3670">
                  <c:v>211.46875</c:v>
                </c:pt>
                <c:pt idx="3671">
                  <c:v>211.46875</c:v>
                </c:pt>
                <c:pt idx="3672">
                  <c:v>211.4375</c:v>
                </c:pt>
                <c:pt idx="3673">
                  <c:v>211.5</c:v>
                </c:pt>
                <c:pt idx="3674">
                  <c:v>211.46484375</c:v>
                </c:pt>
                <c:pt idx="3675">
                  <c:v>211.46484375</c:v>
                </c:pt>
                <c:pt idx="3676">
                  <c:v>211.50390625</c:v>
                </c:pt>
                <c:pt idx="3677">
                  <c:v>211.4375</c:v>
                </c:pt>
                <c:pt idx="3678">
                  <c:v>211.46484375</c:v>
                </c:pt>
                <c:pt idx="3679">
                  <c:v>211.46484375</c:v>
                </c:pt>
                <c:pt idx="3680">
                  <c:v>211.5</c:v>
                </c:pt>
                <c:pt idx="3681">
                  <c:v>211.46484375</c:v>
                </c:pt>
                <c:pt idx="3682">
                  <c:v>211.46484375</c:v>
                </c:pt>
                <c:pt idx="3683">
                  <c:v>211.46484375</c:v>
                </c:pt>
                <c:pt idx="3684">
                  <c:v>211.46484375</c:v>
                </c:pt>
                <c:pt idx="3685">
                  <c:v>211.46484375</c:v>
                </c:pt>
                <c:pt idx="3686">
                  <c:v>211.46484375</c:v>
                </c:pt>
                <c:pt idx="3687">
                  <c:v>211.46484375</c:v>
                </c:pt>
                <c:pt idx="3688">
                  <c:v>211.5078125</c:v>
                </c:pt>
                <c:pt idx="3689">
                  <c:v>211.46484375</c:v>
                </c:pt>
                <c:pt idx="3690">
                  <c:v>211.46484375</c:v>
                </c:pt>
                <c:pt idx="3691">
                  <c:v>211.50390625</c:v>
                </c:pt>
                <c:pt idx="3692">
                  <c:v>211.46484375</c:v>
                </c:pt>
                <c:pt idx="3693">
                  <c:v>211.4375</c:v>
                </c:pt>
                <c:pt idx="3694">
                  <c:v>211.4921875</c:v>
                </c:pt>
                <c:pt idx="3695">
                  <c:v>211.53515625</c:v>
                </c:pt>
                <c:pt idx="3696">
                  <c:v>211.50390625</c:v>
                </c:pt>
                <c:pt idx="3697">
                  <c:v>211.45703125</c:v>
                </c:pt>
                <c:pt idx="3698">
                  <c:v>211.48828125</c:v>
                </c:pt>
                <c:pt idx="3699">
                  <c:v>211.4921875</c:v>
                </c:pt>
                <c:pt idx="3700">
                  <c:v>211.46484375</c:v>
                </c:pt>
                <c:pt idx="3701">
                  <c:v>211.46875</c:v>
                </c:pt>
                <c:pt idx="3702">
                  <c:v>211.5</c:v>
                </c:pt>
                <c:pt idx="3703">
                  <c:v>211.5</c:v>
                </c:pt>
                <c:pt idx="3704">
                  <c:v>211.53515625</c:v>
                </c:pt>
                <c:pt idx="3705">
                  <c:v>211.6328125</c:v>
                </c:pt>
                <c:pt idx="3706">
                  <c:v>211.46875</c:v>
                </c:pt>
                <c:pt idx="3707">
                  <c:v>211.46875</c:v>
                </c:pt>
                <c:pt idx="3708">
                  <c:v>211.46484375</c:v>
                </c:pt>
                <c:pt idx="3709">
                  <c:v>211.4921875</c:v>
                </c:pt>
                <c:pt idx="3710">
                  <c:v>211.46484375</c:v>
                </c:pt>
                <c:pt idx="3711">
                  <c:v>211.46484375</c:v>
                </c:pt>
                <c:pt idx="3712">
                  <c:v>211.5078125</c:v>
                </c:pt>
                <c:pt idx="3713">
                  <c:v>211.46484375</c:v>
                </c:pt>
                <c:pt idx="3714">
                  <c:v>211.46484375</c:v>
                </c:pt>
                <c:pt idx="3715">
                  <c:v>211.46484375</c:v>
                </c:pt>
                <c:pt idx="3716">
                  <c:v>211.46484375</c:v>
                </c:pt>
                <c:pt idx="3717">
                  <c:v>211.46484375</c:v>
                </c:pt>
                <c:pt idx="3718">
                  <c:v>211.5</c:v>
                </c:pt>
                <c:pt idx="3719">
                  <c:v>211.4609375</c:v>
                </c:pt>
                <c:pt idx="3720">
                  <c:v>211.4609375</c:v>
                </c:pt>
                <c:pt idx="3721">
                  <c:v>211.4921875</c:v>
                </c:pt>
                <c:pt idx="3722">
                  <c:v>211.46484375</c:v>
                </c:pt>
                <c:pt idx="3723">
                  <c:v>211.43359375</c:v>
                </c:pt>
                <c:pt idx="3724">
                  <c:v>211.50390625</c:v>
                </c:pt>
                <c:pt idx="3725">
                  <c:v>211.4609375</c:v>
                </c:pt>
                <c:pt idx="3726">
                  <c:v>211.46484375</c:v>
                </c:pt>
                <c:pt idx="3727">
                  <c:v>211.46484375</c:v>
                </c:pt>
                <c:pt idx="3728">
                  <c:v>211.46484375</c:v>
                </c:pt>
                <c:pt idx="3729">
                  <c:v>211.46484375</c:v>
                </c:pt>
                <c:pt idx="3730">
                  <c:v>211.4375</c:v>
                </c:pt>
                <c:pt idx="3731">
                  <c:v>211.47265625</c:v>
                </c:pt>
                <c:pt idx="3732">
                  <c:v>211.47265625</c:v>
                </c:pt>
                <c:pt idx="3733">
                  <c:v>211.47265625</c:v>
                </c:pt>
                <c:pt idx="3734">
                  <c:v>211.46484375</c:v>
                </c:pt>
                <c:pt idx="3735">
                  <c:v>211.48046875</c:v>
                </c:pt>
                <c:pt idx="3736">
                  <c:v>211.4921875</c:v>
                </c:pt>
                <c:pt idx="3737">
                  <c:v>211.56640625</c:v>
                </c:pt>
                <c:pt idx="3738">
                  <c:v>211.4296875</c:v>
                </c:pt>
                <c:pt idx="3739">
                  <c:v>211.45703125</c:v>
                </c:pt>
                <c:pt idx="3740">
                  <c:v>211.45703125</c:v>
                </c:pt>
                <c:pt idx="3741">
                  <c:v>211.45703125</c:v>
                </c:pt>
                <c:pt idx="3742">
                  <c:v>211.45703125</c:v>
                </c:pt>
                <c:pt idx="3743">
                  <c:v>211.4296875</c:v>
                </c:pt>
                <c:pt idx="3744">
                  <c:v>211.45703125</c:v>
                </c:pt>
                <c:pt idx="3745">
                  <c:v>211.45703125</c:v>
                </c:pt>
                <c:pt idx="3746">
                  <c:v>211.453125</c:v>
                </c:pt>
                <c:pt idx="3747">
                  <c:v>211.48046875</c:v>
                </c:pt>
                <c:pt idx="3748">
                  <c:v>211.44921875</c:v>
                </c:pt>
                <c:pt idx="3749">
                  <c:v>211.421875</c:v>
                </c:pt>
                <c:pt idx="3750">
                  <c:v>211.484375</c:v>
                </c:pt>
                <c:pt idx="3751">
                  <c:v>211.484375</c:v>
                </c:pt>
                <c:pt idx="3752">
                  <c:v>211.5078125</c:v>
                </c:pt>
                <c:pt idx="3753">
                  <c:v>211.46484375</c:v>
                </c:pt>
                <c:pt idx="3754">
                  <c:v>211.46484375</c:v>
                </c:pt>
                <c:pt idx="3755">
                  <c:v>211.43359375</c:v>
                </c:pt>
                <c:pt idx="3756">
                  <c:v>211.4921875</c:v>
                </c:pt>
                <c:pt idx="3757">
                  <c:v>211.53515625</c:v>
                </c:pt>
                <c:pt idx="3758">
                  <c:v>211.43359375</c:v>
                </c:pt>
                <c:pt idx="3759">
                  <c:v>211.5</c:v>
                </c:pt>
                <c:pt idx="3760">
                  <c:v>211.50390625</c:v>
                </c:pt>
                <c:pt idx="3761">
                  <c:v>211.4609375</c:v>
                </c:pt>
                <c:pt idx="3762">
                  <c:v>211.4921875</c:v>
                </c:pt>
                <c:pt idx="3763">
                  <c:v>211.4921875</c:v>
                </c:pt>
                <c:pt idx="3764">
                  <c:v>211.53125</c:v>
                </c:pt>
                <c:pt idx="3765">
                  <c:v>211.4921875</c:v>
                </c:pt>
                <c:pt idx="3766">
                  <c:v>211.4609375</c:v>
                </c:pt>
                <c:pt idx="3767">
                  <c:v>211.4921875</c:v>
                </c:pt>
                <c:pt idx="3768">
                  <c:v>211.46484375</c:v>
                </c:pt>
                <c:pt idx="3769">
                  <c:v>211.46484375</c:v>
                </c:pt>
                <c:pt idx="3770">
                  <c:v>211.50390625</c:v>
                </c:pt>
                <c:pt idx="3771">
                  <c:v>211.47265625</c:v>
                </c:pt>
                <c:pt idx="3772">
                  <c:v>211.5078125</c:v>
                </c:pt>
                <c:pt idx="3773">
                  <c:v>211.46484375</c:v>
                </c:pt>
                <c:pt idx="3774">
                  <c:v>211.43359375</c:v>
                </c:pt>
                <c:pt idx="3775">
                  <c:v>211.50390625</c:v>
                </c:pt>
                <c:pt idx="3776">
                  <c:v>211.46484375</c:v>
                </c:pt>
                <c:pt idx="3777">
                  <c:v>211.4609375</c:v>
                </c:pt>
                <c:pt idx="3778">
                  <c:v>211.4921875</c:v>
                </c:pt>
                <c:pt idx="3779">
                  <c:v>211.50390625</c:v>
                </c:pt>
                <c:pt idx="3780">
                  <c:v>211.45703125</c:v>
                </c:pt>
                <c:pt idx="3781">
                  <c:v>211.45703125</c:v>
                </c:pt>
                <c:pt idx="3782">
                  <c:v>211.47265625</c:v>
                </c:pt>
                <c:pt idx="3783">
                  <c:v>211.45703125</c:v>
                </c:pt>
                <c:pt idx="3784">
                  <c:v>211.45703125</c:v>
                </c:pt>
                <c:pt idx="3785">
                  <c:v>211.4296875</c:v>
                </c:pt>
                <c:pt idx="3786">
                  <c:v>211.4609375</c:v>
                </c:pt>
                <c:pt idx="3787">
                  <c:v>211.4609375</c:v>
                </c:pt>
                <c:pt idx="3788">
                  <c:v>211.46484375</c:v>
                </c:pt>
                <c:pt idx="3789">
                  <c:v>211.53515625</c:v>
                </c:pt>
                <c:pt idx="3790">
                  <c:v>211.5078125</c:v>
                </c:pt>
                <c:pt idx="3791">
                  <c:v>211.43359375</c:v>
                </c:pt>
                <c:pt idx="3792">
                  <c:v>211.50390625</c:v>
                </c:pt>
                <c:pt idx="3793">
                  <c:v>211.4609375</c:v>
                </c:pt>
                <c:pt idx="3794">
                  <c:v>211.4609375</c:v>
                </c:pt>
                <c:pt idx="3795">
                  <c:v>211.4609375</c:v>
                </c:pt>
                <c:pt idx="3796">
                  <c:v>211.45703125</c:v>
                </c:pt>
                <c:pt idx="3797">
                  <c:v>211.48828125</c:v>
                </c:pt>
                <c:pt idx="3798">
                  <c:v>211.52734375</c:v>
                </c:pt>
                <c:pt idx="3799">
                  <c:v>211.4609375</c:v>
                </c:pt>
                <c:pt idx="3800">
                  <c:v>211.4921875</c:v>
                </c:pt>
                <c:pt idx="3801">
                  <c:v>211.4921875</c:v>
                </c:pt>
                <c:pt idx="3802">
                  <c:v>211.4609375</c:v>
                </c:pt>
                <c:pt idx="3803">
                  <c:v>211.50390625</c:v>
                </c:pt>
                <c:pt idx="3804">
                  <c:v>211.4296875</c:v>
                </c:pt>
                <c:pt idx="3805">
                  <c:v>211.45703125</c:v>
                </c:pt>
                <c:pt idx="3806">
                  <c:v>211.45703125</c:v>
                </c:pt>
                <c:pt idx="3807">
                  <c:v>211.42578125</c:v>
                </c:pt>
                <c:pt idx="3808">
                  <c:v>211.453125</c:v>
                </c:pt>
                <c:pt idx="3809">
                  <c:v>211.453125</c:v>
                </c:pt>
                <c:pt idx="3810">
                  <c:v>211.45703125</c:v>
                </c:pt>
                <c:pt idx="3811">
                  <c:v>211.45703125</c:v>
                </c:pt>
                <c:pt idx="3812">
                  <c:v>211.4296875</c:v>
                </c:pt>
                <c:pt idx="3813">
                  <c:v>211.50390625</c:v>
                </c:pt>
                <c:pt idx="3814">
                  <c:v>211.4921875</c:v>
                </c:pt>
                <c:pt idx="3815">
                  <c:v>211.53515625</c:v>
                </c:pt>
                <c:pt idx="3816">
                  <c:v>211.4921875</c:v>
                </c:pt>
                <c:pt idx="3817">
                  <c:v>211.4609375</c:v>
                </c:pt>
                <c:pt idx="3818">
                  <c:v>211.50390625</c:v>
                </c:pt>
                <c:pt idx="3819">
                  <c:v>211.5078125</c:v>
                </c:pt>
                <c:pt idx="3820">
                  <c:v>211.4609375</c:v>
                </c:pt>
                <c:pt idx="3821">
                  <c:v>211.50390625</c:v>
                </c:pt>
                <c:pt idx="3822">
                  <c:v>211.45703125</c:v>
                </c:pt>
                <c:pt idx="3823">
                  <c:v>211.45703125</c:v>
                </c:pt>
                <c:pt idx="3824">
                  <c:v>211.49609375</c:v>
                </c:pt>
                <c:pt idx="3825">
                  <c:v>211.45703125</c:v>
                </c:pt>
                <c:pt idx="3826">
                  <c:v>211.45703125</c:v>
                </c:pt>
                <c:pt idx="3827">
                  <c:v>211.45703125</c:v>
                </c:pt>
                <c:pt idx="3828">
                  <c:v>211.50390625</c:v>
                </c:pt>
                <c:pt idx="3829">
                  <c:v>211.4609375</c:v>
                </c:pt>
                <c:pt idx="3830">
                  <c:v>211.4609375</c:v>
                </c:pt>
                <c:pt idx="3831">
                  <c:v>211.4609375</c:v>
                </c:pt>
                <c:pt idx="3832">
                  <c:v>211.5</c:v>
                </c:pt>
                <c:pt idx="3833">
                  <c:v>211.4609375</c:v>
                </c:pt>
                <c:pt idx="3834">
                  <c:v>211.48828125</c:v>
                </c:pt>
                <c:pt idx="3835">
                  <c:v>211.48828125</c:v>
                </c:pt>
                <c:pt idx="3836">
                  <c:v>211.4609375</c:v>
                </c:pt>
                <c:pt idx="3837">
                  <c:v>211.4609375</c:v>
                </c:pt>
                <c:pt idx="3838">
                  <c:v>211.4609375</c:v>
                </c:pt>
                <c:pt idx="3839">
                  <c:v>211.4609375</c:v>
                </c:pt>
                <c:pt idx="3840">
                  <c:v>211.5</c:v>
                </c:pt>
                <c:pt idx="3841">
                  <c:v>211.43359375</c:v>
                </c:pt>
                <c:pt idx="3842">
                  <c:v>211.59375</c:v>
                </c:pt>
                <c:pt idx="3843">
                  <c:v>211.59375</c:v>
                </c:pt>
                <c:pt idx="3844">
                  <c:v>211.45703125</c:v>
                </c:pt>
                <c:pt idx="3845">
                  <c:v>211.484375</c:v>
                </c:pt>
                <c:pt idx="3846">
                  <c:v>211.45703125</c:v>
                </c:pt>
                <c:pt idx="3847">
                  <c:v>211.4609375</c:v>
                </c:pt>
                <c:pt idx="3848">
                  <c:v>211.4609375</c:v>
                </c:pt>
                <c:pt idx="3849">
                  <c:v>211.43359375</c:v>
                </c:pt>
                <c:pt idx="3850">
                  <c:v>211.50390625</c:v>
                </c:pt>
                <c:pt idx="3851">
                  <c:v>211.50390625</c:v>
                </c:pt>
                <c:pt idx="3852">
                  <c:v>211.4609375</c:v>
                </c:pt>
                <c:pt idx="3853">
                  <c:v>211.4609375</c:v>
                </c:pt>
                <c:pt idx="3854">
                  <c:v>211.43359375</c:v>
                </c:pt>
                <c:pt idx="3855">
                  <c:v>211.46484375</c:v>
                </c:pt>
                <c:pt idx="3856">
                  <c:v>211.53515625</c:v>
                </c:pt>
                <c:pt idx="3857">
                  <c:v>211.49609375</c:v>
                </c:pt>
                <c:pt idx="3858">
                  <c:v>211.5078125</c:v>
                </c:pt>
                <c:pt idx="3859">
                  <c:v>211.46875</c:v>
                </c:pt>
                <c:pt idx="3860">
                  <c:v>211.51171875</c:v>
                </c:pt>
                <c:pt idx="3861">
                  <c:v>211.5078125</c:v>
                </c:pt>
                <c:pt idx="3862">
                  <c:v>211.46875</c:v>
                </c:pt>
                <c:pt idx="3863">
                  <c:v>211.46875</c:v>
                </c:pt>
                <c:pt idx="3864">
                  <c:v>211.5390625</c:v>
                </c:pt>
                <c:pt idx="3865">
                  <c:v>211.5</c:v>
                </c:pt>
                <c:pt idx="3866">
                  <c:v>211.44140625</c:v>
                </c:pt>
                <c:pt idx="3867">
                  <c:v>211.47265625</c:v>
                </c:pt>
                <c:pt idx="3868">
                  <c:v>211.546875</c:v>
                </c:pt>
                <c:pt idx="3869">
                  <c:v>211.5390625</c:v>
                </c:pt>
                <c:pt idx="3870">
                  <c:v>211.51171875</c:v>
                </c:pt>
                <c:pt idx="3871">
                  <c:v>211.46875</c:v>
                </c:pt>
                <c:pt idx="3872">
                  <c:v>211.5</c:v>
                </c:pt>
                <c:pt idx="3873">
                  <c:v>211.5</c:v>
                </c:pt>
                <c:pt idx="3874">
                  <c:v>211.515625</c:v>
                </c:pt>
                <c:pt idx="3875">
                  <c:v>211.51171875</c:v>
                </c:pt>
                <c:pt idx="3876">
                  <c:v>211.51953125</c:v>
                </c:pt>
                <c:pt idx="3877">
                  <c:v>211.515625</c:v>
                </c:pt>
                <c:pt idx="3878">
                  <c:v>211.4765625</c:v>
                </c:pt>
                <c:pt idx="3879">
                  <c:v>211.47265625</c:v>
                </c:pt>
                <c:pt idx="3880">
                  <c:v>211.47265625</c:v>
                </c:pt>
                <c:pt idx="3881">
                  <c:v>211.44140625</c:v>
                </c:pt>
                <c:pt idx="3882">
                  <c:v>211.49609375</c:v>
                </c:pt>
                <c:pt idx="3883">
                  <c:v>211.49609375</c:v>
                </c:pt>
                <c:pt idx="3884">
                  <c:v>211.5</c:v>
                </c:pt>
                <c:pt idx="3885">
                  <c:v>211.54296875</c:v>
                </c:pt>
                <c:pt idx="3886">
                  <c:v>211.5390625</c:v>
                </c:pt>
                <c:pt idx="3887">
                  <c:v>211.5</c:v>
                </c:pt>
                <c:pt idx="3888">
                  <c:v>211.5</c:v>
                </c:pt>
                <c:pt idx="3889">
                  <c:v>211.5390625</c:v>
                </c:pt>
                <c:pt idx="3890">
                  <c:v>211.5078125</c:v>
                </c:pt>
                <c:pt idx="3891">
                  <c:v>211.4453125</c:v>
                </c:pt>
                <c:pt idx="3892">
                  <c:v>211.515625</c:v>
                </c:pt>
                <c:pt idx="3893">
                  <c:v>211.51171875</c:v>
                </c:pt>
                <c:pt idx="3894">
                  <c:v>211.47265625</c:v>
                </c:pt>
                <c:pt idx="3895">
                  <c:v>211.50390625</c:v>
                </c:pt>
                <c:pt idx="3896">
                  <c:v>211.546875</c:v>
                </c:pt>
                <c:pt idx="3897">
                  <c:v>211.5078125</c:v>
                </c:pt>
                <c:pt idx="3898">
                  <c:v>211.4765625</c:v>
                </c:pt>
                <c:pt idx="3899">
                  <c:v>211.4453125</c:v>
                </c:pt>
                <c:pt idx="3900">
                  <c:v>211.51953125</c:v>
                </c:pt>
                <c:pt idx="3901">
                  <c:v>211.4765625</c:v>
                </c:pt>
                <c:pt idx="3902">
                  <c:v>211.47265625</c:v>
                </c:pt>
                <c:pt idx="3903">
                  <c:v>211.47265625</c:v>
                </c:pt>
                <c:pt idx="3904">
                  <c:v>211.44140625</c:v>
                </c:pt>
                <c:pt idx="3905">
                  <c:v>211.51171875</c:v>
                </c:pt>
                <c:pt idx="3906">
                  <c:v>211.46875</c:v>
                </c:pt>
                <c:pt idx="3907">
                  <c:v>211.44140625</c:v>
                </c:pt>
                <c:pt idx="3908">
                  <c:v>211.47265625</c:v>
                </c:pt>
                <c:pt idx="3909">
                  <c:v>211.47265625</c:v>
                </c:pt>
                <c:pt idx="3910">
                  <c:v>211.51171875</c:v>
                </c:pt>
                <c:pt idx="3911">
                  <c:v>211.51171875</c:v>
                </c:pt>
                <c:pt idx="3912">
                  <c:v>211.44140625</c:v>
                </c:pt>
                <c:pt idx="3913">
                  <c:v>211.47265625</c:v>
                </c:pt>
                <c:pt idx="3914">
                  <c:v>211.47265625</c:v>
                </c:pt>
                <c:pt idx="3915">
                  <c:v>211.4453125</c:v>
                </c:pt>
                <c:pt idx="3916">
                  <c:v>211.5078125</c:v>
                </c:pt>
                <c:pt idx="3917">
                  <c:v>211.5078125</c:v>
                </c:pt>
                <c:pt idx="3918">
                  <c:v>211.4765625</c:v>
                </c:pt>
                <c:pt idx="3919">
                  <c:v>211.50390625</c:v>
                </c:pt>
                <c:pt idx="3920">
                  <c:v>211.47265625</c:v>
                </c:pt>
                <c:pt idx="3921">
                  <c:v>211.4453125</c:v>
                </c:pt>
                <c:pt idx="3922">
                  <c:v>211.50390625</c:v>
                </c:pt>
                <c:pt idx="3923">
                  <c:v>211.50390625</c:v>
                </c:pt>
                <c:pt idx="3924">
                  <c:v>211.51953125</c:v>
                </c:pt>
                <c:pt idx="3925">
                  <c:v>211.47265625</c:v>
                </c:pt>
                <c:pt idx="3926">
                  <c:v>211.515625</c:v>
                </c:pt>
                <c:pt idx="3927">
                  <c:v>211.5078125</c:v>
                </c:pt>
                <c:pt idx="3928">
                  <c:v>211.5078125</c:v>
                </c:pt>
                <c:pt idx="3929">
                  <c:v>211.4375</c:v>
                </c:pt>
                <c:pt idx="3930">
                  <c:v>211.46484375</c:v>
                </c:pt>
                <c:pt idx="3931">
                  <c:v>211.46484375</c:v>
                </c:pt>
                <c:pt idx="3932">
                  <c:v>211.4375</c:v>
                </c:pt>
                <c:pt idx="3933">
                  <c:v>211.4375</c:v>
                </c:pt>
                <c:pt idx="3934">
                  <c:v>211.46875</c:v>
                </c:pt>
                <c:pt idx="3935">
                  <c:v>211.51171875</c:v>
                </c:pt>
                <c:pt idx="3936">
                  <c:v>211.4453125</c:v>
                </c:pt>
                <c:pt idx="3937">
                  <c:v>211.515625</c:v>
                </c:pt>
                <c:pt idx="3938">
                  <c:v>211.5</c:v>
                </c:pt>
                <c:pt idx="3939">
                  <c:v>211.5390625</c:v>
                </c:pt>
                <c:pt idx="3940">
                  <c:v>211.46875</c:v>
                </c:pt>
                <c:pt idx="3941">
                  <c:v>211.46875</c:v>
                </c:pt>
                <c:pt idx="3942">
                  <c:v>211.53515625</c:v>
                </c:pt>
                <c:pt idx="3943">
                  <c:v>211.49609375</c:v>
                </c:pt>
                <c:pt idx="3944">
                  <c:v>211.53515625</c:v>
                </c:pt>
                <c:pt idx="3945">
                  <c:v>211.49609375</c:v>
                </c:pt>
                <c:pt idx="3946">
                  <c:v>211.5078125</c:v>
                </c:pt>
                <c:pt idx="3947">
                  <c:v>211.46875</c:v>
                </c:pt>
                <c:pt idx="3948">
                  <c:v>211.46875</c:v>
                </c:pt>
                <c:pt idx="3949">
                  <c:v>211.59375</c:v>
                </c:pt>
                <c:pt idx="3950">
                  <c:v>211.46875</c:v>
                </c:pt>
                <c:pt idx="3951">
                  <c:v>211.46875</c:v>
                </c:pt>
                <c:pt idx="3952">
                  <c:v>211.625</c:v>
                </c:pt>
                <c:pt idx="3953">
                  <c:v>211.53515625</c:v>
                </c:pt>
                <c:pt idx="3954">
                  <c:v>211.46875</c:v>
                </c:pt>
                <c:pt idx="3955">
                  <c:v>211.46875</c:v>
                </c:pt>
                <c:pt idx="3956">
                  <c:v>211.46875</c:v>
                </c:pt>
                <c:pt idx="3957">
                  <c:v>211.46875</c:v>
                </c:pt>
                <c:pt idx="3958">
                  <c:v>211.47265625</c:v>
                </c:pt>
                <c:pt idx="3959">
                  <c:v>211.47265625</c:v>
                </c:pt>
                <c:pt idx="3960">
                  <c:v>211.44140625</c:v>
                </c:pt>
                <c:pt idx="3961">
                  <c:v>211.46875</c:v>
                </c:pt>
                <c:pt idx="3962">
                  <c:v>211.46875</c:v>
                </c:pt>
                <c:pt idx="3963">
                  <c:v>211.46875</c:v>
                </c:pt>
                <c:pt idx="3964">
                  <c:v>211.46875</c:v>
                </c:pt>
                <c:pt idx="3965">
                  <c:v>211.44140625</c:v>
                </c:pt>
                <c:pt idx="3966">
                  <c:v>211.51171875</c:v>
                </c:pt>
                <c:pt idx="3967">
                  <c:v>211.46875</c:v>
                </c:pt>
                <c:pt idx="3968">
                  <c:v>211.44140625</c:v>
                </c:pt>
                <c:pt idx="3969">
                  <c:v>211.515625</c:v>
                </c:pt>
                <c:pt idx="3970">
                  <c:v>211.5</c:v>
                </c:pt>
                <c:pt idx="3971">
                  <c:v>211.49609375</c:v>
                </c:pt>
                <c:pt idx="3972">
                  <c:v>211.46875</c:v>
                </c:pt>
                <c:pt idx="3973">
                  <c:v>211.4375</c:v>
                </c:pt>
                <c:pt idx="3974">
                  <c:v>211.46484375</c:v>
                </c:pt>
                <c:pt idx="3975">
                  <c:v>211.46484375</c:v>
                </c:pt>
                <c:pt idx="3976">
                  <c:v>211.4375</c:v>
                </c:pt>
                <c:pt idx="3977">
                  <c:v>211.46875</c:v>
                </c:pt>
                <c:pt idx="3978">
                  <c:v>211.46875</c:v>
                </c:pt>
                <c:pt idx="3979">
                  <c:v>211.51171875</c:v>
                </c:pt>
                <c:pt idx="3980">
                  <c:v>211.53515625</c:v>
                </c:pt>
                <c:pt idx="3981">
                  <c:v>211.46875</c:v>
                </c:pt>
                <c:pt idx="3982">
                  <c:v>211.46484375</c:v>
                </c:pt>
                <c:pt idx="3983">
                  <c:v>211.5</c:v>
                </c:pt>
                <c:pt idx="3984">
                  <c:v>211.5</c:v>
                </c:pt>
                <c:pt idx="3985">
                  <c:v>211.46484375</c:v>
                </c:pt>
                <c:pt idx="3986">
                  <c:v>211.4375</c:v>
                </c:pt>
                <c:pt idx="3987">
                  <c:v>211.46484375</c:v>
                </c:pt>
                <c:pt idx="3988">
                  <c:v>211.46484375</c:v>
                </c:pt>
                <c:pt idx="3989">
                  <c:v>211.43359375</c:v>
                </c:pt>
                <c:pt idx="3990">
                  <c:v>211.46484375</c:v>
                </c:pt>
                <c:pt idx="3991">
                  <c:v>211.50390625</c:v>
                </c:pt>
                <c:pt idx="3992">
                  <c:v>211.4375</c:v>
                </c:pt>
                <c:pt idx="3993">
                  <c:v>211.46484375</c:v>
                </c:pt>
                <c:pt idx="3994">
                  <c:v>211.5078125</c:v>
                </c:pt>
                <c:pt idx="3995">
                  <c:v>211.43359375</c:v>
                </c:pt>
                <c:pt idx="3996">
                  <c:v>211.4609375</c:v>
                </c:pt>
                <c:pt idx="3997">
                  <c:v>211.4609375</c:v>
                </c:pt>
                <c:pt idx="3998">
                  <c:v>211.43359375</c:v>
                </c:pt>
                <c:pt idx="3999">
                  <c:v>211.4609375</c:v>
                </c:pt>
                <c:pt idx="4000">
                  <c:v>211.50390625</c:v>
                </c:pt>
                <c:pt idx="4001">
                  <c:v>211.5078125</c:v>
                </c:pt>
                <c:pt idx="4002">
                  <c:v>211.46484375</c:v>
                </c:pt>
                <c:pt idx="4003">
                  <c:v>211.4765625</c:v>
                </c:pt>
                <c:pt idx="4004">
                  <c:v>211.46484375</c:v>
                </c:pt>
                <c:pt idx="4005">
                  <c:v>211.50390625</c:v>
                </c:pt>
                <c:pt idx="4006">
                  <c:v>211.46484375</c:v>
                </c:pt>
                <c:pt idx="4007">
                  <c:v>211.46484375</c:v>
                </c:pt>
                <c:pt idx="4008">
                  <c:v>211.46484375</c:v>
                </c:pt>
                <c:pt idx="4009">
                  <c:v>211.46484375</c:v>
                </c:pt>
                <c:pt idx="4010">
                  <c:v>211.51171875</c:v>
                </c:pt>
                <c:pt idx="4011">
                  <c:v>211.46875</c:v>
                </c:pt>
                <c:pt idx="4012">
                  <c:v>211.4375</c:v>
                </c:pt>
                <c:pt idx="4013">
                  <c:v>211.51171875</c:v>
                </c:pt>
                <c:pt idx="4014">
                  <c:v>211.46875</c:v>
                </c:pt>
                <c:pt idx="4015">
                  <c:v>211.46875</c:v>
                </c:pt>
                <c:pt idx="4016">
                  <c:v>211.51171875</c:v>
                </c:pt>
                <c:pt idx="4017">
                  <c:v>211.4375</c:v>
                </c:pt>
                <c:pt idx="4018">
                  <c:v>211.46875</c:v>
                </c:pt>
                <c:pt idx="4019">
                  <c:v>211.51171875</c:v>
                </c:pt>
                <c:pt idx="4020">
                  <c:v>211.50390625</c:v>
                </c:pt>
                <c:pt idx="4021">
                  <c:v>211.4609375</c:v>
                </c:pt>
                <c:pt idx="4022">
                  <c:v>211.4296875</c:v>
                </c:pt>
                <c:pt idx="4023">
                  <c:v>211.45703125</c:v>
                </c:pt>
                <c:pt idx="4024">
                  <c:v>211.45703125</c:v>
                </c:pt>
                <c:pt idx="4025">
                  <c:v>211.43359375</c:v>
                </c:pt>
                <c:pt idx="4026">
                  <c:v>211.46484375</c:v>
                </c:pt>
                <c:pt idx="4027">
                  <c:v>211.46484375</c:v>
                </c:pt>
                <c:pt idx="4028">
                  <c:v>211.4375</c:v>
                </c:pt>
                <c:pt idx="4029">
                  <c:v>211.4375</c:v>
                </c:pt>
                <c:pt idx="4030">
                  <c:v>211.46875</c:v>
                </c:pt>
                <c:pt idx="4031">
                  <c:v>211.46875</c:v>
                </c:pt>
                <c:pt idx="4032">
                  <c:v>211.4375</c:v>
                </c:pt>
                <c:pt idx="4033">
                  <c:v>211.46484375</c:v>
                </c:pt>
                <c:pt idx="4034">
                  <c:v>211.46484375</c:v>
                </c:pt>
                <c:pt idx="4035">
                  <c:v>211.50390625</c:v>
                </c:pt>
                <c:pt idx="4036">
                  <c:v>211.4609375</c:v>
                </c:pt>
                <c:pt idx="4037">
                  <c:v>211.4609375</c:v>
                </c:pt>
                <c:pt idx="4038">
                  <c:v>211.4609375</c:v>
                </c:pt>
                <c:pt idx="4039">
                  <c:v>211.4609375</c:v>
                </c:pt>
                <c:pt idx="4040">
                  <c:v>211.43359375</c:v>
                </c:pt>
                <c:pt idx="4041">
                  <c:v>211.46484375</c:v>
                </c:pt>
                <c:pt idx="4042">
                  <c:v>211.46484375</c:v>
                </c:pt>
                <c:pt idx="4043">
                  <c:v>211.46484375</c:v>
                </c:pt>
                <c:pt idx="4044">
                  <c:v>211.46875</c:v>
                </c:pt>
                <c:pt idx="4045">
                  <c:v>211.46875</c:v>
                </c:pt>
                <c:pt idx="4046">
                  <c:v>211.50390625</c:v>
                </c:pt>
                <c:pt idx="4047">
                  <c:v>211.5078125</c:v>
                </c:pt>
                <c:pt idx="4048">
                  <c:v>211.46484375</c:v>
                </c:pt>
                <c:pt idx="4049">
                  <c:v>211.46484375</c:v>
                </c:pt>
                <c:pt idx="4050">
                  <c:v>211.46484375</c:v>
                </c:pt>
                <c:pt idx="4051">
                  <c:v>211.46484375</c:v>
                </c:pt>
                <c:pt idx="4052">
                  <c:v>211.46875</c:v>
                </c:pt>
                <c:pt idx="4053">
                  <c:v>211.46875</c:v>
                </c:pt>
                <c:pt idx="4054">
                  <c:v>211.46875</c:v>
                </c:pt>
                <c:pt idx="4055">
                  <c:v>211.46875</c:v>
                </c:pt>
                <c:pt idx="4056">
                  <c:v>211.51171875</c:v>
                </c:pt>
                <c:pt idx="4057">
                  <c:v>211.46875</c:v>
                </c:pt>
                <c:pt idx="4058">
                  <c:v>211.46875</c:v>
                </c:pt>
                <c:pt idx="4059">
                  <c:v>211.46875</c:v>
                </c:pt>
                <c:pt idx="4060">
                  <c:v>211.6015625</c:v>
                </c:pt>
                <c:pt idx="4061">
                  <c:v>211.46875</c:v>
                </c:pt>
                <c:pt idx="4062">
                  <c:v>211.60546875</c:v>
                </c:pt>
                <c:pt idx="4063">
                  <c:v>211.6015625</c:v>
                </c:pt>
                <c:pt idx="4064">
                  <c:v>211.4609375</c:v>
                </c:pt>
                <c:pt idx="4065">
                  <c:v>211.4609375</c:v>
                </c:pt>
                <c:pt idx="4066">
                  <c:v>211.43359375</c:v>
                </c:pt>
                <c:pt idx="4067">
                  <c:v>211.45703125</c:v>
                </c:pt>
                <c:pt idx="4068">
                  <c:v>211.48828125</c:v>
                </c:pt>
                <c:pt idx="4069">
                  <c:v>211.4609375</c:v>
                </c:pt>
                <c:pt idx="4070">
                  <c:v>211.5</c:v>
                </c:pt>
                <c:pt idx="4071">
                  <c:v>211.46484375</c:v>
                </c:pt>
                <c:pt idx="4072">
                  <c:v>211.50390625</c:v>
                </c:pt>
                <c:pt idx="4073">
                  <c:v>211.546875</c:v>
                </c:pt>
                <c:pt idx="4074">
                  <c:v>211.4453125</c:v>
                </c:pt>
                <c:pt idx="4075">
                  <c:v>211.515625</c:v>
                </c:pt>
                <c:pt idx="4076">
                  <c:v>211.4765625</c:v>
                </c:pt>
                <c:pt idx="4077">
                  <c:v>211.484375</c:v>
                </c:pt>
                <c:pt idx="4078">
                  <c:v>211.51171875</c:v>
                </c:pt>
                <c:pt idx="4079">
                  <c:v>211.47265625</c:v>
                </c:pt>
                <c:pt idx="4080">
                  <c:v>211.54296875</c:v>
                </c:pt>
                <c:pt idx="4081">
                  <c:v>211.546875</c:v>
                </c:pt>
                <c:pt idx="4082">
                  <c:v>211.47265625</c:v>
                </c:pt>
                <c:pt idx="4083">
                  <c:v>211.51171875</c:v>
                </c:pt>
                <c:pt idx="4084">
                  <c:v>211.47265625</c:v>
                </c:pt>
                <c:pt idx="4085">
                  <c:v>211.51171875</c:v>
                </c:pt>
                <c:pt idx="4086">
                  <c:v>211.47265625</c:v>
                </c:pt>
                <c:pt idx="4087">
                  <c:v>211.515625</c:v>
                </c:pt>
                <c:pt idx="4088">
                  <c:v>211.515625</c:v>
                </c:pt>
                <c:pt idx="4089">
                  <c:v>211.4765625</c:v>
                </c:pt>
                <c:pt idx="4090">
                  <c:v>211.4453125</c:v>
                </c:pt>
                <c:pt idx="4091">
                  <c:v>211.4765625</c:v>
                </c:pt>
                <c:pt idx="4092">
                  <c:v>211.515625</c:v>
                </c:pt>
                <c:pt idx="4093">
                  <c:v>211.51171875</c:v>
                </c:pt>
                <c:pt idx="4094">
                  <c:v>211.4765625</c:v>
                </c:pt>
                <c:pt idx="4095">
                  <c:v>211.47265625</c:v>
                </c:pt>
                <c:pt idx="4096">
                  <c:v>211.47265625</c:v>
                </c:pt>
                <c:pt idx="4097">
                  <c:v>211.47265625</c:v>
                </c:pt>
                <c:pt idx="4098">
                  <c:v>211.44140625</c:v>
                </c:pt>
                <c:pt idx="4099">
                  <c:v>211.44140625</c:v>
                </c:pt>
                <c:pt idx="4100">
                  <c:v>211.47265625</c:v>
                </c:pt>
                <c:pt idx="4101">
                  <c:v>211.47265625</c:v>
                </c:pt>
                <c:pt idx="4102">
                  <c:v>211.4453125</c:v>
                </c:pt>
                <c:pt idx="4103">
                  <c:v>211.515625</c:v>
                </c:pt>
                <c:pt idx="4104">
                  <c:v>211.54296875</c:v>
                </c:pt>
                <c:pt idx="4105">
                  <c:v>211.53515625</c:v>
                </c:pt>
                <c:pt idx="4106">
                  <c:v>211.47265625</c:v>
                </c:pt>
                <c:pt idx="4107">
                  <c:v>211.47265625</c:v>
                </c:pt>
                <c:pt idx="4108">
                  <c:v>211.47265625</c:v>
                </c:pt>
                <c:pt idx="4109">
                  <c:v>211.47265625</c:v>
                </c:pt>
                <c:pt idx="4110">
                  <c:v>211.546875</c:v>
                </c:pt>
                <c:pt idx="4111">
                  <c:v>211.546875</c:v>
                </c:pt>
                <c:pt idx="4112">
                  <c:v>211.4453125</c:v>
                </c:pt>
                <c:pt idx="4113">
                  <c:v>211.48046875</c:v>
                </c:pt>
                <c:pt idx="4114">
                  <c:v>211.48046875</c:v>
                </c:pt>
                <c:pt idx="4115">
                  <c:v>211.44921875</c:v>
                </c:pt>
                <c:pt idx="4116">
                  <c:v>211.4765625</c:v>
                </c:pt>
                <c:pt idx="4117">
                  <c:v>211.51953125</c:v>
                </c:pt>
                <c:pt idx="4118">
                  <c:v>211.48046875</c:v>
                </c:pt>
                <c:pt idx="4119">
                  <c:v>211.47265625</c:v>
                </c:pt>
                <c:pt idx="4120">
                  <c:v>211.515625</c:v>
                </c:pt>
                <c:pt idx="4121">
                  <c:v>211.4453125</c:v>
                </c:pt>
                <c:pt idx="4122">
                  <c:v>211.515625</c:v>
                </c:pt>
                <c:pt idx="4123">
                  <c:v>211.4765625</c:v>
                </c:pt>
                <c:pt idx="4124">
                  <c:v>211.4453125</c:v>
                </c:pt>
                <c:pt idx="4125">
                  <c:v>211.47265625</c:v>
                </c:pt>
                <c:pt idx="4126">
                  <c:v>211.50390625</c:v>
                </c:pt>
                <c:pt idx="4127">
                  <c:v>211.50390625</c:v>
                </c:pt>
                <c:pt idx="4128">
                  <c:v>211.54296875</c:v>
                </c:pt>
                <c:pt idx="4129">
                  <c:v>211.51953125</c:v>
                </c:pt>
                <c:pt idx="4130">
                  <c:v>211.5078125</c:v>
                </c:pt>
                <c:pt idx="4131">
                  <c:v>211.5078125</c:v>
                </c:pt>
                <c:pt idx="4132">
                  <c:v>211.4453125</c:v>
                </c:pt>
                <c:pt idx="4133">
                  <c:v>211.5234375</c:v>
                </c:pt>
                <c:pt idx="4134">
                  <c:v>211.4765625</c:v>
                </c:pt>
                <c:pt idx="4135">
                  <c:v>211.47265625</c:v>
                </c:pt>
                <c:pt idx="4136">
                  <c:v>211.47265625</c:v>
                </c:pt>
                <c:pt idx="4137">
                  <c:v>211.47265625</c:v>
                </c:pt>
                <c:pt idx="4138">
                  <c:v>211.47265625</c:v>
                </c:pt>
                <c:pt idx="4139">
                  <c:v>211.47265625</c:v>
                </c:pt>
                <c:pt idx="4140">
                  <c:v>211.47265625</c:v>
                </c:pt>
                <c:pt idx="4141">
                  <c:v>211.47265625</c:v>
                </c:pt>
                <c:pt idx="4142">
                  <c:v>211.47265625</c:v>
                </c:pt>
                <c:pt idx="4143">
                  <c:v>211.4765625</c:v>
                </c:pt>
                <c:pt idx="4144">
                  <c:v>211.4765625</c:v>
                </c:pt>
                <c:pt idx="4145">
                  <c:v>211.4765625</c:v>
                </c:pt>
                <c:pt idx="4146">
                  <c:v>211.4765625</c:v>
                </c:pt>
                <c:pt idx="4147">
                  <c:v>211.4765625</c:v>
                </c:pt>
                <c:pt idx="4148">
                  <c:v>211.4765625</c:v>
                </c:pt>
                <c:pt idx="4149">
                  <c:v>211.4765625</c:v>
                </c:pt>
                <c:pt idx="4150">
                  <c:v>211.47265625</c:v>
                </c:pt>
                <c:pt idx="4151">
                  <c:v>211.47265625</c:v>
                </c:pt>
                <c:pt idx="4152">
                  <c:v>211.4765625</c:v>
                </c:pt>
                <c:pt idx="4153">
                  <c:v>211.5078125</c:v>
                </c:pt>
                <c:pt idx="4154">
                  <c:v>211.546875</c:v>
                </c:pt>
                <c:pt idx="4155">
                  <c:v>211.50390625</c:v>
                </c:pt>
                <c:pt idx="4156">
                  <c:v>211.47265625</c:v>
                </c:pt>
                <c:pt idx="4157">
                  <c:v>211.47265625</c:v>
                </c:pt>
                <c:pt idx="4158">
                  <c:v>211.46875</c:v>
                </c:pt>
                <c:pt idx="4159">
                  <c:v>211.46875</c:v>
                </c:pt>
                <c:pt idx="4160">
                  <c:v>211.5078125</c:v>
                </c:pt>
                <c:pt idx="4161">
                  <c:v>211.46875</c:v>
                </c:pt>
                <c:pt idx="4162">
                  <c:v>211.4765625</c:v>
                </c:pt>
                <c:pt idx="4163">
                  <c:v>211.4765625</c:v>
                </c:pt>
                <c:pt idx="4164">
                  <c:v>211.4765625</c:v>
                </c:pt>
                <c:pt idx="4165">
                  <c:v>211.48046875</c:v>
                </c:pt>
                <c:pt idx="4166">
                  <c:v>211.48046875</c:v>
                </c:pt>
                <c:pt idx="4167">
                  <c:v>211.48046875</c:v>
                </c:pt>
                <c:pt idx="4168">
                  <c:v>211.4765625</c:v>
                </c:pt>
                <c:pt idx="4169">
                  <c:v>211.4765625</c:v>
                </c:pt>
                <c:pt idx="4170">
                  <c:v>211.51171875</c:v>
                </c:pt>
                <c:pt idx="4171">
                  <c:v>211.51171875</c:v>
                </c:pt>
                <c:pt idx="4172">
                  <c:v>211.44921875</c:v>
                </c:pt>
                <c:pt idx="4173">
                  <c:v>211.4765625</c:v>
                </c:pt>
                <c:pt idx="4174">
                  <c:v>211.4765625</c:v>
                </c:pt>
                <c:pt idx="4175">
                  <c:v>211.4453125</c:v>
                </c:pt>
                <c:pt idx="4176">
                  <c:v>211.4765625</c:v>
                </c:pt>
                <c:pt idx="4177">
                  <c:v>211.4765625</c:v>
                </c:pt>
                <c:pt idx="4178">
                  <c:v>211.4921875</c:v>
                </c:pt>
                <c:pt idx="4179">
                  <c:v>211.4765625</c:v>
                </c:pt>
                <c:pt idx="4180">
                  <c:v>211.4765625</c:v>
                </c:pt>
                <c:pt idx="4181">
                  <c:v>211.51953125</c:v>
                </c:pt>
                <c:pt idx="4182">
                  <c:v>211.515625</c:v>
                </c:pt>
                <c:pt idx="4183">
                  <c:v>211.4765625</c:v>
                </c:pt>
                <c:pt idx="4184">
                  <c:v>211.4765625</c:v>
                </c:pt>
                <c:pt idx="4185">
                  <c:v>211.4765625</c:v>
                </c:pt>
                <c:pt idx="4186">
                  <c:v>211.4765625</c:v>
                </c:pt>
                <c:pt idx="4187">
                  <c:v>211.4765625</c:v>
                </c:pt>
                <c:pt idx="4188">
                  <c:v>211.44921875</c:v>
                </c:pt>
                <c:pt idx="4189">
                  <c:v>211.48046875</c:v>
                </c:pt>
                <c:pt idx="4190">
                  <c:v>211.51171875</c:v>
                </c:pt>
                <c:pt idx="4191">
                  <c:v>211.5078125</c:v>
                </c:pt>
                <c:pt idx="4192">
                  <c:v>211.4765625</c:v>
                </c:pt>
                <c:pt idx="4193">
                  <c:v>211.4453125</c:v>
                </c:pt>
                <c:pt idx="4194">
                  <c:v>211.46875</c:v>
                </c:pt>
                <c:pt idx="4195">
                  <c:v>211.46875</c:v>
                </c:pt>
                <c:pt idx="4196">
                  <c:v>211.47265625</c:v>
                </c:pt>
                <c:pt idx="4197">
                  <c:v>211.515625</c:v>
                </c:pt>
                <c:pt idx="4198">
                  <c:v>211.44921875</c:v>
                </c:pt>
                <c:pt idx="4199">
                  <c:v>211.4765625</c:v>
                </c:pt>
                <c:pt idx="4200">
                  <c:v>211.4765625</c:v>
                </c:pt>
                <c:pt idx="4201">
                  <c:v>211.4453125</c:v>
                </c:pt>
                <c:pt idx="4202">
                  <c:v>211.47265625</c:v>
                </c:pt>
                <c:pt idx="4203">
                  <c:v>211.515625</c:v>
                </c:pt>
                <c:pt idx="4204">
                  <c:v>211.4453125</c:v>
                </c:pt>
                <c:pt idx="4205">
                  <c:v>211.515625</c:v>
                </c:pt>
                <c:pt idx="4206">
                  <c:v>211.47265625</c:v>
                </c:pt>
                <c:pt idx="4207">
                  <c:v>211.4765625</c:v>
                </c:pt>
                <c:pt idx="4208">
                  <c:v>211.5078125</c:v>
                </c:pt>
                <c:pt idx="4209">
                  <c:v>211.48046875</c:v>
                </c:pt>
                <c:pt idx="4210">
                  <c:v>211.51171875</c:v>
                </c:pt>
                <c:pt idx="4211">
                  <c:v>211.55078125</c:v>
                </c:pt>
                <c:pt idx="4212">
                  <c:v>211.5078125</c:v>
                </c:pt>
                <c:pt idx="4213">
                  <c:v>211.5078125</c:v>
                </c:pt>
                <c:pt idx="4214">
                  <c:v>211.47265625</c:v>
                </c:pt>
                <c:pt idx="4215">
                  <c:v>211.47265625</c:v>
                </c:pt>
                <c:pt idx="4216">
                  <c:v>211.5078125</c:v>
                </c:pt>
                <c:pt idx="4217">
                  <c:v>211.515625</c:v>
                </c:pt>
                <c:pt idx="4218">
                  <c:v>211.515625</c:v>
                </c:pt>
                <c:pt idx="4219">
                  <c:v>211.4765625</c:v>
                </c:pt>
                <c:pt idx="4220">
                  <c:v>211.515625</c:v>
                </c:pt>
                <c:pt idx="4221">
                  <c:v>211.4765625</c:v>
                </c:pt>
                <c:pt idx="4222">
                  <c:v>211.4453125</c:v>
                </c:pt>
                <c:pt idx="4223">
                  <c:v>211.515625</c:v>
                </c:pt>
                <c:pt idx="4224">
                  <c:v>211.4765625</c:v>
                </c:pt>
                <c:pt idx="4225">
                  <c:v>211.4453125</c:v>
                </c:pt>
                <c:pt idx="4226">
                  <c:v>211.47265625</c:v>
                </c:pt>
                <c:pt idx="4227">
                  <c:v>211.47265625</c:v>
                </c:pt>
                <c:pt idx="4228">
                  <c:v>211.46875</c:v>
                </c:pt>
                <c:pt idx="4229">
                  <c:v>211.5</c:v>
                </c:pt>
                <c:pt idx="4230">
                  <c:v>211.46875</c:v>
                </c:pt>
                <c:pt idx="4231">
                  <c:v>211.44140625</c:v>
                </c:pt>
                <c:pt idx="4232">
                  <c:v>211.47265625</c:v>
                </c:pt>
                <c:pt idx="4233">
                  <c:v>211.47265625</c:v>
                </c:pt>
                <c:pt idx="4234">
                  <c:v>211.51171875</c:v>
                </c:pt>
                <c:pt idx="4235">
                  <c:v>211.51171875</c:v>
                </c:pt>
                <c:pt idx="4236">
                  <c:v>211.44140625</c:v>
                </c:pt>
                <c:pt idx="4237">
                  <c:v>211.47265625</c:v>
                </c:pt>
                <c:pt idx="4238">
                  <c:v>211.47265625</c:v>
                </c:pt>
                <c:pt idx="4239">
                  <c:v>211.5078125</c:v>
                </c:pt>
                <c:pt idx="4240">
                  <c:v>211.5078125</c:v>
                </c:pt>
                <c:pt idx="4241">
                  <c:v>211.5078125</c:v>
                </c:pt>
                <c:pt idx="4242">
                  <c:v>211.46484375</c:v>
                </c:pt>
                <c:pt idx="4243">
                  <c:v>211.46484375</c:v>
                </c:pt>
                <c:pt idx="4244">
                  <c:v>211.5390625</c:v>
                </c:pt>
                <c:pt idx="4245">
                  <c:v>211.5</c:v>
                </c:pt>
                <c:pt idx="4246">
                  <c:v>211.46875</c:v>
                </c:pt>
                <c:pt idx="4247">
                  <c:v>211.46875</c:v>
                </c:pt>
                <c:pt idx="4248">
                  <c:v>211.49609375</c:v>
                </c:pt>
                <c:pt idx="4249">
                  <c:v>211.46484375</c:v>
                </c:pt>
                <c:pt idx="4250">
                  <c:v>211.46484375</c:v>
                </c:pt>
                <c:pt idx="4251">
                  <c:v>211.51171875</c:v>
                </c:pt>
                <c:pt idx="4252">
                  <c:v>211.47265625</c:v>
                </c:pt>
                <c:pt idx="4253">
                  <c:v>211.47265625</c:v>
                </c:pt>
                <c:pt idx="4254">
                  <c:v>211.5</c:v>
                </c:pt>
                <c:pt idx="4255">
                  <c:v>211.5</c:v>
                </c:pt>
                <c:pt idx="4256">
                  <c:v>211.47265625</c:v>
                </c:pt>
                <c:pt idx="4257">
                  <c:v>211.44140625</c:v>
                </c:pt>
                <c:pt idx="4258">
                  <c:v>211.47265625</c:v>
                </c:pt>
                <c:pt idx="4259">
                  <c:v>211.51171875</c:v>
                </c:pt>
                <c:pt idx="4260">
                  <c:v>211.44140625</c:v>
                </c:pt>
                <c:pt idx="4261">
                  <c:v>211.515625</c:v>
                </c:pt>
                <c:pt idx="4262">
                  <c:v>211.47265625</c:v>
                </c:pt>
                <c:pt idx="4263">
                  <c:v>211.46875</c:v>
                </c:pt>
                <c:pt idx="4264">
                  <c:v>211.49609375</c:v>
                </c:pt>
                <c:pt idx="4265">
                  <c:v>211.46484375</c:v>
                </c:pt>
                <c:pt idx="4266">
                  <c:v>211.49609375</c:v>
                </c:pt>
                <c:pt idx="4267">
                  <c:v>211.49609375</c:v>
                </c:pt>
                <c:pt idx="4268">
                  <c:v>211.44140625</c:v>
                </c:pt>
                <c:pt idx="4269">
                  <c:v>211.47265625</c:v>
                </c:pt>
                <c:pt idx="4270">
                  <c:v>211.47265625</c:v>
                </c:pt>
                <c:pt idx="4271">
                  <c:v>211.47265625</c:v>
                </c:pt>
                <c:pt idx="4272">
                  <c:v>211.51171875</c:v>
                </c:pt>
                <c:pt idx="4273">
                  <c:v>211.515625</c:v>
                </c:pt>
                <c:pt idx="4274">
                  <c:v>211.47265625</c:v>
                </c:pt>
                <c:pt idx="4275">
                  <c:v>211.47265625</c:v>
                </c:pt>
                <c:pt idx="4276">
                  <c:v>211.46875</c:v>
                </c:pt>
                <c:pt idx="4277">
                  <c:v>211.6015625</c:v>
                </c:pt>
                <c:pt idx="4278">
                  <c:v>211.4375</c:v>
                </c:pt>
                <c:pt idx="4279">
                  <c:v>211.46875</c:v>
                </c:pt>
                <c:pt idx="4280">
                  <c:v>211.5</c:v>
                </c:pt>
                <c:pt idx="4281">
                  <c:v>211.640625</c:v>
                </c:pt>
                <c:pt idx="4282">
                  <c:v>211.4765625</c:v>
                </c:pt>
                <c:pt idx="4283">
                  <c:v>211.4765625</c:v>
                </c:pt>
                <c:pt idx="4284">
                  <c:v>211.47265625</c:v>
                </c:pt>
                <c:pt idx="4285">
                  <c:v>211.47265625</c:v>
                </c:pt>
                <c:pt idx="4286">
                  <c:v>211.44140625</c:v>
                </c:pt>
                <c:pt idx="4287">
                  <c:v>211.47265625</c:v>
                </c:pt>
                <c:pt idx="4288">
                  <c:v>211.51171875</c:v>
                </c:pt>
                <c:pt idx="4289">
                  <c:v>211.47265625</c:v>
                </c:pt>
                <c:pt idx="4290">
                  <c:v>211.515625</c:v>
                </c:pt>
                <c:pt idx="4291">
                  <c:v>211.44140625</c:v>
                </c:pt>
                <c:pt idx="4292">
                  <c:v>211.47265625</c:v>
                </c:pt>
                <c:pt idx="4293">
                  <c:v>211.515625</c:v>
                </c:pt>
                <c:pt idx="4294">
                  <c:v>211.4453125</c:v>
                </c:pt>
                <c:pt idx="4295">
                  <c:v>211.4765625</c:v>
                </c:pt>
                <c:pt idx="4296">
                  <c:v>211.51953125</c:v>
                </c:pt>
                <c:pt idx="4297">
                  <c:v>211.4765625</c:v>
                </c:pt>
                <c:pt idx="4298">
                  <c:v>211.4765625</c:v>
                </c:pt>
                <c:pt idx="4299">
                  <c:v>211.4453125</c:v>
                </c:pt>
                <c:pt idx="4300">
                  <c:v>211.47265625</c:v>
                </c:pt>
                <c:pt idx="4301">
                  <c:v>211.47265625</c:v>
                </c:pt>
                <c:pt idx="4302">
                  <c:v>211.47265625</c:v>
                </c:pt>
                <c:pt idx="4303">
                  <c:v>211.47265625</c:v>
                </c:pt>
                <c:pt idx="4304">
                  <c:v>211.47265625</c:v>
                </c:pt>
                <c:pt idx="4305">
                  <c:v>211.47265625</c:v>
                </c:pt>
                <c:pt idx="4306">
                  <c:v>211.51171875</c:v>
                </c:pt>
                <c:pt idx="4307">
                  <c:v>211.51953125</c:v>
                </c:pt>
                <c:pt idx="4308">
                  <c:v>211.51953125</c:v>
                </c:pt>
                <c:pt idx="4309">
                  <c:v>211.4765625</c:v>
                </c:pt>
                <c:pt idx="4310">
                  <c:v>211.47265625</c:v>
                </c:pt>
                <c:pt idx="4311">
                  <c:v>211.51171875</c:v>
                </c:pt>
                <c:pt idx="4312">
                  <c:v>211.44140625</c:v>
                </c:pt>
                <c:pt idx="4313">
                  <c:v>211.515625</c:v>
                </c:pt>
                <c:pt idx="4314">
                  <c:v>211.515625</c:v>
                </c:pt>
                <c:pt idx="4315">
                  <c:v>211.4765625</c:v>
                </c:pt>
                <c:pt idx="4316">
                  <c:v>211.4765625</c:v>
                </c:pt>
                <c:pt idx="4317">
                  <c:v>211.51953125</c:v>
                </c:pt>
                <c:pt idx="4318">
                  <c:v>211.47265625</c:v>
                </c:pt>
                <c:pt idx="4319">
                  <c:v>211.47265625</c:v>
                </c:pt>
                <c:pt idx="4320">
                  <c:v>211.44140625</c:v>
                </c:pt>
                <c:pt idx="4321">
                  <c:v>211.515625</c:v>
                </c:pt>
                <c:pt idx="4322">
                  <c:v>211.47265625</c:v>
                </c:pt>
                <c:pt idx="4323">
                  <c:v>211.4765625</c:v>
                </c:pt>
                <c:pt idx="4324">
                  <c:v>211.5078125</c:v>
                </c:pt>
                <c:pt idx="4325">
                  <c:v>211.5390625</c:v>
                </c:pt>
                <c:pt idx="4326">
                  <c:v>211.4765625</c:v>
                </c:pt>
                <c:pt idx="4327">
                  <c:v>211.4765625</c:v>
                </c:pt>
                <c:pt idx="4328">
                  <c:v>211.47265625</c:v>
                </c:pt>
                <c:pt idx="4329">
                  <c:v>211.47265625</c:v>
                </c:pt>
                <c:pt idx="4330">
                  <c:v>211.4765625</c:v>
                </c:pt>
                <c:pt idx="4331">
                  <c:v>211.4765625</c:v>
                </c:pt>
                <c:pt idx="4332">
                  <c:v>211.48046875</c:v>
                </c:pt>
                <c:pt idx="4333">
                  <c:v>211.5078125</c:v>
                </c:pt>
                <c:pt idx="4334">
                  <c:v>211.4765625</c:v>
                </c:pt>
                <c:pt idx="4335">
                  <c:v>211.47265625</c:v>
                </c:pt>
                <c:pt idx="4336">
                  <c:v>211.5078125</c:v>
                </c:pt>
                <c:pt idx="4337">
                  <c:v>211.4453125</c:v>
                </c:pt>
                <c:pt idx="4338">
                  <c:v>211.47265625</c:v>
                </c:pt>
                <c:pt idx="4339">
                  <c:v>211.47265625</c:v>
                </c:pt>
                <c:pt idx="4340">
                  <c:v>211.47265625</c:v>
                </c:pt>
                <c:pt idx="4341">
                  <c:v>211.51171875</c:v>
                </c:pt>
                <c:pt idx="4342">
                  <c:v>211.46875</c:v>
                </c:pt>
                <c:pt idx="4343">
                  <c:v>211.46875</c:v>
                </c:pt>
                <c:pt idx="4344">
                  <c:v>211.46875</c:v>
                </c:pt>
                <c:pt idx="4345">
                  <c:v>211.48828125</c:v>
                </c:pt>
                <c:pt idx="4346">
                  <c:v>211.4765625</c:v>
                </c:pt>
                <c:pt idx="4347">
                  <c:v>211.4765625</c:v>
                </c:pt>
                <c:pt idx="4348">
                  <c:v>211.5234375</c:v>
                </c:pt>
                <c:pt idx="4349">
                  <c:v>211.5234375</c:v>
                </c:pt>
                <c:pt idx="4350">
                  <c:v>211.51171875</c:v>
                </c:pt>
                <c:pt idx="4351">
                  <c:v>211.51171875</c:v>
                </c:pt>
                <c:pt idx="4352">
                  <c:v>211.48046875</c:v>
                </c:pt>
                <c:pt idx="4353">
                  <c:v>211.515625</c:v>
                </c:pt>
                <c:pt idx="4354">
                  <c:v>211.51953125</c:v>
                </c:pt>
                <c:pt idx="4355">
                  <c:v>211.48046875</c:v>
                </c:pt>
                <c:pt idx="4356">
                  <c:v>211.51953125</c:v>
                </c:pt>
                <c:pt idx="4357">
                  <c:v>211.48046875</c:v>
                </c:pt>
                <c:pt idx="4358">
                  <c:v>211.5234375</c:v>
                </c:pt>
                <c:pt idx="4359">
                  <c:v>211.5234375</c:v>
                </c:pt>
                <c:pt idx="4360">
                  <c:v>211.484375</c:v>
                </c:pt>
                <c:pt idx="4361">
                  <c:v>211.484375</c:v>
                </c:pt>
                <c:pt idx="4362">
                  <c:v>211.484375</c:v>
                </c:pt>
                <c:pt idx="4363">
                  <c:v>211.484375</c:v>
                </c:pt>
                <c:pt idx="4364">
                  <c:v>211.484375</c:v>
                </c:pt>
                <c:pt idx="4365">
                  <c:v>211.484375</c:v>
                </c:pt>
                <c:pt idx="4366">
                  <c:v>211.48046875</c:v>
                </c:pt>
                <c:pt idx="4367">
                  <c:v>211.51953125</c:v>
                </c:pt>
                <c:pt idx="4368">
                  <c:v>211.44921875</c:v>
                </c:pt>
                <c:pt idx="4369">
                  <c:v>211.51953125</c:v>
                </c:pt>
                <c:pt idx="4370">
                  <c:v>211.4765625</c:v>
                </c:pt>
                <c:pt idx="4371">
                  <c:v>211.44921875</c:v>
                </c:pt>
                <c:pt idx="4372">
                  <c:v>211.51171875</c:v>
                </c:pt>
                <c:pt idx="4373">
                  <c:v>211.51171875</c:v>
                </c:pt>
                <c:pt idx="4374">
                  <c:v>211.453125</c:v>
                </c:pt>
                <c:pt idx="4375">
                  <c:v>211.52734375</c:v>
                </c:pt>
                <c:pt idx="4376">
                  <c:v>211.5078125</c:v>
                </c:pt>
                <c:pt idx="4377">
                  <c:v>211.50390625</c:v>
                </c:pt>
                <c:pt idx="4378">
                  <c:v>211.515625</c:v>
                </c:pt>
                <c:pt idx="4379">
                  <c:v>211.4765625</c:v>
                </c:pt>
                <c:pt idx="4380">
                  <c:v>211.46875</c:v>
                </c:pt>
                <c:pt idx="4381">
                  <c:v>211.46875</c:v>
                </c:pt>
                <c:pt idx="4382">
                  <c:v>211.51171875</c:v>
                </c:pt>
                <c:pt idx="4383">
                  <c:v>211.50390625</c:v>
                </c:pt>
                <c:pt idx="4384">
                  <c:v>211.59375</c:v>
                </c:pt>
                <c:pt idx="4385">
                  <c:v>211.4765625</c:v>
                </c:pt>
                <c:pt idx="4386">
                  <c:v>211.4765625</c:v>
                </c:pt>
                <c:pt idx="4387">
                  <c:v>211.60546875</c:v>
                </c:pt>
                <c:pt idx="4388">
                  <c:v>211.51953125</c:v>
                </c:pt>
                <c:pt idx="4389">
                  <c:v>211.4765625</c:v>
                </c:pt>
                <c:pt idx="4390">
                  <c:v>211.4453125</c:v>
                </c:pt>
                <c:pt idx="4391">
                  <c:v>211.4765625</c:v>
                </c:pt>
                <c:pt idx="4392">
                  <c:v>211.5625</c:v>
                </c:pt>
                <c:pt idx="4393">
                  <c:v>211.4453125</c:v>
                </c:pt>
                <c:pt idx="4394">
                  <c:v>211.54296875</c:v>
                </c:pt>
                <c:pt idx="4395">
                  <c:v>211.50390625</c:v>
                </c:pt>
                <c:pt idx="4396">
                  <c:v>211.48046875</c:v>
                </c:pt>
                <c:pt idx="4397">
                  <c:v>211.48046875</c:v>
                </c:pt>
                <c:pt idx="4398">
                  <c:v>211.4765625</c:v>
                </c:pt>
                <c:pt idx="4399">
                  <c:v>211.54296875</c:v>
                </c:pt>
                <c:pt idx="4400">
                  <c:v>211.47265625</c:v>
                </c:pt>
                <c:pt idx="4401">
                  <c:v>211.44140625</c:v>
                </c:pt>
                <c:pt idx="4402">
                  <c:v>211.47265625</c:v>
                </c:pt>
                <c:pt idx="4403">
                  <c:v>211.47265625</c:v>
                </c:pt>
                <c:pt idx="4404">
                  <c:v>211.5</c:v>
                </c:pt>
                <c:pt idx="4405">
                  <c:v>211.5</c:v>
                </c:pt>
                <c:pt idx="4406">
                  <c:v>211.4453125</c:v>
                </c:pt>
                <c:pt idx="4407">
                  <c:v>211.4765625</c:v>
                </c:pt>
                <c:pt idx="4408">
                  <c:v>211.51953125</c:v>
                </c:pt>
                <c:pt idx="4409">
                  <c:v>211.47265625</c:v>
                </c:pt>
                <c:pt idx="4410">
                  <c:v>211.5078125</c:v>
                </c:pt>
                <c:pt idx="4411">
                  <c:v>211.51171875</c:v>
                </c:pt>
                <c:pt idx="4412">
                  <c:v>211.50390625</c:v>
                </c:pt>
                <c:pt idx="4413">
                  <c:v>211.54296875</c:v>
                </c:pt>
                <c:pt idx="4414">
                  <c:v>211.48046875</c:v>
                </c:pt>
                <c:pt idx="4415">
                  <c:v>211.48046875</c:v>
                </c:pt>
                <c:pt idx="4416">
                  <c:v>211.44921875</c:v>
                </c:pt>
                <c:pt idx="4417">
                  <c:v>211.515625</c:v>
                </c:pt>
                <c:pt idx="4418">
                  <c:v>211.546875</c:v>
                </c:pt>
                <c:pt idx="4419">
                  <c:v>211.48046875</c:v>
                </c:pt>
                <c:pt idx="4420">
                  <c:v>211.48046875</c:v>
                </c:pt>
                <c:pt idx="4421">
                  <c:v>211.48046875</c:v>
                </c:pt>
                <c:pt idx="4422">
                  <c:v>211.44921875</c:v>
                </c:pt>
                <c:pt idx="4423">
                  <c:v>211.4765625</c:v>
                </c:pt>
                <c:pt idx="4424">
                  <c:v>211.51953125</c:v>
                </c:pt>
                <c:pt idx="4425">
                  <c:v>211.5234375</c:v>
                </c:pt>
                <c:pt idx="4426">
                  <c:v>211.5234375</c:v>
                </c:pt>
                <c:pt idx="4427">
                  <c:v>211.5234375</c:v>
                </c:pt>
                <c:pt idx="4428">
                  <c:v>211.484375</c:v>
                </c:pt>
                <c:pt idx="4429">
                  <c:v>211.5234375</c:v>
                </c:pt>
                <c:pt idx="4430">
                  <c:v>211.51953125</c:v>
                </c:pt>
                <c:pt idx="4431">
                  <c:v>211.5234375</c:v>
                </c:pt>
                <c:pt idx="4432">
                  <c:v>211.515625</c:v>
                </c:pt>
                <c:pt idx="4433">
                  <c:v>211.5078125</c:v>
                </c:pt>
                <c:pt idx="4434">
                  <c:v>211.5234375</c:v>
                </c:pt>
                <c:pt idx="4435">
                  <c:v>211.453125</c:v>
                </c:pt>
                <c:pt idx="4436">
                  <c:v>211.4765625</c:v>
                </c:pt>
                <c:pt idx="4437">
                  <c:v>211.4765625</c:v>
                </c:pt>
                <c:pt idx="4438">
                  <c:v>211.4765625</c:v>
                </c:pt>
                <c:pt idx="4439">
                  <c:v>211.4765625</c:v>
                </c:pt>
                <c:pt idx="4440">
                  <c:v>211.453125</c:v>
                </c:pt>
                <c:pt idx="4441">
                  <c:v>211.484375</c:v>
                </c:pt>
                <c:pt idx="4442">
                  <c:v>211.484375</c:v>
                </c:pt>
                <c:pt idx="4443">
                  <c:v>211.453125</c:v>
                </c:pt>
                <c:pt idx="4444">
                  <c:v>211.48046875</c:v>
                </c:pt>
                <c:pt idx="4445">
                  <c:v>211.48046875</c:v>
                </c:pt>
                <c:pt idx="4446">
                  <c:v>211.44921875</c:v>
                </c:pt>
                <c:pt idx="4447">
                  <c:v>211.4765625</c:v>
                </c:pt>
                <c:pt idx="4448">
                  <c:v>211.4765625</c:v>
                </c:pt>
                <c:pt idx="4449">
                  <c:v>211.51171875</c:v>
                </c:pt>
                <c:pt idx="4450">
                  <c:v>211.4765625</c:v>
                </c:pt>
                <c:pt idx="4451">
                  <c:v>211.484375</c:v>
                </c:pt>
                <c:pt idx="4452">
                  <c:v>211.48046875</c:v>
                </c:pt>
                <c:pt idx="4453">
                  <c:v>211.5234375</c:v>
                </c:pt>
                <c:pt idx="4454">
                  <c:v>211.51953125</c:v>
                </c:pt>
                <c:pt idx="4455">
                  <c:v>211.48046875</c:v>
                </c:pt>
                <c:pt idx="4456">
                  <c:v>211.48046875</c:v>
                </c:pt>
                <c:pt idx="4457">
                  <c:v>211.5234375</c:v>
                </c:pt>
                <c:pt idx="4458">
                  <c:v>211.48046875</c:v>
                </c:pt>
                <c:pt idx="4459">
                  <c:v>211.51953125</c:v>
                </c:pt>
                <c:pt idx="4460">
                  <c:v>211.48046875</c:v>
                </c:pt>
                <c:pt idx="4461">
                  <c:v>211.48046875</c:v>
                </c:pt>
                <c:pt idx="4462">
                  <c:v>211.48046875</c:v>
                </c:pt>
                <c:pt idx="4463">
                  <c:v>211.4765625</c:v>
                </c:pt>
                <c:pt idx="4464">
                  <c:v>211.515625</c:v>
                </c:pt>
                <c:pt idx="4465">
                  <c:v>211.4765625</c:v>
                </c:pt>
                <c:pt idx="4466">
                  <c:v>211.4765625</c:v>
                </c:pt>
                <c:pt idx="4467">
                  <c:v>211.4765625</c:v>
                </c:pt>
                <c:pt idx="4468">
                  <c:v>211.4765625</c:v>
                </c:pt>
                <c:pt idx="4469">
                  <c:v>211.4765625</c:v>
                </c:pt>
                <c:pt idx="4470">
                  <c:v>211.55078125</c:v>
                </c:pt>
                <c:pt idx="4471">
                  <c:v>211.546875</c:v>
                </c:pt>
                <c:pt idx="4472">
                  <c:v>211.4765625</c:v>
                </c:pt>
                <c:pt idx="4473">
                  <c:v>211.48046875</c:v>
                </c:pt>
                <c:pt idx="4474">
                  <c:v>211.5078125</c:v>
                </c:pt>
                <c:pt idx="4475">
                  <c:v>211.4765625</c:v>
                </c:pt>
                <c:pt idx="4476">
                  <c:v>211.5078125</c:v>
                </c:pt>
                <c:pt idx="4477">
                  <c:v>211.54296875</c:v>
                </c:pt>
                <c:pt idx="4478">
                  <c:v>211.51953125</c:v>
                </c:pt>
                <c:pt idx="4479">
                  <c:v>211.48046875</c:v>
                </c:pt>
                <c:pt idx="4480">
                  <c:v>211.51953125</c:v>
                </c:pt>
                <c:pt idx="4481">
                  <c:v>211.4765625</c:v>
                </c:pt>
                <c:pt idx="4482">
                  <c:v>211.515625</c:v>
                </c:pt>
                <c:pt idx="4483">
                  <c:v>211.51171875</c:v>
                </c:pt>
                <c:pt idx="4484">
                  <c:v>211.47265625</c:v>
                </c:pt>
                <c:pt idx="4485">
                  <c:v>211.47265625</c:v>
                </c:pt>
                <c:pt idx="4486">
                  <c:v>211.5078125</c:v>
                </c:pt>
                <c:pt idx="4487">
                  <c:v>211.5078125</c:v>
                </c:pt>
                <c:pt idx="4488">
                  <c:v>211.51953125</c:v>
                </c:pt>
                <c:pt idx="4489">
                  <c:v>211.51953125</c:v>
                </c:pt>
                <c:pt idx="4490">
                  <c:v>211.5078125</c:v>
                </c:pt>
                <c:pt idx="4491">
                  <c:v>211.51171875</c:v>
                </c:pt>
                <c:pt idx="4492">
                  <c:v>211.48046875</c:v>
                </c:pt>
                <c:pt idx="4493">
                  <c:v>211.51953125</c:v>
                </c:pt>
                <c:pt idx="4494">
                  <c:v>211.6015625</c:v>
                </c:pt>
                <c:pt idx="4495">
                  <c:v>211.47265625</c:v>
                </c:pt>
                <c:pt idx="4496">
                  <c:v>211.47265625</c:v>
                </c:pt>
                <c:pt idx="4497">
                  <c:v>211.49609375</c:v>
                </c:pt>
                <c:pt idx="4498">
                  <c:v>211.46875</c:v>
                </c:pt>
                <c:pt idx="4499">
                  <c:v>211.51953125</c:v>
                </c:pt>
                <c:pt idx="4500">
                  <c:v>211.61328125</c:v>
                </c:pt>
                <c:pt idx="4501">
                  <c:v>211.453125</c:v>
                </c:pt>
                <c:pt idx="4502">
                  <c:v>211.55859375</c:v>
                </c:pt>
                <c:pt idx="4503">
                  <c:v>211.48046875</c:v>
                </c:pt>
                <c:pt idx="4504">
                  <c:v>211.4765625</c:v>
                </c:pt>
                <c:pt idx="4505">
                  <c:v>211.4765625</c:v>
                </c:pt>
                <c:pt idx="4506">
                  <c:v>211.515625</c:v>
                </c:pt>
                <c:pt idx="4507">
                  <c:v>211.51171875</c:v>
                </c:pt>
                <c:pt idx="4508">
                  <c:v>211.51953125</c:v>
                </c:pt>
                <c:pt idx="4509">
                  <c:v>211.453125</c:v>
                </c:pt>
                <c:pt idx="4510">
                  <c:v>211.484375</c:v>
                </c:pt>
                <c:pt idx="4511">
                  <c:v>211.484375</c:v>
                </c:pt>
                <c:pt idx="4512">
                  <c:v>211.4765625</c:v>
                </c:pt>
                <c:pt idx="4513">
                  <c:v>211.4765625</c:v>
                </c:pt>
                <c:pt idx="4514">
                  <c:v>211.4453125</c:v>
                </c:pt>
                <c:pt idx="4515">
                  <c:v>211.47265625</c:v>
                </c:pt>
                <c:pt idx="4516">
                  <c:v>211.5</c:v>
                </c:pt>
                <c:pt idx="4517">
                  <c:v>211.4765625</c:v>
                </c:pt>
                <c:pt idx="4518">
                  <c:v>211.4765625</c:v>
                </c:pt>
                <c:pt idx="4519">
                  <c:v>211.4765625</c:v>
                </c:pt>
                <c:pt idx="4520">
                  <c:v>211.484375</c:v>
                </c:pt>
                <c:pt idx="4521">
                  <c:v>211.484375</c:v>
                </c:pt>
                <c:pt idx="4522">
                  <c:v>211.51953125</c:v>
                </c:pt>
                <c:pt idx="4523">
                  <c:v>211.48046875</c:v>
                </c:pt>
                <c:pt idx="4524">
                  <c:v>211.50390625</c:v>
                </c:pt>
                <c:pt idx="4525">
                  <c:v>211.50390625</c:v>
                </c:pt>
                <c:pt idx="4526">
                  <c:v>211.50390625</c:v>
                </c:pt>
                <c:pt idx="4527">
                  <c:v>211.55078125</c:v>
                </c:pt>
                <c:pt idx="4528">
                  <c:v>211.5390625</c:v>
                </c:pt>
                <c:pt idx="4529">
                  <c:v>211.58203125</c:v>
                </c:pt>
                <c:pt idx="4530">
                  <c:v>211.48828125</c:v>
                </c:pt>
                <c:pt idx="4531">
                  <c:v>211.52734375</c:v>
                </c:pt>
                <c:pt idx="4532">
                  <c:v>211.484375</c:v>
                </c:pt>
                <c:pt idx="4533">
                  <c:v>211.484375</c:v>
                </c:pt>
                <c:pt idx="4534">
                  <c:v>211.49609375</c:v>
                </c:pt>
                <c:pt idx="4535">
                  <c:v>211.484375</c:v>
                </c:pt>
                <c:pt idx="4536">
                  <c:v>211.51953125</c:v>
                </c:pt>
                <c:pt idx="4537">
                  <c:v>211.51953125</c:v>
                </c:pt>
                <c:pt idx="4538">
                  <c:v>211.484375</c:v>
                </c:pt>
                <c:pt idx="4539">
                  <c:v>211.484375</c:v>
                </c:pt>
                <c:pt idx="4540">
                  <c:v>211.48046875</c:v>
                </c:pt>
                <c:pt idx="4541">
                  <c:v>211.51953125</c:v>
                </c:pt>
                <c:pt idx="4542">
                  <c:v>211.453125</c:v>
                </c:pt>
                <c:pt idx="4543">
                  <c:v>211.484375</c:v>
                </c:pt>
                <c:pt idx="4544">
                  <c:v>211.515625</c:v>
                </c:pt>
                <c:pt idx="4545">
                  <c:v>211.51953125</c:v>
                </c:pt>
                <c:pt idx="4546">
                  <c:v>211.52734375</c:v>
                </c:pt>
                <c:pt idx="4547">
                  <c:v>211.45703125</c:v>
                </c:pt>
                <c:pt idx="4548">
                  <c:v>211.48828125</c:v>
                </c:pt>
                <c:pt idx="4549">
                  <c:v>211.48828125</c:v>
                </c:pt>
                <c:pt idx="4550">
                  <c:v>211.48828125</c:v>
                </c:pt>
                <c:pt idx="4551">
                  <c:v>211.48828125</c:v>
                </c:pt>
                <c:pt idx="4552">
                  <c:v>211.48828125</c:v>
                </c:pt>
                <c:pt idx="4553">
                  <c:v>211.48828125</c:v>
                </c:pt>
                <c:pt idx="4554">
                  <c:v>211.48828125</c:v>
                </c:pt>
                <c:pt idx="4555">
                  <c:v>211.45703125</c:v>
                </c:pt>
                <c:pt idx="4556">
                  <c:v>211.484375</c:v>
                </c:pt>
                <c:pt idx="4557">
                  <c:v>211.484375</c:v>
                </c:pt>
                <c:pt idx="4558">
                  <c:v>211.52734375</c:v>
                </c:pt>
                <c:pt idx="4559">
                  <c:v>211.484375</c:v>
                </c:pt>
                <c:pt idx="4560">
                  <c:v>211.49609375</c:v>
                </c:pt>
                <c:pt idx="4561">
                  <c:v>211.5234375</c:v>
                </c:pt>
                <c:pt idx="4562">
                  <c:v>211.51953125</c:v>
                </c:pt>
                <c:pt idx="4563">
                  <c:v>211.453125</c:v>
                </c:pt>
                <c:pt idx="4564">
                  <c:v>211.48046875</c:v>
                </c:pt>
                <c:pt idx="4565">
                  <c:v>211.48046875</c:v>
                </c:pt>
                <c:pt idx="4566">
                  <c:v>211.48046875</c:v>
                </c:pt>
                <c:pt idx="4567">
                  <c:v>211.546875</c:v>
                </c:pt>
                <c:pt idx="4568">
                  <c:v>211.48046875</c:v>
                </c:pt>
                <c:pt idx="4569">
                  <c:v>211.48046875</c:v>
                </c:pt>
                <c:pt idx="4570">
                  <c:v>211.48046875</c:v>
                </c:pt>
                <c:pt idx="4571">
                  <c:v>211.48046875</c:v>
                </c:pt>
                <c:pt idx="4572">
                  <c:v>211.48046875</c:v>
                </c:pt>
                <c:pt idx="4573">
                  <c:v>211.48046875</c:v>
                </c:pt>
                <c:pt idx="4574">
                  <c:v>211.453125</c:v>
                </c:pt>
                <c:pt idx="4575">
                  <c:v>211.48046875</c:v>
                </c:pt>
                <c:pt idx="4576">
                  <c:v>211.51953125</c:v>
                </c:pt>
                <c:pt idx="4577">
                  <c:v>211.51953125</c:v>
                </c:pt>
                <c:pt idx="4578">
                  <c:v>211.5234375</c:v>
                </c:pt>
                <c:pt idx="4579">
                  <c:v>211.48046875</c:v>
                </c:pt>
                <c:pt idx="4580">
                  <c:v>211.51171875</c:v>
                </c:pt>
                <c:pt idx="4581">
                  <c:v>211.51171875</c:v>
                </c:pt>
                <c:pt idx="4582">
                  <c:v>211.5078125</c:v>
                </c:pt>
                <c:pt idx="4583">
                  <c:v>211.5078125</c:v>
                </c:pt>
                <c:pt idx="4584">
                  <c:v>211.53515625</c:v>
                </c:pt>
                <c:pt idx="4585">
                  <c:v>211.5390625</c:v>
                </c:pt>
                <c:pt idx="4586">
                  <c:v>211.484375</c:v>
                </c:pt>
                <c:pt idx="4587">
                  <c:v>211.453125</c:v>
                </c:pt>
                <c:pt idx="4588">
                  <c:v>211.5546875</c:v>
                </c:pt>
                <c:pt idx="4589">
                  <c:v>211.51171875</c:v>
                </c:pt>
                <c:pt idx="4590">
                  <c:v>211.44921875</c:v>
                </c:pt>
                <c:pt idx="4591">
                  <c:v>211.4765625</c:v>
                </c:pt>
                <c:pt idx="4592">
                  <c:v>211.5234375</c:v>
                </c:pt>
                <c:pt idx="4593">
                  <c:v>211.51953125</c:v>
                </c:pt>
                <c:pt idx="4594">
                  <c:v>211.48046875</c:v>
                </c:pt>
                <c:pt idx="4595">
                  <c:v>211.48046875</c:v>
                </c:pt>
                <c:pt idx="4596">
                  <c:v>211.48046875</c:v>
                </c:pt>
                <c:pt idx="4597">
                  <c:v>211.48046875</c:v>
                </c:pt>
                <c:pt idx="4598">
                  <c:v>211.44921875</c:v>
                </c:pt>
                <c:pt idx="4599">
                  <c:v>211.48046875</c:v>
                </c:pt>
                <c:pt idx="4600">
                  <c:v>211.48046875</c:v>
                </c:pt>
                <c:pt idx="4601">
                  <c:v>211.5234375</c:v>
                </c:pt>
                <c:pt idx="4602">
                  <c:v>211.484375</c:v>
                </c:pt>
                <c:pt idx="4603">
                  <c:v>211.60546875</c:v>
                </c:pt>
                <c:pt idx="4604">
                  <c:v>211.51171875</c:v>
                </c:pt>
                <c:pt idx="4605">
                  <c:v>211.51171875</c:v>
                </c:pt>
                <c:pt idx="4606">
                  <c:v>211.48046875</c:v>
                </c:pt>
                <c:pt idx="4607">
                  <c:v>211.51171875</c:v>
                </c:pt>
                <c:pt idx="4608">
                  <c:v>211.5390625</c:v>
                </c:pt>
                <c:pt idx="4609">
                  <c:v>211.53515625</c:v>
                </c:pt>
                <c:pt idx="4610">
                  <c:v>211.4765625</c:v>
                </c:pt>
                <c:pt idx="4611">
                  <c:v>211.4765625</c:v>
                </c:pt>
                <c:pt idx="4612">
                  <c:v>211.4765625</c:v>
                </c:pt>
                <c:pt idx="4613">
                  <c:v>211.4765625</c:v>
                </c:pt>
                <c:pt idx="4614">
                  <c:v>211.48046875</c:v>
                </c:pt>
                <c:pt idx="4615">
                  <c:v>211.48046875</c:v>
                </c:pt>
                <c:pt idx="4616">
                  <c:v>211.44921875</c:v>
                </c:pt>
                <c:pt idx="4617">
                  <c:v>211.47265625</c:v>
                </c:pt>
                <c:pt idx="4618">
                  <c:v>211.50390625</c:v>
                </c:pt>
                <c:pt idx="4619">
                  <c:v>211.54296875</c:v>
                </c:pt>
                <c:pt idx="4620">
                  <c:v>211.4765625</c:v>
                </c:pt>
                <c:pt idx="4621">
                  <c:v>211.4765625</c:v>
                </c:pt>
                <c:pt idx="4622">
                  <c:v>211.453125</c:v>
                </c:pt>
                <c:pt idx="4623">
                  <c:v>211.48046875</c:v>
                </c:pt>
                <c:pt idx="4624">
                  <c:v>211.51953125</c:v>
                </c:pt>
                <c:pt idx="4625">
                  <c:v>211.48046875</c:v>
                </c:pt>
                <c:pt idx="4626">
                  <c:v>211.48046875</c:v>
                </c:pt>
                <c:pt idx="4627">
                  <c:v>211.453125</c:v>
                </c:pt>
                <c:pt idx="4628">
                  <c:v>211.515625</c:v>
                </c:pt>
                <c:pt idx="4629">
                  <c:v>211.515625</c:v>
                </c:pt>
                <c:pt idx="4630">
                  <c:v>211.51171875</c:v>
                </c:pt>
                <c:pt idx="4631">
                  <c:v>211.51171875</c:v>
                </c:pt>
                <c:pt idx="4632">
                  <c:v>211.4921875</c:v>
                </c:pt>
                <c:pt idx="4633">
                  <c:v>211.515625</c:v>
                </c:pt>
                <c:pt idx="4634">
                  <c:v>211.4765625</c:v>
                </c:pt>
                <c:pt idx="4635">
                  <c:v>211.51953125</c:v>
                </c:pt>
                <c:pt idx="4636">
                  <c:v>211.48046875</c:v>
                </c:pt>
                <c:pt idx="4637">
                  <c:v>211.52734375</c:v>
                </c:pt>
                <c:pt idx="4638">
                  <c:v>211.484375</c:v>
                </c:pt>
                <c:pt idx="4639">
                  <c:v>211.484375</c:v>
                </c:pt>
                <c:pt idx="4640">
                  <c:v>211.48046875</c:v>
                </c:pt>
                <c:pt idx="4641">
                  <c:v>211.48046875</c:v>
                </c:pt>
                <c:pt idx="4642">
                  <c:v>211.546875</c:v>
                </c:pt>
                <c:pt idx="4643">
                  <c:v>211.55078125</c:v>
                </c:pt>
                <c:pt idx="4644">
                  <c:v>211.5078125</c:v>
                </c:pt>
                <c:pt idx="4645">
                  <c:v>211.515625</c:v>
                </c:pt>
                <c:pt idx="4646">
                  <c:v>211.48828125</c:v>
                </c:pt>
                <c:pt idx="4647">
                  <c:v>211.45703125</c:v>
                </c:pt>
                <c:pt idx="4648">
                  <c:v>211.51171875</c:v>
                </c:pt>
                <c:pt idx="4649">
                  <c:v>211.51171875</c:v>
                </c:pt>
                <c:pt idx="4650">
                  <c:v>211.47265625</c:v>
                </c:pt>
                <c:pt idx="4651">
                  <c:v>211.47265625</c:v>
                </c:pt>
                <c:pt idx="4652">
                  <c:v>211.4453125</c:v>
                </c:pt>
                <c:pt idx="4653">
                  <c:v>211.4765625</c:v>
                </c:pt>
                <c:pt idx="4654">
                  <c:v>211.4765625</c:v>
                </c:pt>
                <c:pt idx="4655">
                  <c:v>211.44921875</c:v>
                </c:pt>
                <c:pt idx="4656">
                  <c:v>211.5234375</c:v>
                </c:pt>
                <c:pt idx="4657">
                  <c:v>211.48046875</c:v>
                </c:pt>
                <c:pt idx="4658">
                  <c:v>211.4765625</c:v>
                </c:pt>
                <c:pt idx="4659">
                  <c:v>211.5078125</c:v>
                </c:pt>
                <c:pt idx="4660">
                  <c:v>211.52734375</c:v>
                </c:pt>
                <c:pt idx="4661">
                  <c:v>211.5234375</c:v>
                </c:pt>
                <c:pt idx="4662">
                  <c:v>211.51953125</c:v>
                </c:pt>
                <c:pt idx="4663">
                  <c:v>211.49609375</c:v>
                </c:pt>
                <c:pt idx="4664">
                  <c:v>211.5234375</c:v>
                </c:pt>
                <c:pt idx="4665">
                  <c:v>211.48046875</c:v>
                </c:pt>
                <c:pt idx="4666">
                  <c:v>211.51171875</c:v>
                </c:pt>
                <c:pt idx="4667">
                  <c:v>211.51171875</c:v>
                </c:pt>
                <c:pt idx="4668">
                  <c:v>211.453125</c:v>
                </c:pt>
                <c:pt idx="4669">
                  <c:v>211.5234375</c:v>
                </c:pt>
                <c:pt idx="4670">
                  <c:v>211.484375</c:v>
                </c:pt>
                <c:pt idx="4671">
                  <c:v>211.48046875</c:v>
                </c:pt>
                <c:pt idx="4672">
                  <c:v>211.546875</c:v>
                </c:pt>
                <c:pt idx="4673">
                  <c:v>211.51953125</c:v>
                </c:pt>
                <c:pt idx="4674">
                  <c:v>211.47265625</c:v>
                </c:pt>
                <c:pt idx="4675">
                  <c:v>211.47265625</c:v>
                </c:pt>
                <c:pt idx="4676">
                  <c:v>211.546875</c:v>
                </c:pt>
                <c:pt idx="4677">
                  <c:v>211.50390625</c:v>
                </c:pt>
                <c:pt idx="4678">
                  <c:v>211.4921875</c:v>
                </c:pt>
                <c:pt idx="4679">
                  <c:v>211.4765625</c:v>
                </c:pt>
                <c:pt idx="4680">
                  <c:v>211.4765625</c:v>
                </c:pt>
                <c:pt idx="4681">
                  <c:v>211.48046875</c:v>
                </c:pt>
                <c:pt idx="4682">
                  <c:v>211.48046875</c:v>
                </c:pt>
                <c:pt idx="4683">
                  <c:v>211.484375</c:v>
                </c:pt>
                <c:pt idx="4684">
                  <c:v>211.51171875</c:v>
                </c:pt>
                <c:pt idx="4685">
                  <c:v>211.51171875</c:v>
                </c:pt>
                <c:pt idx="4686">
                  <c:v>211.484375</c:v>
                </c:pt>
                <c:pt idx="4687">
                  <c:v>211.484375</c:v>
                </c:pt>
                <c:pt idx="4688">
                  <c:v>211.5546875</c:v>
                </c:pt>
                <c:pt idx="4689">
                  <c:v>211.484375</c:v>
                </c:pt>
                <c:pt idx="4690">
                  <c:v>211.484375</c:v>
                </c:pt>
                <c:pt idx="4691">
                  <c:v>211.484375</c:v>
                </c:pt>
                <c:pt idx="4692">
                  <c:v>211.51171875</c:v>
                </c:pt>
                <c:pt idx="4693">
                  <c:v>211.51171875</c:v>
                </c:pt>
                <c:pt idx="4694">
                  <c:v>211.5546875</c:v>
                </c:pt>
                <c:pt idx="4695">
                  <c:v>211.5546875</c:v>
                </c:pt>
                <c:pt idx="4696">
                  <c:v>211.52734375</c:v>
                </c:pt>
                <c:pt idx="4697">
                  <c:v>211.484375</c:v>
                </c:pt>
                <c:pt idx="4698">
                  <c:v>211.484375</c:v>
                </c:pt>
                <c:pt idx="4699">
                  <c:v>211.5234375</c:v>
                </c:pt>
                <c:pt idx="4700">
                  <c:v>211.484375</c:v>
                </c:pt>
                <c:pt idx="4701">
                  <c:v>211.484375</c:v>
                </c:pt>
                <c:pt idx="4702">
                  <c:v>211.484375</c:v>
                </c:pt>
                <c:pt idx="4703">
                  <c:v>211.45703125</c:v>
                </c:pt>
                <c:pt idx="4704">
                  <c:v>211.48828125</c:v>
                </c:pt>
                <c:pt idx="4705">
                  <c:v>211.48828125</c:v>
                </c:pt>
                <c:pt idx="4706">
                  <c:v>211.45703125</c:v>
                </c:pt>
                <c:pt idx="4707">
                  <c:v>211.48828125</c:v>
                </c:pt>
                <c:pt idx="4708">
                  <c:v>211.52734375</c:v>
                </c:pt>
                <c:pt idx="4709">
                  <c:v>211.45703125</c:v>
                </c:pt>
                <c:pt idx="4710">
                  <c:v>211.484375</c:v>
                </c:pt>
                <c:pt idx="4711">
                  <c:v>211.484375</c:v>
                </c:pt>
                <c:pt idx="4712">
                  <c:v>211.51171875</c:v>
                </c:pt>
                <c:pt idx="4713">
                  <c:v>211.51171875</c:v>
                </c:pt>
                <c:pt idx="4714">
                  <c:v>211.61328125</c:v>
                </c:pt>
                <c:pt idx="4715">
                  <c:v>211.62109375</c:v>
                </c:pt>
                <c:pt idx="4716">
                  <c:v>211.515625</c:v>
                </c:pt>
                <c:pt idx="4717">
                  <c:v>211.51171875</c:v>
                </c:pt>
                <c:pt idx="4718">
                  <c:v>211.48046875</c:v>
                </c:pt>
                <c:pt idx="4719">
                  <c:v>211.484375</c:v>
                </c:pt>
                <c:pt idx="4720">
                  <c:v>211.484375</c:v>
                </c:pt>
                <c:pt idx="4721">
                  <c:v>211.45703125</c:v>
                </c:pt>
                <c:pt idx="4722">
                  <c:v>211.53125</c:v>
                </c:pt>
                <c:pt idx="4723">
                  <c:v>211.48828125</c:v>
                </c:pt>
                <c:pt idx="4724">
                  <c:v>211.45703125</c:v>
                </c:pt>
                <c:pt idx="4725">
                  <c:v>211.484375</c:v>
                </c:pt>
                <c:pt idx="4726">
                  <c:v>211.484375</c:v>
                </c:pt>
                <c:pt idx="4727">
                  <c:v>211.484375</c:v>
                </c:pt>
                <c:pt idx="4728">
                  <c:v>211.484375</c:v>
                </c:pt>
                <c:pt idx="4729">
                  <c:v>211.48046875</c:v>
                </c:pt>
                <c:pt idx="4730">
                  <c:v>211.48046875</c:v>
                </c:pt>
                <c:pt idx="4731">
                  <c:v>211.49609375</c:v>
                </c:pt>
                <c:pt idx="4732">
                  <c:v>211.484375</c:v>
                </c:pt>
                <c:pt idx="4733">
                  <c:v>211.484375</c:v>
                </c:pt>
                <c:pt idx="4734">
                  <c:v>211.48828125</c:v>
                </c:pt>
                <c:pt idx="4735">
                  <c:v>211.53125</c:v>
                </c:pt>
                <c:pt idx="4736">
                  <c:v>211.45703125</c:v>
                </c:pt>
                <c:pt idx="4737">
                  <c:v>211.48828125</c:v>
                </c:pt>
                <c:pt idx="4738">
                  <c:v>211.48828125</c:v>
                </c:pt>
                <c:pt idx="4739">
                  <c:v>211.45703125</c:v>
                </c:pt>
                <c:pt idx="4740">
                  <c:v>211.515625</c:v>
                </c:pt>
                <c:pt idx="4741">
                  <c:v>211.515625</c:v>
                </c:pt>
                <c:pt idx="4742">
                  <c:v>211.48046875</c:v>
                </c:pt>
                <c:pt idx="4743">
                  <c:v>211.515625</c:v>
                </c:pt>
                <c:pt idx="4744">
                  <c:v>211.484375</c:v>
                </c:pt>
                <c:pt idx="4745">
                  <c:v>211.484375</c:v>
                </c:pt>
                <c:pt idx="4746">
                  <c:v>211.484375</c:v>
                </c:pt>
                <c:pt idx="4747">
                  <c:v>211.45703125</c:v>
                </c:pt>
                <c:pt idx="4748">
                  <c:v>211.484375</c:v>
                </c:pt>
                <c:pt idx="4749">
                  <c:v>211.51953125</c:v>
                </c:pt>
                <c:pt idx="4750">
                  <c:v>211.51953125</c:v>
                </c:pt>
                <c:pt idx="4751">
                  <c:v>211.48046875</c:v>
                </c:pt>
                <c:pt idx="4752">
                  <c:v>211.48046875</c:v>
                </c:pt>
                <c:pt idx="4753">
                  <c:v>211.52734375</c:v>
                </c:pt>
                <c:pt idx="4754">
                  <c:v>211.484375</c:v>
                </c:pt>
                <c:pt idx="4755">
                  <c:v>211.484375</c:v>
                </c:pt>
                <c:pt idx="4756">
                  <c:v>211.5234375</c:v>
                </c:pt>
                <c:pt idx="4757">
                  <c:v>211.4765625</c:v>
                </c:pt>
                <c:pt idx="4758">
                  <c:v>211.4453125</c:v>
                </c:pt>
                <c:pt idx="4759">
                  <c:v>211.5</c:v>
                </c:pt>
                <c:pt idx="4760">
                  <c:v>211.5</c:v>
                </c:pt>
                <c:pt idx="4761">
                  <c:v>211.50390625</c:v>
                </c:pt>
                <c:pt idx="4762">
                  <c:v>211.50390625</c:v>
                </c:pt>
                <c:pt idx="4763">
                  <c:v>211.4921875</c:v>
                </c:pt>
                <c:pt idx="4764">
                  <c:v>211.51953125</c:v>
                </c:pt>
                <c:pt idx="4765">
                  <c:v>211.51953125</c:v>
                </c:pt>
                <c:pt idx="4766">
                  <c:v>211.51953125</c:v>
                </c:pt>
                <c:pt idx="4767">
                  <c:v>211.55859375</c:v>
                </c:pt>
                <c:pt idx="4768">
                  <c:v>211.51953125</c:v>
                </c:pt>
                <c:pt idx="4769">
                  <c:v>211.5625</c:v>
                </c:pt>
                <c:pt idx="4770">
                  <c:v>211.53515625</c:v>
                </c:pt>
                <c:pt idx="4771">
                  <c:v>211.4921875</c:v>
                </c:pt>
                <c:pt idx="4772">
                  <c:v>211.4921875</c:v>
                </c:pt>
                <c:pt idx="4773">
                  <c:v>211.4921875</c:v>
                </c:pt>
                <c:pt idx="4774">
                  <c:v>211.6171875</c:v>
                </c:pt>
                <c:pt idx="4775">
                  <c:v>211.53125</c:v>
                </c:pt>
                <c:pt idx="4776">
                  <c:v>211.4921875</c:v>
                </c:pt>
                <c:pt idx="4777">
                  <c:v>211.4609375</c:v>
                </c:pt>
                <c:pt idx="4778">
                  <c:v>213.00390625</c:v>
                </c:pt>
                <c:pt idx="4779">
                  <c:v>211.5390625</c:v>
                </c:pt>
                <c:pt idx="4780">
                  <c:v>211.546875</c:v>
                </c:pt>
                <c:pt idx="4781">
                  <c:v>211.5078125</c:v>
                </c:pt>
                <c:pt idx="4782">
                  <c:v>211.4765625</c:v>
                </c:pt>
                <c:pt idx="4783">
                  <c:v>211.4921875</c:v>
                </c:pt>
                <c:pt idx="4784">
                  <c:v>211.4921875</c:v>
                </c:pt>
                <c:pt idx="4785">
                  <c:v>211.4921875</c:v>
                </c:pt>
                <c:pt idx="4786">
                  <c:v>211.4921875</c:v>
                </c:pt>
                <c:pt idx="4787">
                  <c:v>211.53125</c:v>
                </c:pt>
                <c:pt idx="4788">
                  <c:v>211.48828125</c:v>
                </c:pt>
                <c:pt idx="4789">
                  <c:v>211.48828125</c:v>
                </c:pt>
                <c:pt idx="4790">
                  <c:v>211.515625</c:v>
                </c:pt>
                <c:pt idx="4791">
                  <c:v>211.47265625</c:v>
                </c:pt>
                <c:pt idx="4792">
                  <c:v>211.54296875</c:v>
                </c:pt>
                <c:pt idx="4793">
                  <c:v>211.5</c:v>
                </c:pt>
                <c:pt idx="4794">
                  <c:v>211.46875</c:v>
                </c:pt>
                <c:pt idx="4795">
                  <c:v>211.46875</c:v>
                </c:pt>
                <c:pt idx="4796">
                  <c:v>211.51171875</c:v>
                </c:pt>
                <c:pt idx="4797">
                  <c:v>211.5078125</c:v>
                </c:pt>
                <c:pt idx="4798">
                  <c:v>211.47265625</c:v>
                </c:pt>
                <c:pt idx="4799">
                  <c:v>211.47265625</c:v>
                </c:pt>
                <c:pt idx="4800">
                  <c:v>211.47265625</c:v>
                </c:pt>
                <c:pt idx="4801">
                  <c:v>211.515625</c:v>
                </c:pt>
                <c:pt idx="4802">
                  <c:v>211.47265625</c:v>
                </c:pt>
                <c:pt idx="4803">
                  <c:v>211.47265625</c:v>
                </c:pt>
                <c:pt idx="4804">
                  <c:v>211.47265625</c:v>
                </c:pt>
                <c:pt idx="4805">
                  <c:v>211.515625</c:v>
                </c:pt>
                <c:pt idx="4806">
                  <c:v>211.50390625</c:v>
                </c:pt>
                <c:pt idx="4807">
                  <c:v>211.546875</c:v>
                </c:pt>
                <c:pt idx="4808">
                  <c:v>211.51171875</c:v>
                </c:pt>
                <c:pt idx="4809">
                  <c:v>211.51171875</c:v>
                </c:pt>
                <c:pt idx="4810">
                  <c:v>211.44140625</c:v>
                </c:pt>
                <c:pt idx="4811">
                  <c:v>211.515625</c:v>
                </c:pt>
                <c:pt idx="4812">
                  <c:v>211.47265625</c:v>
                </c:pt>
                <c:pt idx="4813">
                  <c:v>211.46484375</c:v>
                </c:pt>
                <c:pt idx="4814">
                  <c:v>211.46484375</c:v>
                </c:pt>
                <c:pt idx="4815">
                  <c:v>211.4609375</c:v>
                </c:pt>
                <c:pt idx="4816">
                  <c:v>211.50390625</c:v>
                </c:pt>
                <c:pt idx="4817">
                  <c:v>211.4609375</c:v>
                </c:pt>
                <c:pt idx="4818">
                  <c:v>211.46875</c:v>
                </c:pt>
                <c:pt idx="4819">
                  <c:v>211.46875</c:v>
                </c:pt>
                <c:pt idx="4820">
                  <c:v>211.5</c:v>
                </c:pt>
                <c:pt idx="4821">
                  <c:v>211.5</c:v>
                </c:pt>
                <c:pt idx="4822">
                  <c:v>211.5390625</c:v>
                </c:pt>
                <c:pt idx="4823">
                  <c:v>211.49609375</c:v>
                </c:pt>
                <c:pt idx="4824">
                  <c:v>211.46875</c:v>
                </c:pt>
                <c:pt idx="4825">
                  <c:v>211.46875</c:v>
                </c:pt>
                <c:pt idx="4826">
                  <c:v>211.46875</c:v>
                </c:pt>
                <c:pt idx="4827">
                  <c:v>211.4375</c:v>
                </c:pt>
                <c:pt idx="4828">
                  <c:v>211.46875</c:v>
                </c:pt>
                <c:pt idx="4829">
                  <c:v>211.46875</c:v>
                </c:pt>
                <c:pt idx="4830">
                  <c:v>211.60546875</c:v>
                </c:pt>
                <c:pt idx="4831">
                  <c:v>211.47265625</c:v>
                </c:pt>
                <c:pt idx="4832">
                  <c:v>211.47265625</c:v>
                </c:pt>
                <c:pt idx="4833">
                  <c:v>211.47265625</c:v>
                </c:pt>
                <c:pt idx="4834">
                  <c:v>211.51171875</c:v>
                </c:pt>
                <c:pt idx="4835">
                  <c:v>211.47265625</c:v>
                </c:pt>
                <c:pt idx="4836">
                  <c:v>211.515625</c:v>
                </c:pt>
                <c:pt idx="4837">
                  <c:v>211.47265625</c:v>
                </c:pt>
                <c:pt idx="4838">
                  <c:v>211.515625</c:v>
                </c:pt>
                <c:pt idx="4839">
                  <c:v>211.47265625</c:v>
                </c:pt>
                <c:pt idx="4840">
                  <c:v>211.5390625</c:v>
                </c:pt>
                <c:pt idx="4841">
                  <c:v>211.53515625</c:v>
                </c:pt>
                <c:pt idx="4842">
                  <c:v>211.48828125</c:v>
                </c:pt>
                <c:pt idx="4843">
                  <c:v>211.48828125</c:v>
                </c:pt>
                <c:pt idx="4844">
                  <c:v>211.5234375</c:v>
                </c:pt>
                <c:pt idx="4845">
                  <c:v>211.5625</c:v>
                </c:pt>
                <c:pt idx="4846">
                  <c:v>211.5234375</c:v>
                </c:pt>
                <c:pt idx="4847">
                  <c:v>211.5234375</c:v>
                </c:pt>
                <c:pt idx="4848">
                  <c:v>211.5234375</c:v>
                </c:pt>
                <c:pt idx="4849">
                  <c:v>211.51171875</c:v>
                </c:pt>
                <c:pt idx="4850">
                  <c:v>211.4765625</c:v>
                </c:pt>
                <c:pt idx="4851">
                  <c:v>211.4765625</c:v>
                </c:pt>
                <c:pt idx="4852">
                  <c:v>211.5234375</c:v>
                </c:pt>
                <c:pt idx="4853">
                  <c:v>211.484375</c:v>
                </c:pt>
                <c:pt idx="4854">
                  <c:v>211.52734375</c:v>
                </c:pt>
                <c:pt idx="4855">
                  <c:v>211.48046875</c:v>
                </c:pt>
                <c:pt idx="4856">
                  <c:v>211.4765625</c:v>
                </c:pt>
                <c:pt idx="4857">
                  <c:v>211.51171875</c:v>
                </c:pt>
                <c:pt idx="4858">
                  <c:v>211.4765625</c:v>
                </c:pt>
                <c:pt idx="4859">
                  <c:v>211.51171875</c:v>
                </c:pt>
                <c:pt idx="4860">
                  <c:v>211.4765625</c:v>
                </c:pt>
                <c:pt idx="4861">
                  <c:v>211.515625</c:v>
                </c:pt>
                <c:pt idx="4862">
                  <c:v>211.51953125</c:v>
                </c:pt>
                <c:pt idx="4863">
                  <c:v>211.48046875</c:v>
                </c:pt>
                <c:pt idx="4864">
                  <c:v>211.6171875</c:v>
                </c:pt>
                <c:pt idx="4865">
                  <c:v>211.50390625</c:v>
                </c:pt>
                <c:pt idx="4866">
                  <c:v>211.50390625</c:v>
                </c:pt>
                <c:pt idx="4867">
                  <c:v>211.46875</c:v>
                </c:pt>
                <c:pt idx="4868">
                  <c:v>211.54296875</c:v>
                </c:pt>
                <c:pt idx="4869">
                  <c:v>211.4765625</c:v>
                </c:pt>
                <c:pt idx="4870">
                  <c:v>211.5</c:v>
                </c:pt>
                <c:pt idx="4871">
                  <c:v>211.515625</c:v>
                </c:pt>
                <c:pt idx="4872">
                  <c:v>211.5859375</c:v>
                </c:pt>
                <c:pt idx="4873">
                  <c:v>211.546875</c:v>
                </c:pt>
                <c:pt idx="4874">
                  <c:v>211.484375</c:v>
                </c:pt>
                <c:pt idx="4875">
                  <c:v>211.4921875</c:v>
                </c:pt>
                <c:pt idx="4876">
                  <c:v>211.4765625</c:v>
                </c:pt>
                <c:pt idx="4877">
                  <c:v>211.4765625</c:v>
                </c:pt>
                <c:pt idx="4878">
                  <c:v>211.47265625</c:v>
                </c:pt>
                <c:pt idx="4879">
                  <c:v>211.47265625</c:v>
                </c:pt>
                <c:pt idx="4880">
                  <c:v>211.5</c:v>
                </c:pt>
                <c:pt idx="4881">
                  <c:v>211.5</c:v>
                </c:pt>
                <c:pt idx="4882">
                  <c:v>211.46875</c:v>
                </c:pt>
                <c:pt idx="4883">
                  <c:v>211.47265625</c:v>
                </c:pt>
                <c:pt idx="4884">
                  <c:v>211.515625</c:v>
                </c:pt>
                <c:pt idx="4885">
                  <c:v>211.44140625</c:v>
                </c:pt>
                <c:pt idx="4886">
                  <c:v>211.51171875</c:v>
                </c:pt>
                <c:pt idx="4887">
                  <c:v>211.46875</c:v>
                </c:pt>
                <c:pt idx="4888">
                  <c:v>211.4375</c:v>
                </c:pt>
                <c:pt idx="4889">
                  <c:v>211.46484375</c:v>
                </c:pt>
                <c:pt idx="4890">
                  <c:v>211.50390625</c:v>
                </c:pt>
                <c:pt idx="4891">
                  <c:v>211.4375</c:v>
                </c:pt>
                <c:pt idx="4892">
                  <c:v>211.46484375</c:v>
                </c:pt>
                <c:pt idx="4893">
                  <c:v>211.50390625</c:v>
                </c:pt>
                <c:pt idx="4894">
                  <c:v>211.53515625</c:v>
                </c:pt>
                <c:pt idx="4895">
                  <c:v>211.4921875</c:v>
                </c:pt>
                <c:pt idx="4896">
                  <c:v>211.46484375</c:v>
                </c:pt>
                <c:pt idx="4897">
                  <c:v>211.47265625</c:v>
                </c:pt>
                <c:pt idx="4898">
                  <c:v>211.5</c:v>
                </c:pt>
                <c:pt idx="4899">
                  <c:v>211.546875</c:v>
                </c:pt>
                <c:pt idx="4900">
                  <c:v>211.4765625</c:v>
                </c:pt>
                <c:pt idx="4901">
                  <c:v>211.609375</c:v>
                </c:pt>
                <c:pt idx="4902">
                  <c:v>211.47265625</c:v>
                </c:pt>
                <c:pt idx="4903">
                  <c:v>211.47265625</c:v>
                </c:pt>
                <c:pt idx="4904">
                  <c:v>211.47265625</c:v>
                </c:pt>
                <c:pt idx="4905">
                  <c:v>211.5</c:v>
                </c:pt>
                <c:pt idx="4906">
                  <c:v>211.47265625</c:v>
                </c:pt>
                <c:pt idx="4907">
                  <c:v>211.60546875</c:v>
                </c:pt>
                <c:pt idx="4908">
                  <c:v>211.546875</c:v>
                </c:pt>
                <c:pt idx="4909">
                  <c:v>211.51953125</c:v>
                </c:pt>
                <c:pt idx="4910">
                  <c:v>212.8515625</c:v>
                </c:pt>
                <c:pt idx="4911">
                  <c:v>211.5</c:v>
                </c:pt>
                <c:pt idx="4912">
                  <c:v>211.5390625</c:v>
                </c:pt>
                <c:pt idx="4913">
                  <c:v>211.5</c:v>
                </c:pt>
                <c:pt idx="4914">
                  <c:v>211.51953125</c:v>
                </c:pt>
                <c:pt idx="4915">
                  <c:v>211.47265625</c:v>
                </c:pt>
                <c:pt idx="4916">
                  <c:v>211.47265625</c:v>
                </c:pt>
                <c:pt idx="4917">
                  <c:v>211.44140625</c:v>
                </c:pt>
                <c:pt idx="4918">
                  <c:v>211.5234375</c:v>
                </c:pt>
                <c:pt idx="4919">
                  <c:v>211.4921875</c:v>
                </c:pt>
                <c:pt idx="4920">
                  <c:v>211.46484375</c:v>
                </c:pt>
                <c:pt idx="4921">
                  <c:v>211.4765625</c:v>
                </c:pt>
                <c:pt idx="4922">
                  <c:v>211.54296875</c:v>
                </c:pt>
                <c:pt idx="4923">
                  <c:v>211.4765625</c:v>
                </c:pt>
                <c:pt idx="4924">
                  <c:v>211.51171875</c:v>
                </c:pt>
                <c:pt idx="4925">
                  <c:v>211.4765625</c:v>
                </c:pt>
                <c:pt idx="4926">
                  <c:v>211.4453125</c:v>
                </c:pt>
                <c:pt idx="4927">
                  <c:v>211.515625</c:v>
                </c:pt>
                <c:pt idx="4928">
                  <c:v>211.50390625</c:v>
                </c:pt>
                <c:pt idx="4929">
                  <c:v>211.546875</c:v>
                </c:pt>
                <c:pt idx="4930">
                  <c:v>211.48046875</c:v>
                </c:pt>
                <c:pt idx="4931">
                  <c:v>211.48046875</c:v>
                </c:pt>
                <c:pt idx="4932">
                  <c:v>211.515625</c:v>
                </c:pt>
                <c:pt idx="4933">
                  <c:v>211.515625</c:v>
                </c:pt>
                <c:pt idx="4934">
                  <c:v>211.4609375</c:v>
                </c:pt>
                <c:pt idx="4935">
                  <c:v>211.53125</c:v>
                </c:pt>
                <c:pt idx="4936">
                  <c:v>211.48828125</c:v>
                </c:pt>
                <c:pt idx="4937">
                  <c:v>211.46484375</c:v>
                </c:pt>
                <c:pt idx="4938">
                  <c:v>211.4921875</c:v>
                </c:pt>
                <c:pt idx="4939">
                  <c:v>211.4921875</c:v>
                </c:pt>
                <c:pt idx="4940">
                  <c:v>211.56640625</c:v>
                </c:pt>
                <c:pt idx="4941">
                  <c:v>211.56640625</c:v>
                </c:pt>
                <c:pt idx="4942">
                  <c:v>211.48828125</c:v>
                </c:pt>
                <c:pt idx="4943">
                  <c:v>211.48828125</c:v>
                </c:pt>
                <c:pt idx="4944">
                  <c:v>211.5234375</c:v>
                </c:pt>
                <c:pt idx="4945">
                  <c:v>211.5234375</c:v>
                </c:pt>
                <c:pt idx="4946">
                  <c:v>211.484375</c:v>
                </c:pt>
                <c:pt idx="4947">
                  <c:v>211.484375</c:v>
                </c:pt>
                <c:pt idx="4948">
                  <c:v>211.48046875</c:v>
                </c:pt>
                <c:pt idx="4949">
                  <c:v>211.48046875</c:v>
                </c:pt>
                <c:pt idx="4950">
                  <c:v>211.47265625</c:v>
                </c:pt>
                <c:pt idx="4951">
                  <c:v>211.51171875</c:v>
                </c:pt>
                <c:pt idx="4952">
                  <c:v>211.50390625</c:v>
                </c:pt>
                <c:pt idx="4953">
                  <c:v>211.4765625</c:v>
                </c:pt>
                <c:pt idx="4954">
                  <c:v>211.4765625</c:v>
                </c:pt>
                <c:pt idx="4955">
                  <c:v>211.4765625</c:v>
                </c:pt>
                <c:pt idx="4956">
                  <c:v>211.47265625</c:v>
                </c:pt>
                <c:pt idx="4957">
                  <c:v>211.47265625</c:v>
                </c:pt>
                <c:pt idx="4958">
                  <c:v>211.47265625</c:v>
                </c:pt>
                <c:pt idx="4959">
                  <c:v>211.4765625</c:v>
                </c:pt>
                <c:pt idx="4960">
                  <c:v>211.4765625</c:v>
                </c:pt>
                <c:pt idx="4961">
                  <c:v>211.47265625</c:v>
                </c:pt>
                <c:pt idx="4962">
                  <c:v>211.55078125</c:v>
                </c:pt>
                <c:pt idx="4963">
                  <c:v>211.484375</c:v>
                </c:pt>
                <c:pt idx="4964">
                  <c:v>211.46875</c:v>
                </c:pt>
                <c:pt idx="4965">
                  <c:v>211.46875</c:v>
                </c:pt>
                <c:pt idx="4966">
                  <c:v>211.44140625</c:v>
                </c:pt>
                <c:pt idx="4967">
                  <c:v>211.515625</c:v>
                </c:pt>
                <c:pt idx="4968">
                  <c:v>211.47265625</c:v>
                </c:pt>
                <c:pt idx="4969">
                  <c:v>211.47265625</c:v>
                </c:pt>
                <c:pt idx="4970">
                  <c:v>211.47265625</c:v>
                </c:pt>
                <c:pt idx="4971">
                  <c:v>211.44140625</c:v>
                </c:pt>
                <c:pt idx="4972">
                  <c:v>211.47265625</c:v>
                </c:pt>
                <c:pt idx="4973">
                  <c:v>211.47265625</c:v>
                </c:pt>
                <c:pt idx="4974">
                  <c:v>211.5546875</c:v>
                </c:pt>
                <c:pt idx="4975">
                  <c:v>211.5078125</c:v>
                </c:pt>
                <c:pt idx="4976">
                  <c:v>211.54296875</c:v>
                </c:pt>
                <c:pt idx="4977">
                  <c:v>211.54296875</c:v>
                </c:pt>
                <c:pt idx="4978">
                  <c:v>211.44921875</c:v>
                </c:pt>
                <c:pt idx="4979">
                  <c:v>211.4765625</c:v>
                </c:pt>
                <c:pt idx="4980">
                  <c:v>211.4765625</c:v>
                </c:pt>
                <c:pt idx="4981">
                  <c:v>211.4453125</c:v>
                </c:pt>
                <c:pt idx="4982">
                  <c:v>211.51953125</c:v>
                </c:pt>
                <c:pt idx="4983">
                  <c:v>211.4765625</c:v>
                </c:pt>
                <c:pt idx="4984">
                  <c:v>211.44921875</c:v>
                </c:pt>
                <c:pt idx="4985">
                  <c:v>211.51953125</c:v>
                </c:pt>
                <c:pt idx="4986">
                  <c:v>211.5078125</c:v>
                </c:pt>
                <c:pt idx="4987">
                  <c:v>211.64453125</c:v>
                </c:pt>
                <c:pt idx="4988">
                  <c:v>211.63671875</c:v>
                </c:pt>
                <c:pt idx="4989">
                  <c:v>211.61328125</c:v>
                </c:pt>
                <c:pt idx="4990">
                  <c:v>211.609375</c:v>
                </c:pt>
                <c:pt idx="4991">
                  <c:v>211.51953125</c:v>
                </c:pt>
                <c:pt idx="4992">
                  <c:v>211.5078125</c:v>
                </c:pt>
                <c:pt idx="4993">
                  <c:v>211.6328125</c:v>
                </c:pt>
                <c:pt idx="4994">
                  <c:v>211.45703125</c:v>
                </c:pt>
                <c:pt idx="4995">
                  <c:v>211.52734375</c:v>
                </c:pt>
                <c:pt idx="4996">
                  <c:v>211.484375</c:v>
                </c:pt>
                <c:pt idx="4997">
                  <c:v>211.484375</c:v>
                </c:pt>
                <c:pt idx="4998">
                  <c:v>211.5234375</c:v>
                </c:pt>
                <c:pt idx="4999">
                  <c:v>211.484375</c:v>
                </c:pt>
                <c:pt idx="5000">
                  <c:v>211.55859375</c:v>
                </c:pt>
                <c:pt idx="5001">
                  <c:v>211.5</c:v>
                </c:pt>
                <c:pt idx="5002">
                  <c:v>211.46875</c:v>
                </c:pt>
                <c:pt idx="5003">
                  <c:v>211.46875</c:v>
                </c:pt>
                <c:pt idx="5004">
                  <c:v>211.53515625</c:v>
                </c:pt>
                <c:pt idx="5005">
                  <c:v>211.46875</c:v>
                </c:pt>
                <c:pt idx="5006">
                  <c:v>211.47265625</c:v>
                </c:pt>
                <c:pt idx="5007">
                  <c:v>211.51171875</c:v>
                </c:pt>
                <c:pt idx="5008">
                  <c:v>211.49609375</c:v>
                </c:pt>
                <c:pt idx="5009">
                  <c:v>211.49609375</c:v>
                </c:pt>
                <c:pt idx="5010">
                  <c:v>211.46484375</c:v>
                </c:pt>
                <c:pt idx="5011">
                  <c:v>211.50390625</c:v>
                </c:pt>
                <c:pt idx="5012">
                  <c:v>211.53515625</c:v>
                </c:pt>
                <c:pt idx="5013">
                  <c:v>211.5390625</c:v>
                </c:pt>
                <c:pt idx="5014">
                  <c:v>211.46875</c:v>
                </c:pt>
                <c:pt idx="5015">
                  <c:v>211.46875</c:v>
                </c:pt>
                <c:pt idx="5016">
                  <c:v>211.46484375</c:v>
                </c:pt>
                <c:pt idx="5017">
                  <c:v>211.46484375</c:v>
                </c:pt>
                <c:pt idx="5018">
                  <c:v>211.50390625</c:v>
                </c:pt>
                <c:pt idx="5019">
                  <c:v>211.4609375</c:v>
                </c:pt>
                <c:pt idx="5020">
                  <c:v>211.4609375</c:v>
                </c:pt>
                <c:pt idx="5021">
                  <c:v>211.5078125</c:v>
                </c:pt>
                <c:pt idx="5022">
                  <c:v>211.46484375</c:v>
                </c:pt>
                <c:pt idx="5023">
                  <c:v>211.51171875</c:v>
                </c:pt>
                <c:pt idx="5024">
                  <c:v>211.46875</c:v>
                </c:pt>
                <c:pt idx="5025">
                  <c:v>211.46875</c:v>
                </c:pt>
                <c:pt idx="5026">
                  <c:v>211.46875</c:v>
                </c:pt>
                <c:pt idx="5027">
                  <c:v>211.46875</c:v>
                </c:pt>
                <c:pt idx="5028">
                  <c:v>211.53515625</c:v>
                </c:pt>
                <c:pt idx="5029">
                  <c:v>211.53515625</c:v>
                </c:pt>
                <c:pt idx="5030">
                  <c:v>211.46484375</c:v>
                </c:pt>
                <c:pt idx="5031">
                  <c:v>211.46484375</c:v>
                </c:pt>
                <c:pt idx="5032">
                  <c:v>211.47265625</c:v>
                </c:pt>
                <c:pt idx="5033">
                  <c:v>211.515625</c:v>
                </c:pt>
                <c:pt idx="5034">
                  <c:v>211.4765625</c:v>
                </c:pt>
                <c:pt idx="5035">
                  <c:v>211.4765625</c:v>
                </c:pt>
                <c:pt idx="5036">
                  <c:v>211.4765625</c:v>
                </c:pt>
                <c:pt idx="5037">
                  <c:v>211.4765625</c:v>
                </c:pt>
                <c:pt idx="5038">
                  <c:v>211.46875</c:v>
                </c:pt>
                <c:pt idx="5039">
                  <c:v>211.46875</c:v>
                </c:pt>
                <c:pt idx="5040">
                  <c:v>211.44140625</c:v>
                </c:pt>
                <c:pt idx="5041">
                  <c:v>211.51171875</c:v>
                </c:pt>
                <c:pt idx="5042">
                  <c:v>211.51171875</c:v>
                </c:pt>
                <c:pt idx="5043">
                  <c:v>211.5078125</c:v>
                </c:pt>
                <c:pt idx="5044">
                  <c:v>211.51171875</c:v>
                </c:pt>
                <c:pt idx="5045">
                  <c:v>211.5078125</c:v>
                </c:pt>
                <c:pt idx="5046">
                  <c:v>211.47265625</c:v>
                </c:pt>
                <c:pt idx="5047">
                  <c:v>211.515625</c:v>
                </c:pt>
                <c:pt idx="5048">
                  <c:v>211.44140625</c:v>
                </c:pt>
                <c:pt idx="5049">
                  <c:v>211.47265625</c:v>
                </c:pt>
                <c:pt idx="5050">
                  <c:v>211.5</c:v>
                </c:pt>
                <c:pt idx="5051">
                  <c:v>211.46875</c:v>
                </c:pt>
                <c:pt idx="5052">
                  <c:v>211.46875</c:v>
                </c:pt>
                <c:pt idx="5053">
                  <c:v>211.46875</c:v>
                </c:pt>
                <c:pt idx="5054">
                  <c:v>211.5078125</c:v>
                </c:pt>
                <c:pt idx="5055">
                  <c:v>211.46875</c:v>
                </c:pt>
                <c:pt idx="5056">
                  <c:v>211.4921875</c:v>
                </c:pt>
                <c:pt idx="5057">
                  <c:v>211.4921875</c:v>
                </c:pt>
                <c:pt idx="5058">
                  <c:v>211.46484375</c:v>
                </c:pt>
                <c:pt idx="5059">
                  <c:v>211.4609375</c:v>
                </c:pt>
                <c:pt idx="5060">
                  <c:v>211.4609375</c:v>
                </c:pt>
                <c:pt idx="5061">
                  <c:v>211.4609375</c:v>
                </c:pt>
                <c:pt idx="5062">
                  <c:v>211.49609375</c:v>
                </c:pt>
                <c:pt idx="5063">
                  <c:v>211.4609375</c:v>
                </c:pt>
                <c:pt idx="5064">
                  <c:v>211.5078125</c:v>
                </c:pt>
                <c:pt idx="5065">
                  <c:v>211.5078125</c:v>
                </c:pt>
                <c:pt idx="5066">
                  <c:v>211.43359375</c:v>
                </c:pt>
                <c:pt idx="5067">
                  <c:v>211.5078125</c:v>
                </c:pt>
                <c:pt idx="5068">
                  <c:v>211.46484375</c:v>
                </c:pt>
                <c:pt idx="5069">
                  <c:v>211.46484375</c:v>
                </c:pt>
                <c:pt idx="5070">
                  <c:v>211.48828125</c:v>
                </c:pt>
                <c:pt idx="5071">
                  <c:v>211.52734375</c:v>
                </c:pt>
                <c:pt idx="5072">
                  <c:v>211.5</c:v>
                </c:pt>
                <c:pt idx="5073">
                  <c:v>211.45703125</c:v>
                </c:pt>
                <c:pt idx="5074">
                  <c:v>211.5859375</c:v>
                </c:pt>
                <c:pt idx="5075">
                  <c:v>211.45703125</c:v>
                </c:pt>
                <c:pt idx="5076">
                  <c:v>211.62109375</c:v>
                </c:pt>
                <c:pt idx="5077">
                  <c:v>211.45703125</c:v>
                </c:pt>
                <c:pt idx="5078">
                  <c:v>211.46484375</c:v>
                </c:pt>
                <c:pt idx="5079">
                  <c:v>211.46484375</c:v>
                </c:pt>
                <c:pt idx="5080">
                  <c:v>211.5</c:v>
                </c:pt>
                <c:pt idx="5081">
                  <c:v>211.5</c:v>
                </c:pt>
                <c:pt idx="5082">
                  <c:v>211.4765625</c:v>
                </c:pt>
                <c:pt idx="5083">
                  <c:v>211.4765625</c:v>
                </c:pt>
                <c:pt idx="5084">
                  <c:v>211.4765625</c:v>
                </c:pt>
                <c:pt idx="5085">
                  <c:v>211.515625</c:v>
                </c:pt>
                <c:pt idx="5086">
                  <c:v>211.4765625</c:v>
                </c:pt>
                <c:pt idx="5087">
                  <c:v>211.515625</c:v>
                </c:pt>
                <c:pt idx="5088">
                  <c:v>211.4765625</c:v>
                </c:pt>
                <c:pt idx="5089">
                  <c:v>211.4765625</c:v>
                </c:pt>
                <c:pt idx="5090">
                  <c:v>211.4765625</c:v>
                </c:pt>
                <c:pt idx="5091">
                  <c:v>211.47265625</c:v>
                </c:pt>
                <c:pt idx="5092">
                  <c:v>211.51171875</c:v>
                </c:pt>
                <c:pt idx="5093">
                  <c:v>211.515625</c:v>
                </c:pt>
                <c:pt idx="5094">
                  <c:v>211.515625</c:v>
                </c:pt>
                <c:pt idx="5095">
                  <c:v>211.47265625</c:v>
                </c:pt>
                <c:pt idx="5096">
                  <c:v>211.47265625</c:v>
                </c:pt>
                <c:pt idx="5097">
                  <c:v>211.515625</c:v>
                </c:pt>
                <c:pt idx="5098">
                  <c:v>211.51171875</c:v>
                </c:pt>
                <c:pt idx="5099">
                  <c:v>211.46875</c:v>
                </c:pt>
                <c:pt idx="5100">
                  <c:v>211.49609375</c:v>
                </c:pt>
                <c:pt idx="5101">
                  <c:v>211.5</c:v>
                </c:pt>
                <c:pt idx="5102">
                  <c:v>211.515625</c:v>
                </c:pt>
                <c:pt idx="5103">
                  <c:v>211.44140625</c:v>
                </c:pt>
                <c:pt idx="5104">
                  <c:v>211.49609375</c:v>
                </c:pt>
                <c:pt idx="5105">
                  <c:v>211.49609375</c:v>
                </c:pt>
                <c:pt idx="5106">
                  <c:v>211.49609375</c:v>
                </c:pt>
                <c:pt idx="5107">
                  <c:v>211.49609375</c:v>
                </c:pt>
                <c:pt idx="5108">
                  <c:v>211.46875</c:v>
                </c:pt>
                <c:pt idx="5109">
                  <c:v>211.49609375</c:v>
                </c:pt>
                <c:pt idx="5110">
                  <c:v>211.46484375</c:v>
                </c:pt>
                <c:pt idx="5111">
                  <c:v>211.46484375</c:v>
                </c:pt>
                <c:pt idx="5112">
                  <c:v>211.56640625</c:v>
                </c:pt>
                <c:pt idx="5113">
                  <c:v>211.5234375</c:v>
                </c:pt>
                <c:pt idx="5114">
                  <c:v>211.5625</c:v>
                </c:pt>
                <c:pt idx="5115">
                  <c:v>211.5234375</c:v>
                </c:pt>
                <c:pt idx="5116">
                  <c:v>211.49609375</c:v>
                </c:pt>
                <c:pt idx="5117">
                  <c:v>211.47265625</c:v>
                </c:pt>
                <c:pt idx="5118">
                  <c:v>211.4453125</c:v>
                </c:pt>
                <c:pt idx="5119">
                  <c:v>211.47265625</c:v>
                </c:pt>
                <c:pt idx="5120">
                  <c:v>211.515625</c:v>
                </c:pt>
                <c:pt idx="5121">
                  <c:v>211.47265625</c:v>
                </c:pt>
                <c:pt idx="5122">
                  <c:v>211.53125</c:v>
                </c:pt>
                <c:pt idx="5123">
                  <c:v>211.484375</c:v>
                </c:pt>
                <c:pt idx="5124">
                  <c:v>211.48828125</c:v>
                </c:pt>
                <c:pt idx="5125">
                  <c:v>211.52734375</c:v>
                </c:pt>
                <c:pt idx="5126">
                  <c:v>211.52734375</c:v>
                </c:pt>
                <c:pt idx="5127">
                  <c:v>211.484375</c:v>
                </c:pt>
                <c:pt idx="5128">
                  <c:v>211.4921875</c:v>
                </c:pt>
                <c:pt idx="5129">
                  <c:v>211.5234375</c:v>
                </c:pt>
                <c:pt idx="5130">
                  <c:v>211.49609375</c:v>
                </c:pt>
                <c:pt idx="5131">
                  <c:v>211.46875</c:v>
                </c:pt>
                <c:pt idx="5132">
                  <c:v>211.46875</c:v>
                </c:pt>
                <c:pt idx="5133">
                  <c:v>211.51171875</c:v>
                </c:pt>
                <c:pt idx="5134">
                  <c:v>211.46484375</c:v>
                </c:pt>
                <c:pt idx="5135">
                  <c:v>211.4921875</c:v>
                </c:pt>
                <c:pt idx="5136">
                  <c:v>211.4765625</c:v>
                </c:pt>
                <c:pt idx="5137">
                  <c:v>211.46875</c:v>
                </c:pt>
                <c:pt idx="5138">
                  <c:v>211.52734375</c:v>
                </c:pt>
                <c:pt idx="5139">
                  <c:v>211.52734375</c:v>
                </c:pt>
                <c:pt idx="5140">
                  <c:v>211.56640625</c:v>
                </c:pt>
                <c:pt idx="5141">
                  <c:v>211.52734375</c:v>
                </c:pt>
                <c:pt idx="5142">
                  <c:v>211.5</c:v>
                </c:pt>
                <c:pt idx="5143">
                  <c:v>213.03515625</c:v>
                </c:pt>
                <c:pt idx="5144">
                  <c:v>211.52734375</c:v>
                </c:pt>
                <c:pt idx="5145">
                  <c:v>211.49609375</c:v>
                </c:pt>
                <c:pt idx="5146">
                  <c:v>211.49609375</c:v>
                </c:pt>
                <c:pt idx="5147">
                  <c:v>211.49609375</c:v>
                </c:pt>
                <c:pt idx="5148">
                  <c:v>211.52734375</c:v>
                </c:pt>
                <c:pt idx="5149">
                  <c:v>211.48046875</c:v>
                </c:pt>
                <c:pt idx="5150">
                  <c:v>211.48046875</c:v>
                </c:pt>
                <c:pt idx="5151">
                  <c:v>211.48046875</c:v>
                </c:pt>
                <c:pt idx="5152">
                  <c:v>211.5234375</c:v>
                </c:pt>
                <c:pt idx="5153">
                  <c:v>211.48046875</c:v>
                </c:pt>
                <c:pt idx="5154">
                  <c:v>211.48046875</c:v>
                </c:pt>
                <c:pt idx="5155">
                  <c:v>211.44140625</c:v>
                </c:pt>
                <c:pt idx="5156">
                  <c:v>211.47265625</c:v>
                </c:pt>
                <c:pt idx="5157">
                  <c:v>211.47265625</c:v>
                </c:pt>
                <c:pt idx="5158">
                  <c:v>211.515625</c:v>
                </c:pt>
                <c:pt idx="5159">
                  <c:v>211.515625</c:v>
                </c:pt>
                <c:pt idx="5160">
                  <c:v>211.46875</c:v>
                </c:pt>
                <c:pt idx="5161">
                  <c:v>211.546875</c:v>
                </c:pt>
                <c:pt idx="5162">
                  <c:v>211.46875</c:v>
                </c:pt>
                <c:pt idx="5163">
                  <c:v>211.46875</c:v>
                </c:pt>
                <c:pt idx="5164">
                  <c:v>211.46875</c:v>
                </c:pt>
                <c:pt idx="5165">
                  <c:v>211.51171875</c:v>
                </c:pt>
                <c:pt idx="5166">
                  <c:v>211.46875</c:v>
                </c:pt>
                <c:pt idx="5167">
                  <c:v>211.46875</c:v>
                </c:pt>
                <c:pt idx="5168">
                  <c:v>211.46875</c:v>
                </c:pt>
                <c:pt idx="5169">
                  <c:v>211.5078125</c:v>
                </c:pt>
                <c:pt idx="5170">
                  <c:v>211.53515625</c:v>
                </c:pt>
                <c:pt idx="5171">
                  <c:v>211.49609375</c:v>
                </c:pt>
                <c:pt idx="5172">
                  <c:v>211.46875</c:v>
                </c:pt>
                <c:pt idx="5173">
                  <c:v>211.44140625</c:v>
                </c:pt>
                <c:pt idx="5174">
                  <c:v>211.46875</c:v>
                </c:pt>
                <c:pt idx="5175">
                  <c:v>211.46875</c:v>
                </c:pt>
                <c:pt idx="5176">
                  <c:v>211.4375</c:v>
                </c:pt>
                <c:pt idx="5177">
                  <c:v>211.4921875</c:v>
                </c:pt>
                <c:pt idx="5178">
                  <c:v>211.4921875</c:v>
                </c:pt>
                <c:pt idx="5179">
                  <c:v>211.49609375</c:v>
                </c:pt>
                <c:pt idx="5180">
                  <c:v>211.49609375</c:v>
                </c:pt>
                <c:pt idx="5181">
                  <c:v>211.47265625</c:v>
                </c:pt>
                <c:pt idx="5182">
                  <c:v>211.484375</c:v>
                </c:pt>
                <c:pt idx="5183">
                  <c:v>211.484375</c:v>
                </c:pt>
                <c:pt idx="5184">
                  <c:v>211.48046875</c:v>
                </c:pt>
                <c:pt idx="5185">
                  <c:v>211.4921875</c:v>
                </c:pt>
                <c:pt idx="5186">
                  <c:v>211.53125</c:v>
                </c:pt>
                <c:pt idx="5187">
                  <c:v>211.5078125</c:v>
                </c:pt>
                <c:pt idx="5188">
                  <c:v>211.46875</c:v>
                </c:pt>
                <c:pt idx="5189">
                  <c:v>211.47265625</c:v>
                </c:pt>
                <c:pt idx="5190">
                  <c:v>211.47265625</c:v>
                </c:pt>
                <c:pt idx="5191">
                  <c:v>211.515625</c:v>
                </c:pt>
                <c:pt idx="5192">
                  <c:v>211.4765625</c:v>
                </c:pt>
                <c:pt idx="5193">
                  <c:v>211.609375</c:v>
                </c:pt>
                <c:pt idx="5194">
                  <c:v>211.46875</c:v>
                </c:pt>
                <c:pt idx="5195">
                  <c:v>211.47265625</c:v>
                </c:pt>
                <c:pt idx="5196">
                  <c:v>211.47265625</c:v>
                </c:pt>
                <c:pt idx="5197">
                  <c:v>211.54296875</c:v>
                </c:pt>
                <c:pt idx="5198">
                  <c:v>211.515625</c:v>
                </c:pt>
                <c:pt idx="5199">
                  <c:v>211.47265625</c:v>
                </c:pt>
                <c:pt idx="5200">
                  <c:v>211.47265625</c:v>
                </c:pt>
                <c:pt idx="5201">
                  <c:v>211.46875</c:v>
                </c:pt>
                <c:pt idx="5202">
                  <c:v>272.49609375</c:v>
                </c:pt>
                <c:pt idx="5203">
                  <c:v>211.19140625</c:v>
                </c:pt>
                <c:pt idx="5204">
                  <c:v>211.203125</c:v>
                </c:pt>
                <c:pt idx="5205">
                  <c:v>211.16796875</c:v>
                </c:pt>
                <c:pt idx="5206">
                  <c:v>211.1796875</c:v>
                </c:pt>
                <c:pt idx="5207">
                  <c:v>212.6875</c:v>
                </c:pt>
                <c:pt idx="5208">
                  <c:v>211.1875</c:v>
                </c:pt>
                <c:pt idx="5209">
                  <c:v>211.15625</c:v>
                </c:pt>
                <c:pt idx="5210">
                  <c:v>211.18359375</c:v>
                </c:pt>
                <c:pt idx="5211">
                  <c:v>211.15625</c:v>
                </c:pt>
                <c:pt idx="5212">
                  <c:v>211.12890625</c:v>
                </c:pt>
                <c:pt idx="5213">
                  <c:v>211.16015625</c:v>
                </c:pt>
                <c:pt idx="5214">
                  <c:v>211.16015625</c:v>
                </c:pt>
                <c:pt idx="5215">
                  <c:v>211.1328125</c:v>
                </c:pt>
                <c:pt idx="5216">
                  <c:v>211.15625</c:v>
                </c:pt>
                <c:pt idx="5217">
                  <c:v>211.15625</c:v>
                </c:pt>
                <c:pt idx="5218">
                  <c:v>211.15625</c:v>
                </c:pt>
                <c:pt idx="5219">
                  <c:v>211.19921875</c:v>
                </c:pt>
                <c:pt idx="5220">
                  <c:v>211.19921875</c:v>
                </c:pt>
                <c:pt idx="5221">
                  <c:v>211.15625</c:v>
                </c:pt>
                <c:pt idx="5222">
                  <c:v>211.20703125</c:v>
                </c:pt>
                <c:pt idx="5223">
                  <c:v>211.1640625</c:v>
                </c:pt>
                <c:pt idx="5224">
                  <c:v>211.1640625</c:v>
                </c:pt>
                <c:pt idx="5225">
                  <c:v>211.20703125</c:v>
                </c:pt>
                <c:pt idx="5226">
                  <c:v>211.16015625</c:v>
                </c:pt>
                <c:pt idx="5227">
                  <c:v>211.16015625</c:v>
                </c:pt>
                <c:pt idx="5228">
                  <c:v>211.19140625</c:v>
                </c:pt>
                <c:pt idx="5229">
                  <c:v>211.19140625</c:v>
                </c:pt>
                <c:pt idx="5230">
                  <c:v>211.16015625</c:v>
                </c:pt>
                <c:pt idx="5231">
                  <c:v>211.16015625</c:v>
                </c:pt>
                <c:pt idx="5232">
                  <c:v>211.16015625</c:v>
                </c:pt>
                <c:pt idx="5233">
                  <c:v>211.16015625</c:v>
                </c:pt>
                <c:pt idx="5234">
                  <c:v>211.19921875</c:v>
                </c:pt>
                <c:pt idx="5235">
                  <c:v>211.13671875</c:v>
                </c:pt>
                <c:pt idx="5236">
                  <c:v>211.19140625</c:v>
                </c:pt>
                <c:pt idx="5237">
                  <c:v>211.23046875</c:v>
                </c:pt>
                <c:pt idx="5238">
                  <c:v>211.12890625</c:v>
                </c:pt>
                <c:pt idx="5239">
                  <c:v>211.16015625</c:v>
                </c:pt>
                <c:pt idx="5240">
                  <c:v>211.16015625</c:v>
                </c:pt>
                <c:pt idx="5241">
                  <c:v>211.20703125</c:v>
                </c:pt>
                <c:pt idx="5242">
                  <c:v>211.1640625</c:v>
                </c:pt>
                <c:pt idx="5243">
                  <c:v>211.19921875</c:v>
                </c:pt>
                <c:pt idx="5244">
                  <c:v>211.1640625</c:v>
                </c:pt>
                <c:pt idx="5245">
                  <c:v>211.1640625</c:v>
                </c:pt>
                <c:pt idx="5246">
                  <c:v>211.1328125</c:v>
                </c:pt>
                <c:pt idx="5247">
                  <c:v>211.1640625</c:v>
                </c:pt>
                <c:pt idx="5248">
                  <c:v>211.29296875</c:v>
                </c:pt>
                <c:pt idx="5249">
                  <c:v>211.13671875</c:v>
                </c:pt>
                <c:pt idx="5250">
                  <c:v>211.1640625</c:v>
                </c:pt>
                <c:pt idx="5251">
                  <c:v>211.1640625</c:v>
                </c:pt>
                <c:pt idx="5252">
                  <c:v>211.19921875</c:v>
                </c:pt>
                <c:pt idx="5253">
                  <c:v>211.16015625</c:v>
                </c:pt>
                <c:pt idx="5254">
                  <c:v>211.16015625</c:v>
                </c:pt>
                <c:pt idx="5255">
                  <c:v>211.1328125</c:v>
                </c:pt>
                <c:pt idx="5256">
                  <c:v>211.1640625</c:v>
                </c:pt>
                <c:pt idx="5257">
                  <c:v>211.1640625</c:v>
                </c:pt>
                <c:pt idx="5258">
                  <c:v>211.12109375</c:v>
                </c:pt>
                <c:pt idx="5259">
                  <c:v>211.1484375</c:v>
                </c:pt>
                <c:pt idx="5260">
                  <c:v>211.1484375</c:v>
                </c:pt>
                <c:pt idx="5261">
                  <c:v>211.1171875</c:v>
                </c:pt>
                <c:pt idx="5262">
                  <c:v>211.18359375</c:v>
                </c:pt>
                <c:pt idx="5263">
                  <c:v>211.14453125</c:v>
                </c:pt>
                <c:pt idx="5264">
                  <c:v>211.21484375</c:v>
                </c:pt>
                <c:pt idx="5265">
                  <c:v>211.17578125</c:v>
                </c:pt>
                <c:pt idx="5266">
                  <c:v>211.1484375</c:v>
                </c:pt>
                <c:pt idx="5267">
                  <c:v>211.17578125</c:v>
                </c:pt>
                <c:pt idx="5268">
                  <c:v>211.1484375</c:v>
                </c:pt>
                <c:pt idx="5269">
                  <c:v>211.14453125</c:v>
                </c:pt>
                <c:pt idx="5270">
                  <c:v>211.14453125</c:v>
                </c:pt>
                <c:pt idx="5271">
                  <c:v>211.1171875</c:v>
                </c:pt>
                <c:pt idx="5272">
                  <c:v>211.1484375</c:v>
                </c:pt>
                <c:pt idx="5273">
                  <c:v>211.18359375</c:v>
                </c:pt>
                <c:pt idx="5274">
                  <c:v>211.125</c:v>
                </c:pt>
                <c:pt idx="5275">
                  <c:v>211.15234375</c:v>
                </c:pt>
                <c:pt idx="5276">
                  <c:v>211.1953125</c:v>
                </c:pt>
                <c:pt idx="5277">
                  <c:v>211.15234375</c:v>
                </c:pt>
                <c:pt idx="5278">
                  <c:v>211.1953125</c:v>
                </c:pt>
                <c:pt idx="5279">
                  <c:v>211.125</c:v>
                </c:pt>
                <c:pt idx="5280">
                  <c:v>211.15234375</c:v>
                </c:pt>
                <c:pt idx="5281">
                  <c:v>211.1953125</c:v>
                </c:pt>
                <c:pt idx="5282">
                  <c:v>211.1953125</c:v>
                </c:pt>
                <c:pt idx="5283">
                  <c:v>211.15234375</c:v>
                </c:pt>
                <c:pt idx="5284">
                  <c:v>211.125</c:v>
                </c:pt>
                <c:pt idx="5285">
                  <c:v>211.15625</c:v>
                </c:pt>
                <c:pt idx="5286">
                  <c:v>211.18359375</c:v>
                </c:pt>
                <c:pt idx="5287">
                  <c:v>211.18359375</c:v>
                </c:pt>
                <c:pt idx="5288">
                  <c:v>211.15234375</c:v>
                </c:pt>
                <c:pt idx="5289">
                  <c:v>211.15234375</c:v>
                </c:pt>
                <c:pt idx="5290">
                  <c:v>211.19140625</c:v>
                </c:pt>
                <c:pt idx="5291">
                  <c:v>211.15234375</c:v>
                </c:pt>
                <c:pt idx="5292">
                  <c:v>211.1875</c:v>
                </c:pt>
                <c:pt idx="5293">
                  <c:v>211.15234375</c:v>
                </c:pt>
                <c:pt idx="5294">
                  <c:v>211.18359375</c:v>
                </c:pt>
                <c:pt idx="5295">
                  <c:v>211.21875</c:v>
                </c:pt>
                <c:pt idx="5296">
                  <c:v>211.15234375</c:v>
                </c:pt>
                <c:pt idx="5297">
                  <c:v>211.125</c:v>
                </c:pt>
                <c:pt idx="5298">
                  <c:v>211.15625</c:v>
                </c:pt>
                <c:pt idx="5299">
                  <c:v>211.15625</c:v>
                </c:pt>
                <c:pt idx="5300">
                  <c:v>211.19140625</c:v>
                </c:pt>
                <c:pt idx="5301">
                  <c:v>211.359375</c:v>
                </c:pt>
                <c:pt idx="5302">
                  <c:v>211.359375</c:v>
                </c:pt>
                <c:pt idx="5303">
                  <c:v>211.33984375</c:v>
                </c:pt>
                <c:pt idx="5304">
                  <c:v>211.33984375</c:v>
                </c:pt>
                <c:pt idx="5305">
                  <c:v>211.3125</c:v>
                </c:pt>
                <c:pt idx="5306">
                  <c:v>211.34375</c:v>
                </c:pt>
                <c:pt idx="5307">
                  <c:v>211.34375</c:v>
                </c:pt>
                <c:pt idx="5308">
                  <c:v>211.33984375</c:v>
                </c:pt>
                <c:pt idx="5309">
                  <c:v>211.33984375</c:v>
                </c:pt>
                <c:pt idx="5310">
                  <c:v>211.29296875</c:v>
                </c:pt>
                <c:pt idx="5311">
                  <c:v>212.8671875</c:v>
                </c:pt>
                <c:pt idx="5312">
                  <c:v>212.8984375</c:v>
                </c:pt>
                <c:pt idx="5313">
                  <c:v>211.40234375</c:v>
                </c:pt>
                <c:pt idx="5314">
                  <c:v>211.34375</c:v>
                </c:pt>
                <c:pt idx="5315">
                  <c:v>211.3125</c:v>
                </c:pt>
                <c:pt idx="5316">
                  <c:v>212.86328125</c:v>
                </c:pt>
                <c:pt idx="5317">
                  <c:v>211.40234375</c:v>
                </c:pt>
                <c:pt idx="5318">
                  <c:v>211.359375</c:v>
                </c:pt>
                <c:pt idx="5319">
                  <c:v>211.359375</c:v>
                </c:pt>
                <c:pt idx="5320">
                  <c:v>211.31640625</c:v>
                </c:pt>
                <c:pt idx="5321">
                  <c:v>212.8046875</c:v>
                </c:pt>
                <c:pt idx="5322">
                  <c:v>211.390625</c:v>
                </c:pt>
                <c:pt idx="5323">
                  <c:v>211.48046875</c:v>
                </c:pt>
                <c:pt idx="5324">
                  <c:v>211.359375</c:v>
                </c:pt>
                <c:pt idx="5325">
                  <c:v>211.328125</c:v>
                </c:pt>
                <c:pt idx="5326">
                  <c:v>211.3515625</c:v>
                </c:pt>
                <c:pt idx="5327">
                  <c:v>211.484375</c:v>
                </c:pt>
                <c:pt idx="5328">
                  <c:v>211.32421875</c:v>
                </c:pt>
                <c:pt idx="5329">
                  <c:v>211.35546875</c:v>
                </c:pt>
                <c:pt idx="5330">
                  <c:v>211.3828125</c:v>
                </c:pt>
                <c:pt idx="5331">
                  <c:v>211.35546875</c:v>
                </c:pt>
                <c:pt idx="5332">
                  <c:v>211.3671875</c:v>
                </c:pt>
                <c:pt idx="5333">
                  <c:v>211.3671875</c:v>
                </c:pt>
                <c:pt idx="5334">
                  <c:v>211.3671875</c:v>
                </c:pt>
                <c:pt idx="5335">
                  <c:v>211.3671875</c:v>
                </c:pt>
                <c:pt idx="5336">
                  <c:v>211.3671875</c:v>
                </c:pt>
                <c:pt idx="5337">
                  <c:v>211.4296875</c:v>
                </c:pt>
                <c:pt idx="5338">
                  <c:v>211.35546875</c:v>
                </c:pt>
                <c:pt idx="5339">
                  <c:v>211.34375</c:v>
                </c:pt>
                <c:pt idx="5340">
                  <c:v>211.34375</c:v>
                </c:pt>
                <c:pt idx="5341">
                  <c:v>211.34375</c:v>
                </c:pt>
                <c:pt idx="5342">
                  <c:v>211.37890625</c:v>
                </c:pt>
                <c:pt idx="5343">
                  <c:v>211.3515625</c:v>
                </c:pt>
                <c:pt idx="5344">
                  <c:v>211.35546875</c:v>
                </c:pt>
                <c:pt idx="5345">
                  <c:v>211.3515625</c:v>
                </c:pt>
                <c:pt idx="5346">
                  <c:v>211.39453125</c:v>
                </c:pt>
                <c:pt idx="5347">
                  <c:v>211.3515625</c:v>
                </c:pt>
                <c:pt idx="5348">
                  <c:v>211.3203125</c:v>
                </c:pt>
                <c:pt idx="5349">
                  <c:v>211.34765625</c:v>
                </c:pt>
                <c:pt idx="5350">
                  <c:v>211.34765625</c:v>
                </c:pt>
                <c:pt idx="5351">
                  <c:v>211.34375</c:v>
                </c:pt>
                <c:pt idx="5352">
                  <c:v>211.37890625</c:v>
                </c:pt>
                <c:pt idx="5353">
                  <c:v>211.3515625</c:v>
                </c:pt>
                <c:pt idx="5354">
                  <c:v>211.34375</c:v>
                </c:pt>
                <c:pt idx="5355">
                  <c:v>211.34375</c:v>
                </c:pt>
                <c:pt idx="5356">
                  <c:v>211.37109375</c:v>
                </c:pt>
                <c:pt idx="5357">
                  <c:v>211.37109375</c:v>
                </c:pt>
                <c:pt idx="5358">
                  <c:v>211.30859375</c:v>
                </c:pt>
                <c:pt idx="5359">
                  <c:v>211.3828125</c:v>
                </c:pt>
                <c:pt idx="5360">
                  <c:v>211.33984375</c:v>
                </c:pt>
                <c:pt idx="5361">
                  <c:v>211.3125</c:v>
                </c:pt>
                <c:pt idx="5362">
                  <c:v>211.34375</c:v>
                </c:pt>
                <c:pt idx="5363">
                  <c:v>211.34375</c:v>
                </c:pt>
                <c:pt idx="5364">
                  <c:v>211.34375</c:v>
                </c:pt>
                <c:pt idx="5365">
                  <c:v>211.34375</c:v>
                </c:pt>
                <c:pt idx="5366">
                  <c:v>211.3125</c:v>
                </c:pt>
                <c:pt idx="5367">
                  <c:v>211.33984375</c:v>
                </c:pt>
                <c:pt idx="5368">
                  <c:v>211.390625</c:v>
                </c:pt>
                <c:pt idx="5369">
                  <c:v>211.30078125</c:v>
                </c:pt>
                <c:pt idx="5370">
                  <c:v>211.36328125</c:v>
                </c:pt>
                <c:pt idx="5371">
                  <c:v>211.40234375</c:v>
                </c:pt>
                <c:pt idx="5372">
                  <c:v>211.33203125</c:v>
                </c:pt>
                <c:pt idx="5373">
                  <c:v>211.33203125</c:v>
                </c:pt>
                <c:pt idx="5374">
                  <c:v>211.37109375</c:v>
                </c:pt>
                <c:pt idx="5375">
                  <c:v>211.375</c:v>
                </c:pt>
                <c:pt idx="5376">
                  <c:v>211.33203125</c:v>
                </c:pt>
                <c:pt idx="5377">
                  <c:v>211.37109375</c:v>
                </c:pt>
                <c:pt idx="5378">
                  <c:v>211.33203125</c:v>
                </c:pt>
                <c:pt idx="5379">
                  <c:v>211.359375</c:v>
                </c:pt>
                <c:pt idx="5380">
                  <c:v>211.35546875</c:v>
                </c:pt>
                <c:pt idx="5381">
                  <c:v>211.35546875</c:v>
                </c:pt>
                <c:pt idx="5382">
                  <c:v>211.328125</c:v>
                </c:pt>
                <c:pt idx="5383">
                  <c:v>211.328125</c:v>
                </c:pt>
                <c:pt idx="5384">
                  <c:v>211.3359375</c:v>
                </c:pt>
                <c:pt idx="5385">
                  <c:v>211.3359375</c:v>
                </c:pt>
                <c:pt idx="5386">
                  <c:v>211.3046875</c:v>
                </c:pt>
                <c:pt idx="5387">
                  <c:v>211.33203125</c:v>
                </c:pt>
                <c:pt idx="5388">
                  <c:v>211.36328125</c:v>
                </c:pt>
                <c:pt idx="5389">
                  <c:v>211.40234375</c:v>
                </c:pt>
                <c:pt idx="5390">
                  <c:v>211.33203125</c:v>
                </c:pt>
                <c:pt idx="5391">
                  <c:v>211.3046875</c:v>
                </c:pt>
                <c:pt idx="5392">
                  <c:v>211.3359375</c:v>
                </c:pt>
                <c:pt idx="5393">
                  <c:v>211.3359375</c:v>
                </c:pt>
                <c:pt idx="5394">
                  <c:v>211.3046875</c:v>
                </c:pt>
                <c:pt idx="5395">
                  <c:v>211.328125</c:v>
                </c:pt>
                <c:pt idx="5396">
                  <c:v>211.328125</c:v>
                </c:pt>
                <c:pt idx="5397">
                  <c:v>211.32421875</c:v>
                </c:pt>
                <c:pt idx="5398">
                  <c:v>211.32421875</c:v>
                </c:pt>
                <c:pt idx="5399">
                  <c:v>211.30078125</c:v>
                </c:pt>
                <c:pt idx="5400">
                  <c:v>211.33203125</c:v>
                </c:pt>
                <c:pt idx="5401">
                  <c:v>211.375</c:v>
                </c:pt>
                <c:pt idx="5402">
                  <c:v>211.33203125</c:v>
                </c:pt>
                <c:pt idx="5403">
                  <c:v>211.375</c:v>
                </c:pt>
                <c:pt idx="5404">
                  <c:v>211.33984375</c:v>
                </c:pt>
                <c:pt idx="5405">
                  <c:v>211.33203125</c:v>
                </c:pt>
                <c:pt idx="5406">
                  <c:v>211.33203125</c:v>
                </c:pt>
                <c:pt idx="5407">
                  <c:v>211.3046875</c:v>
                </c:pt>
                <c:pt idx="5408">
                  <c:v>211.3359375</c:v>
                </c:pt>
                <c:pt idx="5409">
                  <c:v>211.3359375</c:v>
                </c:pt>
                <c:pt idx="5410">
                  <c:v>211.3046875</c:v>
                </c:pt>
                <c:pt idx="5411">
                  <c:v>211.3671875</c:v>
                </c:pt>
                <c:pt idx="5412">
                  <c:v>211.33203125</c:v>
                </c:pt>
                <c:pt idx="5413">
                  <c:v>211.3671875</c:v>
                </c:pt>
                <c:pt idx="5414">
                  <c:v>211.328125</c:v>
                </c:pt>
                <c:pt idx="5415">
                  <c:v>211.30078125</c:v>
                </c:pt>
                <c:pt idx="5416">
                  <c:v>211.359375</c:v>
                </c:pt>
                <c:pt idx="5417">
                  <c:v>211.359375</c:v>
                </c:pt>
                <c:pt idx="5418">
                  <c:v>211.37109375</c:v>
                </c:pt>
                <c:pt idx="5419">
                  <c:v>211.35546875</c:v>
                </c:pt>
                <c:pt idx="5420">
                  <c:v>211.37109375</c:v>
                </c:pt>
                <c:pt idx="5421">
                  <c:v>211.37109375</c:v>
                </c:pt>
                <c:pt idx="5422">
                  <c:v>211.375</c:v>
                </c:pt>
                <c:pt idx="5423">
                  <c:v>211.37890625</c:v>
                </c:pt>
                <c:pt idx="5424">
                  <c:v>211.3359375</c:v>
                </c:pt>
                <c:pt idx="5425">
                  <c:v>211.3359375</c:v>
                </c:pt>
                <c:pt idx="5426">
                  <c:v>211.33203125</c:v>
                </c:pt>
                <c:pt idx="5427">
                  <c:v>211.33203125</c:v>
                </c:pt>
                <c:pt idx="5428">
                  <c:v>211.375</c:v>
                </c:pt>
                <c:pt idx="5429">
                  <c:v>211.33203125</c:v>
                </c:pt>
                <c:pt idx="5430">
                  <c:v>211.33203125</c:v>
                </c:pt>
                <c:pt idx="5431">
                  <c:v>211.3359375</c:v>
                </c:pt>
                <c:pt idx="5432">
                  <c:v>211.4140625</c:v>
                </c:pt>
                <c:pt idx="5433">
                  <c:v>211.3359375</c:v>
                </c:pt>
                <c:pt idx="5434">
                  <c:v>211.3359375</c:v>
                </c:pt>
                <c:pt idx="5435">
                  <c:v>211.3359375</c:v>
                </c:pt>
                <c:pt idx="5436">
                  <c:v>211.3046875</c:v>
                </c:pt>
                <c:pt idx="5437">
                  <c:v>211.42578125</c:v>
                </c:pt>
                <c:pt idx="5438">
                  <c:v>211.33984375</c:v>
                </c:pt>
                <c:pt idx="5439">
                  <c:v>211.33984375</c:v>
                </c:pt>
                <c:pt idx="5440">
                  <c:v>211.33984375</c:v>
                </c:pt>
                <c:pt idx="5441">
                  <c:v>211.33984375</c:v>
                </c:pt>
                <c:pt idx="5442">
                  <c:v>211.46875</c:v>
                </c:pt>
                <c:pt idx="5443">
                  <c:v>211.48046875</c:v>
                </c:pt>
                <c:pt idx="5444">
                  <c:v>211.30859375</c:v>
                </c:pt>
                <c:pt idx="5445">
                  <c:v>211.33984375</c:v>
                </c:pt>
                <c:pt idx="5446">
                  <c:v>211.4140625</c:v>
                </c:pt>
                <c:pt idx="5447">
                  <c:v>211.41015625</c:v>
                </c:pt>
                <c:pt idx="5448">
                  <c:v>211.44140625</c:v>
                </c:pt>
                <c:pt idx="5449">
                  <c:v>211.3984375</c:v>
                </c:pt>
                <c:pt idx="5450">
                  <c:v>211.3359375</c:v>
                </c:pt>
                <c:pt idx="5451">
                  <c:v>211.3359375</c:v>
                </c:pt>
                <c:pt idx="5452">
                  <c:v>211.4140625</c:v>
                </c:pt>
                <c:pt idx="5453">
                  <c:v>211.3671875</c:v>
                </c:pt>
                <c:pt idx="5454">
                  <c:v>211.33984375</c:v>
                </c:pt>
                <c:pt idx="5455">
                  <c:v>211.33984375</c:v>
                </c:pt>
                <c:pt idx="5456">
                  <c:v>211.33984375</c:v>
                </c:pt>
                <c:pt idx="5457">
                  <c:v>211.33984375</c:v>
                </c:pt>
                <c:pt idx="5458">
                  <c:v>211.3828125</c:v>
                </c:pt>
                <c:pt idx="5459">
                  <c:v>211.33984375</c:v>
                </c:pt>
                <c:pt idx="5460">
                  <c:v>211.30859375</c:v>
                </c:pt>
                <c:pt idx="5461">
                  <c:v>211.3359375</c:v>
                </c:pt>
                <c:pt idx="5462">
                  <c:v>211.37890625</c:v>
                </c:pt>
                <c:pt idx="5463">
                  <c:v>211.37890625</c:v>
                </c:pt>
                <c:pt idx="5464">
                  <c:v>211.3359375</c:v>
                </c:pt>
                <c:pt idx="5465">
                  <c:v>211.375</c:v>
                </c:pt>
                <c:pt idx="5466">
                  <c:v>211.33984375</c:v>
                </c:pt>
                <c:pt idx="5467">
                  <c:v>211.33984375</c:v>
                </c:pt>
                <c:pt idx="5468">
                  <c:v>211.37109375</c:v>
                </c:pt>
                <c:pt idx="5469">
                  <c:v>211.37109375</c:v>
                </c:pt>
                <c:pt idx="5470">
                  <c:v>211.33984375</c:v>
                </c:pt>
                <c:pt idx="5471">
                  <c:v>211.34765625</c:v>
                </c:pt>
                <c:pt idx="5472">
                  <c:v>211.40625</c:v>
                </c:pt>
                <c:pt idx="5473">
                  <c:v>211.3671875</c:v>
                </c:pt>
                <c:pt idx="5474">
                  <c:v>211.3359375</c:v>
                </c:pt>
                <c:pt idx="5475">
                  <c:v>211.36328125</c:v>
                </c:pt>
                <c:pt idx="5476">
                  <c:v>211.3359375</c:v>
                </c:pt>
                <c:pt idx="5477">
                  <c:v>211.30859375</c:v>
                </c:pt>
                <c:pt idx="5478">
                  <c:v>211.3359375</c:v>
                </c:pt>
                <c:pt idx="5479">
                  <c:v>211.3359375</c:v>
                </c:pt>
                <c:pt idx="5480">
                  <c:v>211.3359375</c:v>
                </c:pt>
                <c:pt idx="5481">
                  <c:v>211.3359375</c:v>
                </c:pt>
                <c:pt idx="5482">
                  <c:v>211.37890625</c:v>
                </c:pt>
                <c:pt idx="5483">
                  <c:v>211.3359375</c:v>
                </c:pt>
                <c:pt idx="5484">
                  <c:v>211.3359375</c:v>
                </c:pt>
                <c:pt idx="5485">
                  <c:v>211.33984375</c:v>
                </c:pt>
                <c:pt idx="5486">
                  <c:v>211.33984375</c:v>
                </c:pt>
                <c:pt idx="5487">
                  <c:v>211.37890625</c:v>
                </c:pt>
                <c:pt idx="5488">
                  <c:v>211.37890625</c:v>
                </c:pt>
                <c:pt idx="5489">
                  <c:v>211.37890625</c:v>
                </c:pt>
                <c:pt idx="5490">
                  <c:v>211.33984375</c:v>
                </c:pt>
                <c:pt idx="5491">
                  <c:v>211.37109375</c:v>
                </c:pt>
                <c:pt idx="5492">
                  <c:v>211.3359375</c:v>
                </c:pt>
                <c:pt idx="5493">
                  <c:v>211.30859375</c:v>
                </c:pt>
                <c:pt idx="5494">
                  <c:v>211.3828125</c:v>
                </c:pt>
                <c:pt idx="5495">
                  <c:v>211.33984375</c:v>
                </c:pt>
                <c:pt idx="5496">
                  <c:v>212.81640625</c:v>
                </c:pt>
                <c:pt idx="5497">
                  <c:v>211.390625</c:v>
                </c:pt>
                <c:pt idx="5498">
                  <c:v>211.390625</c:v>
                </c:pt>
                <c:pt idx="5499">
                  <c:v>211.33203125</c:v>
                </c:pt>
                <c:pt idx="5500">
                  <c:v>211.33984375</c:v>
                </c:pt>
                <c:pt idx="5501">
                  <c:v>211.33984375</c:v>
                </c:pt>
                <c:pt idx="5502">
                  <c:v>211.30859375</c:v>
                </c:pt>
                <c:pt idx="5503">
                  <c:v>211.3828125</c:v>
                </c:pt>
                <c:pt idx="5504">
                  <c:v>211.40625</c:v>
                </c:pt>
                <c:pt idx="5505">
                  <c:v>211.3671875</c:v>
                </c:pt>
                <c:pt idx="5506">
                  <c:v>211.375</c:v>
                </c:pt>
                <c:pt idx="5507">
                  <c:v>211.30859375</c:v>
                </c:pt>
                <c:pt idx="5508">
                  <c:v>211.33984375</c:v>
                </c:pt>
                <c:pt idx="5509">
                  <c:v>211.33984375</c:v>
                </c:pt>
                <c:pt idx="5510">
                  <c:v>211.375</c:v>
                </c:pt>
                <c:pt idx="5511">
                  <c:v>211.33984375</c:v>
                </c:pt>
                <c:pt idx="5512">
                  <c:v>211.41015625</c:v>
                </c:pt>
                <c:pt idx="5513">
                  <c:v>211.3671875</c:v>
                </c:pt>
                <c:pt idx="5514">
                  <c:v>211.3359375</c:v>
                </c:pt>
                <c:pt idx="5515">
                  <c:v>211.37109375</c:v>
                </c:pt>
                <c:pt idx="5516">
                  <c:v>211.328125</c:v>
                </c:pt>
                <c:pt idx="5517">
                  <c:v>211.33984375</c:v>
                </c:pt>
                <c:pt idx="5518">
                  <c:v>211.328125</c:v>
                </c:pt>
                <c:pt idx="5519">
                  <c:v>211.375</c:v>
                </c:pt>
                <c:pt idx="5520">
                  <c:v>211.3359375</c:v>
                </c:pt>
                <c:pt idx="5521">
                  <c:v>211.3671875</c:v>
                </c:pt>
                <c:pt idx="5522">
                  <c:v>211.3828125</c:v>
                </c:pt>
                <c:pt idx="5523">
                  <c:v>211.30859375</c:v>
                </c:pt>
                <c:pt idx="5524">
                  <c:v>211.33984375</c:v>
                </c:pt>
                <c:pt idx="5525">
                  <c:v>211.33984375</c:v>
                </c:pt>
                <c:pt idx="5526">
                  <c:v>211.33984375</c:v>
                </c:pt>
                <c:pt idx="5527">
                  <c:v>211.36328125</c:v>
                </c:pt>
                <c:pt idx="5528">
                  <c:v>211.36328125</c:v>
                </c:pt>
                <c:pt idx="5529">
                  <c:v>211.359375</c:v>
                </c:pt>
                <c:pt idx="5530">
                  <c:v>211.328125</c:v>
                </c:pt>
                <c:pt idx="5531">
                  <c:v>211.328125</c:v>
                </c:pt>
                <c:pt idx="5532">
                  <c:v>211.328125</c:v>
                </c:pt>
                <c:pt idx="5533">
                  <c:v>211.328125</c:v>
                </c:pt>
                <c:pt idx="5534">
                  <c:v>211.3046875</c:v>
                </c:pt>
                <c:pt idx="5535">
                  <c:v>211.33203125</c:v>
                </c:pt>
                <c:pt idx="5536">
                  <c:v>211.33203125</c:v>
                </c:pt>
                <c:pt idx="5537">
                  <c:v>211.33203125</c:v>
                </c:pt>
                <c:pt idx="5538">
                  <c:v>211.3359375</c:v>
                </c:pt>
                <c:pt idx="5539">
                  <c:v>211.375</c:v>
                </c:pt>
                <c:pt idx="5540">
                  <c:v>211.3359375</c:v>
                </c:pt>
                <c:pt idx="5541">
                  <c:v>211.3359375</c:v>
                </c:pt>
                <c:pt idx="5542">
                  <c:v>211.3359375</c:v>
                </c:pt>
                <c:pt idx="5543">
                  <c:v>211.3359375</c:v>
                </c:pt>
                <c:pt idx="5544">
                  <c:v>211.375</c:v>
                </c:pt>
                <c:pt idx="5545">
                  <c:v>211.33984375</c:v>
                </c:pt>
                <c:pt idx="5546">
                  <c:v>211.33984375</c:v>
                </c:pt>
                <c:pt idx="5547">
                  <c:v>211.3671875</c:v>
                </c:pt>
                <c:pt idx="5548">
                  <c:v>211.44140625</c:v>
                </c:pt>
                <c:pt idx="5549">
                  <c:v>211.421875</c:v>
                </c:pt>
                <c:pt idx="5550">
                  <c:v>211.34765625</c:v>
                </c:pt>
                <c:pt idx="5551">
                  <c:v>211.34765625</c:v>
                </c:pt>
                <c:pt idx="5552">
                  <c:v>211.34765625</c:v>
                </c:pt>
                <c:pt idx="5553">
                  <c:v>211.34765625</c:v>
                </c:pt>
                <c:pt idx="5554">
                  <c:v>211.34765625</c:v>
                </c:pt>
                <c:pt idx="5555">
                  <c:v>211.3828125</c:v>
                </c:pt>
                <c:pt idx="5556">
                  <c:v>211.3359375</c:v>
                </c:pt>
                <c:pt idx="5557">
                  <c:v>211.3359375</c:v>
                </c:pt>
                <c:pt idx="5558">
                  <c:v>211.375</c:v>
                </c:pt>
                <c:pt idx="5559">
                  <c:v>211.33984375</c:v>
                </c:pt>
                <c:pt idx="5560">
                  <c:v>211.3671875</c:v>
                </c:pt>
                <c:pt idx="5561">
                  <c:v>211.3671875</c:v>
                </c:pt>
                <c:pt idx="5562">
                  <c:v>211.3359375</c:v>
                </c:pt>
                <c:pt idx="5563">
                  <c:v>211.3359375</c:v>
                </c:pt>
                <c:pt idx="5564">
                  <c:v>211.36328125</c:v>
                </c:pt>
                <c:pt idx="5565">
                  <c:v>211.36328125</c:v>
                </c:pt>
                <c:pt idx="5566">
                  <c:v>212.9296875</c:v>
                </c:pt>
                <c:pt idx="5567">
                  <c:v>211.3984375</c:v>
                </c:pt>
                <c:pt idx="5568">
                  <c:v>211.3984375</c:v>
                </c:pt>
                <c:pt idx="5569">
                  <c:v>211.3515625</c:v>
                </c:pt>
                <c:pt idx="5570">
                  <c:v>211.32421875</c:v>
                </c:pt>
                <c:pt idx="5571">
                  <c:v>211.37109375</c:v>
                </c:pt>
                <c:pt idx="5572">
                  <c:v>211.375</c:v>
                </c:pt>
                <c:pt idx="5573">
                  <c:v>211.33203125</c:v>
                </c:pt>
                <c:pt idx="5574">
                  <c:v>211.359375</c:v>
                </c:pt>
                <c:pt idx="5575">
                  <c:v>211.359375</c:v>
                </c:pt>
                <c:pt idx="5576">
                  <c:v>211.4296875</c:v>
                </c:pt>
                <c:pt idx="5577">
                  <c:v>211.35546875</c:v>
                </c:pt>
                <c:pt idx="5578">
                  <c:v>211.38671875</c:v>
                </c:pt>
                <c:pt idx="5579">
                  <c:v>211.390625</c:v>
                </c:pt>
                <c:pt idx="5580">
                  <c:v>211.41796875</c:v>
                </c:pt>
                <c:pt idx="5581">
                  <c:v>211.4609375</c:v>
                </c:pt>
                <c:pt idx="5582">
                  <c:v>211.40234375</c:v>
                </c:pt>
                <c:pt idx="5583">
                  <c:v>211.36328125</c:v>
                </c:pt>
                <c:pt idx="5584">
                  <c:v>211.33984375</c:v>
                </c:pt>
                <c:pt idx="5585">
                  <c:v>211.3671875</c:v>
                </c:pt>
                <c:pt idx="5586">
                  <c:v>211.37109375</c:v>
                </c:pt>
                <c:pt idx="5587">
                  <c:v>211.296875</c:v>
                </c:pt>
                <c:pt idx="5588">
                  <c:v>211.35546875</c:v>
                </c:pt>
                <c:pt idx="5589">
                  <c:v>211.35546875</c:v>
                </c:pt>
                <c:pt idx="5590">
                  <c:v>211.359375</c:v>
                </c:pt>
                <c:pt idx="5591">
                  <c:v>211.359375</c:v>
                </c:pt>
                <c:pt idx="5592">
                  <c:v>211.375</c:v>
                </c:pt>
                <c:pt idx="5593">
                  <c:v>211.3359375</c:v>
                </c:pt>
                <c:pt idx="5594">
                  <c:v>211.359375</c:v>
                </c:pt>
                <c:pt idx="5595">
                  <c:v>211.359375</c:v>
                </c:pt>
                <c:pt idx="5596">
                  <c:v>211.3828125</c:v>
                </c:pt>
                <c:pt idx="5597">
                  <c:v>211.359375</c:v>
                </c:pt>
                <c:pt idx="5598">
                  <c:v>211.359375</c:v>
                </c:pt>
                <c:pt idx="5599">
                  <c:v>211.359375</c:v>
                </c:pt>
                <c:pt idx="5600">
                  <c:v>211.3359375</c:v>
                </c:pt>
                <c:pt idx="5601">
                  <c:v>212.86328125</c:v>
                </c:pt>
                <c:pt idx="5602">
                  <c:v>211.36328125</c:v>
                </c:pt>
                <c:pt idx="5603">
                  <c:v>211.359375</c:v>
                </c:pt>
                <c:pt idx="5604">
                  <c:v>211.4609375</c:v>
                </c:pt>
                <c:pt idx="5605">
                  <c:v>211.30859375</c:v>
                </c:pt>
                <c:pt idx="5606">
                  <c:v>211.33984375</c:v>
                </c:pt>
                <c:pt idx="5607">
                  <c:v>211.33984375</c:v>
                </c:pt>
                <c:pt idx="5608">
                  <c:v>211.37109375</c:v>
                </c:pt>
                <c:pt idx="5609">
                  <c:v>211.37109375</c:v>
                </c:pt>
                <c:pt idx="5610">
                  <c:v>211.3046875</c:v>
                </c:pt>
                <c:pt idx="5611">
                  <c:v>211.46484375</c:v>
                </c:pt>
                <c:pt idx="5612">
                  <c:v>211.36328125</c:v>
                </c:pt>
                <c:pt idx="5613">
                  <c:v>211.36328125</c:v>
                </c:pt>
                <c:pt idx="5614">
                  <c:v>212.87109375</c:v>
                </c:pt>
                <c:pt idx="5615">
                  <c:v>212.78125</c:v>
                </c:pt>
                <c:pt idx="5616">
                  <c:v>211.38671875</c:v>
                </c:pt>
                <c:pt idx="5617">
                  <c:v>211.38671875</c:v>
                </c:pt>
                <c:pt idx="5618">
                  <c:v>211.38671875</c:v>
                </c:pt>
                <c:pt idx="5619">
                  <c:v>211.38671875</c:v>
                </c:pt>
                <c:pt idx="5620">
                  <c:v>211.3359375</c:v>
                </c:pt>
                <c:pt idx="5621">
                  <c:v>211.3671875</c:v>
                </c:pt>
                <c:pt idx="5622">
                  <c:v>211.33984375</c:v>
                </c:pt>
                <c:pt idx="5623">
                  <c:v>211.30859375</c:v>
                </c:pt>
                <c:pt idx="5624">
                  <c:v>211.37109375</c:v>
                </c:pt>
                <c:pt idx="5625">
                  <c:v>211.3359375</c:v>
                </c:pt>
                <c:pt idx="5626">
                  <c:v>211.37890625</c:v>
                </c:pt>
                <c:pt idx="5627">
                  <c:v>211.3203125</c:v>
                </c:pt>
                <c:pt idx="5628">
                  <c:v>211.390625</c:v>
                </c:pt>
                <c:pt idx="5629">
                  <c:v>211.39453125</c:v>
                </c:pt>
                <c:pt idx="5630">
                  <c:v>211.3515625</c:v>
                </c:pt>
                <c:pt idx="5631">
                  <c:v>211.32421875</c:v>
                </c:pt>
                <c:pt idx="5632">
                  <c:v>211.7578125</c:v>
                </c:pt>
                <c:pt idx="5633">
                  <c:v>211.35546875</c:v>
                </c:pt>
                <c:pt idx="5634">
                  <c:v>211.37109375</c:v>
                </c:pt>
                <c:pt idx="5635">
                  <c:v>211.375</c:v>
                </c:pt>
                <c:pt idx="5636">
                  <c:v>211.328125</c:v>
                </c:pt>
                <c:pt idx="5637">
                  <c:v>211.328125</c:v>
                </c:pt>
                <c:pt idx="5638">
                  <c:v>211.35546875</c:v>
                </c:pt>
                <c:pt idx="5639">
                  <c:v>211.32421875</c:v>
                </c:pt>
                <c:pt idx="5640">
                  <c:v>211.328125</c:v>
                </c:pt>
                <c:pt idx="5641">
                  <c:v>211.328125</c:v>
                </c:pt>
                <c:pt idx="5642">
                  <c:v>211.40234375</c:v>
                </c:pt>
                <c:pt idx="5643">
                  <c:v>211.40234375</c:v>
                </c:pt>
                <c:pt idx="5644">
                  <c:v>211.33203125</c:v>
                </c:pt>
                <c:pt idx="5645">
                  <c:v>211.33203125</c:v>
                </c:pt>
                <c:pt idx="5646">
                  <c:v>211.33203125</c:v>
                </c:pt>
                <c:pt idx="5647">
                  <c:v>211.3671875</c:v>
                </c:pt>
                <c:pt idx="5648">
                  <c:v>211.328125</c:v>
                </c:pt>
                <c:pt idx="5649">
                  <c:v>211.30078125</c:v>
                </c:pt>
                <c:pt idx="5650">
                  <c:v>211.33203125</c:v>
                </c:pt>
                <c:pt idx="5651">
                  <c:v>211.37109375</c:v>
                </c:pt>
                <c:pt idx="5652">
                  <c:v>211.3046875</c:v>
                </c:pt>
                <c:pt idx="5653">
                  <c:v>211.37109375</c:v>
                </c:pt>
                <c:pt idx="5654">
                  <c:v>211.359375</c:v>
                </c:pt>
                <c:pt idx="5655">
                  <c:v>211.36328125</c:v>
                </c:pt>
                <c:pt idx="5656">
                  <c:v>211.33203125</c:v>
                </c:pt>
                <c:pt idx="5657">
                  <c:v>211.30078125</c:v>
                </c:pt>
                <c:pt idx="5658">
                  <c:v>211.36328125</c:v>
                </c:pt>
                <c:pt idx="5659">
                  <c:v>211.36328125</c:v>
                </c:pt>
                <c:pt idx="5660">
                  <c:v>211.328125</c:v>
                </c:pt>
                <c:pt idx="5661">
                  <c:v>211.328125</c:v>
                </c:pt>
                <c:pt idx="5662">
                  <c:v>211.296875</c:v>
                </c:pt>
                <c:pt idx="5663">
                  <c:v>211.32421875</c:v>
                </c:pt>
                <c:pt idx="5664">
                  <c:v>211.32421875</c:v>
                </c:pt>
                <c:pt idx="5665">
                  <c:v>211.3671875</c:v>
                </c:pt>
                <c:pt idx="5666">
                  <c:v>211.33984375</c:v>
                </c:pt>
                <c:pt idx="5667">
                  <c:v>211.33984375</c:v>
                </c:pt>
                <c:pt idx="5668">
                  <c:v>211.34375</c:v>
                </c:pt>
                <c:pt idx="5669">
                  <c:v>211.34375</c:v>
                </c:pt>
                <c:pt idx="5670">
                  <c:v>211.30078125</c:v>
                </c:pt>
                <c:pt idx="5671">
                  <c:v>211.33203125</c:v>
                </c:pt>
                <c:pt idx="5672">
                  <c:v>211.33203125</c:v>
                </c:pt>
                <c:pt idx="5673">
                  <c:v>211.33984375</c:v>
                </c:pt>
                <c:pt idx="5674">
                  <c:v>211.33203125</c:v>
                </c:pt>
                <c:pt idx="5675">
                  <c:v>211.37109375</c:v>
                </c:pt>
                <c:pt idx="5676">
                  <c:v>211.30078125</c:v>
                </c:pt>
                <c:pt idx="5677">
                  <c:v>211.375</c:v>
                </c:pt>
                <c:pt idx="5678">
                  <c:v>211.33203125</c:v>
                </c:pt>
                <c:pt idx="5679">
                  <c:v>211.328125</c:v>
                </c:pt>
                <c:pt idx="5680">
                  <c:v>211.359375</c:v>
                </c:pt>
                <c:pt idx="5681">
                  <c:v>211.328125</c:v>
                </c:pt>
                <c:pt idx="5682">
                  <c:v>211.359375</c:v>
                </c:pt>
                <c:pt idx="5683">
                  <c:v>211.359375</c:v>
                </c:pt>
                <c:pt idx="5684">
                  <c:v>211.30078125</c:v>
                </c:pt>
                <c:pt idx="5685">
                  <c:v>211.328125</c:v>
                </c:pt>
                <c:pt idx="5686">
                  <c:v>211.328125</c:v>
                </c:pt>
                <c:pt idx="5687">
                  <c:v>211.328125</c:v>
                </c:pt>
                <c:pt idx="5688">
                  <c:v>211.37890625</c:v>
                </c:pt>
                <c:pt idx="5689">
                  <c:v>211.30078125</c:v>
                </c:pt>
                <c:pt idx="5690">
                  <c:v>211.33203125</c:v>
                </c:pt>
                <c:pt idx="5691">
                  <c:v>211.33203125</c:v>
                </c:pt>
                <c:pt idx="5692">
                  <c:v>272.1640625</c:v>
                </c:pt>
                <c:pt idx="5693">
                  <c:v>272.62890625</c:v>
                </c:pt>
                <c:pt idx="5694">
                  <c:v>211.82421875</c:v>
                </c:pt>
                <c:pt idx="5695">
                  <c:v>211.8125</c:v>
                </c:pt>
                <c:pt idx="5696">
                  <c:v>211.8125</c:v>
                </c:pt>
                <c:pt idx="5697">
                  <c:v>211.7734375</c:v>
                </c:pt>
                <c:pt idx="5698">
                  <c:v>213.27734375</c:v>
                </c:pt>
                <c:pt idx="5699">
                  <c:v>211.8359375</c:v>
                </c:pt>
                <c:pt idx="5700">
                  <c:v>211.8046875</c:v>
                </c:pt>
                <c:pt idx="5701">
                  <c:v>211.8359375</c:v>
                </c:pt>
                <c:pt idx="5702">
                  <c:v>211.83984375</c:v>
                </c:pt>
                <c:pt idx="5703">
                  <c:v>211.875</c:v>
                </c:pt>
                <c:pt idx="5704">
                  <c:v>211.80859375</c:v>
                </c:pt>
                <c:pt idx="5705">
                  <c:v>211.80859375</c:v>
                </c:pt>
                <c:pt idx="5706">
                  <c:v>211.8828125</c:v>
                </c:pt>
                <c:pt idx="5707">
                  <c:v>211.84375</c:v>
                </c:pt>
                <c:pt idx="5708">
                  <c:v>211.8125</c:v>
                </c:pt>
                <c:pt idx="5709">
                  <c:v>211.8125</c:v>
                </c:pt>
                <c:pt idx="5710">
                  <c:v>211.8125</c:v>
                </c:pt>
                <c:pt idx="5711">
                  <c:v>211.81640625</c:v>
                </c:pt>
                <c:pt idx="5712">
                  <c:v>211.91015625</c:v>
                </c:pt>
                <c:pt idx="5713">
                  <c:v>211.9140625</c:v>
                </c:pt>
                <c:pt idx="5714">
                  <c:v>211.921875</c:v>
                </c:pt>
                <c:pt idx="5715">
                  <c:v>211.85546875</c:v>
                </c:pt>
                <c:pt idx="5716">
                  <c:v>211.859375</c:v>
                </c:pt>
                <c:pt idx="5717">
                  <c:v>211.87890625</c:v>
                </c:pt>
                <c:pt idx="5718">
                  <c:v>211.90234375</c:v>
                </c:pt>
                <c:pt idx="5719">
                  <c:v>211.90234375</c:v>
                </c:pt>
                <c:pt idx="5720">
                  <c:v>211.8515625</c:v>
                </c:pt>
                <c:pt idx="5721">
                  <c:v>211.84765625</c:v>
                </c:pt>
                <c:pt idx="5722">
                  <c:v>211.98046875</c:v>
                </c:pt>
                <c:pt idx="5723">
                  <c:v>211.8515625</c:v>
                </c:pt>
                <c:pt idx="5724">
                  <c:v>211.8515625</c:v>
                </c:pt>
                <c:pt idx="5725">
                  <c:v>211.8515625</c:v>
                </c:pt>
                <c:pt idx="5726">
                  <c:v>211.8515625</c:v>
                </c:pt>
                <c:pt idx="5727">
                  <c:v>211.87890625</c:v>
                </c:pt>
                <c:pt idx="5728">
                  <c:v>211.91015625</c:v>
                </c:pt>
                <c:pt idx="5729">
                  <c:v>211.875</c:v>
                </c:pt>
                <c:pt idx="5730">
                  <c:v>211.84765625</c:v>
                </c:pt>
                <c:pt idx="5731">
                  <c:v>211.91796875</c:v>
                </c:pt>
                <c:pt idx="5732">
                  <c:v>211.87890625</c:v>
                </c:pt>
                <c:pt idx="5733">
                  <c:v>211.89453125</c:v>
                </c:pt>
                <c:pt idx="5734">
                  <c:v>211.859375</c:v>
                </c:pt>
                <c:pt idx="5735">
                  <c:v>211.828125</c:v>
                </c:pt>
                <c:pt idx="5736">
                  <c:v>211.890625</c:v>
                </c:pt>
                <c:pt idx="5737">
                  <c:v>211.90625</c:v>
                </c:pt>
                <c:pt idx="5738">
                  <c:v>211.87890625</c:v>
                </c:pt>
                <c:pt idx="5739">
                  <c:v>211.89453125</c:v>
                </c:pt>
                <c:pt idx="5740">
                  <c:v>211.86328125</c:v>
                </c:pt>
                <c:pt idx="5741">
                  <c:v>211.859375</c:v>
                </c:pt>
                <c:pt idx="5742">
                  <c:v>213.3203125</c:v>
                </c:pt>
                <c:pt idx="5743">
                  <c:v>211.859375</c:v>
                </c:pt>
                <c:pt idx="5744">
                  <c:v>211.89453125</c:v>
                </c:pt>
                <c:pt idx="5745">
                  <c:v>213.43359375</c:v>
                </c:pt>
                <c:pt idx="5746">
                  <c:v>211.89453125</c:v>
                </c:pt>
                <c:pt idx="5747">
                  <c:v>211.89453125</c:v>
                </c:pt>
                <c:pt idx="5748">
                  <c:v>211.8671875</c:v>
                </c:pt>
                <c:pt idx="5749">
                  <c:v>211.9140625</c:v>
                </c:pt>
                <c:pt idx="5750">
                  <c:v>211.875</c:v>
                </c:pt>
                <c:pt idx="5751">
                  <c:v>211.84375</c:v>
                </c:pt>
                <c:pt idx="5752">
                  <c:v>211.87109375</c:v>
                </c:pt>
                <c:pt idx="5753">
                  <c:v>211.87109375</c:v>
                </c:pt>
                <c:pt idx="5754">
                  <c:v>211.9453125</c:v>
                </c:pt>
                <c:pt idx="5755">
                  <c:v>211.90625</c:v>
                </c:pt>
                <c:pt idx="5756">
                  <c:v>211.83984375</c:v>
                </c:pt>
                <c:pt idx="5757">
                  <c:v>211.87109375</c:v>
                </c:pt>
                <c:pt idx="5758">
                  <c:v>211.8984375</c:v>
                </c:pt>
                <c:pt idx="5759">
                  <c:v>211.87109375</c:v>
                </c:pt>
                <c:pt idx="5760">
                  <c:v>211.8984375</c:v>
                </c:pt>
                <c:pt idx="5761">
                  <c:v>213.43359375</c:v>
                </c:pt>
                <c:pt idx="5762">
                  <c:v>211.87109375</c:v>
                </c:pt>
                <c:pt idx="5763">
                  <c:v>211.87890625</c:v>
                </c:pt>
                <c:pt idx="5764">
                  <c:v>211.87890625</c:v>
                </c:pt>
                <c:pt idx="5765">
                  <c:v>211.8828125</c:v>
                </c:pt>
                <c:pt idx="5766">
                  <c:v>211.8828125</c:v>
                </c:pt>
                <c:pt idx="5767">
                  <c:v>211.8515625</c:v>
                </c:pt>
                <c:pt idx="5768">
                  <c:v>211.921875</c:v>
                </c:pt>
                <c:pt idx="5769">
                  <c:v>211.921875</c:v>
                </c:pt>
                <c:pt idx="5770">
                  <c:v>211.88671875</c:v>
                </c:pt>
                <c:pt idx="5771">
                  <c:v>211.94140625</c:v>
                </c:pt>
                <c:pt idx="5772">
                  <c:v>211.9375</c:v>
                </c:pt>
                <c:pt idx="5773">
                  <c:v>211.921875</c:v>
                </c:pt>
                <c:pt idx="5774">
                  <c:v>211.8984375</c:v>
                </c:pt>
                <c:pt idx="5775">
                  <c:v>211.90234375</c:v>
                </c:pt>
                <c:pt idx="5776">
                  <c:v>211.90234375</c:v>
                </c:pt>
                <c:pt idx="5777">
                  <c:v>211.84765625</c:v>
                </c:pt>
                <c:pt idx="5778">
                  <c:v>211.875</c:v>
                </c:pt>
                <c:pt idx="5779">
                  <c:v>211.875</c:v>
                </c:pt>
                <c:pt idx="5780">
                  <c:v>211.87890625</c:v>
                </c:pt>
                <c:pt idx="5781">
                  <c:v>211.90625</c:v>
                </c:pt>
                <c:pt idx="5782">
                  <c:v>211.9453125</c:v>
                </c:pt>
                <c:pt idx="5783">
                  <c:v>211.94921875</c:v>
                </c:pt>
                <c:pt idx="5784">
                  <c:v>211.953125</c:v>
                </c:pt>
                <c:pt idx="5785">
                  <c:v>211.91015625</c:v>
                </c:pt>
                <c:pt idx="5786">
                  <c:v>211.91015625</c:v>
                </c:pt>
                <c:pt idx="5787">
                  <c:v>211.91015625</c:v>
                </c:pt>
                <c:pt idx="5788">
                  <c:v>211.87890625</c:v>
                </c:pt>
                <c:pt idx="5789">
                  <c:v>211.91015625</c:v>
                </c:pt>
                <c:pt idx="5790">
                  <c:v>211.87890625</c:v>
                </c:pt>
                <c:pt idx="5791">
                  <c:v>211.92578125</c:v>
                </c:pt>
                <c:pt idx="5792">
                  <c:v>211.92578125</c:v>
                </c:pt>
                <c:pt idx="5793">
                  <c:v>211.8828125</c:v>
                </c:pt>
                <c:pt idx="5794">
                  <c:v>211.87890625</c:v>
                </c:pt>
                <c:pt idx="5795">
                  <c:v>211.87890625</c:v>
                </c:pt>
                <c:pt idx="5796">
                  <c:v>211.90625</c:v>
                </c:pt>
                <c:pt idx="5797">
                  <c:v>211.94140625</c:v>
                </c:pt>
                <c:pt idx="5798">
                  <c:v>211.90625</c:v>
                </c:pt>
                <c:pt idx="5799">
                  <c:v>211.94921875</c:v>
                </c:pt>
                <c:pt idx="5800">
                  <c:v>211.87890625</c:v>
                </c:pt>
                <c:pt idx="5801">
                  <c:v>211.87109375</c:v>
                </c:pt>
                <c:pt idx="5802">
                  <c:v>211.87109375</c:v>
                </c:pt>
                <c:pt idx="5803">
                  <c:v>211.84375</c:v>
                </c:pt>
                <c:pt idx="5804">
                  <c:v>211.90234375</c:v>
                </c:pt>
                <c:pt idx="5805">
                  <c:v>211.90234375</c:v>
                </c:pt>
                <c:pt idx="5806">
                  <c:v>211.88671875</c:v>
                </c:pt>
                <c:pt idx="5807">
                  <c:v>211.87109375</c:v>
                </c:pt>
                <c:pt idx="5808">
                  <c:v>211.87109375</c:v>
                </c:pt>
                <c:pt idx="5809">
                  <c:v>211.8671875</c:v>
                </c:pt>
                <c:pt idx="5810">
                  <c:v>211.91015625</c:v>
                </c:pt>
                <c:pt idx="5811">
                  <c:v>213.32421875</c:v>
                </c:pt>
                <c:pt idx="5812">
                  <c:v>213.41015625</c:v>
                </c:pt>
                <c:pt idx="5813">
                  <c:v>211.87890625</c:v>
                </c:pt>
                <c:pt idx="5814">
                  <c:v>211.9296875</c:v>
                </c:pt>
                <c:pt idx="5815">
                  <c:v>211.8984375</c:v>
                </c:pt>
                <c:pt idx="5816">
                  <c:v>213.37109375</c:v>
                </c:pt>
                <c:pt idx="5817">
                  <c:v>211.87109375</c:v>
                </c:pt>
                <c:pt idx="5818">
                  <c:v>211.8671875</c:v>
                </c:pt>
                <c:pt idx="5819">
                  <c:v>212</c:v>
                </c:pt>
                <c:pt idx="5820">
                  <c:v>211.87109375</c:v>
                </c:pt>
                <c:pt idx="5821">
                  <c:v>211.93359375</c:v>
                </c:pt>
                <c:pt idx="5822">
                  <c:v>213.4453125</c:v>
                </c:pt>
                <c:pt idx="5823">
                  <c:v>211.85546875</c:v>
                </c:pt>
                <c:pt idx="5824">
                  <c:v>211.9140625</c:v>
                </c:pt>
                <c:pt idx="5825">
                  <c:v>211.95703125</c:v>
                </c:pt>
                <c:pt idx="5826">
                  <c:v>211.859375</c:v>
                </c:pt>
                <c:pt idx="5827">
                  <c:v>213.40625</c:v>
                </c:pt>
                <c:pt idx="5828">
                  <c:v>213.43359375</c:v>
                </c:pt>
                <c:pt idx="5829">
                  <c:v>211.8671875</c:v>
                </c:pt>
                <c:pt idx="5830">
                  <c:v>211.90625</c:v>
                </c:pt>
                <c:pt idx="5831">
                  <c:v>211.94921875</c:v>
                </c:pt>
                <c:pt idx="5832">
                  <c:v>212.2421875</c:v>
                </c:pt>
                <c:pt idx="5833">
                  <c:v>211.9296875</c:v>
                </c:pt>
                <c:pt idx="5834">
                  <c:v>211.875</c:v>
                </c:pt>
                <c:pt idx="5835">
                  <c:v>211.90234375</c:v>
                </c:pt>
                <c:pt idx="5836">
                  <c:v>211.90234375</c:v>
                </c:pt>
                <c:pt idx="5837">
                  <c:v>213.3828125</c:v>
                </c:pt>
                <c:pt idx="5838">
                  <c:v>211.91015625</c:v>
                </c:pt>
                <c:pt idx="5839">
                  <c:v>211.953125</c:v>
                </c:pt>
                <c:pt idx="5840">
                  <c:v>211.92578125</c:v>
                </c:pt>
                <c:pt idx="5841">
                  <c:v>211.92578125</c:v>
                </c:pt>
                <c:pt idx="5842">
                  <c:v>211.921875</c:v>
                </c:pt>
                <c:pt idx="5843">
                  <c:v>211.8828125</c:v>
                </c:pt>
                <c:pt idx="5844">
                  <c:v>211.8828125</c:v>
                </c:pt>
                <c:pt idx="5845">
                  <c:v>211.92578125</c:v>
                </c:pt>
                <c:pt idx="5846">
                  <c:v>211.8828125</c:v>
                </c:pt>
                <c:pt idx="5847">
                  <c:v>211.92578125</c:v>
                </c:pt>
                <c:pt idx="5848">
                  <c:v>211.91015625</c:v>
                </c:pt>
                <c:pt idx="5849">
                  <c:v>211.94921875</c:v>
                </c:pt>
                <c:pt idx="5850">
                  <c:v>211.8828125</c:v>
                </c:pt>
                <c:pt idx="5851">
                  <c:v>211.92578125</c:v>
                </c:pt>
                <c:pt idx="5852">
                  <c:v>211.8828125</c:v>
                </c:pt>
                <c:pt idx="5853">
                  <c:v>211.921875</c:v>
                </c:pt>
                <c:pt idx="5854">
                  <c:v>211.8828125</c:v>
                </c:pt>
                <c:pt idx="5855">
                  <c:v>211.8828125</c:v>
                </c:pt>
                <c:pt idx="5856">
                  <c:v>211.921875</c:v>
                </c:pt>
                <c:pt idx="5857">
                  <c:v>211.87890625</c:v>
                </c:pt>
                <c:pt idx="5858">
                  <c:v>211.87890625</c:v>
                </c:pt>
                <c:pt idx="5859">
                  <c:v>211.91796875</c:v>
                </c:pt>
                <c:pt idx="5860">
                  <c:v>211.87890625</c:v>
                </c:pt>
                <c:pt idx="5861">
                  <c:v>211.87890625</c:v>
                </c:pt>
                <c:pt idx="5862">
                  <c:v>211.8828125</c:v>
                </c:pt>
                <c:pt idx="5863">
                  <c:v>213.44921875</c:v>
                </c:pt>
                <c:pt idx="5864">
                  <c:v>211.9609375</c:v>
                </c:pt>
                <c:pt idx="5865">
                  <c:v>211.859375</c:v>
                </c:pt>
                <c:pt idx="5866">
                  <c:v>211.92578125</c:v>
                </c:pt>
                <c:pt idx="5867">
                  <c:v>211.88671875</c:v>
                </c:pt>
                <c:pt idx="5868">
                  <c:v>211.85546875</c:v>
                </c:pt>
                <c:pt idx="5869">
                  <c:v>211.88671875</c:v>
                </c:pt>
                <c:pt idx="5870">
                  <c:v>211.88671875</c:v>
                </c:pt>
                <c:pt idx="5871">
                  <c:v>211.93359375</c:v>
                </c:pt>
                <c:pt idx="5872">
                  <c:v>211.9296875</c:v>
                </c:pt>
                <c:pt idx="5873">
                  <c:v>211.85546875</c:v>
                </c:pt>
                <c:pt idx="5874">
                  <c:v>211.8828125</c:v>
                </c:pt>
                <c:pt idx="5875">
                  <c:v>211.921875</c:v>
                </c:pt>
                <c:pt idx="5876">
                  <c:v>211.8828125</c:v>
                </c:pt>
                <c:pt idx="5877">
                  <c:v>211.92578125</c:v>
                </c:pt>
                <c:pt idx="5878">
                  <c:v>211.8828125</c:v>
                </c:pt>
                <c:pt idx="5879">
                  <c:v>211.8828125</c:v>
                </c:pt>
                <c:pt idx="5880">
                  <c:v>211.8828125</c:v>
                </c:pt>
                <c:pt idx="5881">
                  <c:v>211.8828125</c:v>
                </c:pt>
                <c:pt idx="5882">
                  <c:v>211.92578125</c:v>
                </c:pt>
                <c:pt idx="5883">
                  <c:v>213.375</c:v>
                </c:pt>
                <c:pt idx="5884">
                  <c:v>211.91015625</c:v>
                </c:pt>
                <c:pt idx="5885">
                  <c:v>211.91015625</c:v>
                </c:pt>
                <c:pt idx="5886">
                  <c:v>211.8828125</c:v>
                </c:pt>
                <c:pt idx="5887">
                  <c:v>211.8828125</c:v>
                </c:pt>
                <c:pt idx="5888">
                  <c:v>211.9140625</c:v>
                </c:pt>
                <c:pt idx="5889">
                  <c:v>211.95703125</c:v>
                </c:pt>
                <c:pt idx="5890">
                  <c:v>211.88671875</c:v>
                </c:pt>
                <c:pt idx="5891">
                  <c:v>211.921875</c:v>
                </c:pt>
                <c:pt idx="5892">
                  <c:v>211.8828125</c:v>
                </c:pt>
                <c:pt idx="5893">
                  <c:v>211.8515625</c:v>
                </c:pt>
                <c:pt idx="5894">
                  <c:v>211.91015625</c:v>
                </c:pt>
                <c:pt idx="5895">
                  <c:v>211.91015625</c:v>
                </c:pt>
                <c:pt idx="5896">
                  <c:v>213.08203125</c:v>
                </c:pt>
                <c:pt idx="5897">
                  <c:v>211.8828125</c:v>
                </c:pt>
                <c:pt idx="5898">
                  <c:v>211.8828125</c:v>
                </c:pt>
                <c:pt idx="5899">
                  <c:v>211.85546875</c:v>
                </c:pt>
                <c:pt idx="5900">
                  <c:v>211.890625</c:v>
                </c:pt>
                <c:pt idx="5901">
                  <c:v>213.4765625</c:v>
                </c:pt>
                <c:pt idx="5902">
                  <c:v>211.93359375</c:v>
                </c:pt>
                <c:pt idx="5903">
                  <c:v>211.93359375</c:v>
                </c:pt>
                <c:pt idx="5904">
                  <c:v>211.8984375</c:v>
                </c:pt>
                <c:pt idx="5905">
                  <c:v>211.9140625</c:v>
                </c:pt>
                <c:pt idx="5906">
                  <c:v>211.95703125</c:v>
                </c:pt>
                <c:pt idx="5907">
                  <c:v>211.88671875</c:v>
                </c:pt>
                <c:pt idx="5908">
                  <c:v>211.9453125</c:v>
                </c:pt>
                <c:pt idx="5909">
                  <c:v>211.9453125</c:v>
                </c:pt>
                <c:pt idx="5910">
                  <c:v>211.88671875</c:v>
                </c:pt>
                <c:pt idx="5911">
                  <c:v>211.88671875</c:v>
                </c:pt>
                <c:pt idx="5912">
                  <c:v>211.88671875</c:v>
                </c:pt>
                <c:pt idx="5913">
                  <c:v>211.859375</c:v>
                </c:pt>
                <c:pt idx="5914">
                  <c:v>211.890625</c:v>
                </c:pt>
                <c:pt idx="5915">
                  <c:v>211.890625</c:v>
                </c:pt>
                <c:pt idx="5916">
                  <c:v>211.9296875</c:v>
                </c:pt>
                <c:pt idx="5917">
                  <c:v>211.88671875</c:v>
                </c:pt>
                <c:pt idx="5918">
                  <c:v>211.91796875</c:v>
                </c:pt>
                <c:pt idx="5919">
                  <c:v>211.91796875</c:v>
                </c:pt>
                <c:pt idx="5920">
                  <c:v>211.984375</c:v>
                </c:pt>
                <c:pt idx="5921">
                  <c:v>211.9765625</c:v>
                </c:pt>
                <c:pt idx="5922">
                  <c:v>211.87890625</c:v>
                </c:pt>
                <c:pt idx="5923">
                  <c:v>211.91796875</c:v>
                </c:pt>
                <c:pt idx="5924">
                  <c:v>211.9453125</c:v>
                </c:pt>
                <c:pt idx="5925">
                  <c:v>211.90625</c:v>
                </c:pt>
                <c:pt idx="5926">
                  <c:v>211.94921875</c:v>
                </c:pt>
                <c:pt idx="5927">
                  <c:v>211.91015625</c:v>
                </c:pt>
                <c:pt idx="5928">
                  <c:v>211.8828125</c:v>
                </c:pt>
                <c:pt idx="5929">
                  <c:v>211.8828125</c:v>
                </c:pt>
                <c:pt idx="5930">
                  <c:v>211.8828125</c:v>
                </c:pt>
                <c:pt idx="5931">
                  <c:v>211.92578125</c:v>
                </c:pt>
                <c:pt idx="5932">
                  <c:v>211.8515625</c:v>
                </c:pt>
                <c:pt idx="5933">
                  <c:v>211.91796875</c:v>
                </c:pt>
                <c:pt idx="5934">
                  <c:v>211.91015625</c:v>
                </c:pt>
                <c:pt idx="5935">
                  <c:v>211.94921875</c:v>
                </c:pt>
                <c:pt idx="5936">
                  <c:v>211.87890625</c:v>
                </c:pt>
                <c:pt idx="5937">
                  <c:v>211.87890625</c:v>
                </c:pt>
                <c:pt idx="5938">
                  <c:v>211.87890625</c:v>
                </c:pt>
                <c:pt idx="5939">
                  <c:v>211.87890625</c:v>
                </c:pt>
                <c:pt idx="5940">
                  <c:v>211.8515625</c:v>
                </c:pt>
                <c:pt idx="5941">
                  <c:v>211.8828125</c:v>
                </c:pt>
                <c:pt idx="5942">
                  <c:v>211.8828125</c:v>
                </c:pt>
                <c:pt idx="5943">
                  <c:v>212.0234375</c:v>
                </c:pt>
                <c:pt idx="5944">
                  <c:v>211.9296875</c:v>
                </c:pt>
                <c:pt idx="5945">
                  <c:v>211.96484375</c:v>
                </c:pt>
                <c:pt idx="5946">
                  <c:v>211.8828125</c:v>
                </c:pt>
                <c:pt idx="5947">
                  <c:v>211.9140625</c:v>
                </c:pt>
                <c:pt idx="5948">
                  <c:v>211.88671875</c:v>
                </c:pt>
                <c:pt idx="5949">
                  <c:v>211.88671875</c:v>
                </c:pt>
                <c:pt idx="5950">
                  <c:v>211.94140625</c:v>
                </c:pt>
                <c:pt idx="5951">
                  <c:v>211.8671875</c:v>
                </c:pt>
                <c:pt idx="5952">
                  <c:v>211.89453125</c:v>
                </c:pt>
                <c:pt idx="5953">
                  <c:v>211.89453125</c:v>
                </c:pt>
                <c:pt idx="5954">
                  <c:v>211.86328125</c:v>
                </c:pt>
                <c:pt idx="5955">
                  <c:v>211.89453125</c:v>
                </c:pt>
                <c:pt idx="5956">
                  <c:v>213.41796875</c:v>
                </c:pt>
                <c:pt idx="5957">
                  <c:v>211.87890625</c:v>
                </c:pt>
                <c:pt idx="5958">
                  <c:v>211.94140625</c:v>
                </c:pt>
                <c:pt idx="5959">
                  <c:v>211.90625</c:v>
                </c:pt>
                <c:pt idx="5960">
                  <c:v>211.90625</c:v>
                </c:pt>
                <c:pt idx="5961">
                  <c:v>211.9375</c:v>
                </c:pt>
                <c:pt idx="5962">
                  <c:v>211.91015625</c:v>
                </c:pt>
                <c:pt idx="5963">
                  <c:v>211.8828125</c:v>
                </c:pt>
                <c:pt idx="5964">
                  <c:v>211.93359375</c:v>
                </c:pt>
                <c:pt idx="5965">
                  <c:v>211.89453125</c:v>
                </c:pt>
                <c:pt idx="5966">
                  <c:v>211.89453125</c:v>
                </c:pt>
                <c:pt idx="5967">
                  <c:v>211.89453125</c:v>
                </c:pt>
                <c:pt idx="5968">
                  <c:v>211.8671875</c:v>
                </c:pt>
                <c:pt idx="5969">
                  <c:v>211.890625</c:v>
                </c:pt>
                <c:pt idx="5970">
                  <c:v>211.921875</c:v>
                </c:pt>
                <c:pt idx="5971">
                  <c:v>211.890625</c:v>
                </c:pt>
                <c:pt idx="5972">
                  <c:v>211.9453125</c:v>
                </c:pt>
                <c:pt idx="5973">
                  <c:v>211.98828125</c:v>
                </c:pt>
                <c:pt idx="5974">
                  <c:v>211.88671875</c:v>
                </c:pt>
                <c:pt idx="5975">
                  <c:v>211.88671875</c:v>
                </c:pt>
                <c:pt idx="5976">
                  <c:v>211.9140625</c:v>
                </c:pt>
                <c:pt idx="5977">
                  <c:v>211.9140625</c:v>
                </c:pt>
                <c:pt idx="5978">
                  <c:v>211.9140625</c:v>
                </c:pt>
                <c:pt idx="5979">
                  <c:v>211.9140625</c:v>
                </c:pt>
                <c:pt idx="5980">
                  <c:v>211.88671875</c:v>
                </c:pt>
                <c:pt idx="5981">
                  <c:v>211.88671875</c:v>
                </c:pt>
                <c:pt idx="5982">
                  <c:v>211.859375</c:v>
                </c:pt>
                <c:pt idx="5983">
                  <c:v>211.890625</c:v>
                </c:pt>
                <c:pt idx="5984">
                  <c:v>211.890625</c:v>
                </c:pt>
                <c:pt idx="5985">
                  <c:v>211.88671875</c:v>
                </c:pt>
                <c:pt idx="5986">
                  <c:v>211.88671875</c:v>
                </c:pt>
                <c:pt idx="5987">
                  <c:v>211.88671875</c:v>
                </c:pt>
                <c:pt idx="5988">
                  <c:v>211.92578125</c:v>
                </c:pt>
                <c:pt idx="5989">
                  <c:v>211.8828125</c:v>
                </c:pt>
                <c:pt idx="5990">
                  <c:v>211.88671875</c:v>
                </c:pt>
                <c:pt idx="5991">
                  <c:v>211.93359375</c:v>
                </c:pt>
                <c:pt idx="5992">
                  <c:v>211.859375</c:v>
                </c:pt>
                <c:pt idx="5993">
                  <c:v>211.890625</c:v>
                </c:pt>
                <c:pt idx="5994">
                  <c:v>211.890625</c:v>
                </c:pt>
                <c:pt idx="5995">
                  <c:v>211.8828125</c:v>
                </c:pt>
                <c:pt idx="5996">
                  <c:v>211.9140625</c:v>
                </c:pt>
                <c:pt idx="5997">
                  <c:v>211.8828125</c:v>
                </c:pt>
                <c:pt idx="5998">
                  <c:v>211.8828125</c:v>
                </c:pt>
                <c:pt idx="5999">
                  <c:v>212.015625</c:v>
                </c:pt>
                <c:pt idx="6000">
                  <c:v>212.0234375</c:v>
                </c:pt>
                <c:pt idx="6001">
                  <c:v>211.890625</c:v>
                </c:pt>
                <c:pt idx="6002">
                  <c:v>211.890625</c:v>
                </c:pt>
                <c:pt idx="6003">
                  <c:v>211.89453125</c:v>
                </c:pt>
                <c:pt idx="6004">
                  <c:v>211.89453125</c:v>
                </c:pt>
                <c:pt idx="6005">
                  <c:v>211.86328125</c:v>
                </c:pt>
                <c:pt idx="6006">
                  <c:v>211.89453125</c:v>
                </c:pt>
                <c:pt idx="6007">
                  <c:v>211.89453125</c:v>
                </c:pt>
                <c:pt idx="6008">
                  <c:v>211.86328125</c:v>
                </c:pt>
                <c:pt idx="6009">
                  <c:v>211.89453125</c:v>
                </c:pt>
                <c:pt idx="6010">
                  <c:v>211.89453125</c:v>
                </c:pt>
                <c:pt idx="6011">
                  <c:v>211.86328125</c:v>
                </c:pt>
                <c:pt idx="6012">
                  <c:v>213.44140625</c:v>
                </c:pt>
                <c:pt idx="6013">
                  <c:v>211.90234375</c:v>
                </c:pt>
                <c:pt idx="6014">
                  <c:v>211.8984375</c:v>
                </c:pt>
                <c:pt idx="6015">
                  <c:v>211.8984375</c:v>
                </c:pt>
                <c:pt idx="6016">
                  <c:v>211.90234375</c:v>
                </c:pt>
                <c:pt idx="6017">
                  <c:v>211.90234375</c:v>
                </c:pt>
                <c:pt idx="6018">
                  <c:v>211.8671875</c:v>
                </c:pt>
                <c:pt idx="6019">
                  <c:v>211.8984375</c:v>
                </c:pt>
                <c:pt idx="6020">
                  <c:v>212.03125</c:v>
                </c:pt>
                <c:pt idx="6021">
                  <c:v>211.8671875</c:v>
                </c:pt>
                <c:pt idx="6022">
                  <c:v>211.890625</c:v>
                </c:pt>
                <c:pt idx="6023">
                  <c:v>211.890625</c:v>
                </c:pt>
                <c:pt idx="6024">
                  <c:v>212.015625</c:v>
                </c:pt>
                <c:pt idx="6025">
                  <c:v>211.890625</c:v>
                </c:pt>
                <c:pt idx="6026">
                  <c:v>212.0234375</c:v>
                </c:pt>
                <c:pt idx="6027">
                  <c:v>211.8984375</c:v>
                </c:pt>
                <c:pt idx="6028">
                  <c:v>211.92578125</c:v>
                </c:pt>
                <c:pt idx="6029">
                  <c:v>211.89453125</c:v>
                </c:pt>
                <c:pt idx="6030">
                  <c:v>211.89453125</c:v>
                </c:pt>
                <c:pt idx="6031">
                  <c:v>211.89453125</c:v>
                </c:pt>
                <c:pt idx="6032">
                  <c:v>211.8828125</c:v>
                </c:pt>
                <c:pt idx="6033">
                  <c:v>211.8828125</c:v>
                </c:pt>
                <c:pt idx="6034">
                  <c:v>211.8515625</c:v>
                </c:pt>
                <c:pt idx="6035">
                  <c:v>211.8828125</c:v>
                </c:pt>
                <c:pt idx="6036">
                  <c:v>211.91015625</c:v>
                </c:pt>
                <c:pt idx="6037">
                  <c:v>211.90625</c:v>
                </c:pt>
                <c:pt idx="6038">
                  <c:v>211.921875</c:v>
                </c:pt>
                <c:pt idx="6039">
                  <c:v>211.890625</c:v>
                </c:pt>
                <c:pt idx="6040">
                  <c:v>211.87890625</c:v>
                </c:pt>
                <c:pt idx="6041">
                  <c:v>211.87890625</c:v>
                </c:pt>
                <c:pt idx="6042">
                  <c:v>211.92578125</c:v>
                </c:pt>
                <c:pt idx="6043">
                  <c:v>211.8828125</c:v>
                </c:pt>
                <c:pt idx="6044">
                  <c:v>211.8828125</c:v>
                </c:pt>
                <c:pt idx="6045">
                  <c:v>211.87890625</c:v>
                </c:pt>
                <c:pt idx="6046">
                  <c:v>211.91015625</c:v>
                </c:pt>
                <c:pt idx="6047">
                  <c:v>211.890625</c:v>
                </c:pt>
                <c:pt idx="6048">
                  <c:v>211.921875</c:v>
                </c:pt>
                <c:pt idx="6049">
                  <c:v>211.921875</c:v>
                </c:pt>
                <c:pt idx="6050">
                  <c:v>211.921875</c:v>
                </c:pt>
                <c:pt idx="6051">
                  <c:v>211.921875</c:v>
                </c:pt>
                <c:pt idx="6052">
                  <c:v>211.890625</c:v>
                </c:pt>
                <c:pt idx="6053">
                  <c:v>211.890625</c:v>
                </c:pt>
                <c:pt idx="6054">
                  <c:v>211.93359375</c:v>
                </c:pt>
                <c:pt idx="6055">
                  <c:v>211.89453125</c:v>
                </c:pt>
                <c:pt idx="6056">
                  <c:v>211.93359375</c:v>
                </c:pt>
                <c:pt idx="6057">
                  <c:v>211.8984375</c:v>
                </c:pt>
                <c:pt idx="6058">
                  <c:v>211.92578125</c:v>
                </c:pt>
                <c:pt idx="6059">
                  <c:v>211.890625</c:v>
                </c:pt>
                <c:pt idx="6060">
                  <c:v>211.890625</c:v>
                </c:pt>
                <c:pt idx="6061">
                  <c:v>211.859375</c:v>
                </c:pt>
                <c:pt idx="6062">
                  <c:v>211.88671875</c:v>
                </c:pt>
                <c:pt idx="6063">
                  <c:v>211.88671875</c:v>
                </c:pt>
                <c:pt idx="6064">
                  <c:v>211.88671875</c:v>
                </c:pt>
                <c:pt idx="6065">
                  <c:v>211.8828125</c:v>
                </c:pt>
                <c:pt idx="6066">
                  <c:v>211.8828125</c:v>
                </c:pt>
                <c:pt idx="6067">
                  <c:v>211.85546875</c:v>
                </c:pt>
                <c:pt idx="6068">
                  <c:v>211.88671875</c:v>
                </c:pt>
                <c:pt idx="6069">
                  <c:v>211.88671875</c:v>
                </c:pt>
                <c:pt idx="6070">
                  <c:v>211.93359375</c:v>
                </c:pt>
                <c:pt idx="6071">
                  <c:v>211.890625</c:v>
                </c:pt>
                <c:pt idx="6072">
                  <c:v>211.91796875</c:v>
                </c:pt>
                <c:pt idx="6073">
                  <c:v>211.91015625</c:v>
                </c:pt>
                <c:pt idx="6074">
                  <c:v>211.87890625</c:v>
                </c:pt>
                <c:pt idx="6075">
                  <c:v>211.84765625</c:v>
                </c:pt>
                <c:pt idx="6076">
                  <c:v>211.94921875</c:v>
                </c:pt>
                <c:pt idx="6077">
                  <c:v>211.94921875</c:v>
                </c:pt>
                <c:pt idx="6078">
                  <c:v>211.88671875</c:v>
                </c:pt>
                <c:pt idx="6079">
                  <c:v>211.88671875</c:v>
                </c:pt>
                <c:pt idx="6080">
                  <c:v>211.9140625</c:v>
                </c:pt>
                <c:pt idx="6081">
                  <c:v>211.953125</c:v>
                </c:pt>
                <c:pt idx="6082">
                  <c:v>211.87890625</c:v>
                </c:pt>
                <c:pt idx="6083">
                  <c:v>211.921875</c:v>
                </c:pt>
                <c:pt idx="6084">
                  <c:v>211.8828125</c:v>
                </c:pt>
                <c:pt idx="6085">
                  <c:v>211.921875</c:v>
                </c:pt>
                <c:pt idx="6086">
                  <c:v>211.953125</c:v>
                </c:pt>
                <c:pt idx="6087">
                  <c:v>211.9140625</c:v>
                </c:pt>
                <c:pt idx="6088">
                  <c:v>211.890625</c:v>
                </c:pt>
                <c:pt idx="6089">
                  <c:v>211.890625</c:v>
                </c:pt>
                <c:pt idx="6090">
                  <c:v>211.890625</c:v>
                </c:pt>
                <c:pt idx="6091">
                  <c:v>211.890625</c:v>
                </c:pt>
                <c:pt idx="6092">
                  <c:v>211.93359375</c:v>
                </c:pt>
                <c:pt idx="6093">
                  <c:v>211.85546875</c:v>
                </c:pt>
                <c:pt idx="6094">
                  <c:v>211.95703125</c:v>
                </c:pt>
                <c:pt idx="6095">
                  <c:v>211.9140625</c:v>
                </c:pt>
                <c:pt idx="6096">
                  <c:v>211.92578125</c:v>
                </c:pt>
                <c:pt idx="6097">
                  <c:v>211.8828125</c:v>
                </c:pt>
                <c:pt idx="6098">
                  <c:v>211.8828125</c:v>
                </c:pt>
                <c:pt idx="6099">
                  <c:v>211.8828125</c:v>
                </c:pt>
                <c:pt idx="6100">
                  <c:v>211.8828125</c:v>
                </c:pt>
                <c:pt idx="6101">
                  <c:v>211.87890625</c:v>
                </c:pt>
                <c:pt idx="6102">
                  <c:v>211.87890625</c:v>
                </c:pt>
                <c:pt idx="6103">
                  <c:v>211.87890625</c:v>
                </c:pt>
                <c:pt idx="6104">
                  <c:v>211.875</c:v>
                </c:pt>
                <c:pt idx="6105">
                  <c:v>211.9140625</c:v>
                </c:pt>
                <c:pt idx="6106">
                  <c:v>211.92578125</c:v>
                </c:pt>
                <c:pt idx="6107">
                  <c:v>211.921875</c:v>
                </c:pt>
                <c:pt idx="6108">
                  <c:v>211.91015625</c:v>
                </c:pt>
                <c:pt idx="6109">
                  <c:v>211.9453125</c:v>
                </c:pt>
                <c:pt idx="6110">
                  <c:v>211.921875</c:v>
                </c:pt>
                <c:pt idx="6111">
                  <c:v>211.8828125</c:v>
                </c:pt>
                <c:pt idx="6112">
                  <c:v>212.01171875</c:v>
                </c:pt>
                <c:pt idx="6113">
                  <c:v>212.015625</c:v>
                </c:pt>
                <c:pt idx="6114">
                  <c:v>211.88671875</c:v>
                </c:pt>
                <c:pt idx="6115">
                  <c:v>211.85546875</c:v>
                </c:pt>
                <c:pt idx="6116">
                  <c:v>211.88671875</c:v>
                </c:pt>
                <c:pt idx="6117">
                  <c:v>212.01953125</c:v>
                </c:pt>
                <c:pt idx="6118">
                  <c:v>212.01953125</c:v>
                </c:pt>
                <c:pt idx="6119">
                  <c:v>211.88671875</c:v>
                </c:pt>
                <c:pt idx="6120">
                  <c:v>211.9609375</c:v>
                </c:pt>
                <c:pt idx="6121">
                  <c:v>211.92578125</c:v>
                </c:pt>
                <c:pt idx="6122">
                  <c:v>211.8828125</c:v>
                </c:pt>
                <c:pt idx="6123">
                  <c:v>211.92578125</c:v>
                </c:pt>
                <c:pt idx="6124">
                  <c:v>211.8515625</c:v>
                </c:pt>
                <c:pt idx="6125">
                  <c:v>211.8828125</c:v>
                </c:pt>
                <c:pt idx="6126">
                  <c:v>211.90625</c:v>
                </c:pt>
                <c:pt idx="6127">
                  <c:v>211.90234375</c:v>
                </c:pt>
                <c:pt idx="6128">
                  <c:v>211.87109375</c:v>
                </c:pt>
                <c:pt idx="6129">
                  <c:v>211.83984375</c:v>
                </c:pt>
                <c:pt idx="6130">
                  <c:v>211.83984375</c:v>
                </c:pt>
                <c:pt idx="6131">
                  <c:v>211.87109375</c:v>
                </c:pt>
                <c:pt idx="6132">
                  <c:v>211.87109375</c:v>
                </c:pt>
                <c:pt idx="6133">
                  <c:v>211.875</c:v>
                </c:pt>
                <c:pt idx="6134">
                  <c:v>211.875</c:v>
                </c:pt>
                <c:pt idx="6135">
                  <c:v>211.84375</c:v>
                </c:pt>
                <c:pt idx="6136">
                  <c:v>211.875</c:v>
                </c:pt>
                <c:pt idx="6137">
                  <c:v>211.875</c:v>
                </c:pt>
                <c:pt idx="6138">
                  <c:v>211.94921875</c:v>
                </c:pt>
                <c:pt idx="6139">
                  <c:v>211.91015625</c:v>
                </c:pt>
                <c:pt idx="6140">
                  <c:v>211.88671875</c:v>
                </c:pt>
                <c:pt idx="6141">
                  <c:v>211.88671875</c:v>
                </c:pt>
                <c:pt idx="6142">
                  <c:v>211.921875</c:v>
                </c:pt>
                <c:pt idx="6143">
                  <c:v>211.88671875</c:v>
                </c:pt>
                <c:pt idx="6144">
                  <c:v>211.9140625</c:v>
                </c:pt>
                <c:pt idx="6145">
                  <c:v>211.8828125</c:v>
                </c:pt>
                <c:pt idx="6146">
                  <c:v>211.87890625</c:v>
                </c:pt>
                <c:pt idx="6147">
                  <c:v>211.87890625</c:v>
                </c:pt>
                <c:pt idx="6148">
                  <c:v>211.84765625</c:v>
                </c:pt>
                <c:pt idx="6149">
                  <c:v>211.875</c:v>
                </c:pt>
                <c:pt idx="6150">
                  <c:v>211.921875</c:v>
                </c:pt>
                <c:pt idx="6151">
                  <c:v>211.84765625</c:v>
                </c:pt>
                <c:pt idx="6152">
                  <c:v>211.87890625</c:v>
                </c:pt>
                <c:pt idx="6153">
                  <c:v>211.87890625</c:v>
                </c:pt>
                <c:pt idx="6154">
                  <c:v>211.8828125</c:v>
                </c:pt>
                <c:pt idx="6155">
                  <c:v>211.8828125</c:v>
                </c:pt>
                <c:pt idx="6156">
                  <c:v>211.8515625</c:v>
                </c:pt>
                <c:pt idx="6157">
                  <c:v>211.9140625</c:v>
                </c:pt>
                <c:pt idx="6158">
                  <c:v>211.90625</c:v>
                </c:pt>
                <c:pt idx="6159">
                  <c:v>211.90625</c:v>
                </c:pt>
                <c:pt idx="6160">
                  <c:v>211.87890625</c:v>
                </c:pt>
                <c:pt idx="6161">
                  <c:v>211.8515625</c:v>
                </c:pt>
                <c:pt idx="6162">
                  <c:v>211.91015625</c:v>
                </c:pt>
                <c:pt idx="6163">
                  <c:v>211.91015625</c:v>
                </c:pt>
                <c:pt idx="6164">
                  <c:v>211.8828125</c:v>
                </c:pt>
                <c:pt idx="6165">
                  <c:v>211.8828125</c:v>
                </c:pt>
                <c:pt idx="6166">
                  <c:v>211.92578125</c:v>
                </c:pt>
                <c:pt idx="6167">
                  <c:v>211.88671875</c:v>
                </c:pt>
                <c:pt idx="6168">
                  <c:v>211.88671875</c:v>
                </c:pt>
                <c:pt idx="6169">
                  <c:v>211.88671875</c:v>
                </c:pt>
                <c:pt idx="6170">
                  <c:v>211.88671875</c:v>
                </c:pt>
                <c:pt idx="6171">
                  <c:v>211.85546875</c:v>
                </c:pt>
                <c:pt idx="6172">
                  <c:v>211.95703125</c:v>
                </c:pt>
                <c:pt idx="6173">
                  <c:v>211.95703125</c:v>
                </c:pt>
                <c:pt idx="6174">
                  <c:v>211.8515625</c:v>
                </c:pt>
                <c:pt idx="6175">
                  <c:v>211.8828125</c:v>
                </c:pt>
                <c:pt idx="6176">
                  <c:v>211.8828125</c:v>
                </c:pt>
                <c:pt idx="6177">
                  <c:v>211.921875</c:v>
                </c:pt>
                <c:pt idx="6178">
                  <c:v>211.90625</c:v>
                </c:pt>
                <c:pt idx="6179">
                  <c:v>211.875</c:v>
                </c:pt>
                <c:pt idx="6180">
                  <c:v>211.94921875</c:v>
                </c:pt>
                <c:pt idx="6181">
                  <c:v>211.90234375</c:v>
                </c:pt>
                <c:pt idx="6182">
                  <c:v>211.875</c:v>
                </c:pt>
                <c:pt idx="6183">
                  <c:v>211.90625</c:v>
                </c:pt>
                <c:pt idx="6184">
                  <c:v>211.87890625</c:v>
                </c:pt>
                <c:pt idx="6185">
                  <c:v>211.8828125</c:v>
                </c:pt>
                <c:pt idx="6186">
                  <c:v>211.921875</c:v>
                </c:pt>
                <c:pt idx="6187">
                  <c:v>211.8515625</c:v>
                </c:pt>
                <c:pt idx="6188">
                  <c:v>211.953125</c:v>
                </c:pt>
                <c:pt idx="6189">
                  <c:v>211.9140625</c:v>
                </c:pt>
                <c:pt idx="6190">
                  <c:v>211.8828125</c:v>
                </c:pt>
                <c:pt idx="6191">
                  <c:v>211.921875</c:v>
                </c:pt>
                <c:pt idx="6192">
                  <c:v>211.8515625</c:v>
                </c:pt>
                <c:pt idx="6193">
                  <c:v>211.92578125</c:v>
                </c:pt>
                <c:pt idx="6194">
                  <c:v>211.8828125</c:v>
                </c:pt>
                <c:pt idx="6195">
                  <c:v>211.88671875</c:v>
                </c:pt>
                <c:pt idx="6196">
                  <c:v>211.88671875</c:v>
                </c:pt>
                <c:pt idx="6197">
                  <c:v>211.9296875</c:v>
                </c:pt>
                <c:pt idx="6198">
                  <c:v>211.88671875</c:v>
                </c:pt>
                <c:pt idx="6199">
                  <c:v>211.88671875</c:v>
                </c:pt>
                <c:pt idx="6200">
                  <c:v>211.9296875</c:v>
                </c:pt>
                <c:pt idx="6201">
                  <c:v>211.88671875</c:v>
                </c:pt>
                <c:pt idx="6202">
                  <c:v>211.8828125</c:v>
                </c:pt>
                <c:pt idx="6203">
                  <c:v>211.91015625</c:v>
                </c:pt>
                <c:pt idx="6204">
                  <c:v>211.92578125</c:v>
                </c:pt>
                <c:pt idx="6205">
                  <c:v>211.92578125</c:v>
                </c:pt>
                <c:pt idx="6206">
                  <c:v>211.921875</c:v>
                </c:pt>
                <c:pt idx="6207">
                  <c:v>211.921875</c:v>
                </c:pt>
                <c:pt idx="6208">
                  <c:v>211.8828125</c:v>
                </c:pt>
                <c:pt idx="6209">
                  <c:v>211.8828125</c:v>
                </c:pt>
                <c:pt idx="6210">
                  <c:v>211.92578125</c:v>
                </c:pt>
                <c:pt idx="6211">
                  <c:v>211.8828125</c:v>
                </c:pt>
                <c:pt idx="6212">
                  <c:v>211.92578125</c:v>
                </c:pt>
                <c:pt idx="6213">
                  <c:v>211.8828125</c:v>
                </c:pt>
                <c:pt idx="6214">
                  <c:v>211.9140625</c:v>
                </c:pt>
                <c:pt idx="6215">
                  <c:v>211.953125</c:v>
                </c:pt>
                <c:pt idx="6216">
                  <c:v>211.88671875</c:v>
                </c:pt>
                <c:pt idx="6217">
                  <c:v>211.921875</c:v>
                </c:pt>
                <c:pt idx="6218">
                  <c:v>211.890625</c:v>
                </c:pt>
                <c:pt idx="6219">
                  <c:v>211.9296875</c:v>
                </c:pt>
                <c:pt idx="6220">
                  <c:v>211.859375</c:v>
                </c:pt>
                <c:pt idx="6221">
                  <c:v>211.88671875</c:v>
                </c:pt>
                <c:pt idx="6222">
                  <c:v>211.9140625</c:v>
                </c:pt>
                <c:pt idx="6223">
                  <c:v>211.91796875</c:v>
                </c:pt>
                <c:pt idx="6224">
                  <c:v>211.91796875</c:v>
                </c:pt>
                <c:pt idx="6225">
                  <c:v>211.921875</c:v>
                </c:pt>
                <c:pt idx="6226">
                  <c:v>211.89453125</c:v>
                </c:pt>
                <c:pt idx="6227">
                  <c:v>211.89453125</c:v>
                </c:pt>
                <c:pt idx="6228">
                  <c:v>211.921875</c:v>
                </c:pt>
                <c:pt idx="6229">
                  <c:v>211.921875</c:v>
                </c:pt>
                <c:pt idx="6230">
                  <c:v>211.93359375</c:v>
                </c:pt>
                <c:pt idx="6231">
                  <c:v>211.93359375</c:v>
                </c:pt>
                <c:pt idx="6232">
                  <c:v>211.91796875</c:v>
                </c:pt>
                <c:pt idx="6233">
                  <c:v>211.91796875</c:v>
                </c:pt>
                <c:pt idx="6234">
                  <c:v>211.9609375</c:v>
                </c:pt>
                <c:pt idx="6235">
                  <c:v>211.91796875</c:v>
                </c:pt>
                <c:pt idx="6236">
                  <c:v>211.9921875</c:v>
                </c:pt>
                <c:pt idx="6237">
                  <c:v>211.921875</c:v>
                </c:pt>
                <c:pt idx="6238">
                  <c:v>211.92578125</c:v>
                </c:pt>
                <c:pt idx="6239">
                  <c:v>211.92578125</c:v>
                </c:pt>
                <c:pt idx="6240">
                  <c:v>211.94921875</c:v>
                </c:pt>
                <c:pt idx="6241">
                  <c:v>211.94921875</c:v>
                </c:pt>
                <c:pt idx="6242">
                  <c:v>211.85546875</c:v>
                </c:pt>
                <c:pt idx="6243">
                  <c:v>211.8828125</c:v>
                </c:pt>
                <c:pt idx="6244">
                  <c:v>211.92578125</c:v>
                </c:pt>
                <c:pt idx="6245">
                  <c:v>211.87890625</c:v>
                </c:pt>
                <c:pt idx="6246">
                  <c:v>211.91015625</c:v>
                </c:pt>
                <c:pt idx="6247">
                  <c:v>211.94140625</c:v>
                </c:pt>
                <c:pt idx="6248">
                  <c:v>211.94921875</c:v>
                </c:pt>
                <c:pt idx="6249">
                  <c:v>211.85546875</c:v>
                </c:pt>
                <c:pt idx="6250">
                  <c:v>211.8828125</c:v>
                </c:pt>
                <c:pt idx="6251">
                  <c:v>211.8828125</c:v>
                </c:pt>
                <c:pt idx="6252">
                  <c:v>211.921875</c:v>
                </c:pt>
                <c:pt idx="6253">
                  <c:v>211.8828125</c:v>
                </c:pt>
                <c:pt idx="6254">
                  <c:v>211.92578125</c:v>
                </c:pt>
                <c:pt idx="6255">
                  <c:v>211.8828125</c:v>
                </c:pt>
                <c:pt idx="6256">
                  <c:v>211.9140625</c:v>
                </c:pt>
                <c:pt idx="6257">
                  <c:v>211.953125</c:v>
                </c:pt>
                <c:pt idx="6258">
                  <c:v>211.9140625</c:v>
                </c:pt>
                <c:pt idx="6259">
                  <c:v>211.95703125</c:v>
                </c:pt>
                <c:pt idx="6260">
                  <c:v>211.9453125</c:v>
                </c:pt>
                <c:pt idx="6261">
                  <c:v>211.9453125</c:v>
                </c:pt>
                <c:pt idx="6262">
                  <c:v>211.9140625</c:v>
                </c:pt>
                <c:pt idx="6263">
                  <c:v>211.9140625</c:v>
                </c:pt>
                <c:pt idx="6264">
                  <c:v>211.92578125</c:v>
                </c:pt>
                <c:pt idx="6265">
                  <c:v>211.8515625</c:v>
                </c:pt>
                <c:pt idx="6266">
                  <c:v>211.8828125</c:v>
                </c:pt>
                <c:pt idx="6267">
                  <c:v>211.8828125</c:v>
                </c:pt>
                <c:pt idx="6268">
                  <c:v>211.85546875</c:v>
                </c:pt>
                <c:pt idx="6269">
                  <c:v>211.88671875</c:v>
                </c:pt>
                <c:pt idx="6270">
                  <c:v>211.88671875</c:v>
                </c:pt>
                <c:pt idx="6271">
                  <c:v>211.8828125</c:v>
                </c:pt>
                <c:pt idx="6272">
                  <c:v>211.9140625</c:v>
                </c:pt>
                <c:pt idx="6273">
                  <c:v>211.95703125</c:v>
                </c:pt>
                <c:pt idx="6274">
                  <c:v>211.88671875</c:v>
                </c:pt>
                <c:pt idx="6275">
                  <c:v>211.88671875</c:v>
                </c:pt>
                <c:pt idx="6276">
                  <c:v>211.921875</c:v>
                </c:pt>
                <c:pt idx="6277">
                  <c:v>211.88671875</c:v>
                </c:pt>
                <c:pt idx="6278">
                  <c:v>211.859375</c:v>
                </c:pt>
                <c:pt idx="6279">
                  <c:v>211.9296875</c:v>
                </c:pt>
                <c:pt idx="6280">
                  <c:v>211.93359375</c:v>
                </c:pt>
                <c:pt idx="6281">
                  <c:v>211.890625</c:v>
                </c:pt>
                <c:pt idx="6282">
                  <c:v>211.96484375</c:v>
                </c:pt>
                <c:pt idx="6283">
                  <c:v>211.96484375</c:v>
                </c:pt>
                <c:pt idx="6284">
                  <c:v>211.890625</c:v>
                </c:pt>
                <c:pt idx="6285">
                  <c:v>211.890625</c:v>
                </c:pt>
                <c:pt idx="6286">
                  <c:v>211.890625</c:v>
                </c:pt>
                <c:pt idx="6287">
                  <c:v>211.890625</c:v>
                </c:pt>
                <c:pt idx="6288">
                  <c:v>211.859375</c:v>
                </c:pt>
                <c:pt idx="6289">
                  <c:v>211.88671875</c:v>
                </c:pt>
                <c:pt idx="6290">
                  <c:v>211.88671875</c:v>
                </c:pt>
                <c:pt idx="6291">
                  <c:v>211.859375</c:v>
                </c:pt>
                <c:pt idx="6292">
                  <c:v>211.91015625</c:v>
                </c:pt>
                <c:pt idx="6293">
                  <c:v>211.953125</c:v>
                </c:pt>
                <c:pt idx="6294">
                  <c:v>211.8515625</c:v>
                </c:pt>
                <c:pt idx="6295">
                  <c:v>211.8828125</c:v>
                </c:pt>
                <c:pt idx="6296">
                  <c:v>211.8828125</c:v>
                </c:pt>
                <c:pt idx="6297">
                  <c:v>211.93359375</c:v>
                </c:pt>
                <c:pt idx="6298">
                  <c:v>211.88671875</c:v>
                </c:pt>
                <c:pt idx="6299">
                  <c:v>211.88671875</c:v>
                </c:pt>
                <c:pt idx="6300">
                  <c:v>211.91796875</c:v>
                </c:pt>
                <c:pt idx="6301">
                  <c:v>211.92578125</c:v>
                </c:pt>
                <c:pt idx="6302">
                  <c:v>211.953125</c:v>
                </c:pt>
                <c:pt idx="6303">
                  <c:v>211.9140625</c:v>
                </c:pt>
                <c:pt idx="6304">
                  <c:v>211.890625</c:v>
                </c:pt>
                <c:pt idx="6305">
                  <c:v>211.86328125</c:v>
                </c:pt>
                <c:pt idx="6306">
                  <c:v>211.93359375</c:v>
                </c:pt>
                <c:pt idx="6307">
                  <c:v>211.89453125</c:v>
                </c:pt>
                <c:pt idx="6308">
                  <c:v>211.890625</c:v>
                </c:pt>
                <c:pt idx="6309">
                  <c:v>211.91796875</c:v>
                </c:pt>
                <c:pt idx="6310">
                  <c:v>211.88671875</c:v>
                </c:pt>
                <c:pt idx="6311">
                  <c:v>211.88671875</c:v>
                </c:pt>
                <c:pt idx="6312">
                  <c:v>211.88671875</c:v>
                </c:pt>
                <c:pt idx="6313">
                  <c:v>211.93359375</c:v>
                </c:pt>
                <c:pt idx="6314">
                  <c:v>211.9609375</c:v>
                </c:pt>
                <c:pt idx="6315">
                  <c:v>211.91796875</c:v>
                </c:pt>
                <c:pt idx="6316">
                  <c:v>211.9296875</c:v>
                </c:pt>
                <c:pt idx="6317">
                  <c:v>211.93359375</c:v>
                </c:pt>
                <c:pt idx="6318">
                  <c:v>211.85546875</c:v>
                </c:pt>
                <c:pt idx="6319">
                  <c:v>211.88671875</c:v>
                </c:pt>
                <c:pt idx="6320">
                  <c:v>211.91796875</c:v>
                </c:pt>
                <c:pt idx="6321">
                  <c:v>211.88671875</c:v>
                </c:pt>
                <c:pt idx="6322">
                  <c:v>211.88671875</c:v>
                </c:pt>
                <c:pt idx="6323">
                  <c:v>211.88671875</c:v>
                </c:pt>
                <c:pt idx="6324">
                  <c:v>211.85546875</c:v>
                </c:pt>
                <c:pt idx="6325">
                  <c:v>211.88671875</c:v>
                </c:pt>
                <c:pt idx="6326">
                  <c:v>211.88671875</c:v>
                </c:pt>
                <c:pt idx="6327">
                  <c:v>211.9296875</c:v>
                </c:pt>
                <c:pt idx="6328">
                  <c:v>211.890625</c:v>
                </c:pt>
                <c:pt idx="6329">
                  <c:v>211.890625</c:v>
                </c:pt>
                <c:pt idx="6330">
                  <c:v>212.01171875</c:v>
                </c:pt>
                <c:pt idx="6331">
                  <c:v>211.88671875</c:v>
                </c:pt>
                <c:pt idx="6332">
                  <c:v>211.88671875</c:v>
                </c:pt>
                <c:pt idx="6333">
                  <c:v>211.85546875</c:v>
                </c:pt>
                <c:pt idx="6334">
                  <c:v>211.8828125</c:v>
                </c:pt>
                <c:pt idx="6335">
                  <c:v>212.0078125</c:v>
                </c:pt>
                <c:pt idx="6336">
                  <c:v>211.88671875</c:v>
                </c:pt>
                <c:pt idx="6337">
                  <c:v>211.88671875</c:v>
                </c:pt>
                <c:pt idx="6338">
                  <c:v>211.890625</c:v>
                </c:pt>
                <c:pt idx="6339">
                  <c:v>211.890625</c:v>
                </c:pt>
                <c:pt idx="6340">
                  <c:v>211.93359375</c:v>
                </c:pt>
                <c:pt idx="6341">
                  <c:v>211.890625</c:v>
                </c:pt>
                <c:pt idx="6342">
                  <c:v>211.890625</c:v>
                </c:pt>
                <c:pt idx="6343">
                  <c:v>211.9296875</c:v>
                </c:pt>
                <c:pt idx="6344">
                  <c:v>211.890625</c:v>
                </c:pt>
                <c:pt idx="6345">
                  <c:v>211.890625</c:v>
                </c:pt>
                <c:pt idx="6346">
                  <c:v>211.859375</c:v>
                </c:pt>
                <c:pt idx="6347">
                  <c:v>211.890625</c:v>
                </c:pt>
                <c:pt idx="6348">
                  <c:v>211.9609375</c:v>
                </c:pt>
                <c:pt idx="6349">
                  <c:v>211.88671875</c:v>
                </c:pt>
                <c:pt idx="6350">
                  <c:v>213.3515625</c:v>
                </c:pt>
                <c:pt idx="6351">
                  <c:v>211.96875</c:v>
                </c:pt>
                <c:pt idx="6352">
                  <c:v>211.89453125</c:v>
                </c:pt>
                <c:pt idx="6353">
                  <c:v>211.89453125</c:v>
                </c:pt>
                <c:pt idx="6354">
                  <c:v>211.89453125</c:v>
                </c:pt>
                <c:pt idx="6355">
                  <c:v>211.890625</c:v>
                </c:pt>
                <c:pt idx="6356">
                  <c:v>211.890625</c:v>
                </c:pt>
                <c:pt idx="6357">
                  <c:v>211.92578125</c:v>
                </c:pt>
                <c:pt idx="6358">
                  <c:v>211.921875</c:v>
                </c:pt>
                <c:pt idx="6359">
                  <c:v>211.921875</c:v>
                </c:pt>
                <c:pt idx="6360">
                  <c:v>211.9375</c:v>
                </c:pt>
                <c:pt idx="6361">
                  <c:v>211.89453125</c:v>
                </c:pt>
                <c:pt idx="6362">
                  <c:v>211.8671875</c:v>
                </c:pt>
                <c:pt idx="6363">
                  <c:v>211.8984375</c:v>
                </c:pt>
                <c:pt idx="6364">
                  <c:v>211.96484375</c:v>
                </c:pt>
                <c:pt idx="6365">
                  <c:v>211.9296875</c:v>
                </c:pt>
                <c:pt idx="6366">
                  <c:v>211.9296875</c:v>
                </c:pt>
                <c:pt idx="6367">
                  <c:v>211.9296875</c:v>
                </c:pt>
                <c:pt idx="6368">
                  <c:v>211.953125</c:v>
                </c:pt>
                <c:pt idx="6369">
                  <c:v>211.953125</c:v>
                </c:pt>
                <c:pt idx="6370">
                  <c:v>211.89453125</c:v>
                </c:pt>
                <c:pt idx="6371">
                  <c:v>211.89453125</c:v>
                </c:pt>
                <c:pt idx="6372">
                  <c:v>211.8671875</c:v>
                </c:pt>
                <c:pt idx="6373">
                  <c:v>211.94140625</c:v>
                </c:pt>
                <c:pt idx="6374">
                  <c:v>211.8984375</c:v>
                </c:pt>
                <c:pt idx="6375">
                  <c:v>211.8984375</c:v>
                </c:pt>
                <c:pt idx="6376">
                  <c:v>211.9453125</c:v>
                </c:pt>
                <c:pt idx="6377">
                  <c:v>211.94140625</c:v>
                </c:pt>
                <c:pt idx="6378">
                  <c:v>211.8984375</c:v>
                </c:pt>
                <c:pt idx="6379">
                  <c:v>211.8984375</c:v>
                </c:pt>
                <c:pt idx="6380">
                  <c:v>211.8984375</c:v>
                </c:pt>
                <c:pt idx="6381">
                  <c:v>211.8984375</c:v>
                </c:pt>
                <c:pt idx="6382">
                  <c:v>211.921875</c:v>
                </c:pt>
                <c:pt idx="6383">
                  <c:v>211.921875</c:v>
                </c:pt>
                <c:pt idx="6384">
                  <c:v>211.9609375</c:v>
                </c:pt>
                <c:pt idx="6385">
                  <c:v>211.96484375</c:v>
                </c:pt>
                <c:pt idx="6386">
                  <c:v>211.86328125</c:v>
                </c:pt>
                <c:pt idx="6387">
                  <c:v>211.9375</c:v>
                </c:pt>
                <c:pt idx="6388">
                  <c:v>211.9375</c:v>
                </c:pt>
                <c:pt idx="6389">
                  <c:v>211.89453125</c:v>
                </c:pt>
                <c:pt idx="6390">
                  <c:v>211.9296875</c:v>
                </c:pt>
                <c:pt idx="6391">
                  <c:v>211.89453125</c:v>
                </c:pt>
                <c:pt idx="6392">
                  <c:v>211.91796875</c:v>
                </c:pt>
                <c:pt idx="6393">
                  <c:v>211.91796875</c:v>
                </c:pt>
                <c:pt idx="6394">
                  <c:v>211.890625</c:v>
                </c:pt>
                <c:pt idx="6395">
                  <c:v>211.86328125</c:v>
                </c:pt>
                <c:pt idx="6396">
                  <c:v>211.89453125</c:v>
                </c:pt>
                <c:pt idx="6397">
                  <c:v>211.89453125</c:v>
                </c:pt>
                <c:pt idx="6398">
                  <c:v>211.890625</c:v>
                </c:pt>
                <c:pt idx="6399">
                  <c:v>211.921875</c:v>
                </c:pt>
                <c:pt idx="6400">
                  <c:v>211.890625</c:v>
                </c:pt>
                <c:pt idx="6401">
                  <c:v>212.015625</c:v>
                </c:pt>
                <c:pt idx="6402">
                  <c:v>211.88671875</c:v>
                </c:pt>
                <c:pt idx="6403">
                  <c:v>211.88671875</c:v>
                </c:pt>
                <c:pt idx="6404">
                  <c:v>211.890625</c:v>
                </c:pt>
                <c:pt idx="6405">
                  <c:v>212.02734375</c:v>
                </c:pt>
                <c:pt idx="6406">
                  <c:v>211.859375</c:v>
                </c:pt>
                <c:pt idx="6407">
                  <c:v>211.890625</c:v>
                </c:pt>
                <c:pt idx="6408">
                  <c:v>211.9609375</c:v>
                </c:pt>
                <c:pt idx="6409">
                  <c:v>211.96484375</c:v>
                </c:pt>
                <c:pt idx="6410">
                  <c:v>211.89453125</c:v>
                </c:pt>
                <c:pt idx="6411">
                  <c:v>211.86328125</c:v>
                </c:pt>
                <c:pt idx="6412">
                  <c:v>211.93359375</c:v>
                </c:pt>
                <c:pt idx="6413">
                  <c:v>211.89453125</c:v>
                </c:pt>
                <c:pt idx="6414">
                  <c:v>211.86328125</c:v>
                </c:pt>
                <c:pt idx="6415">
                  <c:v>211.890625</c:v>
                </c:pt>
                <c:pt idx="6416">
                  <c:v>211.93359375</c:v>
                </c:pt>
                <c:pt idx="6417">
                  <c:v>211.890625</c:v>
                </c:pt>
                <c:pt idx="6418">
                  <c:v>211.921875</c:v>
                </c:pt>
                <c:pt idx="6419">
                  <c:v>211.89453125</c:v>
                </c:pt>
                <c:pt idx="6420">
                  <c:v>211.92578125</c:v>
                </c:pt>
                <c:pt idx="6421">
                  <c:v>211.96484375</c:v>
                </c:pt>
                <c:pt idx="6422">
                  <c:v>211.89453125</c:v>
                </c:pt>
                <c:pt idx="6423">
                  <c:v>211.89453125</c:v>
                </c:pt>
                <c:pt idx="6424">
                  <c:v>211.86328125</c:v>
                </c:pt>
                <c:pt idx="6425">
                  <c:v>211.93359375</c:v>
                </c:pt>
                <c:pt idx="6426">
                  <c:v>211.890625</c:v>
                </c:pt>
                <c:pt idx="6427">
                  <c:v>211.890625</c:v>
                </c:pt>
                <c:pt idx="6428">
                  <c:v>211.96484375</c:v>
                </c:pt>
                <c:pt idx="6429">
                  <c:v>211.89453125</c:v>
                </c:pt>
                <c:pt idx="6430">
                  <c:v>211.88671875</c:v>
                </c:pt>
                <c:pt idx="6431">
                  <c:v>211.88671875</c:v>
                </c:pt>
                <c:pt idx="6432">
                  <c:v>211.91796875</c:v>
                </c:pt>
                <c:pt idx="6433">
                  <c:v>211.91796875</c:v>
                </c:pt>
                <c:pt idx="6434">
                  <c:v>211.87109375</c:v>
                </c:pt>
                <c:pt idx="6435">
                  <c:v>211.90234375</c:v>
                </c:pt>
                <c:pt idx="6436">
                  <c:v>211.9453125</c:v>
                </c:pt>
                <c:pt idx="6437">
                  <c:v>211.90234375</c:v>
                </c:pt>
                <c:pt idx="6438">
                  <c:v>211.90234375</c:v>
                </c:pt>
                <c:pt idx="6439">
                  <c:v>211.87109375</c:v>
                </c:pt>
                <c:pt idx="6440">
                  <c:v>211.90234375</c:v>
                </c:pt>
                <c:pt idx="6441">
                  <c:v>211.90234375</c:v>
                </c:pt>
                <c:pt idx="6442">
                  <c:v>211.87109375</c:v>
                </c:pt>
                <c:pt idx="6443">
                  <c:v>211.94140625</c:v>
                </c:pt>
                <c:pt idx="6444">
                  <c:v>211.90234375</c:v>
                </c:pt>
                <c:pt idx="6445">
                  <c:v>211.90234375</c:v>
                </c:pt>
                <c:pt idx="6446">
                  <c:v>211.90234375</c:v>
                </c:pt>
                <c:pt idx="6447">
                  <c:v>211.94140625</c:v>
                </c:pt>
                <c:pt idx="6448">
                  <c:v>211.9453125</c:v>
                </c:pt>
                <c:pt idx="6449">
                  <c:v>211.90234375</c:v>
                </c:pt>
                <c:pt idx="6450">
                  <c:v>211.8984375</c:v>
                </c:pt>
                <c:pt idx="6451">
                  <c:v>211.8984375</c:v>
                </c:pt>
                <c:pt idx="6452">
                  <c:v>211.8984375</c:v>
                </c:pt>
                <c:pt idx="6453">
                  <c:v>211.8984375</c:v>
                </c:pt>
                <c:pt idx="6454">
                  <c:v>211.8984375</c:v>
                </c:pt>
                <c:pt idx="6455">
                  <c:v>211.9296875</c:v>
                </c:pt>
                <c:pt idx="6456">
                  <c:v>211.93359375</c:v>
                </c:pt>
                <c:pt idx="6457">
                  <c:v>211.90234375</c:v>
                </c:pt>
                <c:pt idx="6458">
                  <c:v>211.9453125</c:v>
                </c:pt>
                <c:pt idx="6459">
                  <c:v>211.87109375</c:v>
                </c:pt>
                <c:pt idx="6460">
                  <c:v>211.8984375</c:v>
                </c:pt>
                <c:pt idx="6461">
                  <c:v>211.8984375</c:v>
                </c:pt>
                <c:pt idx="6462">
                  <c:v>211.8671875</c:v>
                </c:pt>
                <c:pt idx="6463">
                  <c:v>211.8984375</c:v>
                </c:pt>
                <c:pt idx="6464">
                  <c:v>211.8984375</c:v>
                </c:pt>
                <c:pt idx="6465">
                  <c:v>211.87109375</c:v>
                </c:pt>
                <c:pt idx="6466">
                  <c:v>211.9765625</c:v>
                </c:pt>
                <c:pt idx="6467">
                  <c:v>211.98046875</c:v>
                </c:pt>
                <c:pt idx="6468">
                  <c:v>211.90625</c:v>
                </c:pt>
                <c:pt idx="6469">
                  <c:v>211.94921875</c:v>
                </c:pt>
                <c:pt idx="6470">
                  <c:v>211.91796875</c:v>
                </c:pt>
                <c:pt idx="6471">
                  <c:v>211.90234375</c:v>
                </c:pt>
                <c:pt idx="6472">
                  <c:v>211.9296875</c:v>
                </c:pt>
                <c:pt idx="6473">
                  <c:v>211.96875</c:v>
                </c:pt>
                <c:pt idx="6474">
                  <c:v>211.8984375</c:v>
                </c:pt>
                <c:pt idx="6475">
                  <c:v>211.8984375</c:v>
                </c:pt>
                <c:pt idx="6476">
                  <c:v>211.93359375</c:v>
                </c:pt>
                <c:pt idx="6477">
                  <c:v>211.93359375</c:v>
                </c:pt>
                <c:pt idx="6478">
                  <c:v>211.97265625</c:v>
                </c:pt>
                <c:pt idx="6479">
                  <c:v>211.97265625</c:v>
                </c:pt>
                <c:pt idx="6480">
                  <c:v>211.97265625</c:v>
                </c:pt>
                <c:pt idx="6481">
                  <c:v>211.97265625</c:v>
                </c:pt>
                <c:pt idx="6482">
                  <c:v>211.9375</c:v>
                </c:pt>
                <c:pt idx="6483">
                  <c:v>211.90234375</c:v>
                </c:pt>
                <c:pt idx="6484">
                  <c:v>211.90234375</c:v>
                </c:pt>
                <c:pt idx="6485">
                  <c:v>211.90234375</c:v>
                </c:pt>
                <c:pt idx="6486">
                  <c:v>211.90234375</c:v>
                </c:pt>
                <c:pt idx="6487">
                  <c:v>211.90234375</c:v>
                </c:pt>
                <c:pt idx="6488">
                  <c:v>211.9296875</c:v>
                </c:pt>
                <c:pt idx="6489">
                  <c:v>211.9296875</c:v>
                </c:pt>
                <c:pt idx="6490">
                  <c:v>211.8984375</c:v>
                </c:pt>
                <c:pt idx="6491">
                  <c:v>211.90234375</c:v>
                </c:pt>
                <c:pt idx="6492">
                  <c:v>211.90234375</c:v>
                </c:pt>
                <c:pt idx="6493">
                  <c:v>213.359375</c:v>
                </c:pt>
                <c:pt idx="6494">
                  <c:v>211.96484375</c:v>
                </c:pt>
                <c:pt idx="6495">
                  <c:v>211.921875</c:v>
                </c:pt>
                <c:pt idx="6496">
                  <c:v>211.890625</c:v>
                </c:pt>
                <c:pt idx="6497">
                  <c:v>211.95703125</c:v>
                </c:pt>
                <c:pt idx="6498">
                  <c:v>211.91796875</c:v>
                </c:pt>
                <c:pt idx="6499">
                  <c:v>211.9296875</c:v>
                </c:pt>
                <c:pt idx="6500">
                  <c:v>211.88671875</c:v>
                </c:pt>
                <c:pt idx="6501">
                  <c:v>211.88671875</c:v>
                </c:pt>
                <c:pt idx="6502">
                  <c:v>211.88671875</c:v>
                </c:pt>
                <c:pt idx="6503">
                  <c:v>211.88671875</c:v>
                </c:pt>
                <c:pt idx="6504">
                  <c:v>211.91796875</c:v>
                </c:pt>
                <c:pt idx="6505">
                  <c:v>211.95703125</c:v>
                </c:pt>
                <c:pt idx="6506">
                  <c:v>211.8828125</c:v>
                </c:pt>
                <c:pt idx="6507">
                  <c:v>211.8828125</c:v>
                </c:pt>
                <c:pt idx="6508">
                  <c:v>211.921875</c:v>
                </c:pt>
                <c:pt idx="6509">
                  <c:v>211.88671875</c:v>
                </c:pt>
                <c:pt idx="6510">
                  <c:v>211.88671875</c:v>
                </c:pt>
                <c:pt idx="6511">
                  <c:v>211.93359375</c:v>
                </c:pt>
                <c:pt idx="6512">
                  <c:v>211.890625</c:v>
                </c:pt>
                <c:pt idx="6513">
                  <c:v>211.890625</c:v>
                </c:pt>
                <c:pt idx="6514">
                  <c:v>211.88671875</c:v>
                </c:pt>
                <c:pt idx="6515">
                  <c:v>211.88671875</c:v>
                </c:pt>
                <c:pt idx="6516">
                  <c:v>211.9296875</c:v>
                </c:pt>
                <c:pt idx="6517">
                  <c:v>211.890625</c:v>
                </c:pt>
                <c:pt idx="6518">
                  <c:v>211.890625</c:v>
                </c:pt>
                <c:pt idx="6519">
                  <c:v>211.88671875</c:v>
                </c:pt>
                <c:pt idx="6520">
                  <c:v>211.91796875</c:v>
                </c:pt>
                <c:pt idx="6521">
                  <c:v>211.9140625</c:v>
                </c:pt>
                <c:pt idx="6522">
                  <c:v>211.8828125</c:v>
                </c:pt>
                <c:pt idx="6523">
                  <c:v>211.8828125</c:v>
                </c:pt>
                <c:pt idx="6524">
                  <c:v>211.88671875</c:v>
                </c:pt>
                <c:pt idx="6525">
                  <c:v>211.88671875</c:v>
                </c:pt>
                <c:pt idx="6526">
                  <c:v>211.890625</c:v>
                </c:pt>
                <c:pt idx="6527">
                  <c:v>211.890625</c:v>
                </c:pt>
                <c:pt idx="6528">
                  <c:v>211.890625</c:v>
                </c:pt>
                <c:pt idx="6529">
                  <c:v>211.8828125</c:v>
                </c:pt>
                <c:pt idx="6530">
                  <c:v>211.921875</c:v>
                </c:pt>
                <c:pt idx="6531">
                  <c:v>212.0078125</c:v>
                </c:pt>
                <c:pt idx="6532">
                  <c:v>212.0390625</c:v>
                </c:pt>
                <c:pt idx="6533">
                  <c:v>212.03515625</c:v>
                </c:pt>
                <c:pt idx="6534">
                  <c:v>211.88671875</c:v>
                </c:pt>
                <c:pt idx="6535">
                  <c:v>211.88671875</c:v>
                </c:pt>
                <c:pt idx="6536">
                  <c:v>211.890625</c:v>
                </c:pt>
                <c:pt idx="6537">
                  <c:v>211.890625</c:v>
                </c:pt>
                <c:pt idx="6538">
                  <c:v>211.90625</c:v>
                </c:pt>
                <c:pt idx="6539">
                  <c:v>211.890625</c:v>
                </c:pt>
                <c:pt idx="6540">
                  <c:v>211.890625</c:v>
                </c:pt>
                <c:pt idx="6541">
                  <c:v>211.90234375</c:v>
                </c:pt>
                <c:pt idx="6542">
                  <c:v>211.890625</c:v>
                </c:pt>
                <c:pt idx="6543">
                  <c:v>211.890625</c:v>
                </c:pt>
                <c:pt idx="6544">
                  <c:v>211.890625</c:v>
                </c:pt>
                <c:pt idx="6545">
                  <c:v>211.88671875</c:v>
                </c:pt>
                <c:pt idx="6546">
                  <c:v>211.92578125</c:v>
                </c:pt>
                <c:pt idx="6547">
                  <c:v>211.88671875</c:v>
                </c:pt>
                <c:pt idx="6548">
                  <c:v>211.88671875</c:v>
                </c:pt>
                <c:pt idx="6549">
                  <c:v>211.88671875</c:v>
                </c:pt>
                <c:pt idx="6550">
                  <c:v>211.859375</c:v>
                </c:pt>
                <c:pt idx="6551">
                  <c:v>211.88671875</c:v>
                </c:pt>
                <c:pt idx="6552">
                  <c:v>211.9140625</c:v>
                </c:pt>
                <c:pt idx="6553">
                  <c:v>211.88671875</c:v>
                </c:pt>
                <c:pt idx="6554">
                  <c:v>211.88671875</c:v>
                </c:pt>
                <c:pt idx="6555">
                  <c:v>211.88671875</c:v>
                </c:pt>
                <c:pt idx="6556">
                  <c:v>211.91796875</c:v>
                </c:pt>
                <c:pt idx="6557">
                  <c:v>211.95703125</c:v>
                </c:pt>
                <c:pt idx="6558">
                  <c:v>211.90234375</c:v>
                </c:pt>
                <c:pt idx="6559">
                  <c:v>211.88671875</c:v>
                </c:pt>
                <c:pt idx="6560">
                  <c:v>211.88671875</c:v>
                </c:pt>
                <c:pt idx="6561">
                  <c:v>211.8828125</c:v>
                </c:pt>
                <c:pt idx="6562">
                  <c:v>211.8828125</c:v>
                </c:pt>
                <c:pt idx="6563">
                  <c:v>211.85546875</c:v>
                </c:pt>
                <c:pt idx="6564">
                  <c:v>211.88671875</c:v>
                </c:pt>
                <c:pt idx="6565">
                  <c:v>211.921875</c:v>
                </c:pt>
                <c:pt idx="6566">
                  <c:v>211.91015625</c:v>
                </c:pt>
                <c:pt idx="6567">
                  <c:v>211.91015625</c:v>
                </c:pt>
                <c:pt idx="6568">
                  <c:v>211.89453125</c:v>
                </c:pt>
                <c:pt idx="6569">
                  <c:v>211.92578125</c:v>
                </c:pt>
                <c:pt idx="6570">
                  <c:v>211.8828125</c:v>
                </c:pt>
                <c:pt idx="6571">
                  <c:v>211.89453125</c:v>
                </c:pt>
                <c:pt idx="6572">
                  <c:v>211.9296875</c:v>
                </c:pt>
                <c:pt idx="6573">
                  <c:v>211.8828125</c:v>
                </c:pt>
                <c:pt idx="6574">
                  <c:v>211.93359375</c:v>
                </c:pt>
                <c:pt idx="6575">
                  <c:v>211.88671875</c:v>
                </c:pt>
                <c:pt idx="6576">
                  <c:v>211.88671875</c:v>
                </c:pt>
                <c:pt idx="6577">
                  <c:v>211.88671875</c:v>
                </c:pt>
                <c:pt idx="6578">
                  <c:v>211.93359375</c:v>
                </c:pt>
                <c:pt idx="6579">
                  <c:v>211.9296875</c:v>
                </c:pt>
                <c:pt idx="6580">
                  <c:v>211.91796875</c:v>
                </c:pt>
                <c:pt idx="6581">
                  <c:v>211.91796875</c:v>
                </c:pt>
                <c:pt idx="6582">
                  <c:v>211.9296875</c:v>
                </c:pt>
                <c:pt idx="6583">
                  <c:v>211.88671875</c:v>
                </c:pt>
                <c:pt idx="6584">
                  <c:v>211.85546875</c:v>
                </c:pt>
                <c:pt idx="6585">
                  <c:v>211.8828125</c:v>
                </c:pt>
                <c:pt idx="6586">
                  <c:v>211.8828125</c:v>
                </c:pt>
                <c:pt idx="6587">
                  <c:v>211.8515625</c:v>
                </c:pt>
                <c:pt idx="6588">
                  <c:v>211.87890625</c:v>
                </c:pt>
                <c:pt idx="6589">
                  <c:v>211.87890625</c:v>
                </c:pt>
                <c:pt idx="6590">
                  <c:v>211.8828125</c:v>
                </c:pt>
                <c:pt idx="6591">
                  <c:v>211.8828125</c:v>
                </c:pt>
                <c:pt idx="6592">
                  <c:v>211.8984375</c:v>
                </c:pt>
                <c:pt idx="6593">
                  <c:v>211.921875</c:v>
                </c:pt>
                <c:pt idx="6594">
                  <c:v>211.8828125</c:v>
                </c:pt>
                <c:pt idx="6595">
                  <c:v>211.921875</c:v>
                </c:pt>
                <c:pt idx="6596">
                  <c:v>211.8828125</c:v>
                </c:pt>
                <c:pt idx="6597">
                  <c:v>211.8828125</c:v>
                </c:pt>
                <c:pt idx="6598">
                  <c:v>211.88671875</c:v>
                </c:pt>
                <c:pt idx="6599">
                  <c:v>211.88671875</c:v>
                </c:pt>
                <c:pt idx="6600">
                  <c:v>211.88671875</c:v>
                </c:pt>
                <c:pt idx="6601">
                  <c:v>211.85546875</c:v>
                </c:pt>
                <c:pt idx="6602">
                  <c:v>211.88671875</c:v>
                </c:pt>
                <c:pt idx="6603">
                  <c:v>211.88671875</c:v>
                </c:pt>
                <c:pt idx="6604">
                  <c:v>211.91015625</c:v>
                </c:pt>
                <c:pt idx="6605">
                  <c:v>211.91015625</c:v>
                </c:pt>
                <c:pt idx="6606">
                  <c:v>211.87890625</c:v>
                </c:pt>
                <c:pt idx="6607">
                  <c:v>211.90625</c:v>
                </c:pt>
                <c:pt idx="6608">
                  <c:v>211.875</c:v>
                </c:pt>
                <c:pt idx="6609">
                  <c:v>211.87890625</c:v>
                </c:pt>
                <c:pt idx="6610">
                  <c:v>211.921875</c:v>
                </c:pt>
                <c:pt idx="6611">
                  <c:v>211.91796875</c:v>
                </c:pt>
                <c:pt idx="6612">
                  <c:v>211.8828125</c:v>
                </c:pt>
                <c:pt idx="6613">
                  <c:v>211.8828125</c:v>
                </c:pt>
                <c:pt idx="6614">
                  <c:v>211.921875</c:v>
                </c:pt>
                <c:pt idx="6615">
                  <c:v>211.8828125</c:v>
                </c:pt>
                <c:pt idx="6616">
                  <c:v>211.8828125</c:v>
                </c:pt>
                <c:pt idx="6617">
                  <c:v>211.875</c:v>
                </c:pt>
                <c:pt idx="6618">
                  <c:v>211.94140625</c:v>
                </c:pt>
                <c:pt idx="6619">
                  <c:v>211.90234375</c:v>
                </c:pt>
                <c:pt idx="6620">
                  <c:v>211.87890625</c:v>
                </c:pt>
                <c:pt idx="6621">
                  <c:v>211.87890625</c:v>
                </c:pt>
                <c:pt idx="6622">
                  <c:v>211.8515625</c:v>
                </c:pt>
                <c:pt idx="6623">
                  <c:v>211.8828125</c:v>
                </c:pt>
                <c:pt idx="6624">
                  <c:v>211.8828125</c:v>
                </c:pt>
                <c:pt idx="6625">
                  <c:v>211.8828125</c:v>
                </c:pt>
                <c:pt idx="6626">
                  <c:v>211.921875</c:v>
                </c:pt>
                <c:pt idx="6627">
                  <c:v>211.8828125</c:v>
                </c:pt>
                <c:pt idx="6628">
                  <c:v>211.8828125</c:v>
                </c:pt>
                <c:pt idx="6629">
                  <c:v>211.8828125</c:v>
                </c:pt>
                <c:pt idx="6630">
                  <c:v>211.94921875</c:v>
                </c:pt>
                <c:pt idx="6631">
                  <c:v>211.90625</c:v>
                </c:pt>
                <c:pt idx="6632">
                  <c:v>211.90625</c:v>
                </c:pt>
                <c:pt idx="6633">
                  <c:v>211.90234375</c:v>
                </c:pt>
                <c:pt idx="6634">
                  <c:v>211.875</c:v>
                </c:pt>
                <c:pt idx="6635">
                  <c:v>211.87890625</c:v>
                </c:pt>
                <c:pt idx="6636">
                  <c:v>211.87890625</c:v>
                </c:pt>
                <c:pt idx="6637">
                  <c:v>211.91796875</c:v>
                </c:pt>
                <c:pt idx="6638">
                  <c:v>211.8828125</c:v>
                </c:pt>
                <c:pt idx="6639">
                  <c:v>211.92578125</c:v>
                </c:pt>
                <c:pt idx="6640">
                  <c:v>212.01171875</c:v>
                </c:pt>
                <c:pt idx="6641">
                  <c:v>211.92578125</c:v>
                </c:pt>
                <c:pt idx="6642">
                  <c:v>211.8828125</c:v>
                </c:pt>
                <c:pt idx="6643">
                  <c:v>212.015625</c:v>
                </c:pt>
                <c:pt idx="6644">
                  <c:v>211.921875</c:v>
                </c:pt>
                <c:pt idx="6645">
                  <c:v>211.87890625</c:v>
                </c:pt>
                <c:pt idx="6646">
                  <c:v>212.0390625</c:v>
                </c:pt>
                <c:pt idx="6647">
                  <c:v>211.91015625</c:v>
                </c:pt>
                <c:pt idx="6648">
                  <c:v>211.87890625</c:v>
                </c:pt>
                <c:pt idx="6649">
                  <c:v>211.921875</c:v>
                </c:pt>
                <c:pt idx="6650">
                  <c:v>211.8828125</c:v>
                </c:pt>
                <c:pt idx="6651">
                  <c:v>211.921875</c:v>
                </c:pt>
                <c:pt idx="6652">
                  <c:v>211.8828125</c:v>
                </c:pt>
                <c:pt idx="6653">
                  <c:v>211.91796875</c:v>
                </c:pt>
                <c:pt idx="6654">
                  <c:v>211.9140625</c:v>
                </c:pt>
                <c:pt idx="6655">
                  <c:v>211.91015625</c:v>
                </c:pt>
                <c:pt idx="6656">
                  <c:v>211.87890625</c:v>
                </c:pt>
                <c:pt idx="6657">
                  <c:v>211.87890625</c:v>
                </c:pt>
                <c:pt idx="6658">
                  <c:v>211.8828125</c:v>
                </c:pt>
                <c:pt idx="6659">
                  <c:v>211.8828125</c:v>
                </c:pt>
                <c:pt idx="6660">
                  <c:v>211.8984375</c:v>
                </c:pt>
                <c:pt idx="6661">
                  <c:v>211.88671875</c:v>
                </c:pt>
                <c:pt idx="6662">
                  <c:v>211.88671875</c:v>
                </c:pt>
                <c:pt idx="6663">
                  <c:v>211.88671875</c:v>
                </c:pt>
                <c:pt idx="6664">
                  <c:v>211.93359375</c:v>
                </c:pt>
                <c:pt idx="6665">
                  <c:v>211.9296875</c:v>
                </c:pt>
                <c:pt idx="6666">
                  <c:v>211.88671875</c:v>
                </c:pt>
                <c:pt idx="6667">
                  <c:v>211.88671875</c:v>
                </c:pt>
                <c:pt idx="6668">
                  <c:v>211.95703125</c:v>
                </c:pt>
                <c:pt idx="6669">
                  <c:v>211.91796875</c:v>
                </c:pt>
                <c:pt idx="6670">
                  <c:v>211.88671875</c:v>
                </c:pt>
                <c:pt idx="6671">
                  <c:v>211.9140625</c:v>
                </c:pt>
                <c:pt idx="6672">
                  <c:v>211.8828125</c:v>
                </c:pt>
                <c:pt idx="6673">
                  <c:v>211.921875</c:v>
                </c:pt>
                <c:pt idx="6674">
                  <c:v>211.8828125</c:v>
                </c:pt>
                <c:pt idx="6675">
                  <c:v>211.85546875</c:v>
                </c:pt>
                <c:pt idx="6676">
                  <c:v>211.953125</c:v>
                </c:pt>
                <c:pt idx="6677">
                  <c:v>211.9140625</c:v>
                </c:pt>
                <c:pt idx="6678">
                  <c:v>211.85546875</c:v>
                </c:pt>
                <c:pt idx="6679">
                  <c:v>211.88671875</c:v>
                </c:pt>
                <c:pt idx="6680">
                  <c:v>211.921875</c:v>
                </c:pt>
                <c:pt idx="6681">
                  <c:v>211.88671875</c:v>
                </c:pt>
                <c:pt idx="6682">
                  <c:v>211.95703125</c:v>
                </c:pt>
                <c:pt idx="6683">
                  <c:v>211.9140625</c:v>
                </c:pt>
                <c:pt idx="6684">
                  <c:v>211.95703125</c:v>
                </c:pt>
                <c:pt idx="6685">
                  <c:v>211.9140625</c:v>
                </c:pt>
                <c:pt idx="6686">
                  <c:v>211.8828125</c:v>
                </c:pt>
                <c:pt idx="6687">
                  <c:v>211.88671875</c:v>
                </c:pt>
                <c:pt idx="6688">
                  <c:v>211.93359375</c:v>
                </c:pt>
                <c:pt idx="6689">
                  <c:v>211.88671875</c:v>
                </c:pt>
                <c:pt idx="6690">
                  <c:v>211.88671875</c:v>
                </c:pt>
                <c:pt idx="6691">
                  <c:v>211.88671875</c:v>
                </c:pt>
                <c:pt idx="6692">
                  <c:v>211.95703125</c:v>
                </c:pt>
                <c:pt idx="6693">
                  <c:v>211.9140625</c:v>
                </c:pt>
                <c:pt idx="6694">
                  <c:v>211.88671875</c:v>
                </c:pt>
                <c:pt idx="6695">
                  <c:v>211.8828125</c:v>
                </c:pt>
                <c:pt idx="6696">
                  <c:v>211.8828125</c:v>
                </c:pt>
                <c:pt idx="6697">
                  <c:v>211.92578125</c:v>
                </c:pt>
                <c:pt idx="6698">
                  <c:v>211.88671875</c:v>
                </c:pt>
                <c:pt idx="6699">
                  <c:v>211.921875</c:v>
                </c:pt>
                <c:pt idx="6700">
                  <c:v>211.859375</c:v>
                </c:pt>
                <c:pt idx="6701">
                  <c:v>211.921875</c:v>
                </c:pt>
                <c:pt idx="6702">
                  <c:v>211.92578125</c:v>
                </c:pt>
                <c:pt idx="6703">
                  <c:v>211.8828125</c:v>
                </c:pt>
                <c:pt idx="6704">
                  <c:v>211.92578125</c:v>
                </c:pt>
                <c:pt idx="6705">
                  <c:v>211.890625</c:v>
                </c:pt>
                <c:pt idx="6706">
                  <c:v>211.91796875</c:v>
                </c:pt>
                <c:pt idx="6707">
                  <c:v>211.91796875</c:v>
                </c:pt>
                <c:pt idx="6708">
                  <c:v>211.859375</c:v>
                </c:pt>
                <c:pt idx="6709">
                  <c:v>211.859375</c:v>
                </c:pt>
                <c:pt idx="6710">
                  <c:v>211.859375</c:v>
                </c:pt>
                <c:pt idx="6711">
                  <c:v>211.859375</c:v>
                </c:pt>
                <c:pt idx="6712">
                  <c:v>211.93359375</c:v>
                </c:pt>
                <c:pt idx="6713">
                  <c:v>211.93359375</c:v>
                </c:pt>
                <c:pt idx="6714">
                  <c:v>211.890625</c:v>
                </c:pt>
                <c:pt idx="6715">
                  <c:v>211.9296875</c:v>
                </c:pt>
                <c:pt idx="6716">
                  <c:v>211.890625</c:v>
                </c:pt>
                <c:pt idx="6717">
                  <c:v>211.9296875</c:v>
                </c:pt>
                <c:pt idx="6718">
                  <c:v>211.88671875</c:v>
                </c:pt>
                <c:pt idx="6719">
                  <c:v>211.9296875</c:v>
                </c:pt>
                <c:pt idx="6720">
                  <c:v>211.88671875</c:v>
                </c:pt>
                <c:pt idx="6721">
                  <c:v>211.88671875</c:v>
                </c:pt>
                <c:pt idx="6722">
                  <c:v>211.88671875</c:v>
                </c:pt>
                <c:pt idx="6723">
                  <c:v>211.88671875</c:v>
                </c:pt>
                <c:pt idx="6724">
                  <c:v>211.88671875</c:v>
                </c:pt>
                <c:pt idx="6725">
                  <c:v>211.85546875</c:v>
                </c:pt>
                <c:pt idx="6726">
                  <c:v>211.88671875</c:v>
                </c:pt>
                <c:pt idx="6727">
                  <c:v>211.9296875</c:v>
                </c:pt>
                <c:pt idx="6728">
                  <c:v>211.859375</c:v>
                </c:pt>
                <c:pt idx="6729">
                  <c:v>211.890625</c:v>
                </c:pt>
                <c:pt idx="6730">
                  <c:v>211.921875</c:v>
                </c:pt>
                <c:pt idx="6731">
                  <c:v>211.890625</c:v>
                </c:pt>
                <c:pt idx="6732">
                  <c:v>211.88671875</c:v>
                </c:pt>
                <c:pt idx="6733">
                  <c:v>211.88671875</c:v>
                </c:pt>
                <c:pt idx="6734">
                  <c:v>211.85546875</c:v>
                </c:pt>
                <c:pt idx="6735">
                  <c:v>211.88671875</c:v>
                </c:pt>
                <c:pt idx="6736">
                  <c:v>211.921875</c:v>
                </c:pt>
                <c:pt idx="6737">
                  <c:v>211.92578125</c:v>
                </c:pt>
                <c:pt idx="6738">
                  <c:v>211.91796875</c:v>
                </c:pt>
                <c:pt idx="6739">
                  <c:v>211.91796875</c:v>
                </c:pt>
                <c:pt idx="6740">
                  <c:v>211.88671875</c:v>
                </c:pt>
                <c:pt idx="6741">
                  <c:v>211.88671875</c:v>
                </c:pt>
                <c:pt idx="6742">
                  <c:v>211.85546875</c:v>
                </c:pt>
                <c:pt idx="6743">
                  <c:v>211.85546875</c:v>
                </c:pt>
                <c:pt idx="6744">
                  <c:v>211.88671875</c:v>
                </c:pt>
                <c:pt idx="6745">
                  <c:v>211.88671875</c:v>
                </c:pt>
                <c:pt idx="6746">
                  <c:v>211.9140625</c:v>
                </c:pt>
                <c:pt idx="6747">
                  <c:v>211.9140625</c:v>
                </c:pt>
                <c:pt idx="6748">
                  <c:v>211.88671875</c:v>
                </c:pt>
                <c:pt idx="6749">
                  <c:v>211.88671875</c:v>
                </c:pt>
                <c:pt idx="6750">
                  <c:v>211.8828125</c:v>
                </c:pt>
                <c:pt idx="6751">
                  <c:v>211.8828125</c:v>
                </c:pt>
                <c:pt idx="6752">
                  <c:v>211.8515625</c:v>
                </c:pt>
                <c:pt idx="6753">
                  <c:v>211.87890625</c:v>
                </c:pt>
                <c:pt idx="6754">
                  <c:v>211.90625</c:v>
                </c:pt>
                <c:pt idx="6755">
                  <c:v>211.87890625</c:v>
                </c:pt>
                <c:pt idx="6756">
                  <c:v>211.91015625</c:v>
                </c:pt>
                <c:pt idx="6757">
                  <c:v>211.91015625</c:v>
                </c:pt>
                <c:pt idx="6758">
                  <c:v>211.8828125</c:v>
                </c:pt>
                <c:pt idx="6759">
                  <c:v>211.9140625</c:v>
                </c:pt>
                <c:pt idx="6760">
                  <c:v>211.92578125</c:v>
                </c:pt>
                <c:pt idx="6761">
                  <c:v>211.85546875</c:v>
                </c:pt>
                <c:pt idx="6762">
                  <c:v>211.8828125</c:v>
                </c:pt>
                <c:pt idx="6763">
                  <c:v>211.8828125</c:v>
                </c:pt>
                <c:pt idx="6764">
                  <c:v>211.8515625</c:v>
                </c:pt>
                <c:pt idx="6765">
                  <c:v>211.8828125</c:v>
                </c:pt>
                <c:pt idx="6766">
                  <c:v>211.8828125</c:v>
                </c:pt>
                <c:pt idx="6767">
                  <c:v>211.921875</c:v>
                </c:pt>
                <c:pt idx="6768">
                  <c:v>211.8828125</c:v>
                </c:pt>
                <c:pt idx="6769">
                  <c:v>211.8828125</c:v>
                </c:pt>
                <c:pt idx="6770">
                  <c:v>211.921875</c:v>
                </c:pt>
                <c:pt idx="6771">
                  <c:v>211.92578125</c:v>
                </c:pt>
                <c:pt idx="6772">
                  <c:v>211.953125</c:v>
                </c:pt>
                <c:pt idx="6773">
                  <c:v>211.9140625</c:v>
                </c:pt>
                <c:pt idx="6774">
                  <c:v>211.88671875</c:v>
                </c:pt>
                <c:pt idx="6775">
                  <c:v>211.88671875</c:v>
                </c:pt>
                <c:pt idx="6776">
                  <c:v>211.92578125</c:v>
                </c:pt>
                <c:pt idx="6777">
                  <c:v>211.88671875</c:v>
                </c:pt>
                <c:pt idx="6778">
                  <c:v>211.890625</c:v>
                </c:pt>
                <c:pt idx="6779">
                  <c:v>211.890625</c:v>
                </c:pt>
                <c:pt idx="6780">
                  <c:v>211.859375</c:v>
                </c:pt>
                <c:pt idx="6781">
                  <c:v>211.890625</c:v>
                </c:pt>
                <c:pt idx="6782">
                  <c:v>211.890625</c:v>
                </c:pt>
                <c:pt idx="6783">
                  <c:v>211.890625</c:v>
                </c:pt>
                <c:pt idx="6784">
                  <c:v>211.9296875</c:v>
                </c:pt>
                <c:pt idx="6785">
                  <c:v>211.859375</c:v>
                </c:pt>
                <c:pt idx="6786">
                  <c:v>211.9140625</c:v>
                </c:pt>
                <c:pt idx="6787">
                  <c:v>211.9140625</c:v>
                </c:pt>
                <c:pt idx="6788">
                  <c:v>211.94921875</c:v>
                </c:pt>
                <c:pt idx="6789">
                  <c:v>211.90625</c:v>
                </c:pt>
                <c:pt idx="6790">
                  <c:v>211.87890625</c:v>
                </c:pt>
                <c:pt idx="6791">
                  <c:v>211.87890625</c:v>
                </c:pt>
                <c:pt idx="6792">
                  <c:v>211.92578125</c:v>
                </c:pt>
                <c:pt idx="6793">
                  <c:v>211.8828125</c:v>
                </c:pt>
                <c:pt idx="6794">
                  <c:v>211.8828125</c:v>
                </c:pt>
                <c:pt idx="6795">
                  <c:v>211.92578125</c:v>
                </c:pt>
                <c:pt idx="6796">
                  <c:v>211.9140625</c:v>
                </c:pt>
                <c:pt idx="6797">
                  <c:v>211.94921875</c:v>
                </c:pt>
                <c:pt idx="6798">
                  <c:v>211.8828125</c:v>
                </c:pt>
                <c:pt idx="6799">
                  <c:v>211.91796875</c:v>
                </c:pt>
                <c:pt idx="6800">
                  <c:v>211.85546875</c:v>
                </c:pt>
                <c:pt idx="6801">
                  <c:v>211.921875</c:v>
                </c:pt>
                <c:pt idx="6802">
                  <c:v>211.8828125</c:v>
                </c:pt>
                <c:pt idx="6803">
                  <c:v>211.85546875</c:v>
                </c:pt>
                <c:pt idx="6804">
                  <c:v>211.90625</c:v>
                </c:pt>
                <c:pt idx="6805">
                  <c:v>211.90625</c:v>
                </c:pt>
                <c:pt idx="6806">
                  <c:v>211.84765625</c:v>
                </c:pt>
                <c:pt idx="6807">
                  <c:v>211.87109375</c:v>
                </c:pt>
                <c:pt idx="6808">
                  <c:v>211.90234375</c:v>
                </c:pt>
                <c:pt idx="6809">
                  <c:v>211.87890625</c:v>
                </c:pt>
                <c:pt idx="6810">
                  <c:v>211.91015625</c:v>
                </c:pt>
                <c:pt idx="6811">
                  <c:v>211.91015625</c:v>
                </c:pt>
                <c:pt idx="6812">
                  <c:v>211.8828125</c:v>
                </c:pt>
                <c:pt idx="6813">
                  <c:v>211.92578125</c:v>
                </c:pt>
                <c:pt idx="6814">
                  <c:v>211.8828125</c:v>
                </c:pt>
                <c:pt idx="6815">
                  <c:v>211.8828125</c:v>
                </c:pt>
                <c:pt idx="6816">
                  <c:v>211.8828125</c:v>
                </c:pt>
                <c:pt idx="6817">
                  <c:v>211.88671875</c:v>
                </c:pt>
                <c:pt idx="6818">
                  <c:v>211.953125</c:v>
                </c:pt>
                <c:pt idx="6819">
                  <c:v>211.90625</c:v>
                </c:pt>
                <c:pt idx="6820">
                  <c:v>211.87890625</c:v>
                </c:pt>
                <c:pt idx="6821">
                  <c:v>211.87890625</c:v>
                </c:pt>
                <c:pt idx="6822">
                  <c:v>211.87890625</c:v>
                </c:pt>
                <c:pt idx="6823">
                  <c:v>211.87890625</c:v>
                </c:pt>
                <c:pt idx="6824">
                  <c:v>211.91796875</c:v>
                </c:pt>
                <c:pt idx="6825">
                  <c:v>211.921875</c:v>
                </c:pt>
                <c:pt idx="6826">
                  <c:v>211.8515625</c:v>
                </c:pt>
                <c:pt idx="6827">
                  <c:v>211.921875</c:v>
                </c:pt>
                <c:pt idx="6828">
                  <c:v>211.8828125</c:v>
                </c:pt>
                <c:pt idx="6829">
                  <c:v>211.8515625</c:v>
                </c:pt>
                <c:pt idx="6830">
                  <c:v>211.8515625</c:v>
                </c:pt>
                <c:pt idx="6831">
                  <c:v>211.8515625</c:v>
                </c:pt>
                <c:pt idx="6832">
                  <c:v>211.8828125</c:v>
                </c:pt>
                <c:pt idx="6833">
                  <c:v>211.921875</c:v>
                </c:pt>
                <c:pt idx="6834">
                  <c:v>211.921875</c:v>
                </c:pt>
                <c:pt idx="6835">
                  <c:v>211.8828125</c:v>
                </c:pt>
                <c:pt idx="6836">
                  <c:v>211.8828125</c:v>
                </c:pt>
                <c:pt idx="6837">
                  <c:v>211.921875</c:v>
                </c:pt>
                <c:pt idx="6838">
                  <c:v>211.8828125</c:v>
                </c:pt>
                <c:pt idx="6839">
                  <c:v>211.8515625</c:v>
                </c:pt>
                <c:pt idx="6840">
                  <c:v>211.875</c:v>
                </c:pt>
                <c:pt idx="6841">
                  <c:v>211.875</c:v>
                </c:pt>
                <c:pt idx="6842">
                  <c:v>211.875</c:v>
                </c:pt>
                <c:pt idx="6843">
                  <c:v>211.9453125</c:v>
                </c:pt>
                <c:pt idx="6844">
                  <c:v>211.91796875</c:v>
                </c:pt>
                <c:pt idx="6845">
                  <c:v>211.91796875</c:v>
                </c:pt>
                <c:pt idx="6846">
                  <c:v>211.87890625</c:v>
                </c:pt>
                <c:pt idx="6847">
                  <c:v>211.87890625</c:v>
                </c:pt>
                <c:pt idx="6848">
                  <c:v>211.90234375</c:v>
                </c:pt>
                <c:pt idx="6849">
                  <c:v>211.90234375</c:v>
                </c:pt>
                <c:pt idx="6850">
                  <c:v>211.90234375</c:v>
                </c:pt>
                <c:pt idx="6851">
                  <c:v>211.90234375</c:v>
                </c:pt>
                <c:pt idx="6852">
                  <c:v>211.9453125</c:v>
                </c:pt>
                <c:pt idx="6853">
                  <c:v>211.90625</c:v>
                </c:pt>
                <c:pt idx="6854">
                  <c:v>211.8828125</c:v>
                </c:pt>
                <c:pt idx="6855">
                  <c:v>211.8828125</c:v>
                </c:pt>
                <c:pt idx="6856">
                  <c:v>211.8828125</c:v>
                </c:pt>
                <c:pt idx="6857">
                  <c:v>211.8828125</c:v>
                </c:pt>
                <c:pt idx="6858">
                  <c:v>211.92578125</c:v>
                </c:pt>
                <c:pt idx="6859">
                  <c:v>211.8828125</c:v>
                </c:pt>
                <c:pt idx="6860">
                  <c:v>211.87890625</c:v>
                </c:pt>
                <c:pt idx="6861">
                  <c:v>211.87890625</c:v>
                </c:pt>
                <c:pt idx="6862">
                  <c:v>211.87890625</c:v>
                </c:pt>
                <c:pt idx="6863">
                  <c:v>212.0078125</c:v>
                </c:pt>
                <c:pt idx="6864">
                  <c:v>212.04296875</c:v>
                </c:pt>
                <c:pt idx="6865">
                  <c:v>211.8828125</c:v>
                </c:pt>
                <c:pt idx="6866">
                  <c:v>211.9140625</c:v>
                </c:pt>
                <c:pt idx="6867">
                  <c:v>211.9140625</c:v>
                </c:pt>
                <c:pt idx="6868">
                  <c:v>211.95703125</c:v>
                </c:pt>
                <c:pt idx="6869">
                  <c:v>211.953125</c:v>
                </c:pt>
                <c:pt idx="6870">
                  <c:v>211.8984375</c:v>
                </c:pt>
                <c:pt idx="6871">
                  <c:v>211.88671875</c:v>
                </c:pt>
                <c:pt idx="6872">
                  <c:v>211.9140625</c:v>
                </c:pt>
                <c:pt idx="6873">
                  <c:v>211.8828125</c:v>
                </c:pt>
                <c:pt idx="6874">
                  <c:v>211.88671875</c:v>
                </c:pt>
                <c:pt idx="6875">
                  <c:v>211.88671875</c:v>
                </c:pt>
                <c:pt idx="6876">
                  <c:v>211.88671875</c:v>
                </c:pt>
                <c:pt idx="6877">
                  <c:v>211.88671875</c:v>
                </c:pt>
                <c:pt idx="6878">
                  <c:v>211.85546875</c:v>
                </c:pt>
                <c:pt idx="6879">
                  <c:v>211.890625</c:v>
                </c:pt>
                <c:pt idx="6880">
                  <c:v>211.890625</c:v>
                </c:pt>
                <c:pt idx="6881">
                  <c:v>211.859375</c:v>
                </c:pt>
                <c:pt idx="6882">
                  <c:v>211.9296875</c:v>
                </c:pt>
                <c:pt idx="6883">
                  <c:v>211.88671875</c:v>
                </c:pt>
                <c:pt idx="6884">
                  <c:v>211.8515625</c:v>
                </c:pt>
                <c:pt idx="6885">
                  <c:v>211.87890625</c:v>
                </c:pt>
                <c:pt idx="6886">
                  <c:v>211.91015625</c:v>
                </c:pt>
                <c:pt idx="6887">
                  <c:v>211.8828125</c:v>
                </c:pt>
                <c:pt idx="6888">
                  <c:v>211.88671875</c:v>
                </c:pt>
                <c:pt idx="6889">
                  <c:v>211.9296875</c:v>
                </c:pt>
                <c:pt idx="6890">
                  <c:v>211.9296875</c:v>
                </c:pt>
                <c:pt idx="6891">
                  <c:v>211.890625</c:v>
                </c:pt>
                <c:pt idx="6892">
                  <c:v>211.91796875</c:v>
                </c:pt>
                <c:pt idx="6893">
                  <c:v>211.91796875</c:v>
                </c:pt>
                <c:pt idx="6894">
                  <c:v>211.91796875</c:v>
                </c:pt>
                <c:pt idx="6895">
                  <c:v>211.95703125</c:v>
                </c:pt>
                <c:pt idx="6896">
                  <c:v>211.91796875</c:v>
                </c:pt>
                <c:pt idx="6897">
                  <c:v>211.88671875</c:v>
                </c:pt>
                <c:pt idx="6898">
                  <c:v>211.88671875</c:v>
                </c:pt>
                <c:pt idx="6899">
                  <c:v>211.88671875</c:v>
                </c:pt>
                <c:pt idx="6900">
                  <c:v>211.890625</c:v>
                </c:pt>
                <c:pt idx="6901">
                  <c:v>211.8828125</c:v>
                </c:pt>
                <c:pt idx="6902">
                  <c:v>211.91796875</c:v>
                </c:pt>
                <c:pt idx="6903">
                  <c:v>211.8515625</c:v>
                </c:pt>
                <c:pt idx="6904">
                  <c:v>211.8515625</c:v>
                </c:pt>
                <c:pt idx="6905">
                  <c:v>211.8828125</c:v>
                </c:pt>
                <c:pt idx="6906">
                  <c:v>211.8828125</c:v>
                </c:pt>
                <c:pt idx="6907">
                  <c:v>211.88671875</c:v>
                </c:pt>
                <c:pt idx="6908">
                  <c:v>211.91796875</c:v>
                </c:pt>
                <c:pt idx="6909">
                  <c:v>211.92578125</c:v>
                </c:pt>
                <c:pt idx="6910">
                  <c:v>211.9296875</c:v>
                </c:pt>
                <c:pt idx="6911">
                  <c:v>211.890625</c:v>
                </c:pt>
                <c:pt idx="6912">
                  <c:v>211.88671875</c:v>
                </c:pt>
                <c:pt idx="6913">
                  <c:v>211.9140625</c:v>
                </c:pt>
                <c:pt idx="6914">
                  <c:v>211.9140625</c:v>
                </c:pt>
                <c:pt idx="6915">
                  <c:v>211.8828125</c:v>
                </c:pt>
                <c:pt idx="6916">
                  <c:v>211.95703125</c:v>
                </c:pt>
                <c:pt idx="6917">
                  <c:v>211.9140625</c:v>
                </c:pt>
                <c:pt idx="6918">
                  <c:v>211.859375</c:v>
                </c:pt>
                <c:pt idx="6919">
                  <c:v>211.8828125</c:v>
                </c:pt>
                <c:pt idx="6920">
                  <c:v>211.953125</c:v>
                </c:pt>
                <c:pt idx="6921">
                  <c:v>211.94921875</c:v>
                </c:pt>
                <c:pt idx="6922">
                  <c:v>211.94921875</c:v>
                </c:pt>
                <c:pt idx="6923">
                  <c:v>211.8828125</c:v>
                </c:pt>
                <c:pt idx="6924">
                  <c:v>211.92578125</c:v>
                </c:pt>
                <c:pt idx="6925">
                  <c:v>211.921875</c:v>
                </c:pt>
                <c:pt idx="6926">
                  <c:v>211.85546875</c:v>
                </c:pt>
                <c:pt idx="6927">
                  <c:v>211.88671875</c:v>
                </c:pt>
                <c:pt idx="6928">
                  <c:v>211.92578125</c:v>
                </c:pt>
                <c:pt idx="6929">
                  <c:v>211.92578125</c:v>
                </c:pt>
                <c:pt idx="6930">
                  <c:v>211.88671875</c:v>
                </c:pt>
                <c:pt idx="6931">
                  <c:v>211.85546875</c:v>
                </c:pt>
                <c:pt idx="6932">
                  <c:v>211.8828125</c:v>
                </c:pt>
                <c:pt idx="6933">
                  <c:v>211.8828125</c:v>
                </c:pt>
                <c:pt idx="6934">
                  <c:v>211.921875</c:v>
                </c:pt>
                <c:pt idx="6935">
                  <c:v>211.88671875</c:v>
                </c:pt>
                <c:pt idx="6936">
                  <c:v>211.859375</c:v>
                </c:pt>
                <c:pt idx="6937">
                  <c:v>211.88671875</c:v>
                </c:pt>
                <c:pt idx="6938">
                  <c:v>211.9140625</c:v>
                </c:pt>
                <c:pt idx="6939">
                  <c:v>211.9140625</c:v>
                </c:pt>
                <c:pt idx="6940">
                  <c:v>211.8828125</c:v>
                </c:pt>
                <c:pt idx="6941">
                  <c:v>211.8828125</c:v>
                </c:pt>
                <c:pt idx="6942">
                  <c:v>211.85546875</c:v>
                </c:pt>
                <c:pt idx="6943">
                  <c:v>211.88671875</c:v>
                </c:pt>
                <c:pt idx="6944">
                  <c:v>211.91796875</c:v>
                </c:pt>
                <c:pt idx="6945">
                  <c:v>211.88671875</c:v>
                </c:pt>
                <c:pt idx="6946">
                  <c:v>211.9140625</c:v>
                </c:pt>
                <c:pt idx="6947">
                  <c:v>211.9609375</c:v>
                </c:pt>
                <c:pt idx="6948">
                  <c:v>211.8515625</c:v>
                </c:pt>
                <c:pt idx="6949">
                  <c:v>211.9296875</c:v>
                </c:pt>
                <c:pt idx="6950">
                  <c:v>211.94921875</c:v>
                </c:pt>
                <c:pt idx="6951">
                  <c:v>211.9140625</c:v>
                </c:pt>
                <c:pt idx="6952">
                  <c:v>211.95703125</c:v>
                </c:pt>
                <c:pt idx="6953">
                  <c:v>211.8828125</c:v>
                </c:pt>
                <c:pt idx="6954">
                  <c:v>211.8828125</c:v>
                </c:pt>
                <c:pt idx="6955">
                  <c:v>211.8828125</c:v>
                </c:pt>
                <c:pt idx="6956">
                  <c:v>211.8515625</c:v>
                </c:pt>
                <c:pt idx="6957">
                  <c:v>211.8828125</c:v>
                </c:pt>
                <c:pt idx="6958">
                  <c:v>211.8828125</c:v>
                </c:pt>
                <c:pt idx="6959">
                  <c:v>211.88671875</c:v>
                </c:pt>
                <c:pt idx="6960">
                  <c:v>211.88671875</c:v>
                </c:pt>
                <c:pt idx="6961">
                  <c:v>211.88671875</c:v>
                </c:pt>
                <c:pt idx="6962">
                  <c:v>211.921875</c:v>
                </c:pt>
                <c:pt idx="6963">
                  <c:v>211.88671875</c:v>
                </c:pt>
                <c:pt idx="6964">
                  <c:v>211.88671875</c:v>
                </c:pt>
                <c:pt idx="6965">
                  <c:v>211.95703125</c:v>
                </c:pt>
                <c:pt idx="6966">
                  <c:v>211.88671875</c:v>
                </c:pt>
                <c:pt idx="6967">
                  <c:v>211.88671875</c:v>
                </c:pt>
                <c:pt idx="6968">
                  <c:v>211.9140625</c:v>
                </c:pt>
                <c:pt idx="6969">
                  <c:v>211.9140625</c:v>
                </c:pt>
                <c:pt idx="6970">
                  <c:v>211.8828125</c:v>
                </c:pt>
                <c:pt idx="6971">
                  <c:v>211.8828125</c:v>
                </c:pt>
                <c:pt idx="6972">
                  <c:v>211.91796875</c:v>
                </c:pt>
                <c:pt idx="6973">
                  <c:v>212.05078125</c:v>
                </c:pt>
                <c:pt idx="6974">
                  <c:v>211.90234375</c:v>
                </c:pt>
                <c:pt idx="6975">
                  <c:v>211.88671875</c:v>
                </c:pt>
                <c:pt idx="6976">
                  <c:v>211.88671875</c:v>
                </c:pt>
                <c:pt idx="6977">
                  <c:v>211.85546875</c:v>
                </c:pt>
                <c:pt idx="6978">
                  <c:v>211.88671875</c:v>
                </c:pt>
                <c:pt idx="6979">
                  <c:v>211.88671875</c:v>
                </c:pt>
                <c:pt idx="6980">
                  <c:v>211.890625</c:v>
                </c:pt>
                <c:pt idx="6981">
                  <c:v>211.890625</c:v>
                </c:pt>
                <c:pt idx="6982">
                  <c:v>211.859375</c:v>
                </c:pt>
                <c:pt idx="6983">
                  <c:v>211.890625</c:v>
                </c:pt>
                <c:pt idx="6984">
                  <c:v>211.93359375</c:v>
                </c:pt>
                <c:pt idx="6985">
                  <c:v>211.875</c:v>
                </c:pt>
                <c:pt idx="6986">
                  <c:v>211.91015625</c:v>
                </c:pt>
                <c:pt idx="6987">
                  <c:v>211.91015625</c:v>
                </c:pt>
                <c:pt idx="6988">
                  <c:v>211.90625</c:v>
                </c:pt>
                <c:pt idx="6989">
                  <c:v>211.9453125</c:v>
                </c:pt>
                <c:pt idx="6990">
                  <c:v>211.87109375</c:v>
                </c:pt>
                <c:pt idx="6991">
                  <c:v>211.90234375</c:v>
                </c:pt>
                <c:pt idx="6992">
                  <c:v>211.9296875</c:v>
                </c:pt>
                <c:pt idx="6993">
                  <c:v>211.9296875</c:v>
                </c:pt>
                <c:pt idx="6994">
                  <c:v>211.8984375</c:v>
                </c:pt>
                <c:pt idx="6995">
                  <c:v>211.87109375</c:v>
                </c:pt>
                <c:pt idx="6996">
                  <c:v>211.90234375</c:v>
                </c:pt>
                <c:pt idx="6997">
                  <c:v>211.90234375</c:v>
                </c:pt>
                <c:pt idx="6998">
                  <c:v>211.875</c:v>
                </c:pt>
                <c:pt idx="6999">
                  <c:v>211.9453125</c:v>
                </c:pt>
                <c:pt idx="7000">
                  <c:v>211.9375</c:v>
                </c:pt>
                <c:pt idx="7001">
                  <c:v>211.90625</c:v>
                </c:pt>
                <c:pt idx="7002">
                  <c:v>211.90234375</c:v>
                </c:pt>
                <c:pt idx="7003">
                  <c:v>211.94140625</c:v>
                </c:pt>
                <c:pt idx="7004">
                  <c:v>211.94140625</c:v>
                </c:pt>
                <c:pt idx="7005">
                  <c:v>211.8984375</c:v>
                </c:pt>
                <c:pt idx="7006">
                  <c:v>211.87109375</c:v>
                </c:pt>
                <c:pt idx="7007">
                  <c:v>211.8984375</c:v>
                </c:pt>
                <c:pt idx="7008">
                  <c:v>211.8984375</c:v>
                </c:pt>
                <c:pt idx="7009">
                  <c:v>211.9375</c:v>
                </c:pt>
                <c:pt idx="7010">
                  <c:v>211.94140625</c:v>
                </c:pt>
                <c:pt idx="7011">
                  <c:v>211.87109375</c:v>
                </c:pt>
                <c:pt idx="7012">
                  <c:v>211.9375</c:v>
                </c:pt>
                <c:pt idx="7013">
                  <c:v>211.8984375</c:v>
                </c:pt>
                <c:pt idx="7014">
                  <c:v>211.96484375</c:v>
                </c:pt>
                <c:pt idx="7015">
                  <c:v>211.92578125</c:v>
                </c:pt>
                <c:pt idx="7016">
                  <c:v>211.97265625</c:v>
                </c:pt>
                <c:pt idx="7017">
                  <c:v>211.9296875</c:v>
                </c:pt>
                <c:pt idx="7018">
                  <c:v>211.8984375</c:v>
                </c:pt>
                <c:pt idx="7019">
                  <c:v>211.90234375</c:v>
                </c:pt>
                <c:pt idx="7020">
                  <c:v>211.90234375</c:v>
                </c:pt>
                <c:pt idx="7021">
                  <c:v>211.87109375</c:v>
                </c:pt>
                <c:pt idx="7022">
                  <c:v>211.92578125</c:v>
                </c:pt>
                <c:pt idx="7023">
                  <c:v>211.92578125</c:v>
                </c:pt>
                <c:pt idx="7024">
                  <c:v>211.8671875</c:v>
                </c:pt>
                <c:pt idx="7025">
                  <c:v>211.8984375</c:v>
                </c:pt>
                <c:pt idx="7026">
                  <c:v>211.8984375</c:v>
                </c:pt>
                <c:pt idx="7027">
                  <c:v>211.90234375</c:v>
                </c:pt>
                <c:pt idx="7028">
                  <c:v>211.9296875</c:v>
                </c:pt>
                <c:pt idx="7029">
                  <c:v>211.8984375</c:v>
                </c:pt>
                <c:pt idx="7030">
                  <c:v>211.90234375</c:v>
                </c:pt>
                <c:pt idx="7031">
                  <c:v>211.90234375</c:v>
                </c:pt>
                <c:pt idx="7032">
                  <c:v>211.87109375</c:v>
                </c:pt>
                <c:pt idx="7033">
                  <c:v>211.90234375</c:v>
                </c:pt>
                <c:pt idx="7034">
                  <c:v>211.90234375</c:v>
                </c:pt>
                <c:pt idx="7035">
                  <c:v>211.87109375</c:v>
                </c:pt>
                <c:pt idx="7036">
                  <c:v>211.9296875</c:v>
                </c:pt>
                <c:pt idx="7037">
                  <c:v>211.9296875</c:v>
                </c:pt>
                <c:pt idx="7038">
                  <c:v>211.92578125</c:v>
                </c:pt>
                <c:pt idx="7039">
                  <c:v>211.92578125</c:v>
                </c:pt>
                <c:pt idx="7040">
                  <c:v>211.87109375</c:v>
                </c:pt>
                <c:pt idx="7041">
                  <c:v>211.8984375</c:v>
                </c:pt>
                <c:pt idx="7042">
                  <c:v>211.8984375</c:v>
                </c:pt>
                <c:pt idx="7043">
                  <c:v>211.90234375</c:v>
                </c:pt>
                <c:pt idx="7044">
                  <c:v>211.93359375</c:v>
                </c:pt>
                <c:pt idx="7045">
                  <c:v>211.90625</c:v>
                </c:pt>
                <c:pt idx="7046">
                  <c:v>211.94921875</c:v>
                </c:pt>
                <c:pt idx="7047">
                  <c:v>211.90625</c:v>
                </c:pt>
                <c:pt idx="7048">
                  <c:v>211.90234375</c:v>
                </c:pt>
                <c:pt idx="7049">
                  <c:v>211.90234375</c:v>
                </c:pt>
                <c:pt idx="7050">
                  <c:v>211.90234375</c:v>
                </c:pt>
                <c:pt idx="7051">
                  <c:v>211.9375</c:v>
                </c:pt>
                <c:pt idx="7052">
                  <c:v>211.90625</c:v>
                </c:pt>
                <c:pt idx="7053">
                  <c:v>211.90625</c:v>
                </c:pt>
                <c:pt idx="7054">
                  <c:v>211.90625</c:v>
                </c:pt>
                <c:pt idx="7055">
                  <c:v>211.87890625</c:v>
                </c:pt>
                <c:pt idx="7056">
                  <c:v>211.953125</c:v>
                </c:pt>
                <c:pt idx="7057">
                  <c:v>211.91015625</c:v>
                </c:pt>
                <c:pt idx="7058">
                  <c:v>211.97265625</c:v>
                </c:pt>
                <c:pt idx="7059">
                  <c:v>211.93359375</c:v>
                </c:pt>
                <c:pt idx="7060">
                  <c:v>211.94140625</c:v>
                </c:pt>
                <c:pt idx="7061">
                  <c:v>211.90234375</c:v>
                </c:pt>
                <c:pt idx="7062">
                  <c:v>211.90234375</c:v>
                </c:pt>
                <c:pt idx="7063">
                  <c:v>211.90234375</c:v>
                </c:pt>
                <c:pt idx="7064">
                  <c:v>211.90234375</c:v>
                </c:pt>
                <c:pt idx="7065">
                  <c:v>211.90234375</c:v>
                </c:pt>
                <c:pt idx="7066">
                  <c:v>211.90234375</c:v>
                </c:pt>
                <c:pt idx="7067">
                  <c:v>211.90234375</c:v>
                </c:pt>
                <c:pt idx="7068">
                  <c:v>211.875</c:v>
                </c:pt>
                <c:pt idx="7069">
                  <c:v>211.90625</c:v>
                </c:pt>
                <c:pt idx="7070">
                  <c:v>211.953125</c:v>
                </c:pt>
                <c:pt idx="7071">
                  <c:v>211.91015625</c:v>
                </c:pt>
                <c:pt idx="7072">
                  <c:v>211.91015625</c:v>
                </c:pt>
                <c:pt idx="7073">
                  <c:v>211.91015625</c:v>
                </c:pt>
                <c:pt idx="7074">
                  <c:v>211.94140625</c:v>
                </c:pt>
                <c:pt idx="7075">
                  <c:v>211.94140625</c:v>
                </c:pt>
                <c:pt idx="7076">
                  <c:v>211.875</c:v>
                </c:pt>
                <c:pt idx="7077">
                  <c:v>211.953125</c:v>
                </c:pt>
                <c:pt idx="7078">
                  <c:v>211.90625</c:v>
                </c:pt>
                <c:pt idx="7079">
                  <c:v>211.90625</c:v>
                </c:pt>
                <c:pt idx="7080">
                  <c:v>212.03515625</c:v>
                </c:pt>
                <c:pt idx="7081">
                  <c:v>211.90234375</c:v>
                </c:pt>
                <c:pt idx="7082">
                  <c:v>211.90234375</c:v>
                </c:pt>
                <c:pt idx="7083">
                  <c:v>212.0390625</c:v>
                </c:pt>
                <c:pt idx="7084">
                  <c:v>211.90234375</c:v>
                </c:pt>
                <c:pt idx="7085">
                  <c:v>211.90625</c:v>
                </c:pt>
                <c:pt idx="7086">
                  <c:v>211.90625</c:v>
                </c:pt>
                <c:pt idx="7087">
                  <c:v>211.94140625</c:v>
                </c:pt>
                <c:pt idx="7088">
                  <c:v>211.90234375</c:v>
                </c:pt>
                <c:pt idx="7089">
                  <c:v>211.90234375</c:v>
                </c:pt>
                <c:pt idx="7090">
                  <c:v>211.8984375</c:v>
                </c:pt>
                <c:pt idx="7091">
                  <c:v>211.8984375</c:v>
                </c:pt>
                <c:pt idx="7092">
                  <c:v>211.9453125</c:v>
                </c:pt>
                <c:pt idx="7093">
                  <c:v>211.90234375</c:v>
                </c:pt>
                <c:pt idx="7094">
                  <c:v>211.90234375</c:v>
                </c:pt>
                <c:pt idx="7095">
                  <c:v>211.90625</c:v>
                </c:pt>
                <c:pt idx="7096">
                  <c:v>211.90625</c:v>
                </c:pt>
                <c:pt idx="7097">
                  <c:v>211.94921875</c:v>
                </c:pt>
                <c:pt idx="7098">
                  <c:v>211.9453125</c:v>
                </c:pt>
                <c:pt idx="7099">
                  <c:v>211.90625</c:v>
                </c:pt>
                <c:pt idx="7100">
                  <c:v>211.875</c:v>
                </c:pt>
                <c:pt idx="7101">
                  <c:v>211.90234375</c:v>
                </c:pt>
                <c:pt idx="7102">
                  <c:v>211.90234375</c:v>
                </c:pt>
                <c:pt idx="7103">
                  <c:v>211.9453125</c:v>
                </c:pt>
                <c:pt idx="7104">
                  <c:v>211.93359375</c:v>
                </c:pt>
                <c:pt idx="7105">
                  <c:v>211.93359375</c:v>
                </c:pt>
                <c:pt idx="7106">
                  <c:v>211.91015625</c:v>
                </c:pt>
                <c:pt idx="7107">
                  <c:v>211.91015625</c:v>
                </c:pt>
                <c:pt idx="7108">
                  <c:v>211.91015625</c:v>
                </c:pt>
                <c:pt idx="7109">
                  <c:v>211.9375</c:v>
                </c:pt>
                <c:pt idx="7110">
                  <c:v>211.97265625</c:v>
                </c:pt>
                <c:pt idx="7111">
                  <c:v>211.90625</c:v>
                </c:pt>
                <c:pt idx="7112">
                  <c:v>211.96484375</c:v>
                </c:pt>
                <c:pt idx="7113">
                  <c:v>211.9296875</c:v>
                </c:pt>
                <c:pt idx="7114">
                  <c:v>211.90234375</c:v>
                </c:pt>
                <c:pt idx="7115">
                  <c:v>211.94921875</c:v>
                </c:pt>
                <c:pt idx="7116">
                  <c:v>211.87890625</c:v>
                </c:pt>
                <c:pt idx="7117">
                  <c:v>211.953125</c:v>
                </c:pt>
                <c:pt idx="7118">
                  <c:v>211.953125</c:v>
                </c:pt>
                <c:pt idx="7119">
                  <c:v>211.94921875</c:v>
                </c:pt>
                <c:pt idx="7120">
                  <c:v>211.953125</c:v>
                </c:pt>
                <c:pt idx="7121">
                  <c:v>211.90625</c:v>
                </c:pt>
                <c:pt idx="7122">
                  <c:v>211.953125</c:v>
                </c:pt>
                <c:pt idx="7123">
                  <c:v>211.953125</c:v>
                </c:pt>
                <c:pt idx="7124">
                  <c:v>211.953125</c:v>
                </c:pt>
                <c:pt idx="7125">
                  <c:v>211.91015625</c:v>
                </c:pt>
                <c:pt idx="7126">
                  <c:v>211.953125</c:v>
                </c:pt>
                <c:pt idx="7127">
                  <c:v>211.953125</c:v>
                </c:pt>
                <c:pt idx="7128">
                  <c:v>211.91015625</c:v>
                </c:pt>
                <c:pt idx="7129">
                  <c:v>211.87890625</c:v>
                </c:pt>
                <c:pt idx="7130">
                  <c:v>211.90625</c:v>
                </c:pt>
                <c:pt idx="7131">
                  <c:v>211.90625</c:v>
                </c:pt>
                <c:pt idx="7132">
                  <c:v>211.9765625</c:v>
                </c:pt>
                <c:pt idx="7133">
                  <c:v>211.9375</c:v>
                </c:pt>
                <c:pt idx="7134">
                  <c:v>211.91015625</c:v>
                </c:pt>
                <c:pt idx="7135">
                  <c:v>211.9375</c:v>
                </c:pt>
                <c:pt idx="7136">
                  <c:v>211.90625</c:v>
                </c:pt>
                <c:pt idx="7137">
                  <c:v>211.90625</c:v>
                </c:pt>
                <c:pt idx="7138">
                  <c:v>211.90625</c:v>
                </c:pt>
                <c:pt idx="7139">
                  <c:v>211.87890625</c:v>
                </c:pt>
                <c:pt idx="7140">
                  <c:v>211.91015625</c:v>
                </c:pt>
                <c:pt idx="7141">
                  <c:v>211.91015625</c:v>
                </c:pt>
                <c:pt idx="7142">
                  <c:v>211.91015625</c:v>
                </c:pt>
                <c:pt idx="7143">
                  <c:v>211.91015625</c:v>
                </c:pt>
                <c:pt idx="7144">
                  <c:v>211.87890625</c:v>
                </c:pt>
                <c:pt idx="7145">
                  <c:v>211.91015625</c:v>
                </c:pt>
                <c:pt idx="7146">
                  <c:v>211.91015625</c:v>
                </c:pt>
                <c:pt idx="7147">
                  <c:v>211.87890625</c:v>
                </c:pt>
                <c:pt idx="7148">
                  <c:v>211.94921875</c:v>
                </c:pt>
                <c:pt idx="7149">
                  <c:v>211.90625</c:v>
                </c:pt>
                <c:pt idx="7150">
                  <c:v>211.9453125</c:v>
                </c:pt>
                <c:pt idx="7151">
                  <c:v>211.9453125</c:v>
                </c:pt>
                <c:pt idx="7152">
                  <c:v>211.93359375</c:v>
                </c:pt>
                <c:pt idx="7153">
                  <c:v>211.9375</c:v>
                </c:pt>
                <c:pt idx="7154">
                  <c:v>211.98046875</c:v>
                </c:pt>
                <c:pt idx="7155">
                  <c:v>211.9375</c:v>
                </c:pt>
                <c:pt idx="7156">
                  <c:v>211.94921875</c:v>
                </c:pt>
                <c:pt idx="7157">
                  <c:v>211.90625</c:v>
                </c:pt>
                <c:pt idx="7158">
                  <c:v>211.9375</c:v>
                </c:pt>
                <c:pt idx="7159">
                  <c:v>211.9375</c:v>
                </c:pt>
                <c:pt idx="7160">
                  <c:v>211.94921875</c:v>
                </c:pt>
                <c:pt idx="7161">
                  <c:v>211.94140625</c:v>
                </c:pt>
                <c:pt idx="7162">
                  <c:v>211.9453125</c:v>
                </c:pt>
                <c:pt idx="7163">
                  <c:v>211.90625</c:v>
                </c:pt>
                <c:pt idx="7164">
                  <c:v>211.8984375</c:v>
                </c:pt>
                <c:pt idx="7165">
                  <c:v>211.96875</c:v>
                </c:pt>
                <c:pt idx="7166">
                  <c:v>211.8984375</c:v>
                </c:pt>
                <c:pt idx="7167">
                  <c:v>211.97265625</c:v>
                </c:pt>
                <c:pt idx="7168">
                  <c:v>211.9921875</c:v>
                </c:pt>
                <c:pt idx="7169">
                  <c:v>211.95703125</c:v>
                </c:pt>
                <c:pt idx="7170">
                  <c:v>211.8984375</c:v>
                </c:pt>
                <c:pt idx="7171">
                  <c:v>211.8984375</c:v>
                </c:pt>
                <c:pt idx="7172">
                  <c:v>211.8984375</c:v>
                </c:pt>
                <c:pt idx="7173">
                  <c:v>211.8984375</c:v>
                </c:pt>
                <c:pt idx="7174">
                  <c:v>211.96484375</c:v>
                </c:pt>
                <c:pt idx="7175">
                  <c:v>211.92578125</c:v>
                </c:pt>
                <c:pt idx="7176">
                  <c:v>211.90625</c:v>
                </c:pt>
                <c:pt idx="7177">
                  <c:v>211.90625</c:v>
                </c:pt>
                <c:pt idx="7178">
                  <c:v>211.91015625</c:v>
                </c:pt>
                <c:pt idx="7179">
                  <c:v>211.91015625</c:v>
                </c:pt>
                <c:pt idx="7180">
                  <c:v>211.94140625</c:v>
                </c:pt>
                <c:pt idx="7181">
                  <c:v>211.9375</c:v>
                </c:pt>
                <c:pt idx="7182">
                  <c:v>211.90625</c:v>
                </c:pt>
                <c:pt idx="7183">
                  <c:v>211.9453125</c:v>
                </c:pt>
                <c:pt idx="7184">
                  <c:v>211.9765625</c:v>
                </c:pt>
                <c:pt idx="7185">
                  <c:v>211.93359375</c:v>
                </c:pt>
                <c:pt idx="7186">
                  <c:v>211.90625</c:v>
                </c:pt>
                <c:pt idx="7187">
                  <c:v>211.90625</c:v>
                </c:pt>
                <c:pt idx="7188">
                  <c:v>211.91015625</c:v>
                </c:pt>
                <c:pt idx="7189">
                  <c:v>211.91015625</c:v>
                </c:pt>
                <c:pt idx="7190">
                  <c:v>211.91015625</c:v>
                </c:pt>
                <c:pt idx="7191">
                  <c:v>211.91015625</c:v>
                </c:pt>
                <c:pt idx="7192">
                  <c:v>211.91015625</c:v>
                </c:pt>
                <c:pt idx="7193">
                  <c:v>212.03515625</c:v>
                </c:pt>
                <c:pt idx="7194">
                  <c:v>211.94921875</c:v>
                </c:pt>
                <c:pt idx="7195">
                  <c:v>211.90625</c:v>
                </c:pt>
                <c:pt idx="7196">
                  <c:v>211.9453125</c:v>
                </c:pt>
                <c:pt idx="7197">
                  <c:v>211.90234375</c:v>
                </c:pt>
                <c:pt idx="7198">
                  <c:v>211.96875</c:v>
                </c:pt>
                <c:pt idx="7199">
                  <c:v>211.9296875</c:v>
                </c:pt>
                <c:pt idx="7200">
                  <c:v>211.90234375</c:v>
                </c:pt>
                <c:pt idx="7201">
                  <c:v>211.9453125</c:v>
                </c:pt>
                <c:pt idx="7202">
                  <c:v>211.94921875</c:v>
                </c:pt>
                <c:pt idx="7203">
                  <c:v>211.87890625</c:v>
                </c:pt>
                <c:pt idx="7204">
                  <c:v>211.91015625</c:v>
                </c:pt>
                <c:pt idx="7205">
                  <c:v>211.94921875</c:v>
                </c:pt>
                <c:pt idx="7206">
                  <c:v>211.87890625</c:v>
                </c:pt>
                <c:pt idx="7207">
                  <c:v>211.9453125</c:v>
                </c:pt>
                <c:pt idx="7208">
                  <c:v>211.90625</c:v>
                </c:pt>
                <c:pt idx="7209">
                  <c:v>211.91796875</c:v>
                </c:pt>
                <c:pt idx="7210">
                  <c:v>211.9375</c:v>
                </c:pt>
                <c:pt idx="7211">
                  <c:v>211.9375</c:v>
                </c:pt>
                <c:pt idx="7212">
                  <c:v>211.91015625</c:v>
                </c:pt>
                <c:pt idx="7213">
                  <c:v>211.94140625</c:v>
                </c:pt>
                <c:pt idx="7214">
                  <c:v>211.91015625</c:v>
                </c:pt>
                <c:pt idx="7215">
                  <c:v>211.87890625</c:v>
                </c:pt>
                <c:pt idx="7216">
                  <c:v>211.91015625</c:v>
                </c:pt>
                <c:pt idx="7217">
                  <c:v>211.91015625</c:v>
                </c:pt>
                <c:pt idx="7218">
                  <c:v>211.87890625</c:v>
                </c:pt>
                <c:pt idx="7219">
                  <c:v>211.91015625</c:v>
                </c:pt>
                <c:pt idx="7220">
                  <c:v>211.94140625</c:v>
                </c:pt>
                <c:pt idx="7221">
                  <c:v>211.91015625</c:v>
                </c:pt>
                <c:pt idx="7222">
                  <c:v>211.91015625</c:v>
                </c:pt>
                <c:pt idx="7223">
                  <c:v>211.953125</c:v>
                </c:pt>
                <c:pt idx="7224">
                  <c:v>211.90625</c:v>
                </c:pt>
                <c:pt idx="7225">
                  <c:v>211.90625</c:v>
                </c:pt>
                <c:pt idx="7226">
                  <c:v>211.875</c:v>
                </c:pt>
                <c:pt idx="7227">
                  <c:v>211.90234375</c:v>
                </c:pt>
                <c:pt idx="7228">
                  <c:v>211.90234375</c:v>
                </c:pt>
                <c:pt idx="7229">
                  <c:v>211.90625</c:v>
                </c:pt>
                <c:pt idx="7230">
                  <c:v>211.90625</c:v>
                </c:pt>
                <c:pt idx="7231">
                  <c:v>211.87890625</c:v>
                </c:pt>
                <c:pt idx="7232">
                  <c:v>211.90625</c:v>
                </c:pt>
                <c:pt idx="7233">
                  <c:v>211.90625</c:v>
                </c:pt>
                <c:pt idx="7234">
                  <c:v>211.875</c:v>
                </c:pt>
                <c:pt idx="7235">
                  <c:v>211.90625</c:v>
                </c:pt>
                <c:pt idx="7236">
                  <c:v>211.9375</c:v>
                </c:pt>
                <c:pt idx="7237">
                  <c:v>211.9765625</c:v>
                </c:pt>
                <c:pt idx="7238">
                  <c:v>211.9453125</c:v>
                </c:pt>
                <c:pt idx="7239">
                  <c:v>211.94921875</c:v>
                </c:pt>
                <c:pt idx="7240">
                  <c:v>211.94921875</c:v>
                </c:pt>
                <c:pt idx="7241">
                  <c:v>211.90625</c:v>
                </c:pt>
                <c:pt idx="7242">
                  <c:v>211.90625</c:v>
                </c:pt>
                <c:pt idx="7243">
                  <c:v>211.9453125</c:v>
                </c:pt>
                <c:pt idx="7244">
                  <c:v>211.94921875</c:v>
                </c:pt>
                <c:pt idx="7245">
                  <c:v>211.9453125</c:v>
                </c:pt>
                <c:pt idx="7246">
                  <c:v>211.90234375</c:v>
                </c:pt>
                <c:pt idx="7247">
                  <c:v>211.90234375</c:v>
                </c:pt>
                <c:pt idx="7248">
                  <c:v>211.90234375</c:v>
                </c:pt>
                <c:pt idx="7249">
                  <c:v>211.90234375</c:v>
                </c:pt>
                <c:pt idx="7250">
                  <c:v>211.90234375</c:v>
                </c:pt>
                <c:pt idx="7251">
                  <c:v>211.90234375</c:v>
                </c:pt>
                <c:pt idx="7252">
                  <c:v>211.90234375</c:v>
                </c:pt>
                <c:pt idx="7253">
                  <c:v>211.875</c:v>
                </c:pt>
                <c:pt idx="7254">
                  <c:v>211.90625</c:v>
                </c:pt>
                <c:pt idx="7255">
                  <c:v>211.90625</c:v>
                </c:pt>
                <c:pt idx="7256">
                  <c:v>211.90625</c:v>
                </c:pt>
                <c:pt idx="7257">
                  <c:v>211.90625</c:v>
                </c:pt>
                <c:pt idx="7258">
                  <c:v>211.87890625</c:v>
                </c:pt>
                <c:pt idx="7259">
                  <c:v>211.9453125</c:v>
                </c:pt>
                <c:pt idx="7260">
                  <c:v>211.93359375</c:v>
                </c:pt>
                <c:pt idx="7261">
                  <c:v>211.90234375</c:v>
                </c:pt>
                <c:pt idx="7262">
                  <c:v>211.93359375</c:v>
                </c:pt>
                <c:pt idx="7263">
                  <c:v>211.9765625</c:v>
                </c:pt>
                <c:pt idx="7264">
                  <c:v>211.90625</c:v>
                </c:pt>
                <c:pt idx="7265">
                  <c:v>211.9765625</c:v>
                </c:pt>
                <c:pt idx="7266">
                  <c:v>211.9375</c:v>
                </c:pt>
                <c:pt idx="7267">
                  <c:v>211.9375</c:v>
                </c:pt>
                <c:pt idx="7268">
                  <c:v>211.96875</c:v>
                </c:pt>
                <c:pt idx="7269">
                  <c:v>211.9375</c:v>
                </c:pt>
                <c:pt idx="7270">
                  <c:v>211.98046875</c:v>
                </c:pt>
                <c:pt idx="7271">
                  <c:v>211.984375</c:v>
                </c:pt>
                <c:pt idx="7272">
                  <c:v>211.9140625</c:v>
                </c:pt>
                <c:pt idx="7273">
                  <c:v>211.9140625</c:v>
                </c:pt>
                <c:pt idx="7274">
                  <c:v>211.953125</c:v>
                </c:pt>
                <c:pt idx="7275">
                  <c:v>211.91015625</c:v>
                </c:pt>
                <c:pt idx="7276">
                  <c:v>211.91015625</c:v>
                </c:pt>
                <c:pt idx="7277">
                  <c:v>211.90234375</c:v>
                </c:pt>
                <c:pt idx="7278">
                  <c:v>211.94140625</c:v>
                </c:pt>
                <c:pt idx="7279">
                  <c:v>211.87109375</c:v>
                </c:pt>
                <c:pt idx="7280">
                  <c:v>211.90234375</c:v>
                </c:pt>
                <c:pt idx="7281">
                  <c:v>211.90234375</c:v>
                </c:pt>
                <c:pt idx="7282">
                  <c:v>211.9453125</c:v>
                </c:pt>
                <c:pt idx="7283">
                  <c:v>211.91015625</c:v>
                </c:pt>
                <c:pt idx="7284">
                  <c:v>211.91015625</c:v>
                </c:pt>
                <c:pt idx="7285">
                  <c:v>211.90625</c:v>
                </c:pt>
                <c:pt idx="7286">
                  <c:v>211.94921875</c:v>
                </c:pt>
                <c:pt idx="7287">
                  <c:v>211.875</c:v>
                </c:pt>
                <c:pt idx="7288">
                  <c:v>211.90234375</c:v>
                </c:pt>
                <c:pt idx="7289">
                  <c:v>211.90234375</c:v>
                </c:pt>
                <c:pt idx="7290">
                  <c:v>211.94921875</c:v>
                </c:pt>
                <c:pt idx="7291">
                  <c:v>211.90625</c:v>
                </c:pt>
                <c:pt idx="7292">
                  <c:v>211.90625</c:v>
                </c:pt>
                <c:pt idx="7293">
                  <c:v>211.87890625</c:v>
                </c:pt>
                <c:pt idx="7294">
                  <c:v>211.90625</c:v>
                </c:pt>
                <c:pt idx="7295">
                  <c:v>211.90625</c:v>
                </c:pt>
                <c:pt idx="7296">
                  <c:v>211.90234375</c:v>
                </c:pt>
                <c:pt idx="7297">
                  <c:v>212.0625</c:v>
                </c:pt>
                <c:pt idx="7298">
                  <c:v>211.90234375</c:v>
                </c:pt>
                <c:pt idx="7299">
                  <c:v>211.875</c:v>
                </c:pt>
                <c:pt idx="7300">
                  <c:v>211.8984375</c:v>
                </c:pt>
                <c:pt idx="7301">
                  <c:v>211.8984375</c:v>
                </c:pt>
                <c:pt idx="7302">
                  <c:v>211.92578125</c:v>
                </c:pt>
                <c:pt idx="7303">
                  <c:v>211.92578125</c:v>
                </c:pt>
                <c:pt idx="7304">
                  <c:v>212.03125</c:v>
                </c:pt>
                <c:pt idx="7305">
                  <c:v>211.90625</c:v>
                </c:pt>
                <c:pt idx="7306">
                  <c:v>211.90625</c:v>
                </c:pt>
                <c:pt idx="7307">
                  <c:v>211.90625</c:v>
                </c:pt>
                <c:pt idx="7308">
                  <c:v>211.90625</c:v>
                </c:pt>
                <c:pt idx="7309">
                  <c:v>211.94921875</c:v>
                </c:pt>
                <c:pt idx="7310">
                  <c:v>211.9453125</c:v>
                </c:pt>
                <c:pt idx="7311">
                  <c:v>211.9453125</c:v>
                </c:pt>
                <c:pt idx="7312">
                  <c:v>211.93359375</c:v>
                </c:pt>
                <c:pt idx="7313">
                  <c:v>211.93359375</c:v>
                </c:pt>
                <c:pt idx="7314">
                  <c:v>211.90234375</c:v>
                </c:pt>
                <c:pt idx="7315">
                  <c:v>211.90625</c:v>
                </c:pt>
                <c:pt idx="7316">
                  <c:v>211.97265625</c:v>
                </c:pt>
                <c:pt idx="7317">
                  <c:v>211.93359375</c:v>
                </c:pt>
                <c:pt idx="7318">
                  <c:v>211.90625</c:v>
                </c:pt>
                <c:pt idx="7319">
                  <c:v>211.90625</c:v>
                </c:pt>
                <c:pt idx="7320">
                  <c:v>211.90625</c:v>
                </c:pt>
                <c:pt idx="7321">
                  <c:v>211.9453125</c:v>
                </c:pt>
                <c:pt idx="7322">
                  <c:v>211.90625</c:v>
                </c:pt>
                <c:pt idx="7323">
                  <c:v>211.90625</c:v>
                </c:pt>
                <c:pt idx="7324">
                  <c:v>211.90625</c:v>
                </c:pt>
                <c:pt idx="7325">
                  <c:v>211.90625</c:v>
                </c:pt>
                <c:pt idx="7326">
                  <c:v>211.90625</c:v>
                </c:pt>
                <c:pt idx="7327">
                  <c:v>211.90234375</c:v>
                </c:pt>
                <c:pt idx="7328">
                  <c:v>211.90234375</c:v>
                </c:pt>
                <c:pt idx="7329">
                  <c:v>211.87109375</c:v>
                </c:pt>
                <c:pt idx="7330">
                  <c:v>211.89453125</c:v>
                </c:pt>
                <c:pt idx="7331">
                  <c:v>211.89453125</c:v>
                </c:pt>
                <c:pt idx="7332">
                  <c:v>211.90234375</c:v>
                </c:pt>
                <c:pt idx="7333">
                  <c:v>211.90234375</c:v>
                </c:pt>
                <c:pt idx="7334">
                  <c:v>211.90234375</c:v>
                </c:pt>
                <c:pt idx="7335">
                  <c:v>211.93359375</c:v>
                </c:pt>
                <c:pt idx="7336">
                  <c:v>211.93359375</c:v>
                </c:pt>
                <c:pt idx="7337">
                  <c:v>211.96875</c:v>
                </c:pt>
                <c:pt idx="7338">
                  <c:v>211.90625</c:v>
                </c:pt>
                <c:pt idx="7339">
                  <c:v>211.875</c:v>
                </c:pt>
                <c:pt idx="7340">
                  <c:v>211.9453125</c:v>
                </c:pt>
                <c:pt idx="7341">
                  <c:v>211.90625</c:v>
                </c:pt>
                <c:pt idx="7342">
                  <c:v>211.9765625</c:v>
                </c:pt>
                <c:pt idx="7343">
                  <c:v>211.9375</c:v>
                </c:pt>
                <c:pt idx="7344">
                  <c:v>211.9453125</c:v>
                </c:pt>
                <c:pt idx="7345">
                  <c:v>211.90625</c:v>
                </c:pt>
                <c:pt idx="7346">
                  <c:v>211.90625</c:v>
                </c:pt>
                <c:pt idx="7347">
                  <c:v>211.90625</c:v>
                </c:pt>
                <c:pt idx="7348">
                  <c:v>211.90625</c:v>
                </c:pt>
                <c:pt idx="7349">
                  <c:v>211.90234375</c:v>
                </c:pt>
                <c:pt idx="7350">
                  <c:v>211.90234375</c:v>
                </c:pt>
                <c:pt idx="7351">
                  <c:v>211.91796875</c:v>
                </c:pt>
                <c:pt idx="7352">
                  <c:v>211.90234375</c:v>
                </c:pt>
                <c:pt idx="7353">
                  <c:v>211.90234375</c:v>
                </c:pt>
                <c:pt idx="7354">
                  <c:v>211.9453125</c:v>
                </c:pt>
                <c:pt idx="7355">
                  <c:v>211.90234375</c:v>
                </c:pt>
                <c:pt idx="7356">
                  <c:v>211.90234375</c:v>
                </c:pt>
                <c:pt idx="7357">
                  <c:v>211.94921875</c:v>
                </c:pt>
                <c:pt idx="7358">
                  <c:v>211.9453125</c:v>
                </c:pt>
                <c:pt idx="7359">
                  <c:v>211.90234375</c:v>
                </c:pt>
                <c:pt idx="7360">
                  <c:v>211.90234375</c:v>
                </c:pt>
                <c:pt idx="7361">
                  <c:v>211.87109375</c:v>
                </c:pt>
                <c:pt idx="7362">
                  <c:v>211.8984375</c:v>
                </c:pt>
                <c:pt idx="7363">
                  <c:v>211.8984375</c:v>
                </c:pt>
                <c:pt idx="7364">
                  <c:v>211.90234375</c:v>
                </c:pt>
                <c:pt idx="7365">
                  <c:v>211.90234375</c:v>
                </c:pt>
                <c:pt idx="7366">
                  <c:v>211.875</c:v>
                </c:pt>
                <c:pt idx="7367">
                  <c:v>211.9453125</c:v>
                </c:pt>
                <c:pt idx="7368">
                  <c:v>211.93359375</c:v>
                </c:pt>
                <c:pt idx="7369">
                  <c:v>211.90234375</c:v>
                </c:pt>
                <c:pt idx="7370">
                  <c:v>211.96875</c:v>
                </c:pt>
                <c:pt idx="7371">
                  <c:v>211.96875</c:v>
                </c:pt>
                <c:pt idx="7372">
                  <c:v>211.87109375</c:v>
                </c:pt>
                <c:pt idx="7373">
                  <c:v>211.90625</c:v>
                </c:pt>
                <c:pt idx="7374">
                  <c:v>211.953125</c:v>
                </c:pt>
                <c:pt idx="7375">
                  <c:v>211.91015625</c:v>
                </c:pt>
                <c:pt idx="7376">
                  <c:v>211.94921875</c:v>
                </c:pt>
                <c:pt idx="7377">
                  <c:v>211.953125</c:v>
                </c:pt>
                <c:pt idx="7378">
                  <c:v>211.90625</c:v>
                </c:pt>
                <c:pt idx="7379">
                  <c:v>211.90625</c:v>
                </c:pt>
                <c:pt idx="7380">
                  <c:v>211.875</c:v>
                </c:pt>
                <c:pt idx="7381">
                  <c:v>211.94140625</c:v>
                </c:pt>
                <c:pt idx="7382">
                  <c:v>211.90234375</c:v>
                </c:pt>
                <c:pt idx="7383">
                  <c:v>211.87109375</c:v>
                </c:pt>
                <c:pt idx="7384">
                  <c:v>211.9375</c:v>
                </c:pt>
                <c:pt idx="7385">
                  <c:v>211.89453125</c:v>
                </c:pt>
                <c:pt idx="7386">
                  <c:v>211.8984375</c:v>
                </c:pt>
                <c:pt idx="7387">
                  <c:v>211.9375</c:v>
                </c:pt>
                <c:pt idx="7388">
                  <c:v>211.9296875</c:v>
                </c:pt>
                <c:pt idx="7389">
                  <c:v>211.93359375</c:v>
                </c:pt>
                <c:pt idx="7390">
                  <c:v>211.90625</c:v>
                </c:pt>
                <c:pt idx="7391">
                  <c:v>211.90234375</c:v>
                </c:pt>
                <c:pt idx="7392">
                  <c:v>211.90234375</c:v>
                </c:pt>
                <c:pt idx="7393">
                  <c:v>211.90234375</c:v>
                </c:pt>
                <c:pt idx="7394">
                  <c:v>211.90625</c:v>
                </c:pt>
                <c:pt idx="7395">
                  <c:v>211.90625</c:v>
                </c:pt>
                <c:pt idx="7396">
                  <c:v>211.90625</c:v>
                </c:pt>
                <c:pt idx="7397">
                  <c:v>211.91015625</c:v>
                </c:pt>
                <c:pt idx="7398">
                  <c:v>211.91015625</c:v>
                </c:pt>
                <c:pt idx="7399">
                  <c:v>211.9453125</c:v>
                </c:pt>
                <c:pt idx="7400">
                  <c:v>211.91015625</c:v>
                </c:pt>
                <c:pt idx="7401">
                  <c:v>211.87890625</c:v>
                </c:pt>
                <c:pt idx="7402">
                  <c:v>211.94921875</c:v>
                </c:pt>
                <c:pt idx="7403">
                  <c:v>211.91015625</c:v>
                </c:pt>
                <c:pt idx="7404">
                  <c:v>211.90625</c:v>
                </c:pt>
                <c:pt idx="7405">
                  <c:v>211.96875</c:v>
                </c:pt>
                <c:pt idx="7406">
                  <c:v>212.03125</c:v>
                </c:pt>
                <c:pt idx="7407">
                  <c:v>211.87109375</c:v>
                </c:pt>
                <c:pt idx="7408">
                  <c:v>211.8984375</c:v>
                </c:pt>
                <c:pt idx="7409">
                  <c:v>212.03515625</c:v>
                </c:pt>
                <c:pt idx="7410">
                  <c:v>212.03125</c:v>
                </c:pt>
                <c:pt idx="7411">
                  <c:v>211.90234375</c:v>
                </c:pt>
                <c:pt idx="7412">
                  <c:v>211.90234375</c:v>
                </c:pt>
                <c:pt idx="7413">
                  <c:v>211.90234375</c:v>
                </c:pt>
                <c:pt idx="7414">
                  <c:v>211.9453125</c:v>
                </c:pt>
                <c:pt idx="7415">
                  <c:v>211.9453125</c:v>
                </c:pt>
                <c:pt idx="7416">
                  <c:v>211.8984375</c:v>
                </c:pt>
                <c:pt idx="7417">
                  <c:v>211.8984375</c:v>
                </c:pt>
                <c:pt idx="7418">
                  <c:v>211.90234375</c:v>
                </c:pt>
                <c:pt idx="7419">
                  <c:v>211.90234375</c:v>
                </c:pt>
                <c:pt idx="7420">
                  <c:v>211.90234375</c:v>
                </c:pt>
                <c:pt idx="7421">
                  <c:v>211.9453125</c:v>
                </c:pt>
                <c:pt idx="7422">
                  <c:v>211.90625</c:v>
                </c:pt>
                <c:pt idx="7423">
                  <c:v>211.90625</c:v>
                </c:pt>
                <c:pt idx="7424">
                  <c:v>211.90234375</c:v>
                </c:pt>
                <c:pt idx="7425">
                  <c:v>211.90234375</c:v>
                </c:pt>
                <c:pt idx="7426">
                  <c:v>211.90234375</c:v>
                </c:pt>
                <c:pt idx="7427">
                  <c:v>211.8984375</c:v>
                </c:pt>
                <c:pt idx="7428">
                  <c:v>211.8984375</c:v>
                </c:pt>
                <c:pt idx="7429">
                  <c:v>211.94140625</c:v>
                </c:pt>
                <c:pt idx="7430">
                  <c:v>211.9375</c:v>
                </c:pt>
                <c:pt idx="7431">
                  <c:v>211.90234375</c:v>
                </c:pt>
                <c:pt idx="7432">
                  <c:v>211.90234375</c:v>
                </c:pt>
                <c:pt idx="7433">
                  <c:v>211.93359375</c:v>
                </c:pt>
                <c:pt idx="7434">
                  <c:v>211.90625</c:v>
                </c:pt>
                <c:pt idx="7435">
                  <c:v>211.921875</c:v>
                </c:pt>
                <c:pt idx="7436">
                  <c:v>211.90625</c:v>
                </c:pt>
                <c:pt idx="7437">
                  <c:v>211.94921875</c:v>
                </c:pt>
                <c:pt idx="7438">
                  <c:v>211.9453125</c:v>
                </c:pt>
                <c:pt idx="7439">
                  <c:v>211.9375</c:v>
                </c:pt>
                <c:pt idx="7440">
                  <c:v>211.98046875</c:v>
                </c:pt>
                <c:pt idx="7441">
                  <c:v>211.91015625</c:v>
                </c:pt>
                <c:pt idx="7442">
                  <c:v>211.9375</c:v>
                </c:pt>
                <c:pt idx="7443">
                  <c:v>211.9375</c:v>
                </c:pt>
                <c:pt idx="7444">
                  <c:v>211.9453125</c:v>
                </c:pt>
                <c:pt idx="7445">
                  <c:v>211.90234375</c:v>
                </c:pt>
                <c:pt idx="7446">
                  <c:v>211.875</c:v>
                </c:pt>
                <c:pt idx="7447">
                  <c:v>211.90625</c:v>
                </c:pt>
                <c:pt idx="7448">
                  <c:v>211.90625</c:v>
                </c:pt>
                <c:pt idx="7449">
                  <c:v>211.94921875</c:v>
                </c:pt>
                <c:pt idx="7450">
                  <c:v>211.90625</c:v>
                </c:pt>
                <c:pt idx="7451">
                  <c:v>211.875</c:v>
                </c:pt>
                <c:pt idx="7452">
                  <c:v>211.90625</c:v>
                </c:pt>
                <c:pt idx="7453">
                  <c:v>211.90625</c:v>
                </c:pt>
                <c:pt idx="7454">
                  <c:v>211.91015625</c:v>
                </c:pt>
                <c:pt idx="7455">
                  <c:v>211.94921875</c:v>
                </c:pt>
                <c:pt idx="7456">
                  <c:v>211.87890625</c:v>
                </c:pt>
                <c:pt idx="7457">
                  <c:v>211.90625</c:v>
                </c:pt>
                <c:pt idx="7458">
                  <c:v>211.90625</c:v>
                </c:pt>
                <c:pt idx="7459">
                  <c:v>211.90625</c:v>
                </c:pt>
                <c:pt idx="7460">
                  <c:v>211.90625</c:v>
                </c:pt>
                <c:pt idx="7461">
                  <c:v>211.87890625</c:v>
                </c:pt>
                <c:pt idx="7462">
                  <c:v>211.91015625</c:v>
                </c:pt>
                <c:pt idx="7463">
                  <c:v>211.91015625</c:v>
                </c:pt>
                <c:pt idx="7464">
                  <c:v>211.87890625</c:v>
                </c:pt>
                <c:pt idx="7465">
                  <c:v>211.90625</c:v>
                </c:pt>
                <c:pt idx="7466">
                  <c:v>211.94921875</c:v>
                </c:pt>
                <c:pt idx="7467">
                  <c:v>211.94921875</c:v>
                </c:pt>
                <c:pt idx="7468">
                  <c:v>211.90625</c:v>
                </c:pt>
                <c:pt idx="7469">
                  <c:v>211.87890625</c:v>
                </c:pt>
                <c:pt idx="7470">
                  <c:v>211.90625</c:v>
                </c:pt>
                <c:pt idx="7471">
                  <c:v>211.90625</c:v>
                </c:pt>
                <c:pt idx="7472">
                  <c:v>211.875</c:v>
                </c:pt>
                <c:pt idx="7473">
                  <c:v>211.90625</c:v>
                </c:pt>
                <c:pt idx="7474">
                  <c:v>211.90625</c:v>
                </c:pt>
                <c:pt idx="7475">
                  <c:v>211.90625</c:v>
                </c:pt>
                <c:pt idx="7476">
                  <c:v>211.94921875</c:v>
                </c:pt>
                <c:pt idx="7477">
                  <c:v>211.94140625</c:v>
                </c:pt>
                <c:pt idx="7478">
                  <c:v>211.90234375</c:v>
                </c:pt>
                <c:pt idx="7479">
                  <c:v>211.875</c:v>
                </c:pt>
                <c:pt idx="7480">
                  <c:v>211.875</c:v>
                </c:pt>
                <c:pt idx="7481">
                  <c:v>211.9453125</c:v>
                </c:pt>
                <c:pt idx="7482">
                  <c:v>211.93359375</c:v>
                </c:pt>
                <c:pt idx="7483">
                  <c:v>211.90625</c:v>
                </c:pt>
                <c:pt idx="7484">
                  <c:v>211.90625</c:v>
                </c:pt>
                <c:pt idx="7485">
                  <c:v>211.90625</c:v>
                </c:pt>
                <c:pt idx="7486">
                  <c:v>211.90625</c:v>
                </c:pt>
                <c:pt idx="7487">
                  <c:v>211.90625</c:v>
                </c:pt>
                <c:pt idx="7488">
                  <c:v>211.875</c:v>
                </c:pt>
                <c:pt idx="7489">
                  <c:v>211.90625</c:v>
                </c:pt>
                <c:pt idx="7490">
                  <c:v>211.9375</c:v>
                </c:pt>
                <c:pt idx="7491">
                  <c:v>211.96875</c:v>
                </c:pt>
                <c:pt idx="7492">
                  <c:v>211.96484375</c:v>
                </c:pt>
                <c:pt idx="7493">
                  <c:v>211.96484375</c:v>
                </c:pt>
                <c:pt idx="7494">
                  <c:v>211.94140625</c:v>
                </c:pt>
                <c:pt idx="7495">
                  <c:v>211.90234375</c:v>
                </c:pt>
                <c:pt idx="7496">
                  <c:v>211.90234375</c:v>
                </c:pt>
                <c:pt idx="7497">
                  <c:v>211.90234375</c:v>
                </c:pt>
                <c:pt idx="7498">
                  <c:v>211.90234375</c:v>
                </c:pt>
                <c:pt idx="7499">
                  <c:v>211.875</c:v>
                </c:pt>
                <c:pt idx="7500">
                  <c:v>211.90625</c:v>
                </c:pt>
                <c:pt idx="7501">
                  <c:v>211.94921875</c:v>
                </c:pt>
                <c:pt idx="7502">
                  <c:v>211.90234375</c:v>
                </c:pt>
                <c:pt idx="7503">
                  <c:v>211.93359375</c:v>
                </c:pt>
                <c:pt idx="7504">
                  <c:v>211.90625</c:v>
                </c:pt>
                <c:pt idx="7505">
                  <c:v>211.90625</c:v>
                </c:pt>
                <c:pt idx="7506">
                  <c:v>211.90625</c:v>
                </c:pt>
                <c:pt idx="7507">
                  <c:v>211.9453125</c:v>
                </c:pt>
                <c:pt idx="7508">
                  <c:v>211.90625</c:v>
                </c:pt>
                <c:pt idx="7509">
                  <c:v>211.90625</c:v>
                </c:pt>
                <c:pt idx="7510">
                  <c:v>211.97265625</c:v>
                </c:pt>
                <c:pt idx="7511">
                  <c:v>211.9296875</c:v>
                </c:pt>
                <c:pt idx="7512">
                  <c:v>211.90234375</c:v>
                </c:pt>
                <c:pt idx="7513">
                  <c:v>211.90234375</c:v>
                </c:pt>
                <c:pt idx="7514">
                  <c:v>211.90234375</c:v>
                </c:pt>
                <c:pt idx="7515">
                  <c:v>211.9453125</c:v>
                </c:pt>
                <c:pt idx="7516">
                  <c:v>211.90234375</c:v>
                </c:pt>
                <c:pt idx="7517">
                  <c:v>212.0390625</c:v>
                </c:pt>
                <c:pt idx="7518">
                  <c:v>212.03515625</c:v>
                </c:pt>
                <c:pt idx="7519">
                  <c:v>211.90234375</c:v>
                </c:pt>
                <c:pt idx="7520">
                  <c:v>212.0390625</c:v>
                </c:pt>
                <c:pt idx="7521">
                  <c:v>211.90625</c:v>
                </c:pt>
                <c:pt idx="7522">
                  <c:v>211.90625</c:v>
                </c:pt>
                <c:pt idx="7523">
                  <c:v>211.9765625</c:v>
                </c:pt>
                <c:pt idx="7524">
                  <c:v>211.9765625</c:v>
                </c:pt>
                <c:pt idx="7525">
                  <c:v>211.97265625</c:v>
                </c:pt>
                <c:pt idx="7526">
                  <c:v>211.90234375</c:v>
                </c:pt>
                <c:pt idx="7527">
                  <c:v>211.90234375</c:v>
                </c:pt>
                <c:pt idx="7528">
                  <c:v>211.94921875</c:v>
                </c:pt>
                <c:pt idx="7529">
                  <c:v>211.953125</c:v>
                </c:pt>
                <c:pt idx="7530">
                  <c:v>211.90625</c:v>
                </c:pt>
                <c:pt idx="7531">
                  <c:v>211.93359375</c:v>
                </c:pt>
                <c:pt idx="7532">
                  <c:v>211.93359375</c:v>
                </c:pt>
                <c:pt idx="7533">
                  <c:v>211.9765625</c:v>
                </c:pt>
                <c:pt idx="7534">
                  <c:v>211.9765625</c:v>
                </c:pt>
                <c:pt idx="7535">
                  <c:v>211.93359375</c:v>
                </c:pt>
                <c:pt idx="7536">
                  <c:v>211.91015625</c:v>
                </c:pt>
                <c:pt idx="7537">
                  <c:v>211.91015625</c:v>
                </c:pt>
                <c:pt idx="7538">
                  <c:v>211.97265625</c:v>
                </c:pt>
                <c:pt idx="7539">
                  <c:v>211.9296875</c:v>
                </c:pt>
                <c:pt idx="7540">
                  <c:v>211.8984375</c:v>
                </c:pt>
                <c:pt idx="7541">
                  <c:v>211.92578125</c:v>
                </c:pt>
                <c:pt idx="7542">
                  <c:v>211.8984375</c:v>
                </c:pt>
                <c:pt idx="7543">
                  <c:v>211.90234375</c:v>
                </c:pt>
                <c:pt idx="7544">
                  <c:v>211.9453125</c:v>
                </c:pt>
                <c:pt idx="7545">
                  <c:v>211.90234375</c:v>
                </c:pt>
                <c:pt idx="7546">
                  <c:v>211.90234375</c:v>
                </c:pt>
                <c:pt idx="7547">
                  <c:v>211.9453125</c:v>
                </c:pt>
                <c:pt idx="7548">
                  <c:v>211.9375</c:v>
                </c:pt>
                <c:pt idx="7549">
                  <c:v>211.9375</c:v>
                </c:pt>
                <c:pt idx="7550">
                  <c:v>211.9453125</c:v>
                </c:pt>
                <c:pt idx="7551">
                  <c:v>211.90625</c:v>
                </c:pt>
                <c:pt idx="7552">
                  <c:v>211.9453125</c:v>
                </c:pt>
                <c:pt idx="7553">
                  <c:v>211.90234375</c:v>
                </c:pt>
                <c:pt idx="7554">
                  <c:v>211.90234375</c:v>
                </c:pt>
                <c:pt idx="7555">
                  <c:v>211.90234375</c:v>
                </c:pt>
                <c:pt idx="7556">
                  <c:v>211.93359375</c:v>
                </c:pt>
                <c:pt idx="7557">
                  <c:v>211.93359375</c:v>
                </c:pt>
                <c:pt idx="7558">
                  <c:v>211.90625</c:v>
                </c:pt>
                <c:pt idx="7559">
                  <c:v>211.9375</c:v>
                </c:pt>
                <c:pt idx="7560">
                  <c:v>211.90625</c:v>
                </c:pt>
                <c:pt idx="7561">
                  <c:v>211.94921875</c:v>
                </c:pt>
                <c:pt idx="7562">
                  <c:v>211.91015625</c:v>
                </c:pt>
                <c:pt idx="7563">
                  <c:v>211.91015625</c:v>
                </c:pt>
                <c:pt idx="7564">
                  <c:v>211.90625</c:v>
                </c:pt>
                <c:pt idx="7565">
                  <c:v>211.94921875</c:v>
                </c:pt>
                <c:pt idx="7566">
                  <c:v>211.90625</c:v>
                </c:pt>
                <c:pt idx="7567">
                  <c:v>211.94921875</c:v>
                </c:pt>
                <c:pt idx="7568">
                  <c:v>211.9375</c:v>
                </c:pt>
                <c:pt idx="7569">
                  <c:v>211.91015625</c:v>
                </c:pt>
                <c:pt idx="7570">
                  <c:v>211.94921875</c:v>
                </c:pt>
                <c:pt idx="7571">
                  <c:v>211.90625</c:v>
                </c:pt>
                <c:pt idx="7572">
                  <c:v>211.90234375</c:v>
                </c:pt>
                <c:pt idx="7573">
                  <c:v>211.90234375</c:v>
                </c:pt>
                <c:pt idx="7574">
                  <c:v>211.94921875</c:v>
                </c:pt>
                <c:pt idx="7575">
                  <c:v>211.90625</c:v>
                </c:pt>
                <c:pt idx="7576">
                  <c:v>211.94921875</c:v>
                </c:pt>
                <c:pt idx="7577">
                  <c:v>211.90625</c:v>
                </c:pt>
                <c:pt idx="7578">
                  <c:v>211.94921875</c:v>
                </c:pt>
                <c:pt idx="7579">
                  <c:v>211.875</c:v>
                </c:pt>
                <c:pt idx="7580">
                  <c:v>211.9296875</c:v>
                </c:pt>
                <c:pt idx="7581">
                  <c:v>211.97265625</c:v>
                </c:pt>
                <c:pt idx="7582">
                  <c:v>211.9296875</c:v>
                </c:pt>
                <c:pt idx="7583">
                  <c:v>211.9296875</c:v>
                </c:pt>
                <c:pt idx="7584">
                  <c:v>211.97265625</c:v>
                </c:pt>
                <c:pt idx="7585">
                  <c:v>211.97265625</c:v>
                </c:pt>
                <c:pt idx="7586">
                  <c:v>211.90234375</c:v>
                </c:pt>
                <c:pt idx="7587">
                  <c:v>211.90234375</c:v>
                </c:pt>
                <c:pt idx="7588">
                  <c:v>211.8984375</c:v>
                </c:pt>
                <c:pt idx="7589">
                  <c:v>211.93359375</c:v>
                </c:pt>
                <c:pt idx="7590">
                  <c:v>211.96875</c:v>
                </c:pt>
                <c:pt idx="7591">
                  <c:v>211.93359375</c:v>
                </c:pt>
                <c:pt idx="7592">
                  <c:v>211.875</c:v>
                </c:pt>
                <c:pt idx="7593">
                  <c:v>211.9453125</c:v>
                </c:pt>
                <c:pt idx="7594">
                  <c:v>211.94921875</c:v>
                </c:pt>
                <c:pt idx="7595">
                  <c:v>211.9375</c:v>
                </c:pt>
                <c:pt idx="7596">
                  <c:v>211.90234375</c:v>
                </c:pt>
                <c:pt idx="7597">
                  <c:v>211.90234375</c:v>
                </c:pt>
                <c:pt idx="7598">
                  <c:v>211.90234375</c:v>
                </c:pt>
                <c:pt idx="7599">
                  <c:v>211.953125</c:v>
                </c:pt>
                <c:pt idx="7600">
                  <c:v>211.91015625</c:v>
                </c:pt>
                <c:pt idx="7601">
                  <c:v>211.953125</c:v>
                </c:pt>
                <c:pt idx="7602">
                  <c:v>211.9140625</c:v>
                </c:pt>
                <c:pt idx="7603">
                  <c:v>211.9453125</c:v>
                </c:pt>
                <c:pt idx="7604">
                  <c:v>211.98828125</c:v>
                </c:pt>
                <c:pt idx="7605">
                  <c:v>211.9453125</c:v>
                </c:pt>
                <c:pt idx="7606">
                  <c:v>211.9453125</c:v>
                </c:pt>
                <c:pt idx="7607">
                  <c:v>211.98828125</c:v>
                </c:pt>
                <c:pt idx="7608">
                  <c:v>211.95703125</c:v>
                </c:pt>
                <c:pt idx="7609">
                  <c:v>211.9140625</c:v>
                </c:pt>
                <c:pt idx="7610">
                  <c:v>211.95703125</c:v>
                </c:pt>
                <c:pt idx="7611">
                  <c:v>211.9140625</c:v>
                </c:pt>
                <c:pt idx="7612">
                  <c:v>211.94140625</c:v>
                </c:pt>
                <c:pt idx="7613">
                  <c:v>211.94140625</c:v>
                </c:pt>
                <c:pt idx="7614">
                  <c:v>211.9140625</c:v>
                </c:pt>
                <c:pt idx="7615">
                  <c:v>211.8828125</c:v>
                </c:pt>
                <c:pt idx="7616">
                  <c:v>211.98046875</c:v>
                </c:pt>
                <c:pt idx="7617">
                  <c:v>211.94921875</c:v>
                </c:pt>
                <c:pt idx="7618">
                  <c:v>211.921875</c:v>
                </c:pt>
                <c:pt idx="7619">
                  <c:v>211.921875</c:v>
                </c:pt>
                <c:pt idx="7620">
                  <c:v>211.921875</c:v>
                </c:pt>
                <c:pt idx="7621">
                  <c:v>211.95703125</c:v>
                </c:pt>
                <c:pt idx="7622">
                  <c:v>211.91796875</c:v>
                </c:pt>
                <c:pt idx="7623">
                  <c:v>211.88671875</c:v>
                </c:pt>
                <c:pt idx="7624">
                  <c:v>211.9140625</c:v>
                </c:pt>
                <c:pt idx="7625">
                  <c:v>211.9140625</c:v>
                </c:pt>
                <c:pt idx="7626">
                  <c:v>211.9140625</c:v>
                </c:pt>
                <c:pt idx="7627">
                  <c:v>211.9140625</c:v>
                </c:pt>
                <c:pt idx="7628">
                  <c:v>212.08203125</c:v>
                </c:pt>
                <c:pt idx="7629">
                  <c:v>211.9453125</c:v>
                </c:pt>
                <c:pt idx="7630">
                  <c:v>212.0546875</c:v>
                </c:pt>
                <c:pt idx="7631">
                  <c:v>211.921875</c:v>
                </c:pt>
                <c:pt idx="7632">
                  <c:v>211.99609375</c:v>
                </c:pt>
                <c:pt idx="7633">
                  <c:v>211.921875</c:v>
                </c:pt>
                <c:pt idx="7634">
                  <c:v>211.9921875</c:v>
                </c:pt>
                <c:pt idx="7635">
                  <c:v>211.9921875</c:v>
                </c:pt>
                <c:pt idx="7636">
                  <c:v>211.9453125</c:v>
                </c:pt>
                <c:pt idx="7637">
                  <c:v>211.98828125</c:v>
                </c:pt>
                <c:pt idx="7638">
                  <c:v>211.88671875</c:v>
                </c:pt>
                <c:pt idx="7639">
                  <c:v>211.9140625</c:v>
                </c:pt>
                <c:pt idx="7640">
                  <c:v>211.9140625</c:v>
                </c:pt>
                <c:pt idx="7641">
                  <c:v>211.9296875</c:v>
                </c:pt>
                <c:pt idx="7642">
                  <c:v>211.9453125</c:v>
                </c:pt>
                <c:pt idx="7643">
                  <c:v>211.9453125</c:v>
                </c:pt>
                <c:pt idx="7644">
                  <c:v>211.9140625</c:v>
                </c:pt>
                <c:pt idx="7645">
                  <c:v>211.9140625</c:v>
                </c:pt>
                <c:pt idx="7646">
                  <c:v>211.88671875</c:v>
                </c:pt>
                <c:pt idx="7647">
                  <c:v>211.91796875</c:v>
                </c:pt>
                <c:pt idx="7648">
                  <c:v>211.98828125</c:v>
                </c:pt>
                <c:pt idx="7649">
                  <c:v>211.94140625</c:v>
                </c:pt>
                <c:pt idx="7650">
                  <c:v>211.91015625</c:v>
                </c:pt>
                <c:pt idx="7651">
                  <c:v>211.95703125</c:v>
                </c:pt>
                <c:pt idx="7652">
                  <c:v>211.9453125</c:v>
                </c:pt>
                <c:pt idx="7653">
                  <c:v>211.9453125</c:v>
                </c:pt>
                <c:pt idx="7654">
                  <c:v>211.88671875</c:v>
                </c:pt>
                <c:pt idx="7655">
                  <c:v>211.96484375</c:v>
                </c:pt>
                <c:pt idx="7656">
                  <c:v>211.9609375</c:v>
                </c:pt>
                <c:pt idx="7657">
                  <c:v>211.91796875</c:v>
                </c:pt>
                <c:pt idx="7658">
                  <c:v>211.98828125</c:v>
                </c:pt>
                <c:pt idx="7659">
                  <c:v>211.9453125</c:v>
                </c:pt>
                <c:pt idx="7660">
                  <c:v>211.9453125</c:v>
                </c:pt>
                <c:pt idx="7661">
                  <c:v>211.98828125</c:v>
                </c:pt>
                <c:pt idx="7662">
                  <c:v>211.95703125</c:v>
                </c:pt>
                <c:pt idx="7663">
                  <c:v>211.94140625</c:v>
                </c:pt>
                <c:pt idx="7664">
                  <c:v>211.95703125</c:v>
                </c:pt>
                <c:pt idx="7665">
                  <c:v>211.9140625</c:v>
                </c:pt>
                <c:pt idx="7666">
                  <c:v>211.95703125</c:v>
                </c:pt>
                <c:pt idx="7667">
                  <c:v>211.9609375</c:v>
                </c:pt>
                <c:pt idx="7668">
                  <c:v>211.91796875</c:v>
                </c:pt>
                <c:pt idx="7669">
                  <c:v>211.91796875</c:v>
                </c:pt>
                <c:pt idx="7670">
                  <c:v>211.88671875</c:v>
                </c:pt>
                <c:pt idx="7671">
                  <c:v>211.9140625</c:v>
                </c:pt>
                <c:pt idx="7672">
                  <c:v>211.9140625</c:v>
                </c:pt>
                <c:pt idx="7673">
                  <c:v>211.9140625</c:v>
                </c:pt>
                <c:pt idx="7674">
                  <c:v>211.9140625</c:v>
                </c:pt>
                <c:pt idx="7675">
                  <c:v>211.88671875</c:v>
                </c:pt>
                <c:pt idx="7676">
                  <c:v>211.9140625</c:v>
                </c:pt>
                <c:pt idx="7677">
                  <c:v>211.9140625</c:v>
                </c:pt>
                <c:pt idx="7678">
                  <c:v>211.9140625</c:v>
                </c:pt>
                <c:pt idx="7679">
                  <c:v>211.94140625</c:v>
                </c:pt>
                <c:pt idx="7680">
                  <c:v>211.9140625</c:v>
                </c:pt>
                <c:pt idx="7681">
                  <c:v>211.8828125</c:v>
                </c:pt>
                <c:pt idx="7682">
                  <c:v>211.9140625</c:v>
                </c:pt>
                <c:pt idx="7683">
                  <c:v>211.9140625</c:v>
                </c:pt>
                <c:pt idx="7684">
                  <c:v>211.9609375</c:v>
                </c:pt>
                <c:pt idx="7685">
                  <c:v>211.9609375</c:v>
                </c:pt>
                <c:pt idx="7686">
                  <c:v>211.88671875</c:v>
                </c:pt>
                <c:pt idx="7687">
                  <c:v>211.9140625</c:v>
                </c:pt>
                <c:pt idx="7688">
                  <c:v>211.9140625</c:v>
                </c:pt>
                <c:pt idx="7689">
                  <c:v>211.88671875</c:v>
                </c:pt>
                <c:pt idx="7690">
                  <c:v>211.96484375</c:v>
                </c:pt>
                <c:pt idx="7691">
                  <c:v>211.9609375</c:v>
                </c:pt>
                <c:pt idx="7692">
                  <c:v>211.94921875</c:v>
                </c:pt>
                <c:pt idx="7693">
                  <c:v>211.94921875</c:v>
                </c:pt>
                <c:pt idx="7694">
                  <c:v>211.89453125</c:v>
                </c:pt>
                <c:pt idx="7695">
                  <c:v>211.921875</c:v>
                </c:pt>
                <c:pt idx="7696">
                  <c:v>211.921875</c:v>
                </c:pt>
                <c:pt idx="7697">
                  <c:v>211.890625</c:v>
                </c:pt>
                <c:pt idx="7698">
                  <c:v>211.921875</c:v>
                </c:pt>
                <c:pt idx="7699">
                  <c:v>211.921875</c:v>
                </c:pt>
                <c:pt idx="7700">
                  <c:v>211.921875</c:v>
                </c:pt>
                <c:pt idx="7701">
                  <c:v>211.921875</c:v>
                </c:pt>
                <c:pt idx="7702">
                  <c:v>211.921875</c:v>
                </c:pt>
                <c:pt idx="7703">
                  <c:v>211.9609375</c:v>
                </c:pt>
                <c:pt idx="7704">
                  <c:v>211.91796875</c:v>
                </c:pt>
                <c:pt idx="7705">
                  <c:v>211.890625</c:v>
                </c:pt>
                <c:pt idx="7706">
                  <c:v>211.91796875</c:v>
                </c:pt>
                <c:pt idx="7707">
                  <c:v>211.953125</c:v>
                </c:pt>
                <c:pt idx="7708">
                  <c:v>211.890625</c:v>
                </c:pt>
                <c:pt idx="7709">
                  <c:v>211.91796875</c:v>
                </c:pt>
                <c:pt idx="7710">
                  <c:v>211.91796875</c:v>
                </c:pt>
                <c:pt idx="7711">
                  <c:v>211.921875</c:v>
                </c:pt>
                <c:pt idx="7712">
                  <c:v>211.94921875</c:v>
                </c:pt>
                <c:pt idx="7713">
                  <c:v>211.921875</c:v>
                </c:pt>
                <c:pt idx="7714">
                  <c:v>211.921875</c:v>
                </c:pt>
                <c:pt idx="7715">
                  <c:v>213.24609375</c:v>
                </c:pt>
                <c:pt idx="7716">
                  <c:v>211.96484375</c:v>
                </c:pt>
                <c:pt idx="7717">
                  <c:v>211.94921875</c:v>
                </c:pt>
                <c:pt idx="7718">
                  <c:v>211.96484375</c:v>
                </c:pt>
                <c:pt idx="7719">
                  <c:v>211.92578125</c:v>
                </c:pt>
                <c:pt idx="7720">
                  <c:v>211.95703125</c:v>
                </c:pt>
                <c:pt idx="7721">
                  <c:v>211.9296875</c:v>
                </c:pt>
                <c:pt idx="7722">
                  <c:v>211.92578125</c:v>
                </c:pt>
                <c:pt idx="7723">
                  <c:v>211.921875</c:v>
                </c:pt>
                <c:pt idx="7724">
                  <c:v>212.05078125</c:v>
                </c:pt>
                <c:pt idx="7725">
                  <c:v>211.921875</c:v>
                </c:pt>
                <c:pt idx="7726">
                  <c:v>211.89453125</c:v>
                </c:pt>
                <c:pt idx="7727">
                  <c:v>211.92578125</c:v>
                </c:pt>
                <c:pt idx="7728">
                  <c:v>211.953125</c:v>
                </c:pt>
                <c:pt idx="7729">
                  <c:v>212.08984375</c:v>
                </c:pt>
                <c:pt idx="7730">
                  <c:v>212.0546875</c:v>
                </c:pt>
                <c:pt idx="7731">
                  <c:v>211.890625</c:v>
                </c:pt>
                <c:pt idx="7732">
                  <c:v>212.05859375</c:v>
                </c:pt>
                <c:pt idx="7733">
                  <c:v>211.96875</c:v>
                </c:pt>
                <c:pt idx="7734">
                  <c:v>211.9140625</c:v>
                </c:pt>
                <c:pt idx="7735">
                  <c:v>211.9140625</c:v>
                </c:pt>
                <c:pt idx="7736">
                  <c:v>211.91796875</c:v>
                </c:pt>
                <c:pt idx="7737">
                  <c:v>211.9453125</c:v>
                </c:pt>
                <c:pt idx="7738">
                  <c:v>211.91796875</c:v>
                </c:pt>
                <c:pt idx="7739">
                  <c:v>211.92578125</c:v>
                </c:pt>
                <c:pt idx="7740">
                  <c:v>211.92578125</c:v>
                </c:pt>
                <c:pt idx="7741">
                  <c:v>211.8984375</c:v>
                </c:pt>
                <c:pt idx="7742">
                  <c:v>211.921875</c:v>
                </c:pt>
                <c:pt idx="7743">
                  <c:v>211.9609375</c:v>
                </c:pt>
                <c:pt idx="7744">
                  <c:v>211.91796875</c:v>
                </c:pt>
                <c:pt idx="7745">
                  <c:v>211.91796875</c:v>
                </c:pt>
                <c:pt idx="7746">
                  <c:v>211.89453125</c:v>
                </c:pt>
                <c:pt idx="7747">
                  <c:v>211.921875</c:v>
                </c:pt>
                <c:pt idx="7748">
                  <c:v>211.921875</c:v>
                </c:pt>
                <c:pt idx="7749">
                  <c:v>211.89453125</c:v>
                </c:pt>
                <c:pt idx="7750">
                  <c:v>211.92578125</c:v>
                </c:pt>
                <c:pt idx="7751">
                  <c:v>211.92578125</c:v>
                </c:pt>
                <c:pt idx="7752">
                  <c:v>211.921875</c:v>
                </c:pt>
                <c:pt idx="7753">
                  <c:v>211.9609375</c:v>
                </c:pt>
                <c:pt idx="7754">
                  <c:v>211.91796875</c:v>
                </c:pt>
                <c:pt idx="7755">
                  <c:v>211.94921875</c:v>
                </c:pt>
                <c:pt idx="7756">
                  <c:v>211.921875</c:v>
                </c:pt>
                <c:pt idx="7757">
                  <c:v>211.8984375</c:v>
                </c:pt>
                <c:pt idx="7758">
                  <c:v>211.95703125</c:v>
                </c:pt>
                <c:pt idx="7759">
                  <c:v>211.95703125</c:v>
                </c:pt>
                <c:pt idx="7760">
                  <c:v>211.92578125</c:v>
                </c:pt>
                <c:pt idx="7761">
                  <c:v>211.95703125</c:v>
                </c:pt>
                <c:pt idx="7762">
                  <c:v>211.97265625</c:v>
                </c:pt>
                <c:pt idx="7763">
                  <c:v>211.92578125</c:v>
                </c:pt>
                <c:pt idx="7764">
                  <c:v>211.96875</c:v>
                </c:pt>
                <c:pt idx="7765">
                  <c:v>211.89453125</c:v>
                </c:pt>
                <c:pt idx="7766">
                  <c:v>211.92578125</c:v>
                </c:pt>
                <c:pt idx="7767">
                  <c:v>211.92578125</c:v>
                </c:pt>
                <c:pt idx="7768">
                  <c:v>211.97265625</c:v>
                </c:pt>
                <c:pt idx="7769">
                  <c:v>211.96875</c:v>
                </c:pt>
                <c:pt idx="7770">
                  <c:v>211.9296875</c:v>
                </c:pt>
                <c:pt idx="7771">
                  <c:v>211.9296875</c:v>
                </c:pt>
                <c:pt idx="7772">
                  <c:v>211.9296875</c:v>
                </c:pt>
                <c:pt idx="7773">
                  <c:v>211.8984375</c:v>
                </c:pt>
                <c:pt idx="7774">
                  <c:v>211.92578125</c:v>
                </c:pt>
                <c:pt idx="7775">
                  <c:v>211.96875</c:v>
                </c:pt>
                <c:pt idx="7776">
                  <c:v>211.89453125</c:v>
                </c:pt>
                <c:pt idx="7777">
                  <c:v>211.921875</c:v>
                </c:pt>
                <c:pt idx="7778">
                  <c:v>211.921875</c:v>
                </c:pt>
                <c:pt idx="7779">
                  <c:v>211.92578125</c:v>
                </c:pt>
                <c:pt idx="7780">
                  <c:v>211.95703125</c:v>
                </c:pt>
                <c:pt idx="7781">
                  <c:v>211.9296875</c:v>
                </c:pt>
                <c:pt idx="7782">
                  <c:v>211.91796875</c:v>
                </c:pt>
                <c:pt idx="7783">
                  <c:v>211.91796875</c:v>
                </c:pt>
                <c:pt idx="7784">
                  <c:v>211.91796875</c:v>
                </c:pt>
                <c:pt idx="7785">
                  <c:v>211.95703125</c:v>
                </c:pt>
                <c:pt idx="7786">
                  <c:v>211.89453125</c:v>
                </c:pt>
                <c:pt idx="7787">
                  <c:v>211.921875</c:v>
                </c:pt>
                <c:pt idx="7788">
                  <c:v>211.9609375</c:v>
                </c:pt>
                <c:pt idx="7789">
                  <c:v>211.95703125</c:v>
                </c:pt>
                <c:pt idx="7790">
                  <c:v>211.94140625</c:v>
                </c:pt>
                <c:pt idx="7791">
                  <c:v>211.94140625</c:v>
                </c:pt>
                <c:pt idx="7792">
                  <c:v>211.9140625</c:v>
                </c:pt>
                <c:pt idx="7793">
                  <c:v>211.95703125</c:v>
                </c:pt>
                <c:pt idx="7794">
                  <c:v>211.984375</c:v>
                </c:pt>
                <c:pt idx="7795">
                  <c:v>211.9453125</c:v>
                </c:pt>
                <c:pt idx="7796">
                  <c:v>211.88671875</c:v>
                </c:pt>
                <c:pt idx="7797">
                  <c:v>211.9140625</c:v>
                </c:pt>
                <c:pt idx="7798">
                  <c:v>211.9140625</c:v>
                </c:pt>
                <c:pt idx="7799">
                  <c:v>211.8828125</c:v>
                </c:pt>
                <c:pt idx="7800">
                  <c:v>211.8828125</c:v>
                </c:pt>
                <c:pt idx="7801">
                  <c:v>211.8828125</c:v>
                </c:pt>
                <c:pt idx="7802">
                  <c:v>211.94921875</c:v>
                </c:pt>
                <c:pt idx="7803">
                  <c:v>211.91015625</c:v>
                </c:pt>
                <c:pt idx="7804">
                  <c:v>211.94140625</c:v>
                </c:pt>
                <c:pt idx="7805">
                  <c:v>211.94140625</c:v>
                </c:pt>
                <c:pt idx="7806">
                  <c:v>211.88671875</c:v>
                </c:pt>
                <c:pt idx="7807">
                  <c:v>211.953125</c:v>
                </c:pt>
                <c:pt idx="7808">
                  <c:v>211.91015625</c:v>
                </c:pt>
                <c:pt idx="7809">
                  <c:v>211.91796875</c:v>
                </c:pt>
                <c:pt idx="7810">
                  <c:v>211.91796875</c:v>
                </c:pt>
                <c:pt idx="7811">
                  <c:v>211.91796875</c:v>
                </c:pt>
                <c:pt idx="7812">
                  <c:v>211.9453125</c:v>
                </c:pt>
                <c:pt idx="7813">
                  <c:v>211.9453125</c:v>
                </c:pt>
                <c:pt idx="7814">
                  <c:v>211.94921875</c:v>
                </c:pt>
                <c:pt idx="7815">
                  <c:v>211.94921875</c:v>
                </c:pt>
                <c:pt idx="7816">
                  <c:v>211.94921875</c:v>
                </c:pt>
                <c:pt idx="7817">
                  <c:v>211.94921875</c:v>
                </c:pt>
                <c:pt idx="7818">
                  <c:v>211.94921875</c:v>
                </c:pt>
                <c:pt idx="7819">
                  <c:v>211.9453125</c:v>
                </c:pt>
                <c:pt idx="7820">
                  <c:v>211.9609375</c:v>
                </c:pt>
                <c:pt idx="7821">
                  <c:v>211.88671875</c:v>
                </c:pt>
                <c:pt idx="7822">
                  <c:v>211.91796875</c:v>
                </c:pt>
                <c:pt idx="7823">
                  <c:v>211.91796875</c:v>
                </c:pt>
                <c:pt idx="7824">
                  <c:v>211.921875</c:v>
                </c:pt>
                <c:pt idx="7825">
                  <c:v>211.921875</c:v>
                </c:pt>
                <c:pt idx="7826">
                  <c:v>211.921875</c:v>
                </c:pt>
                <c:pt idx="7827">
                  <c:v>211.953125</c:v>
                </c:pt>
                <c:pt idx="7828">
                  <c:v>211.99609375</c:v>
                </c:pt>
                <c:pt idx="7829">
                  <c:v>211.94921875</c:v>
                </c:pt>
                <c:pt idx="7830">
                  <c:v>211.921875</c:v>
                </c:pt>
                <c:pt idx="7831">
                  <c:v>211.921875</c:v>
                </c:pt>
                <c:pt idx="7832">
                  <c:v>211.94921875</c:v>
                </c:pt>
                <c:pt idx="7833">
                  <c:v>211.94921875</c:v>
                </c:pt>
                <c:pt idx="7834">
                  <c:v>212.05078125</c:v>
                </c:pt>
                <c:pt idx="7835">
                  <c:v>211.91796875</c:v>
                </c:pt>
                <c:pt idx="7836">
                  <c:v>212.0859375</c:v>
                </c:pt>
                <c:pt idx="7837">
                  <c:v>211.94921875</c:v>
                </c:pt>
                <c:pt idx="7838">
                  <c:v>211.91796875</c:v>
                </c:pt>
                <c:pt idx="7839">
                  <c:v>211.890625</c:v>
                </c:pt>
                <c:pt idx="7840">
                  <c:v>211.984375</c:v>
                </c:pt>
                <c:pt idx="7841">
                  <c:v>211.9453125</c:v>
                </c:pt>
                <c:pt idx="7842">
                  <c:v>211.9609375</c:v>
                </c:pt>
                <c:pt idx="7843">
                  <c:v>211.9140625</c:v>
                </c:pt>
                <c:pt idx="7844">
                  <c:v>211.9453125</c:v>
                </c:pt>
                <c:pt idx="7845">
                  <c:v>211.9453125</c:v>
                </c:pt>
                <c:pt idx="7846">
                  <c:v>211.91796875</c:v>
                </c:pt>
                <c:pt idx="7847">
                  <c:v>211.890625</c:v>
                </c:pt>
                <c:pt idx="7848">
                  <c:v>211.921875</c:v>
                </c:pt>
                <c:pt idx="7849">
                  <c:v>211.96484375</c:v>
                </c:pt>
                <c:pt idx="7850">
                  <c:v>211.921875</c:v>
                </c:pt>
                <c:pt idx="7851">
                  <c:v>211.921875</c:v>
                </c:pt>
                <c:pt idx="7852">
                  <c:v>211.890625</c:v>
                </c:pt>
                <c:pt idx="7853">
                  <c:v>211.91796875</c:v>
                </c:pt>
                <c:pt idx="7854">
                  <c:v>211.9453125</c:v>
                </c:pt>
                <c:pt idx="7855">
                  <c:v>211.91796875</c:v>
                </c:pt>
                <c:pt idx="7856">
                  <c:v>211.890625</c:v>
                </c:pt>
                <c:pt idx="7857">
                  <c:v>211.890625</c:v>
                </c:pt>
                <c:pt idx="7858">
                  <c:v>211.96484375</c:v>
                </c:pt>
                <c:pt idx="7859">
                  <c:v>211.921875</c:v>
                </c:pt>
                <c:pt idx="7860">
                  <c:v>211.921875</c:v>
                </c:pt>
                <c:pt idx="7861">
                  <c:v>211.921875</c:v>
                </c:pt>
                <c:pt idx="7862">
                  <c:v>211.890625</c:v>
                </c:pt>
                <c:pt idx="7863">
                  <c:v>211.921875</c:v>
                </c:pt>
                <c:pt idx="7864">
                  <c:v>211.921875</c:v>
                </c:pt>
                <c:pt idx="7865">
                  <c:v>211.890625</c:v>
                </c:pt>
                <c:pt idx="7866">
                  <c:v>211.921875</c:v>
                </c:pt>
                <c:pt idx="7867">
                  <c:v>211.921875</c:v>
                </c:pt>
                <c:pt idx="7868">
                  <c:v>211.890625</c:v>
                </c:pt>
                <c:pt idx="7869">
                  <c:v>211.921875</c:v>
                </c:pt>
                <c:pt idx="7870">
                  <c:v>211.953125</c:v>
                </c:pt>
                <c:pt idx="7871">
                  <c:v>211.921875</c:v>
                </c:pt>
                <c:pt idx="7872">
                  <c:v>211.984375</c:v>
                </c:pt>
                <c:pt idx="7873">
                  <c:v>211.984375</c:v>
                </c:pt>
                <c:pt idx="7874">
                  <c:v>211.890625</c:v>
                </c:pt>
                <c:pt idx="7875">
                  <c:v>211.921875</c:v>
                </c:pt>
                <c:pt idx="7876">
                  <c:v>211.9609375</c:v>
                </c:pt>
                <c:pt idx="7877">
                  <c:v>211.96875</c:v>
                </c:pt>
                <c:pt idx="7878">
                  <c:v>211.953125</c:v>
                </c:pt>
                <c:pt idx="7879">
                  <c:v>211.99609375</c:v>
                </c:pt>
                <c:pt idx="7880">
                  <c:v>211.921875</c:v>
                </c:pt>
                <c:pt idx="7881">
                  <c:v>211.96484375</c:v>
                </c:pt>
                <c:pt idx="7882">
                  <c:v>211.890625</c:v>
                </c:pt>
                <c:pt idx="7883">
                  <c:v>211.921875</c:v>
                </c:pt>
                <c:pt idx="7884">
                  <c:v>212</c:v>
                </c:pt>
                <c:pt idx="7885">
                  <c:v>211.95703125</c:v>
                </c:pt>
                <c:pt idx="7886">
                  <c:v>211.953125</c:v>
                </c:pt>
                <c:pt idx="7887">
                  <c:v>211.921875</c:v>
                </c:pt>
                <c:pt idx="7888">
                  <c:v>211.9921875</c:v>
                </c:pt>
                <c:pt idx="7889">
                  <c:v>211.953125</c:v>
                </c:pt>
                <c:pt idx="7890">
                  <c:v>211.953125</c:v>
                </c:pt>
                <c:pt idx="7891">
                  <c:v>211.92578125</c:v>
                </c:pt>
                <c:pt idx="7892">
                  <c:v>211.89453125</c:v>
                </c:pt>
                <c:pt idx="7893">
                  <c:v>211.921875</c:v>
                </c:pt>
                <c:pt idx="7894">
                  <c:v>211.953125</c:v>
                </c:pt>
                <c:pt idx="7895">
                  <c:v>211.92578125</c:v>
                </c:pt>
                <c:pt idx="7896">
                  <c:v>211.953125</c:v>
                </c:pt>
                <c:pt idx="7897">
                  <c:v>211.953125</c:v>
                </c:pt>
                <c:pt idx="7898">
                  <c:v>211.953125</c:v>
                </c:pt>
                <c:pt idx="7899">
                  <c:v>211.953125</c:v>
                </c:pt>
                <c:pt idx="7900">
                  <c:v>211.89453125</c:v>
                </c:pt>
                <c:pt idx="7901">
                  <c:v>211.92578125</c:v>
                </c:pt>
                <c:pt idx="7902">
                  <c:v>211.953125</c:v>
                </c:pt>
                <c:pt idx="7903">
                  <c:v>211.94921875</c:v>
                </c:pt>
                <c:pt idx="7904">
                  <c:v>211.9609375</c:v>
                </c:pt>
                <c:pt idx="7905">
                  <c:v>211.9609375</c:v>
                </c:pt>
                <c:pt idx="7906">
                  <c:v>211.921875</c:v>
                </c:pt>
                <c:pt idx="7907">
                  <c:v>211.921875</c:v>
                </c:pt>
                <c:pt idx="7908">
                  <c:v>211.96875</c:v>
                </c:pt>
                <c:pt idx="7909">
                  <c:v>211.92578125</c:v>
                </c:pt>
                <c:pt idx="7910">
                  <c:v>211.96875</c:v>
                </c:pt>
                <c:pt idx="7911">
                  <c:v>211.92578125</c:v>
                </c:pt>
                <c:pt idx="7912">
                  <c:v>211.92578125</c:v>
                </c:pt>
                <c:pt idx="7913">
                  <c:v>211.92578125</c:v>
                </c:pt>
                <c:pt idx="7914">
                  <c:v>211.92578125</c:v>
                </c:pt>
                <c:pt idx="7915">
                  <c:v>212.0625</c:v>
                </c:pt>
                <c:pt idx="7916">
                  <c:v>211.92578125</c:v>
                </c:pt>
                <c:pt idx="7917">
                  <c:v>211.92578125</c:v>
                </c:pt>
                <c:pt idx="7918">
                  <c:v>211.92578125</c:v>
                </c:pt>
                <c:pt idx="7919">
                  <c:v>211.92578125</c:v>
                </c:pt>
                <c:pt idx="7920">
                  <c:v>211.96484375</c:v>
                </c:pt>
                <c:pt idx="7921">
                  <c:v>211.95703125</c:v>
                </c:pt>
                <c:pt idx="7922">
                  <c:v>211.95703125</c:v>
                </c:pt>
                <c:pt idx="7923">
                  <c:v>211.95703125</c:v>
                </c:pt>
                <c:pt idx="7924">
                  <c:v>211.99609375</c:v>
                </c:pt>
                <c:pt idx="7925">
                  <c:v>211.96875</c:v>
                </c:pt>
                <c:pt idx="7926">
                  <c:v>211.96875</c:v>
                </c:pt>
                <c:pt idx="7927">
                  <c:v>211.92578125</c:v>
                </c:pt>
                <c:pt idx="7928">
                  <c:v>211.921875</c:v>
                </c:pt>
                <c:pt idx="7929">
                  <c:v>211.96484375</c:v>
                </c:pt>
                <c:pt idx="7930">
                  <c:v>211.890625</c:v>
                </c:pt>
                <c:pt idx="7931">
                  <c:v>211.921875</c:v>
                </c:pt>
                <c:pt idx="7932">
                  <c:v>211.96484375</c:v>
                </c:pt>
                <c:pt idx="7933">
                  <c:v>211.92578125</c:v>
                </c:pt>
                <c:pt idx="7934">
                  <c:v>211.96875</c:v>
                </c:pt>
                <c:pt idx="7935">
                  <c:v>211.92578125</c:v>
                </c:pt>
                <c:pt idx="7936">
                  <c:v>211.92578125</c:v>
                </c:pt>
                <c:pt idx="7937">
                  <c:v>211.92578125</c:v>
                </c:pt>
                <c:pt idx="7938">
                  <c:v>211.9921875</c:v>
                </c:pt>
                <c:pt idx="7939">
                  <c:v>211.94921875</c:v>
                </c:pt>
                <c:pt idx="7940">
                  <c:v>211.921875</c:v>
                </c:pt>
                <c:pt idx="7941">
                  <c:v>211.921875</c:v>
                </c:pt>
                <c:pt idx="7942">
                  <c:v>211.89453125</c:v>
                </c:pt>
                <c:pt idx="7943">
                  <c:v>211.921875</c:v>
                </c:pt>
                <c:pt idx="7944">
                  <c:v>211.921875</c:v>
                </c:pt>
                <c:pt idx="7945">
                  <c:v>211.890625</c:v>
                </c:pt>
                <c:pt idx="7946">
                  <c:v>211.94921875</c:v>
                </c:pt>
                <c:pt idx="7947">
                  <c:v>211.98828125</c:v>
                </c:pt>
                <c:pt idx="7948">
                  <c:v>211.9921875</c:v>
                </c:pt>
                <c:pt idx="7949">
                  <c:v>211.98828125</c:v>
                </c:pt>
                <c:pt idx="7950">
                  <c:v>211.89453125</c:v>
                </c:pt>
                <c:pt idx="7951">
                  <c:v>211.921875</c:v>
                </c:pt>
                <c:pt idx="7952">
                  <c:v>211.953125</c:v>
                </c:pt>
                <c:pt idx="7953">
                  <c:v>211.953125</c:v>
                </c:pt>
                <c:pt idx="7954">
                  <c:v>211.9921875</c:v>
                </c:pt>
                <c:pt idx="7955">
                  <c:v>211.953125</c:v>
                </c:pt>
                <c:pt idx="7956">
                  <c:v>211.953125</c:v>
                </c:pt>
                <c:pt idx="7957">
                  <c:v>211.921875</c:v>
                </c:pt>
                <c:pt idx="7958">
                  <c:v>211.9140625</c:v>
                </c:pt>
                <c:pt idx="7959">
                  <c:v>211.9140625</c:v>
                </c:pt>
                <c:pt idx="7960">
                  <c:v>211.92578125</c:v>
                </c:pt>
                <c:pt idx="7961">
                  <c:v>211.91796875</c:v>
                </c:pt>
                <c:pt idx="7962">
                  <c:v>211.91796875</c:v>
                </c:pt>
                <c:pt idx="7963">
                  <c:v>211.921875</c:v>
                </c:pt>
                <c:pt idx="7964">
                  <c:v>211.94921875</c:v>
                </c:pt>
                <c:pt idx="7965">
                  <c:v>211.9609375</c:v>
                </c:pt>
                <c:pt idx="7966">
                  <c:v>211.91796875</c:v>
                </c:pt>
                <c:pt idx="7967">
                  <c:v>211.91796875</c:v>
                </c:pt>
                <c:pt idx="7968">
                  <c:v>211.91796875</c:v>
                </c:pt>
                <c:pt idx="7969">
                  <c:v>211.91796875</c:v>
                </c:pt>
                <c:pt idx="7970">
                  <c:v>211.91796875</c:v>
                </c:pt>
                <c:pt idx="7971">
                  <c:v>211.921875</c:v>
                </c:pt>
                <c:pt idx="7972">
                  <c:v>211.921875</c:v>
                </c:pt>
                <c:pt idx="7973">
                  <c:v>211.921875</c:v>
                </c:pt>
                <c:pt idx="7974">
                  <c:v>211.91796875</c:v>
                </c:pt>
                <c:pt idx="7975">
                  <c:v>211.953125</c:v>
                </c:pt>
                <c:pt idx="7976">
                  <c:v>211.953125</c:v>
                </c:pt>
                <c:pt idx="7977">
                  <c:v>211.91796875</c:v>
                </c:pt>
                <c:pt idx="7978">
                  <c:v>211.91796875</c:v>
                </c:pt>
                <c:pt idx="7979">
                  <c:v>211.921875</c:v>
                </c:pt>
                <c:pt idx="7980">
                  <c:v>211.95703125</c:v>
                </c:pt>
                <c:pt idx="7981">
                  <c:v>211.91796875</c:v>
                </c:pt>
                <c:pt idx="7982">
                  <c:v>211.91796875</c:v>
                </c:pt>
                <c:pt idx="7983">
                  <c:v>211.88671875</c:v>
                </c:pt>
                <c:pt idx="7984">
                  <c:v>211.9140625</c:v>
                </c:pt>
                <c:pt idx="7985">
                  <c:v>211.9140625</c:v>
                </c:pt>
                <c:pt idx="7986">
                  <c:v>211.9140625</c:v>
                </c:pt>
                <c:pt idx="7987">
                  <c:v>211.9140625</c:v>
                </c:pt>
                <c:pt idx="7988">
                  <c:v>211.88671875</c:v>
                </c:pt>
                <c:pt idx="7989">
                  <c:v>211.9609375</c:v>
                </c:pt>
                <c:pt idx="7990">
                  <c:v>211.91796875</c:v>
                </c:pt>
                <c:pt idx="7991">
                  <c:v>211.921875</c:v>
                </c:pt>
                <c:pt idx="7992">
                  <c:v>211.953125</c:v>
                </c:pt>
                <c:pt idx="7993">
                  <c:v>211.953125</c:v>
                </c:pt>
                <c:pt idx="7994">
                  <c:v>211.953125</c:v>
                </c:pt>
                <c:pt idx="7995">
                  <c:v>211.99609375</c:v>
                </c:pt>
                <c:pt idx="7996">
                  <c:v>211.921875</c:v>
                </c:pt>
                <c:pt idx="7997">
                  <c:v>211.94921875</c:v>
                </c:pt>
                <c:pt idx="7998">
                  <c:v>211.921875</c:v>
                </c:pt>
                <c:pt idx="7999">
                  <c:v>211.890625</c:v>
                </c:pt>
                <c:pt idx="8000">
                  <c:v>211.953125</c:v>
                </c:pt>
                <c:pt idx="8001">
                  <c:v>211.9921875</c:v>
                </c:pt>
                <c:pt idx="8002">
                  <c:v>211.92578125</c:v>
                </c:pt>
                <c:pt idx="8003">
                  <c:v>211.95703125</c:v>
                </c:pt>
                <c:pt idx="8004">
                  <c:v>211.92578125</c:v>
                </c:pt>
                <c:pt idx="8005">
                  <c:v>211.92578125</c:v>
                </c:pt>
                <c:pt idx="8006">
                  <c:v>211.92578125</c:v>
                </c:pt>
                <c:pt idx="8007">
                  <c:v>211.89453125</c:v>
                </c:pt>
                <c:pt idx="8008">
                  <c:v>211.9921875</c:v>
                </c:pt>
                <c:pt idx="8009">
                  <c:v>211.953125</c:v>
                </c:pt>
                <c:pt idx="8010">
                  <c:v>211.89453125</c:v>
                </c:pt>
                <c:pt idx="8011">
                  <c:v>211.96875</c:v>
                </c:pt>
                <c:pt idx="8012">
                  <c:v>211.92578125</c:v>
                </c:pt>
                <c:pt idx="8013">
                  <c:v>211.96484375</c:v>
                </c:pt>
                <c:pt idx="8014">
                  <c:v>211.9296875</c:v>
                </c:pt>
                <c:pt idx="8015">
                  <c:v>211.9296875</c:v>
                </c:pt>
                <c:pt idx="8016">
                  <c:v>211.9296875</c:v>
                </c:pt>
                <c:pt idx="8017">
                  <c:v>211.9296875</c:v>
                </c:pt>
                <c:pt idx="8018">
                  <c:v>211.8984375</c:v>
                </c:pt>
                <c:pt idx="8019">
                  <c:v>211.92578125</c:v>
                </c:pt>
                <c:pt idx="8020">
                  <c:v>211.92578125</c:v>
                </c:pt>
                <c:pt idx="8021">
                  <c:v>211.89453125</c:v>
                </c:pt>
                <c:pt idx="8022">
                  <c:v>211.921875</c:v>
                </c:pt>
                <c:pt idx="8023">
                  <c:v>211.921875</c:v>
                </c:pt>
                <c:pt idx="8024">
                  <c:v>211.96875</c:v>
                </c:pt>
                <c:pt idx="8025">
                  <c:v>212.0625</c:v>
                </c:pt>
                <c:pt idx="8026">
                  <c:v>211.92578125</c:v>
                </c:pt>
                <c:pt idx="8027">
                  <c:v>211.92578125</c:v>
                </c:pt>
                <c:pt idx="8028">
                  <c:v>211.92578125</c:v>
                </c:pt>
                <c:pt idx="8029">
                  <c:v>211.92578125</c:v>
                </c:pt>
                <c:pt idx="8030">
                  <c:v>211.91796875</c:v>
                </c:pt>
                <c:pt idx="8031">
                  <c:v>211.91796875</c:v>
                </c:pt>
                <c:pt idx="8032">
                  <c:v>211.890625</c:v>
                </c:pt>
                <c:pt idx="8033">
                  <c:v>211.921875</c:v>
                </c:pt>
                <c:pt idx="8034">
                  <c:v>211.921875</c:v>
                </c:pt>
                <c:pt idx="8035">
                  <c:v>211.96484375</c:v>
                </c:pt>
                <c:pt idx="8036">
                  <c:v>211.953125</c:v>
                </c:pt>
                <c:pt idx="8037">
                  <c:v>211.921875</c:v>
                </c:pt>
                <c:pt idx="8038">
                  <c:v>211.91796875</c:v>
                </c:pt>
                <c:pt idx="8039">
                  <c:v>211.9609375</c:v>
                </c:pt>
                <c:pt idx="8040">
                  <c:v>211.91796875</c:v>
                </c:pt>
                <c:pt idx="8041">
                  <c:v>211.94921875</c:v>
                </c:pt>
                <c:pt idx="8042">
                  <c:v>211.91796875</c:v>
                </c:pt>
                <c:pt idx="8043">
                  <c:v>211.92578125</c:v>
                </c:pt>
                <c:pt idx="8044">
                  <c:v>211.91796875</c:v>
                </c:pt>
                <c:pt idx="8045">
                  <c:v>211.91796875</c:v>
                </c:pt>
                <c:pt idx="8046">
                  <c:v>211.88671875</c:v>
                </c:pt>
                <c:pt idx="8047">
                  <c:v>211.91796875</c:v>
                </c:pt>
                <c:pt idx="8048">
                  <c:v>211.91796875</c:v>
                </c:pt>
                <c:pt idx="8049">
                  <c:v>211.88671875</c:v>
                </c:pt>
                <c:pt idx="8050">
                  <c:v>211.91015625</c:v>
                </c:pt>
                <c:pt idx="8051">
                  <c:v>211.91015625</c:v>
                </c:pt>
                <c:pt idx="8052">
                  <c:v>211.92578125</c:v>
                </c:pt>
                <c:pt idx="8053">
                  <c:v>211.90625</c:v>
                </c:pt>
                <c:pt idx="8054">
                  <c:v>211.90625</c:v>
                </c:pt>
                <c:pt idx="8055">
                  <c:v>211.95703125</c:v>
                </c:pt>
                <c:pt idx="8056">
                  <c:v>211.9140625</c:v>
                </c:pt>
                <c:pt idx="8057">
                  <c:v>211.95703125</c:v>
                </c:pt>
                <c:pt idx="8058">
                  <c:v>211.91796875</c:v>
                </c:pt>
                <c:pt idx="8059">
                  <c:v>211.9609375</c:v>
                </c:pt>
                <c:pt idx="8060">
                  <c:v>211.9609375</c:v>
                </c:pt>
                <c:pt idx="8061">
                  <c:v>211.9609375</c:v>
                </c:pt>
                <c:pt idx="8062">
                  <c:v>211.91796875</c:v>
                </c:pt>
                <c:pt idx="8063">
                  <c:v>211.9140625</c:v>
                </c:pt>
                <c:pt idx="8064">
                  <c:v>211.98046875</c:v>
                </c:pt>
                <c:pt idx="8065">
                  <c:v>211.984375</c:v>
                </c:pt>
                <c:pt idx="8066">
                  <c:v>211.9609375</c:v>
                </c:pt>
                <c:pt idx="8067">
                  <c:v>211.96484375</c:v>
                </c:pt>
                <c:pt idx="8068">
                  <c:v>211.9609375</c:v>
                </c:pt>
                <c:pt idx="8069">
                  <c:v>211.9609375</c:v>
                </c:pt>
                <c:pt idx="8070">
                  <c:v>211.921875</c:v>
                </c:pt>
                <c:pt idx="8071">
                  <c:v>211.921875</c:v>
                </c:pt>
                <c:pt idx="8072">
                  <c:v>211.9609375</c:v>
                </c:pt>
                <c:pt idx="8073">
                  <c:v>211.91796875</c:v>
                </c:pt>
                <c:pt idx="8074">
                  <c:v>211.91796875</c:v>
                </c:pt>
                <c:pt idx="8075">
                  <c:v>211.94921875</c:v>
                </c:pt>
                <c:pt idx="8076">
                  <c:v>211.98828125</c:v>
                </c:pt>
                <c:pt idx="8077">
                  <c:v>211.94921875</c:v>
                </c:pt>
                <c:pt idx="8078">
                  <c:v>211.94140625</c:v>
                </c:pt>
                <c:pt idx="8079">
                  <c:v>211.95703125</c:v>
                </c:pt>
                <c:pt idx="8080">
                  <c:v>211.96875</c:v>
                </c:pt>
                <c:pt idx="8081">
                  <c:v>212.01171875</c:v>
                </c:pt>
                <c:pt idx="8082">
                  <c:v>211.94921875</c:v>
                </c:pt>
                <c:pt idx="8083">
                  <c:v>211.94921875</c:v>
                </c:pt>
                <c:pt idx="8084">
                  <c:v>211.94921875</c:v>
                </c:pt>
                <c:pt idx="8085">
                  <c:v>211.94921875</c:v>
                </c:pt>
                <c:pt idx="8086">
                  <c:v>211.9609375</c:v>
                </c:pt>
                <c:pt idx="8087">
                  <c:v>211.91796875</c:v>
                </c:pt>
                <c:pt idx="8088">
                  <c:v>211.91796875</c:v>
                </c:pt>
                <c:pt idx="8089">
                  <c:v>211.9609375</c:v>
                </c:pt>
                <c:pt idx="8090">
                  <c:v>211.890625</c:v>
                </c:pt>
                <c:pt idx="8091">
                  <c:v>211.9609375</c:v>
                </c:pt>
                <c:pt idx="8092">
                  <c:v>211.953125</c:v>
                </c:pt>
                <c:pt idx="8093">
                  <c:v>211.953125</c:v>
                </c:pt>
                <c:pt idx="8094">
                  <c:v>211.92578125</c:v>
                </c:pt>
                <c:pt idx="8095">
                  <c:v>211.89453125</c:v>
                </c:pt>
                <c:pt idx="8096">
                  <c:v>211.953125</c:v>
                </c:pt>
                <c:pt idx="8097">
                  <c:v>211.953125</c:v>
                </c:pt>
                <c:pt idx="8098">
                  <c:v>211.92578125</c:v>
                </c:pt>
                <c:pt idx="8099">
                  <c:v>211.9609375</c:v>
                </c:pt>
                <c:pt idx="8100">
                  <c:v>211.92578125</c:v>
                </c:pt>
                <c:pt idx="8101">
                  <c:v>211.95703125</c:v>
                </c:pt>
                <c:pt idx="8102">
                  <c:v>211.92578125</c:v>
                </c:pt>
                <c:pt idx="8103">
                  <c:v>211.89453125</c:v>
                </c:pt>
                <c:pt idx="8104">
                  <c:v>211.9921875</c:v>
                </c:pt>
                <c:pt idx="8105">
                  <c:v>211.953125</c:v>
                </c:pt>
                <c:pt idx="8106">
                  <c:v>211.953125</c:v>
                </c:pt>
                <c:pt idx="8107">
                  <c:v>211.953125</c:v>
                </c:pt>
                <c:pt idx="8108">
                  <c:v>211.921875</c:v>
                </c:pt>
                <c:pt idx="8109">
                  <c:v>211.94921875</c:v>
                </c:pt>
                <c:pt idx="8110">
                  <c:v>211.9921875</c:v>
                </c:pt>
                <c:pt idx="8111">
                  <c:v>211.921875</c:v>
                </c:pt>
                <c:pt idx="8112">
                  <c:v>211.91796875</c:v>
                </c:pt>
                <c:pt idx="8113">
                  <c:v>211.91796875</c:v>
                </c:pt>
                <c:pt idx="8114">
                  <c:v>211.91796875</c:v>
                </c:pt>
                <c:pt idx="8115">
                  <c:v>211.91796875</c:v>
                </c:pt>
                <c:pt idx="8116">
                  <c:v>211.9609375</c:v>
                </c:pt>
                <c:pt idx="8117">
                  <c:v>211.921875</c:v>
                </c:pt>
                <c:pt idx="8118">
                  <c:v>211.921875</c:v>
                </c:pt>
                <c:pt idx="8119">
                  <c:v>211.921875</c:v>
                </c:pt>
                <c:pt idx="8120">
                  <c:v>211.921875</c:v>
                </c:pt>
                <c:pt idx="8121">
                  <c:v>211.921875</c:v>
                </c:pt>
                <c:pt idx="8122">
                  <c:v>211.9609375</c:v>
                </c:pt>
                <c:pt idx="8123">
                  <c:v>211.921875</c:v>
                </c:pt>
                <c:pt idx="8124">
                  <c:v>211.89453125</c:v>
                </c:pt>
                <c:pt idx="8125">
                  <c:v>211.92578125</c:v>
                </c:pt>
                <c:pt idx="8126">
                  <c:v>211.92578125</c:v>
                </c:pt>
                <c:pt idx="8127">
                  <c:v>211.89453125</c:v>
                </c:pt>
                <c:pt idx="8128">
                  <c:v>211.92578125</c:v>
                </c:pt>
                <c:pt idx="8129">
                  <c:v>211.92578125</c:v>
                </c:pt>
                <c:pt idx="8130">
                  <c:v>211.9609375</c:v>
                </c:pt>
                <c:pt idx="8131">
                  <c:v>211.921875</c:v>
                </c:pt>
                <c:pt idx="8132">
                  <c:v>211.921875</c:v>
                </c:pt>
                <c:pt idx="8133">
                  <c:v>211.921875</c:v>
                </c:pt>
                <c:pt idx="8134">
                  <c:v>211.984375</c:v>
                </c:pt>
                <c:pt idx="8135">
                  <c:v>211.98828125</c:v>
                </c:pt>
                <c:pt idx="8136">
                  <c:v>211.9453125</c:v>
                </c:pt>
                <c:pt idx="8137">
                  <c:v>211.98828125</c:v>
                </c:pt>
                <c:pt idx="8138">
                  <c:v>211.91796875</c:v>
                </c:pt>
                <c:pt idx="8139">
                  <c:v>211.91796875</c:v>
                </c:pt>
                <c:pt idx="8140">
                  <c:v>211.9453125</c:v>
                </c:pt>
                <c:pt idx="8141">
                  <c:v>211.9453125</c:v>
                </c:pt>
                <c:pt idx="8142">
                  <c:v>211.89453125</c:v>
                </c:pt>
                <c:pt idx="8143">
                  <c:v>211.92578125</c:v>
                </c:pt>
                <c:pt idx="8144">
                  <c:v>211.92578125</c:v>
                </c:pt>
                <c:pt idx="8145">
                  <c:v>211.96484375</c:v>
                </c:pt>
                <c:pt idx="8146">
                  <c:v>211.921875</c:v>
                </c:pt>
                <c:pt idx="8147">
                  <c:v>211.921875</c:v>
                </c:pt>
                <c:pt idx="8148">
                  <c:v>211.9453125</c:v>
                </c:pt>
                <c:pt idx="8149">
                  <c:v>211.984375</c:v>
                </c:pt>
                <c:pt idx="8150">
                  <c:v>211.95703125</c:v>
                </c:pt>
                <c:pt idx="8151">
                  <c:v>211.92578125</c:v>
                </c:pt>
                <c:pt idx="8152">
                  <c:v>211.92578125</c:v>
                </c:pt>
                <c:pt idx="8153">
                  <c:v>211.921875</c:v>
                </c:pt>
                <c:pt idx="8154">
                  <c:v>211.921875</c:v>
                </c:pt>
                <c:pt idx="8155">
                  <c:v>211.921875</c:v>
                </c:pt>
                <c:pt idx="8156">
                  <c:v>211.953125</c:v>
                </c:pt>
                <c:pt idx="8157">
                  <c:v>211.99609375</c:v>
                </c:pt>
                <c:pt idx="8158">
                  <c:v>211.9921875</c:v>
                </c:pt>
                <c:pt idx="8159">
                  <c:v>211.9921875</c:v>
                </c:pt>
                <c:pt idx="8160">
                  <c:v>211.96875</c:v>
                </c:pt>
                <c:pt idx="8161">
                  <c:v>211.8984375</c:v>
                </c:pt>
                <c:pt idx="8162">
                  <c:v>211.96484375</c:v>
                </c:pt>
                <c:pt idx="8163">
                  <c:v>211.96484375</c:v>
                </c:pt>
                <c:pt idx="8164">
                  <c:v>211.921875</c:v>
                </c:pt>
                <c:pt idx="8165">
                  <c:v>211.921875</c:v>
                </c:pt>
                <c:pt idx="8166">
                  <c:v>211.89453125</c:v>
                </c:pt>
                <c:pt idx="8167">
                  <c:v>211.96484375</c:v>
                </c:pt>
                <c:pt idx="8168">
                  <c:v>211.92578125</c:v>
                </c:pt>
                <c:pt idx="8169">
                  <c:v>211.97265625</c:v>
                </c:pt>
                <c:pt idx="8170">
                  <c:v>211.9296875</c:v>
                </c:pt>
                <c:pt idx="8171">
                  <c:v>211.8984375</c:v>
                </c:pt>
                <c:pt idx="8172">
                  <c:v>212.0859375</c:v>
                </c:pt>
                <c:pt idx="8173">
                  <c:v>211.953125</c:v>
                </c:pt>
                <c:pt idx="8174">
                  <c:v>211.94921875</c:v>
                </c:pt>
                <c:pt idx="8175">
                  <c:v>212.08203125</c:v>
                </c:pt>
                <c:pt idx="8176">
                  <c:v>211.921875</c:v>
                </c:pt>
                <c:pt idx="8177">
                  <c:v>211.953125</c:v>
                </c:pt>
                <c:pt idx="8178">
                  <c:v>211.92578125</c:v>
                </c:pt>
                <c:pt idx="8179">
                  <c:v>211.9296875</c:v>
                </c:pt>
                <c:pt idx="8180">
                  <c:v>211.9609375</c:v>
                </c:pt>
                <c:pt idx="8181">
                  <c:v>211.9296875</c:v>
                </c:pt>
                <c:pt idx="8182">
                  <c:v>211.92578125</c:v>
                </c:pt>
                <c:pt idx="8183">
                  <c:v>211.96875</c:v>
                </c:pt>
                <c:pt idx="8184">
                  <c:v>211.89453125</c:v>
                </c:pt>
                <c:pt idx="8185">
                  <c:v>211.96875</c:v>
                </c:pt>
                <c:pt idx="8186">
                  <c:v>211.92578125</c:v>
                </c:pt>
                <c:pt idx="8187">
                  <c:v>211.96484375</c:v>
                </c:pt>
                <c:pt idx="8188">
                  <c:v>211.92578125</c:v>
                </c:pt>
                <c:pt idx="8189">
                  <c:v>211.89453125</c:v>
                </c:pt>
                <c:pt idx="8190">
                  <c:v>211.95703125</c:v>
                </c:pt>
                <c:pt idx="8191">
                  <c:v>211.95703125</c:v>
                </c:pt>
                <c:pt idx="8192">
                  <c:v>211.9296875</c:v>
                </c:pt>
                <c:pt idx="8193">
                  <c:v>212</c:v>
                </c:pt>
                <c:pt idx="8194">
                  <c:v>211.9296875</c:v>
                </c:pt>
                <c:pt idx="8195">
                  <c:v>211.8984375</c:v>
                </c:pt>
                <c:pt idx="8196">
                  <c:v>211.96875</c:v>
                </c:pt>
                <c:pt idx="8197">
                  <c:v>211.92578125</c:v>
                </c:pt>
                <c:pt idx="8198">
                  <c:v>211.921875</c:v>
                </c:pt>
                <c:pt idx="8199">
                  <c:v>211.96484375</c:v>
                </c:pt>
                <c:pt idx="8200">
                  <c:v>211.953125</c:v>
                </c:pt>
                <c:pt idx="8201">
                  <c:v>211.953125</c:v>
                </c:pt>
                <c:pt idx="8202">
                  <c:v>211.97265625</c:v>
                </c:pt>
                <c:pt idx="8203">
                  <c:v>211.97265625</c:v>
                </c:pt>
                <c:pt idx="8204">
                  <c:v>211.93359375</c:v>
                </c:pt>
                <c:pt idx="8205">
                  <c:v>211.9296875</c:v>
                </c:pt>
                <c:pt idx="8206">
                  <c:v>211.9296875</c:v>
                </c:pt>
                <c:pt idx="8207">
                  <c:v>211.96875</c:v>
                </c:pt>
                <c:pt idx="8208">
                  <c:v>211.9296875</c:v>
                </c:pt>
                <c:pt idx="8209">
                  <c:v>211.9296875</c:v>
                </c:pt>
                <c:pt idx="8210">
                  <c:v>211.9609375</c:v>
                </c:pt>
                <c:pt idx="8211">
                  <c:v>211.9609375</c:v>
                </c:pt>
                <c:pt idx="8212">
                  <c:v>211.93359375</c:v>
                </c:pt>
                <c:pt idx="8213">
                  <c:v>211.90234375</c:v>
                </c:pt>
                <c:pt idx="8214">
                  <c:v>211.9609375</c:v>
                </c:pt>
                <c:pt idx="8215">
                  <c:v>211.9609375</c:v>
                </c:pt>
                <c:pt idx="8216">
                  <c:v>212.01953125</c:v>
                </c:pt>
                <c:pt idx="8217">
                  <c:v>212.0234375</c:v>
                </c:pt>
                <c:pt idx="8218">
                  <c:v>211.95703125</c:v>
                </c:pt>
                <c:pt idx="8219">
                  <c:v>211.953125</c:v>
                </c:pt>
                <c:pt idx="8220">
                  <c:v>211.98046875</c:v>
                </c:pt>
                <c:pt idx="8221">
                  <c:v>211.90625</c:v>
                </c:pt>
                <c:pt idx="8222">
                  <c:v>211.98046875</c:v>
                </c:pt>
                <c:pt idx="8223">
                  <c:v>212.05859375</c:v>
                </c:pt>
                <c:pt idx="8224">
                  <c:v>212.02734375</c:v>
                </c:pt>
                <c:pt idx="8225">
                  <c:v>212.01171875</c:v>
                </c:pt>
                <c:pt idx="8226">
                  <c:v>211.91015625</c:v>
                </c:pt>
                <c:pt idx="8227">
                  <c:v>211.9375</c:v>
                </c:pt>
                <c:pt idx="8228">
                  <c:v>211.96484375</c:v>
                </c:pt>
                <c:pt idx="8229">
                  <c:v>212.00390625</c:v>
                </c:pt>
                <c:pt idx="8230">
                  <c:v>211.96484375</c:v>
                </c:pt>
                <c:pt idx="8231">
                  <c:v>211.9375</c:v>
                </c:pt>
                <c:pt idx="8232">
                  <c:v>211.99609375</c:v>
                </c:pt>
                <c:pt idx="8233">
                  <c:v>212</c:v>
                </c:pt>
                <c:pt idx="8234">
                  <c:v>211.96875</c:v>
                </c:pt>
                <c:pt idx="8235">
                  <c:v>211.92578125</c:v>
                </c:pt>
                <c:pt idx="8236">
                  <c:v>211.92578125</c:v>
                </c:pt>
                <c:pt idx="8237">
                  <c:v>211.96875</c:v>
                </c:pt>
                <c:pt idx="8238">
                  <c:v>211.9296875</c:v>
                </c:pt>
                <c:pt idx="8239">
                  <c:v>211.9296875</c:v>
                </c:pt>
                <c:pt idx="8240">
                  <c:v>211.93359375</c:v>
                </c:pt>
                <c:pt idx="8241">
                  <c:v>211.93359375</c:v>
                </c:pt>
                <c:pt idx="8242">
                  <c:v>211.9296875</c:v>
                </c:pt>
                <c:pt idx="8243">
                  <c:v>211.9296875</c:v>
                </c:pt>
                <c:pt idx="8244">
                  <c:v>211.9453125</c:v>
                </c:pt>
                <c:pt idx="8245">
                  <c:v>211.9453125</c:v>
                </c:pt>
                <c:pt idx="8246">
                  <c:v>211.9140625</c:v>
                </c:pt>
                <c:pt idx="8247">
                  <c:v>211.9140625</c:v>
                </c:pt>
                <c:pt idx="8248">
                  <c:v>211.91796875</c:v>
                </c:pt>
                <c:pt idx="8249">
                  <c:v>211.91796875</c:v>
                </c:pt>
                <c:pt idx="8250">
                  <c:v>211.94140625</c:v>
                </c:pt>
                <c:pt idx="8251">
                  <c:v>211.984375</c:v>
                </c:pt>
                <c:pt idx="8252">
                  <c:v>211.9140625</c:v>
                </c:pt>
                <c:pt idx="8253">
                  <c:v>211.91796875</c:v>
                </c:pt>
                <c:pt idx="8254">
                  <c:v>211.91796875</c:v>
                </c:pt>
                <c:pt idx="8255">
                  <c:v>211.890625</c:v>
                </c:pt>
                <c:pt idx="8256">
                  <c:v>211.9609375</c:v>
                </c:pt>
                <c:pt idx="8257">
                  <c:v>211.91796875</c:v>
                </c:pt>
                <c:pt idx="8258">
                  <c:v>211.9453125</c:v>
                </c:pt>
                <c:pt idx="8259">
                  <c:v>212.08203125</c:v>
                </c:pt>
                <c:pt idx="8260">
                  <c:v>211.93359375</c:v>
                </c:pt>
                <c:pt idx="8261">
                  <c:v>211.9609375</c:v>
                </c:pt>
                <c:pt idx="8262">
                  <c:v>211.9375</c:v>
                </c:pt>
                <c:pt idx="8263">
                  <c:v>211.90625</c:v>
                </c:pt>
                <c:pt idx="8264">
                  <c:v>211.93359375</c:v>
                </c:pt>
                <c:pt idx="8265">
                  <c:v>211.93359375</c:v>
                </c:pt>
                <c:pt idx="8266">
                  <c:v>211.95703125</c:v>
                </c:pt>
                <c:pt idx="8267">
                  <c:v>211.95703125</c:v>
                </c:pt>
                <c:pt idx="8268">
                  <c:v>211.9296875</c:v>
                </c:pt>
                <c:pt idx="8269">
                  <c:v>211.94140625</c:v>
                </c:pt>
                <c:pt idx="8270">
                  <c:v>211.98828125</c:v>
                </c:pt>
                <c:pt idx="8271">
                  <c:v>211.890625</c:v>
                </c:pt>
                <c:pt idx="8272">
                  <c:v>211.984375</c:v>
                </c:pt>
                <c:pt idx="8273">
                  <c:v>211.9453125</c:v>
                </c:pt>
                <c:pt idx="8274">
                  <c:v>211.9140625</c:v>
                </c:pt>
                <c:pt idx="8275">
                  <c:v>211.9453125</c:v>
                </c:pt>
                <c:pt idx="8276">
                  <c:v>211.9453125</c:v>
                </c:pt>
                <c:pt idx="8277">
                  <c:v>211.921875</c:v>
                </c:pt>
                <c:pt idx="8278">
                  <c:v>211.921875</c:v>
                </c:pt>
                <c:pt idx="8279">
                  <c:v>211.921875</c:v>
                </c:pt>
                <c:pt idx="8280">
                  <c:v>211.9609375</c:v>
                </c:pt>
                <c:pt idx="8281">
                  <c:v>211.96484375</c:v>
                </c:pt>
                <c:pt idx="8282">
                  <c:v>211.890625</c:v>
                </c:pt>
                <c:pt idx="8283">
                  <c:v>211.921875</c:v>
                </c:pt>
                <c:pt idx="8284">
                  <c:v>211.921875</c:v>
                </c:pt>
                <c:pt idx="8285">
                  <c:v>211.9609375</c:v>
                </c:pt>
                <c:pt idx="8286">
                  <c:v>211.91796875</c:v>
                </c:pt>
                <c:pt idx="8287">
                  <c:v>211.91796875</c:v>
                </c:pt>
                <c:pt idx="8288">
                  <c:v>211.91796875</c:v>
                </c:pt>
                <c:pt idx="8289">
                  <c:v>211.93359375</c:v>
                </c:pt>
                <c:pt idx="8290">
                  <c:v>212.00390625</c:v>
                </c:pt>
                <c:pt idx="8291">
                  <c:v>211.96484375</c:v>
                </c:pt>
                <c:pt idx="8292">
                  <c:v>212.03125</c:v>
                </c:pt>
                <c:pt idx="8293">
                  <c:v>211.99609375</c:v>
                </c:pt>
                <c:pt idx="8294">
                  <c:v>211.93359375</c:v>
                </c:pt>
                <c:pt idx="8295">
                  <c:v>211.90625</c:v>
                </c:pt>
                <c:pt idx="8296">
                  <c:v>211.93359375</c:v>
                </c:pt>
                <c:pt idx="8297">
                  <c:v>211.95703125</c:v>
                </c:pt>
                <c:pt idx="8298">
                  <c:v>211.91796875</c:v>
                </c:pt>
                <c:pt idx="8299">
                  <c:v>211.984375</c:v>
                </c:pt>
                <c:pt idx="8300">
                  <c:v>211.98828125</c:v>
                </c:pt>
                <c:pt idx="8301">
                  <c:v>211.9921875</c:v>
                </c:pt>
                <c:pt idx="8302">
                  <c:v>211.92578125</c:v>
                </c:pt>
                <c:pt idx="8303">
                  <c:v>211.92578125</c:v>
                </c:pt>
                <c:pt idx="8304">
                  <c:v>211.92578125</c:v>
                </c:pt>
                <c:pt idx="8305">
                  <c:v>211.96875</c:v>
                </c:pt>
                <c:pt idx="8306">
                  <c:v>211.89453125</c:v>
                </c:pt>
                <c:pt idx="8307">
                  <c:v>211.92578125</c:v>
                </c:pt>
                <c:pt idx="8308">
                  <c:v>211.92578125</c:v>
                </c:pt>
                <c:pt idx="8309">
                  <c:v>211.89453125</c:v>
                </c:pt>
                <c:pt idx="8310">
                  <c:v>211.96875</c:v>
                </c:pt>
                <c:pt idx="8311">
                  <c:v>211.97265625</c:v>
                </c:pt>
                <c:pt idx="8312">
                  <c:v>211.89453125</c:v>
                </c:pt>
                <c:pt idx="8313">
                  <c:v>211.97265625</c:v>
                </c:pt>
                <c:pt idx="8314">
                  <c:v>211.97265625</c:v>
                </c:pt>
                <c:pt idx="8315">
                  <c:v>211.92578125</c:v>
                </c:pt>
                <c:pt idx="8316">
                  <c:v>211.96875</c:v>
                </c:pt>
                <c:pt idx="8317">
                  <c:v>211.96875</c:v>
                </c:pt>
                <c:pt idx="8318">
                  <c:v>211.953125</c:v>
                </c:pt>
                <c:pt idx="8319">
                  <c:v>211.953125</c:v>
                </c:pt>
                <c:pt idx="8320">
                  <c:v>211.9140625</c:v>
                </c:pt>
                <c:pt idx="8321">
                  <c:v>211.9609375</c:v>
                </c:pt>
                <c:pt idx="8322">
                  <c:v>211.9140625</c:v>
                </c:pt>
                <c:pt idx="8323">
                  <c:v>211.9453125</c:v>
                </c:pt>
                <c:pt idx="8324">
                  <c:v>212.015625</c:v>
                </c:pt>
                <c:pt idx="8325">
                  <c:v>211.984375</c:v>
                </c:pt>
                <c:pt idx="8326">
                  <c:v>211.92578125</c:v>
                </c:pt>
                <c:pt idx="8327">
                  <c:v>211.921875</c:v>
                </c:pt>
                <c:pt idx="8328">
                  <c:v>211.921875</c:v>
                </c:pt>
                <c:pt idx="8329">
                  <c:v>211.921875</c:v>
                </c:pt>
                <c:pt idx="8330">
                  <c:v>211.9453125</c:v>
                </c:pt>
                <c:pt idx="8331">
                  <c:v>211.9453125</c:v>
                </c:pt>
                <c:pt idx="8332">
                  <c:v>211.91796875</c:v>
                </c:pt>
                <c:pt idx="8333">
                  <c:v>211.91796875</c:v>
                </c:pt>
                <c:pt idx="8334">
                  <c:v>211.91796875</c:v>
                </c:pt>
                <c:pt idx="8335">
                  <c:v>211.921875</c:v>
                </c:pt>
                <c:pt idx="8336">
                  <c:v>211.921875</c:v>
                </c:pt>
                <c:pt idx="8337">
                  <c:v>211.921875</c:v>
                </c:pt>
                <c:pt idx="8338">
                  <c:v>211.91796875</c:v>
                </c:pt>
                <c:pt idx="8339">
                  <c:v>211.91796875</c:v>
                </c:pt>
                <c:pt idx="8340">
                  <c:v>211.88671875</c:v>
                </c:pt>
                <c:pt idx="8341">
                  <c:v>211.91796875</c:v>
                </c:pt>
                <c:pt idx="8342">
                  <c:v>211.91796875</c:v>
                </c:pt>
                <c:pt idx="8343">
                  <c:v>211.890625</c:v>
                </c:pt>
                <c:pt idx="8344">
                  <c:v>211.94921875</c:v>
                </c:pt>
                <c:pt idx="8345">
                  <c:v>211.9921875</c:v>
                </c:pt>
                <c:pt idx="8346">
                  <c:v>211.91796875</c:v>
                </c:pt>
                <c:pt idx="8347">
                  <c:v>211.9453125</c:v>
                </c:pt>
                <c:pt idx="8348">
                  <c:v>211.9609375</c:v>
                </c:pt>
                <c:pt idx="8349">
                  <c:v>211.95703125</c:v>
                </c:pt>
                <c:pt idx="8350">
                  <c:v>211.9609375</c:v>
                </c:pt>
                <c:pt idx="8351">
                  <c:v>211.890625</c:v>
                </c:pt>
                <c:pt idx="8352">
                  <c:v>211.9140625</c:v>
                </c:pt>
                <c:pt idx="8353">
                  <c:v>211.95703125</c:v>
                </c:pt>
                <c:pt idx="8354">
                  <c:v>211.9140625</c:v>
                </c:pt>
                <c:pt idx="8355">
                  <c:v>211.94140625</c:v>
                </c:pt>
                <c:pt idx="8356">
                  <c:v>211.9140625</c:v>
                </c:pt>
                <c:pt idx="8357">
                  <c:v>211.890625</c:v>
                </c:pt>
                <c:pt idx="8358">
                  <c:v>211.91796875</c:v>
                </c:pt>
                <c:pt idx="8359">
                  <c:v>211.9609375</c:v>
                </c:pt>
                <c:pt idx="8360">
                  <c:v>211.91796875</c:v>
                </c:pt>
                <c:pt idx="8361">
                  <c:v>211.921875</c:v>
                </c:pt>
                <c:pt idx="8362">
                  <c:v>211.921875</c:v>
                </c:pt>
                <c:pt idx="8363">
                  <c:v>211.92578125</c:v>
                </c:pt>
                <c:pt idx="8364">
                  <c:v>211.96484375</c:v>
                </c:pt>
                <c:pt idx="8365">
                  <c:v>211.89453125</c:v>
                </c:pt>
                <c:pt idx="8366">
                  <c:v>211.921875</c:v>
                </c:pt>
                <c:pt idx="8367">
                  <c:v>211.9609375</c:v>
                </c:pt>
                <c:pt idx="8368">
                  <c:v>211.91796875</c:v>
                </c:pt>
                <c:pt idx="8369">
                  <c:v>211.91796875</c:v>
                </c:pt>
                <c:pt idx="8370">
                  <c:v>211.890625</c:v>
                </c:pt>
                <c:pt idx="8371">
                  <c:v>211.9609375</c:v>
                </c:pt>
                <c:pt idx="8372">
                  <c:v>212</c:v>
                </c:pt>
                <c:pt idx="8373">
                  <c:v>211.95703125</c:v>
                </c:pt>
                <c:pt idx="8374">
                  <c:v>211.95703125</c:v>
                </c:pt>
                <c:pt idx="8375">
                  <c:v>211.92578125</c:v>
                </c:pt>
                <c:pt idx="8376">
                  <c:v>211.95703125</c:v>
                </c:pt>
                <c:pt idx="8377">
                  <c:v>211.9140625</c:v>
                </c:pt>
                <c:pt idx="8378">
                  <c:v>211.88671875</c:v>
                </c:pt>
                <c:pt idx="8379">
                  <c:v>211.88671875</c:v>
                </c:pt>
                <c:pt idx="8380">
                  <c:v>211.88671875</c:v>
                </c:pt>
                <c:pt idx="8381">
                  <c:v>211.95703125</c:v>
                </c:pt>
                <c:pt idx="8382">
                  <c:v>211.9140625</c:v>
                </c:pt>
                <c:pt idx="8383">
                  <c:v>211.890625</c:v>
                </c:pt>
                <c:pt idx="8384">
                  <c:v>211.91796875</c:v>
                </c:pt>
                <c:pt idx="8385">
                  <c:v>211.91796875</c:v>
                </c:pt>
                <c:pt idx="8386">
                  <c:v>211.96484375</c:v>
                </c:pt>
                <c:pt idx="8387">
                  <c:v>211.921875</c:v>
                </c:pt>
                <c:pt idx="8388">
                  <c:v>211.921875</c:v>
                </c:pt>
                <c:pt idx="8389">
                  <c:v>211.91796875</c:v>
                </c:pt>
                <c:pt idx="8390">
                  <c:v>211.94921875</c:v>
                </c:pt>
                <c:pt idx="8391">
                  <c:v>211.94921875</c:v>
                </c:pt>
                <c:pt idx="8392">
                  <c:v>212.046875</c:v>
                </c:pt>
                <c:pt idx="8393">
                  <c:v>212.05078125</c:v>
                </c:pt>
                <c:pt idx="8394">
                  <c:v>211.921875</c:v>
                </c:pt>
                <c:pt idx="8395">
                  <c:v>211.921875</c:v>
                </c:pt>
                <c:pt idx="8396">
                  <c:v>212.05078125</c:v>
                </c:pt>
                <c:pt idx="8397">
                  <c:v>211.921875</c:v>
                </c:pt>
                <c:pt idx="8398">
                  <c:v>211.921875</c:v>
                </c:pt>
                <c:pt idx="8399">
                  <c:v>211.9921875</c:v>
                </c:pt>
                <c:pt idx="8400">
                  <c:v>211.96484375</c:v>
                </c:pt>
                <c:pt idx="8401">
                  <c:v>211.96484375</c:v>
                </c:pt>
                <c:pt idx="8402">
                  <c:v>211.921875</c:v>
                </c:pt>
                <c:pt idx="8403">
                  <c:v>211.890625</c:v>
                </c:pt>
                <c:pt idx="8404">
                  <c:v>211.921875</c:v>
                </c:pt>
                <c:pt idx="8405">
                  <c:v>211.96484375</c:v>
                </c:pt>
                <c:pt idx="8406">
                  <c:v>211.94921875</c:v>
                </c:pt>
                <c:pt idx="8407">
                  <c:v>211.94921875</c:v>
                </c:pt>
                <c:pt idx="8408">
                  <c:v>211.93359375</c:v>
                </c:pt>
                <c:pt idx="8409">
                  <c:v>211.9609375</c:v>
                </c:pt>
                <c:pt idx="8410">
                  <c:v>211.91796875</c:v>
                </c:pt>
                <c:pt idx="8411">
                  <c:v>211.890625</c:v>
                </c:pt>
                <c:pt idx="8412">
                  <c:v>211.94921875</c:v>
                </c:pt>
                <c:pt idx="8413">
                  <c:v>211.94921875</c:v>
                </c:pt>
                <c:pt idx="8414">
                  <c:v>211.921875</c:v>
                </c:pt>
                <c:pt idx="8415">
                  <c:v>211.921875</c:v>
                </c:pt>
                <c:pt idx="8416">
                  <c:v>211.921875</c:v>
                </c:pt>
                <c:pt idx="8417">
                  <c:v>211.94921875</c:v>
                </c:pt>
                <c:pt idx="8418">
                  <c:v>211.91796875</c:v>
                </c:pt>
                <c:pt idx="8419">
                  <c:v>211.88671875</c:v>
                </c:pt>
                <c:pt idx="8420">
                  <c:v>211.9609375</c:v>
                </c:pt>
                <c:pt idx="8421">
                  <c:v>211.9609375</c:v>
                </c:pt>
                <c:pt idx="8422">
                  <c:v>211.94921875</c:v>
                </c:pt>
                <c:pt idx="8423">
                  <c:v>211.94921875</c:v>
                </c:pt>
                <c:pt idx="8424">
                  <c:v>211.91796875</c:v>
                </c:pt>
                <c:pt idx="8425">
                  <c:v>211.953125</c:v>
                </c:pt>
                <c:pt idx="8426">
                  <c:v>211.99609375</c:v>
                </c:pt>
                <c:pt idx="8427">
                  <c:v>211.99609375</c:v>
                </c:pt>
                <c:pt idx="8428">
                  <c:v>211.92578125</c:v>
                </c:pt>
                <c:pt idx="8429">
                  <c:v>211.92578125</c:v>
                </c:pt>
                <c:pt idx="8430">
                  <c:v>211.921875</c:v>
                </c:pt>
                <c:pt idx="8431">
                  <c:v>211.96484375</c:v>
                </c:pt>
                <c:pt idx="8432">
                  <c:v>211.953125</c:v>
                </c:pt>
                <c:pt idx="8433">
                  <c:v>211.953125</c:v>
                </c:pt>
                <c:pt idx="8434">
                  <c:v>211.921875</c:v>
                </c:pt>
                <c:pt idx="8435">
                  <c:v>211.94921875</c:v>
                </c:pt>
                <c:pt idx="8436">
                  <c:v>211.94921875</c:v>
                </c:pt>
                <c:pt idx="8437">
                  <c:v>211.91796875</c:v>
                </c:pt>
                <c:pt idx="8438">
                  <c:v>211.984375</c:v>
                </c:pt>
                <c:pt idx="8439">
                  <c:v>211.94140625</c:v>
                </c:pt>
                <c:pt idx="8440">
                  <c:v>211.8828125</c:v>
                </c:pt>
                <c:pt idx="8441">
                  <c:v>211.91015625</c:v>
                </c:pt>
                <c:pt idx="8442">
                  <c:v>211.91015625</c:v>
                </c:pt>
                <c:pt idx="8443">
                  <c:v>211.88671875</c:v>
                </c:pt>
                <c:pt idx="8444">
                  <c:v>211.88671875</c:v>
                </c:pt>
                <c:pt idx="8445">
                  <c:v>211.95703125</c:v>
                </c:pt>
                <c:pt idx="8446">
                  <c:v>211.91796875</c:v>
                </c:pt>
                <c:pt idx="8447">
                  <c:v>211.890625</c:v>
                </c:pt>
                <c:pt idx="8448">
                  <c:v>211.953125</c:v>
                </c:pt>
                <c:pt idx="8449">
                  <c:v>211.953125</c:v>
                </c:pt>
                <c:pt idx="8450">
                  <c:v>211.890625</c:v>
                </c:pt>
                <c:pt idx="8451">
                  <c:v>211.9140625</c:v>
                </c:pt>
                <c:pt idx="8452">
                  <c:v>211.9453125</c:v>
                </c:pt>
                <c:pt idx="8453">
                  <c:v>211.9453125</c:v>
                </c:pt>
                <c:pt idx="8454">
                  <c:v>211.9453125</c:v>
                </c:pt>
                <c:pt idx="8455">
                  <c:v>211.921875</c:v>
                </c:pt>
                <c:pt idx="8456">
                  <c:v>211.921875</c:v>
                </c:pt>
                <c:pt idx="8457">
                  <c:v>213.4609375</c:v>
                </c:pt>
                <c:pt idx="8458">
                  <c:v>211.95703125</c:v>
                </c:pt>
                <c:pt idx="8459">
                  <c:v>211.93359375</c:v>
                </c:pt>
                <c:pt idx="8460">
                  <c:v>211.96484375</c:v>
                </c:pt>
                <c:pt idx="8461">
                  <c:v>211.96875</c:v>
                </c:pt>
                <c:pt idx="8462">
                  <c:v>211.94140625</c:v>
                </c:pt>
                <c:pt idx="8463">
                  <c:v>211.94140625</c:v>
                </c:pt>
                <c:pt idx="8464">
                  <c:v>211.9375</c:v>
                </c:pt>
                <c:pt idx="8465">
                  <c:v>211.9375</c:v>
                </c:pt>
                <c:pt idx="8466">
                  <c:v>212.00390625</c:v>
                </c:pt>
                <c:pt idx="8467">
                  <c:v>211.94921875</c:v>
                </c:pt>
                <c:pt idx="8468">
                  <c:v>211.95703125</c:v>
                </c:pt>
                <c:pt idx="8469">
                  <c:v>211.91796875</c:v>
                </c:pt>
                <c:pt idx="8470">
                  <c:v>211.9609375</c:v>
                </c:pt>
                <c:pt idx="8471">
                  <c:v>211.9609375</c:v>
                </c:pt>
                <c:pt idx="8472">
                  <c:v>211.9140625</c:v>
                </c:pt>
                <c:pt idx="8473">
                  <c:v>211.9140625</c:v>
                </c:pt>
                <c:pt idx="8474">
                  <c:v>211.9375</c:v>
                </c:pt>
                <c:pt idx="8475">
                  <c:v>211.9375</c:v>
                </c:pt>
                <c:pt idx="8476">
                  <c:v>211.96875</c:v>
                </c:pt>
                <c:pt idx="8477">
                  <c:v>212.0546875</c:v>
                </c:pt>
                <c:pt idx="8478">
                  <c:v>212.0703125</c:v>
                </c:pt>
                <c:pt idx="8479">
                  <c:v>211.9140625</c:v>
                </c:pt>
                <c:pt idx="8480">
                  <c:v>211.91796875</c:v>
                </c:pt>
                <c:pt idx="8481">
                  <c:v>211.91796875</c:v>
                </c:pt>
                <c:pt idx="8482">
                  <c:v>211.96484375</c:v>
                </c:pt>
                <c:pt idx="8483">
                  <c:v>211.92578125</c:v>
                </c:pt>
                <c:pt idx="8484">
                  <c:v>211.89453125</c:v>
                </c:pt>
                <c:pt idx="8485">
                  <c:v>211.92578125</c:v>
                </c:pt>
                <c:pt idx="8486">
                  <c:v>212</c:v>
                </c:pt>
                <c:pt idx="8487">
                  <c:v>211.890625</c:v>
                </c:pt>
                <c:pt idx="8488">
                  <c:v>211.953125</c:v>
                </c:pt>
                <c:pt idx="8489">
                  <c:v>211.953125</c:v>
                </c:pt>
                <c:pt idx="8490">
                  <c:v>211.91796875</c:v>
                </c:pt>
                <c:pt idx="8491">
                  <c:v>211.91796875</c:v>
                </c:pt>
                <c:pt idx="8492">
                  <c:v>211.91796875</c:v>
                </c:pt>
                <c:pt idx="8493">
                  <c:v>211.98828125</c:v>
                </c:pt>
                <c:pt idx="8494">
                  <c:v>211.94921875</c:v>
                </c:pt>
                <c:pt idx="8495">
                  <c:v>211.9921875</c:v>
                </c:pt>
                <c:pt idx="8496">
                  <c:v>211.91796875</c:v>
                </c:pt>
                <c:pt idx="8497">
                  <c:v>211.91796875</c:v>
                </c:pt>
                <c:pt idx="8498">
                  <c:v>211.9609375</c:v>
                </c:pt>
                <c:pt idx="8499">
                  <c:v>211.91796875</c:v>
                </c:pt>
                <c:pt idx="8500">
                  <c:v>211.88671875</c:v>
                </c:pt>
                <c:pt idx="8501">
                  <c:v>211.91796875</c:v>
                </c:pt>
                <c:pt idx="8502">
                  <c:v>211.91796875</c:v>
                </c:pt>
                <c:pt idx="8503">
                  <c:v>211.890625</c:v>
                </c:pt>
                <c:pt idx="8504">
                  <c:v>211.9609375</c:v>
                </c:pt>
                <c:pt idx="8505">
                  <c:v>211.9609375</c:v>
                </c:pt>
                <c:pt idx="8506">
                  <c:v>211.921875</c:v>
                </c:pt>
                <c:pt idx="8507">
                  <c:v>211.921875</c:v>
                </c:pt>
                <c:pt idx="8508">
                  <c:v>211.9140625</c:v>
                </c:pt>
                <c:pt idx="8509">
                  <c:v>211.9140625</c:v>
                </c:pt>
                <c:pt idx="8510">
                  <c:v>211.9140625</c:v>
                </c:pt>
                <c:pt idx="8511">
                  <c:v>211.94921875</c:v>
                </c:pt>
                <c:pt idx="8512">
                  <c:v>211.94140625</c:v>
                </c:pt>
                <c:pt idx="8513">
                  <c:v>211.984375</c:v>
                </c:pt>
                <c:pt idx="8514">
                  <c:v>211.95703125</c:v>
                </c:pt>
                <c:pt idx="8515">
                  <c:v>211.91796875</c:v>
                </c:pt>
                <c:pt idx="8516">
                  <c:v>211.95703125</c:v>
                </c:pt>
                <c:pt idx="8517">
                  <c:v>211.91796875</c:v>
                </c:pt>
                <c:pt idx="8518">
                  <c:v>211.9140625</c:v>
                </c:pt>
                <c:pt idx="8519">
                  <c:v>211.9140625</c:v>
                </c:pt>
                <c:pt idx="8520">
                  <c:v>211.88671875</c:v>
                </c:pt>
                <c:pt idx="8521">
                  <c:v>211.91796875</c:v>
                </c:pt>
                <c:pt idx="8522">
                  <c:v>211.9609375</c:v>
                </c:pt>
                <c:pt idx="8523">
                  <c:v>211.921875</c:v>
                </c:pt>
                <c:pt idx="8524">
                  <c:v>211.921875</c:v>
                </c:pt>
                <c:pt idx="8525">
                  <c:v>211.93359375</c:v>
                </c:pt>
                <c:pt idx="8526">
                  <c:v>211.921875</c:v>
                </c:pt>
                <c:pt idx="8527">
                  <c:v>211.921875</c:v>
                </c:pt>
                <c:pt idx="8528">
                  <c:v>211.9609375</c:v>
                </c:pt>
                <c:pt idx="8529">
                  <c:v>211.921875</c:v>
                </c:pt>
                <c:pt idx="8530">
                  <c:v>211.921875</c:v>
                </c:pt>
                <c:pt idx="8531">
                  <c:v>211.91796875</c:v>
                </c:pt>
                <c:pt idx="8532">
                  <c:v>211.91796875</c:v>
                </c:pt>
                <c:pt idx="8533">
                  <c:v>211.953125</c:v>
                </c:pt>
                <c:pt idx="8534">
                  <c:v>211.9140625</c:v>
                </c:pt>
                <c:pt idx="8535">
                  <c:v>211.88671875</c:v>
                </c:pt>
                <c:pt idx="8536">
                  <c:v>211.9453125</c:v>
                </c:pt>
                <c:pt idx="8537">
                  <c:v>211.9453125</c:v>
                </c:pt>
                <c:pt idx="8538">
                  <c:v>211.921875</c:v>
                </c:pt>
                <c:pt idx="8539">
                  <c:v>211.921875</c:v>
                </c:pt>
                <c:pt idx="8540">
                  <c:v>211.92578125</c:v>
                </c:pt>
                <c:pt idx="8541">
                  <c:v>211.92578125</c:v>
                </c:pt>
                <c:pt idx="8542">
                  <c:v>211.89453125</c:v>
                </c:pt>
                <c:pt idx="8543">
                  <c:v>211.97265625</c:v>
                </c:pt>
                <c:pt idx="8544">
                  <c:v>211.92578125</c:v>
                </c:pt>
                <c:pt idx="8545">
                  <c:v>211.9296875</c:v>
                </c:pt>
                <c:pt idx="8546">
                  <c:v>211.921875</c:v>
                </c:pt>
                <c:pt idx="8547">
                  <c:v>211.921875</c:v>
                </c:pt>
                <c:pt idx="8548">
                  <c:v>211.91796875</c:v>
                </c:pt>
                <c:pt idx="8549">
                  <c:v>211.94921875</c:v>
                </c:pt>
                <c:pt idx="8550">
                  <c:v>211.91796875</c:v>
                </c:pt>
                <c:pt idx="8551">
                  <c:v>211.95703125</c:v>
                </c:pt>
                <c:pt idx="8552">
                  <c:v>211.921875</c:v>
                </c:pt>
                <c:pt idx="8553">
                  <c:v>211.9609375</c:v>
                </c:pt>
                <c:pt idx="8554">
                  <c:v>211.9609375</c:v>
                </c:pt>
                <c:pt idx="8555">
                  <c:v>211.91796875</c:v>
                </c:pt>
                <c:pt idx="8556">
                  <c:v>211.91796875</c:v>
                </c:pt>
                <c:pt idx="8557">
                  <c:v>211.98828125</c:v>
                </c:pt>
                <c:pt idx="8558">
                  <c:v>211.91796875</c:v>
                </c:pt>
                <c:pt idx="8559">
                  <c:v>211.890625</c:v>
                </c:pt>
                <c:pt idx="8560">
                  <c:v>211.9921875</c:v>
                </c:pt>
                <c:pt idx="8561">
                  <c:v>211.94921875</c:v>
                </c:pt>
                <c:pt idx="8562">
                  <c:v>211.890625</c:v>
                </c:pt>
                <c:pt idx="8563">
                  <c:v>211.91796875</c:v>
                </c:pt>
                <c:pt idx="8564">
                  <c:v>211.94921875</c:v>
                </c:pt>
                <c:pt idx="8565">
                  <c:v>211.94921875</c:v>
                </c:pt>
                <c:pt idx="8566">
                  <c:v>211.921875</c:v>
                </c:pt>
                <c:pt idx="8567">
                  <c:v>211.89453125</c:v>
                </c:pt>
                <c:pt idx="8568">
                  <c:v>211.91796875</c:v>
                </c:pt>
                <c:pt idx="8569">
                  <c:v>211.9609375</c:v>
                </c:pt>
                <c:pt idx="8570">
                  <c:v>211.9140625</c:v>
                </c:pt>
                <c:pt idx="8571">
                  <c:v>211.9140625</c:v>
                </c:pt>
                <c:pt idx="8572">
                  <c:v>211.9140625</c:v>
                </c:pt>
                <c:pt idx="8573">
                  <c:v>211.91796875</c:v>
                </c:pt>
                <c:pt idx="8574">
                  <c:v>211.91796875</c:v>
                </c:pt>
                <c:pt idx="8575">
                  <c:v>211.91796875</c:v>
                </c:pt>
                <c:pt idx="8576">
                  <c:v>211.94921875</c:v>
                </c:pt>
                <c:pt idx="8577">
                  <c:v>211.98828125</c:v>
                </c:pt>
                <c:pt idx="8578">
                  <c:v>211.91796875</c:v>
                </c:pt>
                <c:pt idx="8579">
                  <c:v>211.890625</c:v>
                </c:pt>
                <c:pt idx="8580">
                  <c:v>211.890625</c:v>
                </c:pt>
                <c:pt idx="8581">
                  <c:v>211.95703125</c:v>
                </c:pt>
                <c:pt idx="8582">
                  <c:v>211.9453125</c:v>
                </c:pt>
                <c:pt idx="8583">
                  <c:v>211.91796875</c:v>
                </c:pt>
                <c:pt idx="8584">
                  <c:v>211.95703125</c:v>
                </c:pt>
                <c:pt idx="8585">
                  <c:v>211.9140625</c:v>
                </c:pt>
                <c:pt idx="8586">
                  <c:v>211.890625</c:v>
                </c:pt>
                <c:pt idx="8587">
                  <c:v>212.05078125</c:v>
                </c:pt>
                <c:pt idx="8588">
                  <c:v>212.0859375</c:v>
                </c:pt>
                <c:pt idx="8589">
                  <c:v>211.94921875</c:v>
                </c:pt>
                <c:pt idx="8590">
                  <c:v>212.046875</c:v>
                </c:pt>
                <c:pt idx="8591">
                  <c:v>211.890625</c:v>
                </c:pt>
                <c:pt idx="8592">
                  <c:v>211.9453125</c:v>
                </c:pt>
                <c:pt idx="8593">
                  <c:v>211.9453125</c:v>
                </c:pt>
                <c:pt idx="8594">
                  <c:v>211.9140625</c:v>
                </c:pt>
                <c:pt idx="8595">
                  <c:v>211.9140625</c:v>
                </c:pt>
                <c:pt idx="8596">
                  <c:v>211.88671875</c:v>
                </c:pt>
                <c:pt idx="8597">
                  <c:v>211.96484375</c:v>
                </c:pt>
                <c:pt idx="8598">
                  <c:v>211.91796875</c:v>
                </c:pt>
                <c:pt idx="8599">
                  <c:v>211.91796875</c:v>
                </c:pt>
                <c:pt idx="8600">
                  <c:v>211.96875</c:v>
                </c:pt>
                <c:pt idx="8601">
                  <c:v>211.921875</c:v>
                </c:pt>
                <c:pt idx="8602">
                  <c:v>211.9921875</c:v>
                </c:pt>
                <c:pt idx="8603">
                  <c:v>211.953125</c:v>
                </c:pt>
                <c:pt idx="8604">
                  <c:v>211.92578125</c:v>
                </c:pt>
                <c:pt idx="8605">
                  <c:v>211.921875</c:v>
                </c:pt>
                <c:pt idx="8606">
                  <c:v>211.953125</c:v>
                </c:pt>
                <c:pt idx="8607">
                  <c:v>211.921875</c:v>
                </c:pt>
                <c:pt idx="8608">
                  <c:v>211.9921875</c:v>
                </c:pt>
                <c:pt idx="8609">
                  <c:v>211.94921875</c:v>
                </c:pt>
                <c:pt idx="8610">
                  <c:v>211.984375</c:v>
                </c:pt>
                <c:pt idx="8611">
                  <c:v>211.94921875</c:v>
                </c:pt>
                <c:pt idx="8612">
                  <c:v>211.9609375</c:v>
                </c:pt>
                <c:pt idx="8613">
                  <c:v>211.921875</c:v>
                </c:pt>
                <c:pt idx="8614">
                  <c:v>211.921875</c:v>
                </c:pt>
                <c:pt idx="8615">
                  <c:v>211.96484375</c:v>
                </c:pt>
                <c:pt idx="8616">
                  <c:v>211.92578125</c:v>
                </c:pt>
                <c:pt idx="8617">
                  <c:v>211.92578125</c:v>
                </c:pt>
                <c:pt idx="8618">
                  <c:v>211.92578125</c:v>
                </c:pt>
                <c:pt idx="8619">
                  <c:v>211.921875</c:v>
                </c:pt>
                <c:pt idx="8620">
                  <c:v>211.96484375</c:v>
                </c:pt>
                <c:pt idx="8621">
                  <c:v>211.93359375</c:v>
                </c:pt>
                <c:pt idx="8622">
                  <c:v>211.984375</c:v>
                </c:pt>
                <c:pt idx="8623">
                  <c:v>211.98828125</c:v>
                </c:pt>
                <c:pt idx="8624">
                  <c:v>211.94921875</c:v>
                </c:pt>
                <c:pt idx="8625">
                  <c:v>211.94921875</c:v>
                </c:pt>
                <c:pt idx="8626">
                  <c:v>211.9375</c:v>
                </c:pt>
                <c:pt idx="8627">
                  <c:v>211.96484375</c:v>
                </c:pt>
                <c:pt idx="8628">
                  <c:v>211.921875</c:v>
                </c:pt>
                <c:pt idx="8629">
                  <c:v>211.91796875</c:v>
                </c:pt>
                <c:pt idx="8630">
                  <c:v>211.91796875</c:v>
                </c:pt>
                <c:pt idx="8631">
                  <c:v>211.890625</c:v>
                </c:pt>
                <c:pt idx="8632">
                  <c:v>211.921875</c:v>
                </c:pt>
                <c:pt idx="8633">
                  <c:v>211.921875</c:v>
                </c:pt>
                <c:pt idx="8634">
                  <c:v>211.98828125</c:v>
                </c:pt>
                <c:pt idx="8635">
                  <c:v>211.953125</c:v>
                </c:pt>
                <c:pt idx="8636">
                  <c:v>211.921875</c:v>
                </c:pt>
                <c:pt idx="8637">
                  <c:v>211.953125</c:v>
                </c:pt>
                <c:pt idx="8638">
                  <c:v>211.92578125</c:v>
                </c:pt>
                <c:pt idx="8639">
                  <c:v>211.92578125</c:v>
                </c:pt>
                <c:pt idx="8640">
                  <c:v>211.92578125</c:v>
                </c:pt>
                <c:pt idx="8641">
                  <c:v>211.89453125</c:v>
                </c:pt>
                <c:pt idx="8642">
                  <c:v>211.921875</c:v>
                </c:pt>
                <c:pt idx="8643">
                  <c:v>211.921875</c:v>
                </c:pt>
                <c:pt idx="8644">
                  <c:v>211.953125</c:v>
                </c:pt>
                <c:pt idx="8645">
                  <c:v>211.9921875</c:v>
                </c:pt>
                <c:pt idx="8646">
                  <c:v>211.92578125</c:v>
                </c:pt>
                <c:pt idx="8647">
                  <c:v>211.953125</c:v>
                </c:pt>
                <c:pt idx="8648">
                  <c:v>211.921875</c:v>
                </c:pt>
                <c:pt idx="8649">
                  <c:v>211.96484375</c:v>
                </c:pt>
                <c:pt idx="8650">
                  <c:v>211.91796875</c:v>
                </c:pt>
                <c:pt idx="8651">
                  <c:v>211.9375</c:v>
                </c:pt>
                <c:pt idx="8652">
                  <c:v>211.921875</c:v>
                </c:pt>
                <c:pt idx="8653">
                  <c:v>211.921875</c:v>
                </c:pt>
                <c:pt idx="8654">
                  <c:v>212</c:v>
                </c:pt>
                <c:pt idx="8655">
                  <c:v>211.953125</c:v>
                </c:pt>
                <c:pt idx="8656">
                  <c:v>211.92578125</c:v>
                </c:pt>
                <c:pt idx="8657">
                  <c:v>211.92578125</c:v>
                </c:pt>
                <c:pt idx="8658">
                  <c:v>211.92578125</c:v>
                </c:pt>
                <c:pt idx="8659">
                  <c:v>211.92578125</c:v>
                </c:pt>
                <c:pt idx="8660">
                  <c:v>211.92578125</c:v>
                </c:pt>
                <c:pt idx="8661">
                  <c:v>211.92578125</c:v>
                </c:pt>
                <c:pt idx="8662">
                  <c:v>211.92578125</c:v>
                </c:pt>
                <c:pt idx="8663">
                  <c:v>211.92578125</c:v>
                </c:pt>
                <c:pt idx="8664">
                  <c:v>211.99609375</c:v>
                </c:pt>
                <c:pt idx="8665">
                  <c:v>211.9921875</c:v>
                </c:pt>
                <c:pt idx="8666">
                  <c:v>211.92578125</c:v>
                </c:pt>
                <c:pt idx="8667">
                  <c:v>211.92578125</c:v>
                </c:pt>
                <c:pt idx="8668">
                  <c:v>211.9921875</c:v>
                </c:pt>
                <c:pt idx="8669">
                  <c:v>211.953125</c:v>
                </c:pt>
                <c:pt idx="8670">
                  <c:v>211.91796875</c:v>
                </c:pt>
                <c:pt idx="8671">
                  <c:v>211.96484375</c:v>
                </c:pt>
                <c:pt idx="8672">
                  <c:v>211.9609375</c:v>
                </c:pt>
                <c:pt idx="8673">
                  <c:v>211.91796875</c:v>
                </c:pt>
                <c:pt idx="8674">
                  <c:v>211.890625</c:v>
                </c:pt>
                <c:pt idx="8675">
                  <c:v>211.921875</c:v>
                </c:pt>
                <c:pt idx="8676">
                  <c:v>211.921875</c:v>
                </c:pt>
                <c:pt idx="8677">
                  <c:v>211.96484375</c:v>
                </c:pt>
                <c:pt idx="8678">
                  <c:v>211.92578125</c:v>
                </c:pt>
                <c:pt idx="8679">
                  <c:v>211.96484375</c:v>
                </c:pt>
                <c:pt idx="8680">
                  <c:v>211.96484375</c:v>
                </c:pt>
                <c:pt idx="8681">
                  <c:v>211.92578125</c:v>
                </c:pt>
                <c:pt idx="8682">
                  <c:v>211.92578125</c:v>
                </c:pt>
                <c:pt idx="8683">
                  <c:v>211.92578125</c:v>
                </c:pt>
                <c:pt idx="8684">
                  <c:v>211.92578125</c:v>
                </c:pt>
                <c:pt idx="8685">
                  <c:v>211.96484375</c:v>
                </c:pt>
                <c:pt idx="8686">
                  <c:v>211.94921875</c:v>
                </c:pt>
                <c:pt idx="8687">
                  <c:v>211.9453125</c:v>
                </c:pt>
                <c:pt idx="8688">
                  <c:v>211.91796875</c:v>
                </c:pt>
                <c:pt idx="8689">
                  <c:v>211.95703125</c:v>
                </c:pt>
                <c:pt idx="8690">
                  <c:v>211.98828125</c:v>
                </c:pt>
                <c:pt idx="8691">
                  <c:v>211.94921875</c:v>
                </c:pt>
                <c:pt idx="8692">
                  <c:v>211.94921875</c:v>
                </c:pt>
                <c:pt idx="8693">
                  <c:v>211.94921875</c:v>
                </c:pt>
                <c:pt idx="8694">
                  <c:v>211.95703125</c:v>
                </c:pt>
                <c:pt idx="8695">
                  <c:v>211.91796875</c:v>
                </c:pt>
                <c:pt idx="8696">
                  <c:v>212.0546875</c:v>
                </c:pt>
                <c:pt idx="8697">
                  <c:v>212.0546875</c:v>
                </c:pt>
                <c:pt idx="8698">
                  <c:v>212.0546875</c:v>
                </c:pt>
                <c:pt idx="8699">
                  <c:v>211.95703125</c:v>
                </c:pt>
                <c:pt idx="8700">
                  <c:v>211.91796875</c:v>
                </c:pt>
                <c:pt idx="8701">
                  <c:v>212.05859375</c:v>
                </c:pt>
                <c:pt idx="8702">
                  <c:v>211.88671875</c:v>
                </c:pt>
                <c:pt idx="8703">
                  <c:v>211.91796875</c:v>
                </c:pt>
                <c:pt idx="8704">
                  <c:v>211.91796875</c:v>
                </c:pt>
                <c:pt idx="8705">
                  <c:v>211.91796875</c:v>
                </c:pt>
                <c:pt idx="8706">
                  <c:v>211.95703125</c:v>
                </c:pt>
                <c:pt idx="8707">
                  <c:v>211.92578125</c:v>
                </c:pt>
                <c:pt idx="8708">
                  <c:v>211.9609375</c:v>
                </c:pt>
                <c:pt idx="8709">
                  <c:v>211.91796875</c:v>
                </c:pt>
                <c:pt idx="8710">
                  <c:v>211.99609375</c:v>
                </c:pt>
                <c:pt idx="8711">
                  <c:v>211.953125</c:v>
                </c:pt>
                <c:pt idx="8712">
                  <c:v>211.92578125</c:v>
                </c:pt>
                <c:pt idx="8713">
                  <c:v>211.96875</c:v>
                </c:pt>
                <c:pt idx="8714">
                  <c:v>211.92578125</c:v>
                </c:pt>
                <c:pt idx="8715">
                  <c:v>211.89453125</c:v>
                </c:pt>
                <c:pt idx="8716">
                  <c:v>211.96484375</c:v>
                </c:pt>
                <c:pt idx="8717">
                  <c:v>211.92578125</c:v>
                </c:pt>
                <c:pt idx="8718">
                  <c:v>213.50390625</c:v>
                </c:pt>
                <c:pt idx="8719">
                  <c:v>211.96484375</c:v>
                </c:pt>
                <c:pt idx="8720">
                  <c:v>211.96484375</c:v>
                </c:pt>
                <c:pt idx="8721">
                  <c:v>211.96484375</c:v>
                </c:pt>
                <c:pt idx="8722">
                  <c:v>212.01171875</c:v>
                </c:pt>
                <c:pt idx="8723">
                  <c:v>211.99609375</c:v>
                </c:pt>
                <c:pt idx="8724">
                  <c:v>211.95703125</c:v>
                </c:pt>
                <c:pt idx="8725">
                  <c:v>211.97265625</c:v>
                </c:pt>
                <c:pt idx="8726">
                  <c:v>211.97265625</c:v>
                </c:pt>
                <c:pt idx="8727">
                  <c:v>211.9296875</c:v>
                </c:pt>
                <c:pt idx="8728">
                  <c:v>211.9296875</c:v>
                </c:pt>
                <c:pt idx="8729">
                  <c:v>211.9296875</c:v>
                </c:pt>
                <c:pt idx="8730">
                  <c:v>211.99609375</c:v>
                </c:pt>
                <c:pt idx="8731">
                  <c:v>211.95703125</c:v>
                </c:pt>
                <c:pt idx="8732">
                  <c:v>211.9296875</c:v>
                </c:pt>
                <c:pt idx="8733">
                  <c:v>211.953125</c:v>
                </c:pt>
                <c:pt idx="8734">
                  <c:v>211.9296875</c:v>
                </c:pt>
                <c:pt idx="8735">
                  <c:v>211.8984375</c:v>
                </c:pt>
                <c:pt idx="8736">
                  <c:v>211.97265625</c:v>
                </c:pt>
                <c:pt idx="8737">
                  <c:v>211.9296875</c:v>
                </c:pt>
                <c:pt idx="8738">
                  <c:v>211.9375</c:v>
                </c:pt>
                <c:pt idx="8739">
                  <c:v>211.93359375</c:v>
                </c:pt>
                <c:pt idx="8740">
                  <c:v>211.93359375</c:v>
                </c:pt>
                <c:pt idx="8741">
                  <c:v>211.90234375</c:v>
                </c:pt>
                <c:pt idx="8742">
                  <c:v>211.97265625</c:v>
                </c:pt>
                <c:pt idx="8743">
                  <c:v>211.93359375</c:v>
                </c:pt>
                <c:pt idx="8744">
                  <c:v>211.96484375</c:v>
                </c:pt>
                <c:pt idx="8745">
                  <c:v>211.96484375</c:v>
                </c:pt>
                <c:pt idx="8746">
                  <c:v>211.90234375</c:v>
                </c:pt>
                <c:pt idx="8747">
                  <c:v>211.93359375</c:v>
                </c:pt>
                <c:pt idx="8748">
                  <c:v>211.97265625</c:v>
                </c:pt>
                <c:pt idx="8749">
                  <c:v>211.9296875</c:v>
                </c:pt>
                <c:pt idx="8750">
                  <c:v>211.9296875</c:v>
                </c:pt>
                <c:pt idx="8751">
                  <c:v>211.8984375</c:v>
                </c:pt>
                <c:pt idx="8752">
                  <c:v>211.92578125</c:v>
                </c:pt>
                <c:pt idx="8753">
                  <c:v>211.92578125</c:v>
                </c:pt>
                <c:pt idx="8754">
                  <c:v>211.8984375</c:v>
                </c:pt>
                <c:pt idx="8755">
                  <c:v>211.92578125</c:v>
                </c:pt>
                <c:pt idx="8756">
                  <c:v>211.95703125</c:v>
                </c:pt>
                <c:pt idx="8757">
                  <c:v>211.95703125</c:v>
                </c:pt>
                <c:pt idx="8758">
                  <c:v>211.9296875</c:v>
                </c:pt>
                <c:pt idx="8759">
                  <c:v>211.9453125</c:v>
                </c:pt>
                <c:pt idx="8760">
                  <c:v>211.95703125</c:v>
                </c:pt>
                <c:pt idx="8761">
                  <c:v>211.95703125</c:v>
                </c:pt>
                <c:pt idx="8762">
                  <c:v>211.9296875</c:v>
                </c:pt>
                <c:pt idx="8763">
                  <c:v>211.9296875</c:v>
                </c:pt>
                <c:pt idx="8764">
                  <c:v>211.8984375</c:v>
                </c:pt>
                <c:pt idx="8765">
                  <c:v>211.92578125</c:v>
                </c:pt>
                <c:pt idx="8766">
                  <c:v>211.92578125</c:v>
                </c:pt>
                <c:pt idx="8767">
                  <c:v>211.92578125</c:v>
                </c:pt>
                <c:pt idx="8768">
                  <c:v>211.96484375</c:v>
                </c:pt>
                <c:pt idx="8769">
                  <c:v>211.9609375</c:v>
                </c:pt>
                <c:pt idx="8770">
                  <c:v>211.9296875</c:v>
                </c:pt>
                <c:pt idx="8771">
                  <c:v>211.9296875</c:v>
                </c:pt>
                <c:pt idx="8772">
                  <c:v>211.9609375</c:v>
                </c:pt>
                <c:pt idx="8773">
                  <c:v>211.96484375</c:v>
                </c:pt>
                <c:pt idx="8774">
                  <c:v>211.9609375</c:v>
                </c:pt>
                <c:pt idx="8775">
                  <c:v>211.91796875</c:v>
                </c:pt>
                <c:pt idx="8776">
                  <c:v>211.91796875</c:v>
                </c:pt>
                <c:pt idx="8777">
                  <c:v>211.921875</c:v>
                </c:pt>
                <c:pt idx="8778">
                  <c:v>211.96875</c:v>
                </c:pt>
                <c:pt idx="8779">
                  <c:v>211.89453125</c:v>
                </c:pt>
                <c:pt idx="8780">
                  <c:v>211.92578125</c:v>
                </c:pt>
                <c:pt idx="8781">
                  <c:v>211.92578125</c:v>
                </c:pt>
                <c:pt idx="8782">
                  <c:v>211.8984375</c:v>
                </c:pt>
                <c:pt idx="8783">
                  <c:v>211.92578125</c:v>
                </c:pt>
                <c:pt idx="8784">
                  <c:v>211.92578125</c:v>
                </c:pt>
                <c:pt idx="8785">
                  <c:v>211.96484375</c:v>
                </c:pt>
                <c:pt idx="8786">
                  <c:v>211.921875</c:v>
                </c:pt>
                <c:pt idx="8787">
                  <c:v>211.921875</c:v>
                </c:pt>
                <c:pt idx="8788">
                  <c:v>211.96484375</c:v>
                </c:pt>
                <c:pt idx="8789">
                  <c:v>211.96484375</c:v>
                </c:pt>
                <c:pt idx="8790">
                  <c:v>211.96484375</c:v>
                </c:pt>
                <c:pt idx="8791">
                  <c:v>211.96875</c:v>
                </c:pt>
                <c:pt idx="8792">
                  <c:v>211.99609375</c:v>
                </c:pt>
                <c:pt idx="8793">
                  <c:v>211.99609375</c:v>
                </c:pt>
                <c:pt idx="8794">
                  <c:v>211.93359375</c:v>
                </c:pt>
                <c:pt idx="8795">
                  <c:v>211.93359375</c:v>
                </c:pt>
                <c:pt idx="8796">
                  <c:v>211.90234375</c:v>
                </c:pt>
                <c:pt idx="8797">
                  <c:v>212.0703125</c:v>
                </c:pt>
                <c:pt idx="8798">
                  <c:v>211.93359375</c:v>
                </c:pt>
                <c:pt idx="8799">
                  <c:v>211.90234375</c:v>
                </c:pt>
                <c:pt idx="8800">
                  <c:v>212.09375</c:v>
                </c:pt>
                <c:pt idx="8801">
                  <c:v>211.95703125</c:v>
                </c:pt>
                <c:pt idx="8802">
                  <c:v>211.8984375</c:v>
                </c:pt>
                <c:pt idx="8803">
                  <c:v>211.96484375</c:v>
                </c:pt>
                <c:pt idx="8804">
                  <c:v>212</c:v>
                </c:pt>
                <c:pt idx="8805">
                  <c:v>211.96484375</c:v>
                </c:pt>
                <c:pt idx="8806">
                  <c:v>211.93359375</c:v>
                </c:pt>
                <c:pt idx="8807">
                  <c:v>211.93359375</c:v>
                </c:pt>
                <c:pt idx="8808">
                  <c:v>211.97265625</c:v>
                </c:pt>
                <c:pt idx="8809">
                  <c:v>211.93359375</c:v>
                </c:pt>
                <c:pt idx="8810">
                  <c:v>211.9765625</c:v>
                </c:pt>
                <c:pt idx="8811">
                  <c:v>211.93359375</c:v>
                </c:pt>
                <c:pt idx="8812">
                  <c:v>211.90625</c:v>
                </c:pt>
                <c:pt idx="8813">
                  <c:v>211.9765625</c:v>
                </c:pt>
                <c:pt idx="8814">
                  <c:v>211.96484375</c:v>
                </c:pt>
                <c:pt idx="8815">
                  <c:v>211.95703125</c:v>
                </c:pt>
                <c:pt idx="8816">
                  <c:v>211.96875</c:v>
                </c:pt>
                <c:pt idx="8817">
                  <c:v>211.8984375</c:v>
                </c:pt>
                <c:pt idx="8818">
                  <c:v>211.92578125</c:v>
                </c:pt>
                <c:pt idx="8819">
                  <c:v>211.92578125</c:v>
                </c:pt>
                <c:pt idx="8820">
                  <c:v>211.8984375</c:v>
                </c:pt>
                <c:pt idx="8821">
                  <c:v>211.92578125</c:v>
                </c:pt>
                <c:pt idx="8822">
                  <c:v>212</c:v>
                </c:pt>
                <c:pt idx="8823">
                  <c:v>212</c:v>
                </c:pt>
                <c:pt idx="8824">
                  <c:v>211.9609375</c:v>
                </c:pt>
                <c:pt idx="8825">
                  <c:v>211.93359375</c:v>
                </c:pt>
                <c:pt idx="8826">
                  <c:v>211.93359375</c:v>
                </c:pt>
                <c:pt idx="8827">
                  <c:v>211.93359375</c:v>
                </c:pt>
                <c:pt idx="8828">
                  <c:v>211.96484375</c:v>
                </c:pt>
                <c:pt idx="8829">
                  <c:v>211.96484375</c:v>
                </c:pt>
                <c:pt idx="8830">
                  <c:v>211.90625</c:v>
                </c:pt>
                <c:pt idx="8831">
                  <c:v>211.93359375</c:v>
                </c:pt>
                <c:pt idx="8832">
                  <c:v>211.9765625</c:v>
                </c:pt>
                <c:pt idx="8833">
                  <c:v>211.90234375</c:v>
                </c:pt>
                <c:pt idx="8834">
                  <c:v>211.9765625</c:v>
                </c:pt>
                <c:pt idx="8835">
                  <c:v>211.93359375</c:v>
                </c:pt>
                <c:pt idx="8836">
                  <c:v>211.90625</c:v>
                </c:pt>
                <c:pt idx="8837">
                  <c:v>211.9375</c:v>
                </c:pt>
                <c:pt idx="8838">
                  <c:v>211.984375</c:v>
                </c:pt>
                <c:pt idx="8839">
                  <c:v>211.98046875</c:v>
                </c:pt>
                <c:pt idx="8840">
                  <c:v>211.96875</c:v>
                </c:pt>
                <c:pt idx="8841">
                  <c:v>212.0078125</c:v>
                </c:pt>
                <c:pt idx="8842">
                  <c:v>211.9375</c:v>
                </c:pt>
                <c:pt idx="8843">
                  <c:v>211.9765625</c:v>
                </c:pt>
                <c:pt idx="8844">
                  <c:v>211.9609375</c:v>
                </c:pt>
                <c:pt idx="8845">
                  <c:v>211.9609375</c:v>
                </c:pt>
                <c:pt idx="8846">
                  <c:v>211.9296875</c:v>
                </c:pt>
                <c:pt idx="8847">
                  <c:v>212</c:v>
                </c:pt>
                <c:pt idx="8848">
                  <c:v>211.9609375</c:v>
                </c:pt>
                <c:pt idx="8849">
                  <c:v>211.9375</c:v>
                </c:pt>
                <c:pt idx="8850">
                  <c:v>212.00390625</c:v>
                </c:pt>
                <c:pt idx="8851">
                  <c:v>211.96875</c:v>
                </c:pt>
                <c:pt idx="8852">
                  <c:v>211.90625</c:v>
                </c:pt>
                <c:pt idx="8853">
                  <c:v>211.93359375</c:v>
                </c:pt>
                <c:pt idx="8854">
                  <c:v>211.96484375</c:v>
                </c:pt>
                <c:pt idx="8855">
                  <c:v>212.00390625</c:v>
                </c:pt>
                <c:pt idx="8856">
                  <c:v>211.9296875</c:v>
                </c:pt>
                <c:pt idx="8857">
                  <c:v>211.9296875</c:v>
                </c:pt>
                <c:pt idx="8858">
                  <c:v>211.96875</c:v>
                </c:pt>
                <c:pt idx="8859">
                  <c:v>211.9296875</c:v>
                </c:pt>
                <c:pt idx="8860">
                  <c:v>212</c:v>
                </c:pt>
                <c:pt idx="8861">
                  <c:v>211.96484375</c:v>
                </c:pt>
                <c:pt idx="8862">
                  <c:v>211.93359375</c:v>
                </c:pt>
                <c:pt idx="8863">
                  <c:v>211.92578125</c:v>
                </c:pt>
                <c:pt idx="8864">
                  <c:v>211.92578125</c:v>
                </c:pt>
                <c:pt idx="8865">
                  <c:v>211.92578125</c:v>
                </c:pt>
                <c:pt idx="8866">
                  <c:v>211.9296875</c:v>
                </c:pt>
                <c:pt idx="8867">
                  <c:v>211.97265625</c:v>
                </c:pt>
                <c:pt idx="8868">
                  <c:v>211.9375</c:v>
                </c:pt>
                <c:pt idx="8869">
                  <c:v>212.0078125</c:v>
                </c:pt>
                <c:pt idx="8870">
                  <c:v>211.9375</c:v>
                </c:pt>
                <c:pt idx="8871">
                  <c:v>211.90625</c:v>
                </c:pt>
                <c:pt idx="8872">
                  <c:v>211.9765625</c:v>
                </c:pt>
                <c:pt idx="8873">
                  <c:v>211.9375</c:v>
                </c:pt>
                <c:pt idx="8874">
                  <c:v>211.9375</c:v>
                </c:pt>
                <c:pt idx="8875">
                  <c:v>211.9375</c:v>
                </c:pt>
                <c:pt idx="8876">
                  <c:v>211.9375</c:v>
                </c:pt>
                <c:pt idx="8877">
                  <c:v>211.9375</c:v>
                </c:pt>
                <c:pt idx="8878">
                  <c:v>211.96875</c:v>
                </c:pt>
                <c:pt idx="8879">
                  <c:v>211.96484375</c:v>
                </c:pt>
                <c:pt idx="8880">
                  <c:v>211.96484375</c:v>
                </c:pt>
                <c:pt idx="8881">
                  <c:v>211.9609375</c:v>
                </c:pt>
                <c:pt idx="8882">
                  <c:v>211.9609375</c:v>
                </c:pt>
                <c:pt idx="8883">
                  <c:v>211.93359375</c:v>
                </c:pt>
                <c:pt idx="8884">
                  <c:v>211.93359375</c:v>
                </c:pt>
                <c:pt idx="8885">
                  <c:v>211.96875</c:v>
                </c:pt>
                <c:pt idx="8886">
                  <c:v>211.90234375</c:v>
                </c:pt>
                <c:pt idx="8887">
                  <c:v>211.93359375</c:v>
                </c:pt>
                <c:pt idx="8888">
                  <c:v>211.96484375</c:v>
                </c:pt>
                <c:pt idx="8889">
                  <c:v>212.0078125</c:v>
                </c:pt>
                <c:pt idx="8890">
                  <c:v>211.98046875</c:v>
                </c:pt>
                <c:pt idx="8891">
                  <c:v>211.9375</c:v>
                </c:pt>
                <c:pt idx="8892">
                  <c:v>211.9375</c:v>
                </c:pt>
                <c:pt idx="8893">
                  <c:v>211.9765625</c:v>
                </c:pt>
                <c:pt idx="8894">
                  <c:v>211.97265625</c:v>
                </c:pt>
                <c:pt idx="8895">
                  <c:v>211.97265625</c:v>
                </c:pt>
                <c:pt idx="8896">
                  <c:v>211.90234375</c:v>
                </c:pt>
                <c:pt idx="8897">
                  <c:v>211.9296875</c:v>
                </c:pt>
                <c:pt idx="8898">
                  <c:v>212</c:v>
                </c:pt>
                <c:pt idx="8899">
                  <c:v>211.9296875</c:v>
                </c:pt>
                <c:pt idx="8900">
                  <c:v>211.9296875</c:v>
                </c:pt>
                <c:pt idx="8901">
                  <c:v>211.9296875</c:v>
                </c:pt>
                <c:pt idx="8902">
                  <c:v>211.90234375</c:v>
                </c:pt>
                <c:pt idx="8903">
                  <c:v>211.93359375</c:v>
                </c:pt>
                <c:pt idx="8904">
                  <c:v>211.93359375</c:v>
                </c:pt>
                <c:pt idx="8905">
                  <c:v>211.93359375</c:v>
                </c:pt>
                <c:pt idx="8906">
                  <c:v>211.96875</c:v>
                </c:pt>
                <c:pt idx="8907">
                  <c:v>211.96875</c:v>
                </c:pt>
                <c:pt idx="8908">
                  <c:v>211.96875</c:v>
                </c:pt>
                <c:pt idx="8909">
                  <c:v>211.96484375</c:v>
                </c:pt>
                <c:pt idx="8910">
                  <c:v>212.015625</c:v>
                </c:pt>
                <c:pt idx="8911">
                  <c:v>211.93359375</c:v>
                </c:pt>
                <c:pt idx="8912">
                  <c:v>211.93359375</c:v>
                </c:pt>
                <c:pt idx="8913">
                  <c:v>211.93359375</c:v>
                </c:pt>
                <c:pt idx="8914">
                  <c:v>211.9296875</c:v>
                </c:pt>
                <c:pt idx="8915">
                  <c:v>211.97265625</c:v>
                </c:pt>
                <c:pt idx="8916">
                  <c:v>211.90234375</c:v>
                </c:pt>
                <c:pt idx="8917">
                  <c:v>211.96484375</c:v>
                </c:pt>
                <c:pt idx="8918">
                  <c:v>211.9296875</c:v>
                </c:pt>
                <c:pt idx="8919">
                  <c:v>211.90234375</c:v>
                </c:pt>
                <c:pt idx="8920">
                  <c:v>211.96875</c:v>
                </c:pt>
                <c:pt idx="8921">
                  <c:v>211.93359375</c:v>
                </c:pt>
                <c:pt idx="8922">
                  <c:v>212</c:v>
                </c:pt>
                <c:pt idx="8923">
                  <c:v>211.96484375</c:v>
                </c:pt>
                <c:pt idx="8924">
                  <c:v>211.93359375</c:v>
                </c:pt>
                <c:pt idx="8925">
                  <c:v>211.93359375</c:v>
                </c:pt>
                <c:pt idx="8926">
                  <c:v>211.9609375</c:v>
                </c:pt>
                <c:pt idx="8927">
                  <c:v>211.9609375</c:v>
                </c:pt>
                <c:pt idx="8928">
                  <c:v>211.93359375</c:v>
                </c:pt>
                <c:pt idx="8929">
                  <c:v>211.97265625</c:v>
                </c:pt>
                <c:pt idx="8930">
                  <c:v>211.90234375</c:v>
                </c:pt>
                <c:pt idx="8931">
                  <c:v>211.9296875</c:v>
                </c:pt>
                <c:pt idx="8932">
                  <c:v>211.9296875</c:v>
                </c:pt>
                <c:pt idx="8933">
                  <c:v>211.8984375</c:v>
                </c:pt>
                <c:pt idx="8934">
                  <c:v>211.9765625</c:v>
                </c:pt>
                <c:pt idx="8935">
                  <c:v>211.9296875</c:v>
                </c:pt>
                <c:pt idx="8936">
                  <c:v>211.97265625</c:v>
                </c:pt>
                <c:pt idx="8937">
                  <c:v>211.93359375</c:v>
                </c:pt>
                <c:pt idx="8938">
                  <c:v>211.93359375</c:v>
                </c:pt>
                <c:pt idx="8939">
                  <c:v>211.9765625</c:v>
                </c:pt>
                <c:pt idx="8940">
                  <c:v>211.93359375</c:v>
                </c:pt>
                <c:pt idx="8941">
                  <c:v>211.93359375</c:v>
                </c:pt>
                <c:pt idx="8942">
                  <c:v>211.98046875</c:v>
                </c:pt>
                <c:pt idx="8943">
                  <c:v>211.93359375</c:v>
                </c:pt>
                <c:pt idx="8944">
                  <c:v>211.93359375</c:v>
                </c:pt>
                <c:pt idx="8945">
                  <c:v>211.97265625</c:v>
                </c:pt>
                <c:pt idx="8946">
                  <c:v>211.9296875</c:v>
                </c:pt>
                <c:pt idx="8947">
                  <c:v>211.9375</c:v>
                </c:pt>
                <c:pt idx="8948">
                  <c:v>211.9296875</c:v>
                </c:pt>
                <c:pt idx="8949">
                  <c:v>211.9296875</c:v>
                </c:pt>
                <c:pt idx="8950">
                  <c:v>211.9296875</c:v>
                </c:pt>
                <c:pt idx="8951">
                  <c:v>211.96484375</c:v>
                </c:pt>
                <c:pt idx="8952">
                  <c:v>211.9296875</c:v>
                </c:pt>
                <c:pt idx="8953">
                  <c:v>211.96484375</c:v>
                </c:pt>
                <c:pt idx="8954">
                  <c:v>211.97265625</c:v>
                </c:pt>
                <c:pt idx="8955">
                  <c:v>211.9296875</c:v>
                </c:pt>
                <c:pt idx="8956">
                  <c:v>211.9609375</c:v>
                </c:pt>
                <c:pt idx="8957">
                  <c:v>212</c:v>
                </c:pt>
                <c:pt idx="8958">
                  <c:v>211.9296875</c:v>
                </c:pt>
                <c:pt idx="8959">
                  <c:v>211.9609375</c:v>
                </c:pt>
                <c:pt idx="8960">
                  <c:v>211.9765625</c:v>
                </c:pt>
                <c:pt idx="8961">
                  <c:v>211.9296875</c:v>
                </c:pt>
                <c:pt idx="8962">
                  <c:v>211.97265625</c:v>
                </c:pt>
                <c:pt idx="8963">
                  <c:v>211.8984375</c:v>
                </c:pt>
                <c:pt idx="8964">
                  <c:v>212</c:v>
                </c:pt>
                <c:pt idx="8965">
                  <c:v>211.95703125</c:v>
                </c:pt>
                <c:pt idx="8966">
                  <c:v>211.9765625</c:v>
                </c:pt>
                <c:pt idx="8967">
                  <c:v>211.93359375</c:v>
                </c:pt>
                <c:pt idx="8968">
                  <c:v>211.93359375</c:v>
                </c:pt>
                <c:pt idx="8969">
                  <c:v>211.9609375</c:v>
                </c:pt>
                <c:pt idx="8970">
                  <c:v>211.96875</c:v>
                </c:pt>
                <c:pt idx="8971">
                  <c:v>211.90234375</c:v>
                </c:pt>
                <c:pt idx="8972">
                  <c:v>211.9609375</c:v>
                </c:pt>
                <c:pt idx="8973">
                  <c:v>211.9609375</c:v>
                </c:pt>
                <c:pt idx="8974">
                  <c:v>211.96484375</c:v>
                </c:pt>
                <c:pt idx="8975">
                  <c:v>211.96484375</c:v>
                </c:pt>
                <c:pt idx="8976">
                  <c:v>211.93359375</c:v>
                </c:pt>
                <c:pt idx="8977">
                  <c:v>211.9609375</c:v>
                </c:pt>
                <c:pt idx="8978">
                  <c:v>211.9296875</c:v>
                </c:pt>
                <c:pt idx="8979">
                  <c:v>211.9296875</c:v>
                </c:pt>
                <c:pt idx="8980">
                  <c:v>211.9296875</c:v>
                </c:pt>
                <c:pt idx="8981">
                  <c:v>211.93359375</c:v>
                </c:pt>
                <c:pt idx="8982">
                  <c:v>211.93359375</c:v>
                </c:pt>
                <c:pt idx="8983">
                  <c:v>211.93359375</c:v>
                </c:pt>
                <c:pt idx="8984">
                  <c:v>211.97265625</c:v>
                </c:pt>
                <c:pt idx="8985">
                  <c:v>211.9296875</c:v>
                </c:pt>
                <c:pt idx="8986">
                  <c:v>211.97265625</c:v>
                </c:pt>
                <c:pt idx="8987">
                  <c:v>211.97265625</c:v>
                </c:pt>
                <c:pt idx="8988">
                  <c:v>211.92578125</c:v>
                </c:pt>
                <c:pt idx="8989">
                  <c:v>211.92578125</c:v>
                </c:pt>
                <c:pt idx="8990">
                  <c:v>211.92578125</c:v>
                </c:pt>
                <c:pt idx="8991">
                  <c:v>211.92578125</c:v>
                </c:pt>
                <c:pt idx="8992">
                  <c:v>211.92578125</c:v>
                </c:pt>
                <c:pt idx="8993">
                  <c:v>211.92578125</c:v>
                </c:pt>
                <c:pt idx="8994">
                  <c:v>211.9765625</c:v>
                </c:pt>
                <c:pt idx="8995">
                  <c:v>211.9296875</c:v>
                </c:pt>
                <c:pt idx="8996">
                  <c:v>211.9296875</c:v>
                </c:pt>
                <c:pt idx="8997">
                  <c:v>211.93359375</c:v>
                </c:pt>
                <c:pt idx="8998">
                  <c:v>211.97265625</c:v>
                </c:pt>
                <c:pt idx="8999">
                  <c:v>211.97265625</c:v>
                </c:pt>
                <c:pt idx="9000">
                  <c:v>211.9375</c:v>
                </c:pt>
                <c:pt idx="9001">
                  <c:v>211.9375</c:v>
                </c:pt>
                <c:pt idx="9002">
                  <c:v>212.00390625</c:v>
                </c:pt>
                <c:pt idx="9003">
                  <c:v>211.96875</c:v>
                </c:pt>
                <c:pt idx="9004">
                  <c:v>211.98046875</c:v>
                </c:pt>
                <c:pt idx="9005">
                  <c:v>211.98046875</c:v>
                </c:pt>
                <c:pt idx="9006">
                  <c:v>211.98828125</c:v>
                </c:pt>
                <c:pt idx="9007">
                  <c:v>211.9375</c:v>
                </c:pt>
                <c:pt idx="9008">
                  <c:v>211.9375</c:v>
                </c:pt>
                <c:pt idx="9009">
                  <c:v>211.90625</c:v>
                </c:pt>
                <c:pt idx="9010">
                  <c:v>211.90625</c:v>
                </c:pt>
                <c:pt idx="9011">
                  <c:v>211.90625</c:v>
                </c:pt>
                <c:pt idx="9012">
                  <c:v>211.984375</c:v>
                </c:pt>
                <c:pt idx="9013">
                  <c:v>211.9375</c:v>
                </c:pt>
                <c:pt idx="9014">
                  <c:v>211.9375</c:v>
                </c:pt>
                <c:pt idx="9015">
                  <c:v>211.9375</c:v>
                </c:pt>
                <c:pt idx="9016">
                  <c:v>211.91015625</c:v>
                </c:pt>
                <c:pt idx="9017">
                  <c:v>211.98828125</c:v>
                </c:pt>
                <c:pt idx="9018">
                  <c:v>212.078125</c:v>
                </c:pt>
                <c:pt idx="9019">
                  <c:v>212.07421875</c:v>
                </c:pt>
                <c:pt idx="9020">
                  <c:v>211.94140625</c:v>
                </c:pt>
                <c:pt idx="9021">
                  <c:v>211.94140625</c:v>
                </c:pt>
                <c:pt idx="9022">
                  <c:v>211.984375</c:v>
                </c:pt>
                <c:pt idx="9023">
                  <c:v>211.94140625</c:v>
                </c:pt>
                <c:pt idx="9024">
                  <c:v>211.984375</c:v>
                </c:pt>
                <c:pt idx="9025">
                  <c:v>211.9453125</c:v>
                </c:pt>
                <c:pt idx="9026">
                  <c:v>211.9453125</c:v>
                </c:pt>
                <c:pt idx="9027">
                  <c:v>211.94140625</c:v>
                </c:pt>
                <c:pt idx="9028">
                  <c:v>211.98828125</c:v>
                </c:pt>
                <c:pt idx="9029">
                  <c:v>211.91015625</c:v>
                </c:pt>
                <c:pt idx="9030">
                  <c:v>211.96875</c:v>
                </c:pt>
                <c:pt idx="9031">
                  <c:v>212.0078125</c:v>
                </c:pt>
                <c:pt idx="9032">
                  <c:v>211.96484375</c:v>
                </c:pt>
                <c:pt idx="9033">
                  <c:v>211.96484375</c:v>
                </c:pt>
                <c:pt idx="9034">
                  <c:v>211.96484375</c:v>
                </c:pt>
                <c:pt idx="9035">
                  <c:v>211.96484375</c:v>
                </c:pt>
                <c:pt idx="9036">
                  <c:v>211.93359375</c:v>
                </c:pt>
                <c:pt idx="9037">
                  <c:v>211.90625</c:v>
                </c:pt>
                <c:pt idx="9038">
                  <c:v>211.96484375</c:v>
                </c:pt>
                <c:pt idx="9039">
                  <c:v>211.96484375</c:v>
                </c:pt>
                <c:pt idx="9040">
                  <c:v>211.97265625</c:v>
                </c:pt>
                <c:pt idx="9041">
                  <c:v>211.9375</c:v>
                </c:pt>
                <c:pt idx="9042">
                  <c:v>211.90625</c:v>
                </c:pt>
                <c:pt idx="9043">
                  <c:v>211.9375</c:v>
                </c:pt>
                <c:pt idx="9044">
                  <c:v>211.96875</c:v>
                </c:pt>
                <c:pt idx="9045">
                  <c:v>211.96484375</c:v>
                </c:pt>
                <c:pt idx="9046">
                  <c:v>211.97265625</c:v>
                </c:pt>
                <c:pt idx="9047">
                  <c:v>211.94921875</c:v>
                </c:pt>
                <c:pt idx="9048">
                  <c:v>211.93359375</c:v>
                </c:pt>
                <c:pt idx="9049">
                  <c:v>211.97265625</c:v>
                </c:pt>
                <c:pt idx="9050">
                  <c:v>211.98046875</c:v>
                </c:pt>
                <c:pt idx="9051">
                  <c:v>211.93359375</c:v>
                </c:pt>
                <c:pt idx="9052">
                  <c:v>211.96484375</c:v>
                </c:pt>
                <c:pt idx="9053">
                  <c:v>211.96484375</c:v>
                </c:pt>
                <c:pt idx="9054">
                  <c:v>211.96484375</c:v>
                </c:pt>
                <c:pt idx="9055">
                  <c:v>211.96484375</c:v>
                </c:pt>
                <c:pt idx="9056">
                  <c:v>211.96484375</c:v>
                </c:pt>
                <c:pt idx="9057">
                  <c:v>212.0078125</c:v>
                </c:pt>
                <c:pt idx="9058">
                  <c:v>211.93359375</c:v>
                </c:pt>
                <c:pt idx="9059">
                  <c:v>211.93359375</c:v>
                </c:pt>
                <c:pt idx="9060">
                  <c:v>211.97265625</c:v>
                </c:pt>
                <c:pt idx="9061">
                  <c:v>211.93359375</c:v>
                </c:pt>
                <c:pt idx="9062">
                  <c:v>211.93359375</c:v>
                </c:pt>
                <c:pt idx="9063">
                  <c:v>211.9296875</c:v>
                </c:pt>
                <c:pt idx="9064">
                  <c:v>211.96484375</c:v>
                </c:pt>
                <c:pt idx="9065">
                  <c:v>211.9296875</c:v>
                </c:pt>
                <c:pt idx="9066">
                  <c:v>211.93359375</c:v>
                </c:pt>
                <c:pt idx="9067">
                  <c:v>211.93359375</c:v>
                </c:pt>
                <c:pt idx="9068">
                  <c:v>211.90625</c:v>
                </c:pt>
                <c:pt idx="9069">
                  <c:v>211.9375</c:v>
                </c:pt>
                <c:pt idx="9070">
                  <c:v>211.9375</c:v>
                </c:pt>
                <c:pt idx="9071">
                  <c:v>211.90625</c:v>
                </c:pt>
                <c:pt idx="9072">
                  <c:v>211.93359375</c:v>
                </c:pt>
                <c:pt idx="9073">
                  <c:v>211.9765625</c:v>
                </c:pt>
                <c:pt idx="9074">
                  <c:v>211.9296875</c:v>
                </c:pt>
                <c:pt idx="9075">
                  <c:v>211.9296875</c:v>
                </c:pt>
                <c:pt idx="9076">
                  <c:v>211.90234375</c:v>
                </c:pt>
                <c:pt idx="9077">
                  <c:v>211.9296875</c:v>
                </c:pt>
                <c:pt idx="9078">
                  <c:v>211.9296875</c:v>
                </c:pt>
                <c:pt idx="9079">
                  <c:v>211.92578125</c:v>
                </c:pt>
                <c:pt idx="9080">
                  <c:v>211.92578125</c:v>
                </c:pt>
                <c:pt idx="9081">
                  <c:v>211.8984375</c:v>
                </c:pt>
                <c:pt idx="9082">
                  <c:v>211.9296875</c:v>
                </c:pt>
                <c:pt idx="9083">
                  <c:v>211.9296875</c:v>
                </c:pt>
                <c:pt idx="9084">
                  <c:v>211.98046875</c:v>
                </c:pt>
                <c:pt idx="9085">
                  <c:v>211.9375</c:v>
                </c:pt>
                <c:pt idx="9086">
                  <c:v>211.9375</c:v>
                </c:pt>
                <c:pt idx="9087">
                  <c:v>211.93359375</c:v>
                </c:pt>
                <c:pt idx="9088">
                  <c:v>211.93359375</c:v>
                </c:pt>
                <c:pt idx="9089">
                  <c:v>211.9296875</c:v>
                </c:pt>
                <c:pt idx="9090">
                  <c:v>211.96484375</c:v>
                </c:pt>
                <c:pt idx="9091">
                  <c:v>211.96484375</c:v>
                </c:pt>
                <c:pt idx="9092">
                  <c:v>211.9296875</c:v>
                </c:pt>
                <c:pt idx="9093">
                  <c:v>211.96484375</c:v>
                </c:pt>
                <c:pt idx="9094">
                  <c:v>211.9375</c:v>
                </c:pt>
                <c:pt idx="9095">
                  <c:v>211.9375</c:v>
                </c:pt>
                <c:pt idx="9096">
                  <c:v>211.9375</c:v>
                </c:pt>
                <c:pt idx="9097">
                  <c:v>211.984375</c:v>
                </c:pt>
                <c:pt idx="9098">
                  <c:v>211.94140625</c:v>
                </c:pt>
                <c:pt idx="9099">
                  <c:v>211.91015625</c:v>
                </c:pt>
                <c:pt idx="9100">
                  <c:v>211.94140625</c:v>
                </c:pt>
                <c:pt idx="9101">
                  <c:v>211.94140625</c:v>
                </c:pt>
                <c:pt idx="9102">
                  <c:v>211.90625</c:v>
                </c:pt>
                <c:pt idx="9103">
                  <c:v>211.9375</c:v>
                </c:pt>
                <c:pt idx="9104">
                  <c:v>211.9375</c:v>
                </c:pt>
                <c:pt idx="9105">
                  <c:v>211.93359375</c:v>
                </c:pt>
                <c:pt idx="9106">
                  <c:v>211.93359375</c:v>
                </c:pt>
                <c:pt idx="9107">
                  <c:v>211.9765625</c:v>
                </c:pt>
                <c:pt idx="9108">
                  <c:v>211.97265625</c:v>
                </c:pt>
                <c:pt idx="9109">
                  <c:v>211.93359375</c:v>
                </c:pt>
                <c:pt idx="9110">
                  <c:v>211.9375</c:v>
                </c:pt>
                <c:pt idx="9111">
                  <c:v>211.98046875</c:v>
                </c:pt>
                <c:pt idx="9112">
                  <c:v>211.9375</c:v>
                </c:pt>
                <c:pt idx="9113">
                  <c:v>211.9375</c:v>
                </c:pt>
                <c:pt idx="9114">
                  <c:v>211.9375</c:v>
                </c:pt>
                <c:pt idx="9115">
                  <c:v>211.9375</c:v>
                </c:pt>
                <c:pt idx="9116">
                  <c:v>211.98046875</c:v>
                </c:pt>
                <c:pt idx="9117">
                  <c:v>211.9296875</c:v>
                </c:pt>
                <c:pt idx="9118">
                  <c:v>211.9296875</c:v>
                </c:pt>
                <c:pt idx="9119">
                  <c:v>211.9296875</c:v>
                </c:pt>
                <c:pt idx="9120">
                  <c:v>211.95703125</c:v>
                </c:pt>
                <c:pt idx="9121">
                  <c:v>211.95703125</c:v>
                </c:pt>
                <c:pt idx="9122">
                  <c:v>211.9296875</c:v>
                </c:pt>
                <c:pt idx="9123">
                  <c:v>212.0625</c:v>
                </c:pt>
                <c:pt idx="9124">
                  <c:v>211.96875</c:v>
                </c:pt>
                <c:pt idx="9125">
                  <c:v>212.05859375</c:v>
                </c:pt>
                <c:pt idx="9126">
                  <c:v>211.9296875</c:v>
                </c:pt>
                <c:pt idx="9127">
                  <c:v>211.90234375</c:v>
                </c:pt>
                <c:pt idx="9128">
                  <c:v>211.93359375</c:v>
                </c:pt>
                <c:pt idx="9129">
                  <c:v>211.93359375</c:v>
                </c:pt>
                <c:pt idx="9130">
                  <c:v>211.90625</c:v>
                </c:pt>
                <c:pt idx="9131">
                  <c:v>211.93359375</c:v>
                </c:pt>
                <c:pt idx="9132">
                  <c:v>211.93359375</c:v>
                </c:pt>
                <c:pt idx="9133">
                  <c:v>211.9765625</c:v>
                </c:pt>
                <c:pt idx="9134">
                  <c:v>211.9609375</c:v>
                </c:pt>
                <c:pt idx="9135">
                  <c:v>211.93359375</c:v>
                </c:pt>
                <c:pt idx="9136">
                  <c:v>211.99609375</c:v>
                </c:pt>
                <c:pt idx="9137">
                  <c:v>212.03515625</c:v>
                </c:pt>
                <c:pt idx="9138">
                  <c:v>211.98046875</c:v>
                </c:pt>
                <c:pt idx="9139">
                  <c:v>211.9375</c:v>
                </c:pt>
                <c:pt idx="9140">
                  <c:v>211.9375</c:v>
                </c:pt>
                <c:pt idx="9141">
                  <c:v>211.9765625</c:v>
                </c:pt>
                <c:pt idx="9142">
                  <c:v>211.98046875</c:v>
                </c:pt>
                <c:pt idx="9143">
                  <c:v>211.953125</c:v>
                </c:pt>
                <c:pt idx="9144">
                  <c:v>211.98046875</c:v>
                </c:pt>
                <c:pt idx="9145">
                  <c:v>211.94140625</c:v>
                </c:pt>
                <c:pt idx="9146">
                  <c:v>211.9375</c:v>
                </c:pt>
                <c:pt idx="9147">
                  <c:v>211.97265625</c:v>
                </c:pt>
                <c:pt idx="9148">
                  <c:v>211.9765625</c:v>
                </c:pt>
                <c:pt idx="9149">
                  <c:v>211.96875</c:v>
                </c:pt>
                <c:pt idx="9150">
                  <c:v>212.015625</c:v>
                </c:pt>
                <c:pt idx="9151">
                  <c:v>211.97265625</c:v>
                </c:pt>
                <c:pt idx="9152">
                  <c:v>211.9453125</c:v>
                </c:pt>
                <c:pt idx="9153">
                  <c:v>211.91015625</c:v>
                </c:pt>
                <c:pt idx="9154">
                  <c:v>211.94140625</c:v>
                </c:pt>
                <c:pt idx="9155">
                  <c:v>211.98046875</c:v>
                </c:pt>
                <c:pt idx="9156">
                  <c:v>211.96484375</c:v>
                </c:pt>
                <c:pt idx="9157">
                  <c:v>211.96484375</c:v>
                </c:pt>
                <c:pt idx="9158">
                  <c:v>211.90234375</c:v>
                </c:pt>
                <c:pt idx="9159">
                  <c:v>211.93359375</c:v>
                </c:pt>
                <c:pt idx="9160">
                  <c:v>212.00390625</c:v>
                </c:pt>
                <c:pt idx="9161">
                  <c:v>211.96875</c:v>
                </c:pt>
                <c:pt idx="9162">
                  <c:v>211.96875</c:v>
                </c:pt>
                <c:pt idx="9163">
                  <c:v>211.9609375</c:v>
                </c:pt>
                <c:pt idx="9164">
                  <c:v>211.9296875</c:v>
                </c:pt>
                <c:pt idx="9165">
                  <c:v>211.97265625</c:v>
                </c:pt>
                <c:pt idx="9166">
                  <c:v>211.9296875</c:v>
                </c:pt>
                <c:pt idx="9167">
                  <c:v>211.9296875</c:v>
                </c:pt>
                <c:pt idx="9168">
                  <c:v>211.90625</c:v>
                </c:pt>
                <c:pt idx="9169">
                  <c:v>211.9375</c:v>
                </c:pt>
                <c:pt idx="9170">
                  <c:v>211.9375</c:v>
                </c:pt>
                <c:pt idx="9171">
                  <c:v>211.98046875</c:v>
                </c:pt>
                <c:pt idx="9172">
                  <c:v>211.9375</c:v>
                </c:pt>
                <c:pt idx="9173">
                  <c:v>211.9453125</c:v>
                </c:pt>
                <c:pt idx="9174">
                  <c:v>211.93359375</c:v>
                </c:pt>
                <c:pt idx="9175">
                  <c:v>211.93359375</c:v>
                </c:pt>
                <c:pt idx="9176">
                  <c:v>211.96484375</c:v>
                </c:pt>
                <c:pt idx="9177">
                  <c:v>211.9609375</c:v>
                </c:pt>
                <c:pt idx="9178">
                  <c:v>211.9609375</c:v>
                </c:pt>
                <c:pt idx="9179">
                  <c:v>211.93359375</c:v>
                </c:pt>
                <c:pt idx="9180">
                  <c:v>211.9765625</c:v>
                </c:pt>
                <c:pt idx="9181">
                  <c:v>211.97265625</c:v>
                </c:pt>
                <c:pt idx="9182">
                  <c:v>211.93359375</c:v>
                </c:pt>
                <c:pt idx="9183">
                  <c:v>211.93359375</c:v>
                </c:pt>
                <c:pt idx="9184">
                  <c:v>211.93359375</c:v>
                </c:pt>
                <c:pt idx="9185">
                  <c:v>211.96484375</c:v>
                </c:pt>
                <c:pt idx="9186">
                  <c:v>211.97265625</c:v>
                </c:pt>
                <c:pt idx="9187">
                  <c:v>211.90625</c:v>
                </c:pt>
                <c:pt idx="9188">
                  <c:v>211.9609375</c:v>
                </c:pt>
                <c:pt idx="9189">
                  <c:v>211.9609375</c:v>
                </c:pt>
                <c:pt idx="9190">
                  <c:v>211.921875</c:v>
                </c:pt>
                <c:pt idx="9191">
                  <c:v>211.9609375</c:v>
                </c:pt>
                <c:pt idx="9192">
                  <c:v>211.99609375</c:v>
                </c:pt>
                <c:pt idx="9193">
                  <c:v>211.953125</c:v>
                </c:pt>
                <c:pt idx="9194">
                  <c:v>211.92578125</c:v>
                </c:pt>
                <c:pt idx="9195">
                  <c:v>211.92578125</c:v>
                </c:pt>
                <c:pt idx="9196">
                  <c:v>211.95703125</c:v>
                </c:pt>
                <c:pt idx="9197">
                  <c:v>211.95703125</c:v>
                </c:pt>
                <c:pt idx="9198">
                  <c:v>211.9765625</c:v>
                </c:pt>
                <c:pt idx="9199">
                  <c:v>211.9296875</c:v>
                </c:pt>
                <c:pt idx="9200">
                  <c:v>211.9296875</c:v>
                </c:pt>
                <c:pt idx="9201">
                  <c:v>211.93359375</c:v>
                </c:pt>
                <c:pt idx="9202">
                  <c:v>211.9765625</c:v>
                </c:pt>
                <c:pt idx="9203">
                  <c:v>211.90234375</c:v>
                </c:pt>
                <c:pt idx="9204">
                  <c:v>211.93359375</c:v>
                </c:pt>
                <c:pt idx="9205">
                  <c:v>211.93359375</c:v>
                </c:pt>
                <c:pt idx="9206">
                  <c:v>211.96484375</c:v>
                </c:pt>
                <c:pt idx="9207">
                  <c:v>211.96484375</c:v>
                </c:pt>
                <c:pt idx="9208">
                  <c:v>211.90625</c:v>
                </c:pt>
                <c:pt idx="9209">
                  <c:v>211.93359375</c:v>
                </c:pt>
                <c:pt idx="9210">
                  <c:v>211.93359375</c:v>
                </c:pt>
                <c:pt idx="9211">
                  <c:v>211.90234375</c:v>
                </c:pt>
                <c:pt idx="9212">
                  <c:v>211.9609375</c:v>
                </c:pt>
                <c:pt idx="9213">
                  <c:v>211.9609375</c:v>
                </c:pt>
                <c:pt idx="9214">
                  <c:v>211.93359375</c:v>
                </c:pt>
                <c:pt idx="9215">
                  <c:v>212</c:v>
                </c:pt>
                <c:pt idx="9216">
                  <c:v>211.9609375</c:v>
                </c:pt>
                <c:pt idx="9217">
                  <c:v>211.9609375</c:v>
                </c:pt>
                <c:pt idx="9218">
                  <c:v>211.93359375</c:v>
                </c:pt>
                <c:pt idx="9219">
                  <c:v>211.9765625</c:v>
                </c:pt>
                <c:pt idx="9220">
                  <c:v>212.01171875</c:v>
                </c:pt>
                <c:pt idx="9221">
                  <c:v>211.96484375</c:v>
                </c:pt>
                <c:pt idx="9222">
                  <c:v>211.97265625</c:v>
                </c:pt>
                <c:pt idx="9223">
                  <c:v>211.93359375</c:v>
                </c:pt>
                <c:pt idx="9224">
                  <c:v>211.9765625</c:v>
                </c:pt>
                <c:pt idx="9225">
                  <c:v>211.9375</c:v>
                </c:pt>
                <c:pt idx="9226">
                  <c:v>211.9375</c:v>
                </c:pt>
                <c:pt idx="9227">
                  <c:v>211.9375</c:v>
                </c:pt>
                <c:pt idx="9228">
                  <c:v>211.9765625</c:v>
                </c:pt>
                <c:pt idx="9229">
                  <c:v>211.9375</c:v>
                </c:pt>
                <c:pt idx="9230">
                  <c:v>211.9609375</c:v>
                </c:pt>
                <c:pt idx="9231">
                  <c:v>211.9609375</c:v>
                </c:pt>
                <c:pt idx="9232">
                  <c:v>212.0625</c:v>
                </c:pt>
                <c:pt idx="9233">
                  <c:v>211.93359375</c:v>
                </c:pt>
                <c:pt idx="9234">
                  <c:v>211.93359375</c:v>
                </c:pt>
                <c:pt idx="9235">
                  <c:v>211.90234375</c:v>
                </c:pt>
                <c:pt idx="9236">
                  <c:v>211.9609375</c:v>
                </c:pt>
                <c:pt idx="9237">
                  <c:v>211.9609375</c:v>
                </c:pt>
                <c:pt idx="9238">
                  <c:v>211.9375</c:v>
                </c:pt>
                <c:pt idx="9239">
                  <c:v>211.9375</c:v>
                </c:pt>
                <c:pt idx="9240">
                  <c:v>211.9375</c:v>
                </c:pt>
                <c:pt idx="9241">
                  <c:v>211.91015625</c:v>
                </c:pt>
                <c:pt idx="9242">
                  <c:v>212.0078125</c:v>
                </c:pt>
                <c:pt idx="9243">
                  <c:v>211.96875</c:v>
                </c:pt>
                <c:pt idx="9244">
                  <c:v>211.98046875</c:v>
                </c:pt>
                <c:pt idx="9245">
                  <c:v>211.9765625</c:v>
                </c:pt>
                <c:pt idx="9246">
                  <c:v>211.9609375</c:v>
                </c:pt>
                <c:pt idx="9247">
                  <c:v>212.0078125</c:v>
                </c:pt>
                <c:pt idx="9248">
                  <c:v>211.8984375</c:v>
                </c:pt>
                <c:pt idx="9249">
                  <c:v>211.93359375</c:v>
                </c:pt>
                <c:pt idx="9250">
                  <c:v>211.93359375</c:v>
                </c:pt>
                <c:pt idx="9251">
                  <c:v>211.98046875</c:v>
                </c:pt>
                <c:pt idx="9252">
                  <c:v>211.9375</c:v>
                </c:pt>
                <c:pt idx="9253">
                  <c:v>211.9375</c:v>
                </c:pt>
                <c:pt idx="9254">
                  <c:v>211.96875</c:v>
                </c:pt>
                <c:pt idx="9255">
                  <c:v>211.9296875</c:v>
                </c:pt>
                <c:pt idx="9256">
                  <c:v>211.9609375</c:v>
                </c:pt>
                <c:pt idx="9257">
                  <c:v>211.9609375</c:v>
                </c:pt>
                <c:pt idx="9258">
                  <c:v>211.953125</c:v>
                </c:pt>
                <c:pt idx="9259">
                  <c:v>211.94140625</c:v>
                </c:pt>
                <c:pt idx="9260">
                  <c:v>211.94140625</c:v>
                </c:pt>
                <c:pt idx="9261">
                  <c:v>211.953125</c:v>
                </c:pt>
                <c:pt idx="9262">
                  <c:v>211.94140625</c:v>
                </c:pt>
                <c:pt idx="9263">
                  <c:v>211.9765625</c:v>
                </c:pt>
                <c:pt idx="9264">
                  <c:v>211.94140625</c:v>
                </c:pt>
                <c:pt idx="9265">
                  <c:v>211.94140625</c:v>
                </c:pt>
                <c:pt idx="9266">
                  <c:v>211.91015625</c:v>
                </c:pt>
                <c:pt idx="9267">
                  <c:v>211.93359375</c:v>
                </c:pt>
                <c:pt idx="9268">
                  <c:v>211.96484375</c:v>
                </c:pt>
                <c:pt idx="9269">
                  <c:v>211.96484375</c:v>
                </c:pt>
                <c:pt idx="9270">
                  <c:v>211.96875</c:v>
                </c:pt>
                <c:pt idx="9271">
                  <c:v>211.91015625</c:v>
                </c:pt>
                <c:pt idx="9272">
                  <c:v>211.9765625</c:v>
                </c:pt>
                <c:pt idx="9273">
                  <c:v>211.9375</c:v>
                </c:pt>
                <c:pt idx="9274">
                  <c:v>211.90625</c:v>
                </c:pt>
                <c:pt idx="9275">
                  <c:v>211.9375</c:v>
                </c:pt>
                <c:pt idx="9276">
                  <c:v>211.98046875</c:v>
                </c:pt>
                <c:pt idx="9277">
                  <c:v>211.91015625</c:v>
                </c:pt>
                <c:pt idx="9278">
                  <c:v>211.94140625</c:v>
                </c:pt>
                <c:pt idx="9279">
                  <c:v>211.94140625</c:v>
                </c:pt>
                <c:pt idx="9280">
                  <c:v>211.96875</c:v>
                </c:pt>
                <c:pt idx="9281">
                  <c:v>211.96875</c:v>
                </c:pt>
                <c:pt idx="9282">
                  <c:v>211.91015625</c:v>
                </c:pt>
                <c:pt idx="9283">
                  <c:v>211.94140625</c:v>
                </c:pt>
                <c:pt idx="9284">
                  <c:v>211.94140625</c:v>
                </c:pt>
                <c:pt idx="9285">
                  <c:v>211.94140625</c:v>
                </c:pt>
                <c:pt idx="9286">
                  <c:v>211.96875</c:v>
                </c:pt>
                <c:pt idx="9287">
                  <c:v>211.9765625</c:v>
                </c:pt>
                <c:pt idx="9288">
                  <c:v>211.9375</c:v>
                </c:pt>
                <c:pt idx="9289">
                  <c:v>211.98046875</c:v>
                </c:pt>
                <c:pt idx="9290">
                  <c:v>211.953125</c:v>
                </c:pt>
                <c:pt idx="9291">
                  <c:v>211.984375</c:v>
                </c:pt>
                <c:pt idx="9292">
                  <c:v>211.97265625</c:v>
                </c:pt>
                <c:pt idx="9293">
                  <c:v>211.97265625</c:v>
                </c:pt>
                <c:pt idx="9294">
                  <c:v>212.01171875</c:v>
                </c:pt>
                <c:pt idx="9295">
                  <c:v>211.94140625</c:v>
                </c:pt>
                <c:pt idx="9296">
                  <c:v>212.01171875</c:v>
                </c:pt>
                <c:pt idx="9297">
                  <c:v>211.96875</c:v>
                </c:pt>
                <c:pt idx="9298">
                  <c:v>211.9375</c:v>
                </c:pt>
                <c:pt idx="9299">
                  <c:v>211.9375</c:v>
                </c:pt>
                <c:pt idx="9300">
                  <c:v>211.9375</c:v>
                </c:pt>
                <c:pt idx="9301">
                  <c:v>211.9765625</c:v>
                </c:pt>
                <c:pt idx="9302">
                  <c:v>211.9765625</c:v>
                </c:pt>
                <c:pt idx="9303">
                  <c:v>211.9375</c:v>
                </c:pt>
                <c:pt idx="9304">
                  <c:v>211.9375</c:v>
                </c:pt>
                <c:pt idx="9305">
                  <c:v>211.984375</c:v>
                </c:pt>
                <c:pt idx="9306">
                  <c:v>211.94140625</c:v>
                </c:pt>
                <c:pt idx="9307">
                  <c:v>211.984375</c:v>
                </c:pt>
                <c:pt idx="9308">
                  <c:v>211.94140625</c:v>
                </c:pt>
                <c:pt idx="9309">
                  <c:v>211.94140625</c:v>
                </c:pt>
                <c:pt idx="9310">
                  <c:v>211.94140625</c:v>
                </c:pt>
                <c:pt idx="9311">
                  <c:v>211.94140625</c:v>
                </c:pt>
                <c:pt idx="9312">
                  <c:v>211.94140625</c:v>
                </c:pt>
                <c:pt idx="9313">
                  <c:v>211.94140625</c:v>
                </c:pt>
                <c:pt idx="9314">
                  <c:v>211.94140625</c:v>
                </c:pt>
                <c:pt idx="9315">
                  <c:v>211.94140625</c:v>
                </c:pt>
                <c:pt idx="9316">
                  <c:v>211.984375</c:v>
                </c:pt>
                <c:pt idx="9317">
                  <c:v>211.94140625</c:v>
                </c:pt>
                <c:pt idx="9318">
                  <c:v>211.97265625</c:v>
                </c:pt>
                <c:pt idx="9319">
                  <c:v>211.97265625</c:v>
                </c:pt>
                <c:pt idx="9320">
                  <c:v>211.9375</c:v>
                </c:pt>
                <c:pt idx="9321">
                  <c:v>211.9375</c:v>
                </c:pt>
                <c:pt idx="9322">
                  <c:v>211.9375</c:v>
                </c:pt>
                <c:pt idx="9323">
                  <c:v>211.9375</c:v>
                </c:pt>
                <c:pt idx="9324">
                  <c:v>211.98046875</c:v>
                </c:pt>
                <c:pt idx="9325">
                  <c:v>211.9375</c:v>
                </c:pt>
                <c:pt idx="9326">
                  <c:v>211.97265625</c:v>
                </c:pt>
                <c:pt idx="9327">
                  <c:v>211.9375</c:v>
                </c:pt>
                <c:pt idx="9328">
                  <c:v>212.00390625</c:v>
                </c:pt>
                <c:pt idx="9329">
                  <c:v>211.96484375</c:v>
                </c:pt>
                <c:pt idx="9330">
                  <c:v>211.9375</c:v>
                </c:pt>
                <c:pt idx="9331">
                  <c:v>211.9375</c:v>
                </c:pt>
                <c:pt idx="9332">
                  <c:v>211.98046875</c:v>
                </c:pt>
                <c:pt idx="9333">
                  <c:v>211.93359375</c:v>
                </c:pt>
                <c:pt idx="9334">
                  <c:v>211.93359375</c:v>
                </c:pt>
                <c:pt idx="9335">
                  <c:v>211.97265625</c:v>
                </c:pt>
                <c:pt idx="9336">
                  <c:v>211.93359375</c:v>
                </c:pt>
                <c:pt idx="9337">
                  <c:v>211.93359375</c:v>
                </c:pt>
                <c:pt idx="9338">
                  <c:v>211.9375</c:v>
                </c:pt>
                <c:pt idx="9339">
                  <c:v>211.9375</c:v>
                </c:pt>
                <c:pt idx="9340">
                  <c:v>211.98046875</c:v>
                </c:pt>
                <c:pt idx="9341">
                  <c:v>211.9375</c:v>
                </c:pt>
                <c:pt idx="9342">
                  <c:v>212.07421875</c:v>
                </c:pt>
                <c:pt idx="9343">
                  <c:v>211.9375</c:v>
                </c:pt>
                <c:pt idx="9344">
                  <c:v>211.96875</c:v>
                </c:pt>
                <c:pt idx="9345">
                  <c:v>212.10546875</c:v>
                </c:pt>
                <c:pt idx="9346">
                  <c:v>212.078125</c:v>
                </c:pt>
                <c:pt idx="9347">
                  <c:v>211.984375</c:v>
                </c:pt>
                <c:pt idx="9348">
                  <c:v>211.98046875</c:v>
                </c:pt>
                <c:pt idx="9349">
                  <c:v>211.91015625</c:v>
                </c:pt>
                <c:pt idx="9350">
                  <c:v>211.96875</c:v>
                </c:pt>
                <c:pt idx="9351">
                  <c:v>211.96875</c:v>
                </c:pt>
                <c:pt idx="9352">
                  <c:v>211.91015625</c:v>
                </c:pt>
                <c:pt idx="9353">
                  <c:v>211.94140625</c:v>
                </c:pt>
                <c:pt idx="9354">
                  <c:v>211.94140625</c:v>
                </c:pt>
                <c:pt idx="9355">
                  <c:v>211.984375</c:v>
                </c:pt>
                <c:pt idx="9356">
                  <c:v>211.96875</c:v>
                </c:pt>
                <c:pt idx="9357">
                  <c:v>211.96875</c:v>
                </c:pt>
                <c:pt idx="9358">
                  <c:v>211.94140625</c:v>
                </c:pt>
                <c:pt idx="9359">
                  <c:v>211.94140625</c:v>
                </c:pt>
                <c:pt idx="9360">
                  <c:v>211.91015625</c:v>
                </c:pt>
                <c:pt idx="9361">
                  <c:v>211.94140625</c:v>
                </c:pt>
                <c:pt idx="9362">
                  <c:v>211.984375</c:v>
                </c:pt>
                <c:pt idx="9363">
                  <c:v>211.98828125</c:v>
                </c:pt>
                <c:pt idx="9364">
                  <c:v>212.0234375</c:v>
                </c:pt>
                <c:pt idx="9365">
                  <c:v>211.94921875</c:v>
                </c:pt>
                <c:pt idx="9366">
                  <c:v>211.94921875</c:v>
                </c:pt>
                <c:pt idx="9367">
                  <c:v>211.94921875</c:v>
                </c:pt>
                <c:pt idx="9368">
                  <c:v>211.9765625</c:v>
                </c:pt>
                <c:pt idx="9369">
                  <c:v>211.9765625</c:v>
                </c:pt>
                <c:pt idx="9370">
                  <c:v>211.91015625</c:v>
                </c:pt>
                <c:pt idx="9371">
                  <c:v>211.9375</c:v>
                </c:pt>
                <c:pt idx="9372">
                  <c:v>211.96875</c:v>
                </c:pt>
                <c:pt idx="9373">
                  <c:v>211.9609375</c:v>
                </c:pt>
                <c:pt idx="9374">
                  <c:v>211.93359375</c:v>
                </c:pt>
                <c:pt idx="9375">
                  <c:v>211.90625</c:v>
                </c:pt>
                <c:pt idx="9376">
                  <c:v>211.9375</c:v>
                </c:pt>
                <c:pt idx="9377">
                  <c:v>211.98046875</c:v>
                </c:pt>
                <c:pt idx="9378">
                  <c:v>211.9375</c:v>
                </c:pt>
                <c:pt idx="9379">
                  <c:v>211.9375</c:v>
                </c:pt>
                <c:pt idx="9380">
                  <c:v>211.90625</c:v>
                </c:pt>
                <c:pt idx="9381">
                  <c:v>211.9375</c:v>
                </c:pt>
                <c:pt idx="9382">
                  <c:v>211.9765625</c:v>
                </c:pt>
                <c:pt idx="9383">
                  <c:v>211.91015625</c:v>
                </c:pt>
                <c:pt idx="9384">
                  <c:v>211.94140625</c:v>
                </c:pt>
                <c:pt idx="9385">
                  <c:v>211.94140625</c:v>
                </c:pt>
                <c:pt idx="9386">
                  <c:v>211.984375</c:v>
                </c:pt>
                <c:pt idx="9387">
                  <c:v>211.9375</c:v>
                </c:pt>
                <c:pt idx="9388">
                  <c:v>212.01171875</c:v>
                </c:pt>
                <c:pt idx="9389">
                  <c:v>211.96875</c:v>
                </c:pt>
                <c:pt idx="9390">
                  <c:v>211.98046875</c:v>
                </c:pt>
                <c:pt idx="9391">
                  <c:v>211.98046875</c:v>
                </c:pt>
                <c:pt idx="9392">
                  <c:v>211.9375</c:v>
                </c:pt>
                <c:pt idx="9393">
                  <c:v>211.90625</c:v>
                </c:pt>
                <c:pt idx="9394">
                  <c:v>211.9375</c:v>
                </c:pt>
                <c:pt idx="9395">
                  <c:v>211.9375</c:v>
                </c:pt>
                <c:pt idx="9396">
                  <c:v>211.9765625</c:v>
                </c:pt>
                <c:pt idx="9397">
                  <c:v>211.9375</c:v>
                </c:pt>
                <c:pt idx="9398">
                  <c:v>211.9375</c:v>
                </c:pt>
                <c:pt idx="9399">
                  <c:v>211.98046875</c:v>
                </c:pt>
                <c:pt idx="9400">
                  <c:v>211.96875</c:v>
                </c:pt>
                <c:pt idx="9401">
                  <c:v>211.97265625</c:v>
                </c:pt>
                <c:pt idx="9402">
                  <c:v>211.97265625</c:v>
                </c:pt>
                <c:pt idx="9403">
                  <c:v>211.94140625</c:v>
                </c:pt>
                <c:pt idx="9404">
                  <c:v>211.94140625</c:v>
                </c:pt>
                <c:pt idx="9405">
                  <c:v>211.94140625</c:v>
                </c:pt>
                <c:pt idx="9406">
                  <c:v>211.91015625</c:v>
                </c:pt>
                <c:pt idx="9407">
                  <c:v>211.9375</c:v>
                </c:pt>
                <c:pt idx="9408">
                  <c:v>211.96875</c:v>
                </c:pt>
                <c:pt idx="9409">
                  <c:v>211.9375</c:v>
                </c:pt>
                <c:pt idx="9410">
                  <c:v>211.9375</c:v>
                </c:pt>
                <c:pt idx="9411">
                  <c:v>211.9375</c:v>
                </c:pt>
                <c:pt idx="9412">
                  <c:v>212.00390625</c:v>
                </c:pt>
                <c:pt idx="9413">
                  <c:v>212</c:v>
                </c:pt>
                <c:pt idx="9414">
                  <c:v>211.93359375</c:v>
                </c:pt>
                <c:pt idx="9415">
                  <c:v>211.97265625</c:v>
                </c:pt>
                <c:pt idx="9416">
                  <c:v>211.93359375</c:v>
                </c:pt>
                <c:pt idx="9417">
                  <c:v>211.9765625</c:v>
                </c:pt>
                <c:pt idx="9418">
                  <c:v>211.9375</c:v>
                </c:pt>
                <c:pt idx="9419">
                  <c:v>211.9375</c:v>
                </c:pt>
                <c:pt idx="9420">
                  <c:v>211.9765625</c:v>
                </c:pt>
                <c:pt idx="9421">
                  <c:v>211.93359375</c:v>
                </c:pt>
                <c:pt idx="9422">
                  <c:v>211.9765625</c:v>
                </c:pt>
                <c:pt idx="9423">
                  <c:v>211.9296875</c:v>
                </c:pt>
                <c:pt idx="9424">
                  <c:v>211.97265625</c:v>
                </c:pt>
                <c:pt idx="9425">
                  <c:v>211.9296875</c:v>
                </c:pt>
                <c:pt idx="9426">
                  <c:v>211.9296875</c:v>
                </c:pt>
                <c:pt idx="9427">
                  <c:v>211.93359375</c:v>
                </c:pt>
                <c:pt idx="9428">
                  <c:v>211.97265625</c:v>
                </c:pt>
                <c:pt idx="9429">
                  <c:v>211.9765625</c:v>
                </c:pt>
                <c:pt idx="9430">
                  <c:v>211.9375</c:v>
                </c:pt>
                <c:pt idx="9431">
                  <c:v>211.9765625</c:v>
                </c:pt>
                <c:pt idx="9432">
                  <c:v>211.90625</c:v>
                </c:pt>
                <c:pt idx="9433">
                  <c:v>211.93359375</c:v>
                </c:pt>
                <c:pt idx="9434">
                  <c:v>211.96484375</c:v>
                </c:pt>
                <c:pt idx="9435">
                  <c:v>211.93359375</c:v>
                </c:pt>
                <c:pt idx="9436">
                  <c:v>211.96484375</c:v>
                </c:pt>
                <c:pt idx="9437">
                  <c:v>211.96484375</c:v>
                </c:pt>
                <c:pt idx="9438">
                  <c:v>211.97265625</c:v>
                </c:pt>
                <c:pt idx="9439">
                  <c:v>211.9375</c:v>
                </c:pt>
                <c:pt idx="9440">
                  <c:v>211.90625</c:v>
                </c:pt>
                <c:pt idx="9441">
                  <c:v>211.9375</c:v>
                </c:pt>
                <c:pt idx="9442">
                  <c:v>211.9375</c:v>
                </c:pt>
                <c:pt idx="9443">
                  <c:v>211.91015625</c:v>
                </c:pt>
                <c:pt idx="9444">
                  <c:v>211.96484375</c:v>
                </c:pt>
                <c:pt idx="9445">
                  <c:v>211.96484375</c:v>
                </c:pt>
                <c:pt idx="9446">
                  <c:v>211.9375</c:v>
                </c:pt>
                <c:pt idx="9447">
                  <c:v>211.9375</c:v>
                </c:pt>
                <c:pt idx="9448">
                  <c:v>211.90625</c:v>
                </c:pt>
                <c:pt idx="9449">
                  <c:v>211.9375</c:v>
                </c:pt>
                <c:pt idx="9450">
                  <c:v>211.9375</c:v>
                </c:pt>
                <c:pt idx="9451">
                  <c:v>212.06640625</c:v>
                </c:pt>
                <c:pt idx="9452">
                  <c:v>211.96484375</c:v>
                </c:pt>
                <c:pt idx="9453">
                  <c:v>211.96484375</c:v>
                </c:pt>
                <c:pt idx="9454">
                  <c:v>211.9375</c:v>
                </c:pt>
                <c:pt idx="9455">
                  <c:v>211.9375</c:v>
                </c:pt>
                <c:pt idx="9456">
                  <c:v>211.94140625</c:v>
                </c:pt>
                <c:pt idx="9457">
                  <c:v>211.94140625</c:v>
                </c:pt>
                <c:pt idx="9458">
                  <c:v>211.94140625</c:v>
                </c:pt>
                <c:pt idx="9459">
                  <c:v>211.94140625</c:v>
                </c:pt>
                <c:pt idx="9460">
                  <c:v>211.94140625</c:v>
                </c:pt>
                <c:pt idx="9461">
                  <c:v>211.98046875</c:v>
                </c:pt>
                <c:pt idx="9462">
                  <c:v>211.9375</c:v>
                </c:pt>
                <c:pt idx="9463">
                  <c:v>211.90625</c:v>
                </c:pt>
                <c:pt idx="9464">
                  <c:v>212.00390625</c:v>
                </c:pt>
                <c:pt idx="9465">
                  <c:v>211.96484375</c:v>
                </c:pt>
                <c:pt idx="9466">
                  <c:v>211.9375</c:v>
                </c:pt>
                <c:pt idx="9467">
                  <c:v>211.9375</c:v>
                </c:pt>
                <c:pt idx="9468">
                  <c:v>211.98046875</c:v>
                </c:pt>
                <c:pt idx="9469">
                  <c:v>211.9765625</c:v>
                </c:pt>
                <c:pt idx="9470">
                  <c:v>211.96875</c:v>
                </c:pt>
                <c:pt idx="9471">
                  <c:v>211.97265625</c:v>
                </c:pt>
                <c:pt idx="9472">
                  <c:v>211.94140625</c:v>
                </c:pt>
                <c:pt idx="9473">
                  <c:v>211.98828125</c:v>
                </c:pt>
                <c:pt idx="9474">
                  <c:v>211.9765625</c:v>
                </c:pt>
                <c:pt idx="9475">
                  <c:v>211.9765625</c:v>
                </c:pt>
                <c:pt idx="9476">
                  <c:v>211.97265625</c:v>
                </c:pt>
                <c:pt idx="9477">
                  <c:v>211.97265625</c:v>
                </c:pt>
                <c:pt idx="9478">
                  <c:v>211.91015625</c:v>
                </c:pt>
                <c:pt idx="9479">
                  <c:v>211.98046875</c:v>
                </c:pt>
                <c:pt idx="9480">
                  <c:v>211.94140625</c:v>
                </c:pt>
                <c:pt idx="9481">
                  <c:v>211.9453125</c:v>
                </c:pt>
                <c:pt idx="9482">
                  <c:v>211.98828125</c:v>
                </c:pt>
                <c:pt idx="9483">
                  <c:v>211.9140625</c:v>
                </c:pt>
                <c:pt idx="9484">
                  <c:v>211.984375</c:v>
                </c:pt>
                <c:pt idx="9485">
                  <c:v>211.9453125</c:v>
                </c:pt>
                <c:pt idx="9486">
                  <c:v>211.984375</c:v>
                </c:pt>
                <c:pt idx="9487">
                  <c:v>211.94140625</c:v>
                </c:pt>
                <c:pt idx="9488">
                  <c:v>211.94140625</c:v>
                </c:pt>
                <c:pt idx="9489">
                  <c:v>211.93359375</c:v>
                </c:pt>
                <c:pt idx="9490">
                  <c:v>211.93359375</c:v>
                </c:pt>
                <c:pt idx="9491">
                  <c:v>211.90234375</c:v>
                </c:pt>
                <c:pt idx="9492">
                  <c:v>211.96484375</c:v>
                </c:pt>
                <c:pt idx="9493">
                  <c:v>212.0078125</c:v>
                </c:pt>
                <c:pt idx="9494">
                  <c:v>212.0078125</c:v>
                </c:pt>
                <c:pt idx="9495">
                  <c:v>211.97265625</c:v>
                </c:pt>
                <c:pt idx="9496">
                  <c:v>212.01171875</c:v>
                </c:pt>
                <c:pt idx="9497">
                  <c:v>211.96875</c:v>
                </c:pt>
                <c:pt idx="9498">
                  <c:v>211.96875</c:v>
                </c:pt>
                <c:pt idx="9499">
                  <c:v>211.94140625</c:v>
                </c:pt>
                <c:pt idx="9500">
                  <c:v>211.94140625</c:v>
                </c:pt>
                <c:pt idx="9501">
                  <c:v>211.94140625</c:v>
                </c:pt>
                <c:pt idx="9502">
                  <c:v>211.984375</c:v>
                </c:pt>
                <c:pt idx="9503">
                  <c:v>211.94140625</c:v>
                </c:pt>
                <c:pt idx="9504">
                  <c:v>211.94140625</c:v>
                </c:pt>
                <c:pt idx="9505">
                  <c:v>211.94140625</c:v>
                </c:pt>
                <c:pt idx="9506">
                  <c:v>211.94140625</c:v>
                </c:pt>
                <c:pt idx="9507">
                  <c:v>211.9765625</c:v>
                </c:pt>
                <c:pt idx="9508">
                  <c:v>211.9375</c:v>
                </c:pt>
                <c:pt idx="9509">
                  <c:v>211.9375</c:v>
                </c:pt>
                <c:pt idx="9510">
                  <c:v>211.9375</c:v>
                </c:pt>
                <c:pt idx="9511">
                  <c:v>211.9375</c:v>
                </c:pt>
                <c:pt idx="9512">
                  <c:v>211.9375</c:v>
                </c:pt>
                <c:pt idx="9513">
                  <c:v>211.94140625</c:v>
                </c:pt>
                <c:pt idx="9514">
                  <c:v>211.94140625</c:v>
                </c:pt>
                <c:pt idx="9515">
                  <c:v>211.91015625</c:v>
                </c:pt>
                <c:pt idx="9516">
                  <c:v>212.015625</c:v>
                </c:pt>
                <c:pt idx="9517">
                  <c:v>212.01171875</c:v>
                </c:pt>
                <c:pt idx="9518">
                  <c:v>211.96875</c:v>
                </c:pt>
                <c:pt idx="9519">
                  <c:v>212.0078125</c:v>
                </c:pt>
                <c:pt idx="9520">
                  <c:v>212.01171875</c:v>
                </c:pt>
                <c:pt idx="9521">
                  <c:v>212</c:v>
                </c:pt>
                <c:pt idx="9522">
                  <c:v>211.9453125</c:v>
                </c:pt>
                <c:pt idx="9523">
                  <c:v>211.9140625</c:v>
                </c:pt>
                <c:pt idx="9524">
                  <c:v>211.984375</c:v>
                </c:pt>
                <c:pt idx="9525">
                  <c:v>211.94140625</c:v>
                </c:pt>
                <c:pt idx="9526">
                  <c:v>211.98046875</c:v>
                </c:pt>
                <c:pt idx="9527">
                  <c:v>211.98046875</c:v>
                </c:pt>
                <c:pt idx="9528">
                  <c:v>211.94140625</c:v>
                </c:pt>
                <c:pt idx="9529">
                  <c:v>211.9140625</c:v>
                </c:pt>
                <c:pt idx="9530">
                  <c:v>211.9765625</c:v>
                </c:pt>
                <c:pt idx="9531">
                  <c:v>211.94140625</c:v>
                </c:pt>
                <c:pt idx="9532">
                  <c:v>211.9375</c:v>
                </c:pt>
                <c:pt idx="9533">
                  <c:v>212.0078125</c:v>
                </c:pt>
                <c:pt idx="9534">
                  <c:v>211.9375</c:v>
                </c:pt>
                <c:pt idx="9535">
                  <c:v>211.9375</c:v>
                </c:pt>
                <c:pt idx="9536">
                  <c:v>211.9375</c:v>
                </c:pt>
                <c:pt idx="9537">
                  <c:v>211.9375</c:v>
                </c:pt>
                <c:pt idx="9538">
                  <c:v>211.9765625</c:v>
                </c:pt>
                <c:pt idx="9539">
                  <c:v>211.9375</c:v>
                </c:pt>
                <c:pt idx="9540">
                  <c:v>211.98046875</c:v>
                </c:pt>
                <c:pt idx="9541">
                  <c:v>211.91015625</c:v>
                </c:pt>
                <c:pt idx="9542">
                  <c:v>211.94140625</c:v>
                </c:pt>
                <c:pt idx="9543">
                  <c:v>211.9765625</c:v>
                </c:pt>
                <c:pt idx="9544">
                  <c:v>211.96875</c:v>
                </c:pt>
                <c:pt idx="9545">
                  <c:v>211.96875</c:v>
                </c:pt>
                <c:pt idx="9546">
                  <c:v>211.9375</c:v>
                </c:pt>
                <c:pt idx="9547">
                  <c:v>211.96875</c:v>
                </c:pt>
                <c:pt idx="9548">
                  <c:v>211.9375</c:v>
                </c:pt>
                <c:pt idx="9549">
                  <c:v>211.91015625</c:v>
                </c:pt>
                <c:pt idx="9550">
                  <c:v>211.9375</c:v>
                </c:pt>
                <c:pt idx="9551">
                  <c:v>211.9375</c:v>
                </c:pt>
                <c:pt idx="9552">
                  <c:v>211.96875</c:v>
                </c:pt>
                <c:pt idx="9553">
                  <c:v>211.96875</c:v>
                </c:pt>
                <c:pt idx="9554">
                  <c:v>211.91015625</c:v>
                </c:pt>
                <c:pt idx="9555">
                  <c:v>211.984375</c:v>
                </c:pt>
                <c:pt idx="9556">
                  <c:v>211.96875</c:v>
                </c:pt>
                <c:pt idx="9557">
                  <c:v>212.01171875</c:v>
                </c:pt>
                <c:pt idx="9558">
                  <c:v>211.96875</c:v>
                </c:pt>
                <c:pt idx="9559">
                  <c:v>212.1015625</c:v>
                </c:pt>
                <c:pt idx="9560">
                  <c:v>211.93359375</c:v>
                </c:pt>
                <c:pt idx="9561">
                  <c:v>212.07421875</c:v>
                </c:pt>
                <c:pt idx="9562">
                  <c:v>212.06640625</c:v>
                </c:pt>
                <c:pt idx="9563">
                  <c:v>211.93359375</c:v>
                </c:pt>
                <c:pt idx="9564">
                  <c:v>211.97265625</c:v>
                </c:pt>
                <c:pt idx="9565">
                  <c:v>212.0703125</c:v>
                </c:pt>
                <c:pt idx="9566">
                  <c:v>212.1015625</c:v>
                </c:pt>
                <c:pt idx="9567">
                  <c:v>211.9375</c:v>
                </c:pt>
                <c:pt idx="9568">
                  <c:v>212.00390625</c:v>
                </c:pt>
                <c:pt idx="9569">
                  <c:v>211.96875</c:v>
                </c:pt>
                <c:pt idx="9570">
                  <c:v>211.98046875</c:v>
                </c:pt>
                <c:pt idx="9571">
                  <c:v>211.9375</c:v>
                </c:pt>
                <c:pt idx="9572">
                  <c:v>211.96484375</c:v>
                </c:pt>
                <c:pt idx="9573">
                  <c:v>211.96484375</c:v>
                </c:pt>
                <c:pt idx="9574">
                  <c:v>211.9765625</c:v>
                </c:pt>
                <c:pt idx="9575">
                  <c:v>211.96484375</c:v>
                </c:pt>
                <c:pt idx="9576">
                  <c:v>211.96484375</c:v>
                </c:pt>
                <c:pt idx="9577">
                  <c:v>211.9375</c:v>
                </c:pt>
                <c:pt idx="9578">
                  <c:v>211.94140625</c:v>
                </c:pt>
                <c:pt idx="9579">
                  <c:v>211.94140625</c:v>
                </c:pt>
                <c:pt idx="9580">
                  <c:v>211.91015625</c:v>
                </c:pt>
                <c:pt idx="9581">
                  <c:v>211.94140625</c:v>
                </c:pt>
                <c:pt idx="9582">
                  <c:v>211.984375</c:v>
                </c:pt>
                <c:pt idx="9583">
                  <c:v>211.91015625</c:v>
                </c:pt>
                <c:pt idx="9584">
                  <c:v>212.01171875</c:v>
                </c:pt>
                <c:pt idx="9585">
                  <c:v>211.96875</c:v>
                </c:pt>
                <c:pt idx="9586">
                  <c:v>211.9375</c:v>
                </c:pt>
                <c:pt idx="9587">
                  <c:v>211.9375</c:v>
                </c:pt>
                <c:pt idx="9588">
                  <c:v>211.90625</c:v>
                </c:pt>
                <c:pt idx="9589">
                  <c:v>211.93359375</c:v>
                </c:pt>
                <c:pt idx="9590">
                  <c:v>211.97265625</c:v>
                </c:pt>
                <c:pt idx="9591">
                  <c:v>211.93359375</c:v>
                </c:pt>
                <c:pt idx="9592">
                  <c:v>211.93359375</c:v>
                </c:pt>
                <c:pt idx="9593">
                  <c:v>211.9765625</c:v>
                </c:pt>
                <c:pt idx="9594">
                  <c:v>211.9375</c:v>
                </c:pt>
                <c:pt idx="9595">
                  <c:v>211.9375</c:v>
                </c:pt>
                <c:pt idx="9596">
                  <c:v>211.90625</c:v>
                </c:pt>
                <c:pt idx="9597">
                  <c:v>211.98046875</c:v>
                </c:pt>
                <c:pt idx="9598">
                  <c:v>211.9375</c:v>
                </c:pt>
                <c:pt idx="9599">
                  <c:v>211.9765625</c:v>
                </c:pt>
                <c:pt idx="9600">
                  <c:v>211.9765625</c:v>
                </c:pt>
                <c:pt idx="9601">
                  <c:v>211.93359375</c:v>
                </c:pt>
                <c:pt idx="9602">
                  <c:v>211.93359375</c:v>
                </c:pt>
                <c:pt idx="9603">
                  <c:v>211.93359375</c:v>
                </c:pt>
                <c:pt idx="9604">
                  <c:v>211.93359375</c:v>
                </c:pt>
                <c:pt idx="9605">
                  <c:v>211.93359375</c:v>
                </c:pt>
                <c:pt idx="9606">
                  <c:v>211.94921875</c:v>
                </c:pt>
                <c:pt idx="9607">
                  <c:v>211.92578125</c:v>
                </c:pt>
                <c:pt idx="9608">
                  <c:v>211.92578125</c:v>
                </c:pt>
                <c:pt idx="9609">
                  <c:v>211.8984375</c:v>
                </c:pt>
                <c:pt idx="9610">
                  <c:v>211.92578125</c:v>
                </c:pt>
                <c:pt idx="9611">
                  <c:v>211.96875</c:v>
                </c:pt>
                <c:pt idx="9612">
                  <c:v>211.93359375</c:v>
                </c:pt>
                <c:pt idx="9613">
                  <c:v>211.93359375</c:v>
                </c:pt>
                <c:pt idx="9614">
                  <c:v>211.97265625</c:v>
                </c:pt>
                <c:pt idx="9615">
                  <c:v>211.93359375</c:v>
                </c:pt>
                <c:pt idx="9616">
                  <c:v>211.93359375</c:v>
                </c:pt>
                <c:pt idx="9617">
                  <c:v>211.97265625</c:v>
                </c:pt>
                <c:pt idx="9618">
                  <c:v>211.93359375</c:v>
                </c:pt>
                <c:pt idx="9619">
                  <c:v>211.9453125</c:v>
                </c:pt>
                <c:pt idx="9620">
                  <c:v>211.9375</c:v>
                </c:pt>
                <c:pt idx="9621">
                  <c:v>211.98046875</c:v>
                </c:pt>
                <c:pt idx="9622">
                  <c:v>211.9453125</c:v>
                </c:pt>
                <c:pt idx="9623">
                  <c:v>211.9375</c:v>
                </c:pt>
                <c:pt idx="9624">
                  <c:v>211.96875</c:v>
                </c:pt>
                <c:pt idx="9625">
                  <c:v>211.96875</c:v>
                </c:pt>
                <c:pt idx="9626">
                  <c:v>211.96875</c:v>
                </c:pt>
                <c:pt idx="9627">
                  <c:v>211.9375</c:v>
                </c:pt>
                <c:pt idx="9628">
                  <c:v>211.94140625</c:v>
                </c:pt>
                <c:pt idx="9629">
                  <c:v>211.94140625</c:v>
                </c:pt>
                <c:pt idx="9630">
                  <c:v>212.015625</c:v>
                </c:pt>
                <c:pt idx="9631">
                  <c:v>212.015625</c:v>
                </c:pt>
                <c:pt idx="9632">
                  <c:v>211.9140625</c:v>
                </c:pt>
                <c:pt idx="9633">
                  <c:v>211.9453125</c:v>
                </c:pt>
                <c:pt idx="9634">
                  <c:v>211.9453125</c:v>
                </c:pt>
                <c:pt idx="9635">
                  <c:v>211.9765625</c:v>
                </c:pt>
                <c:pt idx="9636">
                  <c:v>212.01171875</c:v>
                </c:pt>
                <c:pt idx="9637">
                  <c:v>211.9375</c:v>
                </c:pt>
                <c:pt idx="9638">
                  <c:v>211.96484375</c:v>
                </c:pt>
                <c:pt idx="9639">
                  <c:v>212.0078125</c:v>
                </c:pt>
                <c:pt idx="9640">
                  <c:v>211.9375</c:v>
                </c:pt>
                <c:pt idx="9641">
                  <c:v>211.9375</c:v>
                </c:pt>
                <c:pt idx="9642">
                  <c:v>211.91015625</c:v>
                </c:pt>
                <c:pt idx="9643">
                  <c:v>211.9375</c:v>
                </c:pt>
                <c:pt idx="9644">
                  <c:v>211.9765625</c:v>
                </c:pt>
                <c:pt idx="9645">
                  <c:v>211.91015625</c:v>
                </c:pt>
                <c:pt idx="9646">
                  <c:v>211.96875</c:v>
                </c:pt>
                <c:pt idx="9647">
                  <c:v>211.96875</c:v>
                </c:pt>
                <c:pt idx="9648">
                  <c:v>211.91015625</c:v>
                </c:pt>
                <c:pt idx="9649">
                  <c:v>211.94140625</c:v>
                </c:pt>
                <c:pt idx="9650">
                  <c:v>211.97265625</c:v>
                </c:pt>
                <c:pt idx="9651">
                  <c:v>211.94140625</c:v>
                </c:pt>
                <c:pt idx="9652">
                  <c:v>211.94140625</c:v>
                </c:pt>
                <c:pt idx="9653">
                  <c:v>211.984375</c:v>
                </c:pt>
                <c:pt idx="9654">
                  <c:v>211.984375</c:v>
                </c:pt>
                <c:pt idx="9655">
                  <c:v>211.98046875</c:v>
                </c:pt>
                <c:pt idx="9656">
                  <c:v>211.94140625</c:v>
                </c:pt>
                <c:pt idx="9657">
                  <c:v>211.94140625</c:v>
                </c:pt>
                <c:pt idx="9658">
                  <c:v>211.98046875</c:v>
                </c:pt>
                <c:pt idx="9659">
                  <c:v>211.984375</c:v>
                </c:pt>
                <c:pt idx="9660">
                  <c:v>211.94140625</c:v>
                </c:pt>
                <c:pt idx="9661">
                  <c:v>211.98046875</c:v>
                </c:pt>
                <c:pt idx="9662">
                  <c:v>211.9453125</c:v>
                </c:pt>
                <c:pt idx="9663">
                  <c:v>211.98828125</c:v>
                </c:pt>
                <c:pt idx="9664">
                  <c:v>211.9140625</c:v>
                </c:pt>
                <c:pt idx="9665">
                  <c:v>211.94140625</c:v>
                </c:pt>
                <c:pt idx="9666">
                  <c:v>211.94140625</c:v>
                </c:pt>
                <c:pt idx="9667">
                  <c:v>211.91015625</c:v>
                </c:pt>
                <c:pt idx="9668">
                  <c:v>211.94140625</c:v>
                </c:pt>
                <c:pt idx="9669">
                  <c:v>211.94140625</c:v>
                </c:pt>
                <c:pt idx="9670">
                  <c:v>211.9453125</c:v>
                </c:pt>
                <c:pt idx="9671">
                  <c:v>211.9453125</c:v>
                </c:pt>
                <c:pt idx="9672">
                  <c:v>212.09765625</c:v>
                </c:pt>
                <c:pt idx="9673">
                  <c:v>211.96875</c:v>
                </c:pt>
                <c:pt idx="9674">
                  <c:v>211.9375</c:v>
                </c:pt>
                <c:pt idx="9675">
                  <c:v>211.9296875</c:v>
                </c:pt>
                <c:pt idx="9676">
                  <c:v>211.9296875</c:v>
                </c:pt>
                <c:pt idx="9677">
                  <c:v>211.90234375</c:v>
                </c:pt>
                <c:pt idx="9678">
                  <c:v>211.97265625</c:v>
                </c:pt>
                <c:pt idx="9679">
                  <c:v>211.97265625</c:v>
                </c:pt>
                <c:pt idx="9680">
                  <c:v>211.91015625</c:v>
                </c:pt>
                <c:pt idx="9681">
                  <c:v>211.94140625</c:v>
                </c:pt>
                <c:pt idx="9682">
                  <c:v>211.94140625</c:v>
                </c:pt>
                <c:pt idx="9683">
                  <c:v>211.91015625</c:v>
                </c:pt>
                <c:pt idx="9684">
                  <c:v>211.9375</c:v>
                </c:pt>
                <c:pt idx="9685">
                  <c:v>211.9375</c:v>
                </c:pt>
                <c:pt idx="9686">
                  <c:v>211.9375</c:v>
                </c:pt>
                <c:pt idx="9687">
                  <c:v>211.9375</c:v>
                </c:pt>
                <c:pt idx="9688">
                  <c:v>211.91015625</c:v>
                </c:pt>
                <c:pt idx="9689">
                  <c:v>211.9375</c:v>
                </c:pt>
                <c:pt idx="9690">
                  <c:v>211.96875</c:v>
                </c:pt>
                <c:pt idx="9691">
                  <c:v>211.9375</c:v>
                </c:pt>
                <c:pt idx="9692">
                  <c:v>212.00390625</c:v>
                </c:pt>
                <c:pt idx="9693">
                  <c:v>212.046875</c:v>
                </c:pt>
                <c:pt idx="9694">
                  <c:v>211.9140625</c:v>
                </c:pt>
                <c:pt idx="9695">
                  <c:v>211.94140625</c:v>
                </c:pt>
                <c:pt idx="9696">
                  <c:v>211.94140625</c:v>
                </c:pt>
                <c:pt idx="9697">
                  <c:v>211.9140625</c:v>
                </c:pt>
                <c:pt idx="9698">
                  <c:v>211.94140625</c:v>
                </c:pt>
                <c:pt idx="9699">
                  <c:v>211.984375</c:v>
                </c:pt>
                <c:pt idx="9700">
                  <c:v>211.94140625</c:v>
                </c:pt>
                <c:pt idx="9701">
                  <c:v>211.98828125</c:v>
                </c:pt>
                <c:pt idx="9702">
                  <c:v>212.015625</c:v>
                </c:pt>
                <c:pt idx="9703">
                  <c:v>211.97265625</c:v>
                </c:pt>
                <c:pt idx="9704">
                  <c:v>211.94140625</c:v>
                </c:pt>
                <c:pt idx="9705">
                  <c:v>211.9453125</c:v>
                </c:pt>
                <c:pt idx="9706">
                  <c:v>211.9453125</c:v>
                </c:pt>
                <c:pt idx="9707">
                  <c:v>211.9765625</c:v>
                </c:pt>
                <c:pt idx="9708">
                  <c:v>211.94140625</c:v>
                </c:pt>
                <c:pt idx="9709">
                  <c:v>211.94140625</c:v>
                </c:pt>
                <c:pt idx="9710">
                  <c:v>211.94140625</c:v>
                </c:pt>
                <c:pt idx="9711">
                  <c:v>211.98046875</c:v>
                </c:pt>
                <c:pt idx="9712">
                  <c:v>211.94140625</c:v>
                </c:pt>
                <c:pt idx="9713">
                  <c:v>211.9765625</c:v>
                </c:pt>
                <c:pt idx="9714">
                  <c:v>211.9375</c:v>
                </c:pt>
                <c:pt idx="9715">
                  <c:v>211.96484375</c:v>
                </c:pt>
                <c:pt idx="9716">
                  <c:v>211.9296875</c:v>
                </c:pt>
                <c:pt idx="9717">
                  <c:v>211.90234375</c:v>
                </c:pt>
                <c:pt idx="9718">
                  <c:v>211.98046875</c:v>
                </c:pt>
                <c:pt idx="9719">
                  <c:v>211.9765625</c:v>
                </c:pt>
                <c:pt idx="9720">
                  <c:v>211.90625</c:v>
                </c:pt>
                <c:pt idx="9721">
                  <c:v>211.98046875</c:v>
                </c:pt>
                <c:pt idx="9722">
                  <c:v>211.9375</c:v>
                </c:pt>
                <c:pt idx="9723">
                  <c:v>211.9375</c:v>
                </c:pt>
                <c:pt idx="9724">
                  <c:v>211.9375</c:v>
                </c:pt>
                <c:pt idx="9725">
                  <c:v>211.9375</c:v>
                </c:pt>
                <c:pt idx="9726">
                  <c:v>211.9375</c:v>
                </c:pt>
                <c:pt idx="9727">
                  <c:v>211.9375</c:v>
                </c:pt>
                <c:pt idx="9728">
                  <c:v>211.9375</c:v>
                </c:pt>
                <c:pt idx="9729">
                  <c:v>211.9765625</c:v>
                </c:pt>
                <c:pt idx="9730">
                  <c:v>211.98046875</c:v>
                </c:pt>
                <c:pt idx="9731">
                  <c:v>211.9375</c:v>
                </c:pt>
                <c:pt idx="9732">
                  <c:v>211.9375</c:v>
                </c:pt>
                <c:pt idx="9733">
                  <c:v>211.9765625</c:v>
                </c:pt>
                <c:pt idx="9734">
                  <c:v>211.9375</c:v>
                </c:pt>
                <c:pt idx="9735">
                  <c:v>211.94921875</c:v>
                </c:pt>
                <c:pt idx="9736">
                  <c:v>211.98046875</c:v>
                </c:pt>
                <c:pt idx="9737">
                  <c:v>211.9375</c:v>
                </c:pt>
                <c:pt idx="9738">
                  <c:v>211.9375</c:v>
                </c:pt>
                <c:pt idx="9739">
                  <c:v>211.93359375</c:v>
                </c:pt>
                <c:pt idx="9740">
                  <c:v>211.93359375</c:v>
                </c:pt>
                <c:pt idx="9741">
                  <c:v>211.90234375</c:v>
                </c:pt>
                <c:pt idx="9742">
                  <c:v>211.9375</c:v>
                </c:pt>
                <c:pt idx="9743">
                  <c:v>211.9375</c:v>
                </c:pt>
                <c:pt idx="9744">
                  <c:v>212.0078125</c:v>
                </c:pt>
                <c:pt idx="9745">
                  <c:v>211.96875</c:v>
                </c:pt>
                <c:pt idx="9746">
                  <c:v>211.94140625</c:v>
                </c:pt>
                <c:pt idx="9747">
                  <c:v>211.90625</c:v>
                </c:pt>
                <c:pt idx="9748">
                  <c:v>211.9375</c:v>
                </c:pt>
                <c:pt idx="9749">
                  <c:v>211.9765625</c:v>
                </c:pt>
                <c:pt idx="9750">
                  <c:v>211.91015625</c:v>
                </c:pt>
                <c:pt idx="9751">
                  <c:v>211.9375</c:v>
                </c:pt>
                <c:pt idx="9752">
                  <c:v>211.9375</c:v>
                </c:pt>
                <c:pt idx="9753">
                  <c:v>211.9375</c:v>
                </c:pt>
                <c:pt idx="9754">
                  <c:v>211.9765625</c:v>
                </c:pt>
                <c:pt idx="9755">
                  <c:v>211.9375</c:v>
                </c:pt>
                <c:pt idx="9756">
                  <c:v>211.95703125</c:v>
                </c:pt>
                <c:pt idx="9757">
                  <c:v>211.95703125</c:v>
                </c:pt>
                <c:pt idx="9758">
                  <c:v>211.92578125</c:v>
                </c:pt>
                <c:pt idx="9759">
                  <c:v>211.92578125</c:v>
                </c:pt>
                <c:pt idx="9760">
                  <c:v>211.92578125</c:v>
                </c:pt>
                <c:pt idx="9761">
                  <c:v>211.9296875</c:v>
                </c:pt>
                <c:pt idx="9762">
                  <c:v>211.9296875</c:v>
                </c:pt>
                <c:pt idx="9763">
                  <c:v>211.93359375</c:v>
                </c:pt>
                <c:pt idx="9764">
                  <c:v>211.96484375</c:v>
                </c:pt>
                <c:pt idx="9765">
                  <c:v>211.96484375</c:v>
                </c:pt>
                <c:pt idx="9766">
                  <c:v>211.94140625</c:v>
                </c:pt>
                <c:pt idx="9767">
                  <c:v>211.94140625</c:v>
                </c:pt>
                <c:pt idx="9768">
                  <c:v>211.93359375</c:v>
                </c:pt>
                <c:pt idx="9769">
                  <c:v>211.9609375</c:v>
                </c:pt>
                <c:pt idx="9770">
                  <c:v>211.9609375</c:v>
                </c:pt>
                <c:pt idx="9771">
                  <c:v>211.9296875</c:v>
                </c:pt>
                <c:pt idx="9772">
                  <c:v>211.8984375</c:v>
                </c:pt>
                <c:pt idx="9773">
                  <c:v>211.92578125</c:v>
                </c:pt>
                <c:pt idx="9774">
                  <c:v>211.95703125</c:v>
                </c:pt>
                <c:pt idx="9775">
                  <c:v>211.99609375</c:v>
                </c:pt>
                <c:pt idx="9776">
                  <c:v>211.9375</c:v>
                </c:pt>
                <c:pt idx="9777">
                  <c:v>211.9375</c:v>
                </c:pt>
                <c:pt idx="9778">
                  <c:v>211.9375</c:v>
                </c:pt>
                <c:pt idx="9779">
                  <c:v>211.9375</c:v>
                </c:pt>
                <c:pt idx="9780">
                  <c:v>212.07421875</c:v>
                </c:pt>
                <c:pt idx="9781">
                  <c:v>211.90625</c:v>
                </c:pt>
                <c:pt idx="9782">
                  <c:v>211.93359375</c:v>
                </c:pt>
                <c:pt idx="9783">
                  <c:v>211.93359375</c:v>
                </c:pt>
                <c:pt idx="9784">
                  <c:v>211.93359375</c:v>
                </c:pt>
                <c:pt idx="9785">
                  <c:v>211.93359375</c:v>
                </c:pt>
                <c:pt idx="9786">
                  <c:v>211.90625</c:v>
                </c:pt>
                <c:pt idx="9787">
                  <c:v>211.9375</c:v>
                </c:pt>
                <c:pt idx="9788">
                  <c:v>211.9375</c:v>
                </c:pt>
                <c:pt idx="9789">
                  <c:v>211.91015625</c:v>
                </c:pt>
                <c:pt idx="9790">
                  <c:v>211.9375</c:v>
                </c:pt>
                <c:pt idx="9791">
                  <c:v>211.9375</c:v>
                </c:pt>
                <c:pt idx="9792">
                  <c:v>211.93359375</c:v>
                </c:pt>
                <c:pt idx="9793">
                  <c:v>211.93359375</c:v>
                </c:pt>
                <c:pt idx="9794">
                  <c:v>211.9765625</c:v>
                </c:pt>
                <c:pt idx="9795">
                  <c:v>212.00390625</c:v>
                </c:pt>
                <c:pt idx="9796">
                  <c:v>211.93359375</c:v>
                </c:pt>
                <c:pt idx="9797">
                  <c:v>211.93359375</c:v>
                </c:pt>
                <c:pt idx="9798">
                  <c:v>211.93359375</c:v>
                </c:pt>
                <c:pt idx="9799">
                  <c:v>211.94921875</c:v>
                </c:pt>
                <c:pt idx="9800">
                  <c:v>211.97265625</c:v>
                </c:pt>
                <c:pt idx="9801">
                  <c:v>211.97265625</c:v>
                </c:pt>
                <c:pt idx="9802">
                  <c:v>211.94140625</c:v>
                </c:pt>
                <c:pt idx="9803">
                  <c:v>211.9375</c:v>
                </c:pt>
                <c:pt idx="9804">
                  <c:v>211.9375</c:v>
                </c:pt>
                <c:pt idx="9805">
                  <c:v>211.94140625</c:v>
                </c:pt>
                <c:pt idx="9806">
                  <c:v>211.94140625</c:v>
                </c:pt>
                <c:pt idx="9807">
                  <c:v>211.91015625</c:v>
                </c:pt>
                <c:pt idx="9808">
                  <c:v>212.015625</c:v>
                </c:pt>
                <c:pt idx="9809">
                  <c:v>211.97265625</c:v>
                </c:pt>
                <c:pt idx="9810">
                  <c:v>211.9140625</c:v>
                </c:pt>
                <c:pt idx="9811">
                  <c:v>211.9453125</c:v>
                </c:pt>
                <c:pt idx="9812">
                  <c:v>211.97265625</c:v>
                </c:pt>
                <c:pt idx="9813">
                  <c:v>211.94140625</c:v>
                </c:pt>
                <c:pt idx="9814">
                  <c:v>211.9375</c:v>
                </c:pt>
                <c:pt idx="9815">
                  <c:v>211.9765625</c:v>
                </c:pt>
                <c:pt idx="9816">
                  <c:v>212.00390625</c:v>
                </c:pt>
                <c:pt idx="9817">
                  <c:v>211.9609375</c:v>
                </c:pt>
                <c:pt idx="9818">
                  <c:v>211.90234375</c:v>
                </c:pt>
                <c:pt idx="9819">
                  <c:v>211.9296875</c:v>
                </c:pt>
                <c:pt idx="9820">
                  <c:v>211.9296875</c:v>
                </c:pt>
                <c:pt idx="9821">
                  <c:v>211.93359375</c:v>
                </c:pt>
                <c:pt idx="9822">
                  <c:v>211.93359375</c:v>
                </c:pt>
                <c:pt idx="9823">
                  <c:v>211.90625</c:v>
                </c:pt>
                <c:pt idx="9824">
                  <c:v>211.9375</c:v>
                </c:pt>
                <c:pt idx="9825">
                  <c:v>211.9765625</c:v>
                </c:pt>
                <c:pt idx="9826">
                  <c:v>211.90625</c:v>
                </c:pt>
                <c:pt idx="9827">
                  <c:v>211.9375</c:v>
                </c:pt>
                <c:pt idx="9828">
                  <c:v>212.0078125</c:v>
                </c:pt>
                <c:pt idx="9829">
                  <c:v>211.9609375</c:v>
                </c:pt>
                <c:pt idx="9830">
                  <c:v>211.9609375</c:v>
                </c:pt>
                <c:pt idx="9831">
                  <c:v>212</c:v>
                </c:pt>
                <c:pt idx="9832">
                  <c:v>211.95703125</c:v>
                </c:pt>
                <c:pt idx="9833">
                  <c:v>211.95703125</c:v>
                </c:pt>
                <c:pt idx="9834">
                  <c:v>211.90625</c:v>
                </c:pt>
                <c:pt idx="9835">
                  <c:v>211.9375</c:v>
                </c:pt>
                <c:pt idx="9836">
                  <c:v>212.00390625</c:v>
                </c:pt>
                <c:pt idx="9837">
                  <c:v>212.0078125</c:v>
                </c:pt>
                <c:pt idx="9838">
                  <c:v>211.97265625</c:v>
                </c:pt>
                <c:pt idx="9839">
                  <c:v>211.94140625</c:v>
                </c:pt>
                <c:pt idx="9840">
                  <c:v>211.9765625</c:v>
                </c:pt>
                <c:pt idx="9841">
                  <c:v>211.9375</c:v>
                </c:pt>
                <c:pt idx="9842">
                  <c:v>211.90625</c:v>
                </c:pt>
                <c:pt idx="9843">
                  <c:v>211.9375</c:v>
                </c:pt>
                <c:pt idx="9844">
                  <c:v>211.96875</c:v>
                </c:pt>
                <c:pt idx="9845">
                  <c:v>211.94140625</c:v>
                </c:pt>
                <c:pt idx="9846">
                  <c:v>211.9375</c:v>
                </c:pt>
                <c:pt idx="9847">
                  <c:v>211.9375</c:v>
                </c:pt>
                <c:pt idx="9848">
                  <c:v>211.93359375</c:v>
                </c:pt>
                <c:pt idx="9849">
                  <c:v>211.9609375</c:v>
                </c:pt>
                <c:pt idx="9850">
                  <c:v>211.9609375</c:v>
                </c:pt>
                <c:pt idx="9851">
                  <c:v>212.01171875</c:v>
                </c:pt>
                <c:pt idx="9852">
                  <c:v>211.96875</c:v>
                </c:pt>
                <c:pt idx="9853">
                  <c:v>212.0078125</c:v>
                </c:pt>
                <c:pt idx="9854">
                  <c:v>211.9375</c:v>
                </c:pt>
                <c:pt idx="9855">
                  <c:v>211.98046875</c:v>
                </c:pt>
                <c:pt idx="9856">
                  <c:v>211.90625</c:v>
                </c:pt>
                <c:pt idx="9857">
                  <c:v>211.9375</c:v>
                </c:pt>
                <c:pt idx="9858">
                  <c:v>211.9375</c:v>
                </c:pt>
                <c:pt idx="9859">
                  <c:v>211.9375</c:v>
                </c:pt>
                <c:pt idx="9860">
                  <c:v>211.9375</c:v>
                </c:pt>
                <c:pt idx="9861">
                  <c:v>211.9375</c:v>
                </c:pt>
                <c:pt idx="9862">
                  <c:v>211.98046875</c:v>
                </c:pt>
                <c:pt idx="9863">
                  <c:v>211.9375</c:v>
                </c:pt>
                <c:pt idx="9864">
                  <c:v>211.9375</c:v>
                </c:pt>
                <c:pt idx="9865">
                  <c:v>211.93359375</c:v>
                </c:pt>
                <c:pt idx="9866">
                  <c:v>211.97265625</c:v>
                </c:pt>
                <c:pt idx="9867">
                  <c:v>211.93359375</c:v>
                </c:pt>
                <c:pt idx="9868">
                  <c:v>211.93359375</c:v>
                </c:pt>
                <c:pt idx="9869">
                  <c:v>211.93359375</c:v>
                </c:pt>
                <c:pt idx="9870">
                  <c:v>211.9765625</c:v>
                </c:pt>
                <c:pt idx="9871">
                  <c:v>211.93359375</c:v>
                </c:pt>
                <c:pt idx="9872">
                  <c:v>211.96484375</c:v>
                </c:pt>
                <c:pt idx="9873">
                  <c:v>211.96484375</c:v>
                </c:pt>
                <c:pt idx="9874">
                  <c:v>211.9375</c:v>
                </c:pt>
                <c:pt idx="9875">
                  <c:v>211.91015625</c:v>
                </c:pt>
                <c:pt idx="9876">
                  <c:v>211.9375</c:v>
                </c:pt>
                <c:pt idx="9877">
                  <c:v>211.9375</c:v>
                </c:pt>
                <c:pt idx="9878">
                  <c:v>211.9296875</c:v>
                </c:pt>
                <c:pt idx="9879">
                  <c:v>211.9296875</c:v>
                </c:pt>
                <c:pt idx="9880">
                  <c:v>211.90234375</c:v>
                </c:pt>
                <c:pt idx="9881">
                  <c:v>211.9296875</c:v>
                </c:pt>
                <c:pt idx="9882">
                  <c:v>211.96875</c:v>
                </c:pt>
                <c:pt idx="9883">
                  <c:v>211.9375</c:v>
                </c:pt>
                <c:pt idx="9884">
                  <c:v>211.96484375</c:v>
                </c:pt>
                <c:pt idx="9885">
                  <c:v>211.96484375</c:v>
                </c:pt>
                <c:pt idx="9886">
                  <c:v>211.94140625</c:v>
                </c:pt>
                <c:pt idx="9887">
                  <c:v>211.94140625</c:v>
                </c:pt>
                <c:pt idx="9888">
                  <c:v>211.91015625</c:v>
                </c:pt>
                <c:pt idx="9889">
                  <c:v>212.0703125</c:v>
                </c:pt>
                <c:pt idx="9890">
                  <c:v>211.94140625</c:v>
                </c:pt>
                <c:pt idx="9891">
                  <c:v>211.94140625</c:v>
                </c:pt>
                <c:pt idx="9892">
                  <c:v>212.07421875</c:v>
                </c:pt>
                <c:pt idx="9893">
                  <c:v>212.078125</c:v>
                </c:pt>
                <c:pt idx="9894">
                  <c:v>211.9375</c:v>
                </c:pt>
                <c:pt idx="9895">
                  <c:v>211.9375</c:v>
                </c:pt>
                <c:pt idx="9896">
                  <c:v>211.98046875</c:v>
                </c:pt>
                <c:pt idx="9897">
                  <c:v>211.9375</c:v>
                </c:pt>
                <c:pt idx="9898">
                  <c:v>211.96875</c:v>
                </c:pt>
                <c:pt idx="9899">
                  <c:v>211.96875</c:v>
                </c:pt>
                <c:pt idx="9900">
                  <c:v>211.96875</c:v>
                </c:pt>
                <c:pt idx="9901">
                  <c:v>211.96875</c:v>
                </c:pt>
                <c:pt idx="9902">
                  <c:v>211.9375</c:v>
                </c:pt>
                <c:pt idx="9903">
                  <c:v>211.9375</c:v>
                </c:pt>
                <c:pt idx="9904">
                  <c:v>211.9375</c:v>
                </c:pt>
                <c:pt idx="9905">
                  <c:v>211.9375</c:v>
                </c:pt>
                <c:pt idx="9906">
                  <c:v>211.984375</c:v>
                </c:pt>
                <c:pt idx="9907">
                  <c:v>211.9140625</c:v>
                </c:pt>
                <c:pt idx="9908">
                  <c:v>211.94140625</c:v>
                </c:pt>
                <c:pt idx="9909">
                  <c:v>211.94140625</c:v>
                </c:pt>
                <c:pt idx="9910">
                  <c:v>211.9453125</c:v>
                </c:pt>
                <c:pt idx="9911">
                  <c:v>211.9453125</c:v>
                </c:pt>
                <c:pt idx="9912">
                  <c:v>211.9453125</c:v>
                </c:pt>
                <c:pt idx="9913">
                  <c:v>211.97265625</c:v>
                </c:pt>
                <c:pt idx="9914">
                  <c:v>211.97265625</c:v>
                </c:pt>
                <c:pt idx="9915">
                  <c:v>211.96875</c:v>
                </c:pt>
                <c:pt idx="9916">
                  <c:v>211.96875</c:v>
                </c:pt>
                <c:pt idx="9917">
                  <c:v>211.98828125</c:v>
                </c:pt>
                <c:pt idx="9918">
                  <c:v>211.97265625</c:v>
                </c:pt>
                <c:pt idx="9919">
                  <c:v>211.97265625</c:v>
                </c:pt>
                <c:pt idx="9920">
                  <c:v>211.94140625</c:v>
                </c:pt>
                <c:pt idx="9921">
                  <c:v>211.9453125</c:v>
                </c:pt>
                <c:pt idx="9922">
                  <c:v>211.98828125</c:v>
                </c:pt>
                <c:pt idx="9923">
                  <c:v>211.984375</c:v>
                </c:pt>
                <c:pt idx="9924">
                  <c:v>211.98828125</c:v>
                </c:pt>
                <c:pt idx="9925">
                  <c:v>211.94921875</c:v>
                </c:pt>
                <c:pt idx="9926">
                  <c:v>211.984375</c:v>
                </c:pt>
                <c:pt idx="9927">
                  <c:v>211.94921875</c:v>
                </c:pt>
                <c:pt idx="9928">
                  <c:v>211.94921875</c:v>
                </c:pt>
                <c:pt idx="9929">
                  <c:v>211.9453125</c:v>
                </c:pt>
                <c:pt idx="9930">
                  <c:v>211.9453125</c:v>
                </c:pt>
                <c:pt idx="9931">
                  <c:v>211.95703125</c:v>
                </c:pt>
                <c:pt idx="9932">
                  <c:v>211.9375</c:v>
                </c:pt>
                <c:pt idx="9933">
                  <c:v>211.9375</c:v>
                </c:pt>
                <c:pt idx="9934">
                  <c:v>211.94921875</c:v>
                </c:pt>
                <c:pt idx="9935">
                  <c:v>211.93359375</c:v>
                </c:pt>
                <c:pt idx="9936">
                  <c:v>211.9765625</c:v>
                </c:pt>
                <c:pt idx="9937">
                  <c:v>211.9375</c:v>
                </c:pt>
                <c:pt idx="9938">
                  <c:v>211.96875</c:v>
                </c:pt>
                <c:pt idx="9939">
                  <c:v>211.96875</c:v>
                </c:pt>
                <c:pt idx="9940">
                  <c:v>211.9453125</c:v>
                </c:pt>
                <c:pt idx="9941">
                  <c:v>211.984375</c:v>
                </c:pt>
                <c:pt idx="9942">
                  <c:v>212.01953125</c:v>
                </c:pt>
                <c:pt idx="9943">
                  <c:v>212.015625</c:v>
                </c:pt>
                <c:pt idx="9944">
                  <c:v>211.953125</c:v>
                </c:pt>
                <c:pt idx="9945">
                  <c:v>211.9453125</c:v>
                </c:pt>
                <c:pt idx="9946">
                  <c:v>211.9453125</c:v>
                </c:pt>
                <c:pt idx="9947">
                  <c:v>211.9453125</c:v>
                </c:pt>
                <c:pt idx="9948">
                  <c:v>211.9453125</c:v>
                </c:pt>
                <c:pt idx="9949">
                  <c:v>211.9140625</c:v>
                </c:pt>
                <c:pt idx="9950">
                  <c:v>211.94140625</c:v>
                </c:pt>
                <c:pt idx="9951">
                  <c:v>211.98046875</c:v>
                </c:pt>
                <c:pt idx="9952">
                  <c:v>211.9453125</c:v>
                </c:pt>
                <c:pt idx="9953">
                  <c:v>211.9453125</c:v>
                </c:pt>
                <c:pt idx="9954">
                  <c:v>211.9453125</c:v>
                </c:pt>
                <c:pt idx="9955">
                  <c:v>211.94921875</c:v>
                </c:pt>
                <c:pt idx="9956">
                  <c:v>211.9765625</c:v>
                </c:pt>
                <c:pt idx="9957">
                  <c:v>211.9765625</c:v>
                </c:pt>
                <c:pt idx="9958">
                  <c:v>211.98046875</c:v>
                </c:pt>
                <c:pt idx="9959">
                  <c:v>211.94140625</c:v>
                </c:pt>
                <c:pt idx="9960">
                  <c:v>211.98046875</c:v>
                </c:pt>
                <c:pt idx="9961">
                  <c:v>211.9453125</c:v>
                </c:pt>
                <c:pt idx="9962">
                  <c:v>211.98828125</c:v>
                </c:pt>
                <c:pt idx="9963">
                  <c:v>211.9140625</c:v>
                </c:pt>
                <c:pt idx="9964">
                  <c:v>211.98828125</c:v>
                </c:pt>
                <c:pt idx="9965">
                  <c:v>211.9453125</c:v>
                </c:pt>
                <c:pt idx="9966">
                  <c:v>211.94140625</c:v>
                </c:pt>
                <c:pt idx="9967">
                  <c:v>211.94140625</c:v>
                </c:pt>
                <c:pt idx="9968">
                  <c:v>211.94140625</c:v>
                </c:pt>
                <c:pt idx="9969">
                  <c:v>211.96875</c:v>
                </c:pt>
                <c:pt idx="9970">
                  <c:v>211.94140625</c:v>
                </c:pt>
                <c:pt idx="9971">
                  <c:v>211.9453125</c:v>
                </c:pt>
                <c:pt idx="9972">
                  <c:v>211.9453125</c:v>
                </c:pt>
                <c:pt idx="9973">
                  <c:v>211.9453125</c:v>
                </c:pt>
                <c:pt idx="9974">
                  <c:v>211.94140625</c:v>
                </c:pt>
                <c:pt idx="9975">
                  <c:v>211.94140625</c:v>
                </c:pt>
                <c:pt idx="9976">
                  <c:v>211.97265625</c:v>
                </c:pt>
                <c:pt idx="9977">
                  <c:v>211.9375</c:v>
                </c:pt>
                <c:pt idx="9978">
                  <c:v>211.9375</c:v>
                </c:pt>
                <c:pt idx="9979">
                  <c:v>211.984375</c:v>
                </c:pt>
                <c:pt idx="9980">
                  <c:v>211.9453125</c:v>
                </c:pt>
                <c:pt idx="9981">
                  <c:v>211.91796875</c:v>
                </c:pt>
                <c:pt idx="9982">
                  <c:v>211.98828125</c:v>
                </c:pt>
                <c:pt idx="9983">
                  <c:v>211.98828125</c:v>
                </c:pt>
                <c:pt idx="9984">
                  <c:v>212.01171875</c:v>
                </c:pt>
                <c:pt idx="9985">
                  <c:v>211.97265625</c:v>
                </c:pt>
                <c:pt idx="9986">
                  <c:v>211.98828125</c:v>
                </c:pt>
                <c:pt idx="9987">
                  <c:v>211.9453125</c:v>
                </c:pt>
                <c:pt idx="9988">
                  <c:v>211.9453125</c:v>
                </c:pt>
                <c:pt idx="9989">
                  <c:v>211.91796875</c:v>
                </c:pt>
                <c:pt idx="9990">
                  <c:v>211.98828125</c:v>
                </c:pt>
                <c:pt idx="9991">
                  <c:v>211.94921875</c:v>
                </c:pt>
                <c:pt idx="9992">
                  <c:v>211.9453125</c:v>
                </c:pt>
                <c:pt idx="9993">
                  <c:v>211.98828125</c:v>
                </c:pt>
                <c:pt idx="9994">
                  <c:v>211.9140625</c:v>
                </c:pt>
                <c:pt idx="9995">
                  <c:v>211.94140625</c:v>
                </c:pt>
                <c:pt idx="9996">
                  <c:v>211.97265625</c:v>
                </c:pt>
                <c:pt idx="9997">
                  <c:v>211.9453125</c:v>
                </c:pt>
                <c:pt idx="9998">
                  <c:v>211.9453125</c:v>
                </c:pt>
                <c:pt idx="9999">
                  <c:v>211.9453125</c:v>
                </c:pt>
                <c:pt idx="10000">
                  <c:v>211.9453125</c:v>
                </c:pt>
                <c:pt idx="10001">
                  <c:v>211.94140625</c:v>
                </c:pt>
                <c:pt idx="10002">
                  <c:v>211.94140625</c:v>
                </c:pt>
                <c:pt idx="10003">
                  <c:v>211.94140625</c:v>
                </c:pt>
                <c:pt idx="10004">
                  <c:v>211.94140625</c:v>
                </c:pt>
                <c:pt idx="10005">
                  <c:v>211.94140625</c:v>
                </c:pt>
                <c:pt idx="10006">
                  <c:v>211.98046875</c:v>
                </c:pt>
                <c:pt idx="10007">
                  <c:v>211.94140625</c:v>
                </c:pt>
                <c:pt idx="10008">
                  <c:v>211.98046875</c:v>
                </c:pt>
                <c:pt idx="10009">
                  <c:v>211.98046875</c:v>
                </c:pt>
                <c:pt idx="10010">
                  <c:v>211.94140625</c:v>
                </c:pt>
                <c:pt idx="10011">
                  <c:v>211.94140625</c:v>
                </c:pt>
                <c:pt idx="10012">
                  <c:v>211.91796875</c:v>
                </c:pt>
                <c:pt idx="10013">
                  <c:v>211.94921875</c:v>
                </c:pt>
                <c:pt idx="10014">
                  <c:v>211.9765625</c:v>
                </c:pt>
                <c:pt idx="10015">
                  <c:v>211.9765625</c:v>
                </c:pt>
                <c:pt idx="10016">
                  <c:v>211.9453125</c:v>
                </c:pt>
                <c:pt idx="10017">
                  <c:v>211.98828125</c:v>
                </c:pt>
                <c:pt idx="10018">
                  <c:v>211.9453125</c:v>
                </c:pt>
                <c:pt idx="10019">
                  <c:v>211.9453125</c:v>
                </c:pt>
                <c:pt idx="10020">
                  <c:v>211.96875</c:v>
                </c:pt>
                <c:pt idx="10021">
                  <c:v>211.96875</c:v>
                </c:pt>
                <c:pt idx="10022">
                  <c:v>211.90625</c:v>
                </c:pt>
                <c:pt idx="10023">
                  <c:v>211.9375</c:v>
                </c:pt>
                <c:pt idx="10024">
                  <c:v>211.9375</c:v>
                </c:pt>
                <c:pt idx="10025">
                  <c:v>211.9765625</c:v>
                </c:pt>
                <c:pt idx="10026">
                  <c:v>211.9375</c:v>
                </c:pt>
                <c:pt idx="10027">
                  <c:v>211.9375</c:v>
                </c:pt>
                <c:pt idx="10028">
                  <c:v>211.9375</c:v>
                </c:pt>
                <c:pt idx="10029">
                  <c:v>211.9375</c:v>
                </c:pt>
                <c:pt idx="10030">
                  <c:v>211.91015625</c:v>
                </c:pt>
                <c:pt idx="10031">
                  <c:v>211.94140625</c:v>
                </c:pt>
                <c:pt idx="10032">
                  <c:v>212.01171875</c:v>
                </c:pt>
                <c:pt idx="10033">
                  <c:v>211.9375</c:v>
                </c:pt>
                <c:pt idx="10034">
                  <c:v>211.9375</c:v>
                </c:pt>
                <c:pt idx="10035">
                  <c:v>211.9375</c:v>
                </c:pt>
                <c:pt idx="10036">
                  <c:v>211.96484375</c:v>
                </c:pt>
                <c:pt idx="10037">
                  <c:v>211.96484375</c:v>
                </c:pt>
                <c:pt idx="10038">
                  <c:v>211.984375</c:v>
                </c:pt>
                <c:pt idx="10039">
                  <c:v>211.94140625</c:v>
                </c:pt>
                <c:pt idx="10040">
                  <c:v>211.94140625</c:v>
                </c:pt>
                <c:pt idx="10041">
                  <c:v>211.98046875</c:v>
                </c:pt>
                <c:pt idx="10042">
                  <c:v>211.984375</c:v>
                </c:pt>
                <c:pt idx="10043">
                  <c:v>211.9140625</c:v>
                </c:pt>
                <c:pt idx="10044">
                  <c:v>211.984375</c:v>
                </c:pt>
                <c:pt idx="10045">
                  <c:v>211.9765625</c:v>
                </c:pt>
                <c:pt idx="10046">
                  <c:v>211.9765625</c:v>
                </c:pt>
                <c:pt idx="10047">
                  <c:v>211.9375</c:v>
                </c:pt>
                <c:pt idx="10048">
                  <c:v>211.984375</c:v>
                </c:pt>
                <c:pt idx="10049">
                  <c:v>211.984375</c:v>
                </c:pt>
                <c:pt idx="10050">
                  <c:v>211.984375</c:v>
                </c:pt>
                <c:pt idx="10051">
                  <c:v>211.96484375</c:v>
                </c:pt>
                <c:pt idx="10052">
                  <c:v>211.9375</c:v>
                </c:pt>
                <c:pt idx="10053">
                  <c:v>211.90625</c:v>
                </c:pt>
                <c:pt idx="10054">
                  <c:v>211.9375</c:v>
                </c:pt>
                <c:pt idx="10055">
                  <c:v>211.9375</c:v>
                </c:pt>
                <c:pt idx="10056">
                  <c:v>211.98828125</c:v>
                </c:pt>
                <c:pt idx="10057">
                  <c:v>211.9453125</c:v>
                </c:pt>
                <c:pt idx="10058">
                  <c:v>211.94140625</c:v>
                </c:pt>
                <c:pt idx="10059">
                  <c:v>211.97265625</c:v>
                </c:pt>
                <c:pt idx="10060">
                  <c:v>211.9453125</c:v>
                </c:pt>
                <c:pt idx="10061">
                  <c:v>211.9453125</c:v>
                </c:pt>
                <c:pt idx="10062">
                  <c:v>211.9453125</c:v>
                </c:pt>
                <c:pt idx="10063">
                  <c:v>211.984375</c:v>
                </c:pt>
                <c:pt idx="10064">
                  <c:v>211.9453125</c:v>
                </c:pt>
                <c:pt idx="10065">
                  <c:v>211.9453125</c:v>
                </c:pt>
                <c:pt idx="10066">
                  <c:v>211.94140625</c:v>
                </c:pt>
                <c:pt idx="10067">
                  <c:v>211.94140625</c:v>
                </c:pt>
                <c:pt idx="10068">
                  <c:v>211.91015625</c:v>
                </c:pt>
                <c:pt idx="10069">
                  <c:v>211.9375</c:v>
                </c:pt>
                <c:pt idx="10070">
                  <c:v>211.9375</c:v>
                </c:pt>
                <c:pt idx="10071">
                  <c:v>211.94140625</c:v>
                </c:pt>
                <c:pt idx="10072">
                  <c:v>211.94140625</c:v>
                </c:pt>
                <c:pt idx="10073">
                  <c:v>211.9140625</c:v>
                </c:pt>
                <c:pt idx="10074">
                  <c:v>211.94140625</c:v>
                </c:pt>
                <c:pt idx="10075">
                  <c:v>211.94140625</c:v>
                </c:pt>
                <c:pt idx="10076">
                  <c:v>211.91015625</c:v>
                </c:pt>
                <c:pt idx="10077">
                  <c:v>211.98046875</c:v>
                </c:pt>
                <c:pt idx="10078">
                  <c:v>211.98046875</c:v>
                </c:pt>
                <c:pt idx="10079">
                  <c:v>211.9375</c:v>
                </c:pt>
                <c:pt idx="10080">
                  <c:v>211.9375</c:v>
                </c:pt>
                <c:pt idx="10081">
                  <c:v>211.9765625</c:v>
                </c:pt>
                <c:pt idx="10082">
                  <c:v>211.95703125</c:v>
                </c:pt>
                <c:pt idx="10083">
                  <c:v>211.95703125</c:v>
                </c:pt>
                <c:pt idx="10084">
                  <c:v>211.9375</c:v>
                </c:pt>
                <c:pt idx="10085">
                  <c:v>211.984375</c:v>
                </c:pt>
                <c:pt idx="10086">
                  <c:v>211.9375</c:v>
                </c:pt>
                <c:pt idx="10087">
                  <c:v>211.94140625</c:v>
                </c:pt>
                <c:pt idx="10088">
                  <c:v>211.94140625</c:v>
                </c:pt>
                <c:pt idx="10089">
                  <c:v>211.94140625</c:v>
                </c:pt>
                <c:pt idx="10090">
                  <c:v>211.94140625</c:v>
                </c:pt>
                <c:pt idx="10091">
                  <c:v>211.98828125</c:v>
                </c:pt>
                <c:pt idx="10092">
                  <c:v>211.94140625</c:v>
                </c:pt>
                <c:pt idx="10093">
                  <c:v>211.94140625</c:v>
                </c:pt>
                <c:pt idx="10094">
                  <c:v>211.94140625</c:v>
                </c:pt>
                <c:pt idx="10095">
                  <c:v>211.94140625</c:v>
                </c:pt>
                <c:pt idx="10096">
                  <c:v>211.9375</c:v>
                </c:pt>
                <c:pt idx="10097">
                  <c:v>211.9375</c:v>
                </c:pt>
                <c:pt idx="10098">
                  <c:v>211.90625</c:v>
                </c:pt>
                <c:pt idx="10099">
                  <c:v>211.9375</c:v>
                </c:pt>
                <c:pt idx="10100">
                  <c:v>211.96484375</c:v>
                </c:pt>
                <c:pt idx="10101">
                  <c:v>211.984375</c:v>
                </c:pt>
                <c:pt idx="10102">
                  <c:v>211.96875</c:v>
                </c:pt>
                <c:pt idx="10103">
                  <c:v>211.96875</c:v>
                </c:pt>
                <c:pt idx="10104">
                  <c:v>211.953125</c:v>
                </c:pt>
                <c:pt idx="10105">
                  <c:v>211.98046875</c:v>
                </c:pt>
                <c:pt idx="10106">
                  <c:v>212.06640625</c:v>
                </c:pt>
                <c:pt idx="10107">
                  <c:v>211.91015625</c:v>
                </c:pt>
                <c:pt idx="10108">
                  <c:v>211.94140625</c:v>
                </c:pt>
                <c:pt idx="10109">
                  <c:v>211.94140625</c:v>
                </c:pt>
                <c:pt idx="10110">
                  <c:v>211.9453125</c:v>
                </c:pt>
                <c:pt idx="10111">
                  <c:v>211.9453125</c:v>
                </c:pt>
                <c:pt idx="10112">
                  <c:v>211.9453125</c:v>
                </c:pt>
                <c:pt idx="10113">
                  <c:v>211.97265625</c:v>
                </c:pt>
                <c:pt idx="10114">
                  <c:v>211.9453125</c:v>
                </c:pt>
                <c:pt idx="10115">
                  <c:v>211.9140625</c:v>
                </c:pt>
                <c:pt idx="10116">
                  <c:v>211.9453125</c:v>
                </c:pt>
                <c:pt idx="10117">
                  <c:v>211.9453125</c:v>
                </c:pt>
                <c:pt idx="10118">
                  <c:v>211.91796875</c:v>
                </c:pt>
                <c:pt idx="10119">
                  <c:v>211.9453125</c:v>
                </c:pt>
                <c:pt idx="10120">
                  <c:v>211.97265625</c:v>
                </c:pt>
                <c:pt idx="10121">
                  <c:v>211.97265625</c:v>
                </c:pt>
                <c:pt idx="10122">
                  <c:v>211.94140625</c:v>
                </c:pt>
                <c:pt idx="10123">
                  <c:v>211.9140625</c:v>
                </c:pt>
                <c:pt idx="10124">
                  <c:v>211.9921875</c:v>
                </c:pt>
                <c:pt idx="10125">
                  <c:v>211.9453125</c:v>
                </c:pt>
                <c:pt idx="10126">
                  <c:v>211.9140625</c:v>
                </c:pt>
                <c:pt idx="10127">
                  <c:v>211.9453125</c:v>
                </c:pt>
                <c:pt idx="10128">
                  <c:v>211.9765625</c:v>
                </c:pt>
                <c:pt idx="10129">
                  <c:v>211.9453125</c:v>
                </c:pt>
                <c:pt idx="10130">
                  <c:v>211.9453125</c:v>
                </c:pt>
                <c:pt idx="10131">
                  <c:v>211.9453125</c:v>
                </c:pt>
                <c:pt idx="10132">
                  <c:v>211.9140625</c:v>
                </c:pt>
                <c:pt idx="10133">
                  <c:v>211.94140625</c:v>
                </c:pt>
                <c:pt idx="10134">
                  <c:v>211.94140625</c:v>
                </c:pt>
                <c:pt idx="10135">
                  <c:v>211.9453125</c:v>
                </c:pt>
                <c:pt idx="10136">
                  <c:v>211.9453125</c:v>
                </c:pt>
                <c:pt idx="10137">
                  <c:v>211.91796875</c:v>
                </c:pt>
                <c:pt idx="10138">
                  <c:v>211.9765625</c:v>
                </c:pt>
                <c:pt idx="10139">
                  <c:v>212.01171875</c:v>
                </c:pt>
                <c:pt idx="10140">
                  <c:v>211.98046875</c:v>
                </c:pt>
                <c:pt idx="10141">
                  <c:v>211.9453125</c:v>
                </c:pt>
                <c:pt idx="10142">
                  <c:v>211.9453125</c:v>
                </c:pt>
                <c:pt idx="10143">
                  <c:v>211.98828125</c:v>
                </c:pt>
                <c:pt idx="10144">
                  <c:v>211.9453125</c:v>
                </c:pt>
                <c:pt idx="10145">
                  <c:v>211.98828125</c:v>
                </c:pt>
                <c:pt idx="10146">
                  <c:v>211.98828125</c:v>
                </c:pt>
                <c:pt idx="10147">
                  <c:v>211.9453125</c:v>
                </c:pt>
                <c:pt idx="10148">
                  <c:v>211.9453125</c:v>
                </c:pt>
                <c:pt idx="10149">
                  <c:v>211.9453125</c:v>
                </c:pt>
                <c:pt idx="10150">
                  <c:v>211.9140625</c:v>
                </c:pt>
                <c:pt idx="10151">
                  <c:v>211.9453125</c:v>
                </c:pt>
                <c:pt idx="10152">
                  <c:v>211.9453125</c:v>
                </c:pt>
                <c:pt idx="10153">
                  <c:v>211.94921875</c:v>
                </c:pt>
                <c:pt idx="10154">
                  <c:v>211.94921875</c:v>
                </c:pt>
                <c:pt idx="10155">
                  <c:v>211.98828125</c:v>
                </c:pt>
                <c:pt idx="10156">
                  <c:v>211.9765625</c:v>
                </c:pt>
                <c:pt idx="10157">
                  <c:v>211.9765625</c:v>
                </c:pt>
                <c:pt idx="10158">
                  <c:v>211.94140625</c:v>
                </c:pt>
                <c:pt idx="10159">
                  <c:v>211.94140625</c:v>
                </c:pt>
                <c:pt idx="10160">
                  <c:v>211.98046875</c:v>
                </c:pt>
                <c:pt idx="10161">
                  <c:v>211.94140625</c:v>
                </c:pt>
                <c:pt idx="10162">
                  <c:v>211.94140625</c:v>
                </c:pt>
                <c:pt idx="10163">
                  <c:v>211.97265625</c:v>
                </c:pt>
                <c:pt idx="10164">
                  <c:v>212.01171875</c:v>
                </c:pt>
                <c:pt idx="10165">
                  <c:v>211.9453125</c:v>
                </c:pt>
                <c:pt idx="10166">
                  <c:v>211.9765625</c:v>
                </c:pt>
                <c:pt idx="10167">
                  <c:v>211.9765625</c:v>
                </c:pt>
                <c:pt idx="10168">
                  <c:v>211.9609375</c:v>
                </c:pt>
                <c:pt idx="10169">
                  <c:v>211.9453125</c:v>
                </c:pt>
                <c:pt idx="10170">
                  <c:v>211.9453125</c:v>
                </c:pt>
                <c:pt idx="10171">
                  <c:v>211.98828125</c:v>
                </c:pt>
                <c:pt idx="10172">
                  <c:v>211.9453125</c:v>
                </c:pt>
                <c:pt idx="10173">
                  <c:v>211.9453125</c:v>
                </c:pt>
                <c:pt idx="10174">
                  <c:v>212.01953125</c:v>
                </c:pt>
                <c:pt idx="10175">
                  <c:v>211.9765625</c:v>
                </c:pt>
                <c:pt idx="10176">
                  <c:v>211.9453125</c:v>
                </c:pt>
                <c:pt idx="10177">
                  <c:v>211.9453125</c:v>
                </c:pt>
                <c:pt idx="10178">
                  <c:v>211.98828125</c:v>
                </c:pt>
                <c:pt idx="10179">
                  <c:v>211.98828125</c:v>
                </c:pt>
                <c:pt idx="10180">
                  <c:v>211.9453125</c:v>
                </c:pt>
                <c:pt idx="10181">
                  <c:v>211.94140625</c:v>
                </c:pt>
                <c:pt idx="10182">
                  <c:v>211.94140625</c:v>
                </c:pt>
                <c:pt idx="10183">
                  <c:v>211.94140625</c:v>
                </c:pt>
                <c:pt idx="10184">
                  <c:v>211.94140625</c:v>
                </c:pt>
                <c:pt idx="10185">
                  <c:v>211.94140625</c:v>
                </c:pt>
                <c:pt idx="10186">
                  <c:v>211.9140625</c:v>
                </c:pt>
                <c:pt idx="10187">
                  <c:v>211.94140625</c:v>
                </c:pt>
                <c:pt idx="10188">
                  <c:v>211.94140625</c:v>
                </c:pt>
                <c:pt idx="10189">
                  <c:v>211.91015625</c:v>
                </c:pt>
                <c:pt idx="10190">
                  <c:v>212.01171875</c:v>
                </c:pt>
                <c:pt idx="10191">
                  <c:v>211.97265625</c:v>
                </c:pt>
                <c:pt idx="10192">
                  <c:v>212.01171875</c:v>
                </c:pt>
                <c:pt idx="10193">
                  <c:v>211.97265625</c:v>
                </c:pt>
                <c:pt idx="10194">
                  <c:v>211.9453125</c:v>
                </c:pt>
                <c:pt idx="10195">
                  <c:v>211.9765625</c:v>
                </c:pt>
                <c:pt idx="10196">
                  <c:v>211.94140625</c:v>
                </c:pt>
                <c:pt idx="10197">
                  <c:v>211.94140625</c:v>
                </c:pt>
                <c:pt idx="10198">
                  <c:v>211.9453125</c:v>
                </c:pt>
                <c:pt idx="10199">
                  <c:v>211.9453125</c:v>
                </c:pt>
                <c:pt idx="10200">
                  <c:v>211.9921875</c:v>
                </c:pt>
                <c:pt idx="10201">
                  <c:v>211.98828125</c:v>
                </c:pt>
                <c:pt idx="10202">
                  <c:v>211.9921875</c:v>
                </c:pt>
                <c:pt idx="10203">
                  <c:v>211.94921875</c:v>
                </c:pt>
                <c:pt idx="10204">
                  <c:v>211.984375</c:v>
                </c:pt>
                <c:pt idx="10205">
                  <c:v>211.984375</c:v>
                </c:pt>
                <c:pt idx="10206">
                  <c:v>212.0234375</c:v>
                </c:pt>
                <c:pt idx="10207">
                  <c:v>212.02734375</c:v>
                </c:pt>
                <c:pt idx="10208">
                  <c:v>211.953125</c:v>
                </c:pt>
                <c:pt idx="10209">
                  <c:v>211.953125</c:v>
                </c:pt>
                <c:pt idx="10210">
                  <c:v>211.984375</c:v>
                </c:pt>
                <c:pt idx="10211">
                  <c:v>211.984375</c:v>
                </c:pt>
                <c:pt idx="10212">
                  <c:v>211.94921875</c:v>
                </c:pt>
                <c:pt idx="10213">
                  <c:v>211.94921875</c:v>
                </c:pt>
                <c:pt idx="10214">
                  <c:v>211.94921875</c:v>
                </c:pt>
                <c:pt idx="10215">
                  <c:v>211.91796875</c:v>
                </c:pt>
                <c:pt idx="10216">
                  <c:v>212.08203125</c:v>
                </c:pt>
                <c:pt idx="10217">
                  <c:v>211.94921875</c:v>
                </c:pt>
                <c:pt idx="10218">
                  <c:v>212.01953125</c:v>
                </c:pt>
                <c:pt idx="10219">
                  <c:v>211.9765625</c:v>
                </c:pt>
                <c:pt idx="10220">
                  <c:v>212.078125</c:v>
                </c:pt>
                <c:pt idx="10221">
                  <c:v>211.984375</c:v>
                </c:pt>
                <c:pt idx="10222">
                  <c:v>211.9453125</c:v>
                </c:pt>
                <c:pt idx="10223">
                  <c:v>211.9140625</c:v>
                </c:pt>
                <c:pt idx="10224">
                  <c:v>211.9375</c:v>
                </c:pt>
                <c:pt idx="10225">
                  <c:v>211.9375</c:v>
                </c:pt>
                <c:pt idx="10226">
                  <c:v>211.91015625</c:v>
                </c:pt>
                <c:pt idx="10227">
                  <c:v>211.94140625</c:v>
                </c:pt>
                <c:pt idx="10228">
                  <c:v>211.94140625</c:v>
                </c:pt>
                <c:pt idx="10229">
                  <c:v>211.91796875</c:v>
                </c:pt>
                <c:pt idx="10230">
                  <c:v>211.94921875</c:v>
                </c:pt>
                <c:pt idx="10231">
                  <c:v>211.94921875</c:v>
                </c:pt>
                <c:pt idx="10232">
                  <c:v>211.91796875</c:v>
                </c:pt>
                <c:pt idx="10233">
                  <c:v>211.94921875</c:v>
                </c:pt>
                <c:pt idx="10234">
                  <c:v>211.94921875</c:v>
                </c:pt>
                <c:pt idx="10235">
                  <c:v>211.9453125</c:v>
                </c:pt>
                <c:pt idx="10236">
                  <c:v>211.9453125</c:v>
                </c:pt>
                <c:pt idx="10237">
                  <c:v>211.9453125</c:v>
                </c:pt>
                <c:pt idx="10238">
                  <c:v>211.9453125</c:v>
                </c:pt>
                <c:pt idx="10239">
                  <c:v>211.91796875</c:v>
                </c:pt>
                <c:pt idx="10240">
                  <c:v>211.94921875</c:v>
                </c:pt>
                <c:pt idx="10241">
                  <c:v>211.94921875</c:v>
                </c:pt>
                <c:pt idx="10242">
                  <c:v>212.01171875</c:v>
                </c:pt>
                <c:pt idx="10243">
                  <c:v>212.01171875</c:v>
                </c:pt>
                <c:pt idx="10244">
                  <c:v>211.94140625</c:v>
                </c:pt>
                <c:pt idx="10245">
                  <c:v>211.97265625</c:v>
                </c:pt>
                <c:pt idx="10246">
                  <c:v>211.97265625</c:v>
                </c:pt>
                <c:pt idx="10247">
                  <c:v>211.94140625</c:v>
                </c:pt>
                <c:pt idx="10248">
                  <c:v>211.9453125</c:v>
                </c:pt>
                <c:pt idx="10249">
                  <c:v>211.9453125</c:v>
                </c:pt>
                <c:pt idx="10250">
                  <c:v>211.94140625</c:v>
                </c:pt>
                <c:pt idx="10251">
                  <c:v>211.94140625</c:v>
                </c:pt>
                <c:pt idx="10252">
                  <c:v>211.9140625</c:v>
                </c:pt>
                <c:pt idx="10253">
                  <c:v>211.9453125</c:v>
                </c:pt>
                <c:pt idx="10254">
                  <c:v>211.9453125</c:v>
                </c:pt>
                <c:pt idx="10255">
                  <c:v>211.91796875</c:v>
                </c:pt>
                <c:pt idx="10256">
                  <c:v>211.9453125</c:v>
                </c:pt>
                <c:pt idx="10257">
                  <c:v>211.9453125</c:v>
                </c:pt>
                <c:pt idx="10258">
                  <c:v>211.9140625</c:v>
                </c:pt>
                <c:pt idx="10259">
                  <c:v>211.98046875</c:v>
                </c:pt>
                <c:pt idx="10260">
                  <c:v>211.98046875</c:v>
                </c:pt>
                <c:pt idx="10261">
                  <c:v>211.9140625</c:v>
                </c:pt>
                <c:pt idx="10262">
                  <c:v>211.9453125</c:v>
                </c:pt>
                <c:pt idx="10263">
                  <c:v>211.9453125</c:v>
                </c:pt>
                <c:pt idx="10264">
                  <c:v>211.9453125</c:v>
                </c:pt>
                <c:pt idx="10265">
                  <c:v>211.97265625</c:v>
                </c:pt>
                <c:pt idx="10266">
                  <c:v>211.97265625</c:v>
                </c:pt>
                <c:pt idx="10267">
                  <c:v>211.97265625</c:v>
                </c:pt>
                <c:pt idx="10268">
                  <c:v>211.97265625</c:v>
                </c:pt>
                <c:pt idx="10269">
                  <c:v>211.9453125</c:v>
                </c:pt>
                <c:pt idx="10270">
                  <c:v>212.01953125</c:v>
                </c:pt>
                <c:pt idx="10271">
                  <c:v>211.9765625</c:v>
                </c:pt>
                <c:pt idx="10272">
                  <c:v>212.01953125</c:v>
                </c:pt>
                <c:pt idx="10273">
                  <c:v>212.015625</c:v>
                </c:pt>
                <c:pt idx="10274">
                  <c:v>211.98828125</c:v>
                </c:pt>
                <c:pt idx="10275">
                  <c:v>211.98046875</c:v>
                </c:pt>
                <c:pt idx="10276">
                  <c:v>212.0078125</c:v>
                </c:pt>
                <c:pt idx="10277">
                  <c:v>212.0078125</c:v>
                </c:pt>
                <c:pt idx="10278">
                  <c:v>211.9375</c:v>
                </c:pt>
                <c:pt idx="10279">
                  <c:v>211.9375</c:v>
                </c:pt>
                <c:pt idx="10280">
                  <c:v>211.94140625</c:v>
                </c:pt>
                <c:pt idx="10281">
                  <c:v>211.984375</c:v>
                </c:pt>
                <c:pt idx="10282">
                  <c:v>211.93359375</c:v>
                </c:pt>
                <c:pt idx="10283">
                  <c:v>211.93359375</c:v>
                </c:pt>
                <c:pt idx="10284">
                  <c:v>211.90234375</c:v>
                </c:pt>
                <c:pt idx="10285">
                  <c:v>211.9765625</c:v>
                </c:pt>
                <c:pt idx="10286">
                  <c:v>211.9765625</c:v>
                </c:pt>
                <c:pt idx="10287">
                  <c:v>211.91015625</c:v>
                </c:pt>
                <c:pt idx="10288">
                  <c:v>211.94140625</c:v>
                </c:pt>
                <c:pt idx="10289">
                  <c:v>211.98046875</c:v>
                </c:pt>
                <c:pt idx="10290">
                  <c:v>211.98046875</c:v>
                </c:pt>
                <c:pt idx="10291">
                  <c:v>211.94140625</c:v>
                </c:pt>
                <c:pt idx="10292">
                  <c:v>211.94140625</c:v>
                </c:pt>
                <c:pt idx="10293">
                  <c:v>211.94140625</c:v>
                </c:pt>
                <c:pt idx="10294">
                  <c:v>211.94140625</c:v>
                </c:pt>
                <c:pt idx="10295">
                  <c:v>211.91015625</c:v>
                </c:pt>
                <c:pt idx="10296">
                  <c:v>211.984375</c:v>
                </c:pt>
                <c:pt idx="10297">
                  <c:v>211.94140625</c:v>
                </c:pt>
                <c:pt idx="10298">
                  <c:v>211.91015625</c:v>
                </c:pt>
                <c:pt idx="10299">
                  <c:v>211.984375</c:v>
                </c:pt>
                <c:pt idx="10300">
                  <c:v>211.94140625</c:v>
                </c:pt>
                <c:pt idx="10301">
                  <c:v>211.94140625</c:v>
                </c:pt>
                <c:pt idx="10302">
                  <c:v>211.97265625</c:v>
                </c:pt>
                <c:pt idx="10303">
                  <c:v>212.015625</c:v>
                </c:pt>
                <c:pt idx="10304">
                  <c:v>211.9375</c:v>
                </c:pt>
                <c:pt idx="10305">
                  <c:v>211.9765625</c:v>
                </c:pt>
                <c:pt idx="10306">
                  <c:v>212.0078125</c:v>
                </c:pt>
                <c:pt idx="10307">
                  <c:v>211.96484375</c:v>
                </c:pt>
                <c:pt idx="10308">
                  <c:v>211.9375</c:v>
                </c:pt>
                <c:pt idx="10309">
                  <c:v>211.98046875</c:v>
                </c:pt>
                <c:pt idx="10310">
                  <c:v>212.01171875</c:v>
                </c:pt>
                <c:pt idx="10311">
                  <c:v>211.9453125</c:v>
                </c:pt>
                <c:pt idx="10312">
                  <c:v>211.984375</c:v>
                </c:pt>
                <c:pt idx="10313">
                  <c:v>211.9453125</c:v>
                </c:pt>
                <c:pt idx="10314">
                  <c:v>212.015625</c:v>
                </c:pt>
                <c:pt idx="10315">
                  <c:v>212.01953125</c:v>
                </c:pt>
                <c:pt idx="10316">
                  <c:v>211.98828125</c:v>
                </c:pt>
                <c:pt idx="10317">
                  <c:v>211.9453125</c:v>
                </c:pt>
                <c:pt idx="10318">
                  <c:v>211.9453125</c:v>
                </c:pt>
                <c:pt idx="10319">
                  <c:v>211.94140625</c:v>
                </c:pt>
                <c:pt idx="10320">
                  <c:v>211.97265625</c:v>
                </c:pt>
                <c:pt idx="10321">
                  <c:v>211.97265625</c:v>
                </c:pt>
                <c:pt idx="10322">
                  <c:v>211.9765625</c:v>
                </c:pt>
                <c:pt idx="10323">
                  <c:v>211.9765625</c:v>
                </c:pt>
                <c:pt idx="10324">
                  <c:v>211.98046875</c:v>
                </c:pt>
                <c:pt idx="10325">
                  <c:v>211.98046875</c:v>
                </c:pt>
                <c:pt idx="10326">
                  <c:v>211.9453125</c:v>
                </c:pt>
                <c:pt idx="10327">
                  <c:v>211.9453125</c:v>
                </c:pt>
                <c:pt idx="10328">
                  <c:v>212.10546875</c:v>
                </c:pt>
                <c:pt idx="10329">
                  <c:v>211.9765625</c:v>
                </c:pt>
                <c:pt idx="10330">
                  <c:v>211.9765625</c:v>
                </c:pt>
                <c:pt idx="10331">
                  <c:v>212.01953125</c:v>
                </c:pt>
                <c:pt idx="10332">
                  <c:v>211.94921875</c:v>
                </c:pt>
                <c:pt idx="10333">
                  <c:v>211.94921875</c:v>
                </c:pt>
                <c:pt idx="10334">
                  <c:v>211.91796875</c:v>
                </c:pt>
                <c:pt idx="10335">
                  <c:v>211.94921875</c:v>
                </c:pt>
                <c:pt idx="10336">
                  <c:v>211.94921875</c:v>
                </c:pt>
                <c:pt idx="10337">
                  <c:v>211.94921875</c:v>
                </c:pt>
                <c:pt idx="10338">
                  <c:v>211.94921875</c:v>
                </c:pt>
                <c:pt idx="10339">
                  <c:v>211.91796875</c:v>
                </c:pt>
                <c:pt idx="10340">
                  <c:v>211.94921875</c:v>
                </c:pt>
                <c:pt idx="10341">
                  <c:v>211.94921875</c:v>
                </c:pt>
                <c:pt idx="10342">
                  <c:v>211.984375</c:v>
                </c:pt>
                <c:pt idx="10343">
                  <c:v>211.9453125</c:v>
                </c:pt>
                <c:pt idx="10344">
                  <c:v>211.9140625</c:v>
                </c:pt>
                <c:pt idx="10345">
                  <c:v>211.94140625</c:v>
                </c:pt>
                <c:pt idx="10346">
                  <c:v>211.94140625</c:v>
                </c:pt>
                <c:pt idx="10347">
                  <c:v>211.984375</c:v>
                </c:pt>
                <c:pt idx="10348">
                  <c:v>211.94140625</c:v>
                </c:pt>
                <c:pt idx="10349">
                  <c:v>211.984375</c:v>
                </c:pt>
                <c:pt idx="10350">
                  <c:v>212.0078125</c:v>
                </c:pt>
                <c:pt idx="10351">
                  <c:v>211.96875</c:v>
                </c:pt>
                <c:pt idx="10352">
                  <c:v>211.91015625</c:v>
                </c:pt>
                <c:pt idx="10353">
                  <c:v>211.94140625</c:v>
                </c:pt>
                <c:pt idx="10354">
                  <c:v>211.98828125</c:v>
                </c:pt>
                <c:pt idx="10355">
                  <c:v>211.9921875</c:v>
                </c:pt>
                <c:pt idx="10356">
                  <c:v>211.9453125</c:v>
                </c:pt>
                <c:pt idx="10357">
                  <c:v>211.9140625</c:v>
                </c:pt>
                <c:pt idx="10358">
                  <c:v>211.9453125</c:v>
                </c:pt>
                <c:pt idx="10359">
                  <c:v>211.9453125</c:v>
                </c:pt>
                <c:pt idx="10360">
                  <c:v>211.9453125</c:v>
                </c:pt>
                <c:pt idx="10361">
                  <c:v>211.9453125</c:v>
                </c:pt>
                <c:pt idx="10362">
                  <c:v>211.94140625</c:v>
                </c:pt>
                <c:pt idx="10363">
                  <c:v>211.97265625</c:v>
                </c:pt>
                <c:pt idx="10364">
                  <c:v>211.97265625</c:v>
                </c:pt>
                <c:pt idx="10365">
                  <c:v>211.94140625</c:v>
                </c:pt>
                <c:pt idx="10366">
                  <c:v>212.01953125</c:v>
                </c:pt>
                <c:pt idx="10367">
                  <c:v>212.01953125</c:v>
                </c:pt>
                <c:pt idx="10368">
                  <c:v>212.01171875</c:v>
                </c:pt>
                <c:pt idx="10369">
                  <c:v>212.01171875</c:v>
                </c:pt>
                <c:pt idx="10370">
                  <c:v>211.94140625</c:v>
                </c:pt>
                <c:pt idx="10371">
                  <c:v>211.97265625</c:v>
                </c:pt>
                <c:pt idx="10372">
                  <c:v>211.9453125</c:v>
                </c:pt>
                <c:pt idx="10373">
                  <c:v>211.9453125</c:v>
                </c:pt>
                <c:pt idx="10374">
                  <c:v>212.01171875</c:v>
                </c:pt>
                <c:pt idx="10375">
                  <c:v>211.94140625</c:v>
                </c:pt>
                <c:pt idx="10376">
                  <c:v>211.9375</c:v>
                </c:pt>
                <c:pt idx="10377">
                  <c:v>211.98046875</c:v>
                </c:pt>
                <c:pt idx="10378">
                  <c:v>211.90625</c:v>
                </c:pt>
                <c:pt idx="10379">
                  <c:v>211.98046875</c:v>
                </c:pt>
                <c:pt idx="10380">
                  <c:v>211.96484375</c:v>
                </c:pt>
                <c:pt idx="10381">
                  <c:v>212.01171875</c:v>
                </c:pt>
                <c:pt idx="10382">
                  <c:v>211.96875</c:v>
                </c:pt>
                <c:pt idx="10383">
                  <c:v>211.984375</c:v>
                </c:pt>
                <c:pt idx="10384">
                  <c:v>211.94140625</c:v>
                </c:pt>
                <c:pt idx="10385">
                  <c:v>211.94140625</c:v>
                </c:pt>
                <c:pt idx="10386">
                  <c:v>211.94140625</c:v>
                </c:pt>
                <c:pt idx="10387">
                  <c:v>211.98046875</c:v>
                </c:pt>
                <c:pt idx="10388">
                  <c:v>211.98046875</c:v>
                </c:pt>
                <c:pt idx="10389">
                  <c:v>211.94140625</c:v>
                </c:pt>
                <c:pt idx="10390">
                  <c:v>211.984375</c:v>
                </c:pt>
                <c:pt idx="10391">
                  <c:v>211.94140625</c:v>
                </c:pt>
                <c:pt idx="10392">
                  <c:v>211.98046875</c:v>
                </c:pt>
                <c:pt idx="10393">
                  <c:v>211.94140625</c:v>
                </c:pt>
                <c:pt idx="10394">
                  <c:v>211.97265625</c:v>
                </c:pt>
                <c:pt idx="10395">
                  <c:v>211.97265625</c:v>
                </c:pt>
                <c:pt idx="10396">
                  <c:v>211.97265625</c:v>
                </c:pt>
                <c:pt idx="10397">
                  <c:v>212.0078125</c:v>
                </c:pt>
                <c:pt idx="10398">
                  <c:v>211.96875</c:v>
                </c:pt>
                <c:pt idx="10399">
                  <c:v>211.96875</c:v>
                </c:pt>
                <c:pt idx="10400">
                  <c:v>211.9375</c:v>
                </c:pt>
                <c:pt idx="10401">
                  <c:v>211.9375</c:v>
                </c:pt>
                <c:pt idx="10402">
                  <c:v>211.94921875</c:v>
                </c:pt>
                <c:pt idx="10403">
                  <c:v>211.9375</c:v>
                </c:pt>
                <c:pt idx="10404">
                  <c:v>211.96484375</c:v>
                </c:pt>
                <c:pt idx="10405">
                  <c:v>211.9375</c:v>
                </c:pt>
                <c:pt idx="10406">
                  <c:v>211.94140625</c:v>
                </c:pt>
                <c:pt idx="10407">
                  <c:v>211.94140625</c:v>
                </c:pt>
                <c:pt idx="10408">
                  <c:v>211.9140625</c:v>
                </c:pt>
                <c:pt idx="10409">
                  <c:v>211.94140625</c:v>
                </c:pt>
                <c:pt idx="10410">
                  <c:v>211.94140625</c:v>
                </c:pt>
                <c:pt idx="10411">
                  <c:v>211.91015625</c:v>
                </c:pt>
                <c:pt idx="10412">
                  <c:v>211.98046875</c:v>
                </c:pt>
                <c:pt idx="10413">
                  <c:v>211.9375</c:v>
                </c:pt>
                <c:pt idx="10414">
                  <c:v>211.9375</c:v>
                </c:pt>
                <c:pt idx="10415">
                  <c:v>211.94140625</c:v>
                </c:pt>
                <c:pt idx="10416">
                  <c:v>211.94140625</c:v>
                </c:pt>
                <c:pt idx="10417">
                  <c:v>211.98828125</c:v>
                </c:pt>
                <c:pt idx="10418">
                  <c:v>211.9921875</c:v>
                </c:pt>
                <c:pt idx="10419">
                  <c:v>211.9453125</c:v>
                </c:pt>
                <c:pt idx="10420">
                  <c:v>211.94140625</c:v>
                </c:pt>
                <c:pt idx="10421">
                  <c:v>211.984375</c:v>
                </c:pt>
                <c:pt idx="10422">
                  <c:v>211.94140625</c:v>
                </c:pt>
                <c:pt idx="10423">
                  <c:v>211.94140625</c:v>
                </c:pt>
                <c:pt idx="10424">
                  <c:v>211.94140625</c:v>
                </c:pt>
                <c:pt idx="10425">
                  <c:v>211.984375</c:v>
                </c:pt>
                <c:pt idx="10426">
                  <c:v>211.98046875</c:v>
                </c:pt>
                <c:pt idx="10427">
                  <c:v>211.94140625</c:v>
                </c:pt>
                <c:pt idx="10428">
                  <c:v>211.9765625</c:v>
                </c:pt>
                <c:pt idx="10429">
                  <c:v>211.9765625</c:v>
                </c:pt>
                <c:pt idx="10430">
                  <c:v>211.9453125</c:v>
                </c:pt>
                <c:pt idx="10431">
                  <c:v>211.9453125</c:v>
                </c:pt>
                <c:pt idx="10432">
                  <c:v>211.94140625</c:v>
                </c:pt>
                <c:pt idx="10433">
                  <c:v>212.09375</c:v>
                </c:pt>
                <c:pt idx="10434">
                  <c:v>212.078125</c:v>
                </c:pt>
                <c:pt idx="10435">
                  <c:v>212.078125</c:v>
                </c:pt>
                <c:pt idx="10436">
                  <c:v>212.109375</c:v>
                </c:pt>
                <c:pt idx="10437">
                  <c:v>212.10546875</c:v>
                </c:pt>
                <c:pt idx="10438">
                  <c:v>211.94921875</c:v>
                </c:pt>
                <c:pt idx="10439">
                  <c:v>211.94921875</c:v>
                </c:pt>
                <c:pt idx="10440">
                  <c:v>211.9453125</c:v>
                </c:pt>
                <c:pt idx="10441">
                  <c:v>211.9453125</c:v>
                </c:pt>
                <c:pt idx="10442">
                  <c:v>211.98828125</c:v>
                </c:pt>
                <c:pt idx="10443">
                  <c:v>211.9453125</c:v>
                </c:pt>
                <c:pt idx="10444">
                  <c:v>211.98828125</c:v>
                </c:pt>
                <c:pt idx="10445">
                  <c:v>211.9453125</c:v>
                </c:pt>
                <c:pt idx="10446">
                  <c:v>211.984375</c:v>
                </c:pt>
                <c:pt idx="10447">
                  <c:v>211.9453125</c:v>
                </c:pt>
                <c:pt idx="10448">
                  <c:v>211.9453125</c:v>
                </c:pt>
                <c:pt idx="10449">
                  <c:v>211.91796875</c:v>
                </c:pt>
                <c:pt idx="10450">
                  <c:v>211.9453125</c:v>
                </c:pt>
                <c:pt idx="10451">
                  <c:v>211.9453125</c:v>
                </c:pt>
                <c:pt idx="10452">
                  <c:v>211.98046875</c:v>
                </c:pt>
                <c:pt idx="10453">
                  <c:v>211.98046875</c:v>
                </c:pt>
                <c:pt idx="10454">
                  <c:v>211.91796875</c:v>
                </c:pt>
                <c:pt idx="10455">
                  <c:v>211.9453125</c:v>
                </c:pt>
                <c:pt idx="10456">
                  <c:v>211.984375</c:v>
                </c:pt>
                <c:pt idx="10457">
                  <c:v>211.94140625</c:v>
                </c:pt>
                <c:pt idx="10458">
                  <c:v>211.98046875</c:v>
                </c:pt>
                <c:pt idx="10459">
                  <c:v>211.9140625</c:v>
                </c:pt>
                <c:pt idx="10460">
                  <c:v>211.98046875</c:v>
                </c:pt>
                <c:pt idx="10461">
                  <c:v>211.9453125</c:v>
                </c:pt>
                <c:pt idx="10462">
                  <c:v>211.98828125</c:v>
                </c:pt>
                <c:pt idx="10463">
                  <c:v>211.98828125</c:v>
                </c:pt>
                <c:pt idx="10464">
                  <c:v>211.984375</c:v>
                </c:pt>
                <c:pt idx="10465">
                  <c:v>211.9453125</c:v>
                </c:pt>
                <c:pt idx="10466">
                  <c:v>211.9453125</c:v>
                </c:pt>
                <c:pt idx="10467">
                  <c:v>211.91796875</c:v>
                </c:pt>
                <c:pt idx="10468">
                  <c:v>211.94140625</c:v>
                </c:pt>
                <c:pt idx="10469">
                  <c:v>211.98046875</c:v>
                </c:pt>
                <c:pt idx="10470">
                  <c:v>211.9375</c:v>
                </c:pt>
                <c:pt idx="10471">
                  <c:v>211.96875</c:v>
                </c:pt>
                <c:pt idx="10472">
                  <c:v>211.98046875</c:v>
                </c:pt>
                <c:pt idx="10473">
                  <c:v>211.9453125</c:v>
                </c:pt>
                <c:pt idx="10474">
                  <c:v>211.98828125</c:v>
                </c:pt>
                <c:pt idx="10475">
                  <c:v>211.9140625</c:v>
                </c:pt>
                <c:pt idx="10476">
                  <c:v>212.01953125</c:v>
                </c:pt>
                <c:pt idx="10477">
                  <c:v>211.97265625</c:v>
                </c:pt>
                <c:pt idx="10478">
                  <c:v>211.91796875</c:v>
                </c:pt>
                <c:pt idx="10479">
                  <c:v>211.91796875</c:v>
                </c:pt>
                <c:pt idx="10480">
                  <c:v>212.01953125</c:v>
                </c:pt>
                <c:pt idx="10481">
                  <c:v>211.98046875</c:v>
                </c:pt>
                <c:pt idx="10482">
                  <c:v>212.015625</c:v>
                </c:pt>
                <c:pt idx="10483">
                  <c:v>211.9765625</c:v>
                </c:pt>
                <c:pt idx="10484">
                  <c:v>211.9140625</c:v>
                </c:pt>
                <c:pt idx="10485">
                  <c:v>211.9453125</c:v>
                </c:pt>
                <c:pt idx="10486">
                  <c:v>211.9453125</c:v>
                </c:pt>
                <c:pt idx="10487">
                  <c:v>211.91796875</c:v>
                </c:pt>
                <c:pt idx="10488">
                  <c:v>211.9453125</c:v>
                </c:pt>
                <c:pt idx="10489">
                  <c:v>211.9453125</c:v>
                </c:pt>
                <c:pt idx="10490">
                  <c:v>211.94921875</c:v>
                </c:pt>
                <c:pt idx="10491">
                  <c:v>211.9453125</c:v>
                </c:pt>
                <c:pt idx="10492">
                  <c:v>211.98828125</c:v>
                </c:pt>
                <c:pt idx="10493">
                  <c:v>211.91796875</c:v>
                </c:pt>
                <c:pt idx="10494">
                  <c:v>211.9453125</c:v>
                </c:pt>
                <c:pt idx="10495">
                  <c:v>211.9453125</c:v>
                </c:pt>
                <c:pt idx="10496">
                  <c:v>211.9453125</c:v>
                </c:pt>
                <c:pt idx="10497">
                  <c:v>211.9453125</c:v>
                </c:pt>
                <c:pt idx="10498">
                  <c:v>211.91796875</c:v>
                </c:pt>
                <c:pt idx="10499">
                  <c:v>211.98828125</c:v>
                </c:pt>
                <c:pt idx="10500">
                  <c:v>211.94921875</c:v>
                </c:pt>
                <c:pt idx="10501">
                  <c:v>211.98828125</c:v>
                </c:pt>
                <c:pt idx="10502">
                  <c:v>211.9453125</c:v>
                </c:pt>
                <c:pt idx="10503">
                  <c:v>211.98828125</c:v>
                </c:pt>
                <c:pt idx="10504">
                  <c:v>212.01171875</c:v>
                </c:pt>
                <c:pt idx="10505">
                  <c:v>211.97265625</c:v>
                </c:pt>
                <c:pt idx="10506">
                  <c:v>211.95703125</c:v>
                </c:pt>
                <c:pt idx="10507">
                  <c:v>211.94140625</c:v>
                </c:pt>
                <c:pt idx="10508">
                  <c:v>211.96484375</c:v>
                </c:pt>
                <c:pt idx="10509">
                  <c:v>211.9609375</c:v>
                </c:pt>
                <c:pt idx="10510">
                  <c:v>211.9609375</c:v>
                </c:pt>
                <c:pt idx="10511">
                  <c:v>211.9296875</c:v>
                </c:pt>
                <c:pt idx="10512">
                  <c:v>211.9375</c:v>
                </c:pt>
                <c:pt idx="10513">
                  <c:v>211.9375</c:v>
                </c:pt>
                <c:pt idx="10514">
                  <c:v>211.984375</c:v>
                </c:pt>
                <c:pt idx="10515">
                  <c:v>211.984375</c:v>
                </c:pt>
                <c:pt idx="10516">
                  <c:v>211.9453125</c:v>
                </c:pt>
                <c:pt idx="10517">
                  <c:v>211.984375</c:v>
                </c:pt>
                <c:pt idx="10518">
                  <c:v>211.9453125</c:v>
                </c:pt>
                <c:pt idx="10519">
                  <c:v>211.94140625</c:v>
                </c:pt>
                <c:pt idx="10520">
                  <c:v>211.97265625</c:v>
                </c:pt>
                <c:pt idx="10521">
                  <c:v>211.97265625</c:v>
                </c:pt>
                <c:pt idx="10522">
                  <c:v>211.9140625</c:v>
                </c:pt>
                <c:pt idx="10523">
                  <c:v>211.9453125</c:v>
                </c:pt>
                <c:pt idx="10524">
                  <c:v>211.9453125</c:v>
                </c:pt>
                <c:pt idx="10525">
                  <c:v>211.94921875</c:v>
                </c:pt>
                <c:pt idx="10526">
                  <c:v>211.984375</c:v>
                </c:pt>
                <c:pt idx="10527">
                  <c:v>211.94921875</c:v>
                </c:pt>
                <c:pt idx="10528">
                  <c:v>211.9453125</c:v>
                </c:pt>
                <c:pt idx="10529">
                  <c:v>211.984375</c:v>
                </c:pt>
                <c:pt idx="10530">
                  <c:v>211.98046875</c:v>
                </c:pt>
                <c:pt idx="10531">
                  <c:v>211.94140625</c:v>
                </c:pt>
                <c:pt idx="10532">
                  <c:v>211.96875</c:v>
                </c:pt>
                <c:pt idx="10533">
                  <c:v>211.94140625</c:v>
                </c:pt>
                <c:pt idx="10534">
                  <c:v>211.97265625</c:v>
                </c:pt>
                <c:pt idx="10535">
                  <c:v>212.015625</c:v>
                </c:pt>
                <c:pt idx="10536">
                  <c:v>211.9453125</c:v>
                </c:pt>
                <c:pt idx="10537">
                  <c:v>211.984375</c:v>
                </c:pt>
                <c:pt idx="10538">
                  <c:v>211.9140625</c:v>
                </c:pt>
                <c:pt idx="10539">
                  <c:v>211.9375</c:v>
                </c:pt>
                <c:pt idx="10540">
                  <c:v>211.98046875</c:v>
                </c:pt>
                <c:pt idx="10541">
                  <c:v>211.94140625</c:v>
                </c:pt>
                <c:pt idx="10542">
                  <c:v>212.0625</c:v>
                </c:pt>
                <c:pt idx="10543">
                  <c:v>211.9609375</c:v>
                </c:pt>
                <c:pt idx="10544">
                  <c:v>211.94921875</c:v>
                </c:pt>
                <c:pt idx="10545">
                  <c:v>211.94921875</c:v>
                </c:pt>
                <c:pt idx="10546">
                  <c:v>211.91796875</c:v>
                </c:pt>
                <c:pt idx="10547">
                  <c:v>211.9453125</c:v>
                </c:pt>
                <c:pt idx="10548">
                  <c:v>211.9453125</c:v>
                </c:pt>
                <c:pt idx="10549">
                  <c:v>211.9453125</c:v>
                </c:pt>
                <c:pt idx="10550">
                  <c:v>212.0703125</c:v>
                </c:pt>
                <c:pt idx="10551">
                  <c:v>211.9609375</c:v>
                </c:pt>
                <c:pt idx="10552">
                  <c:v>211.94921875</c:v>
                </c:pt>
                <c:pt idx="10553">
                  <c:v>211.94921875</c:v>
                </c:pt>
                <c:pt idx="10554">
                  <c:v>211.9453125</c:v>
                </c:pt>
                <c:pt idx="10555">
                  <c:v>211.9453125</c:v>
                </c:pt>
                <c:pt idx="10556">
                  <c:v>211.9453125</c:v>
                </c:pt>
                <c:pt idx="10557">
                  <c:v>211.97265625</c:v>
                </c:pt>
                <c:pt idx="10558">
                  <c:v>211.984375</c:v>
                </c:pt>
                <c:pt idx="10559">
                  <c:v>211.984375</c:v>
                </c:pt>
                <c:pt idx="10560">
                  <c:v>211.97265625</c:v>
                </c:pt>
                <c:pt idx="10561">
                  <c:v>211.97265625</c:v>
                </c:pt>
                <c:pt idx="10562">
                  <c:v>211.98828125</c:v>
                </c:pt>
                <c:pt idx="10563">
                  <c:v>211.9453125</c:v>
                </c:pt>
                <c:pt idx="10564">
                  <c:v>211.9453125</c:v>
                </c:pt>
                <c:pt idx="10565">
                  <c:v>212.01953125</c:v>
                </c:pt>
                <c:pt idx="10566">
                  <c:v>211.9453125</c:v>
                </c:pt>
                <c:pt idx="10567">
                  <c:v>211.9453125</c:v>
                </c:pt>
                <c:pt idx="10568">
                  <c:v>211.98828125</c:v>
                </c:pt>
                <c:pt idx="10569">
                  <c:v>211.953125</c:v>
                </c:pt>
                <c:pt idx="10570">
                  <c:v>211.94140625</c:v>
                </c:pt>
                <c:pt idx="10571">
                  <c:v>211.94140625</c:v>
                </c:pt>
                <c:pt idx="10572">
                  <c:v>211.91015625</c:v>
                </c:pt>
                <c:pt idx="10573">
                  <c:v>211.9375</c:v>
                </c:pt>
                <c:pt idx="10574">
                  <c:v>211.9375</c:v>
                </c:pt>
                <c:pt idx="10575">
                  <c:v>211.91015625</c:v>
                </c:pt>
                <c:pt idx="10576">
                  <c:v>211.9375</c:v>
                </c:pt>
                <c:pt idx="10577">
                  <c:v>211.9375</c:v>
                </c:pt>
                <c:pt idx="10578">
                  <c:v>211.94140625</c:v>
                </c:pt>
                <c:pt idx="10579">
                  <c:v>211.94140625</c:v>
                </c:pt>
                <c:pt idx="10580">
                  <c:v>211.9140625</c:v>
                </c:pt>
                <c:pt idx="10581">
                  <c:v>211.94140625</c:v>
                </c:pt>
                <c:pt idx="10582">
                  <c:v>211.97265625</c:v>
                </c:pt>
                <c:pt idx="10583">
                  <c:v>212.01171875</c:v>
                </c:pt>
                <c:pt idx="10584">
                  <c:v>211.97265625</c:v>
                </c:pt>
                <c:pt idx="10585">
                  <c:v>211.97265625</c:v>
                </c:pt>
                <c:pt idx="10586">
                  <c:v>211.94921875</c:v>
                </c:pt>
                <c:pt idx="10587">
                  <c:v>211.984375</c:v>
                </c:pt>
                <c:pt idx="10588">
                  <c:v>211.9453125</c:v>
                </c:pt>
                <c:pt idx="10589">
                  <c:v>211.9765625</c:v>
                </c:pt>
                <c:pt idx="10590">
                  <c:v>211.94921875</c:v>
                </c:pt>
                <c:pt idx="10591">
                  <c:v>211.91796875</c:v>
                </c:pt>
                <c:pt idx="10592">
                  <c:v>211.9765625</c:v>
                </c:pt>
                <c:pt idx="10593">
                  <c:v>211.9765625</c:v>
                </c:pt>
                <c:pt idx="10594">
                  <c:v>211.9453125</c:v>
                </c:pt>
                <c:pt idx="10595">
                  <c:v>212.01171875</c:v>
                </c:pt>
                <c:pt idx="10596">
                  <c:v>211.9453125</c:v>
                </c:pt>
                <c:pt idx="10597">
                  <c:v>211.984375</c:v>
                </c:pt>
                <c:pt idx="10598">
                  <c:v>211.9453125</c:v>
                </c:pt>
                <c:pt idx="10599">
                  <c:v>211.9453125</c:v>
                </c:pt>
                <c:pt idx="10600">
                  <c:v>211.97265625</c:v>
                </c:pt>
                <c:pt idx="10601">
                  <c:v>212.015625</c:v>
                </c:pt>
                <c:pt idx="10602">
                  <c:v>211.97265625</c:v>
                </c:pt>
                <c:pt idx="10603">
                  <c:v>211.97265625</c:v>
                </c:pt>
                <c:pt idx="10604">
                  <c:v>211.984375</c:v>
                </c:pt>
                <c:pt idx="10605">
                  <c:v>211.98828125</c:v>
                </c:pt>
                <c:pt idx="10606">
                  <c:v>211.9609375</c:v>
                </c:pt>
                <c:pt idx="10607">
                  <c:v>211.9609375</c:v>
                </c:pt>
                <c:pt idx="10608">
                  <c:v>211.9296875</c:v>
                </c:pt>
                <c:pt idx="10609">
                  <c:v>211.9296875</c:v>
                </c:pt>
                <c:pt idx="10610">
                  <c:v>211.95703125</c:v>
                </c:pt>
                <c:pt idx="10611">
                  <c:v>211.984375</c:v>
                </c:pt>
                <c:pt idx="10612">
                  <c:v>212.0078125</c:v>
                </c:pt>
                <c:pt idx="10613">
                  <c:v>211.94140625</c:v>
                </c:pt>
                <c:pt idx="10614">
                  <c:v>211.97265625</c:v>
                </c:pt>
                <c:pt idx="10615">
                  <c:v>211.97265625</c:v>
                </c:pt>
                <c:pt idx="10616">
                  <c:v>212.015625</c:v>
                </c:pt>
                <c:pt idx="10617">
                  <c:v>212.015625</c:v>
                </c:pt>
                <c:pt idx="10618">
                  <c:v>211.94921875</c:v>
                </c:pt>
                <c:pt idx="10619">
                  <c:v>211.94140625</c:v>
                </c:pt>
                <c:pt idx="10620">
                  <c:v>211.94140625</c:v>
                </c:pt>
                <c:pt idx="10621">
                  <c:v>211.94140625</c:v>
                </c:pt>
                <c:pt idx="10622">
                  <c:v>211.96875</c:v>
                </c:pt>
                <c:pt idx="10623">
                  <c:v>211.9453125</c:v>
                </c:pt>
                <c:pt idx="10624">
                  <c:v>211.9765625</c:v>
                </c:pt>
                <c:pt idx="10625">
                  <c:v>211.9765625</c:v>
                </c:pt>
                <c:pt idx="10626">
                  <c:v>211.9921875</c:v>
                </c:pt>
                <c:pt idx="10627">
                  <c:v>211.94921875</c:v>
                </c:pt>
                <c:pt idx="10628">
                  <c:v>211.94921875</c:v>
                </c:pt>
                <c:pt idx="10629">
                  <c:v>211.94921875</c:v>
                </c:pt>
                <c:pt idx="10630">
                  <c:v>211.94921875</c:v>
                </c:pt>
                <c:pt idx="10631">
                  <c:v>211.9765625</c:v>
                </c:pt>
                <c:pt idx="10632">
                  <c:v>211.9765625</c:v>
                </c:pt>
                <c:pt idx="10633">
                  <c:v>211.9453125</c:v>
                </c:pt>
                <c:pt idx="10634">
                  <c:v>212.01953125</c:v>
                </c:pt>
                <c:pt idx="10635">
                  <c:v>211.9765625</c:v>
                </c:pt>
                <c:pt idx="10636">
                  <c:v>211.9765625</c:v>
                </c:pt>
                <c:pt idx="10637">
                  <c:v>211.9765625</c:v>
                </c:pt>
                <c:pt idx="10638">
                  <c:v>211.9453125</c:v>
                </c:pt>
                <c:pt idx="10639">
                  <c:v>211.9765625</c:v>
                </c:pt>
                <c:pt idx="10640">
                  <c:v>212.046875</c:v>
                </c:pt>
                <c:pt idx="10641">
                  <c:v>212.00390625</c:v>
                </c:pt>
                <c:pt idx="10642">
                  <c:v>211.9765625</c:v>
                </c:pt>
                <c:pt idx="10643">
                  <c:v>211.984375</c:v>
                </c:pt>
                <c:pt idx="10644">
                  <c:v>211.94140625</c:v>
                </c:pt>
                <c:pt idx="10645">
                  <c:v>211.98046875</c:v>
                </c:pt>
                <c:pt idx="10646">
                  <c:v>211.984375</c:v>
                </c:pt>
                <c:pt idx="10647">
                  <c:v>211.94921875</c:v>
                </c:pt>
                <c:pt idx="10648">
                  <c:v>211.94921875</c:v>
                </c:pt>
                <c:pt idx="10649">
                  <c:v>211.94921875</c:v>
                </c:pt>
                <c:pt idx="10650">
                  <c:v>211.94921875</c:v>
                </c:pt>
                <c:pt idx="10651">
                  <c:v>211.984375</c:v>
                </c:pt>
                <c:pt idx="10652">
                  <c:v>211.94921875</c:v>
                </c:pt>
                <c:pt idx="10653">
                  <c:v>211.9921875</c:v>
                </c:pt>
                <c:pt idx="10654">
                  <c:v>211.94921875</c:v>
                </c:pt>
                <c:pt idx="10655">
                  <c:v>211.9921875</c:v>
                </c:pt>
                <c:pt idx="10656">
                  <c:v>211.9765625</c:v>
                </c:pt>
                <c:pt idx="10657">
                  <c:v>212.015625</c:v>
                </c:pt>
                <c:pt idx="10658">
                  <c:v>212.01953125</c:v>
                </c:pt>
                <c:pt idx="10659">
                  <c:v>211.9765625</c:v>
                </c:pt>
                <c:pt idx="10660">
                  <c:v>211.9765625</c:v>
                </c:pt>
                <c:pt idx="10661">
                  <c:v>212.015625</c:v>
                </c:pt>
                <c:pt idx="10662">
                  <c:v>211.984375</c:v>
                </c:pt>
                <c:pt idx="10663">
                  <c:v>211.9453125</c:v>
                </c:pt>
                <c:pt idx="10664">
                  <c:v>211.94921875</c:v>
                </c:pt>
                <c:pt idx="10665">
                  <c:v>211.94921875</c:v>
                </c:pt>
                <c:pt idx="10666">
                  <c:v>211.94921875</c:v>
                </c:pt>
                <c:pt idx="10667">
                  <c:v>211.94921875</c:v>
                </c:pt>
                <c:pt idx="10668">
                  <c:v>211.94921875</c:v>
                </c:pt>
                <c:pt idx="10669">
                  <c:v>211.9453125</c:v>
                </c:pt>
                <c:pt idx="10670">
                  <c:v>211.9453125</c:v>
                </c:pt>
                <c:pt idx="10671">
                  <c:v>211.9453125</c:v>
                </c:pt>
                <c:pt idx="10672">
                  <c:v>211.984375</c:v>
                </c:pt>
                <c:pt idx="10673">
                  <c:v>211.91796875</c:v>
                </c:pt>
                <c:pt idx="10674">
                  <c:v>211.94140625</c:v>
                </c:pt>
                <c:pt idx="10675">
                  <c:v>211.98046875</c:v>
                </c:pt>
                <c:pt idx="10676">
                  <c:v>211.91015625</c:v>
                </c:pt>
                <c:pt idx="10677">
                  <c:v>211.9765625</c:v>
                </c:pt>
                <c:pt idx="10678">
                  <c:v>211.93359375</c:v>
                </c:pt>
                <c:pt idx="10679">
                  <c:v>211.91015625</c:v>
                </c:pt>
                <c:pt idx="10680">
                  <c:v>211.94140625</c:v>
                </c:pt>
                <c:pt idx="10681">
                  <c:v>211.94140625</c:v>
                </c:pt>
                <c:pt idx="10682">
                  <c:v>212.0859375</c:v>
                </c:pt>
                <c:pt idx="10683">
                  <c:v>212.08203125</c:v>
                </c:pt>
                <c:pt idx="10684">
                  <c:v>211.94921875</c:v>
                </c:pt>
                <c:pt idx="10685">
                  <c:v>211.9453125</c:v>
                </c:pt>
                <c:pt idx="10686">
                  <c:v>211.9453125</c:v>
                </c:pt>
                <c:pt idx="10687">
                  <c:v>211.9140625</c:v>
                </c:pt>
                <c:pt idx="10688">
                  <c:v>211.9453125</c:v>
                </c:pt>
                <c:pt idx="10689">
                  <c:v>211.9453125</c:v>
                </c:pt>
                <c:pt idx="10690">
                  <c:v>212.015625</c:v>
                </c:pt>
                <c:pt idx="10691">
                  <c:v>212.015625</c:v>
                </c:pt>
                <c:pt idx="10692">
                  <c:v>212.015625</c:v>
                </c:pt>
                <c:pt idx="10693">
                  <c:v>212.015625</c:v>
                </c:pt>
                <c:pt idx="10694">
                  <c:v>211.984375</c:v>
                </c:pt>
                <c:pt idx="10695">
                  <c:v>211.9453125</c:v>
                </c:pt>
                <c:pt idx="10696">
                  <c:v>211.9453125</c:v>
                </c:pt>
                <c:pt idx="10697">
                  <c:v>211.95703125</c:v>
                </c:pt>
                <c:pt idx="10698">
                  <c:v>211.9453125</c:v>
                </c:pt>
                <c:pt idx="10699">
                  <c:v>211.9453125</c:v>
                </c:pt>
                <c:pt idx="10700">
                  <c:v>211.9453125</c:v>
                </c:pt>
                <c:pt idx="10701">
                  <c:v>211.9453125</c:v>
                </c:pt>
                <c:pt idx="10702">
                  <c:v>211.984375</c:v>
                </c:pt>
                <c:pt idx="10703">
                  <c:v>211.984375</c:v>
                </c:pt>
                <c:pt idx="10704">
                  <c:v>211.9140625</c:v>
                </c:pt>
                <c:pt idx="10705">
                  <c:v>211.9453125</c:v>
                </c:pt>
                <c:pt idx="10706">
                  <c:v>211.9453125</c:v>
                </c:pt>
                <c:pt idx="10707">
                  <c:v>211.9140625</c:v>
                </c:pt>
                <c:pt idx="10708">
                  <c:v>211.9453125</c:v>
                </c:pt>
                <c:pt idx="10709">
                  <c:v>211.9453125</c:v>
                </c:pt>
                <c:pt idx="10710">
                  <c:v>212.015625</c:v>
                </c:pt>
                <c:pt idx="10711">
                  <c:v>211.9765625</c:v>
                </c:pt>
                <c:pt idx="10712">
                  <c:v>212.01953125</c:v>
                </c:pt>
                <c:pt idx="10713">
                  <c:v>211.9765625</c:v>
                </c:pt>
                <c:pt idx="10714">
                  <c:v>212.015625</c:v>
                </c:pt>
                <c:pt idx="10715">
                  <c:v>211.96875</c:v>
                </c:pt>
                <c:pt idx="10716">
                  <c:v>211.98828125</c:v>
                </c:pt>
                <c:pt idx="10717">
                  <c:v>211.91015625</c:v>
                </c:pt>
                <c:pt idx="10718">
                  <c:v>211.96875</c:v>
                </c:pt>
                <c:pt idx="10719">
                  <c:v>211.96875</c:v>
                </c:pt>
                <c:pt idx="10720">
                  <c:v>211.9140625</c:v>
                </c:pt>
                <c:pt idx="10721">
                  <c:v>211.9453125</c:v>
                </c:pt>
                <c:pt idx="10722">
                  <c:v>211.9453125</c:v>
                </c:pt>
                <c:pt idx="10723">
                  <c:v>211.9453125</c:v>
                </c:pt>
                <c:pt idx="10724">
                  <c:v>211.9453125</c:v>
                </c:pt>
                <c:pt idx="10725">
                  <c:v>211.9140625</c:v>
                </c:pt>
                <c:pt idx="10726">
                  <c:v>211.9453125</c:v>
                </c:pt>
                <c:pt idx="10727">
                  <c:v>211.98046875</c:v>
                </c:pt>
                <c:pt idx="10728">
                  <c:v>211.91796875</c:v>
                </c:pt>
                <c:pt idx="10729">
                  <c:v>211.94921875</c:v>
                </c:pt>
                <c:pt idx="10730">
                  <c:v>211.98828125</c:v>
                </c:pt>
                <c:pt idx="10731">
                  <c:v>211.94921875</c:v>
                </c:pt>
                <c:pt idx="10732">
                  <c:v>211.94921875</c:v>
                </c:pt>
                <c:pt idx="10733">
                  <c:v>211.91796875</c:v>
                </c:pt>
                <c:pt idx="10734">
                  <c:v>211.94921875</c:v>
                </c:pt>
                <c:pt idx="10735">
                  <c:v>211.98828125</c:v>
                </c:pt>
                <c:pt idx="10736">
                  <c:v>211.94921875</c:v>
                </c:pt>
                <c:pt idx="10737">
                  <c:v>211.94921875</c:v>
                </c:pt>
                <c:pt idx="10738">
                  <c:v>211.9921875</c:v>
                </c:pt>
                <c:pt idx="10739">
                  <c:v>211.9921875</c:v>
                </c:pt>
                <c:pt idx="10740">
                  <c:v>211.94921875</c:v>
                </c:pt>
                <c:pt idx="10741">
                  <c:v>211.9453125</c:v>
                </c:pt>
                <c:pt idx="10742">
                  <c:v>211.9765625</c:v>
                </c:pt>
                <c:pt idx="10743">
                  <c:v>211.9765625</c:v>
                </c:pt>
                <c:pt idx="10744">
                  <c:v>211.9765625</c:v>
                </c:pt>
                <c:pt idx="10745">
                  <c:v>211.94921875</c:v>
                </c:pt>
                <c:pt idx="10746">
                  <c:v>211.98046875</c:v>
                </c:pt>
                <c:pt idx="10747">
                  <c:v>211.98046875</c:v>
                </c:pt>
                <c:pt idx="10748">
                  <c:v>211.98828125</c:v>
                </c:pt>
                <c:pt idx="10749">
                  <c:v>211.9453125</c:v>
                </c:pt>
                <c:pt idx="10750">
                  <c:v>211.9140625</c:v>
                </c:pt>
                <c:pt idx="10751">
                  <c:v>211.9453125</c:v>
                </c:pt>
                <c:pt idx="10752">
                  <c:v>211.9453125</c:v>
                </c:pt>
                <c:pt idx="10753">
                  <c:v>211.91796875</c:v>
                </c:pt>
                <c:pt idx="10754">
                  <c:v>211.94921875</c:v>
                </c:pt>
                <c:pt idx="10755">
                  <c:v>211.98828125</c:v>
                </c:pt>
                <c:pt idx="10756">
                  <c:v>211.94140625</c:v>
                </c:pt>
                <c:pt idx="10757">
                  <c:v>211.94140625</c:v>
                </c:pt>
                <c:pt idx="10758">
                  <c:v>211.94140625</c:v>
                </c:pt>
                <c:pt idx="10759">
                  <c:v>211.98046875</c:v>
                </c:pt>
                <c:pt idx="10760">
                  <c:v>212.01171875</c:v>
                </c:pt>
                <c:pt idx="10761">
                  <c:v>211.96875</c:v>
                </c:pt>
                <c:pt idx="10762">
                  <c:v>211.97265625</c:v>
                </c:pt>
                <c:pt idx="10763">
                  <c:v>211.97265625</c:v>
                </c:pt>
                <c:pt idx="10764">
                  <c:v>211.9453125</c:v>
                </c:pt>
                <c:pt idx="10765">
                  <c:v>211.9453125</c:v>
                </c:pt>
                <c:pt idx="10766">
                  <c:v>211.9453125</c:v>
                </c:pt>
                <c:pt idx="10767">
                  <c:v>211.9140625</c:v>
                </c:pt>
                <c:pt idx="10768">
                  <c:v>211.94140625</c:v>
                </c:pt>
                <c:pt idx="10769">
                  <c:v>213.4765625</c:v>
                </c:pt>
                <c:pt idx="10770">
                  <c:v>211.98046875</c:v>
                </c:pt>
                <c:pt idx="10771">
                  <c:v>211.9765625</c:v>
                </c:pt>
                <c:pt idx="10772">
                  <c:v>212.05078125</c:v>
                </c:pt>
                <c:pt idx="10773">
                  <c:v>211.98046875</c:v>
                </c:pt>
                <c:pt idx="10774">
                  <c:v>211.9765625</c:v>
                </c:pt>
                <c:pt idx="10775">
                  <c:v>211.9765625</c:v>
                </c:pt>
                <c:pt idx="10776">
                  <c:v>212.0234375</c:v>
                </c:pt>
                <c:pt idx="10777">
                  <c:v>211.9765625</c:v>
                </c:pt>
                <c:pt idx="10778">
                  <c:v>211.9453125</c:v>
                </c:pt>
                <c:pt idx="10779">
                  <c:v>211.984375</c:v>
                </c:pt>
                <c:pt idx="10780">
                  <c:v>211.98828125</c:v>
                </c:pt>
                <c:pt idx="10781">
                  <c:v>211.9453125</c:v>
                </c:pt>
                <c:pt idx="10782">
                  <c:v>211.98828125</c:v>
                </c:pt>
                <c:pt idx="10783">
                  <c:v>211.9453125</c:v>
                </c:pt>
                <c:pt idx="10784">
                  <c:v>211.9453125</c:v>
                </c:pt>
                <c:pt idx="10785">
                  <c:v>211.98828125</c:v>
                </c:pt>
                <c:pt idx="10786">
                  <c:v>211.98828125</c:v>
                </c:pt>
                <c:pt idx="10787">
                  <c:v>211.98828125</c:v>
                </c:pt>
                <c:pt idx="10788">
                  <c:v>211.99609375</c:v>
                </c:pt>
                <c:pt idx="10789">
                  <c:v>211.953125</c:v>
                </c:pt>
                <c:pt idx="10790">
                  <c:v>211.98828125</c:v>
                </c:pt>
                <c:pt idx="10791">
                  <c:v>211.94921875</c:v>
                </c:pt>
                <c:pt idx="10792">
                  <c:v>211.9765625</c:v>
                </c:pt>
                <c:pt idx="10793">
                  <c:v>211.97265625</c:v>
                </c:pt>
                <c:pt idx="10794">
                  <c:v>211.94140625</c:v>
                </c:pt>
                <c:pt idx="10795">
                  <c:v>211.9140625</c:v>
                </c:pt>
                <c:pt idx="10796">
                  <c:v>211.9453125</c:v>
                </c:pt>
                <c:pt idx="10797">
                  <c:v>211.9453125</c:v>
                </c:pt>
                <c:pt idx="10798">
                  <c:v>212.015625</c:v>
                </c:pt>
                <c:pt idx="10799">
                  <c:v>212.015625</c:v>
                </c:pt>
                <c:pt idx="10800">
                  <c:v>211.9140625</c:v>
                </c:pt>
                <c:pt idx="10801">
                  <c:v>211.9453125</c:v>
                </c:pt>
                <c:pt idx="10802">
                  <c:v>211.97265625</c:v>
                </c:pt>
                <c:pt idx="10803">
                  <c:v>212.0078125</c:v>
                </c:pt>
                <c:pt idx="10804">
                  <c:v>211.94140625</c:v>
                </c:pt>
                <c:pt idx="10805">
                  <c:v>211.94140625</c:v>
                </c:pt>
                <c:pt idx="10806">
                  <c:v>211.91015625</c:v>
                </c:pt>
                <c:pt idx="10807">
                  <c:v>211.94140625</c:v>
                </c:pt>
                <c:pt idx="10808">
                  <c:v>211.94140625</c:v>
                </c:pt>
                <c:pt idx="10809">
                  <c:v>211.9140625</c:v>
                </c:pt>
                <c:pt idx="10810">
                  <c:v>211.94140625</c:v>
                </c:pt>
                <c:pt idx="10811">
                  <c:v>211.94140625</c:v>
                </c:pt>
                <c:pt idx="10812">
                  <c:v>211.97265625</c:v>
                </c:pt>
                <c:pt idx="10813">
                  <c:v>212.01171875</c:v>
                </c:pt>
                <c:pt idx="10814">
                  <c:v>211.9453125</c:v>
                </c:pt>
                <c:pt idx="10815">
                  <c:v>211.97265625</c:v>
                </c:pt>
                <c:pt idx="10816">
                  <c:v>212.06640625</c:v>
                </c:pt>
                <c:pt idx="10817">
                  <c:v>211.91015625</c:v>
                </c:pt>
                <c:pt idx="10818">
                  <c:v>211.9375</c:v>
                </c:pt>
                <c:pt idx="10819">
                  <c:v>212.0078125</c:v>
                </c:pt>
                <c:pt idx="10820">
                  <c:v>211.9375</c:v>
                </c:pt>
                <c:pt idx="10821">
                  <c:v>211.96875</c:v>
                </c:pt>
                <c:pt idx="10822">
                  <c:v>212.01171875</c:v>
                </c:pt>
                <c:pt idx="10823">
                  <c:v>211.94140625</c:v>
                </c:pt>
                <c:pt idx="10824">
                  <c:v>211.97265625</c:v>
                </c:pt>
                <c:pt idx="10825">
                  <c:v>212.01171875</c:v>
                </c:pt>
                <c:pt idx="10826">
                  <c:v>211.9453125</c:v>
                </c:pt>
                <c:pt idx="10827">
                  <c:v>211.9453125</c:v>
                </c:pt>
                <c:pt idx="10828">
                  <c:v>211.984375</c:v>
                </c:pt>
                <c:pt idx="10829">
                  <c:v>211.96484375</c:v>
                </c:pt>
                <c:pt idx="10830">
                  <c:v>211.96484375</c:v>
                </c:pt>
                <c:pt idx="10831">
                  <c:v>211.96484375</c:v>
                </c:pt>
                <c:pt idx="10832">
                  <c:v>211.9375</c:v>
                </c:pt>
                <c:pt idx="10833">
                  <c:v>211.9140625</c:v>
                </c:pt>
                <c:pt idx="10834">
                  <c:v>211.94140625</c:v>
                </c:pt>
                <c:pt idx="10835">
                  <c:v>211.94140625</c:v>
                </c:pt>
                <c:pt idx="10836">
                  <c:v>212.01171875</c:v>
                </c:pt>
                <c:pt idx="10837">
                  <c:v>211.97265625</c:v>
                </c:pt>
                <c:pt idx="10838">
                  <c:v>211.9140625</c:v>
                </c:pt>
                <c:pt idx="10839">
                  <c:v>211.94140625</c:v>
                </c:pt>
                <c:pt idx="10840">
                  <c:v>211.94140625</c:v>
                </c:pt>
                <c:pt idx="10841">
                  <c:v>211.94140625</c:v>
                </c:pt>
                <c:pt idx="10842">
                  <c:v>211.94140625</c:v>
                </c:pt>
                <c:pt idx="10843">
                  <c:v>211.9140625</c:v>
                </c:pt>
                <c:pt idx="10844">
                  <c:v>211.9453125</c:v>
                </c:pt>
                <c:pt idx="10845">
                  <c:v>211.9453125</c:v>
                </c:pt>
                <c:pt idx="10846">
                  <c:v>211.9140625</c:v>
                </c:pt>
                <c:pt idx="10847">
                  <c:v>211.984375</c:v>
                </c:pt>
                <c:pt idx="10848">
                  <c:v>211.94140625</c:v>
                </c:pt>
                <c:pt idx="10849">
                  <c:v>211.91015625</c:v>
                </c:pt>
                <c:pt idx="10850">
                  <c:v>212.01171875</c:v>
                </c:pt>
                <c:pt idx="10851">
                  <c:v>212.01171875</c:v>
                </c:pt>
                <c:pt idx="10852">
                  <c:v>211.97265625</c:v>
                </c:pt>
                <c:pt idx="10853">
                  <c:v>212.00390625</c:v>
                </c:pt>
                <c:pt idx="10854">
                  <c:v>211.9453125</c:v>
                </c:pt>
                <c:pt idx="10855">
                  <c:v>211.98828125</c:v>
                </c:pt>
                <c:pt idx="10856">
                  <c:v>211.99609375</c:v>
                </c:pt>
                <c:pt idx="10857">
                  <c:v>211.94921875</c:v>
                </c:pt>
                <c:pt idx="10858">
                  <c:v>211.94921875</c:v>
                </c:pt>
                <c:pt idx="10859">
                  <c:v>211.9609375</c:v>
                </c:pt>
                <c:pt idx="10860">
                  <c:v>211.94921875</c:v>
                </c:pt>
                <c:pt idx="10861">
                  <c:v>211.94921875</c:v>
                </c:pt>
                <c:pt idx="10862">
                  <c:v>211.91796875</c:v>
                </c:pt>
                <c:pt idx="10863">
                  <c:v>211.9453125</c:v>
                </c:pt>
                <c:pt idx="10864">
                  <c:v>211.984375</c:v>
                </c:pt>
                <c:pt idx="10865">
                  <c:v>211.9140625</c:v>
                </c:pt>
                <c:pt idx="10866">
                  <c:v>211.9765625</c:v>
                </c:pt>
                <c:pt idx="10867">
                  <c:v>211.9765625</c:v>
                </c:pt>
                <c:pt idx="10868">
                  <c:v>211.9453125</c:v>
                </c:pt>
                <c:pt idx="10869">
                  <c:v>211.984375</c:v>
                </c:pt>
                <c:pt idx="10870">
                  <c:v>211.9375</c:v>
                </c:pt>
                <c:pt idx="10871">
                  <c:v>211.96875</c:v>
                </c:pt>
                <c:pt idx="10872">
                  <c:v>211.9375</c:v>
                </c:pt>
                <c:pt idx="10873">
                  <c:v>211.94140625</c:v>
                </c:pt>
                <c:pt idx="10874">
                  <c:v>212.0078125</c:v>
                </c:pt>
                <c:pt idx="10875">
                  <c:v>211.93359375</c:v>
                </c:pt>
                <c:pt idx="10876">
                  <c:v>211.99609375</c:v>
                </c:pt>
                <c:pt idx="10877">
                  <c:v>211.99609375</c:v>
                </c:pt>
                <c:pt idx="10878">
                  <c:v>211.93359375</c:v>
                </c:pt>
                <c:pt idx="10879">
                  <c:v>211.9609375</c:v>
                </c:pt>
                <c:pt idx="10880">
                  <c:v>211.9375</c:v>
                </c:pt>
                <c:pt idx="10881">
                  <c:v>211.90625</c:v>
                </c:pt>
                <c:pt idx="10882">
                  <c:v>211.90625</c:v>
                </c:pt>
                <c:pt idx="10883">
                  <c:v>211.98828125</c:v>
                </c:pt>
                <c:pt idx="10884">
                  <c:v>211.984375</c:v>
                </c:pt>
                <c:pt idx="10885">
                  <c:v>211.984375</c:v>
                </c:pt>
                <c:pt idx="10886">
                  <c:v>211.94140625</c:v>
                </c:pt>
                <c:pt idx="10887">
                  <c:v>211.94140625</c:v>
                </c:pt>
                <c:pt idx="10888">
                  <c:v>211.94140625</c:v>
                </c:pt>
                <c:pt idx="10889">
                  <c:v>211.9375</c:v>
                </c:pt>
                <c:pt idx="10890">
                  <c:v>212.01171875</c:v>
                </c:pt>
                <c:pt idx="10891">
                  <c:v>211.96875</c:v>
                </c:pt>
                <c:pt idx="10892">
                  <c:v>211.98046875</c:v>
                </c:pt>
                <c:pt idx="10893">
                  <c:v>211.94140625</c:v>
                </c:pt>
                <c:pt idx="10894">
                  <c:v>211.91015625</c:v>
                </c:pt>
                <c:pt idx="10895">
                  <c:v>211.9765625</c:v>
                </c:pt>
                <c:pt idx="10896">
                  <c:v>211.96875</c:v>
                </c:pt>
                <c:pt idx="10897">
                  <c:v>212.0078125</c:v>
                </c:pt>
                <c:pt idx="10898">
                  <c:v>211.97265625</c:v>
                </c:pt>
                <c:pt idx="10899">
                  <c:v>211.96484375</c:v>
                </c:pt>
                <c:pt idx="10900">
                  <c:v>212.02734375</c:v>
                </c:pt>
                <c:pt idx="10901">
                  <c:v>211.98046875</c:v>
                </c:pt>
                <c:pt idx="10902">
                  <c:v>211.94921875</c:v>
                </c:pt>
                <c:pt idx="10903">
                  <c:v>211.94921875</c:v>
                </c:pt>
                <c:pt idx="10904">
                  <c:v>211.98828125</c:v>
                </c:pt>
                <c:pt idx="10905">
                  <c:v>211.94921875</c:v>
                </c:pt>
                <c:pt idx="10906">
                  <c:v>211.984375</c:v>
                </c:pt>
                <c:pt idx="10907">
                  <c:v>211.953125</c:v>
                </c:pt>
                <c:pt idx="10908">
                  <c:v>211.95703125</c:v>
                </c:pt>
                <c:pt idx="10909">
                  <c:v>211.95703125</c:v>
                </c:pt>
                <c:pt idx="10910">
                  <c:v>211.92578125</c:v>
                </c:pt>
                <c:pt idx="10911">
                  <c:v>211.953125</c:v>
                </c:pt>
                <c:pt idx="10912">
                  <c:v>211.99609375</c:v>
                </c:pt>
                <c:pt idx="10913">
                  <c:v>211.94921875</c:v>
                </c:pt>
                <c:pt idx="10914">
                  <c:v>211.94921875</c:v>
                </c:pt>
                <c:pt idx="10915">
                  <c:v>211.9140625</c:v>
                </c:pt>
                <c:pt idx="10916">
                  <c:v>211.9453125</c:v>
                </c:pt>
                <c:pt idx="10917">
                  <c:v>211.9453125</c:v>
                </c:pt>
                <c:pt idx="10918">
                  <c:v>211.9453125</c:v>
                </c:pt>
                <c:pt idx="10919">
                  <c:v>211.9453125</c:v>
                </c:pt>
                <c:pt idx="10920">
                  <c:v>211.984375</c:v>
                </c:pt>
                <c:pt idx="10921">
                  <c:v>211.9453125</c:v>
                </c:pt>
                <c:pt idx="10922">
                  <c:v>211.9453125</c:v>
                </c:pt>
                <c:pt idx="10923">
                  <c:v>211.94921875</c:v>
                </c:pt>
                <c:pt idx="10924">
                  <c:v>211.94921875</c:v>
                </c:pt>
                <c:pt idx="10925">
                  <c:v>211.984375</c:v>
                </c:pt>
                <c:pt idx="10926">
                  <c:v>211.9453125</c:v>
                </c:pt>
                <c:pt idx="10927">
                  <c:v>211.9453125</c:v>
                </c:pt>
                <c:pt idx="10928">
                  <c:v>211.9453125</c:v>
                </c:pt>
                <c:pt idx="10929">
                  <c:v>211.9921875</c:v>
                </c:pt>
                <c:pt idx="10930">
                  <c:v>211.99609375</c:v>
                </c:pt>
                <c:pt idx="10931">
                  <c:v>211.94921875</c:v>
                </c:pt>
                <c:pt idx="10932">
                  <c:v>211.94921875</c:v>
                </c:pt>
                <c:pt idx="10933">
                  <c:v>211.953125</c:v>
                </c:pt>
                <c:pt idx="10934">
                  <c:v>211.953125</c:v>
                </c:pt>
                <c:pt idx="10935">
                  <c:v>211.953125</c:v>
                </c:pt>
                <c:pt idx="10936">
                  <c:v>211.9921875</c:v>
                </c:pt>
                <c:pt idx="10937">
                  <c:v>211.953125</c:v>
                </c:pt>
                <c:pt idx="10938">
                  <c:v>211.9453125</c:v>
                </c:pt>
                <c:pt idx="10939">
                  <c:v>211.9453125</c:v>
                </c:pt>
                <c:pt idx="10940">
                  <c:v>211.9765625</c:v>
                </c:pt>
                <c:pt idx="10941">
                  <c:v>211.9765625</c:v>
                </c:pt>
                <c:pt idx="10942">
                  <c:v>211.9453125</c:v>
                </c:pt>
                <c:pt idx="10943">
                  <c:v>211.9921875</c:v>
                </c:pt>
                <c:pt idx="10944">
                  <c:v>211.94921875</c:v>
                </c:pt>
                <c:pt idx="10945">
                  <c:v>211.94921875</c:v>
                </c:pt>
                <c:pt idx="10946">
                  <c:v>211.94921875</c:v>
                </c:pt>
                <c:pt idx="10947">
                  <c:v>211.94921875</c:v>
                </c:pt>
                <c:pt idx="10948">
                  <c:v>211.94921875</c:v>
                </c:pt>
                <c:pt idx="10949">
                  <c:v>211.9921875</c:v>
                </c:pt>
                <c:pt idx="10950">
                  <c:v>212.0234375</c:v>
                </c:pt>
                <c:pt idx="10951">
                  <c:v>211.98046875</c:v>
                </c:pt>
                <c:pt idx="10952">
                  <c:v>211.91796875</c:v>
                </c:pt>
                <c:pt idx="10953">
                  <c:v>211.9921875</c:v>
                </c:pt>
                <c:pt idx="10954">
                  <c:v>211.98046875</c:v>
                </c:pt>
                <c:pt idx="10955">
                  <c:v>211.94921875</c:v>
                </c:pt>
                <c:pt idx="10956">
                  <c:v>211.984375</c:v>
                </c:pt>
                <c:pt idx="10957">
                  <c:v>211.94921875</c:v>
                </c:pt>
                <c:pt idx="10958">
                  <c:v>211.91796875</c:v>
                </c:pt>
                <c:pt idx="10959">
                  <c:v>211.9453125</c:v>
                </c:pt>
                <c:pt idx="10960">
                  <c:v>211.9453125</c:v>
                </c:pt>
                <c:pt idx="10961">
                  <c:v>211.91796875</c:v>
                </c:pt>
                <c:pt idx="10962">
                  <c:v>211.94140625</c:v>
                </c:pt>
                <c:pt idx="10963">
                  <c:v>211.94140625</c:v>
                </c:pt>
                <c:pt idx="10964">
                  <c:v>211.94140625</c:v>
                </c:pt>
                <c:pt idx="10965">
                  <c:v>211.96875</c:v>
                </c:pt>
                <c:pt idx="10966">
                  <c:v>211.98046875</c:v>
                </c:pt>
                <c:pt idx="10967">
                  <c:v>211.94140625</c:v>
                </c:pt>
                <c:pt idx="10968">
                  <c:v>212.01953125</c:v>
                </c:pt>
                <c:pt idx="10969">
                  <c:v>211.9765625</c:v>
                </c:pt>
                <c:pt idx="10970">
                  <c:v>211.953125</c:v>
                </c:pt>
                <c:pt idx="10971">
                  <c:v>211.953125</c:v>
                </c:pt>
                <c:pt idx="10972">
                  <c:v>211.98046875</c:v>
                </c:pt>
                <c:pt idx="10973">
                  <c:v>211.98046875</c:v>
                </c:pt>
                <c:pt idx="10974">
                  <c:v>211.98828125</c:v>
                </c:pt>
                <c:pt idx="10975">
                  <c:v>211.9453125</c:v>
                </c:pt>
                <c:pt idx="10976">
                  <c:v>211.98828125</c:v>
                </c:pt>
                <c:pt idx="10977">
                  <c:v>211.9140625</c:v>
                </c:pt>
                <c:pt idx="10978">
                  <c:v>211.94140625</c:v>
                </c:pt>
                <c:pt idx="10979">
                  <c:v>211.94140625</c:v>
                </c:pt>
                <c:pt idx="10980">
                  <c:v>213.38671875</c:v>
                </c:pt>
                <c:pt idx="10981">
                  <c:v>211.984375</c:v>
                </c:pt>
                <c:pt idx="10982">
                  <c:v>211.921875</c:v>
                </c:pt>
                <c:pt idx="10983">
                  <c:v>211.953125</c:v>
                </c:pt>
                <c:pt idx="10984">
                  <c:v>212.015625</c:v>
                </c:pt>
                <c:pt idx="10985">
                  <c:v>211.94921875</c:v>
                </c:pt>
                <c:pt idx="10986">
                  <c:v>211.984375</c:v>
                </c:pt>
                <c:pt idx="10987">
                  <c:v>211.93359375</c:v>
                </c:pt>
                <c:pt idx="10988">
                  <c:v>211.9375</c:v>
                </c:pt>
                <c:pt idx="10989">
                  <c:v>211.9765625</c:v>
                </c:pt>
                <c:pt idx="10990">
                  <c:v>211.98046875</c:v>
                </c:pt>
                <c:pt idx="10991">
                  <c:v>211.94140625</c:v>
                </c:pt>
                <c:pt idx="10992">
                  <c:v>211.94140625</c:v>
                </c:pt>
                <c:pt idx="10993">
                  <c:v>211.94140625</c:v>
                </c:pt>
                <c:pt idx="10994">
                  <c:v>211.94140625</c:v>
                </c:pt>
                <c:pt idx="10995">
                  <c:v>211.984375</c:v>
                </c:pt>
                <c:pt idx="10996">
                  <c:v>211.984375</c:v>
                </c:pt>
                <c:pt idx="10997">
                  <c:v>211.91015625</c:v>
                </c:pt>
                <c:pt idx="10998">
                  <c:v>211.984375</c:v>
                </c:pt>
                <c:pt idx="10999">
                  <c:v>211.94140625</c:v>
                </c:pt>
                <c:pt idx="11000">
                  <c:v>211.94140625</c:v>
                </c:pt>
                <c:pt idx="11001">
                  <c:v>211.94140625</c:v>
                </c:pt>
                <c:pt idx="11002">
                  <c:v>211.95703125</c:v>
                </c:pt>
                <c:pt idx="11003">
                  <c:v>211.94140625</c:v>
                </c:pt>
                <c:pt idx="11004">
                  <c:v>211.94140625</c:v>
                </c:pt>
                <c:pt idx="11005">
                  <c:v>211.94140625</c:v>
                </c:pt>
                <c:pt idx="11006">
                  <c:v>211.97265625</c:v>
                </c:pt>
                <c:pt idx="11007">
                  <c:v>211.97265625</c:v>
                </c:pt>
                <c:pt idx="11008">
                  <c:v>211.9140625</c:v>
                </c:pt>
                <c:pt idx="11009">
                  <c:v>211.98828125</c:v>
                </c:pt>
                <c:pt idx="11010">
                  <c:v>211.97265625</c:v>
                </c:pt>
                <c:pt idx="11011">
                  <c:v>211.97265625</c:v>
                </c:pt>
                <c:pt idx="11012">
                  <c:v>211.97265625</c:v>
                </c:pt>
                <c:pt idx="11013">
                  <c:v>211.97265625</c:v>
                </c:pt>
                <c:pt idx="11014">
                  <c:v>211.97265625</c:v>
                </c:pt>
                <c:pt idx="11015">
                  <c:v>211.97265625</c:v>
                </c:pt>
                <c:pt idx="11016">
                  <c:v>211.9453125</c:v>
                </c:pt>
                <c:pt idx="11017">
                  <c:v>211.9453125</c:v>
                </c:pt>
                <c:pt idx="11018">
                  <c:v>211.9140625</c:v>
                </c:pt>
                <c:pt idx="11019">
                  <c:v>211.9453125</c:v>
                </c:pt>
                <c:pt idx="11020">
                  <c:v>211.9453125</c:v>
                </c:pt>
                <c:pt idx="11021">
                  <c:v>211.9765625</c:v>
                </c:pt>
                <c:pt idx="11022">
                  <c:v>211.97265625</c:v>
                </c:pt>
                <c:pt idx="11023">
                  <c:v>211.94140625</c:v>
                </c:pt>
                <c:pt idx="11024">
                  <c:v>211.94140625</c:v>
                </c:pt>
                <c:pt idx="11025">
                  <c:v>211.94140625</c:v>
                </c:pt>
                <c:pt idx="11026">
                  <c:v>211.9140625</c:v>
                </c:pt>
                <c:pt idx="11027">
                  <c:v>211.98828125</c:v>
                </c:pt>
                <c:pt idx="11028">
                  <c:v>211.9453125</c:v>
                </c:pt>
                <c:pt idx="11029">
                  <c:v>211.921875</c:v>
                </c:pt>
                <c:pt idx="11030">
                  <c:v>211.9921875</c:v>
                </c:pt>
                <c:pt idx="11031">
                  <c:v>211.953125</c:v>
                </c:pt>
                <c:pt idx="11032">
                  <c:v>211.9921875</c:v>
                </c:pt>
                <c:pt idx="11033">
                  <c:v>211.94921875</c:v>
                </c:pt>
                <c:pt idx="11034">
                  <c:v>211.9921875</c:v>
                </c:pt>
                <c:pt idx="11035">
                  <c:v>211.9453125</c:v>
                </c:pt>
                <c:pt idx="11036">
                  <c:v>211.9453125</c:v>
                </c:pt>
                <c:pt idx="11037">
                  <c:v>211.9453125</c:v>
                </c:pt>
                <c:pt idx="11038">
                  <c:v>211.98046875</c:v>
                </c:pt>
                <c:pt idx="11039">
                  <c:v>211.98046875</c:v>
                </c:pt>
                <c:pt idx="11040">
                  <c:v>211.953125</c:v>
                </c:pt>
                <c:pt idx="11041">
                  <c:v>211.953125</c:v>
                </c:pt>
                <c:pt idx="11042">
                  <c:v>211.9921875</c:v>
                </c:pt>
                <c:pt idx="11043">
                  <c:v>211.953125</c:v>
                </c:pt>
                <c:pt idx="11044">
                  <c:v>211.99609375</c:v>
                </c:pt>
                <c:pt idx="11045">
                  <c:v>211.94921875</c:v>
                </c:pt>
                <c:pt idx="11046">
                  <c:v>211.94921875</c:v>
                </c:pt>
                <c:pt idx="11047">
                  <c:v>211.9921875</c:v>
                </c:pt>
                <c:pt idx="11048">
                  <c:v>211.94921875</c:v>
                </c:pt>
                <c:pt idx="11049">
                  <c:v>211.94921875</c:v>
                </c:pt>
                <c:pt idx="11050">
                  <c:v>211.94921875</c:v>
                </c:pt>
                <c:pt idx="11051">
                  <c:v>211.953125</c:v>
                </c:pt>
                <c:pt idx="11052">
                  <c:v>211.953125</c:v>
                </c:pt>
                <c:pt idx="11053">
                  <c:v>211.99609375</c:v>
                </c:pt>
                <c:pt idx="11054">
                  <c:v>211.953125</c:v>
                </c:pt>
                <c:pt idx="11055">
                  <c:v>211.953125</c:v>
                </c:pt>
                <c:pt idx="11056">
                  <c:v>211.9765625</c:v>
                </c:pt>
                <c:pt idx="11057">
                  <c:v>211.9765625</c:v>
                </c:pt>
                <c:pt idx="11058">
                  <c:v>211.953125</c:v>
                </c:pt>
                <c:pt idx="11059">
                  <c:v>211.953125</c:v>
                </c:pt>
                <c:pt idx="11060">
                  <c:v>211.94921875</c:v>
                </c:pt>
                <c:pt idx="11061">
                  <c:v>211.9765625</c:v>
                </c:pt>
                <c:pt idx="11062">
                  <c:v>212.01953125</c:v>
                </c:pt>
                <c:pt idx="11063">
                  <c:v>211.9765625</c:v>
                </c:pt>
                <c:pt idx="11064">
                  <c:v>211.9765625</c:v>
                </c:pt>
                <c:pt idx="11065">
                  <c:v>211.94921875</c:v>
                </c:pt>
                <c:pt idx="11066">
                  <c:v>211.94921875</c:v>
                </c:pt>
                <c:pt idx="11067">
                  <c:v>211.94921875</c:v>
                </c:pt>
                <c:pt idx="11068">
                  <c:v>211.94921875</c:v>
                </c:pt>
                <c:pt idx="11069">
                  <c:v>211.94921875</c:v>
                </c:pt>
                <c:pt idx="11070">
                  <c:v>213.52734375</c:v>
                </c:pt>
                <c:pt idx="11071">
                  <c:v>212.046875</c:v>
                </c:pt>
                <c:pt idx="11072">
                  <c:v>212.00390625</c:v>
                </c:pt>
                <c:pt idx="11073">
                  <c:v>211.9765625</c:v>
                </c:pt>
                <c:pt idx="11074">
                  <c:v>211.98828125</c:v>
                </c:pt>
                <c:pt idx="11075">
                  <c:v>211.91796875</c:v>
                </c:pt>
                <c:pt idx="11076">
                  <c:v>211.98828125</c:v>
                </c:pt>
                <c:pt idx="11077">
                  <c:v>211.94921875</c:v>
                </c:pt>
                <c:pt idx="11078">
                  <c:v>211.921875</c:v>
                </c:pt>
                <c:pt idx="11079">
                  <c:v>211.94921875</c:v>
                </c:pt>
                <c:pt idx="11080">
                  <c:v>211.9765625</c:v>
                </c:pt>
                <c:pt idx="11081">
                  <c:v>211.9453125</c:v>
                </c:pt>
                <c:pt idx="11082">
                  <c:v>211.984375</c:v>
                </c:pt>
                <c:pt idx="11083">
                  <c:v>211.9453125</c:v>
                </c:pt>
                <c:pt idx="11084">
                  <c:v>211.94921875</c:v>
                </c:pt>
                <c:pt idx="11085">
                  <c:v>212.01953125</c:v>
                </c:pt>
                <c:pt idx="11086">
                  <c:v>211.98046875</c:v>
                </c:pt>
                <c:pt idx="11087">
                  <c:v>211.98046875</c:v>
                </c:pt>
                <c:pt idx="11088">
                  <c:v>211.98046875</c:v>
                </c:pt>
                <c:pt idx="11089">
                  <c:v>211.98046875</c:v>
                </c:pt>
                <c:pt idx="11090">
                  <c:v>211.953125</c:v>
                </c:pt>
                <c:pt idx="11091">
                  <c:v>211.953125</c:v>
                </c:pt>
                <c:pt idx="11092">
                  <c:v>211.953125</c:v>
                </c:pt>
                <c:pt idx="11093">
                  <c:v>211.99609375</c:v>
                </c:pt>
                <c:pt idx="11094">
                  <c:v>212.109375</c:v>
                </c:pt>
                <c:pt idx="11095">
                  <c:v>212.12109375</c:v>
                </c:pt>
                <c:pt idx="11096">
                  <c:v>212.08203125</c:v>
                </c:pt>
                <c:pt idx="11097">
                  <c:v>211.91796875</c:v>
                </c:pt>
                <c:pt idx="11098">
                  <c:v>211.94921875</c:v>
                </c:pt>
                <c:pt idx="11099">
                  <c:v>211.94921875</c:v>
                </c:pt>
                <c:pt idx="11100">
                  <c:v>211.921875</c:v>
                </c:pt>
                <c:pt idx="11101">
                  <c:v>211.94921875</c:v>
                </c:pt>
                <c:pt idx="11102">
                  <c:v>212.015625</c:v>
                </c:pt>
                <c:pt idx="11103">
                  <c:v>211.98046875</c:v>
                </c:pt>
                <c:pt idx="11104">
                  <c:v>211.94921875</c:v>
                </c:pt>
                <c:pt idx="11105">
                  <c:v>211.921875</c:v>
                </c:pt>
                <c:pt idx="11106">
                  <c:v>211.9921875</c:v>
                </c:pt>
                <c:pt idx="11107">
                  <c:v>211.953125</c:v>
                </c:pt>
                <c:pt idx="11108">
                  <c:v>211.921875</c:v>
                </c:pt>
                <c:pt idx="11109">
                  <c:v>211.9921875</c:v>
                </c:pt>
                <c:pt idx="11110">
                  <c:v>211.98828125</c:v>
                </c:pt>
                <c:pt idx="11111">
                  <c:v>211.94921875</c:v>
                </c:pt>
                <c:pt idx="11112">
                  <c:v>211.94921875</c:v>
                </c:pt>
                <c:pt idx="11113">
                  <c:v>211.98828125</c:v>
                </c:pt>
                <c:pt idx="11114">
                  <c:v>211.9453125</c:v>
                </c:pt>
                <c:pt idx="11115">
                  <c:v>211.9453125</c:v>
                </c:pt>
                <c:pt idx="11116">
                  <c:v>211.96875</c:v>
                </c:pt>
                <c:pt idx="11117">
                  <c:v>211.96875</c:v>
                </c:pt>
                <c:pt idx="11118">
                  <c:v>211.9375</c:v>
                </c:pt>
                <c:pt idx="11119">
                  <c:v>211.94140625</c:v>
                </c:pt>
                <c:pt idx="11120">
                  <c:v>211.984375</c:v>
                </c:pt>
                <c:pt idx="11121">
                  <c:v>211.94921875</c:v>
                </c:pt>
                <c:pt idx="11122">
                  <c:v>211.94921875</c:v>
                </c:pt>
                <c:pt idx="11123">
                  <c:v>211.91796875</c:v>
                </c:pt>
                <c:pt idx="11124">
                  <c:v>211.9453125</c:v>
                </c:pt>
                <c:pt idx="11125">
                  <c:v>211.9453125</c:v>
                </c:pt>
                <c:pt idx="11126">
                  <c:v>211.9140625</c:v>
                </c:pt>
                <c:pt idx="11127">
                  <c:v>211.9453125</c:v>
                </c:pt>
                <c:pt idx="11128">
                  <c:v>211.9453125</c:v>
                </c:pt>
                <c:pt idx="11129">
                  <c:v>211.91796875</c:v>
                </c:pt>
                <c:pt idx="11130">
                  <c:v>211.9453125</c:v>
                </c:pt>
                <c:pt idx="11131">
                  <c:v>211.9453125</c:v>
                </c:pt>
                <c:pt idx="11132">
                  <c:v>211.984375</c:v>
                </c:pt>
                <c:pt idx="11133">
                  <c:v>211.9453125</c:v>
                </c:pt>
                <c:pt idx="11134">
                  <c:v>211.98828125</c:v>
                </c:pt>
                <c:pt idx="11135">
                  <c:v>211.94921875</c:v>
                </c:pt>
                <c:pt idx="11136">
                  <c:v>211.94921875</c:v>
                </c:pt>
                <c:pt idx="11137">
                  <c:v>211.94921875</c:v>
                </c:pt>
                <c:pt idx="11138">
                  <c:v>211.9921875</c:v>
                </c:pt>
                <c:pt idx="11139">
                  <c:v>211.91796875</c:v>
                </c:pt>
                <c:pt idx="11140">
                  <c:v>211.94921875</c:v>
                </c:pt>
                <c:pt idx="11141">
                  <c:v>211.9921875</c:v>
                </c:pt>
                <c:pt idx="11142">
                  <c:v>211.91796875</c:v>
                </c:pt>
                <c:pt idx="11143">
                  <c:v>211.9453125</c:v>
                </c:pt>
                <c:pt idx="11144">
                  <c:v>211.98828125</c:v>
                </c:pt>
                <c:pt idx="11145">
                  <c:v>211.95703125</c:v>
                </c:pt>
                <c:pt idx="11146">
                  <c:v>211.94140625</c:v>
                </c:pt>
                <c:pt idx="11147">
                  <c:v>211.94140625</c:v>
                </c:pt>
                <c:pt idx="11148">
                  <c:v>211.9140625</c:v>
                </c:pt>
                <c:pt idx="11149">
                  <c:v>211.98828125</c:v>
                </c:pt>
                <c:pt idx="11150">
                  <c:v>211.9453125</c:v>
                </c:pt>
                <c:pt idx="11151">
                  <c:v>211.9453125</c:v>
                </c:pt>
                <c:pt idx="11152">
                  <c:v>211.94921875</c:v>
                </c:pt>
                <c:pt idx="11153">
                  <c:v>211.94921875</c:v>
                </c:pt>
                <c:pt idx="11154">
                  <c:v>211.94921875</c:v>
                </c:pt>
                <c:pt idx="11155">
                  <c:v>211.91796875</c:v>
                </c:pt>
                <c:pt idx="11156">
                  <c:v>211.91796875</c:v>
                </c:pt>
                <c:pt idx="11157">
                  <c:v>211.9453125</c:v>
                </c:pt>
                <c:pt idx="11158">
                  <c:v>211.9453125</c:v>
                </c:pt>
                <c:pt idx="11159">
                  <c:v>211.9609375</c:v>
                </c:pt>
                <c:pt idx="11160">
                  <c:v>211.94921875</c:v>
                </c:pt>
                <c:pt idx="11161">
                  <c:v>211.94921875</c:v>
                </c:pt>
                <c:pt idx="11162">
                  <c:v>211.953125</c:v>
                </c:pt>
                <c:pt idx="11163">
                  <c:v>211.953125</c:v>
                </c:pt>
                <c:pt idx="11164">
                  <c:v>211.99609375</c:v>
                </c:pt>
                <c:pt idx="11165">
                  <c:v>211.91796875</c:v>
                </c:pt>
                <c:pt idx="11166">
                  <c:v>211.94921875</c:v>
                </c:pt>
                <c:pt idx="11167">
                  <c:v>211.98828125</c:v>
                </c:pt>
                <c:pt idx="11168">
                  <c:v>211.984375</c:v>
                </c:pt>
                <c:pt idx="11169">
                  <c:v>211.9453125</c:v>
                </c:pt>
                <c:pt idx="11170">
                  <c:v>211.9140625</c:v>
                </c:pt>
                <c:pt idx="11171">
                  <c:v>211.9453125</c:v>
                </c:pt>
                <c:pt idx="11172">
                  <c:v>211.9453125</c:v>
                </c:pt>
                <c:pt idx="11173">
                  <c:v>211.9921875</c:v>
                </c:pt>
                <c:pt idx="11174">
                  <c:v>211.99609375</c:v>
                </c:pt>
                <c:pt idx="11175">
                  <c:v>211.94921875</c:v>
                </c:pt>
                <c:pt idx="11176">
                  <c:v>211.9453125</c:v>
                </c:pt>
                <c:pt idx="11177">
                  <c:v>211.9453125</c:v>
                </c:pt>
                <c:pt idx="11178">
                  <c:v>211.9453125</c:v>
                </c:pt>
                <c:pt idx="11179">
                  <c:v>211.9453125</c:v>
                </c:pt>
                <c:pt idx="11180">
                  <c:v>211.984375</c:v>
                </c:pt>
                <c:pt idx="11181">
                  <c:v>211.94921875</c:v>
                </c:pt>
                <c:pt idx="11182">
                  <c:v>211.94921875</c:v>
                </c:pt>
                <c:pt idx="11183">
                  <c:v>211.91796875</c:v>
                </c:pt>
                <c:pt idx="11184">
                  <c:v>211.94921875</c:v>
                </c:pt>
                <c:pt idx="11185">
                  <c:v>211.99609375</c:v>
                </c:pt>
                <c:pt idx="11186">
                  <c:v>211.94921875</c:v>
                </c:pt>
                <c:pt idx="11187">
                  <c:v>211.9765625</c:v>
                </c:pt>
                <c:pt idx="11188">
                  <c:v>211.9453125</c:v>
                </c:pt>
                <c:pt idx="11189">
                  <c:v>211.9140625</c:v>
                </c:pt>
                <c:pt idx="11190">
                  <c:v>211.97265625</c:v>
                </c:pt>
                <c:pt idx="11191">
                  <c:v>212.01171875</c:v>
                </c:pt>
                <c:pt idx="11192">
                  <c:v>211.9765625</c:v>
                </c:pt>
                <c:pt idx="11193">
                  <c:v>212.0078125</c:v>
                </c:pt>
                <c:pt idx="11194">
                  <c:v>211.9765625</c:v>
                </c:pt>
                <c:pt idx="11195">
                  <c:v>211.9765625</c:v>
                </c:pt>
                <c:pt idx="11196">
                  <c:v>212.0078125</c:v>
                </c:pt>
                <c:pt idx="11197">
                  <c:v>211.9765625</c:v>
                </c:pt>
                <c:pt idx="11198">
                  <c:v>211.9453125</c:v>
                </c:pt>
                <c:pt idx="11199">
                  <c:v>211.9453125</c:v>
                </c:pt>
                <c:pt idx="11200">
                  <c:v>211.9453125</c:v>
                </c:pt>
                <c:pt idx="11201">
                  <c:v>211.9453125</c:v>
                </c:pt>
                <c:pt idx="11202">
                  <c:v>211.91796875</c:v>
                </c:pt>
                <c:pt idx="11203">
                  <c:v>211.94921875</c:v>
                </c:pt>
                <c:pt idx="11204">
                  <c:v>211.94921875</c:v>
                </c:pt>
                <c:pt idx="11205">
                  <c:v>211.9921875</c:v>
                </c:pt>
                <c:pt idx="11206">
                  <c:v>211.94921875</c:v>
                </c:pt>
                <c:pt idx="11207">
                  <c:v>211.94921875</c:v>
                </c:pt>
                <c:pt idx="11208">
                  <c:v>211.94921875</c:v>
                </c:pt>
                <c:pt idx="11209">
                  <c:v>211.94921875</c:v>
                </c:pt>
                <c:pt idx="11210">
                  <c:v>211.9453125</c:v>
                </c:pt>
                <c:pt idx="11211">
                  <c:v>211.96875</c:v>
                </c:pt>
                <c:pt idx="11212">
                  <c:v>211.98046875</c:v>
                </c:pt>
                <c:pt idx="11213">
                  <c:v>211.90625</c:v>
                </c:pt>
                <c:pt idx="11214">
                  <c:v>211.9375</c:v>
                </c:pt>
                <c:pt idx="11215">
                  <c:v>211.9375</c:v>
                </c:pt>
                <c:pt idx="11216">
                  <c:v>211.9140625</c:v>
                </c:pt>
                <c:pt idx="11217">
                  <c:v>211.94140625</c:v>
                </c:pt>
                <c:pt idx="11218">
                  <c:v>211.94140625</c:v>
                </c:pt>
                <c:pt idx="11219">
                  <c:v>211.9765625</c:v>
                </c:pt>
                <c:pt idx="11220">
                  <c:v>211.96484375</c:v>
                </c:pt>
                <c:pt idx="11221">
                  <c:v>213.1484375</c:v>
                </c:pt>
                <c:pt idx="11222">
                  <c:v>211.953125</c:v>
                </c:pt>
                <c:pt idx="11223">
                  <c:v>211.984375</c:v>
                </c:pt>
                <c:pt idx="11224">
                  <c:v>211.984375</c:v>
                </c:pt>
                <c:pt idx="11225">
                  <c:v>212.02734375</c:v>
                </c:pt>
                <c:pt idx="11226">
                  <c:v>211.953125</c:v>
                </c:pt>
                <c:pt idx="11227">
                  <c:v>211.953125</c:v>
                </c:pt>
                <c:pt idx="11228">
                  <c:v>211.94921875</c:v>
                </c:pt>
                <c:pt idx="11229">
                  <c:v>211.98828125</c:v>
                </c:pt>
                <c:pt idx="11230">
                  <c:v>212.01953125</c:v>
                </c:pt>
                <c:pt idx="11231">
                  <c:v>212.015625</c:v>
                </c:pt>
                <c:pt idx="11232">
                  <c:v>211.9765625</c:v>
                </c:pt>
                <c:pt idx="11233">
                  <c:v>211.98046875</c:v>
                </c:pt>
                <c:pt idx="11234">
                  <c:v>211.953125</c:v>
                </c:pt>
                <c:pt idx="11235">
                  <c:v>211.953125</c:v>
                </c:pt>
                <c:pt idx="11236">
                  <c:v>212.1171875</c:v>
                </c:pt>
                <c:pt idx="11237">
                  <c:v>211.98828125</c:v>
                </c:pt>
                <c:pt idx="11238">
                  <c:v>211.9296875</c:v>
                </c:pt>
                <c:pt idx="11239">
                  <c:v>211.95703125</c:v>
                </c:pt>
                <c:pt idx="11240">
                  <c:v>211.984375</c:v>
                </c:pt>
                <c:pt idx="11241">
                  <c:v>211.984375</c:v>
                </c:pt>
                <c:pt idx="11242">
                  <c:v>211.94921875</c:v>
                </c:pt>
                <c:pt idx="11243">
                  <c:v>211.96484375</c:v>
                </c:pt>
                <c:pt idx="11244">
                  <c:v>211.9765625</c:v>
                </c:pt>
                <c:pt idx="11245">
                  <c:v>211.9765625</c:v>
                </c:pt>
                <c:pt idx="11246">
                  <c:v>211.9453125</c:v>
                </c:pt>
                <c:pt idx="11247">
                  <c:v>211.9453125</c:v>
                </c:pt>
                <c:pt idx="11248">
                  <c:v>211.9765625</c:v>
                </c:pt>
                <c:pt idx="11249">
                  <c:v>211.9765625</c:v>
                </c:pt>
                <c:pt idx="11250">
                  <c:v>211.953125</c:v>
                </c:pt>
                <c:pt idx="11251">
                  <c:v>211.9921875</c:v>
                </c:pt>
                <c:pt idx="11252">
                  <c:v>211.953125</c:v>
                </c:pt>
                <c:pt idx="11253">
                  <c:v>211.9921875</c:v>
                </c:pt>
                <c:pt idx="11254">
                  <c:v>212.015625</c:v>
                </c:pt>
                <c:pt idx="11255">
                  <c:v>212.04296875</c:v>
                </c:pt>
                <c:pt idx="11256">
                  <c:v>211.98046875</c:v>
                </c:pt>
                <c:pt idx="11257">
                  <c:v>212.078125</c:v>
                </c:pt>
                <c:pt idx="11258">
                  <c:v>212.0859375</c:v>
                </c:pt>
                <c:pt idx="11259">
                  <c:v>211.94921875</c:v>
                </c:pt>
                <c:pt idx="11260">
                  <c:v>212.01953125</c:v>
                </c:pt>
                <c:pt idx="11261">
                  <c:v>212.0234375</c:v>
                </c:pt>
                <c:pt idx="11262">
                  <c:v>211.98828125</c:v>
                </c:pt>
                <c:pt idx="11263">
                  <c:v>211.98828125</c:v>
                </c:pt>
                <c:pt idx="11264">
                  <c:v>211.9453125</c:v>
                </c:pt>
                <c:pt idx="11265">
                  <c:v>211.9453125</c:v>
                </c:pt>
                <c:pt idx="11266">
                  <c:v>211.9140625</c:v>
                </c:pt>
                <c:pt idx="11267">
                  <c:v>211.9453125</c:v>
                </c:pt>
                <c:pt idx="11268">
                  <c:v>211.9453125</c:v>
                </c:pt>
                <c:pt idx="11269">
                  <c:v>211.94921875</c:v>
                </c:pt>
                <c:pt idx="11270">
                  <c:v>211.9765625</c:v>
                </c:pt>
                <c:pt idx="11271">
                  <c:v>211.9765625</c:v>
                </c:pt>
                <c:pt idx="11272">
                  <c:v>211.9453125</c:v>
                </c:pt>
                <c:pt idx="11273">
                  <c:v>211.9140625</c:v>
                </c:pt>
                <c:pt idx="11274">
                  <c:v>211.98828125</c:v>
                </c:pt>
                <c:pt idx="11275">
                  <c:v>211.984375</c:v>
                </c:pt>
                <c:pt idx="11276">
                  <c:v>211.9453125</c:v>
                </c:pt>
                <c:pt idx="11277">
                  <c:v>211.9765625</c:v>
                </c:pt>
                <c:pt idx="11278">
                  <c:v>211.984375</c:v>
                </c:pt>
                <c:pt idx="11279">
                  <c:v>211.94921875</c:v>
                </c:pt>
                <c:pt idx="11280">
                  <c:v>211.9765625</c:v>
                </c:pt>
                <c:pt idx="11281">
                  <c:v>211.9453125</c:v>
                </c:pt>
                <c:pt idx="11282">
                  <c:v>211.94921875</c:v>
                </c:pt>
                <c:pt idx="11283">
                  <c:v>211.9921875</c:v>
                </c:pt>
                <c:pt idx="11284">
                  <c:v>211.94921875</c:v>
                </c:pt>
                <c:pt idx="11285">
                  <c:v>211.94921875</c:v>
                </c:pt>
                <c:pt idx="11286">
                  <c:v>211.91796875</c:v>
                </c:pt>
                <c:pt idx="11287">
                  <c:v>211.94921875</c:v>
                </c:pt>
                <c:pt idx="11288">
                  <c:v>211.9765625</c:v>
                </c:pt>
                <c:pt idx="11289">
                  <c:v>212.0078125</c:v>
                </c:pt>
                <c:pt idx="11290">
                  <c:v>211.9453125</c:v>
                </c:pt>
                <c:pt idx="11291">
                  <c:v>211.9453125</c:v>
                </c:pt>
                <c:pt idx="11292">
                  <c:v>211.9453125</c:v>
                </c:pt>
                <c:pt idx="11293">
                  <c:v>211.9453125</c:v>
                </c:pt>
                <c:pt idx="11294">
                  <c:v>211.91796875</c:v>
                </c:pt>
                <c:pt idx="11295">
                  <c:v>211.94921875</c:v>
                </c:pt>
                <c:pt idx="11296">
                  <c:v>211.98828125</c:v>
                </c:pt>
                <c:pt idx="11297">
                  <c:v>211.953125</c:v>
                </c:pt>
                <c:pt idx="11298">
                  <c:v>211.98046875</c:v>
                </c:pt>
                <c:pt idx="11299">
                  <c:v>211.94921875</c:v>
                </c:pt>
                <c:pt idx="11300">
                  <c:v>211.9765625</c:v>
                </c:pt>
                <c:pt idx="11301">
                  <c:v>211.9765625</c:v>
                </c:pt>
                <c:pt idx="11302">
                  <c:v>211.91796875</c:v>
                </c:pt>
                <c:pt idx="11303">
                  <c:v>211.94921875</c:v>
                </c:pt>
                <c:pt idx="11304">
                  <c:v>211.98828125</c:v>
                </c:pt>
                <c:pt idx="11305">
                  <c:v>211.953125</c:v>
                </c:pt>
                <c:pt idx="11306">
                  <c:v>211.984375</c:v>
                </c:pt>
                <c:pt idx="11307">
                  <c:v>211.953125</c:v>
                </c:pt>
                <c:pt idx="11308">
                  <c:v>211.94921875</c:v>
                </c:pt>
                <c:pt idx="11309">
                  <c:v>211.94921875</c:v>
                </c:pt>
                <c:pt idx="11310">
                  <c:v>211.94921875</c:v>
                </c:pt>
                <c:pt idx="11311">
                  <c:v>212.01953125</c:v>
                </c:pt>
                <c:pt idx="11312">
                  <c:v>211.94921875</c:v>
                </c:pt>
                <c:pt idx="11313">
                  <c:v>211.9921875</c:v>
                </c:pt>
                <c:pt idx="11314">
                  <c:v>211.984375</c:v>
                </c:pt>
                <c:pt idx="11315">
                  <c:v>211.953125</c:v>
                </c:pt>
                <c:pt idx="11316">
                  <c:v>211.953125</c:v>
                </c:pt>
                <c:pt idx="11317">
                  <c:v>211.953125</c:v>
                </c:pt>
                <c:pt idx="11318">
                  <c:v>211.921875</c:v>
                </c:pt>
                <c:pt idx="11319">
                  <c:v>211.9921875</c:v>
                </c:pt>
                <c:pt idx="11320">
                  <c:v>211.98046875</c:v>
                </c:pt>
                <c:pt idx="11321">
                  <c:v>211.98046875</c:v>
                </c:pt>
                <c:pt idx="11322">
                  <c:v>211.94921875</c:v>
                </c:pt>
                <c:pt idx="11323">
                  <c:v>211.921875</c:v>
                </c:pt>
                <c:pt idx="11324">
                  <c:v>211.9453125</c:v>
                </c:pt>
                <c:pt idx="11325">
                  <c:v>211.984375</c:v>
                </c:pt>
                <c:pt idx="11326">
                  <c:v>211.984375</c:v>
                </c:pt>
                <c:pt idx="11327">
                  <c:v>211.9453125</c:v>
                </c:pt>
                <c:pt idx="11328">
                  <c:v>211.9453125</c:v>
                </c:pt>
                <c:pt idx="11329">
                  <c:v>211.94921875</c:v>
                </c:pt>
                <c:pt idx="11330">
                  <c:v>211.94921875</c:v>
                </c:pt>
                <c:pt idx="11331">
                  <c:v>211.9453125</c:v>
                </c:pt>
                <c:pt idx="11332">
                  <c:v>211.9453125</c:v>
                </c:pt>
                <c:pt idx="11333">
                  <c:v>211.9453125</c:v>
                </c:pt>
                <c:pt idx="11334">
                  <c:v>211.984375</c:v>
                </c:pt>
                <c:pt idx="11335">
                  <c:v>211.9453125</c:v>
                </c:pt>
                <c:pt idx="11336">
                  <c:v>211.98828125</c:v>
                </c:pt>
                <c:pt idx="11337">
                  <c:v>211.94921875</c:v>
                </c:pt>
                <c:pt idx="11338">
                  <c:v>211.921875</c:v>
                </c:pt>
                <c:pt idx="11339">
                  <c:v>211.9453125</c:v>
                </c:pt>
                <c:pt idx="11340">
                  <c:v>211.9453125</c:v>
                </c:pt>
                <c:pt idx="11341">
                  <c:v>211.9453125</c:v>
                </c:pt>
                <c:pt idx="11342">
                  <c:v>211.984375</c:v>
                </c:pt>
                <c:pt idx="11343">
                  <c:v>211.984375</c:v>
                </c:pt>
                <c:pt idx="11344">
                  <c:v>211.953125</c:v>
                </c:pt>
                <c:pt idx="11345">
                  <c:v>211.953125</c:v>
                </c:pt>
                <c:pt idx="11346">
                  <c:v>211.921875</c:v>
                </c:pt>
                <c:pt idx="11347">
                  <c:v>211.94921875</c:v>
                </c:pt>
                <c:pt idx="11348">
                  <c:v>211.94921875</c:v>
                </c:pt>
                <c:pt idx="11349">
                  <c:v>211.94921875</c:v>
                </c:pt>
                <c:pt idx="11350">
                  <c:v>211.98828125</c:v>
                </c:pt>
                <c:pt idx="11351">
                  <c:v>211.94921875</c:v>
                </c:pt>
                <c:pt idx="11352">
                  <c:v>211.9765625</c:v>
                </c:pt>
                <c:pt idx="11353">
                  <c:v>211.9765625</c:v>
                </c:pt>
                <c:pt idx="11354">
                  <c:v>211.9765625</c:v>
                </c:pt>
                <c:pt idx="11355">
                  <c:v>211.9765625</c:v>
                </c:pt>
                <c:pt idx="11356">
                  <c:v>211.94140625</c:v>
                </c:pt>
                <c:pt idx="11357">
                  <c:v>211.94140625</c:v>
                </c:pt>
                <c:pt idx="11358">
                  <c:v>211.94140625</c:v>
                </c:pt>
                <c:pt idx="11359">
                  <c:v>211.9375</c:v>
                </c:pt>
                <c:pt idx="11360">
                  <c:v>211.9765625</c:v>
                </c:pt>
                <c:pt idx="11361">
                  <c:v>211.9140625</c:v>
                </c:pt>
                <c:pt idx="11362">
                  <c:v>211.9453125</c:v>
                </c:pt>
                <c:pt idx="11363">
                  <c:v>211.9453125</c:v>
                </c:pt>
                <c:pt idx="11364">
                  <c:v>212.109375</c:v>
                </c:pt>
                <c:pt idx="11365">
                  <c:v>211.98046875</c:v>
                </c:pt>
                <c:pt idx="11366">
                  <c:v>211.98046875</c:v>
                </c:pt>
                <c:pt idx="11367">
                  <c:v>211.98046875</c:v>
                </c:pt>
                <c:pt idx="11368">
                  <c:v>211.94921875</c:v>
                </c:pt>
                <c:pt idx="11369">
                  <c:v>211.9453125</c:v>
                </c:pt>
                <c:pt idx="11370">
                  <c:v>211.9453125</c:v>
                </c:pt>
                <c:pt idx="11371">
                  <c:v>211.9140625</c:v>
                </c:pt>
                <c:pt idx="11372">
                  <c:v>211.9453125</c:v>
                </c:pt>
                <c:pt idx="11373">
                  <c:v>211.9453125</c:v>
                </c:pt>
                <c:pt idx="11374">
                  <c:v>211.98828125</c:v>
                </c:pt>
                <c:pt idx="11375">
                  <c:v>211.94140625</c:v>
                </c:pt>
                <c:pt idx="11376">
                  <c:v>211.91015625</c:v>
                </c:pt>
                <c:pt idx="11377">
                  <c:v>211.98046875</c:v>
                </c:pt>
                <c:pt idx="11378">
                  <c:v>211.94140625</c:v>
                </c:pt>
                <c:pt idx="11379">
                  <c:v>211.9453125</c:v>
                </c:pt>
                <c:pt idx="11380">
                  <c:v>211.9765625</c:v>
                </c:pt>
                <c:pt idx="11381">
                  <c:v>211.9921875</c:v>
                </c:pt>
                <c:pt idx="11382">
                  <c:v>211.984375</c:v>
                </c:pt>
                <c:pt idx="11383">
                  <c:v>211.984375</c:v>
                </c:pt>
                <c:pt idx="11384">
                  <c:v>211.98828125</c:v>
                </c:pt>
                <c:pt idx="11385">
                  <c:v>211.9765625</c:v>
                </c:pt>
                <c:pt idx="11386">
                  <c:v>212.01953125</c:v>
                </c:pt>
                <c:pt idx="11387">
                  <c:v>211.94921875</c:v>
                </c:pt>
                <c:pt idx="11388">
                  <c:v>211.9921875</c:v>
                </c:pt>
                <c:pt idx="11389">
                  <c:v>211.94921875</c:v>
                </c:pt>
                <c:pt idx="11390">
                  <c:v>211.91796875</c:v>
                </c:pt>
                <c:pt idx="11391">
                  <c:v>211.94921875</c:v>
                </c:pt>
                <c:pt idx="11392">
                  <c:v>211.94921875</c:v>
                </c:pt>
                <c:pt idx="11393">
                  <c:v>211.91796875</c:v>
                </c:pt>
                <c:pt idx="11394">
                  <c:v>211.94921875</c:v>
                </c:pt>
                <c:pt idx="11395">
                  <c:v>211.94921875</c:v>
                </c:pt>
                <c:pt idx="11396">
                  <c:v>211.94921875</c:v>
                </c:pt>
                <c:pt idx="11397">
                  <c:v>211.9765625</c:v>
                </c:pt>
                <c:pt idx="11398">
                  <c:v>211.9765625</c:v>
                </c:pt>
                <c:pt idx="11399">
                  <c:v>212.01953125</c:v>
                </c:pt>
                <c:pt idx="11400">
                  <c:v>211.9765625</c:v>
                </c:pt>
                <c:pt idx="11401">
                  <c:v>211.9765625</c:v>
                </c:pt>
                <c:pt idx="11402">
                  <c:v>211.9453125</c:v>
                </c:pt>
                <c:pt idx="11403">
                  <c:v>211.9453125</c:v>
                </c:pt>
                <c:pt idx="11404">
                  <c:v>211.98046875</c:v>
                </c:pt>
                <c:pt idx="11405">
                  <c:v>211.9375</c:v>
                </c:pt>
                <c:pt idx="11406">
                  <c:v>211.98046875</c:v>
                </c:pt>
                <c:pt idx="11407">
                  <c:v>211.94140625</c:v>
                </c:pt>
                <c:pt idx="11408">
                  <c:v>212.01171875</c:v>
                </c:pt>
                <c:pt idx="11409">
                  <c:v>211.97265625</c:v>
                </c:pt>
                <c:pt idx="11410">
                  <c:v>211.97265625</c:v>
                </c:pt>
                <c:pt idx="11411">
                  <c:v>211.96875</c:v>
                </c:pt>
                <c:pt idx="11412">
                  <c:v>211.96875</c:v>
                </c:pt>
                <c:pt idx="11413">
                  <c:v>211.96875</c:v>
                </c:pt>
                <c:pt idx="11414">
                  <c:v>211.9453125</c:v>
                </c:pt>
                <c:pt idx="11415">
                  <c:v>211.98828125</c:v>
                </c:pt>
                <c:pt idx="11416">
                  <c:v>211.9140625</c:v>
                </c:pt>
                <c:pt idx="11417">
                  <c:v>211.9453125</c:v>
                </c:pt>
                <c:pt idx="11418">
                  <c:v>211.9453125</c:v>
                </c:pt>
                <c:pt idx="11419">
                  <c:v>211.9453125</c:v>
                </c:pt>
                <c:pt idx="11420">
                  <c:v>211.9453125</c:v>
                </c:pt>
                <c:pt idx="11421">
                  <c:v>211.9140625</c:v>
                </c:pt>
                <c:pt idx="11422">
                  <c:v>212.015625</c:v>
                </c:pt>
                <c:pt idx="11423">
                  <c:v>211.96875</c:v>
                </c:pt>
                <c:pt idx="11424">
                  <c:v>211.94140625</c:v>
                </c:pt>
                <c:pt idx="11425">
                  <c:v>211.94140625</c:v>
                </c:pt>
                <c:pt idx="11426">
                  <c:v>211.984375</c:v>
                </c:pt>
                <c:pt idx="11427">
                  <c:v>211.94921875</c:v>
                </c:pt>
                <c:pt idx="11428">
                  <c:v>211.94921875</c:v>
                </c:pt>
                <c:pt idx="11429">
                  <c:v>212.01171875</c:v>
                </c:pt>
                <c:pt idx="11430">
                  <c:v>211.96875</c:v>
                </c:pt>
                <c:pt idx="11431">
                  <c:v>212.01171875</c:v>
                </c:pt>
                <c:pt idx="11432">
                  <c:v>212.01171875</c:v>
                </c:pt>
                <c:pt idx="11433">
                  <c:v>211.96875</c:v>
                </c:pt>
                <c:pt idx="11434">
                  <c:v>211.98046875</c:v>
                </c:pt>
                <c:pt idx="11435">
                  <c:v>212.0234375</c:v>
                </c:pt>
                <c:pt idx="11436">
                  <c:v>211.984375</c:v>
                </c:pt>
                <c:pt idx="11437">
                  <c:v>211.98828125</c:v>
                </c:pt>
                <c:pt idx="11438">
                  <c:v>211.9453125</c:v>
                </c:pt>
                <c:pt idx="11439">
                  <c:v>211.9140625</c:v>
                </c:pt>
                <c:pt idx="11440">
                  <c:v>211.9140625</c:v>
                </c:pt>
                <c:pt idx="11441">
                  <c:v>211.94140625</c:v>
                </c:pt>
                <c:pt idx="11442">
                  <c:v>211.94140625</c:v>
                </c:pt>
                <c:pt idx="11443">
                  <c:v>211.98828125</c:v>
                </c:pt>
                <c:pt idx="11444">
                  <c:v>211.9453125</c:v>
                </c:pt>
                <c:pt idx="11445">
                  <c:v>211.9453125</c:v>
                </c:pt>
                <c:pt idx="11446">
                  <c:v>211.9453125</c:v>
                </c:pt>
                <c:pt idx="11447">
                  <c:v>211.984375</c:v>
                </c:pt>
                <c:pt idx="11448">
                  <c:v>211.94921875</c:v>
                </c:pt>
                <c:pt idx="11449">
                  <c:v>211.98046875</c:v>
                </c:pt>
                <c:pt idx="11450">
                  <c:v>211.953125</c:v>
                </c:pt>
                <c:pt idx="11451">
                  <c:v>211.921875</c:v>
                </c:pt>
                <c:pt idx="11452">
                  <c:v>211.94921875</c:v>
                </c:pt>
                <c:pt idx="11453">
                  <c:v>211.9921875</c:v>
                </c:pt>
                <c:pt idx="11454">
                  <c:v>211.91796875</c:v>
                </c:pt>
                <c:pt idx="11455">
                  <c:v>211.9453125</c:v>
                </c:pt>
                <c:pt idx="11456">
                  <c:v>211.98828125</c:v>
                </c:pt>
                <c:pt idx="11457">
                  <c:v>211.91796875</c:v>
                </c:pt>
                <c:pt idx="11458">
                  <c:v>211.98828125</c:v>
                </c:pt>
                <c:pt idx="11459">
                  <c:v>211.98828125</c:v>
                </c:pt>
                <c:pt idx="11460">
                  <c:v>212.0234375</c:v>
                </c:pt>
                <c:pt idx="11461">
                  <c:v>212.0234375</c:v>
                </c:pt>
                <c:pt idx="11462">
                  <c:v>211.921875</c:v>
                </c:pt>
                <c:pt idx="11463">
                  <c:v>211.99609375</c:v>
                </c:pt>
                <c:pt idx="11464">
                  <c:v>211.953125</c:v>
                </c:pt>
                <c:pt idx="11465">
                  <c:v>211.953125</c:v>
                </c:pt>
                <c:pt idx="11466">
                  <c:v>211.953125</c:v>
                </c:pt>
                <c:pt idx="11467">
                  <c:v>211.921875</c:v>
                </c:pt>
                <c:pt idx="11468">
                  <c:v>211.94921875</c:v>
                </c:pt>
                <c:pt idx="11469">
                  <c:v>211.9921875</c:v>
                </c:pt>
                <c:pt idx="11470">
                  <c:v>211.953125</c:v>
                </c:pt>
                <c:pt idx="11471">
                  <c:v>211.953125</c:v>
                </c:pt>
                <c:pt idx="11472">
                  <c:v>211.921875</c:v>
                </c:pt>
                <c:pt idx="11473">
                  <c:v>211.953125</c:v>
                </c:pt>
                <c:pt idx="11474">
                  <c:v>211.953125</c:v>
                </c:pt>
                <c:pt idx="11475">
                  <c:v>211.953125</c:v>
                </c:pt>
                <c:pt idx="11476">
                  <c:v>211.953125</c:v>
                </c:pt>
                <c:pt idx="11477">
                  <c:v>211.921875</c:v>
                </c:pt>
                <c:pt idx="11478">
                  <c:v>211.953125</c:v>
                </c:pt>
                <c:pt idx="11479">
                  <c:v>211.953125</c:v>
                </c:pt>
                <c:pt idx="11480">
                  <c:v>211.921875</c:v>
                </c:pt>
                <c:pt idx="11481">
                  <c:v>211.94921875</c:v>
                </c:pt>
                <c:pt idx="11482">
                  <c:v>211.98046875</c:v>
                </c:pt>
                <c:pt idx="11483">
                  <c:v>211.98046875</c:v>
                </c:pt>
                <c:pt idx="11484">
                  <c:v>211.98046875</c:v>
                </c:pt>
                <c:pt idx="11485">
                  <c:v>211.98046875</c:v>
                </c:pt>
                <c:pt idx="11486">
                  <c:v>211.921875</c:v>
                </c:pt>
                <c:pt idx="11487">
                  <c:v>211.953125</c:v>
                </c:pt>
                <c:pt idx="11488">
                  <c:v>211.984375</c:v>
                </c:pt>
                <c:pt idx="11489">
                  <c:v>212.02734375</c:v>
                </c:pt>
                <c:pt idx="11490">
                  <c:v>211.953125</c:v>
                </c:pt>
                <c:pt idx="11491">
                  <c:v>211.921875</c:v>
                </c:pt>
                <c:pt idx="11492">
                  <c:v>211.9765625</c:v>
                </c:pt>
                <c:pt idx="11493">
                  <c:v>212.01953125</c:v>
                </c:pt>
                <c:pt idx="11494">
                  <c:v>211.9453125</c:v>
                </c:pt>
                <c:pt idx="11495">
                  <c:v>211.9765625</c:v>
                </c:pt>
                <c:pt idx="11496">
                  <c:v>212.078125</c:v>
                </c:pt>
                <c:pt idx="11497">
                  <c:v>211.94921875</c:v>
                </c:pt>
                <c:pt idx="11498">
                  <c:v>211.94921875</c:v>
                </c:pt>
                <c:pt idx="11499">
                  <c:v>211.94921875</c:v>
                </c:pt>
                <c:pt idx="11500">
                  <c:v>211.94921875</c:v>
                </c:pt>
                <c:pt idx="11501">
                  <c:v>211.984375</c:v>
                </c:pt>
                <c:pt idx="11502">
                  <c:v>211.9765625</c:v>
                </c:pt>
                <c:pt idx="11503">
                  <c:v>211.9765625</c:v>
                </c:pt>
                <c:pt idx="11504">
                  <c:v>211.95703125</c:v>
                </c:pt>
                <c:pt idx="11505">
                  <c:v>211.94921875</c:v>
                </c:pt>
                <c:pt idx="11506">
                  <c:v>211.94921875</c:v>
                </c:pt>
                <c:pt idx="11507">
                  <c:v>211.94921875</c:v>
                </c:pt>
                <c:pt idx="11508">
                  <c:v>211.94921875</c:v>
                </c:pt>
                <c:pt idx="11509">
                  <c:v>211.91796875</c:v>
                </c:pt>
                <c:pt idx="11510">
                  <c:v>212.015625</c:v>
                </c:pt>
                <c:pt idx="11511">
                  <c:v>212.015625</c:v>
                </c:pt>
                <c:pt idx="11512">
                  <c:v>211.921875</c:v>
                </c:pt>
                <c:pt idx="11513">
                  <c:v>211.99609375</c:v>
                </c:pt>
                <c:pt idx="11514">
                  <c:v>211.984375</c:v>
                </c:pt>
                <c:pt idx="11515">
                  <c:v>212.0234375</c:v>
                </c:pt>
                <c:pt idx="11516">
                  <c:v>211.94921875</c:v>
                </c:pt>
                <c:pt idx="11517">
                  <c:v>211.9609375</c:v>
                </c:pt>
                <c:pt idx="11518">
                  <c:v>211.9453125</c:v>
                </c:pt>
                <c:pt idx="11519">
                  <c:v>211.9453125</c:v>
                </c:pt>
                <c:pt idx="11520">
                  <c:v>211.91796875</c:v>
                </c:pt>
                <c:pt idx="11521">
                  <c:v>211.9921875</c:v>
                </c:pt>
                <c:pt idx="11522">
                  <c:v>211.94921875</c:v>
                </c:pt>
                <c:pt idx="11523">
                  <c:v>211.9921875</c:v>
                </c:pt>
                <c:pt idx="11524">
                  <c:v>211.98828125</c:v>
                </c:pt>
                <c:pt idx="11525">
                  <c:v>211.94921875</c:v>
                </c:pt>
                <c:pt idx="11526">
                  <c:v>211.94921875</c:v>
                </c:pt>
                <c:pt idx="11527">
                  <c:v>211.94921875</c:v>
                </c:pt>
                <c:pt idx="11528">
                  <c:v>211.984375</c:v>
                </c:pt>
                <c:pt idx="11529">
                  <c:v>211.984375</c:v>
                </c:pt>
                <c:pt idx="11530">
                  <c:v>211.9296875</c:v>
                </c:pt>
                <c:pt idx="11531">
                  <c:v>211.9609375</c:v>
                </c:pt>
                <c:pt idx="11532">
                  <c:v>211.9609375</c:v>
                </c:pt>
                <c:pt idx="11533">
                  <c:v>211.92578125</c:v>
                </c:pt>
                <c:pt idx="11534">
                  <c:v>211.984375</c:v>
                </c:pt>
                <c:pt idx="11535">
                  <c:v>211.984375</c:v>
                </c:pt>
                <c:pt idx="11536">
                  <c:v>211.953125</c:v>
                </c:pt>
                <c:pt idx="11537">
                  <c:v>211.984375</c:v>
                </c:pt>
                <c:pt idx="11538">
                  <c:v>211.953125</c:v>
                </c:pt>
                <c:pt idx="11539">
                  <c:v>212</c:v>
                </c:pt>
                <c:pt idx="11540">
                  <c:v>211.98046875</c:v>
                </c:pt>
                <c:pt idx="11541">
                  <c:v>211.98046875</c:v>
                </c:pt>
                <c:pt idx="11542">
                  <c:v>211.94921875</c:v>
                </c:pt>
                <c:pt idx="11543">
                  <c:v>211.94921875</c:v>
                </c:pt>
                <c:pt idx="11544">
                  <c:v>211.94921875</c:v>
                </c:pt>
                <c:pt idx="11545">
                  <c:v>212.0234375</c:v>
                </c:pt>
                <c:pt idx="11546">
                  <c:v>211.98046875</c:v>
                </c:pt>
                <c:pt idx="11547">
                  <c:v>211.984375</c:v>
                </c:pt>
                <c:pt idx="11548">
                  <c:v>211.95703125</c:v>
                </c:pt>
                <c:pt idx="11549">
                  <c:v>211.92578125</c:v>
                </c:pt>
                <c:pt idx="11550">
                  <c:v>212</c:v>
                </c:pt>
                <c:pt idx="11551">
                  <c:v>211.95703125</c:v>
                </c:pt>
                <c:pt idx="11552">
                  <c:v>211.921875</c:v>
                </c:pt>
                <c:pt idx="11553">
                  <c:v>211.953125</c:v>
                </c:pt>
                <c:pt idx="11554">
                  <c:v>211.99609375</c:v>
                </c:pt>
                <c:pt idx="11555">
                  <c:v>211.96484375</c:v>
                </c:pt>
                <c:pt idx="11556">
                  <c:v>211.953125</c:v>
                </c:pt>
                <c:pt idx="11557">
                  <c:v>211.953125</c:v>
                </c:pt>
                <c:pt idx="11558">
                  <c:v>211.921875</c:v>
                </c:pt>
                <c:pt idx="11559">
                  <c:v>211.953125</c:v>
                </c:pt>
                <c:pt idx="11560">
                  <c:v>211.953125</c:v>
                </c:pt>
                <c:pt idx="11561">
                  <c:v>211.94921875</c:v>
                </c:pt>
                <c:pt idx="11562">
                  <c:v>211.94921875</c:v>
                </c:pt>
                <c:pt idx="11563">
                  <c:v>211.91796875</c:v>
                </c:pt>
                <c:pt idx="11564">
                  <c:v>211.94921875</c:v>
                </c:pt>
                <c:pt idx="11565">
                  <c:v>211.94921875</c:v>
                </c:pt>
                <c:pt idx="11566">
                  <c:v>211.921875</c:v>
                </c:pt>
                <c:pt idx="11567">
                  <c:v>211.98828125</c:v>
                </c:pt>
                <c:pt idx="11568">
                  <c:v>211.9765625</c:v>
                </c:pt>
                <c:pt idx="11569">
                  <c:v>211.9453125</c:v>
                </c:pt>
                <c:pt idx="11570">
                  <c:v>211.94921875</c:v>
                </c:pt>
                <c:pt idx="11571">
                  <c:v>211.94921875</c:v>
                </c:pt>
                <c:pt idx="11572">
                  <c:v>211.921875</c:v>
                </c:pt>
                <c:pt idx="11573">
                  <c:v>211.953125</c:v>
                </c:pt>
                <c:pt idx="11574">
                  <c:v>211.98046875</c:v>
                </c:pt>
                <c:pt idx="11575">
                  <c:v>211.984375</c:v>
                </c:pt>
                <c:pt idx="11576">
                  <c:v>211.953125</c:v>
                </c:pt>
                <c:pt idx="11577">
                  <c:v>211.9921875</c:v>
                </c:pt>
                <c:pt idx="11578">
                  <c:v>211.9921875</c:v>
                </c:pt>
                <c:pt idx="11579">
                  <c:v>211.94921875</c:v>
                </c:pt>
                <c:pt idx="11580">
                  <c:v>211.98046875</c:v>
                </c:pt>
                <c:pt idx="11581">
                  <c:v>211.98828125</c:v>
                </c:pt>
                <c:pt idx="11582">
                  <c:v>211.91796875</c:v>
                </c:pt>
                <c:pt idx="11583">
                  <c:v>211.94921875</c:v>
                </c:pt>
                <c:pt idx="11584">
                  <c:v>211.94921875</c:v>
                </c:pt>
                <c:pt idx="11585">
                  <c:v>211.921875</c:v>
                </c:pt>
                <c:pt idx="11586">
                  <c:v>211.9921875</c:v>
                </c:pt>
                <c:pt idx="11587">
                  <c:v>211.953125</c:v>
                </c:pt>
                <c:pt idx="11588">
                  <c:v>211.953125</c:v>
                </c:pt>
                <c:pt idx="11589">
                  <c:v>211.98046875</c:v>
                </c:pt>
                <c:pt idx="11590">
                  <c:v>212.01953125</c:v>
                </c:pt>
                <c:pt idx="11591">
                  <c:v>211.94921875</c:v>
                </c:pt>
                <c:pt idx="11592">
                  <c:v>211.9453125</c:v>
                </c:pt>
                <c:pt idx="11593">
                  <c:v>211.9453125</c:v>
                </c:pt>
                <c:pt idx="11594">
                  <c:v>211.984375</c:v>
                </c:pt>
                <c:pt idx="11595">
                  <c:v>211.9453125</c:v>
                </c:pt>
                <c:pt idx="11596">
                  <c:v>211.9609375</c:v>
                </c:pt>
                <c:pt idx="11597">
                  <c:v>211.94921875</c:v>
                </c:pt>
                <c:pt idx="11598">
                  <c:v>211.94921875</c:v>
                </c:pt>
                <c:pt idx="11599">
                  <c:v>211.921875</c:v>
                </c:pt>
                <c:pt idx="11600">
                  <c:v>211.953125</c:v>
                </c:pt>
                <c:pt idx="11601">
                  <c:v>211.953125</c:v>
                </c:pt>
                <c:pt idx="11602">
                  <c:v>212.03125</c:v>
                </c:pt>
                <c:pt idx="11603">
                  <c:v>211.953125</c:v>
                </c:pt>
                <c:pt idx="11604">
                  <c:v>211.953125</c:v>
                </c:pt>
                <c:pt idx="11605">
                  <c:v>211.953125</c:v>
                </c:pt>
                <c:pt idx="11606">
                  <c:v>211.953125</c:v>
                </c:pt>
                <c:pt idx="11607">
                  <c:v>211.96484375</c:v>
                </c:pt>
                <c:pt idx="11608">
                  <c:v>211.94921875</c:v>
                </c:pt>
                <c:pt idx="11609">
                  <c:v>211.94921875</c:v>
                </c:pt>
                <c:pt idx="11610">
                  <c:v>211.9453125</c:v>
                </c:pt>
                <c:pt idx="11611">
                  <c:v>211.9453125</c:v>
                </c:pt>
                <c:pt idx="11612">
                  <c:v>211.91796875</c:v>
                </c:pt>
                <c:pt idx="11613">
                  <c:v>211.94921875</c:v>
                </c:pt>
                <c:pt idx="11614">
                  <c:v>211.98046875</c:v>
                </c:pt>
                <c:pt idx="11615">
                  <c:v>212.015625</c:v>
                </c:pt>
                <c:pt idx="11616">
                  <c:v>211.94921875</c:v>
                </c:pt>
                <c:pt idx="11617">
                  <c:v>211.94921875</c:v>
                </c:pt>
                <c:pt idx="11618">
                  <c:v>212.015625</c:v>
                </c:pt>
                <c:pt idx="11619">
                  <c:v>211.98046875</c:v>
                </c:pt>
                <c:pt idx="11620">
                  <c:v>211.92578125</c:v>
                </c:pt>
                <c:pt idx="11621">
                  <c:v>211.95703125</c:v>
                </c:pt>
                <c:pt idx="11622">
                  <c:v>211.95703125</c:v>
                </c:pt>
                <c:pt idx="11623">
                  <c:v>211.92578125</c:v>
                </c:pt>
                <c:pt idx="11624">
                  <c:v>211.953125</c:v>
                </c:pt>
                <c:pt idx="11625">
                  <c:v>211.953125</c:v>
                </c:pt>
                <c:pt idx="11626">
                  <c:v>211.921875</c:v>
                </c:pt>
                <c:pt idx="11627">
                  <c:v>211.953125</c:v>
                </c:pt>
                <c:pt idx="11628">
                  <c:v>211.9921875</c:v>
                </c:pt>
                <c:pt idx="11629">
                  <c:v>211.953125</c:v>
                </c:pt>
                <c:pt idx="11630">
                  <c:v>211.953125</c:v>
                </c:pt>
                <c:pt idx="11631">
                  <c:v>211.953125</c:v>
                </c:pt>
                <c:pt idx="11632">
                  <c:v>211.94921875</c:v>
                </c:pt>
                <c:pt idx="11633">
                  <c:v>211.94921875</c:v>
                </c:pt>
                <c:pt idx="11634">
                  <c:v>211.921875</c:v>
                </c:pt>
                <c:pt idx="11635">
                  <c:v>211.953125</c:v>
                </c:pt>
                <c:pt idx="11636">
                  <c:v>211.953125</c:v>
                </c:pt>
                <c:pt idx="11637">
                  <c:v>211.95703125</c:v>
                </c:pt>
                <c:pt idx="11638">
                  <c:v>212.00390625</c:v>
                </c:pt>
                <c:pt idx="11639">
                  <c:v>211.953125</c:v>
                </c:pt>
                <c:pt idx="11640">
                  <c:v>211.99609375</c:v>
                </c:pt>
                <c:pt idx="11641">
                  <c:v>211.9921875</c:v>
                </c:pt>
                <c:pt idx="11642">
                  <c:v>211.98828125</c:v>
                </c:pt>
                <c:pt idx="11643">
                  <c:v>211.984375</c:v>
                </c:pt>
                <c:pt idx="11644">
                  <c:v>211.9921875</c:v>
                </c:pt>
                <c:pt idx="11645">
                  <c:v>211.94921875</c:v>
                </c:pt>
                <c:pt idx="11646">
                  <c:v>211.94921875</c:v>
                </c:pt>
                <c:pt idx="11647">
                  <c:v>211.9921875</c:v>
                </c:pt>
                <c:pt idx="11648">
                  <c:v>211.9765625</c:v>
                </c:pt>
                <c:pt idx="11649">
                  <c:v>211.9765625</c:v>
                </c:pt>
                <c:pt idx="11650">
                  <c:v>211.9765625</c:v>
                </c:pt>
                <c:pt idx="11651">
                  <c:v>211.9765625</c:v>
                </c:pt>
                <c:pt idx="11652">
                  <c:v>211.94921875</c:v>
                </c:pt>
                <c:pt idx="11653">
                  <c:v>211.94921875</c:v>
                </c:pt>
                <c:pt idx="11654">
                  <c:v>211.9921875</c:v>
                </c:pt>
                <c:pt idx="11655">
                  <c:v>211.94921875</c:v>
                </c:pt>
                <c:pt idx="11656">
                  <c:v>211.9921875</c:v>
                </c:pt>
                <c:pt idx="11657">
                  <c:v>211.9453125</c:v>
                </c:pt>
                <c:pt idx="11658">
                  <c:v>211.9453125</c:v>
                </c:pt>
                <c:pt idx="11659">
                  <c:v>211.9140625</c:v>
                </c:pt>
                <c:pt idx="11660">
                  <c:v>211.98828125</c:v>
                </c:pt>
                <c:pt idx="11661">
                  <c:v>211.94140625</c:v>
                </c:pt>
                <c:pt idx="11662">
                  <c:v>211.9140625</c:v>
                </c:pt>
                <c:pt idx="11663">
                  <c:v>211.9375</c:v>
                </c:pt>
                <c:pt idx="11664">
                  <c:v>211.9375</c:v>
                </c:pt>
                <c:pt idx="11665">
                  <c:v>211.984375</c:v>
                </c:pt>
                <c:pt idx="11666">
                  <c:v>211.94140625</c:v>
                </c:pt>
                <c:pt idx="11667">
                  <c:v>211.94140625</c:v>
                </c:pt>
                <c:pt idx="11668">
                  <c:v>211.91796875</c:v>
                </c:pt>
                <c:pt idx="11669">
                  <c:v>211.9921875</c:v>
                </c:pt>
                <c:pt idx="11670">
                  <c:v>212.078125</c:v>
                </c:pt>
                <c:pt idx="11671">
                  <c:v>211.9453125</c:v>
                </c:pt>
                <c:pt idx="11672">
                  <c:v>211.97265625</c:v>
                </c:pt>
                <c:pt idx="11673">
                  <c:v>211.9453125</c:v>
                </c:pt>
                <c:pt idx="11674">
                  <c:v>211.94140625</c:v>
                </c:pt>
                <c:pt idx="11675">
                  <c:v>211.984375</c:v>
                </c:pt>
                <c:pt idx="11676">
                  <c:v>211.9453125</c:v>
                </c:pt>
                <c:pt idx="11677">
                  <c:v>212.015625</c:v>
                </c:pt>
                <c:pt idx="11678">
                  <c:v>212.01953125</c:v>
                </c:pt>
                <c:pt idx="11679">
                  <c:v>211.9453125</c:v>
                </c:pt>
                <c:pt idx="11680">
                  <c:v>211.9453125</c:v>
                </c:pt>
                <c:pt idx="11681">
                  <c:v>211.9453125</c:v>
                </c:pt>
                <c:pt idx="11682">
                  <c:v>211.984375</c:v>
                </c:pt>
                <c:pt idx="11683">
                  <c:v>211.9453125</c:v>
                </c:pt>
                <c:pt idx="11684">
                  <c:v>211.9453125</c:v>
                </c:pt>
                <c:pt idx="11685">
                  <c:v>211.9453125</c:v>
                </c:pt>
                <c:pt idx="11686">
                  <c:v>211.9453125</c:v>
                </c:pt>
                <c:pt idx="11687">
                  <c:v>211.9140625</c:v>
                </c:pt>
                <c:pt idx="11688">
                  <c:v>211.9765625</c:v>
                </c:pt>
                <c:pt idx="11689">
                  <c:v>212.01953125</c:v>
                </c:pt>
                <c:pt idx="11690">
                  <c:v>211.91796875</c:v>
                </c:pt>
                <c:pt idx="11691">
                  <c:v>211.94921875</c:v>
                </c:pt>
                <c:pt idx="11692">
                  <c:v>212.01953125</c:v>
                </c:pt>
                <c:pt idx="11693">
                  <c:v>212.01953125</c:v>
                </c:pt>
                <c:pt idx="11694">
                  <c:v>211.9765625</c:v>
                </c:pt>
                <c:pt idx="11695">
                  <c:v>212.01953125</c:v>
                </c:pt>
                <c:pt idx="11696">
                  <c:v>211.9765625</c:v>
                </c:pt>
                <c:pt idx="11697">
                  <c:v>212.01953125</c:v>
                </c:pt>
                <c:pt idx="11698">
                  <c:v>211.953125</c:v>
                </c:pt>
                <c:pt idx="11699">
                  <c:v>211.953125</c:v>
                </c:pt>
                <c:pt idx="11700">
                  <c:v>211.99609375</c:v>
                </c:pt>
                <c:pt idx="11701">
                  <c:v>211.953125</c:v>
                </c:pt>
                <c:pt idx="11702">
                  <c:v>211.9921875</c:v>
                </c:pt>
                <c:pt idx="11703">
                  <c:v>211.95703125</c:v>
                </c:pt>
                <c:pt idx="11704">
                  <c:v>211.95703125</c:v>
                </c:pt>
                <c:pt idx="11705">
                  <c:v>211.92578125</c:v>
                </c:pt>
                <c:pt idx="11706">
                  <c:v>211.99609375</c:v>
                </c:pt>
                <c:pt idx="11707">
                  <c:v>211.95703125</c:v>
                </c:pt>
                <c:pt idx="11708">
                  <c:v>211.92578125</c:v>
                </c:pt>
                <c:pt idx="11709">
                  <c:v>211.95703125</c:v>
                </c:pt>
                <c:pt idx="11710">
                  <c:v>211.95703125</c:v>
                </c:pt>
                <c:pt idx="11711">
                  <c:v>211.92578125</c:v>
                </c:pt>
                <c:pt idx="11712">
                  <c:v>211.95703125</c:v>
                </c:pt>
                <c:pt idx="11713">
                  <c:v>212</c:v>
                </c:pt>
                <c:pt idx="11714">
                  <c:v>211.95703125</c:v>
                </c:pt>
                <c:pt idx="11715">
                  <c:v>211.99609375</c:v>
                </c:pt>
                <c:pt idx="11716">
                  <c:v>211.953125</c:v>
                </c:pt>
                <c:pt idx="11717">
                  <c:v>211.984375</c:v>
                </c:pt>
                <c:pt idx="11718">
                  <c:v>211.95703125</c:v>
                </c:pt>
                <c:pt idx="11719">
                  <c:v>211.953125</c:v>
                </c:pt>
                <c:pt idx="11720">
                  <c:v>212.0234375</c:v>
                </c:pt>
                <c:pt idx="11721">
                  <c:v>211.953125</c:v>
                </c:pt>
                <c:pt idx="11722">
                  <c:v>211.94921875</c:v>
                </c:pt>
                <c:pt idx="11723">
                  <c:v>211.94921875</c:v>
                </c:pt>
                <c:pt idx="11724">
                  <c:v>211.921875</c:v>
                </c:pt>
                <c:pt idx="11725">
                  <c:v>211.94921875</c:v>
                </c:pt>
                <c:pt idx="11726">
                  <c:v>211.94921875</c:v>
                </c:pt>
                <c:pt idx="11727">
                  <c:v>211.98828125</c:v>
                </c:pt>
                <c:pt idx="11728">
                  <c:v>211.98046875</c:v>
                </c:pt>
                <c:pt idx="11729">
                  <c:v>211.953125</c:v>
                </c:pt>
                <c:pt idx="11730">
                  <c:v>211.9921875</c:v>
                </c:pt>
                <c:pt idx="11731">
                  <c:v>211.953125</c:v>
                </c:pt>
                <c:pt idx="11732">
                  <c:v>211.953125</c:v>
                </c:pt>
                <c:pt idx="11733">
                  <c:v>211.953125</c:v>
                </c:pt>
                <c:pt idx="11734">
                  <c:v>211.953125</c:v>
                </c:pt>
                <c:pt idx="11735">
                  <c:v>211.953125</c:v>
                </c:pt>
                <c:pt idx="11736">
                  <c:v>211.92578125</c:v>
                </c:pt>
                <c:pt idx="11737">
                  <c:v>211.953125</c:v>
                </c:pt>
                <c:pt idx="11738">
                  <c:v>211.953125</c:v>
                </c:pt>
                <c:pt idx="11739">
                  <c:v>211.921875</c:v>
                </c:pt>
                <c:pt idx="11740">
                  <c:v>211.98046875</c:v>
                </c:pt>
                <c:pt idx="11741">
                  <c:v>211.98046875</c:v>
                </c:pt>
                <c:pt idx="11742">
                  <c:v>211.921875</c:v>
                </c:pt>
                <c:pt idx="11743">
                  <c:v>211.953125</c:v>
                </c:pt>
                <c:pt idx="11744">
                  <c:v>211.98046875</c:v>
                </c:pt>
                <c:pt idx="11745">
                  <c:v>212.02734375</c:v>
                </c:pt>
                <c:pt idx="11746">
                  <c:v>211.953125</c:v>
                </c:pt>
                <c:pt idx="11747">
                  <c:v>211.921875</c:v>
                </c:pt>
                <c:pt idx="11748">
                  <c:v>211.98046875</c:v>
                </c:pt>
                <c:pt idx="11749">
                  <c:v>211.98046875</c:v>
                </c:pt>
                <c:pt idx="11750">
                  <c:v>211.921875</c:v>
                </c:pt>
                <c:pt idx="11751">
                  <c:v>211.953125</c:v>
                </c:pt>
                <c:pt idx="11752">
                  <c:v>211.953125</c:v>
                </c:pt>
                <c:pt idx="11753">
                  <c:v>211.99609375</c:v>
                </c:pt>
                <c:pt idx="11754">
                  <c:v>211.98046875</c:v>
                </c:pt>
                <c:pt idx="11755">
                  <c:v>211.98046875</c:v>
                </c:pt>
                <c:pt idx="11756">
                  <c:v>211.953125</c:v>
                </c:pt>
                <c:pt idx="11757">
                  <c:v>211.953125</c:v>
                </c:pt>
                <c:pt idx="11758">
                  <c:v>211.92578125</c:v>
                </c:pt>
                <c:pt idx="11759">
                  <c:v>211.95703125</c:v>
                </c:pt>
                <c:pt idx="11760">
                  <c:v>211.95703125</c:v>
                </c:pt>
                <c:pt idx="11761">
                  <c:v>211.92578125</c:v>
                </c:pt>
                <c:pt idx="11762">
                  <c:v>212.02734375</c:v>
                </c:pt>
                <c:pt idx="11763">
                  <c:v>211.984375</c:v>
                </c:pt>
                <c:pt idx="11764">
                  <c:v>211.953125</c:v>
                </c:pt>
                <c:pt idx="11765">
                  <c:v>211.953125</c:v>
                </c:pt>
                <c:pt idx="11766">
                  <c:v>211.94921875</c:v>
                </c:pt>
                <c:pt idx="11767">
                  <c:v>211.98046875</c:v>
                </c:pt>
                <c:pt idx="11768">
                  <c:v>211.9921875</c:v>
                </c:pt>
                <c:pt idx="11769">
                  <c:v>211.99609375</c:v>
                </c:pt>
                <c:pt idx="11770">
                  <c:v>211.953125</c:v>
                </c:pt>
                <c:pt idx="11771">
                  <c:v>211.953125</c:v>
                </c:pt>
                <c:pt idx="11772">
                  <c:v>212.0234375</c:v>
                </c:pt>
                <c:pt idx="11773">
                  <c:v>212.0234375</c:v>
                </c:pt>
                <c:pt idx="11774">
                  <c:v>211.95703125</c:v>
                </c:pt>
                <c:pt idx="11775">
                  <c:v>211.95703125</c:v>
                </c:pt>
                <c:pt idx="11776">
                  <c:v>211.92578125</c:v>
                </c:pt>
                <c:pt idx="11777">
                  <c:v>211.953125</c:v>
                </c:pt>
                <c:pt idx="11778">
                  <c:v>211.99609375</c:v>
                </c:pt>
                <c:pt idx="11779">
                  <c:v>212.0859375</c:v>
                </c:pt>
                <c:pt idx="11780">
                  <c:v>212.08984375</c:v>
                </c:pt>
                <c:pt idx="11781">
                  <c:v>212.08984375</c:v>
                </c:pt>
                <c:pt idx="11782">
                  <c:v>211.98828125</c:v>
                </c:pt>
                <c:pt idx="11783">
                  <c:v>211.98828125</c:v>
                </c:pt>
                <c:pt idx="11784">
                  <c:v>212.03125</c:v>
                </c:pt>
                <c:pt idx="11785">
                  <c:v>211.95703125</c:v>
                </c:pt>
                <c:pt idx="11786">
                  <c:v>211.95703125</c:v>
                </c:pt>
                <c:pt idx="11787">
                  <c:v>211.98828125</c:v>
                </c:pt>
                <c:pt idx="11788">
                  <c:v>211.95703125</c:v>
                </c:pt>
                <c:pt idx="11789">
                  <c:v>211.92578125</c:v>
                </c:pt>
                <c:pt idx="11790">
                  <c:v>211.953125</c:v>
                </c:pt>
                <c:pt idx="11791">
                  <c:v>211.953125</c:v>
                </c:pt>
                <c:pt idx="11792">
                  <c:v>211.953125</c:v>
                </c:pt>
                <c:pt idx="11793">
                  <c:v>211.953125</c:v>
                </c:pt>
                <c:pt idx="11794">
                  <c:v>211.92578125</c:v>
                </c:pt>
                <c:pt idx="11795">
                  <c:v>211.953125</c:v>
                </c:pt>
                <c:pt idx="11796">
                  <c:v>212.0234375</c:v>
                </c:pt>
                <c:pt idx="11797">
                  <c:v>211.984375</c:v>
                </c:pt>
                <c:pt idx="11798">
                  <c:v>211.953125</c:v>
                </c:pt>
                <c:pt idx="11799">
                  <c:v>211.92578125</c:v>
                </c:pt>
                <c:pt idx="11800">
                  <c:v>211.98046875</c:v>
                </c:pt>
                <c:pt idx="11801">
                  <c:v>211.98046875</c:v>
                </c:pt>
                <c:pt idx="11802">
                  <c:v>211.94921875</c:v>
                </c:pt>
                <c:pt idx="11803">
                  <c:v>211.9921875</c:v>
                </c:pt>
                <c:pt idx="11804">
                  <c:v>211.921875</c:v>
                </c:pt>
                <c:pt idx="11805">
                  <c:v>211.99609375</c:v>
                </c:pt>
                <c:pt idx="11806">
                  <c:v>211.94921875</c:v>
                </c:pt>
                <c:pt idx="11807">
                  <c:v>211.91796875</c:v>
                </c:pt>
                <c:pt idx="11808">
                  <c:v>211.98828125</c:v>
                </c:pt>
                <c:pt idx="11809">
                  <c:v>211.984375</c:v>
                </c:pt>
                <c:pt idx="11810">
                  <c:v>211.94921875</c:v>
                </c:pt>
                <c:pt idx="11811">
                  <c:v>211.94921875</c:v>
                </c:pt>
                <c:pt idx="11812">
                  <c:v>211.921875</c:v>
                </c:pt>
                <c:pt idx="11813">
                  <c:v>211.98828125</c:v>
                </c:pt>
                <c:pt idx="11814">
                  <c:v>211.94921875</c:v>
                </c:pt>
                <c:pt idx="11815">
                  <c:v>211.98828125</c:v>
                </c:pt>
                <c:pt idx="11816">
                  <c:v>211.94921875</c:v>
                </c:pt>
                <c:pt idx="11817">
                  <c:v>211.98828125</c:v>
                </c:pt>
                <c:pt idx="11818">
                  <c:v>211.99609375</c:v>
                </c:pt>
                <c:pt idx="11819">
                  <c:v>211.9921875</c:v>
                </c:pt>
                <c:pt idx="11820">
                  <c:v>211.9453125</c:v>
                </c:pt>
                <c:pt idx="11821">
                  <c:v>211.97265625</c:v>
                </c:pt>
                <c:pt idx="11822">
                  <c:v>211.9453125</c:v>
                </c:pt>
                <c:pt idx="11823">
                  <c:v>211.91796875</c:v>
                </c:pt>
                <c:pt idx="11824">
                  <c:v>211.9765625</c:v>
                </c:pt>
                <c:pt idx="11825">
                  <c:v>211.9765625</c:v>
                </c:pt>
                <c:pt idx="11826">
                  <c:v>211.921875</c:v>
                </c:pt>
                <c:pt idx="11827">
                  <c:v>211.94921875</c:v>
                </c:pt>
                <c:pt idx="11828">
                  <c:v>211.94921875</c:v>
                </c:pt>
                <c:pt idx="11829">
                  <c:v>211.953125</c:v>
                </c:pt>
                <c:pt idx="11830">
                  <c:v>211.953125</c:v>
                </c:pt>
                <c:pt idx="11831">
                  <c:v>211.96875</c:v>
                </c:pt>
                <c:pt idx="11832">
                  <c:v>211.98046875</c:v>
                </c:pt>
                <c:pt idx="11833">
                  <c:v>211.98046875</c:v>
                </c:pt>
                <c:pt idx="11834">
                  <c:v>211.91796875</c:v>
                </c:pt>
                <c:pt idx="11835">
                  <c:v>211.9453125</c:v>
                </c:pt>
                <c:pt idx="11836">
                  <c:v>211.9453125</c:v>
                </c:pt>
                <c:pt idx="11837">
                  <c:v>211.9453125</c:v>
                </c:pt>
                <c:pt idx="11838">
                  <c:v>211.9453125</c:v>
                </c:pt>
                <c:pt idx="11839">
                  <c:v>211.91796875</c:v>
                </c:pt>
                <c:pt idx="11840">
                  <c:v>211.9453125</c:v>
                </c:pt>
                <c:pt idx="11841">
                  <c:v>211.98828125</c:v>
                </c:pt>
                <c:pt idx="11842">
                  <c:v>211.91796875</c:v>
                </c:pt>
                <c:pt idx="11843">
                  <c:v>211.9921875</c:v>
                </c:pt>
                <c:pt idx="11844">
                  <c:v>211.98046875</c:v>
                </c:pt>
                <c:pt idx="11845">
                  <c:v>212.015625</c:v>
                </c:pt>
                <c:pt idx="11846">
                  <c:v>211.94921875</c:v>
                </c:pt>
                <c:pt idx="11847">
                  <c:v>211.94921875</c:v>
                </c:pt>
                <c:pt idx="11848">
                  <c:v>211.94921875</c:v>
                </c:pt>
                <c:pt idx="11849">
                  <c:v>211.94921875</c:v>
                </c:pt>
                <c:pt idx="11850">
                  <c:v>211.96484375</c:v>
                </c:pt>
                <c:pt idx="11851">
                  <c:v>211.953125</c:v>
                </c:pt>
                <c:pt idx="11852">
                  <c:v>211.953125</c:v>
                </c:pt>
                <c:pt idx="11853">
                  <c:v>211.99609375</c:v>
                </c:pt>
                <c:pt idx="11854">
                  <c:v>211.94921875</c:v>
                </c:pt>
                <c:pt idx="11855">
                  <c:v>211.98828125</c:v>
                </c:pt>
                <c:pt idx="11856">
                  <c:v>211.921875</c:v>
                </c:pt>
                <c:pt idx="11857">
                  <c:v>211.953125</c:v>
                </c:pt>
                <c:pt idx="11858">
                  <c:v>212.01953125</c:v>
                </c:pt>
                <c:pt idx="11859">
                  <c:v>211.98046875</c:v>
                </c:pt>
                <c:pt idx="11860">
                  <c:v>211.94921875</c:v>
                </c:pt>
                <c:pt idx="11861">
                  <c:v>211.94921875</c:v>
                </c:pt>
                <c:pt idx="11862">
                  <c:v>211.98046875</c:v>
                </c:pt>
                <c:pt idx="11863">
                  <c:v>211.98046875</c:v>
                </c:pt>
                <c:pt idx="11864">
                  <c:v>211.99609375</c:v>
                </c:pt>
                <c:pt idx="11865">
                  <c:v>211.95703125</c:v>
                </c:pt>
                <c:pt idx="11866">
                  <c:v>211.95703125</c:v>
                </c:pt>
                <c:pt idx="11867">
                  <c:v>211.95703125</c:v>
                </c:pt>
                <c:pt idx="11868">
                  <c:v>212</c:v>
                </c:pt>
                <c:pt idx="11869">
                  <c:v>211.9921875</c:v>
                </c:pt>
                <c:pt idx="11870">
                  <c:v>211.953125</c:v>
                </c:pt>
                <c:pt idx="11871">
                  <c:v>211.99609375</c:v>
                </c:pt>
                <c:pt idx="11872">
                  <c:v>211.97265625</c:v>
                </c:pt>
                <c:pt idx="11873">
                  <c:v>211.97265625</c:v>
                </c:pt>
                <c:pt idx="11874">
                  <c:v>211.9140625</c:v>
                </c:pt>
                <c:pt idx="11875">
                  <c:v>211.94140625</c:v>
                </c:pt>
                <c:pt idx="11876">
                  <c:v>211.97265625</c:v>
                </c:pt>
                <c:pt idx="11877">
                  <c:v>211.94921875</c:v>
                </c:pt>
                <c:pt idx="11878">
                  <c:v>211.9765625</c:v>
                </c:pt>
                <c:pt idx="11879">
                  <c:v>211.9765625</c:v>
                </c:pt>
                <c:pt idx="11880">
                  <c:v>212.015625</c:v>
                </c:pt>
                <c:pt idx="11881">
                  <c:v>212.01953125</c:v>
                </c:pt>
                <c:pt idx="11882">
                  <c:v>211.99609375</c:v>
                </c:pt>
                <c:pt idx="11883">
                  <c:v>211.95703125</c:v>
                </c:pt>
                <c:pt idx="11884">
                  <c:v>211.984375</c:v>
                </c:pt>
                <c:pt idx="11885">
                  <c:v>212.01953125</c:v>
                </c:pt>
                <c:pt idx="11886">
                  <c:v>211.953125</c:v>
                </c:pt>
                <c:pt idx="11887">
                  <c:v>211.953125</c:v>
                </c:pt>
                <c:pt idx="11888">
                  <c:v>212.08203125</c:v>
                </c:pt>
                <c:pt idx="11889">
                  <c:v>211.9921875</c:v>
                </c:pt>
                <c:pt idx="11890">
                  <c:v>211.94921875</c:v>
                </c:pt>
                <c:pt idx="11891">
                  <c:v>211.921875</c:v>
                </c:pt>
                <c:pt idx="11892">
                  <c:v>211.953125</c:v>
                </c:pt>
                <c:pt idx="11893">
                  <c:v>211.953125</c:v>
                </c:pt>
                <c:pt idx="11894">
                  <c:v>211.984375</c:v>
                </c:pt>
                <c:pt idx="11895">
                  <c:v>211.984375</c:v>
                </c:pt>
                <c:pt idx="11896">
                  <c:v>211.96484375</c:v>
                </c:pt>
                <c:pt idx="11897">
                  <c:v>211.94921875</c:v>
                </c:pt>
                <c:pt idx="11898">
                  <c:v>211.9921875</c:v>
                </c:pt>
                <c:pt idx="11899">
                  <c:v>211.91796875</c:v>
                </c:pt>
                <c:pt idx="11900">
                  <c:v>211.9453125</c:v>
                </c:pt>
                <c:pt idx="11901">
                  <c:v>211.9453125</c:v>
                </c:pt>
                <c:pt idx="11902">
                  <c:v>211.953125</c:v>
                </c:pt>
                <c:pt idx="11903">
                  <c:v>211.953125</c:v>
                </c:pt>
                <c:pt idx="11904">
                  <c:v>211.921875</c:v>
                </c:pt>
                <c:pt idx="11905">
                  <c:v>211.94921875</c:v>
                </c:pt>
                <c:pt idx="11906">
                  <c:v>212.015625</c:v>
                </c:pt>
                <c:pt idx="11907">
                  <c:v>211.94921875</c:v>
                </c:pt>
                <c:pt idx="11908">
                  <c:v>211.9921875</c:v>
                </c:pt>
                <c:pt idx="11909">
                  <c:v>211.953125</c:v>
                </c:pt>
                <c:pt idx="11910">
                  <c:v>211.921875</c:v>
                </c:pt>
                <c:pt idx="11911">
                  <c:v>211.953125</c:v>
                </c:pt>
                <c:pt idx="11912">
                  <c:v>211.953125</c:v>
                </c:pt>
                <c:pt idx="11913">
                  <c:v>211.9921875</c:v>
                </c:pt>
                <c:pt idx="11914">
                  <c:v>211.953125</c:v>
                </c:pt>
                <c:pt idx="11915">
                  <c:v>211.953125</c:v>
                </c:pt>
                <c:pt idx="11916">
                  <c:v>211.921875</c:v>
                </c:pt>
                <c:pt idx="11917">
                  <c:v>211.9921875</c:v>
                </c:pt>
                <c:pt idx="11918">
                  <c:v>211.98046875</c:v>
                </c:pt>
                <c:pt idx="11919">
                  <c:v>211.9765625</c:v>
                </c:pt>
                <c:pt idx="11920">
                  <c:v>211.98828125</c:v>
                </c:pt>
                <c:pt idx="11921">
                  <c:v>211.91796875</c:v>
                </c:pt>
                <c:pt idx="11922">
                  <c:v>211.9921875</c:v>
                </c:pt>
                <c:pt idx="11923">
                  <c:v>211.94921875</c:v>
                </c:pt>
                <c:pt idx="11924">
                  <c:v>211.98046875</c:v>
                </c:pt>
                <c:pt idx="11925">
                  <c:v>212.0234375</c:v>
                </c:pt>
                <c:pt idx="11926">
                  <c:v>211.953125</c:v>
                </c:pt>
                <c:pt idx="11927">
                  <c:v>211.94921875</c:v>
                </c:pt>
                <c:pt idx="11928">
                  <c:v>211.94921875</c:v>
                </c:pt>
                <c:pt idx="11929">
                  <c:v>211.94921875</c:v>
                </c:pt>
                <c:pt idx="11930">
                  <c:v>211.921875</c:v>
                </c:pt>
                <c:pt idx="11931">
                  <c:v>211.9921875</c:v>
                </c:pt>
                <c:pt idx="11932">
                  <c:v>212.02734375</c:v>
                </c:pt>
                <c:pt idx="11933">
                  <c:v>211.984375</c:v>
                </c:pt>
                <c:pt idx="11934">
                  <c:v>212.03125</c:v>
                </c:pt>
                <c:pt idx="11935">
                  <c:v>212.03125</c:v>
                </c:pt>
                <c:pt idx="11936">
                  <c:v>211.95703125</c:v>
                </c:pt>
                <c:pt idx="11937">
                  <c:v>211.95703125</c:v>
                </c:pt>
                <c:pt idx="11938">
                  <c:v>211.95703125</c:v>
                </c:pt>
                <c:pt idx="11939">
                  <c:v>211.953125</c:v>
                </c:pt>
                <c:pt idx="11940">
                  <c:v>211.953125</c:v>
                </c:pt>
                <c:pt idx="11941">
                  <c:v>211.9921875</c:v>
                </c:pt>
                <c:pt idx="11942">
                  <c:v>211.98046875</c:v>
                </c:pt>
                <c:pt idx="11943">
                  <c:v>211.98046875</c:v>
                </c:pt>
                <c:pt idx="11944">
                  <c:v>211.953125</c:v>
                </c:pt>
                <c:pt idx="11945">
                  <c:v>211.98046875</c:v>
                </c:pt>
                <c:pt idx="11946">
                  <c:v>212.02734375</c:v>
                </c:pt>
                <c:pt idx="11947">
                  <c:v>211.9765625</c:v>
                </c:pt>
                <c:pt idx="11948">
                  <c:v>211.9921875</c:v>
                </c:pt>
                <c:pt idx="11949">
                  <c:v>211.94921875</c:v>
                </c:pt>
                <c:pt idx="11950">
                  <c:v>211.94921875</c:v>
                </c:pt>
                <c:pt idx="11951">
                  <c:v>211.921875</c:v>
                </c:pt>
                <c:pt idx="11952">
                  <c:v>211.953125</c:v>
                </c:pt>
                <c:pt idx="11953">
                  <c:v>211.99609375</c:v>
                </c:pt>
                <c:pt idx="11954">
                  <c:v>211.953125</c:v>
                </c:pt>
                <c:pt idx="11955">
                  <c:v>211.99609375</c:v>
                </c:pt>
                <c:pt idx="11956">
                  <c:v>211.98046875</c:v>
                </c:pt>
                <c:pt idx="11957">
                  <c:v>212.02734375</c:v>
                </c:pt>
                <c:pt idx="11958">
                  <c:v>211.921875</c:v>
                </c:pt>
                <c:pt idx="11959">
                  <c:v>211.953125</c:v>
                </c:pt>
                <c:pt idx="11960">
                  <c:v>211.953125</c:v>
                </c:pt>
                <c:pt idx="11961">
                  <c:v>211.94921875</c:v>
                </c:pt>
                <c:pt idx="11962">
                  <c:v>211.94921875</c:v>
                </c:pt>
                <c:pt idx="11963">
                  <c:v>211.94921875</c:v>
                </c:pt>
                <c:pt idx="11964">
                  <c:v>212.01953125</c:v>
                </c:pt>
                <c:pt idx="11965">
                  <c:v>212.0234375</c:v>
                </c:pt>
                <c:pt idx="11966">
                  <c:v>212.01953125</c:v>
                </c:pt>
                <c:pt idx="11967">
                  <c:v>211.98046875</c:v>
                </c:pt>
                <c:pt idx="11968">
                  <c:v>211.953125</c:v>
                </c:pt>
                <c:pt idx="11969">
                  <c:v>211.9921875</c:v>
                </c:pt>
                <c:pt idx="11970">
                  <c:v>212.01953125</c:v>
                </c:pt>
                <c:pt idx="11971">
                  <c:v>211.98046875</c:v>
                </c:pt>
                <c:pt idx="11972">
                  <c:v>211.94921875</c:v>
                </c:pt>
                <c:pt idx="11973">
                  <c:v>211.94921875</c:v>
                </c:pt>
                <c:pt idx="11974">
                  <c:v>211.94921875</c:v>
                </c:pt>
                <c:pt idx="11975">
                  <c:v>211.94921875</c:v>
                </c:pt>
                <c:pt idx="11976">
                  <c:v>211.9765625</c:v>
                </c:pt>
                <c:pt idx="11977">
                  <c:v>211.98046875</c:v>
                </c:pt>
                <c:pt idx="11978">
                  <c:v>211.953125</c:v>
                </c:pt>
                <c:pt idx="11979">
                  <c:v>211.94921875</c:v>
                </c:pt>
                <c:pt idx="11980">
                  <c:v>211.97265625</c:v>
                </c:pt>
                <c:pt idx="11981">
                  <c:v>211.97265625</c:v>
                </c:pt>
                <c:pt idx="11982">
                  <c:v>211.94140625</c:v>
                </c:pt>
                <c:pt idx="11983">
                  <c:v>211.94140625</c:v>
                </c:pt>
                <c:pt idx="11984">
                  <c:v>211.9140625</c:v>
                </c:pt>
                <c:pt idx="11985">
                  <c:v>211.94140625</c:v>
                </c:pt>
                <c:pt idx="11986">
                  <c:v>212.01171875</c:v>
                </c:pt>
                <c:pt idx="11987">
                  <c:v>211.94140625</c:v>
                </c:pt>
                <c:pt idx="11988">
                  <c:v>212.04296875</c:v>
                </c:pt>
                <c:pt idx="11989">
                  <c:v>212.00390625</c:v>
                </c:pt>
                <c:pt idx="11990">
                  <c:v>211.94921875</c:v>
                </c:pt>
                <c:pt idx="11991">
                  <c:v>211.94921875</c:v>
                </c:pt>
                <c:pt idx="11992">
                  <c:v>212</c:v>
                </c:pt>
                <c:pt idx="11993">
                  <c:v>211.953125</c:v>
                </c:pt>
                <c:pt idx="11994">
                  <c:v>211.953125</c:v>
                </c:pt>
                <c:pt idx="11995">
                  <c:v>211.953125</c:v>
                </c:pt>
                <c:pt idx="11996">
                  <c:v>211.953125</c:v>
                </c:pt>
                <c:pt idx="11997">
                  <c:v>211.91796875</c:v>
                </c:pt>
                <c:pt idx="11998">
                  <c:v>212.078125</c:v>
                </c:pt>
                <c:pt idx="11999">
                  <c:v>211.9453125</c:v>
                </c:pt>
                <c:pt idx="12000">
                  <c:v>212.07421875</c:v>
                </c:pt>
                <c:pt idx="12001">
                  <c:v>211.9453125</c:v>
                </c:pt>
                <c:pt idx="12002">
                  <c:v>211.9765625</c:v>
                </c:pt>
                <c:pt idx="12003">
                  <c:v>211.98046875</c:v>
                </c:pt>
                <c:pt idx="12004">
                  <c:v>211.95703125</c:v>
                </c:pt>
                <c:pt idx="12005">
                  <c:v>211.92578125</c:v>
                </c:pt>
                <c:pt idx="12006">
                  <c:v>211.95703125</c:v>
                </c:pt>
                <c:pt idx="12007">
                  <c:v>211.95703125</c:v>
                </c:pt>
                <c:pt idx="12008">
                  <c:v>211.9921875</c:v>
                </c:pt>
                <c:pt idx="12009">
                  <c:v>211.95703125</c:v>
                </c:pt>
                <c:pt idx="12010">
                  <c:v>211.95703125</c:v>
                </c:pt>
                <c:pt idx="12011">
                  <c:v>211.92578125</c:v>
                </c:pt>
                <c:pt idx="12012">
                  <c:v>211.98046875</c:v>
                </c:pt>
                <c:pt idx="12013">
                  <c:v>211.98046875</c:v>
                </c:pt>
                <c:pt idx="12014">
                  <c:v>211.9765625</c:v>
                </c:pt>
                <c:pt idx="12015">
                  <c:v>211.9765625</c:v>
                </c:pt>
                <c:pt idx="12016">
                  <c:v>211.9921875</c:v>
                </c:pt>
                <c:pt idx="12017">
                  <c:v>211.98046875</c:v>
                </c:pt>
                <c:pt idx="12018">
                  <c:v>211.9921875</c:v>
                </c:pt>
                <c:pt idx="12019">
                  <c:v>211.953125</c:v>
                </c:pt>
                <c:pt idx="12020">
                  <c:v>211.953125</c:v>
                </c:pt>
                <c:pt idx="12021">
                  <c:v>211.953125</c:v>
                </c:pt>
                <c:pt idx="12022">
                  <c:v>211.953125</c:v>
                </c:pt>
                <c:pt idx="12023">
                  <c:v>211.99609375</c:v>
                </c:pt>
                <c:pt idx="12024">
                  <c:v>211.95703125</c:v>
                </c:pt>
                <c:pt idx="12025">
                  <c:v>212</c:v>
                </c:pt>
                <c:pt idx="12026">
                  <c:v>211.92578125</c:v>
                </c:pt>
                <c:pt idx="12027">
                  <c:v>211.953125</c:v>
                </c:pt>
                <c:pt idx="12028">
                  <c:v>211.953125</c:v>
                </c:pt>
                <c:pt idx="12029">
                  <c:v>211.9453125</c:v>
                </c:pt>
                <c:pt idx="12030">
                  <c:v>211.9453125</c:v>
                </c:pt>
                <c:pt idx="12031">
                  <c:v>211.91796875</c:v>
                </c:pt>
                <c:pt idx="12032">
                  <c:v>212.01171875</c:v>
                </c:pt>
                <c:pt idx="12033">
                  <c:v>211.9765625</c:v>
                </c:pt>
                <c:pt idx="12034">
                  <c:v>211.98828125</c:v>
                </c:pt>
                <c:pt idx="12035">
                  <c:v>211.953125</c:v>
                </c:pt>
                <c:pt idx="12036">
                  <c:v>211.9921875</c:v>
                </c:pt>
                <c:pt idx="12037">
                  <c:v>211.953125</c:v>
                </c:pt>
                <c:pt idx="12038">
                  <c:v>212.02734375</c:v>
                </c:pt>
                <c:pt idx="12039">
                  <c:v>211.953125</c:v>
                </c:pt>
                <c:pt idx="12040">
                  <c:v>211.98046875</c:v>
                </c:pt>
                <c:pt idx="12041">
                  <c:v>211.98046875</c:v>
                </c:pt>
                <c:pt idx="12042">
                  <c:v>211.94921875</c:v>
                </c:pt>
                <c:pt idx="12043">
                  <c:v>212.0234375</c:v>
                </c:pt>
                <c:pt idx="12044">
                  <c:v>211.953125</c:v>
                </c:pt>
                <c:pt idx="12045">
                  <c:v>211.953125</c:v>
                </c:pt>
                <c:pt idx="12046">
                  <c:v>211.99609375</c:v>
                </c:pt>
                <c:pt idx="12047">
                  <c:v>211.921875</c:v>
                </c:pt>
                <c:pt idx="12048">
                  <c:v>211.984375</c:v>
                </c:pt>
                <c:pt idx="12049">
                  <c:v>212.02734375</c:v>
                </c:pt>
                <c:pt idx="12050">
                  <c:v>211.99609375</c:v>
                </c:pt>
                <c:pt idx="12051">
                  <c:v>211.95703125</c:v>
                </c:pt>
                <c:pt idx="12052">
                  <c:v>211.953125</c:v>
                </c:pt>
                <c:pt idx="12053">
                  <c:v>211.953125</c:v>
                </c:pt>
                <c:pt idx="12054">
                  <c:v>211.953125</c:v>
                </c:pt>
                <c:pt idx="12055">
                  <c:v>211.9921875</c:v>
                </c:pt>
                <c:pt idx="12056">
                  <c:v>211.953125</c:v>
                </c:pt>
                <c:pt idx="12057">
                  <c:v>211.92578125</c:v>
                </c:pt>
                <c:pt idx="12058">
                  <c:v>211.953125</c:v>
                </c:pt>
                <c:pt idx="12059">
                  <c:v>211.953125</c:v>
                </c:pt>
                <c:pt idx="12060">
                  <c:v>211.953125</c:v>
                </c:pt>
                <c:pt idx="12061">
                  <c:v>211.953125</c:v>
                </c:pt>
                <c:pt idx="12062">
                  <c:v>211.92578125</c:v>
                </c:pt>
                <c:pt idx="12063">
                  <c:v>211.95703125</c:v>
                </c:pt>
                <c:pt idx="12064">
                  <c:v>212.02734375</c:v>
                </c:pt>
                <c:pt idx="12065">
                  <c:v>211.98046875</c:v>
                </c:pt>
                <c:pt idx="12066">
                  <c:v>211.953125</c:v>
                </c:pt>
                <c:pt idx="12067">
                  <c:v>211.921875</c:v>
                </c:pt>
                <c:pt idx="12068">
                  <c:v>211.9453125</c:v>
                </c:pt>
                <c:pt idx="12069">
                  <c:v>211.98828125</c:v>
                </c:pt>
                <c:pt idx="12070">
                  <c:v>211.98046875</c:v>
                </c:pt>
                <c:pt idx="12071">
                  <c:v>212.0234375</c:v>
                </c:pt>
                <c:pt idx="12072">
                  <c:v>211.953125</c:v>
                </c:pt>
                <c:pt idx="12073">
                  <c:v>212</c:v>
                </c:pt>
                <c:pt idx="12074">
                  <c:v>211.95703125</c:v>
                </c:pt>
                <c:pt idx="12075">
                  <c:v>211.94921875</c:v>
                </c:pt>
                <c:pt idx="12076">
                  <c:v>211.9921875</c:v>
                </c:pt>
                <c:pt idx="12077">
                  <c:v>211.94921875</c:v>
                </c:pt>
                <c:pt idx="12078">
                  <c:v>211.9765625</c:v>
                </c:pt>
                <c:pt idx="12079">
                  <c:v>211.9765625</c:v>
                </c:pt>
                <c:pt idx="12080">
                  <c:v>211.921875</c:v>
                </c:pt>
                <c:pt idx="12081">
                  <c:v>211.9921875</c:v>
                </c:pt>
                <c:pt idx="12082">
                  <c:v>211.953125</c:v>
                </c:pt>
                <c:pt idx="12083">
                  <c:v>211.953125</c:v>
                </c:pt>
                <c:pt idx="12084">
                  <c:v>211.98828125</c:v>
                </c:pt>
                <c:pt idx="12085">
                  <c:v>211.921875</c:v>
                </c:pt>
                <c:pt idx="12086">
                  <c:v>211.953125</c:v>
                </c:pt>
                <c:pt idx="12087">
                  <c:v>211.98828125</c:v>
                </c:pt>
                <c:pt idx="12088">
                  <c:v>211.953125</c:v>
                </c:pt>
                <c:pt idx="12089">
                  <c:v>211.953125</c:v>
                </c:pt>
                <c:pt idx="12090">
                  <c:v>211.98828125</c:v>
                </c:pt>
                <c:pt idx="12091">
                  <c:v>211.98828125</c:v>
                </c:pt>
                <c:pt idx="12092">
                  <c:v>211.95703125</c:v>
                </c:pt>
                <c:pt idx="12093">
                  <c:v>211.9296875</c:v>
                </c:pt>
                <c:pt idx="12094">
                  <c:v>211.9609375</c:v>
                </c:pt>
                <c:pt idx="12095">
                  <c:v>211.9609375</c:v>
                </c:pt>
                <c:pt idx="12096">
                  <c:v>211.9296875</c:v>
                </c:pt>
                <c:pt idx="12097">
                  <c:v>211.9609375</c:v>
                </c:pt>
                <c:pt idx="12098">
                  <c:v>211.9609375</c:v>
                </c:pt>
                <c:pt idx="12099">
                  <c:v>211.95703125</c:v>
                </c:pt>
                <c:pt idx="12100">
                  <c:v>212.03125</c:v>
                </c:pt>
                <c:pt idx="12101">
                  <c:v>211.98828125</c:v>
                </c:pt>
                <c:pt idx="12102">
                  <c:v>211.953125</c:v>
                </c:pt>
                <c:pt idx="12103">
                  <c:v>211.953125</c:v>
                </c:pt>
                <c:pt idx="12104">
                  <c:v>212.08203125</c:v>
                </c:pt>
                <c:pt idx="12105">
                  <c:v>211.953125</c:v>
                </c:pt>
                <c:pt idx="12106">
                  <c:v>211.953125</c:v>
                </c:pt>
                <c:pt idx="12107">
                  <c:v>211.953125</c:v>
                </c:pt>
                <c:pt idx="12108">
                  <c:v>211.953125</c:v>
                </c:pt>
                <c:pt idx="12109">
                  <c:v>212.0859375</c:v>
                </c:pt>
                <c:pt idx="12110">
                  <c:v>211.98046875</c:v>
                </c:pt>
                <c:pt idx="12111">
                  <c:v>211.98046875</c:v>
                </c:pt>
                <c:pt idx="12112">
                  <c:v>212.078125</c:v>
                </c:pt>
                <c:pt idx="12113">
                  <c:v>211.98046875</c:v>
                </c:pt>
                <c:pt idx="12114">
                  <c:v>211.98046875</c:v>
                </c:pt>
                <c:pt idx="12115">
                  <c:v>211.94921875</c:v>
                </c:pt>
                <c:pt idx="12116">
                  <c:v>211.94921875</c:v>
                </c:pt>
                <c:pt idx="12117">
                  <c:v>211.94921875</c:v>
                </c:pt>
                <c:pt idx="12118">
                  <c:v>211.98828125</c:v>
                </c:pt>
                <c:pt idx="12119">
                  <c:v>211.9921875</c:v>
                </c:pt>
                <c:pt idx="12120">
                  <c:v>212.0234375</c:v>
                </c:pt>
                <c:pt idx="12121">
                  <c:v>211.984375</c:v>
                </c:pt>
                <c:pt idx="12122">
                  <c:v>211.953125</c:v>
                </c:pt>
                <c:pt idx="12123">
                  <c:v>211.94921875</c:v>
                </c:pt>
                <c:pt idx="12124">
                  <c:v>211.94921875</c:v>
                </c:pt>
                <c:pt idx="12125">
                  <c:v>211.99609375</c:v>
                </c:pt>
                <c:pt idx="12126">
                  <c:v>211.94921875</c:v>
                </c:pt>
                <c:pt idx="12127">
                  <c:v>211.99609375</c:v>
                </c:pt>
                <c:pt idx="12128">
                  <c:v>211.953125</c:v>
                </c:pt>
                <c:pt idx="12129">
                  <c:v>211.953125</c:v>
                </c:pt>
                <c:pt idx="12130">
                  <c:v>211.9921875</c:v>
                </c:pt>
                <c:pt idx="12131">
                  <c:v>212.0234375</c:v>
                </c:pt>
                <c:pt idx="12132">
                  <c:v>211.9921875</c:v>
                </c:pt>
                <c:pt idx="12133">
                  <c:v>211.96484375</c:v>
                </c:pt>
                <c:pt idx="12134">
                  <c:v>211.953125</c:v>
                </c:pt>
                <c:pt idx="12135">
                  <c:v>211.953125</c:v>
                </c:pt>
                <c:pt idx="12136">
                  <c:v>211.99609375</c:v>
                </c:pt>
                <c:pt idx="12137">
                  <c:v>211.98046875</c:v>
                </c:pt>
                <c:pt idx="12138">
                  <c:v>211.98046875</c:v>
                </c:pt>
                <c:pt idx="12139">
                  <c:v>211.94921875</c:v>
                </c:pt>
                <c:pt idx="12140">
                  <c:v>211.953125</c:v>
                </c:pt>
                <c:pt idx="12141">
                  <c:v>211.98828125</c:v>
                </c:pt>
                <c:pt idx="12142">
                  <c:v>211.92578125</c:v>
                </c:pt>
                <c:pt idx="12143">
                  <c:v>211.95703125</c:v>
                </c:pt>
                <c:pt idx="12144">
                  <c:v>211.984375</c:v>
                </c:pt>
                <c:pt idx="12145">
                  <c:v>211.984375</c:v>
                </c:pt>
                <c:pt idx="12146">
                  <c:v>211.953125</c:v>
                </c:pt>
                <c:pt idx="12147">
                  <c:v>211.921875</c:v>
                </c:pt>
                <c:pt idx="12148">
                  <c:v>211.9765625</c:v>
                </c:pt>
                <c:pt idx="12149">
                  <c:v>211.9765625</c:v>
                </c:pt>
                <c:pt idx="12150">
                  <c:v>211.91796875</c:v>
                </c:pt>
                <c:pt idx="12151">
                  <c:v>211.984375</c:v>
                </c:pt>
                <c:pt idx="12152">
                  <c:v>211.9453125</c:v>
                </c:pt>
                <c:pt idx="12153">
                  <c:v>211.953125</c:v>
                </c:pt>
                <c:pt idx="12154">
                  <c:v>211.953125</c:v>
                </c:pt>
                <c:pt idx="12155">
                  <c:v>211.92578125</c:v>
                </c:pt>
                <c:pt idx="12156">
                  <c:v>212.01953125</c:v>
                </c:pt>
                <c:pt idx="12157">
                  <c:v>211.98046875</c:v>
                </c:pt>
                <c:pt idx="12158">
                  <c:v>211.94921875</c:v>
                </c:pt>
                <c:pt idx="12159">
                  <c:v>211.94921875</c:v>
                </c:pt>
                <c:pt idx="12160">
                  <c:v>211.921875</c:v>
                </c:pt>
                <c:pt idx="12161">
                  <c:v>211.9921875</c:v>
                </c:pt>
                <c:pt idx="12162">
                  <c:v>211.94921875</c:v>
                </c:pt>
                <c:pt idx="12163">
                  <c:v>211.94921875</c:v>
                </c:pt>
                <c:pt idx="12164">
                  <c:v>211.9921875</c:v>
                </c:pt>
                <c:pt idx="12165">
                  <c:v>211.921875</c:v>
                </c:pt>
                <c:pt idx="12166">
                  <c:v>212.01953125</c:v>
                </c:pt>
                <c:pt idx="12167">
                  <c:v>211.9765625</c:v>
                </c:pt>
                <c:pt idx="12168">
                  <c:v>211.9453125</c:v>
                </c:pt>
                <c:pt idx="12169">
                  <c:v>211.9765625</c:v>
                </c:pt>
                <c:pt idx="12170">
                  <c:v>211.9765625</c:v>
                </c:pt>
                <c:pt idx="12171">
                  <c:v>211.97265625</c:v>
                </c:pt>
                <c:pt idx="12172">
                  <c:v>211.97265625</c:v>
                </c:pt>
                <c:pt idx="12173">
                  <c:v>211.94140625</c:v>
                </c:pt>
                <c:pt idx="12174">
                  <c:v>211.984375</c:v>
                </c:pt>
                <c:pt idx="12175">
                  <c:v>211.9453125</c:v>
                </c:pt>
                <c:pt idx="12176">
                  <c:v>212.015625</c:v>
                </c:pt>
                <c:pt idx="12177">
                  <c:v>211.9765625</c:v>
                </c:pt>
                <c:pt idx="12178">
                  <c:v>211.94921875</c:v>
                </c:pt>
                <c:pt idx="12179">
                  <c:v>211.9921875</c:v>
                </c:pt>
                <c:pt idx="12180">
                  <c:v>211.9765625</c:v>
                </c:pt>
                <c:pt idx="12181">
                  <c:v>212.015625</c:v>
                </c:pt>
                <c:pt idx="12182">
                  <c:v>211.9453125</c:v>
                </c:pt>
                <c:pt idx="12183">
                  <c:v>211.9453125</c:v>
                </c:pt>
                <c:pt idx="12184">
                  <c:v>211.9765625</c:v>
                </c:pt>
                <c:pt idx="12185">
                  <c:v>211.9765625</c:v>
                </c:pt>
                <c:pt idx="12186">
                  <c:v>212.01953125</c:v>
                </c:pt>
                <c:pt idx="12187">
                  <c:v>211.9765625</c:v>
                </c:pt>
                <c:pt idx="12188">
                  <c:v>211.9453125</c:v>
                </c:pt>
                <c:pt idx="12189">
                  <c:v>211.984375</c:v>
                </c:pt>
                <c:pt idx="12190">
                  <c:v>211.9453125</c:v>
                </c:pt>
                <c:pt idx="12191">
                  <c:v>211.9453125</c:v>
                </c:pt>
                <c:pt idx="12192">
                  <c:v>211.9765625</c:v>
                </c:pt>
                <c:pt idx="12193">
                  <c:v>211.9765625</c:v>
                </c:pt>
                <c:pt idx="12194">
                  <c:v>211.921875</c:v>
                </c:pt>
                <c:pt idx="12195">
                  <c:v>211.953125</c:v>
                </c:pt>
                <c:pt idx="12196">
                  <c:v>211.984375</c:v>
                </c:pt>
                <c:pt idx="12197">
                  <c:v>211.98046875</c:v>
                </c:pt>
                <c:pt idx="12198">
                  <c:v>211.953125</c:v>
                </c:pt>
                <c:pt idx="12199">
                  <c:v>211.953125</c:v>
                </c:pt>
                <c:pt idx="12200">
                  <c:v>211.953125</c:v>
                </c:pt>
                <c:pt idx="12201">
                  <c:v>211.953125</c:v>
                </c:pt>
                <c:pt idx="12202">
                  <c:v>211.953125</c:v>
                </c:pt>
                <c:pt idx="12203">
                  <c:v>211.953125</c:v>
                </c:pt>
                <c:pt idx="12204">
                  <c:v>211.953125</c:v>
                </c:pt>
                <c:pt idx="12205">
                  <c:v>211.98828125</c:v>
                </c:pt>
                <c:pt idx="12206">
                  <c:v>211.94921875</c:v>
                </c:pt>
                <c:pt idx="12207">
                  <c:v>211.94921875</c:v>
                </c:pt>
                <c:pt idx="12208">
                  <c:v>212.01953125</c:v>
                </c:pt>
                <c:pt idx="12209">
                  <c:v>212.015625</c:v>
                </c:pt>
                <c:pt idx="12210">
                  <c:v>211.94921875</c:v>
                </c:pt>
                <c:pt idx="12211">
                  <c:v>211.94921875</c:v>
                </c:pt>
                <c:pt idx="12212">
                  <c:v>211.91796875</c:v>
                </c:pt>
                <c:pt idx="12213">
                  <c:v>211.94921875</c:v>
                </c:pt>
                <c:pt idx="12214">
                  <c:v>211.98046875</c:v>
                </c:pt>
                <c:pt idx="12215">
                  <c:v>211.94921875</c:v>
                </c:pt>
                <c:pt idx="12216">
                  <c:v>211.94921875</c:v>
                </c:pt>
                <c:pt idx="12217">
                  <c:v>212.0859375</c:v>
                </c:pt>
                <c:pt idx="12218">
                  <c:v>211.98046875</c:v>
                </c:pt>
                <c:pt idx="12219">
                  <c:v>211.98046875</c:v>
                </c:pt>
                <c:pt idx="12220">
                  <c:v>211.92578125</c:v>
                </c:pt>
                <c:pt idx="12221">
                  <c:v>211.9609375</c:v>
                </c:pt>
                <c:pt idx="12222">
                  <c:v>212.00390625</c:v>
                </c:pt>
                <c:pt idx="12223">
                  <c:v>211.9296875</c:v>
                </c:pt>
                <c:pt idx="12224">
                  <c:v>211.9609375</c:v>
                </c:pt>
                <c:pt idx="12225">
                  <c:v>211.9609375</c:v>
                </c:pt>
                <c:pt idx="12226">
                  <c:v>211.95703125</c:v>
                </c:pt>
                <c:pt idx="12227">
                  <c:v>211.95703125</c:v>
                </c:pt>
                <c:pt idx="12228">
                  <c:v>211.96484375</c:v>
                </c:pt>
                <c:pt idx="12229">
                  <c:v>211.99609375</c:v>
                </c:pt>
                <c:pt idx="12230">
                  <c:v>211.953125</c:v>
                </c:pt>
                <c:pt idx="12231">
                  <c:v>211.953125</c:v>
                </c:pt>
                <c:pt idx="12232">
                  <c:v>211.99609375</c:v>
                </c:pt>
                <c:pt idx="12233">
                  <c:v>211.92578125</c:v>
                </c:pt>
                <c:pt idx="12234">
                  <c:v>211.99609375</c:v>
                </c:pt>
                <c:pt idx="12235">
                  <c:v>211.953125</c:v>
                </c:pt>
                <c:pt idx="12236">
                  <c:v>211.921875</c:v>
                </c:pt>
                <c:pt idx="12237">
                  <c:v>211.953125</c:v>
                </c:pt>
                <c:pt idx="12238">
                  <c:v>211.953125</c:v>
                </c:pt>
                <c:pt idx="12239">
                  <c:v>211.953125</c:v>
                </c:pt>
                <c:pt idx="12240">
                  <c:v>211.953125</c:v>
                </c:pt>
                <c:pt idx="12241">
                  <c:v>211.92578125</c:v>
                </c:pt>
                <c:pt idx="12242">
                  <c:v>211.953125</c:v>
                </c:pt>
                <c:pt idx="12243">
                  <c:v>211.953125</c:v>
                </c:pt>
                <c:pt idx="12244">
                  <c:v>211.953125</c:v>
                </c:pt>
                <c:pt idx="12245">
                  <c:v>211.953125</c:v>
                </c:pt>
                <c:pt idx="12246">
                  <c:v>211.92578125</c:v>
                </c:pt>
                <c:pt idx="12247">
                  <c:v>211.953125</c:v>
                </c:pt>
                <c:pt idx="12248">
                  <c:v>211.953125</c:v>
                </c:pt>
                <c:pt idx="12249">
                  <c:v>211.94921875</c:v>
                </c:pt>
                <c:pt idx="12250">
                  <c:v>211.9921875</c:v>
                </c:pt>
                <c:pt idx="12251">
                  <c:v>211.921875</c:v>
                </c:pt>
                <c:pt idx="12252">
                  <c:v>211.953125</c:v>
                </c:pt>
                <c:pt idx="12253">
                  <c:v>211.953125</c:v>
                </c:pt>
                <c:pt idx="12254">
                  <c:v>211.99609375</c:v>
                </c:pt>
                <c:pt idx="12255">
                  <c:v>211.953125</c:v>
                </c:pt>
                <c:pt idx="12256">
                  <c:v>211.953125</c:v>
                </c:pt>
                <c:pt idx="12257">
                  <c:v>211.953125</c:v>
                </c:pt>
                <c:pt idx="12258">
                  <c:v>211.95703125</c:v>
                </c:pt>
                <c:pt idx="12259">
                  <c:v>211.95703125</c:v>
                </c:pt>
                <c:pt idx="12260">
                  <c:v>212</c:v>
                </c:pt>
                <c:pt idx="12261">
                  <c:v>212.0234375</c:v>
                </c:pt>
                <c:pt idx="12262">
                  <c:v>212.0234375</c:v>
                </c:pt>
                <c:pt idx="12263">
                  <c:v>211.984375</c:v>
                </c:pt>
                <c:pt idx="12264">
                  <c:v>212.0546875</c:v>
                </c:pt>
                <c:pt idx="12265">
                  <c:v>212.01171875</c:v>
                </c:pt>
                <c:pt idx="12266">
                  <c:v>211.953125</c:v>
                </c:pt>
                <c:pt idx="12267">
                  <c:v>211.953125</c:v>
                </c:pt>
                <c:pt idx="12268">
                  <c:v>211.98828125</c:v>
                </c:pt>
                <c:pt idx="12269">
                  <c:v>211.94921875</c:v>
                </c:pt>
                <c:pt idx="12270">
                  <c:v>211.94921875</c:v>
                </c:pt>
                <c:pt idx="12271">
                  <c:v>211.98828125</c:v>
                </c:pt>
                <c:pt idx="12272">
                  <c:v>211.94140625</c:v>
                </c:pt>
                <c:pt idx="12273">
                  <c:v>211.9453125</c:v>
                </c:pt>
                <c:pt idx="12274">
                  <c:v>212.015625</c:v>
                </c:pt>
                <c:pt idx="12275">
                  <c:v>211.97265625</c:v>
                </c:pt>
                <c:pt idx="12276">
                  <c:v>211.9921875</c:v>
                </c:pt>
                <c:pt idx="12277">
                  <c:v>211.9921875</c:v>
                </c:pt>
                <c:pt idx="12278">
                  <c:v>211.953125</c:v>
                </c:pt>
                <c:pt idx="12279">
                  <c:v>211.953125</c:v>
                </c:pt>
                <c:pt idx="12280">
                  <c:v>211.92578125</c:v>
                </c:pt>
                <c:pt idx="12281">
                  <c:v>211.953125</c:v>
                </c:pt>
                <c:pt idx="12282">
                  <c:v>211.953125</c:v>
                </c:pt>
                <c:pt idx="12283">
                  <c:v>211.921875</c:v>
                </c:pt>
                <c:pt idx="12284">
                  <c:v>212.01953125</c:v>
                </c:pt>
                <c:pt idx="12285">
                  <c:v>211.9765625</c:v>
                </c:pt>
                <c:pt idx="12286">
                  <c:v>211.91796875</c:v>
                </c:pt>
                <c:pt idx="12287">
                  <c:v>211.9453125</c:v>
                </c:pt>
                <c:pt idx="12288">
                  <c:v>211.9765625</c:v>
                </c:pt>
                <c:pt idx="12289">
                  <c:v>211.9765625</c:v>
                </c:pt>
                <c:pt idx="12290">
                  <c:v>211.94921875</c:v>
                </c:pt>
                <c:pt idx="12291">
                  <c:v>211.921875</c:v>
                </c:pt>
                <c:pt idx="12292">
                  <c:v>211.953125</c:v>
                </c:pt>
                <c:pt idx="12293">
                  <c:v>211.953125</c:v>
                </c:pt>
                <c:pt idx="12294">
                  <c:v>212</c:v>
                </c:pt>
                <c:pt idx="12295">
                  <c:v>212</c:v>
                </c:pt>
                <c:pt idx="12296">
                  <c:v>211.92578125</c:v>
                </c:pt>
                <c:pt idx="12297">
                  <c:v>211.95703125</c:v>
                </c:pt>
                <c:pt idx="12298">
                  <c:v>211.9609375</c:v>
                </c:pt>
                <c:pt idx="12299">
                  <c:v>211.9296875</c:v>
                </c:pt>
                <c:pt idx="12300">
                  <c:v>211.9609375</c:v>
                </c:pt>
                <c:pt idx="12301">
                  <c:v>211.9609375</c:v>
                </c:pt>
                <c:pt idx="12302">
                  <c:v>212.03515625</c:v>
                </c:pt>
                <c:pt idx="12303">
                  <c:v>211.9921875</c:v>
                </c:pt>
                <c:pt idx="12304">
                  <c:v>212.02734375</c:v>
                </c:pt>
                <c:pt idx="12305">
                  <c:v>211.98828125</c:v>
                </c:pt>
                <c:pt idx="12306">
                  <c:v>211.95703125</c:v>
                </c:pt>
                <c:pt idx="12307">
                  <c:v>211.95703125</c:v>
                </c:pt>
                <c:pt idx="12308">
                  <c:v>211.95703125</c:v>
                </c:pt>
                <c:pt idx="12309">
                  <c:v>212</c:v>
                </c:pt>
                <c:pt idx="12310">
                  <c:v>212.00390625</c:v>
                </c:pt>
                <c:pt idx="12311">
                  <c:v>211.9609375</c:v>
                </c:pt>
                <c:pt idx="12312">
                  <c:v>212.02734375</c:v>
                </c:pt>
                <c:pt idx="12313">
                  <c:v>211.98828125</c:v>
                </c:pt>
                <c:pt idx="12314">
                  <c:v>211.95703125</c:v>
                </c:pt>
                <c:pt idx="12315">
                  <c:v>211.95703125</c:v>
                </c:pt>
                <c:pt idx="12316">
                  <c:v>211.95703125</c:v>
                </c:pt>
                <c:pt idx="12317">
                  <c:v>211.92578125</c:v>
                </c:pt>
                <c:pt idx="12318">
                  <c:v>211.95703125</c:v>
                </c:pt>
                <c:pt idx="12319">
                  <c:v>211.95703125</c:v>
                </c:pt>
                <c:pt idx="12320">
                  <c:v>211.99609375</c:v>
                </c:pt>
                <c:pt idx="12321">
                  <c:v>211.95703125</c:v>
                </c:pt>
                <c:pt idx="12322">
                  <c:v>211.99609375</c:v>
                </c:pt>
                <c:pt idx="12323">
                  <c:v>211.953125</c:v>
                </c:pt>
                <c:pt idx="12324">
                  <c:v>211.953125</c:v>
                </c:pt>
                <c:pt idx="12325">
                  <c:v>212.08203125</c:v>
                </c:pt>
                <c:pt idx="12326">
                  <c:v>211.98828125</c:v>
                </c:pt>
                <c:pt idx="12327">
                  <c:v>211.9609375</c:v>
                </c:pt>
                <c:pt idx="12328">
                  <c:v>212.03125</c:v>
                </c:pt>
                <c:pt idx="12329">
                  <c:v>212.125</c:v>
                </c:pt>
                <c:pt idx="12330">
                  <c:v>211.9609375</c:v>
                </c:pt>
                <c:pt idx="12331">
                  <c:v>212.03515625</c:v>
                </c:pt>
                <c:pt idx="12332">
                  <c:v>211.9609375</c:v>
                </c:pt>
                <c:pt idx="12333">
                  <c:v>211.96484375</c:v>
                </c:pt>
                <c:pt idx="12334">
                  <c:v>211.96484375</c:v>
                </c:pt>
                <c:pt idx="12335">
                  <c:v>211.93359375</c:v>
                </c:pt>
                <c:pt idx="12336">
                  <c:v>211.96484375</c:v>
                </c:pt>
                <c:pt idx="12337">
                  <c:v>211.96484375</c:v>
                </c:pt>
                <c:pt idx="12338">
                  <c:v>211.9609375</c:v>
                </c:pt>
                <c:pt idx="12339">
                  <c:v>211.9609375</c:v>
                </c:pt>
                <c:pt idx="12340">
                  <c:v>211.9296875</c:v>
                </c:pt>
                <c:pt idx="12341">
                  <c:v>211.99609375</c:v>
                </c:pt>
                <c:pt idx="12342">
                  <c:v>211.95703125</c:v>
                </c:pt>
                <c:pt idx="12343">
                  <c:v>212</c:v>
                </c:pt>
                <c:pt idx="12344">
                  <c:v>212</c:v>
                </c:pt>
                <c:pt idx="12345">
                  <c:v>211.93359375</c:v>
                </c:pt>
                <c:pt idx="12346">
                  <c:v>212.00390625</c:v>
                </c:pt>
                <c:pt idx="12347">
                  <c:v>212.0078125</c:v>
                </c:pt>
                <c:pt idx="12348">
                  <c:v>212.00390625</c:v>
                </c:pt>
                <c:pt idx="12349">
                  <c:v>211.96484375</c:v>
                </c:pt>
                <c:pt idx="12350">
                  <c:v>211.9296875</c:v>
                </c:pt>
                <c:pt idx="12351">
                  <c:v>211.9609375</c:v>
                </c:pt>
                <c:pt idx="12352">
                  <c:v>211.9609375</c:v>
                </c:pt>
                <c:pt idx="12353">
                  <c:v>211.96484375</c:v>
                </c:pt>
                <c:pt idx="12354">
                  <c:v>212.03515625</c:v>
                </c:pt>
                <c:pt idx="12355">
                  <c:v>211.9609375</c:v>
                </c:pt>
                <c:pt idx="12356">
                  <c:v>211.9609375</c:v>
                </c:pt>
                <c:pt idx="12357">
                  <c:v>211.9609375</c:v>
                </c:pt>
                <c:pt idx="12358">
                  <c:v>211.93359375</c:v>
                </c:pt>
                <c:pt idx="12359">
                  <c:v>211.96484375</c:v>
                </c:pt>
                <c:pt idx="12360">
                  <c:v>211.96484375</c:v>
                </c:pt>
                <c:pt idx="12361">
                  <c:v>211.9609375</c:v>
                </c:pt>
                <c:pt idx="12362">
                  <c:v>211.9609375</c:v>
                </c:pt>
                <c:pt idx="12363">
                  <c:v>212</c:v>
                </c:pt>
                <c:pt idx="12364">
                  <c:v>211.9921875</c:v>
                </c:pt>
                <c:pt idx="12365">
                  <c:v>211.9921875</c:v>
                </c:pt>
                <c:pt idx="12366">
                  <c:v>211.9609375</c:v>
                </c:pt>
                <c:pt idx="12367">
                  <c:v>211.9609375</c:v>
                </c:pt>
                <c:pt idx="12368">
                  <c:v>211.95703125</c:v>
                </c:pt>
                <c:pt idx="12369">
                  <c:v>212.02734375</c:v>
                </c:pt>
                <c:pt idx="12370">
                  <c:v>211.953125</c:v>
                </c:pt>
                <c:pt idx="12371">
                  <c:v>211.9921875</c:v>
                </c:pt>
                <c:pt idx="12372">
                  <c:v>211.95703125</c:v>
                </c:pt>
                <c:pt idx="12373">
                  <c:v>211.95703125</c:v>
                </c:pt>
                <c:pt idx="12374">
                  <c:v>211.95703125</c:v>
                </c:pt>
                <c:pt idx="12375">
                  <c:v>211.95703125</c:v>
                </c:pt>
                <c:pt idx="12376">
                  <c:v>211.98828125</c:v>
                </c:pt>
                <c:pt idx="12377">
                  <c:v>211.98828125</c:v>
                </c:pt>
                <c:pt idx="12378">
                  <c:v>211.98828125</c:v>
                </c:pt>
                <c:pt idx="12379">
                  <c:v>211.9921875</c:v>
                </c:pt>
                <c:pt idx="12380">
                  <c:v>211.9921875</c:v>
                </c:pt>
                <c:pt idx="12381">
                  <c:v>212.02734375</c:v>
                </c:pt>
                <c:pt idx="12382">
                  <c:v>211.95703125</c:v>
                </c:pt>
                <c:pt idx="12383">
                  <c:v>211.95703125</c:v>
                </c:pt>
                <c:pt idx="12384">
                  <c:v>211.95703125</c:v>
                </c:pt>
                <c:pt idx="12385">
                  <c:v>211.95703125</c:v>
                </c:pt>
                <c:pt idx="12386">
                  <c:v>211.9609375</c:v>
                </c:pt>
                <c:pt idx="12387">
                  <c:v>211.98828125</c:v>
                </c:pt>
                <c:pt idx="12388">
                  <c:v>212</c:v>
                </c:pt>
                <c:pt idx="12389">
                  <c:v>211.9296875</c:v>
                </c:pt>
                <c:pt idx="12390">
                  <c:v>211.95703125</c:v>
                </c:pt>
                <c:pt idx="12391">
                  <c:v>211.95703125</c:v>
                </c:pt>
                <c:pt idx="12392">
                  <c:v>212.00390625</c:v>
                </c:pt>
                <c:pt idx="12393">
                  <c:v>211.9609375</c:v>
                </c:pt>
                <c:pt idx="12394">
                  <c:v>211.9765625</c:v>
                </c:pt>
                <c:pt idx="12395">
                  <c:v>211.9609375</c:v>
                </c:pt>
                <c:pt idx="12396">
                  <c:v>212</c:v>
                </c:pt>
                <c:pt idx="12397">
                  <c:v>211.9609375</c:v>
                </c:pt>
                <c:pt idx="12398">
                  <c:v>212</c:v>
                </c:pt>
                <c:pt idx="12399">
                  <c:v>212.00390625</c:v>
                </c:pt>
                <c:pt idx="12400">
                  <c:v>211.96484375</c:v>
                </c:pt>
                <c:pt idx="12401">
                  <c:v>211.96484375</c:v>
                </c:pt>
                <c:pt idx="12402">
                  <c:v>212.00390625</c:v>
                </c:pt>
                <c:pt idx="12403">
                  <c:v>212.00390625</c:v>
                </c:pt>
                <c:pt idx="12404">
                  <c:v>211.96484375</c:v>
                </c:pt>
                <c:pt idx="12405">
                  <c:v>211.9609375</c:v>
                </c:pt>
                <c:pt idx="12406">
                  <c:v>212.02734375</c:v>
                </c:pt>
                <c:pt idx="12407">
                  <c:v>211.95703125</c:v>
                </c:pt>
                <c:pt idx="12408">
                  <c:v>211.984375</c:v>
                </c:pt>
                <c:pt idx="12409">
                  <c:v>211.984375</c:v>
                </c:pt>
                <c:pt idx="12410">
                  <c:v>211.984375</c:v>
                </c:pt>
                <c:pt idx="12411">
                  <c:v>212.0234375</c:v>
                </c:pt>
                <c:pt idx="12412">
                  <c:v>211.9296875</c:v>
                </c:pt>
                <c:pt idx="12413">
                  <c:v>212.00390625</c:v>
                </c:pt>
                <c:pt idx="12414">
                  <c:v>211.9609375</c:v>
                </c:pt>
                <c:pt idx="12415">
                  <c:v>211.9609375</c:v>
                </c:pt>
                <c:pt idx="12416">
                  <c:v>212</c:v>
                </c:pt>
                <c:pt idx="12417">
                  <c:v>211.9609375</c:v>
                </c:pt>
                <c:pt idx="12418">
                  <c:v>212.03125</c:v>
                </c:pt>
                <c:pt idx="12419">
                  <c:v>211.9921875</c:v>
                </c:pt>
                <c:pt idx="12420">
                  <c:v>211.9921875</c:v>
                </c:pt>
                <c:pt idx="12421">
                  <c:v>212.03125</c:v>
                </c:pt>
                <c:pt idx="12422">
                  <c:v>211.9609375</c:v>
                </c:pt>
                <c:pt idx="12423">
                  <c:v>212.00390625</c:v>
                </c:pt>
                <c:pt idx="12424">
                  <c:v>212</c:v>
                </c:pt>
                <c:pt idx="12425">
                  <c:v>211.9609375</c:v>
                </c:pt>
                <c:pt idx="12426">
                  <c:v>211.96484375</c:v>
                </c:pt>
                <c:pt idx="12427">
                  <c:v>211.96484375</c:v>
                </c:pt>
                <c:pt idx="12428">
                  <c:v>212.00390625</c:v>
                </c:pt>
                <c:pt idx="12429">
                  <c:v>211.96484375</c:v>
                </c:pt>
                <c:pt idx="12430">
                  <c:v>211.96484375</c:v>
                </c:pt>
                <c:pt idx="12431">
                  <c:v>211.9609375</c:v>
                </c:pt>
                <c:pt idx="12432">
                  <c:v>211.9609375</c:v>
                </c:pt>
                <c:pt idx="12433">
                  <c:v>211.95703125</c:v>
                </c:pt>
                <c:pt idx="12434">
                  <c:v>211.95703125</c:v>
                </c:pt>
                <c:pt idx="12435">
                  <c:v>211.95703125</c:v>
                </c:pt>
                <c:pt idx="12436">
                  <c:v>212</c:v>
                </c:pt>
                <c:pt idx="12437">
                  <c:v>211.9609375</c:v>
                </c:pt>
                <c:pt idx="12438">
                  <c:v>211.93359375</c:v>
                </c:pt>
                <c:pt idx="12439">
                  <c:v>212.09375</c:v>
                </c:pt>
                <c:pt idx="12440">
                  <c:v>211.96484375</c:v>
                </c:pt>
                <c:pt idx="12441">
                  <c:v>211.9609375</c:v>
                </c:pt>
                <c:pt idx="12442">
                  <c:v>211.9609375</c:v>
                </c:pt>
                <c:pt idx="12443">
                  <c:v>211.93359375</c:v>
                </c:pt>
                <c:pt idx="12444">
                  <c:v>211.98828125</c:v>
                </c:pt>
                <c:pt idx="12445">
                  <c:v>211.98828125</c:v>
                </c:pt>
                <c:pt idx="12446">
                  <c:v>211.95703125</c:v>
                </c:pt>
                <c:pt idx="12447">
                  <c:v>211.95703125</c:v>
                </c:pt>
                <c:pt idx="12448">
                  <c:v>211.9609375</c:v>
                </c:pt>
                <c:pt idx="12449">
                  <c:v>211.98828125</c:v>
                </c:pt>
                <c:pt idx="12450">
                  <c:v>211.95703125</c:v>
                </c:pt>
                <c:pt idx="12451">
                  <c:v>211.96875</c:v>
                </c:pt>
                <c:pt idx="12452">
                  <c:v>211.95703125</c:v>
                </c:pt>
                <c:pt idx="12453">
                  <c:v>212</c:v>
                </c:pt>
                <c:pt idx="12454">
                  <c:v>211.953125</c:v>
                </c:pt>
                <c:pt idx="12455">
                  <c:v>211.953125</c:v>
                </c:pt>
                <c:pt idx="12456">
                  <c:v>211.921875</c:v>
                </c:pt>
                <c:pt idx="12457">
                  <c:v>211.953125</c:v>
                </c:pt>
                <c:pt idx="12458">
                  <c:v>211.98046875</c:v>
                </c:pt>
                <c:pt idx="12459">
                  <c:v>211.98828125</c:v>
                </c:pt>
                <c:pt idx="12460">
                  <c:v>212.015625</c:v>
                </c:pt>
                <c:pt idx="12461">
                  <c:v>211.984375</c:v>
                </c:pt>
                <c:pt idx="12462">
                  <c:v>211.98828125</c:v>
                </c:pt>
                <c:pt idx="12463">
                  <c:v>211.98828125</c:v>
                </c:pt>
                <c:pt idx="12464">
                  <c:v>211.9296875</c:v>
                </c:pt>
                <c:pt idx="12465">
                  <c:v>211.9609375</c:v>
                </c:pt>
                <c:pt idx="12466">
                  <c:v>211.9609375</c:v>
                </c:pt>
                <c:pt idx="12467">
                  <c:v>211.9296875</c:v>
                </c:pt>
                <c:pt idx="12468">
                  <c:v>211.95703125</c:v>
                </c:pt>
                <c:pt idx="12469">
                  <c:v>211.95703125</c:v>
                </c:pt>
                <c:pt idx="12470">
                  <c:v>211.92578125</c:v>
                </c:pt>
                <c:pt idx="12471">
                  <c:v>211.95703125</c:v>
                </c:pt>
                <c:pt idx="12472">
                  <c:v>211.98828125</c:v>
                </c:pt>
                <c:pt idx="12473">
                  <c:v>212.03125</c:v>
                </c:pt>
                <c:pt idx="12474">
                  <c:v>212</c:v>
                </c:pt>
                <c:pt idx="12475">
                  <c:v>211.9609375</c:v>
                </c:pt>
                <c:pt idx="12476">
                  <c:v>211.95703125</c:v>
                </c:pt>
                <c:pt idx="12477">
                  <c:v>211.95703125</c:v>
                </c:pt>
                <c:pt idx="12478">
                  <c:v>211.92578125</c:v>
                </c:pt>
                <c:pt idx="12479">
                  <c:v>211.95703125</c:v>
                </c:pt>
                <c:pt idx="12480">
                  <c:v>212.00390625</c:v>
                </c:pt>
                <c:pt idx="12481">
                  <c:v>212.0078125</c:v>
                </c:pt>
                <c:pt idx="12482">
                  <c:v>211.9921875</c:v>
                </c:pt>
                <c:pt idx="12483">
                  <c:v>211.9609375</c:v>
                </c:pt>
                <c:pt idx="12484">
                  <c:v>211.9921875</c:v>
                </c:pt>
                <c:pt idx="12485">
                  <c:v>212.03125</c:v>
                </c:pt>
                <c:pt idx="12486">
                  <c:v>212.03515625</c:v>
                </c:pt>
                <c:pt idx="12487">
                  <c:v>211.9921875</c:v>
                </c:pt>
                <c:pt idx="12488">
                  <c:v>211.9609375</c:v>
                </c:pt>
                <c:pt idx="12489">
                  <c:v>211.9921875</c:v>
                </c:pt>
                <c:pt idx="12490">
                  <c:v>211.9609375</c:v>
                </c:pt>
                <c:pt idx="12491">
                  <c:v>211.9609375</c:v>
                </c:pt>
                <c:pt idx="12492">
                  <c:v>211.9609375</c:v>
                </c:pt>
                <c:pt idx="12493">
                  <c:v>211.9609375</c:v>
                </c:pt>
                <c:pt idx="12494">
                  <c:v>212</c:v>
                </c:pt>
                <c:pt idx="12495">
                  <c:v>211.9296875</c:v>
                </c:pt>
                <c:pt idx="12496">
                  <c:v>211.95703125</c:v>
                </c:pt>
                <c:pt idx="12497">
                  <c:v>211.95703125</c:v>
                </c:pt>
                <c:pt idx="12498">
                  <c:v>211.9609375</c:v>
                </c:pt>
                <c:pt idx="12499">
                  <c:v>212</c:v>
                </c:pt>
                <c:pt idx="12500">
                  <c:v>211.9296875</c:v>
                </c:pt>
                <c:pt idx="12501">
                  <c:v>211.9921875</c:v>
                </c:pt>
                <c:pt idx="12502">
                  <c:v>211.98828125</c:v>
                </c:pt>
                <c:pt idx="12503">
                  <c:v>211.98828125</c:v>
                </c:pt>
                <c:pt idx="12504">
                  <c:v>211.95703125</c:v>
                </c:pt>
                <c:pt idx="12505">
                  <c:v>211.95703125</c:v>
                </c:pt>
                <c:pt idx="12506">
                  <c:v>211.95703125</c:v>
                </c:pt>
                <c:pt idx="12507">
                  <c:v>212</c:v>
                </c:pt>
                <c:pt idx="12508">
                  <c:v>211.95703125</c:v>
                </c:pt>
                <c:pt idx="12509">
                  <c:v>211.984375</c:v>
                </c:pt>
                <c:pt idx="12510">
                  <c:v>211.984375</c:v>
                </c:pt>
                <c:pt idx="12511">
                  <c:v>212.02734375</c:v>
                </c:pt>
                <c:pt idx="12512">
                  <c:v>212.00390625</c:v>
                </c:pt>
                <c:pt idx="12513">
                  <c:v>211.9609375</c:v>
                </c:pt>
                <c:pt idx="12514">
                  <c:v>211.98828125</c:v>
                </c:pt>
                <c:pt idx="12515">
                  <c:v>211.98828125</c:v>
                </c:pt>
                <c:pt idx="12516">
                  <c:v>212.015625</c:v>
                </c:pt>
                <c:pt idx="12517">
                  <c:v>212.05859375</c:v>
                </c:pt>
                <c:pt idx="12518">
                  <c:v>212.03125</c:v>
                </c:pt>
                <c:pt idx="12519">
                  <c:v>211.98828125</c:v>
                </c:pt>
                <c:pt idx="12520">
                  <c:v>212.0078125</c:v>
                </c:pt>
                <c:pt idx="12521">
                  <c:v>211.96484375</c:v>
                </c:pt>
                <c:pt idx="12522">
                  <c:v>211.96484375</c:v>
                </c:pt>
                <c:pt idx="12523">
                  <c:v>211.9609375</c:v>
                </c:pt>
                <c:pt idx="12524">
                  <c:v>211.9609375</c:v>
                </c:pt>
                <c:pt idx="12525">
                  <c:v>211.9609375</c:v>
                </c:pt>
                <c:pt idx="12526">
                  <c:v>211.9296875</c:v>
                </c:pt>
                <c:pt idx="12527">
                  <c:v>211.95703125</c:v>
                </c:pt>
                <c:pt idx="12528">
                  <c:v>212</c:v>
                </c:pt>
                <c:pt idx="12529">
                  <c:v>211.9609375</c:v>
                </c:pt>
                <c:pt idx="12530">
                  <c:v>211.9609375</c:v>
                </c:pt>
                <c:pt idx="12531">
                  <c:v>211.93359375</c:v>
                </c:pt>
                <c:pt idx="12532">
                  <c:v>211.9609375</c:v>
                </c:pt>
                <c:pt idx="12533">
                  <c:v>211.9609375</c:v>
                </c:pt>
                <c:pt idx="12534">
                  <c:v>211.95703125</c:v>
                </c:pt>
                <c:pt idx="12535">
                  <c:v>211.984375</c:v>
                </c:pt>
                <c:pt idx="12536">
                  <c:v>211.953125</c:v>
                </c:pt>
                <c:pt idx="12537">
                  <c:v>211.92578125</c:v>
                </c:pt>
                <c:pt idx="12538">
                  <c:v>211.99609375</c:v>
                </c:pt>
                <c:pt idx="12539">
                  <c:v>211.953125</c:v>
                </c:pt>
                <c:pt idx="12540">
                  <c:v>212.02734375</c:v>
                </c:pt>
                <c:pt idx="12541">
                  <c:v>211.984375</c:v>
                </c:pt>
                <c:pt idx="12542">
                  <c:v>211.95703125</c:v>
                </c:pt>
                <c:pt idx="12543">
                  <c:v>211.953125</c:v>
                </c:pt>
                <c:pt idx="12544">
                  <c:v>211.953125</c:v>
                </c:pt>
                <c:pt idx="12545">
                  <c:v>211.921875</c:v>
                </c:pt>
                <c:pt idx="12546">
                  <c:v>211.9453125</c:v>
                </c:pt>
                <c:pt idx="12547">
                  <c:v>212.08203125</c:v>
                </c:pt>
                <c:pt idx="12548">
                  <c:v>211.921875</c:v>
                </c:pt>
                <c:pt idx="12549">
                  <c:v>211.94921875</c:v>
                </c:pt>
                <c:pt idx="12550">
                  <c:v>212.0546875</c:v>
                </c:pt>
                <c:pt idx="12551">
                  <c:v>211.95703125</c:v>
                </c:pt>
                <c:pt idx="12552">
                  <c:v>212</c:v>
                </c:pt>
                <c:pt idx="12553">
                  <c:v>211.9609375</c:v>
                </c:pt>
                <c:pt idx="12554">
                  <c:v>211.93359375</c:v>
                </c:pt>
                <c:pt idx="12555">
                  <c:v>212.00390625</c:v>
                </c:pt>
                <c:pt idx="12556">
                  <c:v>212</c:v>
                </c:pt>
                <c:pt idx="12557">
                  <c:v>212.00390625</c:v>
                </c:pt>
                <c:pt idx="12558">
                  <c:v>212</c:v>
                </c:pt>
                <c:pt idx="12559">
                  <c:v>211.96484375</c:v>
                </c:pt>
                <c:pt idx="12560">
                  <c:v>211.96484375</c:v>
                </c:pt>
                <c:pt idx="12561">
                  <c:v>211.96484375</c:v>
                </c:pt>
                <c:pt idx="12562">
                  <c:v>211.93359375</c:v>
                </c:pt>
                <c:pt idx="12563">
                  <c:v>211.9609375</c:v>
                </c:pt>
                <c:pt idx="12564">
                  <c:v>211.9609375</c:v>
                </c:pt>
                <c:pt idx="12565">
                  <c:v>211.9609375</c:v>
                </c:pt>
                <c:pt idx="12566">
                  <c:v>212.03125</c:v>
                </c:pt>
                <c:pt idx="12567">
                  <c:v>212</c:v>
                </c:pt>
                <c:pt idx="12568">
                  <c:v>212.05859375</c:v>
                </c:pt>
                <c:pt idx="12569">
                  <c:v>212.0625</c:v>
                </c:pt>
                <c:pt idx="12570">
                  <c:v>212.00390625</c:v>
                </c:pt>
                <c:pt idx="12571">
                  <c:v>211.9609375</c:v>
                </c:pt>
                <c:pt idx="12572">
                  <c:v>211.9609375</c:v>
                </c:pt>
                <c:pt idx="12573">
                  <c:v>212.00390625</c:v>
                </c:pt>
                <c:pt idx="12574">
                  <c:v>211.9609375</c:v>
                </c:pt>
                <c:pt idx="12575">
                  <c:v>211.93359375</c:v>
                </c:pt>
                <c:pt idx="12576">
                  <c:v>211.9609375</c:v>
                </c:pt>
                <c:pt idx="12577">
                  <c:v>211.9609375</c:v>
                </c:pt>
                <c:pt idx="12578">
                  <c:v>211.9609375</c:v>
                </c:pt>
                <c:pt idx="12579">
                  <c:v>212.00390625</c:v>
                </c:pt>
                <c:pt idx="12580">
                  <c:v>211.93359375</c:v>
                </c:pt>
                <c:pt idx="12581">
                  <c:v>211.9609375</c:v>
                </c:pt>
                <c:pt idx="12582">
                  <c:v>212.00390625</c:v>
                </c:pt>
                <c:pt idx="12583">
                  <c:v>211.95703125</c:v>
                </c:pt>
                <c:pt idx="12584">
                  <c:v>211.98828125</c:v>
                </c:pt>
                <c:pt idx="12585">
                  <c:v>212.02734375</c:v>
                </c:pt>
                <c:pt idx="12586">
                  <c:v>211.95703125</c:v>
                </c:pt>
                <c:pt idx="12587">
                  <c:v>211.95703125</c:v>
                </c:pt>
                <c:pt idx="12588">
                  <c:v>211.95703125</c:v>
                </c:pt>
                <c:pt idx="12589">
                  <c:v>211.95703125</c:v>
                </c:pt>
                <c:pt idx="12590">
                  <c:v>211.95703125</c:v>
                </c:pt>
                <c:pt idx="12591">
                  <c:v>211.99609375</c:v>
                </c:pt>
                <c:pt idx="12592">
                  <c:v>211.98828125</c:v>
                </c:pt>
                <c:pt idx="12593">
                  <c:v>211.9921875</c:v>
                </c:pt>
                <c:pt idx="12594">
                  <c:v>211.99609375</c:v>
                </c:pt>
                <c:pt idx="12595">
                  <c:v>211.93359375</c:v>
                </c:pt>
                <c:pt idx="12596">
                  <c:v>211.9609375</c:v>
                </c:pt>
                <c:pt idx="12597">
                  <c:v>211.9609375</c:v>
                </c:pt>
                <c:pt idx="12598">
                  <c:v>211.95703125</c:v>
                </c:pt>
                <c:pt idx="12599">
                  <c:v>211.95703125</c:v>
                </c:pt>
                <c:pt idx="12600">
                  <c:v>211.9296875</c:v>
                </c:pt>
                <c:pt idx="12601">
                  <c:v>212.00390625</c:v>
                </c:pt>
                <c:pt idx="12602">
                  <c:v>212</c:v>
                </c:pt>
                <c:pt idx="12603">
                  <c:v>211.96484375</c:v>
                </c:pt>
                <c:pt idx="12604">
                  <c:v>212.02734375</c:v>
                </c:pt>
                <c:pt idx="12605">
                  <c:v>211.95703125</c:v>
                </c:pt>
                <c:pt idx="12606">
                  <c:v>211.98828125</c:v>
                </c:pt>
                <c:pt idx="12607">
                  <c:v>211.98828125</c:v>
                </c:pt>
                <c:pt idx="12608">
                  <c:v>211.98828125</c:v>
                </c:pt>
                <c:pt idx="12609">
                  <c:v>212.03125</c:v>
                </c:pt>
                <c:pt idx="12610">
                  <c:v>211.92578125</c:v>
                </c:pt>
                <c:pt idx="12611">
                  <c:v>211.95703125</c:v>
                </c:pt>
                <c:pt idx="12612">
                  <c:v>211.95703125</c:v>
                </c:pt>
                <c:pt idx="12613">
                  <c:v>211.9609375</c:v>
                </c:pt>
                <c:pt idx="12614">
                  <c:v>211.9609375</c:v>
                </c:pt>
                <c:pt idx="12615">
                  <c:v>211.9296875</c:v>
                </c:pt>
                <c:pt idx="12616">
                  <c:v>211.95703125</c:v>
                </c:pt>
                <c:pt idx="12617">
                  <c:v>211.95703125</c:v>
                </c:pt>
                <c:pt idx="12618">
                  <c:v>211.921875</c:v>
                </c:pt>
                <c:pt idx="12619">
                  <c:v>211.9921875</c:v>
                </c:pt>
                <c:pt idx="12620">
                  <c:v>211.98828125</c:v>
                </c:pt>
                <c:pt idx="12621">
                  <c:v>211.95703125</c:v>
                </c:pt>
                <c:pt idx="12622">
                  <c:v>211.95703125</c:v>
                </c:pt>
                <c:pt idx="12623">
                  <c:v>212</c:v>
                </c:pt>
                <c:pt idx="12624">
                  <c:v>211.95703125</c:v>
                </c:pt>
                <c:pt idx="12625">
                  <c:v>211.95703125</c:v>
                </c:pt>
                <c:pt idx="12626">
                  <c:v>211.953125</c:v>
                </c:pt>
                <c:pt idx="12627">
                  <c:v>211.953125</c:v>
                </c:pt>
                <c:pt idx="12628">
                  <c:v>211.921875</c:v>
                </c:pt>
                <c:pt idx="12629">
                  <c:v>211.99609375</c:v>
                </c:pt>
                <c:pt idx="12630">
                  <c:v>211.94921875</c:v>
                </c:pt>
                <c:pt idx="12631">
                  <c:v>211.921875</c:v>
                </c:pt>
                <c:pt idx="12632">
                  <c:v>211.953125</c:v>
                </c:pt>
                <c:pt idx="12633">
                  <c:v>211.953125</c:v>
                </c:pt>
                <c:pt idx="12634">
                  <c:v>211.953125</c:v>
                </c:pt>
                <c:pt idx="12635">
                  <c:v>211.953125</c:v>
                </c:pt>
                <c:pt idx="12636">
                  <c:v>211.953125</c:v>
                </c:pt>
                <c:pt idx="12637">
                  <c:v>211.9453125</c:v>
                </c:pt>
                <c:pt idx="12638">
                  <c:v>211.9453125</c:v>
                </c:pt>
                <c:pt idx="12639">
                  <c:v>211.9453125</c:v>
                </c:pt>
                <c:pt idx="12640">
                  <c:v>211.94921875</c:v>
                </c:pt>
                <c:pt idx="12641">
                  <c:v>211.94921875</c:v>
                </c:pt>
                <c:pt idx="12642">
                  <c:v>211.92578125</c:v>
                </c:pt>
                <c:pt idx="12643">
                  <c:v>211.95703125</c:v>
                </c:pt>
                <c:pt idx="12644">
                  <c:v>211.95703125</c:v>
                </c:pt>
                <c:pt idx="12645">
                  <c:v>211.953125</c:v>
                </c:pt>
                <c:pt idx="12646">
                  <c:v>211.98046875</c:v>
                </c:pt>
                <c:pt idx="12647">
                  <c:v>211.98046875</c:v>
                </c:pt>
                <c:pt idx="12648">
                  <c:v>212</c:v>
                </c:pt>
                <c:pt idx="12649">
                  <c:v>211.95703125</c:v>
                </c:pt>
                <c:pt idx="12650">
                  <c:v>211.9296875</c:v>
                </c:pt>
                <c:pt idx="12651">
                  <c:v>211.9609375</c:v>
                </c:pt>
                <c:pt idx="12652">
                  <c:v>211.9609375</c:v>
                </c:pt>
                <c:pt idx="12653">
                  <c:v>211.9609375</c:v>
                </c:pt>
                <c:pt idx="12654">
                  <c:v>211.9609375</c:v>
                </c:pt>
                <c:pt idx="12655">
                  <c:v>211.9296875</c:v>
                </c:pt>
                <c:pt idx="12656">
                  <c:v>211.95703125</c:v>
                </c:pt>
                <c:pt idx="12657">
                  <c:v>211.95703125</c:v>
                </c:pt>
                <c:pt idx="12658">
                  <c:v>212.09765625</c:v>
                </c:pt>
                <c:pt idx="12659">
                  <c:v>211.95703125</c:v>
                </c:pt>
                <c:pt idx="12660">
                  <c:v>211.98828125</c:v>
                </c:pt>
                <c:pt idx="12661">
                  <c:v>211.98828125</c:v>
                </c:pt>
                <c:pt idx="12662">
                  <c:v>212.00390625</c:v>
                </c:pt>
                <c:pt idx="12663">
                  <c:v>212.00390625</c:v>
                </c:pt>
                <c:pt idx="12664">
                  <c:v>211.9609375</c:v>
                </c:pt>
                <c:pt idx="12665">
                  <c:v>211.9609375</c:v>
                </c:pt>
                <c:pt idx="12666">
                  <c:v>211.9609375</c:v>
                </c:pt>
                <c:pt idx="12667">
                  <c:v>211.9609375</c:v>
                </c:pt>
                <c:pt idx="12668">
                  <c:v>211.9296875</c:v>
                </c:pt>
                <c:pt idx="12669">
                  <c:v>211.9609375</c:v>
                </c:pt>
                <c:pt idx="12670">
                  <c:v>211.9609375</c:v>
                </c:pt>
                <c:pt idx="12671">
                  <c:v>211.96484375</c:v>
                </c:pt>
                <c:pt idx="12672">
                  <c:v>211.96484375</c:v>
                </c:pt>
                <c:pt idx="12673">
                  <c:v>212.00390625</c:v>
                </c:pt>
                <c:pt idx="12674">
                  <c:v>211.9609375</c:v>
                </c:pt>
                <c:pt idx="12675">
                  <c:v>211.9609375</c:v>
                </c:pt>
                <c:pt idx="12676">
                  <c:v>211.9609375</c:v>
                </c:pt>
                <c:pt idx="12677">
                  <c:v>211.9921875</c:v>
                </c:pt>
                <c:pt idx="12678">
                  <c:v>211.9921875</c:v>
                </c:pt>
                <c:pt idx="12679">
                  <c:v>212.03515625</c:v>
                </c:pt>
                <c:pt idx="12680">
                  <c:v>211.96484375</c:v>
                </c:pt>
                <c:pt idx="12681">
                  <c:v>211.96484375</c:v>
                </c:pt>
                <c:pt idx="12682">
                  <c:v>211.96484375</c:v>
                </c:pt>
                <c:pt idx="12683">
                  <c:v>212.00390625</c:v>
                </c:pt>
                <c:pt idx="12684">
                  <c:v>211.9609375</c:v>
                </c:pt>
                <c:pt idx="12685">
                  <c:v>212.02734375</c:v>
                </c:pt>
                <c:pt idx="12686">
                  <c:v>211.98828125</c:v>
                </c:pt>
                <c:pt idx="12687">
                  <c:v>211.984375</c:v>
                </c:pt>
                <c:pt idx="12688">
                  <c:v>211.95703125</c:v>
                </c:pt>
                <c:pt idx="12689">
                  <c:v>211.95703125</c:v>
                </c:pt>
                <c:pt idx="12690">
                  <c:v>211.9609375</c:v>
                </c:pt>
                <c:pt idx="12691">
                  <c:v>211.9609375</c:v>
                </c:pt>
                <c:pt idx="12692">
                  <c:v>211.9609375</c:v>
                </c:pt>
                <c:pt idx="12693">
                  <c:v>212.00390625</c:v>
                </c:pt>
                <c:pt idx="12694">
                  <c:v>211.9296875</c:v>
                </c:pt>
                <c:pt idx="12695">
                  <c:v>211.9609375</c:v>
                </c:pt>
                <c:pt idx="12696">
                  <c:v>211.9609375</c:v>
                </c:pt>
                <c:pt idx="12697">
                  <c:v>211.9609375</c:v>
                </c:pt>
                <c:pt idx="12698">
                  <c:v>211.9609375</c:v>
                </c:pt>
                <c:pt idx="12699">
                  <c:v>211.97265625</c:v>
                </c:pt>
                <c:pt idx="12700">
                  <c:v>211.95703125</c:v>
                </c:pt>
                <c:pt idx="12701">
                  <c:v>211.99609375</c:v>
                </c:pt>
                <c:pt idx="12702">
                  <c:v>212</c:v>
                </c:pt>
                <c:pt idx="12703">
                  <c:v>211.95703125</c:v>
                </c:pt>
                <c:pt idx="12704">
                  <c:v>212.02734375</c:v>
                </c:pt>
                <c:pt idx="12705">
                  <c:v>211.99609375</c:v>
                </c:pt>
                <c:pt idx="12706">
                  <c:v>211.96484375</c:v>
                </c:pt>
                <c:pt idx="12707">
                  <c:v>212.00390625</c:v>
                </c:pt>
                <c:pt idx="12708">
                  <c:v>211.96484375</c:v>
                </c:pt>
                <c:pt idx="12709">
                  <c:v>211.93359375</c:v>
                </c:pt>
                <c:pt idx="12710">
                  <c:v>211.9609375</c:v>
                </c:pt>
                <c:pt idx="12711">
                  <c:v>211.9609375</c:v>
                </c:pt>
                <c:pt idx="12712">
                  <c:v>211.9296875</c:v>
                </c:pt>
                <c:pt idx="12713">
                  <c:v>211.9609375</c:v>
                </c:pt>
                <c:pt idx="12714">
                  <c:v>211.99609375</c:v>
                </c:pt>
                <c:pt idx="12715">
                  <c:v>211.96484375</c:v>
                </c:pt>
                <c:pt idx="12716">
                  <c:v>211.96484375</c:v>
                </c:pt>
                <c:pt idx="12717">
                  <c:v>211.97265625</c:v>
                </c:pt>
                <c:pt idx="12718">
                  <c:v>211.96484375</c:v>
                </c:pt>
                <c:pt idx="12719">
                  <c:v>211.96484375</c:v>
                </c:pt>
                <c:pt idx="12720">
                  <c:v>211.9609375</c:v>
                </c:pt>
                <c:pt idx="12721">
                  <c:v>211.9609375</c:v>
                </c:pt>
                <c:pt idx="12722">
                  <c:v>211.93359375</c:v>
                </c:pt>
                <c:pt idx="12723">
                  <c:v>211.9609375</c:v>
                </c:pt>
                <c:pt idx="12724">
                  <c:v>211.98828125</c:v>
                </c:pt>
                <c:pt idx="12725">
                  <c:v>211.95703125</c:v>
                </c:pt>
                <c:pt idx="12726">
                  <c:v>211.99609375</c:v>
                </c:pt>
                <c:pt idx="12727">
                  <c:v>211.95703125</c:v>
                </c:pt>
                <c:pt idx="12728">
                  <c:v>212.03125</c:v>
                </c:pt>
                <c:pt idx="12729">
                  <c:v>211.9921875</c:v>
                </c:pt>
                <c:pt idx="12730">
                  <c:v>211.96484375</c:v>
                </c:pt>
                <c:pt idx="12731">
                  <c:v>211.9921875</c:v>
                </c:pt>
                <c:pt idx="12732">
                  <c:v>211.9921875</c:v>
                </c:pt>
                <c:pt idx="12733">
                  <c:v>212</c:v>
                </c:pt>
                <c:pt idx="12734">
                  <c:v>211.95703125</c:v>
                </c:pt>
                <c:pt idx="12735">
                  <c:v>211.99609375</c:v>
                </c:pt>
                <c:pt idx="12736">
                  <c:v>211.9609375</c:v>
                </c:pt>
                <c:pt idx="12737">
                  <c:v>211.9609375</c:v>
                </c:pt>
                <c:pt idx="12738">
                  <c:v>211.9609375</c:v>
                </c:pt>
                <c:pt idx="12739">
                  <c:v>211.9609375</c:v>
                </c:pt>
                <c:pt idx="12740">
                  <c:v>212.0078125</c:v>
                </c:pt>
                <c:pt idx="12741">
                  <c:v>211.9296875</c:v>
                </c:pt>
                <c:pt idx="12742">
                  <c:v>211.9609375</c:v>
                </c:pt>
                <c:pt idx="12743">
                  <c:v>211.9609375</c:v>
                </c:pt>
                <c:pt idx="12744">
                  <c:v>212</c:v>
                </c:pt>
                <c:pt idx="12745">
                  <c:v>211.9609375</c:v>
                </c:pt>
                <c:pt idx="12746">
                  <c:v>212.00390625</c:v>
                </c:pt>
                <c:pt idx="12747">
                  <c:v>211.9609375</c:v>
                </c:pt>
                <c:pt idx="12748">
                  <c:v>211.9609375</c:v>
                </c:pt>
                <c:pt idx="12749">
                  <c:v>212.00390625</c:v>
                </c:pt>
                <c:pt idx="12750">
                  <c:v>211.98828125</c:v>
                </c:pt>
                <c:pt idx="12751">
                  <c:v>211.98828125</c:v>
                </c:pt>
                <c:pt idx="12752">
                  <c:v>212.02734375</c:v>
                </c:pt>
                <c:pt idx="12753">
                  <c:v>211.98828125</c:v>
                </c:pt>
                <c:pt idx="12754">
                  <c:v>211.95703125</c:v>
                </c:pt>
                <c:pt idx="12755">
                  <c:v>212.00390625</c:v>
                </c:pt>
                <c:pt idx="12756">
                  <c:v>211.9921875</c:v>
                </c:pt>
                <c:pt idx="12757">
                  <c:v>211.9921875</c:v>
                </c:pt>
                <c:pt idx="12758">
                  <c:v>212.0078125</c:v>
                </c:pt>
                <c:pt idx="12759">
                  <c:v>211.96484375</c:v>
                </c:pt>
                <c:pt idx="12760">
                  <c:v>211.96484375</c:v>
                </c:pt>
                <c:pt idx="12761">
                  <c:v>212.09375</c:v>
                </c:pt>
                <c:pt idx="12762">
                  <c:v>211.9609375</c:v>
                </c:pt>
                <c:pt idx="12763">
                  <c:v>212.08984375</c:v>
                </c:pt>
                <c:pt idx="12764">
                  <c:v>211.9609375</c:v>
                </c:pt>
                <c:pt idx="12765">
                  <c:v>211.93359375</c:v>
                </c:pt>
                <c:pt idx="12766">
                  <c:v>211.9921875</c:v>
                </c:pt>
                <c:pt idx="12767">
                  <c:v>211.9921875</c:v>
                </c:pt>
                <c:pt idx="12768">
                  <c:v>211.98828125</c:v>
                </c:pt>
                <c:pt idx="12769">
                  <c:v>212.02734375</c:v>
                </c:pt>
                <c:pt idx="12770">
                  <c:v>212.02734375</c:v>
                </c:pt>
                <c:pt idx="12771">
                  <c:v>211.9921875</c:v>
                </c:pt>
                <c:pt idx="12772">
                  <c:v>211.9609375</c:v>
                </c:pt>
                <c:pt idx="12773">
                  <c:v>212</c:v>
                </c:pt>
                <c:pt idx="12774">
                  <c:v>212.03125</c:v>
                </c:pt>
                <c:pt idx="12775">
                  <c:v>211.984375</c:v>
                </c:pt>
                <c:pt idx="12776">
                  <c:v>212.02734375</c:v>
                </c:pt>
                <c:pt idx="12777">
                  <c:v>211.984375</c:v>
                </c:pt>
                <c:pt idx="12778">
                  <c:v>211.953125</c:v>
                </c:pt>
                <c:pt idx="12779">
                  <c:v>211.953125</c:v>
                </c:pt>
                <c:pt idx="12780">
                  <c:v>211.98046875</c:v>
                </c:pt>
                <c:pt idx="12781">
                  <c:v>211.98828125</c:v>
                </c:pt>
                <c:pt idx="12782">
                  <c:v>211.9609375</c:v>
                </c:pt>
                <c:pt idx="12783">
                  <c:v>212</c:v>
                </c:pt>
                <c:pt idx="12784">
                  <c:v>212.02734375</c:v>
                </c:pt>
                <c:pt idx="12785">
                  <c:v>212.03125</c:v>
                </c:pt>
                <c:pt idx="12786">
                  <c:v>211.9296875</c:v>
                </c:pt>
                <c:pt idx="12787">
                  <c:v>211.9609375</c:v>
                </c:pt>
                <c:pt idx="12788">
                  <c:v>212.00390625</c:v>
                </c:pt>
                <c:pt idx="12789">
                  <c:v>212.00390625</c:v>
                </c:pt>
                <c:pt idx="12790">
                  <c:v>212.03125</c:v>
                </c:pt>
                <c:pt idx="12791">
                  <c:v>211.96484375</c:v>
                </c:pt>
                <c:pt idx="12792">
                  <c:v>211.99609375</c:v>
                </c:pt>
                <c:pt idx="12793">
                  <c:v>211.95703125</c:v>
                </c:pt>
                <c:pt idx="12794">
                  <c:v>211.953125</c:v>
                </c:pt>
                <c:pt idx="12795">
                  <c:v>211.953125</c:v>
                </c:pt>
                <c:pt idx="12796">
                  <c:v>211.9609375</c:v>
                </c:pt>
                <c:pt idx="12797">
                  <c:v>211.9921875</c:v>
                </c:pt>
                <c:pt idx="12798">
                  <c:v>211.9921875</c:v>
                </c:pt>
                <c:pt idx="12799">
                  <c:v>212.03515625</c:v>
                </c:pt>
                <c:pt idx="12800">
                  <c:v>211.96484375</c:v>
                </c:pt>
                <c:pt idx="12801">
                  <c:v>211.93359375</c:v>
                </c:pt>
                <c:pt idx="12802">
                  <c:v>211.9609375</c:v>
                </c:pt>
                <c:pt idx="12803">
                  <c:v>212</c:v>
                </c:pt>
                <c:pt idx="12804">
                  <c:v>211.953125</c:v>
                </c:pt>
                <c:pt idx="12805">
                  <c:v>211.98828125</c:v>
                </c:pt>
                <c:pt idx="12806">
                  <c:v>211.98828125</c:v>
                </c:pt>
                <c:pt idx="12807">
                  <c:v>211.9609375</c:v>
                </c:pt>
                <c:pt idx="12808">
                  <c:v>211.9609375</c:v>
                </c:pt>
                <c:pt idx="12809">
                  <c:v>211.9609375</c:v>
                </c:pt>
                <c:pt idx="12810">
                  <c:v>211.95703125</c:v>
                </c:pt>
                <c:pt idx="12811">
                  <c:v>211.95703125</c:v>
                </c:pt>
                <c:pt idx="12812">
                  <c:v>211.95703125</c:v>
                </c:pt>
                <c:pt idx="12813">
                  <c:v>211.95703125</c:v>
                </c:pt>
                <c:pt idx="12814">
                  <c:v>211.92578125</c:v>
                </c:pt>
                <c:pt idx="12815">
                  <c:v>211.953125</c:v>
                </c:pt>
                <c:pt idx="12816">
                  <c:v>211.953125</c:v>
                </c:pt>
                <c:pt idx="12817">
                  <c:v>211.953125</c:v>
                </c:pt>
                <c:pt idx="12818">
                  <c:v>211.9921875</c:v>
                </c:pt>
                <c:pt idx="12819">
                  <c:v>211.92578125</c:v>
                </c:pt>
                <c:pt idx="12820">
                  <c:v>211.95703125</c:v>
                </c:pt>
                <c:pt idx="12821">
                  <c:v>211.95703125</c:v>
                </c:pt>
                <c:pt idx="12822">
                  <c:v>211.953125</c:v>
                </c:pt>
                <c:pt idx="12823">
                  <c:v>211.953125</c:v>
                </c:pt>
                <c:pt idx="12824">
                  <c:v>211.921875</c:v>
                </c:pt>
                <c:pt idx="12825">
                  <c:v>211.953125</c:v>
                </c:pt>
                <c:pt idx="12826">
                  <c:v>211.953125</c:v>
                </c:pt>
                <c:pt idx="12827">
                  <c:v>211.95703125</c:v>
                </c:pt>
                <c:pt idx="12828">
                  <c:v>211.95703125</c:v>
                </c:pt>
                <c:pt idx="12829">
                  <c:v>211.92578125</c:v>
                </c:pt>
                <c:pt idx="12830">
                  <c:v>211.953125</c:v>
                </c:pt>
                <c:pt idx="12831">
                  <c:v>212.00390625</c:v>
                </c:pt>
                <c:pt idx="12832">
                  <c:v>211.95703125</c:v>
                </c:pt>
                <c:pt idx="12833">
                  <c:v>211.98828125</c:v>
                </c:pt>
                <c:pt idx="12834">
                  <c:v>211.9609375</c:v>
                </c:pt>
                <c:pt idx="12835">
                  <c:v>211.9609375</c:v>
                </c:pt>
                <c:pt idx="12836">
                  <c:v>211.9609375</c:v>
                </c:pt>
                <c:pt idx="12837">
                  <c:v>211.9296875</c:v>
                </c:pt>
                <c:pt idx="12838">
                  <c:v>211.9609375</c:v>
                </c:pt>
                <c:pt idx="12839">
                  <c:v>211.9609375</c:v>
                </c:pt>
                <c:pt idx="12840">
                  <c:v>211.9609375</c:v>
                </c:pt>
                <c:pt idx="12841">
                  <c:v>212</c:v>
                </c:pt>
                <c:pt idx="12842">
                  <c:v>211.9921875</c:v>
                </c:pt>
                <c:pt idx="12843">
                  <c:v>211.95703125</c:v>
                </c:pt>
                <c:pt idx="12844">
                  <c:v>212.02734375</c:v>
                </c:pt>
                <c:pt idx="12845">
                  <c:v>211.98828125</c:v>
                </c:pt>
                <c:pt idx="12846">
                  <c:v>211.9609375</c:v>
                </c:pt>
                <c:pt idx="12847">
                  <c:v>211.9609375</c:v>
                </c:pt>
                <c:pt idx="12848">
                  <c:v>211.9609375</c:v>
                </c:pt>
                <c:pt idx="12849">
                  <c:v>211.9296875</c:v>
                </c:pt>
                <c:pt idx="12850">
                  <c:v>211.9609375</c:v>
                </c:pt>
                <c:pt idx="12851">
                  <c:v>211.9609375</c:v>
                </c:pt>
                <c:pt idx="12852">
                  <c:v>211.9609375</c:v>
                </c:pt>
                <c:pt idx="12853">
                  <c:v>211.9609375</c:v>
                </c:pt>
                <c:pt idx="12854">
                  <c:v>212.00390625</c:v>
                </c:pt>
                <c:pt idx="12855">
                  <c:v>212.00390625</c:v>
                </c:pt>
                <c:pt idx="12856">
                  <c:v>212.00390625</c:v>
                </c:pt>
                <c:pt idx="12857">
                  <c:v>211.9609375</c:v>
                </c:pt>
                <c:pt idx="12858">
                  <c:v>211.98828125</c:v>
                </c:pt>
                <c:pt idx="12859">
                  <c:v>211.98828125</c:v>
                </c:pt>
                <c:pt idx="12860">
                  <c:v>211.9609375</c:v>
                </c:pt>
                <c:pt idx="12861">
                  <c:v>211.9609375</c:v>
                </c:pt>
                <c:pt idx="12862">
                  <c:v>211.96484375</c:v>
                </c:pt>
                <c:pt idx="12863">
                  <c:v>211.96484375</c:v>
                </c:pt>
                <c:pt idx="12864">
                  <c:v>212.0078125</c:v>
                </c:pt>
                <c:pt idx="12865">
                  <c:v>211.96484375</c:v>
                </c:pt>
                <c:pt idx="12866">
                  <c:v>211.96484375</c:v>
                </c:pt>
                <c:pt idx="12867">
                  <c:v>211.96484375</c:v>
                </c:pt>
                <c:pt idx="12868">
                  <c:v>212.00390625</c:v>
                </c:pt>
                <c:pt idx="12869">
                  <c:v>212.00390625</c:v>
                </c:pt>
                <c:pt idx="12870">
                  <c:v>211.95703125</c:v>
                </c:pt>
                <c:pt idx="12871">
                  <c:v>211.95703125</c:v>
                </c:pt>
                <c:pt idx="12872">
                  <c:v>211.95703125</c:v>
                </c:pt>
                <c:pt idx="12873">
                  <c:v>211.95703125</c:v>
                </c:pt>
                <c:pt idx="12874">
                  <c:v>211.99609375</c:v>
                </c:pt>
                <c:pt idx="12875">
                  <c:v>211.9296875</c:v>
                </c:pt>
                <c:pt idx="12876">
                  <c:v>211.98828125</c:v>
                </c:pt>
                <c:pt idx="12877">
                  <c:v>211.98828125</c:v>
                </c:pt>
                <c:pt idx="12878">
                  <c:v>211.93359375</c:v>
                </c:pt>
                <c:pt idx="12879">
                  <c:v>212.00390625</c:v>
                </c:pt>
                <c:pt idx="12880">
                  <c:v>211.99609375</c:v>
                </c:pt>
                <c:pt idx="12881">
                  <c:v>211.99609375</c:v>
                </c:pt>
                <c:pt idx="12882">
                  <c:v>211.96875</c:v>
                </c:pt>
                <c:pt idx="12883">
                  <c:v>211.96875</c:v>
                </c:pt>
                <c:pt idx="12884">
                  <c:v>211.96484375</c:v>
                </c:pt>
                <c:pt idx="12885">
                  <c:v>211.9921875</c:v>
                </c:pt>
                <c:pt idx="12886">
                  <c:v>211.9609375</c:v>
                </c:pt>
                <c:pt idx="12887">
                  <c:v>211.9296875</c:v>
                </c:pt>
                <c:pt idx="12888">
                  <c:v>211.9609375</c:v>
                </c:pt>
                <c:pt idx="12889">
                  <c:v>211.9609375</c:v>
                </c:pt>
                <c:pt idx="12890">
                  <c:v>211.99609375</c:v>
                </c:pt>
                <c:pt idx="12891">
                  <c:v>211.99609375</c:v>
                </c:pt>
                <c:pt idx="12892">
                  <c:v>211.93359375</c:v>
                </c:pt>
                <c:pt idx="12893">
                  <c:v>211.96484375</c:v>
                </c:pt>
                <c:pt idx="12894">
                  <c:v>212.01171875</c:v>
                </c:pt>
                <c:pt idx="12895">
                  <c:v>211.9609375</c:v>
                </c:pt>
                <c:pt idx="12896">
                  <c:v>212.0078125</c:v>
                </c:pt>
                <c:pt idx="12897">
                  <c:v>212.00390625</c:v>
                </c:pt>
                <c:pt idx="12898">
                  <c:v>211.9609375</c:v>
                </c:pt>
                <c:pt idx="12899">
                  <c:v>211.97265625</c:v>
                </c:pt>
                <c:pt idx="12900">
                  <c:v>211.99609375</c:v>
                </c:pt>
                <c:pt idx="12901">
                  <c:v>212.0390625</c:v>
                </c:pt>
                <c:pt idx="12902">
                  <c:v>212.00390625</c:v>
                </c:pt>
                <c:pt idx="12903">
                  <c:v>211.96484375</c:v>
                </c:pt>
                <c:pt idx="12904">
                  <c:v>211.96484375</c:v>
                </c:pt>
                <c:pt idx="12905">
                  <c:v>211.95703125</c:v>
                </c:pt>
                <c:pt idx="12906">
                  <c:v>211.98828125</c:v>
                </c:pt>
                <c:pt idx="12907">
                  <c:v>211.98828125</c:v>
                </c:pt>
                <c:pt idx="12908">
                  <c:v>211.99609375</c:v>
                </c:pt>
                <c:pt idx="12909">
                  <c:v>211.97265625</c:v>
                </c:pt>
                <c:pt idx="12910">
                  <c:v>211.9609375</c:v>
                </c:pt>
                <c:pt idx="12911">
                  <c:v>211.99609375</c:v>
                </c:pt>
                <c:pt idx="12912">
                  <c:v>211.93359375</c:v>
                </c:pt>
                <c:pt idx="12913">
                  <c:v>212.00390625</c:v>
                </c:pt>
                <c:pt idx="12914">
                  <c:v>212.00390625</c:v>
                </c:pt>
                <c:pt idx="12915">
                  <c:v>211.96484375</c:v>
                </c:pt>
                <c:pt idx="12916">
                  <c:v>211.9921875</c:v>
                </c:pt>
                <c:pt idx="12917">
                  <c:v>212</c:v>
                </c:pt>
                <c:pt idx="12918">
                  <c:v>211.98828125</c:v>
                </c:pt>
                <c:pt idx="12919">
                  <c:v>212.03125</c:v>
                </c:pt>
                <c:pt idx="12920">
                  <c:v>211.96484375</c:v>
                </c:pt>
                <c:pt idx="12921">
                  <c:v>211.9921875</c:v>
                </c:pt>
                <c:pt idx="12922">
                  <c:v>212.0078125</c:v>
                </c:pt>
                <c:pt idx="12923">
                  <c:v>211.9609375</c:v>
                </c:pt>
                <c:pt idx="12924">
                  <c:v>212.03125</c:v>
                </c:pt>
                <c:pt idx="12925">
                  <c:v>212.0078125</c:v>
                </c:pt>
                <c:pt idx="12926">
                  <c:v>211.9609375</c:v>
                </c:pt>
                <c:pt idx="12927">
                  <c:v>211.9609375</c:v>
                </c:pt>
                <c:pt idx="12928">
                  <c:v>212.00390625</c:v>
                </c:pt>
                <c:pt idx="12929">
                  <c:v>211.96484375</c:v>
                </c:pt>
                <c:pt idx="12930">
                  <c:v>211.96484375</c:v>
                </c:pt>
                <c:pt idx="12931">
                  <c:v>211.96484375</c:v>
                </c:pt>
                <c:pt idx="12932">
                  <c:v>211.96484375</c:v>
                </c:pt>
                <c:pt idx="12933">
                  <c:v>211.93359375</c:v>
                </c:pt>
                <c:pt idx="12934">
                  <c:v>212.03125</c:v>
                </c:pt>
                <c:pt idx="12935">
                  <c:v>211.9921875</c:v>
                </c:pt>
                <c:pt idx="12936">
                  <c:v>211.9921875</c:v>
                </c:pt>
                <c:pt idx="12937">
                  <c:v>212.0546875</c:v>
                </c:pt>
                <c:pt idx="12938">
                  <c:v>211.953125</c:v>
                </c:pt>
                <c:pt idx="12939">
                  <c:v>211.9921875</c:v>
                </c:pt>
                <c:pt idx="12940">
                  <c:v>211.953125</c:v>
                </c:pt>
                <c:pt idx="12941">
                  <c:v>211.953125</c:v>
                </c:pt>
                <c:pt idx="12942">
                  <c:v>211.9609375</c:v>
                </c:pt>
                <c:pt idx="12943">
                  <c:v>211.9609375</c:v>
                </c:pt>
                <c:pt idx="12944">
                  <c:v>211.93359375</c:v>
                </c:pt>
                <c:pt idx="12945">
                  <c:v>211.96484375</c:v>
                </c:pt>
                <c:pt idx="12946">
                  <c:v>211.96484375</c:v>
                </c:pt>
                <c:pt idx="12947">
                  <c:v>211.96484375</c:v>
                </c:pt>
                <c:pt idx="12948">
                  <c:v>211.96484375</c:v>
                </c:pt>
                <c:pt idx="12949">
                  <c:v>211.93359375</c:v>
                </c:pt>
                <c:pt idx="12950">
                  <c:v>212.03125</c:v>
                </c:pt>
                <c:pt idx="12951">
                  <c:v>211.9921875</c:v>
                </c:pt>
                <c:pt idx="12952">
                  <c:v>211.93359375</c:v>
                </c:pt>
                <c:pt idx="12953">
                  <c:v>211.9609375</c:v>
                </c:pt>
                <c:pt idx="12954">
                  <c:v>211.9609375</c:v>
                </c:pt>
                <c:pt idx="12955">
                  <c:v>211.95703125</c:v>
                </c:pt>
                <c:pt idx="12956">
                  <c:v>211.95703125</c:v>
                </c:pt>
                <c:pt idx="12957">
                  <c:v>211.9296875</c:v>
                </c:pt>
                <c:pt idx="12958">
                  <c:v>211.95703125</c:v>
                </c:pt>
                <c:pt idx="12959">
                  <c:v>212</c:v>
                </c:pt>
                <c:pt idx="12960">
                  <c:v>211.9609375</c:v>
                </c:pt>
                <c:pt idx="12961">
                  <c:v>211.9921875</c:v>
                </c:pt>
                <c:pt idx="12962">
                  <c:v>211.96484375</c:v>
                </c:pt>
                <c:pt idx="12963">
                  <c:v>212.0078125</c:v>
                </c:pt>
                <c:pt idx="12964">
                  <c:v>211.96875</c:v>
                </c:pt>
                <c:pt idx="12965">
                  <c:v>211.96875</c:v>
                </c:pt>
                <c:pt idx="12966">
                  <c:v>212.03125</c:v>
                </c:pt>
                <c:pt idx="12967">
                  <c:v>212.03515625</c:v>
                </c:pt>
                <c:pt idx="12968">
                  <c:v>212.03515625</c:v>
                </c:pt>
                <c:pt idx="12969">
                  <c:v>211.99609375</c:v>
                </c:pt>
                <c:pt idx="12970">
                  <c:v>211.96484375</c:v>
                </c:pt>
                <c:pt idx="12971">
                  <c:v>211.93359375</c:v>
                </c:pt>
                <c:pt idx="12972">
                  <c:v>212.03125</c:v>
                </c:pt>
                <c:pt idx="12973">
                  <c:v>211.99609375</c:v>
                </c:pt>
                <c:pt idx="12974">
                  <c:v>211.96875</c:v>
                </c:pt>
                <c:pt idx="12975">
                  <c:v>211.96875</c:v>
                </c:pt>
                <c:pt idx="12976">
                  <c:v>211.9375</c:v>
                </c:pt>
                <c:pt idx="12977">
                  <c:v>211.96875</c:v>
                </c:pt>
                <c:pt idx="12978">
                  <c:v>211.96875</c:v>
                </c:pt>
                <c:pt idx="12979">
                  <c:v>211.96875</c:v>
                </c:pt>
                <c:pt idx="12980">
                  <c:v>212.09375</c:v>
                </c:pt>
                <c:pt idx="12981">
                  <c:v>212.09765625</c:v>
                </c:pt>
                <c:pt idx="12982">
                  <c:v>211.96484375</c:v>
                </c:pt>
                <c:pt idx="12983">
                  <c:v>211.96484375</c:v>
                </c:pt>
                <c:pt idx="12984">
                  <c:v>211.96484375</c:v>
                </c:pt>
                <c:pt idx="12985">
                  <c:v>211.9609375</c:v>
                </c:pt>
                <c:pt idx="12986">
                  <c:v>211.9609375</c:v>
                </c:pt>
                <c:pt idx="12987">
                  <c:v>211.99609375</c:v>
                </c:pt>
                <c:pt idx="12988">
                  <c:v>211.95703125</c:v>
                </c:pt>
                <c:pt idx="12989">
                  <c:v>211.95703125</c:v>
                </c:pt>
                <c:pt idx="12990">
                  <c:v>211.9609375</c:v>
                </c:pt>
                <c:pt idx="12991">
                  <c:v>212</c:v>
                </c:pt>
                <c:pt idx="12992">
                  <c:v>211.9765625</c:v>
                </c:pt>
                <c:pt idx="12993">
                  <c:v>211.9609375</c:v>
                </c:pt>
                <c:pt idx="12994">
                  <c:v>212</c:v>
                </c:pt>
                <c:pt idx="12995">
                  <c:v>211.93359375</c:v>
                </c:pt>
                <c:pt idx="12996">
                  <c:v>211.99609375</c:v>
                </c:pt>
                <c:pt idx="12997">
                  <c:v>211.99609375</c:v>
                </c:pt>
                <c:pt idx="12998">
                  <c:v>211.9375</c:v>
                </c:pt>
                <c:pt idx="12999">
                  <c:v>211.96875</c:v>
                </c:pt>
                <c:pt idx="13000">
                  <c:v>212</c:v>
                </c:pt>
                <c:pt idx="13001">
                  <c:v>212.0390625</c:v>
                </c:pt>
                <c:pt idx="13002">
                  <c:v>211.96484375</c:v>
                </c:pt>
                <c:pt idx="13003">
                  <c:v>211.93359375</c:v>
                </c:pt>
                <c:pt idx="13004">
                  <c:v>211.9609375</c:v>
                </c:pt>
                <c:pt idx="13005">
                  <c:v>211.9609375</c:v>
                </c:pt>
                <c:pt idx="13006">
                  <c:v>212.0078125</c:v>
                </c:pt>
                <c:pt idx="13007">
                  <c:v>211.96484375</c:v>
                </c:pt>
                <c:pt idx="13008">
                  <c:v>211.96484375</c:v>
                </c:pt>
                <c:pt idx="13009">
                  <c:v>211.96484375</c:v>
                </c:pt>
                <c:pt idx="13010">
                  <c:v>212.0078125</c:v>
                </c:pt>
                <c:pt idx="13011">
                  <c:v>211.9609375</c:v>
                </c:pt>
                <c:pt idx="13012">
                  <c:v>211.9609375</c:v>
                </c:pt>
                <c:pt idx="13013">
                  <c:v>211.9765625</c:v>
                </c:pt>
                <c:pt idx="13014">
                  <c:v>211.96484375</c:v>
                </c:pt>
                <c:pt idx="13015">
                  <c:v>212.0078125</c:v>
                </c:pt>
                <c:pt idx="13016">
                  <c:v>211.96484375</c:v>
                </c:pt>
                <c:pt idx="13017">
                  <c:v>211.96484375</c:v>
                </c:pt>
                <c:pt idx="13018">
                  <c:v>211.93359375</c:v>
                </c:pt>
                <c:pt idx="13019">
                  <c:v>211.9609375</c:v>
                </c:pt>
                <c:pt idx="13020">
                  <c:v>211.9609375</c:v>
                </c:pt>
                <c:pt idx="13021">
                  <c:v>211.9609375</c:v>
                </c:pt>
                <c:pt idx="13022">
                  <c:v>211.9609375</c:v>
                </c:pt>
                <c:pt idx="13023">
                  <c:v>211.98046875</c:v>
                </c:pt>
                <c:pt idx="13024">
                  <c:v>212.03515625</c:v>
                </c:pt>
                <c:pt idx="13025">
                  <c:v>211.9921875</c:v>
                </c:pt>
                <c:pt idx="13026">
                  <c:v>211.96484375</c:v>
                </c:pt>
                <c:pt idx="13027">
                  <c:v>211.96484375</c:v>
                </c:pt>
                <c:pt idx="13028">
                  <c:v>212.0390625</c:v>
                </c:pt>
                <c:pt idx="13029">
                  <c:v>212.0390625</c:v>
                </c:pt>
                <c:pt idx="13030">
                  <c:v>211.96875</c:v>
                </c:pt>
                <c:pt idx="13031">
                  <c:v>211.96875</c:v>
                </c:pt>
                <c:pt idx="13032">
                  <c:v>211.96875</c:v>
                </c:pt>
                <c:pt idx="13033">
                  <c:v>211.9375</c:v>
                </c:pt>
                <c:pt idx="13034">
                  <c:v>211.96484375</c:v>
                </c:pt>
                <c:pt idx="13035">
                  <c:v>211.96484375</c:v>
                </c:pt>
                <c:pt idx="13036">
                  <c:v>211.93359375</c:v>
                </c:pt>
                <c:pt idx="13037">
                  <c:v>211.93359375</c:v>
                </c:pt>
                <c:pt idx="13038">
                  <c:v>211.96484375</c:v>
                </c:pt>
                <c:pt idx="13039">
                  <c:v>211.96484375</c:v>
                </c:pt>
                <c:pt idx="13040">
                  <c:v>212.0078125</c:v>
                </c:pt>
                <c:pt idx="13041">
                  <c:v>211.96875</c:v>
                </c:pt>
                <c:pt idx="13042">
                  <c:v>211.97265625</c:v>
                </c:pt>
                <c:pt idx="13043">
                  <c:v>212.015625</c:v>
                </c:pt>
                <c:pt idx="13044">
                  <c:v>211.96875</c:v>
                </c:pt>
                <c:pt idx="13045">
                  <c:v>212.015625</c:v>
                </c:pt>
                <c:pt idx="13046">
                  <c:v>211.96875</c:v>
                </c:pt>
                <c:pt idx="13047">
                  <c:v>211.9375</c:v>
                </c:pt>
                <c:pt idx="13048">
                  <c:v>212.0078125</c:v>
                </c:pt>
                <c:pt idx="13049">
                  <c:v>211.96484375</c:v>
                </c:pt>
                <c:pt idx="13050">
                  <c:v>211.93359375</c:v>
                </c:pt>
                <c:pt idx="13051">
                  <c:v>211.9609375</c:v>
                </c:pt>
                <c:pt idx="13052">
                  <c:v>212.03515625</c:v>
                </c:pt>
                <c:pt idx="13053">
                  <c:v>212.02734375</c:v>
                </c:pt>
                <c:pt idx="13054">
                  <c:v>211.9609375</c:v>
                </c:pt>
                <c:pt idx="13055">
                  <c:v>211.99609375</c:v>
                </c:pt>
                <c:pt idx="13056">
                  <c:v>212</c:v>
                </c:pt>
                <c:pt idx="13057">
                  <c:v>211.9609375</c:v>
                </c:pt>
                <c:pt idx="13058">
                  <c:v>211.9609375</c:v>
                </c:pt>
                <c:pt idx="13059">
                  <c:v>211.9609375</c:v>
                </c:pt>
                <c:pt idx="13060">
                  <c:v>212.01171875</c:v>
                </c:pt>
                <c:pt idx="13061">
                  <c:v>212.01171875</c:v>
                </c:pt>
                <c:pt idx="13062">
                  <c:v>211.96875</c:v>
                </c:pt>
                <c:pt idx="13063">
                  <c:v>211.96875</c:v>
                </c:pt>
                <c:pt idx="13064">
                  <c:v>211.96875</c:v>
                </c:pt>
                <c:pt idx="13065">
                  <c:v>211.93359375</c:v>
                </c:pt>
                <c:pt idx="13066">
                  <c:v>212.00390625</c:v>
                </c:pt>
                <c:pt idx="13067">
                  <c:v>211.9609375</c:v>
                </c:pt>
                <c:pt idx="13068">
                  <c:v>211.99609375</c:v>
                </c:pt>
                <c:pt idx="13069">
                  <c:v>211.99609375</c:v>
                </c:pt>
                <c:pt idx="13070">
                  <c:v>211.9375</c:v>
                </c:pt>
                <c:pt idx="13071">
                  <c:v>212.0078125</c:v>
                </c:pt>
                <c:pt idx="13072">
                  <c:v>211.9921875</c:v>
                </c:pt>
                <c:pt idx="13073">
                  <c:v>211.9921875</c:v>
                </c:pt>
                <c:pt idx="13074">
                  <c:v>211.9609375</c:v>
                </c:pt>
                <c:pt idx="13075">
                  <c:v>211.9609375</c:v>
                </c:pt>
                <c:pt idx="13076">
                  <c:v>212.0390625</c:v>
                </c:pt>
                <c:pt idx="13077">
                  <c:v>211.99609375</c:v>
                </c:pt>
                <c:pt idx="13078">
                  <c:v>212.01171875</c:v>
                </c:pt>
                <c:pt idx="13079">
                  <c:v>211.96875</c:v>
                </c:pt>
                <c:pt idx="13080">
                  <c:v>211.96875</c:v>
                </c:pt>
                <c:pt idx="13081">
                  <c:v>211.96484375</c:v>
                </c:pt>
                <c:pt idx="13082">
                  <c:v>211.9921875</c:v>
                </c:pt>
                <c:pt idx="13083">
                  <c:v>211.9921875</c:v>
                </c:pt>
                <c:pt idx="13084">
                  <c:v>211.95703125</c:v>
                </c:pt>
                <c:pt idx="13085">
                  <c:v>211.95703125</c:v>
                </c:pt>
                <c:pt idx="13086">
                  <c:v>211.9296875</c:v>
                </c:pt>
                <c:pt idx="13087">
                  <c:v>211.95703125</c:v>
                </c:pt>
                <c:pt idx="13088">
                  <c:v>211.95703125</c:v>
                </c:pt>
                <c:pt idx="13089">
                  <c:v>211.95703125</c:v>
                </c:pt>
                <c:pt idx="13090">
                  <c:v>211.95703125</c:v>
                </c:pt>
                <c:pt idx="13091">
                  <c:v>211.9609375</c:v>
                </c:pt>
                <c:pt idx="13092">
                  <c:v>211.98828125</c:v>
                </c:pt>
                <c:pt idx="13093">
                  <c:v>211.98828125</c:v>
                </c:pt>
                <c:pt idx="13094">
                  <c:v>212.125</c:v>
                </c:pt>
                <c:pt idx="13095">
                  <c:v>211.9921875</c:v>
                </c:pt>
                <c:pt idx="13096">
                  <c:v>211.95703125</c:v>
                </c:pt>
                <c:pt idx="13097">
                  <c:v>211.95703125</c:v>
                </c:pt>
                <c:pt idx="13098">
                  <c:v>211.98828125</c:v>
                </c:pt>
                <c:pt idx="13099">
                  <c:v>211.9921875</c:v>
                </c:pt>
                <c:pt idx="13100">
                  <c:v>211.9921875</c:v>
                </c:pt>
                <c:pt idx="13101">
                  <c:v>212.03515625</c:v>
                </c:pt>
                <c:pt idx="13102">
                  <c:v>211.96484375</c:v>
                </c:pt>
                <c:pt idx="13103">
                  <c:v>211.96484375</c:v>
                </c:pt>
                <c:pt idx="13104">
                  <c:v>211.9609375</c:v>
                </c:pt>
                <c:pt idx="13105">
                  <c:v>212</c:v>
                </c:pt>
                <c:pt idx="13106">
                  <c:v>211.984375</c:v>
                </c:pt>
                <c:pt idx="13107">
                  <c:v>211.984375</c:v>
                </c:pt>
                <c:pt idx="13108">
                  <c:v>211.99609375</c:v>
                </c:pt>
                <c:pt idx="13109">
                  <c:v>211.99609375</c:v>
                </c:pt>
                <c:pt idx="13110">
                  <c:v>212</c:v>
                </c:pt>
                <c:pt idx="13111">
                  <c:v>211.9609375</c:v>
                </c:pt>
                <c:pt idx="13112">
                  <c:v>211.9609375</c:v>
                </c:pt>
                <c:pt idx="13113">
                  <c:v>211.9296875</c:v>
                </c:pt>
                <c:pt idx="13114">
                  <c:v>211.95703125</c:v>
                </c:pt>
                <c:pt idx="13115">
                  <c:v>211.95703125</c:v>
                </c:pt>
                <c:pt idx="13116">
                  <c:v>212.00390625</c:v>
                </c:pt>
                <c:pt idx="13117">
                  <c:v>212.00390625</c:v>
                </c:pt>
                <c:pt idx="13118">
                  <c:v>211.98828125</c:v>
                </c:pt>
                <c:pt idx="13119">
                  <c:v>211.98828125</c:v>
                </c:pt>
                <c:pt idx="13120">
                  <c:v>211.9609375</c:v>
                </c:pt>
                <c:pt idx="13121">
                  <c:v>212</c:v>
                </c:pt>
                <c:pt idx="13122">
                  <c:v>211.9609375</c:v>
                </c:pt>
                <c:pt idx="13123">
                  <c:v>211.9609375</c:v>
                </c:pt>
                <c:pt idx="13124">
                  <c:v>211.9609375</c:v>
                </c:pt>
                <c:pt idx="13125">
                  <c:v>211.9609375</c:v>
                </c:pt>
                <c:pt idx="13126">
                  <c:v>211.9609375</c:v>
                </c:pt>
                <c:pt idx="13127">
                  <c:v>211.9609375</c:v>
                </c:pt>
                <c:pt idx="13128">
                  <c:v>211.9609375</c:v>
                </c:pt>
                <c:pt idx="13129">
                  <c:v>211.9296875</c:v>
                </c:pt>
                <c:pt idx="13130">
                  <c:v>211.9609375</c:v>
                </c:pt>
                <c:pt idx="13131">
                  <c:v>212.00390625</c:v>
                </c:pt>
                <c:pt idx="13132">
                  <c:v>212.03125</c:v>
                </c:pt>
                <c:pt idx="13133">
                  <c:v>212.03125</c:v>
                </c:pt>
                <c:pt idx="13134">
                  <c:v>211.9609375</c:v>
                </c:pt>
                <c:pt idx="13135">
                  <c:v>211.9609375</c:v>
                </c:pt>
                <c:pt idx="13136">
                  <c:v>211.98828125</c:v>
                </c:pt>
                <c:pt idx="13137">
                  <c:v>211.95703125</c:v>
                </c:pt>
                <c:pt idx="13138">
                  <c:v>211.9921875</c:v>
                </c:pt>
                <c:pt idx="13139">
                  <c:v>211.99609375</c:v>
                </c:pt>
                <c:pt idx="13140">
                  <c:v>211.92578125</c:v>
                </c:pt>
                <c:pt idx="13141">
                  <c:v>211.94921875</c:v>
                </c:pt>
                <c:pt idx="13142">
                  <c:v>211.94921875</c:v>
                </c:pt>
                <c:pt idx="13143">
                  <c:v>211.94921875</c:v>
                </c:pt>
                <c:pt idx="13144">
                  <c:v>211.94921875</c:v>
                </c:pt>
                <c:pt idx="13145">
                  <c:v>211.92578125</c:v>
                </c:pt>
                <c:pt idx="13146">
                  <c:v>212</c:v>
                </c:pt>
                <c:pt idx="13147">
                  <c:v>211.95703125</c:v>
                </c:pt>
                <c:pt idx="13148">
                  <c:v>211.98046875</c:v>
                </c:pt>
                <c:pt idx="13149">
                  <c:v>212.0234375</c:v>
                </c:pt>
                <c:pt idx="13150">
                  <c:v>211.95703125</c:v>
                </c:pt>
                <c:pt idx="13151">
                  <c:v>211.95703125</c:v>
                </c:pt>
                <c:pt idx="13152">
                  <c:v>211.95703125</c:v>
                </c:pt>
                <c:pt idx="13153">
                  <c:v>211.97265625</c:v>
                </c:pt>
                <c:pt idx="13154">
                  <c:v>211.98828125</c:v>
                </c:pt>
                <c:pt idx="13155">
                  <c:v>211.98828125</c:v>
                </c:pt>
                <c:pt idx="13156">
                  <c:v>211.95703125</c:v>
                </c:pt>
                <c:pt idx="13157">
                  <c:v>211.95703125</c:v>
                </c:pt>
                <c:pt idx="13158">
                  <c:v>211.92578125</c:v>
                </c:pt>
                <c:pt idx="13159">
                  <c:v>211.953125</c:v>
                </c:pt>
                <c:pt idx="13160">
                  <c:v>211.953125</c:v>
                </c:pt>
                <c:pt idx="13161">
                  <c:v>211.95703125</c:v>
                </c:pt>
                <c:pt idx="13162">
                  <c:v>211.95703125</c:v>
                </c:pt>
                <c:pt idx="13163">
                  <c:v>211.9296875</c:v>
                </c:pt>
                <c:pt idx="13164">
                  <c:v>211.9609375</c:v>
                </c:pt>
                <c:pt idx="13165">
                  <c:v>212.00390625</c:v>
                </c:pt>
                <c:pt idx="13166">
                  <c:v>212.00390625</c:v>
                </c:pt>
                <c:pt idx="13167">
                  <c:v>211.96484375</c:v>
                </c:pt>
                <c:pt idx="13168">
                  <c:v>211.96484375</c:v>
                </c:pt>
                <c:pt idx="13169">
                  <c:v>211.96484375</c:v>
                </c:pt>
                <c:pt idx="13170">
                  <c:v>211.98828125</c:v>
                </c:pt>
                <c:pt idx="13171">
                  <c:v>211.95703125</c:v>
                </c:pt>
                <c:pt idx="13172">
                  <c:v>211.984375</c:v>
                </c:pt>
                <c:pt idx="13173">
                  <c:v>212.02734375</c:v>
                </c:pt>
                <c:pt idx="13174">
                  <c:v>211.984375</c:v>
                </c:pt>
                <c:pt idx="13175">
                  <c:v>211.984375</c:v>
                </c:pt>
                <c:pt idx="13176">
                  <c:v>211.92578125</c:v>
                </c:pt>
                <c:pt idx="13177">
                  <c:v>211.953125</c:v>
                </c:pt>
                <c:pt idx="13178">
                  <c:v>211.953125</c:v>
                </c:pt>
                <c:pt idx="13179">
                  <c:v>211.99609375</c:v>
                </c:pt>
                <c:pt idx="13180">
                  <c:v>211.953125</c:v>
                </c:pt>
                <c:pt idx="13181">
                  <c:v>211.953125</c:v>
                </c:pt>
                <c:pt idx="13182">
                  <c:v>211.95703125</c:v>
                </c:pt>
                <c:pt idx="13183">
                  <c:v>211.95703125</c:v>
                </c:pt>
                <c:pt idx="13184">
                  <c:v>211.99609375</c:v>
                </c:pt>
                <c:pt idx="13185">
                  <c:v>211.953125</c:v>
                </c:pt>
                <c:pt idx="13186">
                  <c:v>211.953125</c:v>
                </c:pt>
                <c:pt idx="13187">
                  <c:v>211.9921875</c:v>
                </c:pt>
                <c:pt idx="13188">
                  <c:v>211.94921875</c:v>
                </c:pt>
                <c:pt idx="13189">
                  <c:v>211.95703125</c:v>
                </c:pt>
                <c:pt idx="13190">
                  <c:v>211.95703125</c:v>
                </c:pt>
                <c:pt idx="13191">
                  <c:v>211.95703125</c:v>
                </c:pt>
                <c:pt idx="13192">
                  <c:v>211.9609375</c:v>
                </c:pt>
                <c:pt idx="13193">
                  <c:v>211.9609375</c:v>
                </c:pt>
                <c:pt idx="13194">
                  <c:v>211.953125</c:v>
                </c:pt>
                <c:pt idx="13195">
                  <c:v>212</c:v>
                </c:pt>
                <c:pt idx="13196">
                  <c:v>211.953125</c:v>
                </c:pt>
                <c:pt idx="13197">
                  <c:v>211.953125</c:v>
                </c:pt>
                <c:pt idx="13198">
                  <c:v>211.953125</c:v>
                </c:pt>
                <c:pt idx="13199">
                  <c:v>211.953125</c:v>
                </c:pt>
                <c:pt idx="13200">
                  <c:v>211.953125</c:v>
                </c:pt>
                <c:pt idx="13201">
                  <c:v>213.36328125</c:v>
                </c:pt>
                <c:pt idx="13202">
                  <c:v>212.02734375</c:v>
                </c:pt>
                <c:pt idx="13203">
                  <c:v>212.0078125</c:v>
                </c:pt>
                <c:pt idx="13204">
                  <c:v>211.984375</c:v>
                </c:pt>
                <c:pt idx="13205">
                  <c:v>211.984375</c:v>
                </c:pt>
                <c:pt idx="13206">
                  <c:v>211.984375</c:v>
                </c:pt>
                <c:pt idx="13207">
                  <c:v>212.01953125</c:v>
                </c:pt>
                <c:pt idx="13208">
                  <c:v>212.0078125</c:v>
                </c:pt>
                <c:pt idx="13209">
                  <c:v>212.04296875</c:v>
                </c:pt>
                <c:pt idx="13210">
                  <c:v>212.046875</c:v>
                </c:pt>
                <c:pt idx="13211">
                  <c:v>212.00390625</c:v>
                </c:pt>
                <c:pt idx="13212">
                  <c:v>211.9765625</c:v>
                </c:pt>
                <c:pt idx="13213">
                  <c:v>212.0234375</c:v>
                </c:pt>
                <c:pt idx="13214">
                  <c:v>212.0078125</c:v>
                </c:pt>
                <c:pt idx="13215">
                  <c:v>212.01171875</c:v>
                </c:pt>
                <c:pt idx="13216">
                  <c:v>211.984375</c:v>
                </c:pt>
                <c:pt idx="13217">
                  <c:v>211.98046875</c:v>
                </c:pt>
                <c:pt idx="13218">
                  <c:v>212.0234375</c:v>
                </c:pt>
                <c:pt idx="13219">
                  <c:v>212.01953125</c:v>
                </c:pt>
                <c:pt idx="13220">
                  <c:v>212.01953125</c:v>
                </c:pt>
                <c:pt idx="13221">
                  <c:v>211.98046875</c:v>
                </c:pt>
                <c:pt idx="13222">
                  <c:v>211.953125</c:v>
                </c:pt>
                <c:pt idx="13223">
                  <c:v>212.1171875</c:v>
                </c:pt>
                <c:pt idx="13224">
                  <c:v>211.96484375</c:v>
                </c:pt>
                <c:pt idx="13225">
                  <c:v>212.09765625</c:v>
                </c:pt>
                <c:pt idx="13226">
                  <c:v>211.9921875</c:v>
                </c:pt>
                <c:pt idx="13227">
                  <c:v>211.9921875</c:v>
                </c:pt>
                <c:pt idx="13228">
                  <c:v>211.93359375</c:v>
                </c:pt>
                <c:pt idx="13229">
                  <c:v>211.96484375</c:v>
                </c:pt>
                <c:pt idx="13230">
                  <c:v>211.96484375</c:v>
                </c:pt>
                <c:pt idx="13231">
                  <c:v>212.0078125</c:v>
                </c:pt>
                <c:pt idx="13232">
                  <c:v>211.96875</c:v>
                </c:pt>
                <c:pt idx="13233">
                  <c:v>211.9375</c:v>
                </c:pt>
                <c:pt idx="13234">
                  <c:v>211.9609375</c:v>
                </c:pt>
                <c:pt idx="13235">
                  <c:v>212.00390625</c:v>
                </c:pt>
                <c:pt idx="13236">
                  <c:v>211.99609375</c:v>
                </c:pt>
                <c:pt idx="13237">
                  <c:v>212</c:v>
                </c:pt>
                <c:pt idx="13238">
                  <c:v>211.99609375</c:v>
                </c:pt>
                <c:pt idx="13239">
                  <c:v>211.9609375</c:v>
                </c:pt>
                <c:pt idx="13240">
                  <c:v>211.9609375</c:v>
                </c:pt>
                <c:pt idx="13241">
                  <c:v>211.9609375</c:v>
                </c:pt>
                <c:pt idx="13242">
                  <c:v>211.9609375</c:v>
                </c:pt>
                <c:pt idx="13243">
                  <c:v>211.93359375</c:v>
                </c:pt>
                <c:pt idx="13244">
                  <c:v>211.9921875</c:v>
                </c:pt>
                <c:pt idx="13245">
                  <c:v>212.03515625</c:v>
                </c:pt>
                <c:pt idx="13246">
                  <c:v>211.93359375</c:v>
                </c:pt>
                <c:pt idx="13247">
                  <c:v>211.96484375</c:v>
                </c:pt>
                <c:pt idx="13248">
                  <c:v>211.96484375</c:v>
                </c:pt>
                <c:pt idx="13249">
                  <c:v>211.9375</c:v>
                </c:pt>
                <c:pt idx="13250">
                  <c:v>211.9921875</c:v>
                </c:pt>
                <c:pt idx="13251">
                  <c:v>212.03125</c:v>
                </c:pt>
                <c:pt idx="13252">
                  <c:v>212.03515625</c:v>
                </c:pt>
                <c:pt idx="13253">
                  <c:v>211.9921875</c:v>
                </c:pt>
                <c:pt idx="13254">
                  <c:v>211.9375</c:v>
                </c:pt>
                <c:pt idx="13255">
                  <c:v>211.96484375</c:v>
                </c:pt>
                <c:pt idx="13256">
                  <c:v>212.03515625</c:v>
                </c:pt>
                <c:pt idx="13257">
                  <c:v>211.98828125</c:v>
                </c:pt>
                <c:pt idx="13258">
                  <c:v>211.99609375</c:v>
                </c:pt>
                <c:pt idx="13259">
                  <c:v>211.97265625</c:v>
                </c:pt>
                <c:pt idx="13260">
                  <c:v>212.02734375</c:v>
                </c:pt>
                <c:pt idx="13261">
                  <c:v>211.98828125</c:v>
                </c:pt>
                <c:pt idx="13262">
                  <c:v>211.9609375</c:v>
                </c:pt>
                <c:pt idx="13263">
                  <c:v>211.9921875</c:v>
                </c:pt>
                <c:pt idx="13264">
                  <c:v>212.00390625</c:v>
                </c:pt>
                <c:pt idx="13265">
                  <c:v>212.0078125</c:v>
                </c:pt>
                <c:pt idx="13266">
                  <c:v>211.96875</c:v>
                </c:pt>
                <c:pt idx="13267">
                  <c:v>212.0078125</c:v>
                </c:pt>
                <c:pt idx="13268">
                  <c:v>211.9921875</c:v>
                </c:pt>
                <c:pt idx="13269">
                  <c:v>211.9921875</c:v>
                </c:pt>
                <c:pt idx="13270">
                  <c:v>211.9609375</c:v>
                </c:pt>
                <c:pt idx="13271">
                  <c:v>212.00390625</c:v>
                </c:pt>
                <c:pt idx="13272">
                  <c:v>211.93359375</c:v>
                </c:pt>
                <c:pt idx="13273">
                  <c:v>211.9609375</c:v>
                </c:pt>
                <c:pt idx="13274">
                  <c:v>211.9609375</c:v>
                </c:pt>
                <c:pt idx="13275">
                  <c:v>211.9296875</c:v>
                </c:pt>
                <c:pt idx="13276">
                  <c:v>211.984375</c:v>
                </c:pt>
                <c:pt idx="13277">
                  <c:v>211.984375</c:v>
                </c:pt>
                <c:pt idx="13278">
                  <c:v>211.9609375</c:v>
                </c:pt>
                <c:pt idx="13279">
                  <c:v>212.00390625</c:v>
                </c:pt>
                <c:pt idx="13280">
                  <c:v>211.9375</c:v>
                </c:pt>
                <c:pt idx="13281">
                  <c:v>211.96484375</c:v>
                </c:pt>
                <c:pt idx="13282">
                  <c:v>211.96484375</c:v>
                </c:pt>
                <c:pt idx="13283">
                  <c:v>211.93359375</c:v>
                </c:pt>
                <c:pt idx="13284">
                  <c:v>211.96484375</c:v>
                </c:pt>
                <c:pt idx="13285">
                  <c:v>212.0078125</c:v>
                </c:pt>
                <c:pt idx="13286">
                  <c:v>211.9375</c:v>
                </c:pt>
                <c:pt idx="13287">
                  <c:v>212.00390625</c:v>
                </c:pt>
                <c:pt idx="13288">
                  <c:v>212.00390625</c:v>
                </c:pt>
                <c:pt idx="13289">
                  <c:v>211.93359375</c:v>
                </c:pt>
                <c:pt idx="13290">
                  <c:v>211.9921875</c:v>
                </c:pt>
                <c:pt idx="13291">
                  <c:v>211.9921875</c:v>
                </c:pt>
                <c:pt idx="13292">
                  <c:v>212.0234375</c:v>
                </c:pt>
                <c:pt idx="13293">
                  <c:v>212.0234375</c:v>
                </c:pt>
                <c:pt idx="13294">
                  <c:v>211.96484375</c:v>
                </c:pt>
                <c:pt idx="13295">
                  <c:v>211.96484375</c:v>
                </c:pt>
                <c:pt idx="13296">
                  <c:v>211.96484375</c:v>
                </c:pt>
                <c:pt idx="13297">
                  <c:v>211.96484375</c:v>
                </c:pt>
                <c:pt idx="13298">
                  <c:v>211.96484375</c:v>
                </c:pt>
                <c:pt idx="13299">
                  <c:v>211.96484375</c:v>
                </c:pt>
                <c:pt idx="13300">
                  <c:v>211.96484375</c:v>
                </c:pt>
                <c:pt idx="13301">
                  <c:v>211.96484375</c:v>
                </c:pt>
                <c:pt idx="13302">
                  <c:v>211.96484375</c:v>
                </c:pt>
                <c:pt idx="13303">
                  <c:v>211.93359375</c:v>
                </c:pt>
                <c:pt idx="13304">
                  <c:v>211.9921875</c:v>
                </c:pt>
                <c:pt idx="13305">
                  <c:v>211.9921875</c:v>
                </c:pt>
                <c:pt idx="13306">
                  <c:v>211.93359375</c:v>
                </c:pt>
                <c:pt idx="13307">
                  <c:v>212.00390625</c:v>
                </c:pt>
                <c:pt idx="13308">
                  <c:v>212.00390625</c:v>
                </c:pt>
                <c:pt idx="13309">
                  <c:v>211.93359375</c:v>
                </c:pt>
                <c:pt idx="13310">
                  <c:v>211.96484375</c:v>
                </c:pt>
                <c:pt idx="13311">
                  <c:v>211.96484375</c:v>
                </c:pt>
                <c:pt idx="13312">
                  <c:v>211.93359375</c:v>
                </c:pt>
                <c:pt idx="13313">
                  <c:v>211.96484375</c:v>
                </c:pt>
                <c:pt idx="13314">
                  <c:v>212.0078125</c:v>
                </c:pt>
                <c:pt idx="13315">
                  <c:v>211.96484375</c:v>
                </c:pt>
                <c:pt idx="13316">
                  <c:v>211.96484375</c:v>
                </c:pt>
                <c:pt idx="13317">
                  <c:v>211.96484375</c:v>
                </c:pt>
                <c:pt idx="13318">
                  <c:v>211.96484375</c:v>
                </c:pt>
                <c:pt idx="13319">
                  <c:v>211.96484375</c:v>
                </c:pt>
                <c:pt idx="13320">
                  <c:v>212</c:v>
                </c:pt>
                <c:pt idx="13321">
                  <c:v>211.9609375</c:v>
                </c:pt>
                <c:pt idx="13322">
                  <c:v>211.9609375</c:v>
                </c:pt>
                <c:pt idx="13323">
                  <c:v>211.95703125</c:v>
                </c:pt>
                <c:pt idx="13324">
                  <c:v>212</c:v>
                </c:pt>
                <c:pt idx="13325">
                  <c:v>211.9296875</c:v>
                </c:pt>
                <c:pt idx="13326">
                  <c:v>211.99609375</c:v>
                </c:pt>
                <c:pt idx="13327">
                  <c:v>211.99609375</c:v>
                </c:pt>
                <c:pt idx="13328">
                  <c:v>211.953125</c:v>
                </c:pt>
                <c:pt idx="13329">
                  <c:v>212</c:v>
                </c:pt>
                <c:pt idx="13330">
                  <c:v>211.99609375</c:v>
                </c:pt>
                <c:pt idx="13331">
                  <c:v>211.953125</c:v>
                </c:pt>
                <c:pt idx="13332">
                  <c:v>211.98046875</c:v>
                </c:pt>
                <c:pt idx="13333">
                  <c:v>211.95703125</c:v>
                </c:pt>
                <c:pt idx="13334">
                  <c:v>211.95703125</c:v>
                </c:pt>
                <c:pt idx="13335">
                  <c:v>212.08203125</c:v>
                </c:pt>
                <c:pt idx="13336">
                  <c:v>211.9296875</c:v>
                </c:pt>
                <c:pt idx="13337">
                  <c:v>212.09375</c:v>
                </c:pt>
                <c:pt idx="13338">
                  <c:v>211.95703125</c:v>
                </c:pt>
                <c:pt idx="13339">
                  <c:v>212</c:v>
                </c:pt>
                <c:pt idx="13340">
                  <c:v>212.00390625</c:v>
                </c:pt>
                <c:pt idx="13341">
                  <c:v>211.9609375</c:v>
                </c:pt>
                <c:pt idx="13342">
                  <c:v>212</c:v>
                </c:pt>
                <c:pt idx="13343">
                  <c:v>211.95703125</c:v>
                </c:pt>
                <c:pt idx="13344">
                  <c:v>211.98828125</c:v>
                </c:pt>
                <c:pt idx="13345">
                  <c:v>211.98828125</c:v>
                </c:pt>
                <c:pt idx="13346">
                  <c:v>211.96484375</c:v>
                </c:pt>
                <c:pt idx="13347">
                  <c:v>211.93359375</c:v>
                </c:pt>
                <c:pt idx="13348">
                  <c:v>211.9609375</c:v>
                </c:pt>
                <c:pt idx="13349">
                  <c:v>211.9609375</c:v>
                </c:pt>
                <c:pt idx="13350">
                  <c:v>211.9296875</c:v>
                </c:pt>
                <c:pt idx="13351">
                  <c:v>211.9609375</c:v>
                </c:pt>
                <c:pt idx="13352">
                  <c:v>211.9921875</c:v>
                </c:pt>
                <c:pt idx="13353">
                  <c:v>211.99609375</c:v>
                </c:pt>
                <c:pt idx="13354">
                  <c:v>211.96875</c:v>
                </c:pt>
                <c:pt idx="13355">
                  <c:v>212.00390625</c:v>
                </c:pt>
                <c:pt idx="13356">
                  <c:v>211.99609375</c:v>
                </c:pt>
                <c:pt idx="13357">
                  <c:v>211.99609375</c:v>
                </c:pt>
                <c:pt idx="13358">
                  <c:v>211.99609375</c:v>
                </c:pt>
                <c:pt idx="13359">
                  <c:v>212.03515625</c:v>
                </c:pt>
                <c:pt idx="13360">
                  <c:v>212.00390625</c:v>
                </c:pt>
                <c:pt idx="13361">
                  <c:v>211.96484375</c:v>
                </c:pt>
                <c:pt idx="13362">
                  <c:v>211.9375</c:v>
                </c:pt>
                <c:pt idx="13363">
                  <c:v>211.96875</c:v>
                </c:pt>
                <c:pt idx="13364">
                  <c:v>211.96875</c:v>
                </c:pt>
                <c:pt idx="13365">
                  <c:v>211.9375</c:v>
                </c:pt>
                <c:pt idx="13366">
                  <c:v>212.0078125</c:v>
                </c:pt>
                <c:pt idx="13367">
                  <c:v>211.96875</c:v>
                </c:pt>
                <c:pt idx="13368">
                  <c:v>211.96484375</c:v>
                </c:pt>
                <c:pt idx="13369">
                  <c:v>211.96484375</c:v>
                </c:pt>
                <c:pt idx="13370">
                  <c:v>211.95703125</c:v>
                </c:pt>
                <c:pt idx="13371">
                  <c:v>211.984375</c:v>
                </c:pt>
                <c:pt idx="13372">
                  <c:v>211.99609375</c:v>
                </c:pt>
                <c:pt idx="13373">
                  <c:v>211.953125</c:v>
                </c:pt>
                <c:pt idx="13374">
                  <c:v>211.953125</c:v>
                </c:pt>
                <c:pt idx="13375">
                  <c:v>211.96875</c:v>
                </c:pt>
                <c:pt idx="13376">
                  <c:v>211.99609375</c:v>
                </c:pt>
                <c:pt idx="13377">
                  <c:v>211.95703125</c:v>
                </c:pt>
                <c:pt idx="13378">
                  <c:v>211.97265625</c:v>
                </c:pt>
                <c:pt idx="13379">
                  <c:v>211.9609375</c:v>
                </c:pt>
                <c:pt idx="13380">
                  <c:v>211.9609375</c:v>
                </c:pt>
                <c:pt idx="13381">
                  <c:v>211.9609375</c:v>
                </c:pt>
                <c:pt idx="13382">
                  <c:v>211.9609375</c:v>
                </c:pt>
                <c:pt idx="13383">
                  <c:v>211.9296875</c:v>
                </c:pt>
                <c:pt idx="13384">
                  <c:v>211.98828125</c:v>
                </c:pt>
                <c:pt idx="13385">
                  <c:v>211.98828125</c:v>
                </c:pt>
                <c:pt idx="13386">
                  <c:v>211.9296875</c:v>
                </c:pt>
                <c:pt idx="13387">
                  <c:v>211.9609375</c:v>
                </c:pt>
                <c:pt idx="13388">
                  <c:v>212.00390625</c:v>
                </c:pt>
                <c:pt idx="13389">
                  <c:v>211.9296875</c:v>
                </c:pt>
                <c:pt idx="13390">
                  <c:v>211.98828125</c:v>
                </c:pt>
                <c:pt idx="13391">
                  <c:v>212.0234375</c:v>
                </c:pt>
                <c:pt idx="13392">
                  <c:v>212.0390625</c:v>
                </c:pt>
                <c:pt idx="13393">
                  <c:v>211.99609375</c:v>
                </c:pt>
                <c:pt idx="13394">
                  <c:v>211.96875</c:v>
                </c:pt>
                <c:pt idx="13395">
                  <c:v>212.015625</c:v>
                </c:pt>
                <c:pt idx="13396">
                  <c:v>211.97265625</c:v>
                </c:pt>
                <c:pt idx="13397">
                  <c:v>211.94140625</c:v>
                </c:pt>
                <c:pt idx="13398">
                  <c:v>211.97265625</c:v>
                </c:pt>
                <c:pt idx="13399">
                  <c:v>211.99609375</c:v>
                </c:pt>
                <c:pt idx="13400">
                  <c:v>212.0234375</c:v>
                </c:pt>
                <c:pt idx="13401">
                  <c:v>212.0078125</c:v>
                </c:pt>
                <c:pt idx="13402">
                  <c:v>211.94921875</c:v>
                </c:pt>
                <c:pt idx="13403">
                  <c:v>211.98046875</c:v>
                </c:pt>
                <c:pt idx="13404">
                  <c:v>211.98046875</c:v>
                </c:pt>
                <c:pt idx="13405">
                  <c:v>211.98046875</c:v>
                </c:pt>
                <c:pt idx="13406">
                  <c:v>212.0078125</c:v>
                </c:pt>
                <c:pt idx="13407">
                  <c:v>211.96875</c:v>
                </c:pt>
                <c:pt idx="13408">
                  <c:v>212.015625</c:v>
                </c:pt>
                <c:pt idx="13409">
                  <c:v>211.97265625</c:v>
                </c:pt>
                <c:pt idx="13410">
                  <c:v>211.96875</c:v>
                </c:pt>
                <c:pt idx="13411">
                  <c:v>213.52734375</c:v>
                </c:pt>
                <c:pt idx="13412">
                  <c:v>212</c:v>
                </c:pt>
                <c:pt idx="13413">
                  <c:v>212.0078125</c:v>
                </c:pt>
                <c:pt idx="13414">
                  <c:v>212.0078125</c:v>
                </c:pt>
                <c:pt idx="13415">
                  <c:v>211.96484375</c:v>
                </c:pt>
                <c:pt idx="13416">
                  <c:v>211.96875</c:v>
                </c:pt>
                <c:pt idx="13417">
                  <c:v>211.96875</c:v>
                </c:pt>
                <c:pt idx="13418">
                  <c:v>211.9375</c:v>
                </c:pt>
                <c:pt idx="13419">
                  <c:v>211.96484375</c:v>
                </c:pt>
                <c:pt idx="13420">
                  <c:v>212.00390625</c:v>
                </c:pt>
                <c:pt idx="13421">
                  <c:v>211.9609375</c:v>
                </c:pt>
                <c:pt idx="13422">
                  <c:v>211.98046875</c:v>
                </c:pt>
                <c:pt idx="13423">
                  <c:v>211.953125</c:v>
                </c:pt>
                <c:pt idx="13424">
                  <c:v>211.984375</c:v>
                </c:pt>
                <c:pt idx="13425">
                  <c:v>212.0078125</c:v>
                </c:pt>
                <c:pt idx="13426">
                  <c:v>212.00390625</c:v>
                </c:pt>
                <c:pt idx="13427">
                  <c:v>211.96484375</c:v>
                </c:pt>
                <c:pt idx="13428">
                  <c:v>211.99609375</c:v>
                </c:pt>
                <c:pt idx="13429">
                  <c:v>211.99609375</c:v>
                </c:pt>
                <c:pt idx="13430">
                  <c:v>211.96484375</c:v>
                </c:pt>
                <c:pt idx="13431">
                  <c:v>212</c:v>
                </c:pt>
                <c:pt idx="13432">
                  <c:v>211.9609375</c:v>
                </c:pt>
                <c:pt idx="13433">
                  <c:v>211.9609375</c:v>
                </c:pt>
                <c:pt idx="13434">
                  <c:v>211.9296875</c:v>
                </c:pt>
                <c:pt idx="13435">
                  <c:v>211.9296875</c:v>
                </c:pt>
                <c:pt idx="13436">
                  <c:v>211.9609375</c:v>
                </c:pt>
                <c:pt idx="13437">
                  <c:v>211.9921875</c:v>
                </c:pt>
                <c:pt idx="13438">
                  <c:v>211.9921875</c:v>
                </c:pt>
                <c:pt idx="13439">
                  <c:v>212.03125</c:v>
                </c:pt>
                <c:pt idx="13440">
                  <c:v>211.9921875</c:v>
                </c:pt>
                <c:pt idx="13441">
                  <c:v>211.9609375</c:v>
                </c:pt>
                <c:pt idx="13442">
                  <c:v>211.9609375</c:v>
                </c:pt>
                <c:pt idx="13443">
                  <c:v>211.9609375</c:v>
                </c:pt>
                <c:pt idx="13444">
                  <c:v>211.93359375</c:v>
                </c:pt>
                <c:pt idx="13445">
                  <c:v>211.9609375</c:v>
                </c:pt>
                <c:pt idx="13446">
                  <c:v>212</c:v>
                </c:pt>
                <c:pt idx="13447">
                  <c:v>211.9609375</c:v>
                </c:pt>
                <c:pt idx="13448">
                  <c:v>211.9609375</c:v>
                </c:pt>
                <c:pt idx="13449">
                  <c:v>211.93359375</c:v>
                </c:pt>
                <c:pt idx="13450">
                  <c:v>211.96484375</c:v>
                </c:pt>
                <c:pt idx="13451">
                  <c:v>211.96484375</c:v>
                </c:pt>
                <c:pt idx="13452">
                  <c:v>211.9375</c:v>
                </c:pt>
                <c:pt idx="13453">
                  <c:v>211.96484375</c:v>
                </c:pt>
                <c:pt idx="13454">
                  <c:v>211.96484375</c:v>
                </c:pt>
                <c:pt idx="13455">
                  <c:v>212.00390625</c:v>
                </c:pt>
                <c:pt idx="13456">
                  <c:v>212</c:v>
                </c:pt>
                <c:pt idx="13457">
                  <c:v>212</c:v>
                </c:pt>
                <c:pt idx="13458">
                  <c:v>211.9609375</c:v>
                </c:pt>
                <c:pt idx="13459">
                  <c:v>211.9609375</c:v>
                </c:pt>
                <c:pt idx="13460">
                  <c:v>211.93359375</c:v>
                </c:pt>
              </c:numCache>
            </c:numRef>
          </c:val>
          <c:smooth val="1"/>
        </c:ser>
        <c:dLbls>
          <c:showLegendKey val="0"/>
          <c:showVal val="0"/>
          <c:showCatName val="0"/>
          <c:showSerName val="0"/>
          <c:showPercent val="0"/>
          <c:showBubbleSize val="0"/>
        </c:dLbls>
        <c:marker val="1"/>
        <c:smooth val="0"/>
        <c:axId val="214430848"/>
        <c:axId val="214432768"/>
      </c:lineChart>
      <c:catAx>
        <c:axId val="214430848"/>
        <c:scaling>
          <c:orientation val="minMax"/>
        </c:scaling>
        <c:delete val="0"/>
        <c:axPos val="b"/>
        <c:title>
          <c:tx>
            <c:rich>
              <a:bodyPr/>
              <a:lstStyle/>
              <a:p>
                <a:pPr>
                  <a:defRPr/>
                </a:pPr>
                <a:r>
                  <a:rPr lang="de-CH"/>
                  <a:t>Zeit und Datum</a:t>
                </a:r>
              </a:p>
            </c:rich>
          </c:tx>
          <c:overlay val="0"/>
        </c:title>
        <c:numFmt formatCode="m/d/yyyy\ h:mm" sourceLinked="1"/>
        <c:majorTickMark val="none"/>
        <c:minorTickMark val="none"/>
        <c:tickLblPos val="nextTo"/>
        <c:crossAx val="214432768"/>
        <c:crosses val="autoZero"/>
        <c:auto val="0"/>
        <c:lblAlgn val="ctr"/>
        <c:lblOffset val="100"/>
        <c:noMultiLvlLbl val="0"/>
      </c:catAx>
      <c:valAx>
        <c:axId val="214432768"/>
        <c:scaling>
          <c:orientation val="minMax"/>
        </c:scaling>
        <c:delete val="0"/>
        <c:axPos val="l"/>
        <c:majorGridlines/>
        <c:minorGridlines/>
        <c:title>
          <c:tx>
            <c:rich>
              <a:bodyPr anchor="ctr" anchorCtr="1"/>
              <a:lstStyle/>
              <a:p>
                <a:pPr>
                  <a:defRPr/>
                </a:pPr>
                <a:r>
                  <a:rPr lang="de-CH"/>
                  <a:t>Speicherverbrauch</a:t>
                </a:r>
                <a:r>
                  <a:rPr lang="de-CH" baseline="0"/>
                  <a:t> (in MiB)</a:t>
                </a:r>
                <a:r>
                  <a:rPr lang="de-CH"/>
                  <a:t> und offene Handles (Anzahl)</a:t>
                </a:r>
              </a:p>
            </c:rich>
          </c:tx>
          <c:overlay val="0"/>
          <c:spPr>
            <a:ln w="3175"/>
          </c:spPr>
        </c:title>
        <c:numFmt formatCode="General" sourceLinked="1"/>
        <c:majorTickMark val="none"/>
        <c:minorTickMark val="none"/>
        <c:tickLblPos val="nextTo"/>
        <c:crossAx val="214430848"/>
        <c:crosses val="autoZero"/>
        <c:crossBetween val="between"/>
      </c:valAx>
    </c:plotArea>
    <c:legend>
      <c:legendPos val="t"/>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bar"/>
        <c:grouping val="clustered"/>
        <c:varyColors val="0"/>
        <c:ser>
          <c:idx val="0"/>
          <c:order val="0"/>
          <c:tx>
            <c:strRef>
              <c:f>Sheet1!$B$1</c:f>
              <c:strCache>
                <c:ptCount val="1"/>
                <c:pt idx="0">
                  <c:v>Auslastung der Abstandszonen</c:v>
                </c:pt>
              </c:strCache>
            </c:strRef>
          </c:tx>
          <c:invertIfNegative val="0"/>
          <c:dLbls>
            <c:showLegendKey val="0"/>
            <c:showVal val="1"/>
            <c:showCatName val="0"/>
            <c:showSerName val="0"/>
            <c:showPercent val="0"/>
            <c:showBubbleSize val="0"/>
            <c:showLeaderLines val="0"/>
          </c:dLbls>
          <c:cat>
            <c:strRef>
              <c:f>Sheet1!$A$2:$A$7</c:f>
              <c:strCache>
                <c:ptCount val="6"/>
                <c:pt idx="0">
                  <c:v>4 - 5 m</c:v>
                </c:pt>
                <c:pt idx="1">
                  <c:v>3 - 4 m</c:v>
                </c:pt>
                <c:pt idx="2">
                  <c:v>5 - 6 m</c:v>
                </c:pt>
                <c:pt idx="3">
                  <c:v>2 - 3 m</c:v>
                </c:pt>
                <c:pt idx="4">
                  <c:v>6 - 7 m</c:v>
                </c:pt>
                <c:pt idx="5">
                  <c:v>Restliche</c:v>
                </c:pt>
              </c:strCache>
            </c:strRef>
          </c:cat>
          <c:val>
            <c:numRef>
              <c:f>Sheet1!$B$2:$B$7</c:f>
              <c:numCache>
                <c:formatCode>0.00%</c:formatCode>
                <c:ptCount val="6"/>
                <c:pt idx="0">
                  <c:v>0.36</c:v>
                </c:pt>
                <c:pt idx="1">
                  <c:v>0.2782</c:v>
                </c:pt>
                <c:pt idx="2">
                  <c:v>0.15640000000000001</c:v>
                </c:pt>
                <c:pt idx="3">
                  <c:v>0.1055</c:v>
                </c:pt>
                <c:pt idx="4">
                  <c:v>0.06</c:v>
                </c:pt>
                <c:pt idx="5">
                  <c:v>3.9899999999999998E-2</c:v>
                </c:pt>
              </c:numCache>
            </c:numRef>
          </c:val>
        </c:ser>
        <c:dLbls>
          <c:showLegendKey val="0"/>
          <c:showVal val="0"/>
          <c:showCatName val="0"/>
          <c:showSerName val="0"/>
          <c:showPercent val="0"/>
          <c:showBubbleSize val="0"/>
        </c:dLbls>
        <c:gapWidth val="100"/>
        <c:axId val="133857664"/>
        <c:axId val="132659840"/>
      </c:barChart>
      <c:valAx>
        <c:axId val="132659840"/>
        <c:scaling>
          <c:orientation val="minMax"/>
        </c:scaling>
        <c:delete val="1"/>
        <c:axPos val="b"/>
        <c:majorGridlines/>
        <c:numFmt formatCode="0.00%" sourceLinked="1"/>
        <c:majorTickMark val="out"/>
        <c:minorTickMark val="none"/>
        <c:tickLblPos val="nextTo"/>
        <c:crossAx val="133857664"/>
        <c:crosses val="autoZero"/>
        <c:crossBetween val="between"/>
      </c:valAx>
      <c:catAx>
        <c:axId val="133857664"/>
        <c:scaling>
          <c:orientation val="minMax"/>
        </c:scaling>
        <c:delete val="0"/>
        <c:axPos val="l"/>
        <c:majorTickMark val="out"/>
        <c:minorTickMark val="none"/>
        <c:tickLblPos val="nextTo"/>
        <c:crossAx val="132659840"/>
        <c:crosses val="autoZero"/>
        <c:auto val="1"/>
        <c:lblAlgn val="ctr"/>
        <c:lblOffset val="100"/>
        <c:noMultiLvlLbl val="0"/>
      </c:cat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Vorkommen der Gruppengrössen</c:v>
                </c:pt>
              </c:strCache>
            </c:strRef>
          </c:tx>
          <c:dLbls>
            <c:dLblPos val="bestFit"/>
            <c:showLegendKey val="0"/>
            <c:showVal val="0"/>
            <c:showCatName val="0"/>
            <c:showSerName val="0"/>
            <c:showPercent val="1"/>
            <c:showBubbleSize val="0"/>
            <c:showLeaderLines val="1"/>
          </c:dLbls>
          <c:cat>
            <c:strRef>
              <c:f>Sheet1!$A$2:$A$8</c:f>
              <c:strCache>
                <c:ptCount val="7"/>
                <c:pt idx="0">
                  <c:v>1</c:v>
                </c:pt>
                <c:pt idx="1">
                  <c:v>2</c:v>
                </c:pt>
                <c:pt idx="2">
                  <c:v>3</c:v>
                </c:pt>
                <c:pt idx="3">
                  <c:v>4</c:v>
                </c:pt>
                <c:pt idx="4">
                  <c:v>5-6</c:v>
                </c:pt>
                <c:pt idx="5">
                  <c:v>7-9</c:v>
                </c:pt>
                <c:pt idx="6">
                  <c:v>&gt;10</c:v>
                </c:pt>
              </c:strCache>
            </c:strRef>
          </c:cat>
          <c:val>
            <c:numRef>
              <c:f>Sheet1!$B$2:$B$8</c:f>
              <c:numCache>
                <c:formatCode>General</c:formatCode>
                <c:ptCount val="7"/>
                <c:pt idx="0">
                  <c:v>228</c:v>
                </c:pt>
                <c:pt idx="1">
                  <c:v>234</c:v>
                </c:pt>
                <c:pt idx="2">
                  <c:v>195</c:v>
                </c:pt>
                <c:pt idx="3">
                  <c:v>220</c:v>
                </c:pt>
                <c:pt idx="4">
                  <c:v>227</c:v>
                </c:pt>
                <c:pt idx="5">
                  <c:v>211</c:v>
                </c:pt>
                <c:pt idx="6">
                  <c:v>135</c:v>
                </c:pt>
              </c:numCache>
            </c:numRef>
          </c:val>
        </c:ser>
        <c:dLbls>
          <c:dLblPos val="bestFit"/>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Einzelpersonen zu Gruppen</c:v>
                </c:pt>
              </c:strCache>
            </c:strRef>
          </c:tx>
          <c:dLbls>
            <c:dLbl>
              <c:idx val="0"/>
              <c:layout>
                <c:manualLayout>
                  <c:x val="-7.4954797317002039E-2"/>
                  <c:y val="0.17336832895888013"/>
                </c:manualLayout>
              </c:layout>
              <c:showLegendKey val="0"/>
              <c:showVal val="0"/>
              <c:showCatName val="0"/>
              <c:showSerName val="0"/>
              <c:showPercent val="1"/>
              <c:showBubbleSize val="0"/>
            </c:dLbl>
            <c:dLbl>
              <c:idx val="1"/>
              <c:layout>
                <c:manualLayout>
                  <c:x val="7.2962962962962966E-2"/>
                  <c:y val="-0.21709786276715409"/>
                </c:manualLayout>
              </c:layout>
              <c:showLegendKey val="0"/>
              <c:showVal val="0"/>
              <c:showCatName val="0"/>
              <c:showSerName val="0"/>
              <c:showPercent val="1"/>
              <c:showBubbleSize val="0"/>
            </c:dLbl>
            <c:showLegendKey val="0"/>
            <c:showVal val="0"/>
            <c:showCatName val="0"/>
            <c:showSerName val="0"/>
            <c:showPercent val="1"/>
            <c:showBubbleSize val="0"/>
            <c:showLeaderLines val="1"/>
          </c:dLbls>
          <c:cat>
            <c:strRef>
              <c:f>Sheet1!$A$2:$A$3</c:f>
              <c:strCache>
                <c:ptCount val="2"/>
                <c:pt idx="0">
                  <c:v>Einzelpersonen</c:v>
                </c:pt>
                <c:pt idx="1">
                  <c:v>Personen in Gruppen</c:v>
                </c:pt>
              </c:strCache>
            </c:strRef>
          </c:cat>
          <c:val>
            <c:numRef>
              <c:f>Sheet1!$B$2:$B$3</c:f>
              <c:numCache>
                <c:formatCode>General</c:formatCode>
                <c:ptCount val="2"/>
                <c:pt idx="0">
                  <c:v>228</c:v>
                </c:pt>
                <c:pt idx="1">
                  <c:v>1222</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de-CH" sz="1800" b="1" i="0" baseline="0">
                <a:effectLst/>
              </a:rPr>
              <a:t>Total aller Studiengänge</a:t>
            </a:r>
            <a:endParaRPr lang="de-CH">
              <a:effectLst/>
            </a:endParaRPr>
          </a:p>
        </c:rich>
      </c:tx>
      <c:overlay val="0"/>
    </c:title>
    <c:autoTitleDeleted val="0"/>
    <c:plotArea>
      <c:layout/>
      <c:barChart>
        <c:barDir val="bar"/>
        <c:grouping val="clustered"/>
        <c:varyColors val="0"/>
        <c:ser>
          <c:idx val="0"/>
          <c:order val="0"/>
          <c:tx>
            <c:strRef>
              <c:f>Sheet1!$B$1</c:f>
              <c:strCache>
                <c:ptCount val="1"/>
                <c:pt idx="0">
                  <c:v>Durchschnitt</c:v>
                </c:pt>
              </c:strCache>
            </c:strRef>
          </c:tx>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Sheet1!$B$2:$B$9</c:f>
              <c:numCache>
                <c:formatCode>0.00</c:formatCode>
                <c:ptCount val="8"/>
                <c:pt idx="0">
                  <c:v>2.4285714285714284</c:v>
                </c:pt>
                <c:pt idx="1">
                  <c:v>1.8472906403940887</c:v>
                </c:pt>
                <c:pt idx="2">
                  <c:v>2.9274611398963732</c:v>
                </c:pt>
                <c:pt idx="3">
                  <c:v>2.3955223880597014</c:v>
                </c:pt>
                <c:pt idx="4">
                  <c:v>2.7487437185929648</c:v>
                </c:pt>
                <c:pt idx="5">
                  <c:v>2.6175000000000002</c:v>
                </c:pt>
                <c:pt idx="6">
                  <c:v>1.9303482587064678</c:v>
                </c:pt>
                <c:pt idx="7">
                  <c:v>3.0098522167487687</c:v>
                </c:pt>
              </c:numCache>
            </c:numRef>
          </c:val>
        </c:ser>
        <c:dLbls>
          <c:showLegendKey val="0"/>
          <c:showVal val="0"/>
          <c:showCatName val="0"/>
          <c:showSerName val="0"/>
          <c:showPercent val="0"/>
          <c:showBubbleSize val="0"/>
        </c:dLbls>
        <c:gapWidth val="150"/>
        <c:axId val="124958592"/>
        <c:axId val="124960128"/>
      </c:barChart>
      <c:catAx>
        <c:axId val="124958592"/>
        <c:scaling>
          <c:orientation val="maxMin"/>
        </c:scaling>
        <c:delete val="0"/>
        <c:axPos val="l"/>
        <c:majorTickMark val="out"/>
        <c:minorTickMark val="none"/>
        <c:tickLblPos val="nextTo"/>
        <c:crossAx val="124960128"/>
        <c:crosses val="autoZero"/>
        <c:auto val="1"/>
        <c:lblAlgn val="ctr"/>
        <c:lblOffset val="100"/>
        <c:noMultiLvlLbl val="0"/>
      </c:catAx>
      <c:valAx>
        <c:axId val="124960128"/>
        <c:scaling>
          <c:orientation val="minMax"/>
          <c:max val="4"/>
          <c:min val="1"/>
        </c:scaling>
        <c:delete val="1"/>
        <c:axPos val="t"/>
        <c:majorGridlines/>
        <c:title>
          <c:tx>
            <c:rich>
              <a:bodyPr/>
              <a:lstStyle/>
              <a:p>
                <a:pPr>
                  <a:defRPr/>
                </a:pPr>
                <a:r>
                  <a:rPr lang="de-CH" sz="1000" b="1" i="0" u="none" strike="noStrike" baseline="0">
                    <a:effectLst/>
                  </a:rPr>
                  <a:t>trifft nicht zu         trifft eher nicht zu         trifft eher zu                trifft zu</a:t>
                </a:r>
                <a:endParaRPr lang="de-CH"/>
              </a:p>
            </c:rich>
          </c:tx>
          <c:layout>
            <c:manualLayout>
              <c:xMode val="edge"/>
              <c:yMode val="edge"/>
              <c:x val="0.34676521156248502"/>
              <c:y val="0.15069460067491564"/>
            </c:manualLayout>
          </c:layout>
          <c:overlay val="0"/>
        </c:title>
        <c:numFmt formatCode="0.00" sourceLinked="1"/>
        <c:majorTickMark val="out"/>
        <c:minorTickMark val="none"/>
        <c:tickLblPos val="nextTo"/>
        <c:crossAx val="124958592"/>
        <c:crosses val="autoZero"/>
        <c:crossBetween val="between"/>
        <c:majorUnit val="1"/>
        <c:minorUnit val="1"/>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Vergleich der Studiengänge</a:t>
            </a:r>
          </a:p>
        </c:rich>
      </c:tx>
      <c:overlay val="0"/>
    </c:title>
    <c:autoTitleDeleted val="0"/>
    <c:plotArea>
      <c:layout>
        <c:manualLayout>
          <c:layoutTarget val="inner"/>
          <c:xMode val="edge"/>
          <c:yMode val="edge"/>
          <c:x val="0.42532613175419187"/>
          <c:y val="9.7869197672498895E-2"/>
          <c:w val="0.55043144400338384"/>
          <c:h val="0.74495210563377912"/>
        </c:manualLayout>
      </c:layout>
      <c:barChart>
        <c:barDir val="bar"/>
        <c:grouping val="clustered"/>
        <c:varyColors val="0"/>
        <c:ser>
          <c:idx val="0"/>
          <c:order val="0"/>
          <c:tx>
            <c:strRef>
              <c:f>Sheet1!$B$1</c:f>
              <c:strCache>
                <c:ptCount val="1"/>
                <c:pt idx="0">
                  <c:v>Bauingenieurwesen</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Sheet1!$B$2:$B$9</c:f>
              <c:numCache>
                <c:formatCode>0.00</c:formatCode>
                <c:ptCount val="8"/>
                <c:pt idx="0">
                  <c:v>2.76</c:v>
                </c:pt>
                <c:pt idx="1">
                  <c:v>2.52</c:v>
                </c:pt>
                <c:pt idx="2">
                  <c:v>2.6</c:v>
                </c:pt>
                <c:pt idx="3">
                  <c:v>2.2799999999999998</c:v>
                </c:pt>
                <c:pt idx="4">
                  <c:v>2.68</c:v>
                </c:pt>
                <c:pt idx="5">
                  <c:v>2.2400000000000002</c:v>
                </c:pt>
                <c:pt idx="6">
                  <c:v>1.2916666666666667</c:v>
                </c:pt>
                <c:pt idx="7">
                  <c:v>2.52</c:v>
                </c:pt>
              </c:numCache>
            </c:numRef>
          </c:val>
        </c:ser>
        <c:ser>
          <c:idx val="1"/>
          <c:order val="1"/>
          <c:tx>
            <c:strRef>
              <c:f>Sheet1!$C$1</c:f>
              <c:strCache>
                <c:ptCount val="1"/>
                <c:pt idx="0">
                  <c:v>Elektrotechnik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Sheet1!$C$2:$C$9</c:f>
              <c:numCache>
                <c:formatCode>0.00</c:formatCode>
                <c:ptCount val="8"/>
                <c:pt idx="0">
                  <c:v>2.3448275862068964</c:v>
                </c:pt>
                <c:pt idx="1">
                  <c:v>1.5172413793103448</c:v>
                </c:pt>
                <c:pt idx="2">
                  <c:v>2.8214285714285716</c:v>
                </c:pt>
                <c:pt idx="3">
                  <c:v>2.2758620689655173</c:v>
                </c:pt>
                <c:pt idx="4">
                  <c:v>2.7142857142857144</c:v>
                </c:pt>
                <c:pt idx="5">
                  <c:v>2.6428571428571428</c:v>
                </c:pt>
                <c:pt idx="6">
                  <c:v>1.896551724137931</c:v>
                </c:pt>
                <c:pt idx="7">
                  <c:v>3.2413793103448274</c:v>
                </c:pt>
              </c:numCache>
            </c:numRef>
          </c:val>
        </c:ser>
        <c:ser>
          <c:idx val="2"/>
          <c:order val="2"/>
          <c:tx>
            <c:strRef>
              <c:f>Sheet1!$D$1</c:f>
              <c:strCache>
                <c:ptCount val="1"/>
                <c:pt idx="0">
                  <c:v>Erneuerbare Energien und Umwelttechnik </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Sheet1!$D$2:$D$9</c:f>
              <c:numCache>
                <c:formatCode>0.00</c:formatCode>
                <c:ptCount val="8"/>
                <c:pt idx="0">
                  <c:v>2.35</c:v>
                </c:pt>
                <c:pt idx="1">
                  <c:v>1.65</c:v>
                </c:pt>
                <c:pt idx="2">
                  <c:v>3.0588235294117645</c:v>
                </c:pt>
                <c:pt idx="3">
                  <c:v>2.4500000000000002</c:v>
                </c:pt>
                <c:pt idx="4">
                  <c:v>2.6</c:v>
                </c:pt>
                <c:pt idx="5">
                  <c:v>2.625</c:v>
                </c:pt>
                <c:pt idx="6">
                  <c:v>2.2749999999999999</c:v>
                </c:pt>
                <c:pt idx="7">
                  <c:v>3.55</c:v>
                </c:pt>
              </c:numCache>
            </c:numRef>
          </c:val>
        </c:ser>
        <c:ser>
          <c:idx val="3"/>
          <c:order val="3"/>
          <c:tx>
            <c:strRef>
              <c:f>Sheet1!$E$1</c:f>
              <c:strCache>
                <c:ptCount val="1"/>
                <c:pt idx="0">
                  <c:v>Informatik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Sheet1!$E$2:$E$9</c:f>
              <c:numCache>
                <c:formatCode>0.00</c:formatCode>
                <c:ptCount val="8"/>
                <c:pt idx="0">
                  <c:v>2.189189189189189</c:v>
                </c:pt>
                <c:pt idx="1">
                  <c:v>1.7567567567567568</c:v>
                </c:pt>
                <c:pt idx="2">
                  <c:v>2.9722222222222223</c:v>
                </c:pt>
                <c:pt idx="3">
                  <c:v>2.4861111111111112</c:v>
                </c:pt>
                <c:pt idx="4">
                  <c:v>2.6</c:v>
                </c:pt>
                <c:pt idx="5">
                  <c:v>2.9166666666666665</c:v>
                </c:pt>
                <c:pt idx="6">
                  <c:v>2.2638888888888888</c:v>
                </c:pt>
                <c:pt idx="7">
                  <c:v>3.2432432432432434</c:v>
                </c:pt>
              </c:numCache>
            </c:numRef>
          </c:val>
        </c:ser>
        <c:ser>
          <c:idx val="4"/>
          <c:order val="4"/>
          <c:tx>
            <c:strRef>
              <c:f>Sheet1!$F$1</c:f>
              <c:strCache>
                <c:ptCount val="1"/>
                <c:pt idx="0">
                  <c:v>Landschaftsarchitektur</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Sheet1!$F$2:$F$9</c:f>
              <c:numCache>
                <c:formatCode>0.00</c:formatCode>
                <c:ptCount val="8"/>
                <c:pt idx="0">
                  <c:v>2.7826086956521738</c:v>
                </c:pt>
                <c:pt idx="1">
                  <c:v>1.7391304347826086</c:v>
                </c:pt>
                <c:pt idx="2">
                  <c:v>3.0952380952380953</c:v>
                </c:pt>
                <c:pt idx="3">
                  <c:v>2.1304347826086958</c:v>
                </c:pt>
                <c:pt idx="4">
                  <c:v>3.0454545454545454</c:v>
                </c:pt>
                <c:pt idx="5">
                  <c:v>2.2272727272727271</c:v>
                </c:pt>
                <c:pt idx="6">
                  <c:v>1.826086956521739</c:v>
                </c:pt>
                <c:pt idx="7">
                  <c:v>2.6086956521739131</c:v>
                </c:pt>
              </c:numCache>
            </c:numRef>
          </c:val>
        </c:ser>
        <c:ser>
          <c:idx val="5"/>
          <c:order val="5"/>
          <c:tx>
            <c:strRef>
              <c:f>Sheet1!$G$1</c:f>
              <c:strCache>
                <c:ptCount val="1"/>
                <c:pt idx="0">
                  <c:v>Maschinentechnik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Sheet1!$G$2:$G$9</c:f>
              <c:numCache>
                <c:formatCode>0.00</c:formatCode>
                <c:ptCount val="8"/>
                <c:pt idx="0">
                  <c:v>2.5208333333333335</c:v>
                </c:pt>
                <c:pt idx="1">
                  <c:v>1.9583333333333333</c:v>
                </c:pt>
                <c:pt idx="2">
                  <c:v>3.021276595744681</c:v>
                </c:pt>
                <c:pt idx="3">
                  <c:v>2.2978723404255321</c:v>
                </c:pt>
                <c:pt idx="4">
                  <c:v>2.7916666666666665</c:v>
                </c:pt>
                <c:pt idx="5">
                  <c:v>2.7291666666666665</c:v>
                </c:pt>
                <c:pt idx="6">
                  <c:v>1.9791666666666667</c:v>
                </c:pt>
                <c:pt idx="7">
                  <c:v>2.8333333333333335</c:v>
                </c:pt>
              </c:numCache>
            </c:numRef>
          </c:val>
        </c:ser>
        <c:ser>
          <c:idx val="6"/>
          <c:order val="6"/>
          <c:tx>
            <c:strRef>
              <c:f>Sheet1!$H$1</c:f>
              <c:strCache>
                <c:ptCount val="1"/>
                <c:pt idx="0">
                  <c:v>Raumplanung</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Sheet1!$H$2:$H$9</c:f>
              <c:numCache>
                <c:formatCode>0.00</c:formatCode>
                <c:ptCount val="8"/>
                <c:pt idx="0">
                  <c:v>2.0476190476190474</c:v>
                </c:pt>
                <c:pt idx="1">
                  <c:v>1.7142857142857142</c:v>
                </c:pt>
                <c:pt idx="2">
                  <c:v>2.8947368421052633</c:v>
                </c:pt>
                <c:pt idx="3">
                  <c:v>3</c:v>
                </c:pt>
                <c:pt idx="4">
                  <c:v>2.8571428571428572</c:v>
                </c:pt>
                <c:pt idx="5">
                  <c:v>2.6666666666666665</c:v>
                </c:pt>
                <c:pt idx="6">
                  <c:v>1.8095238095238095</c:v>
                </c:pt>
                <c:pt idx="7">
                  <c:v>3.1904761904761907</c:v>
                </c:pt>
              </c:numCache>
            </c:numRef>
          </c:val>
        </c:ser>
        <c:dLbls>
          <c:showLegendKey val="0"/>
          <c:showVal val="0"/>
          <c:showCatName val="0"/>
          <c:showSerName val="0"/>
          <c:showPercent val="0"/>
          <c:showBubbleSize val="0"/>
        </c:dLbls>
        <c:gapWidth val="75"/>
        <c:overlap val="-25"/>
        <c:axId val="202125696"/>
        <c:axId val="202127232"/>
      </c:barChart>
      <c:catAx>
        <c:axId val="202125696"/>
        <c:scaling>
          <c:orientation val="maxMin"/>
        </c:scaling>
        <c:delete val="0"/>
        <c:axPos val="l"/>
        <c:majorTickMark val="none"/>
        <c:minorTickMark val="none"/>
        <c:tickLblPos val="nextTo"/>
        <c:crossAx val="202127232"/>
        <c:crosses val="autoZero"/>
        <c:auto val="1"/>
        <c:lblAlgn val="ctr"/>
        <c:lblOffset val="100"/>
        <c:tickLblSkip val="1"/>
        <c:noMultiLvlLbl val="0"/>
      </c:catAx>
      <c:valAx>
        <c:axId val="202127232"/>
        <c:scaling>
          <c:orientation val="minMax"/>
          <c:max val="4"/>
          <c:min val="1"/>
        </c:scaling>
        <c:delete val="1"/>
        <c:axPos val="t"/>
        <c:majorGridlines/>
        <c:title>
          <c:tx>
            <c:rich>
              <a:bodyPr/>
              <a:lstStyle/>
              <a:p>
                <a:pPr>
                  <a:defRPr/>
                </a:pPr>
                <a:r>
                  <a:rPr lang="de-CH" sz="1000" b="1" i="0" baseline="0">
                    <a:effectLst/>
                    <a:latin typeface="+mn-lt"/>
                  </a:rPr>
                  <a:t>trifft nicht zu         trifft eher nicht zu         trifft eher zu                trifft zu</a:t>
                </a:r>
                <a:endParaRPr lang="de-CH" sz="1000">
                  <a:effectLst/>
                  <a:latin typeface="+mn-lt"/>
                </a:endParaRPr>
              </a:p>
            </c:rich>
          </c:tx>
          <c:layout>
            <c:manualLayout>
              <c:xMode val="edge"/>
              <c:yMode val="edge"/>
              <c:x val="0.34984022038567492"/>
              <c:y val="6.618743245329628E-2"/>
            </c:manualLayout>
          </c:layout>
          <c:overlay val="0"/>
        </c:title>
        <c:numFmt formatCode="0.00" sourceLinked="1"/>
        <c:majorTickMark val="none"/>
        <c:minorTickMark val="none"/>
        <c:tickLblPos val="nextTo"/>
        <c:crossAx val="202125696"/>
        <c:crosses val="autoZero"/>
        <c:crossBetween val="between"/>
        <c:majorUnit val="1"/>
        <c:minorUnit val="1"/>
      </c:valAx>
    </c:plotArea>
    <c:legend>
      <c:legendPos val="b"/>
      <c:layout>
        <c:manualLayout>
          <c:xMode val="edge"/>
          <c:yMode val="edge"/>
          <c:x val="0.23438970955076896"/>
          <c:y val="0.85924224812078209"/>
          <c:w val="0.55325897485954756"/>
          <c:h val="0.13391137872471823"/>
        </c:manualLayout>
      </c:layout>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sz="1800" b="1" i="0" u="none" strike="noStrike" baseline="0">
                <a:effectLst/>
              </a:rPr>
              <a:t>Auswertung nach Quartilen, alle Studiengänge</a:t>
            </a:r>
            <a:endParaRPr lang="de-CH"/>
          </a:p>
        </c:rich>
      </c:tx>
      <c:overlay val="1"/>
    </c:title>
    <c:autoTitleDeleted val="0"/>
    <c:plotArea>
      <c:layout>
        <c:manualLayout>
          <c:layoutTarget val="inner"/>
          <c:xMode val="edge"/>
          <c:yMode val="edge"/>
          <c:x val="0.16150307082261484"/>
          <c:y val="0.1023228346456693"/>
          <c:w val="0.67373038569183841"/>
          <c:h val="0.48581200787401574"/>
        </c:manualLayout>
      </c:layout>
      <c:barChart>
        <c:barDir val="col"/>
        <c:grouping val="stacked"/>
        <c:varyColors val="0"/>
        <c:ser>
          <c:idx val="1"/>
          <c:order val="1"/>
          <c:tx>
            <c:strRef>
              <c:f>Sheet1!$C$1</c:f>
              <c:strCache>
                <c:ptCount val="1"/>
                <c:pt idx="0">
                  <c:v>0.00</c:v>
                </c:pt>
              </c:strCache>
            </c:strRef>
          </c:tx>
          <c:spPr>
            <a:no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Sheet1!$C$2:$C$9</c:f>
              <c:numCache>
                <c:formatCode>0.00</c:formatCode>
                <c:ptCount val="8"/>
                <c:pt idx="0">
                  <c:v>1</c:v>
                </c:pt>
                <c:pt idx="1">
                  <c:v>1</c:v>
                </c:pt>
                <c:pt idx="2">
                  <c:v>1</c:v>
                </c:pt>
                <c:pt idx="3">
                  <c:v>1</c:v>
                </c:pt>
                <c:pt idx="4">
                  <c:v>1</c:v>
                </c:pt>
                <c:pt idx="5">
                  <c:v>1</c:v>
                </c:pt>
                <c:pt idx="6">
                  <c:v>1</c:v>
                </c:pt>
                <c:pt idx="7">
                  <c:v>1</c:v>
                </c:pt>
              </c:numCache>
            </c:numRef>
          </c:val>
        </c:ser>
        <c:ser>
          <c:idx val="2"/>
          <c:order val="2"/>
          <c:tx>
            <c:strRef>
              <c:f>Sheet1!$D$1</c:f>
              <c:strCache>
                <c:ptCount val="1"/>
                <c:pt idx="0">
                  <c:v>0-25%</c:v>
                </c:pt>
              </c:strCache>
            </c:strRef>
          </c:tx>
          <c:spPr>
            <a:solidFill>
              <a:srgbClr val="C0504D"/>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Sheet1!$D$2:$D$9</c:f>
              <c:numCache>
                <c:formatCode>0.00</c:formatCode>
                <c:ptCount val="8"/>
                <c:pt idx="0">
                  <c:v>0.97499999999999998</c:v>
                </c:pt>
                <c:pt idx="1">
                  <c:v>0.05</c:v>
                </c:pt>
                <c:pt idx="2">
                  <c:v>1</c:v>
                </c:pt>
                <c:pt idx="3">
                  <c:v>0.97499999999999998</c:v>
                </c:pt>
                <c:pt idx="4">
                  <c:v>1</c:v>
                </c:pt>
                <c:pt idx="5">
                  <c:v>1</c:v>
                </c:pt>
                <c:pt idx="6">
                  <c:v>0.05</c:v>
                </c:pt>
                <c:pt idx="7">
                  <c:v>1</c:v>
                </c:pt>
              </c:numCache>
            </c:numRef>
          </c:val>
        </c:ser>
        <c:ser>
          <c:idx val="3"/>
          <c:order val="3"/>
          <c:tx>
            <c:strRef>
              <c:f>Sheet1!$E$1</c:f>
              <c:strCache>
                <c:ptCount val="1"/>
                <c:pt idx="0">
                  <c:v>25-50%</c:v>
                </c:pt>
              </c:strCache>
            </c:strRef>
          </c:tx>
          <c:spPr>
            <a:solidFill>
              <a:srgbClr val="9BBB59"/>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Sheet1!$E$2:$E$9</c:f>
              <c:numCache>
                <c:formatCode>0.00</c:formatCode>
                <c:ptCount val="8"/>
                <c:pt idx="0">
                  <c:v>0.05</c:v>
                </c:pt>
                <c:pt idx="1">
                  <c:v>0.92500000000000004</c:v>
                </c:pt>
                <c:pt idx="2">
                  <c:v>0.97499999999999998</c:v>
                </c:pt>
                <c:pt idx="3">
                  <c:v>0.05</c:v>
                </c:pt>
                <c:pt idx="4">
                  <c:v>0.97499999999999998</c:v>
                </c:pt>
                <c:pt idx="5">
                  <c:v>0.97499999999999998</c:v>
                </c:pt>
                <c:pt idx="6">
                  <c:v>0.95</c:v>
                </c:pt>
                <c:pt idx="7">
                  <c:v>1</c:v>
                </c:pt>
              </c:numCache>
            </c:numRef>
          </c:val>
        </c:ser>
        <c:ser>
          <c:idx val="4"/>
          <c:order val="4"/>
          <c:tx>
            <c:strRef>
              <c:f>Sheet1!$F$1</c:f>
              <c:strCache>
                <c:ptCount val="1"/>
                <c:pt idx="0">
                  <c:v>50-75%</c:v>
                </c:pt>
              </c:strCache>
            </c:strRef>
          </c:tx>
          <c:spPr>
            <a:solidFill>
              <a:srgbClr val="8064A2"/>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Sheet1!$F$2:$F$9</c:f>
              <c:numCache>
                <c:formatCode>0.00</c:formatCode>
                <c:ptCount val="8"/>
                <c:pt idx="0">
                  <c:v>0.97499999999999998</c:v>
                </c:pt>
                <c:pt idx="1">
                  <c:v>0.05</c:v>
                </c:pt>
                <c:pt idx="2">
                  <c:v>0.05</c:v>
                </c:pt>
                <c:pt idx="3">
                  <c:v>0.97499999999999998</c:v>
                </c:pt>
                <c:pt idx="4">
                  <c:v>0.05</c:v>
                </c:pt>
                <c:pt idx="5">
                  <c:v>0.05</c:v>
                </c:pt>
                <c:pt idx="6">
                  <c:v>1</c:v>
                </c:pt>
                <c:pt idx="7">
                  <c:v>0.95</c:v>
                </c:pt>
              </c:numCache>
            </c:numRef>
          </c:val>
        </c:ser>
        <c:ser>
          <c:idx val="5"/>
          <c:order val="5"/>
          <c:tx>
            <c:strRef>
              <c:f>Sheet1!$G$1</c:f>
              <c:strCache>
                <c:ptCount val="1"/>
                <c:pt idx="0">
                  <c:v>75-100%</c:v>
                </c:pt>
              </c:strCache>
            </c:strRef>
          </c:tx>
          <c:spPr>
            <a:solidFill>
              <a:srgbClr val="4BACC6"/>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Sheet1!$G$2:$G$9</c:f>
              <c:numCache>
                <c:formatCode>0.00</c:formatCode>
                <c:ptCount val="8"/>
                <c:pt idx="0">
                  <c:v>1</c:v>
                </c:pt>
                <c:pt idx="1">
                  <c:v>1.9750000000000001</c:v>
                </c:pt>
                <c:pt idx="2">
                  <c:v>0.97499999999999998</c:v>
                </c:pt>
                <c:pt idx="3">
                  <c:v>1</c:v>
                </c:pt>
                <c:pt idx="4">
                  <c:v>0.97499999999999998</c:v>
                </c:pt>
                <c:pt idx="5">
                  <c:v>0.97499999999999998</c:v>
                </c:pt>
                <c:pt idx="6">
                  <c:v>1</c:v>
                </c:pt>
                <c:pt idx="7">
                  <c:v>0.05</c:v>
                </c:pt>
              </c:numCache>
            </c:numRef>
          </c:val>
        </c:ser>
        <c:dLbls>
          <c:showLegendKey val="0"/>
          <c:showVal val="0"/>
          <c:showCatName val="0"/>
          <c:showSerName val="0"/>
          <c:showPercent val="0"/>
          <c:showBubbleSize val="0"/>
        </c:dLbls>
        <c:gapWidth val="150"/>
        <c:overlap val="100"/>
        <c:axId val="141973760"/>
        <c:axId val="202056064"/>
      </c:barChart>
      <c:lineChart>
        <c:grouping val="standard"/>
        <c:varyColors val="0"/>
        <c:ser>
          <c:idx val="0"/>
          <c:order val="0"/>
          <c:tx>
            <c:strRef>
              <c:f>Sheet1!$B$1</c:f>
              <c:strCache>
                <c:ptCount val="1"/>
                <c:pt idx="0">
                  <c:v>Durchschnitt</c:v>
                </c:pt>
              </c:strCache>
            </c:strRef>
          </c:tx>
          <c:spPr>
            <a:ln>
              <a:noFill/>
            </a:ln>
          </c:spPr>
          <c:marker>
            <c:symbol val="diamond"/>
            <c:size val="10"/>
            <c:spPr>
              <a:ln>
                <a:solidFill>
                  <a:schemeClr val="tx2">
                    <a:lumMod val="75000"/>
                  </a:schemeClr>
                </a:solidFill>
              </a:ln>
            </c:spPr>
          </c:marker>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Sheet1!$B$2:$B$9</c:f>
              <c:numCache>
                <c:formatCode>0.00</c:formatCode>
                <c:ptCount val="8"/>
                <c:pt idx="0">
                  <c:v>2.4285714285714284</c:v>
                </c:pt>
                <c:pt idx="1">
                  <c:v>1.8472906403940887</c:v>
                </c:pt>
                <c:pt idx="2">
                  <c:v>2.9274611398963732</c:v>
                </c:pt>
                <c:pt idx="3">
                  <c:v>2.3955223880597014</c:v>
                </c:pt>
                <c:pt idx="4">
                  <c:v>2.7487437185929648</c:v>
                </c:pt>
                <c:pt idx="5">
                  <c:v>2.6175000000000002</c:v>
                </c:pt>
                <c:pt idx="6">
                  <c:v>1.9303482587064678</c:v>
                </c:pt>
                <c:pt idx="7">
                  <c:v>3.0098522167487687</c:v>
                </c:pt>
              </c:numCache>
            </c:numRef>
          </c:val>
          <c:smooth val="0"/>
        </c:ser>
        <c:dLbls>
          <c:showLegendKey val="0"/>
          <c:showVal val="0"/>
          <c:showCatName val="0"/>
          <c:showSerName val="0"/>
          <c:showPercent val="0"/>
          <c:showBubbleSize val="0"/>
        </c:dLbls>
        <c:marker val="1"/>
        <c:smooth val="0"/>
        <c:axId val="141973760"/>
        <c:axId val="202056064"/>
      </c:lineChart>
      <c:catAx>
        <c:axId val="141973760"/>
        <c:scaling>
          <c:orientation val="minMax"/>
        </c:scaling>
        <c:delete val="0"/>
        <c:axPos val="b"/>
        <c:majorTickMark val="out"/>
        <c:minorTickMark val="none"/>
        <c:tickLblPos val="nextTo"/>
        <c:crossAx val="202056064"/>
        <c:crosses val="autoZero"/>
        <c:auto val="1"/>
        <c:lblAlgn val="ctr"/>
        <c:lblOffset val="100"/>
        <c:noMultiLvlLbl val="0"/>
      </c:catAx>
      <c:valAx>
        <c:axId val="202056064"/>
        <c:scaling>
          <c:orientation val="minMax"/>
          <c:max val="4"/>
          <c:min val="1"/>
        </c:scaling>
        <c:delete val="1"/>
        <c:axPos val="l"/>
        <c:majorGridlines/>
        <c:title>
          <c:tx>
            <c:rich>
              <a:bodyPr rot="0" vert="horz"/>
              <a:lstStyle/>
              <a:p>
                <a:pPr>
                  <a:defRPr/>
                </a:pPr>
                <a:r>
                  <a:rPr lang="de-CH"/>
                  <a:t>trifft zu</a:t>
                </a:r>
              </a:p>
              <a:p>
                <a:pPr>
                  <a:defRPr/>
                </a:pPr>
                <a:endParaRPr lang="de-CH"/>
              </a:p>
              <a:p>
                <a:pPr>
                  <a:defRPr/>
                </a:pPr>
                <a:endParaRPr lang="de-CH"/>
              </a:p>
              <a:p>
                <a:pPr>
                  <a:defRPr/>
                </a:pPr>
                <a:endParaRPr lang="de-CH"/>
              </a:p>
              <a:p>
                <a:pPr>
                  <a:defRPr/>
                </a:pPr>
                <a:r>
                  <a:rPr lang="de-CH"/>
                  <a:t>trifft </a:t>
                </a:r>
              </a:p>
              <a:p>
                <a:pPr>
                  <a:defRPr/>
                </a:pPr>
                <a:r>
                  <a:rPr lang="de-CH"/>
                  <a:t>eher zu</a:t>
                </a:r>
              </a:p>
              <a:p>
                <a:pPr>
                  <a:defRPr/>
                </a:pPr>
                <a:endParaRPr lang="de-CH"/>
              </a:p>
              <a:p>
                <a:pPr>
                  <a:defRPr/>
                </a:pPr>
                <a:endParaRPr lang="de-CH"/>
              </a:p>
              <a:p>
                <a:pPr>
                  <a:defRPr/>
                </a:pPr>
                <a:endParaRPr lang="de-CH"/>
              </a:p>
              <a:p>
                <a:pPr>
                  <a:defRPr/>
                </a:pPr>
                <a:r>
                  <a:rPr lang="de-CH"/>
                  <a:t>trifft eher</a:t>
                </a:r>
              </a:p>
              <a:p>
                <a:pPr>
                  <a:defRPr/>
                </a:pPr>
                <a:r>
                  <a:rPr lang="de-CH"/>
                  <a:t>nicht zu</a:t>
                </a:r>
              </a:p>
              <a:p>
                <a:pPr>
                  <a:defRPr/>
                </a:pPr>
                <a:endParaRPr lang="de-CH"/>
              </a:p>
              <a:p>
                <a:pPr>
                  <a:defRPr/>
                </a:pPr>
                <a:endParaRPr lang="de-CH"/>
              </a:p>
              <a:p>
                <a:pPr>
                  <a:defRPr/>
                </a:pPr>
                <a:endParaRPr lang="de-CH"/>
              </a:p>
              <a:p>
                <a:pPr>
                  <a:defRPr/>
                </a:pPr>
                <a:r>
                  <a:rPr lang="de-CH"/>
                  <a:t>trifft </a:t>
                </a:r>
              </a:p>
              <a:p>
                <a:pPr>
                  <a:defRPr/>
                </a:pPr>
                <a:r>
                  <a:rPr lang="de-CH"/>
                  <a:t>nicht zu</a:t>
                </a:r>
              </a:p>
            </c:rich>
          </c:tx>
          <c:layout>
            <c:manualLayout>
              <c:xMode val="edge"/>
              <c:yMode val="edge"/>
              <c:x val="4.3161445615317984E-2"/>
              <c:y val="9.1771225333877424E-2"/>
            </c:manualLayout>
          </c:layout>
          <c:overlay val="0"/>
        </c:title>
        <c:numFmt formatCode="0.00" sourceLinked="1"/>
        <c:majorTickMark val="out"/>
        <c:minorTickMark val="none"/>
        <c:tickLblPos val="nextTo"/>
        <c:crossAx val="141973760"/>
        <c:crosses val="autoZero"/>
        <c:crossBetween val="between"/>
        <c:majorUnit val="1"/>
        <c:minorUnit val="1"/>
      </c:valAx>
    </c:plotArea>
    <c:legend>
      <c:legendPos val="r"/>
      <c:legendEntry>
        <c:idx val="4"/>
        <c:delete val="1"/>
      </c:legendEntry>
      <c:layout>
        <c:manualLayout>
          <c:xMode val="edge"/>
          <c:yMode val="edge"/>
          <c:x val="0.84741907261592297"/>
          <c:y val="0.38430637629029579"/>
          <c:w val="0.15258092738407697"/>
          <c:h val="0.23138724741940847"/>
        </c:manualLayout>
      </c:layout>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ubbleChart>
        <c:varyColors val="0"/>
        <c:ser>
          <c:idx val="0"/>
          <c:order val="0"/>
          <c:tx>
            <c:strRef>
              <c:f>Sheet1!$B$1</c:f>
              <c:strCache>
                <c:ptCount val="1"/>
                <c:pt idx="0">
                  <c:v>trifft zu</c:v>
                </c:pt>
              </c:strCache>
            </c:strRef>
          </c:tx>
          <c:invertIfNegative val="0"/>
          <c:xVal>
            <c:numRef>
              <c:f>Sheet1!$A$2:$A$5</c:f>
              <c:numCache>
                <c:formatCode>General</c:formatCode>
                <c:ptCount val="4"/>
                <c:pt idx="0">
                  <c:v>1</c:v>
                </c:pt>
                <c:pt idx="1">
                  <c:v>2</c:v>
                </c:pt>
                <c:pt idx="2">
                  <c:v>3</c:v>
                </c:pt>
                <c:pt idx="3">
                  <c:v>4</c:v>
                </c:pt>
              </c:numCache>
            </c:numRef>
          </c:xVal>
          <c:yVal>
            <c:numRef>
              <c:f>Sheet1!$B$2:$B$5</c:f>
              <c:numCache>
                <c:formatCode>General</c:formatCode>
                <c:ptCount val="4"/>
                <c:pt idx="0">
                  <c:v>1</c:v>
                </c:pt>
                <c:pt idx="1">
                  <c:v>1</c:v>
                </c:pt>
                <c:pt idx="2">
                  <c:v>1</c:v>
                </c:pt>
                <c:pt idx="3">
                  <c:v>1</c:v>
                </c:pt>
              </c:numCache>
            </c:numRef>
          </c:yVal>
          <c:bubbleSize>
            <c:numRef>
              <c:f>Sheet1!$C$2:$C$5</c:f>
              <c:numCache>
                <c:formatCode>General</c:formatCode>
                <c:ptCount val="4"/>
                <c:pt idx="0">
                  <c:v>15</c:v>
                </c:pt>
                <c:pt idx="1">
                  <c:v>47</c:v>
                </c:pt>
                <c:pt idx="2">
                  <c:v>18</c:v>
                </c:pt>
                <c:pt idx="3">
                  <c:v>33</c:v>
                </c:pt>
              </c:numCache>
            </c:numRef>
          </c:bubbleSize>
          <c:bubble3D val="0"/>
        </c:ser>
        <c:ser>
          <c:idx val="1"/>
          <c:order val="1"/>
          <c:tx>
            <c:strRef>
              <c:f>Sheet1!$D$1</c:f>
              <c:strCache>
                <c:ptCount val="1"/>
                <c:pt idx="0">
                  <c:v>trifft eher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Sheet1!$D$2:$D$5</c:f>
              <c:numCache>
                <c:formatCode>General</c:formatCode>
                <c:ptCount val="4"/>
                <c:pt idx="0">
                  <c:v>2</c:v>
                </c:pt>
                <c:pt idx="1">
                  <c:v>2</c:v>
                </c:pt>
                <c:pt idx="2">
                  <c:v>2</c:v>
                </c:pt>
                <c:pt idx="3">
                  <c:v>2</c:v>
                </c:pt>
              </c:numCache>
            </c:numRef>
          </c:yVal>
          <c:bubbleSize>
            <c:numRef>
              <c:f>Sheet1!$E$2:$E$5</c:f>
              <c:numCache>
                <c:formatCode>General</c:formatCode>
                <c:ptCount val="4"/>
                <c:pt idx="0">
                  <c:v>78</c:v>
                </c:pt>
                <c:pt idx="1">
                  <c:v>94</c:v>
                </c:pt>
                <c:pt idx="2">
                  <c:v>71</c:v>
                </c:pt>
                <c:pt idx="3">
                  <c:v>100</c:v>
                </c:pt>
              </c:numCache>
            </c:numRef>
          </c:bubbleSize>
          <c:bubble3D val="0"/>
        </c:ser>
        <c:ser>
          <c:idx val="2"/>
          <c:order val="2"/>
          <c:tx>
            <c:strRef>
              <c:f>Sheet1!$F$1</c:f>
              <c:strCache>
                <c:ptCount val="1"/>
                <c:pt idx="0">
                  <c:v>trifft eher nicht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Sheet1!$F$2:$F$5</c:f>
              <c:numCache>
                <c:formatCode>General</c:formatCode>
                <c:ptCount val="4"/>
                <c:pt idx="0">
                  <c:v>3</c:v>
                </c:pt>
                <c:pt idx="1">
                  <c:v>3</c:v>
                </c:pt>
                <c:pt idx="2">
                  <c:v>3</c:v>
                </c:pt>
                <c:pt idx="3">
                  <c:v>3</c:v>
                </c:pt>
              </c:numCache>
            </c:numRef>
          </c:yVal>
          <c:bubbleSize>
            <c:numRef>
              <c:f>Sheet1!$G$2:$G$5</c:f>
              <c:numCache>
                <c:formatCode>General</c:formatCode>
                <c:ptCount val="4"/>
                <c:pt idx="0">
                  <c:v>89</c:v>
                </c:pt>
                <c:pt idx="1">
                  <c:v>43</c:v>
                </c:pt>
                <c:pt idx="2">
                  <c:v>84</c:v>
                </c:pt>
                <c:pt idx="3">
                  <c:v>49</c:v>
                </c:pt>
              </c:numCache>
            </c:numRef>
          </c:bubbleSize>
          <c:bubble3D val="0"/>
        </c:ser>
        <c:ser>
          <c:idx val="3"/>
          <c:order val="3"/>
          <c:tx>
            <c:strRef>
              <c:f>Sheet1!$H$1</c:f>
              <c:strCache>
                <c:ptCount val="1"/>
                <c:pt idx="0">
                  <c:v>trifft nicht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Sheet1!$H$2:$H$5</c:f>
              <c:numCache>
                <c:formatCode>General</c:formatCode>
                <c:ptCount val="4"/>
                <c:pt idx="0">
                  <c:v>4</c:v>
                </c:pt>
                <c:pt idx="1">
                  <c:v>4</c:v>
                </c:pt>
                <c:pt idx="2">
                  <c:v>4</c:v>
                </c:pt>
                <c:pt idx="3">
                  <c:v>4</c:v>
                </c:pt>
              </c:numCache>
            </c:numRef>
          </c:yVal>
          <c:bubbleSize>
            <c:numRef>
              <c:f>Sheet1!$I$2:$I$5</c:f>
              <c:numCache>
                <c:formatCode>General</c:formatCode>
                <c:ptCount val="4"/>
                <c:pt idx="0">
                  <c:v>21</c:v>
                </c:pt>
                <c:pt idx="1">
                  <c:v>9</c:v>
                </c:pt>
                <c:pt idx="2">
                  <c:v>27</c:v>
                </c:pt>
                <c:pt idx="3">
                  <c:v>17</c:v>
                </c:pt>
              </c:numCache>
            </c:numRef>
          </c:bubbleSize>
          <c:bubble3D val="0"/>
        </c:ser>
        <c:dLbls>
          <c:showLegendKey val="0"/>
          <c:showVal val="0"/>
          <c:showCatName val="0"/>
          <c:showSerName val="0"/>
          <c:showPercent val="0"/>
          <c:showBubbleSize val="0"/>
        </c:dLbls>
        <c:bubbleScale val="100"/>
        <c:showNegBubbles val="0"/>
        <c:axId val="202307072"/>
        <c:axId val="202308608"/>
      </c:bubbleChart>
      <c:valAx>
        <c:axId val="202307072"/>
        <c:scaling>
          <c:orientation val="minMax"/>
          <c:max val="5"/>
          <c:min val="0"/>
        </c:scaling>
        <c:delete val="1"/>
        <c:axPos val="t"/>
        <c:majorGridlines/>
        <c:numFmt formatCode="General" sourceLinked="1"/>
        <c:majorTickMark val="out"/>
        <c:minorTickMark val="none"/>
        <c:tickLblPos val="nextTo"/>
        <c:crossAx val="202308608"/>
        <c:crosses val="autoZero"/>
        <c:crossBetween val="midCat"/>
      </c:valAx>
      <c:valAx>
        <c:axId val="202308608"/>
        <c:scaling>
          <c:orientation val="maxMin"/>
          <c:max val="4.5"/>
          <c:min val="0"/>
        </c:scaling>
        <c:delete val="1"/>
        <c:axPos val="l"/>
        <c:majorGridlines/>
        <c:numFmt formatCode="General" sourceLinked="1"/>
        <c:majorTickMark val="out"/>
        <c:minorTickMark val="none"/>
        <c:tickLblPos val="nextTo"/>
        <c:crossAx val="202307072"/>
        <c:crosses val="autoZero"/>
        <c:crossBetween val="midCat"/>
        <c:majorUnit val="1"/>
        <c:minorUnit val="1"/>
      </c:valAx>
      <c:spPr>
        <a:ln>
          <a:noFill/>
        </a:ln>
      </c:spPr>
    </c:plotArea>
    <c:legend>
      <c:legendPos val="r"/>
      <c:overlay val="0"/>
    </c:legend>
    <c:plotVisOnly val="1"/>
    <c:dispBlanksAs val="gap"/>
    <c:showDLblsOverMax val="0"/>
  </c:chart>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Anzahl Arbeiten</a:t>
            </a:r>
            <a:r>
              <a:rPr lang="en-US" baseline="0"/>
              <a:t> pro Abteilung in Prozent</a:t>
            </a:r>
            <a:endParaRPr lang="en-US"/>
          </a:p>
        </c:rich>
      </c:tx>
      <c:overlay val="0"/>
    </c:title>
    <c:autoTitleDeleted val="0"/>
    <c:plotArea>
      <c:layout>
        <c:manualLayout>
          <c:layoutTarget val="inner"/>
          <c:xMode val="edge"/>
          <c:yMode val="edge"/>
          <c:x val="0.10818915864683581"/>
          <c:y val="0.18892974144655275"/>
          <c:w val="0.42997193059200933"/>
          <c:h val="0.77475651310009608"/>
        </c:manualLayout>
      </c:layout>
      <c:pieChart>
        <c:varyColors val="1"/>
        <c:ser>
          <c:idx val="0"/>
          <c:order val="0"/>
          <c:tx>
            <c:strRef>
              <c:f>Sheet1!$B$1</c:f>
              <c:strCache>
                <c:ptCount val="1"/>
                <c:pt idx="0">
                  <c:v>Anzahl Arbeiten</c:v>
                </c:pt>
              </c:strCache>
            </c:strRef>
          </c:tx>
          <c:dLbls>
            <c:showLegendKey val="0"/>
            <c:showVal val="0"/>
            <c:showCatName val="0"/>
            <c:showSerName val="0"/>
            <c:showPercent val="1"/>
            <c:showBubbleSize val="0"/>
            <c:showLeaderLines val="1"/>
          </c:dLbls>
          <c:cat>
            <c:strRef>
              <c:f>Sheet1!$A$2:$A$7</c:f>
              <c:strCache>
                <c:ptCount val="6"/>
                <c:pt idx="0">
                  <c:v>Bauingenieurwesen</c:v>
                </c:pt>
                <c:pt idx="1">
                  <c:v>Elektrotechnik</c:v>
                </c:pt>
                <c:pt idx="2">
                  <c:v>Informatik</c:v>
                </c:pt>
                <c:pt idx="3">
                  <c:v>Landschaftsarchitektur</c:v>
                </c:pt>
                <c:pt idx="4">
                  <c:v>Maschinentechnik | Innovation</c:v>
                </c:pt>
                <c:pt idx="5">
                  <c:v>Raumplanung</c:v>
                </c:pt>
              </c:strCache>
            </c:strRef>
          </c:cat>
          <c:val>
            <c:numRef>
              <c:f>Sheet1!$B$2:$B$7</c:f>
              <c:numCache>
                <c:formatCode>General</c:formatCode>
                <c:ptCount val="6"/>
                <c:pt idx="0">
                  <c:v>130</c:v>
                </c:pt>
                <c:pt idx="1">
                  <c:v>95</c:v>
                </c:pt>
                <c:pt idx="2">
                  <c:v>138</c:v>
                </c:pt>
                <c:pt idx="3">
                  <c:v>178</c:v>
                </c:pt>
                <c:pt idx="4">
                  <c:v>260</c:v>
                </c:pt>
                <c:pt idx="5">
                  <c:v>134</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diagrams/_rels/data5.xml.rels><?xml version="1.0" encoding="UTF-8" standalone="yes"?>
<Relationships xmlns="http://schemas.openxmlformats.org/package/2006/relationships"><Relationship Id="rId3" Type="http://schemas.openxmlformats.org/officeDocument/2006/relationships/image" Target="../media/image57.png"/><Relationship Id="rId2" Type="http://schemas.openxmlformats.org/officeDocument/2006/relationships/image" Target="../media/image56.png"/><Relationship Id="rId1" Type="http://schemas.openxmlformats.org/officeDocument/2006/relationships/image" Target="../media/image55.png"/><Relationship Id="rId4" Type="http://schemas.openxmlformats.org/officeDocument/2006/relationships/image" Target="../media/image58.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57.png"/><Relationship Id="rId2" Type="http://schemas.openxmlformats.org/officeDocument/2006/relationships/image" Target="../media/image56.png"/><Relationship Id="rId1" Type="http://schemas.openxmlformats.org/officeDocument/2006/relationships/image" Target="../media/image55.png"/><Relationship Id="rId4"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03C35E-07E0-4DF8-828D-F59CC2A99207}" type="doc">
      <dgm:prSet loTypeId="urn:microsoft.com/office/officeart/2005/8/layout/chevron2" loCatId="process" qsTypeId="urn:microsoft.com/office/officeart/2005/8/quickstyle/simple4" qsCatId="simple" csTypeId="urn:microsoft.com/office/officeart/2005/8/colors/accent1_2" csCatId="accent1" phldr="1"/>
      <dgm:spPr/>
      <dgm:t>
        <a:bodyPr/>
        <a:lstStyle/>
        <a:p>
          <a:endParaRPr lang="de-CH"/>
        </a:p>
      </dgm:t>
    </dgm:pt>
    <dgm:pt modelId="{E07EB8F8-AAF9-46F6-8F88-B75278772B54}">
      <dgm:prSet phldrT="[Text]"/>
      <dgm:spPr/>
      <dgm:t>
        <a:bodyPr/>
        <a:lstStyle/>
        <a:p>
          <a:r>
            <a:rPr lang="de-CH"/>
            <a:t>Erstellung Poster</a:t>
          </a:r>
        </a:p>
      </dgm:t>
    </dgm:pt>
    <dgm:pt modelId="{93C9F090-8B77-459A-B9CA-D22CC36EA5B4}" type="parTrans" cxnId="{52DCD7EC-6E48-4BCB-A7F3-459EB5E6CA66}">
      <dgm:prSet/>
      <dgm:spPr/>
      <dgm:t>
        <a:bodyPr/>
        <a:lstStyle/>
        <a:p>
          <a:endParaRPr lang="de-CH"/>
        </a:p>
      </dgm:t>
    </dgm:pt>
    <dgm:pt modelId="{4644CA01-8EA1-46E1-98C3-FE2C32FC6B63}" type="sibTrans" cxnId="{52DCD7EC-6E48-4BCB-A7F3-459EB5E6CA66}">
      <dgm:prSet/>
      <dgm:spPr/>
      <dgm:t>
        <a:bodyPr/>
        <a:lstStyle/>
        <a:p>
          <a:endParaRPr lang="de-CH"/>
        </a:p>
      </dgm:t>
    </dgm:pt>
    <dgm:pt modelId="{09B536D2-C884-4495-A298-CD4E9FE9DAA8}">
      <dgm:prSet phldrT="[Text]" custT="1"/>
      <dgm:spPr/>
      <dgm:t>
        <a:bodyPr/>
        <a:lstStyle/>
        <a:p>
          <a:r>
            <a:rPr lang="de-CH" sz="1100"/>
            <a:t>Das Poster wird vom Bachelorteam gemäss Vorlage erstellt.</a:t>
          </a:r>
          <a:r>
            <a:rPr lang="de-CH" sz="1600"/>
            <a:t/>
          </a:r>
          <a:br>
            <a:rPr lang="de-CH" sz="1600"/>
          </a:br>
          <a:endParaRPr lang="de-CH" sz="1600"/>
        </a:p>
      </dgm:t>
    </dgm:pt>
    <dgm:pt modelId="{A1443BDC-1A94-4638-BA89-AD52A34D3039}" type="parTrans" cxnId="{B4D92790-AEE9-47FA-85ED-8C1895040EBE}">
      <dgm:prSet/>
      <dgm:spPr/>
      <dgm:t>
        <a:bodyPr/>
        <a:lstStyle/>
        <a:p>
          <a:endParaRPr lang="de-CH"/>
        </a:p>
      </dgm:t>
    </dgm:pt>
    <dgm:pt modelId="{735BA7C1-4ECC-4965-8828-BA43544EA1ED}" type="sibTrans" cxnId="{B4D92790-AEE9-47FA-85ED-8C1895040EBE}">
      <dgm:prSet/>
      <dgm:spPr/>
      <dgm:t>
        <a:bodyPr/>
        <a:lstStyle/>
        <a:p>
          <a:endParaRPr lang="de-CH"/>
        </a:p>
      </dgm:t>
    </dgm:pt>
    <dgm:pt modelId="{841A38F8-A690-4587-94F6-9BDCCE271CA8}">
      <dgm:prSet phldrT="[Text]"/>
      <dgm:spPr/>
      <dgm:t>
        <a:bodyPr/>
        <a:lstStyle/>
        <a:p>
          <a:r>
            <a:rPr lang="de-CH"/>
            <a:t>Kontrolle Poster</a:t>
          </a:r>
        </a:p>
      </dgm:t>
    </dgm:pt>
    <dgm:pt modelId="{14A9EB6B-EA63-41AC-A5B8-776F52CAB3DA}" type="parTrans" cxnId="{EE2ACE00-C09C-4B19-8D2D-687061BA0D5F}">
      <dgm:prSet/>
      <dgm:spPr/>
      <dgm:t>
        <a:bodyPr/>
        <a:lstStyle/>
        <a:p>
          <a:endParaRPr lang="de-CH"/>
        </a:p>
      </dgm:t>
    </dgm:pt>
    <dgm:pt modelId="{AF663D8D-A2DA-42C6-9639-D0CD2353854A}" type="sibTrans" cxnId="{EE2ACE00-C09C-4B19-8D2D-687061BA0D5F}">
      <dgm:prSet/>
      <dgm:spPr/>
      <dgm:t>
        <a:bodyPr/>
        <a:lstStyle/>
        <a:p>
          <a:endParaRPr lang="de-CH"/>
        </a:p>
      </dgm:t>
    </dgm:pt>
    <dgm:pt modelId="{4562966E-BE5A-4FA8-B70C-E80D91AFD73B}">
      <dgm:prSet phldrT="[Text]" custT="1"/>
      <dgm:spPr/>
      <dgm:t>
        <a:bodyPr/>
        <a:lstStyle/>
        <a:p>
          <a:r>
            <a:rPr lang="de-CH" sz="1100"/>
            <a:t>Das Poster wird durch den Betreuer kontrolliert und abgenommen.</a:t>
          </a:r>
          <a:r>
            <a:rPr lang="de-CH" sz="1600"/>
            <a:t> </a:t>
          </a:r>
        </a:p>
      </dgm:t>
    </dgm:pt>
    <dgm:pt modelId="{5D336B8D-EA32-4EEC-8443-46649009EA6A}" type="parTrans" cxnId="{A62561EC-6933-44FF-A7EC-ED69EB3E28AF}">
      <dgm:prSet/>
      <dgm:spPr/>
      <dgm:t>
        <a:bodyPr/>
        <a:lstStyle/>
        <a:p>
          <a:endParaRPr lang="de-CH"/>
        </a:p>
      </dgm:t>
    </dgm:pt>
    <dgm:pt modelId="{2B4BD6C3-C337-47FE-9B60-219244BB61CD}" type="sibTrans" cxnId="{A62561EC-6933-44FF-A7EC-ED69EB3E28AF}">
      <dgm:prSet/>
      <dgm:spPr/>
      <dgm:t>
        <a:bodyPr/>
        <a:lstStyle/>
        <a:p>
          <a:endParaRPr lang="de-CH"/>
        </a:p>
      </dgm:t>
    </dgm:pt>
    <dgm:pt modelId="{597B8735-6F16-4831-A02A-F0F2A567E212}">
      <dgm:prSet phldrT="[Text]"/>
      <dgm:spPr/>
      <dgm:t>
        <a:bodyPr/>
        <a:lstStyle/>
        <a:p>
          <a:r>
            <a:rPr lang="de-CH"/>
            <a:t>Abgabe Poster</a:t>
          </a:r>
        </a:p>
      </dgm:t>
    </dgm:pt>
    <dgm:pt modelId="{080A8F7B-D208-4B7A-8CC2-9E1FCD61303F}" type="parTrans" cxnId="{96AD87F4-19E9-4795-98F0-AAB660920844}">
      <dgm:prSet/>
      <dgm:spPr/>
      <dgm:t>
        <a:bodyPr/>
        <a:lstStyle/>
        <a:p>
          <a:endParaRPr lang="de-CH"/>
        </a:p>
      </dgm:t>
    </dgm:pt>
    <dgm:pt modelId="{4DF1A954-C470-4F58-8DC9-8050F6682D1E}" type="sibTrans" cxnId="{96AD87F4-19E9-4795-98F0-AAB660920844}">
      <dgm:prSet/>
      <dgm:spPr/>
      <dgm:t>
        <a:bodyPr/>
        <a:lstStyle/>
        <a:p>
          <a:endParaRPr lang="de-CH"/>
        </a:p>
      </dgm:t>
    </dgm:pt>
    <dgm:pt modelId="{0C574F73-5F3D-4511-B219-D9F648E139CD}">
      <dgm:prSet phldrT="[Text]" custT="1"/>
      <dgm:spPr/>
      <dgm:t>
        <a:bodyPr/>
        <a:lstStyle/>
        <a:p>
          <a:r>
            <a:rPr lang="de-CH" sz="1100"/>
            <a:t>Am Abgabetag der Arbeit müssen die Poster bis um 12:00 Uhr ausgedruckt sein. Daraufhin werden diese abgeholt und ausgestellt.</a:t>
          </a:r>
        </a:p>
      </dgm:t>
    </dgm:pt>
    <dgm:pt modelId="{F11E6AFC-7F96-40DA-BD2A-D937F60DFCE1}" type="parTrans" cxnId="{5B447F98-DA5B-4740-B5B5-53C62C65DC28}">
      <dgm:prSet/>
      <dgm:spPr/>
      <dgm:t>
        <a:bodyPr/>
        <a:lstStyle/>
        <a:p>
          <a:endParaRPr lang="de-CH"/>
        </a:p>
      </dgm:t>
    </dgm:pt>
    <dgm:pt modelId="{7D3D0FE7-C4FB-40B8-A034-CA4C4415EF6B}" type="sibTrans" cxnId="{5B447F98-DA5B-4740-B5B5-53C62C65DC28}">
      <dgm:prSet/>
      <dgm:spPr/>
      <dgm:t>
        <a:bodyPr/>
        <a:lstStyle/>
        <a:p>
          <a:endParaRPr lang="de-CH"/>
        </a:p>
      </dgm:t>
    </dgm:pt>
    <dgm:pt modelId="{7EA5D889-8354-41E3-BDE6-3D3704508F86}">
      <dgm:prSet phldrT="[Text]" custT="1"/>
      <dgm:spPr/>
      <dgm:t>
        <a:bodyPr/>
        <a:lstStyle/>
        <a:p>
          <a:r>
            <a:rPr lang="de-CH" sz="1100"/>
            <a:t>Das Poster wird zusammen mit dem Bericht auf eine CD gebrannt und diese muss, ebenfalls bis um 12:00 Uhr, abgegeben worden sein.</a:t>
          </a:r>
        </a:p>
      </dgm:t>
    </dgm:pt>
    <dgm:pt modelId="{D1785B94-6EF0-4CA3-B6E7-587714031989}" type="parTrans" cxnId="{DF3FA624-B26C-40E4-A704-892354AAC667}">
      <dgm:prSet/>
      <dgm:spPr/>
      <dgm:t>
        <a:bodyPr/>
        <a:lstStyle/>
        <a:p>
          <a:endParaRPr lang="de-CH"/>
        </a:p>
      </dgm:t>
    </dgm:pt>
    <dgm:pt modelId="{7EADAB34-B47A-46D8-A7D5-8848D15775BA}" type="sibTrans" cxnId="{DF3FA624-B26C-40E4-A704-892354AAC667}">
      <dgm:prSet/>
      <dgm:spPr/>
      <dgm:t>
        <a:bodyPr/>
        <a:lstStyle/>
        <a:p>
          <a:endParaRPr lang="de-CH"/>
        </a:p>
      </dgm:t>
    </dgm:pt>
    <dgm:pt modelId="{2376BEEF-420E-4207-8FB6-7F8DCD1B84D0}" type="pres">
      <dgm:prSet presAssocID="{9C03C35E-07E0-4DF8-828D-F59CC2A99207}" presName="linearFlow" presStyleCnt="0">
        <dgm:presLayoutVars>
          <dgm:dir/>
          <dgm:animLvl val="lvl"/>
          <dgm:resizeHandles val="exact"/>
        </dgm:presLayoutVars>
      </dgm:prSet>
      <dgm:spPr/>
      <dgm:t>
        <a:bodyPr/>
        <a:lstStyle/>
        <a:p>
          <a:endParaRPr lang="de-CH"/>
        </a:p>
      </dgm:t>
    </dgm:pt>
    <dgm:pt modelId="{DCC3B885-03BE-4246-AAE0-1A2916D46DED}" type="pres">
      <dgm:prSet presAssocID="{E07EB8F8-AAF9-46F6-8F88-B75278772B54}" presName="composite" presStyleCnt="0"/>
      <dgm:spPr/>
    </dgm:pt>
    <dgm:pt modelId="{58C51536-82D2-436F-80E9-18759E16A036}" type="pres">
      <dgm:prSet presAssocID="{E07EB8F8-AAF9-46F6-8F88-B75278772B54}" presName="parentText" presStyleLbl="alignNode1" presStyleIdx="0" presStyleCnt="3">
        <dgm:presLayoutVars>
          <dgm:chMax val="1"/>
          <dgm:bulletEnabled val="1"/>
        </dgm:presLayoutVars>
      </dgm:prSet>
      <dgm:spPr/>
      <dgm:t>
        <a:bodyPr/>
        <a:lstStyle/>
        <a:p>
          <a:endParaRPr lang="de-CH"/>
        </a:p>
      </dgm:t>
    </dgm:pt>
    <dgm:pt modelId="{AF8CEB11-9237-4E48-AA41-87BBF92F4F74}" type="pres">
      <dgm:prSet presAssocID="{E07EB8F8-AAF9-46F6-8F88-B75278772B54}" presName="descendantText" presStyleLbl="alignAcc1" presStyleIdx="0" presStyleCnt="3">
        <dgm:presLayoutVars>
          <dgm:bulletEnabled val="1"/>
        </dgm:presLayoutVars>
      </dgm:prSet>
      <dgm:spPr/>
      <dgm:t>
        <a:bodyPr/>
        <a:lstStyle/>
        <a:p>
          <a:endParaRPr lang="de-CH"/>
        </a:p>
      </dgm:t>
    </dgm:pt>
    <dgm:pt modelId="{22682E3C-CE7E-42D3-AFB2-B5CC9B09D5FE}" type="pres">
      <dgm:prSet presAssocID="{4644CA01-8EA1-46E1-98C3-FE2C32FC6B63}" presName="sp" presStyleCnt="0"/>
      <dgm:spPr/>
    </dgm:pt>
    <dgm:pt modelId="{AC818883-CBD8-48B5-BFF4-371BCE8C384A}" type="pres">
      <dgm:prSet presAssocID="{841A38F8-A690-4587-94F6-9BDCCE271CA8}" presName="composite" presStyleCnt="0"/>
      <dgm:spPr/>
    </dgm:pt>
    <dgm:pt modelId="{98256ED7-2524-4BF6-A5CC-9E99E6258540}" type="pres">
      <dgm:prSet presAssocID="{841A38F8-A690-4587-94F6-9BDCCE271CA8}" presName="parentText" presStyleLbl="alignNode1" presStyleIdx="1" presStyleCnt="3">
        <dgm:presLayoutVars>
          <dgm:chMax val="1"/>
          <dgm:bulletEnabled val="1"/>
        </dgm:presLayoutVars>
      </dgm:prSet>
      <dgm:spPr/>
      <dgm:t>
        <a:bodyPr/>
        <a:lstStyle/>
        <a:p>
          <a:endParaRPr lang="de-CH"/>
        </a:p>
      </dgm:t>
    </dgm:pt>
    <dgm:pt modelId="{8887E87D-7FB5-4AC4-85D4-BB5F88D29767}" type="pres">
      <dgm:prSet presAssocID="{841A38F8-A690-4587-94F6-9BDCCE271CA8}" presName="descendantText" presStyleLbl="alignAcc1" presStyleIdx="1" presStyleCnt="3">
        <dgm:presLayoutVars>
          <dgm:bulletEnabled val="1"/>
        </dgm:presLayoutVars>
      </dgm:prSet>
      <dgm:spPr/>
      <dgm:t>
        <a:bodyPr/>
        <a:lstStyle/>
        <a:p>
          <a:endParaRPr lang="de-CH"/>
        </a:p>
      </dgm:t>
    </dgm:pt>
    <dgm:pt modelId="{364B8F6B-9CD3-4897-B57A-27B1116B0A2D}" type="pres">
      <dgm:prSet presAssocID="{AF663D8D-A2DA-42C6-9639-D0CD2353854A}" presName="sp" presStyleCnt="0"/>
      <dgm:spPr/>
    </dgm:pt>
    <dgm:pt modelId="{1C981585-1075-40C7-A88A-D1E51CEF9CE1}" type="pres">
      <dgm:prSet presAssocID="{597B8735-6F16-4831-A02A-F0F2A567E212}" presName="composite" presStyleCnt="0"/>
      <dgm:spPr/>
    </dgm:pt>
    <dgm:pt modelId="{5B1D26F9-4270-4775-AF6F-8C925B66F08C}" type="pres">
      <dgm:prSet presAssocID="{597B8735-6F16-4831-A02A-F0F2A567E212}" presName="parentText" presStyleLbl="alignNode1" presStyleIdx="2" presStyleCnt="3">
        <dgm:presLayoutVars>
          <dgm:chMax val="1"/>
          <dgm:bulletEnabled val="1"/>
        </dgm:presLayoutVars>
      </dgm:prSet>
      <dgm:spPr/>
      <dgm:t>
        <a:bodyPr/>
        <a:lstStyle/>
        <a:p>
          <a:endParaRPr lang="de-CH"/>
        </a:p>
      </dgm:t>
    </dgm:pt>
    <dgm:pt modelId="{06A747AC-D307-4411-82A9-0A6371B1F772}" type="pres">
      <dgm:prSet presAssocID="{597B8735-6F16-4831-A02A-F0F2A567E212}" presName="descendantText" presStyleLbl="alignAcc1" presStyleIdx="2" presStyleCnt="3">
        <dgm:presLayoutVars>
          <dgm:bulletEnabled val="1"/>
        </dgm:presLayoutVars>
      </dgm:prSet>
      <dgm:spPr/>
      <dgm:t>
        <a:bodyPr/>
        <a:lstStyle/>
        <a:p>
          <a:endParaRPr lang="de-CH"/>
        </a:p>
      </dgm:t>
    </dgm:pt>
  </dgm:ptLst>
  <dgm:cxnLst>
    <dgm:cxn modelId="{158565FF-2D2A-4F1E-889E-548F05F6740D}" type="presOf" srcId="{0C574F73-5F3D-4511-B219-D9F648E139CD}" destId="{06A747AC-D307-4411-82A9-0A6371B1F772}" srcOrd="0" destOrd="0" presId="urn:microsoft.com/office/officeart/2005/8/layout/chevron2"/>
    <dgm:cxn modelId="{A62561EC-6933-44FF-A7EC-ED69EB3E28AF}" srcId="{841A38F8-A690-4587-94F6-9BDCCE271CA8}" destId="{4562966E-BE5A-4FA8-B70C-E80D91AFD73B}" srcOrd="0" destOrd="0" parTransId="{5D336B8D-EA32-4EEC-8443-46649009EA6A}" sibTransId="{2B4BD6C3-C337-47FE-9B60-219244BB61CD}"/>
    <dgm:cxn modelId="{52DCD7EC-6E48-4BCB-A7F3-459EB5E6CA66}" srcId="{9C03C35E-07E0-4DF8-828D-F59CC2A99207}" destId="{E07EB8F8-AAF9-46F6-8F88-B75278772B54}" srcOrd="0" destOrd="0" parTransId="{93C9F090-8B77-459A-B9CA-D22CC36EA5B4}" sibTransId="{4644CA01-8EA1-46E1-98C3-FE2C32FC6B63}"/>
    <dgm:cxn modelId="{A11141D0-2659-4482-BFD4-8C3AE4FE5B84}" type="presOf" srcId="{4562966E-BE5A-4FA8-B70C-E80D91AFD73B}" destId="{8887E87D-7FB5-4AC4-85D4-BB5F88D29767}" srcOrd="0" destOrd="0" presId="urn:microsoft.com/office/officeart/2005/8/layout/chevron2"/>
    <dgm:cxn modelId="{3AF88EAC-07FF-4FD1-81FB-B31A29DD9A44}" type="presOf" srcId="{7EA5D889-8354-41E3-BDE6-3D3704508F86}" destId="{06A747AC-D307-4411-82A9-0A6371B1F772}" srcOrd="0" destOrd="1" presId="urn:microsoft.com/office/officeart/2005/8/layout/chevron2"/>
    <dgm:cxn modelId="{DF3FA624-B26C-40E4-A704-892354AAC667}" srcId="{597B8735-6F16-4831-A02A-F0F2A567E212}" destId="{7EA5D889-8354-41E3-BDE6-3D3704508F86}" srcOrd="1" destOrd="0" parTransId="{D1785B94-6EF0-4CA3-B6E7-587714031989}" sibTransId="{7EADAB34-B47A-46D8-A7D5-8848D15775BA}"/>
    <dgm:cxn modelId="{5B447F98-DA5B-4740-B5B5-53C62C65DC28}" srcId="{597B8735-6F16-4831-A02A-F0F2A567E212}" destId="{0C574F73-5F3D-4511-B219-D9F648E139CD}" srcOrd="0" destOrd="0" parTransId="{F11E6AFC-7F96-40DA-BD2A-D937F60DFCE1}" sibTransId="{7D3D0FE7-C4FB-40B8-A034-CA4C4415EF6B}"/>
    <dgm:cxn modelId="{EE2ACE00-C09C-4B19-8D2D-687061BA0D5F}" srcId="{9C03C35E-07E0-4DF8-828D-F59CC2A99207}" destId="{841A38F8-A690-4587-94F6-9BDCCE271CA8}" srcOrd="1" destOrd="0" parTransId="{14A9EB6B-EA63-41AC-A5B8-776F52CAB3DA}" sibTransId="{AF663D8D-A2DA-42C6-9639-D0CD2353854A}"/>
    <dgm:cxn modelId="{49413E98-A24C-424C-A3B8-D7BEA6D73862}" type="presOf" srcId="{841A38F8-A690-4587-94F6-9BDCCE271CA8}" destId="{98256ED7-2524-4BF6-A5CC-9E99E6258540}" srcOrd="0" destOrd="0" presId="urn:microsoft.com/office/officeart/2005/8/layout/chevron2"/>
    <dgm:cxn modelId="{0EB98C40-9D11-436B-8CCE-633F43DA322F}" type="presOf" srcId="{597B8735-6F16-4831-A02A-F0F2A567E212}" destId="{5B1D26F9-4270-4775-AF6F-8C925B66F08C}" srcOrd="0" destOrd="0" presId="urn:microsoft.com/office/officeart/2005/8/layout/chevron2"/>
    <dgm:cxn modelId="{6F5DD86B-ECEF-4ECF-A3BB-4EED19A704D1}" type="presOf" srcId="{E07EB8F8-AAF9-46F6-8F88-B75278772B54}" destId="{58C51536-82D2-436F-80E9-18759E16A036}" srcOrd="0" destOrd="0" presId="urn:microsoft.com/office/officeart/2005/8/layout/chevron2"/>
    <dgm:cxn modelId="{46169ADA-789E-4DE9-9E2C-036B52EB3CDB}" type="presOf" srcId="{09B536D2-C884-4495-A298-CD4E9FE9DAA8}" destId="{AF8CEB11-9237-4E48-AA41-87BBF92F4F74}" srcOrd="0" destOrd="0" presId="urn:microsoft.com/office/officeart/2005/8/layout/chevron2"/>
    <dgm:cxn modelId="{96AD87F4-19E9-4795-98F0-AAB660920844}" srcId="{9C03C35E-07E0-4DF8-828D-F59CC2A99207}" destId="{597B8735-6F16-4831-A02A-F0F2A567E212}" srcOrd="2" destOrd="0" parTransId="{080A8F7B-D208-4B7A-8CC2-9E1FCD61303F}" sibTransId="{4DF1A954-C470-4F58-8DC9-8050F6682D1E}"/>
    <dgm:cxn modelId="{B4D92790-AEE9-47FA-85ED-8C1895040EBE}" srcId="{E07EB8F8-AAF9-46F6-8F88-B75278772B54}" destId="{09B536D2-C884-4495-A298-CD4E9FE9DAA8}" srcOrd="0" destOrd="0" parTransId="{A1443BDC-1A94-4638-BA89-AD52A34D3039}" sibTransId="{735BA7C1-4ECC-4965-8828-BA43544EA1ED}"/>
    <dgm:cxn modelId="{41888AF3-819F-4F1E-B350-061E9E9F08E7}" type="presOf" srcId="{9C03C35E-07E0-4DF8-828D-F59CC2A99207}" destId="{2376BEEF-420E-4207-8FB6-7F8DCD1B84D0}" srcOrd="0" destOrd="0" presId="urn:microsoft.com/office/officeart/2005/8/layout/chevron2"/>
    <dgm:cxn modelId="{9AA0BBA7-BB4E-4642-94D5-E74262124D4C}" type="presParOf" srcId="{2376BEEF-420E-4207-8FB6-7F8DCD1B84D0}" destId="{DCC3B885-03BE-4246-AAE0-1A2916D46DED}" srcOrd="0" destOrd="0" presId="urn:microsoft.com/office/officeart/2005/8/layout/chevron2"/>
    <dgm:cxn modelId="{FAE8D735-E401-40B3-A2D4-6B0B66036510}" type="presParOf" srcId="{DCC3B885-03BE-4246-AAE0-1A2916D46DED}" destId="{58C51536-82D2-436F-80E9-18759E16A036}" srcOrd="0" destOrd="0" presId="urn:microsoft.com/office/officeart/2005/8/layout/chevron2"/>
    <dgm:cxn modelId="{674DD205-4916-4D64-B8F9-E3F2C6B9731B}" type="presParOf" srcId="{DCC3B885-03BE-4246-AAE0-1A2916D46DED}" destId="{AF8CEB11-9237-4E48-AA41-87BBF92F4F74}" srcOrd="1" destOrd="0" presId="urn:microsoft.com/office/officeart/2005/8/layout/chevron2"/>
    <dgm:cxn modelId="{588C27CB-4D12-4D2B-95AC-8E607D4649B1}" type="presParOf" srcId="{2376BEEF-420E-4207-8FB6-7F8DCD1B84D0}" destId="{22682E3C-CE7E-42D3-AFB2-B5CC9B09D5FE}" srcOrd="1" destOrd="0" presId="urn:microsoft.com/office/officeart/2005/8/layout/chevron2"/>
    <dgm:cxn modelId="{D3E92B8D-278C-45B4-91F4-5243B46FAE84}" type="presParOf" srcId="{2376BEEF-420E-4207-8FB6-7F8DCD1B84D0}" destId="{AC818883-CBD8-48B5-BFF4-371BCE8C384A}" srcOrd="2" destOrd="0" presId="urn:microsoft.com/office/officeart/2005/8/layout/chevron2"/>
    <dgm:cxn modelId="{82171813-6BB0-48EC-ACFF-D50F49ADAD41}" type="presParOf" srcId="{AC818883-CBD8-48B5-BFF4-371BCE8C384A}" destId="{98256ED7-2524-4BF6-A5CC-9E99E6258540}" srcOrd="0" destOrd="0" presId="urn:microsoft.com/office/officeart/2005/8/layout/chevron2"/>
    <dgm:cxn modelId="{0243C90D-FD03-40D1-B532-68E7D2E8E828}" type="presParOf" srcId="{AC818883-CBD8-48B5-BFF4-371BCE8C384A}" destId="{8887E87D-7FB5-4AC4-85D4-BB5F88D29767}" srcOrd="1" destOrd="0" presId="urn:microsoft.com/office/officeart/2005/8/layout/chevron2"/>
    <dgm:cxn modelId="{862A7B62-1A67-4F61-B8DA-427C6898966B}" type="presParOf" srcId="{2376BEEF-420E-4207-8FB6-7F8DCD1B84D0}" destId="{364B8F6B-9CD3-4897-B57A-27B1116B0A2D}" srcOrd="3" destOrd="0" presId="urn:microsoft.com/office/officeart/2005/8/layout/chevron2"/>
    <dgm:cxn modelId="{CB56EA09-003C-44F5-9217-70556A9C332B}" type="presParOf" srcId="{2376BEEF-420E-4207-8FB6-7F8DCD1B84D0}" destId="{1C981585-1075-40C7-A88A-D1E51CEF9CE1}" srcOrd="4" destOrd="0" presId="urn:microsoft.com/office/officeart/2005/8/layout/chevron2"/>
    <dgm:cxn modelId="{7B95B09B-6DA7-4B41-B035-DE13C49434C3}" type="presParOf" srcId="{1C981585-1075-40C7-A88A-D1E51CEF9CE1}" destId="{5B1D26F9-4270-4775-AF6F-8C925B66F08C}" srcOrd="0" destOrd="0" presId="urn:microsoft.com/office/officeart/2005/8/layout/chevron2"/>
    <dgm:cxn modelId="{A82041C8-A9F8-4BF3-BA8F-DCA83FCE9A3B}" type="presParOf" srcId="{1C981585-1075-40C7-A88A-D1E51CEF9CE1}" destId="{06A747AC-D307-4411-82A9-0A6371B1F772}" srcOrd="1" destOrd="0" presId="urn:microsoft.com/office/officeart/2005/8/layout/chevron2"/>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C03C35E-07E0-4DF8-828D-F59CC2A99207}" type="doc">
      <dgm:prSet loTypeId="urn:microsoft.com/office/officeart/2005/8/layout/chevron2" loCatId="process" qsTypeId="urn:microsoft.com/office/officeart/2005/8/quickstyle/simple4" qsCatId="simple" csTypeId="urn:microsoft.com/office/officeart/2005/8/colors/accent1_2" csCatId="accent1" phldr="1"/>
      <dgm:spPr/>
      <dgm:t>
        <a:bodyPr/>
        <a:lstStyle/>
        <a:p>
          <a:endParaRPr lang="de-CH"/>
        </a:p>
      </dgm:t>
    </dgm:pt>
    <dgm:pt modelId="{E07EB8F8-AAF9-46F6-8F88-B75278772B54}">
      <dgm:prSet phldrT="[Text]"/>
      <dgm:spPr/>
      <dgm:t>
        <a:bodyPr/>
        <a:lstStyle/>
        <a:p>
          <a:r>
            <a:rPr lang="de-CH"/>
            <a:t>Erstellung Poster</a:t>
          </a:r>
        </a:p>
      </dgm:t>
    </dgm:pt>
    <dgm:pt modelId="{93C9F090-8B77-459A-B9CA-D22CC36EA5B4}" type="parTrans" cxnId="{52DCD7EC-6E48-4BCB-A7F3-459EB5E6CA66}">
      <dgm:prSet/>
      <dgm:spPr/>
      <dgm:t>
        <a:bodyPr/>
        <a:lstStyle/>
        <a:p>
          <a:endParaRPr lang="de-CH"/>
        </a:p>
      </dgm:t>
    </dgm:pt>
    <dgm:pt modelId="{4644CA01-8EA1-46E1-98C3-FE2C32FC6B63}" type="sibTrans" cxnId="{52DCD7EC-6E48-4BCB-A7F3-459EB5E6CA66}">
      <dgm:prSet/>
      <dgm:spPr/>
      <dgm:t>
        <a:bodyPr/>
        <a:lstStyle/>
        <a:p>
          <a:endParaRPr lang="de-CH"/>
        </a:p>
      </dgm:t>
    </dgm:pt>
    <dgm:pt modelId="{09B536D2-C884-4495-A298-CD4E9FE9DAA8}">
      <dgm:prSet phldrT="[Text]"/>
      <dgm:spPr/>
      <dgm:t>
        <a:bodyPr/>
        <a:lstStyle/>
        <a:p>
          <a:r>
            <a:rPr lang="de-CH"/>
            <a:t>Das Poster wird vom Bachelorteam gemäss Vorlage erstellt.</a:t>
          </a:r>
        </a:p>
      </dgm:t>
    </dgm:pt>
    <dgm:pt modelId="{A1443BDC-1A94-4638-BA89-AD52A34D3039}" type="parTrans" cxnId="{B4D92790-AEE9-47FA-85ED-8C1895040EBE}">
      <dgm:prSet/>
      <dgm:spPr/>
      <dgm:t>
        <a:bodyPr/>
        <a:lstStyle/>
        <a:p>
          <a:endParaRPr lang="de-CH"/>
        </a:p>
      </dgm:t>
    </dgm:pt>
    <dgm:pt modelId="{735BA7C1-4ECC-4965-8828-BA43544EA1ED}" type="sibTrans" cxnId="{B4D92790-AEE9-47FA-85ED-8C1895040EBE}">
      <dgm:prSet/>
      <dgm:spPr/>
      <dgm:t>
        <a:bodyPr/>
        <a:lstStyle/>
        <a:p>
          <a:endParaRPr lang="de-CH"/>
        </a:p>
      </dgm:t>
    </dgm:pt>
    <dgm:pt modelId="{841A38F8-A690-4587-94F6-9BDCCE271CA8}">
      <dgm:prSet phldrT="[Text]"/>
      <dgm:spPr/>
      <dgm:t>
        <a:bodyPr/>
        <a:lstStyle/>
        <a:p>
          <a:r>
            <a:rPr lang="de-CH"/>
            <a:t>Kontrolle Poster</a:t>
          </a:r>
        </a:p>
      </dgm:t>
    </dgm:pt>
    <dgm:pt modelId="{14A9EB6B-EA63-41AC-A5B8-776F52CAB3DA}" type="parTrans" cxnId="{EE2ACE00-C09C-4B19-8D2D-687061BA0D5F}">
      <dgm:prSet/>
      <dgm:spPr/>
      <dgm:t>
        <a:bodyPr/>
        <a:lstStyle/>
        <a:p>
          <a:endParaRPr lang="de-CH"/>
        </a:p>
      </dgm:t>
    </dgm:pt>
    <dgm:pt modelId="{AF663D8D-A2DA-42C6-9639-D0CD2353854A}" type="sibTrans" cxnId="{EE2ACE00-C09C-4B19-8D2D-687061BA0D5F}">
      <dgm:prSet/>
      <dgm:spPr/>
      <dgm:t>
        <a:bodyPr/>
        <a:lstStyle/>
        <a:p>
          <a:endParaRPr lang="de-CH"/>
        </a:p>
      </dgm:t>
    </dgm:pt>
    <dgm:pt modelId="{4562966E-BE5A-4FA8-B70C-E80D91AFD73B}">
      <dgm:prSet phldrT="[Text]"/>
      <dgm:spPr/>
      <dgm:t>
        <a:bodyPr/>
        <a:lstStyle/>
        <a:p>
          <a:r>
            <a:rPr lang="de-CH"/>
            <a:t>Das Poster wird durch den Betreuer kontrolliert und abgenommen. </a:t>
          </a:r>
        </a:p>
      </dgm:t>
    </dgm:pt>
    <dgm:pt modelId="{5D336B8D-EA32-4EEC-8443-46649009EA6A}" type="parTrans" cxnId="{A62561EC-6933-44FF-A7EC-ED69EB3E28AF}">
      <dgm:prSet/>
      <dgm:spPr/>
      <dgm:t>
        <a:bodyPr/>
        <a:lstStyle/>
        <a:p>
          <a:endParaRPr lang="de-CH"/>
        </a:p>
      </dgm:t>
    </dgm:pt>
    <dgm:pt modelId="{2B4BD6C3-C337-47FE-9B60-219244BB61CD}" type="sibTrans" cxnId="{A62561EC-6933-44FF-A7EC-ED69EB3E28AF}">
      <dgm:prSet/>
      <dgm:spPr/>
      <dgm:t>
        <a:bodyPr/>
        <a:lstStyle/>
        <a:p>
          <a:endParaRPr lang="de-CH"/>
        </a:p>
      </dgm:t>
    </dgm:pt>
    <dgm:pt modelId="{597B8735-6F16-4831-A02A-F0F2A567E212}">
      <dgm:prSet phldrT="[Text]"/>
      <dgm:spPr/>
      <dgm:t>
        <a:bodyPr/>
        <a:lstStyle/>
        <a:p>
          <a:r>
            <a:rPr lang="de-CH"/>
            <a:t>Abgabe Poster</a:t>
          </a:r>
        </a:p>
      </dgm:t>
    </dgm:pt>
    <dgm:pt modelId="{080A8F7B-D208-4B7A-8CC2-9E1FCD61303F}" type="parTrans" cxnId="{96AD87F4-19E9-4795-98F0-AAB660920844}">
      <dgm:prSet/>
      <dgm:spPr/>
      <dgm:t>
        <a:bodyPr/>
        <a:lstStyle/>
        <a:p>
          <a:endParaRPr lang="de-CH"/>
        </a:p>
      </dgm:t>
    </dgm:pt>
    <dgm:pt modelId="{4DF1A954-C470-4F58-8DC9-8050F6682D1E}" type="sibTrans" cxnId="{96AD87F4-19E9-4795-98F0-AAB660920844}">
      <dgm:prSet/>
      <dgm:spPr/>
      <dgm:t>
        <a:bodyPr/>
        <a:lstStyle/>
        <a:p>
          <a:endParaRPr lang="de-CH"/>
        </a:p>
      </dgm:t>
    </dgm:pt>
    <dgm:pt modelId="{0C574F73-5F3D-4511-B219-D9F648E139CD}">
      <dgm:prSet phldrT="[Text]"/>
      <dgm:spPr/>
      <dgm:t>
        <a:bodyPr/>
        <a:lstStyle/>
        <a:p>
          <a:r>
            <a:rPr lang="de-CH"/>
            <a:t>Am Abgabetag der Arbeit müssen die Poster bis um 12:00 Uhr ausgedruckt sein. Daraufhin werden diese abgeholt und ausgestellt.</a:t>
          </a:r>
        </a:p>
      </dgm:t>
    </dgm:pt>
    <dgm:pt modelId="{F11E6AFC-7F96-40DA-BD2A-D937F60DFCE1}" type="parTrans" cxnId="{5B447F98-DA5B-4740-B5B5-53C62C65DC28}">
      <dgm:prSet/>
      <dgm:spPr/>
      <dgm:t>
        <a:bodyPr/>
        <a:lstStyle/>
        <a:p>
          <a:endParaRPr lang="de-CH"/>
        </a:p>
      </dgm:t>
    </dgm:pt>
    <dgm:pt modelId="{7D3D0FE7-C4FB-40B8-A034-CA4C4415EF6B}" type="sibTrans" cxnId="{5B447F98-DA5B-4740-B5B5-53C62C65DC28}">
      <dgm:prSet/>
      <dgm:spPr/>
      <dgm:t>
        <a:bodyPr/>
        <a:lstStyle/>
        <a:p>
          <a:endParaRPr lang="de-CH"/>
        </a:p>
      </dgm:t>
    </dgm:pt>
    <dgm:pt modelId="{ADA91500-586B-4C80-83EA-D3DEA1A7BC23}">
      <dgm:prSet phldrT="[Text]"/>
      <dgm:spPr/>
      <dgm:t>
        <a:bodyPr/>
        <a:lstStyle/>
        <a:p>
          <a:r>
            <a:rPr lang="de-CH"/>
            <a:t>Ein PDF-Datei mit dem Poster als Inhalt muss , ebenfalls bis um 12:00 Uhr, an einer zentralen Stelle (z.B. Ordner auf Server) abgelegt worden sein.</a:t>
          </a:r>
        </a:p>
      </dgm:t>
    </dgm:pt>
    <dgm:pt modelId="{1D0422D3-B391-4DC8-BF8D-4F840C886F90}" type="parTrans" cxnId="{CD030CE5-522D-4656-A2EA-300357FE33ED}">
      <dgm:prSet/>
      <dgm:spPr/>
      <dgm:t>
        <a:bodyPr/>
        <a:lstStyle/>
        <a:p>
          <a:endParaRPr lang="de-CH"/>
        </a:p>
      </dgm:t>
    </dgm:pt>
    <dgm:pt modelId="{D8C8BAB0-49BD-440C-9A2F-813F36F970BE}" type="sibTrans" cxnId="{CD030CE5-522D-4656-A2EA-300357FE33ED}">
      <dgm:prSet/>
      <dgm:spPr/>
      <dgm:t>
        <a:bodyPr/>
        <a:lstStyle/>
        <a:p>
          <a:endParaRPr lang="de-CH"/>
        </a:p>
      </dgm:t>
    </dgm:pt>
    <dgm:pt modelId="{2376BEEF-420E-4207-8FB6-7F8DCD1B84D0}" type="pres">
      <dgm:prSet presAssocID="{9C03C35E-07E0-4DF8-828D-F59CC2A99207}" presName="linearFlow" presStyleCnt="0">
        <dgm:presLayoutVars>
          <dgm:dir/>
          <dgm:animLvl val="lvl"/>
          <dgm:resizeHandles val="exact"/>
        </dgm:presLayoutVars>
      </dgm:prSet>
      <dgm:spPr/>
      <dgm:t>
        <a:bodyPr/>
        <a:lstStyle/>
        <a:p>
          <a:endParaRPr lang="de-CH"/>
        </a:p>
      </dgm:t>
    </dgm:pt>
    <dgm:pt modelId="{DCC3B885-03BE-4246-AAE0-1A2916D46DED}" type="pres">
      <dgm:prSet presAssocID="{E07EB8F8-AAF9-46F6-8F88-B75278772B54}" presName="composite" presStyleCnt="0"/>
      <dgm:spPr/>
    </dgm:pt>
    <dgm:pt modelId="{58C51536-82D2-436F-80E9-18759E16A036}" type="pres">
      <dgm:prSet presAssocID="{E07EB8F8-AAF9-46F6-8F88-B75278772B54}" presName="parentText" presStyleLbl="alignNode1" presStyleIdx="0" presStyleCnt="3">
        <dgm:presLayoutVars>
          <dgm:chMax val="1"/>
          <dgm:bulletEnabled val="1"/>
        </dgm:presLayoutVars>
      </dgm:prSet>
      <dgm:spPr/>
      <dgm:t>
        <a:bodyPr/>
        <a:lstStyle/>
        <a:p>
          <a:endParaRPr lang="de-CH"/>
        </a:p>
      </dgm:t>
    </dgm:pt>
    <dgm:pt modelId="{AF8CEB11-9237-4E48-AA41-87BBF92F4F74}" type="pres">
      <dgm:prSet presAssocID="{E07EB8F8-AAF9-46F6-8F88-B75278772B54}" presName="descendantText" presStyleLbl="alignAcc1" presStyleIdx="0" presStyleCnt="3">
        <dgm:presLayoutVars>
          <dgm:bulletEnabled val="1"/>
        </dgm:presLayoutVars>
      </dgm:prSet>
      <dgm:spPr/>
      <dgm:t>
        <a:bodyPr/>
        <a:lstStyle/>
        <a:p>
          <a:endParaRPr lang="de-CH"/>
        </a:p>
      </dgm:t>
    </dgm:pt>
    <dgm:pt modelId="{22682E3C-CE7E-42D3-AFB2-B5CC9B09D5FE}" type="pres">
      <dgm:prSet presAssocID="{4644CA01-8EA1-46E1-98C3-FE2C32FC6B63}" presName="sp" presStyleCnt="0"/>
      <dgm:spPr/>
    </dgm:pt>
    <dgm:pt modelId="{AC818883-CBD8-48B5-BFF4-371BCE8C384A}" type="pres">
      <dgm:prSet presAssocID="{841A38F8-A690-4587-94F6-9BDCCE271CA8}" presName="composite" presStyleCnt="0"/>
      <dgm:spPr/>
    </dgm:pt>
    <dgm:pt modelId="{98256ED7-2524-4BF6-A5CC-9E99E6258540}" type="pres">
      <dgm:prSet presAssocID="{841A38F8-A690-4587-94F6-9BDCCE271CA8}" presName="parentText" presStyleLbl="alignNode1" presStyleIdx="1" presStyleCnt="3">
        <dgm:presLayoutVars>
          <dgm:chMax val="1"/>
          <dgm:bulletEnabled val="1"/>
        </dgm:presLayoutVars>
      </dgm:prSet>
      <dgm:spPr/>
      <dgm:t>
        <a:bodyPr/>
        <a:lstStyle/>
        <a:p>
          <a:endParaRPr lang="de-CH"/>
        </a:p>
      </dgm:t>
    </dgm:pt>
    <dgm:pt modelId="{8887E87D-7FB5-4AC4-85D4-BB5F88D29767}" type="pres">
      <dgm:prSet presAssocID="{841A38F8-A690-4587-94F6-9BDCCE271CA8}" presName="descendantText" presStyleLbl="alignAcc1" presStyleIdx="1" presStyleCnt="3">
        <dgm:presLayoutVars>
          <dgm:bulletEnabled val="1"/>
        </dgm:presLayoutVars>
      </dgm:prSet>
      <dgm:spPr/>
      <dgm:t>
        <a:bodyPr/>
        <a:lstStyle/>
        <a:p>
          <a:endParaRPr lang="de-CH"/>
        </a:p>
      </dgm:t>
    </dgm:pt>
    <dgm:pt modelId="{364B8F6B-9CD3-4897-B57A-27B1116B0A2D}" type="pres">
      <dgm:prSet presAssocID="{AF663D8D-A2DA-42C6-9639-D0CD2353854A}" presName="sp" presStyleCnt="0"/>
      <dgm:spPr/>
    </dgm:pt>
    <dgm:pt modelId="{1C981585-1075-40C7-A88A-D1E51CEF9CE1}" type="pres">
      <dgm:prSet presAssocID="{597B8735-6F16-4831-A02A-F0F2A567E212}" presName="composite" presStyleCnt="0"/>
      <dgm:spPr/>
    </dgm:pt>
    <dgm:pt modelId="{5B1D26F9-4270-4775-AF6F-8C925B66F08C}" type="pres">
      <dgm:prSet presAssocID="{597B8735-6F16-4831-A02A-F0F2A567E212}" presName="parentText" presStyleLbl="alignNode1" presStyleIdx="2" presStyleCnt="3">
        <dgm:presLayoutVars>
          <dgm:chMax val="1"/>
          <dgm:bulletEnabled val="1"/>
        </dgm:presLayoutVars>
      </dgm:prSet>
      <dgm:spPr/>
      <dgm:t>
        <a:bodyPr/>
        <a:lstStyle/>
        <a:p>
          <a:endParaRPr lang="de-CH"/>
        </a:p>
      </dgm:t>
    </dgm:pt>
    <dgm:pt modelId="{06A747AC-D307-4411-82A9-0A6371B1F772}" type="pres">
      <dgm:prSet presAssocID="{597B8735-6F16-4831-A02A-F0F2A567E212}" presName="descendantText" presStyleLbl="alignAcc1" presStyleIdx="2" presStyleCnt="3">
        <dgm:presLayoutVars>
          <dgm:bulletEnabled val="1"/>
        </dgm:presLayoutVars>
      </dgm:prSet>
      <dgm:spPr/>
      <dgm:t>
        <a:bodyPr/>
        <a:lstStyle/>
        <a:p>
          <a:endParaRPr lang="de-CH"/>
        </a:p>
      </dgm:t>
    </dgm:pt>
  </dgm:ptLst>
  <dgm:cxnLst>
    <dgm:cxn modelId="{CD030CE5-522D-4656-A2EA-300357FE33ED}" srcId="{597B8735-6F16-4831-A02A-F0F2A567E212}" destId="{ADA91500-586B-4C80-83EA-D3DEA1A7BC23}" srcOrd="1" destOrd="0" parTransId="{1D0422D3-B391-4DC8-BF8D-4F840C886F90}" sibTransId="{D8C8BAB0-49BD-440C-9A2F-813F36F970BE}"/>
    <dgm:cxn modelId="{A62561EC-6933-44FF-A7EC-ED69EB3E28AF}" srcId="{841A38F8-A690-4587-94F6-9BDCCE271CA8}" destId="{4562966E-BE5A-4FA8-B70C-E80D91AFD73B}" srcOrd="0" destOrd="0" parTransId="{5D336B8D-EA32-4EEC-8443-46649009EA6A}" sibTransId="{2B4BD6C3-C337-47FE-9B60-219244BB61CD}"/>
    <dgm:cxn modelId="{52DCD7EC-6E48-4BCB-A7F3-459EB5E6CA66}" srcId="{9C03C35E-07E0-4DF8-828D-F59CC2A99207}" destId="{E07EB8F8-AAF9-46F6-8F88-B75278772B54}" srcOrd="0" destOrd="0" parTransId="{93C9F090-8B77-459A-B9CA-D22CC36EA5B4}" sibTransId="{4644CA01-8EA1-46E1-98C3-FE2C32FC6B63}"/>
    <dgm:cxn modelId="{80489E2F-ABA7-4C07-A1A6-AF7C5C88468B}" type="presOf" srcId="{4562966E-BE5A-4FA8-B70C-E80D91AFD73B}" destId="{8887E87D-7FB5-4AC4-85D4-BB5F88D29767}" srcOrd="0" destOrd="0" presId="urn:microsoft.com/office/officeart/2005/8/layout/chevron2"/>
    <dgm:cxn modelId="{32B7D241-FABD-4928-91F9-7C6F941E5273}" type="presOf" srcId="{E07EB8F8-AAF9-46F6-8F88-B75278772B54}" destId="{58C51536-82D2-436F-80E9-18759E16A036}" srcOrd="0" destOrd="0" presId="urn:microsoft.com/office/officeart/2005/8/layout/chevron2"/>
    <dgm:cxn modelId="{F33BBED4-1354-44E9-8020-020DE954F731}" type="presOf" srcId="{597B8735-6F16-4831-A02A-F0F2A567E212}" destId="{5B1D26F9-4270-4775-AF6F-8C925B66F08C}" srcOrd="0" destOrd="0" presId="urn:microsoft.com/office/officeart/2005/8/layout/chevron2"/>
    <dgm:cxn modelId="{5B447F98-DA5B-4740-B5B5-53C62C65DC28}" srcId="{597B8735-6F16-4831-A02A-F0F2A567E212}" destId="{0C574F73-5F3D-4511-B219-D9F648E139CD}" srcOrd="0" destOrd="0" parTransId="{F11E6AFC-7F96-40DA-BD2A-D937F60DFCE1}" sibTransId="{7D3D0FE7-C4FB-40B8-A034-CA4C4415EF6B}"/>
    <dgm:cxn modelId="{F06C337B-917D-4135-8CE3-54508862F0C3}" type="presOf" srcId="{841A38F8-A690-4587-94F6-9BDCCE271CA8}" destId="{98256ED7-2524-4BF6-A5CC-9E99E6258540}" srcOrd="0" destOrd="0" presId="urn:microsoft.com/office/officeart/2005/8/layout/chevron2"/>
    <dgm:cxn modelId="{EE2ACE00-C09C-4B19-8D2D-687061BA0D5F}" srcId="{9C03C35E-07E0-4DF8-828D-F59CC2A99207}" destId="{841A38F8-A690-4587-94F6-9BDCCE271CA8}" srcOrd="1" destOrd="0" parTransId="{14A9EB6B-EA63-41AC-A5B8-776F52CAB3DA}" sibTransId="{AF663D8D-A2DA-42C6-9639-D0CD2353854A}"/>
    <dgm:cxn modelId="{45293820-966D-4B9F-AF72-8A6209A24B55}" type="presOf" srcId="{ADA91500-586B-4C80-83EA-D3DEA1A7BC23}" destId="{06A747AC-D307-4411-82A9-0A6371B1F772}" srcOrd="0" destOrd="1" presId="urn:microsoft.com/office/officeart/2005/8/layout/chevron2"/>
    <dgm:cxn modelId="{5ACC5684-23E6-484E-9E94-2CB0DE30B74A}" type="presOf" srcId="{9C03C35E-07E0-4DF8-828D-F59CC2A99207}" destId="{2376BEEF-420E-4207-8FB6-7F8DCD1B84D0}" srcOrd="0" destOrd="0" presId="urn:microsoft.com/office/officeart/2005/8/layout/chevron2"/>
    <dgm:cxn modelId="{61E23945-381D-4143-A230-AD39830E7D07}" type="presOf" srcId="{09B536D2-C884-4495-A298-CD4E9FE9DAA8}" destId="{AF8CEB11-9237-4E48-AA41-87BBF92F4F74}" srcOrd="0" destOrd="0" presId="urn:microsoft.com/office/officeart/2005/8/layout/chevron2"/>
    <dgm:cxn modelId="{868528EF-0E33-4AE7-AC05-BF5204EC0E7B}" type="presOf" srcId="{0C574F73-5F3D-4511-B219-D9F648E139CD}" destId="{06A747AC-D307-4411-82A9-0A6371B1F772}" srcOrd="0" destOrd="0" presId="urn:microsoft.com/office/officeart/2005/8/layout/chevron2"/>
    <dgm:cxn modelId="{96AD87F4-19E9-4795-98F0-AAB660920844}" srcId="{9C03C35E-07E0-4DF8-828D-F59CC2A99207}" destId="{597B8735-6F16-4831-A02A-F0F2A567E212}" srcOrd="2" destOrd="0" parTransId="{080A8F7B-D208-4B7A-8CC2-9E1FCD61303F}" sibTransId="{4DF1A954-C470-4F58-8DC9-8050F6682D1E}"/>
    <dgm:cxn modelId="{B4D92790-AEE9-47FA-85ED-8C1895040EBE}" srcId="{E07EB8F8-AAF9-46F6-8F88-B75278772B54}" destId="{09B536D2-C884-4495-A298-CD4E9FE9DAA8}" srcOrd="0" destOrd="0" parTransId="{A1443BDC-1A94-4638-BA89-AD52A34D3039}" sibTransId="{735BA7C1-4ECC-4965-8828-BA43544EA1ED}"/>
    <dgm:cxn modelId="{0ECACFD1-77AD-41A4-A754-5DBA21E67175}" type="presParOf" srcId="{2376BEEF-420E-4207-8FB6-7F8DCD1B84D0}" destId="{DCC3B885-03BE-4246-AAE0-1A2916D46DED}" srcOrd="0" destOrd="0" presId="urn:microsoft.com/office/officeart/2005/8/layout/chevron2"/>
    <dgm:cxn modelId="{3A40D37E-3574-4EDE-98DE-F10C3BBFEDEC}" type="presParOf" srcId="{DCC3B885-03BE-4246-AAE0-1A2916D46DED}" destId="{58C51536-82D2-436F-80E9-18759E16A036}" srcOrd="0" destOrd="0" presId="urn:microsoft.com/office/officeart/2005/8/layout/chevron2"/>
    <dgm:cxn modelId="{670925B0-82AC-42AB-BD47-BC2DD89010D7}" type="presParOf" srcId="{DCC3B885-03BE-4246-AAE0-1A2916D46DED}" destId="{AF8CEB11-9237-4E48-AA41-87BBF92F4F74}" srcOrd="1" destOrd="0" presId="urn:microsoft.com/office/officeart/2005/8/layout/chevron2"/>
    <dgm:cxn modelId="{6644E278-017F-453A-BA67-B7A78C4C037E}" type="presParOf" srcId="{2376BEEF-420E-4207-8FB6-7F8DCD1B84D0}" destId="{22682E3C-CE7E-42D3-AFB2-B5CC9B09D5FE}" srcOrd="1" destOrd="0" presId="urn:microsoft.com/office/officeart/2005/8/layout/chevron2"/>
    <dgm:cxn modelId="{FCBF9D35-EE03-4FAA-B1F3-F9B0913CCBAF}" type="presParOf" srcId="{2376BEEF-420E-4207-8FB6-7F8DCD1B84D0}" destId="{AC818883-CBD8-48B5-BFF4-371BCE8C384A}" srcOrd="2" destOrd="0" presId="urn:microsoft.com/office/officeart/2005/8/layout/chevron2"/>
    <dgm:cxn modelId="{8F2B9471-E97F-4849-B7F8-E424934894D5}" type="presParOf" srcId="{AC818883-CBD8-48B5-BFF4-371BCE8C384A}" destId="{98256ED7-2524-4BF6-A5CC-9E99E6258540}" srcOrd="0" destOrd="0" presId="urn:microsoft.com/office/officeart/2005/8/layout/chevron2"/>
    <dgm:cxn modelId="{786DAC69-96C6-4489-943A-1C3BBBCC4DD0}" type="presParOf" srcId="{AC818883-CBD8-48B5-BFF4-371BCE8C384A}" destId="{8887E87D-7FB5-4AC4-85D4-BB5F88D29767}" srcOrd="1" destOrd="0" presId="urn:microsoft.com/office/officeart/2005/8/layout/chevron2"/>
    <dgm:cxn modelId="{B91A8E4D-E1CD-4F31-BADE-91520318F75B}" type="presParOf" srcId="{2376BEEF-420E-4207-8FB6-7F8DCD1B84D0}" destId="{364B8F6B-9CD3-4897-B57A-27B1116B0A2D}" srcOrd="3" destOrd="0" presId="urn:microsoft.com/office/officeart/2005/8/layout/chevron2"/>
    <dgm:cxn modelId="{82F9E74B-A1D2-44FA-9956-FE7234749488}" type="presParOf" srcId="{2376BEEF-420E-4207-8FB6-7F8DCD1B84D0}" destId="{1C981585-1075-40C7-A88A-D1E51CEF9CE1}" srcOrd="4" destOrd="0" presId="urn:microsoft.com/office/officeart/2005/8/layout/chevron2"/>
    <dgm:cxn modelId="{86B6C2D6-161C-47B0-ADEA-935704151D98}" type="presParOf" srcId="{1C981585-1075-40C7-A88A-D1E51CEF9CE1}" destId="{5B1D26F9-4270-4775-AF6F-8C925B66F08C}" srcOrd="0" destOrd="0" presId="urn:microsoft.com/office/officeart/2005/8/layout/chevron2"/>
    <dgm:cxn modelId="{BA792FBA-31BA-4B62-8C5E-442A9A358C9B}" type="presParOf" srcId="{1C981585-1075-40C7-A88A-D1E51CEF9CE1}" destId="{06A747AC-D307-4411-82A9-0A6371B1F772}" srcOrd="1" destOrd="0" presId="urn:microsoft.com/office/officeart/2005/8/layout/chevron2"/>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C5A403B-5B27-46D4-AD64-EEC101E9935D}"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de-CH"/>
        </a:p>
      </dgm:t>
    </dgm:pt>
    <dgm:pt modelId="{F8E630C7-28C5-4597-A4D3-9F27B737F12B}">
      <dgm:prSet phldrT="[Text]"/>
      <dgm:spPr/>
      <dgm:t>
        <a:bodyPr/>
        <a:lstStyle/>
        <a:p>
          <a:r>
            <a:rPr lang="de-CH"/>
            <a:t>7.00 Uhr: Videowall wird hochgefahren</a:t>
          </a:r>
        </a:p>
      </dgm:t>
    </dgm:pt>
    <dgm:pt modelId="{F5C623C3-0937-4355-8916-D3A4AB602034}" type="parTrans" cxnId="{50373D09-8D84-433F-B40E-7882D789E92C}">
      <dgm:prSet/>
      <dgm:spPr/>
      <dgm:t>
        <a:bodyPr/>
        <a:lstStyle/>
        <a:p>
          <a:endParaRPr lang="de-CH"/>
        </a:p>
      </dgm:t>
    </dgm:pt>
    <dgm:pt modelId="{2E7E7A36-4BCD-4297-8139-5937FA4FE16A}" type="sibTrans" cxnId="{50373D09-8D84-433F-B40E-7882D789E92C}">
      <dgm:prSet/>
      <dgm:spPr/>
      <dgm:t>
        <a:bodyPr/>
        <a:lstStyle/>
        <a:p>
          <a:endParaRPr lang="de-CH"/>
        </a:p>
      </dgm:t>
    </dgm:pt>
    <dgm:pt modelId="{E4C252E2-6638-4F20-A3DE-DC5BD0321D9F}">
      <dgm:prSet phldrT="[Text]"/>
      <dgm:spPr/>
      <dgm:t>
        <a:bodyPr/>
        <a:lstStyle/>
        <a:p>
          <a:r>
            <a:rPr lang="de-CH"/>
            <a:t>Bis 7.15 Uhr: Applikation und Plug-ins werden automatisch aktualisiert (automatisches Deployment)</a:t>
          </a:r>
        </a:p>
      </dgm:t>
    </dgm:pt>
    <dgm:pt modelId="{27337A1B-CF12-4A99-83E0-0E055EE45B6C}" type="parTrans" cxnId="{90C16647-A448-4928-BB82-709E581837C2}">
      <dgm:prSet/>
      <dgm:spPr/>
      <dgm:t>
        <a:bodyPr/>
        <a:lstStyle/>
        <a:p>
          <a:endParaRPr lang="de-CH"/>
        </a:p>
      </dgm:t>
    </dgm:pt>
    <dgm:pt modelId="{6FC1DB28-45AC-4ACA-9EA8-B04CABBB12A2}" type="sibTrans" cxnId="{90C16647-A448-4928-BB82-709E581837C2}">
      <dgm:prSet/>
      <dgm:spPr/>
      <dgm:t>
        <a:bodyPr/>
        <a:lstStyle/>
        <a:p>
          <a:endParaRPr lang="de-CH"/>
        </a:p>
      </dgm:t>
    </dgm:pt>
    <dgm:pt modelId="{6E5F5866-1FB1-4E96-99C7-662B1CEC0CBA}">
      <dgm:prSet phldrT="[Text]"/>
      <dgm:spPr/>
      <dgm:t>
        <a:bodyPr/>
        <a:lstStyle/>
        <a:p>
          <a:r>
            <a:rPr lang="de-CH"/>
            <a:t>Bis 7.30 Uhr: Applikation wird gestartet, Plug-ins werden geladen</a:t>
          </a:r>
        </a:p>
      </dgm:t>
    </dgm:pt>
    <dgm:pt modelId="{8A79ABD7-83E8-4847-B4BF-315AC0036439}" type="parTrans" cxnId="{9A6AB4AF-184D-4A29-92BD-228F1EA7DCF4}">
      <dgm:prSet/>
      <dgm:spPr/>
      <dgm:t>
        <a:bodyPr/>
        <a:lstStyle/>
        <a:p>
          <a:endParaRPr lang="de-CH"/>
        </a:p>
      </dgm:t>
    </dgm:pt>
    <dgm:pt modelId="{4CD9E362-D6FB-405E-9667-36559A6D3D5B}" type="sibTrans" cxnId="{9A6AB4AF-184D-4A29-92BD-228F1EA7DCF4}">
      <dgm:prSet/>
      <dgm:spPr/>
      <dgm:t>
        <a:bodyPr/>
        <a:lstStyle/>
        <a:p>
          <a:endParaRPr lang="de-CH"/>
        </a:p>
      </dgm:t>
    </dgm:pt>
    <dgm:pt modelId="{CD160D2E-A0E5-49E9-B95E-6DFCF6144F73}">
      <dgm:prSet phldrT="[Text]"/>
      <dgm:spPr/>
      <dgm:t>
        <a:bodyPr/>
        <a:lstStyle/>
        <a:p>
          <a:r>
            <a:rPr lang="de-CH"/>
            <a:t>20.00 Uhr: Videowall wird heruntergefahren, Bildschirme werden ausgeschaltet</a:t>
          </a:r>
        </a:p>
      </dgm:t>
    </dgm:pt>
    <dgm:pt modelId="{03F492FE-5130-44BD-9314-2E8430A1EE51}" type="parTrans" cxnId="{64BBEB8B-F305-4D20-BB8E-AC3C2A81A7B9}">
      <dgm:prSet/>
      <dgm:spPr/>
      <dgm:t>
        <a:bodyPr/>
        <a:lstStyle/>
        <a:p>
          <a:endParaRPr lang="de-CH"/>
        </a:p>
      </dgm:t>
    </dgm:pt>
    <dgm:pt modelId="{C3757417-742C-4632-87F7-A92128A23FA4}" type="sibTrans" cxnId="{64BBEB8B-F305-4D20-BB8E-AC3C2A81A7B9}">
      <dgm:prSet/>
      <dgm:spPr/>
      <dgm:t>
        <a:bodyPr/>
        <a:lstStyle/>
        <a:p>
          <a:endParaRPr lang="de-CH"/>
        </a:p>
      </dgm:t>
    </dgm:pt>
    <dgm:pt modelId="{71F656A0-E363-49B4-8591-C1612F1BD3B6}">
      <dgm:prSet phldrT="[Text]"/>
      <dgm:spPr/>
      <dgm:t>
        <a:bodyPr/>
        <a:lstStyle/>
        <a:p>
          <a:r>
            <a:rPr lang="de-CH"/>
            <a:t>7.30 Uhr: Monitore werden eingeschaltet</a:t>
          </a:r>
        </a:p>
      </dgm:t>
    </dgm:pt>
    <dgm:pt modelId="{2BBD9C49-33A9-4F9A-A6AC-A28107B7383D}" type="parTrans" cxnId="{E8B5D84B-48F1-470F-BC8F-0B6D572550A2}">
      <dgm:prSet/>
      <dgm:spPr/>
      <dgm:t>
        <a:bodyPr/>
        <a:lstStyle/>
        <a:p>
          <a:endParaRPr lang="de-CH"/>
        </a:p>
      </dgm:t>
    </dgm:pt>
    <dgm:pt modelId="{C7328E29-B6F9-449E-9CFF-E44B46ADBE76}" type="sibTrans" cxnId="{E8B5D84B-48F1-470F-BC8F-0B6D572550A2}">
      <dgm:prSet/>
      <dgm:spPr/>
      <dgm:t>
        <a:bodyPr/>
        <a:lstStyle/>
        <a:p>
          <a:endParaRPr lang="de-CH"/>
        </a:p>
      </dgm:t>
    </dgm:pt>
    <dgm:pt modelId="{40662B1C-B181-49C1-965A-1834805230D0}" type="pres">
      <dgm:prSet presAssocID="{5C5A403B-5B27-46D4-AD64-EEC101E9935D}" presName="cycle" presStyleCnt="0">
        <dgm:presLayoutVars>
          <dgm:dir/>
          <dgm:resizeHandles val="exact"/>
        </dgm:presLayoutVars>
      </dgm:prSet>
      <dgm:spPr/>
      <dgm:t>
        <a:bodyPr/>
        <a:lstStyle/>
        <a:p>
          <a:endParaRPr lang="de-CH"/>
        </a:p>
      </dgm:t>
    </dgm:pt>
    <dgm:pt modelId="{43F2487E-F4ED-4B3F-8B0B-50B76AB874FA}" type="pres">
      <dgm:prSet presAssocID="{F8E630C7-28C5-4597-A4D3-9F27B737F12B}" presName="dummy" presStyleCnt="0"/>
      <dgm:spPr/>
    </dgm:pt>
    <dgm:pt modelId="{1E54A753-F27C-4601-A212-D1BAD3EC686C}" type="pres">
      <dgm:prSet presAssocID="{F8E630C7-28C5-4597-A4D3-9F27B737F12B}" presName="node" presStyleLbl="revTx" presStyleIdx="0" presStyleCnt="5">
        <dgm:presLayoutVars>
          <dgm:bulletEnabled val="1"/>
        </dgm:presLayoutVars>
      </dgm:prSet>
      <dgm:spPr/>
      <dgm:t>
        <a:bodyPr/>
        <a:lstStyle/>
        <a:p>
          <a:endParaRPr lang="de-CH"/>
        </a:p>
      </dgm:t>
    </dgm:pt>
    <dgm:pt modelId="{2AD8EA09-1F62-44AE-8701-F478153E0B13}" type="pres">
      <dgm:prSet presAssocID="{2E7E7A36-4BCD-4297-8139-5937FA4FE16A}" presName="sibTrans" presStyleLbl="node1" presStyleIdx="0" presStyleCnt="5"/>
      <dgm:spPr/>
      <dgm:t>
        <a:bodyPr/>
        <a:lstStyle/>
        <a:p>
          <a:endParaRPr lang="de-CH"/>
        </a:p>
      </dgm:t>
    </dgm:pt>
    <dgm:pt modelId="{208228BD-E368-406A-9185-5AAAD3802F14}" type="pres">
      <dgm:prSet presAssocID="{E4C252E2-6638-4F20-A3DE-DC5BD0321D9F}" presName="dummy" presStyleCnt="0"/>
      <dgm:spPr/>
    </dgm:pt>
    <dgm:pt modelId="{7586F5BB-31B1-4AF3-8E71-83D50788E6D6}" type="pres">
      <dgm:prSet presAssocID="{E4C252E2-6638-4F20-A3DE-DC5BD0321D9F}" presName="node" presStyleLbl="revTx" presStyleIdx="1" presStyleCnt="5">
        <dgm:presLayoutVars>
          <dgm:bulletEnabled val="1"/>
        </dgm:presLayoutVars>
      </dgm:prSet>
      <dgm:spPr/>
      <dgm:t>
        <a:bodyPr/>
        <a:lstStyle/>
        <a:p>
          <a:endParaRPr lang="de-CH"/>
        </a:p>
      </dgm:t>
    </dgm:pt>
    <dgm:pt modelId="{A4319D7E-D880-4E84-A61E-AB8EB1F9E143}" type="pres">
      <dgm:prSet presAssocID="{6FC1DB28-45AC-4ACA-9EA8-B04CABBB12A2}" presName="sibTrans" presStyleLbl="node1" presStyleIdx="1" presStyleCnt="5"/>
      <dgm:spPr/>
      <dgm:t>
        <a:bodyPr/>
        <a:lstStyle/>
        <a:p>
          <a:endParaRPr lang="de-CH"/>
        </a:p>
      </dgm:t>
    </dgm:pt>
    <dgm:pt modelId="{992734F4-CA8B-4D4E-9B6E-D135969196D5}" type="pres">
      <dgm:prSet presAssocID="{6E5F5866-1FB1-4E96-99C7-662B1CEC0CBA}" presName="dummy" presStyleCnt="0"/>
      <dgm:spPr/>
    </dgm:pt>
    <dgm:pt modelId="{EF989E40-EFCB-48C0-BB22-E1732CBED283}" type="pres">
      <dgm:prSet presAssocID="{6E5F5866-1FB1-4E96-99C7-662B1CEC0CBA}" presName="node" presStyleLbl="revTx" presStyleIdx="2" presStyleCnt="5">
        <dgm:presLayoutVars>
          <dgm:bulletEnabled val="1"/>
        </dgm:presLayoutVars>
      </dgm:prSet>
      <dgm:spPr/>
      <dgm:t>
        <a:bodyPr/>
        <a:lstStyle/>
        <a:p>
          <a:endParaRPr lang="de-CH"/>
        </a:p>
      </dgm:t>
    </dgm:pt>
    <dgm:pt modelId="{2E9154EE-353C-450B-9227-CC75300B274B}" type="pres">
      <dgm:prSet presAssocID="{4CD9E362-D6FB-405E-9667-36559A6D3D5B}" presName="sibTrans" presStyleLbl="node1" presStyleIdx="2" presStyleCnt="5"/>
      <dgm:spPr/>
      <dgm:t>
        <a:bodyPr/>
        <a:lstStyle/>
        <a:p>
          <a:endParaRPr lang="de-CH"/>
        </a:p>
      </dgm:t>
    </dgm:pt>
    <dgm:pt modelId="{733316F4-70EA-4D88-80F9-DBCDA11F014D}" type="pres">
      <dgm:prSet presAssocID="{71F656A0-E363-49B4-8591-C1612F1BD3B6}" presName="dummy" presStyleCnt="0"/>
      <dgm:spPr/>
    </dgm:pt>
    <dgm:pt modelId="{91775A5E-1DFF-406F-BCB2-934E7768CA1D}" type="pres">
      <dgm:prSet presAssocID="{71F656A0-E363-49B4-8591-C1612F1BD3B6}" presName="node" presStyleLbl="revTx" presStyleIdx="3" presStyleCnt="5">
        <dgm:presLayoutVars>
          <dgm:bulletEnabled val="1"/>
        </dgm:presLayoutVars>
      </dgm:prSet>
      <dgm:spPr/>
      <dgm:t>
        <a:bodyPr/>
        <a:lstStyle/>
        <a:p>
          <a:endParaRPr lang="de-CH"/>
        </a:p>
      </dgm:t>
    </dgm:pt>
    <dgm:pt modelId="{A377D1C7-0CE5-43AA-A9DE-635CE75D9FB8}" type="pres">
      <dgm:prSet presAssocID="{C7328E29-B6F9-449E-9CFF-E44B46ADBE76}" presName="sibTrans" presStyleLbl="node1" presStyleIdx="3" presStyleCnt="5"/>
      <dgm:spPr/>
      <dgm:t>
        <a:bodyPr/>
        <a:lstStyle/>
        <a:p>
          <a:endParaRPr lang="de-CH"/>
        </a:p>
      </dgm:t>
    </dgm:pt>
    <dgm:pt modelId="{E3B146DE-B4ED-47A7-8BB3-5C46F6C1C18B}" type="pres">
      <dgm:prSet presAssocID="{CD160D2E-A0E5-49E9-B95E-6DFCF6144F73}" presName="dummy" presStyleCnt="0"/>
      <dgm:spPr/>
    </dgm:pt>
    <dgm:pt modelId="{045B3E29-DC77-4C24-A935-0E6598D09977}" type="pres">
      <dgm:prSet presAssocID="{CD160D2E-A0E5-49E9-B95E-6DFCF6144F73}" presName="node" presStyleLbl="revTx" presStyleIdx="4" presStyleCnt="5" custScaleY="98440">
        <dgm:presLayoutVars>
          <dgm:bulletEnabled val="1"/>
        </dgm:presLayoutVars>
      </dgm:prSet>
      <dgm:spPr/>
      <dgm:t>
        <a:bodyPr/>
        <a:lstStyle/>
        <a:p>
          <a:endParaRPr lang="de-CH"/>
        </a:p>
      </dgm:t>
    </dgm:pt>
    <dgm:pt modelId="{03918D41-B583-4D68-9AC3-AF84CC0180C1}" type="pres">
      <dgm:prSet presAssocID="{C3757417-742C-4632-87F7-A92128A23FA4}" presName="sibTrans" presStyleLbl="node1" presStyleIdx="4" presStyleCnt="5"/>
      <dgm:spPr/>
      <dgm:t>
        <a:bodyPr/>
        <a:lstStyle/>
        <a:p>
          <a:endParaRPr lang="de-CH"/>
        </a:p>
      </dgm:t>
    </dgm:pt>
  </dgm:ptLst>
  <dgm:cxnLst>
    <dgm:cxn modelId="{90C16647-A448-4928-BB82-709E581837C2}" srcId="{5C5A403B-5B27-46D4-AD64-EEC101E9935D}" destId="{E4C252E2-6638-4F20-A3DE-DC5BD0321D9F}" srcOrd="1" destOrd="0" parTransId="{27337A1B-CF12-4A99-83E0-0E055EE45B6C}" sibTransId="{6FC1DB28-45AC-4ACA-9EA8-B04CABBB12A2}"/>
    <dgm:cxn modelId="{64BBEB8B-F305-4D20-BB8E-AC3C2A81A7B9}" srcId="{5C5A403B-5B27-46D4-AD64-EEC101E9935D}" destId="{CD160D2E-A0E5-49E9-B95E-6DFCF6144F73}" srcOrd="4" destOrd="0" parTransId="{03F492FE-5130-44BD-9314-2E8430A1EE51}" sibTransId="{C3757417-742C-4632-87F7-A92128A23FA4}"/>
    <dgm:cxn modelId="{70DF158D-DB49-4BD0-987A-E055C927FD32}" type="presOf" srcId="{CD160D2E-A0E5-49E9-B95E-6DFCF6144F73}" destId="{045B3E29-DC77-4C24-A935-0E6598D09977}" srcOrd="0" destOrd="0" presId="urn:microsoft.com/office/officeart/2005/8/layout/cycle1"/>
    <dgm:cxn modelId="{D2BD9879-B1D6-4DB6-AA5F-C512CC04DBD2}" type="presOf" srcId="{2E7E7A36-4BCD-4297-8139-5937FA4FE16A}" destId="{2AD8EA09-1F62-44AE-8701-F478153E0B13}" srcOrd="0" destOrd="0" presId="urn:microsoft.com/office/officeart/2005/8/layout/cycle1"/>
    <dgm:cxn modelId="{E8B5D84B-48F1-470F-BC8F-0B6D572550A2}" srcId="{5C5A403B-5B27-46D4-AD64-EEC101E9935D}" destId="{71F656A0-E363-49B4-8591-C1612F1BD3B6}" srcOrd="3" destOrd="0" parTransId="{2BBD9C49-33A9-4F9A-A6AC-A28107B7383D}" sibTransId="{C7328E29-B6F9-449E-9CFF-E44B46ADBE76}"/>
    <dgm:cxn modelId="{DD7EC0CB-6942-4423-AC86-BBE97938274D}" type="presOf" srcId="{6E5F5866-1FB1-4E96-99C7-662B1CEC0CBA}" destId="{EF989E40-EFCB-48C0-BB22-E1732CBED283}" srcOrd="0" destOrd="0" presId="urn:microsoft.com/office/officeart/2005/8/layout/cycle1"/>
    <dgm:cxn modelId="{238E529A-D359-4236-91AF-E0336CA9511A}" type="presOf" srcId="{5C5A403B-5B27-46D4-AD64-EEC101E9935D}" destId="{40662B1C-B181-49C1-965A-1834805230D0}" srcOrd="0" destOrd="0" presId="urn:microsoft.com/office/officeart/2005/8/layout/cycle1"/>
    <dgm:cxn modelId="{9253CABA-81A8-4766-A766-F99BC44DB2A3}" type="presOf" srcId="{C7328E29-B6F9-449E-9CFF-E44B46ADBE76}" destId="{A377D1C7-0CE5-43AA-A9DE-635CE75D9FB8}" srcOrd="0" destOrd="0" presId="urn:microsoft.com/office/officeart/2005/8/layout/cycle1"/>
    <dgm:cxn modelId="{EA1C2A13-17A6-4330-846A-CBF6569D673A}" type="presOf" srcId="{E4C252E2-6638-4F20-A3DE-DC5BD0321D9F}" destId="{7586F5BB-31B1-4AF3-8E71-83D50788E6D6}" srcOrd="0" destOrd="0" presId="urn:microsoft.com/office/officeart/2005/8/layout/cycle1"/>
    <dgm:cxn modelId="{50373D09-8D84-433F-B40E-7882D789E92C}" srcId="{5C5A403B-5B27-46D4-AD64-EEC101E9935D}" destId="{F8E630C7-28C5-4597-A4D3-9F27B737F12B}" srcOrd="0" destOrd="0" parTransId="{F5C623C3-0937-4355-8916-D3A4AB602034}" sibTransId="{2E7E7A36-4BCD-4297-8139-5937FA4FE16A}"/>
    <dgm:cxn modelId="{6516E227-9A5F-441A-80CA-9CE832933E2D}" type="presOf" srcId="{6FC1DB28-45AC-4ACA-9EA8-B04CABBB12A2}" destId="{A4319D7E-D880-4E84-A61E-AB8EB1F9E143}" srcOrd="0" destOrd="0" presId="urn:microsoft.com/office/officeart/2005/8/layout/cycle1"/>
    <dgm:cxn modelId="{ED7E7A7B-55CC-4D4F-8BF0-6CE28D8CC321}" type="presOf" srcId="{71F656A0-E363-49B4-8591-C1612F1BD3B6}" destId="{91775A5E-1DFF-406F-BCB2-934E7768CA1D}" srcOrd="0" destOrd="0" presId="urn:microsoft.com/office/officeart/2005/8/layout/cycle1"/>
    <dgm:cxn modelId="{47F752D4-ACBE-48D6-B64B-3E066056E4F6}" type="presOf" srcId="{F8E630C7-28C5-4597-A4D3-9F27B737F12B}" destId="{1E54A753-F27C-4601-A212-D1BAD3EC686C}" srcOrd="0" destOrd="0" presId="urn:microsoft.com/office/officeart/2005/8/layout/cycle1"/>
    <dgm:cxn modelId="{9A6AB4AF-184D-4A29-92BD-228F1EA7DCF4}" srcId="{5C5A403B-5B27-46D4-AD64-EEC101E9935D}" destId="{6E5F5866-1FB1-4E96-99C7-662B1CEC0CBA}" srcOrd="2" destOrd="0" parTransId="{8A79ABD7-83E8-4847-B4BF-315AC0036439}" sibTransId="{4CD9E362-D6FB-405E-9667-36559A6D3D5B}"/>
    <dgm:cxn modelId="{F1D9887E-16F2-4315-80C4-89A81EEE2073}" type="presOf" srcId="{4CD9E362-D6FB-405E-9667-36559A6D3D5B}" destId="{2E9154EE-353C-450B-9227-CC75300B274B}" srcOrd="0" destOrd="0" presId="urn:microsoft.com/office/officeart/2005/8/layout/cycle1"/>
    <dgm:cxn modelId="{B82D9804-D17A-4DFA-A503-084DD8898636}" type="presOf" srcId="{C3757417-742C-4632-87F7-A92128A23FA4}" destId="{03918D41-B583-4D68-9AC3-AF84CC0180C1}" srcOrd="0" destOrd="0" presId="urn:microsoft.com/office/officeart/2005/8/layout/cycle1"/>
    <dgm:cxn modelId="{6E6DDAB3-ED30-47EF-A78F-E2FB51474233}" type="presParOf" srcId="{40662B1C-B181-49C1-965A-1834805230D0}" destId="{43F2487E-F4ED-4B3F-8B0B-50B76AB874FA}" srcOrd="0" destOrd="0" presId="urn:microsoft.com/office/officeart/2005/8/layout/cycle1"/>
    <dgm:cxn modelId="{BF7E3443-C37D-4412-A053-A1560B26FAD8}" type="presParOf" srcId="{40662B1C-B181-49C1-965A-1834805230D0}" destId="{1E54A753-F27C-4601-A212-D1BAD3EC686C}" srcOrd="1" destOrd="0" presId="urn:microsoft.com/office/officeart/2005/8/layout/cycle1"/>
    <dgm:cxn modelId="{7FBE3A8F-6F57-42C4-ABC6-517712C35CAD}" type="presParOf" srcId="{40662B1C-B181-49C1-965A-1834805230D0}" destId="{2AD8EA09-1F62-44AE-8701-F478153E0B13}" srcOrd="2" destOrd="0" presId="urn:microsoft.com/office/officeart/2005/8/layout/cycle1"/>
    <dgm:cxn modelId="{579F3BDD-11C3-4518-9F2E-29346AF48766}" type="presParOf" srcId="{40662B1C-B181-49C1-965A-1834805230D0}" destId="{208228BD-E368-406A-9185-5AAAD3802F14}" srcOrd="3" destOrd="0" presId="urn:microsoft.com/office/officeart/2005/8/layout/cycle1"/>
    <dgm:cxn modelId="{B041B6CA-4E73-40A8-A3E3-96856E0F3A88}" type="presParOf" srcId="{40662B1C-B181-49C1-965A-1834805230D0}" destId="{7586F5BB-31B1-4AF3-8E71-83D50788E6D6}" srcOrd="4" destOrd="0" presId="urn:microsoft.com/office/officeart/2005/8/layout/cycle1"/>
    <dgm:cxn modelId="{F849E50E-49DD-4632-8025-E10FDF0B7853}" type="presParOf" srcId="{40662B1C-B181-49C1-965A-1834805230D0}" destId="{A4319D7E-D880-4E84-A61E-AB8EB1F9E143}" srcOrd="5" destOrd="0" presId="urn:microsoft.com/office/officeart/2005/8/layout/cycle1"/>
    <dgm:cxn modelId="{FF87CFA4-5A1D-4B4E-BEE6-7E1EC8A6D2C4}" type="presParOf" srcId="{40662B1C-B181-49C1-965A-1834805230D0}" destId="{992734F4-CA8B-4D4E-9B6E-D135969196D5}" srcOrd="6" destOrd="0" presId="urn:microsoft.com/office/officeart/2005/8/layout/cycle1"/>
    <dgm:cxn modelId="{ED2016B6-4438-4502-96B4-982E019F591F}" type="presParOf" srcId="{40662B1C-B181-49C1-965A-1834805230D0}" destId="{EF989E40-EFCB-48C0-BB22-E1732CBED283}" srcOrd="7" destOrd="0" presId="urn:microsoft.com/office/officeart/2005/8/layout/cycle1"/>
    <dgm:cxn modelId="{B472448E-BACF-4E53-B142-9C9F2356F29D}" type="presParOf" srcId="{40662B1C-B181-49C1-965A-1834805230D0}" destId="{2E9154EE-353C-450B-9227-CC75300B274B}" srcOrd="8" destOrd="0" presId="urn:microsoft.com/office/officeart/2005/8/layout/cycle1"/>
    <dgm:cxn modelId="{C457E4A1-1C88-46BD-B3DB-F859400E5413}" type="presParOf" srcId="{40662B1C-B181-49C1-965A-1834805230D0}" destId="{733316F4-70EA-4D88-80F9-DBCDA11F014D}" srcOrd="9" destOrd="0" presId="urn:microsoft.com/office/officeart/2005/8/layout/cycle1"/>
    <dgm:cxn modelId="{BC8EA80B-9DA6-46E6-BC98-81BED7FD2008}" type="presParOf" srcId="{40662B1C-B181-49C1-965A-1834805230D0}" destId="{91775A5E-1DFF-406F-BCB2-934E7768CA1D}" srcOrd="10" destOrd="0" presId="urn:microsoft.com/office/officeart/2005/8/layout/cycle1"/>
    <dgm:cxn modelId="{580C2F97-B3EF-4435-8050-86A25EA6D118}" type="presParOf" srcId="{40662B1C-B181-49C1-965A-1834805230D0}" destId="{A377D1C7-0CE5-43AA-A9DE-635CE75D9FB8}" srcOrd="11" destOrd="0" presId="urn:microsoft.com/office/officeart/2005/8/layout/cycle1"/>
    <dgm:cxn modelId="{4614D418-47F6-4A1E-8D3F-519DB1374B6D}" type="presParOf" srcId="{40662B1C-B181-49C1-965A-1834805230D0}" destId="{E3B146DE-B4ED-47A7-8BB3-5C46F6C1C18B}" srcOrd="12" destOrd="0" presId="urn:microsoft.com/office/officeart/2005/8/layout/cycle1"/>
    <dgm:cxn modelId="{7C6483B9-B0F7-47CA-A76C-E98DF1EB0117}" type="presParOf" srcId="{40662B1C-B181-49C1-965A-1834805230D0}" destId="{045B3E29-DC77-4C24-A935-0E6598D09977}" srcOrd="13" destOrd="0" presId="urn:microsoft.com/office/officeart/2005/8/layout/cycle1"/>
    <dgm:cxn modelId="{30BE08CC-4179-495F-8141-3E1C8FA6F29C}" type="presParOf" srcId="{40662B1C-B181-49C1-965A-1834805230D0}" destId="{03918D41-B583-4D68-9AC3-AF84CC0180C1}" srcOrd="14" destOrd="0" presId="urn:microsoft.com/office/officeart/2005/8/layout/cycle1"/>
  </dgm:cxnLst>
  <dgm:bg/>
  <dgm:whole/>
  <dgm:extLst>
    <a:ext uri="http://schemas.microsoft.com/office/drawing/2008/diagram">
      <dsp:dataModelExt xmlns:dsp="http://schemas.microsoft.com/office/drawing/2008/diagram" relId="rId8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145F78E-520F-40BD-88B5-0326121D85A1}" type="doc">
      <dgm:prSet loTypeId="urn:microsoft.com/office/officeart/2005/8/layout/chevron1" loCatId="process" qsTypeId="urn:microsoft.com/office/officeart/2005/8/quickstyle/simple1" qsCatId="simple" csTypeId="urn:microsoft.com/office/officeart/2005/8/colors/accent1_2" csCatId="accent1" phldr="1"/>
      <dgm:spPr/>
    </dgm:pt>
    <dgm:pt modelId="{57F5CE34-EE7D-4018-A7D2-BC4FDE652D48}">
      <dgm:prSet phldrT="[Text]"/>
      <dgm:spPr/>
      <dgm:t>
        <a:bodyPr/>
        <a:lstStyle/>
        <a:p>
          <a:r>
            <a:rPr lang="de-CH"/>
            <a:t>Plug-in wird entwickelt</a:t>
          </a:r>
        </a:p>
      </dgm:t>
    </dgm:pt>
    <dgm:pt modelId="{67A91AA6-1165-45D2-8F33-D582D12428E2}" type="parTrans" cxnId="{60BEA96A-F65A-4B8A-A7F1-5A03E467721A}">
      <dgm:prSet/>
      <dgm:spPr/>
      <dgm:t>
        <a:bodyPr/>
        <a:lstStyle/>
        <a:p>
          <a:endParaRPr lang="de-CH"/>
        </a:p>
      </dgm:t>
    </dgm:pt>
    <dgm:pt modelId="{8724558A-F5E2-407B-B1CC-7C6E055AF7CF}" type="sibTrans" cxnId="{60BEA96A-F65A-4B8A-A7F1-5A03E467721A}">
      <dgm:prSet/>
      <dgm:spPr/>
      <dgm:t>
        <a:bodyPr/>
        <a:lstStyle/>
        <a:p>
          <a:endParaRPr lang="de-CH"/>
        </a:p>
      </dgm:t>
    </dgm:pt>
    <dgm:pt modelId="{53FF2AC1-A37A-4550-A648-6C61FA1E447D}">
      <dgm:prSet phldrT="[Text]"/>
      <dgm:spPr/>
      <dgm:t>
        <a:bodyPr/>
        <a:lstStyle/>
        <a:p>
          <a:r>
            <a:rPr lang="de-CH"/>
            <a:t>Qualitätsprüfung druch Institut</a:t>
          </a:r>
        </a:p>
      </dgm:t>
    </dgm:pt>
    <dgm:pt modelId="{AAC55CE0-A84B-4858-8927-AA9E9AAE7043}" type="parTrans" cxnId="{B078168D-AEF7-4CFF-858E-6E23B25EEB34}">
      <dgm:prSet/>
      <dgm:spPr/>
      <dgm:t>
        <a:bodyPr/>
        <a:lstStyle/>
        <a:p>
          <a:endParaRPr lang="de-CH"/>
        </a:p>
      </dgm:t>
    </dgm:pt>
    <dgm:pt modelId="{41F12230-5B0F-4FD5-8620-CE2048314A8A}" type="sibTrans" cxnId="{B078168D-AEF7-4CFF-858E-6E23B25EEB34}">
      <dgm:prSet/>
      <dgm:spPr/>
      <dgm:t>
        <a:bodyPr/>
        <a:lstStyle/>
        <a:p>
          <a:endParaRPr lang="de-CH"/>
        </a:p>
      </dgm:t>
    </dgm:pt>
    <dgm:pt modelId="{A2BB697E-3D08-4E9F-805B-F0BC24977387}">
      <dgm:prSet phldrT="[Text]"/>
      <dgm:spPr/>
      <dgm:t>
        <a:bodyPr/>
        <a:lstStyle/>
        <a:p>
          <a:r>
            <a:rPr lang="de-CH"/>
            <a:t>Information Plug-in Möglichkeit</a:t>
          </a:r>
        </a:p>
      </dgm:t>
    </dgm:pt>
    <dgm:pt modelId="{FE71A258-7A95-4213-A63F-A230DB598553}" type="parTrans" cxnId="{17BE8A14-8298-4A0D-960B-9528D5D5281C}">
      <dgm:prSet/>
      <dgm:spPr/>
      <dgm:t>
        <a:bodyPr/>
        <a:lstStyle/>
        <a:p>
          <a:endParaRPr lang="de-CH"/>
        </a:p>
      </dgm:t>
    </dgm:pt>
    <dgm:pt modelId="{E7BF89AE-8BB9-4096-9362-DB67733A2AA2}" type="sibTrans" cxnId="{17BE8A14-8298-4A0D-960B-9528D5D5281C}">
      <dgm:prSet/>
      <dgm:spPr/>
      <dgm:t>
        <a:bodyPr/>
        <a:lstStyle/>
        <a:p>
          <a:endParaRPr lang="de-CH"/>
        </a:p>
      </dgm:t>
    </dgm:pt>
    <dgm:pt modelId="{60160DF1-1D2B-4129-ADDD-331455E8DA6C}">
      <dgm:prSet phldrT="[Text]"/>
      <dgm:spPr/>
      <dgm:t>
        <a:bodyPr/>
        <a:lstStyle/>
        <a:p>
          <a:r>
            <a:rPr lang="de-CH"/>
            <a:t>Studierende werden informiert, dass die Möglichkeit besteht, ein Plug-in für die Viedowall zu entwickeln</a:t>
          </a:r>
        </a:p>
      </dgm:t>
    </dgm:pt>
    <dgm:pt modelId="{76AEDE8B-6E9F-4F14-9DD0-CDCC7C45A130}" type="parTrans" cxnId="{59893E11-E655-4FE0-A0B2-E9E880DFB17D}">
      <dgm:prSet/>
      <dgm:spPr/>
      <dgm:t>
        <a:bodyPr/>
        <a:lstStyle/>
        <a:p>
          <a:endParaRPr lang="de-CH"/>
        </a:p>
      </dgm:t>
    </dgm:pt>
    <dgm:pt modelId="{5BFEE513-8800-42E2-8778-D592E4F7B6CF}" type="sibTrans" cxnId="{59893E11-E655-4FE0-A0B2-E9E880DFB17D}">
      <dgm:prSet/>
      <dgm:spPr/>
      <dgm:t>
        <a:bodyPr/>
        <a:lstStyle/>
        <a:p>
          <a:endParaRPr lang="de-CH"/>
        </a:p>
      </dgm:t>
    </dgm:pt>
    <dgm:pt modelId="{A6A7E497-39A0-40B1-B204-1B9858323A6F}">
      <dgm:prSet phldrT="[Text]"/>
      <dgm:spPr/>
      <dgm:t>
        <a:bodyPr/>
        <a:lstStyle/>
        <a:p>
          <a:r>
            <a:rPr lang="de-CH"/>
            <a:t>Studenten entwickeln Plug-in, beispielsweise in einem Software Engineering 2 Projekt oder im Microsoft  Technologien Modul</a:t>
          </a:r>
        </a:p>
      </dgm:t>
    </dgm:pt>
    <dgm:pt modelId="{6F3F6C9C-23DC-474A-9907-56E52F16232B}" type="parTrans" cxnId="{59CB5DBF-9B12-498B-B474-F6402696E645}">
      <dgm:prSet/>
      <dgm:spPr/>
      <dgm:t>
        <a:bodyPr/>
        <a:lstStyle/>
        <a:p>
          <a:endParaRPr lang="de-CH"/>
        </a:p>
      </dgm:t>
    </dgm:pt>
    <dgm:pt modelId="{7F0840EA-BEA6-40BE-85BA-3C56AA337788}" type="sibTrans" cxnId="{59CB5DBF-9B12-498B-B474-F6402696E645}">
      <dgm:prSet/>
      <dgm:spPr/>
      <dgm:t>
        <a:bodyPr/>
        <a:lstStyle/>
        <a:p>
          <a:endParaRPr lang="de-CH"/>
        </a:p>
      </dgm:t>
    </dgm:pt>
    <dgm:pt modelId="{69614B42-D681-42F7-A527-44B0E5925B5C}">
      <dgm:prSet phldrT="[Text]"/>
      <dgm:spPr/>
      <dgm:t>
        <a:bodyPr/>
        <a:lstStyle/>
        <a:p>
          <a:r>
            <a:rPr lang="de-CH"/>
            <a:t>Institut steht für Fragen zur Verfügung</a:t>
          </a:r>
        </a:p>
      </dgm:t>
    </dgm:pt>
    <dgm:pt modelId="{6B70164F-664E-4137-B5D1-BFE8258DCE2D}" type="parTrans" cxnId="{5C9612CE-ED00-4989-93F5-D133A9F3A3A4}">
      <dgm:prSet/>
      <dgm:spPr/>
      <dgm:t>
        <a:bodyPr/>
        <a:lstStyle/>
        <a:p>
          <a:endParaRPr lang="de-CH"/>
        </a:p>
      </dgm:t>
    </dgm:pt>
    <dgm:pt modelId="{3E3F2102-04DF-4D98-9A09-905D2C10E6C4}" type="sibTrans" cxnId="{5C9612CE-ED00-4989-93F5-D133A9F3A3A4}">
      <dgm:prSet/>
      <dgm:spPr/>
      <dgm:t>
        <a:bodyPr/>
        <a:lstStyle/>
        <a:p>
          <a:endParaRPr lang="de-CH"/>
        </a:p>
      </dgm:t>
    </dgm:pt>
    <dgm:pt modelId="{C7B7B9FB-6E24-4D81-8C61-8DAFF472EE71}">
      <dgm:prSet phldrT="[Text]"/>
      <dgm:spPr/>
      <dgm:t>
        <a:bodyPr/>
        <a:lstStyle/>
        <a:p>
          <a:r>
            <a:rPr lang="de-CH"/>
            <a:t>Die Stabilität des Plug-ins wird durch das Institut geprüft</a:t>
          </a:r>
        </a:p>
      </dgm:t>
    </dgm:pt>
    <dgm:pt modelId="{490A472C-8866-4868-8D32-FE12718E3C20}" type="parTrans" cxnId="{5697FC7C-1A24-405F-8ACF-39E4F000E5B9}">
      <dgm:prSet/>
      <dgm:spPr/>
      <dgm:t>
        <a:bodyPr/>
        <a:lstStyle/>
        <a:p>
          <a:endParaRPr lang="de-CH"/>
        </a:p>
      </dgm:t>
    </dgm:pt>
    <dgm:pt modelId="{17C0E212-28FA-4741-ABEF-76C049E71237}" type="sibTrans" cxnId="{5697FC7C-1A24-405F-8ACF-39E4F000E5B9}">
      <dgm:prSet/>
      <dgm:spPr/>
      <dgm:t>
        <a:bodyPr/>
        <a:lstStyle/>
        <a:p>
          <a:endParaRPr lang="de-CH"/>
        </a:p>
      </dgm:t>
    </dgm:pt>
    <dgm:pt modelId="{4841066C-6B2F-44C0-A849-260D992EA019}">
      <dgm:prSet phldrT="[Text]"/>
      <dgm:spPr/>
      <dgm:t>
        <a:bodyPr/>
        <a:lstStyle/>
        <a:p>
          <a:r>
            <a:rPr lang="de-CH"/>
            <a:t>Regeln und Massnahmen bei einer Verletzung dieser Regeln werden bekannt gegeben. Studierende unterschreiben eine Erklärung, dass sie alles tun, um diese Regeln einzuhalten</a:t>
          </a:r>
        </a:p>
      </dgm:t>
    </dgm:pt>
    <dgm:pt modelId="{00FAAFF1-C403-43BA-A3A2-255C19112AE5}" type="parTrans" cxnId="{9935A199-9B48-49B2-B48F-4343B469897A}">
      <dgm:prSet/>
      <dgm:spPr/>
      <dgm:t>
        <a:bodyPr/>
        <a:lstStyle/>
        <a:p>
          <a:endParaRPr lang="de-CH"/>
        </a:p>
      </dgm:t>
    </dgm:pt>
    <dgm:pt modelId="{0653D286-9381-4D08-B0BC-633CB860EF8F}" type="sibTrans" cxnId="{9935A199-9B48-49B2-B48F-4343B469897A}">
      <dgm:prSet/>
      <dgm:spPr/>
      <dgm:t>
        <a:bodyPr/>
        <a:lstStyle/>
        <a:p>
          <a:endParaRPr lang="de-CH"/>
        </a:p>
      </dgm:t>
    </dgm:pt>
    <dgm:pt modelId="{49BF6C17-51B1-44DA-9049-8C076FAD9EED}">
      <dgm:prSet phldrT="[Text]"/>
      <dgm:spPr/>
      <dgm:t>
        <a:bodyPr/>
        <a:lstStyle/>
        <a:p>
          <a:r>
            <a:rPr lang="de-CH"/>
            <a:t>Deployment des Plug-ins</a:t>
          </a:r>
        </a:p>
      </dgm:t>
    </dgm:pt>
    <dgm:pt modelId="{92F40422-0ABE-4429-8BB2-D82F01FD5D88}" type="parTrans" cxnId="{FEC3FA9E-D532-42AD-AEDB-3010851DFDF9}">
      <dgm:prSet/>
      <dgm:spPr/>
      <dgm:t>
        <a:bodyPr/>
        <a:lstStyle/>
        <a:p>
          <a:endParaRPr lang="de-CH"/>
        </a:p>
      </dgm:t>
    </dgm:pt>
    <dgm:pt modelId="{E00AA092-0B44-4F1A-B3E3-FF6E5CA64C5C}" type="sibTrans" cxnId="{FEC3FA9E-D532-42AD-AEDB-3010851DFDF9}">
      <dgm:prSet/>
      <dgm:spPr/>
      <dgm:t>
        <a:bodyPr/>
        <a:lstStyle/>
        <a:p>
          <a:endParaRPr lang="de-CH"/>
        </a:p>
      </dgm:t>
    </dgm:pt>
    <dgm:pt modelId="{AE89887E-8CAF-4273-90B1-59B26658439B}">
      <dgm:prSet phldrT="[Text]"/>
      <dgm:spPr/>
      <dgm:t>
        <a:bodyPr/>
        <a:lstStyle/>
        <a:p>
          <a:r>
            <a:rPr lang="de-CH"/>
            <a:t>1. Möglichkeit: Das Plug-in wird durch das Institut deployed.</a:t>
          </a:r>
        </a:p>
      </dgm:t>
    </dgm:pt>
    <dgm:pt modelId="{B70E32EA-332F-4457-90B7-B86114050FB1}" type="parTrans" cxnId="{3320092C-D903-4B27-8C04-80E72C6736BC}">
      <dgm:prSet/>
      <dgm:spPr/>
      <dgm:t>
        <a:bodyPr/>
        <a:lstStyle/>
        <a:p>
          <a:endParaRPr lang="de-CH"/>
        </a:p>
      </dgm:t>
    </dgm:pt>
    <dgm:pt modelId="{EFE349F3-4C6C-4063-9F4D-6B3612DFD34F}" type="sibTrans" cxnId="{3320092C-D903-4B27-8C04-80E72C6736BC}">
      <dgm:prSet/>
      <dgm:spPr/>
      <dgm:t>
        <a:bodyPr/>
        <a:lstStyle/>
        <a:p>
          <a:endParaRPr lang="de-CH"/>
        </a:p>
      </dgm:t>
    </dgm:pt>
    <dgm:pt modelId="{05FDFB77-6A1D-4159-81B5-8AC404ABFCCC}">
      <dgm:prSet phldrT="[Text]"/>
      <dgm:spPr/>
      <dgm:t>
        <a:bodyPr/>
        <a:lstStyle/>
        <a:p>
          <a:r>
            <a:rPr lang="de-CH"/>
            <a:t>2. Möglichkeit: Das Plug-in kann über eine Web-Oberfläche hochgeladen werden und wird automatisch deployed.</a:t>
          </a:r>
        </a:p>
      </dgm:t>
    </dgm:pt>
    <dgm:pt modelId="{D293399A-804D-4FDE-83E2-FE0D2C0045DF}" type="parTrans" cxnId="{595C3B39-6E73-4BEF-87EC-420982C74228}">
      <dgm:prSet/>
      <dgm:spPr/>
      <dgm:t>
        <a:bodyPr/>
        <a:lstStyle/>
        <a:p>
          <a:endParaRPr lang="de-CH"/>
        </a:p>
      </dgm:t>
    </dgm:pt>
    <dgm:pt modelId="{E1B3533E-FACC-46D3-96EB-D2BEDEFCB3EA}" type="sibTrans" cxnId="{595C3B39-6E73-4BEF-87EC-420982C74228}">
      <dgm:prSet/>
      <dgm:spPr/>
      <dgm:t>
        <a:bodyPr/>
        <a:lstStyle/>
        <a:p>
          <a:endParaRPr lang="de-CH"/>
        </a:p>
      </dgm:t>
    </dgm:pt>
    <dgm:pt modelId="{23DA1662-6618-4D55-A30B-888D9B0811DF}" type="pres">
      <dgm:prSet presAssocID="{6145F78E-520F-40BD-88B5-0326121D85A1}" presName="Name0" presStyleCnt="0">
        <dgm:presLayoutVars>
          <dgm:dir/>
          <dgm:animLvl val="lvl"/>
          <dgm:resizeHandles val="exact"/>
        </dgm:presLayoutVars>
      </dgm:prSet>
      <dgm:spPr/>
    </dgm:pt>
    <dgm:pt modelId="{5B8819D6-832B-4C02-A011-962751CE4F59}" type="pres">
      <dgm:prSet presAssocID="{A2BB697E-3D08-4E9F-805B-F0BC24977387}" presName="composite" presStyleCnt="0"/>
      <dgm:spPr/>
    </dgm:pt>
    <dgm:pt modelId="{4AF22EE5-769D-488D-B32D-C189055302B7}" type="pres">
      <dgm:prSet presAssocID="{A2BB697E-3D08-4E9F-805B-F0BC24977387}" presName="parTx" presStyleLbl="node1" presStyleIdx="0" presStyleCnt="4">
        <dgm:presLayoutVars>
          <dgm:chMax val="0"/>
          <dgm:chPref val="0"/>
          <dgm:bulletEnabled val="1"/>
        </dgm:presLayoutVars>
      </dgm:prSet>
      <dgm:spPr/>
      <dgm:t>
        <a:bodyPr/>
        <a:lstStyle/>
        <a:p>
          <a:endParaRPr lang="de-CH"/>
        </a:p>
      </dgm:t>
    </dgm:pt>
    <dgm:pt modelId="{E2F41379-DC12-428F-BFD8-605A250F7325}" type="pres">
      <dgm:prSet presAssocID="{A2BB697E-3D08-4E9F-805B-F0BC24977387}" presName="desTx" presStyleLbl="revTx" presStyleIdx="0" presStyleCnt="4">
        <dgm:presLayoutVars>
          <dgm:bulletEnabled val="1"/>
        </dgm:presLayoutVars>
      </dgm:prSet>
      <dgm:spPr/>
      <dgm:t>
        <a:bodyPr/>
        <a:lstStyle/>
        <a:p>
          <a:endParaRPr lang="de-CH"/>
        </a:p>
      </dgm:t>
    </dgm:pt>
    <dgm:pt modelId="{815824AE-A8F4-40DD-A328-70B4B4FAE3EF}" type="pres">
      <dgm:prSet presAssocID="{E7BF89AE-8BB9-4096-9362-DB67733A2AA2}" presName="space" presStyleCnt="0"/>
      <dgm:spPr/>
    </dgm:pt>
    <dgm:pt modelId="{F8651E6A-4354-42E8-BDF9-B9B20202D0E1}" type="pres">
      <dgm:prSet presAssocID="{57F5CE34-EE7D-4018-A7D2-BC4FDE652D48}" presName="composite" presStyleCnt="0"/>
      <dgm:spPr/>
    </dgm:pt>
    <dgm:pt modelId="{ED698114-FB15-440F-B5DA-2A2780A342C2}" type="pres">
      <dgm:prSet presAssocID="{57F5CE34-EE7D-4018-A7D2-BC4FDE652D48}" presName="parTx" presStyleLbl="node1" presStyleIdx="1" presStyleCnt="4">
        <dgm:presLayoutVars>
          <dgm:chMax val="0"/>
          <dgm:chPref val="0"/>
          <dgm:bulletEnabled val="1"/>
        </dgm:presLayoutVars>
      </dgm:prSet>
      <dgm:spPr/>
      <dgm:t>
        <a:bodyPr/>
        <a:lstStyle/>
        <a:p>
          <a:endParaRPr lang="de-CH"/>
        </a:p>
      </dgm:t>
    </dgm:pt>
    <dgm:pt modelId="{C2131BC5-721D-4214-9CC4-32B0EFBFF1EC}" type="pres">
      <dgm:prSet presAssocID="{57F5CE34-EE7D-4018-A7D2-BC4FDE652D48}" presName="desTx" presStyleLbl="revTx" presStyleIdx="1" presStyleCnt="4">
        <dgm:presLayoutVars>
          <dgm:bulletEnabled val="1"/>
        </dgm:presLayoutVars>
      </dgm:prSet>
      <dgm:spPr/>
      <dgm:t>
        <a:bodyPr/>
        <a:lstStyle/>
        <a:p>
          <a:endParaRPr lang="de-CH"/>
        </a:p>
      </dgm:t>
    </dgm:pt>
    <dgm:pt modelId="{256942DF-2F62-4713-825F-7C1422382046}" type="pres">
      <dgm:prSet presAssocID="{8724558A-F5E2-407B-B1CC-7C6E055AF7CF}" presName="space" presStyleCnt="0"/>
      <dgm:spPr/>
    </dgm:pt>
    <dgm:pt modelId="{453E5F12-66ED-4DDF-AD17-44F61B5AA4C0}" type="pres">
      <dgm:prSet presAssocID="{53FF2AC1-A37A-4550-A648-6C61FA1E447D}" presName="composite" presStyleCnt="0"/>
      <dgm:spPr/>
    </dgm:pt>
    <dgm:pt modelId="{154E34BA-AA8B-48C5-A7BF-7DB3B5CB4F95}" type="pres">
      <dgm:prSet presAssocID="{53FF2AC1-A37A-4550-A648-6C61FA1E447D}" presName="parTx" presStyleLbl="node1" presStyleIdx="2" presStyleCnt="4">
        <dgm:presLayoutVars>
          <dgm:chMax val="0"/>
          <dgm:chPref val="0"/>
          <dgm:bulletEnabled val="1"/>
        </dgm:presLayoutVars>
      </dgm:prSet>
      <dgm:spPr/>
      <dgm:t>
        <a:bodyPr/>
        <a:lstStyle/>
        <a:p>
          <a:endParaRPr lang="de-CH"/>
        </a:p>
      </dgm:t>
    </dgm:pt>
    <dgm:pt modelId="{F4940FDB-7EE9-4B7E-BA94-1BA7DE1F3652}" type="pres">
      <dgm:prSet presAssocID="{53FF2AC1-A37A-4550-A648-6C61FA1E447D}" presName="desTx" presStyleLbl="revTx" presStyleIdx="2" presStyleCnt="4">
        <dgm:presLayoutVars>
          <dgm:bulletEnabled val="1"/>
        </dgm:presLayoutVars>
      </dgm:prSet>
      <dgm:spPr/>
      <dgm:t>
        <a:bodyPr/>
        <a:lstStyle/>
        <a:p>
          <a:endParaRPr lang="de-CH"/>
        </a:p>
      </dgm:t>
    </dgm:pt>
    <dgm:pt modelId="{4D718AA0-DDA2-498E-8B89-532B2353EA9A}" type="pres">
      <dgm:prSet presAssocID="{41F12230-5B0F-4FD5-8620-CE2048314A8A}" presName="space" presStyleCnt="0"/>
      <dgm:spPr/>
    </dgm:pt>
    <dgm:pt modelId="{39E6FA8E-0B77-45D2-B12C-5FBB0496237F}" type="pres">
      <dgm:prSet presAssocID="{49BF6C17-51B1-44DA-9049-8C076FAD9EED}" presName="composite" presStyleCnt="0"/>
      <dgm:spPr/>
    </dgm:pt>
    <dgm:pt modelId="{134F4162-1644-4068-BF1E-6D0EEFAEE9D6}" type="pres">
      <dgm:prSet presAssocID="{49BF6C17-51B1-44DA-9049-8C076FAD9EED}" presName="parTx" presStyleLbl="node1" presStyleIdx="3" presStyleCnt="4">
        <dgm:presLayoutVars>
          <dgm:chMax val="0"/>
          <dgm:chPref val="0"/>
          <dgm:bulletEnabled val="1"/>
        </dgm:presLayoutVars>
      </dgm:prSet>
      <dgm:spPr/>
      <dgm:t>
        <a:bodyPr/>
        <a:lstStyle/>
        <a:p>
          <a:endParaRPr lang="de-CH"/>
        </a:p>
      </dgm:t>
    </dgm:pt>
    <dgm:pt modelId="{EB64BCDB-DAF0-490B-BEE0-C08181938790}" type="pres">
      <dgm:prSet presAssocID="{49BF6C17-51B1-44DA-9049-8C076FAD9EED}" presName="desTx" presStyleLbl="revTx" presStyleIdx="3" presStyleCnt="4">
        <dgm:presLayoutVars>
          <dgm:bulletEnabled val="1"/>
        </dgm:presLayoutVars>
      </dgm:prSet>
      <dgm:spPr/>
      <dgm:t>
        <a:bodyPr/>
        <a:lstStyle/>
        <a:p>
          <a:endParaRPr lang="de-CH"/>
        </a:p>
      </dgm:t>
    </dgm:pt>
  </dgm:ptLst>
  <dgm:cxnLst>
    <dgm:cxn modelId="{B8D7D9E6-A35F-4C29-90A0-6A26A47E47A6}" type="presOf" srcId="{53FF2AC1-A37A-4550-A648-6C61FA1E447D}" destId="{154E34BA-AA8B-48C5-A7BF-7DB3B5CB4F95}" srcOrd="0" destOrd="0" presId="urn:microsoft.com/office/officeart/2005/8/layout/chevron1"/>
    <dgm:cxn modelId="{A784554E-A0FB-4D66-9909-482C71A48129}" type="presOf" srcId="{57F5CE34-EE7D-4018-A7D2-BC4FDE652D48}" destId="{ED698114-FB15-440F-B5DA-2A2780A342C2}" srcOrd="0" destOrd="0" presId="urn:microsoft.com/office/officeart/2005/8/layout/chevron1"/>
    <dgm:cxn modelId="{A2C3B0B7-7EA8-4DE8-B5B4-837CDFB23B72}" type="presOf" srcId="{60160DF1-1D2B-4129-ADDD-331455E8DA6C}" destId="{E2F41379-DC12-428F-BFD8-605A250F7325}" srcOrd="0" destOrd="0" presId="urn:microsoft.com/office/officeart/2005/8/layout/chevron1"/>
    <dgm:cxn modelId="{3320092C-D903-4B27-8C04-80E72C6736BC}" srcId="{49BF6C17-51B1-44DA-9049-8C076FAD9EED}" destId="{AE89887E-8CAF-4273-90B1-59B26658439B}" srcOrd="0" destOrd="0" parTransId="{B70E32EA-332F-4457-90B7-B86114050FB1}" sibTransId="{EFE349F3-4C6C-4063-9F4D-6B3612DFD34F}"/>
    <dgm:cxn modelId="{053E71EE-F501-4D9F-8836-23819D562F02}" type="presOf" srcId="{AE89887E-8CAF-4273-90B1-59B26658439B}" destId="{EB64BCDB-DAF0-490B-BEE0-C08181938790}" srcOrd="0" destOrd="0" presId="urn:microsoft.com/office/officeart/2005/8/layout/chevron1"/>
    <dgm:cxn modelId="{607ECAC9-D903-4E60-B25B-5A647DB7143F}" type="presOf" srcId="{A2BB697E-3D08-4E9F-805B-F0BC24977387}" destId="{4AF22EE5-769D-488D-B32D-C189055302B7}" srcOrd="0" destOrd="0" presId="urn:microsoft.com/office/officeart/2005/8/layout/chevron1"/>
    <dgm:cxn modelId="{5697FC7C-1A24-405F-8ACF-39E4F000E5B9}" srcId="{53FF2AC1-A37A-4550-A648-6C61FA1E447D}" destId="{C7B7B9FB-6E24-4D81-8C61-8DAFF472EE71}" srcOrd="0" destOrd="0" parTransId="{490A472C-8866-4868-8D32-FE12718E3C20}" sibTransId="{17C0E212-28FA-4741-ABEF-76C049E71237}"/>
    <dgm:cxn modelId="{60B5D35A-6B29-4D3D-B627-07F331012B73}" type="presOf" srcId="{C7B7B9FB-6E24-4D81-8C61-8DAFF472EE71}" destId="{F4940FDB-7EE9-4B7E-BA94-1BA7DE1F3652}" srcOrd="0" destOrd="0" presId="urn:microsoft.com/office/officeart/2005/8/layout/chevron1"/>
    <dgm:cxn modelId="{60BEA96A-F65A-4B8A-A7F1-5A03E467721A}" srcId="{6145F78E-520F-40BD-88B5-0326121D85A1}" destId="{57F5CE34-EE7D-4018-A7D2-BC4FDE652D48}" srcOrd="1" destOrd="0" parTransId="{67A91AA6-1165-45D2-8F33-D582D12428E2}" sibTransId="{8724558A-F5E2-407B-B1CC-7C6E055AF7CF}"/>
    <dgm:cxn modelId="{17BE8A14-8298-4A0D-960B-9528D5D5281C}" srcId="{6145F78E-520F-40BD-88B5-0326121D85A1}" destId="{A2BB697E-3D08-4E9F-805B-F0BC24977387}" srcOrd="0" destOrd="0" parTransId="{FE71A258-7A95-4213-A63F-A230DB598553}" sibTransId="{E7BF89AE-8BB9-4096-9362-DB67733A2AA2}"/>
    <dgm:cxn modelId="{59CB5DBF-9B12-498B-B474-F6402696E645}" srcId="{57F5CE34-EE7D-4018-A7D2-BC4FDE652D48}" destId="{A6A7E497-39A0-40B1-B204-1B9858323A6F}" srcOrd="0" destOrd="0" parTransId="{6F3F6C9C-23DC-474A-9907-56E52F16232B}" sibTransId="{7F0840EA-BEA6-40BE-85BA-3C56AA337788}"/>
    <dgm:cxn modelId="{012B14F1-2D08-4239-84B0-88EC6BFFB343}" type="presOf" srcId="{49BF6C17-51B1-44DA-9049-8C076FAD9EED}" destId="{134F4162-1644-4068-BF1E-6D0EEFAEE9D6}" srcOrd="0" destOrd="0" presId="urn:microsoft.com/office/officeart/2005/8/layout/chevron1"/>
    <dgm:cxn modelId="{9935A199-9B48-49B2-B48F-4343B469897A}" srcId="{53FF2AC1-A37A-4550-A648-6C61FA1E447D}" destId="{4841066C-6B2F-44C0-A849-260D992EA019}" srcOrd="1" destOrd="0" parTransId="{00FAAFF1-C403-43BA-A3A2-255C19112AE5}" sibTransId="{0653D286-9381-4D08-B0BC-633CB860EF8F}"/>
    <dgm:cxn modelId="{B638272B-BB3B-4F29-A38A-380D2CF6A763}" type="presOf" srcId="{A6A7E497-39A0-40B1-B204-1B9858323A6F}" destId="{C2131BC5-721D-4214-9CC4-32B0EFBFF1EC}" srcOrd="0" destOrd="0" presId="urn:microsoft.com/office/officeart/2005/8/layout/chevron1"/>
    <dgm:cxn modelId="{595C3B39-6E73-4BEF-87EC-420982C74228}" srcId="{49BF6C17-51B1-44DA-9049-8C076FAD9EED}" destId="{05FDFB77-6A1D-4159-81B5-8AC404ABFCCC}" srcOrd="1" destOrd="0" parTransId="{D293399A-804D-4FDE-83E2-FE0D2C0045DF}" sibTransId="{E1B3533E-FACC-46D3-96EB-D2BEDEFCB3EA}"/>
    <dgm:cxn modelId="{B078168D-AEF7-4CFF-858E-6E23B25EEB34}" srcId="{6145F78E-520F-40BD-88B5-0326121D85A1}" destId="{53FF2AC1-A37A-4550-A648-6C61FA1E447D}" srcOrd="2" destOrd="0" parTransId="{AAC55CE0-A84B-4858-8927-AA9E9AAE7043}" sibTransId="{41F12230-5B0F-4FD5-8620-CE2048314A8A}"/>
    <dgm:cxn modelId="{59893E11-E655-4FE0-A0B2-E9E880DFB17D}" srcId="{A2BB697E-3D08-4E9F-805B-F0BC24977387}" destId="{60160DF1-1D2B-4129-ADDD-331455E8DA6C}" srcOrd="0" destOrd="0" parTransId="{76AEDE8B-6E9F-4F14-9DD0-CDCC7C45A130}" sibTransId="{5BFEE513-8800-42E2-8778-D592E4F7B6CF}"/>
    <dgm:cxn modelId="{824B8838-66CA-43FE-BCCE-E1B747292A68}" type="presOf" srcId="{69614B42-D681-42F7-A527-44B0E5925B5C}" destId="{C2131BC5-721D-4214-9CC4-32B0EFBFF1EC}" srcOrd="0" destOrd="1" presId="urn:microsoft.com/office/officeart/2005/8/layout/chevron1"/>
    <dgm:cxn modelId="{5C9612CE-ED00-4989-93F5-D133A9F3A3A4}" srcId="{57F5CE34-EE7D-4018-A7D2-BC4FDE652D48}" destId="{69614B42-D681-42F7-A527-44B0E5925B5C}" srcOrd="1" destOrd="0" parTransId="{6B70164F-664E-4137-B5D1-BFE8258DCE2D}" sibTransId="{3E3F2102-04DF-4D98-9A09-905D2C10E6C4}"/>
    <dgm:cxn modelId="{49FEDF34-D1C8-42CB-B256-9AE3ECAB8E81}" type="presOf" srcId="{4841066C-6B2F-44C0-A849-260D992EA019}" destId="{F4940FDB-7EE9-4B7E-BA94-1BA7DE1F3652}" srcOrd="0" destOrd="1" presId="urn:microsoft.com/office/officeart/2005/8/layout/chevron1"/>
    <dgm:cxn modelId="{FEC3FA9E-D532-42AD-AEDB-3010851DFDF9}" srcId="{6145F78E-520F-40BD-88B5-0326121D85A1}" destId="{49BF6C17-51B1-44DA-9049-8C076FAD9EED}" srcOrd="3" destOrd="0" parTransId="{92F40422-0ABE-4429-8BB2-D82F01FD5D88}" sibTransId="{E00AA092-0B44-4F1A-B3E3-FF6E5CA64C5C}"/>
    <dgm:cxn modelId="{915F50FA-038F-4FE8-B1BF-C9AD648530B1}" type="presOf" srcId="{6145F78E-520F-40BD-88B5-0326121D85A1}" destId="{23DA1662-6618-4D55-A30B-888D9B0811DF}" srcOrd="0" destOrd="0" presId="urn:microsoft.com/office/officeart/2005/8/layout/chevron1"/>
    <dgm:cxn modelId="{B7AD8861-A6F6-4DB2-856F-283F6D5241DE}" type="presOf" srcId="{05FDFB77-6A1D-4159-81B5-8AC404ABFCCC}" destId="{EB64BCDB-DAF0-490B-BEE0-C08181938790}" srcOrd="0" destOrd="1" presId="urn:microsoft.com/office/officeart/2005/8/layout/chevron1"/>
    <dgm:cxn modelId="{7D76BC7E-D46A-410D-8A13-DEA36B9C6290}" type="presParOf" srcId="{23DA1662-6618-4D55-A30B-888D9B0811DF}" destId="{5B8819D6-832B-4C02-A011-962751CE4F59}" srcOrd="0" destOrd="0" presId="urn:microsoft.com/office/officeart/2005/8/layout/chevron1"/>
    <dgm:cxn modelId="{CACD21B0-D21F-439E-9B4B-92363B04473E}" type="presParOf" srcId="{5B8819D6-832B-4C02-A011-962751CE4F59}" destId="{4AF22EE5-769D-488D-B32D-C189055302B7}" srcOrd="0" destOrd="0" presId="urn:microsoft.com/office/officeart/2005/8/layout/chevron1"/>
    <dgm:cxn modelId="{4D15A04A-9869-4F8A-B750-BE3D29425F98}" type="presParOf" srcId="{5B8819D6-832B-4C02-A011-962751CE4F59}" destId="{E2F41379-DC12-428F-BFD8-605A250F7325}" srcOrd="1" destOrd="0" presId="urn:microsoft.com/office/officeart/2005/8/layout/chevron1"/>
    <dgm:cxn modelId="{A9B82A4D-8F5B-44B4-9637-D8D0AF7B9A58}" type="presParOf" srcId="{23DA1662-6618-4D55-A30B-888D9B0811DF}" destId="{815824AE-A8F4-40DD-A328-70B4B4FAE3EF}" srcOrd="1" destOrd="0" presId="urn:microsoft.com/office/officeart/2005/8/layout/chevron1"/>
    <dgm:cxn modelId="{576626A3-F935-4643-9798-FE9D2428C0AD}" type="presParOf" srcId="{23DA1662-6618-4D55-A30B-888D9B0811DF}" destId="{F8651E6A-4354-42E8-BDF9-B9B20202D0E1}" srcOrd="2" destOrd="0" presId="urn:microsoft.com/office/officeart/2005/8/layout/chevron1"/>
    <dgm:cxn modelId="{EB0D1397-D21A-412D-B1FE-E5C3D942CCB4}" type="presParOf" srcId="{F8651E6A-4354-42E8-BDF9-B9B20202D0E1}" destId="{ED698114-FB15-440F-B5DA-2A2780A342C2}" srcOrd="0" destOrd="0" presId="urn:microsoft.com/office/officeart/2005/8/layout/chevron1"/>
    <dgm:cxn modelId="{38912EF4-E069-44C8-BCF7-963E154FDE33}" type="presParOf" srcId="{F8651E6A-4354-42E8-BDF9-B9B20202D0E1}" destId="{C2131BC5-721D-4214-9CC4-32B0EFBFF1EC}" srcOrd="1" destOrd="0" presId="urn:microsoft.com/office/officeart/2005/8/layout/chevron1"/>
    <dgm:cxn modelId="{8B14E7E7-1660-4B5F-BD33-A1236ECE9A79}" type="presParOf" srcId="{23DA1662-6618-4D55-A30B-888D9B0811DF}" destId="{256942DF-2F62-4713-825F-7C1422382046}" srcOrd="3" destOrd="0" presId="urn:microsoft.com/office/officeart/2005/8/layout/chevron1"/>
    <dgm:cxn modelId="{B4372548-8B1E-40FB-B97D-893523CF0441}" type="presParOf" srcId="{23DA1662-6618-4D55-A30B-888D9B0811DF}" destId="{453E5F12-66ED-4DDF-AD17-44F61B5AA4C0}" srcOrd="4" destOrd="0" presId="urn:microsoft.com/office/officeart/2005/8/layout/chevron1"/>
    <dgm:cxn modelId="{D8AFFD4B-6C71-4B50-B20B-DFF8C5DD0EB2}" type="presParOf" srcId="{453E5F12-66ED-4DDF-AD17-44F61B5AA4C0}" destId="{154E34BA-AA8B-48C5-A7BF-7DB3B5CB4F95}" srcOrd="0" destOrd="0" presId="urn:microsoft.com/office/officeart/2005/8/layout/chevron1"/>
    <dgm:cxn modelId="{7C1F5F9A-E5D4-4EA1-86ED-59AE47F933A2}" type="presParOf" srcId="{453E5F12-66ED-4DDF-AD17-44F61B5AA4C0}" destId="{F4940FDB-7EE9-4B7E-BA94-1BA7DE1F3652}" srcOrd="1" destOrd="0" presId="urn:microsoft.com/office/officeart/2005/8/layout/chevron1"/>
    <dgm:cxn modelId="{FE2160A1-C227-4546-BFD1-268F7A86F282}" type="presParOf" srcId="{23DA1662-6618-4D55-A30B-888D9B0811DF}" destId="{4D718AA0-DDA2-498E-8B89-532B2353EA9A}" srcOrd="5" destOrd="0" presId="urn:microsoft.com/office/officeart/2005/8/layout/chevron1"/>
    <dgm:cxn modelId="{599542F9-1DF6-4923-8549-F45F469C1D1A}" type="presParOf" srcId="{23DA1662-6618-4D55-A30B-888D9B0811DF}" destId="{39E6FA8E-0B77-45D2-B12C-5FBB0496237F}" srcOrd="6" destOrd="0" presId="urn:microsoft.com/office/officeart/2005/8/layout/chevron1"/>
    <dgm:cxn modelId="{B24AF56F-ED0F-43A5-A988-FCDB0FD29CA6}" type="presParOf" srcId="{39E6FA8E-0B77-45D2-B12C-5FBB0496237F}" destId="{134F4162-1644-4068-BF1E-6D0EEFAEE9D6}" srcOrd="0" destOrd="0" presId="urn:microsoft.com/office/officeart/2005/8/layout/chevron1"/>
    <dgm:cxn modelId="{E5356925-E29D-43A5-B311-ED0EDF2A1440}" type="presParOf" srcId="{39E6FA8E-0B77-45D2-B12C-5FBB0496237F}" destId="{EB64BCDB-DAF0-490B-BEE0-C08181938790}" srcOrd="1" destOrd="0" presId="urn:microsoft.com/office/officeart/2005/8/layout/chevron1"/>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5701BE9-8239-43A2-9D62-2921AE5995F8}" type="doc">
      <dgm:prSet loTypeId="urn:microsoft.com/office/officeart/2005/8/layout/hProcess10" loCatId="process" qsTypeId="urn:microsoft.com/office/officeart/2005/8/quickstyle/simple1" qsCatId="simple" csTypeId="urn:microsoft.com/office/officeart/2005/8/colors/accent1_2" csCatId="accent1" phldr="1"/>
      <dgm:spPr/>
      <dgm:t>
        <a:bodyPr/>
        <a:lstStyle/>
        <a:p>
          <a:endParaRPr lang="de-CH"/>
        </a:p>
      </dgm:t>
    </dgm:pt>
    <dgm:pt modelId="{D99802DF-9EC5-4281-835D-310C6CC09345}">
      <dgm:prSet phldrT="[Text]"/>
      <dgm:spPr/>
      <dgm:t>
        <a:bodyPr/>
        <a:lstStyle/>
        <a:p>
          <a:r>
            <a:rPr lang="de-CH"/>
            <a:t>Handcursor wird über Button verschoben</a:t>
          </a:r>
        </a:p>
      </dgm:t>
    </dgm:pt>
    <dgm:pt modelId="{C2404346-B9FB-4B34-B6D7-0A0CD2CFAA04}" type="parTrans" cxnId="{F5F3D403-A591-4611-9DFA-D9E8CEA56238}">
      <dgm:prSet/>
      <dgm:spPr/>
      <dgm:t>
        <a:bodyPr/>
        <a:lstStyle/>
        <a:p>
          <a:endParaRPr lang="de-CH"/>
        </a:p>
      </dgm:t>
    </dgm:pt>
    <dgm:pt modelId="{FCB83E72-5F70-4DF4-8F70-DA5A7D899E3B}" type="sibTrans" cxnId="{F5F3D403-A591-4611-9DFA-D9E8CEA56238}">
      <dgm:prSet/>
      <dgm:spPr/>
      <dgm:t>
        <a:bodyPr/>
        <a:lstStyle/>
        <a:p>
          <a:endParaRPr lang="de-CH"/>
        </a:p>
      </dgm:t>
    </dgm:pt>
    <dgm:pt modelId="{2C5668CF-2928-41BD-B41A-3A69DCB9BE9D}">
      <dgm:prSet phldrT="[Text]"/>
      <dgm:spPr/>
      <dgm:t>
        <a:bodyPr/>
        <a:lstStyle/>
        <a:p>
          <a:r>
            <a:rPr lang="de-CH"/>
            <a:t>Handcursor bleibt auf dem Element</a:t>
          </a:r>
          <a:br>
            <a:rPr lang="de-CH"/>
          </a:br>
          <a:r>
            <a:rPr lang="de-CH"/>
            <a:t>(nach ca 0.4s)</a:t>
          </a:r>
        </a:p>
      </dgm:t>
    </dgm:pt>
    <dgm:pt modelId="{A7CF3939-66EA-4694-8E30-47775E24D1DD}" type="parTrans" cxnId="{BD6236D6-E21A-4389-AD35-C430E4C03F51}">
      <dgm:prSet/>
      <dgm:spPr/>
      <dgm:t>
        <a:bodyPr/>
        <a:lstStyle/>
        <a:p>
          <a:endParaRPr lang="de-CH"/>
        </a:p>
      </dgm:t>
    </dgm:pt>
    <dgm:pt modelId="{2491DCBB-BD1B-4D18-9A6B-9F6C9745D200}" type="sibTrans" cxnId="{BD6236D6-E21A-4389-AD35-C430E4C03F51}">
      <dgm:prSet/>
      <dgm:spPr/>
      <dgm:t>
        <a:bodyPr/>
        <a:lstStyle/>
        <a:p>
          <a:endParaRPr lang="de-CH"/>
        </a:p>
      </dgm:t>
    </dgm:pt>
    <dgm:pt modelId="{DAE817A3-39CD-46B2-B48D-37F15B471088}">
      <dgm:prSet phldrT="[Text]"/>
      <dgm:spPr/>
      <dgm:t>
        <a:bodyPr/>
        <a:lstStyle/>
        <a:p>
          <a:r>
            <a:rPr lang="de-CH"/>
            <a:t>Nach ca. 1.5 Sekunden wird auf das Element geklickt</a:t>
          </a:r>
        </a:p>
      </dgm:t>
    </dgm:pt>
    <dgm:pt modelId="{22F01E49-BD79-4777-B0E0-D19A1C74684B}" type="parTrans" cxnId="{141DB3AB-C6D0-4ACF-9F8A-4F316FA93998}">
      <dgm:prSet/>
      <dgm:spPr/>
      <dgm:t>
        <a:bodyPr/>
        <a:lstStyle/>
        <a:p>
          <a:endParaRPr lang="de-CH"/>
        </a:p>
      </dgm:t>
    </dgm:pt>
    <dgm:pt modelId="{427D7269-A4D5-47FD-B3F3-ACE285C2BC4F}" type="sibTrans" cxnId="{141DB3AB-C6D0-4ACF-9F8A-4F316FA93998}">
      <dgm:prSet/>
      <dgm:spPr/>
      <dgm:t>
        <a:bodyPr/>
        <a:lstStyle/>
        <a:p>
          <a:endParaRPr lang="de-CH"/>
        </a:p>
      </dgm:t>
    </dgm:pt>
    <dgm:pt modelId="{A0A940F3-60BC-405C-93C5-2E78BDF367D0}">
      <dgm:prSet phldrT="[Text]"/>
      <dgm:spPr/>
      <dgm:t>
        <a:bodyPr/>
        <a:lstStyle/>
        <a:p>
          <a:r>
            <a:rPr lang="de-CH"/>
            <a:t>Handcursor bleibt auf dem Element</a:t>
          </a:r>
          <a:br>
            <a:rPr lang="de-CH"/>
          </a:br>
          <a:r>
            <a:rPr lang="de-CH"/>
            <a:t>(nach ca 0.8s)</a:t>
          </a:r>
        </a:p>
      </dgm:t>
    </dgm:pt>
    <dgm:pt modelId="{EC9EFAB1-AFA5-43A6-87A2-56A19DF3B93C}" type="parTrans" cxnId="{38B88A9D-B43F-4A8D-9632-C17A7AFFA421}">
      <dgm:prSet/>
      <dgm:spPr/>
      <dgm:t>
        <a:bodyPr/>
        <a:lstStyle/>
        <a:p>
          <a:endParaRPr lang="de-CH"/>
        </a:p>
      </dgm:t>
    </dgm:pt>
    <dgm:pt modelId="{DA998900-39AD-42EA-9C89-D2A94D0E7E5A}" type="sibTrans" cxnId="{38B88A9D-B43F-4A8D-9632-C17A7AFFA421}">
      <dgm:prSet/>
      <dgm:spPr/>
      <dgm:t>
        <a:bodyPr/>
        <a:lstStyle/>
        <a:p>
          <a:endParaRPr lang="de-CH"/>
        </a:p>
      </dgm:t>
    </dgm:pt>
    <dgm:pt modelId="{0E45096C-CE97-40EF-971A-5A5DC5029BCF}" type="pres">
      <dgm:prSet presAssocID="{A5701BE9-8239-43A2-9D62-2921AE5995F8}" presName="Name0" presStyleCnt="0">
        <dgm:presLayoutVars>
          <dgm:dir/>
          <dgm:resizeHandles val="exact"/>
        </dgm:presLayoutVars>
      </dgm:prSet>
      <dgm:spPr/>
      <dgm:t>
        <a:bodyPr/>
        <a:lstStyle/>
        <a:p>
          <a:endParaRPr lang="de-CH"/>
        </a:p>
      </dgm:t>
    </dgm:pt>
    <dgm:pt modelId="{0681F987-33BE-41DB-AA2D-EE647E063F12}" type="pres">
      <dgm:prSet presAssocID="{D99802DF-9EC5-4281-835D-310C6CC09345}" presName="composite" presStyleCnt="0"/>
      <dgm:spPr/>
    </dgm:pt>
    <dgm:pt modelId="{E2B603FB-8A5B-4389-9D8F-A86A86DDD690}" type="pres">
      <dgm:prSet presAssocID="{D99802DF-9EC5-4281-835D-310C6CC09345}" presName="imagSh" presStyleLbl="bgImgPlace1" presStyleIdx="0" presStyleCnt="4" custLinFactNeighborX="-77" custLinFactNeighborY="-22100"/>
      <dgm:spPr>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dgm:spPr>
    </dgm:pt>
    <dgm:pt modelId="{2DB77FCA-6AE7-4774-884D-F677A6B939D6}" type="pres">
      <dgm:prSet presAssocID="{D99802DF-9EC5-4281-835D-310C6CC09345}" presName="txNode" presStyleLbl="node1" presStyleIdx="0" presStyleCnt="4" custLinFactNeighborX="77" custLinFactNeighborY="10855">
        <dgm:presLayoutVars>
          <dgm:bulletEnabled val="1"/>
        </dgm:presLayoutVars>
      </dgm:prSet>
      <dgm:spPr/>
      <dgm:t>
        <a:bodyPr/>
        <a:lstStyle/>
        <a:p>
          <a:endParaRPr lang="de-CH"/>
        </a:p>
      </dgm:t>
    </dgm:pt>
    <dgm:pt modelId="{3E1B54CA-89CC-4C04-A76B-65BF3A0F1365}" type="pres">
      <dgm:prSet presAssocID="{FCB83E72-5F70-4DF4-8F70-DA5A7D899E3B}" presName="sibTrans" presStyleLbl="sibTrans2D1" presStyleIdx="0" presStyleCnt="3"/>
      <dgm:spPr/>
      <dgm:t>
        <a:bodyPr/>
        <a:lstStyle/>
        <a:p>
          <a:endParaRPr lang="de-CH"/>
        </a:p>
      </dgm:t>
    </dgm:pt>
    <dgm:pt modelId="{F10C46B9-DB60-4336-998F-89E02CA1ABBD}" type="pres">
      <dgm:prSet presAssocID="{FCB83E72-5F70-4DF4-8F70-DA5A7D899E3B}" presName="connTx" presStyleLbl="sibTrans2D1" presStyleIdx="0" presStyleCnt="3"/>
      <dgm:spPr/>
      <dgm:t>
        <a:bodyPr/>
        <a:lstStyle/>
        <a:p>
          <a:endParaRPr lang="de-CH"/>
        </a:p>
      </dgm:t>
    </dgm:pt>
    <dgm:pt modelId="{7B693EA9-103D-4DB4-B8E9-7635E066F4FB}" type="pres">
      <dgm:prSet presAssocID="{2C5668CF-2928-41BD-B41A-3A69DCB9BE9D}" presName="composite" presStyleCnt="0"/>
      <dgm:spPr/>
    </dgm:pt>
    <dgm:pt modelId="{0C9A1922-F13F-4030-B09E-928F3DDE21F4}" type="pres">
      <dgm:prSet presAssocID="{2C5668CF-2928-41BD-B41A-3A69DCB9BE9D}" presName="imagSh" presStyleLbl="bgImgPlace1" presStyleIdx="1" presStyleCnt="4" custLinFactNeighborX="-9210" custLinFactNeighborY="-22100"/>
      <dgm:spPr>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dgm:spPr>
    </dgm:pt>
    <dgm:pt modelId="{675A7D19-7B0F-4E7C-A9F3-04B706F78CC6}" type="pres">
      <dgm:prSet presAssocID="{2C5668CF-2928-41BD-B41A-3A69DCB9BE9D}" presName="txNode" presStyleLbl="node1" presStyleIdx="1" presStyleCnt="4" custLinFactNeighborX="77" custLinFactNeighborY="10855">
        <dgm:presLayoutVars>
          <dgm:bulletEnabled val="1"/>
        </dgm:presLayoutVars>
      </dgm:prSet>
      <dgm:spPr/>
      <dgm:t>
        <a:bodyPr/>
        <a:lstStyle/>
        <a:p>
          <a:endParaRPr lang="de-CH"/>
        </a:p>
      </dgm:t>
    </dgm:pt>
    <dgm:pt modelId="{8E43D6D8-0C16-481D-BDE7-FDCA7F90B40D}" type="pres">
      <dgm:prSet presAssocID="{2491DCBB-BD1B-4D18-9A6B-9F6C9745D200}" presName="sibTrans" presStyleLbl="sibTrans2D1" presStyleIdx="1" presStyleCnt="3"/>
      <dgm:spPr/>
      <dgm:t>
        <a:bodyPr/>
        <a:lstStyle/>
        <a:p>
          <a:endParaRPr lang="de-CH"/>
        </a:p>
      </dgm:t>
    </dgm:pt>
    <dgm:pt modelId="{D50E5E41-C100-45FF-B4BA-2905D3226AF2}" type="pres">
      <dgm:prSet presAssocID="{2491DCBB-BD1B-4D18-9A6B-9F6C9745D200}" presName="connTx" presStyleLbl="sibTrans2D1" presStyleIdx="1" presStyleCnt="3"/>
      <dgm:spPr/>
      <dgm:t>
        <a:bodyPr/>
        <a:lstStyle/>
        <a:p>
          <a:endParaRPr lang="de-CH"/>
        </a:p>
      </dgm:t>
    </dgm:pt>
    <dgm:pt modelId="{4EA51DE0-340F-4893-B8AE-8E3D91DD69E7}" type="pres">
      <dgm:prSet presAssocID="{A0A940F3-60BC-405C-93C5-2E78BDF367D0}" presName="composite" presStyleCnt="0"/>
      <dgm:spPr/>
    </dgm:pt>
    <dgm:pt modelId="{EF6EAE48-2E15-4041-A15C-9C4888BBA078}" type="pres">
      <dgm:prSet presAssocID="{A0A940F3-60BC-405C-93C5-2E78BDF367D0}" presName="imagSh" presStyleLbl="bgImgPlace1" presStyleIdx="2" presStyleCnt="4" custLinFactNeighborX="-9210" custLinFactNeighborY="-22100"/>
      <dgm:spPr>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dgm:spPr>
    </dgm:pt>
    <dgm:pt modelId="{7F4889F5-F907-48AB-B05A-903191A1F23C}" type="pres">
      <dgm:prSet presAssocID="{A0A940F3-60BC-405C-93C5-2E78BDF367D0}" presName="txNode" presStyleLbl="node1" presStyleIdx="2" presStyleCnt="4" custLinFactNeighborX="77" custLinFactNeighborY="10855">
        <dgm:presLayoutVars>
          <dgm:bulletEnabled val="1"/>
        </dgm:presLayoutVars>
      </dgm:prSet>
      <dgm:spPr/>
      <dgm:t>
        <a:bodyPr/>
        <a:lstStyle/>
        <a:p>
          <a:endParaRPr lang="de-CH"/>
        </a:p>
      </dgm:t>
    </dgm:pt>
    <dgm:pt modelId="{53E96054-0E0D-40F5-AF8E-9A613F52476E}" type="pres">
      <dgm:prSet presAssocID="{DA998900-39AD-42EA-9C89-D2A94D0E7E5A}" presName="sibTrans" presStyleLbl="sibTrans2D1" presStyleIdx="2" presStyleCnt="3"/>
      <dgm:spPr/>
      <dgm:t>
        <a:bodyPr/>
        <a:lstStyle/>
        <a:p>
          <a:endParaRPr lang="de-CH"/>
        </a:p>
      </dgm:t>
    </dgm:pt>
    <dgm:pt modelId="{0BA2202F-2A02-47A3-9F90-4A1DFC6033A1}" type="pres">
      <dgm:prSet presAssocID="{DA998900-39AD-42EA-9C89-D2A94D0E7E5A}" presName="connTx" presStyleLbl="sibTrans2D1" presStyleIdx="2" presStyleCnt="3"/>
      <dgm:spPr/>
      <dgm:t>
        <a:bodyPr/>
        <a:lstStyle/>
        <a:p>
          <a:endParaRPr lang="de-CH"/>
        </a:p>
      </dgm:t>
    </dgm:pt>
    <dgm:pt modelId="{EFC5FA6A-5244-4EB7-8545-812944D0415B}" type="pres">
      <dgm:prSet presAssocID="{DAE817A3-39CD-46B2-B48D-37F15B471088}" presName="composite" presStyleCnt="0"/>
      <dgm:spPr/>
    </dgm:pt>
    <dgm:pt modelId="{C267BF18-1801-459C-9276-1BDB644C3D63}" type="pres">
      <dgm:prSet presAssocID="{DAE817A3-39CD-46B2-B48D-37F15B471088}" presName="imagSh" presStyleLbl="bgImgPlace1" presStyleIdx="3" presStyleCnt="4" custLinFactNeighborX="-9210" custLinFactNeighborY="-22100"/>
      <dgm:spPr>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dgm:spPr>
    </dgm:pt>
    <dgm:pt modelId="{F699E119-03CA-40B4-A095-7BF32235706A}" type="pres">
      <dgm:prSet presAssocID="{DAE817A3-39CD-46B2-B48D-37F15B471088}" presName="txNode" presStyleLbl="node1" presStyleIdx="3" presStyleCnt="4" custLinFactNeighborX="77" custLinFactNeighborY="10855">
        <dgm:presLayoutVars>
          <dgm:bulletEnabled val="1"/>
        </dgm:presLayoutVars>
      </dgm:prSet>
      <dgm:spPr/>
      <dgm:t>
        <a:bodyPr/>
        <a:lstStyle/>
        <a:p>
          <a:endParaRPr lang="de-CH"/>
        </a:p>
      </dgm:t>
    </dgm:pt>
  </dgm:ptLst>
  <dgm:cxnLst>
    <dgm:cxn modelId="{A54B0DBB-64CB-4738-AA28-E58E835A708A}" type="presOf" srcId="{DAE817A3-39CD-46B2-B48D-37F15B471088}" destId="{F699E119-03CA-40B4-A095-7BF32235706A}" srcOrd="0" destOrd="0" presId="urn:microsoft.com/office/officeart/2005/8/layout/hProcess10"/>
    <dgm:cxn modelId="{840EE758-BBD4-4588-8A4C-DA0811B8CE5F}" type="presOf" srcId="{DA998900-39AD-42EA-9C89-D2A94D0E7E5A}" destId="{53E96054-0E0D-40F5-AF8E-9A613F52476E}" srcOrd="0" destOrd="0" presId="urn:microsoft.com/office/officeart/2005/8/layout/hProcess10"/>
    <dgm:cxn modelId="{F5F3D403-A591-4611-9DFA-D9E8CEA56238}" srcId="{A5701BE9-8239-43A2-9D62-2921AE5995F8}" destId="{D99802DF-9EC5-4281-835D-310C6CC09345}" srcOrd="0" destOrd="0" parTransId="{C2404346-B9FB-4B34-B6D7-0A0CD2CFAA04}" sibTransId="{FCB83E72-5F70-4DF4-8F70-DA5A7D899E3B}"/>
    <dgm:cxn modelId="{1897E3B9-4DF2-4B67-A565-49C32018A9DB}" type="presOf" srcId="{D99802DF-9EC5-4281-835D-310C6CC09345}" destId="{2DB77FCA-6AE7-4774-884D-F677A6B939D6}" srcOrd="0" destOrd="0" presId="urn:microsoft.com/office/officeart/2005/8/layout/hProcess10"/>
    <dgm:cxn modelId="{3B77B0C0-9B7F-43C8-926D-4981A0F5771A}" type="presOf" srcId="{2491DCBB-BD1B-4D18-9A6B-9F6C9745D200}" destId="{D50E5E41-C100-45FF-B4BA-2905D3226AF2}" srcOrd="1" destOrd="0" presId="urn:microsoft.com/office/officeart/2005/8/layout/hProcess10"/>
    <dgm:cxn modelId="{BD6236D6-E21A-4389-AD35-C430E4C03F51}" srcId="{A5701BE9-8239-43A2-9D62-2921AE5995F8}" destId="{2C5668CF-2928-41BD-B41A-3A69DCB9BE9D}" srcOrd="1" destOrd="0" parTransId="{A7CF3939-66EA-4694-8E30-47775E24D1DD}" sibTransId="{2491DCBB-BD1B-4D18-9A6B-9F6C9745D200}"/>
    <dgm:cxn modelId="{B679FA74-CC37-4777-88AD-26806571C881}" type="presOf" srcId="{DA998900-39AD-42EA-9C89-D2A94D0E7E5A}" destId="{0BA2202F-2A02-47A3-9F90-4A1DFC6033A1}" srcOrd="1" destOrd="0" presId="urn:microsoft.com/office/officeart/2005/8/layout/hProcess10"/>
    <dgm:cxn modelId="{12B92365-997A-46DC-B339-88ECFCD2CFA8}" type="presOf" srcId="{FCB83E72-5F70-4DF4-8F70-DA5A7D899E3B}" destId="{F10C46B9-DB60-4336-998F-89E02CA1ABBD}" srcOrd="1" destOrd="0" presId="urn:microsoft.com/office/officeart/2005/8/layout/hProcess10"/>
    <dgm:cxn modelId="{141DB3AB-C6D0-4ACF-9F8A-4F316FA93998}" srcId="{A5701BE9-8239-43A2-9D62-2921AE5995F8}" destId="{DAE817A3-39CD-46B2-B48D-37F15B471088}" srcOrd="3" destOrd="0" parTransId="{22F01E49-BD79-4777-B0E0-D19A1C74684B}" sibTransId="{427D7269-A4D5-47FD-B3F3-ACE285C2BC4F}"/>
    <dgm:cxn modelId="{D99C205E-9310-4B25-9E48-BFC28A640054}" type="presOf" srcId="{A0A940F3-60BC-405C-93C5-2E78BDF367D0}" destId="{7F4889F5-F907-48AB-B05A-903191A1F23C}" srcOrd="0" destOrd="0" presId="urn:microsoft.com/office/officeart/2005/8/layout/hProcess10"/>
    <dgm:cxn modelId="{E5DF8930-72FB-4E22-8D79-D5A01EDB5DF7}" type="presOf" srcId="{FCB83E72-5F70-4DF4-8F70-DA5A7D899E3B}" destId="{3E1B54CA-89CC-4C04-A76B-65BF3A0F1365}" srcOrd="0" destOrd="0" presId="urn:microsoft.com/office/officeart/2005/8/layout/hProcess10"/>
    <dgm:cxn modelId="{38B88A9D-B43F-4A8D-9632-C17A7AFFA421}" srcId="{A5701BE9-8239-43A2-9D62-2921AE5995F8}" destId="{A0A940F3-60BC-405C-93C5-2E78BDF367D0}" srcOrd="2" destOrd="0" parTransId="{EC9EFAB1-AFA5-43A6-87A2-56A19DF3B93C}" sibTransId="{DA998900-39AD-42EA-9C89-D2A94D0E7E5A}"/>
    <dgm:cxn modelId="{15DB347C-69B9-46B2-94AA-05B6732F4B84}" type="presOf" srcId="{A5701BE9-8239-43A2-9D62-2921AE5995F8}" destId="{0E45096C-CE97-40EF-971A-5A5DC5029BCF}" srcOrd="0" destOrd="0" presId="urn:microsoft.com/office/officeart/2005/8/layout/hProcess10"/>
    <dgm:cxn modelId="{CF9AC02E-37CA-41AF-94EF-F5BAA6321849}" type="presOf" srcId="{2C5668CF-2928-41BD-B41A-3A69DCB9BE9D}" destId="{675A7D19-7B0F-4E7C-A9F3-04B706F78CC6}" srcOrd="0" destOrd="0" presId="urn:microsoft.com/office/officeart/2005/8/layout/hProcess10"/>
    <dgm:cxn modelId="{4150E388-3D64-4A72-B6A1-56C1E13580F0}" type="presOf" srcId="{2491DCBB-BD1B-4D18-9A6B-9F6C9745D200}" destId="{8E43D6D8-0C16-481D-BDE7-FDCA7F90B40D}" srcOrd="0" destOrd="0" presId="urn:microsoft.com/office/officeart/2005/8/layout/hProcess10"/>
    <dgm:cxn modelId="{CA8FE588-C46F-4915-B972-EE3D95D100C8}" type="presParOf" srcId="{0E45096C-CE97-40EF-971A-5A5DC5029BCF}" destId="{0681F987-33BE-41DB-AA2D-EE647E063F12}" srcOrd="0" destOrd="0" presId="urn:microsoft.com/office/officeart/2005/8/layout/hProcess10"/>
    <dgm:cxn modelId="{850B5F23-E03A-4255-85B0-DD45AF2F8FD1}" type="presParOf" srcId="{0681F987-33BE-41DB-AA2D-EE647E063F12}" destId="{E2B603FB-8A5B-4389-9D8F-A86A86DDD690}" srcOrd="0" destOrd="0" presId="urn:microsoft.com/office/officeart/2005/8/layout/hProcess10"/>
    <dgm:cxn modelId="{01C0A886-97E6-412B-84E1-738C00656AA3}" type="presParOf" srcId="{0681F987-33BE-41DB-AA2D-EE647E063F12}" destId="{2DB77FCA-6AE7-4774-884D-F677A6B939D6}" srcOrd="1" destOrd="0" presId="urn:microsoft.com/office/officeart/2005/8/layout/hProcess10"/>
    <dgm:cxn modelId="{7E4C69CC-50B1-47C0-9E5A-9F83CEB0CC62}" type="presParOf" srcId="{0E45096C-CE97-40EF-971A-5A5DC5029BCF}" destId="{3E1B54CA-89CC-4C04-A76B-65BF3A0F1365}" srcOrd="1" destOrd="0" presId="urn:microsoft.com/office/officeart/2005/8/layout/hProcess10"/>
    <dgm:cxn modelId="{624B64AB-17F1-492D-8763-969470821E41}" type="presParOf" srcId="{3E1B54CA-89CC-4C04-A76B-65BF3A0F1365}" destId="{F10C46B9-DB60-4336-998F-89E02CA1ABBD}" srcOrd="0" destOrd="0" presId="urn:microsoft.com/office/officeart/2005/8/layout/hProcess10"/>
    <dgm:cxn modelId="{B8A43C66-3EBF-4E82-985A-8923582E21D5}" type="presParOf" srcId="{0E45096C-CE97-40EF-971A-5A5DC5029BCF}" destId="{7B693EA9-103D-4DB4-B8E9-7635E066F4FB}" srcOrd="2" destOrd="0" presId="urn:microsoft.com/office/officeart/2005/8/layout/hProcess10"/>
    <dgm:cxn modelId="{D76FCE9B-848C-4B7C-80E9-EA56756CAF1D}" type="presParOf" srcId="{7B693EA9-103D-4DB4-B8E9-7635E066F4FB}" destId="{0C9A1922-F13F-4030-B09E-928F3DDE21F4}" srcOrd="0" destOrd="0" presId="urn:microsoft.com/office/officeart/2005/8/layout/hProcess10"/>
    <dgm:cxn modelId="{26105293-12FE-4E4F-95DD-50650FF37435}" type="presParOf" srcId="{7B693EA9-103D-4DB4-B8E9-7635E066F4FB}" destId="{675A7D19-7B0F-4E7C-A9F3-04B706F78CC6}" srcOrd="1" destOrd="0" presId="urn:microsoft.com/office/officeart/2005/8/layout/hProcess10"/>
    <dgm:cxn modelId="{938038DD-BD47-4496-8FE7-DD6083B22D06}" type="presParOf" srcId="{0E45096C-CE97-40EF-971A-5A5DC5029BCF}" destId="{8E43D6D8-0C16-481D-BDE7-FDCA7F90B40D}" srcOrd="3" destOrd="0" presId="urn:microsoft.com/office/officeart/2005/8/layout/hProcess10"/>
    <dgm:cxn modelId="{E30AEC73-6027-419B-9A40-8362D8304D79}" type="presParOf" srcId="{8E43D6D8-0C16-481D-BDE7-FDCA7F90B40D}" destId="{D50E5E41-C100-45FF-B4BA-2905D3226AF2}" srcOrd="0" destOrd="0" presId="urn:microsoft.com/office/officeart/2005/8/layout/hProcess10"/>
    <dgm:cxn modelId="{D8193FF2-127A-4B18-903B-499D338AA603}" type="presParOf" srcId="{0E45096C-CE97-40EF-971A-5A5DC5029BCF}" destId="{4EA51DE0-340F-4893-B8AE-8E3D91DD69E7}" srcOrd="4" destOrd="0" presId="urn:microsoft.com/office/officeart/2005/8/layout/hProcess10"/>
    <dgm:cxn modelId="{CB2D66FB-D38A-4070-B026-9930A86B5B80}" type="presParOf" srcId="{4EA51DE0-340F-4893-B8AE-8E3D91DD69E7}" destId="{EF6EAE48-2E15-4041-A15C-9C4888BBA078}" srcOrd="0" destOrd="0" presId="urn:microsoft.com/office/officeart/2005/8/layout/hProcess10"/>
    <dgm:cxn modelId="{FB7493A1-273C-4221-BE92-FDCECB8E6E3E}" type="presParOf" srcId="{4EA51DE0-340F-4893-B8AE-8E3D91DD69E7}" destId="{7F4889F5-F907-48AB-B05A-903191A1F23C}" srcOrd="1" destOrd="0" presId="urn:microsoft.com/office/officeart/2005/8/layout/hProcess10"/>
    <dgm:cxn modelId="{9AF432B4-C5A7-4493-ACC3-2D5F2654A39B}" type="presParOf" srcId="{0E45096C-CE97-40EF-971A-5A5DC5029BCF}" destId="{53E96054-0E0D-40F5-AF8E-9A613F52476E}" srcOrd="5" destOrd="0" presId="urn:microsoft.com/office/officeart/2005/8/layout/hProcess10"/>
    <dgm:cxn modelId="{51849BD8-485C-46AC-A764-A7F65AF0063C}" type="presParOf" srcId="{53E96054-0E0D-40F5-AF8E-9A613F52476E}" destId="{0BA2202F-2A02-47A3-9F90-4A1DFC6033A1}" srcOrd="0" destOrd="0" presId="urn:microsoft.com/office/officeart/2005/8/layout/hProcess10"/>
    <dgm:cxn modelId="{CCF9D0FC-1518-4E61-8FD5-D3CDED5F9CC1}" type="presParOf" srcId="{0E45096C-CE97-40EF-971A-5A5DC5029BCF}" destId="{EFC5FA6A-5244-4EB7-8545-812944D0415B}" srcOrd="6" destOrd="0" presId="urn:microsoft.com/office/officeart/2005/8/layout/hProcess10"/>
    <dgm:cxn modelId="{566D6D68-9F43-4F84-A6E1-5D41CF35B714}" type="presParOf" srcId="{EFC5FA6A-5244-4EB7-8545-812944D0415B}" destId="{C267BF18-1801-459C-9276-1BDB644C3D63}" srcOrd="0" destOrd="0" presId="urn:microsoft.com/office/officeart/2005/8/layout/hProcess10"/>
    <dgm:cxn modelId="{6D34A15A-F0FE-439F-82CA-D3D34F1AA133}" type="presParOf" srcId="{EFC5FA6A-5244-4EB7-8545-812944D0415B}" destId="{F699E119-03CA-40B4-A095-7BF32235706A}" srcOrd="1" destOrd="0" presId="urn:microsoft.com/office/officeart/2005/8/layout/hProcess10"/>
  </dgm:cxnLst>
  <dgm:bg/>
  <dgm:whole/>
  <dgm:extLst>
    <a:ext uri="http://schemas.microsoft.com/office/drawing/2008/diagram">
      <dsp:dataModelExt xmlns:dsp="http://schemas.microsoft.com/office/drawing/2008/diagram" relId="rId1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C51536-82D2-436F-80E9-18759E16A036}">
      <dsp:nvSpPr>
        <dsp:cNvPr id="0" name=""/>
        <dsp:cNvSpPr/>
      </dsp:nvSpPr>
      <dsp:spPr>
        <a:xfrm rot="5400000">
          <a:off x="-176193" y="177758"/>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Erstellung Poster</a:t>
          </a:r>
        </a:p>
      </dsp:txBody>
      <dsp:txXfrm rot="-5400000">
        <a:off x="1" y="412683"/>
        <a:ext cx="822238" cy="352387"/>
      </dsp:txXfrm>
    </dsp:sp>
    <dsp:sp modelId="{AF8CEB11-9237-4E48-AA41-87BBF92F4F74}">
      <dsp:nvSpPr>
        <dsp:cNvPr id="0" name=""/>
        <dsp:cNvSpPr/>
      </dsp:nvSpPr>
      <dsp:spPr>
        <a:xfrm rot="5400000">
          <a:off x="2772565" y="-1948763"/>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vom Bachelorteam gemäss Vorlage erstellt.</a:t>
          </a:r>
          <a:r>
            <a:rPr lang="de-CH" sz="1600" kern="1200"/>
            <a:t/>
          </a:r>
          <a:br>
            <a:rPr lang="de-CH" sz="1600" kern="1200"/>
          </a:br>
          <a:endParaRPr lang="de-CH" sz="1600" kern="1200"/>
        </a:p>
      </dsp:txBody>
      <dsp:txXfrm rot="-5400000">
        <a:off x="822238" y="38835"/>
        <a:ext cx="4626890" cy="688964"/>
      </dsp:txXfrm>
    </dsp:sp>
    <dsp:sp modelId="{98256ED7-2524-4BF6-A5CC-9E99E6258540}">
      <dsp:nvSpPr>
        <dsp:cNvPr id="0" name=""/>
        <dsp:cNvSpPr/>
      </dsp:nvSpPr>
      <dsp:spPr>
        <a:xfrm rot="5400000">
          <a:off x="-176193" y="1150980"/>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Kontrolle Poster</a:t>
          </a:r>
        </a:p>
      </dsp:txBody>
      <dsp:txXfrm rot="-5400000">
        <a:off x="1" y="1385905"/>
        <a:ext cx="822238" cy="352387"/>
      </dsp:txXfrm>
    </dsp:sp>
    <dsp:sp modelId="{8887E87D-7FB5-4AC4-85D4-BB5F88D29767}">
      <dsp:nvSpPr>
        <dsp:cNvPr id="0" name=""/>
        <dsp:cNvSpPr/>
      </dsp:nvSpPr>
      <dsp:spPr>
        <a:xfrm rot="5400000">
          <a:off x="2772565" y="-975540"/>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durch den Betreuer kontrolliert und abgenommen.</a:t>
          </a:r>
          <a:r>
            <a:rPr lang="de-CH" sz="1600" kern="1200"/>
            <a:t> </a:t>
          </a:r>
        </a:p>
      </dsp:txBody>
      <dsp:txXfrm rot="-5400000">
        <a:off x="822238" y="1012058"/>
        <a:ext cx="4626890" cy="688964"/>
      </dsp:txXfrm>
    </dsp:sp>
    <dsp:sp modelId="{5B1D26F9-4270-4775-AF6F-8C925B66F08C}">
      <dsp:nvSpPr>
        <dsp:cNvPr id="0" name=""/>
        <dsp:cNvSpPr/>
      </dsp:nvSpPr>
      <dsp:spPr>
        <a:xfrm rot="5400000">
          <a:off x="-176193" y="2124203"/>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Abgabe Poster</a:t>
          </a:r>
        </a:p>
      </dsp:txBody>
      <dsp:txXfrm rot="-5400000">
        <a:off x="1" y="2359128"/>
        <a:ext cx="822238" cy="352387"/>
      </dsp:txXfrm>
    </dsp:sp>
    <dsp:sp modelId="{06A747AC-D307-4411-82A9-0A6371B1F772}">
      <dsp:nvSpPr>
        <dsp:cNvPr id="0" name=""/>
        <dsp:cNvSpPr/>
      </dsp:nvSpPr>
      <dsp:spPr>
        <a:xfrm rot="5400000">
          <a:off x="2772565" y="-2317"/>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Am Abgabetag der Arbeit müssen die Poster bis um 12:00 Uhr ausgedruckt sein. Daraufhin werden diese abgeholt und ausgestellt.</a:t>
          </a:r>
        </a:p>
        <a:p>
          <a:pPr marL="57150" lvl="1" indent="-57150" algn="l" defTabSz="488950">
            <a:lnSpc>
              <a:spcPct val="90000"/>
            </a:lnSpc>
            <a:spcBef>
              <a:spcPct val="0"/>
            </a:spcBef>
            <a:spcAft>
              <a:spcPct val="15000"/>
            </a:spcAft>
            <a:buChar char="••"/>
          </a:pPr>
          <a:r>
            <a:rPr lang="de-CH" sz="1100" kern="1200"/>
            <a:t>Das Poster wird zusammen mit dem Bericht auf eine CD gebrannt und diese muss, ebenfalls bis um 12:00 Uhr, abgegeben worden sein.</a:t>
          </a:r>
        </a:p>
      </dsp:txBody>
      <dsp:txXfrm rot="-5400000">
        <a:off x="822238" y="1985282"/>
        <a:ext cx="4626890" cy="68896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C51536-82D2-436F-80E9-18759E16A036}">
      <dsp:nvSpPr>
        <dsp:cNvPr id="0" name=""/>
        <dsp:cNvSpPr/>
      </dsp:nvSpPr>
      <dsp:spPr>
        <a:xfrm rot="5400000">
          <a:off x="-177574" y="179358"/>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Erstellung Poster</a:t>
          </a:r>
        </a:p>
      </dsp:txBody>
      <dsp:txXfrm rot="-5400000">
        <a:off x="1" y="416125"/>
        <a:ext cx="828681" cy="355149"/>
      </dsp:txXfrm>
    </dsp:sp>
    <dsp:sp modelId="{AF8CEB11-9237-4E48-AA41-87BBF92F4F74}">
      <dsp:nvSpPr>
        <dsp:cNvPr id="0" name=""/>
        <dsp:cNvSpPr/>
      </dsp:nvSpPr>
      <dsp:spPr>
        <a:xfrm rot="5400000">
          <a:off x="2772795" y="-1942330"/>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vom Bachelorteam gemäss Vorlage erstellt.</a:t>
          </a:r>
        </a:p>
      </dsp:txBody>
      <dsp:txXfrm rot="-5400000">
        <a:off x="828681" y="39347"/>
        <a:ext cx="4620155" cy="694363"/>
      </dsp:txXfrm>
    </dsp:sp>
    <dsp:sp modelId="{98256ED7-2524-4BF6-A5CC-9E99E6258540}">
      <dsp:nvSpPr>
        <dsp:cNvPr id="0" name=""/>
        <dsp:cNvSpPr/>
      </dsp:nvSpPr>
      <dsp:spPr>
        <a:xfrm rot="5400000">
          <a:off x="-177574" y="1162046"/>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Kontrolle Poster</a:t>
          </a:r>
        </a:p>
      </dsp:txBody>
      <dsp:txXfrm rot="-5400000">
        <a:off x="1" y="1398813"/>
        <a:ext cx="828681" cy="355149"/>
      </dsp:txXfrm>
    </dsp:sp>
    <dsp:sp modelId="{8887E87D-7FB5-4AC4-85D4-BB5F88D29767}">
      <dsp:nvSpPr>
        <dsp:cNvPr id="0" name=""/>
        <dsp:cNvSpPr/>
      </dsp:nvSpPr>
      <dsp:spPr>
        <a:xfrm rot="5400000">
          <a:off x="2772795" y="-959642"/>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durch den Betreuer kontrolliert und abgenommen. </a:t>
          </a:r>
        </a:p>
      </dsp:txBody>
      <dsp:txXfrm rot="-5400000">
        <a:off x="828681" y="1022035"/>
        <a:ext cx="4620155" cy="694363"/>
      </dsp:txXfrm>
    </dsp:sp>
    <dsp:sp modelId="{5B1D26F9-4270-4775-AF6F-8C925B66F08C}">
      <dsp:nvSpPr>
        <dsp:cNvPr id="0" name=""/>
        <dsp:cNvSpPr/>
      </dsp:nvSpPr>
      <dsp:spPr>
        <a:xfrm rot="5400000">
          <a:off x="-177574" y="2144735"/>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Abgabe Poster</a:t>
          </a:r>
        </a:p>
      </dsp:txBody>
      <dsp:txXfrm rot="-5400000">
        <a:off x="1" y="2381502"/>
        <a:ext cx="828681" cy="355149"/>
      </dsp:txXfrm>
    </dsp:sp>
    <dsp:sp modelId="{06A747AC-D307-4411-82A9-0A6371B1F772}">
      <dsp:nvSpPr>
        <dsp:cNvPr id="0" name=""/>
        <dsp:cNvSpPr/>
      </dsp:nvSpPr>
      <dsp:spPr>
        <a:xfrm rot="5400000">
          <a:off x="2772795" y="23046"/>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Am Abgabetag der Arbeit müssen die Poster bis um 12:00 Uhr ausgedruckt sein. Daraufhin werden diese abgeholt und ausgestellt.</a:t>
          </a:r>
        </a:p>
        <a:p>
          <a:pPr marL="57150" lvl="1" indent="-57150" algn="l" defTabSz="488950">
            <a:lnSpc>
              <a:spcPct val="90000"/>
            </a:lnSpc>
            <a:spcBef>
              <a:spcPct val="0"/>
            </a:spcBef>
            <a:spcAft>
              <a:spcPct val="15000"/>
            </a:spcAft>
            <a:buChar char="••"/>
          </a:pPr>
          <a:r>
            <a:rPr lang="de-CH" sz="1100" kern="1200"/>
            <a:t>Ein PDF-Datei mit dem Poster als Inhalt muss , ebenfalls bis um 12:00 Uhr, an einer zentralen Stelle (z.B. Ordner auf Server) abgelegt worden sein.</a:t>
          </a:r>
        </a:p>
      </dsp:txBody>
      <dsp:txXfrm rot="-5400000">
        <a:off x="828681" y="2004724"/>
        <a:ext cx="4620155" cy="69436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54A753-F27C-4601-A212-D1BAD3EC686C}">
      <dsp:nvSpPr>
        <dsp:cNvPr id="0" name=""/>
        <dsp:cNvSpPr/>
      </dsp:nvSpPr>
      <dsp:spPr>
        <a:xfrm>
          <a:off x="3228495" y="29502"/>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7.00 Uhr: Videowall wird hochgefahren</a:t>
          </a:r>
        </a:p>
      </dsp:txBody>
      <dsp:txXfrm>
        <a:off x="3228495" y="29502"/>
        <a:ext cx="1015305" cy="1015305"/>
      </dsp:txXfrm>
    </dsp:sp>
    <dsp:sp modelId="{2AD8EA09-1F62-44AE-8701-F478153E0B13}">
      <dsp:nvSpPr>
        <dsp:cNvPr id="0" name=""/>
        <dsp:cNvSpPr/>
      </dsp:nvSpPr>
      <dsp:spPr>
        <a:xfrm>
          <a:off x="839412" y="43"/>
          <a:ext cx="3807574" cy="3807574"/>
        </a:xfrm>
        <a:prstGeom prst="circularArrow">
          <a:avLst>
            <a:gd name="adj1" fmla="val 5200"/>
            <a:gd name="adj2" fmla="val 335884"/>
            <a:gd name="adj3" fmla="val 21293361"/>
            <a:gd name="adj4" fmla="val 1976613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86F5BB-31B1-4AF3-8E71-83D50788E6D6}">
      <dsp:nvSpPr>
        <dsp:cNvPr id="0" name=""/>
        <dsp:cNvSpPr/>
      </dsp:nvSpPr>
      <dsp:spPr>
        <a:xfrm>
          <a:off x="3842170"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7.15 Uhr: Applikation und Plug-ins werden automatisch aktualisiert (automatisches Deployment)</a:t>
          </a:r>
        </a:p>
      </dsp:txBody>
      <dsp:txXfrm>
        <a:off x="3842170" y="1918201"/>
        <a:ext cx="1015305" cy="1015305"/>
      </dsp:txXfrm>
    </dsp:sp>
    <dsp:sp modelId="{A4319D7E-D880-4E84-A61E-AB8EB1F9E143}">
      <dsp:nvSpPr>
        <dsp:cNvPr id="0" name=""/>
        <dsp:cNvSpPr/>
      </dsp:nvSpPr>
      <dsp:spPr>
        <a:xfrm>
          <a:off x="839412" y="43"/>
          <a:ext cx="3807574" cy="3807574"/>
        </a:xfrm>
        <a:prstGeom prst="circularArrow">
          <a:avLst>
            <a:gd name="adj1" fmla="val 5200"/>
            <a:gd name="adj2" fmla="val 335884"/>
            <a:gd name="adj3" fmla="val 4014822"/>
            <a:gd name="adj4" fmla="val 2253319"/>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989E40-EFCB-48C0-BB22-E1732CBED283}">
      <dsp:nvSpPr>
        <dsp:cNvPr id="0" name=""/>
        <dsp:cNvSpPr/>
      </dsp:nvSpPr>
      <dsp:spPr>
        <a:xfrm>
          <a:off x="2235547" y="308548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7.30 Uhr: Applikation wird gestartet, Plug-ins werden geladen</a:t>
          </a:r>
        </a:p>
      </dsp:txBody>
      <dsp:txXfrm>
        <a:off x="2235547" y="3085481"/>
        <a:ext cx="1015305" cy="1015305"/>
      </dsp:txXfrm>
    </dsp:sp>
    <dsp:sp modelId="{2E9154EE-353C-450B-9227-CC75300B274B}">
      <dsp:nvSpPr>
        <dsp:cNvPr id="0" name=""/>
        <dsp:cNvSpPr/>
      </dsp:nvSpPr>
      <dsp:spPr>
        <a:xfrm>
          <a:off x="839412" y="43"/>
          <a:ext cx="3807574" cy="3807574"/>
        </a:xfrm>
        <a:prstGeom prst="circularArrow">
          <a:avLst>
            <a:gd name="adj1" fmla="val 5200"/>
            <a:gd name="adj2" fmla="val 335884"/>
            <a:gd name="adj3" fmla="val 8210798"/>
            <a:gd name="adj4" fmla="val 644929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1775A5E-1DFF-406F-BCB2-934E7768CA1D}">
      <dsp:nvSpPr>
        <dsp:cNvPr id="0" name=""/>
        <dsp:cNvSpPr/>
      </dsp:nvSpPr>
      <dsp:spPr>
        <a:xfrm>
          <a:off x="628923"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7.30 Uhr: Monitore werden eingeschaltet</a:t>
          </a:r>
        </a:p>
      </dsp:txBody>
      <dsp:txXfrm>
        <a:off x="628923" y="1918201"/>
        <a:ext cx="1015305" cy="1015305"/>
      </dsp:txXfrm>
    </dsp:sp>
    <dsp:sp modelId="{A377D1C7-0CE5-43AA-A9DE-635CE75D9FB8}">
      <dsp:nvSpPr>
        <dsp:cNvPr id="0" name=""/>
        <dsp:cNvSpPr/>
      </dsp:nvSpPr>
      <dsp:spPr>
        <a:xfrm>
          <a:off x="839412" y="43"/>
          <a:ext cx="3807574" cy="3807574"/>
        </a:xfrm>
        <a:prstGeom prst="circularArrow">
          <a:avLst>
            <a:gd name="adj1" fmla="val 5200"/>
            <a:gd name="adj2" fmla="val 335884"/>
            <a:gd name="adj3" fmla="val 12316729"/>
            <a:gd name="adj4" fmla="val 10770755"/>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45B3E29-DC77-4C24-A935-0E6598D09977}">
      <dsp:nvSpPr>
        <dsp:cNvPr id="0" name=""/>
        <dsp:cNvSpPr/>
      </dsp:nvSpPr>
      <dsp:spPr>
        <a:xfrm>
          <a:off x="1242599" y="37421"/>
          <a:ext cx="1015305" cy="9994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20.00 Uhr: Videowall wird heruntergefahren, Bildschirme werden ausgeschaltet</a:t>
          </a:r>
        </a:p>
      </dsp:txBody>
      <dsp:txXfrm>
        <a:off x="1242599" y="37421"/>
        <a:ext cx="1015305" cy="999466"/>
      </dsp:txXfrm>
    </dsp:sp>
    <dsp:sp modelId="{03918D41-B583-4D68-9AC3-AF84CC0180C1}">
      <dsp:nvSpPr>
        <dsp:cNvPr id="0" name=""/>
        <dsp:cNvSpPr/>
      </dsp:nvSpPr>
      <dsp:spPr>
        <a:xfrm>
          <a:off x="839412" y="43"/>
          <a:ext cx="3807574" cy="3807574"/>
        </a:xfrm>
        <a:prstGeom prst="circularArrow">
          <a:avLst>
            <a:gd name="adj1" fmla="val 5200"/>
            <a:gd name="adj2" fmla="val 335884"/>
            <a:gd name="adj3" fmla="val 16865810"/>
            <a:gd name="adj4" fmla="val 15198306"/>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F22EE5-769D-488D-B32D-C189055302B7}">
      <dsp:nvSpPr>
        <dsp:cNvPr id="0" name=""/>
        <dsp:cNvSpPr/>
      </dsp:nvSpPr>
      <dsp:spPr>
        <a:xfrm>
          <a:off x="2531"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Information Plug-in Möglichkeit</a:t>
          </a:r>
        </a:p>
      </dsp:txBody>
      <dsp:txXfrm>
        <a:off x="272531" y="74038"/>
        <a:ext cx="992334" cy="540000"/>
      </dsp:txXfrm>
    </dsp:sp>
    <dsp:sp modelId="{E2F41379-DC12-428F-BFD8-605A250F7325}">
      <dsp:nvSpPr>
        <dsp:cNvPr id="0" name=""/>
        <dsp:cNvSpPr/>
      </dsp:nvSpPr>
      <dsp:spPr>
        <a:xfrm>
          <a:off x="2531"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Studierende werden informiert, dass die Möglichkeit besteht, ein Plug-in für die Viedowall zu entwickeln</a:t>
          </a:r>
        </a:p>
      </dsp:txBody>
      <dsp:txXfrm>
        <a:off x="2531" y="681538"/>
        <a:ext cx="1225867" cy="1866972"/>
      </dsp:txXfrm>
    </dsp:sp>
    <dsp:sp modelId="{ED698114-FB15-440F-B5DA-2A2780A342C2}">
      <dsp:nvSpPr>
        <dsp:cNvPr id="0" name=""/>
        <dsp:cNvSpPr/>
      </dsp:nvSpPr>
      <dsp:spPr>
        <a:xfrm>
          <a:off x="1318865"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Plug-in wird entwickelt</a:t>
          </a:r>
        </a:p>
      </dsp:txBody>
      <dsp:txXfrm>
        <a:off x="1588865" y="74038"/>
        <a:ext cx="992334" cy="540000"/>
      </dsp:txXfrm>
    </dsp:sp>
    <dsp:sp modelId="{C2131BC5-721D-4214-9CC4-32B0EFBFF1EC}">
      <dsp:nvSpPr>
        <dsp:cNvPr id="0" name=""/>
        <dsp:cNvSpPr/>
      </dsp:nvSpPr>
      <dsp:spPr>
        <a:xfrm>
          <a:off x="1318865"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Studenten entwickeln Plug-in, beispielsweise in einem Software Engineering 2 Projekt oder im Microsoft  Technologien Modul</a:t>
          </a:r>
        </a:p>
        <a:p>
          <a:pPr marL="57150" lvl="1" indent="-57150" algn="l" defTabSz="444500">
            <a:lnSpc>
              <a:spcPct val="90000"/>
            </a:lnSpc>
            <a:spcBef>
              <a:spcPct val="0"/>
            </a:spcBef>
            <a:spcAft>
              <a:spcPct val="15000"/>
            </a:spcAft>
            <a:buChar char="••"/>
          </a:pPr>
          <a:r>
            <a:rPr lang="de-CH" sz="1000" kern="1200"/>
            <a:t>Institut steht für Fragen zur Verfügung</a:t>
          </a:r>
        </a:p>
      </dsp:txBody>
      <dsp:txXfrm>
        <a:off x="1318865" y="681538"/>
        <a:ext cx="1225867" cy="1866972"/>
      </dsp:txXfrm>
    </dsp:sp>
    <dsp:sp modelId="{154E34BA-AA8B-48C5-A7BF-7DB3B5CB4F95}">
      <dsp:nvSpPr>
        <dsp:cNvPr id="0" name=""/>
        <dsp:cNvSpPr/>
      </dsp:nvSpPr>
      <dsp:spPr>
        <a:xfrm>
          <a:off x="2635200"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Qualitätsprüfung druch Institut</a:t>
          </a:r>
        </a:p>
      </dsp:txBody>
      <dsp:txXfrm>
        <a:off x="2905200" y="74038"/>
        <a:ext cx="992334" cy="540000"/>
      </dsp:txXfrm>
    </dsp:sp>
    <dsp:sp modelId="{F4940FDB-7EE9-4B7E-BA94-1BA7DE1F3652}">
      <dsp:nvSpPr>
        <dsp:cNvPr id="0" name=""/>
        <dsp:cNvSpPr/>
      </dsp:nvSpPr>
      <dsp:spPr>
        <a:xfrm>
          <a:off x="2635200"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Die Stabilität des Plug-ins wird durch das Institut geprüft</a:t>
          </a:r>
        </a:p>
        <a:p>
          <a:pPr marL="57150" lvl="1" indent="-57150" algn="l" defTabSz="444500">
            <a:lnSpc>
              <a:spcPct val="90000"/>
            </a:lnSpc>
            <a:spcBef>
              <a:spcPct val="0"/>
            </a:spcBef>
            <a:spcAft>
              <a:spcPct val="15000"/>
            </a:spcAft>
            <a:buChar char="••"/>
          </a:pPr>
          <a:r>
            <a:rPr lang="de-CH" sz="1000" kern="1200"/>
            <a:t>Regeln und Massnahmen bei einer Verletzung dieser Regeln werden bekannt gegeben. Studierende unterschreiben eine Erklärung, dass sie alles tun, um diese Regeln einzuhalten</a:t>
          </a:r>
        </a:p>
      </dsp:txBody>
      <dsp:txXfrm>
        <a:off x="2635200" y="681538"/>
        <a:ext cx="1225867" cy="1866972"/>
      </dsp:txXfrm>
    </dsp:sp>
    <dsp:sp modelId="{134F4162-1644-4068-BF1E-6D0EEFAEE9D6}">
      <dsp:nvSpPr>
        <dsp:cNvPr id="0" name=""/>
        <dsp:cNvSpPr/>
      </dsp:nvSpPr>
      <dsp:spPr>
        <a:xfrm>
          <a:off x="3951534"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Deployment des Plug-ins</a:t>
          </a:r>
        </a:p>
      </dsp:txBody>
      <dsp:txXfrm>
        <a:off x="4221534" y="74038"/>
        <a:ext cx="992334" cy="540000"/>
      </dsp:txXfrm>
    </dsp:sp>
    <dsp:sp modelId="{EB64BCDB-DAF0-490B-BEE0-C08181938790}">
      <dsp:nvSpPr>
        <dsp:cNvPr id="0" name=""/>
        <dsp:cNvSpPr/>
      </dsp:nvSpPr>
      <dsp:spPr>
        <a:xfrm>
          <a:off x="3951534"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1. Möglichkeit: Das Plug-in wird durch das Institut deployed.</a:t>
          </a:r>
        </a:p>
        <a:p>
          <a:pPr marL="57150" lvl="1" indent="-57150" algn="l" defTabSz="444500">
            <a:lnSpc>
              <a:spcPct val="90000"/>
            </a:lnSpc>
            <a:spcBef>
              <a:spcPct val="0"/>
            </a:spcBef>
            <a:spcAft>
              <a:spcPct val="15000"/>
            </a:spcAft>
            <a:buChar char="••"/>
          </a:pPr>
          <a:r>
            <a:rPr lang="de-CH" sz="1000" kern="1200"/>
            <a:t>2. Möglichkeit: Das Plug-in kann über eine Web-Oberfläche hochgeladen werden und wird automatisch deployed.</a:t>
          </a:r>
        </a:p>
      </dsp:txBody>
      <dsp:txXfrm>
        <a:off x="3951534" y="681538"/>
        <a:ext cx="1225867" cy="186697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B603FB-8A5B-4389-9D8F-A86A86DDD690}">
      <dsp:nvSpPr>
        <dsp:cNvPr id="0" name=""/>
        <dsp:cNvSpPr/>
      </dsp:nvSpPr>
      <dsp:spPr>
        <a:xfrm>
          <a:off x="0" y="68200"/>
          <a:ext cx="943430" cy="943430"/>
        </a:xfrm>
        <a:prstGeom prst="roundRect">
          <a:avLst>
            <a:gd name="adj" fmla="val 1000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DB77FCA-6AE7-4774-884D-F677A6B939D6}">
      <dsp:nvSpPr>
        <dsp:cNvPr id="0" name=""/>
        <dsp:cNvSpPr/>
      </dsp:nvSpPr>
      <dsp:spPr>
        <a:xfrm>
          <a:off x="155032"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wird über Button verschoben</a:t>
          </a:r>
        </a:p>
      </dsp:txBody>
      <dsp:txXfrm>
        <a:off x="182664" y="972798"/>
        <a:ext cx="888166" cy="888166"/>
      </dsp:txXfrm>
    </dsp:sp>
    <dsp:sp modelId="{3E1B54CA-89CC-4C04-A76B-65BF3A0F1365}">
      <dsp:nvSpPr>
        <dsp:cNvPr id="0" name=""/>
        <dsp:cNvSpPr/>
      </dsp:nvSpPr>
      <dsp:spPr>
        <a:xfrm>
          <a:off x="1094998" y="426569"/>
          <a:ext cx="151567"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094998" y="471908"/>
        <a:ext cx="106097" cy="136015"/>
      </dsp:txXfrm>
    </dsp:sp>
    <dsp:sp modelId="{0C9A1922-F13F-4030-B09E-928F3DDE21F4}">
      <dsp:nvSpPr>
        <dsp:cNvPr id="0" name=""/>
        <dsp:cNvSpPr/>
      </dsp:nvSpPr>
      <dsp:spPr>
        <a:xfrm>
          <a:off x="1376480" y="68200"/>
          <a:ext cx="943430" cy="943430"/>
        </a:xfrm>
        <a:prstGeom prst="roundRect">
          <a:avLst>
            <a:gd name="adj" fmla="val 1000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75A7D19-7B0F-4E7C-A9F3-04B706F78CC6}">
      <dsp:nvSpPr>
        <dsp:cNvPr id="0" name=""/>
        <dsp:cNvSpPr/>
      </dsp:nvSpPr>
      <dsp:spPr>
        <a:xfrm>
          <a:off x="1617678"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0.4s)</a:t>
          </a:r>
        </a:p>
      </dsp:txBody>
      <dsp:txXfrm>
        <a:off x="1645310" y="972798"/>
        <a:ext cx="888166" cy="888166"/>
      </dsp:txXfrm>
    </dsp:sp>
    <dsp:sp modelId="{8E43D6D8-0C16-481D-BDE7-FDCA7F90B40D}">
      <dsp:nvSpPr>
        <dsp:cNvPr id="0" name=""/>
        <dsp:cNvSpPr/>
      </dsp:nvSpPr>
      <dsp:spPr>
        <a:xfrm>
          <a:off x="2501636"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2501636" y="471908"/>
        <a:ext cx="127208" cy="136015"/>
      </dsp:txXfrm>
    </dsp:sp>
    <dsp:sp modelId="{EF6EAE48-2E15-4041-A15C-9C4888BBA078}">
      <dsp:nvSpPr>
        <dsp:cNvPr id="0" name=""/>
        <dsp:cNvSpPr/>
      </dsp:nvSpPr>
      <dsp:spPr>
        <a:xfrm>
          <a:off x="2839127" y="68200"/>
          <a:ext cx="943430" cy="943430"/>
        </a:xfrm>
        <a:prstGeom prst="roundRect">
          <a:avLst>
            <a:gd name="adj" fmla="val 1000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F4889F5-F907-48AB-B05A-903191A1F23C}">
      <dsp:nvSpPr>
        <dsp:cNvPr id="0" name=""/>
        <dsp:cNvSpPr/>
      </dsp:nvSpPr>
      <dsp:spPr>
        <a:xfrm>
          <a:off x="3080325"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0.8s)</a:t>
          </a:r>
        </a:p>
      </dsp:txBody>
      <dsp:txXfrm>
        <a:off x="3107957" y="972798"/>
        <a:ext cx="888166" cy="888166"/>
      </dsp:txXfrm>
    </dsp:sp>
    <dsp:sp modelId="{53E96054-0E0D-40F5-AF8E-9A613F52476E}">
      <dsp:nvSpPr>
        <dsp:cNvPr id="0" name=""/>
        <dsp:cNvSpPr/>
      </dsp:nvSpPr>
      <dsp:spPr>
        <a:xfrm>
          <a:off x="3964283"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964283" y="471908"/>
        <a:ext cx="127208" cy="136015"/>
      </dsp:txXfrm>
    </dsp:sp>
    <dsp:sp modelId="{C267BF18-1801-459C-9276-1BDB644C3D63}">
      <dsp:nvSpPr>
        <dsp:cNvPr id="0" name=""/>
        <dsp:cNvSpPr/>
      </dsp:nvSpPr>
      <dsp:spPr>
        <a:xfrm>
          <a:off x="4301773" y="68200"/>
          <a:ext cx="943430" cy="943430"/>
        </a:xfrm>
        <a:prstGeom prst="roundRect">
          <a:avLst>
            <a:gd name="adj" fmla="val 10000"/>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699E119-03CA-40B4-A095-7BF32235706A}">
      <dsp:nvSpPr>
        <dsp:cNvPr id="0" name=""/>
        <dsp:cNvSpPr/>
      </dsp:nvSpPr>
      <dsp:spPr>
        <a:xfrm>
          <a:off x="4542969"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Nach ca. 1.5 Sekunden wird auf das Element geklickt</a:t>
          </a:r>
        </a:p>
      </dsp:txBody>
      <dsp:txXfrm>
        <a:off x="4570601" y="972798"/>
        <a:ext cx="888166" cy="888166"/>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5.xml><?xml version="1.0" encoding="utf-8"?>
<dgm:layoutDef xmlns:dgm="http://schemas.openxmlformats.org/drawingml/2006/diagram" xmlns:a="http://schemas.openxmlformats.org/drawingml/2006/main" uniqueId="urn:microsoft.com/office/officeart/2005/8/layout/hProcess10">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0.10243</cdr:x>
      <cdr:y>0.01488</cdr:y>
    </cdr:from>
    <cdr:to>
      <cdr:x>0.71528</cdr:x>
      <cdr:y>0.14881</cdr:y>
    </cdr:to>
    <cdr:sp macro="" textlink="">
      <cdr:nvSpPr>
        <cdr:cNvPr id="2" name="Rectangle 1"/>
        <cdr:cNvSpPr/>
      </cdr:nvSpPr>
      <cdr:spPr>
        <a:xfrm xmlns:a="http://schemas.openxmlformats.org/drawingml/2006/main">
          <a:off x="561975" y="47626"/>
          <a:ext cx="3362325" cy="428624"/>
        </a:xfrm>
        <a:prstGeom xmlns:a="http://schemas.openxmlformats.org/drawingml/2006/main" prst="rect">
          <a:avLst/>
        </a:prstGeom>
        <a:solidFill xmlns:a="http://schemas.openxmlformats.org/drawingml/2006/main">
          <a:schemeClr val="bg1"/>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de-DE"/>
        </a:p>
      </cdr:txBody>
    </cdr:sp>
  </cdr:relSizeAnchor>
</c:userShape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6737DE-5C1C-4A08-9943-881D73ECF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189</Pages>
  <Words>48436</Words>
  <Characters>305152</Characters>
  <Application>Microsoft Office Word</Application>
  <DocSecurity>0</DocSecurity>
  <Lines>2542</Lines>
  <Paragraphs>705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352883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HSR</dc:creator>
  <cp:lastModifiedBy>HSR</cp:lastModifiedBy>
  <cp:revision>71</cp:revision>
  <dcterms:created xsi:type="dcterms:W3CDTF">2012-06-04T15:15:00Z</dcterms:created>
  <dcterms:modified xsi:type="dcterms:W3CDTF">2012-06-13T09:26:00Z</dcterms:modified>
</cp:coreProperties>
</file>