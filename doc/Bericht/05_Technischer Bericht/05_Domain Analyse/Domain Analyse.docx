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CD0CE9" w:rsidP="008722E3">
      <w:pPr>
        <w:pStyle w:val="Heading1"/>
      </w:pPr>
      <w:r>
        <w:t>Domain Analyse</w:t>
      </w:r>
    </w:p>
    <w:p w:rsidR="003B436F" w:rsidRPr="003B436F" w:rsidRDefault="007B716D" w:rsidP="003B436F">
      <w:pPr>
        <w:pStyle w:val="Heading2"/>
      </w:pPr>
      <w:bookmarkStart w:id="0" w:name="_Toc287347253"/>
      <w:r>
        <w:t>Änderungsgeschichte</w:t>
      </w:r>
      <w:bookmarkEnd w:id="0"/>
    </w:p>
    <w:tbl>
      <w:tblPr>
        <w:tblStyle w:val="MediumShading1-Acc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2F0EF6">
            <w:r>
              <w:t>Datum</w:t>
            </w:r>
          </w:p>
        </w:tc>
        <w:tc>
          <w:tcPr>
            <w:tcW w:w="993" w:type="dxa"/>
          </w:tcPr>
          <w:p w:rsidR="007B716D" w:rsidRDefault="007B716D" w:rsidP="002F0EF6">
            <w:r>
              <w:t>Version</w:t>
            </w:r>
          </w:p>
        </w:tc>
        <w:tc>
          <w:tcPr>
            <w:tcW w:w="4674" w:type="dxa"/>
          </w:tcPr>
          <w:p w:rsidR="007B716D" w:rsidRDefault="007B716D" w:rsidP="002F0EF6">
            <w:r>
              <w:t>Änderung</w:t>
            </w:r>
          </w:p>
        </w:tc>
        <w:tc>
          <w:tcPr>
            <w:tcW w:w="2303" w:type="dxa"/>
          </w:tcPr>
          <w:p w:rsidR="007B716D" w:rsidRDefault="007B716D" w:rsidP="002F0EF6">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CD0CE9" w:rsidP="002F0EF6">
            <w:pPr>
              <w:rPr>
                <w:b/>
              </w:rPr>
            </w:pPr>
            <w:r>
              <w:t>19.03</w:t>
            </w:r>
            <w:r w:rsidR="0033667B">
              <w:t>.2012</w:t>
            </w:r>
          </w:p>
        </w:tc>
        <w:tc>
          <w:tcPr>
            <w:tcW w:w="993" w:type="dxa"/>
          </w:tcPr>
          <w:p w:rsidR="007B716D" w:rsidRPr="00F9181E" w:rsidRDefault="007B716D" w:rsidP="002F0EF6">
            <w:r w:rsidRPr="00F9181E">
              <w:t>1.0</w:t>
            </w:r>
          </w:p>
        </w:tc>
        <w:tc>
          <w:tcPr>
            <w:tcW w:w="4674" w:type="dxa"/>
          </w:tcPr>
          <w:p w:rsidR="007B716D" w:rsidRPr="00F9181E" w:rsidRDefault="007B716D" w:rsidP="002F0EF6">
            <w:r w:rsidRPr="00F9181E">
              <w:t>Erste Version des Dokuments</w:t>
            </w:r>
          </w:p>
        </w:tc>
        <w:tc>
          <w:tcPr>
            <w:tcW w:w="2303" w:type="dxa"/>
          </w:tcPr>
          <w:p w:rsidR="007B716D" w:rsidRPr="00F9181E" w:rsidRDefault="00CD0CE9" w:rsidP="002F0EF6">
            <w:r>
              <w:t>DT</w:t>
            </w:r>
          </w:p>
        </w:tc>
      </w:tr>
      <w:tr w:rsidR="00247289" w:rsidRPr="00F9181E" w:rsidTr="003B436F">
        <w:trPr>
          <w:cnfStyle w:val="000000010000" w:firstRow="0" w:lastRow="0" w:firstColumn="0" w:lastColumn="0" w:oddVBand="0" w:evenVBand="0" w:oddHBand="0" w:evenHBand="1" w:firstRowFirstColumn="0" w:firstRowLastColumn="0" w:lastRowFirstColumn="0" w:lastRowLastColumn="0"/>
        </w:trPr>
        <w:tc>
          <w:tcPr>
            <w:tcW w:w="1280" w:type="dxa"/>
          </w:tcPr>
          <w:p w:rsidR="00247289" w:rsidRDefault="00247289" w:rsidP="002F0EF6">
            <w:r>
              <w:t>20.03.2012</w:t>
            </w:r>
          </w:p>
        </w:tc>
        <w:tc>
          <w:tcPr>
            <w:tcW w:w="993" w:type="dxa"/>
          </w:tcPr>
          <w:p w:rsidR="00247289" w:rsidRPr="00F9181E" w:rsidRDefault="00247289" w:rsidP="002F0EF6">
            <w:r>
              <w:t>1.1</w:t>
            </w:r>
          </w:p>
        </w:tc>
        <w:tc>
          <w:tcPr>
            <w:tcW w:w="4674" w:type="dxa"/>
          </w:tcPr>
          <w:p w:rsidR="00247289" w:rsidRPr="00F9181E" w:rsidRDefault="00247289" w:rsidP="002F0EF6">
            <w:r>
              <w:t>Review</w:t>
            </w:r>
          </w:p>
        </w:tc>
        <w:tc>
          <w:tcPr>
            <w:tcW w:w="2303" w:type="dxa"/>
          </w:tcPr>
          <w:p w:rsidR="00247289" w:rsidRDefault="00247289" w:rsidP="002F0EF6">
            <w:r>
              <w:t>HC</w:t>
            </w:r>
          </w:p>
        </w:tc>
      </w:tr>
    </w:tbl>
    <w:p w:rsidR="00CD0CE9" w:rsidRDefault="00CD0CE9" w:rsidP="00CD0CE9">
      <w:bookmarkStart w:id="1" w:name="_Toc310273092"/>
    </w:p>
    <w:p w:rsidR="00CD0CE9" w:rsidRDefault="00CD0CE9" w:rsidP="00CD0CE9">
      <w:pPr>
        <w:rPr>
          <w:rFonts w:asciiTheme="majorHAnsi" w:hAnsiTheme="majorHAnsi"/>
          <w:color w:val="FFFFFF" w:themeColor="background1"/>
          <w:spacing w:val="15"/>
          <w:sz w:val="24"/>
          <w:szCs w:val="22"/>
        </w:rPr>
      </w:pPr>
      <w:r>
        <w:br w:type="page"/>
      </w:r>
    </w:p>
    <w:p w:rsidR="00402E1C" w:rsidRDefault="00CD0CE9" w:rsidP="00CD0CE9">
      <w:pPr>
        <w:pStyle w:val="Heading2"/>
        <w:rPr>
          <w:bCs/>
        </w:rPr>
      </w:pPr>
      <w:proofErr w:type="spellStart"/>
      <w:r w:rsidRPr="00CD0CE9">
        <w:rPr>
          <w:bCs/>
        </w:rPr>
        <w:lastRenderedPageBreak/>
        <w:t>Graphical</w:t>
      </w:r>
      <w:proofErr w:type="spellEnd"/>
      <w:r w:rsidRPr="00CD0CE9">
        <w:rPr>
          <w:bCs/>
        </w:rPr>
        <w:t xml:space="preserve"> User Interface (GUI)</w:t>
      </w:r>
      <w:bookmarkEnd w:id="1"/>
    </w:p>
    <w:p w:rsidR="00CB6417" w:rsidRDefault="00CB6417" w:rsidP="00CB6417">
      <w:pPr>
        <w:pStyle w:val="Heading3"/>
      </w:pPr>
      <w:r>
        <w:t>Empirischer formativer Test</w:t>
      </w:r>
    </w:p>
    <w:p w:rsidR="00C5416A" w:rsidRPr="00434F8A" w:rsidRDefault="00CB6417" w:rsidP="00CB6417">
      <w:r>
        <w:t>Die Video Wall wird mi</w:t>
      </w:r>
      <w:r w:rsidR="00434F8A">
        <w:t>ttels</w:t>
      </w:r>
      <w:r>
        <w:t xml:space="preserve"> Gesten gesteuert. Um herauszufinden, </w:t>
      </w:r>
      <w:r w:rsidR="00E63689">
        <w:t>welche Gesten Benutzer intuitiv benutzen würden</w:t>
      </w:r>
      <w:r>
        <w:t xml:space="preserve">, </w:t>
      </w:r>
      <w:r w:rsidR="00B33356">
        <w:t xml:space="preserve">soll </w:t>
      </w:r>
      <w:r>
        <w:t>ein Test durchgeführt</w:t>
      </w:r>
      <w:r w:rsidR="003F7D9B">
        <w:t xml:space="preserve"> werden</w:t>
      </w:r>
      <w:r>
        <w:t>.</w:t>
      </w:r>
      <w:r w:rsidR="00434F8A">
        <w:t xml:space="preserve"> Dieser wird als </w:t>
      </w:r>
      <w:r w:rsidR="00ED67A8">
        <w:t xml:space="preserve">ein </w:t>
      </w:r>
      <w:r w:rsidR="00434F8A">
        <w:t xml:space="preserve">Wizard </w:t>
      </w:r>
      <w:proofErr w:type="spellStart"/>
      <w:r w:rsidR="00434F8A">
        <w:t>of</w:t>
      </w:r>
      <w:proofErr w:type="spellEnd"/>
      <w:r w:rsidR="00434F8A">
        <w:t xml:space="preserve"> Oz Experiment durchgeführt. </w:t>
      </w:r>
      <w:r w:rsidR="00C5416A">
        <w:t>Der Test soll auch zeigen, ob das erarbeitete GUI für den Benutzer</w:t>
      </w:r>
      <w:r w:rsidR="00E63689">
        <w:t xml:space="preserve"> einfach</w:t>
      </w:r>
      <w:r w:rsidR="00C5416A">
        <w:t xml:space="preserve"> verständlich ist.</w:t>
      </w:r>
    </w:p>
    <w:p w:rsidR="00CB6417" w:rsidRDefault="00B33356" w:rsidP="00CB6417">
      <w:pPr>
        <w:pStyle w:val="Heading4"/>
      </w:pPr>
      <w:r>
        <w:t>Erarbeitung</w:t>
      </w:r>
    </w:p>
    <w:p w:rsidR="009B0973" w:rsidRDefault="009B0973" w:rsidP="009B0973">
      <w:pPr>
        <w:pStyle w:val="Heading5"/>
      </w:pPr>
      <w:bookmarkStart w:id="2" w:name="_Ref320005002"/>
      <w:r>
        <w:t>Ideensammlung</w:t>
      </w:r>
      <w:bookmarkEnd w:id="2"/>
    </w:p>
    <w:p w:rsidR="00AC02F2" w:rsidRDefault="001D3F2F" w:rsidP="00CB6417">
      <w:r>
        <w:t>Am 14.03.2012 wurden erste Ideen zum GUI der Video Wall gesammelt</w:t>
      </w:r>
      <w:r w:rsidR="001D7F16">
        <w:t xml:space="preserve"> und Skizzen erstellt</w:t>
      </w:r>
      <w:r>
        <w:t>.</w:t>
      </w:r>
      <w:r w:rsidR="001D7F16">
        <w:t xml:space="preserve"> Parallel dazu wurde überlegt, wie der Test ablaufen könnte.</w:t>
      </w:r>
      <w:r w:rsidR="00C83E5A">
        <w:t xml:space="preserve"> </w:t>
      </w:r>
    </w:p>
    <w:p w:rsidR="00AC02F2" w:rsidRDefault="00AC02F2" w:rsidP="00AC02F2">
      <w:r>
        <w:t>Der Test wird als Powerpoint Präsentation vorbereitet</w:t>
      </w:r>
      <w:r w:rsidR="00C60987">
        <w:t xml:space="preserve"> und mit einem Beamer projiziert</w:t>
      </w:r>
      <w:r>
        <w:t>. Je nachdem, wohin in der Applikation die Testperson navigiert, wird eine andere Folie der Präsentation eingeblendet</w:t>
      </w:r>
      <w:r w:rsidR="001D7F16">
        <w:t xml:space="preserve">. Dazu bestehen keine fliessenden Übergänge, damit der Aufwand zur Erstellung </w:t>
      </w:r>
      <w:r w:rsidR="009A0300">
        <w:t>des Tests</w:t>
      </w:r>
      <w:r w:rsidR="001D7F16">
        <w:t xml:space="preserve"> klein gehalten werden kann</w:t>
      </w:r>
      <w:r>
        <w:t xml:space="preserve">. Der Testperson soll zusätzlich ein </w:t>
      </w:r>
      <w:proofErr w:type="spellStart"/>
      <w:r>
        <w:t>Laserpointer</w:t>
      </w:r>
      <w:proofErr w:type="spellEnd"/>
      <w:r>
        <w:t xml:space="preserve"> zur Verfügung stehen, mit welchem sie Schaltflächen anwählen kann, da dies nicht über Gesten allein möglich ist.</w:t>
      </w:r>
      <w:r w:rsidR="00C60987">
        <w:t xml:space="preserve"> In der Applikation würde dies später ähnlich gelöst werden, indem der Nutzer seine Hand als Pointer verwenden kann um Schaltflächen zu aktivieren.</w:t>
      </w:r>
    </w:p>
    <w:p w:rsidR="00AC02F2" w:rsidRDefault="00AC02F2" w:rsidP="00AC02F2">
      <w:pPr>
        <w:keepNext/>
      </w:pPr>
      <w:r>
        <w:rPr>
          <w:noProof/>
          <w:lang w:eastAsia="de-CH"/>
        </w:rPr>
        <w:drawing>
          <wp:inline distT="0" distB="0" distL="0" distR="0" wp14:anchorId="604512DA" wp14:editId="54F1103B">
            <wp:extent cx="5760720" cy="4320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nforderungen.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AC02F2" w:rsidRDefault="00AC02F2" w:rsidP="00AC02F2">
      <w:pPr>
        <w:pStyle w:val="Caption"/>
      </w:pPr>
      <w:bookmarkStart w:id="3" w:name="_Ref319938869"/>
      <w:r>
        <w:t xml:space="preserve">Abbildung </w:t>
      </w:r>
      <w:r w:rsidR="00B206C7">
        <w:fldChar w:fldCharType="begin"/>
      </w:r>
      <w:r w:rsidR="00B206C7">
        <w:instrText xml:space="preserve"> SEQ Abbildung \* ARABIC </w:instrText>
      </w:r>
      <w:r w:rsidR="00B206C7">
        <w:fldChar w:fldCharType="separate"/>
      </w:r>
      <w:r w:rsidR="008C66BA">
        <w:rPr>
          <w:noProof/>
        </w:rPr>
        <w:t>1</w:t>
      </w:r>
      <w:r w:rsidR="00B206C7">
        <w:rPr>
          <w:noProof/>
        </w:rPr>
        <w:fldChar w:fldCharType="end"/>
      </w:r>
      <w:r>
        <w:t xml:space="preserve"> - Anforderungen an den Test</w:t>
      </w:r>
      <w:bookmarkEnd w:id="3"/>
    </w:p>
    <w:p w:rsidR="00AC02F2" w:rsidRDefault="00C35F88" w:rsidP="00AC02F2">
      <w:r>
        <w:t xml:space="preserve">Die </w:t>
      </w:r>
      <w:r>
        <w:fldChar w:fldCharType="begin"/>
      </w:r>
      <w:r>
        <w:instrText xml:space="preserve"> REF _Ref319938869 \h </w:instrText>
      </w:r>
      <w:r>
        <w:fldChar w:fldCharType="separate"/>
      </w:r>
      <w:r>
        <w:t xml:space="preserve">Abbildung </w:t>
      </w:r>
      <w:r>
        <w:rPr>
          <w:noProof/>
        </w:rPr>
        <w:t>1</w:t>
      </w:r>
      <w:r>
        <w:t xml:space="preserve"> - Anforderungen an den Test</w:t>
      </w:r>
      <w:r>
        <w:fldChar w:fldCharType="end"/>
      </w:r>
      <w:r>
        <w:t xml:space="preserve"> zeigt, welche Anforderungen mit dem Test abgedeckt werden sollen. </w:t>
      </w:r>
      <w:r w:rsidR="00514DE1">
        <w:t xml:space="preserve">Der Test </w:t>
      </w:r>
      <w:r>
        <w:t>prüft</w:t>
      </w:r>
      <w:r w:rsidR="00514DE1">
        <w:t xml:space="preserve"> das Browsen der Poster und die Navigation zwischen d</w:t>
      </w:r>
      <w:r>
        <w:t xml:space="preserve">en verschiedenen </w:t>
      </w:r>
      <w:r w:rsidR="000C74F1">
        <w:t>Kategorien</w:t>
      </w:r>
      <w:r w:rsidR="00514DE1">
        <w:t>.</w:t>
      </w:r>
      <w:r w:rsidR="000C74F1">
        <w:t xml:space="preserve"> Kategorien stellen beispielsweise die Poster dar, die Mensa Menüs, das Wetter oder Informationen zu HSR Veranstaltungen.</w:t>
      </w:r>
      <w:r w:rsidR="001A5E78">
        <w:t xml:space="preserve"> Zwischen diesen soll einfach gewechselt werden können.</w:t>
      </w:r>
      <w:r w:rsidR="00601DCE">
        <w:t xml:space="preserve"> Bei den Postern</w:t>
      </w:r>
      <w:r w:rsidR="00514DE1">
        <w:t xml:space="preserve"> soll zudem möglich sein, </w:t>
      </w:r>
      <w:r w:rsidR="00601DCE">
        <w:t>die Auswahl auf eine</w:t>
      </w:r>
      <w:r w:rsidR="00514DE1">
        <w:t xml:space="preserve"> bestimmte Abteilung einzuschränken.</w:t>
      </w:r>
      <w:r w:rsidR="007403E2">
        <w:t xml:space="preserve"> Diese Anforderungen werden getestet, indem </w:t>
      </w:r>
      <w:r w:rsidR="007403E2">
        <w:lastRenderedPageBreak/>
        <w:t xml:space="preserve">die Testpersonen ein oder mehrere Szenarien der in der Vorstudie erarbeiteten </w:t>
      </w:r>
      <w:proofErr w:type="spellStart"/>
      <w:r w:rsidR="007403E2">
        <w:t>Personas</w:t>
      </w:r>
      <w:proofErr w:type="spellEnd"/>
      <w:r w:rsidR="007403E2">
        <w:t xml:space="preserve"> (TODO link V</w:t>
      </w:r>
      <w:r w:rsidR="00FE56BD">
        <w:t>orstudie) durchlaufen.</w:t>
      </w:r>
    </w:p>
    <w:p w:rsidR="00A276A5" w:rsidRDefault="00FE56BD" w:rsidP="00AC02F2">
      <w:r>
        <w:t xml:space="preserve">Die Nutzer sollen zu Beginn von Video Wall angelockt werden. Dies soll über einen Demomodus geschehen. </w:t>
      </w:r>
      <w:r w:rsidR="00211CA9">
        <w:t xml:space="preserve">Denkbar ist, dass dem Nutzer </w:t>
      </w:r>
      <w:r w:rsidR="00211CA9">
        <w:t>ein Titel eines Posters als Schriftzug folgt</w:t>
      </w:r>
      <w:r w:rsidR="00211CA9">
        <w:t xml:space="preserve">, </w:t>
      </w:r>
      <w:r w:rsidR="002C18EC">
        <w:t xml:space="preserve">sobald </w:t>
      </w:r>
      <w:r w:rsidR="00211CA9">
        <w:t>dieser</w:t>
      </w:r>
      <w:r w:rsidR="002C18EC">
        <w:t xml:space="preserve"> den Bereich betritt, in dem er von </w:t>
      </w:r>
      <w:proofErr w:type="spellStart"/>
      <w:r w:rsidR="002C18EC">
        <w:t>Kinect</w:t>
      </w:r>
      <w:proofErr w:type="spellEnd"/>
      <w:r w:rsidR="002C18EC">
        <w:t xml:space="preserve"> erkannt wird. Es können maximal sechs verschiedene Schriftzüge zur gleichen Zeit sechs Personen folgen, da </w:t>
      </w:r>
      <w:r>
        <w:t xml:space="preserve">dies die maximale Anzahl an Personen ist, die </w:t>
      </w:r>
      <w:proofErr w:type="spellStart"/>
      <w:r>
        <w:t>Kinect</w:t>
      </w:r>
      <w:proofErr w:type="spellEnd"/>
      <w:r>
        <w:t xml:space="preserve"> gleichzeitig erkennen kann.</w:t>
      </w:r>
      <w:r w:rsidR="00C14FAF">
        <w:t xml:space="preserve"> Ein anderer Vorschlag ist, das Poster in Stücke zerschnitten darzustellen, wobei die einzelnen Stücke ungeordnet auf der Wand angezeigt werden</w:t>
      </w:r>
      <w:r w:rsidR="005F0D33">
        <w:t xml:space="preserve"> und sich bewegen</w:t>
      </w:r>
      <w:r w:rsidR="00C14FAF">
        <w:t xml:space="preserve">. Sobald nun jemand erkannt wird und sich diese Person zur Wand hindreht, so vereinigen sich die Teile zu einem Poster. </w:t>
      </w:r>
      <w:r w:rsidR="0052029F">
        <w:t xml:space="preserve"> Im Test wird der Demomodus </w:t>
      </w:r>
      <w:r w:rsidR="00C14FAF" w:rsidRPr="001D3F2F">
        <w:t>weglassen</w:t>
      </w:r>
      <w:r w:rsidR="00C14FAF">
        <w:t xml:space="preserve">, da es nicht möglich ist, ihn im Wizard </w:t>
      </w:r>
      <w:proofErr w:type="spellStart"/>
      <w:r w:rsidR="00C14FAF">
        <w:t>of</w:t>
      </w:r>
      <w:proofErr w:type="spellEnd"/>
      <w:r w:rsidR="00C14FAF">
        <w:t xml:space="preserve"> Oz Experiment umzusetzen. Es ist bekannt, </w:t>
      </w:r>
      <w:r w:rsidR="00C14FAF" w:rsidRPr="001D3F2F">
        <w:t>dass je nach Teaser die Interaktion</w:t>
      </w:r>
      <w:r w:rsidR="00C14FAF">
        <w:t xml:space="preserve"> mit der Video Wall </w:t>
      </w:r>
      <w:r w:rsidR="00211CA9">
        <w:t>variieren kann.</w:t>
      </w:r>
    </w:p>
    <w:p w:rsidR="00AC02F2" w:rsidRDefault="00AC02F2" w:rsidP="00AC02F2">
      <w:pPr>
        <w:keepNext/>
      </w:pPr>
      <w:r>
        <w:rPr>
          <w:noProof/>
          <w:lang w:eastAsia="de-CH"/>
        </w:rPr>
        <w:drawing>
          <wp:inline distT="0" distB="0" distL="0" distR="0" wp14:anchorId="3F089BDF" wp14:editId="48509E31">
            <wp:extent cx="576072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posteransicht.jp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21810"/>
                    </a:xfrm>
                    <a:prstGeom prst="rect">
                      <a:avLst/>
                    </a:prstGeom>
                  </pic:spPr>
                </pic:pic>
              </a:graphicData>
            </a:graphic>
          </wp:inline>
        </w:drawing>
      </w:r>
    </w:p>
    <w:p w:rsidR="00AC02F2" w:rsidRDefault="00AC02F2" w:rsidP="00AC02F2">
      <w:pPr>
        <w:pStyle w:val="Caption"/>
      </w:pPr>
      <w:bookmarkStart w:id="4" w:name="_Ref319939003"/>
      <w:r>
        <w:t xml:space="preserve">Abbildung </w:t>
      </w:r>
      <w:r w:rsidR="00B206C7">
        <w:fldChar w:fldCharType="begin"/>
      </w:r>
      <w:r w:rsidR="00B206C7">
        <w:instrText xml:space="preserve"> SEQ Abbildung \* ARABIC </w:instrText>
      </w:r>
      <w:r w:rsidR="00B206C7">
        <w:fldChar w:fldCharType="separate"/>
      </w:r>
      <w:r w:rsidR="008C66BA">
        <w:rPr>
          <w:noProof/>
        </w:rPr>
        <w:t>2</w:t>
      </w:r>
      <w:r w:rsidR="00B206C7">
        <w:rPr>
          <w:noProof/>
        </w:rPr>
        <w:fldChar w:fldCharType="end"/>
      </w:r>
      <w:r>
        <w:t xml:space="preserve"> - </w:t>
      </w:r>
      <w:proofErr w:type="spellStart"/>
      <w:r>
        <w:t>Posteransicht</w:t>
      </w:r>
      <w:bookmarkEnd w:id="4"/>
      <w:proofErr w:type="spellEnd"/>
    </w:p>
    <w:p w:rsidR="006030C0" w:rsidRDefault="00A276A5" w:rsidP="00AC02F2">
      <w:r>
        <w:t xml:space="preserve">Die </w:t>
      </w:r>
      <w:r>
        <w:fldChar w:fldCharType="begin"/>
      </w:r>
      <w:r>
        <w:instrText xml:space="preserve"> REF _Ref319939003 \h </w:instrText>
      </w:r>
      <w:r>
        <w:fldChar w:fldCharType="separate"/>
      </w:r>
      <w:r>
        <w:t xml:space="preserve">Abbildung </w:t>
      </w:r>
      <w:r>
        <w:rPr>
          <w:noProof/>
        </w:rPr>
        <w:t>2</w:t>
      </w:r>
      <w:r>
        <w:t xml:space="preserve"> - </w:t>
      </w:r>
      <w:proofErr w:type="spellStart"/>
      <w:r>
        <w:t>Posteransicht</w:t>
      </w:r>
      <w:proofErr w:type="spellEnd"/>
      <w:r>
        <w:fldChar w:fldCharType="end"/>
      </w:r>
      <w:r>
        <w:t xml:space="preserve"> stellt die </w:t>
      </w:r>
      <w:r w:rsidR="00DC726F">
        <w:t>Ansicht</w:t>
      </w:r>
      <w:r>
        <w:t xml:space="preserve"> der Poster dar.</w:t>
      </w:r>
      <w:r w:rsidR="00427773">
        <w:t xml:space="preserve"> Links und rechts des aktuell angezeigten Posters sind Teile des vorangehenden und des nachfolgenden Poster</w:t>
      </w:r>
      <w:r w:rsidR="002C2866">
        <w:t>s</w:t>
      </w:r>
      <w:r w:rsidR="00427773">
        <w:t xml:space="preserve"> sichtbar. Dies veranschaulicht dem Benutzer, dass noch mehr Poster existieren und es möglich ist, zwischen ihnen zu navigieren. </w:t>
      </w:r>
      <w:r w:rsidR="002C2866">
        <w:br/>
      </w:r>
      <w:r>
        <w:t xml:space="preserve">Am oberen Rand </w:t>
      </w:r>
      <w:r w:rsidR="00427773">
        <w:t xml:space="preserve">befinden sich Schaltflächen, über welche zwischen den </w:t>
      </w:r>
      <w:r w:rsidR="0052029F">
        <w:t>Kategorien</w:t>
      </w:r>
      <w:r w:rsidR="00427773">
        <w:t xml:space="preserve"> gewechselt werden kann.</w:t>
      </w:r>
      <w:r>
        <w:t xml:space="preserve"> </w:t>
      </w:r>
      <w:r w:rsidR="002C2866">
        <w:br/>
      </w:r>
      <w:r w:rsidR="00427773">
        <w:t xml:space="preserve">In der Mitte des unteren Randes werden die Skelette der Personen, die von </w:t>
      </w:r>
      <w:proofErr w:type="spellStart"/>
      <w:r w:rsidR="00427773">
        <w:t>Kinect</w:t>
      </w:r>
      <w:proofErr w:type="spellEnd"/>
      <w:r w:rsidR="00427773">
        <w:t xml:space="preserve"> erkannt </w:t>
      </w:r>
      <w:r w:rsidR="00AE7A1C">
        <w:t>worden sind</w:t>
      </w:r>
      <w:r w:rsidR="00427773">
        <w:t xml:space="preserve">, angezeigt. Die Person, welche die Applikation steuern kann, wird gekennzeichnet. </w:t>
      </w:r>
      <w:r w:rsidR="002C2866">
        <w:br/>
      </w:r>
      <w:r w:rsidR="00427773">
        <w:t>Die Interaktive Hilfe in der rechten unteren Ecke wird in der Testpräsentation nicht vorkommen.</w:t>
      </w:r>
      <w:r w:rsidR="00010683">
        <w:t xml:space="preserve"> Mit dem Test kann auch validiert </w:t>
      </w:r>
      <w:r w:rsidR="00D06787">
        <w:t xml:space="preserve">werden, ob die Steuerung genug intuitiv ist, dass eine Hilfe </w:t>
      </w:r>
      <w:r w:rsidR="00C1611A">
        <w:t>überflüssig</w:t>
      </w:r>
      <w:r w:rsidR="00D06787">
        <w:t xml:space="preserve"> ist</w:t>
      </w:r>
      <w:r w:rsidR="00010683">
        <w:t>.</w:t>
      </w:r>
    </w:p>
    <w:p w:rsidR="00AC02F2" w:rsidRDefault="00AC02F2" w:rsidP="00AC02F2">
      <w:pPr>
        <w:keepNext/>
      </w:pPr>
      <w:r>
        <w:rPr>
          <w:noProof/>
          <w:lang w:eastAsia="de-CH"/>
        </w:rPr>
        <w:lastRenderedPageBreak/>
        <w:drawing>
          <wp:inline distT="0" distB="0" distL="0" distR="0" wp14:anchorId="57D19205" wp14:editId="1DDBA9F4">
            <wp:extent cx="5752800" cy="22824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tabs_bearbeitet.jpg"/>
                    <pic:cNvPicPr/>
                  </pic:nvPicPr>
                  <pic:blipFill>
                    <a:blip r:embed="rId11">
                      <a:extLst>
                        <a:ext uri="{28A0092B-C50C-407E-A947-70E740481C1C}">
                          <a14:useLocalDpi xmlns:a14="http://schemas.microsoft.com/office/drawing/2010/main" val="0"/>
                        </a:ext>
                      </a:extLst>
                    </a:blip>
                    <a:stretch>
                      <a:fillRect/>
                    </a:stretch>
                  </pic:blipFill>
                  <pic:spPr>
                    <a:xfrm>
                      <a:off x="0" y="0"/>
                      <a:ext cx="5752800" cy="2282400"/>
                    </a:xfrm>
                    <a:prstGeom prst="rect">
                      <a:avLst/>
                    </a:prstGeom>
                  </pic:spPr>
                </pic:pic>
              </a:graphicData>
            </a:graphic>
          </wp:inline>
        </w:drawing>
      </w:r>
    </w:p>
    <w:p w:rsidR="00AC02F2" w:rsidRDefault="00AC02F2" w:rsidP="00AC02F2">
      <w:pPr>
        <w:pStyle w:val="Caption"/>
      </w:pPr>
      <w:bookmarkStart w:id="5" w:name="_Ref319940831"/>
      <w:r>
        <w:t xml:space="preserve">Abbildung </w:t>
      </w:r>
      <w:r w:rsidR="00B206C7">
        <w:fldChar w:fldCharType="begin"/>
      </w:r>
      <w:r w:rsidR="00B206C7">
        <w:instrText xml:space="preserve"> SEQ Abbildung \* ARABIC </w:instrText>
      </w:r>
      <w:r w:rsidR="00B206C7">
        <w:fldChar w:fldCharType="separate"/>
      </w:r>
      <w:r w:rsidR="008C66BA">
        <w:rPr>
          <w:noProof/>
        </w:rPr>
        <w:t>3</w:t>
      </w:r>
      <w:r w:rsidR="00B206C7">
        <w:rPr>
          <w:noProof/>
        </w:rPr>
        <w:fldChar w:fldCharType="end"/>
      </w:r>
      <w:r>
        <w:t xml:space="preserve"> - Unterteilung in Tabs</w:t>
      </w:r>
      <w:bookmarkEnd w:id="5"/>
    </w:p>
    <w:p w:rsidR="00AC02F2" w:rsidRDefault="006030C0" w:rsidP="00AC02F2">
      <w:r>
        <w:t xml:space="preserve">Die obenstehende </w:t>
      </w:r>
      <w:r>
        <w:fldChar w:fldCharType="begin"/>
      </w:r>
      <w:r>
        <w:instrText xml:space="preserve"> REF _Ref319940831 \h </w:instrText>
      </w:r>
      <w:r>
        <w:fldChar w:fldCharType="separate"/>
      </w:r>
      <w:r>
        <w:t xml:space="preserve">Abbildung </w:t>
      </w:r>
      <w:r>
        <w:rPr>
          <w:noProof/>
        </w:rPr>
        <w:t>3</w:t>
      </w:r>
      <w:r>
        <w:t xml:space="preserve"> - Unterteilung in Tabs</w:t>
      </w:r>
      <w:r>
        <w:fldChar w:fldCharType="end"/>
      </w:r>
      <w:r>
        <w:t xml:space="preserve"> zeigt auf, dass die </w:t>
      </w:r>
      <w:r w:rsidR="0085252E">
        <w:t xml:space="preserve">einzelnen </w:t>
      </w:r>
      <w:r w:rsidR="00D02B1F">
        <w:t>Kategorien</w:t>
      </w:r>
      <w:r w:rsidR="0085252E">
        <w:t xml:space="preserve"> (obere Tab-Reihe) weiter unterteilt werden können (untere Tab-Reihe). </w:t>
      </w:r>
      <w:r w:rsidR="00EE3090">
        <w:t xml:space="preserve">Befindet man sich nun bei in der Kategorie </w:t>
      </w:r>
      <w:r w:rsidR="0036341A">
        <w:t>der Poster,</w:t>
      </w:r>
      <w:r w:rsidR="0085252E">
        <w:t xml:space="preserve"> dient die zweite Reihe Tabs dazu, dass </w:t>
      </w:r>
      <w:r w:rsidR="00EE3090">
        <w:t>die Auswahl an</w:t>
      </w:r>
      <w:r w:rsidR="0085252E">
        <w:t xml:space="preserve"> Poster</w:t>
      </w:r>
      <w:r w:rsidR="00EE3090">
        <w:t>n auf</w:t>
      </w:r>
      <w:r w:rsidR="0085252E">
        <w:t xml:space="preserve"> eine bestimmte Abteilung (z.B. Informatik) eingeschränkt werden kann.</w:t>
      </w:r>
    </w:p>
    <w:p w:rsidR="002C3C70" w:rsidRDefault="002C3C70" w:rsidP="002C3C70">
      <w:pPr>
        <w:keepNext/>
      </w:pPr>
      <w:r>
        <w:rPr>
          <w:noProof/>
          <w:lang w:eastAsia="de-CH"/>
        </w:rPr>
        <w:drawing>
          <wp:inline distT="0" distB="0" distL="0" distR="0" wp14:anchorId="0F13AAD8" wp14:editId="008DD29A">
            <wp:extent cx="5760720" cy="299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zonen_bearbeitet.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2994660"/>
                    </a:xfrm>
                    <a:prstGeom prst="rect">
                      <a:avLst/>
                    </a:prstGeom>
                  </pic:spPr>
                </pic:pic>
              </a:graphicData>
            </a:graphic>
          </wp:inline>
        </w:drawing>
      </w:r>
    </w:p>
    <w:p w:rsidR="002C3C70" w:rsidRDefault="002C3C70" w:rsidP="002C3C70">
      <w:pPr>
        <w:pStyle w:val="Caption"/>
      </w:pPr>
      <w:bookmarkStart w:id="6" w:name="_Ref319995195"/>
      <w:r>
        <w:t xml:space="preserve">Abbildung </w:t>
      </w:r>
      <w:r w:rsidR="00B206C7">
        <w:fldChar w:fldCharType="begin"/>
      </w:r>
      <w:r w:rsidR="00B206C7">
        <w:instrText xml:space="preserve"> SEQ Abbildung \* ARABIC </w:instrText>
      </w:r>
      <w:r w:rsidR="00B206C7">
        <w:fldChar w:fldCharType="separate"/>
      </w:r>
      <w:r w:rsidR="008C66BA">
        <w:rPr>
          <w:noProof/>
        </w:rPr>
        <w:t>4</w:t>
      </w:r>
      <w:r w:rsidR="00B206C7">
        <w:rPr>
          <w:noProof/>
        </w:rPr>
        <w:fldChar w:fldCharType="end"/>
      </w:r>
      <w:r>
        <w:t xml:space="preserve"> </w:t>
      </w:r>
      <w:r w:rsidR="00B21F96">
        <w:t>–</w:t>
      </w:r>
      <w:r>
        <w:t xml:space="preserve"> Zonenmarkierung</w:t>
      </w:r>
      <w:bookmarkEnd w:id="6"/>
    </w:p>
    <w:p w:rsidR="00B21F96" w:rsidRPr="00B21F96" w:rsidRDefault="00FC364F" w:rsidP="00B21F96">
      <w:r>
        <w:t xml:space="preserve">Des </w:t>
      </w:r>
      <w:r w:rsidR="007A24A1">
        <w:t>W</w:t>
      </w:r>
      <w:r>
        <w:t>eiteren ist es für den Nutzer wichtig zu wissen,</w:t>
      </w:r>
      <w:r w:rsidR="007A24A1">
        <w:t xml:space="preserve"> in welchem Abstand zur Wand er stehen muss, um erkannt zu werden.</w:t>
      </w:r>
      <w:r w:rsidR="00CC6FE0">
        <w:t xml:space="preserve"> Es sind zwei Zonen denkbar, eine </w:t>
      </w:r>
      <w:proofErr w:type="spellStart"/>
      <w:r w:rsidR="00CC6FE0">
        <w:t>Browsing</w:t>
      </w:r>
      <w:proofErr w:type="spellEnd"/>
      <w:r w:rsidR="00CC6FE0">
        <w:t xml:space="preserve">- und eine Lese-/Interaktionszone. </w:t>
      </w:r>
      <w:r w:rsidR="00B21F96">
        <w:t xml:space="preserve">Wie in </w:t>
      </w:r>
      <w:r w:rsidR="00B21F96">
        <w:fldChar w:fldCharType="begin"/>
      </w:r>
      <w:r w:rsidR="00B21F96">
        <w:instrText xml:space="preserve"> REF _Ref319995195 \h </w:instrText>
      </w:r>
      <w:r w:rsidR="00B21F96">
        <w:fldChar w:fldCharType="separate"/>
      </w:r>
      <w:r w:rsidR="00B21F96">
        <w:t xml:space="preserve">Abbildung </w:t>
      </w:r>
      <w:r w:rsidR="00B21F96">
        <w:rPr>
          <w:noProof/>
        </w:rPr>
        <w:t>4</w:t>
      </w:r>
      <w:r w:rsidR="00B21F96">
        <w:t xml:space="preserve"> - Zonenmarkierung</w:t>
      </w:r>
      <w:r w:rsidR="00B21F96">
        <w:fldChar w:fldCharType="end"/>
      </w:r>
      <w:r w:rsidR="00B21F96">
        <w:t xml:space="preserve"> ersichtlich ist, </w:t>
      </w:r>
      <w:r w:rsidR="00CC6FE0">
        <w:t xml:space="preserve">könnten diese direkt am Boden vor </w:t>
      </w:r>
      <w:proofErr w:type="gramStart"/>
      <w:r w:rsidR="00CC6FE0">
        <w:t>der</w:t>
      </w:r>
      <w:proofErr w:type="gramEnd"/>
      <w:r w:rsidR="00CC6FE0">
        <w:t xml:space="preserve"> Video Wall aufgezeichnet werden. Dies würde zusätzlich auf die Wall aufmerksam machen und der Nutzer wüsste immer, ob er im richtigen Bereich steht.</w:t>
      </w:r>
      <w:r w:rsidR="00C04743">
        <w:t xml:space="preserve"> Dieser Teil würde im Test mit Klebstreifen am Boden umgesetzt werden.</w:t>
      </w:r>
    </w:p>
    <w:p w:rsidR="009B0973" w:rsidRDefault="009B0973" w:rsidP="009B0973">
      <w:pPr>
        <w:pStyle w:val="Heading5"/>
      </w:pPr>
      <w:r>
        <w:t>Ausarbeitung</w:t>
      </w:r>
    </w:p>
    <w:p w:rsidR="003920C9" w:rsidRDefault="001D0D49" w:rsidP="003920C9">
      <w:r>
        <w:t>Im Meetin</w:t>
      </w:r>
      <w:r w:rsidR="00C83E5A">
        <w:t>g vom 16.03.2012 wurde</w:t>
      </w:r>
      <w:r>
        <w:t xml:space="preserve"> </w:t>
      </w:r>
      <w:r w:rsidR="00316006">
        <w:t>die</w:t>
      </w:r>
      <w:r w:rsidR="00C83E5A">
        <w:t xml:space="preserve"> </w:t>
      </w:r>
      <w:r>
        <w:t>Alternative</w:t>
      </w:r>
      <w:r w:rsidR="00316006">
        <w:t xml:space="preserve">, </w:t>
      </w:r>
      <w:proofErr w:type="spellStart"/>
      <w:r w:rsidR="00316006">
        <w:t>Kinect</w:t>
      </w:r>
      <w:proofErr w:type="spellEnd"/>
      <w:r w:rsidR="00316006">
        <w:t xml:space="preserve"> nur mit der Hand als </w:t>
      </w:r>
      <w:r w:rsidR="002C3C70">
        <w:t>Zeiger</w:t>
      </w:r>
      <w:r w:rsidR="00316006">
        <w:t xml:space="preserve"> (also ohne Gesten) zu bedienen,</w:t>
      </w:r>
      <w:r>
        <w:t xml:space="preserve"> vorgeschlagen.</w:t>
      </w:r>
      <w:r w:rsidR="00316006">
        <w:t xml:space="preserve"> </w:t>
      </w:r>
      <w:r w:rsidR="00C83E5A">
        <w:t xml:space="preserve">Es gibt zwei Auffassungen der Steuerung von </w:t>
      </w:r>
      <w:proofErr w:type="spellStart"/>
      <w:r w:rsidR="00C83E5A">
        <w:t>Kin</w:t>
      </w:r>
      <w:r w:rsidR="002C3C70">
        <w:t>ect</w:t>
      </w:r>
      <w:proofErr w:type="spellEnd"/>
      <w:r w:rsidR="002C3C70">
        <w:t>, die getestet werden können:</w:t>
      </w:r>
    </w:p>
    <w:p w:rsidR="003920C9" w:rsidRDefault="00C83E5A" w:rsidP="002C3C70">
      <w:pPr>
        <w:ind w:left="360"/>
      </w:pPr>
      <w:r w:rsidRPr="00C83E5A">
        <w:t>1. Hyp</w:t>
      </w:r>
      <w:r w:rsidR="00BB75D3">
        <w:t>othese: Meine Hand ist die Maus</w:t>
      </w:r>
    </w:p>
    <w:p w:rsidR="00C83E5A" w:rsidRDefault="00C83E5A" w:rsidP="002C3C70">
      <w:pPr>
        <w:ind w:left="360"/>
      </w:pPr>
      <w:r w:rsidRPr="00C83E5A">
        <w:t xml:space="preserve">2. Hypothese: Mein Körper ist </w:t>
      </w:r>
      <w:r w:rsidR="00BB75D3">
        <w:t>die Maus (Steuerung mit Gesten)</w:t>
      </w:r>
    </w:p>
    <w:p w:rsidR="00E84E00" w:rsidRDefault="00E84E00" w:rsidP="00E84E00">
      <w:r>
        <w:t>Bei</w:t>
      </w:r>
      <w:r w:rsidR="006F2C79">
        <w:t xml:space="preserve"> der ersten Hypothese könnte, wie bereits im Unterkapitel </w:t>
      </w:r>
      <w:r w:rsidR="006F2C79">
        <w:fldChar w:fldCharType="begin"/>
      </w:r>
      <w:r w:rsidR="006F2C79">
        <w:instrText xml:space="preserve"> REF _Ref320005002 \r \h </w:instrText>
      </w:r>
      <w:r w:rsidR="006F2C79">
        <w:fldChar w:fldCharType="separate"/>
      </w:r>
      <w:r w:rsidR="006F2C79">
        <w:t>I.2.1.1.1</w:t>
      </w:r>
      <w:r w:rsidR="006F2C79">
        <w:fldChar w:fldCharType="end"/>
      </w:r>
      <w:r w:rsidR="006F2C79">
        <w:t xml:space="preserve"> </w:t>
      </w:r>
      <w:r w:rsidR="006F2C79">
        <w:fldChar w:fldCharType="begin"/>
      </w:r>
      <w:r w:rsidR="006F2C79">
        <w:instrText xml:space="preserve"> REF _Ref320005002 \h </w:instrText>
      </w:r>
      <w:r w:rsidR="006F2C79">
        <w:fldChar w:fldCharType="separate"/>
      </w:r>
      <w:r w:rsidR="006F2C79">
        <w:t>Ideensammlung</w:t>
      </w:r>
      <w:r w:rsidR="006F2C79">
        <w:fldChar w:fldCharType="end"/>
      </w:r>
      <w:r w:rsidR="006F2C79">
        <w:t xml:space="preserve"> beschrieben, ein </w:t>
      </w:r>
      <w:proofErr w:type="spellStart"/>
      <w:r w:rsidR="006F2C79">
        <w:t>Laserpointer</w:t>
      </w:r>
      <w:proofErr w:type="spellEnd"/>
      <w:r w:rsidR="006F2C79">
        <w:t xml:space="preserve"> genutzt werden um den Pointer des Nutzers zu repräsentieren. </w:t>
      </w:r>
    </w:p>
    <w:p w:rsidR="00DF2B91" w:rsidRDefault="002C3C70" w:rsidP="00DF2B91">
      <w:r>
        <w:lastRenderedPageBreak/>
        <w:t xml:space="preserve">Bei der Diskussion über die zweite Hypothese entstand die Idee, </w:t>
      </w:r>
      <w:r w:rsidR="00A84EC0">
        <w:t xml:space="preserve">neben der Identifikation der </w:t>
      </w:r>
      <w:r>
        <w:t>Gesten</w:t>
      </w:r>
      <w:r w:rsidR="00A84EC0">
        <w:t xml:space="preserve"> zusätzlich</w:t>
      </w:r>
      <w:r>
        <w:t xml:space="preserve"> die rechte Hand des Benutzers zu identifizieren</w:t>
      </w:r>
      <w:r w:rsidR="00007DC8">
        <w:t>, da gewisse Elemente nicht mit Gesten angesteuert werden können</w:t>
      </w:r>
      <w:r>
        <w:t>.</w:t>
      </w:r>
      <w:r w:rsidR="00634532">
        <w:t xml:space="preserve"> Durch die Projizierung mi dem </w:t>
      </w:r>
      <w:proofErr w:type="spellStart"/>
      <w:r w:rsidR="00634532">
        <w:t>Beamer</w:t>
      </w:r>
      <w:proofErr w:type="spellEnd"/>
      <w:r w:rsidR="00634532">
        <w:t xml:space="preserve"> entsteht durch die Testperson ein Schatten</w:t>
      </w:r>
      <w:r w:rsidR="007200FF">
        <w:t xml:space="preserve"> an der Leinwand</w:t>
      </w:r>
      <w:r w:rsidR="00634532">
        <w:t>.</w:t>
      </w:r>
      <w:r w:rsidR="007200FF">
        <w:t xml:space="preserve"> Dieser könnte genutzt werden um das Skelett zu simulieren.</w:t>
      </w:r>
      <w:r w:rsidRPr="001D3F2F">
        <w:t xml:space="preserve"> </w:t>
      </w:r>
      <w:r w:rsidR="005B1029">
        <w:t>An der Stelle wo nun der Schatten der Hand ist, könnte zusätzlich ein „Bällchen“ aufgezeigt werden.</w:t>
      </w:r>
      <w:r w:rsidRPr="001D3F2F">
        <w:t xml:space="preserve"> </w:t>
      </w:r>
      <w:r w:rsidR="005B1029">
        <w:t>Dadurch wissen die Personen</w:t>
      </w:r>
      <w:r w:rsidR="00273472">
        <w:t>, wo ihre Hand ist und diese an die richtige Stelle bewegen. Problematisch ist hierbei, dass der Schatten wohl über die gesamte Applikation reichen müsste, damit der Nutzer alle aufgezeigten Elemente erreichen kann.</w:t>
      </w:r>
    </w:p>
    <w:p w:rsidR="005A2365" w:rsidRDefault="005A2365" w:rsidP="00DF2B91">
      <w:r>
        <w:t>Die Markierungen am Boden, we</w:t>
      </w:r>
      <w:r w:rsidR="008C66BA">
        <w:t>lche die Zonen umschreiben</w:t>
      </w:r>
      <w:r>
        <w:t xml:space="preserve"> (siehe </w:t>
      </w:r>
      <w:r>
        <w:fldChar w:fldCharType="begin"/>
      </w:r>
      <w:r>
        <w:instrText xml:space="preserve"> REF _Ref319995195 \h </w:instrText>
      </w:r>
      <w:r>
        <w:fldChar w:fldCharType="separate"/>
      </w:r>
      <w:r>
        <w:t xml:space="preserve">Abbildung </w:t>
      </w:r>
      <w:r>
        <w:rPr>
          <w:noProof/>
        </w:rPr>
        <w:t>4</w:t>
      </w:r>
      <w:r>
        <w:t xml:space="preserve"> – Zonenmarkierung</w:t>
      </w:r>
      <w:r>
        <w:fldChar w:fldCharType="end"/>
      </w:r>
      <w:r>
        <w:t>)</w:t>
      </w:r>
      <w:r w:rsidR="00650347">
        <w:t xml:space="preserve">, </w:t>
      </w:r>
      <w:r w:rsidR="00650347">
        <w:t>könnten</w:t>
      </w:r>
      <w:r>
        <w:t xml:space="preserve"> genauso gut in der Applikation selbst ersichtlich sein. Diese könnten unten in der Mitte mit dem Skelett angezeigt werden. So sieht der Nutzer immer ob er sich in der richtigen Zone befindet.</w:t>
      </w:r>
    </w:p>
    <w:p w:rsidR="005A2365" w:rsidRDefault="005A2365" w:rsidP="00DF2B91">
      <w:r>
        <w:t>Um die erarbeiteten Ideen sinnvoll zu testen, soll die Testapplikation interaktiv sein.</w:t>
      </w:r>
      <w:r w:rsidR="00312CD1">
        <w:t xml:space="preserve"> Deshalb wurde dem Team geraten, diesen Test nicht in Power</w:t>
      </w:r>
      <w:r w:rsidR="002E7CA6">
        <w:t>P</w:t>
      </w:r>
      <w:r w:rsidR="00312CD1">
        <w:t>oint sondern gleich als WPF Applikation umzusetzen.</w:t>
      </w:r>
      <w:r w:rsidR="008C66BA">
        <w:t xml:space="preserve"> Diese soll in etwa wie folgt aussehen:</w:t>
      </w:r>
    </w:p>
    <w:p w:rsidR="002C3C70" w:rsidRDefault="002C3C70" w:rsidP="00BB75D3">
      <w:r>
        <w:rPr>
          <w:noProof/>
          <w:lang w:eastAsia="de-CH"/>
        </w:rPr>
        <w:drawing>
          <wp:inline distT="0" distB="0" distL="0" distR="0">
            <wp:extent cx="4242816" cy="3785616"/>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_form_test_ausarbeitun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2816" cy="3785616"/>
                    </a:xfrm>
                    <a:prstGeom prst="rect">
                      <a:avLst/>
                    </a:prstGeom>
                  </pic:spPr>
                </pic:pic>
              </a:graphicData>
            </a:graphic>
          </wp:inline>
        </w:drawing>
      </w:r>
    </w:p>
    <w:p w:rsidR="008C66BA" w:rsidRDefault="008C66BA" w:rsidP="008C66BA">
      <w:pPr>
        <w:pStyle w:val="Caption"/>
      </w:pPr>
      <w:r>
        <w:t xml:space="preserve">Abbildung </w:t>
      </w:r>
      <w:fldSimple w:instr=" SEQ Abbildung \* ARABIC ">
        <w:r>
          <w:rPr>
            <w:noProof/>
          </w:rPr>
          <w:t>5</w:t>
        </w:r>
      </w:fldSimple>
      <w:r>
        <w:t xml:space="preserve"> - Skizze Testapplikation</w:t>
      </w:r>
    </w:p>
    <w:p w:rsidR="00434F8A" w:rsidRDefault="00104AAD" w:rsidP="00CD0CE9">
      <w:r>
        <w:t xml:space="preserve">Durch die oberen Tabs kann zwischen den verschiedenen </w:t>
      </w:r>
      <w:r w:rsidR="00BD61EF">
        <w:t>Kategorien (Poster, Mensamenü)</w:t>
      </w:r>
      <w:r w:rsidR="000C74F1">
        <w:t xml:space="preserve"> gewec</w:t>
      </w:r>
      <w:r w:rsidR="00BD61EF">
        <w:t xml:space="preserve">hselt werden. Befindet man sich in der </w:t>
      </w:r>
      <w:proofErr w:type="spellStart"/>
      <w:r w:rsidR="00BD61EF">
        <w:t>Browsing</w:t>
      </w:r>
      <w:proofErr w:type="spellEnd"/>
      <w:r w:rsidR="00BD61EF">
        <w:t>-Zone, wird das Poster etwas kleiner dargestellt, dafür hat das Menü oben mehr Platz.</w:t>
      </w:r>
      <w:r w:rsidR="00BC25F0">
        <w:t xml:space="preserve"> Wechselt man in die Lese-Zone, so vergrössert sich das Poster und das Menü wird dafür kleiner. </w:t>
      </w:r>
      <w:r w:rsidR="00EF1B40">
        <w:t xml:space="preserve">Die Zonen </w:t>
      </w:r>
      <w:r w:rsidR="009F36AB">
        <w:t>werden unten in der Mitte angezeigt. Dort befindet sich auch das Skelett, welches die Bewegungen der Person imitiert und angibt in welcher Zone sie steht.</w:t>
      </w:r>
      <w:bookmarkStart w:id="7" w:name="_GoBack"/>
      <w:bookmarkEnd w:id="7"/>
    </w:p>
    <w:p w:rsidR="00B33356" w:rsidRPr="00CD0CE9" w:rsidRDefault="00B33356" w:rsidP="00B33356">
      <w:pPr>
        <w:pStyle w:val="Heading4"/>
      </w:pPr>
      <w:r>
        <w:t>Durchführung</w:t>
      </w:r>
    </w:p>
    <w:sectPr w:rsidR="00B33356" w:rsidRPr="00CD0CE9" w:rsidSect="001E53C4">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6C7" w:rsidRDefault="00B206C7" w:rsidP="008F2373">
      <w:pPr>
        <w:spacing w:after="0"/>
      </w:pPr>
      <w:r>
        <w:separator/>
      </w:r>
    </w:p>
  </w:endnote>
  <w:endnote w:type="continuationSeparator" w:id="0">
    <w:p w:rsidR="00B206C7" w:rsidRDefault="00B206C7"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CD0CE9">
      <w:t xml:space="preserve"> - Domain Analyse</w:t>
    </w:r>
    <w:r w:rsidR="008F2373" w:rsidRPr="005E2896">
      <w:tab/>
    </w:r>
    <w:r w:rsidR="00AF4AE0">
      <w:fldChar w:fldCharType="begin"/>
    </w:r>
    <w:r w:rsidR="002E65A6">
      <w:instrText xml:space="preserve"> DATE  \@ "d. MMMM yyyy"  \* MERGEFORMAT </w:instrText>
    </w:r>
    <w:r w:rsidR="00AF4AE0">
      <w:fldChar w:fldCharType="separate"/>
    </w:r>
    <w:r w:rsidR="00247289">
      <w:rPr>
        <w:noProof/>
      </w:rPr>
      <w:t>20. März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9F36AB" w:rsidRPr="009F36AB">
      <w:rPr>
        <w:b/>
        <w:noProof/>
        <w:lang w:val="de-DE"/>
      </w:rPr>
      <w:t>5</w:t>
    </w:r>
    <w:r w:rsidR="00AF4AE0">
      <w:rPr>
        <w:b/>
      </w:rPr>
      <w:fldChar w:fldCharType="end"/>
    </w:r>
    <w:r w:rsidR="008F2373">
      <w:rPr>
        <w:lang w:val="de-DE"/>
      </w:rPr>
      <w:t xml:space="preserve"> von </w:t>
    </w:r>
    <w:r w:rsidR="00B206C7">
      <w:fldChar w:fldCharType="begin"/>
    </w:r>
    <w:r w:rsidR="00B206C7">
      <w:instrText>NUMPAGES  \* Arabic  \* MERGEFORMAT</w:instrText>
    </w:r>
    <w:r w:rsidR="00B206C7">
      <w:fldChar w:fldCharType="separate"/>
    </w:r>
    <w:r w:rsidR="009F36AB" w:rsidRPr="009F36AB">
      <w:rPr>
        <w:b/>
        <w:noProof/>
        <w:lang w:val="de-DE"/>
      </w:rPr>
      <w:t>5</w:t>
    </w:r>
    <w:r w:rsidR="00B206C7">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6C7" w:rsidRDefault="00B206C7" w:rsidP="008F2373">
      <w:pPr>
        <w:spacing w:after="0"/>
      </w:pPr>
      <w:r>
        <w:separator/>
      </w:r>
    </w:p>
  </w:footnote>
  <w:footnote w:type="continuationSeparator" w:id="0">
    <w:p w:rsidR="00B206C7" w:rsidRDefault="00B206C7"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514763C"/>
    <w:multiLevelType w:val="multilevel"/>
    <w:tmpl w:val="530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9243D71"/>
    <w:multiLevelType w:val="hybridMultilevel"/>
    <w:tmpl w:val="BFC6B6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CE9"/>
    <w:rsid w:val="00007DC8"/>
    <w:rsid w:val="00010683"/>
    <w:rsid w:val="0003203E"/>
    <w:rsid w:val="000917AE"/>
    <w:rsid w:val="00097AB6"/>
    <w:rsid w:val="000A2C34"/>
    <w:rsid w:val="000B1504"/>
    <w:rsid w:val="000B658F"/>
    <w:rsid w:val="000C74F1"/>
    <w:rsid w:val="000E71F7"/>
    <w:rsid w:val="00104AAD"/>
    <w:rsid w:val="001609C2"/>
    <w:rsid w:val="00183657"/>
    <w:rsid w:val="001A5E78"/>
    <w:rsid w:val="001D0D49"/>
    <w:rsid w:val="001D17F5"/>
    <w:rsid w:val="001D3F2F"/>
    <w:rsid w:val="001D4D84"/>
    <w:rsid w:val="001D7F16"/>
    <w:rsid w:val="001E53C4"/>
    <w:rsid w:val="001F1125"/>
    <w:rsid w:val="001F2A8C"/>
    <w:rsid w:val="001F61F8"/>
    <w:rsid w:val="00211CA9"/>
    <w:rsid w:val="00214F45"/>
    <w:rsid w:val="00223137"/>
    <w:rsid w:val="00225791"/>
    <w:rsid w:val="00241093"/>
    <w:rsid w:val="002433A7"/>
    <w:rsid w:val="00247289"/>
    <w:rsid w:val="0026560F"/>
    <w:rsid w:val="00273472"/>
    <w:rsid w:val="00283C40"/>
    <w:rsid w:val="002840DC"/>
    <w:rsid w:val="002B6D39"/>
    <w:rsid w:val="002C18EC"/>
    <w:rsid w:val="002C2866"/>
    <w:rsid w:val="002C3C70"/>
    <w:rsid w:val="002E16A4"/>
    <w:rsid w:val="002E65A6"/>
    <w:rsid w:val="002E7CA6"/>
    <w:rsid w:val="002F28DD"/>
    <w:rsid w:val="00312CD1"/>
    <w:rsid w:val="00316006"/>
    <w:rsid w:val="0032162F"/>
    <w:rsid w:val="0033667B"/>
    <w:rsid w:val="00353578"/>
    <w:rsid w:val="0036341A"/>
    <w:rsid w:val="003920C9"/>
    <w:rsid w:val="003A0ADD"/>
    <w:rsid w:val="003A5C55"/>
    <w:rsid w:val="003B436F"/>
    <w:rsid w:val="003C3BB7"/>
    <w:rsid w:val="003E40FB"/>
    <w:rsid w:val="003F7D9B"/>
    <w:rsid w:val="00402E1C"/>
    <w:rsid w:val="00427773"/>
    <w:rsid w:val="00434F8A"/>
    <w:rsid w:val="00481AD8"/>
    <w:rsid w:val="00496465"/>
    <w:rsid w:val="004A070C"/>
    <w:rsid w:val="004B49F4"/>
    <w:rsid w:val="00500F32"/>
    <w:rsid w:val="00514DE1"/>
    <w:rsid w:val="0052029F"/>
    <w:rsid w:val="00527254"/>
    <w:rsid w:val="005532E5"/>
    <w:rsid w:val="00560405"/>
    <w:rsid w:val="0059202A"/>
    <w:rsid w:val="005A2365"/>
    <w:rsid w:val="005B081C"/>
    <w:rsid w:val="005B1029"/>
    <w:rsid w:val="005E1D61"/>
    <w:rsid w:val="005E2896"/>
    <w:rsid w:val="005E3310"/>
    <w:rsid w:val="005E6C04"/>
    <w:rsid w:val="005F0D33"/>
    <w:rsid w:val="005F572D"/>
    <w:rsid w:val="00601DCE"/>
    <w:rsid w:val="006030C0"/>
    <w:rsid w:val="006156A4"/>
    <w:rsid w:val="006211F6"/>
    <w:rsid w:val="00634532"/>
    <w:rsid w:val="00650347"/>
    <w:rsid w:val="00651384"/>
    <w:rsid w:val="0068440F"/>
    <w:rsid w:val="00687113"/>
    <w:rsid w:val="006939B6"/>
    <w:rsid w:val="00695F14"/>
    <w:rsid w:val="006C6507"/>
    <w:rsid w:val="006F0BE2"/>
    <w:rsid w:val="006F2255"/>
    <w:rsid w:val="006F2C79"/>
    <w:rsid w:val="00714F36"/>
    <w:rsid w:val="007200FF"/>
    <w:rsid w:val="007403E2"/>
    <w:rsid w:val="00740759"/>
    <w:rsid w:val="0075029B"/>
    <w:rsid w:val="007537D1"/>
    <w:rsid w:val="00760725"/>
    <w:rsid w:val="007A158A"/>
    <w:rsid w:val="007A24A1"/>
    <w:rsid w:val="007A75C5"/>
    <w:rsid w:val="007B442E"/>
    <w:rsid w:val="007B716D"/>
    <w:rsid w:val="007D405F"/>
    <w:rsid w:val="00844ADD"/>
    <w:rsid w:val="0085252E"/>
    <w:rsid w:val="00865943"/>
    <w:rsid w:val="00870C31"/>
    <w:rsid w:val="008722E3"/>
    <w:rsid w:val="00887085"/>
    <w:rsid w:val="008A4E18"/>
    <w:rsid w:val="008C54BF"/>
    <w:rsid w:val="008C66BA"/>
    <w:rsid w:val="008E328B"/>
    <w:rsid w:val="008F2373"/>
    <w:rsid w:val="009030F0"/>
    <w:rsid w:val="00921794"/>
    <w:rsid w:val="009303F0"/>
    <w:rsid w:val="00952B86"/>
    <w:rsid w:val="00954D75"/>
    <w:rsid w:val="00976450"/>
    <w:rsid w:val="009962A5"/>
    <w:rsid w:val="009A0300"/>
    <w:rsid w:val="009A48A3"/>
    <w:rsid w:val="009B0973"/>
    <w:rsid w:val="009E072F"/>
    <w:rsid w:val="009F36AB"/>
    <w:rsid w:val="00A06B4F"/>
    <w:rsid w:val="00A276A5"/>
    <w:rsid w:val="00A53880"/>
    <w:rsid w:val="00A611DF"/>
    <w:rsid w:val="00A84EC0"/>
    <w:rsid w:val="00AB21BC"/>
    <w:rsid w:val="00AB51D5"/>
    <w:rsid w:val="00AC02F2"/>
    <w:rsid w:val="00AC40CC"/>
    <w:rsid w:val="00AE119D"/>
    <w:rsid w:val="00AE455A"/>
    <w:rsid w:val="00AE7A1C"/>
    <w:rsid w:val="00AF4AE0"/>
    <w:rsid w:val="00AF4E74"/>
    <w:rsid w:val="00AF7DD4"/>
    <w:rsid w:val="00B038C9"/>
    <w:rsid w:val="00B10239"/>
    <w:rsid w:val="00B1324E"/>
    <w:rsid w:val="00B206C7"/>
    <w:rsid w:val="00B21F96"/>
    <w:rsid w:val="00B33356"/>
    <w:rsid w:val="00B712B5"/>
    <w:rsid w:val="00BB1425"/>
    <w:rsid w:val="00BB643C"/>
    <w:rsid w:val="00BB753F"/>
    <w:rsid w:val="00BB75D3"/>
    <w:rsid w:val="00BC25F0"/>
    <w:rsid w:val="00BD61EF"/>
    <w:rsid w:val="00BE6DFC"/>
    <w:rsid w:val="00BF1750"/>
    <w:rsid w:val="00C04743"/>
    <w:rsid w:val="00C06245"/>
    <w:rsid w:val="00C14F5B"/>
    <w:rsid w:val="00C14FAF"/>
    <w:rsid w:val="00C1611A"/>
    <w:rsid w:val="00C22202"/>
    <w:rsid w:val="00C35F88"/>
    <w:rsid w:val="00C47BE9"/>
    <w:rsid w:val="00C5416A"/>
    <w:rsid w:val="00C60987"/>
    <w:rsid w:val="00C62131"/>
    <w:rsid w:val="00C74BF5"/>
    <w:rsid w:val="00C765DF"/>
    <w:rsid w:val="00C824A2"/>
    <w:rsid w:val="00C83E5A"/>
    <w:rsid w:val="00C858B5"/>
    <w:rsid w:val="00C85D28"/>
    <w:rsid w:val="00C90DFA"/>
    <w:rsid w:val="00C9533A"/>
    <w:rsid w:val="00CB0412"/>
    <w:rsid w:val="00CB4A91"/>
    <w:rsid w:val="00CB6417"/>
    <w:rsid w:val="00CC6FE0"/>
    <w:rsid w:val="00CD0CE9"/>
    <w:rsid w:val="00CD42C7"/>
    <w:rsid w:val="00CE533D"/>
    <w:rsid w:val="00D02B1F"/>
    <w:rsid w:val="00D06787"/>
    <w:rsid w:val="00D072D8"/>
    <w:rsid w:val="00D1407B"/>
    <w:rsid w:val="00D3310B"/>
    <w:rsid w:val="00DC726F"/>
    <w:rsid w:val="00DE4AFA"/>
    <w:rsid w:val="00DF2B91"/>
    <w:rsid w:val="00E13BEF"/>
    <w:rsid w:val="00E22264"/>
    <w:rsid w:val="00E31FFC"/>
    <w:rsid w:val="00E330DE"/>
    <w:rsid w:val="00E56DB5"/>
    <w:rsid w:val="00E63689"/>
    <w:rsid w:val="00E711E0"/>
    <w:rsid w:val="00E84E00"/>
    <w:rsid w:val="00E860CF"/>
    <w:rsid w:val="00E87169"/>
    <w:rsid w:val="00EA10FA"/>
    <w:rsid w:val="00EA2F23"/>
    <w:rsid w:val="00ED67A8"/>
    <w:rsid w:val="00EE2AB1"/>
    <w:rsid w:val="00EE3090"/>
    <w:rsid w:val="00EF1B40"/>
    <w:rsid w:val="00F14036"/>
    <w:rsid w:val="00F21003"/>
    <w:rsid w:val="00F37EE6"/>
    <w:rsid w:val="00F42E13"/>
    <w:rsid w:val="00F559D6"/>
    <w:rsid w:val="00F615AF"/>
    <w:rsid w:val="00F9181E"/>
    <w:rsid w:val="00FB472D"/>
    <w:rsid w:val="00FB7E05"/>
    <w:rsid w:val="00FC364F"/>
    <w:rsid w:val="00FC564C"/>
    <w:rsid w:val="00FE56BD"/>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List-Accent1">
    <w:name w:val="Light List Accent 1"/>
    <w:basedOn w:val="TableNormal"/>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788879">
      <w:bodyDiv w:val="1"/>
      <w:marLeft w:val="0"/>
      <w:marRight w:val="0"/>
      <w:marTop w:val="0"/>
      <w:marBottom w:val="0"/>
      <w:divBdr>
        <w:top w:val="none" w:sz="0" w:space="0" w:color="auto"/>
        <w:left w:val="none" w:sz="0" w:space="0" w:color="auto"/>
        <w:bottom w:val="none" w:sz="0" w:space="0" w:color="auto"/>
        <w:right w:val="none" w:sz="0" w:space="0" w:color="auto"/>
      </w:divBdr>
    </w:div>
    <w:div w:id="644433756">
      <w:bodyDiv w:val="1"/>
      <w:marLeft w:val="0"/>
      <w:marRight w:val="0"/>
      <w:marTop w:val="0"/>
      <w:marBottom w:val="0"/>
      <w:divBdr>
        <w:top w:val="none" w:sz="0" w:space="0" w:color="auto"/>
        <w:left w:val="none" w:sz="0" w:space="0" w:color="auto"/>
        <w:bottom w:val="none" w:sz="0" w:space="0" w:color="auto"/>
        <w:right w:val="none" w:sz="0" w:space="0" w:color="auto"/>
      </w:divBdr>
    </w:div>
    <w:div w:id="954407613">
      <w:bodyDiv w:val="1"/>
      <w:marLeft w:val="0"/>
      <w:marRight w:val="0"/>
      <w:marTop w:val="0"/>
      <w:marBottom w:val="0"/>
      <w:divBdr>
        <w:top w:val="none" w:sz="0" w:space="0" w:color="auto"/>
        <w:left w:val="none" w:sz="0" w:space="0" w:color="auto"/>
        <w:bottom w:val="none" w:sz="0" w:space="0" w:color="auto"/>
        <w:right w:val="none" w:sz="0" w:space="0" w:color="auto"/>
      </w:divBdr>
    </w:div>
    <w:div w:id="1354258723">
      <w:bodyDiv w:val="1"/>
      <w:marLeft w:val="0"/>
      <w:marRight w:val="0"/>
      <w:marTop w:val="0"/>
      <w:marBottom w:val="0"/>
      <w:divBdr>
        <w:top w:val="none" w:sz="0" w:space="0" w:color="auto"/>
        <w:left w:val="none" w:sz="0" w:space="0" w:color="auto"/>
        <w:bottom w:val="none" w:sz="0" w:space="0" w:color="auto"/>
        <w:right w:val="none" w:sz="0" w:space="0" w:color="auto"/>
      </w:divBdr>
    </w:div>
    <w:div w:id="1714499617">
      <w:bodyDiv w:val="1"/>
      <w:marLeft w:val="0"/>
      <w:marRight w:val="0"/>
      <w:marTop w:val="0"/>
      <w:marBottom w:val="0"/>
      <w:divBdr>
        <w:top w:val="none" w:sz="0" w:space="0" w:color="auto"/>
        <w:left w:val="none" w:sz="0" w:space="0" w:color="auto"/>
        <w:bottom w:val="none" w:sz="0" w:space="0" w:color="auto"/>
        <w:right w:val="none" w:sz="0" w:space="0" w:color="auto"/>
      </w:divBdr>
    </w:div>
    <w:div w:id="20750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B452F-92B8-4B6D-87B9-0E0F24EDC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5</Pages>
  <Words>994</Words>
  <Characters>6266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7246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72</cp:revision>
  <dcterms:created xsi:type="dcterms:W3CDTF">2012-03-19T14:28:00Z</dcterms:created>
  <dcterms:modified xsi:type="dcterms:W3CDTF">2012-03-20T14:36:00Z</dcterms:modified>
</cp:coreProperties>
</file>