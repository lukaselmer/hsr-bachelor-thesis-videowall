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w:t>
            </w:r>
            <w:proofErr w:type="spellStart"/>
            <w:r>
              <w:t>of</w:t>
            </w:r>
            <w:proofErr w:type="spellEnd"/>
            <w:r>
              <w:t xml:space="preserve"> Oz 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proofErr w:type="spellStart"/>
            <w:r>
              <w:t>Coding</w:t>
            </w:r>
            <w:proofErr w:type="spellEnd"/>
            <w:r>
              <w:t xml:space="preserve">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 xml:space="preserve">Review Usability Test: </w:t>
            </w:r>
            <w:proofErr w:type="spellStart"/>
            <w:r w:rsidRPr="00190B59">
              <w:rPr>
                <w:lang w:val="en-US"/>
              </w:rPr>
              <w:t>Grafisches</w:t>
            </w:r>
            <w:proofErr w:type="spellEnd"/>
            <w:r w:rsidRPr="00190B59">
              <w:rPr>
                <w:lang w:val="en-US"/>
              </w:rPr>
              <w:t xml:space="preserve">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 xml:space="preserve">Sandcastle Help File </w:t>
            </w:r>
            <w:proofErr w:type="spellStart"/>
            <w:r>
              <w:t>Builder</w:t>
            </w:r>
            <w:proofErr w:type="spellEnd"/>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 xml:space="preserve">Code </w:t>
            </w:r>
            <w:proofErr w:type="spellStart"/>
            <w:r>
              <w:t>Metriken</w:t>
            </w:r>
            <w:proofErr w:type="spellEnd"/>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 xml:space="preserve">Test 1: Wizard </w:t>
      </w:r>
      <w:proofErr w:type="spellStart"/>
      <w:r>
        <w:t>of</w:t>
      </w:r>
      <w:proofErr w:type="spellEnd"/>
      <w:r>
        <w:t xml:space="preserve"> Oz</w:t>
      </w:r>
    </w:p>
    <w:p w:rsidR="00624108" w:rsidRDefault="006110A5" w:rsidP="00624108">
      <w:r>
        <w:t xml:space="preserve">Am </w:t>
      </w:r>
      <w:r w:rsidR="00624108">
        <w:t xml:space="preserve">27. März 2012 wurde der Test (für die Erarbeitung siehe TODO link Domain Analyse) durchgeführt. Bei diesem galt es, die Hypothese „Meine Hand ist die Maus“ zu bestätigen. Um dies zu prüfen, wurde mithilfe einer WPF Applikation ein Wizard </w:t>
      </w:r>
      <w:proofErr w:type="spellStart"/>
      <w:r w:rsidR="00624108">
        <w:t>of</w:t>
      </w:r>
      <w:proofErr w:type="spellEnd"/>
      <w:r w:rsidR="00624108">
        <w:t xml:space="preserve"> Oz Experiment durchgeführt. Die Testpersonen wurden gebeten, laut mitzudenken. </w:t>
      </w:r>
    </w:p>
    <w:p w:rsidR="00DF1869" w:rsidRDefault="00DF1869" w:rsidP="00DF1869">
      <w:pPr>
        <w:keepNext/>
      </w:pPr>
      <w:r>
        <w:rPr>
          <w:noProof/>
          <w:lang w:eastAsia="de-CH"/>
        </w:rPr>
        <w:drawing>
          <wp:inline distT="0" distB="0" distL="0" distR="0" wp14:anchorId="33824879" wp14:editId="28230800">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1</w:t>
      </w:r>
      <w:r w:rsidR="00097E7F">
        <w:rPr>
          <w:noProof/>
        </w:rPr>
        <w:fldChar w:fldCharType="end"/>
      </w:r>
      <w:r>
        <w:t xml:space="preserve"> - Testdurchführung Wizard </w:t>
      </w:r>
      <w:proofErr w:type="spellStart"/>
      <w:r>
        <w:t>of</w:t>
      </w:r>
      <w:proofErr w:type="spellEnd"/>
      <w:r>
        <w:t xml:space="preserve"> Oz mit einem Proband</w:t>
      </w:r>
      <w:r>
        <w:rPr>
          <w:noProof/>
        </w:rPr>
        <w:t>en</w:t>
      </w:r>
    </w:p>
    <w:p w:rsidR="00624108" w:rsidRDefault="00624108" w:rsidP="00624108">
      <w:r>
        <w:t xml:space="preserve">Der Test wurde mit sieben Personen durchgeführt, welche das Testszenario (siehe </w:t>
      </w:r>
      <w:r>
        <w:fldChar w:fldCharType="begin"/>
      </w:r>
      <w:r>
        <w:instrText xml:space="preserve"> REF _Ref320611798 \r \h </w:instrText>
      </w:r>
      <w:r>
        <w:fldChar w:fldCharType="separate"/>
      </w:r>
      <w:r>
        <w:t>I.2.1.2.1</w:t>
      </w:r>
      <w:r>
        <w:fldChar w:fldCharType="end"/>
      </w:r>
      <w:r>
        <w:t xml:space="preserve"> </w:t>
      </w:r>
      <w:r>
        <w:fldChar w:fldCharType="begin"/>
      </w:r>
      <w:r>
        <w:instrText xml:space="preserve"> REF _Ref320611798 \h </w:instrText>
      </w:r>
      <w:r>
        <w:fldChar w:fldCharType="separate"/>
      </w:r>
      <w:r>
        <w:t>Testszenario</w:t>
      </w:r>
      <w:r>
        <w:fldChar w:fldCharType="end"/>
      </w:r>
      <w:r>
        <w:t xml:space="preserve">) durchspielten. Alle Testpersonen konnten die Aufgabe ohne grosse Probleme lösen. Die während des Tests gemachten Notizen befinden sich im Anhang (TODO). </w:t>
      </w:r>
    </w:p>
    <w:p w:rsidR="00624108" w:rsidRDefault="00624108" w:rsidP="00624108">
      <w:r>
        <w:t>Nachfolgend ist beschrieben, was die Applikation, welche beim Test eingesetzt wurde, kann und wie sie gesteuert wird.</w:t>
      </w:r>
    </w:p>
    <w:p w:rsidR="00624108" w:rsidRDefault="00624108" w:rsidP="00624108">
      <w:pPr>
        <w:keepNext/>
      </w:pPr>
      <w:r>
        <w:rPr>
          <w:noProof/>
          <w:lang w:eastAsia="de-CH"/>
        </w:rPr>
        <w:lastRenderedPageBreak/>
        <mc:AlternateContent>
          <mc:Choice Requires="wps">
            <w:drawing>
              <wp:anchor distT="0" distB="0" distL="114300" distR="114300" simplePos="0" relativeHeight="251663360" behindDoc="0" locked="0" layoutInCell="1" allowOverlap="1" wp14:anchorId="62F6AAC2" wp14:editId="2C01CE9C">
                <wp:simplePos x="0" y="0"/>
                <wp:positionH relativeFrom="margin">
                  <wp:posOffset>309245</wp:posOffset>
                </wp:positionH>
                <wp:positionV relativeFrom="paragraph">
                  <wp:posOffset>933450</wp:posOffset>
                </wp:positionV>
                <wp:extent cx="381635" cy="381635"/>
                <wp:effectExtent l="0" t="0" r="18415" b="18415"/>
                <wp:wrapNone/>
                <wp:docPr id="11"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4.35pt;margin-top:73.5pt;width:30.05pt;height:3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" fillcolor="#4f81bd [3204]" strokecolor="#243f60 [1604]" strokeweight="2pt">
                <v:textbox>
                  <w:txbxContent>
                    <w:p w:rsidR="00097E7F" w:rsidRDefault="00097E7F" w:rsidP="00624108">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61312" behindDoc="0" locked="0" layoutInCell="1" allowOverlap="1" wp14:anchorId="5C60135B" wp14:editId="6CD37E58">
                <wp:simplePos x="0" y="0"/>
                <wp:positionH relativeFrom="margin">
                  <wp:posOffset>4989195</wp:posOffset>
                </wp:positionH>
                <wp:positionV relativeFrom="paragraph">
                  <wp:posOffset>938530</wp:posOffset>
                </wp:positionV>
                <wp:extent cx="381635" cy="381635"/>
                <wp:effectExtent l="0" t="0" r="18415" b="18415"/>
                <wp:wrapNone/>
                <wp:docPr id="9"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7" style="position:absolute;margin-left:392.85pt;margin-top:73.9pt;width:30.05pt;height:30.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" fillcolor="#4f81bd [3204]" strokecolor="#243f60 [1604]" strokeweight="2pt">
                <v:textbox>
                  <w:txbxContent>
                    <w:p w:rsidR="00097E7F" w:rsidRDefault="00097E7F" w:rsidP="00624108">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62336" behindDoc="0" locked="0" layoutInCell="1" allowOverlap="1" wp14:anchorId="08A2F294" wp14:editId="6E40CDF0">
                <wp:simplePos x="0" y="0"/>
                <wp:positionH relativeFrom="margin">
                  <wp:posOffset>3340735</wp:posOffset>
                </wp:positionH>
                <wp:positionV relativeFrom="paragraph">
                  <wp:posOffset>-47625</wp:posOffset>
                </wp:positionV>
                <wp:extent cx="382138" cy="382138"/>
                <wp:effectExtent l="0" t="0" r="18415" b="18415"/>
                <wp:wrapNone/>
                <wp:docPr id="10"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margin-left:263.05pt;margin-top:-3.75pt;width:30.1pt;height:30.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" fillcolor="#4f81bd [3204]" strokecolor="#243f60 [1604]" strokeweight="2pt">
                <v:textbox>
                  <w:txbxContent>
                    <w:p w:rsidR="00097E7F" w:rsidRDefault="00097E7F" w:rsidP="00624108">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60288" behindDoc="0" locked="0" layoutInCell="1" allowOverlap="1" wp14:anchorId="4729568A" wp14:editId="17E9CAC5">
                <wp:simplePos x="0" y="0"/>
                <wp:positionH relativeFrom="margin">
                  <wp:posOffset>4565309</wp:posOffset>
                </wp:positionH>
                <wp:positionV relativeFrom="paragraph">
                  <wp:posOffset>1708150</wp:posOffset>
                </wp:positionV>
                <wp:extent cx="382138" cy="382138"/>
                <wp:effectExtent l="0" t="0" r="18415" b="18415"/>
                <wp:wrapNone/>
                <wp:docPr id="8"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9" style="position:absolute;margin-left:359.45pt;margin-top:134.5pt;width:30.1pt;height:30.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" fillcolor="#4f81bd [3204]" strokecolor="#243f60 [1604]" strokeweight="2pt">
                <v:textbox>
                  <w:txbxContent>
                    <w:p w:rsidR="00097E7F" w:rsidRDefault="00097E7F" w:rsidP="00624108">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59264" behindDoc="0" locked="0" layoutInCell="1" allowOverlap="1" wp14:anchorId="7F14AAD9" wp14:editId="56EB4B61">
                <wp:simplePos x="0" y="0"/>
                <wp:positionH relativeFrom="margin">
                  <wp:posOffset>3103340</wp:posOffset>
                </wp:positionH>
                <wp:positionV relativeFrom="paragraph">
                  <wp:posOffset>2900680</wp:posOffset>
                </wp:positionV>
                <wp:extent cx="382138" cy="382138"/>
                <wp:effectExtent l="0" t="0" r="18415" b="18415"/>
                <wp:wrapNone/>
                <wp:docPr id="7"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7E7F" w:rsidRDefault="00097E7F" w:rsidP="0062410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0" style="position:absolute;margin-left:244.35pt;margin-top:228.4pt;width:30.1pt;height:3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rvdgIAAEg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o8Wu92AgAASAUA&#10;AA4AAAAAAAAAAAAAAAAALgIAAGRycy9lMm9Eb2MueG1sUEsBAi0AFAAGAAgAAAAhAKOkR2HjAAAA&#10;CwEAAA8AAAAAAAAAAAAAAAAA0AQAAGRycy9kb3ducmV2LnhtbFBLBQYAAAAABAAEAPMAAADgBQAA&#10;AAA=&#10;" fillcolor="#4f81bd [3204]" strokecolor="#243f60 [1604]" strokeweight="2pt">
                <v:textbox>
                  <w:txbxContent>
                    <w:p w:rsidR="00097E7F" w:rsidRDefault="00097E7F" w:rsidP="00624108">
                      <w:pPr>
                        <w:jc w:val="center"/>
                      </w:pPr>
                      <w:r>
                        <w:t>5</w:t>
                      </w:r>
                    </w:p>
                  </w:txbxContent>
                </v:textbox>
                <w10:wrap anchorx="margin"/>
              </v:oval>
            </w:pict>
          </mc:Fallback>
        </mc:AlternateContent>
      </w:r>
      <w:r>
        <w:rPr>
          <w:noProof/>
          <w:lang w:eastAsia="de-CH"/>
        </w:rPr>
        <w:drawing>
          <wp:inline distT="0" distB="0" distL="0" distR="0" wp14:anchorId="1BB7AE85" wp14:editId="70AED577">
            <wp:extent cx="5685434" cy="3369145"/>
            <wp:effectExtent l="0" t="0" r="0" b="3175"/>
            <wp:docPr id="3"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624108" w:rsidRDefault="00624108" w:rsidP="00624108">
      <w:pPr>
        <w:pStyle w:val="Caption"/>
      </w:pPr>
      <w:bookmarkStart w:id="2" w:name="_Ref320611864"/>
      <w:r>
        <w:t xml:space="preserve">Abbildung </w:t>
      </w:r>
      <w:r w:rsidR="00097E7F">
        <w:fldChar w:fldCharType="begin"/>
      </w:r>
      <w:r w:rsidR="00097E7F">
        <w:instrText xml:space="preserve"> SEQ Abbildung \* ARABIC </w:instrText>
      </w:r>
      <w:r w:rsidR="00097E7F">
        <w:fldChar w:fldCharType="separate"/>
      </w:r>
      <w:r w:rsidR="00D90CB7">
        <w:rPr>
          <w:noProof/>
        </w:rPr>
        <w:t>2</w:t>
      </w:r>
      <w:r w:rsidR="00097E7F">
        <w:rPr>
          <w:noProof/>
        </w:rPr>
        <w:fldChar w:fldCharType="end"/>
      </w:r>
      <w:r>
        <w:t xml:space="preserve"> - Testapplikation</w:t>
      </w:r>
      <w:bookmarkEnd w:id="2"/>
    </w:p>
    <w:p w:rsidR="00624108" w:rsidRDefault="00624108" w:rsidP="00624108">
      <w:r>
        <w:t xml:space="preserve">Die Testapplikation besteht aus zwei Ansichten. In der einen können Poster gelesen werden, in der anderen Ansicht wird das </w:t>
      </w:r>
      <w:r w:rsidR="007B0A45">
        <w:t>Mittagsmenu</w:t>
      </w:r>
      <w:r>
        <w:t xml:space="preserve"> der Mensa angezeigt.</w:t>
      </w:r>
    </w:p>
    <w:p w:rsidR="00624108" w:rsidRDefault="00624108" w:rsidP="00624108">
      <w:r>
        <w:t xml:space="preserve">Die blauen Punkte in der </w:t>
      </w:r>
      <w:r>
        <w:fldChar w:fldCharType="begin"/>
      </w:r>
      <w:r>
        <w:instrText xml:space="preserve"> REF _Ref320611864 \h </w:instrText>
      </w:r>
      <w:r>
        <w:fldChar w:fldCharType="separate"/>
      </w:r>
      <w:r>
        <w:t xml:space="preserve">Abbildung </w:t>
      </w:r>
      <w:r>
        <w:rPr>
          <w:noProof/>
        </w:rPr>
        <w:t>6</w:t>
      </w:r>
      <w:r>
        <w:t xml:space="preserve"> - Testapplikation</w:t>
      </w:r>
      <w:r>
        <w:fldChar w:fldCharType="end"/>
      </w:r>
      <w:r>
        <w:t xml:space="preserve"> dienen der Beschriftung der einzelnen Komponenten in der Poster-Ansicht:</w:t>
      </w:r>
    </w:p>
    <w:p w:rsidR="00624108" w:rsidRDefault="00624108" w:rsidP="00624108">
      <w:pPr>
        <w:pStyle w:val="ListParagraph"/>
        <w:numPr>
          <w:ilvl w:val="0"/>
          <w:numId w:val="5"/>
        </w:numPr>
      </w:pPr>
      <w:r>
        <w:t xml:space="preserve">Das Menu. Hier kann zwischen den Ansichten (hier Poster und </w:t>
      </w:r>
      <w:r w:rsidR="007B0A45">
        <w:t>Mittagsmenu</w:t>
      </w:r>
      <w:r>
        <w:t>) gewechselt werden.</w:t>
      </w:r>
      <w:r w:rsidRPr="00D9422A">
        <w:t xml:space="preserve"> </w:t>
      </w:r>
    </w:p>
    <w:p w:rsidR="00624108" w:rsidRDefault="00624108" w:rsidP="00624108">
      <w:pPr>
        <w:pStyle w:val="ListParagraph"/>
        <w:numPr>
          <w:ilvl w:val="0"/>
          <w:numId w:val="5"/>
        </w:numPr>
      </w:pPr>
      <w:r>
        <w:t>Der Navigationspfeil nach links. Er wird dazu benutzt, um nach links zum vorhergehenden Poster zu navigieren.</w:t>
      </w:r>
    </w:p>
    <w:p w:rsidR="00624108" w:rsidRDefault="00624108" w:rsidP="00624108">
      <w:pPr>
        <w:pStyle w:val="ListParagraph"/>
        <w:numPr>
          <w:ilvl w:val="0"/>
          <w:numId w:val="5"/>
        </w:numPr>
      </w:pPr>
      <w:r>
        <w:t>Der Navigationspfeil nach rechts. Er wird dazu benutzt, um nach rechts zum nachfolgenden Poster zu navigieren.</w:t>
      </w:r>
    </w:p>
    <w:p w:rsidR="00624108" w:rsidRDefault="00624108" w:rsidP="00624108">
      <w:pPr>
        <w:pStyle w:val="ListParagraph"/>
        <w:numPr>
          <w:ilvl w:val="0"/>
          <w:numId w:val="5"/>
        </w:numPr>
      </w:pPr>
      <w:r>
        <w:t xml:space="preserve">Die Hand. Sie symbolisiert die Hand der Testperson und befindet sich dort, wo die Testperson hinzeigt. Die Mauszeiger-Hand wird am Computer von den </w:t>
      </w:r>
      <w:proofErr w:type="spellStart"/>
      <w:r>
        <w:t>Testüberwachern</w:t>
      </w:r>
      <w:proofErr w:type="spellEnd"/>
      <w:r>
        <w:t xml:space="preserve"> bewegt, und zwar synchron zu den Bewegungen der Hand der Testperson.</w:t>
      </w:r>
    </w:p>
    <w:p w:rsidR="00624108" w:rsidRDefault="00624108" w:rsidP="00624108">
      <w:pPr>
        <w:pStyle w:val="ListParagraph"/>
        <w:numPr>
          <w:ilvl w:val="0"/>
          <w:numId w:val="5"/>
        </w:numPr>
      </w:pPr>
      <w:r>
        <w:t>Das Skelett der Testperson. Es dient dazu, der Testperson zu zeigen, dass sie erkannt wird und merkt, dass sie durch Körperbewegungen die Applikation steuern kann. Das Skelett wird mithilfe von Kinect angezeigt.</w:t>
      </w:r>
    </w:p>
    <w:p w:rsidR="00624108" w:rsidRDefault="00624108" w:rsidP="00624108">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624108" w:rsidRDefault="00624108" w:rsidP="009148D5">
      <w:pPr>
        <w:pStyle w:val="Heading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Heading6"/>
      </w:pPr>
      <w:r>
        <w:t>Aufgabe</w:t>
      </w:r>
      <w:bookmarkEnd w:id="5"/>
    </w:p>
    <w:p w:rsidR="00624108" w:rsidRPr="005F3CAC" w:rsidRDefault="00624108" w:rsidP="00624108">
      <w:r w:rsidRPr="00CC35CC">
        <w:t xml:space="preserve">Du stehst nun also vor der grossen Monitorwand (hier im Test ist das die Projektion des </w:t>
      </w:r>
      <w:proofErr w:type="spellStart"/>
      <w:r w:rsidRPr="00CC35CC">
        <w:t>Beamers</w:t>
      </w:r>
      <w:proofErr w:type="spellEnd"/>
      <w:r w:rsidRPr="00CC35CC">
        <w:t>).</w:t>
      </w:r>
      <w:r>
        <w:t xml:space="preserve"> Du bist neugierig und möcht</w:t>
      </w:r>
      <w:r w:rsidR="00BD5248">
        <w:t>est herausfinden, was die Videow</w:t>
      </w:r>
      <w:r>
        <w:t>all alles für Funktionen bietet.</w:t>
      </w:r>
    </w:p>
    <w:p w:rsidR="00624108" w:rsidRDefault="00624108" w:rsidP="009148D5">
      <w:pPr>
        <w:pStyle w:val="Heading5"/>
      </w:pPr>
      <w:bookmarkStart w:id="6" w:name="_Toc320620804"/>
      <w:r>
        <w:t>Resultat</w:t>
      </w:r>
      <w:bookmarkEnd w:id="6"/>
    </w:p>
    <w:p w:rsidR="00DF1869" w:rsidRDefault="00DF1869" w:rsidP="00624108"/>
    <w:p w:rsidR="00624108" w:rsidRDefault="00624108" w:rsidP="00624108">
      <w:r>
        <w:lastRenderedPageBreak/>
        <w:t>Die Beobachtungen und Notizen, welche während der Durchführung des Tests gemacht wurden, sind in der nachfolgenden Tabelle zusammengefasst:</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r w:rsidR="00097E7F">
        <w:fldChar w:fldCharType="begin"/>
      </w:r>
      <w:r w:rsidR="00097E7F">
        <w:instrText xml:space="preserve"> SEQ Tabelle \* ARABIC </w:instrText>
      </w:r>
      <w:r w:rsidR="00097E7F">
        <w:fldChar w:fldCharType="separate"/>
      </w:r>
      <w:r w:rsidR="00B1147B">
        <w:rPr>
          <w:noProof/>
        </w:rPr>
        <w:t>1</w:t>
      </w:r>
      <w:r w:rsidR="00097E7F">
        <w:rPr>
          <w:noProof/>
        </w:rPr>
        <w:fldChar w:fldCharType="end"/>
      </w:r>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Vier Testpersonen wollten die Schaltfläche (Pfeil oder Menu-Button) mit einer Bewegung der Hand nach vorne oder durch das machen einer Faust betätigen.</w:t>
      </w:r>
    </w:p>
    <w:p w:rsidR="00624108" w:rsidRDefault="00624108" w:rsidP="00624108">
      <w:pPr>
        <w:pStyle w:val="ListParagraph"/>
        <w:numPr>
          <w:ilvl w:val="0"/>
          <w:numId w:val="6"/>
        </w:numPr>
      </w:pPr>
      <w:r>
        <w:t>Vier Testpersonen hätten gerne das Poster mittels Zoomgeste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Wischgeste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auch mit Doppelklick oder über Zoomleiste (</w:t>
      </w:r>
      <w:proofErr w:type="spellStart"/>
      <w:r w:rsidRPr="008A3A61">
        <w:t>Slider</w:t>
      </w:r>
      <w:proofErr w:type="spellEnd"/>
      <w:r w:rsidRPr="008A3A61">
        <w:t xml:space="preserve">) zu zoomen. </w:t>
      </w:r>
    </w:p>
    <w:p w:rsidR="00624108" w:rsidRPr="00624108" w:rsidRDefault="00624108" w:rsidP="00624108">
      <w:r>
        <w:t>Das Fazit des Tests ist, dass die Hypothese „Meine Hand ist die Maus“ bestätigt werden konnte.</w:t>
      </w:r>
      <w:r w:rsidR="00A355B2">
        <w:t xml:space="preserve"> Bei diesem Test wurde </w:t>
      </w:r>
      <w:r w:rsidR="00AA68A6">
        <w:t>d</w:t>
      </w:r>
      <w:r w:rsidR="00A355B2">
        <w:t>ie Applikation nicht mit mehr</w:t>
      </w:r>
      <w:r w:rsidR="008A12F3">
        <w:t xml:space="preserve"> als</w:t>
      </w:r>
      <w:r w:rsidR="00A355B2">
        <w:t xml:space="preserve"> sieben Personen geprüft. Dies, da die Resultate so deutlich waren, dass </w:t>
      </w:r>
      <w:r w:rsidR="00AA68A6">
        <w:t>eine</w:t>
      </w:r>
      <w:r w:rsidR="00A355B2">
        <w:t xml:space="preserve"> statistische Analyse</w:t>
      </w:r>
      <w:r w:rsidR="008C2FC2">
        <w:t xml:space="preserve"> nicht für nötig befunden wurde</w:t>
      </w:r>
      <w:r w:rsidR="00A355B2">
        <w:t xml:space="preserve">. </w:t>
      </w:r>
      <w:r>
        <w:t>Aufgrund dieses Resultats wird die Applikation so weiterentwickelt, dass die Video</w:t>
      </w:r>
      <w:r w:rsidR="00BD5248">
        <w:t>w</w:t>
      </w:r>
      <w:r>
        <w:t>all nicht mit Gesten</w:t>
      </w:r>
      <w:r w:rsidR="00C7020D">
        <w:t>,</w:t>
      </w:r>
      <w:r>
        <w:t xml:space="preserve"> sondern nur mit der Hand gesteuert </w:t>
      </w:r>
      <w:proofErr w:type="gramStart"/>
      <w:r>
        <w:t>wird</w:t>
      </w:r>
      <w:proofErr w:type="gramEnd"/>
      <w:r>
        <w:t>. Zusätzlich konnte auch das GUI verifiziert werden. Für die Testpersonen war sehr schnell klar, für was die Pfeile und das Menu verwendet werden können.</w:t>
      </w:r>
    </w:p>
    <w:p w:rsidR="000D77E8" w:rsidRDefault="00156600" w:rsidP="009148D5">
      <w:pPr>
        <w:pStyle w:val="Heading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des Gebäudes 4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genutzt.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w:t>
      </w:r>
      <w:proofErr w:type="spellStart"/>
      <w:r w:rsidR="00303A20">
        <w:t>Kurzdistanzbeamer</w:t>
      </w:r>
      <w:proofErr w:type="spellEnd"/>
      <w:r w:rsidR="00303A20">
        <w:t xml:space="preserve"> </w:t>
      </w:r>
      <w:r>
        <w:t>installiert,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 xml:space="preserve">direkt unterhalb der Projektion platziert werden, da sonst der </w:t>
      </w:r>
      <w:proofErr w:type="spellStart"/>
      <w:r w:rsidR="002E6F8A">
        <w:t>Kurzdistanzbeamer</w:t>
      </w:r>
      <w:proofErr w:type="spellEnd"/>
      <w:r w:rsidR="002E6F8A">
        <w:t xml:space="preserve">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 xml:space="preserve">entschieden, den Sensor in den Bereich zwischen der Wand und dem </w:t>
      </w:r>
      <w:proofErr w:type="spellStart"/>
      <w:r w:rsidR="002E6F8A">
        <w:t>Beamer</w:t>
      </w:r>
      <w:proofErr w:type="spellEnd"/>
      <w:r w:rsidR="002E6F8A">
        <w:t xml:space="preserve">, </w:t>
      </w:r>
      <w:r w:rsidR="00101DA6">
        <w:t>leicht hinter den</w:t>
      </w:r>
      <w:r w:rsidR="00A56A20">
        <w:t xml:space="preserve"> </w:t>
      </w:r>
      <w:proofErr w:type="spellStart"/>
      <w:r w:rsidR="00A56A20">
        <w:t>Beamer</w:t>
      </w:r>
      <w:proofErr w:type="spellEnd"/>
      <w:r w:rsidR="00101DA6">
        <w:t xml:space="preserve"> versetzt, zu stellen. Somit ergab sich zwischen dem Sensor und der Zone, durch welche die meisten Passanten auf dem Weg in die Mensa gehen, ein optimaler Erkennungsabstand von 3-4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1"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3</w:t>
      </w:r>
      <w:r w:rsidR="00097E7F">
        <w:rPr>
          <w:noProof/>
        </w:rPr>
        <w:fldChar w:fldCharType="end"/>
      </w:r>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Gebäude 4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 xml:space="preserve">Es </w:t>
      </w:r>
      <w:proofErr w:type="gramStart"/>
      <w:r w:rsidR="00182A4B">
        <w:t>liessen</w:t>
      </w:r>
      <w:proofErr w:type="gramEnd"/>
      <w:r w:rsidR="00182A4B">
        <w:t xml:space="preserve"> sich jedoch nicht alle dazu animier</w:t>
      </w:r>
      <w:r w:rsidR="002A74CD">
        <w:t>e</w:t>
      </w:r>
      <w:r w:rsidR="00182A4B">
        <w:t xml:space="preserve">n, anzuhalten und die Applikation genauer zu betrachten. </w:t>
      </w:r>
      <w:r w:rsidR="002A74CD">
        <w:t>Dies könnte durch einen Teaser wesentlich verbessert werden.</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w:t>
      </w:r>
      <w:proofErr w:type="spellStart"/>
      <w:r w:rsidR="00DF2470">
        <w:t>Handp</w:t>
      </w:r>
      <w:r>
        <w:t>ointer</w:t>
      </w:r>
      <w:proofErr w:type="spellEnd"/>
      <w:r>
        <w:t xml:space="preserve"> bei diesem</w:t>
      </w:r>
      <w:r w:rsidR="00DF2470">
        <w:t xml:space="preserve"> Usability</w:t>
      </w:r>
      <w:r>
        <w:t xml:space="preserve"> Test merklich. </w:t>
      </w:r>
      <w:r w:rsidR="00595C8F">
        <w:t>Dies führte teilweise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Die Verbesserung der Steuerung wurde daher als wichtiger nächster Punkt bei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2"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4</w:t>
      </w:r>
      <w:r w:rsidR="00097E7F">
        <w:rPr>
          <w:noProof/>
        </w:rPr>
        <w:fldChar w:fldCharType="end"/>
      </w:r>
      <w:r>
        <w:t xml:space="preserve"> - Test 3: Reaktion auf Demomodus</w:t>
      </w:r>
    </w:p>
    <w:p w:rsidR="003E49A0" w:rsidRDefault="00CA3941" w:rsidP="00BB1B79">
      <w:r>
        <w:t xml:space="preserve">Nachdem der Demomodus implementiert war, sollte auch dieser wieder </w:t>
      </w:r>
      <w:r w:rsidR="00474010">
        <w:t>von</w:t>
      </w:r>
      <w:r>
        <w:t xml:space="preserve"> d</w:t>
      </w:r>
      <w:r w:rsidR="00474010">
        <w:t>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xml:space="preserve">. Der Aufbau verlief wieder gleich wie schon bei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3E49A0">
        <w:t>widmeten dem Testaufbau höchstens einen kurzen Blick, gingen aber zielgerichtet daran vorbei.</w:t>
      </w:r>
      <w:r w:rsidR="00227A6F">
        <w:t xml:space="preserve"> Gruppen blieben hingegen eher stehen. Ein</w:t>
      </w:r>
      <w:r w:rsidR="003E49A0">
        <w:t xml:space="preserve"> Gruppenmitglied</w:t>
      </w:r>
      <w:r w:rsidR="00227A6F">
        <w:t xml:space="preserve"> interagierte mit </w:t>
      </w:r>
      <w:proofErr w:type="gramStart"/>
      <w:r w:rsidR="00227A6F">
        <w:t>der Wall</w:t>
      </w:r>
      <w:proofErr w:type="gramEnd"/>
      <w:r w:rsidR="00227A6F">
        <w:t xml:space="preserve"> und die anderen schauten zu. </w:t>
      </w:r>
      <w:r w:rsidR="00092AD2">
        <w:t xml:space="preserve">Auch </w:t>
      </w:r>
      <w:r w:rsidR="003E49A0">
        <w:t>nach 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w:t>
      </w:r>
      <w:proofErr w:type="spellStart"/>
      <w:r w:rsidR="00EC137D">
        <w:t>Timer</w:t>
      </w:r>
      <w:proofErr w:type="spellEnd"/>
      <w:r w:rsidR="00EC137D">
        <w:t xml:space="preserve"> wird gestartet, d</w:t>
      </w:r>
      <w:r>
        <w:t>er</w:t>
      </w:r>
      <w:r w:rsidR="00EC137D">
        <w:t xml:space="preserve"> Countdown wird angezeigt.</w:t>
      </w:r>
      <w:r w:rsidR="00354732">
        <w:t xml:space="preserve"> </w:t>
      </w:r>
      <w:r w:rsidR="00886040">
        <w:t xml:space="preserve">Es dauert zu lange, bis der </w:t>
      </w:r>
      <w:proofErr w:type="spellStart"/>
      <w:r w:rsidR="00886040">
        <w:t>Timer</w:t>
      </w:r>
      <w:proofErr w:type="spellEnd"/>
      <w:r w:rsidR="00886040">
        <w:t xml:space="preserve">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0024C" w:rsidP="004E226B">
      <w:pPr>
        <w:pStyle w:val="ListParagraph"/>
        <w:numPr>
          <w:ilvl w:val="0"/>
          <w:numId w:val="8"/>
        </w:numPr>
      </w:pPr>
      <w:r>
        <w:t>Bei der Poster-App muss der Teaser-Text überdacht werden. Dieser lautete „Willst du etwas lernen</w:t>
      </w:r>
      <w:r w:rsidR="00EC137D">
        <w:t>?</w:t>
      </w:r>
      <w:r>
        <w:t xml:space="preserve">“ – was von </w:t>
      </w:r>
      <w:r w:rsidR="00EC137D">
        <w:t>einigen</w:t>
      </w:r>
      <w:r>
        <w:t xml:space="preserve"> Passanten</w:t>
      </w:r>
      <w:r w:rsidR="00EC137D">
        <w:t xml:space="preserve"> im Vorbeilaufen</w:t>
      </w:r>
      <w:r>
        <w:t xml:space="preserve"> lautstark mit </w:t>
      </w:r>
      <w:r w:rsidR="00EC137D">
        <w:t>„N</w:t>
      </w:r>
      <w:r>
        <w:t>ein</w:t>
      </w:r>
      <w:r w:rsidR="00EC137D">
        <w:t>!“</w:t>
      </w:r>
      <w:r>
        <w:t xml:space="preserve"> beantwortet wurde.</w:t>
      </w:r>
    </w:p>
    <w:p w:rsidR="00E7725F" w:rsidRDefault="00E7725F" w:rsidP="00E7725F">
      <w:r>
        <w:t>Nach der Behebung dieser Nachteile wird die Applikation wieder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3"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5</w:t>
      </w:r>
      <w:r w:rsidR="00097E7F">
        <w:rPr>
          <w:noProof/>
        </w:rPr>
        <w:fldChar w:fldCharType="end"/>
      </w:r>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daher</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w:t>
      </w:r>
      <w:proofErr w:type="spellStart"/>
      <w:r w:rsidR="007F1245">
        <w:t>nach</w:t>
      </w:r>
      <w:r w:rsidR="00F575A1">
        <w:t xml:space="preserve"> </w:t>
      </w:r>
      <w:r w:rsidR="007F1245">
        <w:t>dem</w:t>
      </w:r>
      <w:proofErr w:type="spellEnd"/>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Der erste Punkt wird noch</w:t>
      </w:r>
      <w:r w:rsidR="00483DBA">
        <w:t xml:space="preserve"> im Rahmen dieser Arbeit</w:t>
      </w:r>
      <w:r>
        <w:t xml:space="preserve"> umgesetzt. Die anderen zwei Beobachtungen wurden als User Stories in den </w:t>
      </w:r>
      <w:proofErr w:type="spellStart"/>
      <w:r>
        <w:t>Backlog</w:t>
      </w:r>
      <w:proofErr w:type="spellEnd"/>
      <w:r>
        <w:t xml:space="preserve"> aufgenommen</w:t>
      </w:r>
      <w:r w:rsidR="00280D9E">
        <w:t xml:space="preserve"> (TODO Referenz </w:t>
      </w:r>
      <w:proofErr w:type="spellStart"/>
      <w:r w:rsidR="00280D9E">
        <w:t>Backlog</w:t>
      </w:r>
      <w:proofErr w:type="spellEnd"/>
      <w:r w:rsidR="00280D9E">
        <w:t>)</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AE4B8E" w:rsidP="00AE4B8E">
      <w:pPr>
        <w:pStyle w:val="Heading4"/>
        <w:rPr>
          <w:lang w:val="en-US"/>
        </w:rPr>
      </w:pPr>
      <w:r>
        <w:rPr>
          <w:lang w:val="en-US"/>
        </w:rPr>
        <w:t xml:space="preserve">Videowall </w:t>
      </w:r>
      <w:proofErr w:type="spellStart"/>
      <w:r>
        <w:rPr>
          <w:lang w:val="en-US"/>
        </w:rPr>
        <w:t>Applikation</w:t>
      </w:r>
      <w:proofErr w:type="spellEnd"/>
    </w:p>
    <w:p w:rsidR="00AE4B8E" w:rsidRDefault="00AE4B8E" w:rsidP="00AE4B8E">
      <w:r w:rsidRPr="002711E0">
        <w:t>Für die Solution VideoWall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r>
        <w:fldChar w:fldCharType="begin"/>
      </w:r>
      <w:r>
        <w:instrText xml:space="preserve"> SEQ Abbildung \* ARABIC </w:instrText>
      </w:r>
      <w:r>
        <w:fldChar w:fldCharType="separate"/>
      </w:r>
      <w:r w:rsidR="00D90CB7">
        <w:rPr>
          <w:noProof/>
        </w:rPr>
        <w:t>6</w:t>
      </w:r>
      <w:r>
        <w:rPr>
          <w:noProof/>
        </w:rPr>
        <w:fldChar w:fldCharType="end"/>
      </w:r>
      <w:r>
        <w:t xml:space="preserve"> - Unit Tests VideoWall</w:t>
      </w:r>
    </w:p>
    <w:p w:rsidR="00613006" w:rsidRDefault="004455FC" w:rsidP="00613006">
      <w:pPr>
        <w:pStyle w:val="Heading4"/>
      </w:pPr>
      <w:r>
        <w:t>Poster Applikation</w:t>
      </w:r>
    </w:p>
    <w:p w:rsidR="00025B7A" w:rsidRPr="00025B7A" w:rsidRDefault="00025B7A" w:rsidP="00025B7A">
      <w:r>
        <w:t xml:space="preserve">Für </w:t>
      </w:r>
      <w:r w:rsidR="008B1176">
        <w:t xml:space="preserve">die Solution </w:t>
      </w:r>
      <w:proofErr w:type="spellStart"/>
      <w:r w:rsidR="008B1176">
        <w:t>PosterApp</w:t>
      </w:r>
      <w:proofErr w:type="spellEnd"/>
      <w:r w:rsidR="008B1176">
        <w:t xml:space="preserve">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7</w:t>
      </w:r>
      <w:r w:rsidR="00097E7F">
        <w:rPr>
          <w:noProof/>
        </w:rPr>
        <w:fldChar w:fldCharType="end"/>
      </w:r>
      <w:r>
        <w:t xml:space="preserve"> - Unit Tests </w:t>
      </w:r>
      <w:proofErr w:type="spellStart"/>
      <w:r>
        <w:t>PosterApp</w:t>
      </w:r>
      <w:proofErr w:type="spellEnd"/>
    </w:p>
    <w:p w:rsidR="004B5BC7" w:rsidRDefault="004B5BC7" w:rsidP="004B5BC7">
      <w:pPr>
        <w:pStyle w:val="Heading4"/>
        <w:rPr>
          <w:lang w:val="en-US"/>
        </w:rPr>
      </w:pPr>
      <w:proofErr w:type="spellStart"/>
      <w:r>
        <w:rPr>
          <w:lang w:val="en-US"/>
        </w:rPr>
        <w:t>Mittagsmenu</w:t>
      </w:r>
      <w:proofErr w:type="spellEnd"/>
      <w:r>
        <w:rPr>
          <w:lang w:val="en-US"/>
        </w:rPr>
        <w:t xml:space="preserve"> </w:t>
      </w:r>
      <w:proofErr w:type="spellStart"/>
      <w:r>
        <w:rPr>
          <w:lang w:val="en-US"/>
        </w:rPr>
        <w:t>Applikation</w:t>
      </w:r>
      <w:proofErr w:type="spellEnd"/>
    </w:p>
    <w:p w:rsidR="004B5BC7" w:rsidRDefault="004B5BC7" w:rsidP="004B5BC7">
      <w:r>
        <w:lastRenderedPageBreak/>
        <w:t xml:space="preserve">Für die Solution </w:t>
      </w:r>
      <w:proofErr w:type="spellStart"/>
      <w:r>
        <w:t>LunchMenuApp</w:t>
      </w:r>
      <w:proofErr w:type="spellEnd"/>
      <w:r>
        <w:t xml:space="preserve">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395034" w:rsidRDefault="004B5BC7" w:rsidP="004B5BC7">
      <w:pPr>
        <w:pStyle w:val="Caption"/>
      </w:pPr>
      <w:r>
        <w:t xml:space="preserve">Abbildung </w:t>
      </w:r>
      <w:r>
        <w:fldChar w:fldCharType="begin"/>
      </w:r>
      <w:r>
        <w:instrText xml:space="preserve"> SEQ Abbildung \* ARABIC </w:instrText>
      </w:r>
      <w:r>
        <w:fldChar w:fldCharType="separate"/>
      </w:r>
      <w:r w:rsidR="00D90CB7">
        <w:rPr>
          <w:noProof/>
        </w:rPr>
        <w:t>8</w:t>
      </w:r>
      <w:r>
        <w:rPr>
          <w:noProof/>
        </w:rPr>
        <w:fldChar w:fldCharType="end"/>
      </w:r>
      <w:r>
        <w:t xml:space="preserve"> - Unit Tests </w:t>
      </w:r>
      <w:proofErr w:type="spellStart"/>
      <w:r>
        <w:t>LunchMenuApp</w:t>
      </w:r>
      <w:proofErr w:type="spellEnd"/>
    </w:p>
    <w:p w:rsidR="004B5BC7" w:rsidRPr="004B5BC7" w:rsidRDefault="004B5BC7" w:rsidP="004B5BC7"/>
    <w:p w:rsidR="00D43E05" w:rsidRDefault="00D43E05" w:rsidP="00027E32">
      <w:pPr>
        <w:pStyle w:val="Heading3"/>
      </w:pPr>
      <w:bookmarkStart w:id="9" w:name="_Ref326843969"/>
      <w:r>
        <w:t>Systemtests</w:t>
      </w:r>
      <w:bookmarkEnd w:id="9"/>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 xml:space="preserve">Delia </w:t>
      </w:r>
      <w:proofErr w:type="spellStart"/>
      <w:r w:rsidR="00552FE1">
        <w:t>Treichler</w:t>
      </w:r>
      <w:proofErr w:type="spellEnd"/>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BB20F3">
            <w:r>
              <w:t>16.04.2012</w:t>
            </w:r>
          </w:p>
        </w:tc>
      </w:tr>
    </w:tbl>
    <w:p w:rsidR="000D5D55" w:rsidRDefault="000D5D55" w:rsidP="00027E32">
      <w:pPr>
        <w:pStyle w:val="Heading4"/>
      </w:pPr>
      <w:r>
        <w:t>Sprint 8</w:t>
      </w:r>
    </w:p>
    <w:p w:rsidR="000D5D55" w:rsidRDefault="000D5D55" w:rsidP="000D5D55">
      <w:r>
        <w:t xml:space="preserve">Testperson: </w:t>
      </w:r>
      <w:r w:rsidR="00552FE1">
        <w:t xml:space="preserve">Delia </w:t>
      </w:r>
      <w:proofErr w:type="spellStart"/>
      <w:r w:rsidR="00552FE1">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BB20F3">
            <w:r>
              <w:t>23.04.2012</w:t>
            </w:r>
          </w:p>
        </w:tc>
      </w:tr>
    </w:tbl>
    <w:p w:rsidR="00A23FFB" w:rsidRDefault="00A23FFB" w:rsidP="00027E32">
      <w:pPr>
        <w:pStyle w:val="Heading4"/>
      </w:pPr>
      <w:r>
        <w:t>Sprint 9</w:t>
      </w:r>
    </w:p>
    <w:p w:rsidR="007D1338" w:rsidRDefault="007D1338" w:rsidP="007D1338">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BB20F3">
            <w:r>
              <w:t>27.04.2012</w:t>
            </w:r>
          </w:p>
        </w:tc>
      </w:tr>
    </w:tbl>
    <w:p w:rsidR="007D1338" w:rsidRDefault="007D1338" w:rsidP="00027E32">
      <w:pPr>
        <w:pStyle w:val="Heading4"/>
      </w:pPr>
      <w:r>
        <w:t>Sprint 10</w:t>
      </w:r>
    </w:p>
    <w:p w:rsidR="008A098D" w:rsidRDefault="008A098D" w:rsidP="008A098D">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BB20F3">
            <w:r>
              <w:t>07.05.2012</w:t>
            </w:r>
          </w:p>
        </w:tc>
      </w:tr>
    </w:tbl>
    <w:p w:rsidR="00021ABA" w:rsidRDefault="00021ABA" w:rsidP="00021ABA"/>
    <w:p w:rsidR="00021ABA" w:rsidRDefault="00021ABA" w:rsidP="00021ABA">
      <w:pPr>
        <w:rPr>
          <w:rFonts w:asciiTheme="majorHAnsi" w:hAnsiTheme="majorHAnsi"/>
          <w:color w:val="00629E"/>
          <w:spacing w:val="10"/>
          <w:sz w:val="22"/>
          <w:szCs w:val="22"/>
        </w:rPr>
      </w:pPr>
      <w:r>
        <w:br w:type="page"/>
      </w:r>
    </w:p>
    <w:p w:rsidR="006B6003" w:rsidRDefault="006B6003" w:rsidP="00027E32">
      <w:pPr>
        <w:pStyle w:val="Heading4"/>
      </w:pPr>
      <w:r>
        <w:lastRenderedPageBreak/>
        <w:t>Sprint 11</w:t>
      </w:r>
    </w:p>
    <w:p w:rsidR="006B6003" w:rsidRDefault="006B6003" w:rsidP="006B6003">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BB20F3">
            <w:r>
              <w:t>14.05.2012</w:t>
            </w:r>
          </w:p>
        </w:tc>
      </w:tr>
    </w:tbl>
    <w:p w:rsidR="005018AE" w:rsidRDefault="005018AE" w:rsidP="00027E32">
      <w:pPr>
        <w:pStyle w:val="Heading4"/>
      </w:pPr>
      <w:r>
        <w:t>Sprint 12</w:t>
      </w:r>
    </w:p>
    <w:p w:rsidR="005018AE" w:rsidRDefault="005018AE" w:rsidP="005018AE">
      <w:r>
        <w:t xml:space="preserve">Testperson: Delia </w:t>
      </w:r>
      <w:proofErr w:type="spellStart"/>
      <w:r>
        <w:t>Treichler</w:t>
      </w:r>
      <w:proofErr w:type="spellEnd"/>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 xml:space="preserve">Demomodus: </w:t>
            </w:r>
            <w:proofErr w:type="spellStart"/>
            <w:r w:rsidRPr="00097848">
              <w:t>Demotext</w:t>
            </w:r>
            <w:proofErr w:type="spellEnd"/>
            <w:r w:rsidRPr="00097848">
              <w:t xml:space="preserve">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proofErr w:type="spellStart"/>
            <w:r w:rsidRPr="00AF5956">
              <w:t>Deployment</w:t>
            </w:r>
            <w:proofErr w:type="spellEnd"/>
            <w:r w:rsidRPr="00AF5956">
              <w:t xml:space="preserve"> Entwickler PC möglich</w:t>
            </w:r>
          </w:p>
        </w:tc>
        <w:tc>
          <w:tcPr>
            <w:tcW w:w="4418" w:type="dxa"/>
          </w:tcPr>
          <w:p w:rsidR="00AF5956" w:rsidRDefault="00DC1935" w:rsidP="009258BB">
            <w:r>
              <w:t>Die Solution kann nach dem SVN-</w:t>
            </w:r>
            <w:proofErr w:type="spellStart"/>
            <w:r w:rsidR="00AF5956">
              <w:t>Checkout</w:t>
            </w:r>
            <w:proofErr w:type="spellEnd"/>
            <w:r w:rsidR="00AF5956">
              <w:t xml:space="preserve"> geöffnet und es kann daran gearbeitet werden.</w:t>
            </w:r>
          </w:p>
        </w:tc>
        <w:tc>
          <w:tcPr>
            <w:tcW w:w="903" w:type="dxa"/>
          </w:tcPr>
          <w:p w:rsidR="00AF5956" w:rsidRDefault="00AF5956" w:rsidP="009258BB">
            <w:r>
              <w:t>Ok</w:t>
            </w:r>
          </w:p>
        </w:tc>
        <w:tc>
          <w:tcPr>
            <w:tcW w:w="1188" w:type="dxa"/>
          </w:tcPr>
          <w:p w:rsidR="00AF5956" w:rsidRDefault="00AF5956" w:rsidP="009258BB">
            <w:r>
              <w:t>22.05.2012</w:t>
            </w:r>
          </w:p>
        </w:tc>
      </w:tr>
    </w:tbl>
    <w:p w:rsidR="00027E32" w:rsidRDefault="00027E32" w:rsidP="00027E32">
      <w:pPr>
        <w:pStyle w:val="Heading4"/>
      </w:pPr>
      <w:r>
        <w:lastRenderedPageBreak/>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 xml:space="preserve">Demomodus: </w:t>
            </w:r>
            <w:proofErr w:type="spellStart"/>
            <w:r w:rsidRPr="00097848">
              <w:t>Demotext</w:t>
            </w:r>
            <w:proofErr w:type="spellEnd"/>
            <w:r w:rsidRPr="00097848">
              <w:t xml:space="preserve">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proofErr w:type="spellStart"/>
            <w:r w:rsidRPr="00AF5956">
              <w:t>Deployment</w:t>
            </w:r>
            <w:proofErr w:type="spellEnd"/>
            <w:r w:rsidRPr="00AF5956">
              <w:t xml:space="preserve"> Entwickler PC möglich</w:t>
            </w:r>
          </w:p>
        </w:tc>
        <w:tc>
          <w:tcPr>
            <w:tcW w:w="4418" w:type="dxa"/>
          </w:tcPr>
          <w:p w:rsidR="00027E32" w:rsidRDefault="00027E32" w:rsidP="00783EB7">
            <w:r>
              <w:t>Die Solution kann nach dem SVN-</w:t>
            </w:r>
            <w:proofErr w:type="spellStart"/>
            <w:r>
              <w:t>Checkout</w:t>
            </w:r>
            <w:proofErr w:type="spellEnd"/>
            <w:r>
              <w:t xml:space="preserve"> geöffnet und es kann daran gearbeitet werden.</w:t>
            </w:r>
          </w:p>
        </w:tc>
        <w:tc>
          <w:tcPr>
            <w:tcW w:w="903" w:type="dxa"/>
          </w:tcPr>
          <w:p w:rsidR="00027E32" w:rsidRDefault="00027E32" w:rsidP="00783EB7">
            <w:r>
              <w:t>Ok</w:t>
            </w:r>
          </w:p>
        </w:tc>
        <w:tc>
          <w:tcPr>
            <w:tcW w:w="1188" w:type="dxa"/>
          </w:tcPr>
          <w:p w:rsidR="00027E32" w:rsidRDefault="00027E32" w:rsidP="00027E32">
            <w:r>
              <w:t>29.05.2012</w:t>
            </w:r>
          </w:p>
        </w:tc>
      </w:tr>
    </w:tbl>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 xml:space="preserve">Delia </w:t>
      </w:r>
      <w:proofErr w:type="spellStart"/>
      <w:r w:rsidR="00E45D12">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 xml:space="preserve">Demomodus: </w:t>
            </w:r>
            <w:proofErr w:type="spellStart"/>
            <w:r w:rsidRPr="00097848">
              <w:t>Demotext</w:t>
            </w:r>
            <w:proofErr w:type="spellEnd"/>
            <w:r w:rsidRPr="00097848">
              <w:t xml:space="preserve">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proofErr w:type="spellStart"/>
            <w:r w:rsidRPr="00AF5956">
              <w:t>Deployment</w:t>
            </w:r>
            <w:proofErr w:type="spellEnd"/>
            <w:r w:rsidRPr="00AF5956">
              <w:t xml:space="preserve"> Entwickler PC möglich</w:t>
            </w:r>
          </w:p>
        </w:tc>
        <w:tc>
          <w:tcPr>
            <w:tcW w:w="4418" w:type="dxa"/>
          </w:tcPr>
          <w:p w:rsidR="00D77EE7" w:rsidRDefault="00D77EE7" w:rsidP="00CB2106">
            <w:r>
              <w:t>Die Solution kann nach dem SVN-</w:t>
            </w:r>
            <w:proofErr w:type="spellStart"/>
            <w:r>
              <w:t>Checkout</w:t>
            </w:r>
            <w:proofErr w:type="spellEnd"/>
            <w:r>
              <w:t xml:space="preserve">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E45D12">
            <w:r>
              <w:t>02.06.2012</w:t>
            </w:r>
          </w:p>
        </w:tc>
      </w:tr>
    </w:tbl>
    <w:p w:rsidR="004D2FA8" w:rsidRDefault="004D2FA8" w:rsidP="004D2FA8">
      <w:pPr>
        <w:pStyle w:val="Heading4"/>
      </w:pPr>
      <w:r>
        <w:t>Sprint 1</w:t>
      </w:r>
      <w:r w:rsidR="006C5E1B">
        <w:t>5</w:t>
      </w:r>
    </w:p>
    <w:p w:rsidR="004D2FA8" w:rsidRPr="00A86B6B" w:rsidRDefault="004D2FA8" w:rsidP="004D2FA8">
      <w:r>
        <w:t xml:space="preserve">Im Sprint 15 wurde </w:t>
      </w:r>
      <w:proofErr w:type="spellStart"/>
      <w:r>
        <w:t>Refactoring</w:t>
      </w:r>
      <w:proofErr w:type="spellEnd"/>
      <w:r>
        <w:t xml:space="preserve"> betrieben.</w:t>
      </w:r>
    </w:p>
    <w:p w:rsidR="004D2FA8" w:rsidRDefault="004D2FA8" w:rsidP="004D2FA8">
      <w:r>
        <w:t xml:space="preserve">Testperson: Delia </w:t>
      </w:r>
      <w:proofErr w:type="spellStart"/>
      <w:r>
        <w:t>Treichler</w:t>
      </w:r>
      <w:proofErr w:type="spellEnd"/>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 xml:space="preserve">Demomodus: </w:t>
            </w:r>
            <w:proofErr w:type="spellStart"/>
            <w:r w:rsidRPr="00097848">
              <w:t>Demotext</w:t>
            </w:r>
            <w:proofErr w:type="spellEnd"/>
            <w:r w:rsidRPr="00097848">
              <w:t xml:space="preserve">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proofErr w:type="spellStart"/>
            <w:r w:rsidRPr="00AF5956">
              <w:t>Deployment</w:t>
            </w:r>
            <w:proofErr w:type="spellEnd"/>
            <w:r w:rsidRPr="00AF5956">
              <w:t xml:space="preserve"> Entwickler PC möglich</w:t>
            </w:r>
          </w:p>
        </w:tc>
        <w:tc>
          <w:tcPr>
            <w:tcW w:w="4418" w:type="dxa"/>
          </w:tcPr>
          <w:p w:rsidR="004D2FA8" w:rsidRDefault="004D2FA8" w:rsidP="00BD65EB">
            <w:r>
              <w:t>Die Solution kann nach dem SVN-</w:t>
            </w:r>
            <w:proofErr w:type="spellStart"/>
            <w:r>
              <w:t>Checkout</w:t>
            </w:r>
            <w:proofErr w:type="spellEnd"/>
            <w:r>
              <w:t xml:space="preserve"> geöffnet und es kann daran gearbeitet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 xml:space="preserve">Als Entwickler möchte ich für die Design User Stories eine "Definition </w:t>
            </w:r>
            <w:proofErr w:type="spellStart"/>
            <w:r w:rsidRPr="004D4E85">
              <w:t>of</w:t>
            </w:r>
            <w:proofErr w:type="spellEnd"/>
            <w:r w:rsidRPr="004D4E85">
              <w:t xml:space="preserve"> </w:t>
            </w:r>
            <w:proofErr w:type="spellStart"/>
            <w:r w:rsidRPr="004D4E85">
              <w:t>Done</w:t>
            </w:r>
            <w:proofErr w:type="spellEnd"/>
            <w:r w:rsidRPr="004D4E85">
              <w:t>" festlegen können, damit der Abschluss der User Stories validiert werden kann.</w:t>
            </w:r>
          </w:p>
        </w:tc>
        <w:tc>
          <w:tcPr>
            <w:tcW w:w="903" w:type="dxa"/>
          </w:tcPr>
          <w:p w:rsidR="004D2FA8" w:rsidRDefault="004D2FA8" w:rsidP="00BD65EB">
            <w:r>
              <w:t>Ok</w:t>
            </w:r>
          </w:p>
        </w:tc>
        <w:tc>
          <w:tcPr>
            <w:tcW w:w="1188" w:type="dxa"/>
          </w:tcPr>
          <w:p w:rsidR="004D2FA8" w:rsidRDefault="004D2FA8" w:rsidP="00BD65EB"/>
        </w:tc>
      </w:tr>
    </w:tbl>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0E5A90" w:rsidP="000E5A90">
      <w:pPr>
        <w:pStyle w:val="Heading6"/>
      </w:pPr>
      <w:r>
        <w:t>Videowall Applikation</w:t>
      </w:r>
    </w:p>
    <w:p w:rsidR="005622A9" w:rsidRPr="005622A9" w:rsidRDefault="005622A9" w:rsidP="005622A9">
      <w:r>
        <w:t>In der Solution VideoWall</w:t>
      </w:r>
      <w:r w:rsidRPr="00D364B3">
        <w:t xml:space="preserve"> konnte </w:t>
      </w:r>
      <w:r>
        <w:t>eine Testabdeckung von 42</w:t>
      </w:r>
      <w:r w:rsidRPr="00D364B3">
        <w:t>% erreicht werden.</w:t>
      </w:r>
    </w:p>
    <w:p w:rsidR="00E82A58" w:rsidRDefault="00E82A58" w:rsidP="00E82A58">
      <w:r w:rsidRPr="00395034">
        <w:t xml:space="preserve">Von der Abdeckung ausgenommen sind die Nodes </w:t>
      </w:r>
      <w:proofErr w:type="spellStart"/>
      <w:r w:rsidRPr="00395034">
        <w:t>VideoWall.</w:t>
      </w:r>
      <w:r>
        <w:t>Interfaces</w:t>
      </w:r>
      <w:proofErr w:type="spellEnd"/>
      <w:r>
        <w:t xml:space="preserve"> und </w:t>
      </w:r>
      <w:proofErr w:type="spellStart"/>
      <w:r>
        <w:t>Vi</w:t>
      </w:r>
      <w:r w:rsidRPr="00395034">
        <w:t>deoWall.</w:t>
      </w:r>
      <w:r>
        <w:t>Tests</w:t>
      </w:r>
      <w:proofErr w:type="spellEnd"/>
      <w:r w:rsidRPr="00395034">
        <w:t>.</w:t>
      </w:r>
    </w:p>
    <w:p w:rsidR="00E82A58" w:rsidRDefault="00E82A58" w:rsidP="00E82A58">
      <w:r>
        <w:t xml:space="preserve">Wie in </w:t>
      </w:r>
      <w:r>
        <w:fldChar w:fldCharType="begin"/>
      </w:r>
      <w:r>
        <w:instrText xml:space="preserve"> REF _Ref326842729 \h </w:instrText>
      </w:r>
      <w:r>
        <w:fldChar w:fldCharType="separate"/>
      </w:r>
      <w:r>
        <w:t xml:space="preserve">Abbildung </w:t>
      </w:r>
      <w:r>
        <w:rPr>
          <w:noProof/>
        </w:rPr>
        <w:t>11</w:t>
      </w:r>
      <w:r>
        <w:t xml:space="preserve"> - Test </w:t>
      </w:r>
      <w:proofErr w:type="spellStart"/>
      <w:r>
        <w:t>Coverage</w:t>
      </w:r>
      <w:proofErr w:type="spellEnd"/>
      <w:r>
        <w:t xml:space="preserve"> VideoWall</w:t>
      </w:r>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5D7B1731" wp14:editId="56359209">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r>
        <w:fldChar w:fldCharType="begin"/>
      </w:r>
      <w:r>
        <w:instrText xml:space="preserve"> SEQ Abbildung \* ARABIC </w:instrText>
      </w:r>
      <w:r>
        <w:fldChar w:fldCharType="separate"/>
      </w:r>
      <w:r w:rsidR="00D90CB7">
        <w:rPr>
          <w:noProof/>
        </w:rPr>
        <w:t>9</w:t>
      </w:r>
      <w:r>
        <w:rPr>
          <w:noProof/>
        </w:rPr>
        <w:fldChar w:fldCharType="end"/>
      </w:r>
      <w:r>
        <w:t xml:space="preserve"> - </w:t>
      </w:r>
      <w:r w:rsidRPr="0030158D">
        <w:t xml:space="preserve">Test </w:t>
      </w:r>
      <w:proofErr w:type="spellStart"/>
      <w:r w:rsidRPr="0030158D">
        <w:t>Coverage</w:t>
      </w:r>
      <w:proofErr w:type="spellEnd"/>
      <w:r w:rsidRPr="0030158D">
        <w:t xml:space="preserve"> VideoWall</w:t>
      </w:r>
    </w:p>
    <w:p w:rsidR="00E82A58" w:rsidRDefault="00E82A58" w:rsidP="00E82A58">
      <w:r>
        <w:t>Daher nachfolgend eine Erläuterung zur Testabdeckung:</w:t>
      </w:r>
    </w:p>
    <w:p w:rsidR="00E82A58" w:rsidRPr="00BD2AD2" w:rsidRDefault="00E82A58" w:rsidP="00E82A58">
      <w:pPr>
        <w:rPr>
          <w:b/>
        </w:rPr>
      </w:pPr>
      <w:proofErr w:type="spellStart"/>
      <w:r w:rsidRPr="00BD2AD2">
        <w:rPr>
          <w:b/>
        </w:rPr>
        <w:t>VideoWall.ViewModels</w:t>
      </w:r>
      <w:proofErr w:type="spellEnd"/>
    </w:p>
    <w:p w:rsidR="00E82A58" w:rsidRDefault="00E82A58" w:rsidP="00E82A58">
      <w:r w:rsidRPr="00BD2AD2">
        <w:t xml:space="preserve">Die </w:t>
      </w:r>
      <w:r>
        <w:t>Menu-</w:t>
      </w:r>
      <w:proofErr w:type="spellStart"/>
      <w:r w:rsidRPr="00BD2AD2">
        <w:t>ViewModels</w:t>
      </w:r>
      <w:proofErr w:type="spellEnd"/>
      <w:r>
        <w:t>, welche die Tabs und deren Inhalte darstellen, sind fast vollständig und der Demomodus ist zu gut 50% mit Tests abgedeckt.</w:t>
      </w:r>
    </w:p>
    <w:p w:rsidR="00E82A58" w:rsidRDefault="00E82A58" w:rsidP="00E82A58">
      <w:r>
        <w:t xml:space="preserve">Das </w:t>
      </w:r>
      <w:proofErr w:type="spellStart"/>
      <w:r>
        <w:t>MainWindowViewModel</w:t>
      </w:r>
      <w:proofErr w:type="spellEnd"/>
      <w:r>
        <w:t xml:space="preserve"> lässt sich schwer testen. In der Applikation wird es vom </w:t>
      </w:r>
      <w:proofErr w:type="spellStart"/>
      <w:r>
        <w:t>UnityContainer</w:t>
      </w:r>
      <w:proofErr w:type="spellEnd"/>
      <w:r>
        <w:t xml:space="preserve"> </w:t>
      </w:r>
      <w:proofErr w:type="spellStart"/>
      <w:r>
        <w:t>gemanaged</w:t>
      </w:r>
      <w:proofErr w:type="spellEnd"/>
      <w:r>
        <w:t>.</w:t>
      </w:r>
    </w:p>
    <w:p w:rsidR="00E82A58" w:rsidRPr="00BD2AD2" w:rsidRDefault="00E82A58" w:rsidP="00E82A58">
      <w:r>
        <w:t xml:space="preserve">Einige Klassen wie die aus den </w:t>
      </w:r>
      <w:proofErr w:type="spellStart"/>
      <w:r>
        <w:t>Namespaces</w:t>
      </w:r>
      <w:proofErr w:type="spellEnd"/>
      <w:r>
        <w:t xml:space="preserve"> Skeletons, </w:t>
      </w:r>
      <w:proofErr w:type="spellStart"/>
      <w:r>
        <w:t>HitButton</w:t>
      </w:r>
      <w:proofErr w:type="spellEnd"/>
      <w:r>
        <w:t xml:space="preserve">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proofErr w:type="spellStart"/>
      <w:r w:rsidRPr="00A2328E">
        <w:rPr>
          <w:b/>
        </w:rPr>
        <w:t>VideoWall.ServiceModels</w:t>
      </w:r>
      <w:proofErr w:type="spellEnd"/>
    </w:p>
    <w:p w:rsidR="00E82A58" w:rsidRDefault="00E82A58" w:rsidP="00E82A58">
      <w:r>
        <w:t xml:space="preserve">Es wurde Wert darauf gelegt, die Qualität der Klassen, welche die unterschiedlichen </w:t>
      </w:r>
      <w:proofErr w:type="spellStart"/>
      <w:r>
        <w:t>Extensions</w:t>
      </w:r>
      <w:proofErr w:type="spellEnd"/>
      <w:r>
        <w:t xml:space="preserve"> managen, (</w:t>
      </w:r>
      <w:proofErr w:type="spellStart"/>
      <w:r>
        <w:t>Apps.Implementation</w:t>
      </w:r>
      <w:proofErr w:type="spellEnd"/>
      <w:r>
        <w:t xml:space="preserve">) und des Demomodus mit einer hohen Abdeckung sicherzustellen. </w:t>
      </w:r>
    </w:p>
    <w:p w:rsidR="00E82A58" w:rsidRDefault="00E82A58" w:rsidP="00E82A58">
      <w:r>
        <w:t xml:space="preserve">Die Klassen in den </w:t>
      </w:r>
      <w:proofErr w:type="spellStart"/>
      <w:r>
        <w:t>Namespaces</w:t>
      </w:r>
      <w:proofErr w:type="spellEnd"/>
      <w:r>
        <w:t xml:space="preserve"> Player.</w:t>
      </w:r>
      <w:r w:rsidRPr="00815548">
        <w:t xml:space="preserve"> </w:t>
      </w:r>
      <w:r>
        <w:t xml:space="preserve">Implementation und </w:t>
      </w:r>
      <w:proofErr w:type="spellStart"/>
      <w:r>
        <w:t>HandCursor.Implementation</w:t>
      </w:r>
      <w:proofErr w:type="spellEnd"/>
      <w:r>
        <w:t xml:space="preserve">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proofErr w:type="spellStart"/>
      <w:r w:rsidRPr="00A72FE7">
        <w:rPr>
          <w:b/>
        </w:rPr>
        <w:lastRenderedPageBreak/>
        <w:t>VideoWall.ResourceLoader</w:t>
      </w:r>
      <w:proofErr w:type="spellEnd"/>
    </w:p>
    <w:p w:rsidR="00E82A58" w:rsidRPr="00A72FE7" w:rsidRDefault="00E82A58" w:rsidP="00E82A58">
      <w:r w:rsidRPr="00A72FE7">
        <w:t>Hier beträgt die Abdeckung 100%.</w:t>
      </w:r>
    </w:p>
    <w:p w:rsidR="00E82A58" w:rsidRDefault="00E82A58" w:rsidP="00E82A58">
      <w:pPr>
        <w:rPr>
          <w:b/>
        </w:rPr>
      </w:pPr>
      <w:proofErr w:type="spellStart"/>
      <w:r w:rsidRPr="00A2328E">
        <w:rPr>
          <w:b/>
        </w:rPr>
        <w:t>VideoWall.Common</w:t>
      </w:r>
      <w:proofErr w:type="spellEnd"/>
    </w:p>
    <w:p w:rsidR="00E82A58" w:rsidRPr="009968B8" w:rsidRDefault="00E82A58" w:rsidP="00E82A58">
      <w:r>
        <w:t>Soweit es in der verbleibenden Zeit für sinnvoll erachtet wurde, wurden für die Klassen im Projekt Common Tests geschrieben.</w:t>
      </w:r>
      <w:r w:rsidRPr="00FC1C6C">
        <w:br w:type="page"/>
      </w:r>
    </w:p>
    <w:p w:rsidR="00FC5476" w:rsidRDefault="00FC5476" w:rsidP="00FC5476">
      <w:pPr>
        <w:pStyle w:val="Heading6"/>
      </w:pPr>
      <w:r>
        <w:lastRenderedPageBreak/>
        <w:t>Poster Applikation</w:t>
      </w:r>
    </w:p>
    <w:p w:rsidR="006307DB" w:rsidRPr="006307DB" w:rsidRDefault="006307DB" w:rsidP="006307DB">
      <w:r>
        <w:t xml:space="preserve">In der Solution </w:t>
      </w:r>
      <w:proofErr w:type="spellStart"/>
      <w:r>
        <w:t>Poster</w:t>
      </w:r>
      <w:r w:rsidRPr="00D364B3">
        <w:t>App</w:t>
      </w:r>
      <w:proofErr w:type="spellEnd"/>
      <w:r w:rsidRPr="00D364B3">
        <w:t xml:space="preserve"> konnte eine Testabdeckung von 100% erreicht werden.</w:t>
      </w:r>
    </w:p>
    <w:p w:rsidR="007B07F1" w:rsidRDefault="007B07F1" w:rsidP="007B07F1">
      <w:r w:rsidRPr="00395034">
        <w:t xml:space="preserve">Von der Abdeckung ausgenommen sind die Nodes </w:t>
      </w:r>
      <w:proofErr w:type="spellStart"/>
      <w:r w:rsidRPr="00395034">
        <w:t>VideoWall.</w:t>
      </w:r>
      <w:r>
        <w:t>Interfaces</w:t>
      </w:r>
      <w:proofErr w:type="spellEnd"/>
      <w:r>
        <w:t xml:space="preserve">, </w:t>
      </w:r>
      <w:proofErr w:type="spellStart"/>
      <w:r>
        <w:t>Vi</w:t>
      </w:r>
      <w:r w:rsidRPr="00395034">
        <w:t>deoWall.Common</w:t>
      </w:r>
      <w:proofErr w:type="spellEnd"/>
      <w:r w:rsidRPr="00395034">
        <w:t xml:space="preserve"> </w:t>
      </w:r>
      <w:r>
        <w:t xml:space="preserve">und </w:t>
      </w:r>
      <w:proofErr w:type="spellStart"/>
      <w:r>
        <w:t>Poster</w:t>
      </w:r>
      <w:r w:rsidRPr="00395034">
        <w:t>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w:t>
      </w:r>
      <w:proofErr w:type="spellStart"/>
      <w:r>
        <w:t>Coverage</w:t>
      </w:r>
      <w:proofErr w:type="spellEnd"/>
      <w:r>
        <w:t xml:space="preserve"> </w:t>
      </w:r>
      <w:proofErr w:type="spellStart"/>
      <w:r>
        <w:t>PosterApp</w:t>
      </w:r>
      <w:proofErr w:type="spellEnd"/>
      <w:r>
        <w:fldChar w:fldCharType="end"/>
      </w:r>
      <w:r>
        <w:t xml:space="preserve"> in hellgrauer Schrift dargestellten Properties (</w:t>
      </w:r>
      <w:r w:rsidRPr="00572098">
        <w:t xml:space="preserve">Path, Image, </w:t>
      </w:r>
      <w:r>
        <w:t xml:space="preserve">Posters, </w:t>
      </w:r>
      <w:proofErr w:type="spellStart"/>
      <w:r>
        <w:t>NavigateToRightCommand</w:t>
      </w:r>
      <w:proofErr w:type="spellEnd"/>
      <w:r>
        <w:t xml:space="preserve"> und</w:t>
      </w:r>
      <w:r w:rsidRPr="00572098">
        <w:t xml:space="preserve"> </w:t>
      </w:r>
      <w:proofErr w:type="spellStart"/>
      <w:r w:rsidRPr="00572098">
        <w:t>NavigateToLeftCommand</w:t>
      </w:r>
      <w:proofErr w:type="spellEnd"/>
      <w:r>
        <w:t>) sind Auto-Properties und werden daher nicht getestet.</w:t>
      </w:r>
    </w:p>
    <w:p w:rsidR="007B07F1" w:rsidRPr="007B07F1" w:rsidRDefault="007B07F1" w:rsidP="007B07F1"/>
    <w:p w:rsidR="000E5A90" w:rsidRDefault="000E5A90" w:rsidP="000E5A90">
      <w:pPr>
        <w:keepNext/>
      </w:pPr>
      <w:r>
        <w:rPr>
          <w:noProof/>
          <w:lang w:eastAsia="de-CH"/>
        </w:rPr>
        <w:drawing>
          <wp:inline distT="0" distB="0" distL="0" distR="0" wp14:anchorId="7550577F" wp14:editId="26399DB9">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10" w:name="_Ref326841838"/>
      <w:r>
        <w:t xml:space="preserve">Abbildung </w:t>
      </w:r>
      <w:r>
        <w:fldChar w:fldCharType="begin"/>
      </w:r>
      <w:r>
        <w:instrText xml:space="preserve"> SEQ Abbildung \* ARABIC </w:instrText>
      </w:r>
      <w:r>
        <w:fldChar w:fldCharType="separate"/>
      </w:r>
      <w:r w:rsidR="00D90CB7">
        <w:rPr>
          <w:noProof/>
        </w:rPr>
        <w:t>10</w:t>
      </w:r>
      <w:r>
        <w:rPr>
          <w:noProof/>
        </w:rPr>
        <w:fldChar w:fldCharType="end"/>
      </w:r>
      <w:r>
        <w:t xml:space="preserve"> - Test </w:t>
      </w:r>
      <w:proofErr w:type="spellStart"/>
      <w:r>
        <w:t>Coverage</w:t>
      </w:r>
      <w:proofErr w:type="spellEnd"/>
      <w:r>
        <w:t xml:space="preserve"> </w:t>
      </w:r>
      <w:proofErr w:type="spellStart"/>
      <w:r>
        <w:t>PosterApp</w:t>
      </w:r>
      <w:bookmarkEnd w:id="10"/>
      <w:proofErr w:type="spellEnd"/>
    </w:p>
    <w:p w:rsidR="00F534FD" w:rsidRDefault="00F534FD" w:rsidP="00F534FD">
      <w:pPr>
        <w:pStyle w:val="Heading6"/>
      </w:pPr>
      <w:r>
        <w:t>Mittagsmenu Applikation</w:t>
      </w:r>
    </w:p>
    <w:p w:rsidR="007B7B8E" w:rsidRPr="007B7B8E" w:rsidRDefault="007B7B8E" w:rsidP="007B7B8E">
      <w:r>
        <w:t>In</w:t>
      </w:r>
      <w:r w:rsidRPr="00D364B3">
        <w:t xml:space="preserve"> d</w:t>
      </w:r>
      <w:r>
        <w:t>er Solution</w:t>
      </w:r>
      <w:r w:rsidRPr="00D364B3">
        <w:t xml:space="preserve"> </w:t>
      </w:r>
      <w:proofErr w:type="spellStart"/>
      <w:r w:rsidRPr="00D364B3">
        <w:t>LunchMenuApp</w:t>
      </w:r>
      <w:proofErr w:type="spellEnd"/>
      <w:r w:rsidRPr="00D364B3">
        <w:t xml:space="preserve"> konnte eine Testabde</w:t>
      </w:r>
      <w:r>
        <w:t>ckung von 100% erreicht werden.</w:t>
      </w:r>
    </w:p>
    <w:p w:rsidR="00F534FD" w:rsidRPr="00395034" w:rsidRDefault="00F534FD" w:rsidP="00F534FD">
      <w:r w:rsidRPr="00395034">
        <w:t xml:space="preserve">Von der Abdeckung ausgenommen sind die Nodes </w:t>
      </w:r>
      <w:proofErr w:type="spellStart"/>
      <w:r w:rsidRPr="00395034">
        <w:t>VideoWall.Common</w:t>
      </w:r>
      <w:proofErr w:type="spellEnd"/>
      <w:r w:rsidRPr="00395034">
        <w:t xml:space="preserve"> und </w:t>
      </w:r>
      <w:proofErr w:type="spellStart"/>
      <w:r w:rsidRPr="00395034">
        <w:t>LunchMenuApp.Tests</w:t>
      </w:r>
      <w:proofErr w:type="spellEnd"/>
      <w:r w:rsidRPr="00395034">
        <w:t xml:space="preserve">. </w:t>
      </w:r>
      <w:r>
        <w:br/>
        <w:t xml:space="preserve">Die Tests für die Klassen aus </w:t>
      </w:r>
      <w:proofErr w:type="spellStart"/>
      <w:r>
        <w:t>VideoWall.Common</w:t>
      </w:r>
      <w:proofErr w:type="spellEnd"/>
      <w:r>
        <w:t xml:space="preserve"> befinden sich, wie die Klassen selbst, im Framework Videowall. </w:t>
      </w:r>
    </w:p>
    <w:p w:rsidR="00F534FD" w:rsidRDefault="00F534FD" w:rsidP="00F534FD">
      <w:pPr>
        <w:keepNext/>
      </w:pPr>
      <w:r>
        <w:rPr>
          <w:noProof/>
          <w:lang w:eastAsia="de-CH"/>
        </w:rPr>
        <w:lastRenderedPageBreak/>
        <w:drawing>
          <wp:inline distT="0" distB="0" distL="0" distR="0" wp14:anchorId="502A7700" wp14:editId="08240CFA">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r>
        <w:fldChar w:fldCharType="begin"/>
      </w:r>
      <w:r>
        <w:instrText xml:space="preserve"> SEQ Abbildung \* ARABIC </w:instrText>
      </w:r>
      <w:r>
        <w:fldChar w:fldCharType="separate"/>
      </w:r>
      <w:r w:rsidR="00D90CB7">
        <w:rPr>
          <w:noProof/>
        </w:rPr>
        <w:t>11</w:t>
      </w:r>
      <w:r>
        <w:rPr>
          <w:noProof/>
        </w:rPr>
        <w:fldChar w:fldCharType="end"/>
      </w:r>
      <w:r>
        <w:t xml:space="preserve"> - Test </w:t>
      </w:r>
      <w:proofErr w:type="spellStart"/>
      <w:r>
        <w:t>Coverage</w:t>
      </w:r>
      <w:proofErr w:type="spellEnd"/>
      <w:r>
        <w:t xml:space="preserve"> </w:t>
      </w:r>
      <w:proofErr w:type="spellStart"/>
      <w:r>
        <w:t>LunchMenuApp</w:t>
      </w:r>
      <w:proofErr w:type="spellEnd"/>
    </w:p>
    <w:p w:rsidR="009A07F2" w:rsidRDefault="009A07F2" w:rsidP="009A07F2">
      <w:pPr>
        <w:pStyle w:val="Heading5"/>
      </w:pPr>
      <w:r>
        <w:t xml:space="preserve">Lines </w:t>
      </w:r>
      <w:proofErr w:type="spellStart"/>
      <w:r>
        <w:t>of</w:t>
      </w:r>
      <w:proofErr w:type="spellEnd"/>
      <w:r>
        <w:t xml:space="preserve"> Code (LOC)</w:t>
      </w:r>
    </w:p>
    <w:p w:rsidR="008E0121" w:rsidRDefault="008E0121" w:rsidP="008E0121">
      <w:r>
        <w:t xml:space="preserve">Für die Auswertung der Lines </w:t>
      </w:r>
      <w:proofErr w:type="spellStart"/>
      <w:r>
        <w:t>of</w:t>
      </w:r>
      <w:proofErr w:type="spellEnd"/>
      <w:r>
        <w:t xml:space="preserve">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 xml:space="preserve">Lines </w:t>
            </w:r>
            <w:proofErr w:type="spellStart"/>
            <w:r>
              <w:t>of</w:t>
            </w:r>
            <w:proofErr w:type="spellEnd"/>
            <w:r>
              <w:t xml:space="preserve"> Code (LOC)</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VideoWall</w:t>
            </w:r>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VideoWall.Common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85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VideoWall.Data</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VideoWall.Interfaces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4</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VideoWall.Main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VideoWall.ResourceLoader</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VideoWall.ServiceModels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381</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VideoWall.Tests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179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VideoWall.ViewModels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232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VieoWall.Views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5</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VideoWall</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987</w:t>
            </w:r>
          </w:p>
        </w:tc>
      </w:tr>
      <w:tr w:rsidR="00021D74"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6D0DA3" w:rsidRDefault="00021D74" w:rsidP="006D0DA3">
            <w:pPr>
              <w:rPr>
                <w:rFonts w:ascii="Calibri" w:eastAsia="Times New Roman" w:hAnsi="Calibri" w:cs="Calibri"/>
                <w:b/>
                <w:color w:val="000000"/>
                <w:sz w:val="22"/>
                <w:szCs w:val="22"/>
                <w:lang w:eastAsia="de-CH"/>
              </w:rPr>
            </w:pPr>
          </w:p>
        </w:tc>
        <w:tc>
          <w:tcPr>
            <w:tcW w:w="4606" w:type="dxa"/>
            <w:noWrap/>
          </w:tcPr>
          <w:p w:rsidR="00021D74" w:rsidRPr="006D0DA3" w:rsidRDefault="00021D74"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proofErr w:type="spellStart"/>
            <w:r w:rsidRPr="006D0DA3">
              <w:rPr>
                <w:rFonts w:ascii="Calibri" w:eastAsia="Times New Roman" w:hAnsi="Calibri" w:cs="Calibri"/>
                <w:b/>
                <w:color w:val="000000"/>
                <w:sz w:val="22"/>
                <w:szCs w:val="22"/>
                <w:lang w:eastAsia="de-CH"/>
              </w:rPr>
              <w:t>PosterApp</w:t>
            </w:r>
            <w:proofErr w:type="spellEnd"/>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PosterApp.Data</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PosterApp.Main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18</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PosterApp.ResourceLoader</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PosterApp.ServiceModels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12</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PosterApp.Startup</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PosterApp.Tests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PosterApp.ViewModels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PosterApp.Views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 xml:space="preserve">Total </w:t>
            </w:r>
            <w:proofErr w:type="spellStart"/>
            <w:r w:rsidRPr="006D0DA3">
              <w:rPr>
                <w:rFonts w:ascii="Calibri" w:eastAsia="Times New Roman" w:hAnsi="Calibri" w:cs="Calibri"/>
                <w:b/>
                <w:color w:val="000000"/>
                <w:sz w:val="22"/>
                <w:szCs w:val="22"/>
                <w:lang w:eastAsia="de-CH"/>
              </w:rPr>
              <w:t>PosterApp</w:t>
            </w:r>
            <w:proofErr w:type="spellEnd"/>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127</w:t>
            </w:r>
          </w:p>
        </w:tc>
      </w:tr>
      <w:tr w:rsidR="008F668C"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c>
          <w:tcPr>
            <w:tcW w:w="4606" w:type="dxa"/>
            <w:noWrap/>
          </w:tcPr>
          <w:p w:rsidR="008F668C" w:rsidRPr="006D0DA3" w:rsidRDefault="008F668C" w:rsidP="006D0DA3">
            <w:pPr>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proofErr w:type="spellStart"/>
            <w:r w:rsidRPr="006D0DA3">
              <w:rPr>
                <w:rFonts w:ascii="Calibri" w:eastAsia="Times New Roman" w:hAnsi="Calibri" w:cs="Calibri"/>
                <w:b/>
                <w:color w:val="000000"/>
                <w:sz w:val="22"/>
                <w:szCs w:val="22"/>
                <w:lang w:eastAsia="de-CH"/>
              </w:rPr>
              <w:lastRenderedPageBreak/>
              <w:t>LunchMenuApp</w:t>
            </w:r>
            <w:proofErr w:type="spellEnd"/>
          </w:p>
        </w:tc>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LunchMenuApp.Data</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LunchMenuApp.Main</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LunchMenuApp.ServiceModels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66</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LunchMenuApp.Startup</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3</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LunchMenuApp.Tests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139</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LunchMenuApp.ViewModels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29</w:t>
            </w:r>
          </w:p>
        </w:tc>
      </w:tr>
      <w:tr w:rsidR="006D0DA3"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color w:val="000000"/>
                <w:sz w:val="22"/>
                <w:szCs w:val="22"/>
                <w:lang w:eastAsia="de-CH"/>
              </w:rPr>
            </w:pPr>
            <w:proofErr w:type="spellStart"/>
            <w:r w:rsidRPr="006D0DA3">
              <w:rPr>
                <w:rFonts w:ascii="Calibri" w:eastAsia="Times New Roman" w:hAnsi="Calibri" w:cs="Calibri"/>
                <w:color w:val="000000"/>
                <w:sz w:val="22"/>
                <w:szCs w:val="22"/>
                <w:lang w:eastAsia="de-CH"/>
              </w:rPr>
              <w:t>LunchMenuApp.Views</w:t>
            </w:r>
            <w:proofErr w:type="spellEnd"/>
          </w:p>
        </w:tc>
        <w:tc>
          <w:tcPr>
            <w:tcW w:w="4606" w:type="dxa"/>
            <w:noWrap/>
            <w:hideMark/>
          </w:tcPr>
          <w:p w:rsidR="006D0DA3" w:rsidRPr="006D0DA3" w:rsidRDefault="006D0DA3" w:rsidP="006D0DA3">
            <w:pPr>
              <w:jc w:val="right"/>
              <w:rPr>
                <w:rFonts w:ascii="Calibri" w:eastAsia="Times New Roman" w:hAnsi="Calibri" w:cs="Calibri"/>
                <w:color w:val="000000"/>
                <w:sz w:val="22"/>
                <w:szCs w:val="22"/>
                <w:lang w:eastAsia="de-CH"/>
              </w:rPr>
            </w:pPr>
            <w:r w:rsidRPr="006D0DA3">
              <w:rPr>
                <w:rFonts w:ascii="Calibri" w:eastAsia="Times New Roman" w:hAnsi="Calibri" w:cs="Calibri"/>
                <w:color w:val="000000"/>
                <w:sz w:val="22"/>
                <w:szCs w:val="22"/>
                <w:lang w:eastAsia="de-CH"/>
              </w:rPr>
              <w:t>0</w:t>
            </w: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 xml:space="preserve">Total </w:t>
            </w:r>
            <w:proofErr w:type="spellStart"/>
            <w:r w:rsidRPr="006D0DA3">
              <w:rPr>
                <w:rFonts w:ascii="Calibri" w:eastAsia="Times New Roman" w:hAnsi="Calibri" w:cs="Calibri"/>
                <w:b/>
                <w:color w:val="000000"/>
                <w:sz w:val="22"/>
                <w:szCs w:val="22"/>
                <w:lang w:eastAsia="de-CH"/>
              </w:rPr>
              <w:t>LunchMenuApp</w:t>
            </w:r>
            <w:proofErr w:type="spellEnd"/>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269</w:t>
            </w:r>
          </w:p>
        </w:tc>
      </w:tr>
      <w:tr w:rsidR="00B1086A" w:rsidRPr="006D0DA3"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6D0DA3" w:rsidRDefault="00B1086A" w:rsidP="006D0DA3">
            <w:pPr>
              <w:rPr>
                <w:rFonts w:ascii="Calibri" w:eastAsia="Times New Roman" w:hAnsi="Calibri" w:cs="Calibri"/>
                <w:color w:val="000000"/>
                <w:sz w:val="22"/>
                <w:szCs w:val="22"/>
                <w:lang w:eastAsia="de-CH"/>
              </w:rPr>
            </w:pPr>
          </w:p>
        </w:tc>
        <w:tc>
          <w:tcPr>
            <w:tcW w:w="4606" w:type="dxa"/>
            <w:noWrap/>
          </w:tcPr>
          <w:p w:rsidR="00B1086A" w:rsidRPr="006D0DA3" w:rsidRDefault="00B1086A" w:rsidP="006D0DA3">
            <w:pPr>
              <w:jc w:val="right"/>
              <w:rPr>
                <w:rFonts w:ascii="Calibri" w:eastAsia="Times New Roman" w:hAnsi="Calibri" w:cs="Calibri"/>
                <w:color w:val="000000"/>
                <w:sz w:val="22"/>
                <w:szCs w:val="22"/>
                <w:lang w:eastAsia="de-CH"/>
              </w:rPr>
            </w:pPr>
          </w:p>
        </w:tc>
      </w:tr>
      <w:tr w:rsidR="006D0DA3" w:rsidRPr="006D0DA3"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6D0DA3" w:rsidRDefault="006D0DA3" w:rsidP="006D0DA3">
            <w:pPr>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Total Gesamt</w:t>
            </w:r>
          </w:p>
        </w:tc>
        <w:tc>
          <w:tcPr>
            <w:tcW w:w="4606" w:type="dxa"/>
            <w:noWrap/>
            <w:hideMark/>
          </w:tcPr>
          <w:p w:rsidR="006D0DA3" w:rsidRPr="006D0DA3" w:rsidRDefault="006D0DA3" w:rsidP="006D0DA3">
            <w:pPr>
              <w:jc w:val="right"/>
              <w:rPr>
                <w:rFonts w:ascii="Calibri" w:eastAsia="Times New Roman" w:hAnsi="Calibri" w:cs="Calibri"/>
                <w:b/>
                <w:color w:val="000000"/>
                <w:sz w:val="22"/>
                <w:szCs w:val="22"/>
                <w:lang w:eastAsia="de-CH"/>
              </w:rPr>
            </w:pPr>
            <w:r w:rsidRPr="006D0DA3">
              <w:rPr>
                <w:rFonts w:ascii="Calibri" w:eastAsia="Times New Roman" w:hAnsi="Calibri" w:cs="Calibri"/>
                <w:b/>
                <w:color w:val="000000"/>
                <w:sz w:val="22"/>
                <w:szCs w:val="22"/>
                <w:lang w:eastAsia="de-CH"/>
              </w:rPr>
              <w:t>1383</w:t>
            </w:r>
          </w:p>
        </w:tc>
      </w:tr>
    </w:tbl>
    <w:p w:rsidR="00895C19" w:rsidRPr="004B5BC7" w:rsidRDefault="00B1147B" w:rsidP="00B1147B">
      <w:pPr>
        <w:pStyle w:val="Caption"/>
        <w:rPr>
          <w:lang w:val="en-US"/>
        </w:rPr>
      </w:pPr>
      <w:proofErr w:type="spellStart"/>
      <w:r w:rsidRPr="004B5BC7">
        <w:rPr>
          <w:lang w:val="en-US"/>
        </w:rPr>
        <w:t>Tabelle</w:t>
      </w:r>
      <w:proofErr w:type="spellEnd"/>
      <w:r w:rsidRPr="004B5BC7">
        <w:rPr>
          <w:lang w:val="en-US"/>
        </w:rPr>
        <w:t xml:space="preserve"> </w:t>
      </w:r>
      <w:r>
        <w:fldChar w:fldCharType="begin"/>
      </w:r>
      <w:r w:rsidRPr="004B5BC7">
        <w:rPr>
          <w:lang w:val="en-US"/>
        </w:rPr>
        <w:instrText xml:space="preserve"> SEQ Tabelle \* ARABIC </w:instrText>
      </w:r>
      <w:r>
        <w:fldChar w:fldCharType="separate"/>
      </w:r>
      <w:r w:rsidRPr="004B5BC7">
        <w:rPr>
          <w:noProof/>
          <w:lang w:val="en-US"/>
        </w:rPr>
        <w:t>2</w:t>
      </w:r>
      <w: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w:t>
      </w:r>
      <w:proofErr w:type="spellStart"/>
      <w:r w:rsidRPr="007F5A54">
        <w:t>Metrikanalyse</w:t>
      </w:r>
      <w:proofErr w:type="spellEnd"/>
      <w:r w:rsidRPr="007F5A54">
        <w:t xml:space="preserve"> des Codes wurden </w:t>
      </w:r>
      <w:r w:rsidR="00FD33A6">
        <w:t xml:space="preserve">das Visual Studio selbst und </w:t>
      </w:r>
      <w:proofErr w:type="spellStart"/>
      <w:r w:rsidR="00FD33A6">
        <w:t>NDepend</w:t>
      </w:r>
      <w:proofErr w:type="spellEnd"/>
      <w:r w:rsidR="00FD33A6">
        <w:t xml:space="preserve"> </w:t>
      </w:r>
      <w:r w:rsidR="009F4936">
        <w:t xml:space="preserve">(TODO </w:t>
      </w:r>
      <w:proofErr w:type="spellStart"/>
      <w:r w:rsidR="009F4936">
        <w:t>ref</w:t>
      </w:r>
      <w:proofErr w:type="spellEnd"/>
      <w:r w:rsidR="009F4936">
        <w:t xml:space="preserve"> Kapitel Tools) </w:t>
      </w:r>
      <w:r w:rsidRPr="007F5A54">
        <w:t>verwendet. Somit ist eine objektivere Bewertung des Codes möglich</w:t>
      </w:r>
      <w:r w:rsidR="000E3D64">
        <w:t>.</w:t>
      </w:r>
    </w:p>
    <w:p w:rsidR="006E5268" w:rsidRDefault="00664FA9" w:rsidP="005B0C81">
      <w:pPr>
        <w:pStyle w:val="Heading5"/>
      </w:pPr>
      <w:bookmarkStart w:id="11" w:name="_Ref326917051"/>
      <w:r>
        <w:t>Visual Studio</w:t>
      </w:r>
      <w:bookmarkEnd w:id="11"/>
    </w:p>
    <w:p w:rsidR="00605D95" w:rsidRDefault="008A1995" w:rsidP="00605D95">
      <w:r w:rsidRPr="008A1995">
        <w:t>Zielsetzung war es</w:t>
      </w:r>
      <w:r>
        <w:t>, einen „</w:t>
      </w:r>
      <w:proofErr w:type="spellStart"/>
      <w:r>
        <w:t>Maintainability</w:t>
      </w:r>
      <w:proofErr w:type="spellEnd"/>
      <w:r>
        <w:t xml:space="preserve"> Index“ </w:t>
      </w:r>
      <w:r w:rsidR="00F575A1">
        <w:t>von mindestens 50% zu erreichen,</w:t>
      </w:r>
      <w:r w:rsidRPr="008A1995">
        <w:t xml:space="preserve"> auf Ebene Projekt. Der „</w:t>
      </w:r>
      <w:proofErr w:type="spellStart"/>
      <w:r w:rsidRPr="008A1995">
        <w:t>Maintainability</w:t>
      </w:r>
      <w:proofErr w:type="spellEnd"/>
      <w:r w:rsidRPr="008A1995">
        <w:t xml:space="preserve">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605D95">
        <w:fldChar w:fldCharType="begin"/>
      </w:r>
      <w:r w:rsidR="00605D95">
        <w:instrText xml:space="preserve"> REF _Ref326917858 \h </w:instrText>
      </w:r>
      <w:r w:rsidR="00605D95">
        <w:fldChar w:fldCharType="separate"/>
      </w:r>
      <w:r w:rsidR="00605D95">
        <w:t xml:space="preserve">Abbildung </w:t>
      </w:r>
      <w:r w:rsidR="00605D95">
        <w:rPr>
          <w:noProof/>
        </w:rPr>
        <w:t>12</w:t>
      </w:r>
      <w:r w:rsidR="00605D95">
        <w:t xml:space="preserve"> - </w:t>
      </w:r>
      <w:proofErr w:type="spellStart"/>
      <w:r w:rsidR="00605D95">
        <w:t>Metriken</w:t>
      </w:r>
      <w:proofErr w:type="spellEnd"/>
      <w:r w:rsidR="00605D95">
        <w:t xml:space="preserve"> Visual Studio, Videowall Applikation</w:t>
      </w:r>
      <w:r w:rsidR="00605D95">
        <w:fldChar w:fldCharType="end"/>
      </w:r>
      <w:r w:rsidR="00605D95">
        <w:t xml:space="preserve">, </w:t>
      </w:r>
      <w:r w:rsidR="00605D95">
        <w:fldChar w:fldCharType="begin"/>
      </w:r>
      <w:r w:rsidR="00605D95">
        <w:instrText xml:space="preserve"> REF _Ref326917860 \h </w:instrText>
      </w:r>
      <w:r w:rsidR="00605D95">
        <w:fldChar w:fldCharType="separate"/>
      </w:r>
      <w:r w:rsidR="00605D95">
        <w:t xml:space="preserve">Abbildung </w:t>
      </w:r>
      <w:r w:rsidR="00605D95">
        <w:rPr>
          <w:noProof/>
        </w:rPr>
        <w:t>13</w:t>
      </w:r>
      <w:r w:rsidR="00605D95" w:rsidRPr="00FE34BA">
        <w:t xml:space="preserve"> - </w:t>
      </w:r>
      <w:proofErr w:type="spellStart"/>
      <w:r w:rsidR="00605D95" w:rsidRPr="00FE34BA">
        <w:t>Metriken</w:t>
      </w:r>
      <w:proofErr w:type="spellEnd"/>
      <w:r w:rsidR="00605D95" w:rsidRPr="00FE34BA">
        <w:t xml:space="preserve"> Visual Studio, </w:t>
      </w:r>
      <w:r w:rsidR="00605D95">
        <w:t>Poster Applikation</w:t>
      </w:r>
      <w:r w:rsidR="00605D95">
        <w:fldChar w:fldCharType="end"/>
      </w:r>
      <w:r w:rsidR="00605D95">
        <w:t xml:space="preserve"> und </w:t>
      </w:r>
      <w:r w:rsidR="00605D95">
        <w:fldChar w:fldCharType="begin"/>
      </w:r>
      <w:r w:rsidR="00605D95">
        <w:instrText xml:space="preserve"> REF _Ref326917861 \h </w:instrText>
      </w:r>
      <w:r w:rsidR="00605D95">
        <w:fldChar w:fldCharType="separate"/>
      </w:r>
      <w:r w:rsidR="00605D95">
        <w:t xml:space="preserve">Abbildung </w:t>
      </w:r>
      <w:r w:rsidR="00605D95">
        <w:rPr>
          <w:noProof/>
        </w:rPr>
        <w:t>14</w:t>
      </w:r>
      <w:r w:rsidR="00605D95" w:rsidRPr="000002DD">
        <w:t xml:space="preserve"> - </w:t>
      </w:r>
      <w:proofErr w:type="spellStart"/>
      <w:r w:rsidR="00605D95" w:rsidRPr="000002DD">
        <w:t>Metriken</w:t>
      </w:r>
      <w:proofErr w:type="spellEnd"/>
      <w:r w:rsidR="00605D95" w:rsidRPr="000002DD">
        <w:t xml:space="preserve"> Visual Studio, </w:t>
      </w:r>
      <w:r w:rsidR="00605D95">
        <w:t>Mittagsmenu Applikation</w:t>
      </w:r>
      <w:r w:rsidR="00605D95">
        <w:fldChar w:fldCharType="end"/>
      </w:r>
      <w:r w:rsidR="00605D95">
        <w:t xml:space="preserve">) entnommen werden kann, ist der </w:t>
      </w:r>
      <w:proofErr w:type="spellStart"/>
      <w:r w:rsidR="00605D95">
        <w:t>Maintainability</w:t>
      </w:r>
      <w:proofErr w:type="spellEnd"/>
      <w:r w:rsidR="00605D95">
        <w:t xml:space="preserve">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0215FBA5" wp14:editId="0D5588F9">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431299"/>
                    </a:xfrm>
                    <a:prstGeom prst="rect">
                      <a:avLst/>
                    </a:prstGeom>
                  </pic:spPr>
                </pic:pic>
              </a:graphicData>
            </a:graphic>
          </wp:inline>
        </w:drawing>
      </w:r>
    </w:p>
    <w:p w:rsidR="00EA26CA" w:rsidRDefault="00EA26CA" w:rsidP="00EA26CA">
      <w:pPr>
        <w:pStyle w:val="Caption"/>
      </w:pPr>
      <w:bookmarkStart w:id="12" w:name="_Ref326917858"/>
      <w:r>
        <w:t xml:space="preserve">Abbildung </w:t>
      </w:r>
      <w:r w:rsidR="00097E7F">
        <w:fldChar w:fldCharType="begin"/>
      </w:r>
      <w:r w:rsidR="00097E7F">
        <w:instrText xml:space="preserve"> SEQ Abbildung \* ARABIC </w:instrText>
      </w:r>
      <w:r w:rsidR="00097E7F">
        <w:fldChar w:fldCharType="separate"/>
      </w:r>
      <w:r w:rsidR="00D90CB7">
        <w:rPr>
          <w:noProof/>
        </w:rPr>
        <w:t>12</w:t>
      </w:r>
      <w:r w:rsidR="00097E7F">
        <w:rPr>
          <w:noProof/>
        </w:rPr>
        <w:fldChar w:fldCharType="end"/>
      </w:r>
      <w:r>
        <w:t xml:space="preserve"> - </w:t>
      </w:r>
      <w:proofErr w:type="spellStart"/>
      <w:r>
        <w:t>Metriken</w:t>
      </w:r>
      <w:proofErr w:type="spellEnd"/>
      <w:r>
        <w:t xml:space="preserve"> Visual Studio, Videowall Applikation</w:t>
      </w:r>
      <w:bookmarkEnd w:id="12"/>
    </w:p>
    <w:p w:rsidR="006E5268" w:rsidRPr="007C5168" w:rsidRDefault="00BD65EB" w:rsidP="00477732">
      <w:pPr>
        <w:pStyle w:val="Heading6"/>
      </w:pPr>
      <w:r w:rsidRPr="007C5168">
        <w:t>Poster Applikation</w:t>
      </w:r>
    </w:p>
    <w:p w:rsidR="00BD65EB" w:rsidRDefault="00BD65EB" w:rsidP="00BD65EB">
      <w:r>
        <w:rPr>
          <w:noProof/>
          <w:lang w:eastAsia="de-CH"/>
        </w:rPr>
        <w:drawing>
          <wp:inline distT="0" distB="0" distL="0" distR="0" wp14:anchorId="1F24C5A4" wp14:editId="60BEF533">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763248"/>
                    </a:xfrm>
                    <a:prstGeom prst="rect">
                      <a:avLst/>
                    </a:prstGeom>
                  </pic:spPr>
                </pic:pic>
              </a:graphicData>
            </a:graphic>
          </wp:inline>
        </w:drawing>
      </w:r>
    </w:p>
    <w:p w:rsidR="00EA26CA" w:rsidRDefault="00EA26CA" w:rsidP="00EA26CA">
      <w:pPr>
        <w:pStyle w:val="Caption"/>
      </w:pPr>
      <w:bookmarkStart w:id="13" w:name="_Ref326917860"/>
      <w:r>
        <w:t xml:space="preserve">Abbildung </w:t>
      </w:r>
      <w:r w:rsidR="00097E7F">
        <w:fldChar w:fldCharType="begin"/>
      </w:r>
      <w:r w:rsidR="00097E7F">
        <w:instrText xml:space="preserve"> SEQ Abbildung \* ARABIC </w:instrText>
      </w:r>
      <w:r w:rsidR="00097E7F">
        <w:fldChar w:fldCharType="separate"/>
      </w:r>
      <w:r w:rsidR="00D90CB7">
        <w:rPr>
          <w:noProof/>
        </w:rPr>
        <w:t>13</w:t>
      </w:r>
      <w:r w:rsidR="00097E7F">
        <w:rPr>
          <w:noProof/>
        </w:rPr>
        <w:fldChar w:fldCharType="end"/>
      </w:r>
      <w:r w:rsidRPr="00FE34BA">
        <w:t xml:space="preserve"> - </w:t>
      </w:r>
      <w:proofErr w:type="spellStart"/>
      <w:r w:rsidRPr="00FE34BA">
        <w:t>Metriken</w:t>
      </w:r>
      <w:proofErr w:type="spellEnd"/>
      <w:r w:rsidRPr="00FE34BA">
        <w:t xml:space="preserve"> Visual Studio, </w:t>
      </w:r>
      <w:r>
        <w:t>Poster Applikation</w:t>
      </w:r>
      <w:bookmarkEnd w:id="13"/>
    </w:p>
    <w:p w:rsidR="00BD65EB" w:rsidRPr="007C5168" w:rsidRDefault="00E87C1C" w:rsidP="00477732">
      <w:pPr>
        <w:pStyle w:val="Heading6"/>
      </w:pPr>
      <w:r>
        <w:lastRenderedPageBreak/>
        <w:t>Mittagsm</w:t>
      </w:r>
      <w:r w:rsidR="00BD65EB" w:rsidRPr="007C5168">
        <w:t>enu Applikation</w:t>
      </w:r>
    </w:p>
    <w:p w:rsidR="00BD65EB" w:rsidRDefault="00BD65EB" w:rsidP="00BD65EB">
      <w:r>
        <w:rPr>
          <w:noProof/>
          <w:lang w:eastAsia="de-CH"/>
        </w:rPr>
        <w:drawing>
          <wp:inline distT="0" distB="0" distL="0" distR="0" wp14:anchorId="663E4207" wp14:editId="7D77F462">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4" w:name="_Ref326917861"/>
      <w:r>
        <w:t xml:space="preserve">Abbildung </w:t>
      </w:r>
      <w:r w:rsidR="00097E7F">
        <w:fldChar w:fldCharType="begin"/>
      </w:r>
      <w:r w:rsidR="00097E7F">
        <w:instrText xml:space="preserve"> SEQ Abbildung \* ARABIC </w:instrText>
      </w:r>
      <w:r w:rsidR="00097E7F">
        <w:fldChar w:fldCharType="separate"/>
      </w:r>
      <w:r w:rsidR="00D90CB7">
        <w:rPr>
          <w:noProof/>
        </w:rPr>
        <w:t>14</w:t>
      </w:r>
      <w:r w:rsidR="00097E7F">
        <w:rPr>
          <w:noProof/>
        </w:rPr>
        <w:fldChar w:fldCharType="end"/>
      </w:r>
      <w:r w:rsidRPr="000002DD">
        <w:t xml:space="preserve"> - </w:t>
      </w:r>
      <w:proofErr w:type="spellStart"/>
      <w:r w:rsidRPr="000002DD">
        <w:t>Metriken</w:t>
      </w:r>
      <w:proofErr w:type="spellEnd"/>
      <w:r w:rsidRPr="000002DD">
        <w:t xml:space="preserve"> Visual Studio, </w:t>
      </w:r>
      <w:r>
        <w:t>Mittagsmenu Applikation</w:t>
      </w:r>
      <w:bookmarkEnd w:id="14"/>
    </w:p>
    <w:p w:rsidR="005D671B" w:rsidRDefault="005D671B" w:rsidP="005B0C81">
      <w:pPr>
        <w:pStyle w:val="Heading5"/>
      </w:pPr>
      <w:proofErr w:type="spellStart"/>
      <w:r>
        <w:t>NDepend</w:t>
      </w:r>
      <w:proofErr w:type="spellEnd"/>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 xml:space="preserve">mit </w:t>
      </w:r>
      <w:proofErr w:type="spellStart"/>
      <w:r>
        <w:t>NDepend</w:t>
      </w:r>
      <w:proofErr w:type="spellEnd"/>
      <w:r>
        <w:t xml:space="preserve"> ausgewertet</w:t>
      </w:r>
      <w:r w:rsidR="00093C38">
        <w:t>.</w:t>
      </w:r>
      <w:r>
        <w:t xml:space="preserve"> </w:t>
      </w:r>
      <w:r w:rsidR="003365F7">
        <w:t>F</w:t>
      </w:r>
      <w:r w:rsidR="005D671B" w:rsidRPr="005D671B">
        <w:t>olgende Statistiken wu</w:t>
      </w:r>
      <w:r w:rsidR="00AF3965">
        <w:t xml:space="preserve">rden direkt von </w:t>
      </w:r>
      <w:proofErr w:type="spellStart"/>
      <w:r w:rsidR="00AF3965">
        <w:t>NDepend</w:t>
      </w:r>
      <w:proofErr w:type="spellEnd"/>
      <w:r w:rsidR="00AF3965">
        <w:t xml:space="preserve"> </w:t>
      </w:r>
      <w:r w:rsidR="00093C38">
        <w:t>für die verschiedenen Applikationen generiert:</w:t>
      </w:r>
    </w:p>
    <w:p w:rsidR="00093C38" w:rsidRDefault="00093C38" w:rsidP="005D671B">
      <w:r>
        <w:t xml:space="preserve">TODO: braucht es </w:t>
      </w:r>
      <w:r w:rsidR="005264C1">
        <w:t xml:space="preserve">hier nicht </w:t>
      </w:r>
      <w:r>
        <w:t>noch eine Erklärung, ein Fazit</w:t>
      </w:r>
      <w:r w:rsidR="005264C1">
        <w:t>?</w:t>
      </w:r>
    </w:p>
    <w:p w:rsidR="0029421A" w:rsidRPr="008A6D9D" w:rsidRDefault="0029421A" w:rsidP="000544D6">
      <w:pPr>
        <w:pStyle w:val="Heading6"/>
      </w:pPr>
      <w:r w:rsidRPr="008A6D9D">
        <w:t>Videowall Applikation</w:t>
      </w:r>
    </w:p>
    <w:p w:rsidR="002C4ABE" w:rsidRDefault="002C4ABE" w:rsidP="005D671B">
      <w:r>
        <w:rPr>
          <w:noProof/>
          <w:lang w:eastAsia="de-CH"/>
        </w:rPr>
        <w:drawing>
          <wp:inline distT="0" distB="0" distL="0" distR="0" wp14:anchorId="67029906" wp14:editId="1CB14364">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15</w:t>
      </w:r>
      <w:r w:rsidR="00097E7F">
        <w:rPr>
          <w:noProof/>
        </w:rPr>
        <w:fldChar w:fldCharType="end"/>
      </w:r>
      <w:r>
        <w:t xml:space="preserve"> - </w:t>
      </w:r>
      <w:proofErr w:type="spellStart"/>
      <w:r>
        <w:t>Metriken</w:t>
      </w:r>
      <w:proofErr w:type="spellEnd"/>
      <w:r>
        <w:t xml:space="preserve"> </w:t>
      </w:r>
      <w:proofErr w:type="spellStart"/>
      <w:r>
        <w:t>NDepend</w:t>
      </w:r>
      <w:proofErr w:type="spellEnd"/>
      <w:r>
        <w:t>, Übersicht</w:t>
      </w:r>
      <w:r>
        <w:rPr>
          <w:noProof/>
        </w:rPr>
        <w:t>, Videowall Applikation</w:t>
      </w:r>
    </w:p>
    <w:p w:rsidR="008C5BDF" w:rsidRDefault="008C5BDF" w:rsidP="005D671B">
      <w:r>
        <w:rPr>
          <w:noProof/>
          <w:lang w:eastAsia="de-CH"/>
        </w:rPr>
        <w:drawing>
          <wp:inline distT="0" distB="0" distL="0" distR="0" wp14:anchorId="3FD59742" wp14:editId="26F8F0BD">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16</w:t>
      </w:r>
      <w:r w:rsidR="00097E7F">
        <w:rPr>
          <w:noProof/>
        </w:rPr>
        <w:fldChar w:fldCharType="end"/>
      </w:r>
      <w:r>
        <w:t xml:space="preserve"> - </w:t>
      </w:r>
      <w:proofErr w:type="spellStart"/>
      <w:r>
        <w:t>Metriken</w:t>
      </w:r>
      <w:proofErr w:type="spellEnd"/>
      <w:r>
        <w:t xml:space="preserve"> </w:t>
      </w:r>
      <w:proofErr w:type="spellStart"/>
      <w:r>
        <w:t>NDepend</w:t>
      </w:r>
      <w:proofErr w:type="spellEnd"/>
      <w:r>
        <w:t xml:space="preserve">, </w:t>
      </w:r>
      <w:proofErr w:type="spellStart"/>
      <w:r>
        <w:t>Assemblies</w:t>
      </w:r>
      <w:proofErr w:type="spellEnd"/>
      <w:r>
        <w:t>, Videowall Applikation</w:t>
      </w:r>
    </w:p>
    <w:p w:rsidR="009E11B3" w:rsidRPr="008A6D9D" w:rsidRDefault="009E11B3" w:rsidP="000544D6">
      <w:pPr>
        <w:pStyle w:val="Heading6"/>
      </w:pPr>
      <w:r w:rsidRPr="008A6D9D">
        <w:t>Poster Applikation</w:t>
      </w:r>
    </w:p>
    <w:p w:rsidR="009E11B3" w:rsidRDefault="00E25827" w:rsidP="009E11B3">
      <w:r>
        <w:rPr>
          <w:noProof/>
          <w:lang w:eastAsia="de-CH"/>
        </w:rPr>
        <w:drawing>
          <wp:inline distT="0" distB="0" distL="0" distR="0" wp14:anchorId="15FD94C3" wp14:editId="78863488">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17</w:t>
      </w:r>
      <w:r w:rsidR="00097E7F">
        <w:rPr>
          <w:noProof/>
        </w:rPr>
        <w:fldChar w:fldCharType="end"/>
      </w:r>
      <w:r>
        <w:t xml:space="preserve"> - </w:t>
      </w:r>
      <w:proofErr w:type="spellStart"/>
      <w:r w:rsidRPr="0055289C">
        <w:t>Metriken</w:t>
      </w:r>
      <w:proofErr w:type="spellEnd"/>
      <w:r w:rsidRPr="0055289C">
        <w:t xml:space="preserve"> </w:t>
      </w:r>
      <w:proofErr w:type="spellStart"/>
      <w:r w:rsidRPr="0055289C">
        <w:t>NDepend</w:t>
      </w:r>
      <w:proofErr w:type="spellEnd"/>
      <w:r w:rsidRPr="0055289C">
        <w:t xml:space="preserve">, Übersicht, </w:t>
      </w:r>
      <w:r>
        <w:t>Poster Applikation</w:t>
      </w:r>
    </w:p>
    <w:p w:rsidR="00E25827" w:rsidRDefault="00E25827" w:rsidP="009E11B3">
      <w:r>
        <w:rPr>
          <w:noProof/>
          <w:lang w:eastAsia="de-CH"/>
        </w:rPr>
        <w:lastRenderedPageBreak/>
        <w:drawing>
          <wp:inline distT="0" distB="0" distL="0" distR="0" wp14:anchorId="2D70B934" wp14:editId="4802C2E3">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18</w:t>
      </w:r>
      <w:r w:rsidR="00097E7F">
        <w:rPr>
          <w:noProof/>
        </w:rPr>
        <w:fldChar w:fldCharType="end"/>
      </w:r>
      <w:r w:rsidRPr="00B624D5">
        <w:t xml:space="preserve"> - </w:t>
      </w:r>
      <w:proofErr w:type="spellStart"/>
      <w:r w:rsidRPr="00B624D5">
        <w:t>Metriken</w:t>
      </w:r>
      <w:proofErr w:type="spellEnd"/>
      <w:r w:rsidRPr="00B624D5">
        <w:t xml:space="preserve"> </w:t>
      </w:r>
      <w:proofErr w:type="spellStart"/>
      <w:r w:rsidRPr="00B624D5">
        <w:t>NDepend</w:t>
      </w:r>
      <w:proofErr w:type="spellEnd"/>
      <w:r w:rsidRPr="00B624D5">
        <w:t xml:space="preserve">, </w:t>
      </w:r>
      <w:proofErr w:type="spellStart"/>
      <w:r w:rsidRPr="00B624D5">
        <w:t>Assemblies</w:t>
      </w:r>
      <w:proofErr w:type="spellEnd"/>
      <w:r w:rsidRPr="00B624D5">
        <w:t xml:space="preserve">, </w:t>
      </w:r>
      <w:r>
        <w:t>Poster Applikation</w:t>
      </w:r>
    </w:p>
    <w:p w:rsidR="009E11B3" w:rsidRPr="008A6D9D" w:rsidRDefault="009E11B3" w:rsidP="000544D6">
      <w:pPr>
        <w:pStyle w:val="Heading6"/>
      </w:pPr>
      <w:r w:rsidRPr="008A6D9D">
        <w:t>Mittagsmenu Applikation</w:t>
      </w:r>
    </w:p>
    <w:p w:rsidR="00472E67" w:rsidRDefault="00472E67" w:rsidP="00472E67">
      <w:r>
        <w:rPr>
          <w:noProof/>
          <w:lang w:eastAsia="de-CH"/>
        </w:rPr>
        <w:drawing>
          <wp:inline distT="0" distB="0" distL="0" distR="0" wp14:anchorId="5A3FB754" wp14:editId="2EE7FBC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19</w:t>
      </w:r>
      <w:r w:rsidR="00097E7F">
        <w:rPr>
          <w:noProof/>
        </w:rPr>
        <w:fldChar w:fldCharType="end"/>
      </w:r>
      <w:r>
        <w:t xml:space="preserve"> - </w:t>
      </w:r>
      <w:proofErr w:type="spellStart"/>
      <w:r w:rsidRPr="000F7952">
        <w:t>Metriken</w:t>
      </w:r>
      <w:proofErr w:type="spellEnd"/>
      <w:r w:rsidRPr="000F7952">
        <w:t xml:space="preserve"> </w:t>
      </w:r>
      <w:proofErr w:type="spellStart"/>
      <w:r w:rsidRPr="000F7952">
        <w:t>NDepend</w:t>
      </w:r>
      <w:proofErr w:type="spellEnd"/>
      <w:r w:rsidRPr="000F7952">
        <w:t xml:space="preserve">, Übersicht, </w:t>
      </w:r>
      <w:r>
        <w:t>Mittagsmenu Applikation</w:t>
      </w:r>
    </w:p>
    <w:p w:rsidR="00472E67" w:rsidRDefault="00472E67" w:rsidP="00472E67">
      <w:r>
        <w:rPr>
          <w:noProof/>
          <w:lang w:eastAsia="de-CH"/>
        </w:rPr>
        <w:drawing>
          <wp:inline distT="0" distB="0" distL="0" distR="0" wp14:anchorId="4FA56D6F" wp14:editId="7DC99C7C">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20</w:t>
      </w:r>
      <w:r w:rsidR="00097E7F">
        <w:rPr>
          <w:noProof/>
        </w:rPr>
        <w:fldChar w:fldCharType="end"/>
      </w:r>
      <w:r w:rsidRPr="008D3481">
        <w:t xml:space="preserve"> - </w:t>
      </w:r>
      <w:proofErr w:type="spellStart"/>
      <w:r w:rsidRPr="008D3481">
        <w:t>Metriken</w:t>
      </w:r>
      <w:proofErr w:type="spellEnd"/>
      <w:r w:rsidRPr="008D3481">
        <w:t xml:space="preserve"> </w:t>
      </w:r>
      <w:proofErr w:type="spellStart"/>
      <w:r w:rsidRPr="008D3481">
        <w:t>NDepend</w:t>
      </w:r>
      <w:proofErr w:type="spellEnd"/>
      <w:r w:rsidRPr="008D3481">
        <w:t xml:space="preserve">, </w:t>
      </w:r>
      <w:proofErr w:type="spellStart"/>
      <w:r w:rsidRPr="008D3481">
        <w:t>Assemblies</w:t>
      </w:r>
      <w:proofErr w:type="spellEnd"/>
      <w:r w:rsidRPr="008D3481">
        <w:t xml:space="preserve">, </w:t>
      </w:r>
      <w:r>
        <w:t>Mittagsmenu 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 keine Fehler oder Warnungen auf.</w:t>
      </w:r>
    </w:p>
    <w:p w:rsidR="006C0EE2" w:rsidRDefault="006C0EE2" w:rsidP="006C0EE2">
      <w:r>
        <w:rPr>
          <w:noProof/>
          <w:lang w:eastAsia="de-CH"/>
        </w:rPr>
        <w:lastRenderedPageBreak/>
        <w:drawing>
          <wp:inline distT="0" distB="0" distL="0" distR="0" wp14:anchorId="71B7EE00" wp14:editId="4A3891A2">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r>
        <w:fldChar w:fldCharType="begin"/>
      </w:r>
      <w:r>
        <w:instrText xml:space="preserve"> SEQ Abbildung \* ARABIC </w:instrText>
      </w:r>
      <w:r>
        <w:fldChar w:fldCharType="separate"/>
      </w:r>
      <w:r w:rsidR="00D90CB7">
        <w:rPr>
          <w:noProof/>
        </w:rPr>
        <w:t>21</w:t>
      </w:r>
      <w:r>
        <w:fldChar w:fldCharType="end"/>
      </w:r>
      <w:r>
        <w:t xml:space="preserve"> -</w:t>
      </w:r>
      <w:r w:rsidRPr="00D90CB7">
        <w:rPr>
          <w:lang w:val="en-AU"/>
        </w:rPr>
        <w:t xml:space="preserve"> Warnings</w:t>
      </w:r>
      <w:r>
        <w:t>, Videowall Applikation</w:t>
      </w:r>
    </w:p>
    <w:p w:rsidR="00097E7F" w:rsidRDefault="006C0EE2" w:rsidP="00317422">
      <w:r>
        <w:rPr>
          <w:noProof/>
          <w:lang w:eastAsia="de-CH"/>
        </w:rPr>
        <w:drawing>
          <wp:inline distT="0" distB="0" distL="0" distR="0" wp14:anchorId="72CF69C5" wp14:editId="6BA8E9D7">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r>
        <w:fldChar w:fldCharType="begin"/>
      </w:r>
      <w:r>
        <w:instrText xml:space="preserve"> SEQ Abbildung \* ARABIC </w:instrText>
      </w:r>
      <w:r>
        <w:fldChar w:fldCharType="separate"/>
      </w:r>
      <w:r w:rsidR="00D90CB7">
        <w:rPr>
          <w:noProof/>
        </w:rPr>
        <w:t>22</w:t>
      </w:r>
      <w:r>
        <w:fldChar w:fldCharType="end"/>
      </w:r>
      <w:r w:rsidRPr="00B311CF">
        <w:t xml:space="preserve"> -</w:t>
      </w:r>
      <w:r w:rsidRPr="00D90CB7">
        <w:rPr>
          <w:lang w:val="en-AU"/>
        </w:rPr>
        <w:t xml:space="preserve"> Warnings</w:t>
      </w:r>
      <w:r w:rsidRPr="00B311CF">
        <w:t xml:space="preserve">, </w:t>
      </w:r>
      <w:r>
        <w:t>Poster</w:t>
      </w:r>
      <w:r w:rsidRPr="00B311CF">
        <w:t xml:space="preserve"> Applikation</w:t>
      </w:r>
    </w:p>
    <w:p w:rsidR="00097E7F" w:rsidRDefault="006C0EE2" w:rsidP="00317422">
      <w:r>
        <w:rPr>
          <w:noProof/>
          <w:lang w:eastAsia="de-CH"/>
        </w:rPr>
        <w:drawing>
          <wp:inline distT="0" distB="0" distL="0" distR="0" wp14:anchorId="7055E061" wp14:editId="208FD77A">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r>
        <w:fldChar w:fldCharType="begin"/>
      </w:r>
      <w:r>
        <w:instrText xml:space="preserve"> SEQ Abbildung \* ARABIC </w:instrText>
      </w:r>
      <w:r>
        <w:fldChar w:fldCharType="separate"/>
      </w:r>
      <w:r w:rsidR="00D90CB7">
        <w:rPr>
          <w:noProof/>
        </w:rPr>
        <w:t>23</w:t>
      </w:r>
      <w:r>
        <w:fldChar w:fldCharType="end"/>
      </w:r>
      <w:r w:rsidRPr="00CD08D5">
        <w:t xml:space="preserve"> -</w:t>
      </w:r>
      <w:r w:rsidRPr="00D90CB7">
        <w:rPr>
          <w:lang w:val="en-AU"/>
        </w:rPr>
        <w:t xml:space="preserve"> Warnings</w:t>
      </w:r>
      <w:r w:rsidRPr="00CD08D5">
        <w:t xml:space="preserve">, </w:t>
      </w:r>
      <w:r>
        <w:t>Mittagsmenu</w:t>
      </w:r>
      <w:r w:rsidRPr="00CD08D5">
        <w:t xml:space="preserve"> 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90CB7">
        <w:rPr>
          <w:lang w:val="en-AU"/>
        </w:rPr>
        <w:t xml:space="preserve"> </w:t>
      </w:r>
      <w:r w:rsidR="00D90CB7" w:rsidRPr="00D90CB7">
        <w:rPr>
          <w:lang w:val="en-AU"/>
        </w:rPr>
        <w:t>Coding</w:t>
      </w:r>
      <w:r>
        <w:t xml:space="preserve"> Standards, welche für dieses Projekt gültig sind, wurden mehrheitlich vo</w:t>
      </w:r>
      <w:r w:rsidR="003C32E0">
        <w:t>n</w:t>
      </w:r>
      <w:r>
        <w:t xml:space="preserve"> Resharper übernommen. </w:t>
      </w:r>
    </w:p>
    <w:p w:rsidR="006C45E1" w:rsidRDefault="00F048F7" w:rsidP="006C45E1">
      <w:r>
        <w:t>Das exportierte Resharper-Profil kann über den Pfad „code/</w:t>
      </w:r>
      <w:r w:rsidRPr="00AF42CE">
        <w:t>resharper_settings</w:t>
      </w:r>
      <w:r>
        <w:t>/</w:t>
      </w:r>
      <w:r w:rsidRPr="00AF42CE">
        <w:t xml:space="preserve"> resharper.DotSettings</w:t>
      </w:r>
      <w:r>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43E43E95" wp14:editId="2641A462">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24</w:t>
      </w:r>
      <w:r w:rsidR="00097E7F">
        <w:rPr>
          <w:noProof/>
        </w:rPr>
        <w:fldChar w:fldCharType="end"/>
      </w:r>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3F4C1DAA" wp14:editId="661AE955">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D90CB7">
        <w:rPr>
          <w:lang w:val="de-AT"/>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D90CB7">
        <w:rPr>
          <w:noProof/>
          <w:lang w:val="en-US"/>
        </w:rPr>
        <w:t>25</w:t>
      </w:r>
      <w:r>
        <w:fldChar w:fldCharType="end"/>
      </w:r>
      <w:r w:rsidRPr="00A355B2">
        <w:rPr>
          <w:lang w:val="en-US"/>
        </w:rPr>
        <w:t xml:space="preserve"> </w:t>
      </w:r>
      <w:r w:rsidR="009652BF" w:rsidRPr="00A355B2">
        <w:rPr>
          <w:lang w:val="en-US"/>
        </w:rPr>
        <w:t>–</w:t>
      </w:r>
      <w:r w:rsidRPr="00D90CB7">
        <w:rPr>
          <w:lang w:val="de-AT"/>
        </w:rPr>
        <w:t xml:space="preserve"> </w:t>
      </w:r>
      <w:r w:rsidR="009652BF" w:rsidRPr="00D90CB7">
        <w:rPr>
          <w:lang w:val="de-AT"/>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31765545" wp14:editId="23B2076B">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r w:rsidR="00097E7F">
        <w:fldChar w:fldCharType="begin"/>
      </w:r>
      <w:r w:rsidR="00097E7F">
        <w:instrText xml:space="preserve"> SEQ Abbildung \* ARABIC </w:instrText>
      </w:r>
      <w:r w:rsidR="00097E7F">
        <w:fldChar w:fldCharType="separate"/>
      </w:r>
      <w:r w:rsidR="00D90CB7">
        <w:rPr>
          <w:noProof/>
        </w:rPr>
        <w:t>26</w:t>
      </w:r>
      <w:r w:rsidR="00097E7F">
        <w:rPr>
          <w:noProof/>
        </w:rPr>
        <w:fldChar w:fldCharType="end"/>
      </w:r>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Auswertung durch Resharper</w:t>
      </w:r>
    </w:p>
    <w:p w:rsidR="008C2EB3" w:rsidRDefault="008C2EB3" w:rsidP="008C2EB3">
      <w:r>
        <w:t>Durch den Resharper können</w:t>
      </w:r>
      <w:r w:rsidRPr="00D90CB7">
        <w:rPr>
          <w:lang w:val="en-AU"/>
        </w:rPr>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482079" w:rsidRPr="00482079" w:rsidRDefault="00482079" w:rsidP="008C2EB3">
      <w:pPr>
        <w:rPr>
          <w:b/>
        </w:rPr>
      </w:pPr>
      <w:r w:rsidRPr="00482079">
        <w:rPr>
          <w:b/>
        </w:rPr>
        <w:t>Videowall Applikation</w:t>
      </w:r>
    </w:p>
    <w:p w:rsidR="00DF509A" w:rsidRDefault="000204AC" w:rsidP="008C2EB3">
      <w:r>
        <w:rPr>
          <w:noProof/>
          <w:lang w:eastAsia="de-CH"/>
        </w:rPr>
        <w:lastRenderedPageBreak/>
        <w:drawing>
          <wp:inline distT="0" distB="0" distL="0" distR="0" wp14:anchorId="0A825D70" wp14:editId="389C7DC4">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r>
        <w:fldChar w:fldCharType="begin"/>
      </w:r>
      <w:r>
        <w:instrText xml:space="preserve"> SEQ Abbildung \* ARABIC </w:instrText>
      </w:r>
      <w:r>
        <w:fldChar w:fldCharType="separate"/>
      </w:r>
      <w:r w:rsidR="00D90CB7">
        <w:rPr>
          <w:noProof/>
        </w:rPr>
        <w:t>27</w:t>
      </w:r>
      <w:r>
        <w:fldChar w:fldCharType="end"/>
      </w:r>
      <w:r>
        <w:t xml:space="preserve"> -</w:t>
      </w:r>
      <w:r w:rsidRPr="00D90CB7">
        <w:rPr>
          <w:lang w:val="en-AU"/>
        </w:rPr>
        <w:t xml:space="preserve"> Coding Issues</w:t>
      </w:r>
      <w:r>
        <w:t>, Videowall Applikation</w:t>
      </w:r>
    </w:p>
    <w:p w:rsidR="00482079" w:rsidRDefault="00703285" w:rsidP="00AD1F06">
      <w:r>
        <w:t>Die</w:t>
      </w:r>
      <w:r w:rsidRPr="00D90CB7">
        <w:rPr>
          <w:lang w:val="en-AU"/>
        </w:rPr>
        <w:t xml:space="preserve"> Issues</w:t>
      </w:r>
      <w:r>
        <w:t xml:space="preserve"> lassen sich wie folg erläutern: </w:t>
      </w:r>
      <w:r w:rsidR="00C62E5D">
        <w:t>Die</w:t>
      </w:r>
      <w:r w:rsidR="00C62E5D" w:rsidRPr="00D90CB7">
        <w:rPr>
          <w:lang w:val="en-AU"/>
        </w:rPr>
        <w:t xml:space="preserve"> Issues</w:t>
      </w:r>
      <w:r w:rsidR="00C62E5D">
        <w:t xml:space="preserve">, welche </w:t>
      </w:r>
      <w:r w:rsidR="00E47C2B">
        <w:t>im</w:t>
      </w:r>
      <w:r w:rsidR="00C62E5D">
        <w:t xml:space="preserve"> .xaml-Code en</w:t>
      </w:r>
      <w:r w:rsidR="00E47C2B">
        <w:t>t</w:t>
      </w:r>
      <w:r w:rsidR="00C62E5D">
        <w:t xml:space="preserve">standen sind, können nicht behoben werden. </w:t>
      </w:r>
      <w:r w:rsidR="00E47C2B">
        <w:t>Die</w:t>
      </w:r>
      <w:r w:rsidR="00E47C2B" w:rsidRPr="00D90CB7">
        <w:rPr>
          <w:lang w:val="en-AU"/>
        </w:rPr>
        <w:t xml:space="preserve"> Assemblies</w:t>
      </w:r>
      <w:r w:rsidR="00E47C2B">
        <w:t xml:space="preserve"> Videowall.Common und Videowall.Interfaces werden zusätzlich in die Mittagsmenu Applikation und die Poster Applikation eingebunden. Dort wird beispielsweise der ImageHelper verwendet.</w:t>
      </w:r>
      <w:r w:rsidR="00CA3229">
        <w:t xml:space="preserve"> Aus Sicht der Videowall Projekt werden diese aber nie genutzt</w:t>
      </w:r>
      <w:r w:rsidR="000204AC">
        <w:t xml:space="preserve"> und daher als</w:t>
      </w:r>
      <w:r w:rsidR="000204AC" w:rsidRPr="00D90CB7">
        <w:rPr>
          <w:lang w:val="en-AU"/>
        </w:rPr>
        <w:t xml:space="preserve"> Issue</w:t>
      </w:r>
      <w:r w:rsidR="000204AC">
        <w:t xml:space="preserve"> angezeigt</w:t>
      </w:r>
      <w:r w:rsidR="00CA3229">
        <w:t xml:space="preserve">. </w:t>
      </w:r>
      <w:r w:rsidR="00E145FC">
        <w:t>Die Klassen werden zur Laufzeit durch</w:t>
      </w:r>
      <w:r w:rsidR="00E145FC" w:rsidRPr="00D90CB7">
        <w:rPr>
          <w:lang w:val="en-AU"/>
        </w:rPr>
        <w:t xml:space="preserve"> Unity</w:t>
      </w:r>
      <w:r w:rsidR="00E145FC">
        <w:t xml:space="preserve"> </w:t>
      </w:r>
      <w:r w:rsidR="00D90CB7">
        <w:t>instanziiert</w:t>
      </w:r>
      <w:r w:rsidR="00E145FC">
        <w:t>. Dadurch ist für Resharper nicht ersichtlich, dass diese doch verwendet werden.</w:t>
      </w:r>
      <w:r w:rsidR="003C5E5D">
        <w:t xml:space="preserve"> Die Klassen mit dem Namen NamespaceDoc </w:t>
      </w:r>
      <w:r w:rsidR="00FC00C0">
        <w:t>werden für die Dokumentation der</w:t>
      </w:r>
      <w:r w:rsidR="00FC00C0" w:rsidRPr="00D90CB7">
        <w:rPr>
          <w:lang w:val="en-AU"/>
        </w:rPr>
        <w:t xml:space="preserve"> Namespaces</w:t>
      </w:r>
      <w:r w:rsidR="00FC00C0">
        <w:t xml:space="preserve"> verwendet und werden daher nicht verwendet, sind aber für das Projekt nötig.</w:t>
      </w:r>
      <w:r w:rsidR="004A6827">
        <w:t xml:space="preserve"> Die Klasse PreOrPostCondition war durch das Institut für Software (IFS) vorgegeben und wurde daher übernommen, auch wenn </w:t>
      </w:r>
      <w:r w:rsidR="00482079">
        <w:t>zurzeit</w:t>
      </w:r>
      <w:r w:rsidR="004A6827">
        <w:t xml:space="preserve"> noch nicht alle Methoden davon verwendet wurden.</w:t>
      </w:r>
    </w:p>
    <w:p w:rsidR="00936B70" w:rsidRPr="00936B70" w:rsidRDefault="00936B70" w:rsidP="00AD1F06">
      <w:pPr>
        <w:rPr>
          <w:b/>
        </w:rPr>
      </w:pPr>
      <w:r w:rsidRPr="00936B70">
        <w:rPr>
          <w:b/>
        </w:rPr>
        <w:t>Poster Applikation</w:t>
      </w:r>
    </w:p>
    <w:p w:rsidR="009A2CE9" w:rsidRDefault="009A2CE9" w:rsidP="00AD1F06">
      <w:r>
        <w:rPr>
          <w:noProof/>
          <w:lang w:eastAsia="de-CH"/>
        </w:rPr>
        <w:lastRenderedPageBreak/>
        <w:drawing>
          <wp:inline distT="0" distB="0" distL="0" distR="0" wp14:anchorId="3419AB3E" wp14:editId="57CB3E0B">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62400" cy="5505450"/>
                    </a:xfrm>
                    <a:prstGeom prst="rect">
                      <a:avLst/>
                    </a:prstGeom>
                  </pic:spPr>
                </pic:pic>
              </a:graphicData>
            </a:graphic>
          </wp:inline>
        </w:drawing>
      </w:r>
      <w:r>
        <w:t xml:space="preserve"> </w:t>
      </w:r>
    </w:p>
    <w:p w:rsidR="009A2CE9" w:rsidRDefault="009A2CE9" w:rsidP="009A2CE9">
      <w:pPr>
        <w:pStyle w:val="Caption"/>
      </w:pPr>
      <w:r>
        <w:t xml:space="preserve">Abbildung </w:t>
      </w:r>
      <w:r>
        <w:fldChar w:fldCharType="begin"/>
      </w:r>
      <w:r>
        <w:instrText xml:space="preserve"> SEQ Abbildung \* ARABIC </w:instrText>
      </w:r>
      <w:r>
        <w:fldChar w:fldCharType="separate"/>
      </w:r>
      <w:r w:rsidR="00D90CB7">
        <w:rPr>
          <w:noProof/>
        </w:rPr>
        <w:t>28</w:t>
      </w:r>
      <w:r>
        <w:fldChar w:fldCharType="end"/>
      </w:r>
      <w:r>
        <w:t xml:space="preserve"> -</w:t>
      </w:r>
      <w:r w:rsidRPr="00D90CB7">
        <w:rPr>
          <w:lang w:val="en-AU"/>
        </w:rPr>
        <w:t xml:space="preserve"> Coding Issues</w:t>
      </w:r>
      <w:r>
        <w:t>, Poster Applikation</w:t>
      </w:r>
    </w:p>
    <w:p w:rsidR="00A57BBC" w:rsidRDefault="009A2CE9" w:rsidP="009A2CE9">
      <w:r>
        <w:t>Auch hier lassen sich die</w:t>
      </w:r>
      <w:r w:rsidRPr="00D90CB7">
        <w:rPr>
          <w:lang w:val="en-AU"/>
        </w:rPr>
        <w:t xml:space="preserve"> Issues</w:t>
      </w:r>
      <w:r>
        <w:t xml:space="preserve"> darüber erklären, dass die</w:t>
      </w:r>
      <w:r w:rsidRPr="00D90CB7">
        <w:rPr>
          <w:lang w:val="en-AU"/>
        </w:rPr>
        <w:t xml:space="preserve"> Assemblies</w:t>
      </w:r>
      <w:r>
        <w:t xml:space="preserve"> Videowall.Common und Videowall.Interfaces auch von anderen Projekten verwendet werden.</w:t>
      </w:r>
      <w:r w:rsidR="00637EB0">
        <w:t xml:space="preserve"> </w:t>
      </w:r>
      <w:r w:rsidR="006542E8">
        <w:t>In diesen Projekten kommen dann die Klassen oder Methoden zum Einsatz.</w:t>
      </w:r>
      <w:r w:rsidR="00BD717A">
        <w:t xml:space="preserve"> Dies wird aber von Resharper nicht erkannt.</w:t>
      </w:r>
    </w:p>
    <w:p w:rsidR="00A57BBC" w:rsidRDefault="00A57BBC" w:rsidP="009A2CE9">
      <w:pPr>
        <w:rPr>
          <w:b/>
        </w:rPr>
      </w:pPr>
      <w:r w:rsidRPr="00A57BBC">
        <w:rPr>
          <w:b/>
        </w:rPr>
        <w:t>Mittagsmenu Applikation</w:t>
      </w:r>
    </w:p>
    <w:p w:rsidR="00A57BBC" w:rsidRDefault="00CE39D7" w:rsidP="009A2CE9">
      <w:pPr>
        <w:rPr>
          <w:b/>
        </w:rPr>
      </w:pPr>
      <w:r>
        <w:rPr>
          <w:noProof/>
          <w:lang w:eastAsia="de-CH"/>
        </w:rPr>
        <w:lastRenderedPageBreak/>
        <w:drawing>
          <wp:inline distT="0" distB="0" distL="0" distR="0" wp14:anchorId="17A9E5ED" wp14:editId="0268F404">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r>
        <w:fldChar w:fldCharType="begin"/>
      </w:r>
      <w:r>
        <w:instrText xml:space="preserve"> SEQ Abbildung \* ARABIC </w:instrText>
      </w:r>
      <w:r>
        <w:fldChar w:fldCharType="separate"/>
      </w:r>
      <w:r w:rsidR="00D90CB7">
        <w:rPr>
          <w:noProof/>
        </w:rPr>
        <w:t>29</w:t>
      </w:r>
      <w:r>
        <w:fldChar w:fldCharType="end"/>
      </w:r>
      <w:r>
        <w:t xml:space="preserve"> -</w:t>
      </w:r>
      <w:r w:rsidRPr="00D90CB7">
        <w:rPr>
          <w:lang w:val="en-AU"/>
        </w:rPr>
        <w:t xml:space="preserve"> Coding Issues</w:t>
      </w:r>
      <w:r>
        <w:t>, Mittagsmenu Applikation</w:t>
      </w:r>
    </w:p>
    <w:p w:rsidR="00AD1F06" w:rsidRPr="00D90CB7" w:rsidRDefault="007F28ED" w:rsidP="00997DD6">
      <w:pPr>
        <w:rPr>
          <w:lang w:val="en-AU"/>
        </w:rPr>
      </w:pPr>
      <w:r>
        <w:t>Auch hier lassen sich die</w:t>
      </w:r>
      <w:r w:rsidRPr="00D90CB7">
        <w:rPr>
          <w:lang w:val="en-AU"/>
        </w:rPr>
        <w:t xml:space="preserve"> Issues</w:t>
      </w:r>
      <w:r>
        <w:t xml:space="preserve"> darüber erklären, dass die</w:t>
      </w:r>
      <w:r w:rsidRPr="00D90CB7">
        <w:rPr>
          <w:lang w:val="en-AU"/>
        </w:rPr>
        <w:t xml:space="preserve"> Assemblies</w:t>
      </w:r>
      <w:r>
        <w:t xml:space="preserve"> Videowall.Common und Videowall.Interfaces auch von anderen Projekten verwendet werden. In diesen Projekten kommen dann die Klassen oder Methoden zum Einsatz. Dies wird aber von Resharper nicht erkannt.</w:t>
      </w:r>
      <w:r w:rsidR="00B85A1D" w:rsidRPr="00A57BBC">
        <w:br w:type="page"/>
      </w:r>
    </w:p>
    <w:p w:rsidR="00B85A1D" w:rsidRDefault="00D90CB7" w:rsidP="00B85A1D">
      <w:pPr>
        <w:pStyle w:val="Heading5"/>
      </w:pPr>
      <w:r w:rsidRPr="00D90CB7">
        <w:rPr>
          <w:lang w:val="en-AU"/>
        </w:rPr>
        <w:lastRenderedPageBreak/>
        <w:t>Clean</w:t>
      </w:r>
      <w:r>
        <w:rPr>
          <w:lang w:val="en-AU"/>
        </w:rPr>
        <w:t>u</w:t>
      </w:r>
      <w:r w:rsidRPr="00D90CB7">
        <w:rPr>
          <w:lang w:val="en-AU"/>
        </w:rPr>
        <w:t>p</w:t>
      </w:r>
    </w:p>
    <w:p w:rsidR="00B85A1D" w:rsidRPr="00B85A1D" w:rsidRDefault="00B85A1D" w:rsidP="00B85A1D">
      <w:r>
        <w:t xml:space="preserve">Für das </w:t>
      </w:r>
      <w:r w:rsidR="00D90CB7">
        <w:t>Cleanup</w:t>
      </w:r>
      <w:r>
        <w:t xml:space="preserve"> des Codes wurden folgende Einstellungen vorgenommen:</w:t>
      </w:r>
    </w:p>
    <w:p w:rsidR="00B85A1D" w:rsidRDefault="00B85A1D" w:rsidP="00B85A1D">
      <w:r>
        <w:rPr>
          <w:noProof/>
          <w:lang w:eastAsia="de-CH"/>
        </w:rPr>
        <w:drawing>
          <wp:inline distT="0" distB="0" distL="0" distR="0" wp14:anchorId="7FD3550E" wp14:editId="6972FB56">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30</w:t>
      </w:r>
      <w:r w:rsidR="00097E7F">
        <w:rPr>
          <w:noProof/>
        </w:rPr>
        <w:fldChar w:fldCharType="end"/>
      </w:r>
      <w:r>
        <w:t xml:space="preserve"> - </w:t>
      </w:r>
      <w:r w:rsidR="00D90CB7">
        <w:t>Cleanup</w:t>
      </w:r>
      <w:r>
        <w:t xml:space="preserve">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Doc verwendet. Dadurch war die Dokumentation einiges einfacher, da sinnvolle Standardkommentare generiert werden, die bei Bedarf erweitert werden könn</w:t>
      </w:r>
      <w:r w:rsidR="005C040F">
        <w:t>en. Durch die geschriebenen XML-</w:t>
      </w:r>
      <w:r>
        <w:t>Kommentare ist es  auch möglich, eine Dokumentation 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336294" w:rsidP="00336294">
      <w:r>
        <w:t>Es wurden alle Interfaces, sowie Methoden oder Properties, welche mit Hilfe eines Kommentars besser verstanden werden, kommentiert. Ausgenommen da</w:t>
      </w:r>
      <w:r w:rsidR="00960B7F">
        <w:t>von sind die Tests und die XAML-</w:t>
      </w:r>
      <w:r>
        <w:t>Dateien. Durch die Kommentare sind der Programmcode und besonders komplexere Methoden für Entwickler leichter verständlich.</w:t>
      </w:r>
    </w:p>
    <w:p w:rsidR="00AD76E2" w:rsidRDefault="00AD76E2" w:rsidP="00AD76E2">
      <w:pPr>
        <w:pStyle w:val="Heading5"/>
      </w:pPr>
      <w:bookmarkStart w:id="15" w:name="_Ref326237665"/>
      <w:r>
        <w:t>Generierung der Dokumentation</w:t>
      </w:r>
      <w:bookmarkEnd w:id="15"/>
    </w:p>
    <w:p w:rsidR="003F3B09" w:rsidRDefault="00783EB7" w:rsidP="00336294">
      <w:r>
        <w:t xml:space="preserve">Zur Generierung einer Dokumentation des Quellcodes wird die Software </w:t>
      </w:r>
      <w:r w:rsidRPr="00783EB7">
        <w:t>Sandcastle Help File</w:t>
      </w:r>
      <w:r w:rsidRPr="00D90CB7">
        <w:rPr>
          <w:lang w:val="en-AU"/>
        </w:rPr>
        <w:t xml:space="preserv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7B20F8D1" wp14:editId="3AF65D51">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r w:rsidR="00097E7F">
        <w:fldChar w:fldCharType="begin"/>
      </w:r>
      <w:r w:rsidR="00097E7F">
        <w:instrText xml:space="preserve"> SEQ Abbildung \* ARABIC </w:instrText>
      </w:r>
      <w:r w:rsidR="00097E7F">
        <w:fldChar w:fldCharType="separate"/>
      </w:r>
      <w:r w:rsidR="00D90CB7">
        <w:rPr>
          <w:noProof/>
        </w:rPr>
        <w:t>31</w:t>
      </w:r>
      <w:r w:rsidR="00097E7F">
        <w:rPr>
          <w:noProof/>
        </w:rPr>
        <w:fldChar w:fldCharType="end"/>
      </w:r>
      <w:r>
        <w:t xml:space="preserve"> - Sandcastle Help File</w:t>
      </w:r>
      <w:r w:rsidRPr="00D90CB7">
        <w:rPr>
          <w:lang w:val="en-AU"/>
        </w:rPr>
        <w:t xml:space="preserve"> Builder</w:t>
      </w:r>
      <w:r>
        <w:t>, Hinzufügen der Visual Studio Solution</w:t>
      </w:r>
    </w:p>
    <w:p w:rsidR="00AD76E2" w:rsidRDefault="00783EB7" w:rsidP="003F3B09">
      <w:r>
        <w:t>Zuerst muss ein neues SHFB-Project erstellt werden</w:t>
      </w:r>
      <w:r w:rsidR="003F3B09">
        <w:t xml:space="preserve"> (</w:t>
      </w:r>
      <w:r w:rsidR="003F3B09" w:rsidRPr="003F3B09">
        <w:t>File -&gt; New Project</w:t>
      </w:r>
      <w:r w:rsidR="003F3B09">
        <w:t xml:space="preserve">). </w:t>
      </w:r>
      <w:r w:rsidR="003F3B09">
        <w:br/>
        <w:t>Im Project Explorer wird über den Befehl Add</w:t>
      </w:r>
      <w:r w:rsidR="003F3B09" w:rsidRPr="00D90CB7">
        <w:rPr>
          <w:lang w:val="en-AU"/>
        </w:rPr>
        <w:t xml:space="preserve"> Documentation</w:t>
      </w:r>
      <w:r w:rsidR="003F3B09">
        <w:t xml:space="preserve"> Source die Visual Studio Solution des Projektes, dessen Code dokumentiert werden soll, ausgewählt. </w:t>
      </w:r>
      <w:r w:rsidR="003F3B09">
        <w:br/>
      </w:r>
      <w:r w:rsidR="006E20C1">
        <w:t xml:space="preserve">In den Project Properties </w:t>
      </w:r>
      <w:r w:rsidR="00A56FF6">
        <w:t>können</w:t>
      </w:r>
      <w:r w:rsidR="006E20C1">
        <w:t xml:space="preserve"> der Titel („</w:t>
      </w:r>
      <w:r w:rsidR="006E20C1" w:rsidRPr="00D90CB7">
        <w:rPr>
          <w:lang w:val="en-AU"/>
        </w:rPr>
        <w:t>HelpTitle</w:t>
      </w:r>
      <w:r w:rsidR="006E20C1">
        <w:t>“)</w:t>
      </w:r>
      <w:r w:rsidR="00C6445D">
        <w:t>, der Dokumentname („HtmlHelpName“)</w:t>
      </w:r>
      <w:r w:rsidR="006E20C1">
        <w:t xml:space="preserve"> und der Speicherort („OutputPath“) des Help Files spezifiziert werden.</w:t>
      </w:r>
      <w:r w:rsidR="006E20C1">
        <w:br/>
      </w:r>
      <w:r w:rsidR="003F3B09">
        <w:t>Danach kann die Dokumentation mittels des</w:t>
      </w:r>
      <w:r w:rsidR="003F3B09" w:rsidRPr="00D90CB7">
        <w:rPr>
          <w:lang w:val="en-AU"/>
        </w:rPr>
        <w:t xml:space="preserve"> Build</w:t>
      </w:r>
      <w:r w:rsidR="003F3B09">
        <w:t xml:space="preserve">-Befehls erstellt werden </w:t>
      </w:r>
      <w:r w:rsidR="003F3B09" w:rsidRPr="00D90CB7">
        <w:rPr>
          <w:lang w:val="en-AU"/>
        </w:rPr>
        <w:t>(Documentation</w:t>
      </w:r>
      <w:r w:rsidR="003F3B09">
        <w:t xml:space="preserve"> -&gt;</w:t>
      </w:r>
      <w:r w:rsidR="003F3B09" w:rsidRPr="00D90CB7">
        <w:rPr>
          <w:lang w:val="en-AU"/>
        </w:rPr>
        <w:t xml:space="preserve"> Build</w:t>
      </w:r>
      <w:r w:rsidR="003F3B09">
        <w:t xml:space="preserve"> Project).</w:t>
      </w:r>
    </w:p>
    <w:p w:rsidR="006C7F77" w:rsidRDefault="006C7F77">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90CB7">
        <w:rPr>
          <w:lang w:val="en-AU"/>
        </w:rPr>
        <w:t xml:space="preserve"> Plug-ins</w:t>
      </w:r>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0A0C76">
        <w:t>Plug</w:t>
      </w:r>
      <w:r w:rsidR="00D90CB7">
        <w:t>-</w:t>
      </w:r>
      <w:r w:rsidR="000A0C76">
        <w:t>ins</w:t>
      </w:r>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D90CB7">
        <w:rPr>
          <w:lang w:val="en-AU"/>
        </w:rPr>
        <w:t xml:space="preserve"> Checkout</w:t>
      </w:r>
      <w:r w:rsidR="00591FB4">
        <w:t xml:space="preserve"> auf dem gesamten SVP Repository durchgeführt werden. Dazu w</w:t>
      </w:r>
      <w:r w:rsidR="00E60573">
        <w:t xml:space="preserve">ird ein SVN Tool wie </w:t>
      </w:r>
      <w:r>
        <w:t xml:space="preserve">z.B. </w:t>
      </w:r>
      <w:r w:rsidR="00E60573">
        <w:t>TortoiseSVN</w:t>
      </w:r>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r w:rsidRPr="00493F23">
        <w:rPr>
          <w:lang w:val="en-US"/>
        </w:rPr>
        <w:t>Resharper</w:t>
      </w:r>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Die</w:t>
      </w:r>
      <w:r w:rsidR="00EE58B2">
        <w:t xml:space="preserve"> Konfiguration der</w:t>
      </w:r>
      <w:r>
        <w:t xml:space="preserve"> Applikation </w:t>
      </w:r>
      <w:r w:rsidR="00EE58B2">
        <w:t>findet in der app.config-</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Weiter können der Applikation Plug-ins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r w:rsidR="00D90CB7">
        <w:t>Plug-ins</w:t>
      </w:r>
      <w:r w:rsidR="00D90CB7">
        <w:fldChar w:fldCharType="end"/>
      </w:r>
      <w:r w:rsidR="00D90CB7">
        <w:t>) aufgezeigt.</w:t>
      </w:r>
    </w:p>
    <w:p w:rsidR="00415EF7" w:rsidRDefault="00415EF7" w:rsidP="00415EF7">
      <w:pPr>
        <w:pStyle w:val="Heading4"/>
      </w:pPr>
      <w:bookmarkStart w:id="16" w:name="_Ref326824432"/>
      <w:r>
        <w:t>Plug</w:t>
      </w:r>
      <w:r w:rsidR="00D90CB7">
        <w:t>-</w:t>
      </w:r>
      <w:r>
        <w:t>ins</w:t>
      </w:r>
      <w:bookmarkEnd w:id="16"/>
    </w:p>
    <w:p w:rsidR="00B2504C" w:rsidRPr="00B2504C" w:rsidRDefault="000A0C76" w:rsidP="00B2504C">
      <w:r>
        <w:t>Im</w:t>
      </w:r>
      <w:r w:rsidR="00B2504C">
        <w:t xml:space="preserve"> app.config</w:t>
      </w:r>
      <w:r>
        <w:t>-</w:t>
      </w:r>
      <w:r w:rsidR="00B2504C">
        <w:t>File</w:t>
      </w:r>
      <w:r>
        <w:t xml:space="preserve"> kann der Pfad zum Ordner, welcher die Plug-ins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B2504C">
        <w:t xml:space="preserve"> erläutert.</w:t>
      </w:r>
    </w:p>
    <w:p w:rsidR="00415EF7" w:rsidRPr="00415EF7" w:rsidRDefault="001510DF" w:rsidP="00415EF7">
      <w:r>
        <w:t>Für jede Plug-in Applikation</w:t>
      </w:r>
      <w:r w:rsidR="000A0C76">
        <w:t>, die man auf der Videowall anzeigen möchte,</w:t>
      </w:r>
      <w:r>
        <w:t xml:space="preserve"> muss ein </w:t>
      </w:r>
      <w:r w:rsidR="000A0C76">
        <w:t xml:space="preserve">entsprechender </w:t>
      </w:r>
      <w:r>
        <w:t>Unterordner im Plug-ins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A56F0B">
        <w:fldChar w:fldCharType="begin"/>
      </w:r>
      <w:r w:rsidR="00A56F0B">
        <w:instrText xml:space="preserve"> REF _Ref326764320 \h </w:instrText>
      </w:r>
      <w:r w:rsidR="00A56F0B">
        <w:fldChar w:fldCharType="end"/>
      </w:r>
      <w:r w:rsidR="00A56F0B">
        <w:t>)</w:t>
      </w:r>
      <w:r>
        <w:t xml:space="preserve"> erstellt werden</w:t>
      </w:r>
      <w:r w:rsidR="005E314F">
        <w:t>, in welchem dann die Files des Plug-ins gespeichert werden</w:t>
      </w:r>
      <w:r>
        <w:t xml:space="preserve">. </w:t>
      </w:r>
      <w:r w:rsidR="00EF56E8">
        <w:t xml:space="preserve">Ein solcher Ordner darf nie leer sein, da </w:t>
      </w:r>
      <w:r>
        <w:t>so</w:t>
      </w:r>
      <w:r w:rsidR="00EF56E8">
        <w:t>nst</w:t>
      </w:r>
      <w:r>
        <w:t xml:space="preserve"> beim Start</w:t>
      </w:r>
      <w:r w:rsidR="00446BB6">
        <w:t>en</w:t>
      </w:r>
      <w:r>
        <w:t xml:space="preserve"> der Videowall Applikation eine entsprechende Fehlermeldung angezeigt</w:t>
      </w:r>
      <w:r w:rsidR="00EF56E8">
        <w:t xml:space="preserve"> wird</w:t>
      </w:r>
      <w:r>
        <w:t xml:space="preserve">. </w:t>
      </w:r>
      <w:r w:rsidR="00783337">
        <w:br/>
      </w:r>
      <w:r>
        <w:t xml:space="preserve">Bestimmte </w:t>
      </w:r>
      <w:r w:rsidR="008611C4">
        <w:t xml:space="preserve">Plug-in </w:t>
      </w:r>
      <w:r>
        <w:t>Applikationen benötigen zusätzliche Dateien</w:t>
      </w:r>
      <w:r w:rsidR="00783337">
        <w:t xml:space="preserve"> wie</w:t>
      </w:r>
      <w:r>
        <w:t xml:space="preserve"> beispielsweise Bilder. Diese müssen </w:t>
      </w:r>
      <w:r w:rsidR="00783337">
        <w:t>in einem Unterordner mit dem Namen „Files“ im Ordner des Plug-ins abgelegt werden</w:t>
      </w:r>
      <w:r>
        <w:t>. Fehlt dieser Ordner, so wird eine entsprechende Fehlermeldung beim Start</w:t>
      </w:r>
      <w:r w:rsidR="00446BB6">
        <w:t>en</w:t>
      </w:r>
      <w:r>
        <w:t xml:space="preserve"> der Hauptapplikation angezeigt.</w:t>
      </w:r>
    </w:p>
    <w:p w:rsidR="002963BB" w:rsidRDefault="002963BB" w:rsidP="002963BB">
      <w:pPr>
        <w:pStyle w:val="Heading4"/>
      </w:pPr>
      <w:bookmarkStart w:id="17" w:name="_Ref326824691"/>
      <w:r>
        <w:t>Konfigurationsdatei</w:t>
      </w:r>
      <w:bookmarkEnd w:id="17"/>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configSections</w:t>
      </w:r>
      <w:r w:rsidR="002E3753">
        <w:t xml:space="preserve"> können verschiedene Konfigurationssektionen definiert werden.</w:t>
      </w:r>
    </w:p>
    <w:p w:rsidR="00D44619" w:rsidRPr="00AD136A"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fr-CH"/>
        </w:rPr>
      </w:pPr>
      <w:r>
        <w:rPr>
          <w:rFonts w:ascii="Consolas" w:hAnsi="Consolas" w:cs="Consolas"/>
          <w:color w:val="0000FF"/>
        </w:rPr>
        <w:t>  </w:t>
      </w:r>
      <w:r w:rsidRPr="00AD136A">
        <w:rPr>
          <w:rFonts w:ascii="Consolas" w:hAnsi="Consolas" w:cs="Consolas"/>
          <w:color w:val="0000FF"/>
          <w:lang w:val="fr-CH"/>
        </w:rPr>
        <w:t>&lt;</w:t>
      </w:r>
      <w:r w:rsidRPr="00AD136A">
        <w:rPr>
          <w:rFonts w:ascii="Consolas" w:hAnsi="Consolas" w:cs="Consolas"/>
          <w:color w:val="A31515"/>
          <w:lang w:val="fr-CH"/>
        </w:rPr>
        <w:t>configSections</w:t>
      </w:r>
      <w:r w:rsidRPr="00AD136A">
        <w:rPr>
          <w:rFonts w:ascii="Consolas" w:hAnsi="Consolas" w:cs="Consolas"/>
          <w:color w:val="0000FF"/>
          <w:lang w:val="fr-CH"/>
        </w:rPr>
        <w:t>&gt;</w:t>
      </w:r>
    </w:p>
    <w:p w:rsidR="00D44619" w:rsidRPr="00AD2A6C"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AD2A6C">
        <w:rPr>
          <w:rFonts w:ascii="Consolas" w:hAnsi="Consolas" w:cs="Consolas"/>
          <w:color w:val="0000FF"/>
          <w:lang w:val="en-US"/>
        </w:rPr>
        <w:t>    &lt;</w:t>
      </w:r>
      <w:r w:rsidRPr="00AD2A6C">
        <w:rPr>
          <w:rFonts w:ascii="Consolas" w:hAnsi="Consolas" w:cs="Consolas"/>
          <w:color w:val="A31515"/>
          <w:lang w:val="en-US"/>
        </w:rPr>
        <w:t>section</w:t>
      </w:r>
      <w:r w:rsidRPr="00AD2A6C">
        <w:rPr>
          <w:rFonts w:ascii="Consolas" w:hAnsi="Consolas" w:cs="Consolas"/>
          <w:color w:val="0000FF"/>
          <w:lang w:val="en-US"/>
        </w:rPr>
        <w:t> </w:t>
      </w:r>
      <w:r w:rsidRPr="00AD2A6C">
        <w:rPr>
          <w:rFonts w:ascii="Consolas" w:hAnsi="Consolas" w:cs="Consolas"/>
          <w:color w:val="FF0000"/>
          <w:lang w:val="en-US"/>
        </w:rPr>
        <w:t>name</w:t>
      </w:r>
      <w:r w:rsidRPr="00AD2A6C">
        <w:rPr>
          <w:rFonts w:ascii="Consolas" w:hAnsi="Consolas" w:cs="Consolas"/>
          <w:color w:val="0000FF"/>
          <w:lang w:val="en-US"/>
        </w:rPr>
        <w:t>=</w:t>
      </w:r>
      <w:r w:rsidRPr="00AD2A6C">
        <w:rPr>
          <w:rFonts w:ascii="Consolas" w:hAnsi="Consolas" w:cs="Consolas"/>
          <w:color w:val="000000"/>
          <w:lang w:val="en-US"/>
        </w:rPr>
        <w:t>"</w:t>
      </w:r>
      <w:r w:rsidRPr="00AD2A6C">
        <w:rPr>
          <w:rFonts w:ascii="Consolas" w:hAnsi="Consolas" w:cs="Consolas"/>
          <w:color w:val="0000FF"/>
          <w:lang w:val="en-US"/>
        </w:rPr>
        <w:t>unity</w:t>
      </w:r>
      <w:r w:rsidRPr="00AD2A6C">
        <w:rPr>
          <w:rFonts w:ascii="Consolas" w:hAnsi="Consolas" w:cs="Consolas"/>
          <w:color w:val="000000"/>
          <w:lang w:val="en-US"/>
        </w:rPr>
        <w:t>"</w:t>
      </w:r>
      <w:r w:rsidRPr="00AD2A6C">
        <w:rPr>
          <w:rFonts w:ascii="Consolas" w:hAnsi="Consolas" w:cs="Consolas"/>
          <w:color w:val="0000FF"/>
          <w:lang w:val="en-US"/>
        </w:rPr>
        <w:t> </w:t>
      </w:r>
      <w:r w:rsidRPr="00AD2A6C">
        <w:rPr>
          <w:rFonts w:ascii="Consolas" w:hAnsi="Consolas" w:cs="Consolas"/>
          <w:color w:val="FF0000"/>
          <w:lang w:val="en-US"/>
        </w:rPr>
        <w:t>type</w:t>
      </w:r>
      <w:r w:rsidRPr="00AD2A6C">
        <w:rPr>
          <w:rFonts w:ascii="Consolas" w:hAnsi="Consolas" w:cs="Consolas"/>
          <w:color w:val="0000FF"/>
          <w:lang w:val="en-US"/>
        </w:rPr>
        <w:t>=</w:t>
      </w:r>
      <w:r w:rsidRPr="00AD2A6C">
        <w:rPr>
          <w:rFonts w:ascii="Consolas" w:hAnsi="Consolas" w:cs="Consolas"/>
          <w:color w:val="000000"/>
          <w:lang w:val="en-US"/>
        </w:rPr>
        <w:t>"</w:t>
      </w:r>
      <w:r w:rsidRPr="00AD2A6C">
        <w:rPr>
          <w:rFonts w:ascii="Consolas" w:hAnsi="Consolas" w:cs="Consolas"/>
          <w:color w:val="0000FF"/>
          <w:lang w:val="en-US"/>
        </w:rPr>
        <w:t>Microsoft.Practices.Unity.Configuration.UnityConfigurationSection, Microsoft.Practices.Unity.Configuration</w:t>
      </w:r>
      <w:r w:rsidRPr="00AD2A6C">
        <w:rPr>
          <w:rFonts w:ascii="Consolas" w:hAnsi="Consolas" w:cs="Consolas"/>
          <w:color w:val="000000"/>
          <w:lang w:val="en-US"/>
        </w:rPr>
        <w:t>"</w:t>
      </w:r>
      <w:r w:rsidRPr="00AD2A6C">
        <w:rPr>
          <w:rFonts w:ascii="Consolas" w:hAnsi="Consolas" w:cs="Consolas"/>
          <w:color w:val="0000FF"/>
          <w:lang w:val="en-US"/>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AD2A6C">
        <w:rPr>
          <w:rFonts w:ascii="Consolas" w:hAnsi="Consolas" w:cs="Consolas"/>
          <w:color w:val="0000FF"/>
          <w:lang w:val="en-US"/>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D90CB7" w:rsidRDefault="00D90CB7" w:rsidP="00D90CB7">
      <w:pPr>
        <w:pStyle w:val="Caption"/>
      </w:pPr>
      <w:r>
        <w:t xml:space="preserve">Abbildung </w:t>
      </w:r>
      <w:r>
        <w:fldChar w:fldCharType="begin"/>
      </w:r>
      <w:r>
        <w:instrText xml:space="preserve"> SEQ Abbildung \* ARABIC </w:instrText>
      </w:r>
      <w:r>
        <w:fldChar w:fldCharType="separate"/>
      </w:r>
      <w:r>
        <w:rPr>
          <w:noProof/>
        </w:rPr>
        <w:t>32</w:t>
      </w:r>
      <w:r>
        <w:fldChar w:fldCharType="end"/>
      </w:r>
      <w:r>
        <w:t xml:space="preserve"> - </w:t>
      </w:r>
      <w:proofErr w:type="spellStart"/>
      <w:r w:rsidRPr="00E3050C">
        <w:t>app.config</w:t>
      </w:r>
      <w:proofErr w:type="spellEnd"/>
      <w:r w:rsidRPr="00E3050C">
        <w:t>, Konfigurationssektionen</w:t>
      </w:r>
    </w:p>
    <w:p w:rsidR="00F35809" w:rsidRDefault="00F35809" w:rsidP="00F35809">
      <w:pPr>
        <w:pStyle w:val="Heading5"/>
      </w:pPr>
      <w:bookmarkStart w:id="18" w:name="_GoBack"/>
      <w:bookmarkEnd w:id="18"/>
      <w:proofErr w:type="spellStart"/>
      <w:r>
        <w:lastRenderedPageBreak/>
        <w:t>Unity</w:t>
      </w:r>
      <w:proofErr w:type="spellEnd"/>
    </w:p>
    <w:p w:rsidR="00BD3E92" w:rsidRDefault="00BD3E92" w:rsidP="00BD3E92">
      <w:r>
        <w:t xml:space="preserve">In der Konfigurationssektion </w:t>
      </w:r>
      <w:proofErr w:type="spellStart"/>
      <w:r>
        <w:t>Unity</w:t>
      </w:r>
      <w:proofErr w:type="spellEnd"/>
      <w:r>
        <w:t xml:space="preserve"> </w:t>
      </w:r>
      <w:r w:rsidR="00877C91">
        <w:t xml:space="preserve">werden die </w:t>
      </w:r>
      <w:proofErr w:type="spellStart"/>
      <w:r w:rsidR="00877C91">
        <w:t>Namespaces</w:t>
      </w:r>
      <w:proofErr w:type="spellEnd"/>
      <w:r w:rsidR="00877C91">
        <w:t xml:space="preserve"> angegeben, in denen die Klassen gesucht werden sollen, welche über </w:t>
      </w:r>
      <w:proofErr w:type="spellStart"/>
      <w:r w:rsidR="00877C91">
        <w:t>Unity</w:t>
      </w:r>
      <w:proofErr w:type="spellEnd"/>
      <w:r w:rsidR="00877C91">
        <w:t xml:space="preserve"> instanziiert werden</w:t>
      </w:r>
      <w:r w:rsidR="00AD2A6C">
        <w:t xml:space="preserve"> sollen</w:t>
      </w:r>
      <w:r w:rsidR="00877C91">
        <w:t>. Z</w:t>
      </w:r>
      <w:r>
        <w:t>u</w:t>
      </w:r>
      <w:r w:rsidR="00877C91">
        <w:t xml:space="preserve"> den</w:t>
      </w:r>
      <w:r>
        <w:t xml:space="preserve"> </w:t>
      </w:r>
      <w:proofErr w:type="spellStart"/>
      <w:r>
        <w:t>Namespaces</w:t>
      </w:r>
      <w:proofErr w:type="spellEnd"/>
      <w:r>
        <w:t xml:space="preserve"> </w:t>
      </w:r>
      <w:r w:rsidR="00877C91">
        <w:t>muss weiter angegeben werden,</w:t>
      </w:r>
      <w:r w:rsidR="007D3ADF">
        <w:t xml:space="preserve"> </w:t>
      </w:r>
      <w:r>
        <w:t>in we</w:t>
      </w:r>
      <w:r w:rsidR="00877C91">
        <w:t>l</w:t>
      </w:r>
      <w:r>
        <w:t xml:space="preserve">chem </w:t>
      </w:r>
      <w:proofErr w:type="spellStart"/>
      <w:r>
        <w:t>Assembly</w:t>
      </w:r>
      <w:proofErr w:type="spellEnd"/>
      <w:r>
        <w:t xml:space="preserve">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VideoWall.Data.Kinect.Implementation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VideoWall.Data.Kinect.Interfaces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VideoWall.Data</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VideoWall.ServiceModels.Apps.Interfaces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VideoWall.ServiceModels.Apps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VideoWall.ViewModels.Cursor</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VideoWall.ViewModels.HitButton</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VideoWall.ViewModels.Menu</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proofErr w:type="spellStart"/>
      <w:r w:rsidRPr="00B0511D">
        <w:rPr>
          <w:rFonts w:ascii="Consolas" w:hAnsi="Consolas" w:cs="Consolas"/>
          <w:color w:val="0000FF"/>
          <w:lang w:val="en-US"/>
        </w:rPr>
        <w:t>VideoWall.ViewModels.Skeletons</w:t>
      </w:r>
      <w:proofErr w:type="spellEnd"/>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proofErr w:type="spellStart"/>
      <w:r w:rsidRPr="007B0A45">
        <w:rPr>
          <w:rFonts w:ascii="Consolas" w:hAnsi="Consolas" w:cs="Consolas"/>
          <w:color w:val="0000FF"/>
          <w:lang w:val="en-US"/>
        </w:rPr>
        <w:t>VideoWall.ViewModels</w:t>
      </w:r>
      <w:proofErr w:type="spellEnd"/>
      <w:r w:rsidRPr="007B0A45">
        <w:rPr>
          <w:rFonts w:ascii="Consolas" w:hAnsi="Consolas" w:cs="Consolas"/>
          <w:color w:val="000000"/>
          <w:lang w:val="en-US"/>
        </w:rPr>
        <w:t>"</w:t>
      </w:r>
      <w:r w:rsidRPr="007B0A45">
        <w:rPr>
          <w:rFonts w:ascii="Consolas" w:hAnsi="Consolas" w:cs="Consolas"/>
          <w:color w:val="0000FF"/>
          <w:lang w:val="en-US"/>
        </w:rPr>
        <w:t>/&gt;</w:t>
      </w:r>
    </w:p>
    <w:p w:rsidR="00AD2A6C" w:rsidRPr="007B0A45" w:rsidRDefault="00AD2A6C" w:rsidP="00AD2A6C">
      <w:pPr>
        <w:pStyle w:val="Caption"/>
        <w:rPr>
          <w:lang w:val="en-US"/>
        </w:rPr>
      </w:pPr>
      <w:r w:rsidRPr="007B0A45">
        <w:rPr>
          <w:lang w:val="en-US"/>
        </w:rPr>
        <w:t xml:space="preserve">Figure </w:t>
      </w:r>
      <w:r>
        <w:fldChar w:fldCharType="begin"/>
      </w:r>
      <w:r w:rsidRPr="007B0A45">
        <w:rPr>
          <w:lang w:val="en-US"/>
        </w:rPr>
        <w:instrText xml:space="preserve"> SEQ Figure \* ARABIC </w:instrText>
      </w:r>
      <w:r>
        <w:fldChar w:fldCharType="separate"/>
      </w:r>
      <w:r w:rsidR="00BA5995" w:rsidRPr="007B0A45">
        <w:rPr>
          <w:noProof/>
          <w:lang w:val="en-US"/>
        </w:rPr>
        <w:t>2</w:t>
      </w:r>
      <w:r>
        <w:fldChar w:fldCharType="end"/>
      </w:r>
      <w:r w:rsidRPr="007B0A45">
        <w:rPr>
          <w:lang w:val="en-US"/>
        </w:rPr>
        <w:t xml:space="preserve">- </w:t>
      </w:r>
      <w:proofErr w:type="spellStart"/>
      <w:r w:rsidRPr="007B0A45">
        <w:rPr>
          <w:lang w:val="en-US"/>
        </w:rPr>
        <w:t>app.config</w:t>
      </w:r>
      <w:proofErr w:type="spellEnd"/>
      <w:r w:rsidRPr="007B0A45">
        <w:rPr>
          <w:lang w:val="en-US"/>
        </w:rPr>
        <w:t xml:space="preserve">, </w:t>
      </w:r>
      <w:proofErr w:type="spellStart"/>
      <w:r w:rsidRPr="007B0A45">
        <w:rPr>
          <w:lang w:val="en-US"/>
        </w:rPr>
        <w:t>Sektion</w:t>
      </w:r>
      <w:proofErr w:type="spellEnd"/>
      <w:r w:rsidRPr="007B0A45">
        <w:rPr>
          <w:lang w:val="en-US"/>
        </w:rPr>
        <w:t xml:space="preserve"> Unity, </w:t>
      </w:r>
      <w:proofErr w:type="spellStart"/>
      <w:r w:rsidRPr="007B0A45">
        <w:rPr>
          <w:lang w:val="en-US"/>
        </w:rPr>
        <w:t>Namespaces&amp;Assemblies</w:t>
      </w:r>
      <w:proofErr w:type="spellEnd"/>
    </w:p>
    <w:p w:rsidR="00FF37AD" w:rsidRDefault="00FF37AD" w:rsidP="00FF37AD">
      <w:pPr>
        <w:pStyle w:val="Heading6"/>
      </w:pPr>
      <w:r>
        <w:t xml:space="preserve">Interfaces auf konkrete Klassen </w:t>
      </w:r>
      <w:proofErr w:type="spellStart"/>
      <w:r>
        <w:t>mappen</w:t>
      </w:r>
      <w:proofErr w:type="spellEnd"/>
    </w:p>
    <w:p w:rsidR="00A3309E" w:rsidRDefault="00AD2A6C" w:rsidP="00A3309E">
      <w:r>
        <w:t xml:space="preserve">Weiter können in </w:t>
      </w:r>
      <w:r w:rsidR="00FF37AD">
        <w:t>der</w:t>
      </w:r>
      <w:r>
        <w:t xml:space="preserve"> Sektion</w:t>
      </w:r>
      <w:r w:rsidR="00FF37AD">
        <w:t xml:space="preserve"> </w:t>
      </w:r>
      <w:proofErr w:type="spellStart"/>
      <w:r w:rsidR="00FF37AD">
        <w:t>Unity</w:t>
      </w:r>
      <w:proofErr w:type="spellEnd"/>
      <w:r w:rsidR="00FF37AD">
        <w:t xml:space="preserve"> </w:t>
      </w:r>
      <w:r>
        <w:t>mithilfe des Tags &lt;</w:t>
      </w:r>
      <w:proofErr w:type="spellStart"/>
      <w:r>
        <w:t>container</w:t>
      </w:r>
      <w:proofErr w:type="spellEnd"/>
      <w:r>
        <w:t>&gt;</w:t>
      </w:r>
      <w:r w:rsidR="00A3309E">
        <w:t xml:space="preserve"> Interfaces auf konkrete Klassen </w:t>
      </w:r>
      <w:proofErr w:type="spellStart"/>
      <w:r w:rsidR="00A3309E">
        <w:t>gemappt</w:t>
      </w:r>
      <w:proofErr w:type="spellEnd"/>
      <w:r w:rsidR="00A3309E">
        <w:t xml:space="preserve">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IDemoModeService</w:t>
      </w:r>
      <w:proofErr w:type="spellEnd"/>
      <w:r w:rsidRPr="00C31D51">
        <w:rPr>
          <w:rFonts w:ascii="Consolas" w:hAnsi="Consolas" w:cs="Consolas"/>
          <w:color w:val="000000"/>
        </w:rPr>
        <w:t>"</w:t>
      </w:r>
      <w:r w:rsidRPr="00C31D51">
        <w:rPr>
          <w:rFonts w:ascii="Consolas" w:hAnsi="Consolas" w:cs="Consolas"/>
          <w:color w:val="0000FF"/>
        </w:rPr>
        <w:t> </w:t>
      </w:r>
      <w:proofErr w:type="spellStart"/>
      <w:r w:rsidRPr="00C31D51">
        <w:rPr>
          <w:rFonts w:ascii="Consolas" w:hAnsi="Consolas" w:cs="Consolas"/>
          <w:color w:val="FF0000"/>
        </w:rPr>
        <w:t>mapTo</w:t>
      </w:r>
      <w:proofErr w:type="spellEnd"/>
      <w:r w:rsidRPr="00C31D51">
        <w:rPr>
          <w:rFonts w:ascii="Consolas" w:hAnsi="Consolas" w:cs="Consolas"/>
          <w:color w:val="0000FF"/>
        </w:rPr>
        <w:t>=</w:t>
      </w:r>
      <w:r w:rsidRPr="00C31D51">
        <w:rPr>
          <w:rFonts w:ascii="Consolas" w:hAnsi="Consolas" w:cs="Consolas"/>
          <w:color w:val="000000"/>
        </w:rPr>
        <w:t>"</w:t>
      </w:r>
      <w:proofErr w:type="spellStart"/>
      <w:r w:rsidRPr="00C31D51">
        <w:rPr>
          <w:rFonts w:ascii="Consolas" w:hAnsi="Consolas" w:cs="Consolas"/>
          <w:color w:val="0000FF"/>
        </w:rPr>
        <w:t>DemoModeService</w:t>
      </w:r>
      <w:proofErr w:type="spellEnd"/>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IAppController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AppController</w:t>
      </w:r>
      <w:proofErr w:type="spellEnd"/>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proofErr w:type="spellStart"/>
      <w:r w:rsidRPr="00636787">
        <w:rPr>
          <w:rFonts w:ascii="Consolas" w:hAnsi="Consolas" w:cs="Consolas"/>
          <w:color w:val="0000FF"/>
          <w:lang w:val="en-US"/>
        </w:rPr>
        <w:t>IPlayer</w:t>
      </w:r>
      <w:proofErr w:type="spellEnd"/>
      <w:r w:rsidRPr="00636787">
        <w:rPr>
          <w:rFonts w:ascii="Consolas" w:hAnsi="Consolas" w:cs="Consolas"/>
          <w:color w:val="000000"/>
          <w:lang w:val="en-US"/>
        </w:rPr>
        <w:t>"</w:t>
      </w:r>
      <w:r w:rsidRPr="00636787">
        <w:rPr>
          <w:rFonts w:ascii="Consolas" w:hAnsi="Consolas" w:cs="Consolas"/>
          <w:color w:val="0000FF"/>
          <w:lang w:val="en-US"/>
        </w:rPr>
        <w:t> </w:t>
      </w:r>
      <w:proofErr w:type="spellStart"/>
      <w:r w:rsidRPr="00636787">
        <w:rPr>
          <w:rFonts w:ascii="Consolas" w:hAnsi="Consolas" w:cs="Consolas"/>
          <w:color w:val="FF0000"/>
          <w:lang w:val="en-US"/>
        </w:rPr>
        <w:t>mapTo</w:t>
      </w:r>
      <w:proofErr w:type="spellEnd"/>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AD2A6C" w:rsidRDefault="00840C57" w:rsidP="00840C57">
      <w:pPr>
        <w:pStyle w:val="Caption"/>
        <w:rPr>
          <w:lang w:val="en-US"/>
        </w:rPr>
      </w:pPr>
      <w:bookmarkStart w:id="19" w:name="_Ref326823112"/>
      <w:proofErr w:type="spellStart"/>
      <w:r>
        <w:t>Figure</w:t>
      </w:r>
      <w:proofErr w:type="spellEnd"/>
      <w:r>
        <w:t xml:space="preserve"> </w:t>
      </w:r>
      <w:r w:rsidR="00097E7F">
        <w:fldChar w:fldCharType="begin"/>
      </w:r>
      <w:r w:rsidR="00097E7F">
        <w:instrText xml:space="preserve"> SEQ Figure \* ARABIC </w:instrText>
      </w:r>
      <w:r w:rsidR="00097E7F">
        <w:fldChar w:fldCharType="separate"/>
      </w:r>
      <w:r w:rsidR="00BA5995">
        <w:rPr>
          <w:noProof/>
        </w:rPr>
        <w:t>3</w:t>
      </w:r>
      <w:r w:rsidR="00097E7F">
        <w:rPr>
          <w:noProof/>
        </w:rPr>
        <w:fldChar w:fldCharType="end"/>
      </w:r>
      <w:r>
        <w:rPr>
          <w:lang w:val="en-US"/>
        </w:rPr>
        <w:t xml:space="preserve"> - </w:t>
      </w:r>
      <w:proofErr w:type="spellStart"/>
      <w:r>
        <w:rPr>
          <w:lang w:val="en-US"/>
        </w:rPr>
        <w:t>app.config</w:t>
      </w:r>
      <w:proofErr w:type="spellEnd"/>
      <w:r>
        <w:rPr>
          <w:lang w:val="en-US"/>
        </w:rPr>
        <w:t xml:space="preserve">, </w:t>
      </w:r>
      <w:proofErr w:type="spellStart"/>
      <w:r>
        <w:rPr>
          <w:lang w:val="en-US"/>
        </w:rPr>
        <w:t>Sektion</w:t>
      </w:r>
      <w:proofErr w:type="spellEnd"/>
      <w:r>
        <w:rPr>
          <w:lang w:val="en-US"/>
        </w:rPr>
        <w:t xml:space="preserve"> Unity, Mapping von Interfaces auf </w:t>
      </w:r>
      <w:proofErr w:type="spellStart"/>
      <w:r>
        <w:rPr>
          <w:lang w:val="en-US"/>
        </w:rPr>
        <w:t>Klassen</w:t>
      </w:r>
      <w:proofErr w:type="spellEnd"/>
    </w:p>
    <w:p w:rsidR="002963BB" w:rsidRDefault="002963BB" w:rsidP="005E62B0">
      <w:pPr>
        <w:pStyle w:val="Heading6"/>
      </w:pPr>
      <w:bookmarkStart w:id="20" w:name="_Ref327169185"/>
      <w:r>
        <w:t>Skelettdaten</w:t>
      </w:r>
      <w:bookmarkEnd w:id="19"/>
      <w:bookmarkEnd w:id="20"/>
    </w:p>
    <w:p w:rsidR="002963BB" w:rsidRDefault="002963BB" w:rsidP="002963BB">
      <w:r>
        <w:t xml:space="preserve">Der </w:t>
      </w:r>
      <w:proofErr w:type="spellStart"/>
      <w:r w:rsidRPr="00702149">
        <w:rPr>
          <w:i/>
        </w:rPr>
        <w:t>ISkeletonReader</w:t>
      </w:r>
      <w:proofErr w:type="spellEnd"/>
      <w:r>
        <w:t xml:space="preserve"> dient dazu, die Skelettdaten zu Lesen. </w:t>
      </w:r>
      <w:r w:rsidR="008F7DFC">
        <w:br/>
      </w:r>
      <w:r>
        <w:t xml:space="preserve">Der </w:t>
      </w:r>
      <w:proofErr w:type="spellStart"/>
      <w:r w:rsidRPr="00702149">
        <w:rPr>
          <w:i/>
        </w:rPr>
        <w:t>KinectSkeletonReader</w:t>
      </w:r>
      <w:proofErr w:type="spellEnd"/>
      <w:r>
        <w:t xml:space="preserve"> wird verwendet, wenn Kinect angeschlossen ist und die Videowall normal betrieben wird. </w:t>
      </w:r>
      <w:r w:rsidR="008F7DFC">
        <w:br/>
      </w:r>
      <w:r>
        <w:t xml:space="preserve">Für Testzwecke werden der </w:t>
      </w:r>
      <w:proofErr w:type="spellStart"/>
      <w:r w:rsidRPr="00702149">
        <w:rPr>
          <w:i/>
        </w:rPr>
        <w:t>FileSkeletonReader</w:t>
      </w:r>
      <w:proofErr w:type="spellEnd"/>
      <w:r>
        <w:t xml:space="preserve"> und der </w:t>
      </w:r>
      <w:proofErr w:type="spellStart"/>
      <w:r w:rsidRPr="00702149">
        <w:rPr>
          <w:i/>
        </w:rPr>
        <w:t>AutoPlayFileSkeletonReader</w:t>
      </w:r>
      <w:proofErr w:type="spellEnd"/>
      <w:r w:rsidR="008F7DFC">
        <w:t>, welche mit Kinect aufgenommene Skelettdaten abspielen, angeboten</w:t>
      </w:r>
      <w:r>
        <w:t xml:space="preserve">. </w:t>
      </w:r>
      <w:r w:rsidR="005E62B0">
        <w:t xml:space="preserve">Der </w:t>
      </w:r>
      <w:proofErr w:type="spellStart"/>
      <w:r w:rsidR="005E62B0" w:rsidRPr="00702149">
        <w:rPr>
          <w:i/>
        </w:rPr>
        <w:t>FileSkeletonReader</w:t>
      </w:r>
      <w:proofErr w:type="spellEnd"/>
      <w:r w:rsidR="005E62B0">
        <w:t xml:space="preserve"> spielt das File einmal, der </w:t>
      </w:r>
      <w:proofErr w:type="spellStart"/>
      <w:r w:rsidRPr="00702149">
        <w:rPr>
          <w:i/>
        </w:rPr>
        <w:t>AutoPlayFileSleketonReader</w:t>
      </w:r>
      <w:proofErr w:type="spellEnd"/>
      <w:r>
        <w:t xml:space="preserve"> </w:t>
      </w:r>
      <w:r w:rsidR="005E62B0">
        <w:t xml:space="preserve">spielt das File immer wieder von </w:t>
      </w:r>
      <w:proofErr w:type="gramStart"/>
      <w:r w:rsidR="005E62B0">
        <w:t>Neuem</w:t>
      </w:r>
      <w:proofErr w:type="gramEnd"/>
      <w:r w:rsidR="005E62B0">
        <w:t xml:space="preserve">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proofErr w:type="spellStart"/>
      <w:r w:rsidR="00AB39E6" w:rsidRPr="002B63BC">
        <w:rPr>
          <w:i/>
        </w:rPr>
        <w:t>Kinect</w:t>
      </w:r>
      <w:r w:rsidR="006932C3" w:rsidRPr="002B63BC">
        <w:rPr>
          <w:i/>
        </w:rPr>
        <w:t>Replay</w:t>
      </w:r>
      <w:r w:rsidR="00AB39E6" w:rsidRPr="002B63BC">
        <w:rPr>
          <w:i/>
        </w:rPr>
        <w:t>F</w:t>
      </w:r>
      <w:r w:rsidR="006932C3" w:rsidRPr="002B63BC">
        <w:rPr>
          <w:i/>
        </w:rPr>
        <w:t>ile</w:t>
      </w:r>
      <w:proofErr w:type="spellEnd"/>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proofErr w:type="spellStart"/>
      <w:r w:rsidR="006932C3">
        <w:t>KinectReplayFile</w:t>
      </w:r>
      <w:proofErr w:type="spellEnd"/>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AutoPlayFileSkeletonReader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proofErr w:type="gramStart"/>
      <w:r w:rsidRPr="00C6445D">
        <w:rPr>
          <w:rFonts w:ascii="Consolas" w:eastAsia="Times New Roman" w:hAnsi="Consolas" w:cs="Consolas"/>
          <w:color w:val="0000FF"/>
          <w:lang w:val="en-US" w:eastAsia="de-CH"/>
        </w:rPr>
        <w:t>&lt;!--</w:t>
      </w:r>
      <w:proofErr w:type="gramEnd"/>
      <w:r w:rsidRPr="00C6445D">
        <w:rPr>
          <w:rFonts w:ascii="Consolas" w:eastAsia="Times New Roman" w:hAnsi="Consolas" w:cs="Consolas"/>
          <w:color w:val="008000"/>
          <w:lang w:val="en-US" w:eastAsia="de-CH"/>
        </w:rPr>
        <w:t> </w:t>
      </w:r>
      <w:proofErr w:type="spellStart"/>
      <w:r w:rsidRPr="00C6445D">
        <w:rPr>
          <w:rFonts w:ascii="Consolas" w:eastAsia="Times New Roman" w:hAnsi="Consolas" w:cs="Consolas"/>
          <w:color w:val="008000"/>
          <w:lang w:val="en-US" w:eastAsia="de-CH"/>
        </w:rPr>
        <w:t>KinectSkeletonReader</w:t>
      </w:r>
      <w:proofErr w:type="spellEnd"/>
      <w:r w:rsidRPr="00C6445D">
        <w:rPr>
          <w:rFonts w:ascii="Consolas" w:eastAsia="Times New Roman" w:hAnsi="Consolas" w:cs="Consolas"/>
          <w:color w:val="008000"/>
          <w:lang w:val="en-US" w:eastAsia="de-CH"/>
        </w:rPr>
        <w:t>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E268B5" w:rsidRDefault="009922A7" w:rsidP="009922A7">
      <w:pPr>
        <w:pStyle w:val="Caption"/>
        <w:rPr>
          <w:lang w:val="en-US"/>
        </w:rPr>
      </w:pPr>
      <w:r w:rsidRPr="009922A7">
        <w:rPr>
          <w:lang w:val="en-US"/>
        </w:rPr>
        <w:t xml:space="preserve">Figure </w:t>
      </w:r>
      <w:r>
        <w:fldChar w:fldCharType="begin"/>
      </w:r>
      <w:r w:rsidRPr="009922A7">
        <w:rPr>
          <w:lang w:val="en-US"/>
        </w:rPr>
        <w:instrText xml:space="preserve"> SEQ Figure \* ARABIC </w:instrText>
      </w:r>
      <w:r>
        <w:fldChar w:fldCharType="separate"/>
      </w:r>
      <w:r w:rsidR="00BA5995">
        <w:rPr>
          <w:noProof/>
          <w:lang w:val="en-US"/>
        </w:rPr>
        <w:t>4</w:t>
      </w:r>
      <w:r>
        <w:fldChar w:fldCharType="end"/>
      </w:r>
      <w:r w:rsidRPr="00E268B5">
        <w:rPr>
          <w:lang w:val="en-US"/>
        </w:rPr>
        <w:t xml:space="preserve"> - </w:t>
      </w:r>
      <w:proofErr w:type="spellStart"/>
      <w:r w:rsidRPr="00E268B5">
        <w:rPr>
          <w:lang w:val="en-US"/>
        </w:rPr>
        <w:t>app.config</w:t>
      </w:r>
      <w:proofErr w:type="spellEnd"/>
      <w:r w:rsidRPr="00E268B5">
        <w:rPr>
          <w:lang w:val="en-US"/>
        </w:rPr>
        <w:t xml:space="preserve">, </w:t>
      </w:r>
      <w:proofErr w:type="spellStart"/>
      <w:r w:rsidRPr="00E268B5">
        <w:rPr>
          <w:lang w:val="en-US"/>
        </w:rPr>
        <w:t>Sektion</w:t>
      </w:r>
      <w:proofErr w:type="spellEnd"/>
      <w:r w:rsidRPr="00E268B5">
        <w:rPr>
          <w:lang w:val="en-US"/>
        </w:rPr>
        <w:t xml:space="preserve"> Unity, Mapping </w:t>
      </w:r>
      <w:proofErr w:type="spellStart"/>
      <w:r w:rsidRPr="00E268B5">
        <w:rPr>
          <w:lang w:val="en-US"/>
        </w:rPr>
        <w:t>f</w:t>
      </w:r>
      <w:r>
        <w:rPr>
          <w:lang w:val="en-US"/>
        </w:rPr>
        <w:t>ür</w:t>
      </w:r>
      <w:proofErr w:type="spellEnd"/>
      <w:r w:rsidRPr="00E268B5">
        <w:rPr>
          <w:lang w:val="en-US"/>
        </w:rPr>
        <w:t xml:space="preserve"> </w:t>
      </w:r>
      <w:proofErr w:type="spellStart"/>
      <w:r w:rsidRPr="00E268B5">
        <w:rPr>
          <w:lang w:val="en-US"/>
        </w:rPr>
        <w:t>ISkeletonReader</w:t>
      </w:r>
      <w:proofErr w:type="spellEnd"/>
    </w:p>
    <w:p w:rsidR="002963BB" w:rsidRDefault="002963BB" w:rsidP="005E62B0">
      <w:pPr>
        <w:pStyle w:val="Heading6"/>
      </w:pPr>
      <w:r>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proofErr w:type="spellStart"/>
      <w:r w:rsidRPr="009922A7">
        <w:rPr>
          <w:i/>
        </w:rPr>
        <w:t>KinectCursorViewModel</w:t>
      </w:r>
      <w:proofErr w:type="spellEnd"/>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w:t>
      </w:r>
      <w:r>
        <w:lastRenderedPageBreak/>
        <w:t xml:space="preserve">kann </w:t>
      </w:r>
      <w:r w:rsidR="00E268B5">
        <w:t xml:space="preserve">so </w:t>
      </w:r>
      <w:r w:rsidR="009922A7">
        <w:t xml:space="preserve">durch Handbewegungen vor dem Kinect Sensor </w:t>
      </w:r>
      <w:r>
        <w:t>gesteuert werden.</w:t>
      </w:r>
      <w:r w:rsidR="009922A7">
        <w:t xml:space="preserve"> Ist das Mapping für den </w:t>
      </w:r>
      <w:proofErr w:type="spellStart"/>
      <w:r w:rsidR="009922A7" w:rsidRPr="009922A7">
        <w:rPr>
          <w:i/>
        </w:rPr>
        <w:t>ISkeletonReader</w:t>
      </w:r>
      <w:proofErr w:type="spellEnd"/>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proofErr w:type="spellStart"/>
      <w:r w:rsidR="009922A7" w:rsidRPr="00702149">
        <w:rPr>
          <w:i/>
        </w:rPr>
        <w:t>FileSkeletonReader</w:t>
      </w:r>
      <w:proofErr w:type="spellEnd"/>
      <w:r w:rsidR="009922A7">
        <w:t xml:space="preserve"> oder </w:t>
      </w:r>
      <w:proofErr w:type="spellStart"/>
      <w:r w:rsidR="009922A7" w:rsidRPr="00702149">
        <w:rPr>
          <w:i/>
        </w:rPr>
        <w:t>AutoPlayFileSkeletonReader</w:t>
      </w:r>
      <w:proofErr w:type="spellEnd"/>
      <w:r w:rsidR="009922A7">
        <w:t xml:space="preserve"> gesetzt, so wird der Handcursor durch das Skelett im abzuspielenden File gesteuert. </w:t>
      </w:r>
    </w:p>
    <w:p w:rsidR="002963BB" w:rsidRPr="00563BB2" w:rsidRDefault="002963BB" w:rsidP="002963BB">
      <w:r>
        <w:t xml:space="preserve">Wird das Schlüsselwort </w:t>
      </w:r>
      <w:proofErr w:type="spellStart"/>
      <w:r w:rsidRPr="009922A7">
        <w:rPr>
          <w:i/>
        </w:rPr>
        <w:t>MouseCursorViewModel</w:t>
      </w:r>
      <w:proofErr w:type="spellEnd"/>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KinectCursorViewModel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w:t>
      </w:r>
      <w:proofErr w:type="spellStart"/>
      <w:r w:rsidRPr="00097E7F">
        <w:rPr>
          <w:rFonts w:ascii="Consolas" w:hAnsi="Consolas" w:cs="Consolas"/>
          <w:color w:val="008000"/>
        </w:rPr>
        <w:t>MouseCursorViewModel</w:t>
      </w:r>
      <w:proofErr w:type="spellEnd"/>
      <w:r w:rsidRPr="00097E7F">
        <w:rPr>
          <w:rFonts w:ascii="Consolas" w:hAnsi="Consolas" w:cs="Consolas"/>
          <w:color w:val="008000"/>
        </w:rPr>
        <w:t>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A31515"/>
        </w:rPr>
        <w:t>type</w:t>
      </w:r>
      <w:r w:rsidRPr="00097E7F">
        <w:rPr>
          <w:rFonts w:ascii="Consolas" w:hAnsi="Consolas" w:cs="Consolas"/>
          <w:color w:val="0000FF"/>
        </w:rPr>
        <w:t> </w:t>
      </w:r>
      <w:r w:rsidRPr="00097E7F">
        <w:rPr>
          <w:rFonts w:ascii="Consolas" w:hAnsi="Consolas" w:cs="Consolas"/>
          <w:color w:val="FF0000"/>
        </w:rPr>
        <w:t>type</w:t>
      </w:r>
      <w:r w:rsidRPr="00097E7F">
        <w:rPr>
          <w:rFonts w:ascii="Consolas" w:hAnsi="Consolas" w:cs="Consolas"/>
          <w:color w:val="0000FF"/>
        </w:rPr>
        <w:t>=</w:t>
      </w:r>
      <w:r w:rsidRPr="00097E7F">
        <w:rPr>
          <w:rFonts w:ascii="Consolas" w:hAnsi="Consolas" w:cs="Consolas"/>
          <w:color w:val="000000"/>
        </w:rPr>
        <w:t>"</w:t>
      </w:r>
      <w:proofErr w:type="spellStart"/>
      <w:r w:rsidRPr="00097E7F">
        <w:rPr>
          <w:rFonts w:ascii="Consolas" w:hAnsi="Consolas" w:cs="Consolas"/>
          <w:color w:val="0000FF"/>
        </w:rPr>
        <w:t>ICursorViewModel</w:t>
      </w:r>
      <w:proofErr w:type="spellEnd"/>
      <w:r w:rsidRPr="00097E7F">
        <w:rPr>
          <w:rFonts w:ascii="Consolas" w:hAnsi="Consolas" w:cs="Consolas"/>
          <w:color w:val="000000"/>
        </w:rPr>
        <w:t>"</w:t>
      </w:r>
      <w:r w:rsidRPr="00097E7F">
        <w:rPr>
          <w:rFonts w:ascii="Consolas" w:hAnsi="Consolas" w:cs="Consolas"/>
          <w:color w:val="0000FF"/>
        </w:rPr>
        <w:t> </w:t>
      </w:r>
      <w:proofErr w:type="spellStart"/>
      <w:r w:rsidRPr="00097E7F">
        <w:rPr>
          <w:rFonts w:ascii="Consolas" w:hAnsi="Consolas" w:cs="Consolas"/>
          <w:color w:val="FF0000"/>
        </w:rPr>
        <w:t>mapTo</w:t>
      </w:r>
      <w:proofErr w:type="spellEnd"/>
      <w:r w:rsidRPr="00097E7F">
        <w:rPr>
          <w:rFonts w:ascii="Consolas" w:hAnsi="Consolas" w:cs="Consolas"/>
          <w:color w:val="0000FF"/>
        </w:rPr>
        <w:t>=</w:t>
      </w:r>
      <w:r w:rsidRPr="00097E7F">
        <w:rPr>
          <w:rFonts w:ascii="Consolas" w:hAnsi="Consolas" w:cs="Consolas"/>
          <w:color w:val="000000"/>
        </w:rPr>
        <w:t>"</w:t>
      </w:r>
      <w:proofErr w:type="spellStart"/>
      <w:r w:rsidRPr="00097E7F">
        <w:rPr>
          <w:rFonts w:ascii="Consolas" w:hAnsi="Consolas" w:cs="Consolas"/>
          <w:color w:val="0000FF"/>
        </w:rPr>
        <w:t>MouseCursorViewModel</w:t>
      </w:r>
      <w:proofErr w:type="spellEnd"/>
      <w:r w:rsidRPr="00097E7F">
        <w:rPr>
          <w:rFonts w:ascii="Consolas" w:hAnsi="Consolas" w:cs="Consolas"/>
          <w:color w:val="000000"/>
        </w:rPr>
        <w:t>"</w:t>
      </w:r>
      <w:r w:rsidRPr="00097E7F">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97E7F">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E268B5" w:rsidRDefault="009922A7" w:rsidP="009922A7">
      <w:pPr>
        <w:pStyle w:val="Caption"/>
        <w:rPr>
          <w:lang w:val="en-US"/>
        </w:rPr>
      </w:pPr>
      <w:r w:rsidRPr="009922A7">
        <w:rPr>
          <w:lang w:val="en-US"/>
        </w:rPr>
        <w:t xml:space="preserve">Figure </w:t>
      </w:r>
      <w:r>
        <w:fldChar w:fldCharType="begin"/>
      </w:r>
      <w:r w:rsidRPr="009922A7">
        <w:rPr>
          <w:lang w:val="en-US"/>
        </w:rPr>
        <w:instrText xml:space="preserve"> SEQ Figure \* ARABIC </w:instrText>
      </w:r>
      <w:r>
        <w:fldChar w:fldCharType="separate"/>
      </w:r>
      <w:r w:rsidR="00BA5995">
        <w:rPr>
          <w:noProof/>
          <w:lang w:val="en-US"/>
        </w:rPr>
        <w:t>5</w:t>
      </w:r>
      <w:r>
        <w:fldChar w:fldCharType="end"/>
      </w:r>
      <w:r w:rsidRPr="00E268B5">
        <w:rPr>
          <w:lang w:val="en-US"/>
        </w:rPr>
        <w:t xml:space="preserve"> - </w:t>
      </w:r>
      <w:proofErr w:type="spellStart"/>
      <w:r w:rsidRPr="00E268B5">
        <w:rPr>
          <w:lang w:val="en-US"/>
        </w:rPr>
        <w:t>app.config</w:t>
      </w:r>
      <w:proofErr w:type="spellEnd"/>
      <w:r w:rsidRPr="00E268B5">
        <w:rPr>
          <w:lang w:val="en-US"/>
        </w:rPr>
        <w:t xml:space="preserve">, </w:t>
      </w:r>
      <w:proofErr w:type="spellStart"/>
      <w:r w:rsidRPr="00E268B5">
        <w:rPr>
          <w:lang w:val="en-US"/>
        </w:rPr>
        <w:t>Sektion</w:t>
      </w:r>
      <w:proofErr w:type="spellEnd"/>
      <w:r w:rsidRPr="00E268B5">
        <w:rPr>
          <w:lang w:val="en-US"/>
        </w:rPr>
        <w:t xml:space="preserve"> Unity, Mapping </w:t>
      </w:r>
      <w:proofErr w:type="spellStart"/>
      <w:r w:rsidRPr="00E268B5">
        <w:rPr>
          <w:lang w:val="en-US"/>
        </w:rPr>
        <w:t>f</w:t>
      </w:r>
      <w:r>
        <w:rPr>
          <w:lang w:val="en-US"/>
        </w:rPr>
        <w:t>ür</w:t>
      </w:r>
      <w:proofErr w:type="spellEnd"/>
      <w:r w:rsidRPr="00E268B5">
        <w:rPr>
          <w:lang w:val="en-US"/>
        </w:rPr>
        <w:t xml:space="preserve"> </w:t>
      </w:r>
      <w:proofErr w:type="spellStart"/>
      <w:r w:rsidRPr="00E268B5">
        <w:rPr>
          <w:lang w:val="en-US"/>
        </w:rPr>
        <w:t>ICursorViewModel</w:t>
      </w:r>
      <w:proofErr w:type="spellEnd"/>
    </w:p>
    <w:p w:rsidR="002963BB" w:rsidRDefault="002963BB" w:rsidP="002963BB">
      <w:pPr>
        <w:pStyle w:val="Heading5"/>
      </w:pPr>
      <w:proofErr w:type="spellStart"/>
      <w:r>
        <w:t>Padding</w:t>
      </w:r>
      <w:proofErr w:type="spellEnd"/>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proofErr w:type="spellStart"/>
      <w:r w:rsidR="003E62D8" w:rsidRPr="00A66728">
        <w:rPr>
          <w:i/>
        </w:rPr>
        <w:t>Relative</w:t>
      </w:r>
      <w:r w:rsidR="00696814" w:rsidRPr="00A66728">
        <w:rPr>
          <w:i/>
        </w:rPr>
        <w:t>Padding</w:t>
      </w:r>
      <w:proofErr w:type="spellEnd"/>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proofErr w:type="spellStart"/>
      <w:r w:rsidR="00380C25" w:rsidRPr="00A66728">
        <w:rPr>
          <w:i/>
        </w:rPr>
        <w:t>left</w:t>
      </w:r>
      <w:proofErr w:type="spellEnd"/>
      <w:r w:rsidR="00380C25">
        <w:t xml:space="preserve">, </w:t>
      </w:r>
      <w:r w:rsidR="00380C25" w:rsidRPr="00A66728">
        <w:rPr>
          <w:i/>
        </w:rPr>
        <w:t>top</w:t>
      </w:r>
      <w:r w:rsidR="00380C25">
        <w:t xml:space="preserve">, </w:t>
      </w:r>
      <w:proofErr w:type="spellStart"/>
      <w:r w:rsidR="00380C25" w:rsidRPr="00A66728">
        <w:rPr>
          <w:i/>
        </w:rPr>
        <w:t>right</w:t>
      </w:r>
      <w:proofErr w:type="spellEnd"/>
      <w:r w:rsidR="00380C25">
        <w:t xml:space="preserve"> un</w:t>
      </w:r>
      <w:r w:rsidR="00B76455">
        <w:t xml:space="preserve">d </w:t>
      </w:r>
      <w:proofErr w:type="spellStart"/>
      <w:r w:rsidR="00B76455" w:rsidRPr="00A66728">
        <w:rPr>
          <w:i/>
        </w:rPr>
        <w:t>bottom</w:t>
      </w:r>
      <w:proofErr w:type="spellEnd"/>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787DDA9E" wp14:editId="0F38CE98">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1" w:name="_Ref326763005"/>
      <w:proofErr w:type="spellStart"/>
      <w:r w:rsidRPr="00C31D51">
        <w:rPr>
          <w:lang w:val="en-US"/>
        </w:rPr>
        <w:t>Abbildung</w:t>
      </w:r>
      <w:proofErr w:type="spellEnd"/>
      <w:r w:rsidRPr="00C31D51">
        <w:rPr>
          <w:lang w:val="en-US"/>
        </w:rPr>
        <w:t xml:space="preserve"> </w:t>
      </w:r>
      <w:r>
        <w:fldChar w:fldCharType="begin"/>
      </w:r>
      <w:r w:rsidRPr="00C31D51">
        <w:rPr>
          <w:lang w:val="en-US"/>
        </w:rPr>
        <w:instrText xml:space="preserve"> SEQ Abbildung \* ARABIC </w:instrText>
      </w:r>
      <w:r>
        <w:fldChar w:fldCharType="separate"/>
      </w:r>
      <w:r w:rsidR="00D90CB7">
        <w:rPr>
          <w:noProof/>
          <w:lang w:val="en-US"/>
        </w:rPr>
        <w:t>33</w:t>
      </w:r>
      <w:r>
        <w:fldChar w:fldCharType="end"/>
      </w:r>
      <w:r w:rsidRPr="00C31D51">
        <w:rPr>
          <w:lang w:val="en-US"/>
        </w:rPr>
        <w:t xml:space="preserve"> - </w:t>
      </w:r>
      <w:proofErr w:type="spellStart"/>
      <w:r w:rsidRPr="00C31D51">
        <w:rPr>
          <w:lang w:val="en-US"/>
        </w:rPr>
        <w:t>Interaktionszone</w:t>
      </w:r>
      <w:bookmarkEnd w:id="21"/>
      <w:proofErr w:type="spellEnd"/>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 </w:t>
      </w:r>
      <w:proofErr w:type="spellStart"/>
      <w:r w:rsidRPr="00C31D51">
        <w:rPr>
          <w:rFonts w:ascii="Consolas" w:hAnsi="Consolas" w:cs="Consolas"/>
          <w:color w:val="FF0000"/>
          <w:lang w:val="en-US"/>
        </w:rPr>
        <w:t>mapTo</w:t>
      </w:r>
      <w:proofErr w:type="spellEnd"/>
      <w:r w:rsidRPr="00C31D51">
        <w:rPr>
          <w:rFonts w:ascii="Consolas" w:hAnsi="Consolas" w:cs="Consolas"/>
          <w:color w:val="0000FF"/>
          <w:lang w:val="en-US"/>
        </w:rPr>
        <w:t>=</w:t>
      </w:r>
      <w:r w:rsidRPr="00C31D51">
        <w:rPr>
          <w:rFonts w:ascii="Consolas" w:hAnsi="Consolas" w:cs="Consolas"/>
          <w:color w:val="000000"/>
          <w:lang w:val="en-US"/>
        </w:rPr>
        <w:t>"</w:t>
      </w:r>
      <w:proofErr w:type="spellStart"/>
      <w:r w:rsidRPr="00C31D51">
        <w:rPr>
          <w:rFonts w:ascii="Consolas" w:hAnsi="Consolas" w:cs="Consolas"/>
          <w:color w:val="0000FF"/>
          <w:lang w:val="en-US"/>
        </w:rPr>
        <w:t>RelativePadding</w:t>
      </w:r>
      <w:proofErr w:type="spellEnd"/>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spellStart"/>
      <w:r w:rsidRPr="00C31D51">
        <w:rPr>
          <w:rFonts w:ascii="Consolas" w:hAnsi="Consolas" w:cs="Consolas"/>
          <w:color w:val="A31515"/>
          <w:lang w:val="en-US"/>
        </w:rPr>
        <w:t>param</w:t>
      </w:r>
      <w:proofErr w:type="spellEnd"/>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proofErr w:type="spellStart"/>
      <w:r w:rsidRPr="00526DAF">
        <w:rPr>
          <w:rFonts w:ascii="Consolas" w:hAnsi="Consolas" w:cs="Consolas"/>
          <w:color w:val="A31515"/>
          <w:lang w:val="en-US"/>
        </w:rPr>
        <w:t>param</w:t>
      </w:r>
      <w:proofErr w:type="spellEnd"/>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3D35D9" w:rsidP="003D35D9">
      <w:pPr>
        <w:pStyle w:val="Caption"/>
        <w:rPr>
          <w:lang w:val="en-US"/>
        </w:rPr>
      </w:pPr>
      <w:bookmarkStart w:id="22" w:name="_Ref326764320"/>
      <w:bookmarkStart w:id="23" w:name="_Ref327166567"/>
      <w:r w:rsidRPr="00DD0B57">
        <w:rPr>
          <w:lang w:val="en-US"/>
        </w:rPr>
        <w:t xml:space="preserve">Figure </w:t>
      </w:r>
      <w:r>
        <w:fldChar w:fldCharType="begin"/>
      </w:r>
      <w:r w:rsidRPr="00DD0B57">
        <w:rPr>
          <w:lang w:val="en-US"/>
        </w:rPr>
        <w:instrText xml:space="preserve"> SEQ Figure \* ARABIC </w:instrText>
      </w:r>
      <w:r>
        <w:fldChar w:fldCharType="separate"/>
      </w:r>
      <w:r w:rsidR="00BA5995">
        <w:rPr>
          <w:noProof/>
          <w:lang w:val="en-US"/>
        </w:rPr>
        <w:t>6</w:t>
      </w:r>
      <w:r>
        <w:fldChar w:fldCharType="end"/>
      </w:r>
      <w:r w:rsidRPr="00DD0B57">
        <w:rPr>
          <w:lang w:val="en-US"/>
        </w:rPr>
        <w:t xml:space="preserve"> - </w:t>
      </w:r>
      <w:proofErr w:type="spellStart"/>
      <w:r w:rsidRPr="00DD0B57">
        <w:rPr>
          <w:lang w:val="en-US"/>
        </w:rPr>
        <w:t>app.config</w:t>
      </w:r>
      <w:proofErr w:type="spellEnd"/>
      <w:r w:rsidRPr="00DD0B57">
        <w:rPr>
          <w:lang w:val="en-US"/>
        </w:rPr>
        <w:t xml:space="preserve">, </w:t>
      </w:r>
      <w:proofErr w:type="spellStart"/>
      <w:r w:rsidRPr="00DD0B57">
        <w:rPr>
          <w:lang w:val="en-US"/>
        </w:rPr>
        <w:t>Sektion</w:t>
      </w:r>
      <w:proofErr w:type="spellEnd"/>
      <w:r w:rsidRPr="00DD0B57">
        <w:rPr>
          <w:lang w:val="en-US"/>
        </w:rPr>
        <w:t xml:space="preserve"> Unity, Padding</w:t>
      </w:r>
    </w:p>
    <w:p w:rsidR="001C137F" w:rsidRDefault="00925569" w:rsidP="00FF37AD">
      <w:pPr>
        <w:pStyle w:val="Heading6"/>
      </w:pPr>
      <w:r>
        <w:t>Pfad</w:t>
      </w:r>
      <w:bookmarkEnd w:id="22"/>
      <w:r w:rsidR="000A0C76">
        <w:t xml:space="preserve"> zu den Plug-ins</w:t>
      </w:r>
      <w:bookmarkEnd w:id="23"/>
    </w:p>
    <w:p w:rsidR="004F2F4B" w:rsidRDefault="004F2F4B" w:rsidP="004F2F4B">
      <w:r>
        <w:t>Die Applikation kann durch Plug-ins dynamisch erweitert werden. Diese müssen in einem bestimmten Ordner abgelegt werden.</w:t>
      </w:r>
      <w:r w:rsidR="00B90490">
        <w:t xml:space="preserve"> Der Parameter </w:t>
      </w:r>
      <w:proofErr w:type="spellStart"/>
      <w:r w:rsidR="00B90490" w:rsidRPr="00A66728">
        <w:rPr>
          <w:i/>
        </w:rPr>
        <w:t>extensionsDirectoryPath</w:t>
      </w:r>
      <w:proofErr w:type="spellEnd"/>
      <w:r w:rsidR="00B90490">
        <w:t xml:space="preserve"> muss auf den gewünschten Pfad gesetzt werden.</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type</w:t>
      </w:r>
      <w:r>
        <w:rPr>
          <w:rFonts w:ascii="Consolas" w:hAnsi="Consolas" w:cs="Consolas"/>
          <w:color w:val="0000FF"/>
        </w:rPr>
        <w:t> </w:t>
      </w:r>
      <w:r>
        <w:rPr>
          <w:rFonts w:ascii="Consolas" w:hAnsi="Consolas" w:cs="Consolas"/>
          <w:color w:val="FF0000"/>
        </w:rPr>
        <w:t>type</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 </w:t>
      </w:r>
      <w:proofErr w:type="spellStart"/>
      <w:r>
        <w:rPr>
          <w:rFonts w:ascii="Consolas" w:hAnsi="Consolas" w:cs="Consolas"/>
          <w:color w:val="FF0000"/>
        </w:rPr>
        <w:t>mapTo</w:t>
      </w:r>
      <w:proofErr w:type="spellEnd"/>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ExtensionsConfig</w:t>
      </w:r>
      <w:proofErr w:type="spellEnd"/>
      <w:r>
        <w:rPr>
          <w:rFonts w:ascii="Consolas" w:hAnsi="Consolas" w:cs="Consolas"/>
          <w:color w:val="000000"/>
        </w:rPr>
        <w:t>"</w:t>
      </w:r>
      <w:r>
        <w:rPr>
          <w:rFonts w:ascii="Consolas" w:hAnsi="Consolas" w:cs="Consolas"/>
          <w:color w:val="0000FF"/>
        </w:rPr>
        <w:t>&gt;</w:t>
      </w:r>
    </w:p>
    <w:p w:rsidR="005F33C1" w:rsidRPr="007B0A45"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7B0A45">
        <w:rPr>
          <w:rFonts w:ascii="Consolas" w:hAnsi="Consolas" w:cs="Consolas"/>
          <w:color w:val="0000FF"/>
        </w:rPr>
        <w:t>&lt;</w:t>
      </w:r>
      <w:proofErr w:type="spellStart"/>
      <w:r w:rsidRPr="007B0A45">
        <w:rPr>
          <w:rFonts w:ascii="Consolas" w:hAnsi="Consolas" w:cs="Consolas"/>
          <w:color w:val="A31515"/>
        </w:rPr>
        <w:t>constructor</w:t>
      </w:r>
      <w:proofErr w:type="spellEnd"/>
      <w:r w:rsidRPr="007B0A45">
        <w:rPr>
          <w:rFonts w:ascii="Consolas" w:hAnsi="Consolas" w:cs="Consolas"/>
          <w:color w:val="0000FF"/>
        </w:rPr>
        <w:t>&gt;</w:t>
      </w:r>
    </w:p>
    <w:p w:rsidR="005F33C1" w:rsidRPr="007B0A45"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B0A45">
        <w:rPr>
          <w:rFonts w:ascii="Consolas" w:hAnsi="Consolas" w:cs="Consolas"/>
          <w:color w:val="0000FF"/>
        </w:rPr>
        <w:t>            &lt;</w:t>
      </w:r>
      <w:r w:rsidRPr="007B0A45">
        <w:rPr>
          <w:rFonts w:ascii="Consolas" w:hAnsi="Consolas" w:cs="Consolas"/>
          <w:color w:val="A31515"/>
        </w:rPr>
        <w:t>param</w:t>
      </w:r>
      <w:r w:rsidRPr="007B0A45">
        <w:rPr>
          <w:rFonts w:ascii="Consolas" w:hAnsi="Consolas" w:cs="Consolas"/>
          <w:color w:val="0000FF"/>
        </w:rPr>
        <w:t> </w:t>
      </w:r>
      <w:r w:rsidRPr="007B0A45">
        <w:rPr>
          <w:rFonts w:ascii="Consolas" w:hAnsi="Consolas" w:cs="Consolas"/>
          <w:color w:val="FF0000"/>
        </w:rPr>
        <w:t>name</w:t>
      </w:r>
      <w:r w:rsidRPr="007B0A45">
        <w:rPr>
          <w:rFonts w:ascii="Consolas" w:hAnsi="Consolas" w:cs="Consolas"/>
          <w:color w:val="0000FF"/>
        </w:rPr>
        <w:t>=</w:t>
      </w:r>
      <w:r w:rsidRPr="007B0A45">
        <w:rPr>
          <w:rFonts w:ascii="Consolas" w:hAnsi="Consolas" w:cs="Consolas"/>
          <w:color w:val="000000"/>
        </w:rPr>
        <w:t>"</w:t>
      </w:r>
      <w:r w:rsidRPr="007B0A45">
        <w:rPr>
          <w:rFonts w:ascii="Consolas" w:hAnsi="Consolas" w:cs="Consolas"/>
          <w:color w:val="0000FF"/>
        </w:rPr>
        <w:t>extensionsDirectoryPath</w:t>
      </w:r>
      <w:r w:rsidRPr="007B0A45">
        <w:rPr>
          <w:rFonts w:ascii="Consolas" w:hAnsi="Consolas" w:cs="Consolas"/>
          <w:color w:val="000000"/>
        </w:rPr>
        <w:t>"</w:t>
      </w:r>
      <w:r w:rsidRPr="007B0A45">
        <w:rPr>
          <w:rFonts w:ascii="Consolas" w:hAnsi="Consolas" w:cs="Consolas"/>
          <w:color w:val="0000FF"/>
        </w:rPr>
        <w:t> </w:t>
      </w:r>
      <w:r w:rsidRPr="007B0A45">
        <w:rPr>
          <w:rFonts w:ascii="Consolas" w:hAnsi="Consolas" w:cs="Consolas"/>
          <w:color w:val="FF0000"/>
        </w:rPr>
        <w:t>value</w:t>
      </w:r>
      <w:r w:rsidRPr="007B0A45">
        <w:rPr>
          <w:rFonts w:ascii="Consolas" w:hAnsi="Consolas" w:cs="Consolas"/>
          <w:color w:val="0000FF"/>
        </w:rPr>
        <w:t>=</w:t>
      </w:r>
      <w:r w:rsidRPr="007B0A45">
        <w:rPr>
          <w:rFonts w:ascii="Consolas" w:hAnsi="Consolas" w:cs="Consolas"/>
          <w:color w:val="000000"/>
        </w:rPr>
        <w:t>"</w:t>
      </w:r>
      <w:r w:rsidRPr="007B0A45">
        <w:rPr>
          <w:rFonts w:ascii="Consolas" w:hAnsi="Consolas" w:cs="Consolas"/>
          <w:color w:val="0000FF"/>
        </w:rPr>
        <w:t>../../../Extensions</w:t>
      </w:r>
      <w:r w:rsidRPr="007B0A45">
        <w:rPr>
          <w:rFonts w:ascii="Consolas" w:hAnsi="Consolas" w:cs="Consolas"/>
          <w:color w:val="000000"/>
        </w:rPr>
        <w:t>"</w:t>
      </w:r>
      <w:r w:rsidRPr="007B0A45">
        <w:rPr>
          <w:rFonts w:ascii="Consolas" w:hAnsi="Consolas" w:cs="Consolas"/>
          <w:color w:val="0000FF"/>
        </w:rPr>
        <w:t>/&gt;</w:t>
      </w:r>
    </w:p>
    <w:p w:rsidR="005F33C1"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7B0A45">
        <w:rPr>
          <w:rFonts w:ascii="Consolas" w:hAnsi="Consolas" w:cs="Consolas"/>
          <w:color w:val="0000FF"/>
        </w:rPr>
        <w:t>          </w:t>
      </w:r>
      <w:r>
        <w:rPr>
          <w:rFonts w:ascii="Consolas" w:hAnsi="Consolas" w:cs="Consolas"/>
          <w:color w:val="0000FF"/>
        </w:rPr>
        <w:t>&lt;/</w:t>
      </w:r>
      <w:proofErr w:type="spellStart"/>
      <w:r>
        <w:rPr>
          <w:rFonts w:ascii="Consolas" w:hAnsi="Consolas" w:cs="Consolas"/>
          <w:color w:val="A31515"/>
        </w:rPr>
        <w:t>constructor</w:t>
      </w:r>
      <w:proofErr w:type="spellEnd"/>
      <w:r>
        <w:rPr>
          <w:rFonts w:ascii="Consolas" w:hAnsi="Consolas" w:cs="Consolas"/>
          <w:color w:val="0000FF"/>
        </w:rPr>
        <w:t>&gt;</w:t>
      </w:r>
    </w:p>
    <w:p w:rsidR="005F33C1"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Pr>
          <w:rFonts w:ascii="Consolas" w:hAnsi="Consolas" w:cs="Consolas"/>
          <w:color w:val="0000FF"/>
        </w:rPr>
        <w:lastRenderedPageBreak/>
        <w:t>        &lt;/</w:t>
      </w:r>
      <w:r>
        <w:rPr>
          <w:rFonts w:ascii="Consolas" w:hAnsi="Consolas" w:cs="Consolas"/>
          <w:color w:val="A31515"/>
        </w:rPr>
        <w:t>type</w:t>
      </w:r>
      <w:r>
        <w:rPr>
          <w:rFonts w:ascii="Consolas" w:hAnsi="Consolas" w:cs="Consolas"/>
          <w:color w:val="0000FF"/>
        </w:rPr>
        <w:t>&gt;</w:t>
      </w:r>
    </w:p>
    <w:p w:rsidR="005F33C1" w:rsidRDefault="00FF37AD" w:rsidP="00B90490">
      <w:pPr>
        <w:pStyle w:val="Caption"/>
      </w:pPr>
      <w:proofErr w:type="spellStart"/>
      <w:r>
        <w:t>Figure</w:t>
      </w:r>
      <w:proofErr w:type="spellEnd"/>
      <w:r>
        <w:t xml:space="preserve"> </w:t>
      </w:r>
      <w:r w:rsidR="00097E7F">
        <w:fldChar w:fldCharType="begin"/>
      </w:r>
      <w:r w:rsidR="00097E7F">
        <w:instrText xml:space="preserve"> SEQ Figure \* ARABIC </w:instrText>
      </w:r>
      <w:r w:rsidR="00097E7F">
        <w:fldChar w:fldCharType="separate"/>
      </w:r>
      <w:r w:rsidR="00BA5995">
        <w:rPr>
          <w:noProof/>
        </w:rPr>
        <w:t>7</w:t>
      </w:r>
      <w:r w:rsidR="00097E7F">
        <w:rPr>
          <w:noProof/>
        </w:rPr>
        <w:fldChar w:fldCharType="end"/>
      </w:r>
      <w:r>
        <w:t xml:space="preserve"> - </w:t>
      </w:r>
      <w:proofErr w:type="spellStart"/>
      <w:r>
        <w:t>app.config</w:t>
      </w:r>
      <w:proofErr w:type="spellEnd"/>
      <w:r>
        <w:t xml:space="preserve">, Sektion </w:t>
      </w:r>
      <w:proofErr w:type="spellStart"/>
      <w:r>
        <w:t>Unity</w:t>
      </w:r>
      <w:proofErr w:type="spellEnd"/>
      <w:r>
        <w:t>, Pfad zu den Plug-ins</w:t>
      </w:r>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proofErr w:type="spellStart"/>
      <w:r w:rsidR="00A11940" w:rsidRPr="00A66728">
        <w:rPr>
          <w:i/>
        </w:rPr>
        <w:t>IDe</w:t>
      </w:r>
      <w:r w:rsidRPr="00A66728">
        <w:rPr>
          <w:i/>
        </w:rPr>
        <w:t>moModeConfig</w:t>
      </w:r>
      <w:proofErr w:type="spellEnd"/>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IDemoModeConfig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 </w:t>
      </w:r>
      <w:proofErr w:type="spellStart"/>
      <w:r w:rsidRPr="00043187">
        <w:rPr>
          <w:rFonts w:ascii="Consolas" w:hAnsi="Consolas" w:cs="Consolas"/>
          <w:color w:val="FF0000"/>
          <w:lang w:val="en-US"/>
        </w:rPr>
        <w:t>mapTo</w:t>
      </w:r>
      <w:proofErr w:type="spellEnd"/>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DemoModeConfig</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backgroundColors</w:t>
      </w:r>
      <w:proofErr w:type="spellEnd"/>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spellStart"/>
      <w:r w:rsidRPr="00043187">
        <w:rPr>
          <w:rFonts w:ascii="Consolas" w:hAnsi="Consolas" w:cs="Consolas"/>
          <w:color w:val="A31515"/>
          <w:lang w:val="en-US"/>
        </w:rPr>
        <w:t>param</w:t>
      </w:r>
      <w:proofErr w:type="spellEnd"/>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proofErr w:type="spellStart"/>
      <w:r w:rsidRPr="00043187">
        <w:rPr>
          <w:rFonts w:ascii="Consolas" w:hAnsi="Consolas" w:cs="Consolas"/>
          <w:color w:val="0000FF"/>
          <w:lang w:val="en-US"/>
        </w:rPr>
        <w:t>changeAppTimeSpan</w:t>
      </w:r>
      <w:proofErr w:type="spellEnd"/>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21ABA"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021ABA">
        <w:rPr>
          <w:rFonts w:ascii="Consolas" w:hAnsi="Consolas" w:cs="Consolas"/>
          <w:color w:val="0000FF"/>
          <w:lang w:val="en-US"/>
        </w:rPr>
        <w:t>&lt;/</w:t>
      </w:r>
      <w:r w:rsidRPr="00021ABA">
        <w:rPr>
          <w:rFonts w:ascii="Consolas" w:hAnsi="Consolas" w:cs="Consolas"/>
          <w:color w:val="A31515"/>
          <w:lang w:val="en-US"/>
        </w:rPr>
        <w:t>constructor</w:t>
      </w:r>
      <w:r w:rsidRPr="00021ABA">
        <w:rPr>
          <w:rFonts w:ascii="Consolas" w:hAnsi="Consolas" w:cs="Consolas"/>
          <w:color w:val="0000FF"/>
          <w:lang w:val="en-US"/>
        </w:rPr>
        <w:t>&gt;</w:t>
      </w:r>
    </w:p>
    <w:p w:rsidR="00F73CA7" w:rsidRPr="007B0A45"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21ABA">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2B63BC" w:rsidRDefault="00384FF9" w:rsidP="00384FF9">
      <w:pPr>
        <w:pStyle w:val="Caption"/>
        <w:rPr>
          <w:lang w:val="en-US"/>
        </w:rPr>
      </w:pPr>
      <w:r w:rsidRPr="002B63BC">
        <w:rPr>
          <w:lang w:val="en-US"/>
        </w:rPr>
        <w:t xml:space="preserve">Figure </w:t>
      </w:r>
      <w:r>
        <w:fldChar w:fldCharType="begin"/>
      </w:r>
      <w:r w:rsidRPr="002B63BC">
        <w:rPr>
          <w:lang w:val="en-US"/>
        </w:rPr>
        <w:instrText xml:space="preserve"> SEQ Figure \* ARABIC </w:instrText>
      </w:r>
      <w:r>
        <w:fldChar w:fldCharType="separate"/>
      </w:r>
      <w:r w:rsidR="00BA5995">
        <w:rPr>
          <w:noProof/>
          <w:lang w:val="en-US"/>
        </w:rPr>
        <w:t>8</w:t>
      </w:r>
      <w:r>
        <w:fldChar w:fldCharType="end"/>
      </w:r>
      <w:r w:rsidRPr="002B63BC">
        <w:rPr>
          <w:lang w:val="en-US"/>
        </w:rPr>
        <w:t xml:space="preserve"> - </w:t>
      </w:r>
      <w:proofErr w:type="spellStart"/>
      <w:r w:rsidRPr="002B63BC">
        <w:rPr>
          <w:lang w:val="en-US"/>
        </w:rPr>
        <w:t>app.config</w:t>
      </w:r>
      <w:proofErr w:type="spellEnd"/>
      <w:r w:rsidRPr="002B63BC">
        <w:rPr>
          <w:lang w:val="en-US"/>
        </w:rPr>
        <w:t xml:space="preserve">, </w:t>
      </w:r>
      <w:proofErr w:type="spellStart"/>
      <w:r w:rsidRPr="002B63BC">
        <w:rPr>
          <w:lang w:val="en-US"/>
        </w:rPr>
        <w:t>Sektion</w:t>
      </w:r>
      <w:proofErr w:type="spellEnd"/>
      <w:r w:rsidRPr="002B63BC">
        <w:rPr>
          <w:lang w:val="en-US"/>
        </w:rPr>
        <w:t xml:space="preserve"> Unity, </w:t>
      </w:r>
      <w:proofErr w:type="spellStart"/>
      <w:r w:rsidRPr="002B63BC">
        <w:rPr>
          <w:lang w:val="en-US"/>
        </w:rPr>
        <w:t>Demomodus</w:t>
      </w:r>
      <w:proofErr w:type="spellEnd"/>
    </w:p>
    <w:p w:rsidR="00EB47DE" w:rsidRDefault="00D8653D" w:rsidP="00B50594">
      <w:r>
        <w:t>Als Werte für</w:t>
      </w:r>
      <w:r w:rsidR="00F73CA7">
        <w:t xml:space="preserve"> den Parameter </w:t>
      </w:r>
      <w:proofErr w:type="spellStart"/>
      <w:r w:rsidR="00F73CA7" w:rsidRPr="00A66728">
        <w:rPr>
          <w:i/>
        </w:rPr>
        <w:t>backgroundColors</w:t>
      </w:r>
      <w:proofErr w:type="spellEnd"/>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w:t>
      </w:r>
      <w:proofErr w:type="spellStart"/>
      <w:r>
        <w:t>Timer</w:t>
      </w:r>
      <w:proofErr w:type="spellEnd"/>
      <w:r>
        <w:t xml:space="preserve"> angepasst werden.</w:t>
      </w:r>
      <w:r w:rsidR="00087903">
        <w:t xml:space="preserve"> </w:t>
      </w:r>
      <w:r w:rsidR="00EB47DE">
        <w:br/>
      </w:r>
      <w:r w:rsidR="00EB47DE" w:rsidRPr="00EB47DE">
        <w:t xml:space="preserve">Der </w:t>
      </w:r>
      <w:proofErr w:type="spellStart"/>
      <w:r w:rsidR="00087903" w:rsidRPr="00A66728">
        <w:rPr>
          <w:i/>
        </w:rPr>
        <w:t>skeletonCheckTimeSpan</w:t>
      </w:r>
      <w:proofErr w:type="spellEnd"/>
      <w:r w:rsidR="00D8653D">
        <w:t xml:space="preserve"> </w:t>
      </w:r>
      <w:r w:rsidR="00EB47DE">
        <w:t xml:space="preserve">gibt an, nach wie vielen Millisekunden erneut </w:t>
      </w:r>
      <w:r w:rsidR="00087903">
        <w:t>geprüft wird, ob gerade ein Nutzer erkannt wurde.</w:t>
      </w:r>
      <w:r w:rsidR="00EB47DE">
        <w:br/>
        <w:t xml:space="preserve">Über den </w:t>
      </w:r>
      <w:proofErr w:type="spellStart"/>
      <w:r w:rsidR="00EB47DE" w:rsidRPr="00A66728">
        <w:rPr>
          <w:i/>
        </w:rPr>
        <w:t>changeAppTimeSpan</w:t>
      </w:r>
      <w:proofErr w:type="spellEnd"/>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proofErr w:type="spellStart"/>
      <w:r w:rsidR="007A21A1" w:rsidRPr="00A66728">
        <w:rPr>
          <w:i/>
        </w:rPr>
        <w:t>fromActiveToDemoModeTimeSpan</w:t>
      </w:r>
      <w:proofErr w:type="spellEnd"/>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w:t>
      </w:r>
      <w:proofErr w:type="spellStart"/>
      <w:r w:rsidR="00B35ABE">
        <w:t>Countdownzähler</w:t>
      </w:r>
      <w:proofErr w:type="spellEnd"/>
      <w:r w:rsidR="00B35ABE">
        <w:t xml:space="preserve"> </w:t>
      </w:r>
      <w:r w:rsidR="00EB47DE">
        <w:t>angezeigt, welcher den Übergang in den Interaktionsmodus andeutet. Die Länge dieses Zählers</w:t>
      </w:r>
      <w:r w:rsidR="00B35ABE">
        <w:t xml:space="preserve"> kann </w:t>
      </w:r>
      <w:r w:rsidR="00EB47DE">
        <w:t>über den</w:t>
      </w:r>
      <w:r w:rsidR="00B35ABE">
        <w:t xml:space="preserve"> </w:t>
      </w:r>
      <w:proofErr w:type="spellStart"/>
      <w:r w:rsidR="00B35ABE" w:rsidRPr="00A66728">
        <w:rPr>
          <w:i/>
        </w:rPr>
        <w:t>countdownTimeSpan</w:t>
      </w:r>
      <w:proofErr w:type="spellEnd"/>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proofErr w:type="spellStart"/>
      <w:r w:rsidR="00DB715E" w:rsidRPr="00A66728">
        <w:rPr>
          <w:i/>
        </w:rPr>
        <w:t>skeletonTrackingTimeoutTimeSpan</w:t>
      </w:r>
      <w:proofErr w:type="spellEnd"/>
      <w:r w:rsidR="00151AB6">
        <w:t xml:space="preserve"> </w:t>
      </w:r>
      <w:r w:rsidR="00EB47DE">
        <w:t>angegeben.</w:t>
      </w:r>
    </w:p>
    <w:p w:rsidR="00C31D51" w:rsidRDefault="00C31D51" w:rsidP="004E27DF">
      <w:pPr>
        <w:pStyle w:val="Heading6"/>
      </w:pPr>
      <w:proofErr w:type="spellStart"/>
      <w:r>
        <w:t>Singelton</w:t>
      </w:r>
      <w:proofErr w:type="spellEnd"/>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proofErr w:type="spellStart"/>
      <w:r w:rsidR="00413E08">
        <w:t>Menu</w:t>
      </w:r>
      <w:r w:rsidR="00344114">
        <w:t>V</w:t>
      </w:r>
      <w:r w:rsidR="00413E08">
        <w:t>iew</w:t>
      </w:r>
      <w:r w:rsidR="00344114">
        <w:t>M</w:t>
      </w:r>
      <w:r w:rsidR="00413E08">
        <w:t>odel</w:t>
      </w:r>
      <w:r w:rsidR="00344114">
        <w:t>s</w:t>
      </w:r>
      <w:proofErr w:type="spellEnd"/>
      <w:r w:rsidR="00344114">
        <w:t xml:space="preserve"> darf nur eine Instanz existieren, welche </w:t>
      </w:r>
      <w:r w:rsidR="002749FE">
        <w:t xml:space="preserve">alle Plug-ins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proofErr w:type="spellStart"/>
      <w:r w:rsidRPr="00C31D51">
        <w:rPr>
          <w:rFonts w:ascii="Consolas" w:eastAsia="Times New Roman" w:hAnsi="Consolas" w:cs="Consolas"/>
          <w:color w:val="FF0000"/>
          <w:lang w:val="en-US" w:eastAsia="de-CH"/>
        </w:rPr>
        <w:t>mapTo</w:t>
      </w:r>
      <w:proofErr w:type="spellEnd"/>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proofErr w:type="spellStart"/>
      <w:r w:rsidRPr="00C31D51">
        <w:rPr>
          <w:rFonts w:ascii="Consolas" w:eastAsia="Times New Roman" w:hAnsi="Consolas" w:cs="Consolas"/>
          <w:color w:val="0000FF"/>
          <w:lang w:val="en-US" w:eastAsia="de-CH"/>
        </w:rPr>
        <w:t>MenuViewModel</w:t>
      </w:r>
      <w:proofErr w:type="spellEnd"/>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lastRenderedPageBreak/>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384FF9" w:rsidP="00384FF9">
      <w:pPr>
        <w:pStyle w:val="Caption"/>
        <w:rPr>
          <w:lang w:val="en-US"/>
        </w:rPr>
      </w:pPr>
      <w:bookmarkStart w:id="24" w:name="_Ref326823171"/>
      <w:r w:rsidRPr="002B63BC">
        <w:rPr>
          <w:lang w:val="en-US"/>
        </w:rPr>
        <w:t xml:space="preserve">Figure </w:t>
      </w:r>
      <w:r>
        <w:fldChar w:fldCharType="begin"/>
      </w:r>
      <w:r w:rsidRPr="002B63BC">
        <w:rPr>
          <w:lang w:val="en-US"/>
        </w:rPr>
        <w:instrText xml:space="preserve"> SEQ Figure \* ARABIC </w:instrText>
      </w:r>
      <w:r>
        <w:fldChar w:fldCharType="separate"/>
      </w:r>
      <w:r w:rsidR="00BA5995">
        <w:rPr>
          <w:noProof/>
          <w:lang w:val="en-US"/>
        </w:rPr>
        <w:t>9</w:t>
      </w:r>
      <w:r>
        <w:fldChar w:fldCharType="end"/>
      </w:r>
      <w:r w:rsidRPr="002B63BC">
        <w:rPr>
          <w:lang w:val="en-US"/>
        </w:rPr>
        <w:t xml:space="preserve"> - </w:t>
      </w:r>
      <w:proofErr w:type="spellStart"/>
      <w:r w:rsidRPr="002B63BC">
        <w:rPr>
          <w:lang w:val="en-US"/>
        </w:rPr>
        <w:t>app.config</w:t>
      </w:r>
      <w:proofErr w:type="spellEnd"/>
      <w:r w:rsidRPr="002B63BC">
        <w:rPr>
          <w:lang w:val="en-US"/>
        </w:rPr>
        <w:t xml:space="preserve">, </w:t>
      </w:r>
      <w:proofErr w:type="spellStart"/>
      <w:r w:rsidRPr="002B63BC">
        <w:rPr>
          <w:lang w:val="en-US"/>
        </w:rPr>
        <w:t>Sektion</w:t>
      </w:r>
      <w:proofErr w:type="spellEnd"/>
      <w:r w:rsidRPr="002B63BC">
        <w:rPr>
          <w:lang w:val="en-US"/>
        </w:rPr>
        <w:t xml:space="preserve"> Unity, Singleton</w:t>
      </w:r>
    </w:p>
    <w:p w:rsidR="002963BB" w:rsidRDefault="002963BB" w:rsidP="004E27DF">
      <w:pPr>
        <w:pStyle w:val="Heading6"/>
      </w:pPr>
      <w:proofErr w:type="spellStart"/>
      <w:r>
        <w:t>KinectReplayFile</w:t>
      </w:r>
      <w:bookmarkEnd w:id="24"/>
      <w:proofErr w:type="spellEnd"/>
    </w:p>
    <w:p w:rsidR="002963BB" w:rsidRDefault="006932C3" w:rsidP="002963BB">
      <w:r>
        <w:t xml:space="preserve">Wird </w:t>
      </w:r>
      <w:r w:rsidR="001A7961">
        <w:t xml:space="preserve">im </w:t>
      </w:r>
      <w:proofErr w:type="spellStart"/>
      <w:r w:rsidR="001A7961">
        <w:t>app.config</w:t>
      </w:r>
      <w:proofErr w:type="spellEnd"/>
      <w:r w:rsidR="001A7961">
        <w:t xml:space="preserve"> </w:t>
      </w:r>
      <w:r>
        <w:t>bei</w:t>
      </w:r>
      <w:r w:rsidR="001A7961">
        <w:t xml:space="preserve">m Mapping auf den </w:t>
      </w:r>
      <w:proofErr w:type="spellStart"/>
      <w:r w:rsidR="001A7961" w:rsidRPr="001A7961">
        <w:t>ISkeletonReader</w:t>
      </w:r>
      <w:proofErr w:type="spellEnd"/>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proofErr w:type="spellStart"/>
      <w:r w:rsidR="00F51B23" w:rsidRPr="00702149">
        <w:rPr>
          <w:i/>
        </w:rPr>
        <w:t>FileSkeletonReader</w:t>
      </w:r>
      <w:proofErr w:type="spellEnd"/>
      <w:r w:rsidR="00F51B23">
        <w:t xml:space="preserve"> oder der </w:t>
      </w:r>
      <w:proofErr w:type="spellStart"/>
      <w:r w:rsidR="00F51B23" w:rsidRPr="00702149">
        <w:rPr>
          <w:i/>
        </w:rPr>
        <w:t>AutoPlayFileSkeletonReader</w:t>
      </w:r>
      <w:proofErr w:type="spellEnd"/>
      <w:r w:rsidR="00F51B23">
        <w:t xml:space="preserve"> verwendet, so muss ein </w:t>
      </w:r>
      <w:proofErr w:type="spellStart"/>
      <w:r w:rsidR="006B4F4F" w:rsidRPr="006B4F4F">
        <w:rPr>
          <w:i/>
        </w:rPr>
        <w:t>Kinect</w:t>
      </w:r>
      <w:r w:rsidR="00F51B23" w:rsidRPr="006B4F4F">
        <w:rPr>
          <w:i/>
        </w:rPr>
        <w:t>Replay</w:t>
      </w:r>
      <w:r w:rsidR="001A7961">
        <w:rPr>
          <w:i/>
        </w:rPr>
        <w:t>F</w:t>
      </w:r>
      <w:r w:rsidR="00F51B23" w:rsidRPr="006B4F4F">
        <w:rPr>
          <w:i/>
        </w:rPr>
        <w:t>ile</w:t>
      </w:r>
      <w:proofErr w:type="spellEnd"/>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proofErr w:type="spellStart"/>
      <w:r w:rsidR="001A7961" w:rsidRPr="001A7961">
        <w:rPr>
          <w:i/>
        </w:rPr>
        <w:t>path</w:t>
      </w:r>
      <w:proofErr w:type="spellEnd"/>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 </w:t>
      </w:r>
      <w:proofErr w:type="spellStart"/>
      <w:r w:rsidRPr="00C6445D">
        <w:rPr>
          <w:rFonts w:ascii="Consolas" w:hAnsi="Consolas" w:cs="Consolas"/>
          <w:color w:val="FF0000"/>
          <w:lang w:val="en-US"/>
        </w:rPr>
        <w:t>mapTo</w:t>
      </w:r>
      <w:proofErr w:type="spellEnd"/>
      <w:r w:rsidRPr="00C6445D">
        <w:rPr>
          <w:rFonts w:ascii="Consolas" w:hAnsi="Consolas" w:cs="Consolas"/>
          <w:color w:val="0000FF"/>
          <w:lang w:val="en-US"/>
        </w:rPr>
        <w:t>=</w:t>
      </w:r>
      <w:r w:rsidRPr="00C6445D">
        <w:rPr>
          <w:rFonts w:ascii="Consolas" w:hAnsi="Consolas" w:cs="Consolas"/>
          <w:color w:val="000000"/>
          <w:lang w:val="en-US"/>
        </w:rPr>
        <w:t>"</w:t>
      </w:r>
      <w:proofErr w:type="spellStart"/>
      <w:r w:rsidRPr="00C6445D">
        <w:rPr>
          <w:rFonts w:ascii="Consolas" w:hAnsi="Consolas" w:cs="Consolas"/>
          <w:color w:val="0000FF"/>
          <w:lang w:val="en-US"/>
        </w:rPr>
        <w:t>KinectReplayFile</w:t>
      </w:r>
      <w:proofErr w:type="spellEnd"/>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384FF9" w:rsidRDefault="00384FF9" w:rsidP="00384FF9">
      <w:pPr>
        <w:pStyle w:val="Caption"/>
        <w:rPr>
          <w:lang w:val="en-US"/>
        </w:rPr>
      </w:pPr>
      <w:r w:rsidRPr="00384FF9">
        <w:rPr>
          <w:lang w:val="en-US"/>
        </w:rPr>
        <w:t xml:space="preserve">Figure </w:t>
      </w:r>
      <w:r>
        <w:fldChar w:fldCharType="begin"/>
      </w:r>
      <w:r w:rsidRPr="00384FF9">
        <w:rPr>
          <w:lang w:val="en-US"/>
        </w:rPr>
        <w:instrText xml:space="preserve"> SEQ Figure \* ARABIC </w:instrText>
      </w:r>
      <w:r>
        <w:fldChar w:fldCharType="separate"/>
      </w:r>
      <w:r w:rsidR="00BA5995">
        <w:rPr>
          <w:noProof/>
          <w:lang w:val="en-US"/>
        </w:rPr>
        <w:t>10</w:t>
      </w:r>
      <w:r>
        <w:fldChar w:fldCharType="end"/>
      </w:r>
      <w:r w:rsidRPr="00384FF9">
        <w:rPr>
          <w:lang w:val="en-US"/>
        </w:rPr>
        <w:t xml:space="preserve"> - </w:t>
      </w:r>
      <w:proofErr w:type="spellStart"/>
      <w:r w:rsidRPr="00384FF9">
        <w:rPr>
          <w:lang w:val="en-US"/>
        </w:rPr>
        <w:t>app.config</w:t>
      </w:r>
      <w:proofErr w:type="spellEnd"/>
      <w:r w:rsidRPr="00384FF9">
        <w:rPr>
          <w:lang w:val="en-US"/>
        </w:rPr>
        <w:t xml:space="preserve">, </w:t>
      </w:r>
      <w:proofErr w:type="spellStart"/>
      <w:r w:rsidRPr="00384FF9">
        <w:rPr>
          <w:lang w:val="en-US"/>
        </w:rPr>
        <w:t>Sektion</w:t>
      </w:r>
      <w:proofErr w:type="spellEnd"/>
      <w:r w:rsidRPr="00384FF9">
        <w:rPr>
          <w:lang w:val="en-US"/>
        </w:rPr>
        <w:t xml:space="preserve"> Unity, </w:t>
      </w:r>
      <w:proofErr w:type="spellStart"/>
      <w:r w:rsidRPr="00384FF9">
        <w:rPr>
          <w:lang w:val="en-US"/>
        </w:rPr>
        <w:t>KinectReplayFile</w:t>
      </w:r>
      <w:proofErr w:type="spellEnd"/>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proofErr w:type="spellStart"/>
      <w:r>
        <w:t>Runtime</w:t>
      </w:r>
      <w:proofErr w:type="spellEnd"/>
      <w:r>
        <w:t xml:space="preserve"> Version</w:t>
      </w:r>
    </w:p>
    <w:p w:rsidR="00BA5995" w:rsidRDefault="00BA5995" w:rsidP="00724899">
      <w:r>
        <w:t>Über das</w:t>
      </w:r>
      <w:r w:rsidR="00724899">
        <w:t xml:space="preserve"> Schlüsselwort </w:t>
      </w:r>
      <w:proofErr w:type="spellStart"/>
      <w:r w:rsidR="002B63BC" w:rsidRPr="002B63BC">
        <w:rPr>
          <w:i/>
        </w:rPr>
        <w:t>runtime</w:t>
      </w:r>
      <w:proofErr w:type="spellEnd"/>
      <w:r w:rsidR="00724899">
        <w:t xml:space="preserve"> </w:t>
      </w:r>
      <w:r>
        <w:t xml:space="preserve">können die Pfade zu den neuen </w:t>
      </w:r>
      <w:proofErr w:type="spellStart"/>
      <w:r w:rsidR="00D91B76">
        <w:t>Assembly</w:t>
      </w:r>
      <w:proofErr w:type="spellEnd"/>
      <w:r w:rsidR="00D91B76">
        <w:t>-</w:t>
      </w:r>
      <w:r>
        <w:t xml:space="preserve">Versionen und deren Speicherort angegeben werden. Diese Angaben werden benötigt um </w:t>
      </w:r>
      <w:proofErr w:type="spellStart"/>
      <w:r>
        <w:t>Assembly</w:t>
      </w:r>
      <w:proofErr w:type="spellEnd"/>
      <w:r>
        <w:t>-Versionskonflikte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proofErr w:type="spellStart"/>
      <w:r w:rsidRPr="00BA5995">
        <w:rPr>
          <w:rFonts w:ascii="Consolas" w:hAnsi="Consolas" w:cs="Consolas"/>
          <w:color w:val="A31515"/>
          <w:sz w:val="19"/>
          <w:szCs w:val="19"/>
        </w:rPr>
        <w:t>runtime</w:t>
      </w:r>
      <w:proofErr w:type="spellEnd"/>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xmlns</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proofErr w:type="gramStart"/>
      <w:r w:rsidRPr="002B63BC">
        <w:rPr>
          <w:rFonts w:ascii="Consolas" w:hAnsi="Consolas" w:cs="Consolas"/>
          <w:color w:val="A31515"/>
          <w:sz w:val="19"/>
          <w:szCs w:val="19"/>
          <w:lang w:val="en-US"/>
        </w:rPr>
        <w:t>dependentAssembly</w:t>
      </w:r>
      <w:proofErr w:type="spellEnd"/>
      <w:proofErr w:type="gram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assemblyIdentity</w:t>
      </w:r>
      <w:proofErr w:type="spellEnd"/>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proofErr w:type="spellStart"/>
      <w:r w:rsidRPr="002B63BC">
        <w:rPr>
          <w:rFonts w:ascii="Consolas" w:hAnsi="Consolas" w:cs="Consolas"/>
          <w:color w:val="0000FF"/>
          <w:sz w:val="19"/>
          <w:szCs w:val="19"/>
          <w:lang w:val="en-US"/>
        </w:rPr>
        <w:t>Microsoft.Kinect</w:t>
      </w:r>
      <w:proofErr w:type="spellEnd"/>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publicKeyToken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bindingRedirect</w:t>
      </w:r>
      <w:proofErr w:type="spellEnd"/>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oldVersion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proofErr w:type="spellStart"/>
      <w:r w:rsidRPr="002B63BC">
        <w:rPr>
          <w:rFonts w:ascii="Consolas" w:hAnsi="Consolas" w:cs="Consolas"/>
          <w:color w:val="FF0000"/>
          <w:sz w:val="19"/>
          <w:szCs w:val="19"/>
          <w:lang w:val="en-US"/>
        </w:rPr>
        <w:t>newVersion</w:t>
      </w:r>
      <w:proofErr w:type="spellEnd"/>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dependentAssembly</w:t>
      </w:r>
      <w:proofErr w:type="spellEnd"/>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spellStart"/>
      <w:r w:rsidRPr="002B63BC">
        <w:rPr>
          <w:rFonts w:ascii="Consolas" w:hAnsi="Consolas" w:cs="Consolas"/>
          <w:color w:val="A31515"/>
          <w:sz w:val="19"/>
          <w:szCs w:val="19"/>
          <w:lang w:val="en-US"/>
        </w:rPr>
        <w:t>assemblyBinding</w:t>
      </w:r>
      <w:proofErr w:type="spellEnd"/>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runtime</w:t>
      </w:r>
      <w:proofErr w:type="spellEnd"/>
      <w:r>
        <w:rPr>
          <w:rFonts w:ascii="Consolas" w:hAnsi="Consolas" w:cs="Consolas"/>
          <w:color w:val="0000FF"/>
          <w:sz w:val="19"/>
          <w:szCs w:val="19"/>
        </w:rPr>
        <w:t>&gt;</w:t>
      </w:r>
    </w:p>
    <w:p w:rsidR="00724899" w:rsidRPr="00724899" w:rsidRDefault="00BA5995" w:rsidP="00BA5995">
      <w:pPr>
        <w:pStyle w:val="Caption"/>
      </w:pPr>
      <w:proofErr w:type="spellStart"/>
      <w:r>
        <w:t>Figure</w:t>
      </w:r>
      <w:proofErr w:type="spellEnd"/>
      <w:r>
        <w:t xml:space="preserve"> </w:t>
      </w:r>
      <w:r w:rsidR="00097E7F">
        <w:fldChar w:fldCharType="begin"/>
      </w:r>
      <w:r w:rsidR="00097E7F">
        <w:instrText xml:space="preserve"> SEQ Figure \* ARABIC </w:instrText>
      </w:r>
      <w:r w:rsidR="00097E7F">
        <w:fldChar w:fldCharType="separate"/>
      </w:r>
      <w:r>
        <w:rPr>
          <w:noProof/>
        </w:rPr>
        <w:t>11</w:t>
      </w:r>
      <w:r w:rsidR="00097E7F">
        <w:rPr>
          <w:noProof/>
        </w:rPr>
        <w:fldChar w:fldCharType="end"/>
      </w:r>
      <w:r>
        <w:t xml:space="preserve"> - </w:t>
      </w:r>
      <w:proofErr w:type="spellStart"/>
      <w:r>
        <w:t>app.config</w:t>
      </w:r>
      <w:proofErr w:type="spellEnd"/>
      <w:r>
        <w:t xml:space="preserve">, </w:t>
      </w:r>
      <w:proofErr w:type="spellStart"/>
      <w:r>
        <w:t>Runtime</w:t>
      </w:r>
      <w:proofErr w:type="spellEnd"/>
    </w:p>
    <w:p w:rsidR="00704D6E" w:rsidRPr="00704D6E" w:rsidRDefault="00704D6E" w:rsidP="00704D6E"/>
    <w:sectPr w:rsidR="00704D6E" w:rsidRPr="00704D6E" w:rsidSect="001E53C4">
      <w:headerReference w:type="default" r:id="rId41"/>
      <w:footerReference w:type="default" r:id="rId4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4874" w:rsidRDefault="00344874" w:rsidP="008F2373">
      <w:pPr>
        <w:spacing w:after="0"/>
      </w:pPr>
      <w:r>
        <w:separator/>
      </w:r>
    </w:p>
  </w:endnote>
  <w:endnote w:type="continuationSeparator" w:id="0">
    <w:p w:rsidR="00344874" w:rsidRDefault="00344874"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E7F" w:rsidRDefault="00097E7F">
    <w:pPr>
      <w:pStyle w:val="Footer"/>
    </w:pPr>
    <w:r>
      <w:t>HSR Videowall – Realisierung &amp; Test</w:t>
    </w:r>
    <w:r w:rsidRPr="005E2896">
      <w:tab/>
    </w:r>
    <w:r>
      <w:fldChar w:fldCharType="begin"/>
    </w:r>
    <w:r>
      <w:instrText xml:space="preserve"> DATE  \@ "d. MMMM yyyy"  \* MERGEFORMAT </w:instrText>
    </w:r>
    <w:r>
      <w:fldChar w:fldCharType="separate"/>
    </w:r>
    <w:r>
      <w:rPr>
        <w:noProof/>
      </w:rPr>
      <w:t>11.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D90CB7" w:rsidRPr="00D90CB7">
      <w:rPr>
        <w:b/>
        <w:noProof/>
        <w:lang w:val="de-DE"/>
      </w:rPr>
      <w:t>31</w:t>
    </w:r>
    <w:r>
      <w:rPr>
        <w:b/>
      </w:rPr>
      <w:fldChar w:fldCharType="end"/>
    </w:r>
    <w:r>
      <w:rPr>
        <w:lang w:val="de-DE"/>
      </w:rPr>
      <w:t xml:space="preserve"> von </w:t>
    </w:r>
    <w:fldSimple w:instr="NUMPAGES  \* Arabic  \* MERGEFORMAT">
      <w:r w:rsidR="00D90CB7" w:rsidRPr="00D90CB7">
        <w:rPr>
          <w:b/>
          <w:noProof/>
          <w:lang w:val="de-DE"/>
        </w:rPr>
        <w:t>34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4874" w:rsidRDefault="00344874" w:rsidP="008F2373">
      <w:pPr>
        <w:spacing w:after="0"/>
      </w:pPr>
      <w:r>
        <w:separator/>
      </w:r>
    </w:p>
  </w:footnote>
  <w:footnote w:type="continuationSeparator" w:id="0">
    <w:p w:rsidR="00344874" w:rsidRDefault="00344874" w:rsidP="008F2373">
      <w:pPr>
        <w:spacing w:after="0"/>
      </w:pPr>
      <w:r>
        <w:continuationSeparator/>
      </w:r>
    </w:p>
  </w:footnote>
  <w:footnote w:id="1">
    <w:p w:rsidR="00097E7F" w:rsidRDefault="00097E7F">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E7F" w:rsidRDefault="00097E7F">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29C400B"/>
    <w:multiLevelType w:val="hybridMultilevel"/>
    <w:tmpl w:val="26A6F000"/>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0">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7"/>
  </w:num>
  <w:num w:numId="5">
    <w:abstractNumId w:val="1"/>
  </w:num>
  <w:num w:numId="6">
    <w:abstractNumId w:val="12"/>
  </w:num>
  <w:num w:numId="7">
    <w:abstractNumId w:val="6"/>
  </w:num>
  <w:num w:numId="8">
    <w:abstractNumId w:val="9"/>
  </w:num>
  <w:num w:numId="9">
    <w:abstractNumId w:val="2"/>
  </w:num>
  <w:num w:numId="10">
    <w:abstractNumId w:val="5"/>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5B7A"/>
    <w:rsid w:val="00026D40"/>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E3D64"/>
    <w:rsid w:val="000E5A90"/>
    <w:rsid w:val="000E6A0A"/>
    <w:rsid w:val="000E71F7"/>
    <w:rsid w:val="000F0513"/>
    <w:rsid w:val="000F0E5E"/>
    <w:rsid w:val="0010157E"/>
    <w:rsid w:val="00101DA6"/>
    <w:rsid w:val="001140F1"/>
    <w:rsid w:val="0012326E"/>
    <w:rsid w:val="00123F6F"/>
    <w:rsid w:val="0012620F"/>
    <w:rsid w:val="00130532"/>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B59"/>
    <w:rsid w:val="001959DF"/>
    <w:rsid w:val="001969C5"/>
    <w:rsid w:val="001A306F"/>
    <w:rsid w:val="001A3E54"/>
    <w:rsid w:val="001A7961"/>
    <w:rsid w:val="001B2836"/>
    <w:rsid w:val="001C137F"/>
    <w:rsid w:val="001D17F5"/>
    <w:rsid w:val="001D5B40"/>
    <w:rsid w:val="001E1F60"/>
    <w:rsid w:val="001E3F28"/>
    <w:rsid w:val="001E53C4"/>
    <w:rsid w:val="001E624A"/>
    <w:rsid w:val="001F1125"/>
    <w:rsid w:val="001F218F"/>
    <w:rsid w:val="001F2A8C"/>
    <w:rsid w:val="001F3CE0"/>
    <w:rsid w:val="001F61F8"/>
    <w:rsid w:val="001F7D82"/>
    <w:rsid w:val="002004ED"/>
    <w:rsid w:val="002026F5"/>
    <w:rsid w:val="0020554D"/>
    <w:rsid w:val="002103D0"/>
    <w:rsid w:val="00214F45"/>
    <w:rsid w:val="0021736D"/>
    <w:rsid w:val="00223137"/>
    <w:rsid w:val="00225791"/>
    <w:rsid w:val="00227A6F"/>
    <w:rsid w:val="00227B30"/>
    <w:rsid w:val="0023183F"/>
    <w:rsid w:val="0023198F"/>
    <w:rsid w:val="00231D62"/>
    <w:rsid w:val="00241093"/>
    <w:rsid w:val="002419B6"/>
    <w:rsid w:val="00243346"/>
    <w:rsid w:val="002433A7"/>
    <w:rsid w:val="002501C5"/>
    <w:rsid w:val="00253442"/>
    <w:rsid w:val="00261897"/>
    <w:rsid w:val="0026560F"/>
    <w:rsid w:val="002711E0"/>
    <w:rsid w:val="002749FE"/>
    <w:rsid w:val="00277006"/>
    <w:rsid w:val="00280D9E"/>
    <w:rsid w:val="002835C5"/>
    <w:rsid w:val="00283C40"/>
    <w:rsid w:val="002840DC"/>
    <w:rsid w:val="0029421A"/>
    <w:rsid w:val="002963BB"/>
    <w:rsid w:val="002A0981"/>
    <w:rsid w:val="002A74CD"/>
    <w:rsid w:val="002B5E7E"/>
    <w:rsid w:val="002B63BC"/>
    <w:rsid w:val="002B6D39"/>
    <w:rsid w:val="002C1CF5"/>
    <w:rsid w:val="002C4ABE"/>
    <w:rsid w:val="002D0BA7"/>
    <w:rsid w:val="002D5570"/>
    <w:rsid w:val="002E16A4"/>
    <w:rsid w:val="002E3753"/>
    <w:rsid w:val="002E40AE"/>
    <w:rsid w:val="002E65A6"/>
    <w:rsid w:val="002E6F8A"/>
    <w:rsid w:val="002F28DD"/>
    <w:rsid w:val="00303A20"/>
    <w:rsid w:val="003135BB"/>
    <w:rsid w:val="00317422"/>
    <w:rsid w:val="00321FCB"/>
    <w:rsid w:val="003270DE"/>
    <w:rsid w:val="00327A5B"/>
    <w:rsid w:val="00336294"/>
    <w:rsid w:val="003365F7"/>
    <w:rsid w:val="0033667B"/>
    <w:rsid w:val="00344114"/>
    <w:rsid w:val="00344874"/>
    <w:rsid w:val="00350DBE"/>
    <w:rsid w:val="00353578"/>
    <w:rsid w:val="00354732"/>
    <w:rsid w:val="00355A1E"/>
    <w:rsid w:val="0036087A"/>
    <w:rsid w:val="003749AC"/>
    <w:rsid w:val="00380C25"/>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5D9"/>
    <w:rsid w:val="003D543E"/>
    <w:rsid w:val="003E37F5"/>
    <w:rsid w:val="003E40FB"/>
    <w:rsid w:val="003E49A0"/>
    <w:rsid w:val="003E62D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65431"/>
    <w:rsid w:val="004654B3"/>
    <w:rsid w:val="00472E67"/>
    <w:rsid w:val="00474010"/>
    <w:rsid w:val="00475827"/>
    <w:rsid w:val="00475AF8"/>
    <w:rsid w:val="00477732"/>
    <w:rsid w:val="00481AD8"/>
    <w:rsid w:val="00482079"/>
    <w:rsid w:val="004835E1"/>
    <w:rsid w:val="00483C56"/>
    <w:rsid w:val="00483DBA"/>
    <w:rsid w:val="0049174E"/>
    <w:rsid w:val="00493F23"/>
    <w:rsid w:val="00496465"/>
    <w:rsid w:val="004A070C"/>
    <w:rsid w:val="004A2E10"/>
    <w:rsid w:val="004A6827"/>
    <w:rsid w:val="004B23CC"/>
    <w:rsid w:val="004B308D"/>
    <w:rsid w:val="004B5BC7"/>
    <w:rsid w:val="004C192A"/>
    <w:rsid w:val="004C5E86"/>
    <w:rsid w:val="004D2FA8"/>
    <w:rsid w:val="004D3244"/>
    <w:rsid w:val="004D4E85"/>
    <w:rsid w:val="004D4ED7"/>
    <w:rsid w:val="004E226B"/>
    <w:rsid w:val="004E27DF"/>
    <w:rsid w:val="004F05C6"/>
    <w:rsid w:val="004F2F4B"/>
    <w:rsid w:val="004F7118"/>
    <w:rsid w:val="0050024C"/>
    <w:rsid w:val="005018AE"/>
    <w:rsid w:val="00501D54"/>
    <w:rsid w:val="0050590F"/>
    <w:rsid w:val="005141E0"/>
    <w:rsid w:val="005225BD"/>
    <w:rsid w:val="005264C1"/>
    <w:rsid w:val="00526DAF"/>
    <w:rsid w:val="00531FEA"/>
    <w:rsid w:val="00550681"/>
    <w:rsid w:val="00552FE1"/>
    <w:rsid w:val="005532E5"/>
    <w:rsid w:val="0055521E"/>
    <w:rsid w:val="00560405"/>
    <w:rsid w:val="005622A9"/>
    <w:rsid w:val="00563BB2"/>
    <w:rsid w:val="005654EA"/>
    <w:rsid w:val="00570E83"/>
    <w:rsid w:val="00572098"/>
    <w:rsid w:val="005736F7"/>
    <w:rsid w:val="00581820"/>
    <w:rsid w:val="00581B86"/>
    <w:rsid w:val="00591FB4"/>
    <w:rsid w:val="0059202A"/>
    <w:rsid w:val="00595C8F"/>
    <w:rsid w:val="005A7993"/>
    <w:rsid w:val="005B081C"/>
    <w:rsid w:val="005B0C81"/>
    <w:rsid w:val="005B3DF1"/>
    <w:rsid w:val="005B3E58"/>
    <w:rsid w:val="005C040F"/>
    <w:rsid w:val="005C2458"/>
    <w:rsid w:val="005C364B"/>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4108"/>
    <w:rsid w:val="006307DB"/>
    <w:rsid w:val="00636787"/>
    <w:rsid w:val="00637EB0"/>
    <w:rsid w:val="00640958"/>
    <w:rsid w:val="00646502"/>
    <w:rsid w:val="0064795C"/>
    <w:rsid w:val="00651384"/>
    <w:rsid w:val="00652C63"/>
    <w:rsid w:val="006542E8"/>
    <w:rsid w:val="00664FA9"/>
    <w:rsid w:val="0067048D"/>
    <w:rsid w:val="00680343"/>
    <w:rsid w:val="00680F2D"/>
    <w:rsid w:val="0068125B"/>
    <w:rsid w:val="0068440F"/>
    <w:rsid w:val="00687113"/>
    <w:rsid w:val="00692142"/>
    <w:rsid w:val="0069248C"/>
    <w:rsid w:val="006932C3"/>
    <w:rsid w:val="006939B6"/>
    <w:rsid w:val="00695F14"/>
    <w:rsid w:val="00696814"/>
    <w:rsid w:val="006A019E"/>
    <w:rsid w:val="006A1444"/>
    <w:rsid w:val="006A33CD"/>
    <w:rsid w:val="006A4AA7"/>
    <w:rsid w:val="006B4F4F"/>
    <w:rsid w:val="006B6003"/>
    <w:rsid w:val="006B7B95"/>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5029B"/>
    <w:rsid w:val="00752A69"/>
    <w:rsid w:val="007537D1"/>
    <w:rsid w:val="00760725"/>
    <w:rsid w:val="00770132"/>
    <w:rsid w:val="00780EE7"/>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716D"/>
    <w:rsid w:val="007B7B8E"/>
    <w:rsid w:val="007C3A94"/>
    <w:rsid w:val="007C5168"/>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5548"/>
    <w:rsid w:val="00835A55"/>
    <w:rsid w:val="00836E96"/>
    <w:rsid w:val="008405A1"/>
    <w:rsid w:val="00840C57"/>
    <w:rsid w:val="00844ADD"/>
    <w:rsid w:val="00852E8B"/>
    <w:rsid w:val="0085468A"/>
    <w:rsid w:val="008611C4"/>
    <w:rsid w:val="00861851"/>
    <w:rsid w:val="008675C6"/>
    <w:rsid w:val="00870C31"/>
    <w:rsid w:val="008722E3"/>
    <w:rsid w:val="008743C8"/>
    <w:rsid w:val="008763DF"/>
    <w:rsid w:val="00877C91"/>
    <w:rsid w:val="00883CA6"/>
    <w:rsid w:val="00886040"/>
    <w:rsid w:val="008862EB"/>
    <w:rsid w:val="00887085"/>
    <w:rsid w:val="0089016D"/>
    <w:rsid w:val="008918D3"/>
    <w:rsid w:val="00895C19"/>
    <w:rsid w:val="008A098D"/>
    <w:rsid w:val="008A12F3"/>
    <w:rsid w:val="008A1995"/>
    <w:rsid w:val="008A4E18"/>
    <w:rsid w:val="008A6D9D"/>
    <w:rsid w:val="008B1176"/>
    <w:rsid w:val="008C2EB3"/>
    <w:rsid w:val="008C2FC2"/>
    <w:rsid w:val="008C54BF"/>
    <w:rsid w:val="008C5BDF"/>
    <w:rsid w:val="008C7A72"/>
    <w:rsid w:val="008D3821"/>
    <w:rsid w:val="008E0121"/>
    <w:rsid w:val="008E0417"/>
    <w:rsid w:val="008E328B"/>
    <w:rsid w:val="008E5564"/>
    <w:rsid w:val="008F2373"/>
    <w:rsid w:val="008F33BE"/>
    <w:rsid w:val="008F668C"/>
    <w:rsid w:val="008F7DFC"/>
    <w:rsid w:val="009030F0"/>
    <w:rsid w:val="009031F3"/>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60B7F"/>
    <w:rsid w:val="009652BF"/>
    <w:rsid w:val="00973DBC"/>
    <w:rsid w:val="00976450"/>
    <w:rsid w:val="009800A5"/>
    <w:rsid w:val="00980DE5"/>
    <w:rsid w:val="00984CA0"/>
    <w:rsid w:val="009922A7"/>
    <w:rsid w:val="009937CE"/>
    <w:rsid w:val="009962A5"/>
    <w:rsid w:val="009968B8"/>
    <w:rsid w:val="00997299"/>
    <w:rsid w:val="00997DD6"/>
    <w:rsid w:val="009A07F2"/>
    <w:rsid w:val="009A2CE9"/>
    <w:rsid w:val="009A48A3"/>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BBC"/>
    <w:rsid w:val="00A611DF"/>
    <w:rsid w:val="00A62950"/>
    <w:rsid w:val="00A66728"/>
    <w:rsid w:val="00A66E6C"/>
    <w:rsid w:val="00A70465"/>
    <w:rsid w:val="00A70EF6"/>
    <w:rsid w:val="00A72FE7"/>
    <w:rsid w:val="00A76C01"/>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61F7"/>
    <w:rsid w:val="00AD76E2"/>
    <w:rsid w:val="00AE119D"/>
    <w:rsid w:val="00AE166D"/>
    <w:rsid w:val="00AE4B8E"/>
    <w:rsid w:val="00AE4C7F"/>
    <w:rsid w:val="00AE7D33"/>
    <w:rsid w:val="00AF18A9"/>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ABE"/>
    <w:rsid w:val="00B37C78"/>
    <w:rsid w:val="00B41454"/>
    <w:rsid w:val="00B41A0E"/>
    <w:rsid w:val="00B421DE"/>
    <w:rsid w:val="00B50594"/>
    <w:rsid w:val="00B506BB"/>
    <w:rsid w:val="00B65286"/>
    <w:rsid w:val="00B712B5"/>
    <w:rsid w:val="00B72404"/>
    <w:rsid w:val="00B76455"/>
    <w:rsid w:val="00B85A1D"/>
    <w:rsid w:val="00B90490"/>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281E"/>
    <w:rsid w:val="00BE4490"/>
    <w:rsid w:val="00BE45DA"/>
    <w:rsid w:val="00BE6DFC"/>
    <w:rsid w:val="00BF1750"/>
    <w:rsid w:val="00C001A7"/>
    <w:rsid w:val="00C10F0F"/>
    <w:rsid w:val="00C14F5B"/>
    <w:rsid w:val="00C20375"/>
    <w:rsid w:val="00C22202"/>
    <w:rsid w:val="00C253F2"/>
    <w:rsid w:val="00C31D51"/>
    <w:rsid w:val="00C32FE8"/>
    <w:rsid w:val="00C4011B"/>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58B5"/>
    <w:rsid w:val="00C85D28"/>
    <w:rsid w:val="00C90DFA"/>
    <w:rsid w:val="00C9533A"/>
    <w:rsid w:val="00C9731E"/>
    <w:rsid w:val="00CA3229"/>
    <w:rsid w:val="00CA3941"/>
    <w:rsid w:val="00CA5875"/>
    <w:rsid w:val="00CA7354"/>
    <w:rsid w:val="00CA73B7"/>
    <w:rsid w:val="00CB0412"/>
    <w:rsid w:val="00CB2106"/>
    <w:rsid w:val="00CB3779"/>
    <w:rsid w:val="00CB4468"/>
    <w:rsid w:val="00CC3F45"/>
    <w:rsid w:val="00CD42C7"/>
    <w:rsid w:val="00CD4E51"/>
    <w:rsid w:val="00CD5C80"/>
    <w:rsid w:val="00CE39D7"/>
    <w:rsid w:val="00CE533D"/>
    <w:rsid w:val="00CF07FA"/>
    <w:rsid w:val="00CF48AB"/>
    <w:rsid w:val="00D05B89"/>
    <w:rsid w:val="00D072D8"/>
    <w:rsid w:val="00D07CD7"/>
    <w:rsid w:val="00D129B4"/>
    <w:rsid w:val="00D1407B"/>
    <w:rsid w:val="00D1593D"/>
    <w:rsid w:val="00D20D9D"/>
    <w:rsid w:val="00D364B3"/>
    <w:rsid w:val="00D43E05"/>
    <w:rsid w:val="00D44619"/>
    <w:rsid w:val="00D51EBF"/>
    <w:rsid w:val="00D60358"/>
    <w:rsid w:val="00D73476"/>
    <w:rsid w:val="00D7607D"/>
    <w:rsid w:val="00D77EE7"/>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1869"/>
    <w:rsid w:val="00DF2470"/>
    <w:rsid w:val="00DF505E"/>
    <w:rsid w:val="00DF509A"/>
    <w:rsid w:val="00DF5593"/>
    <w:rsid w:val="00E02474"/>
    <w:rsid w:val="00E13BEF"/>
    <w:rsid w:val="00E14069"/>
    <w:rsid w:val="00E145FC"/>
    <w:rsid w:val="00E22264"/>
    <w:rsid w:val="00E25827"/>
    <w:rsid w:val="00E25D29"/>
    <w:rsid w:val="00E26407"/>
    <w:rsid w:val="00E26862"/>
    <w:rsid w:val="00E268B5"/>
    <w:rsid w:val="00E31FFC"/>
    <w:rsid w:val="00E330DE"/>
    <w:rsid w:val="00E417BE"/>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B47DE"/>
    <w:rsid w:val="00EB666C"/>
    <w:rsid w:val="00EC137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5809"/>
    <w:rsid w:val="00F37EE6"/>
    <w:rsid w:val="00F41D07"/>
    <w:rsid w:val="00F42E13"/>
    <w:rsid w:val="00F4796E"/>
    <w:rsid w:val="00F51B23"/>
    <w:rsid w:val="00F534FD"/>
    <w:rsid w:val="00F559D6"/>
    <w:rsid w:val="00F57458"/>
    <w:rsid w:val="00F575A1"/>
    <w:rsid w:val="00F615AF"/>
    <w:rsid w:val="00F73CA7"/>
    <w:rsid w:val="00F77114"/>
    <w:rsid w:val="00F9181E"/>
    <w:rsid w:val="00FB27A6"/>
    <w:rsid w:val="00FB28AC"/>
    <w:rsid w:val="00FB41BC"/>
    <w:rsid w:val="00FB472D"/>
    <w:rsid w:val="00FB6EA5"/>
    <w:rsid w:val="00FB7E05"/>
    <w:rsid w:val="00FC00C0"/>
    <w:rsid w:val="00FC1C6C"/>
    <w:rsid w:val="00FC5476"/>
    <w:rsid w:val="00FC564C"/>
    <w:rsid w:val="00FC73BC"/>
    <w:rsid w:val="00FD33A6"/>
    <w:rsid w:val="00FD53B7"/>
    <w:rsid w:val="00FD5B6E"/>
    <w:rsid w:val="00FE2099"/>
    <w:rsid w:val="00FF37A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61DD37-B326-4BD8-8D17-12406886F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34</Pages>
  <Words>7644</Words>
  <Characters>48164</Characters>
  <Application>Microsoft Office Word</Application>
  <DocSecurity>0</DocSecurity>
  <Lines>401</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55697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548</cp:revision>
  <dcterms:created xsi:type="dcterms:W3CDTF">2012-04-22T15:27:00Z</dcterms:created>
  <dcterms:modified xsi:type="dcterms:W3CDTF">2012-06-11T12:23:00Z</dcterms:modified>
</cp:coreProperties>
</file>