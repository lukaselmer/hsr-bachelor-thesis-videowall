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611399" w:rsidP="00615F9E">
      <w:pPr>
        <w:pStyle w:val="Heading3"/>
      </w:pPr>
      <w:r>
        <w:t>Code Review</w:t>
      </w:r>
    </w:p>
    <w:p w:rsidR="007B716D" w:rsidRDefault="007B716D" w:rsidP="00DF653C">
      <w:pPr>
        <w:pStyle w:val="Heading4"/>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4C0C24">
            <w:r>
              <w:t>Datum</w:t>
            </w:r>
          </w:p>
        </w:tc>
        <w:tc>
          <w:tcPr>
            <w:tcW w:w="993" w:type="dxa"/>
          </w:tcPr>
          <w:p w:rsidR="003532A0" w:rsidRDefault="003532A0" w:rsidP="004C0C24">
            <w:r>
              <w:t>Version</w:t>
            </w:r>
          </w:p>
        </w:tc>
        <w:tc>
          <w:tcPr>
            <w:tcW w:w="4674" w:type="dxa"/>
          </w:tcPr>
          <w:p w:rsidR="003532A0" w:rsidRDefault="003532A0" w:rsidP="004C0C24">
            <w:r>
              <w:t>Änderung</w:t>
            </w:r>
          </w:p>
        </w:tc>
        <w:tc>
          <w:tcPr>
            <w:tcW w:w="2303" w:type="dxa"/>
          </w:tcPr>
          <w:p w:rsidR="003532A0" w:rsidRDefault="003532A0" w:rsidP="004C0C24">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611399" w:rsidP="00611399">
            <w:pPr>
              <w:rPr>
                <w:b/>
              </w:rPr>
            </w:pPr>
            <w:r>
              <w:t>19</w:t>
            </w:r>
            <w:r w:rsidR="003532A0" w:rsidRPr="00F9181E">
              <w:t>.</w:t>
            </w:r>
            <w:r w:rsidR="003532A0">
              <w:t>0</w:t>
            </w:r>
            <w:r>
              <w:t>4</w:t>
            </w:r>
            <w:r w:rsidR="003532A0">
              <w:t>.2012</w:t>
            </w:r>
          </w:p>
        </w:tc>
        <w:tc>
          <w:tcPr>
            <w:tcW w:w="993" w:type="dxa"/>
          </w:tcPr>
          <w:p w:rsidR="003532A0" w:rsidRPr="00F9181E" w:rsidRDefault="003532A0" w:rsidP="004C0C24">
            <w:r w:rsidRPr="00F9181E">
              <w:t>1.0</w:t>
            </w:r>
          </w:p>
        </w:tc>
        <w:tc>
          <w:tcPr>
            <w:tcW w:w="4674" w:type="dxa"/>
          </w:tcPr>
          <w:p w:rsidR="003532A0" w:rsidRPr="00F9181E" w:rsidRDefault="003532A0" w:rsidP="004C0C24">
            <w:r w:rsidRPr="00F9181E">
              <w:t>Erste Version des Dokuments</w:t>
            </w:r>
            <w:r w:rsidR="00951112">
              <w:t>, erstes Code Review</w:t>
            </w:r>
          </w:p>
        </w:tc>
        <w:tc>
          <w:tcPr>
            <w:tcW w:w="2303" w:type="dxa"/>
          </w:tcPr>
          <w:p w:rsidR="003532A0" w:rsidRPr="00F9181E" w:rsidRDefault="003532A0" w:rsidP="004C0C24">
            <w:r>
              <w:t>LE</w:t>
            </w:r>
          </w:p>
        </w:tc>
      </w:tr>
      <w:tr w:rsidR="00AC0E8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C0E86" w:rsidRDefault="00AC0E86" w:rsidP="00611399">
            <w:r>
              <w:t>07.05.2012</w:t>
            </w:r>
          </w:p>
        </w:tc>
        <w:tc>
          <w:tcPr>
            <w:tcW w:w="993" w:type="dxa"/>
          </w:tcPr>
          <w:p w:rsidR="00AC0E86" w:rsidRPr="00F9181E" w:rsidRDefault="00AC0E86" w:rsidP="004C0C24">
            <w:r>
              <w:t>1.1</w:t>
            </w:r>
          </w:p>
        </w:tc>
        <w:tc>
          <w:tcPr>
            <w:tcW w:w="4674" w:type="dxa"/>
          </w:tcPr>
          <w:p w:rsidR="00AC0E86" w:rsidRPr="00F9181E" w:rsidRDefault="00AC0E86" w:rsidP="004C0C24">
            <w:r>
              <w:t>Dokumentation Code Revie</w:t>
            </w:r>
            <w:r w:rsidR="00891D3F">
              <w:t>w</w:t>
            </w:r>
            <w:r>
              <w:t xml:space="preserve"> 03.05.2012</w:t>
            </w:r>
          </w:p>
        </w:tc>
        <w:tc>
          <w:tcPr>
            <w:tcW w:w="2303" w:type="dxa"/>
          </w:tcPr>
          <w:p w:rsidR="00AC0E86" w:rsidRDefault="00AC0E86" w:rsidP="004C0C24">
            <w:r>
              <w:t>DT</w:t>
            </w:r>
          </w:p>
        </w:tc>
      </w:tr>
      <w:tr w:rsidR="00CA2FE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A2FE0" w:rsidRDefault="00CA2FE0" w:rsidP="00611399">
            <w:r>
              <w:t>07.06.2012</w:t>
            </w:r>
          </w:p>
        </w:tc>
        <w:tc>
          <w:tcPr>
            <w:tcW w:w="993" w:type="dxa"/>
          </w:tcPr>
          <w:p w:rsidR="00CA2FE0" w:rsidRDefault="00CA2FE0" w:rsidP="004C0C24">
            <w:r>
              <w:t>1.2</w:t>
            </w:r>
          </w:p>
        </w:tc>
        <w:tc>
          <w:tcPr>
            <w:tcW w:w="4674" w:type="dxa"/>
          </w:tcPr>
          <w:p w:rsidR="00CA2FE0" w:rsidRDefault="00CA2FE0" w:rsidP="004C0C24">
            <w:r>
              <w:t>Dokumentation Code Review 05.06.2012</w:t>
            </w:r>
          </w:p>
        </w:tc>
        <w:tc>
          <w:tcPr>
            <w:tcW w:w="2303" w:type="dxa"/>
          </w:tcPr>
          <w:p w:rsidR="00CA2FE0" w:rsidRDefault="00CA2FE0" w:rsidP="004C0C24">
            <w:r>
              <w:t>LE</w:t>
            </w:r>
          </w:p>
        </w:tc>
      </w:tr>
      <w:tr w:rsidR="00F03D2A"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F03D2A" w:rsidRDefault="00F03D2A" w:rsidP="00611399">
            <w:r>
              <w:t>09.06.2012</w:t>
            </w:r>
          </w:p>
        </w:tc>
        <w:tc>
          <w:tcPr>
            <w:tcW w:w="993" w:type="dxa"/>
          </w:tcPr>
          <w:p w:rsidR="00F03D2A" w:rsidRDefault="00F03D2A" w:rsidP="004C0C24">
            <w:r>
              <w:t>1.3</w:t>
            </w:r>
          </w:p>
        </w:tc>
        <w:tc>
          <w:tcPr>
            <w:tcW w:w="4674" w:type="dxa"/>
          </w:tcPr>
          <w:p w:rsidR="00F03D2A" w:rsidRDefault="00F03D2A" w:rsidP="004C0C24">
            <w:r>
              <w:t>Review</w:t>
            </w:r>
          </w:p>
        </w:tc>
        <w:tc>
          <w:tcPr>
            <w:tcW w:w="2303" w:type="dxa"/>
          </w:tcPr>
          <w:p w:rsidR="00F03D2A" w:rsidRDefault="00F03D2A" w:rsidP="004C0C24">
            <w:r>
              <w:t>CH</w:t>
            </w:r>
          </w:p>
        </w:tc>
      </w:tr>
      <w:tr w:rsidR="00EA57D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EA57D2" w:rsidRDefault="00EA57D2" w:rsidP="00611399">
            <w:r>
              <w:t>12.06.2012</w:t>
            </w:r>
          </w:p>
        </w:tc>
        <w:tc>
          <w:tcPr>
            <w:tcW w:w="993" w:type="dxa"/>
          </w:tcPr>
          <w:p w:rsidR="00EA57D2" w:rsidRDefault="00EA57D2" w:rsidP="004C0C24">
            <w:r>
              <w:t>1.4</w:t>
            </w:r>
          </w:p>
        </w:tc>
        <w:tc>
          <w:tcPr>
            <w:tcW w:w="4674" w:type="dxa"/>
          </w:tcPr>
          <w:p w:rsidR="00EA57D2" w:rsidRDefault="00EA57D2" w:rsidP="004C0C24">
            <w:r>
              <w:t>Review</w:t>
            </w:r>
          </w:p>
        </w:tc>
        <w:tc>
          <w:tcPr>
            <w:tcW w:w="2303" w:type="dxa"/>
          </w:tcPr>
          <w:p w:rsidR="00EA57D2" w:rsidRDefault="00EA57D2" w:rsidP="004C0C24">
            <w:r>
              <w:t>DT</w:t>
            </w:r>
          </w:p>
        </w:tc>
      </w:tr>
      <w:tr w:rsidR="00DD419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DD4196" w:rsidRDefault="00DD4196" w:rsidP="00611399">
            <w:r>
              <w:t>13.06.2012</w:t>
            </w:r>
          </w:p>
        </w:tc>
        <w:tc>
          <w:tcPr>
            <w:tcW w:w="993" w:type="dxa"/>
          </w:tcPr>
          <w:p w:rsidR="00DD4196" w:rsidRDefault="00DD4196" w:rsidP="004C0C24">
            <w:r>
              <w:t>1.5</w:t>
            </w:r>
          </w:p>
        </w:tc>
        <w:tc>
          <w:tcPr>
            <w:tcW w:w="4674" w:type="dxa"/>
          </w:tcPr>
          <w:p w:rsidR="00DD4196" w:rsidRDefault="00DD4196" w:rsidP="004C0C24">
            <w:r>
              <w:t>Review</w:t>
            </w:r>
          </w:p>
        </w:tc>
        <w:tc>
          <w:tcPr>
            <w:tcW w:w="2303" w:type="dxa"/>
          </w:tcPr>
          <w:p w:rsidR="00DD4196" w:rsidRDefault="00DD4196" w:rsidP="004C0C24">
            <w:r>
              <w:t>LE</w:t>
            </w:r>
          </w:p>
        </w:tc>
      </w:tr>
    </w:tbl>
    <w:p w:rsidR="00402E1C" w:rsidRDefault="00951112" w:rsidP="00DF653C">
      <w:pPr>
        <w:pStyle w:val="Heading4"/>
      </w:pPr>
      <w:r>
        <w:t>Übersicht</w:t>
      </w:r>
    </w:p>
    <w:p w:rsidR="008F6180" w:rsidRDefault="00CA5EEC" w:rsidP="00253108">
      <w:r>
        <w:t>Ziel dieses Dokument</w:t>
      </w:r>
      <w:r w:rsidR="00951112">
        <w:t xml:space="preserve">s ist die Vorbereitung und Dokumentation von Code Reviews. </w:t>
      </w:r>
      <w:r w:rsidR="00EF7CD0">
        <w:t>Zu Beginn</w:t>
      </w:r>
      <w:r w:rsidR="00951112">
        <w:t xml:space="preserve"> </w:t>
      </w:r>
      <w:r w:rsidR="00EF7CD0">
        <w:t>werden</w:t>
      </w:r>
      <w:r w:rsidR="00951112">
        <w:t xml:space="preserve"> die </w:t>
      </w:r>
      <w:r>
        <w:t>für das</w:t>
      </w:r>
      <w:r w:rsidR="00EF7CD0">
        <w:t xml:space="preserve"> Code </w:t>
      </w:r>
      <w:r w:rsidR="00951112">
        <w:t xml:space="preserve">Review </w:t>
      </w:r>
      <w:r w:rsidR="00EF7CD0">
        <w:t xml:space="preserve">festgelegten </w:t>
      </w:r>
      <w:r w:rsidR="00951112">
        <w:t xml:space="preserve">Kriterien </w:t>
      </w:r>
      <w:r w:rsidR="00EF7CD0">
        <w:t>aufgezeigt</w:t>
      </w:r>
      <w:r w:rsidR="00951112">
        <w:t xml:space="preserve">, danach </w:t>
      </w:r>
      <w:r w:rsidR="00EF7CD0">
        <w:t>folgen die einzeln dokumentierten Code</w:t>
      </w:r>
      <w:r w:rsidR="00951112">
        <w:t xml:space="preserve"> Reviews mit </w:t>
      </w:r>
      <w:r>
        <w:t xml:space="preserve">den </w:t>
      </w:r>
      <w:r w:rsidR="00951112">
        <w:t>jeweiligen Kommentaren.</w:t>
      </w:r>
    </w:p>
    <w:p w:rsidR="00951112" w:rsidRDefault="00951112" w:rsidP="00DF653C">
      <w:pPr>
        <w:pStyle w:val="Heading4"/>
      </w:pPr>
      <w:r>
        <w:t>Kriterien</w:t>
      </w:r>
    </w:p>
    <w:p w:rsidR="00712944" w:rsidRPr="00712944" w:rsidRDefault="00712944" w:rsidP="00712944">
      <w:r>
        <w:t xml:space="preserve">Die Kriterienliste wurde am 19.04.12 </w:t>
      </w:r>
      <w:r w:rsidR="00CA5EEC">
        <w:t>durch das</w:t>
      </w:r>
      <w:r w:rsidR="00AC0E86">
        <w:t xml:space="preserve"> Team </w:t>
      </w:r>
      <w:r>
        <w:t>erstellt.</w:t>
      </w:r>
    </w:p>
    <w:p w:rsidR="00CC720E" w:rsidRPr="00CC720E" w:rsidRDefault="00CC720E" w:rsidP="00DF653C">
      <w:pPr>
        <w:pStyle w:val="Heading5"/>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951112" w:rsidTr="00CC720E">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951112" w:rsidRDefault="00951112" w:rsidP="004C0C24"/>
        </w:tc>
        <w:tc>
          <w:tcPr>
            <w:tcW w:w="1158" w:type="dxa"/>
          </w:tcPr>
          <w:p w:rsidR="00951112" w:rsidRDefault="00951112" w:rsidP="004C0C24">
            <w:r>
              <w:t>Erfüllt</w:t>
            </w:r>
          </w:p>
        </w:tc>
        <w:tc>
          <w:tcPr>
            <w:tcW w:w="1051"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DE7F9D">
            <w:r>
              <w:t xml:space="preserve">Die Code Richtlinien von </w:t>
            </w:r>
            <w:r w:rsidR="00CC720E">
              <w:t>HSR Video</w:t>
            </w:r>
            <w:r w:rsidR="00DE7F9D">
              <w:t>w</w:t>
            </w:r>
            <w:r w:rsidR="00CC720E">
              <w:t>all</w:t>
            </w:r>
            <w:r>
              <w:t xml:space="preserve"> wurden eingehalten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Der Code wirkt durch seine Anordnung &amp; Verschachtelung übersichtlich</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DE7F9D">
            <w:r>
              <w:t xml:space="preserve">Die </w:t>
            </w:r>
            <w:r w:rsidR="00C42DDD">
              <w:t>HSR Video</w:t>
            </w:r>
            <w:r w:rsidR="00DE7F9D">
              <w:t>w</w:t>
            </w:r>
            <w:r w:rsidR="00C42DDD">
              <w:t xml:space="preserve">all </w:t>
            </w:r>
            <w:r>
              <w:t>Headers sind in allen nicht generierten Sourcen vorhanden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XML-Kommentar Kompilation wurde in den Projekten aktiviert</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4C0C24">
            <w:r>
              <w:t>Alle Public / Protected Members sind ausreichend Dokumentiert</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auskommentierten Programm-Stücke sind ausreichend erklärt</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4C0C24">
            <w:r>
              <w:t>Die Projekte enthalten keine toten Programm-Klassen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Die fehlenden Programmstücke sind mittels TODO-Kommentar beschrieben</w:t>
            </w:r>
          </w:p>
        </w:tc>
        <w:tc>
          <w:tcPr>
            <w:tcW w:w="1158" w:type="dxa"/>
          </w:tcPr>
          <w:p w:rsidR="00951112" w:rsidRDefault="00951112" w:rsidP="004C0C24"/>
        </w:tc>
        <w:tc>
          <w:tcPr>
            <w:tcW w:w="1051"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C0288F">
            <w:r>
              <w:t>Der Code übersetzt ohne Compiler Warnings</w:t>
            </w:r>
            <w:r w:rsidR="00C0288F">
              <w:t>, die nicht dokumentiert sind</w:t>
            </w:r>
            <w:r w:rsidR="009355A0">
              <w:t xml:space="preserve"> und sich nicht in den Test Projekten befinden</w:t>
            </w:r>
          </w:p>
        </w:tc>
        <w:tc>
          <w:tcPr>
            <w:tcW w:w="1158" w:type="dxa"/>
          </w:tcPr>
          <w:p w:rsidR="00951112" w:rsidRDefault="00951112" w:rsidP="004C0C24"/>
        </w:tc>
        <w:tc>
          <w:tcPr>
            <w:tcW w:w="1051" w:type="dxa"/>
          </w:tcPr>
          <w:p w:rsidR="00951112" w:rsidRDefault="00951112" w:rsidP="004C0C24"/>
        </w:tc>
      </w:tr>
      <w:tr w:rsidR="00951112" w:rsidTr="00CC720E">
        <w:trPr>
          <w:trHeight w:val="264"/>
        </w:trPr>
        <w:tc>
          <w:tcPr>
            <w:tcW w:w="7023" w:type="dxa"/>
          </w:tcPr>
          <w:p w:rsidR="00951112" w:rsidRDefault="00951112" w:rsidP="004C0C24">
            <w:r>
              <w:t>Es gibt keine Bad Smells im Code</w:t>
            </w:r>
          </w:p>
        </w:tc>
        <w:tc>
          <w:tcPr>
            <w:tcW w:w="1158" w:type="dxa"/>
          </w:tcPr>
          <w:p w:rsidR="00951112" w:rsidRDefault="00951112" w:rsidP="004C0C24"/>
        </w:tc>
        <w:tc>
          <w:tcPr>
            <w:tcW w:w="1051" w:type="dxa"/>
          </w:tcPr>
          <w:p w:rsidR="00951112" w:rsidRDefault="00951112" w:rsidP="004C0C24"/>
        </w:tc>
      </w:tr>
    </w:tbl>
    <w:p w:rsidR="00951112" w:rsidRPr="00CC720E" w:rsidRDefault="00CC720E" w:rsidP="00DF653C">
      <w:pPr>
        <w:pStyle w:val="Heading5"/>
      </w:pPr>
      <w:r>
        <w:t>Exception Handling</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Der Code enthält keine abgefangenen und ignorierten Ausnahmen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Fehler in asynchronen Prozessen werden mittels Event weitergeleiltet</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Das Logging erfasst alle Fehler aus allen Funktionalitätsschichten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Das Before/After Pattern wird, wo möglich, mittels using() { } angewendet</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IDisposable.Dispose() Methoden werden in jedem Fall aufgerufen</w:t>
            </w:r>
          </w:p>
        </w:tc>
        <w:tc>
          <w:tcPr>
            <w:tcW w:w="1134" w:type="dxa"/>
          </w:tcPr>
          <w:p w:rsidR="00951112" w:rsidRDefault="00951112" w:rsidP="004C0C24"/>
        </w:tc>
        <w:tc>
          <w:tcPr>
            <w:tcW w:w="1024" w:type="dxa"/>
          </w:tcPr>
          <w:p w:rsidR="00951112" w:rsidRDefault="00951112" w:rsidP="004C0C24"/>
        </w:tc>
      </w:tr>
    </w:tbl>
    <w:p w:rsidR="00951112" w:rsidRPr="00CC720E" w:rsidRDefault="00CC720E" w:rsidP="00DF653C">
      <w:pPr>
        <w:pStyle w:val="Heading5"/>
      </w:pPr>
      <w:r>
        <w:t>Flow Control</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Es existieren keine Schleifen ohne Abbruchkriterien </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Es existieren keine nicht dokumentierte, tote Programmstücke (z.B. if(false) / while (false) / …)</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Rekursive Calls haben immer eine Verankerung und Abbruchbedingung</w:t>
            </w:r>
          </w:p>
        </w:tc>
        <w:tc>
          <w:tcPr>
            <w:tcW w:w="1134" w:type="dxa"/>
          </w:tcPr>
          <w:p w:rsidR="00951112" w:rsidRDefault="00951112" w:rsidP="004C0C24"/>
        </w:tc>
        <w:tc>
          <w:tcPr>
            <w:tcW w:w="1024" w:type="dxa"/>
          </w:tcPr>
          <w:p w:rsidR="00951112" w:rsidRDefault="00951112" w:rsidP="004C0C24"/>
        </w:tc>
      </w:tr>
    </w:tbl>
    <w:p w:rsidR="00951112" w:rsidRPr="00CC720E" w:rsidRDefault="00CC720E" w:rsidP="00DF653C">
      <w:pPr>
        <w:pStyle w:val="Heading5"/>
      </w:pPr>
      <w:r>
        <w:lastRenderedPageBreak/>
        <w:t>Naming</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Die Namen der Klassen / Variabeln sind selbstbeschreibend</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Verwirrende oder falsche Namen sind nicht vorhanden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Interface-Klassen beginnen immer I (z.B. IDisposable)</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Klassen / Properties / Methoden werden mit </w:t>
            </w:r>
            <w:r w:rsidRPr="00E578A3">
              <w:rPr>
                <w:i/>
              </w:rPr>
              <w:t>PascalCasing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Lokale Variablen / Argumente werden mit </w:t>
            </w:r>
            <w:r w:rsidRPr="00E578A3">
              <w:rPr>
                <w:i/>
              </w:rPr>
              <w:t>camelCasing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 xml:space="preserve">Konstanten werden in </w:t>
            </w:r>
            <w:r w:rsidRPr="00E578A3">
              <w:rPr>
                <w:i/>
              </w:rPr>
              <w:t>PascalCasing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 xml:space="preserve">Felder in Klassen werden mit </w:t>
            </w:r>
            <w:r w:rsidRPr="00E578A3">
              <w:rPr>
                <w:i/>
              </w:rPr>
              <w:t>_camelCasing</w:t>
            </w:r>
            <w:r>
              <w:t xml:space="preserve"> geschrieben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Der Code enthält keine Magic Numbers</w:t>
            </w:r>
          </w:p>
        </w:tc>
        <w:tc>
          <w:tcPr>
            <w:tcW w:w="1134" w:type="dxa"/>
          </w:tcPr>
          <w:p w:rsidR="00951112" w:rsidRDefault="00951112" w:rsidP="004C0C24"/>
        </w:tc>
        <w:tc>
          <w:tcPr>
            <w:tcW w:w="1024" w:type="dxa"/>
          </w:tcPr>
          <w:p w:rsidR="00951112" w:rsidRDefault="00951112" w:rsidP="004C0C24"/>
        </w:tc>
      </w:tr>
    </w:tbl>
    <w:p w:rsidR="00951112" w:rsidRPr="00CC720E" w:rsidRDefault="00CC720E" w:rsidP="00DF653C">
      <w:pPr>
        <w:pStyle w:val="Heading5"/>
      </w:pPr>
      <w:r>
        <w:t>Tools</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4C0C24"/>
        </w:tc>
        <w:tc>
          <w:tcPr>
            <w:tcW w:w="1134" w:type="dxa"/>
          </w:tcPr>
          <w:p w:rsidR="00951112" w:rsidRDefault="00951112" w:rsidP="004C0C24">
            <w:r>
              <w:t>Erfüllt</w:t>
            </w:r>
          </w:p>
        </w:tc>
        <w:tc>
          <w:tcPr>
            <w:tcW w:w="1024" w:type="dxa"/>
          </w:tcPr>
          <w:p w:rsidR="00951112" w:rsidRDefault="00951112" w:rsidP="004C0C24">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4C0C24">
            <w:r>
              <w:t>Die Warnings von Resharper 4.XXX werden, wo sinnvoll, behoben</w:t>
            </w:r>
          </w:p>
        </w:tc>
        <w:tc>
          <w:tcPr>
            <w:tcW w:w="1134" w:type="dxa"/>
          </w:tcPr>
          <w:p w:rsidR="00951112" w:rsidRDefault="00951112" w:rsidP="004C0C24"/>
        </w:tc>
        <w:tc>
          <w:tcPr>
            <w:tcW w:w="1024" w:type="dxa"/>
          </w:tcPr>
          <w:p w:rsidR="00951112" w:rsidRDefault="00951112" w:rsidP="004C0C24"/>
        </w:tc>
      </w:tr>
      <w:tr w:rsidR="00951112" w:rsidTr="00CC720E">
        <w:tc>
          <w:tcPr>
            <w:tcW w:w="7054" w:type="dxa"/>
          </w:tcPr>
          <w:p w:rsidR="00951112" w:rsidRDefault="00951112" w:rsidP="004C0C24">
            <w:r>
              <w:t>Die Errors von FxCop werden wo sinnvoll behoben</w:t>
            </w:r>
          </w:p>
        </w:tc>
        <w:tc>
          <w:tcPr>
            <w:tcW w:w="1134" w:type="dxa"/>
          </w:tcPr>
          <w:p w:rsidR="00951112" w:rsidRDefault="00951112" w:rsidP="004C0C24"/>
        </w:tc>
        <w:tc>
          <w:tcPr>
            <w:tcW w:w="1024" w:type="dxa"/>
          </w:tcPr>
          <w:p w:rsidR="00951112" w:rsidRDefault="00951112" w:rsidP="004C0C24"/>
        </w:tc>
      </w:tr>
    </w:tbl>
    <w:p w:rsidR="00CC720E" w:rsidRDefault="00B332F0" w:rsidP="00DF653C">
      <w:pPr>
        <w:pStyle w:val="Heading4"/>
      </w:pPr>
      <w:r>
        <w:t>Code Review</w:t>
      </w:r>
      <w:r w:rsidR="00D631FF">
        <w:t xml:space="preserve"> vom</w:t>
      </w:r>
      <w:r>
        <w:t xml:space="preserve"> 19.04.2012</w:t>
      </w:r>
    </w:p>
    <w:p w:rsidR="00DF7F2C" w:rsidRDefault="00DF7F2C" w:rsidP="00DF7F2C">
      <w:r>
        <w:t xml:space="preserve">Das erste Code Review wurde am 19.04.2012 durchgeführt. Anwesend waren </w:t>
      </w:r>
      <w:r w:rsidR="008B3515">
        <w:t xml:space="preserve">Lukas Elmer, </w:t>
      </w:r>
      <w:r>
        <w:t>Chris</w:t>
      </w:r>
      <w:r w:rsidR="008B3515">
        <w:t>tina Heidt und Delia Treichler</w:t>
      </w:r>
      <w:r>
        <w:t>. Es wurde zuerst im Speziellen eine Klasse untersucht, die für die Umrechnung der Maus Position zwischen der Kinect Hand Position und dem Fenster zuständig ist.</w:t>
      </w:r>
      <w:r w:rsidR="00460631">
        <w:t xml:space="preserve"> Danach wurden die Kriterien bewertet.</w:t>
      </w:r>
    </w:p>
    <w:p w:rsidR="00460631" w:rsidRDefault="00460631" w:rsidP="00DF7F2C">
      <w:r>
        <w:t>Das Review zieht einige Verbesserungen nach sich, die sich aus den negativ bewerteten Kriterien ergeben. Im Speziellen sind das:</w:t>
      </w:r>
    </w:p>
    <w:tbl>
      <w:tblPr>
        <w:tblStyle w:val="MediumShading1-Accent1"/>
        <w:tblW w:w="0" w:type="auto"/>
        <w:tblLook w:val="0420" w:firstRow="1" w:lastRow="0" w:firstColumn="0" w:lastColumn="0" w:noHBand="0" w:noVBand="1"/>
      </w:tblPr>
      <w:tblGrid>
        <w:gridCol w:w="6487"/>
        <w:gridCol w:w="1843"/>
        <w:gridCol w:w="882"/>
      </w:tblGrid>
      <w:tr w:rsidR="00BA4F6B" w:rsidTr="00BA4F6B">
        <w:trPr>
          <w:cnfStyle w:val="100000000000" w:firstRow="1" w:lastRow="0" w:firstColumn="0" w:lastColumn="0" w:oddVBand="0" w:evenVBand="0" w:oddHBand="0" w:evenHBand="0" w:firstRowFirstColumn="0" w:firstRowLastColumn="0" w:lastRowFirstColumn="0" w:lastRowLastColumn="0"/>
        </w:trPr>
        <w:tc>
          <w:tcPr>
            <w:tcW w:w="6487" w:type="dxa"/>
          </w:tcPr>
          <w:p w:rsidR="00BA4F6B" w:rsidRDefault="00BA4F6B" w:rsidP="00DF7F2C">
            <w:r>
              <w:t>Beschreibung</w:t>
            </w:r>
          </w:p>
        </w:tc>
        <w:tc>
          <w:tcPr>
            <w:tcW w:w="1843" w:type="dxa"/>
          </w:tcPr>
          <w:p w:rsidR="00BA4F6B" w:rsidRDefault="00104D75" w:rsidP="00DF7F2C">
            <w:r>
              <w:t>Bereinigung geprüft am</w:t>
            </w:r>
          </w:p>
        </w:tc>
        <w:tc>
          <w:tcPr>
            <w:tcW w:w="882" w:type="dxa"/>
          </w:tcPr>
          <w:p w:rsidR="00BA4F6B" w:rsidRDefault="00BA4F6B" w:rsidP="00DF7F2C">
            <w:r>
              <w:t>Kürzel</w:t>
            </w:r>
          </w:p>
        </w:tc>
      </w:tr>
      <w:tr w:rsidR="004B320E" w:rsidTr="00BA4F6B">
        <w:trPr>
          <w:cnfStyle w:val="000000100000" w:firstRow="0" w:lastRow="0" w:firstColumn="0" w:lastColumn="0" w:oddVBand="0" w:evenVBand="0" w:oddHBand="1" w:evenHBand="0" w:firstRowFirstColumn="0" w:firstRowLastColumn="0" w:lastRowFirstColumn="0" w:lastRowLastColumn="0"/>
        </w:trPr>
        <w:tc>
          <w:tcPr>
            <w:tcW w:w="6487" w:type="dxa"/>
          </w:tcPr>
          <w:p w:rsidR="004B320E" w:rsidRDefault="004B320E" w:rsidP="00DF7F2C">
            <w:r>
              <w:t>XML Dokumentation im Code, Headers</w:t>
            </w:r>
          </w:p>
        </w:tc>
        <w:tc>
          <w:tcPr>
            <w:tcW w:w="1843" w:type="dxa"/>
          </w:tcPr>
          <w:p w:rsidR="004B320E" w:rsidRDefault="004B320E" w:rsidP="004C0C24">
            <w:r>
              <w:t>05.06.2012</w:t>
            </w:r>
          </w:p>
        </w:tc>
        <w:tc>
          <w:tcPr>
            <w:tcW w:w="882" w:type="dxa"/>
          </w:tcPr>
          <w:p w:rsidR="004B320E" w:rsidRDefault="004B320E" w:rsidP="004C0C24">
            <w:pPr>
              <w:keepNext/>
            </w:pPr>
            <w:r>
              <w:t>LE</w:t>
            </w:r>
          </w:p>
        </w:tc>
      </w:tr>
      <w:tr w:rsidR="004B320E" w:rsidTr="00BA4F6B">
        <w:trPr>
          <w:cnfStyle w:val="000000010000" w:firstRow="0" w:lastRow="0" w:firstColumn="0" w:lastColumn="0" w:oddVBand="0" w:evenVBand="0" w:oddHBand="0" w:evenHBand="1" w:firstRowFirstColumn="0" w:firstRowLastColumn="0" w:lastRowFirstColumn="0" w:lastRowLastColumn="0"/>
        </w:trPr>
        <w:tc>
          <w:tcPr>
            <w:tcW w:w="6487" w:type="dxa"/>
          </w:tcPr>
          <w:p w:rsidR="004B320E" w:rsidRDefault="004B320E" w:rsidP="00DF7F2C">
            <w:r>
              <w:t>Genaue Untersuchung, ob die IDisposable.Dispose() Methoden immer aufgerufen werden</w:t>
            </w:r>
          </w:p>
        </w:tc>
        <w:tc>
          <w:tcPr>
            <w:tcW w:w="1843" w:type="dxa"/>
          </w:tcPr>
          <w:p w:rsidR="004B320E" w:rsidRDefault="004B320E" w:rsidP="004C0C24">
            <w:r>
              <w:t>05.06.2012</w:t>
            </w:r>
          </w:p>
        </w:tc>
        <w:tc>
          <w:tcPr>
            <w:tcW w:w="882" w:type="dxa"/>
          </w:tcPr>
          <w:p w:rsidR="004B320E" w:rsidRDefault="004B320E" w:rsidP="004C0C24">
            <w:pPr>
              <w:keepNext/>
            </w:pPr>
            <w:r>
              <w:t>LE</w:t>
            </w:r>
          </w:p>
        </w:tc>
      </w:tr>
      <w:tr w:rsidR="004B320E" w:rsidTr="00BA4F6B">
        <w:trPr>
          <w:cnfStyle w:val="000000100000" w:firstRow="0" w:lastRow="0" w:firstColumn="0" w:lastColumn="0" w:oddVBand="0" w:evenVBand="0" w:oddHBand="1" w:evenHBand="0" w:firstRowFirstColumn="0" w:firstRowLastColumn="0" w:lastRowFirstColumn="0" w:lastRowLastColumn="0"/>
        </w:trPr>
        <w:tc>
          <w:tcPr>
            <w:tcW w:w="6487" w:type="dxa"/>
          </w:tcPr>
          <w:p w:rsidR="004B320E" w:rsidRDefault="004B320E" w:rsidP="00DF7F2C">
            <w:r>
              <w:t>Es wurden „Magic Numbers“ gefunden, die dokumentiert und werden müssen</w:t>
            </w:r>
            <w:r w:rsidRPr="00995691">
              <w:t xml:space="preserve"> </w:t>
            </w:r>
            <w:r>
              <w:t>ausgelagert (in statisches Attribut oder in Konfiguration).</w:t>
            </w:r>
          </w:p>
        </w:tc>
        <w:tc>
          <w:tcPr>
            <w:tcW w:w="1843" w:type="dxa"/>
          </w:tcPr>
          <w:p w:rsidR="004B320E" w:rsidRDefault="004B320E" w:rsidP="004C0C24">
            <w:r>
              <w:t>05.06.2012</w:t>
            </w:r>
          </w:p>
        </w:tc>
        <w:tc>
          <w:tcPr>
            <w:tcW w:w="882" w:type="dxa"/>
          </w:tcPr>
          <w:p w:rsidR="004B320E" w:rsidRDefault="004B320E" w:rsidP="004C0C24">
            <w:pPr>
              <w:keepNext/>
            </w:pPr>
            <w:r>
              <w:t>LE</w:t>
            </w:r>
          </w:p>
        </w:tc>
      </w:tr>
    </w:tbl>
    <w:p w:rsidR="00056314" w:rsidRDefault="00056314">
      <w:pPr>
        <w:pStyle w:val="Caption"/>
        <w:rPr>
          <w:noProof/>
        </w:rPr>
      </w:pPr>
      <w:r>
        <w:t xml:space="preserve">Tabelle </w:t>
      </w:r>
      <w:fldSimple w:instr=" SEQ Tabelle \* ARABIC ">
        <w:r w:rsidR="006D5821">
          <w:rPr>
            <w:noProof/>
          </w:rPr>
          <w:t>1</w:t>
        </w:r>
      </w:fldSimple>
      <w:r>
        <w:rPr>
          <w:noProof/>
        </w:rPr>
        <w:t xml:space="preserve"> - </w:t>
      </w:r>
      <w:r w:rsidR="00ED163F">
        <w:t>Annotationen und Kommentare</w:t>
      </w:r>
      <w:r>
        <w:rPr>
          <w:noProof/>
        </w:rPr>
        <w:t xml:space="preserve"> Code Review 19.04.2012</w:t>
      </w:r>
    </w:p>
    <w:p w:rsidR="00054124" w:rsidRPr="00054124" w:rsidRDefault="00054124" w:rsidP="00DF653C">
      <w:pPr>
        <w:pStyle w:val="Heading5"/>
      </w:pPr>
      <w:r>
        <w:t>Bewertung der Kriterien</w:t>
      </w:r>
    </w:p>
    <w:p w:rsidR="00B332F0" w:rsidRPr="00CC720E" w:rsidRDefault="00B332F0" w:rsidP="00DF653C">
      <w:pPr>
        <w:pStyle w:val="Heading6"/>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B332F0"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B332F0" w:rsidRDefault="00B332F0" w:rsidP="004C0C24"/>
        </w:tc>
        <w:tc>
          <w:tcPr>
            <w:tcW w:w="1158" w:type="dxa"/>
          </w:tcPr>
          <w:p w:rsidR="00B332F0" w:rsidRDefault="00B332F0" w:rsidP="004C0C24">
            <w:r>
              <w:t>Erfüllt</w:t>
            </w:r>
          </w:p>
        </w:tc>
        <w:tc>
          <w:tcPr>
            <w:tcW w:w="1051"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DE7F9D">
            <w:r>
              <w:t>Die Code Richtlinien von HSR Video</w:t>
            </w:r>
            <w:r w:rsidR="00DE7F9D">
              <w:t>w</w:t>
            </w:r>
            <w:r>
              <w:t>all wurden eingehalten</w:t>
            </w:r>
          </w:p>
        </w:tc>
        <w:tc>
          <w:tcPr>
            <w:tcW w:w="1158" w:type="dxa"/>
          </w:tcPr>
          <w:p w:rsidR="00B332F0" w:rsidRDefault="00B332F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Der Code wirkt durch seine Anordnung &amp; Verschachtelung übersichtlich</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DE7F9D">
            <w:r>
              <w:t xml:space="preserve">Die </w:t>
            </w:r>
            <w:r w:rsidR="00C42DDD">
              <w:t>HSR Video</w:t>
            </w:r>
            <w:r w:rsidR="00DE7F9D">
              <w:t>w</w:t>
            </w:r>
            <w:r w:rsidR="00C42DDD">
              <w:t xml:space="preserve">all </w:t>
            </w:r>
            <w:r>
              <w:t>Headers sind in allen nicht generierten Sourcen vorhanden</w:t>
            </w:r>
          </w:p>
        </w:tc>
        <w:tc>
          <w:tcPr>
            <w:tcW w:w="1158" w:type="dxa"/>
          </w:tcPr>
          <w:p w:rsidR="00B332F0" w:rsidRDefault="00B332F0" w:rsidP="004C0C24"/>
        </w:tc>
        <w:tc>
          <w:tcPr>
            <w:tcW w:w="1051" w:type="dxa"/>
          </w:tcPr>
          <w:p w:rsidR="00B332F0" w:rsidRDefault="00B332F0" w:rsidP="004C0C24">
            <w:r>
              <w:t>X</w:t>
            </w:r>
          </w:p>
        </w:tc>
      </w:tr>
      <w:tr w:rsidR="00B332F0" w:rsidTr="004C0C24">
        <w:trPr>
          <w:trHeight w:val="264"/>
        </w:trPr>
        <w:tc>
          <w:tcPr>
            <w:tcW w:w="7023" w:type="dxa"/>
          </w:tcPr>
          <w:p w:rsidR="00B332F0" w:rsidRDefault="00B332F0" w:rsidP="004C0C24">
            <w:r>
              <w:t>Die XML-Kommentar Kompilation wurde in den Projekten aktiviert</w:t>
            </w:r>
          </w:p>
        </w:tc>
        <w:tc>
          <w:tcPr>
            <w:tcW w:w="1158" w:type="dxa"/>
          </w:tcPr>
          <w:p w:rsidR="00B332F0" w:rsidRDefault="00B332F0" w:rsidP="004C0C24"/>
        </w:tc>
        <w:tc>
          <w:tcPr>
            <w:tcW w:w="1051" w:type="dxa"/>
          </w:tcPr>
          <w:p w:rsidR="00B332F0" w:rsidRDefault="00B332F0" w:rsidP="004C0C24">
            <w:r>
              <w:t>X</w:t>
            </w:r>
          </w:p>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4C0C24">
            <w:r>
              <w:t>Alle Public / Protected Members sind ausreichend Dokumentiert</w:t>
            </w:r>
          </w:p>
        </w:tc>
        <w:tc>
          <w:tcPr>
            <w:tcW w:w="1158" w:type="dxa"/>
          </w:tcPr>
          <w:p w:rsidR="00B332F0" w:rsidRDefault="00B332F0" w:rsidP="004C0C24"/>
        </w:tc>
        <w:tc>
          <w:tcPr>
            <w:tcW w:w="1051" w:type="dxa"/>
          </w:tcPr>
          <w:p w:rsidR="00B332F0" w:rsidRDefault="00B332F0" w:rsidP="004C0C24">
            <w:r>
              <w:t>X</w:t>
            </w:r>
          </w:p>
        </w:tc>
      </w:tr>
      <w:tr w:rsidR="00B332F0" w:rsidTr="004C0C24">
        <w:trPr>
          <w:trHeight w:val="264"/>
        </w:trPr>
        <w:tc>
          <w:tcPr>
            <w:tcW w:w="7023" w:type="dxa"/>
          </w:tcPr>
          <w:p w:rsidR="00B332F0" w:rsidRDefault="00B332F0" w:rsidP="004C0C24">
            <w:r>
              <w:t>Die auskommentierten Programm-Stücke sind ausreichend erklärt</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4C0C24">
            <w:r>
              <w:t>Die Projekte enthalten keine toten Programm-Klassen</w:t>
            </w:r>
          </w:p>
        </w:tc>
        <w:tc>
          <w:tcPr>
            <w:tcW w:w="1158" w:type="dxa"/>
          </w:tcPr>
          <w:p w:rsidR="00B332F0" w:rsidRDefault="00B332F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Die fehlenden Programmstücke sind mittels TODO-Kommentar beschrieben</w:t>
            </w:r>
          </w:p>
        </w:tc>
        <w:tc>
          <w:tcPr>
            <w:tcW w:w="1158" w:type="dxa"/>
          </w:tcPr>
          <w:p w:rsidR="00B332F0" w:rsidRDefault="00B332F0" w:rsidP="004C0C24">
            <w:r>
              <w:t>X</w:t>
            </w:r>
          </w:p>
        </w:tc>
        <w:tc>
          <w:tcPr>
            <w:tcW w:w="1051"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4C0C24">
            <w:r>
              <w:t>Der Code übersetzt ohne Compiler Warnings</w:t>
            </w:r>
            <w:r w:rsidR="00C0288F">
              <w:t>, die nicht dokumentiert sind</w:t>
            </w:r>
            <w:r w:rsidR="009355A0">
              <w:t xml:space="preserve"> und sich nicht in den Test Projekten befinden</w:t>
            </w:r>
          </w:p>
        </w:tc>
        <w:tc>
          <w:tcPr>
            <w:tcW w:w="1158" w:type="dxa"/>
          </w:tcPr>
          <w:p w:rsidR="00B332F0" w:rsidRDefault="009355A0" w:rsidP="004C0C24">
            <w:r>
              <w:t>X</w:t>
            </w:r>
          </w:p>
        </w:tc>
        <w:tc>
          <w:tcPr>
            <w:tcW w:w="1051" w:type="dxa"/>
          </w:tcPr>
          <w:p w:rsidR="00B332F0" w:rsidRDefault="00B332F0" w:rsidP="004C0C24"/>
        </w:tc>
      </w:tr>
      <w:tr w:rsidR="00B332F0" w:rsidTr="004C0C24">
        <w:trPr>
          <w:trHeight w:val="264"/>
        </w:trPr>
        <w:tc>
          <w:tcPr>
            <w:tcW w:w="7023" w:type="dxa"/>
          </w:tcPr>
          <w:p w:rsidR="00B332F0" w:rsidRDefault="00B332F0" w:rsidP="004C0C24">
            <w:r>
              <w:t>Es gibt keine Bad Smells im Code</w:t>
            </w:r>
          </w:p>
        </w:tc>
        <w:tc>
          <w:tcPr>
            <w:tcW w:w="1158" w:type="dxa"/>
          </w:tcPr>
          <w:p w:rsidR="00B332F0" w:rsidRDefault="00B332F0" w:rsidP="004C0C24">
            <w:r>
              <w:t>X</w:t>
            </w:r>
          </w:p>
        </w:tc>
        <w:tc>
          <w:tcPr>
            <w:tcW w:w="1051" w:type="dxa"/>
          </w:tcPr>
          <w:p w:rsidR="00B332F0" w:rsidRDefault="00B332F0" w:rsidP="004C0C24"/>
        </w:tc>
      </w:tr>
    </w:tbl>
    <w:p w:rsidR="00B332F0" w:rsidRPr="00CC720E" w:rsidRDefault="00B332F0" w:rsidP="00DF653C">
      <w:pPr>
        <w:pStyle w:val="Heading6"/>
      </w:pPr>
      <w:r>
        <w:t>Exception Handling</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651B54"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Pr="00651B54" w:rsidRDefault="00B332F0" w:rsidP="004C0C24">
            <w:pPr>
              <w:rPr>
                <w:color w:val="auto"/>
              </w:rPr>
            </w:pPr>
            <w:r w:rsidRPr="00651B54">
              <w:rPr>
                <w:color w:val="auto"/>
              </w:rPr>
              <w:t>Der Code enthält keine abgefangenen und ignorierten Ausnahmen</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c>
          <w:tcPr>
            <w:tcW w:w="7054" w:type="dxa"/>
          </w:tcPr>
          <w:p w:rsidR="00B332F0" w:rsidRPr="00651B54" w:rsidRDefault="00B332F0" w:rsidP="004C0C24">
            <w:pPr>
              <w:rPr>
                <w:color w:val="auto"/>
              </w:rPr>
            </w:pPr>
            <w:r w:rsidRPr="00651B54">
              <w:rPr>
                <w:color w:val="auto"/>
              </w:rPr>
              <w:t>Fehler in asynchronen Prozessen werden mittels Event weitergeleiltet</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Pr="00651B54" w:rsidRDefault="00B332F0" w:rsidP="004C0C24">
            <w:pPr>
              <w:rPr>
                <w:color w:val="auto"/>
              </w:rPr>
            </w:pPr>
            <w:r w:rsidRPr="00651B54">
              <w:rPr>
                <w:color w:val="auto"/>
              </w:rPr>
              <w:lastRenderedPageBreak/>
              <w:t>Das Logging erfasst alle Fehler aus allen Funktionalitätsschichten</w:t>
            </w:r>
          </w:p>
        </w:tc>
        <w:tc>
          <w:tcPr>
            <w:tcW w:w="1134" w:type="dxa"/>
          </w:tcPr>
          <w:p w:rsidR="00B332F0" w:rsidRPr="00651B54" w:rsidRDefault="00651B54" w:rsidP="004C0C24">
            <w:pPr>
              <w:rPr>
                <w:color w:val="auto"/>
              </w:rPr>
            </w:pPr>
            <w:r>
              <w:rPr>
                <w:color w:val="auto"/>
              </w:rPr>
              <w:t>?</w:t>
            </w:r>
          </w:p>
        </w:tc>
        <w:tc>
          <w:tcPr>
            <w:tcW w:w="1024" w:type="dxa"/>
          </w:tcPr>
          <w:p w:rsidR="00B332F0" w:rsidRPr="00651B54" w:rsidRDefault="00B332F0" w:rsidP="004C0C24">
            <w:pPr>
              <w:rPr>
                <w:color w:val="auto"/>
              </w:rPr>
            </w:pPr>
          </w:p>
        </w:tc>
      </w:tr>
      <w:tr w:rsidR="00651B54" w:rsidRPr="00651B54" w:rsidTr="004C0C24">
        <w:tc>
          <w:tcPr>
            <w:tcW w:w="7054" w:type="dxa"/>
          </w:tcPr>
          <w:p w:rsidR="00B332F0" w:rsidRPr="00651B54" w:rsidRDefault="00B332F0" w:rsidP="004C0C24">
            <w:pPr>
              <w:rPr>
                <w:color w:val="auto"/>
              </w:rPr>
            </w:pPr>
            <w:r w:rsidRPr="00651B54">
              <w:rPr>
                <w:color w:val="auto"/>
              </w:rPr>
              <w:t>Das Before/After Pattern wird, wo möglich, mittels using() { } angewendet</w:t>
            </w:r>
          </w:p>
        </w:tc>
        <w:tc>
          <w:tcPr>
            <w:tcW w:w="1134" w:type="dxa"/>
          </w:tcPr>
          <w:p w:rsidR="00B332F0" w:rsidRPr="00651B54" w:rsidRDefault="00B332F0" w:rsidP="004C0C24">
            <w:pPr>
              <w:rPr>
                <w:color w:val="auto"/>
              </w:rPr>
            </w:pPr>
            <w:r w:rsidRPr="00651B54">
              <w:rPr>
                <w:color w:val="auto"/>
              </w:rPr>
              <w:t>X</w:t>
            </w:r>
          </w:p>
        </w:tc>
        <w:tc>
          <w:tcPr>
            <w:tcW w:w="1024" w:type="dxa"/>
          </w:tcPr>
          <w:p w:rsidR="00B332F0" w:rsidRPr="00651B54" w:rsidRDefault="00B332F0" w:rsidP="004C0C24">
            <w:pPr>
              <w:rPr>
                <w:color w:val="auto"/>
              </w:rPr>
            </w:pP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IDisposable.Dispose() Methoden werden in jedem Fall aufgerufen</w:t>
            </w:r>
          </w:p>
        </w:tc>
        <w:tc>
          <w:tcPr>
            <w:tcW w:w="1134" w:type="dxa"/>
          </w:tcPr>
          <w:p w:rsidR="00B332F0" w:rsidRDefault="00B332F0" w:rsidP="004C0C24"/>
        </w:tc>
        <w:tc>
          <w:tcPr>
            <w:tcW w:w="1024" w:type="dxa"/>
          </w:tcPr>
          <w:p w:rsidR="00B332F0" w:rsidRDefault="00B332F0" w:rsidP="004C0C24">
            <w:r>
              <w:t>?</w:t>
            </w:r>
          </w:p>
        </w:tc>
      </w:tr>
    </w:tbl>
    <w:p w:rsidR="00B332F0" w:rsidRPr="00CC720E" w:rsidRDefault="00B332F0" w:rsidP="00DF653C">
      <w:pPr>
        <w:pStyle w:val="Heading6"/>
      </w:pPr>
      <w:r>
        <w:t>Flow Control</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Es existieren keine Schleifen ohne Abbruchkriterien </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Es existieren keine nicht dokumentierte, tote Programmstücke (z.B. if(false) / while (false) / …)</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Rekursive Calls haben immer eine Verankerung und Abbruchbedingung</w:t>
            </w:r>
          </w:p>
        </w:tc>
        <w:tc>
          <w:tcPr>
            <w:tcW w:w="1134" w:type="dxa"/>
          </w:tcPr>
          <w:p w:rsidR="00B332F0" w:rsidRDefault="00B332F0" w:rsidP="004C0C24">
            <w:r>
              <w:t>X</w:t>
            </w:r>
          </w:p>
        </w:tc>
        <w:tc>
          <w:tcPr>
            <w:tcW w:w="1024" w:type="dxa"/>
          </w:tcPr>
          <w:p w:rsidR="00B332F0" w:rsidRDefault="00B332F0" w:rsidP="004C0C24"/>
        </w:tc>
      </w:tr>
    </w:tbl>
    <w:p w:rsidR="00B332F0" w:rsidRPr="00CC720E" w:rsidRDefault="00B332F0" w:rsidP="00DF653C">
      <w:pPr>
        <w:pStyle w:val="Heading6"/>
      </w:pPr>
      <w:r>
        <w:t>Naming</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Die Namen der Klassen / Variabeln sind selbstbeschreibend</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Verwirrende oder falsche Namen sind nicht vorhanden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Interface-Klassen beginnen immer I (z.B. IDisposable)</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 xml:space="preserve">Klassen / Properties / Methoden werden mit </w:t>
            </w:r>
            <w:r w:rsidRPr="00E578A3">
              <w:rPr>
                <w:i/>
              </w:rPr>
              <w:t>PascalCasing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Lokale Variablen / Argumente werden mit </w:t>
            </w:r>
            <w:r w:rsidRPr="00E578A3">
              <w:rPr>
                <w:i/>
              </w:rPr>
              <w:t>camelCasing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 xml:space="preserve">Konstanten werden in </w:t>
            </w:r>
            <w:r w:rsidRPr="00E578A3">
              <w:rPr>
                <w:i/>
              </w:rPr>
              <w:t>PascalCasing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 xml:space="preserve">Felder in Klassen werden mit </w:t>
            </w:r>
            <w:r w:rsidRPr="00E578A3">
              <w:rPr>
                <w:i/>
              </w:rPr>
              <w:t>_camelCasing</w:t>
            </w:r>
            <w:r>
              <w:t xml:space="preserve"> geschrieben</w:t>
            </w:r>
          </w:p>
        </w:tc>
        <w:tc>
          <w:tcPr>
            <w:tcW w:w="1134" w:type="dxa"/>
          </w:tcPr>
          <w:p w:rsidR="00B332F0" w:rsidRDefault="00B332F0" w:rsidP="004C0C24">
            <w:r>
              <w:t>X</w:t>
            </w:r>
          </w:p>
        </w:tc>
        <w:tc>
          <w:tcPr>
            <w:tcW w:w="1024" w:type="dxa"/>
          </w:tcPr>
          <w:p w:rsidR="00B332F0" w:rsidRDefault="00B332F0" w:rsidP="004C0C24"/>
        </w:tc>
      </w:tr>
      <w:tr w:rsidR="00B332F0" w:rsidTr="004C0C24">
        <w:tc>
          <w:tcPr>
            <w:tcW w:w="7054" w:type="dxa"/>
          </w:tcPr>
          <w:p w:rsidR="00B332F0" w:rsidRDefault="00B332F0" w:rsidP="004C0C24">
            <w:r>
              <w:t>Der Code enthält keine Magic Numbers</w:t>
            </w:r>
          </w:p>
        </w:tc>
        <w:tc>
          <w:tcPr>
            <w:tcW w:w="1134" w:type="dxa"/>
          </w:tcPr>
          <w:p w:rsidR="00B332F0" w:rsidRDefault="00B332F0" w:rsidP="004C0C24"/>
        </w:tc>
        <w:tc>
          <w:tcPr>
            <w:tcW w:w="1024" w:type="dxa"/>
          </w:tcPr>
          <w:p w:rsidR="00B332F0" w:rsidRDefault="00B332F0" w:rsidP="004C0C24">
            <w:r>
              <w:t>X</w:t>
            </w:r>
          </w:p>
        </w:tc>
      </w:tr>
    </w:tbl>
    <w:p w:rsidR="00B332F0" w:rsidRPr="00CC720E" w:rsidRDefault="00B332F0" w:rsidP="00DF653C">
      <w:pPr>
        <w:pStyle w:val="Heading6"/>
      </w:pPr>
      <w:r>
        <w:t>Tools</w:t>
      </w:r>
    </w:p>
    <w:tbl>
      <w:tblPr>
        <w:tblStyle w:val="MediumList1-Accent1"/>
        <w:tblW w:w="0" w:type="auto"/>
        <w:tblLook w:val="0420" w:firstRow="1" w:lastRow="0" w:firstColumn="0" w:lastColumn="0" w:noHBand="0" w:noVBand="1"/>
      </w:tblPr>
      <w:tblGrid>
        <w:gridCol w:w="7054"/>
        <w:gridCol w:w="1134"/>
        <w:gridCol w:w="1024"/>
      </w:tblGrid>
      <w:tr w:rsidR="00B332F0"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4C0C24"/>
        </w:tc>
        <w:tc>
          <w:tcPr>
            <w:tcW w:w="1134" w:type="dxa"/>
          </w:tcPr>
          <w:p w:rsidR="00B332F0" w:rsidRDefault="00B332F0" w:rsidP="004C0C24">
            <w:r>
              <w:t>Erfüllt</w:t>
            </w:r>
          </w:p>
        </w:tc>
        <w:tc>
          <w:tcPr>
            <w:tcW w:w="1024" w:type="dxa"/>
          </w:tcPr>
          <w:p w:rsidR="00B332F0" w:rsidRDefault="00B332F0" w:rsidP="004C0C24">
            <w:r>
              <w:t>N. Erfüllt</w:t>
            </w:r>
          </w:p>
        </w:tc>
      </w:tr>
      <w:tr w:rsidR="00B332F0"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4C0C24">
            <w:r>
              <w:t>Die Warnings von Resharper 4.XXX werden, wo sinnvoll, behoben</w:t>
            </w:r>
          </w:p>
        </w:tc>
        <w:tc>
          <w:tcPr>
            <w:tcW w:w="1134" w:type="dxa"/>
          </w:tcPr>
          <w:p w:rsidR="00B332F0" w:rsidRDefault="00B332F0" w:rsidP="004C0C24">
            <w:r>
              <w:t>X</w:t>
            </w:r>
          </w:p>
        </w:tc>
        <w:tc>
          <w:tcPr>
            <w:tcW w:w="1024" w:type="dxa"/>
          </w:tcPr>
          <w:p w:rsidR="00B332F0" w:rsidRDefault="00B332F0" w:rsidP="004C0C24"/>
        </w:tc>
      </w:tr>
      <w:tr w:rsidR="00B332F0" w:rsidRPr="00DD0712" w:rsidTr="004C0C24">
        <w:tc>
          <w:tcPr>
            <w:tcW w:w="7054" w:type="dxa"/>
          </w:tcPr>
          <w:p w:rsidR="00B332F0" w:rsidRPr="00DD0712" w:rsidRDefault="00B332F0" w:rsidP="004C0C24">
            <w:r w:rsidRPr="00DD0712">
              <w:t>Die Errors von FxCop werden wo sinnvoll behoben</w:t>
            </w:r>
          </w:p>
        </w:tc>
        <w:tc>
          <w:tcPr>
            <w:tcW w:w="1134" w:type="dxa"/>
          </w:tcPr>
          <w:p w:rsidR="00B332F0" w:rsidRPr="00DD0712" w:rsidRDefault="00B332F0" w:rsidP="004C0C24">
            <w:r w:rsidRPr="00DD0712">
              <w:t>X</w:t>
            </w:r>
          </w:p>
        </w:tc>
        <w:tc>
          <w:tcPr>
            <w:tcW w:w="1024" w:type="dxa"/>
          </w:tcPr>
          <w:p w:rsidR="00B332F0" w:rsidRPr="00DD0712" w:rsidRDefault="00B332F0" w:rsidP="004C0C24"/>
        </w:tc>
      </w:tr>
    </w:tbl>
    <w:p w:rsidR="00D631FF" w:rsidRDefault="00D631FF" w:rsidP="00DF653C">
      <w:pPr>
        <w:pStyle w:val="Heading4"/>
      </w:pPr>
      <w:r>
        <w:t>Code Review vom 03.05.2012</w:t>
      </w:r>
    </w:p>
    <w:p w:rsidR="00B332F0" w:rsidRDefault="008B3515" w:rsidP="00B332F0">
      <w:r>
        <w:t>Das zweite Code Review wurde am 03.05.2012 durchgeführt. Silvan Gehrig und Michael Gfeller vom IFS</w:t>
      </w:r>
      <w:r w:rsidR="00DD495D">
        <w:t xml:space="preserve"> gingen zusammen den Code durch und machten Notizen. </w:t>
      </w:r>
      <w:r>
        <w:t>Bei</w:t>
      </w:r>
      <w:r w:rsidR="00DD495D">
        <w:t xml:space="preserve"> deren</w:t>
      </w:r>
      <w:r>
        <w:t xml:space="preserve"> Besprechung </w:t>
      </w:r>
      <w:r w:rsidR="00DD495D">
        <w:t xml:space="preserve"> waren auch </w:t>
      </w:r>
      <w:r>
        <w:t>Lukas Elmer, Christina Heidt und Delia Treichler</w:t>
      </w:r>
      <w:r w:rsidR="00DD495D">
        <w:t xml:space="preserve"> anwesend.</w:t>
      </w:r>
    </w:p>
    <w:p w:rsidR="002A3A7D" w:rsidRDefault="00056314" w:rsidP="00B332F0">
      <w:r>
        <w:t xml:space="preserve">Die Annotationen und Kommentare zum Code sind in der </w:t>
      </w:r>
      <w:r>
        <w:fldChar w:fldCharType="begin"/>
      </w:r>
      <w:r>
        <w:instrText xml:space="preserve"> REF _Ref324229821 \h </w:instrText>
      </w:r>
      <w:r>
        <w:fldChar w:fldCharType="separate"/>
      </w:r>
      <w:r w:rsidR="006D5821">
        <w:t xml:space="preserve">Tabelle </w:t>
      </w:r>
      <w:r w:rsidR="006D5821">
        <w:rPr>
          <w:noProof/>
        </w:rPr>
        <w:t>2</w:t>
      </w:r>
      <w:r w:rsidR="006D5821">
        <w:t xml:space="preserve"> - Annotationen und Kommentare Code Review 03.05.2012</w:t>
      </w:r>
      <w:r>
        <w:fldChar w:fldCharType="end"/>
      </w:r>
      <w:r>
        <w:t xml:space="preserve"> festgehalten.</w:t>
      </w:r>
    </w:p>
    <w:tbl>
      <w:tblPr>
        <w:tblStyle w:val="MediumShading1-Accent1"/>
        <w:tblW w:w="0" w:type="auto"/>
        <w:tblLook w:val="0420" w:firstRow="1" w:lastRow="0" w:firstColumn="0" w:lastColumn="0" w:noHBand="0" w:noVBand="1"/>
      </w:tblPr>
      <w:tblGrid>
        <w:gridCol w:w="6181"/>
        <w:gridCol w:w="2246"/>
        <w:gridCol w:w="861"/>
      </w:tblGrid>
      <w:tr w:rsidR="002A3A7D" w:rsidTr="00EC517F">
        <w:trPr>
          <w:cnfStyle w:val="100000000000" w:firstRow="1" w:lastRow="0" w:firstColumn="0" w:lastColumn="0" w:oddVBand="0" w:evenVBand="0" w:oddHBand="0" w:evenHBand="0" w:firstRowFirstColumn="0" w:firstRowLastColumn="0" w:lastRowFirstColumn="0" w:lastRowLastColumn="0"/>
        </w:trPr>
        <w:tc>
          <w:tcPr>
            <w:tcW w:w="6181" w:type="dxa"/>
          </w:tcPr>
          <w:p w:rsidR="002A3A7D" w:rsidRDefault="002A3A7D" w:rsidP="004C0C24">
            <w:r>
              <w:t>Beschreibung</w:t>
            </w:r>
          </w:p>
        </w:tc>
        <w:tc>
          <w:tcPr>
            <w:tcW w:w="2246" w:type="dxa"/>
          </w:tcPr>
          <w:p w:rsidR="002A3A7D" w:rsidRDefault="00104D75" w:rsidP="004C0C24">
            <w:r>
              <w:t>Bereinigung geprüft am</w:t>
            </w:r>
          </w:p>
        </w:tc>
        <w:tc>
          <w:tcPr>
            <w:tcW w:w="861" w:type="dxa"/>
          </w:tcPr>
          <w:p w:rsidR="002A3A7D" w:rsidRDefault="002A3A7D" w:rsidP="004C0C24">
            <w:r>
              <w:t>Kürzel</w:t>
            </w:r>
          </w:p>
        </w:tc>
      </w:tr>
      <w:tr w:rsidR="002A3A7D"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2A3A7D" w:rsidRDefault="00133E87" w:rsidP="004C0C24">
            <w:r>
              <w:t xml:space="preserve">FileNotFoundException bei Startup, separates Resourcen-Projekt eliminiert Pfade (AutoPlayFileSkeletonReader.cs und </w:t>
            </w:r>
            <w:r w:rsidR="003646BE">
              <w:t>LunchMenuReader.cs)</w:t>
            </w:r>
          </w:p>
        </w:tc>
        <w:tc>
          <w:tcPr>
            <w:tcW w:w="2246" w:type="dxa"/>
          </w:tcPr>
          <w:p w:rsidR="002A3A7D" w:rsidRDefault="00B47C49" w:rsidP="004C0C24">
            <w:r>
              <w:t>05.06.2012</w:t>
            </w:r>
          </w:p>
        </w:tc>
        <w:tc>
          <w:tcPr>
            <w:tcW w:w="861" w:type="dxa"/>
          </w:tcPr>
          <w:p w:rsidR="002A3A7D" w:rsidRDefault="00B47C49" w:rsidP="00056314">
            <w:pPr>
              <w:keepNext/>
            </w:pPr>
            <w:r>
              <w:t>LE</w:t>
            </w:r>
          </w:p>
        </w:tc>
      </w:tr>
      <w:tr w:rsidR="00B47C49"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Default="00B47C49" w:rsidP="004C0C24">
            <w:r>
              <w:t>Organisation der Namespaces, Converters gehören in View (BoolToVisibilityConverter.cs)</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B47C49" w:rsidRDefault="00B47C49" w:rsidP="004C0C24">
            <w:r>
              <w:t xml:space="preserve">Bild-Anzeige, mit </w:t>
            </w:r>
            <w:r w:rsidRPr="009D0383">
              <w:t>RenderOptions.BitmapScalingMode="HighQuality"</w:t>
            </w:r>
            <w:r>
              <w:t xml:space="preserve"> wird Image wesentlich besser dargestellt.</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Default="00B47C49" w:rsidP="003646BE">
            <w:r>
              <w:t xml:space="preserve">Code ist an einigen Stellen noch nicht kommentiert (z.B. </w:t>
            </w:r>
            <w:r w:rsidRPr="003646BE">
              <w:t>ExtendedVisualTreeHelper</w:t>
            </w:r>
            <w:r>
              <w:t>.cs)</w:t>
            </w:r>
          </w:p>
        </w:tc>
        <w:tc>
          <w:tcPr>
            <w:tcW w:w="2246" w:type="dxa"/>
          </w:tcPr>
          <w:p w:rsidR="00B47C49" w:rsidRDefault="00B47C49" w:rsidP="004C0C24">
            <w:r>
              <w:t>05.06.2012</w:t>
            </w:r>
          </w:p>
        </w:tc>
        <w:tc>
          <w:tcPr>
            <w:tcW w:w="861" w:type="dxa"/>
          </w:tcPr>
          <w:p w:rsidR="00B47C49" w:rsidRDefault="00B47C49" w:rsidP="004C0C24">
            <w:pPr>
              <w:keepNext/>
            </w:pPr>
            <w:r>
              <w:t>LE</w:t>
            </w:r>
          </w:p>
        </w:tc>
      </w:tr>
      <w:tr w:rsidR="00B47C49" w:rsidRPr="00DE7F9D"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B47C49" w:rsidRPr="003646BE" w:rsidRDefault="00B47C49" w:rsidP="003646BE">
            <w:pPr>
              <w:rPr>
                <w:lang w:val="en-US"/>
              </w:rPr>
            </w:pPr>
            <w:r w:rsidRPr="003646BE">
              <w:rPr>
                <w:lang w:val="en-US"/>
              </w:rPr>
              <w:t>I</w:t>
            </w:r>
            <w:r w:rsidR="00931BF5">
              <w:rPr>
                <w:lang w:val="en-US"/>
              </w:rPr>
              <w:t>nternal Klasse mit public M</w:t>
            </w:r>
            <w:r>
              <w:rPr>
                <w:lang w:val="en-US"/>
              </w:rPr>
              <w:t>ethod</w:t>
            </w:r>
            <w:r w:rsidR="00931BF5">
              <w:rPr>
                <w:lang w:val="en-US"/>
              </w:rPr>
              <w:t>en</w:t>
            </w:r>
            <w:r>
              <w:rPr>
                <w:lang w:val="en-US"/>
              </w:rPr>
              <w:t xml:space="preserve"> in</w:t>
            </w:r>
            <w:r w:rsidRPr="003646BE">
              <w:rPr>
                <w:lang w:val="en-US"/>
              </w:rPr>
              <w:t xml:space="preserve"> ExtendedVisualTreeHelper.cs</w:t>
            </w:r>
          </w:p>
        </w:tc>
        <w:tc>
          <w:tcPr>
            <w:tcW w:w="2246" w:type="dxa"/>
          </w:tcPr>
          <w:p w:rsidR="00B47C49" w:rsidRPr="003646BE" w:rsidRDefault="00EC517F" w:rsidP="004C0C24">
            <w:pPr>
              <w:rPr>
                <w:lang w:val="en-US"/>
              </w:rPr>
            </w:pPr>
            <w:r>
              <w:rPr>
                <w:lang w:val="en-US"/>
              </w:rPr>
              <w:t>-</w:t>
            </w:r>
          </w:p>
        </w:tc>
        <w:tc>
          <w:tcPr>
            <w:tcW w:w="861" w:type="dxa"/>
          </w:tcPr>
          <w:p w:rsidR="00B47C49" w:rsidRPr="003646BE" w:rsidRDefault="00EC517F" w:rsidP="00056314">
            <w:pPr>
              <w:keepNext/>
              <w:rPr>
                <w:lang w:val="en-US"/>
              </w:rPr>
            </w:pPr>
            <w:r>
              <w:rPr>
                <w:lang w:val="en-US"/>
              </w:rPr>
              <w:t>-</w:t>
            </w:r>
          </w:p>
        </w:tc>
      </w:tr>
      <w:tr w:rsidR="00B47C49" w:rsidRPr="00DE7F9D"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B47C49" w:rsidRPr="003646BE" w:rsidRDefault="00931BF5" w:rsidP="003646BE">
            <w:pPr>
              <w:rPr>
                <w:lang w:val="en-US"/>
              </w:rPr>
            </w:pPr>
            <w:r w:rsidRPr="00931BF5">
              <w:t>Utils in eigenes Package evt</w:t>
            </w:r>
            <w:r w:rsidR="00B47C49" w:rsidRPr="00931BF5">
              <w:t xml:space="preserve">. </w:t>
            </w:r>
            <w:r w:rsidR="00B47C49">
              <w:rPr>
                <w:lang w:val="en-US"/>
              </w:rPr>
              <w:t>Common GUI-Library (</w:t>
            </w:r>
            <w:r w:rsidR="00B47C49" w:rsidRPr="003646BE">
              <w:rPr>
                <w:lang w:val="en-US"/>
              </w:rPr>
              <w:t>ExtendedVisualTreeHelper.cs</w:t>
            </w:r>
            <w:r w:rsidR="00B47C49">
              <w:rPr>
                <w:lang w:val="en-US"/>
              </w:rPr>
              <w:t>)</w:t>
            </w:r>
          </w:p>
        </w:tc>
        <w:tc>
          <w:tcPr>
            <w:tcW w:w="2246" w:type="dxa"/>
          </w:tcPr>
          <w:p w:rsidR="00B47C49" w:rsidRPr="003646BE" w:rsidRDefault="00EC517F" w:rsidP="004C0C24">
            <w:pPr>
              <w:rPr>
                <w:lang w:val="en-US"/>
              </w:rPr>
            </w:pPr>
            <w:r>
              <w:rPr>
                <w:lang w:val="en-US"/>
              </w:rPr>
              <w:t>-</w:t>
            </w:r>
          </w:p>
        </w:tc>
        <w:tc>
          <w:tcPr>
            <w:tcW w:w="861" w:type="dxa"/>
          </w:tcPr>
          <w:p w:rsidR="00B47C49" w:rsidRPr="003646BE" w:rsidRDefault="00EC517F" w:rsidP="00056314">
            <w:pPr>
              <w:keepNext/>
              <w:rPr>
                <w:lang w:val="en-US"/>
              </w:rPr>
            </w:pPr>
            <w:r>
              <w:rPr>
                <w:lang w:val="en-US"/>
              </w:rPr>
              <w:t>-</w:t>
            </w: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3646BE" w:rsidRDefault="00EC517F" w:rsidP="0010539E">
            <w:r w:rsidRPr="003646BE">
              <w:t xml:space="preserve">Verletzung </w:t>
            </w:r>
            <w:r>
              <w:t xml:space="preserve">des Information Experts in </w:t>
            </w:r>
            <w:r w:rsidRPr="003646BE">
              <w:t>ImageExtension</w:t>
            </w:r>
            <w:r>
              <w:t>.cs. Initialisierungsmethode LunchMenu.CreateFrom (string fileName) nutzen</w:t>
            </w:r>
          </w:p>
        </w:tc>
        <w:tc>
          <w:tcPr>
            <w:tcW w:w="2246" w:type="dxa"/>
          </w:tcPr>
          <w:p w:rsidR="00EC517F" w:rsidRDefault="00EC517F" w:rsidP="004C0C24">
            <w:r>
              <w:t>05.06.2012</w:t>
            </w:r>
          </w:p>
        </w:tc>
        <w:tc>
          <w:tcPr>
            <w:tcW w:w="861" w:type="dxa"/>
          </w:tcPr>
          <w:p w:rsidR="00EC517F" w:rsidRDefault="00EC517F" w:rsidP="004C0C2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Pr="003646BE" w:rsidRDefault="00EC517F" w:rsidP="00FC5C4B">
            <w:r>
              <w:t>UI Elemente im ViewModel sind unschön und zerstört die Testbarkeit -&gt;</w:t>
            </w:r>
            <w:r w:rsidR="00931BF5">
              <w:t xml:space="preserve"> Verschiebung</w:t>
            </w:r>
            <w:r>
              <w:t xml:space="preserve"> in View (z.B. </w:t>
            </w:r>
            <w:r w:rsidRPr="0010539E">
              <w:t>HitStateArgs</w:t>
            </w:r>
            <w:r>
              <w:t>.cs)</w:t>
            </w:r>
          </w:p>
        </w:tc>
        <w:tc>
          <w:tcPr>
            <w:tcW w:w="2246" w:type="dxa"/>
          </w:tcPr>
          <w:p w:rsidR="00EC517F" w:rsidRPr="003646BE" w:rsidRDefault="00EC517F" w:rsidP="004C0C24">
            <w:r>
              <w:t>-</w:t>
            </w:r>
          </w:p>
        </w:tc>
        <w:tc>
          <w:tcPr>
            <w:tcW w:w="861" w:type="dxa"/>
          </w:tcPr>
          <w:p w:rsidR="00EC517F" w:rsidRPr="003646BE" w:rsidRDefault="00EC517F" w:rsidP="00056314">
            <w:pPr>
              <w:keepNext/>
            </w:pPr>
            <w:r>
              <w:t>-</w:t>
            </w: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Default="00EC517F" w:rsidP="00FC5C4B">
            <w:r>
              <w:t>Console.WriteLine() in Code ist sehr unschön, Logger verwenden (z.B. HitTestHelper.cs)</w:t>
            </w:r>
          </w:p>
        </w:tc>
        <w:tc>
          <w:tcPr>
            <w:tcW w:w="2246" w:type="dxa"/>
          </w:tcPr>
          <w:p w:rsidR="00EC517F" w:rsidRDefault="00EC517F" w:rsidP="004C0C24">
            <w:r>
              <w:t>05.06.2012</w:t>
            </w:r>
          </w:p>
        </w:tc>
        <w:tc>
          <w:tcPr>
            <w:tcW w:w="861" w:type="dxa"/>
          </w:tcPr>
          <w:p w:rsidR="00EC517F" w:rsidRDefault="00EC517F" w:rsidP="004C0C2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Default="00EC517F" w:rsidP="00FC5C4B">
            <w:r w:rsidRPr="00F534F7">
              <w:t>OutOfMemoryProblem Exception</w:t>
            </w:r>
            <w:r>
              <w:t>, geladene Posters benötigen extrem viel Memory</w:t>
            </w:r>
          </w:p>
        </w:tc>
        <w:tc>
          <w:tcPr>
            <w:tcW w:w="2246" w:type="dxa"/>
          </w:tcPr>
          <w:p w:rsidR="00EC517F" w:rsidRPr="003646BE" w:rsidRDefault="00EC517F" w:rsidP="004C0C24">
            <w:r>
              <w:t>Nicht reproduzierbar</w:t>
            </w:r>
          </w:p>
        </w:tc>
        <w:tc>
          <w:tcPr>
            <w:tcW w:w="861" w:type="dxa"/>
          </w:tcPr>
          <w:p w:rsidR="00EC517F" w:rsidRPr="003646BE" w:rsidRDefault="00EC517F" w:rsidP="00056314">
            <w:pPr>
              <w:keepNext/>
            </w:pPr>
          </w:p>
        </w:tc>
      </w:tr>
      <w:tr w:rsidR="00EC517F"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F534F7" w:rsidRDefault="00EC517F" w:rsidP="00931BF5">
            <w:r>
              <w:lastRenderedPageBreak/>
              <w:t>Filestream wird nicht geschlossen</w:t>
            </w:r>
            <w:r w:rsidR="00931BF5">
              <w:t xml:space="preserve"> (ImageExtension.cs)</w:t>
            </w:r>
          </w:p>
        </w:tc>
        <w:tc>
          <w:tcPr>
            <w:tcW w:w="2246" w:type="dxa"/>
          </w:tcPr>
          <w:p w:rsidR="00EC517F" w:rsidRPr="003646BE" w:rsidRDefault="00EC517F" w:rsidP="004C0C24">
            <w:r>
              <w:t>03.05.2012</w:t>
            </w:r>
          </w:p>
        </w:tc>
        <w:tc>
          <w:tcPr>
            <w:tcW w:w="861" w:type="dxa"/>
          </w:tcPr>
          <w:p w:rsidR="00EC517F" w:rsidRPr="003646BE" w:rsidRDefault="00EC517F" w:rsidP="00056314">
            <w:pPr>
              <w:keepNext/>
            </w:pPr>
            <w:r>
              <w:t>LE</w:t>
            </w:r>
          </w:p>
        </w:tc>
      </w:tr>
      <w:tr w:rsidR="00EC517F"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Default="00EC517F" w:rsidP="006F0C35">
            <w:r>
              <w:t>Kein ServiceModel vorhanden (für Domain Objekte)</w:t>
            </w:r>
          </w:p>
        </w:tc>
        <w:tc>
          <w:tcPr>
            <w:tcW w:w="2246" w:type="dxa"/>
          </w:tcPr>
          <w:p w:rsidR="00EC517F" w:rsidRDefault="00EC517F" w:rsidP="004C0C24">
            <w:r>
              <w:t>05.06.2012</w:t>
            </w:r>
          </w:p>
        </w:tc>
        <w:tc>
          <w:tcPr>
            <w:tcW w:w="861" w:type="dxa"/>
          </w:tcPr>
          <w:p w:rsidR="00EC517F" w:rsidRDefault="00EC517F" w:rsidP="004C0C24">
            <w:pPr>
              <w:keepNext/>
            </w:pPr>
            <w:r>
              <w:t>LE</w:t>
            </w:r>
          </w:p>
        </w:tc>
      </w:tr>
      <w:tr w:rsidR="00D71627" w:rsidRPr="003646BE" w:rsidTr="004C0C24">
        <w:trPr>
          <w:cnfStyle w:val="000000100000" w:firstRow="0" w:lastRow="0" w:firstColumn="0" w:lastColumn="0" w:oddVBand="0" w:evenVBand="0" w:oddHBand="1" w:evenHBand="0" w:firstRowFirstColumn="0" w:firstRowLastColumn="0" w:lastRowFirstColumn="0" w:lastRowLastColumn="0"/>
        </w:trPr>
        <w:tc>
          <w:tcPr>
            <w:tcW w:w="6181" w:type="dxa"/>
          </w:tcPr>
          <w:p w:rsidR="00D71627" w:rsidRDefault="00D71627" w:rsidP="006F0C35">
            <w:r>
              <w:t>Dispose() Pattern nicht überall vollständig implementiert (z.B. KinectSkeletonReader.cs)</w:t>
            </w:r>
          </w:p>
        </w:tc>
        <w:tc>
          <w:tcPr>
            <w:tcW w:w="3107" w:type="dxa"/>
            <w:gridSpan w:val="2"/>
          </w:tcPr>
          <w:p w:rsidR="00D71627" w:rsidRDefault="00D71627" w:rsidP="004C0C24">
            <w:r>
              <w:t>05.06.2012, LE</w:t>
            </w:r>
          </w:p>
          <w:p w:rsidR="00D71627" w:rsidRDefault="00D71627" w:rsidP="004C0C24">
            <w:pPr>
              <w:keepNext/>
            </w:pPr>
            <w:r>
              <w:t>Dispose Pattern weggelassen, da während der Applikation keine Resourcen durch dieses Pattern freigegeben werden müssen.</w:t>
            </w:r>
          </w:p>
        </w:tc>
      </w:tr>
      <w:tr w:rsidR="00EC517F" w:rsidRPr="00651B54"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EC517F" w:rsidRPr="00651B54" w:rsidRDefault="00EC517F" w:rsidP="004C0C24">
            <w:pPr>
              <w:autoSpaceDE w:val="0"/>
              <w:autoSpaceDN w:val="0"/>
              <w:adjustRightInd w:val="0"/>
            </w:pPr>
            <w:r w:rsidRPr="00651B54">
              <w:t>Anstelle Loop HitTest-Methode verwenden (Methode OnModelChanged</w:t>
            </w:r>
          </w:p>
          <w:p w:rsidR="00EC517F" w:rsidRPr="00651B54" w:rsidRDefault="00EC517F" w:rsidP="004C0C24">
            <w:pPr>
              <w:autoSpaceDE w:val="0"/>
              <w:autoSpaceDN w:val="0"/>
              <w:adjustRightInd w:val="0"/>
              <w:rPr>
                <w:lang w:val="en-US"/>
              </w:rPr>
            </w:pPr>
            <w:r>
              <w:rPr>
                <w:lang w:val="en-US"/>
              </w:rPr>
              <w:t>in HitTestHelper)</w:t>
            </w:r>
          </w:p>
        </w:tc>
        <w:tc>
          <w:tcPr>
            <w:tcW w:w="2246" w:type="dxa"/>
          </w:tcPr>
          <w:p w:rsidR="00EC517F" w:rsidRPr="00651B54" w:rsidRDefault="00EC517F" w:rsidP="004C0C24">
            <w:pPr>
              <w:rPr>
                <w:lang w:val="en-US"/>
              </w:rPr>
            </w:pPr>
            <w:r>
              <w:rPr>
                <w:lang w:val="en-US"/>
              </w:rPr>
              <w:t>-</w:t>
            </w:r>
          </w:p>
        </w:tc>
        <w:tc>
          <w:tcPr>
            <w:tcW w:w="861" w:type="dxa"/>
          </w:tcPr>
          <w:p w:rsidR="00EC517F" w:rsidRPr="00651B54" w:rsidRDefault="00EC517F" w:rsidP="004C0C24">
            <w:pPr>
              <w:keepNext/>
              <w:rPr>
                <w:lang w:val="en-US"/>
              </w:rPr>
            </w:pPr>
            <w:r>
              <w:rPr>
                <w:lang w:val="en-US"/>
              </w:rPr>
              <w:t>-</w:t>
            </w:r>
          </w:p>
        </w:tc>
      </w:tr>
      <w:tr w:rsidR="00EC517F" w:rsidRPr="008B01F6"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EC517F" w:rsidRPr="008B01F6" w:rsidRDefault="00EC517F" w:rsidP="004C0C24">
            <w:pPr>
              <w:autoSpaceDE w:val="0"/>
              <w:autoSpaceDN w:val="0"/>
              <w:adjustRightInd w:val="0"/>
            </w:pPr>
            <w:r w:rsidRPr="008B01F6">
              <w:t>ViewModel-Verschachtelung: MenuViewModel weiss mehr</w:t>
            </w:r>
            <w:r>
              <w:t>/mächtiger</w:t>
            </w:r>
            <w:r w:rsidRPr="008B01F6">
              <w:t xml:space="preserve"> als MainWindowViewModel</w:t>
            </w:r>
          </w:p>
        </w:tc>
        <w:tc>
          <w:tcPr>
            <w:tcW w:w="3107" w:type="dxa"/>
            <w:gridSpan w:val="2"/>
          </w:tcPr>
          <w:p w:rsidR="00D71627" w:rsidRDefault="00D71627" w:rsidP="004C0C24">
            <w:pPr>
              <w:keepNext/>
            </w:pPr>
            <w:r>
              <w:t>05.06.2012, LE</w:t>
            </w:r>
          </w:p>
          <w:p w:rsidR="00EC517F" w:rsidRPr="008B01F6" w:rsidRDefault="00EC517F" w:rsidP="004C0C24">
            <w:pPr>
              <w:keepNext/>
            </w:pPr>
            <w:r>
              <w:t>MainWindowViewModel kennt das MenuViewModel, nicht aber umgekehrt.</w:t>
            </w:r>
            <w:r w:rsidR="00300BAF">
              <w:t xml:space="preserve"> So wie es jetzt gelöst ist sind die Informationen nicht redundant. Evt. Könnte MenuViewModel in AppsViewModel umbenannt werden.</w:t>
            </w:r>
          </w:p>
        </w:tc>
      </w:tr>
      <w:tr w:rsidR="00CB2368" w:rsidRPr="008B01F6"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CB2368" w:rsidRPr="008B01F6" w:rsidRDefault="00CB2368" w:rsidP="008B01F6">
            <w:pPr>
              <w:autoSpaceDE w:val="0"/>
              <w:autoSpaceDN w:val="0"/>
              <w:adjustRightInd w:val="0"/>
            </w:pPr>
            <w:r>
              <w:t>PropertyChanged wirklich nur für Änderung am Property verwenden. (z.B. in LunchMenuService.cs: auf LunchMenuReader nicht PropertyChanged aufrufen)</w:t>
            </w:r>
          </w:p>
        </w:tc>
        <w:tc>
          <w:tcPr>
            <w:tcW w:w="2246" w:type="dxa"/>
          </w:tcPr>
          <w:p w:rsidR="00CB2368" w:rsidRDefault="00CB2368" w:rsidP="004C0C24">
            <w:r>
              <w:t>05.06.2012</w:t>
            </w:r>
          </w:p>
        </w:tc>
        <w:tc>
          <w:tcPr>
            <w:tcW w:w="861" w:type="dxa"/>
          </w:tcPr>
          <w:p w:rsidR="00CB2368" w:rsidRDefault="00CB2368" w:rsidP="004C0C24">
            <w:pPr>
              <w:keepNext/>
            </w:pPr>
            <w:r>
              <w:t>LE</w:t>
            </w:r>
          </w:p>
        </w:tc>
      </w:tr>
      <w:tr w:rsidR="005347A0" w:rsidRPr="008B01F6"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Pr="008B01F6" w:rsidRDefault="005347A0" w:rsidP="00651B54">
            <w:pPr>
              <w:autoSpaceDE w:val="0"/>
              <w:autoSpaceDN w:val="0"/>
              <w:adjustRightInd w:val="0"/>
            </w:pPr>
            <w:r>
              <w:t>DispatcherTimer bietet Funktionen, welche Thread based Timer macht (</w:t>
            </w:r>
            <w:r w:rsidRPr="008B01F6">
              <w:t>HitTestHelper.cs)</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6F0C35">
            <w:r>
              <w:t xml:space="preserve">Assert in Methode </w:t>
            </w:r>
            <w:r w:rsidRPr="00F51F62">
              <w:t>RaiseEventOfUIElement</w:t>
            </w:r>
            <w:r>
              <w:t xml:space="preserve"> in MainWindow.xmal.cs prüft Funktionalität des Frameworks</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Default="005347A0" w:rsidP="006F0C35">
            <w:r>
              <w:t>Regionen erstellen</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6F0C35">
            <w:r w:rsidRPr="00F51F62">
              <w:t>Reihenfolge und Strukturieru</w:t>
            </w:r>
            <w:r>
              <w:t>ng von Properties / Methoden / K</w:t>
            </w:r>
            <w:r w:rsidRPr="00F51F62">
              <w:t>onstruktoren ist inkonsistent</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100000" w:firstRow="0" w:lastRow="0" w:firstColumn="0" w:lastColumn="0" w:oddVBand="0" w:evenVBand="0" w:oddHBand="1" w:evenHBand="0" w:firstRowFirstColumn="0" w:firstRowLastColumn="0" w:lastRowFirstColumn="0" w:lastRowLastColumn="0"/>
        </w:trPr>
        <w:tc>
          <w:tcPr>
            <w:tcW w:w="6181" w:type="dxa"/>
          </w:tcPr>
          <w:p w:rsidR="005347A0" w:rsidRPr="00F51F62" w:rsidRDefault="005347A0" w:rsidP="00F51F62">
            <w:r>
              <w:t>Code-Guidelines (vorhanden?) einhalten</w:t>
            </w:r>
          </w:p>
        </w:tc>
        <w:tc>
          <w:tcPr>
            <w:tcW w:w="2246" w:type="dxa"/>
          </w:tcPr>
          <w:p w:rsidR="005347A0" w:rsidRDefault="005347A0" w:rsidP="004C0C24">
            <w:r>
              <w:t>05.06.2012</w:t>
            </w:r>
          </w:p>
        </w:tc>
        <w:tc>
          <w:tcPr>
            <w:tcW w:w="861" w:type="dxa"/>
          </w:tcPr>
          <w:p w:rsidR="005347A0" w:rsidRDefault="005347A0" w:rsidP="004C0C24">
            <w:pPr>
              <w:keepNext/>
            </w:pPr>
            <w:r>
              <w:t>LE</w:t>
            </w:r>
          </w:p>
        </w:tc>
      </w:tr>
      <w:tr w:rsidR="005347A0" w:rsidRPr="003646BE" w:rsidTr="00EC517F">
        <w:trPr>
          <w:cnfStyle w:val="000000010000" w:firstRow="0" w:lastRow="0" w:firstColumn="0" w:lastColumn="0" w:oddVBand="0" w:evenVBand="0" w:oddHBand="0" w:evenHBand="1" w:firstRowFirstColumn="0" w:firstRowLastColumn="0" w:lastRowFirstColumn="0" w:lastRowLastColumn="0"/>
        </w:trPr>
        <w:tc>
          <w:tcPr>
            <w:tcW w:w="6181" w:type="dxa"/>
          </w:tcPr>
          <w:p w:rsidR="005347A0" w:rsidRDefault="005347A0" w:rsidP="00F51F62">
            <w:r>
              <w:t>PreConditions einsetzen</w:t>
            </w:r>
          </w:p>
        </w:tc>
        <w:tc>
          <w:tcPr>
            <w:tcW w:w="2246" w:type="dxa"/>
          </w:tcPr>
          <w:p w:rsidR="005347A0" w:rsidRDefault="005347A0" w:rsidP="004C0C24">
            <w:r>
              <w:t>05.06.2012</w:t>
            </w:r>
          </w:p>
        </w:tc>
        <w:tc>
          <w:tcPr>
            <w:tcW w:w="861" w:type="dxa"/>
          </w:tcPr>
          <w:p w:rsidR="005347A0" w:rsidRDefault="005347A0" w:rsidP="004C0C24">
            <w:pPr>
              <w:keepNext/>
            </w:pPr>
            <w:r>
              <w:t>LE</w:t>
            </w:r>
          </w:p>
        </w:tc>
      </w:tr>
    </w:tbl>
    <w:p w:rsidR="00056314" w:rsidRDefault="00056314">
      <w:pPr>
        <w:pStyle w:val="Caption"/>
      </w:pPr>
      <w:bookmarkStart w:id="1" w:name="_Ref324229821"/>
      <w:r>
        <w:t xml:space="preserve">Tabelle </w:t>
      </w:r>
      <w:fldSimple w:instr=" SEQ Tabelle \* ARABIC ">
        <w:r w:rsidR="006D5821">
          <w:rPr>
            <w:noProof/>
          </w:rPr>
          <w:t>2</w:t>
        </w:r>
      </w:fldSimple>
      <w:r w:rsidR="00ED163F">
        <w:t xml:space="preserve"> - Annotationen und Kommentare</w:t>
      </w:r>
      <w:r>
        <w:t xml:space="preserve"> Code Review 03.05.2012</w:t>
      </w:r>
      <w:bookmarkEnd w:id="1"/>
    </w:p>
    <w:p w:rsidR="00C13991" w:rsidRDefault="00056314" w:rsidP="00B332F0">
      <w:r>
        <w:t>Die original notierten Kommentare und Annotationen</w:t>
      </w:r>
      <w:r w:rsidR="00483D7C">
        <w:t xml:space="preserve"> von Silvan Gehrig und Michael Gfeller</w:t>
      </w:r>
      <w:r>
        <w:t xml:space="preserve"> sind</w:t>
      </w:r>
      <w:r w:rsidR="000F1AEC">
        <w:t xml:space="preserve"> im Anhang (TODO</w:t>
      </w:r>
      <w:r w:rsidR="00133E87">
        <w:t>: Code Review File in Anhang und verlinken</w:t>
      </w:r>
      <w:r w:rsidR="000F1AEC">
        <w:t>) zu finden.</w:t>
      </w:r>
    </w:p>
    <w:p w:rsidR="00C13991" w:rsidRDefault="00054124" w:rsidP="00DF653C">
      <w:pPr>
        <w:pStyle w:val="Heading5"/>
      </w:pPr>
      <w:r>
        <w:t>Bewertung der Kriterien</w:t>
      </w:r>
    </w:p>
    <w:p w:rsidR="00D631FF" w:rsidRDefault="00C13991" w:rsidP="00B332F0">
      <w:r>
        <w:t>Die Kriterienbewertung wurde von Silvan Gehrig und Michael Gfeller</w:t>
      </w:r>
      <w:r w:rsidR="00056314">
        <w:t xml:space="preserve"> am 04.05.2012 vorgenommen.</w:t>
      </w:r>
    </w:p>
    <w:p w:rsidR="00D631FF" w:rsidRPr="00CC720E" w:rsidRDefault="00D631FF" w:rsidP="00DF653C">
      <w:pPr>
        <w:pStyle w:val="Heading6"/>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D631FF" w:rsidTr="004C0C24">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D631FF" w:rsidRDefault="00D631FF" w:rsidP="004C0C24"/>
        </w:tc>
        <w:tc>
          <w:tcPr>
            <w:tcW w:w="1158" w:type="dxa"/>
          </w:tcPr>
          <w:p w:rsidR="00D631FF" w:rsidRDefault="00D631FF" w:rsidP="004C0C24">
            <w:r>
              <w:t>Erfüllt</w:t>
            </w:r>
          </w:p>
        </w:tc>
        <w:tc>
          <w:tcPr>
            <w:tcW w:w="1051"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DE7F9D">
            <w:r>
              <w:t>Die Code Richtlinien von HSR Video</w:t>
            </w:r>
            <w:r w:rsidR="00DE7F9D">
              <w:t>w</w:t>
            </w:r>
            <w:r>
              <w:t>all wurden eingehalten</w:t>
            </w:r>
          </w:p>
        </w:tc>
        <w:tc>
          <w:tcPr>
            <w:tcW w:w="1158" w:type="dxa"/>
          </w:tcPr>
          <w:p w:rsidR="00D631FF" w:rsidRDefault="00D631FF" w:rsidP="004C0C24"/>
        </w:tc>
        <w:tc>
          <w:tcPr>
            <w:tcW w:w="1051" w:type="dxa"/>
          </w:tcPr>
          <w:p w:rsidR="00D631FF" w:rsidRPr="000844FC" w:rsidRDefault="00D631FF" w:rsidP="004C0C24">
            <w:r>
              <w:t>X</w:t>
            </w:r>
          </w:p>
        </w:tc>
      </w:tr>
      <w:tr w:rsidR="00D631FF" w:rsidTr="004C0C24">
        <w:trPr>
          <w:trHeight w:val="264"/>
        </w:trPr>
        <w:tc>
          <w:tcPr>
            <w:tcW w:w="7023" w:type="dxa"/>
          </w:tcPr>
          <w:p w:rsidR="00D631FF" w:rsidRDefault="00D631FF" w:rsidP="004C0C24">
            <w:r>
              <w:t>Der Code wirkt durch seine Anordnung &amp; Verschachtelung übersichtlich</w:t>
            </w:r>
          </w:p>
        </w:tc>
        <w:tc>
          <w:tcPr>
            <w:tcW w:w="1158" w:type="dxa"/>
          </w:tcPr>
          <w:p w:rsidR="00D631FF" w:rsidRDefault="00D631FF" w:rsidP="004C0C24"/>
        </w:tc>
        <w:tc>
          <w:tcPr>
            <w:tcW w:w="1051"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D631FF" w:rsidRDefault="00D631FF" w:rsidP="00DE7F9D">
            <w:r>
              <w:t>Die HSR Video</w:t>
            </w:r>
            <w:r w:rsidR="00DE7F9D">
              <w:t>w</w:t>
            </w:r>
            <w:r>
              <w:t>all Headers sind in allen nicht generierten Sourcen vorhanden</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Die XML-Kommentar Kompilation wurde in den Projekten aktiviert</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4C0C24">
            <w:r>
              <w:t>Alle Public / Protected Members sind ausreichend Dokumentiert</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Die auskommentierten Programm-Stücke sind ausreichend erklärt</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D631FF" w:rsidRDefault="00D631FF" w:rsidP="004C0C24">
            <w:r>
              <w:t>Die Projekte enthalten keine toten Programm-Klassen</w:t>
            </w:r>
          </w:p>
        </w:tc>
        <w:tc>
          <w:tcPr>
            <w:tcW w:w="1158" w:type="dxa"/>
          </w:tcPr>
          <w:p w:rsidR="00D631FF" w:rsidRDefault="00D631FF" w:rsidP="004C0C24"/>
        </w:tc>
        <w:tc>
          <w:tcPr>
            <w:tcW w:w="1051" w:type="dxa"/>
          </w:tcPr>
          <w:p w:rsidR="00D631FF" w:rsidRDefault="00D631FF" w:rsidP="004C0C24"/>
        </w:tc>
      </w:tr>
      <w:tr w:rsidR="00D631FF" w:rsidTr="004C0C24">
        <w:trPr>
          <w:trHeight w:val="264"/>
        </w:trPr>
        <w:tc>
          <w:tcPr>
            <w:tcW w:w="7023" w:type="dxa"/>
          </w:tcPr>
          <w:p w:rsidR="00D631FF" w:rsidRDefault="00D631FF" w:rsidP="004C0C24">
            <w:r>
              <w:t>Die fehlenden Programmstücke sind mittels TODO-Kommentar beschrieben</w:t>
            </w:r>
          </w:p>
        </w:tc>
        <w:tc>
          <w:tcPr>
            <w:tcW w:w="1158" w:type="dxa"/>
          </w:tcPr>
          <w:p w:rsidR="00D631FF" w:rsidRDefault="00D631FF" w:rsidP="004C0C24">
            <w:r>
              <w:t>X</w:t>
            </w:r>
          </w:p>
        </w:tc>
        <w:tc>
          <w:tcPr>
            <w:tcW w:w="1051"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D631FF" w:rsidRDefault="00D631FF" w:rsidP="004C0C24">
            <w:r>
              <w:t>Der Code übersetzt ohne Compiler Warnings</w:t>
            </w:r>
            <w:r w:rsidR="00C0288F">
              <w:t>, die nicht dokumentiert sind</w:t>
            </w:r>
            <w:r w:rsidR="009355A0">
              <w:t xml:space="preserve"> und sich nicht in den Test Projekten befinden</w:t>
            </w:r>
          </w:p>
        </w:tc>
        <w:tc>
          <w:tcPr>
            <w:tcW w:w="1158" w:type="dxa"/>
          </w:tcPr>
          <w:p w:rsidR="00D631FF" w:rsidRDefault="00D631FF" w:rsidP="004C0C24"/>
        </w:tc>
        <w:tc>
          <w:tcPr>
            <w:tcW w:w="1051" w:type="dxa"/>
          </w:tcPr>
          <w:p w:rsidR="00D631FF" w:rsidRDefault="00D631FF" w:rsidP="004C0C24">
            <w:r>
              <w:t>X</w:t>
            </w:r>
          </w:p>
        </w:tc>
      </w:tr>
      <w:tr w:rsidR="00D631FF" w:rsidTr="004C0C24">
        <w:trPr>
          <w:trHeight w:val="264"/>
        </w:trPr>
        <w:tc>
          <w:tcPr>
            <w:tcW w:w="7023" w:type="dxa"/>
          </w:tcPr>
          <w:p w:rsidR="00D631FF" w:rsidRDefault="00D631FF" w:rsidP="004C0C24">
            <w:r>
              <w:t>Es gibt keine Bad Smells im Code</w:t>
            </w:r>
          </w:p>
        </w:tc>
        <w:tc>
          <w:tcPr>
            <w:tcW w:w="1158" w:type="dxa"/>
          </w:tcPr>
          <w:p w:rsidR="00D631FF" w:rsidRDefault="00D631FF" w:rsidP="004C0C24"/>
        </w:tc>
        <w:tc>
          <w:tcPr>
            <w:tcW w:w="1051" w:type="dxa"/>
          </w:tcPr>
          <w:p w:rsidR="00D631FF" w:rsidRDefault="00D631FF" w:rsidP="004C0C24">
            <w:r>
              <w:t>X</w:t>
            </w:r>
          </w:p>
        </w:tc>
      </w:tr>
    </w:tbl>
    <w:p w:rsidR="00D631FF" w:rsidRPr="00CC720E" w:rsidRDefault="00D631FF" w:rsidP="00DF653C">
      <w:pPr>
        <w:pStyle w:val="Heading6"/>
      </w:pPr>
      <w:r>
        <w:t>Exception Handling</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Der Code enthält keine abgefangenen und ignorierten Ausnahmen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lastRenderedPageBreak/>
              <w:t>Fehler in asynchronen Prozessen werden mittels Event weitergeleiltet</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Das Logging erfasst alle Fehler aus allen Funktionalitätsschichten</w:t>
            </w:r>
          </w:p>
        </w:tc>
        <w:tc>
          <w:tcPr>
            <w:tcW w:w="1134" w:type="dxa"/>
          </w:tcPr>
          <w:p w:rsidR="00D631FF" w:rsidRDefault="00D631FF" w:rsidP="004C0C24"/>
        </w:tc>
        <w:tc>
          <w:tcPr>
            <w:tcW w:w="1024" w:type="dxa"/>
          </w:tcPr>
          <w:p w:rsidR="00D631FF" w:rsidRDefault="00D631FF" w:rsidP="004C0C24">
            <w:r>
              <w:t>X</w:t>
            </w:r>
          </w:p>
        </w:tc>
      </w:tr>
      <w:tr w:rsidR="00D631FF" w:rsidTr="004C0C24">
        <w:tc>
          <w:tcPr>
            <w:tcW w:w="7054" w:type="dxa"/>
          </w:tcPr>
          <w:p w:rsidR="00D631FF" w:rsidRDefault="00D631FF" w:rsidP="004C0C24">
            <w:r>
              <w:t>Das Before/After Pattern wird, wo möglich, mittels using() { } angewendet</w:t>
            </w:r>
          </w:p>
        </w:tc>
        <w:tc>
          <w:tcPr>
            <w:tcW w:w="1134" w:type="dxa"/>
          </w:tcPr>
          <w:p w:rsidR="00D631FF" w:rsidRDefault="00D631FF" w:rsidP="004C0C24"/>
        </w:tc>
        <w:tc>
          <w:tcPr>
            <w:tcW w:w="1024"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IDisposable.Dispose() Methoden werden in jedem Fall aufgerufen</w:t>
            </w:r>
          </w:p>
        </w:tc>
        <w:tc>
          <w:tcPr>
            <w:tcW w:w="1134" w:type="dxa"/>
          </w:tcPr>
          <w:p w:rsidR="00D631FF" w:rsidRDefault="00D631FF" w:rsidP="004C0C24"/>
        </w:tc>
        <w:tc>
          <w:tcPr>
            <w:tcW w:w="1024" w:type="dxa"/>
          </w:tcPr>
          <w:p w:rsidR="00D631FF" w:rsidRDefault="00D631FF" w:rsidP="004C0C24">
            <w:r>
              <w:t>X</w:t>
            </w:r>
          </w:p>
        </w:tc>
      </w:tr>
    </w:tbl>
    <w:p w:rsidR="00D631FF" w:rsidRPr="00CC720E" w:rsidRDefault="00D631FF" w:rsidP="00DF653C">
      <w:pPr>
        <w:pStyle w:val="Heading6"/>
      </w:pPr>
      <w:r>
        <w:t>Flow Control</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Es existieren keine Schleifen ohne Abbruchkriterien </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Es existieren keine nicht dokumentierte, tote Programmstücke (z.B. if(false) / while (false) / …)</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Rekursive Calls haben immer eine Verankerung und Abbruchbedingung</w:t>
            </w:r>
          </w:p>
        </w:tc>
        <w:tc>
          <w:tcPr>
            <w:tcW w:w="1134" w:type="dxa"/>
          </w:tcPr>
          <w:p w:rsidR="00D631FF" w:rsidRDefault="00D631FF" w:rsidP="004C0C24">
            <w:r>
              <w:t>X</w:t>
            </w:r>
          </w:p>
        </w:tc>
        <w:tc>
          <w:tcPr>
            <w:tcW w:w="1024" w:type="dxa"/>
          </w:tcPr>
          <w:p w:rsidR="00D631FF" w:rsidRDefault="00D631FF" w:rsidP="004C0C24"/>
        </w:tc>
      </w:tr>
    </w:tbl>
    <w:p w:rsidR="00D631FF" w:rsidRPr="00CC720E" w:rsidRDefault="00D631FF" w:rsidP="00DF653C">
      <w:pPr>
        <w:pStyle w:val="Heading6"/>
      </w:pPr>
      <w:r>
        <w:t>Naming</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Die Namen der Klassen / Variabeln sind selbstbeschreibend</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Verwirrende oder falsche Namen sind nicht vorhanden</w:t>
            </w:r>
          </w:p>
        </w:tc>
        <w:tc>
          <w:tcPr>
            <w:tcW w:w="1134" w:type="dxa"/>
          </w:tcPr>
          <w:p w:rsidR="00D631FF" w:rsidRDefault="00D631FF" w:rsidP="004C0C24"/>
        </w:tc>
        <w:tc>
          <w:tcPr>
            <w:tcW w:w="1024" w:type="dxa"/>
          </w:tcPr>
          <w:p w:rsidR="00D631FF" w:rsidRDefault="00D631FF" w:rsidP="004C0C24">
            <w:r>
              <w:t>X</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Interface-Klassen beginnen immer I (z.B. IDisposable)</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 xml:space="preserve">Klassen / Properties / Methoden werden mit </w:t>
            </w:r>
            <w:r w:rsidRPr="00E578A3">
              <w:rPr>
                <w:i/>
              </w:rPr>
              <w:t>PascalCasing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Lokale Variablen / Argumente werden mit </w:t>
            </w:r>
            <w:r w:rsidRPr="00E578A3">
              <w:rPr>
                <w:i/>
              </w:rPr>
              <w:t>camelCasing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 xml:space="preserve">Konstanten werden in </w:t>
            </w:r>
            <w:r w:rsidRPr="00E578A3">
              <w:rPr>
                <w:i/>
              </w:rPr>
              <w:t>PascalCasing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 xml:space="preserve">Felder in Klassen werden mit </w:t>
            </w:r>
            <w:r w:rsidRPr="00E578A3">
              <w:rPr>
                <w:i/>
              </w:rPr>
              <w:t>_camelCasing</w:t>
            </w:r>
            <w:r>
              <w:t xml:space="preserve"> geschrieben</w:t>
            </w:r>
          </w:p>
        </w:tc>
        <w:tc>
          <w:tcPr>
            <w:tcW w:w="1134" w:type="dxa"/>
          </w:tcPr>
          <w:p w:rsidR="00D631FF" w:rsidRDefault="00D631FF" w:rsidP="004C0C24">
            <w:r>
              <w:t>X</w:t>
            </w:r>
          </w:p>
        </w:tc>
        <w:tc>
          <w:tcPr>
            <w:tcW w:w="1024" w:type="dxa"/>
          </w:tcPr>
          <w:p w:rsidR="00D631FF" w:rsidRDefault="00D631FF" w:rsidP="004C0C24"/>
        </w:tc>
      </w:tr>
      <w:tr w:rsidR="00D631FF" w:rsidTr="004C0C24">
        <w:tc>
          <w:tcPr>
            <w:tcW w:w="7054" w:type="dxa"/>
          </w:tcPr>
          <w:p w:rsidR="00D631FF" w:rsidRDefault="00D631FF" w:rsidP="004C0C24">
            <w:r>
              <w:t>Der Code enthält keine Magic Numbers</w:t>
            </w:r>
          </w:p>
        </w:tc>
        <w:tc>
          <w:tcPr>
            <w:tcW w:w="1134" w:type="dxa"/>
          </w:tcPr>
          <w:p w:rsidR="00D631FF" w:rsidRDefault="00D631FF" w:rsidP="004C0C24"/>
        </w:tc>
        <w:tc>
          <w:tcPr>
            <w:tcW w:w="1024" w:type="dxa"/>
          </w:tcPr>
          <w:p w:rsidR="00D631FF" w:rsidRDefault="00D631FF" w:rsidP="004C0C24">
            <w:r>
              <w:t>X</w:t>
            </w:r>
          </w:p>
        </w:tc>
      </w:tr>
    </w:tbl>
    <w:p w:rsidR="00D631FF" w:rsidRDefault="00D631FF" w:rsidP="00D631FF"/>
    <w:p w:rsidR="00D631FF" w:rsidRPr="00CC720E" w:rsidRDefault="00D631FF" w:rsidP="00DF653C">
      <w:pPr>
        <w:pStyle w:val="Heading6"/>
      </w:pPr>
      <w:r>
        <w:t>Tools</w:t>
      </w:r>
    </w:p>
    <w:tbl>
      <w:tblPr>
        <w:tblStyle w:val="MediumList1-Accent1"/>
        <w:tblW w:w="0" w:type="auto"/>
        <w:tblLook w:val="0420" w:firstRow="1" w:lastRow="0" w:firstColumn="0" w:lastColumn="0" w:noHBand="0" w:noVBand="1"/>
      </w:tblPr>
      <w:tblGrid>
        <w:gridCol w:w="7054"/>
        <w:gridCol w:w="1134"/>
        <w:gridCol w:w="1024"/>
      </w:tblGrid>
      <w:tr w:rsidR="00D631FF" w:rsidTr="004C0C24">
        <w:trPr>
          <w:cnfStyle w:val="100000000000" w:firstRow="1" w:lastRow="0" w:firstColumn="0" w:lastColumn="0" w:oddVBand="0" w:evenVBand="0" w:oddHBand="0" w:evenHBand="0" w:firstRowFirstColumn="0" w:firstRowLastColumn="0" w:lastRowFirstColumn="0" w:lastRowLastColumn="0"/>
        </w:trPr>
        <w:tc>
          <w:tcPr>
            <w:tcW w:w="7054" w:type="dxa"/>
          </w:tcPr>
          <w:p w:rsidR="00D631FF" w:rsidRDefault="00D631FF" w:rsidP="004C0C24"/>
        </w:tc>
        <w:tc>
          <w:tcPr>
            <w:tcW w:w="1134" w:type="dxa"/>
          </w:tcPr>
          <w:p w:rsidR="00D631FF" w:rsidRDefault="00D631FF" w:rsidP="004C0C24">
            <w:r>
              <w:t>Erfüllt</w:t>
            </w:r>
          </w:p>
        </w:tc>
        <w:tc>
          <w:tcPr>
            <w:tcW w:w="1024" w:type="dxa"/>
          </w:tcPr>
          <w:p w:rsidR="00D631FF" w:rsidRDefault="00D631FF" w:rsidP="004C0C24">
            <w:r>
              <w:t>N. Erfüllt</w:t>
            </w:r>
          </w:p>
        </w:tc>
      </w:tr>
      <w:tr w:rsidR="00D631FF" w:rsidTr="004C0C24">
        <w:trPr>
          <w:cnfStyle w:val="000000100000" w:firstRow="0" w:lastRow="0" w:firstColumn="0" w:lastColumn="0" w:oddVBand="0" w:evenVBand="0" w:oddHBand="1" w:evenHBand="0" w:firstRowFirstColumn="0" w:firstRowLastColumn="0" w:lastRowFirstColumn="0" w:lastRowLastColumn="0"/>
        </w:trPr>
        <w:tc>
          <w:tcPr>
            <w:tcW w:w="7054" w:type="dxa"/>
          </w:tcPr>
          <w:p w:rsidR="00D631FF" w:rsidRDefault="00D631FF" w:rsidP="004C0C24">
            <w:r>
              <w:t>Die Warnings von Resharper 4.XXX werden, wo sinnvoll, behoben</w:t>
            </w:r>
          </w:p>
        </w:tc>
        <w:tc>
          <w:tcPr>
            <w:tcW w:w="1134" w:type="dxa"/>
          </w:tcPr>
          <w:p w:rsidR="00D631FF" w:rsidRDefault="00D631FF" w:rsidP="004C0C24">
            <w:r>
              <w:t>?</w:t>
            </w:r>
          </w:p>
        </w:tc>
        <w:tc>
          <w:tcPr>
            <w:tcW w:w="1024" w:type="dxa"/>
          </w:tcPr>
          <w:p w:rsidR="00D631FF" w:rsidRDefault="00D631FF" w:rsidP="004C0C24"/>
        </w:tc>
      </w:tr>
      <w:tr w:rsidR="00D631FF" w:rsidTr="004C0C24">
        <w:tc>
          <w:tcPr>
            <w:tcW w:w="7054" w:type="dxa"/>
          </w:tcPr>
          <w:p w:rsidR="00D631FF" w:rsidRDefault="00D631FF" w:rsidP="004C0C24">
            <w:r>
              <w:t>Die Errors von FxCop werden wo sinnvoll behoben</w:t>
            </w:r>
          </w:p>
        </w:tc>
        <w:tc>
          <w:tcPr>
            <w:tcW w:w="1134" w:type="dxa"/>
          </w:tcPr>
          <w:p w:rsidR="00D631FF" w:rsidRDefault="00D631FF" w:rsidP="004C0C24">
            <w:r>
              <w:t>?</w:t>
            </w:r>
          </w:p>
        </w:tc>
        <w:tc>
          <w:tcPr>
            <w:tcW w:w="1024" w:type="dxa"/>
          </w:tcPr>
          <w:p w:rsidR="00D631FF" w:rsidRDefault="00D631FF" w:rsidP="004C0C24"/>
        </w:tc>
      </w:tr>
    </w:tbl>
    <w:p w:rsidR="00D631FF" w:rsidRDefault="00D631FF" w:rsidP="00D631FF"/>
    <w:p w:rsidR="004B320E" w:rsidRDefault="004B320E" w:rsidP="00DF653C">
      <w:pPr>
        <w:pStyle w:val="Heading4"/>
      </w:pPr>
      <w:r>
        <w:t xml:space="preserve">Code Review vom </w:t>
      </w:r>
      <w:r w:rsidR="007925F1">
        <w:t>0</w:t>
      </w:r>
      <w:r w:rsidR="009160E6">
        <w:t>5</w:t>
      </w:r>
      <w:r w:rsidR="007925F1">
        <w:t>.06</w:t>
      </w:r>
      <w:r>
        <w:t>.2012</w:t>
      </w:r>
    </w:p>
    <w:p w:rsidR="009160E6" w:rsidRDefault="004B320E" w:rsidP="004B320E">
      <w:r>
        <w:t xml:space="preserve">Das </w:t>
      </w:r>
      <w:r w:rsidR="009160E6">
        <w:t xml:space="preserve">letzte </w:t>
      </w:r>
      <w:r>
        <w:t xml:space="preserve">Code Review wurde am </w:t>
      </w:r>
      <w:r w:rsidR="009160E6">
        <w:t>05.06</w:t>
      </w:r>
      <w:r>
        <w:t xml:space="preserve">.2012 durchgeführt. Anwesend waren </w:t>
      </w:r>
      <w:r w:rsidR="009160E6">
        <w:t xml:space="preserve">Michael Gfeller, Silvan Gehrig und </w:t>
      </w:r>
      <w:r>
        <w:t>Lukas Elmer</w:t>
      </w:r>
      <w:r w:rsidR="009160E6">
        <w:t>. Zuerst wurde der Code allgemein von Michael Gfeller untersucht und die gefundenen Probleme wurden besprochen</w:t>
      </w:r>
      <w:r w:rsidR="00D01281">
        <w:t>.</w:t>
      </w:r>
    </w:p>
    <w:p w:rsidR="004B320E" w:rsidRDefault="00922601" w:rsidP="00922601">
      <w:r>
        <w:t xml:space="preserve">Danach wurden die Bewertungen des Code Reviews von </w:t>
      </w:r>
      <w:r w:rsidR="00DD4196">
        <w:t>Michael Gfeller am 12.06.2012</w:t>
      </w:r>
      <w:r>
        <w:t xml:space="preserve"> eingetragen.</w:t>
      </w:r>
    </w:p>
    <w:p w:rsidR="004B320E" w:rsidRDefault="004B320E" w:rsidP="004B320E">
      <w:r>
        <w:t xml:space="preserve">Das Review </w:t>
      </w:r>
      <w:r w:rsidR="00922601">
        <w:t>zog</w:t>
      </w:r>
      <w:r>
        <w:t xml:space="preserve"> einige Verbesserungen nach sich, die sich aus den negativ bewerteten Kriterien </w:t>
      </w:r>
      <w:r w:rsidR="00C46437">
        <w:t>ergaben</w:t>
      </w:r>
      <w:r>
        <w:t xml:space="preserve">. Im Speziellen </w:t>
      </w:r>
      <w:r w:rsidR="006677C3">
        <w:t>waren</w:t>
      </w:r>
      <w:r>
        <w:t xml:space="preserve"> das:</w:t>
      </w:r>
    </w:p>
    <w:tbl>
      <w:tblPr>
        <w:tblStyle w:val="MediumShading1-Accent1"/>
        <w:tblW w:w="0" w:type="auto"/>
        <w:tblLook w:val="0420" w:firstRow="1" w:lastRow="0" w:firstColumn="0" w:lastColumn="0" w:noHBand="0" w:noVBand="1"/>
      </w:tblPr>
      <w:tblGrid>
        <w:gridCol w:w="6487"/>
        <w:gridCol w:w="1843"/>
        <w:gridCol w:w="882"/>
      </w:tblGrid>
      <w:tr w:rsidR="004B320E" w:rsidTr="004C0C24">
        <w:trPr>
          <w:cnfStyle w:val="100000000000" w:firstRow="1" w:lastRow="0" w:firstColumn="0" w:lastColumn="0" w:oddVBand="0" w:evenVBand="0" w:oddHBand="0" w:evenHBand="0" w:firstRowFirstColumn="0" w:firstRowLastColumn="0" w:lastRowFirstColumn="0" w:lastRowLastColumn="0"/>
        </w:trPr>
        <w:tc>
          <w:tcPr>
            <w:tcW w:w="6487" w:type="dxa"/>
          </w:tcPr>
          <w:p w:rsidR="004B320E" w:rsidRDefault="004B320E" w:rsidP="004C0C24">
            <w:r>
              <w:t>Beschreibung</w:t>
            </w:r>
          </w:p>
        </w:tc>
        <w:tc>
          <w:tcPr>
            <w:tcW w:w="1843" w:type="dxa"/>
          </w:tcPr>
          <w:p w:rsidR="004B320E" w:rsidRDefault="00104D75" w:rsidP="004C0C24">
            <w:r>
              <w:t>Bereinigung geprüft am</w:t>
            </w:r>
          </w:p>
        </w:tc>
        <w:tc>
          <w:tcPr>
            <w:tcW w:w="882" w:type="dxa"/>
          </w:tcPr>
          <w:p w:rsidR="004B320E" w:rsidRDefault="004B320E" w:rsidP="004C0C24">
            <w:r>
              <w:t>Kürzel</w:t>
            </w:r>
          </w:p>
        </w:tc>
      </w:tr>
      <w:tr w:rsidR="00104D75"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104D75" w:rsidRDefault="002F0FD7" w:rsidP="004C0C24">
            <w:r>
              <w:t>Exceptions, die applikationsbedingt sind, durch eine spezifische VideoWallException ersetzen.</w:t>
            </w:r>
          </w:p>
        </w:tc>
        <w:tc>
          <w:tcPr>
            <w:tcW w:w="1843" w:type="dxa"/>
          </w:tcPr>
          <w:p w:rsidR="00104D75" w:rsidRDefault="00586ACF" w:rsidP="004C0C24">
            <w:r>
              <w:t>07</w:t>
            </w:r>
            <w:r w:rsidR="00104D75">
              <w:t>.06.2012</w:t>
            </w:r>
          </w:p>
        </w:tc>
        <w:tc>
          <w:tcPr>
            <w:tcW w:w="882" w:type="dxa"/>
          </w:tcPr>
          <w:p w:rsidR="00104D75" w:rsidRDefault="00104D75" w:rsidP="004C0C24">
            <w:pPr>
              <w:keepNext/>
            </w:pPr>
            <w:r>
              <w:t>LE</w:t>
            </w:r>
          </w:p>
        </w:tc>
      </w:tr>
      <w:tr w:rsidR="004C0C24"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4C0C24" w:rsidRDefault="004C0C24" w:rsidP="00172136">
            <w:r>
              <w:t xml:space="preserve">Exception, die keine VideoWallException ist, nicht anzeigen. Nur anzeigen, dass </w:t>
            </w:r>
            <w:r w:rsidR="00931BF5">
              <w:t>ein Fehler aufgetreten ist</w:t>
            </w:r>
            <w:r>
              <w:t xml:space="preserve"> </w:t>
            </w:r>
            <w:r w:rsidR="00172136">
              <w:t xml:space="preserve"> ohne spezifisch auf den Fehler einzugehen </w:t>
            </w:r>
            <w:r>
              <w:t>(zu viele Technische Informationen für den Benutzer).</w:t>
            </w:r>
          </w:p>
        </w:tc>
        <w:tc>
          <w:tcPr>
            <w:tcW w:w="1843" w:type="dxa"/>
          </w:tcPr>
          <w:p w:rsidR="004C0C24" w:rsidRDefault="00586ACF" w:rsidP="004C0C24">
            <w:r>
              <w:t>07</w:t>
            </w:r>
            <w:r w:rsidR="004C0C24">
              <w:t>.06.2012</w:t>
            </w:r>
          </w:p>
        </w:tc>
        <w:tc>
          <w:tcPr>
            <w:tcW w:w="882" w:type="dxa"/>
          </w:tcPr>
          <w:p w:rsidR="004C0C24" w:rsidRDefault="004C0C24" w:rsidP="004C0C24">
            <w:pPr>
              <w:keepNext/>
            </w:pPr>
            <w:r>
              <w:t>LE</w:t>
            </w:r>
          </w:p>
        </w:tc>
      </w:tr>
      <w:tr w:rsidR="004C0C24"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4C0C24" w:rsidRPr="002F0FD7" w:rsidRDefault="00172136" w:rsidP="00172136">
            <w:r>
              <w:t xml:space="preserve">Das Canvas des </w:t>
            </w:r>
            <w:r w:rsidR="004C0C24" w:rsidRPr="002F0FD7">
              <w:t>Mousecursor</w:t>
            </w:r>
            <w:r>
              <w:t>s</w:t>
            </w:r>
            <w:r w:rsidR="004C0C24" w:rsidRPr="002F0FD7">
              <w:t xml:space="preserve"> könnte in UserControl </w:t>
            </w:r>
            <w:r>
              <w:t>ausgelagert we</w:t>
            </w:r>
            <w:r w:rsidR="004C0C24" w:rsidRPr="002F0FD7">
              <w:t>rden (MainWindow</w:t>
            </w:r>
            <w:r w:rsidR="004C0C24">
              <w:t xml:space="preserve"> der VideoWall</w:t>
            </w:r>
            <w:r w:rsidR="004C0C24" w:rsidRPr="002F0FD7">
              <w:t>)</w:t>
            </w:r>
            <w:r w:rsidR="004C0C24">
              <w:t>.</w:t>
            </w:r>
          </w:p>
        </w:tc>
        <w:tc>
          <w:tcPr>
            <w:tcW w:w="1843" w:type="dxa"/>
          </w:tcPr>
          <w:p w:rsidR="004C0C24" w:rsidRPr="002F0FD7" w:rsidRDefault="004C0C24" w:rsidP="004C0C24">
            <w:r>
              <w:t>-</w:t>
            </w:r>
          </w:p>
        </w:tc>
        <w:tc>
          <w:tcPr>
            <w:tcW w:w="882" w:type="dxa"/>
          </w:tcPr>
          <w:p w:rsidR="004C0C24" w:rsidRPr="002F0FD7" w:rsidRDefault="004C0C24" w:rsidP="004C0C24">
            <w:pPr>
              <w:keepNext/>
            </w:pPr>
            <w:r>
              <w:t>-</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Pr="002F0FD7" w:rsidRDefault="00586ACF" w:rsidP="002F0FD7">
            <w:r>
              <w:t>Wenn Applikation beendet wird sicherstellen, dass sie wirklich beendet wird mittels Process.CurrentProcess.Kill().</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2F0FD7">
            <w:r>
              <w:t>Mensa Menu vertikal zentrieren.</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2F0FD7">
            <w:r>
              <w:t>Vollbild über mehrere Bildschirme sicherstellen: Manuell programmieren mithilfe der Screen Klasse.</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2F0FD7">
            <w:r>
              <w:t>State Machine Demo Modus: Timer könnte ausgelagert werden und die Methode Tick() könnte public gemacht werden.</w:t>
            </w:r>
          </w:p>
        </w:tc>
        <w:tc>
          <w:tcPr>
            <w:tcW w:w="1843" w:type="dxa"/>
          </w:tcPr>
          <w:p w:rsidR="00586ACF" w:rsidRPr="002F0FD7" w:rsidRDefault="00586ACF" w:rsidP="004C0C24">
            <w:r>
              <w:t>-</w:t>
            </w:r>
          </w:p>
        </w:tc>
        <w:tc>
          <w:tcPr>
            <w:tcW w:w="882" w:type="dxa"/>
          </w:tcPr>
          <w:p w:rsidR="00586ACF" w:rsidRPr="002F0FD7" w:rsidRDefault="00586ACF" w:rsidP="004C0C24">
            <w:pPr>
              <w:keepNext/>
            </w:pPr>
            <w:r>
              <w:t>-</w:t>
            </w:r>
          </w:p>
        </w:tc>
      </w:tr>
      <w:tr w:rsidR="00586ACF" w:rsidRPr="002F0FD7" w:rsidTr="00C6782C">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352D7C">
            <w:r>
              <w:lastRenderedPageBreak/>
              <w:t>State Machine Demo Modus: Switch Statement könnte mihilfe eines State Patterns umgesetzt werden. Es wurde aber besprochen, dass dies nicht mehr gemacht werden soll, da das Switch Statement eine gute Übersicht bietet und die aktuelle Lösung pragmatisch ist.</w:t>
            </w:r>
          </w:p>
        </w:tc>
        <w:tc>
          <w:tcPr>
            <w:tcW w:w="2725" w:type="dxa"/>
            <w:gridSpan w:val="2"/>
          </w:tcPr>
          <w:p w:rsidR="00586ACF" w:rsidRDefault="00586ACF" w:rsidP="00C62C7D">
            <w:pPr>
              <w:keepNext/>
            </w:pPr>
            <w:r>
              <w:t>07.06.2012, LE</w:t>
            </w:r>
          </w:p>
          <w:p w:rsidR="00586ACF" w:rsidRDefault="00586ACF" w:rsidP="00C62C7D">
            <w:pPr>
              <w:keepNext/>
            </w:pPr>
            <w:r>
              <w:t>Wie besprochen, ist nicht nötig</w:t>
            </w:r>
          </w:p>
        </w:tc>
      </w:tr>
      <w:tr w:rsidR="00586ACF" w:rsidRPr="002F0FD7" w:rsidTr="004F5306">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172136">
            <w:r>
              <w:t xml:space="preserve">Für die PreOrPostCondition.Assert[…] gibt es evt. </w:t>
            </w:r>
            <w:r w:rsidR="00172136">
              <w:t>e</w:t>
            </w:r>
            <w:r>
              <w:t>in Debug Attribut, damit der Debugger nicht in diese Klasse springt sondern in der Klasse bleibt, wo die Condition tatsächlich fehlgeschlagen hat.</w:t>
            </w:r>
          </w:p>
        </w:tc>
        <w:tc>
          <w:tcPr>
            <w:tcW w:w="2725" w:type="dxa"/>
            <w:gridSpan w:val="2"/>
          </w:tcPr>
          <w:p w:rsidR="00586ACF" w:rsidRDefault="00586ACF" w:rsidP="00586ACF">
            <w:pPr>
              <w:keepNext/>
            </w:pPr>
            <w:r>
              <w:t>07.06.2012, LE</w:t>
            </w:r>
          </w:p>
          <w:p w:rsidR="00586ACF" w:rsidRPr="002F0FD7" w:rsidRDefault="00586ACF" w:rsidP="004C0C24">
            <w:pPr>
              <w:keepNext/>
            </w:pPr>
            <w:r>
              <w:t>Debug Attribut nicht gefunden</w:t>
            </w:r>
          </w:p>
        </w:tc>
      </w:tr>
      <w:tr w:rsidR="00586ACF" w:rsidRPr="002F0FD7" w:rsidTr="004C0C24">
        <w:trPr>
          <w:cnfStyle w:val="000000010000" w:firstRow="0" w:lastRow="0" w:firstColumn="0" w:lastColumn="0" w:oddVBand="0" w:evenVBand="0" w:oddHBand="0" w:evenHBand="1" w:firstRowFirstColumn="0" w:firstRowLastColumn="0" w:lastRowFirstColumn="0" w:lastRowLastColumn="0"/>
        </w:trPr>
        <w:tc>
          <w:tcPr>
            <w:tcW w:w="6487" w:type="dxa"/>
          </w:tcPr>
          <w:p w:rsidR="00586ACF" w:rsidRDefault="00586ACF" w:rsidP="004C0C24">
            <w:r>
              <w:t>Tests: Test Directory kann über Konfiguration hinzugefügt werden. Damit können Dateien und Ordner in den Tests verwendet werden.</w:t>
            </w:r>
          </w:p>
        </w:tc>
        <w:tc>
          <w:tcPr>
            <w:tcW w:w="1843" w:type="dxa"/>
          </w:tcPr>
          <w:p w:rsidR="00586ACF" w:rsidRDefault="00586ACF" w:rsidP="00C62C7D">
            <w:r>
              <w:t>07.06.2012</w:t>
            </w:r>
          </w:p>
        </w:tc>
        <w:tc>
          <w:tcPr>
            <w:tcW w:w="882" w:type="dxa"/>
          </w:tcPr>
          <w:p w:rsidR="00586ACF" w:rsidRDefault="00586ACF" w:rsidP="00C62C7D">
            <w:pPr>
              <w:keepNext/>
            </w:pPr>
            <w:r>
              <w:t>LE</w:t>
            </w:r>
          </w:p>
        </w:tc>
      </w:tr>
      <w:tr w:rsidR="00586ACF" w:rsidRPr="002F0FD7" w:rsidTr="004C0C24">
        <w:trPr>
          <w:cnfStyle w:val="000000100000" w:firstRow="0" w:lastRow="0" w:firstColumn="0" w:lastColumn="0" w:oddVBand="0" w:evenVBand="0" w:oddHBand="1" w:evenHBand="0" w:firstRowFirstColumn="0" w:firstRowLastColumn="0" w:lastRowFirstColumn="0" w:lastRowLastColumn="0"/>
        </w:trPr>
        <w:tc>
          <w:tcPr>
            <w:tcW w:w="6487" w:type="dxa"/>
          </w:tcPr>
          <w:p w:rsidR="00586ACF" w:rsidRDefault="00586ACF" w:rsidP="00352D7C">
            <w:r>
              <w:t>Um zu zeigen, dass die Applikation im Betrieb keine (gravierenden) Memory Leaks beinhaltet, soll die Applikation über 24h gelaufen lassen werden. Danach soll analysiert werden, ob der Memory Verbrauch etwa gleichmässig ist.</w:t>
            </w:r>
          </w:p>
        </w:tc>
        <w:tc>
          <w:tcPr>
            <w:tcW w:w="1843" w:type="dxa"/>
          </w:tcPr>
          <w:p w:rsidR="00586ACF" w:rsidRDefault="00586ACF" w:rsidP="00C62C7D">
            <w:r>
              <w:t>07.06.2012</w:t>
            </w:r>
          </w:p>
        </w:tc>
        <w:tc>
          <w:tcPr>
            <w:tcW w:w="882" w:type="dxa"/>
          </w:tcPr>
          <w:p w:rsidR="00586ACF" w:rsidRDefault="00586ACF" w:rsidP="00C62C7D">
            <w:pPr>
              <w:keepNext/>
            </w:pPr>
            <w:r>
              <w:t>LE</w:t>
            </w:r>
          </w:p>
        </w:tc>
      </w:tr>
    </w:tbl>
    <w:p w:rsidR="004B320E" w:rsidRDefault="004B320E" w:rsidP="004B320E">
      <w:pPr>
        <w:pStyle w:val="Caption"/>
        <w:rPr>
          <w:noProof/>
        </w:rPr>
      </w:pPr>
      <w:r>
        <w:t xml:space="preserve">Tabelle </w:t>
      </w:r>
      <w:fldSimple w:instr=" SEQ Tabelle \* ARABIC ">
        <w:r w:rsidR="006D5821">
          <w:rPr>
            <w:noProof/>
          </w:rPr>
          <w:t>3</w:t>
        </w:r>
      </w:fldSimple>
      <w:r>
        <w:rPr>
          <w:noProof/>
        </w:rPr>
        <w:t xml:space="preserve"> - </w:t>
      </w:r>
      <w:r>
        <w:t>Annotationen und Kommentare</w:t>
      </w:r>
      <w:r w:rsidR="00C24326">
        <w:rPr>
          <w:noProof/>
        </w:rPr>
        <w:t xml:space="preserve"> Code Review 05</w:t>
      </w:r>
      <w:r>
        <w:rPr>
          <w:noProof/>
        </w:rPr>
        <w:t>.0</w:t>
      </w:r>
      <w:r w:rsidR="00C24326">
        <w:rPr>
          <w:noProof/>
        </w:rPr>
        <w:t>6</w:t>
      </w:r>
      <w:r>
        <w:rPr>
          <w:noProof/>
        </w:rPr>
        <w:t>.2012</w:t>
      </w:r>
    </w:p>
    <w:p w:rsidR="004B320E" w:rsidRDefault="004B320E" w:rsidP="00DF653C">
      <w:pPr>
        <w:pStyle w:val="Heading5"/>
      </w:pPr>
      <w:r>
        <w:t>Bewertung der Kriterien</w:t>
      </w:r>
    </w:p>
    <w:p w:rsidR="00DD4196" w:rsidRPr="00DD4196" w:rsidRDefault="00DD4196" w:rsidP="00DD4196">
      <w:r>
        <w:t>Die roten Kommentare wurden von Michael Gfeller eingefügt oder gemäss den Mails zwischen Michael Gfeller und Lukas Elmer vom 12. Juli ergänzt.</w:t>
      </w:r>
      <w:bookmarkStart w:id="2" w:name="_GoBack"/>
      <w:bookmarkEnd w:id="2"/>
    </w:p>
    <w:p w:rsidR="00DD4196" w:rsidRDefault="00DD4196" w:rsidP="00DD4196">
      <w:pPr>
        <w:pStyle w:val="Heading6"/>
      </w:pPr>
      <w:r>
        <w:t>Code Style Analyse</w:t>
      </w:r>
    </w:p>
    <w:tbl>
      <w:tblPr>
        <w:tblStyle w:val="MediumList1-Accent1"/>
        <w:tblW w:w="0" w:type="auto"/>
        <w:tblLook w:val="0420" w:firstRow="1" w:lastRow="0" w:firstColumn="0" w:lastColumn="0" w:noHBand="0" w:noVBand="1"/>
      </w:tblPr>
      <w:tblGrid>
        <w:gridCol w:w="7023"/>
        <w:gridCol w:w="1158"/>
        <w:gridCol w:w="1051"/>
      </w:tblGrid>
      <w:tr w:rsidR="00DD4196" w:rsidTr="00DD4196">
        <w:trPr>
          <w:cnfStyle w:val="100000000000" w:firstRow="1" w:lastRow="0" w:firstColumn="0" w:lastColumn="0" w:oddVBand="0" w:evenVBand="0" w:oddHBand="0" w:evenHBand="0" w:firstRowFirstColumn="0" w:firstRowLastColumn="0" w:lastRowFirstColumn="0" w:lastRowLastColumn="0"/>
          <w:trHeight w:val="264"/>
        </w:trPr>
        <w:tc>
          <w:tcPr>
            <w:tcW w:w="7023" w:type="dxa"/>
            <w:tcBorders>
              <w:top w:val="nil"/>
              <w:left w:val="nil"/>
              <w:right w:val="nil"/>
            </w:tcBorders>
          </w:tcPr>
          <w:p w:rsidR="00DD4196" w:rsidRDefault="00DD4196"/>
        </w:tc>
        <w:tc>
          <w:tcPr>
            <w:tcW w:w="1158" w:type="dxa"/>
            <w:tcBorders>
              <w:top w:val="nil"/>
              <w:left w:val="nil"/>
              <w:right w:val="nil"/>
            </w:tcBorders>
            <w:hideMark/>
          </w:tcPr>
          <w:p w:rsidR="00DD4196" w:rsidRDefault="00DD4196">
            <w:r>
              <w:t>Erfüllt</w:t>
            </w:r>
          </w:p>
        </w:tc>
        <w:tc>
          <w:tcPr>
            <w:tcW w:w="1051" w:type="dxa"/>
            <w:tcBorders>
              <w:top w:val="nil"/>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Height w:val="280"/>
        </w:trPr>
        <w:tc>
          <w:tcPr>
            <w:tcW w:w="7023" w:type="dxa"/>
            <w:tcBorders>
              <w:top w:val="nil"/>
              <w:left w:val="nil"/>
              <w:bottom w:val="nil"/>
              <w:right w:val="nil"/>
            </w:tcBorders>
            <w:hideMark/>
          </w:tcPr>
          <w:p w:rsidR="00DD4196" w:rsidRDefault="00DD4196">
            <w:r>
              <w:t>Die Code Richtlinien von HSR Video Wall wurden eingehalten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nil"/>
              <w:right w:val="nil"/>
            </w:tcBorders>
            <w:hideMark/>
          </w:tcPr>
          <w:p w:rsidR="00DD4196" w:rsidRDefault="00DD4196">
            <w:r>
              <w:t>Der Code wirkt durch seine Anordnung &amp; Verschachtelung übersichtlich</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Height w:val="264"/>
        </w:trPr>
        <w:tc>
          <w:tcPr>
            <w:tcW w:w="7023" w:type="dxa"/>
            <w:tcBorders>
              <w:top w:val="nil"/>
              <w:left w:val="nil"/>
              <w:bottom w:val="nil"/>
              <w:right w:val="nil"/>
            </w:tcBorders>
            <w:hideMark/>
          </w:tcPr>
          <w:p w:rsidR="00DD4196" w:rsidRDefault="00DD4196">
            <w:r>
              <w:t>Die HSR Video Wall Headers sind in allen nicht generierten Sourcen vorhanden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nil"/>
              <w:right w:val="nil"/>
            </w:tcBorders>
            <w:hideMark/>
          </w:tcPr>
          <w:p w:rsidR="00DD4196" w:rsidRDefault="00DD4196">
            <w:pPr>
              <w:rPr>
                <w:color w:val="FF0000"/>
              </w:rPr>
            </w:pPr>
            <w:r>
              <w:t>Die XML-Kommentar Kompilation wurde in den Projekten aktiviert</w:t>
            </w:r>
            <w:r>
              <w:br/>
            </w:r>
            <w:r>
              <w:rPr>
                <w:color w:val="FF0000"/>
              </w:rPr>
              <w:t>Problem nur im DiagnosticApp, das nicht zum Code Review gehört</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Height w:val="280"/>
        </w:trPr>
        <w:tc>
          <w:tcPr>
            <w:tcW w:w="7023" w:type="dxa"/>
            <w:tcBorders>
              <w:top w:val="nil"/>
              <w:left w:val="nil"/>
              <w:bottom w:val="nil"/>
              <w:right w:val="nil"/>
            </w:tcBorders>
            <w:hideMark/>
          </w:tcPr>
          <w:p w:rsidR="00DD4196" w:rsidRDefault="00DD4196">
            <w:pPr>
              <w:rPr>
                <w:color w:val="FF0000"/>
              </w:rPr>
            </w:pPr>
            <w:r>
              <w:t>Alle Public / Protected Members sind ausreichend Dokumentiert</w:t>
            </w:r>
          </w:p>
          <w:p w:rsidR="00DD4196" w:rsidRDefault="00DD4196">
            <w:pPr>
              <w:rPr>
                <w:color w:val="FF0000"/>
              </w:rPr>
            </w:pPr>
            <w:r>
              <w:rPr>
                <w:color w:val="FF0000"/>
              </w:rPr>
              <w:t>Problem nur im DiagnosticApp, das nicht zum Code Review gehört</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nil"/>
              <w:right w:val="nil"/>
            </w:tcBorders>
            <w:hideMark/>
          </w:tcPr>
          <w:p w:rsidR="00DD4196" w:rsidRDefault="00DD4196">
            <w:r>
              <w:t>Die auskommentierten Programm-Stücke sind ausreichend erklärt</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Height w:val="264"/>
        </w:trPr>
        <w:tc>
          <w:tcPr>
            <w:tcW w:w="7023" w:type="dxa"/>
            <w:tcBorders>
              <w:top w:val="nil"/>
              <w:left w:val="nil"/>
              <w:bottom w:val="nil"/>
              <w:right w:val="nil"/>
            </w:tcBorders>
            <w:hideMark/>
          </w:tcPr>
          <w:p w:rsidR="00DD4196" w:rsidRDefault="00DD4196">
            <w:r>
              <w:t>Die Projekte enthalten keine toten Programm-Klassen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nil"/>
              <w:right w:val="nil"/>
            </w:tcBorders>
            <w:hideMark/>
          </w:tcPr>
          <w:p w:rsidR="00DD4196" w:rsidRDefault="00DD4196">
            <w:r>
              <w:t>Die fehlenden Programmstücke sind mittels TODO-Kommentar beschrieben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Height w:val="280"/>
        </w:trPr>
        <w:tc>
          <w:tcPr>
            <w:tcW w:w="7023" w:type="dxa"/>
            <w:tcBorders>
              <w:top w:val="nil"/>
              <w:left w:val="nil"/>
              <w:bottom w:val="nil"/>
              <w:right w:val="nil"/>
            </w:tcBorders>
            <w:hideMark/>
          </w:tcPr>
          <w:p w:rsidR="00DD4196" w:rsidRDefault="00DD4196">
            <w:r>
              <w:t>Der Code übersetzt ohne Compiler Warnings, die nicht dokumentiert sind und sich nicht in den Test Projekten befinden</w:t>
            </w:r>
          </w:p>
        </w:tc>
        <w:tc>
          <w:tcPr>
            <w:tcW w:w="1158" w:type="dxa"/>
            <w:tcBorders>
              <w:top w:val="nil"/>
              <w:left w:val="nil"/>
              <w:bottom w:val="nil"/>
              <w:right w:val="nil"/>
            </w:tcBorders>
            <w:hideMark/>
          </w:tcPr>
          <w:p w:rsidR="00DD4196" w:rsidRDefault="00DD4196">
            <w:r>
              <w:t>X</w:t>
            </w:r>
          </w:p>
        </w:tc>
        <w:tc>
          <w:tcPr>
            <w:tcW w:w="1051" w:type="dxa"/>
            <w:tcBorders>
              <w:top w:val="nil"/>
              <w:left w:val="nil"/>
              <w:bottom w:val="nil"/>
              <w:right w:val="nil"/>
            </w:tcBorders>
          </w:tcPr>
          <w:p w:rsidR="00DD4196" w:rsidRDefault="00DD4196"/>
        </w:tc>
      </w:tr>
      <w:tr w:rsidR="00DD4196" w:rsidTr="00DD4196">
        <w:trPr>
          <w:trHeight w:val="264"/>
        </w:trPr>
        <w:tc>
          <w:tcPr>
            <w:tcW w:w="7023" w:type="dxa"/>
            <w:tcBorders>
              <w:top w:val="nil"/>
              <w:left w:val="nil"/>
              <w:bottom w:val="single" w:sz="8" w:space="0" w:color="4F81BD" w:themeColor="accent1"/>
              <w:right w:val="nil"/>
            </w:tcBorders>
            <w:hideMark/>
          </w:tcPr>
          <w:p w:rsidR="00DD4196" w:rsidRDefault="00DD4196">
            <w:pPr>
              <w:rPr>
                <w:color w:val="FF0000"/>
              </w:rPr>
            </w:pPr>
            <w:r>
              <w:t>Es gibt keine Bad Smells im Code</w:t>
            </w:r>
            <w:r>
              <w:br/>
            </w:r>
            <w:r>
              <w:rPr>
                <w:color w:val="FF0000"/>
              </w:rPr>
              <w:t xml:space="preserve">Diverse Kleine sind noch vorhanden. </w:t>
            </w:r>
          </w:p>
        </w:tc>
        <w:tc>
          <w:tcPr>
            <w:tcW w:w="1158" w:type="dxa"/>
            <w:tcBorders>
              <w:top w:val="nil"/>
              <w:left w:val="nil"/>
              <w:bottom w:val="single" w:sz="8" w:space="0" w:color="4F81BD" w:themeColor="accent1"/>
              <w:right w:val="nil"/>
            </w:tcBorders>
            <w:hideMark/>
          </w:tcPr>
          <w:p w:rsidR="00DD4196" w:rsidRDefault="00DD4196">
            <w:r>
              <w:t>X</w:t>
            </w:r>
          </w:p>
        </w:tc>
        <w:tc>
          <w:tcPr>
            <w:tcW w:w="1051" w:type="dxa"/>
            <w:tcBorders>
              <w:top w:val="nil"/>
              <w:left w:val="nil"/>
              <w:bottom w:val="single" w:sz="8" w:space="0" w:color="4F81BD" w:themeColor="accent1"/>
              <w:right w:val="nil"/>
            </w:tcBorders>
          </w:tcPr>
          <w:p w:rsidR="00DD4196" w:rsidRDefault="00DD4196"/>
        </w:tc>
      </w:tr>
    </w:tbl>
    <w:p w:rsidR="00DD4196" w:rsidRDefault="00DD4196" w:rsidP="00DD4196">
      <w:pPr>
        <w:pStyle w:val="Heading6"/>
        <w:rPr>
          <w:rFonts w:cs="Times New Roman"/>
        </w:rPr>
      </w:pPr>
      <w:r>
        <w:t>Exception Handling</w:t>
      </w:r>
    </w:p>
    <w:tbl>
      <w:tblPr>
        <w:tblStyle w:val="MediumList1-Accent1"/>
        <w:tblW w:w="0" w:type="auto"/>
        <w:tblLook w:val="0420" w:firstRow="1" w:lastRow="0" w:firstColumn="0" w:lastColumn="0" w:noHBand="0" w:noVBand="1"/>
      </w:tblPr>
      <w:tblGrid>
        <w:gridCol w:w="7054"/>
        <w:gridCol w:w="1134"/>
        <w:gridCol w:w="1024"/>
      </w:tblGrid>
      <w:tr w:rsidR="00DD4196" w:rsidTr="00DD4196">
        <w:trPr>
          <w:cnfStyle w:val="100000000000" w:firstRow="1" w:lastRow="0" w:firstColumn="0" w:lastColumn="0" w:oddVBand="0" w:evenVBand="0" w:oddHBand="0" w:evenHBand="0" w:firstRowFirstColumn="0" w:firstRowLastColumn="0" w:lastRowFirstColumn="0" w:lastRowLastColumn="0"/>
        </w:trPr>
        <w:tc>
          <w:tcPr>
            <w:tcW w:w="7054" w:type="dxa"/>
            <w:tcBorders>
              <w:top w:val="nil"/>
              <w:left w:val="nil"/>
              <w:right w:val="nil"/>
            </w:tcBorders>
          </w:tcPr>
          <w:p w:rsidR="00DD4196" w:rsidRDefault="00DD4196"/>
        </w:tc>
        <w:tc>
          <w:tcPr>
            <w:tcW w:w="1134" w:type="dxa"/>
            <w:tcBorders>
              <w:top w:val="nil"/>
              <w:left w:val="nil"/>
              <w:right w:val="nil"/>
            </w:tcBorders>
            <w:hideMark/>
          </w:tcPr>
          <w:p w:rsidR="00DD4196" w:rsidRDefault="00DD4196">
            <w:r>
              <w:t>Erfüllt</w:t>
            </w:r>
          </w:p>
        </w:tc>
        <w:tc>
          <w:tcPr>
            <w:tcW w:w="1024" w:type="dxa"/>
            <w:tcBorders>
              <w:top w:val="nil"/>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Der Code enthält keine abgefangenen und ignorierten Ausnahmen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Fehler in asynchronen Prozessen werden mittels Event weitergeleiltet</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Das Logging erfasst alle Fehler aus allen Funktionalitätsschichten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Das Before/After Pattern wird, wo möglich, mittels using() { } angewendet</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IDisposable.Dispose() Methoden werden in jedem Fall aufgerufen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single" w:sz="8" w:space="0" w:color="4F81BD" w:themeColor="accent1"/>
              <w:right w:val="nil"/>
            </w:tcBorders>
            <w:hideMark/>
          </w:tcPr>
          <w:p w:rsidR="00DD4196" w:rsidRDefault="00DD4196">
            <w:r>
              <w:t>Alle Elemente, die aufgeräumt werden müssen, implementieren das Interface IDisposable</w:t>
            </w:r>
          </w:p>
          <w:p w:rsidR="00DD4196" w:rsidRDefault="00DD4196">
            <w:r>
              <w:rPr>
                <w:color w:val="FF0000"/>
              </w:rPr>
              <w:t>Wie besprochen; Noch nicht komplett implementiert</w:t>
            </w:r>
          </w:p>
        </w:tc>
        <w:tc>
          <w:tcPr>
            <w:tcW w:w="1134" w:type="dxa"/>
            <w:tcBorders>
              <w:top w:val="nil"/>
              <w:left w:val="nil"/>
              <w:bottom w:val="single" w:sz="8" w:space="0" w:color="4F81BD" w:themeColor="accent1"/>
              <w:right w:val="nil"/>
            </w:tcBorders>
          </w:tcPr>
          <w:p w:rsidR="00DD4196" w:rsidRDefault="00DD4196"/>
        </w:tc>
        <w:tc>
          <w:tcPr>
            <w:tcW w:w="1024" w:type="dxa"/>
            <w:tcBorders>
              <w:top w:val="nil"/>
              <w:left w:val="nil"/>
              <w:bottom w:val="single" w:sz="8" w:space="0" w:color="4F81BD" w:themeColor="accent1"/>
              <w:right w:val="nil"/>
            </w:tcBorders>
            <w:hideMark/>
          </w:tcPr>
          <w:p w:rsidR="00DD4196" w:rsidRDefault="00DD4196">
            <w:r>
              <w:t>X</w:t>
            </w:r>
          </w:p>
        </w:tc>
      </w:tr>
    </w:tbl>
    <w:p w:rsidR="00DD4196" w:rsidRDefault="00DD4196" w:rsidP="00DD4196">
      <w:pPr>
        <w:pStyle w:val="Heading6"/>
        <w:rPr>
          <w:rFonts w:cs="Times New Roman"/>
        </w:rPr>
      </w:pPr>
      <w:r>
        <w:t>Flow Control</w:t>
      </w:r>
    </w:p>
    <w:tbl>
      <w:tblPr>
        <w:tblStyle w:val="MediumList1-Accent1"/>
        <w:tblW w:w="0" w:type="auto"/>
        <w:tblLook w:val="0420" w:firstRow="1" w:lastRow="0" w:firstColumn="0" w:lastColumn="0" w:noHBand="0" w:noVBand="1"/>
      </w:tblPr>
      <w:tblGrid>
        <w:gridCol w:w="7054"/>
        <w:gridCol w:w="1134"/>
        <w:gridCol w:w="1024"/>
      </w:tblGrid>
      <w:tr w:rsidR="00DD4196" w:rsidTr="00DD4196">
        <w:trPr>
          <w:cnfStyle w:val="100000000000" w:firstRow="1" w:lastRow="0" w:firstColumn="0" w:lastColumn="0" w:oddVBand="0" w:evenVBand="0" w:oddHBand="0" w:evenHBand="0" w:firstRowFirstColumn="0" w:firstRowLastColumn="0" w:lastRowFirstColumn="0" w:lastRowLastColumn="0"/>
        </w:trPr>
        <w:tc>
          <w:tcPr>
            <w:tcW w:w="7054" w:type="dxa"/>
            <w:tcBorders>
              <w:top w:val="nil"/>
              <w:left w:val="nil"/>
              <w:right w:val="nil"/>
            </w:tcBorders>
          </w:tcPr>
          <w:p w:rsidR="00DD4196" w:rsidRDefault="00DD4196"/>
        </w:tc>
        <w:tc>
          <w:tcPr>
            <w:tcW w:w="1134" w:type="dxa"/>
            <w:tcBorders>
              <w:top w:val="nil"/>
              <w:left w:val="nil"/>
              <w:right w:val="nil"/>
            </w:tcBorders>
            <w:hideMark/>
          </w:tcPr>
          <w:p w:rsidR="00DD4196" w:rsidRDefault="00DD4196">
            <w:r>
              <w:t>Erfüllt</w:t>
            </w:r>
          </w:p>
        </w:tc>
        <w:tc>
          <w:tcPr>
            <w:tcW w:w="1024" w:type="dxa"/>
            <w:tcBorders>
              <w:top w:val="nil"/>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Es existieren keine Schleifen ohne Abbruchkriterien </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Es existieren keine nicht dokumentierte, tote Programmstücke (z.B. if(false) / while (false) / …)</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single" w:sz="8" w:space="0" w:color="4F81BD" w:themeColor="accent1"/>
              <w:right w:val="nil"/>
            </w:tcBorders>
            <w:hideMark/>
          </w:tcPr>
          <w:p w:rsidR="00DD4196" w:rsidRDefault="00DD4196">
            <w:r>
              <w:t>Rekursive Calls haben immer eine Verankerung und Abbruchbedingung</w:t>
            </w:r>
          </w:p>
        </w:tc>
        <w:tc>
          <w:tcPr>
            <w:tcW w:w="1134" w:type="dxa"/>
            <w:tcBorders>
              <w:top w:val="nil"/>
              <w:left w:val="nil"/>
              <w:bottom w:val="single" w:sz="8" w:space="0" w:color="4F81BD" w:themeColor="accent1"/>
              <w:right w:val="nil"/>
            </w:tcBorders>
            <w:hideMark/>
          </w:tcPr>
          <w:p w:rsidR="00DD4196" w:rsidRDefault="00DD4196">
            <w:r>
              <w:t>X</w:t>
            </w:r>
          </w:p>
        </w:tc>
        <w:tc>
          <w:tcPr>
            <w:tcW w:w="1024" w:type="dxa"/>
            <w:tcBorders>
              <w:top w:val="nil"/>
              <w:left w:val="nil"/>
              <w:bottom w:val="single" w:sz="8" w:space="0" w:color="4F81BD" w:themeColor="accent1"/>
              <w:right w:val="nil"/>
            </w:tcBorders>
          </w:tcPr>
          <w:p w:rsidR="00DD4196" w:rsidRDefault="00DD4196"/>
        </w:tc>
      </w:tr>
    </w:tbl>
    <w:p w:rsidR="00DD4196" w:rsidRDefault="00DD4196" w:rsidP="00DD4196">
      <w:pPr>
        <w:pStyle w:val="Heading6"/>
        <w:rPr>
          <w:rFonts w:cs="Times New Roman"/>
        </w:rPr>
      </w:pPr>
      <w:r>
        <w:t>Naming</w:t>
      </w:r>
    </w:p>
    <w:tbl>
      <w:tblPr>
        <w:tblStyle w:val="MediumList1-Accent1"/>
        <w:tblW w:w="0" w:type="auto"/>
        <w:tblLook w:val="0420" w:firstRow="1" w:lastRow="0" w:firstColumn="0" w:lastColumn="0" w:noHBand="0" w:noVBand="1"/>
      </w:tblPr>
      <w:tblGrid>
        <w:gridCol w:w="7054"/>
        <w:gridCol w:w="1134"/>
        <w:gridCol w:w="1024"/>
      </w:tblGrid>
      <w:tr w:rsidR="00DD4196" w:rsidTr="00DD4196">
        <w:trPr>
          <w:cnfStyle w:val="100000000000" w:firstRow="1" w:lastRow="0" w:firstColumn="0" w:lastColumn="0" w:oddVBand="0" w:evenVBand="0" w:oddHBand="0" w:evenHBand="0" w:firstRowFirstColumn="0" w:firstRowLastColumn="0" w:lastRowFirstColumn="0" w:lastRowLastColumn="0"/>
        </w:trPr>
        <w:tc>
          <w:tcPr>
            <w:tcW w:w="7054" w:type="dxa"/>
            <w:tcBorders>
              <w:top w:val="nil"/>
              <w:left w:val="nil"/>
              <w:right w:val="nil"/>
            </w:tcBorders>
          </w:tcPr>
          <w:p w:rsidR="00DD4196" w:rsidRDefault="00DD4196"/>
        </w:tc>
        <w:tc>
          <w:tcPr>
            <w:tcW w:w="1134" w:type="dxa"/>
            <w:tcBorders>
              <w:top w:val="nil"/>
              <w:left w:val="nil"/>
              <w:right w:val="nil"/>
            </w:tcBorders>
            <w:hideMark/>
          </w:tcPr>
          <w:p w:rsidR="00DD4196" w:rsidRDefault="00DD4196">
            <w:r>
              <w:t>Erfüllt</w:t>
            </w:r>
          </w:p>
        </w:tc>
        <w:tc>
          <w:tcPr>
            <w:tcW w:w="1024" w:type="dxa"/>
            <w:tcBorders>
              <w:top w:val="nil"/>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Die Namen der Klassen / Variabeln sind selbstbeschreibend</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Verwirrende oder falsche Namen sind nicht vorhanden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Interface-Klassen beginnen immer I (z.B. IDisposable)</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 xml:space="preserve">Klassen / Properties / Methoden werden mit </w:t>
            </w:r>
            <w:r>
              <w:rPr>
                <w:i/>
              </w:rPr>
              <w:t>PascalCasing</w:t>
            </w:r>
            <w:r>
              <w:t xml:space="preserve"> geschrieben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Lokale Variablen / Argumente werden mit </w:t>
            </w:r>
            <w:r>
              <w:rPr>
                <w:i/>
              </w:rPr>
              <w:t>camelCasing</w:t>
            </w:r>
            <w:r>
              <w:t xml:space="preserve"> geschrieben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nil"/>
              <w:right w:val="nil"/>
            </w:tcBorders>
            <w:hideMark/>
          </w:tcPr>
          <w:p w:rsidR="00DD4196" w:rsidRDefault="00DD4196">
            <w:r>
              <w:t xml:space="preserve">Konstanten werden in </w:t>
            </w:r>
            <w:r>
              <w:rPr>
                <w:i/>
              </w:rPr>
              <w:t>PascalCasing</w:t>
            </w:r>
            <w:r>
              <w:t xml:space="preserve"> geschrieben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 xml:space="preserve">Felder in Klassen werden mit </w:t>
            </w:r>
            <w:r>
              <w:rPr>
                <w:i/>
              </w:rPr>
              <w:t>_camelCasing</w:t>
            </w:r>
            <w:r>
              <w:t xml:space="preserve"> geschrieben</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single" w:sz="8" w:space="0" w:color="4F81BD" w:themeColor="accent1"/>
              <w:right w:val="nil"/>
            </w:tcBorders>
            <w:hideMark/>
          </w:tcPr>
          <w:p w:rsidR="00DD4196" w:rsidRDefault="00DD4196">
            <w:r>
              <w:t>Der Code enthält keine Magic Numbers</w:t>
            </w:r>
          </w:p>
        </w:tc>
        <w:tc>
          <w:tcPr>
            <w:tcW w:w="1134" w:type="dxa"/>
            <w:tcBorders>
              <w:top w:val="nil"/>
              <w:left w:val="nil"/>
              <w:bottom w:val="single" w:sz="8" w:space="0" w:color="4F81BD" w:themeColor="accent1"/>
              <w:right w:val="nil"/>
            </w:tcBorders>
            <w:hideMark/>
          </w:tcPr>
          <w:p w:rsidR="00DD4196" w:rsidRDefault="00DD4196">
            <w:r>
              <w:t>X</w:t>
            </w:r>
          </w:p>
        </w:tc>
        <w:tc>
          <w:tcPr>
            <w:tcW w:w="1024" w:type="dxa"/>
            <w:tcBorders>
              <w:top w:val="nil"/>
              <w:left w:val="nil"/>
              <w:bottom w:val="single" w:sz="8" w:space="0" w:color="4F81BD" w:themeColor="accent1"/>
              <w:right w:val="nil"/>
            </w:tcBorders>
          </w:tcPr>
          <w:p w:rsidR="00DD4196" w:rsidRDefault="00DD4196"/>
        </w:tc>
      </w:tr>
    </w:tbl>
    <w:p w:rsidR="00DD4196" w:rsidRDefault="00DD4196" w:rsidP="00DD4196"/>
    <w:p w:rsidR="00DD4196" w:rsidRDefault="00DD4196" w:rsidP="00DD4196">
      <w:pPr>
        <w:pStyle w:val="Heading6"/>
      </w:pPr>
      <w:r>
        <w:t>Tools</w:t>
      </w:r>
    </w:p>
    <w:tbl>
      <w:tblPr>
        <w:tblStyle w:val="MediumList1-Accent1"/>
        <w:tblW w:w="0" w:type="auto"/>
        <w:tblLook w:val="0420" w:firstRow="1" w:lastRow="0" w:firstColumn="0" w:lastColumn="0" w:noHBand="0" w:noVBand="1"/>
      </w:tblPr>
      <w:tblGrid>
        <w:gridCol w:w="7054"/>
        <w:gridCol w:w="1134"/>
        <w:gridCol w:w="1024"/>
      </w:tblGrid>
      <w:tr w:rsidR="00DD4196" w:rsidTr="00DD4196">
        <w:trPr>
          <w:cnfStyle w:val="100000000000" w:firstRow="1" w:lastRow="0" w:firstColumn="0" w:lastColumn="0" w:oddVBand="0" w:evenVBand="0" w:oddHBand="0" w:evenHBand="0" w:firstRowFirstColumn="0" w:firstRowLastColumn="0" w:lastRowFirstColumn="0" w:lastRowLastColumn="0"/>
        </w:trPr>
        <w:tc>
          <w:tcPr>
            <w:tcW w:w="7054" w:type="dxa"/>
            <w:tcBorders>
              <w:top w:val="nil"/>
              <w:left w:val="nil"/>
              <w:right w:val="nil"/>
            </w:tcBorders>
          </w:tcPr>
          <w:p w:rsidR="00DD4196" w:rsidRDefault="00DD4196"/>
        </w:tc>
        <w:tc>
          <w:tcPr>
            <w:tcW w:w="1134" w:type="dxa"/>
            <w:tcBorders>
              <w:top w:val="nil"/>
              <w:left w:val="nil"/>
              <w:right w:val="nil"/>
            </w:tcBorders>
            <w:hideMark/>
          </w:tcPr>
          <w:p w:rsidR="00DD4196" w:rsidRDefault="00DD4196">
            <w:r>
              <w:t>Erfüllt</w:t>
            </w:r>
          </w:p>
        </w:tc>
        <w:tc>
          <w:tcPr>
            <w:tcW w:w="1024" w:type="dxa"/>
            <w:tcBorders>
              <w:top w:val="nil"/>
              <w:left w:val="nil"/>
              <w:right w:val="nil"/>
            </w:tcBorders>
            <w:hideMark/>
          </w:tcPr>
          <w:p w:rsidR="00DD4196" w:rsidRDefault="00DD4196">
            <w:r>
              <w:t>N. Erfüllt</w:t>
            </w:r>
          </w:p>
        </w:tc>
      </w:tr>
      <w:tr w:rsidR="00DD4196" w:rsidTr="00DD4196">
        <w:trPr>
          <w:cnfStyle w:val="000000100000" w:firstRow="0" w:lastRow="0" w:firstColumn="0" w:lastColumn="0" w:oddVBand="0" w:evenVBand="0" w:oddHBand="1" w:evenHBand="0" w:firstRowFirstColumn="0" w:firstRowLastColumn="0" w:lastRowFirstColumn="0" w:lastRowLastColumn="0"/>
        </w:trPr>
        <w:tc>
          <w:tcPr>
            <w:tcW w:w="7054" w:type="dxa"/>
            <w:tcBorders>
              <w:top w:val="nil"/>
              <w:left w:val="nil"/>
              <w:bottom w:val="nil"/>
              <w:right w:val="nil"/>
            </w:tcBorders>
            <w:hideMark/>
          </w:tcPr>
          <w:p w:rsidR="00DD4196" w:rsidRDefault="00DD4196">
            <w:r>
              <w:t>Die Warnings von Resharper 4.XXX werden, wo sinnvoll, behoben</w:t>
            </w:r>
          </w:p>
          <w:p w:rsidR="00DD4196" w:rsidRDefault="00DD4196">
            <w:pPr>
              <w:rPr>
                <w:rFonts w:ascii="Arial" w:eastAsia="Times New Roman" w:hAnsi="Arial" w:cs="Arial"/>
                <w:color w:val="222222"/>
                <w:lang w:eastAsia="de-CH"/>
              </w:rPr>
            </w:pPr>
            <w:r>
              <w:rPr>
                <w:rFonts w:ascii="Calibri" w:eastAsia="Times New Roman" w:hAnsi="Calibri" w:cs="Calibri"/>
                <w:color w:val="FF0000"/>
                <w:lang w:eastAsia="de-CH"/>
              </w:rPr>
              <w:t>Die „disabled Warnings“ vom Reshaper stören den Lesefluss im Programmcode erheblich. Zusätzlich besteht die Gefahr, dass bei neuen Anpassungen gerade weitere Unschönheiten durch die Bestehenden „disabling“-Anweisung ausgeblendet werden.</w:t>
            </w:r>
          </w:p>
          <w:p w:rsidR="00DD4196" w:rsidRDefault="00DD4196">
            <w:pPr>
              <w:rPr>
                <w:rFonts w:ascii="Arial" w:eastAsia="Times New Roman" w:hAnsi="Arial" w:cs="Arial"/>
                <w:color w:val="222222"/>
                <w:lang w:eastAsia="de-CH"/>
              </w:rPr>
            </w:pPr>
            <w:r>
              <w:rPr>
                <w:rFonts w:ascii="Calibri" w:eastAsia="Times New Roman" w:hAnsi="Calibri" w:cs="Calibri"/>
                <w:color w:val="FF0000"/>
                <w:lang w:eastAsia="de-CH"/>
              </w:rPr>
              <w:t>Daher: Lieber nicht disablen und im Source (z.B. als Remark / …) beschreiben, warum dies so sein muss als zukünftige Implementationen erschweren.</w:t>
            </w:r>
          </w:p>
          <w:p w:rsidR="00DD4196" w:rsidRDefault="00DD4196">
            <w:pPr>
              <w:rPr>
                <w:rFonts w:ascii="Arial" w:eastAsia="Times New Roman" w:hAnsi="Arial" w:cs="Arial"/>
                <w:color w:val="222222"/>
                <w:lang w:eastAsia="de-CH"/>
              </w:rPr>
            </w:pPr>
            <w:r>
              <w:rPr>
                <w:rFonts w:ascii="Calibri" w:eastAsia="Times New Roman" w:hAnsi="Calibri" w:cs="Calibri"/>
                <w:color w:val="FF0000"/>
                <w:lang w:eastAsia="de-CH"/>
              </w:rPr>
              <w:t>Ansonsten ist dies ok.</w:t>
            </w:r>
          </w:p>
        </w:tc>
        <w:tc>
          <w:tcPr>
            <w:tcW w:w="1134" w:type="dxa"/>
            <w:tcBorders>
              <w:top w:val="nil"/>
              <w:left w:val="nil"/>
              <w:bottom w:val="nil"/>
              <w:right w:val="nil"/>
            </w:tcBorders>
            <w:hideMark/>
          </w:tcPr>
          <w:p w:rsidR="00DD4196" w:rsidRDefault="00DD4196">
            <w:r>
              <w:t>X</w:t>
            </w:r>
          </w:p>
        </w:tc>
        <w:tc>
          <w:tcPr>
            <w:tcW w:w="1024" w:type="dxa"/>
            <w:tcBorders>
              <w:top w:val="nil"/>
              <w:left w:val="nil"/>
              <w:bottom w:val="nil"/>
              <w:right w:val="nil"/>
            </w:tcBorders>
          </w:tcPr>
          <w:p w:rsidR="00DD4196" w:rsidRDefault="00DD4196"/>
        </w:tc>
      </w:tr>
      <w:tr w:rsidR="00DD4196" w:rsidTr="00DD4196">
        <w:tc>
          <w:tcPr>
            <w:tcW w:w="7054" w:type="dxa"/>
            <w:tcBorders>
              <w:top w:val="nil"/>
              <w:left w:val="nil"/>
              <w:bottom w:val="single" w:sz="8" w:space="0" w:color="4F81BD" w:themeColor="accent1"/>
              <w:right w:val="nil"/>
            </w:tcBorders>
            <w:hideMark/>
          </w:tcPr>
          <w:p w:rsidR="00DD4196" w:rsidRDefault="00DD4196">
            <w:r>
              <w:t>Die Errors von FxCop werden wo sinnvoll behoben</w:t>
            </w:r>
          </w:p>
        </w:tc>
        <w:tc>
          <w:tcPr>
            <w:tcW w:w="1134" w:type="dxa"/>
            <w:tcBorders>
              <w:top w:val="nil"/>
              <w:left w:val="nil"/>
              <w:bottom w:val="single" w:sz="8" w:space="0" w:color="4F81BD" w:themeColor="accent1"/>
              <w:right w:val="nil"/>
            </w:tcBorders>
            <w:hideMark/>
          </w:tcPr>
          <w:p w:rsidR="00DD4196" w:rsidRDefault="00DD4196">
            <w:r>
              <w:t>X</w:t>
            </w:r>
          </w:p>
        </w:tc>
        <w:tc>
          <w:tcPr>
            <w:tcW w:w="1024" w:type="dxa"/>
            <w:tcBorders>
              <w:top w:val="nil"/>
              <w:left w:val="nil"/>
              <w:bottom w:val="single" w:sz="8" w:space="0" w:color="4F81BD" w:themeColor="accent1"/>
              <w:right w:val="nil"/>
            </w:tcBorders>
          </w:tcPr>
          <w:p w:rsidR="00DD4196" w:rsidRDefault="00DD4196"/>
        </w:tc>
      </w:tr>
    </w:tbl>
    <w:p w:rsidR="00D631FF" w:rsidRDefault="00D631FF" w:rsidP="00B332F0"/>
    <w:p w:rsidR="00D631FF" w:rsidRPr="00B332F0" w:rsidRDefault="00D631FF" w:rsidP="00B332F0"/>
    <w:sectPr w:rsidR="00D631FF" w:rsidRPr="00B332F0" w:rsidSect="001E53C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2A5" w:rsidRDefault="005B52A5" w:rsidP="008F2373">
      <w:pPr>
        <w:spacing w:after="0"/>
      </w:pPr>
      <w:r>
        <w:separator/>
      </w:r>
    </w:p>
  </w:endnote>
  <w:endnote w:type="continuationSeparator" w:id="0">
    <w:p w:rsidR="005B52A5" w:rsidRDefault="005B52A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r>
      <w:t>HSR Videowall - Code Review</w:t>
    </w:r>
    <w:r w:rsidRPr="005E2896">
      <w:tab/>
    </w:r>
    <w:r>
      <w:fldChar w:fldCharType="begin"/>
    </w:r>
    <w:r>
      <w:instrText xml:space="preserve"> DATE  \@ "d. MMMM yyyy"  \* MERGEFORMAT </w:instrText>
    </w:r>
    <w:r>
      <w:fldChar w:fldCharType="separate"/>
    </w:r>
    <w:r w:rsidR="00DD4196">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DD4196" w:rsidRPr="00DD4196">
      <w:rPr>
        <w:b/>
        <w:noProof/>
        <w:lang w:val="de-DE"/>
      </w:rPr>
      <w:t>6</w:t>
    </w:r>
    <w:r>
      <w:rPr>
        <w:b/>
      </w:rPr>
      <w:fldChar w:fldCharType="end"/>
    </w:r>
    <w:r>
      <w:rPr>
        <w:lang w:val="de-DE"/>
      </w:rPr>
      <w:t xml:space="preserve"> von </w:t>
    </w:r>
    <w:fldSimple w:instr="NUMPAGES  \* Arabic  \* MERGEFORMAT">
      <w:r w:rsidR="00DD4196" w:rsidRPr="00DD4196">
        <w:rPr>
          <w:b/>
          <w:noProof/>
          <w:lang w:val="de-DE"/>
        </w:rPr>
        <w:t>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2A5" w:rsidRDefault="005B52A5" w:rsidP="008F2373">
      <w:pPr>
        <w:spacing w:after="0"/>
      </w:pPr>
      <w:r>
        <w:separator/>
      </w:r>
    </w:p>
  </w:footnote>
  <w:footnote w:type="continuationSeparator" w:id="0">
    <w:p w:rsidR="005B52A5" w:rsidRDefault="005B52A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C24" w:rsidRDefault="004C0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6110AE0"/>
    <w:multiLevelType w:val="hybridMultilevel"/>
    <w:tmpl w:val="B6D82E10"/>
    <w:lvl w:ilvl="0" w:tplc="EC1A665E">
      <w:start w:val="1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4A042D3"/>
    <w:multiLevelType w:val="hybridMultilevel"/>
    <w:tmpl w:val="B4082CD8"/>
    <w:lvl w:ilvl="0" w:tplc="4DC607C0">
      <w:start w:val="28"/>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3183E"/>
    <w:rsid w:val="0003203E"/>
    <w:rsid w:val="00033FBD"/>
    <w:rsid w:val="000465E2"/>
    <w:rsid w:val="00054124"/>
    <w:rsid w:val="00056314"/>
    <w:rsid w:val="0006511A"/>
    <w:rsid w:val="00076D1D"/>
    <w:rsid w:val="0008144F"/>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1AEC"/>
    <w:rsid w:val="000F6DCB"/>
    <w:rsid w:val="000F712C"/>
    <w:rsid w:val="00104D75"/>
    <w:rsid w:val="0010539E"/>
    <w:rsid w:val="00107616"/>
    <w:rsid w:val="00107E99"/>
    <w:rsid w:val="00111EC2"/>
    <w:rsid w:val="00117824"/>
    <w:rsid w:val="00117B3F"/>
    <w:rsid w:val="00122EB6"/>
    <w:rsid w:val="00125C74"/>
    <w:rsid w:val="00133123"/>
    <w:rsid w:val="00133A63"/>
    <w:rsid w:val="00133E87"/>
    <w:rsid w:val="00134483"/>
    <w:rsid w:val="00134F45"/>
    <w:rsid w:val="00150073"/>
    <w:rsid w:val="0015453A"/>
    <w:rsid w:val="00156992"/>
    <w:rsid w:val="001609C2"/>
    <w:rsid w:val="00171320"/>
    <w:rsid w:val="00172136"/>
    <w:rsid w:val="00174CCB"/>
    <w:rsid w:val="001869A3"/>
    <w:rsid w:val="001871B9"/>
    <w:rsid w:val="001905A8"/>
    <w:rsid w:val="00190E9E"/>
    <w:rsid w:val="001964D0"/>
    <w:rsid w:val="001B515F"/>
    <w:rsid w:val="001B5BEE"/>
    <w:rsid w:val="001C00B4"/>
    <w:rsid w:val="001C57E5"/>
    <w:rsid w:val="001D17F5"/>
    <w:rsid w:val="001E53C4"/>
    <w:rsid w:val="001F1125"/>
    <w:rsid w:val="001F2A8C"/>
    <w:rsid w:val="001F2B2D"/>
    <w:rsid w:val="001F61F8"/>
    <w:rsid w:val="002143E1"/>
    <w:rsid w:val="00214F45"/>
    <w:rsid w:val="00223137"/>
    <w:rsid w:val="00225791"/>
    <w:rsid w:val="00234C20"/>
    <w:rsid w:val="00241093"/>
    <w:rsid w:val="002433A7"/>
    <w:rsid w:val="002510D2"/>
    <w:rsid w:val="00253108"/>
    <w:rsid w:val="00255AC2"/>
    <w:rsid w:val="002564A9"/>
    <w:rsid w:val="0026560F"/>
    <w:rsid w:val="00283C40"/>
    <w:rsid w:val="002840DC"/>
    <w:rsid w:val="002A3A7D"/>
    <w:rsid w:val="002A5C16"/>
    <w:rsid w:val="002B037C"/>
    <w:rsid w:val="002B1FB1"/>
    <w:rsid w:val="002B6D39"/>
    <w:rsid w:val="002C1354"/>
    <w:rsid w:val="002C158C"/>
    <w:rsid w:val="002C6FEB"/>
    <w:rsid w:val="002D4F10"/>
    <w:rsid w:val="002E0F03"/>
    <w:rsid w:val="002E16A4"/>
    <w:rsid w:val="002E65A6"/>
    <w:rsid w:val="002E792B"/>
    <w:rsid w:val="002F0FD7"/>
    <w:rsid w:val="002F28DD"/>
    <w:rsid w:val="002F4E62"/>
    <w:rsid w:val="00300BAF"/>
    <w:rsid w:val="003028B7"/>
    <w:rsid w:val="0030407A"/>
    <w:rsid w:val="003254A8"/>
    <w:rsid w:val="003407D8"/>
    <w:rsid w:val="003444D2"/>
    <w:rsid w:val="00350BAB"/>
    <w:rsid w:val="00352D7C"/>
    <w:rsid w:val="003532A0"/>
    <w:rsid w:val="00353578"/>
    <w:rsid w:val="003646BE"/>
    <w:rsid w:val="00387C9D"/>
    <w:rsid w:val="00393952"/>
    <w:rsid w:val="003A082C"/>
    <w:rsid w:val="003A0ADD"/>
    <w:rsid w:val="003A5C55"/>
    <w:rsid w:val="003C3BB7"/>
    <w:rsid w:val="003D334B"/>
    <w:rsid w:val="003D4E42"/>
    <w:rsid w:val="003E40FB"/>
    <w:rsid w:val="003E591E"/>
    <w:rsid w:val="003F00FD"/>
    <w:rsid w:val="00402E1C"/>
    <w:rsid w:val="00405ED7"/>
    <w:rsid w:val="00413BE0"/>
    <w:rsid w:val="00414185"/>
    <w:rsid w:val="00420783"/>
    <w:rsid w:val="00421647"/>
    <w:rsid w:val="004217C3"/>
    <w:rsid w:val="00432296"/>
    <w:rsid w:val="0044088A"/>
    <w:rsid w:val="004464B4"/>
    <w:rsid w:val="004470B5"/>
    <w:rsid w:val="00455562"/>
    <w:rsid w:val="004573CC"/>
    <w:rsid w:val="00457C3C"/>
    <w:rsid w:val="00457CD4"/>
    <w:rsid w:val="00460631"/>
    <w:rsid w:val="004663C4"/>
    <w:rsid w:val="00470E12"/>
    <w:rsid w:val="0047169E"/>
    <w:rsid w:val="00481AD8"/>
    <w:rsid w:val="00483D7C"/>
    <w:rsid w:val="00491415"/>
    <w:rsid w:val="00495FA0"/>
    <w:rsid w:val="00496465"/>
    <w:rsid w:val="00497972"/>
    <w:rsid w:val="004A070C"/>
    <w:rsid w:val="004A4BDA"/>
    <w:rsid w:val="004B320E"/>
    <w:rsid w:val="004C0C24"/>
    <w:rsid w:val="004C1063"/>
    <w:rsid w:val="004C492F"/>
    <w:rsid w:val="004C5FCD"/>
    <w:rsid w:val="004D2C5F"/>
    <w:rsid w:val="004D494D"/>
    <w:rsid w:val="004E0421"/>
    <w:rsid w:val="004E5010"/>
    <w:rsid w:val="004E741F"/>
    <w:rsid w:val="0050008C"/>
    <w:rsid w:val="0050089B"/>
    <w:rsid w:val="00510831"/>
    <w:rsid w:val="00515684"/>
    <w:rsid w:val="005160DF"/>
    <w:rsid w:val="00531D88"/>
    <w:rsid w:val="005347A0"/>
    <w:rsid w:val="00545A76"/>
    <w:rsid w:val="005532E5"/>
    <w:rsid w:val="0055736E"/>
    <w:rsid w:val="00560405"/>
    <w:rsid w:val="00560DF4"/>
    <w:rsid w:val="005863F8"/>
    <w:rsid w:val="00586ACF"/>
    <w:rsid w:val="0059202A"/>
    <w:rsid w:val="00594E83"/>
    <w:rsid w:val="005B081C"/>
    <w:rsid w:val="005B14B6"/>
    <w:rsid w:val="005B52A5"/>
    <w:rsid w:val="005C223E"/>
    <w:rsid w:val="005D3E17"/>
    <w:rsid w:val="005D5A46"/>
    <w:rsid w:val="005E1D61"/>
    <w:rsid w:val="005E2896"/>
    <w:rsid w:val="005E3310"/>
    <w:rsid w:val="005E6C04"/>
    <w:rsid w:val="00603500"/>
    <w:rsid w:val="00603CEC"/>
    <w:rsid w:val="00611399"/>
    <w:rsid w:val="0061329C"/>
    <w:rsid w:val="006156A4"/>
    <w:rsid w:val="00615F9E"/>
    <w:rsid w:val="00617583"/>
    <w:rsid w:val="006211F6"/>
    <w:rsid w:val="00630616"/>
    <w:rsid w:val="006307E6"/>
    <w:rsid w:val="006327BB"/>
    <w:rsid w:val="00633ED8"/>
    <w:rsid w:val="006374A1"/>
    <w:rsid w:val="00644938"/>
    <w:rsid w:val="006504D7"/>
    <w:rsid w:val="00651384"/>
    <w:rsid w:val="00651B54"/>
    <w:rsid w:val="006677C3"/>
    <w:rsid w:val="00670F2A"/>
    <w:rsid w:val="00675269"/>
    <w:rsid w:val="0068440F"/>
    <w:rsid w:val="00687113"/>
    <w:rsid w:val="006939B6"/>
    <w:rsid w:val="00695F14"/>
    <w:rsid w:val="00696F84"/>
    <w:rsid w:val="006A0537"/>
    <w:rsid w:val="006A781D"/>
    <w:rsid w:val="006C6507"/>
    <w:rsid w:val="006D5821"/>
    <w:rsid w:val="006D7760"/>
    <w:rsid w:val="006E1F2A"/>
    <w:rsid w:val="006F0BE2"/>
    <w:rsid w:val="006F0C35"/>
    <w:rsid w:val="006F2255"/>
    <w:rsid w:val="006F7802"/>
    <w:rsid w:val="0070196A"/>
    <w:rsid w:val="00712944"/>
    <w:rsid w:val="00723D29"/>
    <w:rsid w:val="00730425"/>
    <w:rsid w:val="00732D23"/>
    <w:rsid w:val="00733FE6"/>
    <w:rsid w:val="00741863"/>
    <w:rsid w:val="00746C27"/>
    <w:rsid w:val="0075029B"/>
    <w:rsid w:val="007537D1"/>
    <w:rsid w:val="007553E5"/>
    <w:rsid w:val="00760725"/>
    <w:rsid w:val="00762872"/>
    <w:rsid w:val="00765701"/>
    <w:rsid w:val="00767682"/>
    <w:rsid w:val="007925F1"/>
    <w:rsid w:val="007937B0"/>
    <w:rsid w:val="00794A74"/>
    <w:rsid w:val="007A158A"/>
    <w:rsid w:val="007A680D"/>
    <w:rsid w:val="007B442E"/>
    <w:rsid w:val="007B716D"/>
    <w:rsid w:val="007D1E23"/>
    <w:rsid w:val="007D405F"/>
    <w:rsid w:val="007D5B10"/>
    <w:rsid w:val="007E1146"/>
    <w:rsid w:val="007E48B7"/>
    <w:rsid w:val="007E7A23"/>
    <w:rsid w:val="007F6437"/>
    <w:rsid w:val="0080370E"/>
    <w:rsid w:val="008221BA"/>
    <w:rsid w:val="008329D7"/>
    <w:rsid w:val="00844ADD"/>
    <w:rsid w:val="008477FD"/>
    <w:rsid w:val="00861EB4"/>
    <w:rsid w:val="00863D15"/>
    <w:rsid w:val="00870299"/>
    <w:rsid w:val="00870C31"/>
    <w:rsid w:val="008722E3"/>
    <w:rsid w:val="00876823"/>
    <w:rsid w:val="0088360D"/>
    <w:rsid w:val="00883D72"/>
    <w:rsid w:val="00887085"/>
    <w:rsid w:val="00891D3F"/>
    <w:rsid w:val="008A2DEE"/>
    <w:rsid w:val="008A4E18"/>
    <w:rsid w:val="008B01F6"/>
    <w:rsid w:val="008B0DE9"/>
    <w:rsid w:val="008B3515"/>
    <w:rsid w:val="008B5717"/>
    <w:rsid w:val="008C0457"/>
    <w:rsid w:val="008C4176"/>
    <w:rsid w:val="008C54BF"/>
    <w:rsid w:val="008D7BA6"/>
    <w:rsid w:val="008E328B"/>
    <w:rsid w:val="008E3E8C"/>
    <w:rsid w:val="008F163B"/>
    <w:rsid w:val="008F2373"/>
    <w:rsid w:val="008F2C66"/>
    <w:rsid w:val="008F6180"/>
    <w:rsid w:val="009030F0"/>
    <w:rsid w:val="0090409C"/>
    <w:rsid w:val="00910A50"/>
    <w:rsid w:val="00912A79"/>
    <w:rsid w:val="0091445B"/>
    <w:rsid w:val="009160E6"/>
    <w:rsid w:val="00921794"/>
    <w:rsid w:val="00922601"/>
    <w:rsid w:val="00926E3E"/>
    <w:rsid w:val="009303F0"/>
    <w:rsid w:val="00931BF5"/>
    <w:rsid w:val="00932B20"/>
    <w:rsid w:val="009355A0"/>
    <w:rsid w:val="00936896"/>
    <w:rsid w:val="0093763F"/>
    <w:rsid w:val="0095108B"/>
    <w:rsid w:val="00951112"/>
    <w:rsid w:val="00952B86"/>
    <w:rsid w:val="00954D75"/>
    <w:rsid w:val="00955761"/>
    <w:rsid w:val="00955B47"/>
    <w:rsid w:val="0096421F"/>
    <w:rsid w:val="00970BAC"/>
    <w:rsid w:val="00976450"/>
    <w:rsid w:val="0097700E"/>
    <w:rsid w:val="00981611"/>
    <w:rsid w:val="00983C1B"/>
    <w:rsid w:val="009846CB"/>
    <w:rsid w:val="0099340E"/>
    <w:rsid w:val="00995691"/>
    <w:rsid w:val="009962A5"/>
    <w:rsid w:val="009A160B"/>
    <w:rsid w:val="009A1ADA"/>
    <w:rsid w:val="009A48A3"/>
    <w:rsid w:val="009E072F"/>
    <w:rsid w:val="009E49D4"/>
    <w:rsid w:val="009E59B0"/>
    <w:rsid w:val="009F03DD"/>
    <w:rsid w:val="009F2CB2"/>
    <w:rsid w:val="009F48BD"/>
    <w:rsid w:val="009F731C"/>
    <w:rsid w:val="00A04424"/>
    <w:rsid w:val="00A06B4F"/>
    <w:rsid w:val="00A11294"/>
    <w:rsid w:val="00A16238"/>
    <w:rsid w:val="00A203BE"/>
    <w:rsid w:val="00A20664"/>
    <w:rsid w:val="00A273D8"/>
    <w:rsid w:val="00A42109"/>
    <w:rsid w:val="00A51F8E"/>
    <w:rsid w:val="00A53880"/>
    <w:rsid w:val="00A611DF"/>
    <w:rsid w:val="00A70044"/>
    <w:rsid w:val="00A842CF"/>
    <w:rsid w:val="00AA260A"/>
    <w:rsid w:val="00AA33F4"/>
    <w:rsid w:val="00AB21BC"/>
    <w:rsid w:val="00AB28F0"/>
    <w:rsid w:val="00AB51D5"/>
    <w:rsid w:val="00AC0E86"/>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19DB"/>
    <w:rsid w:val="00B332F0"/>
    <w:rsid w:val="00B33315"/>
    <w:rsid w:val="00B47C49"/>
    <w:rsid w:val="00B712B5"/>
    <w:rsid w:val="00B9097B"/>
    <w:rsid w:val="00B93C0A"/>
    <w:rsid w:val="00BA0A47"/>
    <w:rsid w:val="00BA4F6B"/>
    <w:rsid w:val="00BA7B4B"/>
    <w:rsid w:val="00BB1425"/>
    <w:rsid w:val="00BC30D8"/>
    <w:rsid w:val="00BC3BD4"/>
    <w:rsid w:val="00BC4F90"/>
    <w:rsid w:val="00BD5EDB"/>
    <w:rsid w:val="00BE0F0B"/>
    <w:rsid w:val="00BE6DFC"/>
    <w:rsid w:val="00BF15FB"/>
    <w:rsid w:val="00BF1750"/>
    <w:rsid w:val="00BF2DFA"/>
    <w:rsid w:val="00BF3A53"/>
    <w:rsid w:val="00C0209E"/>
    <w:rsid w:val="00C0288F"/>
    <w:rsid w:val="00C10747"/>
    <w:rsid w:val="00C13991"/>
    <w:rsid w:val="00C14F5B"/>
    <w:rsid w:val="00C20E28"/>
    <w:rsid w:val="00C22202"/>
    <w:rsid w:val="00C222E4"/>
    <w:rsid w:val="00C2370B"/>
    <w:rsid w:val="00C24326"/>
    <w:rsid w:val="00C3637F"/>
    <w:rsid w:val="00C42DDD"/>
    <w:rsid w:val="00C43235"/>
    <w:rsid w:val="00C43FC7"/>
    <w:rsid w:val="00C46437"/>
    <w:rsid w:val="00C47BE9"/>
    <w:rsid w:val="00C62131"/>
    <w:rsid w:val="00C70593"/>
    <w:rsid w:val="00C74BF5"/>
    <w:rsid w:val="00C765DF"/>
    <w:rsid w:val="00C849DE"/>
    <w:rsid w:val="00C858B5"/>
    <w:rsid w:val="00C85D28"/>
    <w:rsid w:val="00C87DF3"/>
    <w:rsid w:val="00C90DFA"/>
    <w:rsid w:val="00C9533A"/>
    <w:rsid w:val="00CA0316"/>
    <w:rsid w:val="00CA2FE0"/>
    <w:rsid w:val="00CA5EEC"/>
    <w:rsid w:val="00CB0412"/>
    <w:rsid w:val="00CB1EA8"/>
    <w:rsid w:val="00CB2368"/>
    <w:rsid w:val="00CB6B38"/>
    <w:rsid w:val="00CC720E"/>
    <w:rsid w:val="00CD15B0"/>
    <w:rsid w:val="00CD42C7"/>
    <w:rsid w:val="00CE533D"/>
    <w:rsid w:val="00CF1DBC"/>
    <w:rsid w:val="00D01281"/>
    <w:rsid w:val="00D072D8"/>
    <w:rsid w:val="00D074AB"/>
    <w:rsid w:val="00D1407B"/>
    <w:rsid w:val="00D15585"/>
    <w:rsid w:val="00D1583C"/>
    <w:rsid w:val="00D1676B"/>
    <w:rsid w:val="00D32929"/>
    <w:rsid w:val="00D365E1"/>
    <w:rsid w:val="00D5543B"/>
    <w:rsid w:val="00D61611"/>
    <w:rsid w:val="00D631FF"/>
    <w:rsid w:val="00D71627"/>
    <w:rsid w:val="00D727CE"/>
    <w:rsid w:val="00D76CA7"/>
    <w:rsid w:val="00D914A0"/>
    <w:rsid w:val="00D976B9"/>
    <w:rsid w:val="00DA341D"/>
    <w:rsid w:val="00DA5843"/>
    <w:rsid w:val="00DA6B05"/>
    <w:rsid w:val="00DB08E8"/>
    <w:rsid w:val="00DC61D4"/>
    <w:rsid w:val="00DD0712"/>
    <w:rsid w:val="00DD3F8F"/>
    <w:rsid w:val="00DD4196"/>
    <w:rsid w:val="00DD495D"/>
    <w:rsid w:val="00DE6D82"/>
    <w:rsid w:val="00DE77ED"/>
    <w:rsid w:val="00DE7F9D"/>
    <w:rsid w:val="00DF653C"/>
    <w:rsid w:val="00DF7F2C"/>
    <w:rsid w:val="00E00A65"/>
    <w:rsid w:val="00E13BEF"/>
    <w:rsid w:val="00E22264"/>
    <w:rsid w:val="00E2571D"/>
    <w:rsid w:val="00E31FFC"/>
    <w:rsid w:val="00E329B4"/>
    <w:rsid w:val="00E330DE"/>
    <w:rsid w:val="00E36107"/>
    <w:rsid w:val="00E366D5"/>
    <w:rsid w:val="00E561FA"/>
    <w:rsid w:val="00E56C0A"/>
    <w:rsid w:val="00E56DB5"/>
    <w:rsid w:val="00E660E3"/>
    <w:rsid w:val="00E711E0"/>
    <w:rsid w:val="00E727ED"/>
    <w:rsid w:val="00E77D4D"/>
    <w:rsid w:val="00E824C1"/>
    <w:rsid w:val="00E860CF"/>
    <w:rsid w:val="00E87169"/>
    <w:rsid w:val="00E9410B"/>
    <w:rsid w:val="00EA10FA"/>
    <w:rsid w:val="00EA2F23"/>
    <w:rsid w:val="00EA57D2"/>
    <w:rsid w:val="00EC517F"/>
    <w:rsid w:val="00ED163F"/>
    <w:rsid w:val="00ED5494"/>
    <w:rsid w:val="00ED5D3E"/>
    <w:rsid w:val="00EE2AB1"/>
    <w:rsid w:val="00EE6C93"/>
    <w:rsid w:val="00EF07C7"/>
    <w:rsid w:val="00EF7CD0"/>
    <w:rsid w:val="00F03D2A"/>
    <w:rsid w:val="00F04B89"/>
    <w:rsid w:val="00F118A8"/>
    <w:rsid w:val="00F1288E"/>
    <w:rsid w:val="00F12AD6"/>
    <w:rsid w:val="00F14036"/>
    <w:rsid w:val="00F1436E"/>
    <w:rsid w:val="00F14C93"/>
    <w:rsid w:val="00F20FAF"/>
    <w:rsid w:val="00F21003"/>
    <w:rsid w:val="00F22EA3"/>
    <w:rsid w:val="00F37EE6"/>
    <w:rsid w:val="00F4233A"/>
    <w:rsid w:val="00F42E13"/>
    <w:rsid w:val="00F51F62"/>
    <w:rsid w:val="00F559D6"/>
    <w:rsid w:val="00F615AF"/>
    <w:rsid w:val="00F74476"/>
    <w:rsid w:val="00F75385"/>
    <w:rsid w:val="00F77692"/>
    <w:rsid w:val="00F77FA3"/>
    <w:rsid w:val="00F9181E"/>
    <w:rsid w:val="00FA54A3"/>
    <w:rsid w:val="00FB1FAF"/>
    <w:rsid w:val="00FB472D"/>
    <w:rsid w:val="00FB7E05"/>
    <w:rsid w:val="00FC1B88"/>
    <w:rsid w:val="00FC45EE"/>
    <w:rsid w:val="00FC4CAF"/>
    <w:rsid w:val="00FC564C"/>
    <w:rsid w:val="00FC5C4B"/>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448740530">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CA8DA-9F24-43C5-A6F3-4AC87A434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2223</Words>
  <Characters>14012</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336</cp:revision>
  <dcterms:created xsi:type="dcterms:W3CDTF">2012-03-08T13:37:00Z</dcterms:created>
  <dcterms:modified xsi:type="dcterms:W3CDTF">2012-06-13T13:49:00Z</dcterms:modified>
</cp:coreProperties>
</file>