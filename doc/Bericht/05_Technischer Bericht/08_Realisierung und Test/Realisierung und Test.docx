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r>
        <w:t>Realisierung &amp; Test</w:t>
      </w:r>
      <w:bookmarkEnd w:id="0"/>
    </w:p>
    <w:p w:rsidR="003B436F" w:rsidRPr="003B436F" w:rsidRDefault="007B716D" w:rsidP="009148D5">
      <w:pPr>
        <w:pStyle w:val="Heading3"/>
      </w:pPr>
      <w:bookmarkStart w:id="1" w:name="_Toc287347253"/>
      <w:r>
        <w:t>Änderungsgeschichte</w:t>
      </w:r>
      <w:bookmarkEnd w:id="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of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r>
              <w:t>Coding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Review Usability Test: Grafisches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Sandcastle Help File Builder</w:t>
            </w:r>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Code Metriken</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r>
        <w:lastRenderedPageBreak/>
        <w:t>Usability Tests</w:t>
      </w:r>
    </w:p>
    <w:p w:rsidR="00624108" w:rsidRDefault="00624108" w:rsidP="009148D5">
      <w:pPr>
        <w:pStyle w:val="Heading4"/>
      </w:pPr>
      <w:r>
        <w:t>Test 1: Wizard of Oz</w:t>
      </w:r>
    </w:p>
    <w:p w:rsidR="00624108" w:rsidRDefault="006110A5" w:rsidP="009A0A32">
      <w:r>
        <w:t xml:space="preserve">Am </w:t>
      </w:r>
      <w:r w:rsidR="00624108">
        <w:t>27. März 2012 wurde der Test (für die Erarbeitung siehe TODO link Domain Analyse) durchg</w:t>
      </w:r>
      <w:r w:rsidR="00770D06">
        <w:t xml:space="preserve">eführt. Bei diesem galt es, das Konzept </w:t>
      </w:r>
      <w:r w:rsidR="00624108">
        <w:t xml:space="preserve">„Meine Hand ist die Maus“ zu bestätigen. </w:t>
      </w:r>
      <w:r w:rsidR="009A0A32">
        <w:t>Weiter sollte der Test sicherstellen, dass die Nutzer in den Postern browsen und die im Menu navigieren können.</w:t>
      </w:r>
      <w:r w:rsidR="009A0A32">
        <w:br/>
      </w:r>
      <w:r w:rsidR="00624108">
        <w:t>Um dies zu p</w:t>
      </w:r>
      <w:r w:rsidR="00C31598">
        <w:t>rüfen, wurde mithilfe einer WPF-</w:t>
      </w:r>
      <w:r w:rsidR="00624108">
        <w:t>Applikation ein Wizard of Oz</w:t>
      </w:r>
      <w:r w:rsidR="00770D06">
        <w:t xml:space="preserve"> </w:t>
      </w:r>
      <w:r w:rsidR="00C31598">
        <w:t>-</w:t>
      </w:r>
      <w:r w:rsidR="00770D06">
        <w:t xml:space="preserve"> </w:t>
      </w:r>
      <w:r w:rsidR="00624108">
        <w:t xml:space="preserve">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fldSimple w:instr=" SEQ Abbildung \* ARABIC ">
        <w:r w:rsidR="00C31598">
          <w:rPr>
            <w:noProof/>
          </w:rPr>
          <w:t>1</w:t>
        </w:r>
      </w:fldSimple>
      <w:r>
        <w:t xml:space="preserve"> - Testdurchführung Wizard of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5734FD">
        <w:t>I.1.2.1.1</w:t>
      </w:r>
      <w:r>
        <w:fldChar w:fldCharType="end"/>
      </w:r>
      <w:r>
        <w:t xml:space="preserve"> </w:t>
      </w:r>
      <w:r>
        <w:fldChar w:fldCharType="begin"/>
      </w:r>
      <w:r>
        <w:instrText xml:space="preserve"> REF _Ref320611798 \h </w:instrText>
      </w:r>
      <w:r>
        <w:fldChar w:fldCharType="separate"/>
      </w:r>
      <w:r w:rsidR="005734FD">
        <w:t>Testszenario</w:t>
      </w:r>
      <w:r>
        <w:fldChar w:fldCharType="end"/>
      </w:r>
      <w:r w:rsidR="005734FD">
        <w:t>) durchspielten</w:t>
      </w:r>
      <w:r>
        <w:t xml:space="preserve">. </w:t>
      </w:r>
    </w:p>
    <w:p w:rsidR="00190827" w:rsidRDefault="00190827" w:rsidP="00624108">
      <w:r>
        <w:t>Eine genaue Beschreibung der Testapplikation findet sich im Unterkapitel (TODO ref Domain Analyse Wizard of Oz Umsetzung).</w:t>
      </w:r>
    </w:p>
    <w:p w:rsidR="00624108" w:rsidRDefault="00624108" w:rsidP="009148D5">
      <w:pPr>
        <w:pStyle w:val="Heading5"/>
      </w:pPr>
      <w:bookmarkStart w:id="2" w:name="_Ref320611798"/>
      <w:bookmarkStart w:id="3" w:name="_Toc320620802"/>
      <w:r>
        <w:t>Testszenario</w:t>
      </w:r>
      <w:bookmarkEnd w:id="2"/>
      <w:bookmarkEnd w:id="3"/>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4" w:name="_Toc320620803"/>
    </w:p>
    <w:p w:rsidR="00624108" w:rsidRPr="00CC35CC" w:rsidRDefault="00624108" w:rsidP="009148D5">
      <w:pPr>
        <w:pStyle w:val="Heading6"/>
      </w:pPr>
      <w:r>
        <w:t>Aufgabe</w:t>
      </w:r>
      <w:bookmarkEnd w:id="4"/>
    </w:p>
    <w:p w:rsidR="00624108" w:rsidRPr="005F3CAC" w:rsidRDefault="00624108" w:rsidP="00624108">
      <w:r w:rsidRPr="00CC35CC">
        <w:t>Du stehst nun also vor der grossen Monitorwand (hier im Test ist das die Projektion des Beamers).</w:t>
      </w:r>
      <w:r>
        <w:t xml:space="preserve"> Du bist neugierig und möcht</w:t>
      </w:r>
      <w:r w:rsidR="00BD5248">
        <w:t>est herausfinden, was die Videow</w:t>
      </w:r>
      <w:r>
        <w:t>all alles für Funktionen bietet.</w:t>
      </w:r>
    </w:p>
    <w:p w:rsidR="00624108" w:rsidRDefault="00624108" w:rsidP="009148D5">
      <w:pPr>
        <w:pStyle w:val="Heading5"/>
      </w:pPr>
      <w:bookmarkStart w:id="5" w:name="_Toc320620804"/>
      <w:r>
        <w:t>Resultat</w:t>
      </w:r>
      <w:bookmarkEnd w:id="5"/>
      <w:r w:rsidR="002E6E1A">
        <w:t xml:space="preserve"> &amp; Fazit</w:t>
      </w:r>
    </w:p>
    <w:p w:rsidR="00624108" w:rsidRDefault="005734FD" w:rsidP="00624108">
      <w:r>
        <w:lastRenderedPageBreak/>
        <w:t xml:space="preserve">Alle Testpersonen konnten die im Testszenario gestellte Aufgabe ohne grosse Probleme lösen. </w:t>
      </w:r>
      <w:r w:rsidR="00624108">
        <w:t>Die Beobachtungen und Notizen, welche während der Durchführung des Tests gemacht wurden, sind in der nachfo</w:t>
      </w:r>
      <w:r>
        <w:t>lgenden Tabelle zusammengefasst</w:t>
      </w:r>
      <w:r w:rsidR="009A0A32">
        <w:t>, die</w:t>
      </w:r>
      <w:r>
        <w:t xml:space="preserv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fldSimple w:instr=" SEQ Tabelle \* ARABIC ">
        <w:r w:rsidR="00B1147B">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Paragraph"/>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 xml:space="preserve">Zoomleiste (Slider)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wird.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Heading4"/>
      </w:pPr>
      <w:bookmarkStart w:id="6" w:name="_Ref325109769"/>
      <w:r>
        <w:t>Test</w:t>
      </w:r>
      <w:r w:rsidR="00D73476">
        <w:t xml:space="preserve"> </w:t>
      </w:r>
      <w:r w:rsidR="00624108">
        <w:t>2</w:t>
      </w:r>
      <w:r w:rsidR="00D73476">
        <w:t>:</w:t>
      </w:r>
      <w:r>
        <w:t xml:space="preserve"> </w:t>
      </w:r>
      <w:r w:rsidR="008763DF">
        <w:t>Reaktion der Nutzer</w:t>
      </w:r>
      <w:bookmarkEnd w:id="6"/>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Kurzdistanzbeamer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direkt unterhalb der Projektion platziert werden, da sonst der Kurzdistanzbeamer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Beamer, </w:t>
      </w:r>
      <w:r w:rsidR="00101DA6">
        <w:t>leicht hinter den</w:t>
      </w:r>
      <w:r w:rsidR="00A56A20">
        <w:t xml:space="preserve"> Beamer</w:t>
      </w:r>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67486263" wp14:editId="5EF35A83">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fldSimple w:instr=" SEQ Abbildung \* ARABIC ">
        <w:r w:rsidR="00C31598">
          <w:rPr>
            <w:noProof/>
          </w:rPr>
          <w:t>3</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Es liessen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Handp</w:t>
      </w:r>
      <w:r>
        <w:t>ointer bei diesem</w:t>
      </w:r>
      <w:r w:rsidR="00DF2470">
        <w:t xml:space="preserve"> Usability</w:t>
      </w:r>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7" w:name="_Ref325468794"/>
      <w:r>
        <w:t>Test 3:</w:t>
      </w:r>
      <w:r w:rsidR="00F4796E">
        <w:t xml:space="preserve"> Reaktion auf</w:t>
      </w:r>
      <w:r>
        <w:t xml:space="preserve"> Demomodus</w:t>
      </w:r>
      <w:bookmarkEnd w:id="7"/>
    </w:p>
    <w:p w:rsidR="00DC18EE" w:rsidRDefault="002501C5" w:rsidP="00DC18EE">
      <w:pPr>
        <w:keepNext/>
      </w:pPr>
      <w:r>
        <w:rPr>
          <w:noProof/>
          <w:lang w:eastAsia="de-CH"/>
        </w:rPr>
        <w:drawing>
          <wp:inline distT="0" distB="0" distL="0" distR="0" wp14:anchorId="38E438AB" wp14:editId="265ED33C">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fldSimple w:instr=" SEQ Abbildung \* ARABIC ">
        <w:r w:rsidR="00C31598">
          <w:rPr>
            <w:noProof/>
          </w:rPr>
          <w:t>4</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der Wall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Timer wird gestartet, d</w:t>
      </w:r>
      <w:r>
        <w:t>er</w:t>
      </w:r>
      <w:r w:rsidR="00EC137D">
        <w:t xml:space="preserve"> Countdown wird angezeigt.</w:t>
      </w:r>
      <w:r w:rsidR="00354732">
        <w:t xml:space="preserve"> </w:t>
      </w:r>
      <w:r w:rsidR="00886040">
        <w:t>Es dauert zu lange, bis der Timer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Paragraph"/>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Nach der Behebung dieser Nachteile wird die Applikation wieder einem Usability Test unterzogen.</w:t>
      </w:r>
    </w:p>
    <w:p w:rsidR="00AF7548" w:rsidRDefault="00AF7548" w:rsidP="00AF7548">
      <w:pPr>
        <w:pStyle w:val="Heading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EDA79D8" wp14:editId="3E810D2A">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fldSimple w:instr=" SEQ Abbildung \* ARABIC ">
        <w:r w:rsidR="00C31598">
          <w:rPr>
            <w:noProof/>
          </w:rPr>
          <w:t>5</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w:t>
      </w:r>
      <w:r w:rsidR="00F575A1">
        <w:t xml:space="preserve"> </w:t>
      </w:r>
      <w:r w:rsidR="007F1245">
        <w:t>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Backlog aufgenommen</w:t>
      </w:r>
      <w:r w:rsidR="00280D9E">
        <w:t xml:space="preserve"> (TODO Referenz Backlog)</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AE4B8E" w:rsidRDefault="00C31598" w:rsidP="00AE4B8E">
      <w:pPr>
        <w:pStyle w:val="Heading4"/>
        <w:rPr>
          <w:lang w:val="en-US"/>
        </w:rPr>
      </w:pPr>
      <w:r>
        <w:rPr>
          <w:lang w:val="en-US"/>
        </w:rPr>
        <w:t>Videowall-</w:t>
      </w:r>
      <w:r w:rsidR="00AE4B8E">
        <w:rPr>
          <w:lang w:val="en-US"/>
        </w:rPr>
        <w:t>Applikation</w:t>
      </w:r>
    </w:p>
    <w:p w:rsidR="00AE4B8E" w:rsidRDefault="00AE4B8E" w:rsidP="00AE4B8E">
      <w:r w:rsidRPr="002711E0">
        <w:t>Für die Solution VideoWall wurden 21 Unit Tests geschrieben und erfolgreich ausgeführt.</w:t>
      </w:r>
      <w:r>
        <w:rPr>
          <w:noProof/>
          <w:lang w:eastAsia="de-CH"/>
        </w:rPr>
        <w:drawing>
          <wp:inline distT="0" distB="0" distL="0" distR="0" wp14:anchorId="6FE33C03" wp14:editId="7B8237A5">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Caption"/>
      </w:pPr>
      <w:r>
        <w:t xml:space="preserve">Abbildung </w:t>
      </w:r>
      <w:fldSimple w:instr=" SEQ Abbildung \* ARABIC ">
        <w:r w:rsidR="00C31598">
          <w:rPr>
            <w:noProof/>
          </w:rPr>
          <w:t>6</w:t>
        </w:r>
      </w:fldSimple>
      <w:r>
        <w:t xml:space="preserve"> - Unit Tests VideoWall</w:t>
      </w:r>
    </w:p>
    <w:p w:rsidR="00613006" w:rsidRDefault="00C31598" w:rsidP="00613006">
      <w:pPr>
        <w:pStyle w:val="Heading4"/>
      </w:pPr>
      <w:r>
        <w:t>Poster-</w:t>
      </w:r>
      <w:r w:rsidR="004455FC">
        <w:t>Applikation</w:t>
      </w:r>
    </w:p>
    <w:p w:rsidR="00025B7A" w:rsidRPr="00025B7A" w:rsidRDefault="00025B7A" w:rsidP="00025B7A">
      <w:r>
        <w:t xml:space="preserve">Für </w:t>
      </w:r>
      <w:r w:rsidR="008B1176">
        <w:t>die Solution PosterApp wurden 6 Unit Tests geschrieben und erfolgreich ausgeführt.</w:t>
      </w:r>
    </w:p>
    <w:p w:rsidR="00C10F0F" w:rsidRDefault="006D3DE1" w:rsidP="00C10F0F">
      <w:pPr>
        <w:keepNext/>
      </w:pPr>
      <w:r>
        <w:rPr>
          <w:noProof/>
          <w:lang w:eastAsia="de-CH"/>
        </w:rPr>
        <w:drawing>
          <wp:inline distT="0" distB="0" distL="0" distR="0" wp14:anchorId="520B1733" wp14:editId="0E85D433">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fldSimple w:instr=" SEQ Abbildung \* ARABIC ">
        <w:r w:rsidR="00C31598">
          <w:rPr>
            <w:noProof/>
          </w:rPr>
          <w:t>7</w:t>
        </w:r>
      </w:fldSimple>
      <w:r>
        <w:t xml:space="preserve"> - Unit Tests PosterApp</w:t>
      </w:r>
    </w:p>
    <w:p w:rsidR="004B5BC7" w:rsidRDefault="00C31598" w:rsidP="004B5BC7">
      <w:pPr>
        <w:pStyle w:val="Heading4"/>
        <w:rPr>
          <w:lang w:val="en-US"/>
        </w:rPr>
      </w:pPr>
      <w:r>
        <w:rPr>
          <w:lang w:val="en-US"/>
        </w:rPr>
        <w:t>Mittagsmenu-</w:t>
      </w:r>
      <w:r w:rsidR="004B5BC7">
        <w:rPr>
          <w:lang w:val="en-US"/>
        </w:rPr>
        <w:t>Applikation</w:t>
      </w:r>
    </w:p>
    <w:p w:rsidR="004B5BC7" w:rsidRDefault="004B5BC7" w:rsidP="004B5BC7">
      <w:r>
        <w:lastRenderedPageBreak/>
        <w:t>Für die Solution LunchMenuApp wurden 16 Tests geschrieben und erfolgreich ausgeführt.</w:t>
      </w:r>
    </w:p>
    <w:p w:rsidR="004B5BC7" w:rsidRDefault="004B5BC7" w:rsidP="004B5BC7">
      <w:pPr>
        <w:keepNext/>
      </w:pPr>
      <w:r>
        <w:rPr>
          <w:noProof/>
          <w:lang w:eastAsia="de-CH"/>
        </w:rPr>
        <w:drawing>
          <wp:inline distT="0" distB="0" distL="0" distR="0" wp14:anchorId="27CC285D" wp14:editId="5E3550E0">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Caption"/>
      </w:pPr>
      <w:r>
        <w:t xml:space="preserve">Abbildung </w:t>
      </w:r>
      <w:fldSimple w:instr=" SEQ Abbildung \* ARABIC ">
        <w:r w:rsidR="00C31598">
          <w:rPr>
            <w:noProof/>
          </w:rPr>
          <w:t>8</w:t>
        </w:r>
      </w:fldSimple>
      <w:r>
        <w:t xml:space="preserve"> - Unit Tests LunchMenuApp</w:t>
      </w:r>
    </w:p>
    <w:p w:rsidR="00D43E05" w:rsidRDefault="00D43E05" w:rsidP="00027E32">
      <w:pPr>
        <w:pStyle w:val="Heading3"/>
      </w:pPr>
      <w:bookmarkStart w:id="8" w:name="_Ref326843969"/>
      <w:r>
        <w:t>Systemtests</w:t>
      </w:r>
      <w:bookmarkEnd w:id="8"/>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Delia Treichler</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Heading4"/>
      </w:pPr>
      <w:r>
        <w:t>Sprint 8</w:t>
      </w:r>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Heading4"/>
      </w:pPr>
      <w:r>
        <w:t>Sprint 9</w:t>
      </w:r>
    </w:p>
    <w:p w:rsidR="007D1338" w:rsidRDefault="007D1338" w:rsidP="007D1338">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Heading4"/>
      </w:pPr>
      <w:r>
        <w:t>Sprint 10</w:t>
      </w:r>
    </w:p>
    <w:p w:rsidR="008A098D" w:rsidRDefault="008A098D" w:rsidP="008A098D">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6B6003" w:rsidRDefault="006B6003" w:rsidP="00027E32">
      <w:pPr>
        <w:pStyle w:val="Heading4"/>
      </w:pPr>
      <w:r>
        <w:t>Sprint 11</w:t>
      </w:r>
    </w:p>
    <w:p w:rsidR="006B6003" w:rsidRDefault="006B6003" w:rsidP="006B6003">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lastRenderedPageBreak/>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Heading4"/>
      </w:pPr>
      <w:r>
        <w:t>Sprint 12</w:t>
      </w:r>
    </w:p>
    <w:p w:rsidR="005018AE" w:rsidRDefault="005018AE" w:rsidP="005018AE">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r w:rsidR="00FB6EA5">
              <w:t>Plug-in</w:t>
            </w:r>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lastRenderedPageBreak/>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Demomodus: Demotext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r w:rsidRPr="00AF5956">
              <w:t>Deployment Entwickler PC möglich</w:t>
            </w:r>
          </w:p>
        </w:tc>
        <w:tc>
          <w:tcPr>
            <w:tcW w:w="4418" w:type="dxa"/>
          </w:tcPr>
          <w:p w:rsidR="00AF5956" w:rsidRDefault="00DC1935" w:rsidP="009258BB">
            <w:r>
              <w:t>Die Solution kann nach dem SVN-</w:t>
            </w:r>
            <w:r w:rsidR="00AF5956">
              <w:t>Checkout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Heading4"/>
      </w:pPr>
      <w:r>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lastRenderedPageBreak/>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r w:rsidR="00FB6EA5">
              <w:t>Plug-in</w:t>
            </w:r>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Demomodus: Demotext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r w:rsidRPr="00AF5956">
              <w:t>Deployment Entwickler PC möglich</w:t>
            </w:r>
          </w:p>
        </w:tc>
        <w:tc>
          <w:tcPr>
            <w:tcW w:w="4418" w:type="dxa"/>
          </w:tcPr>
          <w:p w:rsidR="00027E32" w:rsidRDefault="00027E32" w:rsidP="00783EB7">
            <w:r>
              <w:t>Die Solution kann nach dem SVN-Checkout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lastRenderedPageBreak/>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r w:rsidR="00D77EE7">
              <w:t>Plug-in</w:t>
            </w:r>
            <w:r w:rsidR="00D77EE7" w:rsidRPr="00501D54">
              <w:t xml:space="preserve"> umgewandelt</w:t>
            </w:r>
          </w:p>
        </w:tc>
        <w:tc>
          <w:tcPr>
            <w:tcW w:w="4418" w:type="dxa"/>
          </w:tcPr>
          <w:p w:rsidR="00D77EE7" w:rsidRDefault="00D77EE7" w:rsidP="00D77EE7">
            <w:r>
              <w:t xml:space="preserve">Die </w:t>
            </w:r>
            <w:r w:rsidR="007B0A45">
              <w:t>Mittagsmenu</w:t>
            </w:r>
            <w:r>
              <w:t>-Applikation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Demomodus: Demotext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r w:rsidRPr="00AF5956">
              <w:t>Deployment Entwickler PC möglich</w:t>
            </w:r>
          </w:p>
        </w:tc>
        <w:tc>
          <w:tcPr>
            <w:tcW w:w="4418" w:type="dxa"/>
          </w:tcPr>
          <w:p w:rsidR="00D77EE7" w:rsidRDefault="00D77EE7" w:rsidP="00CB2106">
            <w:r>
              <w:t>Die Solution kann nach dem SVN-Checkout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Als Entwickler möchte ich für die Design User Stories eine "Definition of Done"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Heading4"/>
      </w:pPr>
      <w:r>
        <w:t>Sprint 1</w:t>
      </w:r>
      <w:r w:rsidR="006C5E1B">
        <w:t>5</w:t>
      </w:r>
      <w:r w:rsidR="00D31E03">
        <w:t>/16</w:t>
      </w:r>
    </w:p>
    <w:p w:rsidR="004D2FA8" w:rsidRPr="00A86B6B" w:rsidRDefault="004D2FA8" w:rsidP="004D2FA8">
      <w:r>
        <w:t>Im Sprint 15</w:t>
      </w:r>
      <w:r w:rsidR="00982166">
        <w:t>/16</w:t>
      </w:r>
      <w:r>
        <w:t xml:space="preserve"> wurde Refactoring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r w:rsidR="004D2FA8">
              <w:t>Plug-in</w:t>
            </w:r>
            <w:r w:rsidR="004D2FA8" w:rsidRPr="00501D54">
              <w:t xml:space="preserve"> umgewandelt</w:t>
            </w:r>
          </w:p>
        </w:tc>
        <w:tc>
          <w:tcPr>
            <w:tcW w:w="4418" w:type="dxa"/>
          </w:tcPr>
          <w:p w:rsidR="004D2FA8" w:rsidRDefault="004D2FA8" w:rsidP="00BD65EB">
            <w:r>
              <w:t xml:space="preserve">Die </w:t>
            </w:r>
            <w:r w:rsidR="007B0A45">
              <w:t>Mittagsmenu</w:t>
            </w:r>
            <w:r>
              <w:t>-Applikation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lastRenderedPageBreak/>
              <w:t>836</w:t>
            </w:r>
          </w:p>
        </w:tc>
        <w:tc>
          <w:tcPr>
            <w:tcW w:w="1965" w:type="dxa"/>
          </w:tcPr>
          <w:p w:rsidR="004D2FA8" w:rsidRPr="00501D54" w:rsidRDefault="004D2FA8" w:rsidP="00BD65EB">
            <w:r w:rsidRPr="00097848">
              <w:t>Demomodus: Demotext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r w:rsidRPr="00AF5956">
              <w:t>Deployment Entwickler PC möglich</w:t>
            </w:r>
          </w:p>
        </w:tc>
        <w:tc>
          <w:tcPr>
            <w:tcW w:w="4418" w:type="dxa"/>
          </w:tcPr>
          <w:p w:rsidR="004D2FA8" w:rsidRDefault="004D2FA8" w:rsidP="00BD65EB">
            <w:r>
              <w:t>Die Solution kann nach dem SVN-Checkout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Als Entwickler möchte ich für die Design User Stories eine "Definition of Done"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BD65EB">
            <w:r>
              <w:t>12.06.2012</w:t>
            </w:r>
          </w:p>
        </w:tc>
      </w:tr>
    </w:tbl>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r>
        <w:lastRenderedPageBreak/>
        <w:t>Code Dokumentation</w:t>
      </w:r>
    </w:p>
    <w:p w:rsidR="00EA6786" w:rsidRDefault="00EA6786" w:rsidP="00EA6786">
      <w:pPr>
        <w:pStyle w:val="Heading4"/>
      </w:pPr>
      <w:r>
        <w:t>Code Statistik</w:t>
      </w:r>
    </w:p>
    <w:p w:rsidR="00EA6786" w:rsidRDefault="00EA6786" w:rsidP="00EA6786">
      <w:pPr>
        <w:pStyle w:val="Heading5"/>
      </w:pPr>
      <w:r w:rsidRPr="003A3555">
        <w:t>Testabdeckung</w:t>
      </w:r>
    </w:p>
    <w:p w:rsidR="000E5A90" w:rsidRDefault="00C31598" w:rsidP="000E5A90">
      <w:pPr>
        <w:pStyle w:val="Heading6"/>
      </w:pPr>
      <w:r>
        <w:t>Videowall-</w:t>
      </w:r>
      <w:r w:rsidR="000E5A90">
        <w:t>Applikation</w:t>
      </w:r>
    </w:p>
    <w:p w:rsidR="005622A9" w:rsidRPr="005622A9" w:rsidRDefault="005622A9" w:rsidP="005622A9">
      <w:r>
        <w:t>In der Solution VideoWall</w:t>
      </w:r>
      <w:r w:rsidRPr="00D364B3">
        <w:t xml:space="preserve"> konnte </w:t>
      </w:r>
      <w:r>
        <w:t>eine Testabdeckung von 42</w:t>
      </w:r>
      <w:r w:rsidRPr="00D364B3">
        <w:t>% erreicht werden.</w:t>
      </w:r>
    </w:p>
    <w:p w:rsidR="00E82A58" w:rsidRDefault="00E82A58" w:rsidP="00E82A58">
      <w:r w:rsidRPr="00395034">
        <w:t>Von der Abdeckung ausgenommen sind die Nodes VideoWall.</w:t>
      </w:r>
      <w:r>
        <w:t>Interfaces und Vi</w:t>
      </w:r>
      <w:r w:rsidRPr="00395034">
        <w:t>deoWall.</w:t>
      </w:r>
      <w:r>
        <w:t>Tests</w:t>
      </w:r>
      <w:r w:rsidRPr="00395034">
        <w:t>.</w:t>
      </w:r>
    </w:p>
    <w:p w:rsidR="00E82A58" w:rsidRDefault="00E82A58" w:rsidP="00E82A58">
      <w:r>
        <w:t xml:space="preserve">Wie in </w:t>
      </w:r>
      <w:r>
        <w:fldChar w:fldCharType="begin"/>
      </w:r>
      <w:r>
        <w:instrText xml:space="preserve"> REF _Ref326842729 \h </w:instrText>
      </w:r>
      <w:r>
        <w:fldChar w:fldCharType="separate"/>
      </w:r>
      <w:r>
        <w:t xml:space="preserve">Abbildung </w:t>
      </w:r>
      <w:r>
        <w:rPr>
          <w:noProof/>
        </w:rPr>
        <w:t>11</w:t>
      </w:r>
      <w:r>
        <w:t xml:space="preserve"> - Test Coverage VideoWall</w:t>
      </w:r>
      <w:r>
        <w:fldChar w:fldCharType="end"/>
      </w:r>
      <w:r>
        <w:t xml:space="preserve"> 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5D7B1731" wp14:editId="56359209">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Caption"/>
      </w:pPr>
      <w:r>
        <w:t xml:space="preserve">Abbildung </w:t>
      </w:r>
      <w:fldSimple w:instr=" SEQ Abbildung \* ARABIC ">
        <w:r w:rsidR="00C31598">
          <w:rPr>
            <w:noProof/>
          </w:rPr>
          <w:t>9</w:t>
        </w:r>
      </w:fldSimple>
      <w:r>
        <w:t xml:space="preserve"> - </w:t>
      </w:r>
      <w:r w:rsidRPr="0030158D">
        <w:t>Test Coverage VideoWall</w:t>
      </w:r>
    </w:p>
    <w:p w:rsidR="00E82A58" w:rsidRDefault="00E82A58" w:rsidP="00E82A58">
      <w:r>
        <w:t>Daher nachfolgend eine Erläuterung zur Testabdeckung:</w:t>
      </w:r>
    </w:p>
    <w:p w:rsidR="00E82A58" w:rsidRPr="00BD2AD2" w:rsidRDefault="00E82A58" w:rsidP="00E82A58">
      <w:pPr>
        <w:rPr>
          <w:b/>
        </w:rPr>
      </w:pPr>
      <w:r w:rsidRPr="00BD2AD2">
        <w:rPr>
          <w:b/>
        </w:rPr>
        <w:t>VideoWall.ViewModels</w:t>
      </w:r>
    </w:p>
    <w:p w:rsidR="00E82A58" w:rsidRDefault="00E82A58" w:rsidP="00E82A58">
      <w:r w:rsidRPr="00BD2AD2">
        <w:t xml:space="preserve">Die </w:t>
      </w:r>
      <w:r>
        <w:t>Menu-</w:t>
      </w:r>
      <w:r w:rsidRPr="00BD2AD2">
        <w:t>ViewModels</w:t>
      </w:r>
      <w:r>
        <w:t>, welche die Tabs und deren Inhalte darstellen, sind fast vollständig und der Demomodus ist zu gut 50% mit Tests abgedeckt.</w:t>
      </w:r>
    </w:p>
    <w:p w:rsidR="00E82A58" w:rsidRDefault="00E82A58" w:rsidP="00E82A58">
      <w:r>
        <w:t>Das MainWindowViewModel lässt sich schwer testen. In der Applikation wird es vom UnityContainer gemanaged.</w:t>
      </w:r>
    </w:p>
    <w:p w:rsidR="00E82A58" w:rsidRPr="00BD2AD2" w:rsidRDefault="00E82A58" w:rsidP="00E82A58">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2328E" w:rsidRDefault="00E82A58" w:rsidP="00E82A58">
      <w:pPr>
        <w:rPr>
          <w:b/>
        </w:rPr>
      </w:pPr>
      <w:r w:rsidRPr="00A2328E">
        <w:rPr>
          <w:b/>
        </w:rPr>
        <w:t>VideoWall.ServiceModels</w:t>
      </w:r>
    </w:p>
    <w:p w:rsidR="00E82A58" w:rsidRDefault="00E82A58" w:rsidP="00E82A58">
      <w:r>
        <w:t>Es wurde Wert darauf gelegt, die Qualität der Klassen</w:t>
      </w:r>
      <w:r w:rsidR="00982166">
        <w:t xml:space="preserve"> (Apps.Implementation)</w:t>
      </w:r>
      <w:r>
        <w:t xml:space="preserve">, welche die unterschiedlichen </w:t>
      </w:r>
      <w:r w:rsidR="00982166">
        <w:t>Plug-ins</w:t>
      </w:r>
      <w:r>
        <w:t xml:space="preserve"> managen, und des Demomodus mit einer hohen Abdeckung sicherzustellen. </w:t>
      </w:r>
    </w:p>
    <w:p w:rsidR="00E82A58" w:rsidRDefault="00E82A58" w:rsidP="00E82A58">
      <w:r>
        <w:t xml:space="preserve">Die Klassen in den Namespaces Player.Implementation und HandCursor.Implementation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72FE7" w:rsidRDefault="00E82A58" w:rsidP="00E82A58">
      <w:pPr>
        <w:rPr>
          <w:b/>
        </w:rPr>
      </w:pPr>
      <w:r w:rsidRPr="00A72FE7">
        <w:rPr>
          <w:b/>
        </w:rPr>
        <w:lastRenderedPageBreak/>
        <w:t>VideoWall.ResourceLoader</w:t>
      </w:r>
    </w:p>
    <w:p w:rsidR="00E82A58" w:rsidRPr="00A72FE7" w:rsidRDefault="00E82A58" w:rsidP="00E82A58">
      <w:r w:rsidRPr="00A72FE7">
        <w:t>Hier beträgt die Abdeckung 100%.</w:t>
      </w:r>
    </w:p>
    <w:p w:rsidR="00E82A58" w:rsidRDefault="00E82A58" w:rsidP="00E82A58">
      <w:pPr>
        <w:rPr>
          <w:b/>
        </w:rPr>
      </w:pPr>
      <w:r w:rsidRPr="00A2328E">
        <w:rPr>
          <w:b/>
        </w:rPr>
        <w:t>VideoWall.Common</w:t>
      </w:r>
    </w:p>
    <w:p w:rsidR="00982166" w:rsidRDefault="00E82A58" w:rsidP="00E82A58">
      <w:r>
        <w:t>Soweit es in der verbleibenden Zeit für sinnvoll erachtet wurde, wurden für die Klassen im Projekt Common Tests geschrieben.</w:t>
      </w:r>
    </w:p>
    <w:p w:rsidR="00FC5476" w:rsidRDefault="00FC5476" w:rsidP="00FC5476">
      <w:pPr>
        <w:pStyle w:val="Heading6"/>
      </w:pPr>
      <w:r>
        <w:t>Poster</w:t>
      </w:r>
      <w:r w:rsidR="00C31598">
        <w:t>-</w:t>
      </w:r>
      <w:r>
        <w:t>Applikation</w:t>
      </w:r>
    </w:p>
    <w:p w:rsidR="006307DB" w:rsidRPr="006307DB" w:rsidRDefault="006307DB" w:rsidP="006307DB">
      <w:r>
        <w:t>In der Solution Poster</w:t>
      </w:r>
      <w:r w:rsidRPr="00D364B3">
        <w:t>App konnte eine Testabdeckung von 100% erreicht werden.</w:t>
      </w:r>
    </w:p>
    <w:p w:rsidR="007B07F1" w:rsidRPr="007B07F1" w:rsidRDefault="007B07F1" w:rsidP="007B07F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0E5A90" w:rsidRDefault="000E5A90" w:rsidP="000E5A90">
      <w:pPr>
        <w:keepNext/>
      </w:pPr>
      <w:r>
        <w:rPr>
          <w:noProof/>
          <w:lang w:eastAsia="de-CH"/>
        </w:rPr>
        <w:drawing>
          <wp:inline distT="0" distB="0" distL="0" distR="0" wp14:anchorId="7550577F" wp14:editId="26399DB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Caption"/>
      </w:pPr>
      <w:bookmarkStart w:id="9" w:name="_Ref326841838"/>
      <w:r>
        <w:t xml:space="preserve">Abbildung </w:t>
      </w:r>
      <w:fldSimple w:instr=" SEQ Abbildung \* ARABIC ">
        <w:r w:rsidR="00C31598">
          <w:rPr>
            <w:noProof/>
          </w:rPr>
          <w:t>10</w:t>
        </w:r>
      </w:fldSimple>
      <w:r>
        <w:t xml:space="preserve"> - Test Coverage PosterApp</w:t>
      </w:r>
      <w:bookmarkEnd w:id="9"/>
    </w:p>
    <w:p w:rsidR="00F534FD" w:rsidRDefault="00F534FD" w:rsidP="00F534FD">
      <w:pPr>
        <w:pStyle w:val="Heading6"/>
      </w:pPr>
      <w:r>
        <w:t>Mittagsmenu</w:t>
      </w:r>
      <w:r w:rsidR="00C31598">
        <w:t>-</w:t>
      </w:r>
      <w:r>
        <w:t>Applikation</w:t>
      </w:r>
    </w:p>
    <w:p w:rsidR="007B7B8E" w:rsidRPr="007B7B8E" w:rsidRDefault="007B7B8E" w:rsidP="007B7B8E">
      <w:r>
        <w:t>In</w:t>
      </w:r>
      <w:r w:rsidRPr="00D364B3">
        <w:t xml:space="preserve"> d</w:t>
      </w:r>
      <w:r>
        <w:t>er Solution</w:t>
      </w:r>
      <w:r w:rsidRPr="00D364B3">
        <w:t xml:space="preserve"> LunchMenuApp konnte eine Testabde</w:t>
      </w:r>
      <w:r>
        <w:t>ckung von 100% erreicht werden.</w:t>
      </w:r>
    </w:p>
    <w:p w:rsidR="00F534FD" w:rsidRPr="00395034" w:rsidRDefault="00F534FD" w:rsidP="00F534FD">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F534FD" w:rsidRDefault="00F534FD" w:rsidP="00F534FD">
      <w:pPr>
        <w:keepNext/>
      </w:pPr>
      <w:r>
        <w:rPr>
          <w:noProof/>
          <w:lang w:eastAsia="de-CH"/>
        </w:rPr>
        <w:lastRenderedPageBreak/>
        <w:drawing>
          <wp:inline distT="0" distB="0" distL="0" distR="0" wp14:anchorId="502A7700" wp14:editId="08240CF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Caption"/>
      </w:pPr>
      <w:r>
        <w:t xml:space="preserve">Abbildung </w:t>
      </w:r>
      <w:fldSimple w:instr=" SEQ Abbildung \* ARABIC ">
        <w:r w:rsidR="00C31598">
          <w:rPr>
            <w:noProof/>
          </w:rPr>
          <w:t>11</w:t>
        </w:r>
      </w:fldSimple>
      <w:r>
        <w:t xml:space="preserve"> - Test Coverage LunchMenuApp</w:t>
      </w:r>
    </w:p>
    <w:p w:rsidR="009A07F2" w:rsidRDefault="009A07F2" w:rsidP="009A07F2">
      <w:pPr>
        <w:pStyle w:val="Heading5"/>
      </w:pPr>
      <w:r>
        <w:t>Lines of Code (LOC)</w:t>
      </w:r>
    </w:p>
    <w:p w:rsidR="008E0121" w:rsidRDefault="008E0121" w:rsidP="008E0121">
      <w:r>
        <w:t xml:space="preserve">Für die Auswertung der Lines of Code (LOC) wurden die Angaben von Visual Studio (siehe </w:t>
      </w:r>
      <w:r>
        <w:fldChar w:fldCharType="begin"/>
      </w:r>
      <w:r>
        <w:instrText xml:space="preserve"> REF _Ref326917051 \r \h </w:instrText>
      </w:r>
      <w:r>
        <w:fldChar w:fldCharType="separate"/>
      </w:r>
      <w:r>
        <w:t>I.1.5.2.1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Lines of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Caption"/>
        <w:rPr>
          <w:lang w:val="en-US"/>
        </w:rPr>
      </w:pPr>
      <w:r w:rsidRPr="004B5BC7">
        <w:rPr>
          <w:lang w:val="en-US"/>
        </w:rPr>
        <w:t xml:space="preserve">Tabelle </w:t>
      </w:r>
      <w:r>
        <w:fldChar w:fldCharType="begin"/>
      </w:r>
      <w:r w:rsidRPr="004B5BC7">
        <w:rPr>
          <w:lang w:val="en-US"/>
        </w:rPr>
        <w:instrText xml:space="preserve"> SEQ Tabelle \* ARABIC </w:instrText>
      </w:r>
      <w:r>
        <w:fldChar w:fldCharType="separate"/>
      </w:r>
      <w:r w:rsidRPr="004B5BC7">
        <w:rPr>
          <w:noProof/>
          <w:lang w:val="en-US"/>
        </w:rPr>
        <w:t>2</w:t>
      </w:r>
      <w:r>
        <w:fldChar w:fldCharType="end"/>
      </w:r>
      <w:r w:rsidRPr="004B5BC7">
        <w:rPr>
          <w:lang w:val="en-US"/>
        </w:rPr>
        <w:t xml:space="preserve"> - Lines of Code (LOC)</w:t>
      </w:r>
    </w:p>
    <w:p w:rsidR="00C32FE8" w:rsidRDefault="00C32FE8" w:rsidP="005B0C81">
      <w:pPr>
        <w:pStyle w:val="Heading4"/>
      </w:pPr>
      <w:r>
        <w:t>Code Qualität</w:t>
      </w:r>
    </w:p>
    <w:p w:rsidR="00C32FE8" w:rsidRDefault="007F5A54" w:rsidP="00C32FE8">
      <w:r w:rsidRPr="007F5A54">
        <w:t xml:space="preserve">Für die Metrikanalyse des Codes wurden </w:t>
      </w:r>
      <w:r w:rsidR="00FD33A6">
        <w:t xml:space="preserve">das Visual Studio selbst und NDepend </w:t>
      </w:r>
      <w:r w:rsidR="009F4936">
        <w:t xml:space="preserve">(TODO ref Kapitel Tools) </w:t>
      </w:r>
      <w:r w:rsidRPr="007F5A54">
        <w:t>verwendet. Somit ist eine objektivere Bewertung des Codes möglich</w:t>
      </w:r>
      <w:r w:rsidR="000E3D64">
        <w:t>.</w:t>
      </w:r>
    </w:p>
    <w:p w:rsidR="006E5268" w:rsidRDefault="00664FA9" w:rsidP="005B0C81">
      <w:pPr>
        <w:pStyle w:val="Heading5"/>
      </w:pPr>
      <w:bookmarkStart w:id="10" w:name="_Ref326917051"/>
      <w:r>
        <w:t>Visual Studio</w:t>
      </w:r>
      <w:bookmarkEnd w:id="10"/>
    </w:p>
    <w:p w:rsidR="00605D95" w:rsidRDefault="008A1995" w:rsidP="00605D95">
      <w:r w:rsidRPr="008A1995">
        <w:t>Zielsetzung war es</w:t>
      </w:r>
      <w:r>
        <w:t xml:space="preserve">, einen „Maintainability Index“ </w:t>
      </w:r>
      <w:r w:rsidR="00F575A1">
        <w:t>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C31598">
        <w:t xml:space="preserve">Abbildung </w:t>
      </w:r>
      <w:r w:rsidR="00C31598">
        <w:rPr>
          <w:noProof/>
        </w:rPr>
        <w:t>12</w:t>
      </w:r>
      <w:r w:rsidR="00C31598">
        <w:t xml:space="preserve"> - Metriken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C31598">
        <w:t xml:space="preserve">Abbildung </w:t>
      </w:r>
      <w:r w:rsidR="00C31598">
        <w:rPr>
          <w:noProof/>
        </w:rPr>
        <w:t>13</w:t>
      </w:r>
      <w:r w:rsidR="00C31598" w:rsidRPr="00FE34BA">
        <w:t xml:space="preserve"> - Metriken Visual Studio, </w:t>
      </w:r>
      <w:r w:rsidR="00C31598">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C31598">
        <w:t xml:space="preserve">Abbildung </w:t>
      </w:r>
      <w:r w:rsidR="00C31598">
        <w:rPr>
          <w:noProof/>
        </w:rPr>
        <w:t>14</w:t>
      </w:r>
      <w:r w:rsidR="00C31598" w:rsidRPr="000002DD">
        <w:t xml:space="preserve"> - Metriken Visual Studio, </w:t>
      </w:r>
      <w:r w:rsidR="00C31598">
        <w:t>Mittagsmenu-Applikation</w:t>
      </w:r>
      <w:r w:rsidR="00C31598">
        <w:fldChar w:fldCharType="end"/>
      </w:r>
      <w:r w:rsidR="00605D95">
        <w:t>) entnommen werden kann, ist der Maintainability Index bei jeder Applikation in allen Projekten der Solution über 50, was den nichtfunktionalen Anforderungen entspricht.</w:t>
      </w:r>
    </w:p>
    <w:p w:rsidR="00883CA6" w:rsidRPr="007C5168" w:rsidRDefault="00883CA6" w:rsidP="00477732">
      <w:pPr>
        <w:pStyle w:val="Heading6"/>
      </w:pPr>
      <w:r w:rsidRPr="007C5168">
        <w:t>Videowall Applikation</w:t>
      </w:r>
    </w:p>
    <w:p w:rsidR="00883CA6" w:rsidRDefault="006D0DA3" w:rsidP="00883CA6">
      <w:r>
        <w:rPr>
          <w:noProof/>
          <w:lang w:eastAsia="de-CH"/>
        </w:rPr>
        <w:drawing>
          <wp:inline distT="0" distB="0" distL="0" distR="0" wp14:anchorId="36CE9909" wp14:editId="2ED1BC1F">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1431299"/>
                    </a:xfrm>
                    <a:prstGeom prst="rect">
                      <a:avLst/>
                    </a:prstGeom>
                  </pic:spPr>
                </pic:pic>
              </a:graphicData>
            </a:graphic>
          </wp:inline>
        </w:drawing>
      </w:r>
    </w:p>
    <w:p w:rsidR="00EA26CA" w:rsidRDefault="00C31598" w:rsidP="00C31598">
      <w:pPr>
        <w:pStyle w:val="Caption"/>
      </w:pPr>
      <w:bookmarkStart w:id="11" w:name="_Ref327206525"/>
      <w:r>
        <w:t xml:space="preserve">Abbildung </w:t>
      </w:r>
      <w:fldSimple w:instr=" SEQ Abbildung \* ARABIC ">
        <w:r>
          <w:rPr>
            <w:noProof/>
          </w:rPr>
          <w:t>12</w:t>
        </w:r>
      </w:fldSimple>
      <w:r>
        <w:t xml:space="preserve"> - Metriken Visual Studio, Videowall-Applikation</w:t>
      </w:r>
      <w:bookmarkEnd w:id="11"/>
    </w:p>
    <w:p w:rsidR="006E5268" w:rsidRPr="007C5168" w:rsidRDefault="00C31598" w:rsidP="00477732">
      <w:pPr>
        <w:pStyle w:val="Heading6"/>
      </w:pPr>
      <w:r>
        <w:t>Poster-</w:t>
      </w:r>
      <w:r w:rsidR="00BD65EB" w:rsidRPr="007C5168">
        <w:t>Applikation</w:t>
      </w:r>
    </w:p>
    <w:p w:rsidR="00BD65EB" w:rsidRDefault="00BD65EB" w:rsidP="00BD65EB">
      <w:r>
        <w:rPr>
          <w:noProof/>
          <w:lang w:eastAsia="de-CH"/>
        </w:rPr>
        <w:drawing>
          <wp:inline distT="0" distB="0" distL="0" distR="0" wp14:anchorId="3F2AC089" wp14:editId="6629285A">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763248"/>
                    </a:xfrm>
                    <a:prstGeom prst="rect">
                      <a:avLst/>
                    </a:prstGeom>
                  </pic:spPr>
                </pic:pic>
              </a:graphicData>
            </a:graphic>
          </wp:inline>
        </w:drawing>
      </w:r>
    </w:p>
    <w:p w:rsidR="00EA26CA" w:rsidRDefault="00C31598" w:rsidP="00C31598">
      <w:pPr>
        <w:pStyle w:val="Caption"/>
      </w:pPr>
      <w:bookmarkStart w:id="12" w:name="_Ref327206534"/>
      <w:r>
        <w:t xml:space="preserve">Abbildung </w:t>
      </w:r>
      <w:fldSimple w:instr=" SEQ Abbildung \* ARABIC ">
        <w:r>
          <w:rPr>
            <w:noProof/>
          </w:rPr>
          <w:t>13</w:t>
        </w:r>
      </w:fldSimple>
      <w:r w:rsidRPr="00FE34BA">
        <w:t xml:space="preserve"> - Metriken Visual Studio, </w:t>
      </w:r>
      <w:r>
        <w:t>Poster-Applikation</w:t>
      </w:r>
      <w:bookmarkEnd w:id="12"/>
    </w:p>
    <w:p w:rsidR="00BD65EB" w:rsidRPr="007C5168" w:rsidRDefault="00E87C1C" w:rsidP="00477732">
      <w:pPr>
        <w:pStyle w:val="Heading6"/>
      </w:pPr>
      <w:r>
        <w:lastRenderedPageBreak/>
        <w:t>Mittagsm</w:t>
      </w:r>
      <w:r w:rsidR="00C31598">
        <w:t>enu-</w:t>
      </w:r>
      <w:r w:rsidR="00BD65EB" w:rsidRPr="007C5168">
        <w:t>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3" w:name="_Ref326917861"/>
      <w:r>
        <w:t xml:space="preserve">Abbildung </w:t>
      </w:r>
      <w:fldSimple w:instr=" SEQ Abbildung \* ARABIC ">
        <w:r w:rsidR="00C31598">
          <w:rPr>
            <w:noProof/>
          </w:rPr>
          <w:t>14</w:t>
        </w:r>
      </w:fldSimple>
      <w:r w:rsidRPr="000002DD">
        <w:t xml:space="preserve"> - Metriken Visual Studio, </w:t>
      </w:r>
      <w:r w:rsidR="00C31598">
        <w:t>Mittagsmenu-</w:t>
      </w:r>
      <w:r>
        <w:t>Applikation</w:t>
      </w:r>
      <w:bookmarkEnd w:id="13"/>
    </w:p>
    <w:p w:rsidR="005D671B" w:rsidRDefault="005D671B" w:rsidP="005B0C81">
      <w:pPr>
        <w:pStyle w:val="Heading5"/>
      </w:pPr>
      <w:r>
        <w:t>NDepend</w:t>
      </w:r>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mit NDepend ausgewertet</w:t>
      </w:r>
      <w:r w:rsidR="00093C38">
        <w:t>.</w:t>
      </w:r>
      <w:r>
        <w:t xml:space="preserve"> </w:t>
      </w:r>
      <w:r w:rsidR="003365F7">
        <w:t>F</w:t>
      </w:r>
      <w:r w:rsidR="005D671B" w:rsidRPr="005D671B">
        <w:t>olgende Statistiken wu</w:t>
      </w:r>
      <w:r w:rsidR="00AF3965">
        <w:t xml:space="preserve">rden direkt von NDepend </w:t>
      </w:r>
      <w:r w:rsidR="00093C38">
        <w:t>für die verschiedenen Applikationen generiert:</w:t>
      </w:r>
    </w:p>
    <w:p w:rsidR="00093C38" w:rsidRDefault="00093C38" w:rsidP="005D671B">
      <w:r>
        <w:t xml:space="preserve">TODO: braucht es </w:t>
      </w:r>
      <w:r w:rsidR="005264C1">
        <w:t xml:space="preserve">hier nicht </w:t>
      </w:r>
      <w:r>
        <w:t>noch eine Erklärung, ein Fazit</w:t>
      </w:r>
      <w:r w:rsidR="005264C1">
        <w:t>?</w:t>
      </w:r>
    </w:p>
    <w:p w:rsidR="0029421A" w:rsidRPr="008A6D9D" w:rsidRDefault="00C31598" w:rsidP="000544D6">
      <w:pPr>
        <w:pStyle w:val="Heading6"/>
      </w:pPr>
      <w:r>
        <w:t>Videowall-</w:t>
      </w:r>
      <w:r w:rsidR="0029421A" w:rsidRPr="008A6D9D">
        <w:t>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fldSimple w:instr=" SEQ Abbildung \* ARABIC ">
        <w:r w:rsidR="00C31598">
          <w:rPr>
            <w:noProof/>
          </w:rPr>
          <w:t>15</w:t>
        </w:r>
      </w:fldSimple>
      <w:r>
        <w:t xml:space="preserve"> - Metriken NDepend, Übersicht</w:t>
      </w:r>
      <w:r w:rsidR="00C31598">
        <w:rPr>
          <w:noProof/>
        </w:rPr>
        <w:t>, Videowall-</w:t>
      </w:r>
      <w:r>
        <w:rPr>
          <w:noProof/>
        </w:rPr>
        <w:t>Applikation</w:t>
      </w:r>
    </w:p>
    <w:p w:rsidR="008C5BDF" w:rsidRDefault="008C5BDF" w:rsidP="005D671B">
      <w:r>
        <w:rPr>
          <w:noProof/>
          <w:lang w:eastAsia="de-CH"/>
        </w:rPr>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fldSimple w:instr=" SEQ Abbildung \* ARABIC ">
        <w:r w:rsidR="00C31598">
          <w:rPr>
            <w:noProof/>
          </w:rPr>
          <w:t>16</w:t>
        </w:r>
      </w:fldSimple>
      <w:r>
        <w:t xml:space="preserve"> - Metriken</w:t>
      </w:r>
      <w:r w:rsidR="00C31598">
        <w:t xml:space="preserve"> NDepend, Assemblies, Videowall-</w:t>
      </w:r>
      <w:r>
        <w:t>Applikation</w:t>
      </w:r>
    </w:p>
    <w:p w:rsidR="009E11B3" w:rsidRPr="008A6D9D" w:rsidRDefault="00C31598" w:rsidP="000544D6">
      <w:pPr>
        <w:pStyle w:val="Heading6"/>
      </w:pPr>
      <w:r>
        <w:t>Poster-</w:t>
      </w:r>
      <w:r w:rsidR="009E11B3" w:rsidRPr="008A6D9D">
        <w:t>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fldSimple w:instr=" SEQ Abbildung \* ARABIC ">
        <w:r w:rsidR="00C31598">
          <w:rPr>
            <w:noProof/>
          </w:rPr>
          <w:t>17</w:t>
        </w:r>
      </w:fldSimple>
      <w:r>
        <w:t xml:space="preserve"> - </w:t>
      </w:r>
      <w:r w:rsidRPr="0055289C">
        <w:t xml:space="preserve">Metriken NDepend, Übersicht, </w:t>
      </w:r>
      <w:r w:rsidR="00C31598">
        <w:t>Poster-</w:t>
      </w:r>
      <w:r>
        <w:t>Applikation</w:t>
      </w:r>
    </w:p>
    <w:p w:rsidR="00E25827" w:rsidRDefault="00E25827" w:rsidP="009E11B3">
      <w:r>
        <w:rPr>
          <w:noProof/>
          <w:lang w:eastAsia="de-CH"/>
        </w:rPr>
        <w:lastRenderedPageBreak/>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fldSimple w:instr=" SEQ Abbildung \* ARABIC ">
        <w:r w:rsidR="00C31598">
          <w:rPr>
            <w:noProof/>
          </w:rPr>
          <w:t>18</w:t>
        </w:r>
      </w:fldSimple>
      <w:r w:rsidRPr="00B624D5">
        <w:t xml:space="preserve"> - Metriken NDepend, Assemblies, </w:t>
      </w:r>
      <w:r w:rsidR="00C31598">
        <w:t>Poster-</w:t>
      </w:r>
      <w:r>
        <w:t>Applikation</w:t>
      </w:r>
    </w:p>
    <w:p w:rsidR="009E11B3" w:rsidRPr="008A6D9D" w:rsidRDefault="00C31598" w:rsidP="000544D6">
      <w:pPr>
        <w:pStyle w:val="Heading6"/>
      </w:pPr>
      <w:r>
        <w:t>Mittagsmenu-</w:t>
      </w:r>
      <w:r w:rsidR="009E11B3" w:rsidRPr="008A6D9D">
        <w:t>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fldSimple w:instr=" SEQ Abbildung \* ARABIC ">
        <w:r w:rsidR="00C31598">
          <w:rPr>
            <w:noProof/>
          </w:rPr>
          <w:t>19</w:t>
        </w:r>
      </w:fldSimple>
      <w:r>
        <w:t xml:space="preserve"> - </w:t>
      </w:r>
      <w:r w:rsidRPr="000F7952">
        <w:t xml:space="preserve">Metriken NDepend, Übersicht, </w:t>
      </w:r>
      <w:r w:rsidR="00C31598">
        <w:t>Mittagsmenu-</w:t>
      </w:r>
      <w:r>
        <w:t>Applikation</w:t>
      </w:r>
    </w:p>
    <w:p w:rsidR="00472E67" w:rsidRDefault="00472E67" w:rsidP="00472E67">
      <w:r>
        <w:rPr>
          <w:noProof/>
          <w:lang w:eastAsia="de-CH"/>
        </w:rPr>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fldSimple w:instr=" SEQ Abbildung \* ARABIC ">
        <w:r w:rsidR="00C31598">
          <w:rPr>
            <w:noProof/>
          </w:rPr>
          <w:t>20</w:t>
        </w:r>
      </w:fldSimple>
      <w:r w:rsidRPr="008D3481">
        <w:t xml:space="preserve"> - Metriken NDepend, Assemblies, </w:t>
      </w:r>
      <w:r w:rsidR="00C31598">
        <w:t>Mittagsmenu-</w:t>
      </w:r>
      <w:r>
        <w:t>Applikation</w:t>
      </w:r>
    </w:p>
    <w:p w:rsidR="00B421DE" w:rsidRDefault="00B421DE" w:rsidP="00B421DE">
      <w:pPr>
        <w:pStyle w:val="Heading5"/>
      </w:pPr>
      <w:r>
        <w:t>Code Warnungen</w:t>
      </w:r>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71B7EE00" wp14:editId="4A3891A2">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Caption"/>
      </w:pPr>
      <w:r>
        <w:t xml:space="preserve">Abbildung </w:t>
      </w:r>
      <w:fldSimple w:instr=" SEQ Abbildung \* ARABIC ">
        <w:r w:rsidR="00C31598">
          <w:rPr>
            <w:noProof/>
          </w:rPr>
          <w:t>21</w:t>
        </w:r>
      </w:fldSimple>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72CF69C5" wp14:editId="6BA8E9D7">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406935"/>
                    </a:xfrm>
                    <a:prstGeom prst="rect">
                      <a:avLst/>
                    </a:prstGeom>
                  </pic:spPr>
                </pic:pic>
              </a:graphicData>
            </a:graphic>
          </wp:inline>
        </w:drawing>
      </w:r>
    </w:p>
    <w:p w:rsidR="006C0EE2" w:rsidRDefault="006C0EE2" w:rsidP="006C0EE2">
      <w:pPr>
        <w:pStyle w:val="Caption"/>
      </w:pPr>
      <w:r>
        <w:t xml:space="preserve">Abbildung </w:t>
      </w:r>
      <w:fldSimple w:instr=" SEQ Abbildung \* ARABIC ">
        <w:r w:rsidR="00C31598">
          <w:rPr>
            <w:noProof/>
          </w:rPr>
          <w:t>22</w:t>
        </w:r>
      </w:fldSimple>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7055E061" wp14:editId="208FD77A">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Caption"/>
        <w:rPr>
          <w:lang w:val="en-AU"/>
        </w:rPr>
      </w:pPr>
      <w:r>
        <w:t xml:space="preserve">Abbildung </w:t>
      </w:r>
      <w:fldSimple w:instr=" SEQ Abbildung \* ARABIC ">
        <w:r w:rsidR="00C31598">
          <w:rPr>
            <w:noProof/>
          </w:rPr>
          <w:t>23</w:t>
        </w:r>
      </w:fldSimple>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Heading4"/>
      </w:pPr>
      <w:r w:rsidRPr="00D90CB7">
        <w:rPr>
          <w:lang w:val="en-AU"/>
        </w:rPr>
        <w:t>Coding</w:t>
      </w:r>
      <w:r>
        <w:t xml:space="preserve"> Standards</w:t>
      </w:r>
    </w:p>
    <w:p w:rsidR="006C45E1" w:rsidRDefault="006C45E1" w:rsidP="006C45E1">
      <w:r>
        <w:t>Die</w:t>
      </w:r>
      <w:r w:rsidRPr="00D31E03">
        <w:t xml:space="preserve"> </w:t>
      </w:r>
      <w:r w:rsidR="00D90CB7" w:rsidRPr="00D31E03">
        <w:t>Coding</w:t>
      </w:r>
      <w:r>
        <w:t xml:space="preserve"> Standards, welche für dieses Projekt gültig sind, wurden mehrheitlich vo</w:t>
      </w:r>
      <w:r w:rsidR="003C32E0">
        <w:t>n</w:t>
      </w:r>
      <w:r>
        <w:t xml:space="preserve"> Resharper übernommen. </w:t>
      </w:r>
    </w:p>
    <w:p w:rsidR="006C45E1" w:rsidRDefault="00F048F7" w:rsidP="006C45E1">
      <w:r>
        <w:t>Das exportierte Resharper-Profil kann über den Pfad „code/</w:t>
      </w:r>
      <w:r w:rsidRPr="00AF42CE">
        <w:t>resharper_settings</w:t>
      </w:r>
      <w:r>
        <w:t>/</w:t>
      </w:r>
      <w:r w:rsidRPr="00AF42CE">
        <w:t xml:space="preserve"> resharper.DotSettings</w:t>
      </w:r>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fldSimple w:instr=" SEQ Abbildung \* ARABIC ">
        <w:r w:rsidR="00C31598">
          <w:rPr>
            <w:noProof/>
          </w:rPr>
          <w:t>24</w:t>
        </w:r>
      </w:fldSimple>
      <w:r w:rsidR="00603261">
        <w:t xml:space="preserve"> -</w:t>
      </w:r>
      <w:r w:rsidR="00603261" w:rsidRPr="00D90CB7">
        <w:rPr>
          <w:lang w:val="en-AU"/>
        </w:rPr>
        <w:t xml:space="preserve"> Naming</w:t>
      </w:r>
      <w:r>
        <w:t xml:space="preserve"> Style</w:t>
      </w:r>
    </w:p>
    <w:p w:rsidR="00D20D9D" w:rsidRPr="00D90CB7" w:rsidRDefault="00D20D9D" w:rsidP="00D20D9D">
      <w:pPr>
        <w:pStyle w:val="Heading5"/>
        <w:rPr>
          <w:lang w:val="en-AU"/>
        </w:rPr>
      </w:pPr>
      <w:r>
        <w:t>Formatierungsstil</w:t>
      </w:r>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C31598">
        <w:rPr>
          <w:noProof/>
          <w:lang w:val="en-US"/>
        </w:rPr>
        <w:t>25</w:t>
      </w:r>
      <w:r>
        <w:fldChar w:fldCharType="end"/>
      </w:r>
      <w:r w:rsidRPr="00A355B2">
        <w:rPr>
          <w:lang w:val="en-US"/>
        </w:rPr>
        <w:t xml:space="preserve"> </w:t>
      </w:r>
      <w:r w:rsidR="009652BF" w:rsidRPr="00A355B2">
        <w:rPr>
          <w:lang w:val="en-US"/>
        </w:rPr>
        <w:t>–</w:t>
      </w:r>
      <w:r w:rsidRPr="00D31E03">
        <w:rPr>
          <w:lang w:val="en-US"/>
        </w:rPr>
        <w:t xml:space="preserve"> </w:t>
      </w:r>
      <w:r w:rsidR="009652BF" w:rsidRPr="00D31E03">
        <w:rPr>
          <w:lang w:val="en-US"/>
        </w:rPr>
        <w:t>Formatierungsstil</w:t>
      </w:r>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fldSimple w:instr=" SEQ Abbildung \* ARABIC ">
        <w:r w:rsidR="00C31598">
          <w:rPr>
            <w:noProof/>
          </w:rPr>
          <w:t>26</w:t>
        </w:r>
      </w:fldSimple>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Heading5"/>
      </w:pPr>
      <w:r>
        <w:t>Auswertung durch Resharper</w:t>
      </w:r>
    </w:p>
    <w:p w:rsidR="008C2EB3" w:rsidRDefault="008C2EB3" w:rsidP="008C2EB3">
      <w:r>
        <w:t>Durch den Resharper können</w:t>
      </w:r>
      <w:r w:rsidRPr="00D31E03">
        <w:t xml:space="preserve"> Coding Issues</w:t>
      </w:r>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0A825D70" wp14:editId="389C7DC4">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29125" cy="5581650"/>
                    </a:xfrm>
                    <a:prstGeom prst="rect">
                      <a:avLst/>
                    </a:prstGeom>
                  </pic:spPr>
                </pic:pic>
              </a:graphicData>
            </a:graphic>
          </wp:inline>
        </w:drawing>
      </w:r>
    </w:p>
    <w:p w:rsidR="007F76BD" w:rsidRDefault="007F76BD" w:rsidP="007F76BD">
      <w:pPr>
        <w:pStyle w:val="Caption"/>
      </w:pPr>
      <w:r>
        <w:t xml:space="preserve">Abbildung </w:t>
      </w:r>
      <w:fldSimple w:instr=" SEQ Abbildung \* ARABIC ">
        <w:r w:rsidR="00C31598">
          <w:rPr>
            <w:noProof/>
          </w:rPr>
          <w:t>27</w:t>
        </w:r>
      </w:fldSimple>
      <w:r>
        <w:t xml:space="preserve"> -</w:t>
      </w:r>
      <w:r w:rsidRPr="00D31E03">
        <w:t xml:space="preserve"> Coding Issues</w:t>
      </w:r>
      <w:r w:rsidR="006F6977">
        <w:t>, Videowall-</w:t>
      </w:r>
      <w:r>
        <w:t>Applikation</w:t>
      </w:r>
    </w:p>
    <w:p w:rsidR="00982166" w:rsidRDefault="00703285" w:rsidP="00AD1F06">
      <w:r>
        <w:t>Die</w:t>
      </w:r>
      <w:r w:rsidRPr="00D31E03">
        <w:t xml:space="preserve"> Issues</w:t>
      </w:r>
      <w:r>
        <w:t xml:space="preserve"> </w:t>
      </w:r>
      <w:r w:rsidR="00982166">
        <w:t xml:space="preserve">der Videowall-Applikation </w:t>
      </w:r>
      <w:r>
        <w:t>lassen sich wie folg</w:t>
      </w:r>
      <w:r w:rsidR="00982166">
        <w:t>t</w:t>
      </w:r>
      <w:r>
        <w:t xml:space="preserve"> erläutern: </w:t>
      </w:r>
    </w:p>
    <w:p w:rsidR="00982166" w:rsidRDefault="00C62E5D" w:rsidP="00982166">
      <w:pPr>
        <w:pStyle w:val="ListParagraph"/>
        <w:numPr>
          <w:ilvl w:val="0"/>
          <w:numId w:val="8"/>
        </w:numPr>
      </w:pPr>
      <w:r>
        <w:t>Die</w:t>
      </w:r>
      <w:r w:rsidRPr="00D31E03">
        <w:t xml:space="preserve"> Issues</w:t>
      </w:r>
      <w:r>
        <w:t xml:space="preserve">, welche </w:t>
      </w:r>
      <w:r w:rsidR="00E47C2B">
        <w:t>im</w:t>
      </w:r>
      <w:r>
        <w:t xml:space="preserve"> .xaml-Code en</w:t>
      </w:r>
      <w:r w:rsidR="00E47C2B">
        <w:t>t</w:t>
      </w:r>
      <w:r>
        <w:t xml:space="preserve">standen sind, können nicht behoben werden. </w:t>
      </w:r>
    </w:p>
    <w:p w:rsidR="00982166" w:rsidRDefault="00E47C2B" w:rsidP="00982166">
      <w:pPr>
        <w:pStyle w:val="ListParagraph"/>
        <w:numPr>
          <w:ilvl w:val="0"/>
          <w:numId w:val="8"/>
        </w:numPr>
      </w:pPr>
      <w:r>
        <w:t>Die</w:t>
      </w:r>
      <w:r w:rsidRPr="00D31E03">
        <w:t xml:space="preserve"> Assemblies</w:t>
      </w:r>
      <w:r>
        <w:t xml:space="preserve"> Videowall.Common und Videowall.Interfaces werde</w:t>
      </w:r>
      <w:r w:rsidR="006F6977">
        <w:t>n zusätzlich in die Mittagsmenu-Applikation und die Poster-</w:t>
      </w:r>
      <w:r>
        <w:t>Applikation eingebunden. Dort wird beispielsweise der ImageHelper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Issue</w:t>
      </w:r>
      <w:r w:rsidR="000204AC">
        <w:t xml:space="preserve"> angezeigt</w:t>
      </w:r>
      <w:r w:rsidR="00CA3229">
        <w:t xml:space="preserve">. </w:t>
      </w:r>
    </w:p>
    <w:p w:rsidR="00982166" w:rsidRDefault="00E145FC" w:rsidP="00982166">
      <w:pPr>
        <w:pStyle w:val="ListParagraph"/>
        <w:numPr>
          <w:ilvl w:val="0"/>
          <w:numId w:val="8"/>
        </w:numPr>
      </w:pPr>
      <w:r>
        <w:t>Die Klassen werden zur Laufzeit durch</w:t>
      </w:r>
      <w:r w:rsidRPr="00D31E03">
        <w:t xml:space="preserve"> Unity</w:t>
      </w:r>
      <w:r>
        <w:t xml:space="preserve"> </w:t>
      </w:r>
      <w:r w:rsidR="00D90CB7">
        <w:t>instanziiert</w:t>
      </w:r>
      <w:r>
        <w:t>. Dadurch ist für Resharper nicht ersichtlich, dass diese</w:t>
      </w:r>
      <w:r w:rsidR="00982166">
        <w:t xml:space="preserve"> Klassen</w:t>
      </w:r>
      <w:r>
        <w:t xml:space="preserve"> verwendet werden.</w:t>
      </w:r>
      <w:r w:rsidR="003C5E5D">
        <w:t xml:space="preserve"> </w:t>
      </w:r>
    </w:p>
    <w:p w:rsidR="00982166" w:rsidRDefault="003C5E5D" w:rsidP="00982166">
      <w:pPr>
        <w:pStyle w:val="ListParagraph"/>
        <w:numPr>
          <w:ilvl w:val="0"/>
          <w:numId w:val="8"/>
        </w:numPr>
      </w:pPr>
      <w:r>
        <w:t xml:space="preserve">Die Klassen mit dem Namen NamespaceDoc </w:t>
      </w:r>
      <w:r w:rsidR="00FC00C0">
        <w:t>werden</w:t>
      </w:r>
      <w:r w:rsidR="00982166">
        <w:t xml:space="preserve"> nicht verwendet, sie sind aber</w:t>
      </w:r>
      <w:r w:rsidR="00FC00C0">
        <w:t xml:space="preserve"> für die Dokumentation der</w:t>
      </w:r>
      <w:r w:rsidR="00FC00C0" w:rsidRPr="00D31E03">
        <w:t xml:space="preserve"> Namespaces</w:t>
      </w:r>
      <w:r w:rsidR="00982166">
        <w:t xml:space="preserve"> nötig.</w:t>
      </w:r>
      <w:r w:rsidR="004A6827">
        <w:t xml:space="preserve"> </w:t>
      </w:r>
    </w:p>
    <w:p w:rsidR="00482079" w:rsidRDefault="004A6827" w:rsidP="00982166">
      <w:pPr>
        <w:pStyle w:val="ListParagraph"/>
        <w:numPr>
          <w:ilvl w:val="0"/>
          <w:numId w:val="8"/>
        </w:numPr>
      </w:pPr>
      <w:r>
        <w:t xml:space="preserve">Die Klasse PreOrPostCondition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3419AB3E" wp14:editId="57CB3E0B">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Caption"/>
      </w:pPr>
      <w:r>
        <w:t xml:space="preserve">Abbildung </w:t>
      </w:r>
      <w:fldSimple w:instr=" SEQ Abbildung \* ARABIC ">
        <w:r w:rsidR="00C31598">
          <w:rPr>
            <w:noProof/>
          </w:rPr>
          <w:t>28</w:t>
        </w:r>
      </w:fldSimple>
      <w:r>
        <w:t xml:space="preserve"> -</w:t>
      </w:r>
      <w:r w:rsidRPr="00D31E03">
        <w:t xml:space="preserve"> Coding Issues</w:t>
      </w:r>
      <w:r w:rsidR="006F6977">
        <w:t>, Poster-</w:t>
      </w:r>
      <w:r>
        <w:t>Applikation</w:t>
      </w:r>
    </w:p>
    <w:p w:rsidR="00982166" w:rsidRDefault="00982166" w:rsidP="00982166">
      <w:r>
        <w:t>Die</w:t>
      </w:r>
      <w:r w:rsidRPr="00D31E03">
        <w:t xml:space="preserve"> Issues</w:t>
      </w:r>
      <w:r>
        <w:t xml:space="preserve"> der Poster-Applikation lassen sich wie folgt erläutern: </w:t>
      </w:r>
    </w:p>
    <w:p w:rsidR="000F6818" w:rsidRDefault="000F6818" w:rsidP="000F6818">
      <w:pPr>
        <w:pStyle w:val="ListParagraph"/>
        <w:numPr>
          <w:ilvl w:val="0"/>
          <w:numId w:val="8"/>
        </w:numPr>
      </w:pPr>
      <w:r>
        <w:t>Die</w:t>
      </w:r>
      <w:r w:rsidRPr="00D31E03">
        <w:t xml:space="preserve"> Assemblies</w:t>
      </w:r>
      <w:r>
        <w:t xml:space="preserve"> Videowall.Common und Videowall.Interfaces </w:t>
      </w:r>
      <w:r>
        <w:t xml:space="preserve">werden </w:t>
      </w:r>
      <w:r>
        <w:t>von der Poster-Applikation</w:t>
      </w:r>
      <w:r>
        <w:t>,</w:t>
      </w:r>
      <w:r>
        <w:t xml:space="preserve"> wie auch von anderen Projekten</w:t>
      </w:r>
      <w:r>
        <w:t>,</w:t>
      </w:r>
      <w:r>
        <w:t xml:space="preserve"> verwendet. </w:t>
      </w:r>
      <w:r w:rsidR="00F902A9">
        <w:t>I</w:t>
      </w:r>
      <w:r>
        <w:t>n der Poster-Applikation</w:t>
      </w:r>
      <w:r>
        <w:t xml:space="preserve"> </w:t>
      </w:r>
      <w:r w:rsidR="00F902A9">
        <w:t xml:space="preserve">selbst werden </w:t>
      </w:r>
      <w:r>
        <w:t>nicht alle Klassen oder Methoden</w:t>
      </w:r>
      <w:r w:rsidR="00E36803">
        <w:t xml:space="preserve"> aus den Assemblies</w:t>
      </w:r>
      <w:r>
        <w:t xml:space="preserve"> genutzt</w:t>
      </w:r>
      <w:r w:rsidR="00F902A9">
        <w:t>. Diese kommen aber i</w:t>
      </w:r>
      <w:r w:rsidR="00F902A9">
        <w:t>n d</w:t>
      </w:r>
      <w:r w:rsidR="00F902A9">
        <w:t>en anderen</w:t>
      </w:r>
      <w:r w:rsidR="00F902A9">
        <w:t xml:space="preserve"> Projekten </w:t>
      </w:r>
      <w:r w:rsidR="00F902A9">
        <w:t>zum</w:t>
      </w:r>
      <w:r w:rsidR="00F902A9">
        <w:t xml:space="preserve"> Einsatz. Dies wird aber von Resharper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17A9E5ED" wp14:editId="0268F404">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Caption"/>
      </w:pPr>
      <w:r>
        <w:t xml:space="preserve">Abbildung </w:t>
      </w:r>
      <w:fldSimple w:instr=" SEQ Abbildung \* ARABIC ">
        <w:r w:rsidR="00C31598">
          <w:rPr>
            <w:noProof/>
          </w:rPr>
          <w:t>29</w:t>
        </w:r>
      </w:fldSimple>
      <w:r>
        <w:t xml:space="preserve"> -</w:t>
      </w:r>
      <w:r w:rsidRPr="00762D91">
        <w:t xml:space="preserve"> Coding Issues</w:t>
      </w:r>
      <w:r w:rsidR="006F6977">
        <w:t>, Mittagsmenu-</w:t>
      </w:r>
      <w:r>
        <w:t>Applikation</w:t>
      </w:r>
    </w:p>
    <w:p w:rsidR="00557117" w:rsidRDefault="00557117" w:rsidP="00557117">
      <w:r>
        <w:t>Die</w:t>
      </w:r>
      <w:r w:rsidRPr="00D31E03">
        <w:t xml:space="preserve"> Issues</w:t>
      </w:r>
      <w:r>
        <w:t xml:space="preserve"> der </w:t>
      </w:r>
      <w:r>
        <w:t>Mittagsmenu</w:t>
      </w:r>
      <w:r>
        <w:t xml:space="preserve">-Applikation lassen sich wie folgt erläutern: </w:t>
      </w:r>
    </w:p>
    <w:p w:rsidR="00557117" w:rsidRDefault="00557117" w:rsidP="00557117">
      <w:pPr>
        <w:pStyle w:val="ListParagraph"/>
        <w:numPr>
          <w:ilvl w:val="0"/>
          <w:numId w:val="8"/>
        </w:numPr>
      </w:pPr>
      <w:r>
        <w:t>Die</w:t>
      </w:r>
      <w:r w:rsidRPr="00D31E03">
        <w:t xml:space="preserve"> Assemblies</w:t>
      </w:r>
      <w:r>
        <w:t xml:space="preserve"> Videowall.Common und Videowall.Interfaces werden von der </w:t>
      </w:r>
      <w:r>
        <w:t>Mittagsmenu</w:t>
      </w:r>
      <w:r>
        <w:t xml:space="preserve">-Applikation, wie auch von anderen Projekten, verwendet. In der </w:t>
      </w:r>
      <w:r>
        <w:t>Mittagsmenu</w:t>
      </w:r>
      <w:r>
        <w:t xml:space="preserve">-Applikation selbst werden nicht alle Klassen oder Methoden aus den Assemblies genutzt. Diese kommen aber in den anderen Projekten zum Einsatz. Dies wird aber von Resharper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Heading5"/>
      </w:pPr>
      <w:r w:rsidRPr="00557117">
        <w:lastRenderedPageBreak/>
        <w:t>Cleanup</w:t>
      </w:r>
    </w:p>
    <w:p w:rsidR="00B85A1D" w:rsidRPr="00B85A1D" w:rsidRDefault="00B85A1D" w:rsidP="00B85A1D">
      <w:r>
        <w:t xml:space="preserve">Für das </w:t>
      </w:r>
      <w:r w:rsidR="00D90CB7">
        <w:t>Cleanup</w:t>
      </w:r>
      <w:r>
        <w:t xml:space="preserve">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fldSimple w:instr=" SEQ Abbildung \* ARABIC ">
        <w:r w:rsidR="00C31598">
          <w:rPr>
            <w:noProof/>
          </w:rPr>
          <w:t>30</w:t>
        </w:r>
      </w:fldSimple>
      <w:r>
        <w:t xml:space="preserve"> - </w:t>
      </w:r>
      <w:r w:rsidR="00D90CB7">
        <w:t>Cleanup</w:t>
      </w:r>
      <w:r>
        <w:t xml:space="preserve"> Einstellungen</w:t>
      </w:r>
    </w:p>
    <w:p w:rsidR="00336294" w:rsidRDefault="00336294" w:rsidP="00336294">
      <w:pPr>
        <w:pStyle w:val="Heading4"/>
      </w:pPr>
      <w:r>
        <w:t>Dokumentation Quellcode</w:t>
      </w:r>
    </w:p>
    <w:p w:rsidR="00336294" w:rsidRDefault="00336294" w:rsidP="00336294">
      <w:r>
        <w:t>Zur Dokumenta</w:t>
      </w:r>
      <w:r w:rsidR="00960B7F">
        <w:t>tion des Quellcodes wurde Ghost</w:t>
      </w:r>
      <w:r>
        <w:t>Doc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Heading5"/>
      </w:pPr>
      <w:bookmarkStart w:id="14" w:name="_Ref326237665"/>
      <w:r>
        <w:t>Generierung der Dokumentation</w:t>
      </w:r>
      <w:bookmarkEnd w:id="14"/>
    </w:p>
    <w:p w:rsidR="003F3B09" w:rsidRDefault="00783EB7" w:rsidP="00336294">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fldSimple w:instr=" SEQ Abbildung \* ARABIC ">
        <w:r w:rsidR="00C31598">
          <w:rPr>
            <w:noProof/>
          </w:rPr>
          <w:t>31</w:t>
        </w:r>
      </w:fldSimple>
      <w:r>
        <w:t xml:space="preserve"> - Sandcastle Help File</w:t>
      </w:r>
      <w:r w:rsidRPr="000F2822">
        <w:t xml:space="preserve"> Builder</w:t>
      </w:r>
      <w:r>
        <w:t>,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Im Project Explorer wird über den Befehl Add</w:t>
      </w:r>
      <w:r w:rsidR="003F3B09" w:rsidRPr="000F2822">
        <w:t xml:space="preserve"> Documentation</w:t>
      </w:r>
      <w:r w:rsidR="003F3B09">
        <w:t xml:space="preserve"> Source die Visual Studio Solution des Projektes, dessen Code dokumentiert werden soll, ausgewählt. </w:t>
      </w:r>
      <w:r w:rsidR="003F3B09">
        <w:br/>
      </w:r>
      <w:r w:rsidR="006E20C1">
        <w:t xml:space="preserve">In den Project Properties </w:t>
      </w:r>
      <w:r w:rsidR="00A56FF6">
        <w:t>können</w:t>
      </w:r>
      <w:r w:rsidR="006E20C1">
        <w:t xml:space="preserve"> der Titel („</w:t>
      </w:r>
      <w:r w:rsidR="006E20C1" w:rsidRPr="000F2822">
        <w:t>HelpTitle</w:t>
      </w:r>
      <w:r w:rsidR="006E20C1">
        <w:t>“)</w:t>
      </w:r>
      <w:r w:rsidR="00C6445D">
        <w:t>, der Dokumentname („HtmlHelpName“)</w:t>
      </w:r>
      <w:r w:rsidR="006E20C1">
        <w:t xml:space="preserve"> und der Speicherort („OutputPath“) des Help Files spezifiziert werden.</w:t>
      </w:r>
      <w:r w:rsidR="006E20C1">
        <w:br/>
      </w:r>
      <w:r w:rsidR="003F3B09">
        <w:t>Danach kann die Dokumentation mittels des</w:t>
      </w:r>
      <w:r w:rsidR="003F3B09" w:rsidRPr="000F2822">
        <w:t xml:space="preserve"> Build</w:t>
      </w:r>
      <w:r w:rsidR="003F3B09">
        <w:t xml:space="preserve">-Befehls erstellt werden </w:t>
      </w:r>
      <w:r w:rsidR="003F3B09" w:rsidRPr="000F2822">
        <w:t>(Documentation</w:t>
      </w:r>
      <w:r w:rsidR="003F3B09">
        <w:t xml:space="preserve"> -&gt;</w:t>
      </w:r>
      <w:r w:rsidR="003F3B09" w:rsidRPr="000F2822">
        <w:t xml:space="preserve"> Build</w:t>
      </w:r>
      <w:r w:rsidR="003F3B09">
        <w:t xml:space="preserve"> Project).</w:t>
      </w:r>
    </w:p>
    <w:p w:rsidR="006C7F77" w:rsidRDefault="006C7F77">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w:t>
      </w:r>
      <w:r w:rsidRPr="00D90CB7">
        <w:rPr>
          <w:lang w:val="en-AU"/>
        </w:rPr>
        <w:t xml:space="preserve">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Plug-ins</w:t>
      </w:r>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r w:rsidR="000A0C76">
        <w:t>Plug</w:t>
      </w:r>
      <w:r w:rsidR="00D90CB7">
        <w:t>-</w:t>
      </w:r>
      <w:r w:rsidR="000A0C76">
        <w:t>ins</w:t>
      </w:r>
      <w:r w:rsidR="00A306B7">
        <w:fldChar w:fldCharType="end"/>
      </w:r>
      <w:r w:rsidR="00A306B7">
        <w:t xml:space="preserve"> </w:t>
      </w:r>
      <w:r w:rsidR="0049174E">
        <w:t>aufgebaut werden.</w:t>
      </w:r>
    </w:p>
    <w:p w:rsidR="002963BB" w:rsidRDefault="00704D6E" w:rsidP="002963BB">
      <w:pPr>
        <w:pStyle w:val="Heading4"/>
      </w:pPr>
      <w:r>
        <w:t>Dokumentation für Entwickler</w:t>
      </w:r>
    </w:p>
    <w:p w:rsidR="00A13D6B" w:rsidRDefault="00EE58B2" w:rsidP="00A13D6B">
      <w:r>
        <w:t>Damit</w:t>
      </w:r>
      <w:r w:rsidR="00591FB4">
        <w:t xml:space="preserve"> die Applikation weiterentwickeln </w:t>
      </w:r>
      <w:r>
        <w:t>werden kann</w:t>
      </w:r>
      <w:r w:rsidR="00591FB4">
        <w:t>, muss ein SVN</w:t>
      </w:r>
      <w:r w:rsidR="00591FB4" w:rsidRPr="000F2822">
        <w:t xml:space="preserve"> Checkout</w:t>
      </w:r>
      <w:r w:rsidR="00591FB4">
        <w:t xml:space="preserve"> auf dem gesamten SVP Repository durchgeführt werden. Dazu w</w:t>
      </w:r>
      <w:r w:rsidR="00E60573">
        <w:t xml:space="preserve">ird ein SVN Tool wie </w:t>
      </w:r>
      <w:r>
        <w:t xml:space="preserve">z.B. </w:t>
      </w:r>
      <w:r w:rsidR="00E60573">
        <w:t>TortoiseSVN</w:t>
      </w:r>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r w:rsidRPr="00493F23">
        <w:rPr>
          <w:lang w:val="en-US"/>
        </w:rPr>
        <w:t>Resharper</w:t>
      </w:r>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r>
        <w:t>NuGet</w:t>
      </w:r>
    </w:p>
    <w:p w:rsidR="00835A55" w:rsidRDefault="00835A55" w:rsidP="00835A55">
      <w:r>
        <w:t>Die</w:t>
      </w:r>
      <w:r w:rsidR="00EE58B2">
        <w:t xml:space="preserve"> Konfiguration der</w:t>
      </w:r>
      <w:r>
        <w:t xml:space="preserve"> Applikation </w:t>
      </w:r>
      <w:r w:rsidR="00EE58B2">
        <w:t>findet in der app.config-</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r>
      <w:r w:rsidR="00D90CB7">
        <w:t>Weiter können der Applikation Plug-ins hinzugefügt werden, dies wird im nachfolgenden Kapitel (</w:t>
      </w:r>
      <w:r w:rsidR="00D90CB7">
        <w:fldChar w:fldCharType="begin"/>
      </w:r>
      <w:r w:rsidR="00D90CB7">
        <w:instrText xml:space="preserve"> REF _Ref326824432 \r \h </w:instrText>
      </w:r>
      <w:r w:rsidR="00D90CB7">
        <w:fldChar w:fldCharType="separate"/>
      </w:r>
      <w:r w:rsidR="00D90CB7">
        <w:t>I.1.6.3</w:t>
      </w:r>
      <w:r w:rsidR="00D90CB7">
        <w:fldChar w:fldCharType="end"/>
      </w:r>
      <w:r w:rsidR="00D90CB7">
        <w:t xml:space="preserve"> </w:t>
      </w:r>
      <w:r w:rsidR="00D90CB7">
        <w:fldChar w:fldCharType="begin"/>
      </w:r>
      <w:r w:rsidR="00D90CB7">
        <w:instrText xml:space="preserve"> REF _Ref326824432 \h </w:instrText>
      </w:r>
      <w:r w:rsidR="00D90CB7">
        <w:fldChar w:fldCharType="separate"/>
      </w:r>
      <w:r w:rsidR="00D90CB7">
        <w:t>Plug-ins</w:t>
      </w:r>
      <w:r w:rsidR="00D90CB7">
        <w:fldChar w:fldCharType="end"/>
      </w:r>
      <w:r w:rsidR="00D90CB7">
        <w:t>) aufgezeigt.</w:t>
      </w:r>
    </w:p>
    <w:p w:rsidR="00415EF7" w:rsidRDefault="00415EF7" w:rsidP="00415EF7">
      <w:pPr>
        <w:pStyle w:val="Heading4"/>
      </w:pPr>
      <w:bookmarkStart w:id="15" w:name="_Ref326824432"/>
      <w:r>
        <w:t>Plug</w:t>
      </w:r>
      <w:r w:rsidR="00D90CB7">
        <w:t>-</w:t>
      </w:r>
      <w:r>
        <w:t>ins</w:t>
      </w:r>
      <w:bookmarkEnd w:id="15"/>
    </w:p>
    <w:p w:rsidR="00B2504C" w:rsidRPr="00B2504C" w:rsidRDefault="000A0C76" w:rsidP="00B2504C">
      <w:r>
        <w:t>Im</w:t>
      </w:r>
      <w:r w:rsidR="00B2504C">
        <w:t xml:space="preserve"> app.config</w:t>
      </w:r>
      <w:r>
        <w:t>-</w:t>
      </w:r>
      <w:r w:rsidR="00B2504C">
        <w:t>File</w:t>
      </w:r>
      <w:r>
        <w:t xml:space="preserve"> kann der Pfad zum Ordner, welcher die Plug-ins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B2504C">
        <w:t xml:space="preserve"> erläutert.</w:t>
      </w:r>
    </w:p>
    <w:p w:rsidR="00415EF7" w:rsidRPr="00415EF7" w:rsidRDefault="006F6977" w:rsidP="00415EF7">
      <w:r>
        <w:t>Für jede Plug-in-</w:t>
      </w:r>
      <w:r w:rsidR="001510DF">
        <w:t>Applikation</w:t>
      </w:r>
      <w:r w:rsidR="000A0C76">
        <w:t>, die man auf der Videowall anzeigen möchte,</w:t>
      </w:r>
      <w:r w:rsidR="001510DF">
        <w:t xml:space="preserve"> muss ein </w:t>
      </w:r>
      <w:r w:rsidR="000A0C76">
        <w:t xml:space="preserve">entsprechender </w:t>
      </w:r>
      <w:r w:rsidR="001510DF">
        <w:t>Unterordner im Plug-ins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A56F0B">
        <w:fldChar w:fldCharType="begin"/>
      </w:r>
      <w:r w:rsidR="00A56F0B">
        <w:instrText xml:space="preserve"> REF _Ref326764320 \h </w:instrText>
      </w:r>
      <w:r w:rsidR="00A56F0B">
        <w:fldChar w:fldCharType="end"/>
      </w:r>
      <w:r w:rsidR="00A56F0B">
        <w:t>)</w:t>
      </w:r>
      <w:r w:rsidR="001510DF">
        <w:t xml:space="preserve"> erstellt werden</w:t>
      </w:r>
      <w:r w:rsidR="005E314F">
        <w:t>, in welchem dann die Files des Plug-ins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t>-</w:t>
      </w:r>
      <w:r w:rsidR="001510DF">
        <w:t>Applikation eine entsprechende Fehlermeldung angezeigt</w:t>
      </w:r>
      <w:r w:rsidR="00EF56E8">
        <w:t xml:space="preserve"> wird</w:t>
      </w:r>
      <w:r w:rsidR="001510DF">
        <w:t xml:space="preserve">. </w:t>
      </w:r>
      <w:r w:rsidR="00783337">
        <w:br/>
      </w:r>
      <w:r w:rsidR="001510DF">
        <w:t xml:space="preserve">Bestimmte </w:t>
      </w:r>
      <w:r>
        <w:t>Plug-in-</w:t>
      </w:r>
      <w:r w:rsidR="001510DF">
        <w:t>Applikationen benötigen zusätzliche Dateien</w:t>
      </w:r>
      <w:r w:rsidR="00783337">
        <w:t xml:space="preserve"> wie</w:t>
      </w:r>
      <w:r w:rsidR="001510DF">
        <w:t xml:space="preserve"> beispielsweise Bilder. Diese müssen </w:t>
      </w:r>
      <w:r w:rsidR="00783337">
        <w:t>in einem Unterordner mit dem Namen „Files“ im Ordner des Plug-ins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Heading4"/>
      </w:pPr>
      <w:bookmarkStart w:id="16" w:name="_Ref326824691"/>
      <w:r>
        <w:t>Konfigurationsdatei</w:t>
      </w:r>
      <w:bookmarkEnd w:id="16"/>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Heading5"/>
      </w:pPr>
      <w:r>
        <w:t>Konfigurationssektionen</w:t>
      </w:r>
    </w:p>
    <w:p w:rsidR="0064795C" w:rsidRDefault="00EE58B2" w:rsidP="0064795C">
      <w:r>
        <w:t>Im</w:t>
      </w:r>
      <w:r w:rsidR="0064795C">
        <w:t xml:space="preserve"> Abschnitt configSections</w:t>
      </w:r>
      <w:r w:rsidR="002E3753">
        <w:t xml:space="preserve"> können verschiedene Konfigurationssektionen definiert werden.</w:t>
      </w:r>
    </w:p>
    <w:p w:rsidR="00D44619" w:rsidRPr="000F2822"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F2822">
        <w:rPr>
          <w:rFonts w:ascii="Consolas" w:hAnsi="Consolas" w:cs="Consolas"/>
          <w:color w:val="0000FF"/>
        </w:rPr>
        <w:t>&lt;</w:t>
      </w:r>
      <w:r w:rsidRPr="000F2822">
        <w:rPr>
          <w:rFonts w:ascii="Consolas" w:hAnsi="Consolas" w:cs="Consolas"/>
          <w:color w:val="A31515"/>
        </w:rPr>
        <w:t>configSections</w:t>
      </w:r>
      <w:r w:rsidRPr="000F2822">
        <w:rPr>
          <w:rFonts w:ascii="Consolas" w:hAnsi="Consolas" w:cs="Consolas"/>
          <w:color w:val="0000FF"/>
        </w:rPr>
        <w:t>&gt;</w:t>
      </w:r>
    </w:p>
    <w:p w:rsidR="00D44619" w:rsidRPr="000F2822"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F2822">
        <w:rPr>
          <w:rFonts w:ascii="Consolas" w:hAnsi="Consolas" w:cs="Consolas"/>
          <w:color w:val="0000FF"/>
        </w:rPr>
        <w:t>    &lt;</w:t>
      </w:r>
      <w:r w:rsidRPr="000F2822">
        <w:rPr>
          <w:rFonts w:ascii="Consolas" w:hAnsi="Consolas" w:cs="Consolas"/>
          <w:color w:val="A31515"/>
        </w:rPr>
        <w:t>section</w:t>
      </w:r>
      <w:r w:rsidRPr="000F2822">
        <w:rPr>
          <w:rFonts w:ascii="Consolas" w:hAnsi="Consolas" w:cs="Consolas"/>
          <w:color w:val="0000FF"/>
        </w:rPr>
        <w:t> </w:t>
      </w:r>
      <w:r w:rsidRPr="000F2822">
        <w:rPr>
          <w:rFonts w:ascii="Consolas" w:hAnsi="Consolas" w:cs="Consolas"/>
          <w:color w:val="FF0000"/>
        </w:rPr>
        <w:t>name</w:t>
      </w:r>
      <w:r w:rsidRPr="000F2822">
        <w:rPr>
          <w:rFonts w:ascii="Consolas" w:hAnsi="Consolas" w:cs="Consolas"/>
          <w:color w:val="0000FF"/>
        </w:rPr>
        <w:t>=</w:t>
      </w:r>
      <w:r w:rsidRPr="000F2822">
        <w:rPr>
          <w:rFonts w:ascii="Consolas" w:hAnsi="Consolas" w:cs="Consolas"/>
          <w:color w:val="000000"/>
        </w:rPr>
        <w:t>"</w:t>
      </w:r>
      <w:r w:rsidRPr="000F2822">
        <w:rPr>
          <w:rFonts w:ascii="Consolas" w:hAnsi="Consolas" w:cs="Consolas"/>
          <w:color w:val="0000FF"/>
        </w:rPr>
        <w:t>unity</w:t>
      </w:r>
      <w:r w:rsidRPr="000F2822">
        <w:rPr>
          <w:rFonts w:ascii="Consolas" w:hAnsi="Consolas" w:cs="Consolas"/>
          <w:color w:val="000000"/>
        </w:rPr>
        <w:t>"</w:t>
      </w:r>
      <w:r w:rsidRPr="000F2822">
        <w:rPr>
          <w:rFonts w:ascii="Consolas" w:hAnsi="Consolas" w:cs="Consolas"/>
          <w:color w:val="0000FF"/>
        </w:rPr>
        <w:t> </w:t>
      </w:r>
      <w:r w:rsidRPr="000F2822">
        <w:rPr>
          <w:rFonts w:ascii="Consolas" w:hAnsi="Consolas" w:cs="Consolas"/>
          <w:color w:val="FF0000"/>
        </w:rPr>
        <w:t>type</w:t>
      </w:r>
      <w:r w:rsidRPr="000F2822">
        <w:rPr>
          <w:rFonts w:ascii="Consolas" w:hAnsi="Consolas" w:cs="Consolas"/>
          <w:color w:val="0000FF"/>
        </w:rPr>
        <w:t>=</w:t>
      </w:r>
      <w:r w:rsidRPr="000F2822">
        <w:rPr>
          <w:rFonts w:ascii="Consolas" w:hAnsi="Consolas" w:cs="Consolas"/>
          <w:color w:val="000000"/>
        </w:rPr>
        <w:t>"</w:t>
      </w:r>
      <w:r w:rsidRPr="000F2822">
        <w:rPr>
          <w:rFonts w:ascii="Consolas" w:hAnsi="Consolas" w:cs="Consolas"/>
          <w:color w:val="0000FF"/>
        </w:rPr>
        <w:t>Microsoft.Practices.Unity.Configuration.UnityConfigurationSection, Microsoft.Practices.Unity.Configuration</w:t>
      </w:r>
      <w:r w:rsidRPr="000F2822">
        <w:rPr>
          <w:rFonts w:ascii="Consolas" w:hAnsi="Consolas" w:cs="Consolas"/>
          <w:color w:val="000000"/>
        </w:rPr>
        <w:t>"</w:t>
      </w:r>
      <w:r w:rsidRPr="000F2822">
        <w:rPr>
          <w:rFonts w:ascii="Consolas" w:hAnsi="Consolas" w:cs="Consolas"/>
          <w:color w:val="0000FF"/>
        </w:rPr>
        <w:t>/&gt;</w:t>
      </w:r>
    </w:p>
    <w:p w:rsidR="00D44619" w:rsidRDefault="00D44619"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0F2822">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D90CB7" w:rsidRDefault="00D90CB7" w:rsidP="00D90CB7">
      <w:pPr>
        <w:pStyle w:val="Caption"/>
      </w:pPr>
      <w:r>
        <w:t xml:space="preserve">Abbildung </w:t>
      </w:r>
      <w:fldSimple w:instr=" SEQ Abbildung \* ARABIC ">
        <w:r w:rsidR="00C31598">
          <w:rPr>
            <w:noProof/>
          </w:rPr>
          <w:t>32</w:t>
        </w:r>
      </w:fldSimple>
      <w:r>
        <w:t xml:space="preserve"> - </w:t>
      </w:r>
      <w:r w:rsidRPr="00E3050C">
        <w:t>app.config, Konfigurationssektionen</w:t>
      </w:r>
    </w:p>
    <w:p w:rsidR="00F35809" w:rsidRDefault="00F35809" w:rsidP="00F35809">
      <w:pPr>
        <w:pStyle w:val="Heading5"/>
      </w:pPr>
      <w:r>
        <w:lastRenderedPageBreak/>
        <w:t>Unity</w:t>
      </w:r>
    </w:p>
    <w:p w:rsidR="00BD3E92" w:rsidRDefault="00BD3E92" w:rsidP="00BD3E92">
      <w:r>
        <w:t xml:space="preserve">In der Konfigurationssektion Unity </w:t>
      </w:r>
      <w:r w:rsidR="00877C91">
        <w:t>werden die Namespaces angegeben, in denen die Klassen gesucht werden sollen, welche über Unity instanziiert werden</w:t>
      </w:r>
      <w:r w:rsidR="00AD2A6C">
        <w:t xml:space="preserve"> sollen</w:t>
      </w:r>
      <w:r w:rsidR="00877C91">
        <w:t>. Z</w:t>
      </w:r>
      <w:r>
        <w:t>u</w:t>
      </w:r>
      <w:r w:rsidR="00877C91">
        <w:t xml:space="preserve"> den</w:t>
      </w:r>
      <w:r>
        <w:t xml:space="preserve"> Namespaces </w:t>
      </w:r>
      <w:r w:rsidR="00877C91">
        <w:t>muss weiter angegeben werden,</w:t>
      </w:r>
      <w:r w:rsidR="007D3ADF">
        <w:t xml:space="preserve"> </w:t>
      </w:r>
      <w:r>
        <w:t>in we</w:t>
      </w:r>
      <w:r w:rsidR="00877C91">
        <w:t>l</w:t>
      </w:r>
      <w:r>
        <w:t>chem Assembly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Caption"/>
        <w:rPr>
          <w:lang w:val="en-US"/>
        </w:rPr>
      </w:pPr>
      <w:r w:rsidRPr="00C31598">
        <w:rPr>
          <w:lang w:val="en-US"/>
        </w:rPr>
        <w:t xml:space="preserve">Abbildung </w:t>
      </w:r>
      <w:r>
        <w:fldChar w:fldCharType="begin"/>
      </w:r>
      <w:r w:rsidRPr="00C31598">
        <w:rPr>
          <w:lang w:val="en-US"/>
        </w:rPr>
        <w:instrText xml:space="preserve"> SEQ Abbildung \* ARABIC </w:instrText>
      </w:r>
      <w:r>
        <w:fldChar w:fldCharType="separate"/>
      </w:r>
      <w:r w:rsidR="00C31598">
        <w:rPr>
          <w:noProof/>
          <w:lang w:val="en-US"/>
        </w:rPr>
        <w:t>33</w:t>
      </w:r>
      <w:r>
        <w:fldChar w:fldCharType="end"/>
      </w:r>
      <w:r w:rsidRPr="00C31598">
        <w:rPr>
          <w:lang w:val="en-US"/>
        </w:rPr>
        <w:t xml:space="preserve"> - app.config, Sektion Unity, Namespaces&amp;Assemblies</w:t>
      </w:r>
    </w:p>
    <w:p w:rsidR="00FF37AD" w:rsidRDefault="00FF37AD" w:rsidP="00FF37AD">
      <w:pPr>
        <w:pStyle w:val="Heading6"/>
      </w:pPr>
      <w:r>
        <w:t>Interfaces auf konkrete Klassen mappen</w:t>
      </w:r>
    </w:p>
    <w:p w:rsidR="00A3309E" w:rsidRDefault="00AD2A6C" w:rsidP="00A3309E">
      <w:r>
        <w:t xml:space="preserve">Weiter können in </w:t>
      </w:r>
      <w:r w:rsidR="00FF37AD">
        <w:t>der</w:t>
      </w:r>
      <w:r>
        <w:t xml:space="preserve"> Sektion</w:t>
      </w:r>
      <w:r w:rsidR="00FF37AD">
        <w:t xml:space="preserve"> Unity </w:t>
      </w:r>
      <w:r>
        <w:t>mithilfe des Tags &lt;container&gt;</w:t>
      </w:r>
      <w:r w:rsidR="00A3309E">
        <w:t xml:space="preserve"> Interfaces auf konkrete Klassen gemappt werden. Dies wird wie folgt angegeben</w:t>
      </w:r>
      <w:r>
        <w:t>:</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IAppController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AppController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Caption"/>
      </w:pPr>
      <w:bookmarkStart w:id="17" w:name="_Ref326823112"/>
      <w:r>
        <w:t xml:space="preserve">Abbildung </w:t>
      </w:r>
      <w:fldSimple w:instr=" SEQ Abbildung \* ARABIC ">
        <w:r w:rsidR="00C31598">
          <w:rPr>
            <w:noProof/>
          </w:rPr>
          <w:t>34</w:t>
        </w:r>
      </w:fldSimple>
      <w:r>
        <w:t xml:space="preserve"> - </w:t>
      </w:r>
      <w:r w:rsidRPr="00E2685D">
        <w:t>app.config, Sektion Unity, Mapping von Interfaces auf Klassen</w:t>
      </w:r>
    </w:p>
    <w:p w:rsidR="002963BB" w:rsidRDefault="002963BB" w:rsidP="005E62B0">
      <w:pPr>
        <w:pStyle w:val="Heading6"/>
      </w:pPr>
      <w:bookmarkStart w:id="18" w:name="_Ref327169185"/>
      <w:r>
        <w:t>Skelettdaten</w:t>
      </w:r>
      <w:bookmarkEnd w:id="17"/>
      <w:bookmarkEnd w:id="18"/>
    </w:p>
    <w:p w:rsidR="002963BB" w:rsidRDefault="002963BB" w:rsidP="002963BB">
      <w:r>
        <w:t xml:space="preserve">Der </w:t>
      </w:r>
      <w:r w:rsidRPr="00702149">
        <w:rPr>
          <w:i/>
        </w:rPr>
        <w:t>ISkeletonReader</w:t>
      </w:r>
      <w:r>
        <w:t xml:space="preserve"> dient dazu, die Skelettdaten zu Lesen. </w:t>
      </w:r>
      <w:r w:rsidR="008F7DFC">
        <w:br/>
      </w:r>
      <w:r>
        <w:t xml:space="preserve">Der </w:t>
      </w:r>
      <w:r w:rsidRPr="00702149">
        <w:rPr>
          <w:i/>
        </w:rPr>
        <w:t>KinectSkeletonReader</w:t>
      </w:r>
      <w:r>
        <w:t xml:space="preserve"> wird verwendet, wenn Kinect angeschlossen ist und die Videowall normal betrieben wird. </w:t>
      </w:r>
      <w:r w:rsidR="008F7DFC">
        <w:br/>
      </w:r>
      <w:r>
        <w:t xml:space="preserve">Für Testzwecke werden der </w:t>
      </w:r>
      <w:r w:rsidRPr="00702149">
        <w:rPr>
          <w:i/>
        </w:rPr>
        <w:t>FileSkeletonReader</w:t>
      </w:r>
      <w:r>
        <w:t xml:space="preserve"> und der </w:t>
      </w:r>
      <w:r w:rsidRPr="00702149">
        <w:rPr>
          <w:i/>
        </w:rPr>
        <w:t>AutoPlayFileSkeletonReader</w:t>
      </w:r>
      <w:r w:rsidR="008F7DFC">
        <w:t>, welche mit Kinect aufgenommene Skelettdaten abspielen, angeboten</w:t>
      </w:r>
      <w:r>
        <w:t xml:space="preserve">. </w:t>
      </w:r>
      <w:r w:rsidR="005E62B0">
        <w:t xml:space="preserve">Der </w:t>
      </w:r>
      <w:r w:rsidR="005E62B0" w:rsidRPr="00702149">
        <w:rPr>
          <w:i/>
        </w:rPr>
        <w:t>FileSkeletonReader</w:t>
      </w:r>
      <w:r w:rsidR="005E62B0">
        <w:t xml:space="preserve"> spielt das File einmal, der </w:t>
      </w:r>
      <w:r w:rsidRPr="00702149">
        <w:rPr>
          <w:i/>
        </w:rPr>
        <w:t>AutoPlayFileSleketonReader</w:t>
      </w:r>
      <w:r>
        <w:t xml:space="preserve"> </w:t>
      </w:r>
      <w:r w:rsidR="005E62B0">
        <w:t>spielt das File immer wieder von Neuem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r w:rsidR="00AB39E6" w:rsidRPr="002B63BC">
        <w:rPr>
          <w:i/>
        </w:rPr>
        <w:t>Kinect</w:t>
      </w:r>
      <w:r w:rsidR="006932C3" w:rsidRPr="002B63BC">
        <w:rPr>
          <w:i/>
        </w:rPr>
        <w:t>Replay</w:t>
      </w:r>
      <w:r w:rsidR="00AB39E6" w:rsidRPr="002B63BC">
        <w:rPr>
          <w:i/>
        </w:rPr>
        <w:t>F</w:t>
      </w:r>
      <w:r w:rsidR="006932C3" w:rsidRPr="002B63BC">
        <w:rPr>
          <w:i/>
        </w:rPr>
        <w:t>ile</w:t>
      </w:r>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r w:rsidR="006932C3">
        <w:t>KinectReplayFile</w:t>
      </w:r>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r w:rsidRPr="00C6445D">
        <w:rPr>
          <w:rFonts w:ascii="Consolas" w:eastAsia="Times New Roman" w:hAnsi="Consolas" w:cs="Consolas"/>
          <w:color w:val="0000FF"/>
          <w:lang w:val="en-US" w:eastAsia="de-CH"/>
        </w:rPr>
        <w:t>&lt;!--</w:t>
      </w:r>
      <w:r w:rsidRPr="00C6445D">
        <w:rPr>
          <w:rFonts w:ascii="Consolas" w:eastAsia="Times New Roman" w:hAnsi="Consolas" w:cs="Consolas"/>
          <w:color w:val="008000"/>
          <w:lang w:val="en-US" w:eastAsia="de-CH"/>
        </w:rPr>
        <w:t> FileSkeletonReader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&lt;!--</w:t>
      </w:r>
      <w:r w:rsidRPr="00C6445D">
        <w:rPr>
          <w:rFonts w:ascii="Consolas" w:eastAsia="Times New Roman" w:hAnsi="Consolas" w:cs="Consolas"/>
          <w:color w:val="008000"/>
          <w:lang w:val="en-US" w:eastAsia="de-CH"/>
        </w:rPr>
        <w:t> AutoPlayFileSkeletonReader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&lt;!--</w:t>
      </w:r>
      <w:r w:rsidRPr="00C6445D">
        <w:rPr>
          <w:rFonts w:ascii="Consolas" w:eastAsia="Times New Roman" w:hAnsi="Consolas" w:cs="Consolas"/>
          <w:color w:val="008000"/>
          <w:lang w:val="en-US" w:eastAsia="de-CH"/>
        </w:rPr>
        <w:t> KinectSkeletonReader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0F2822" w:rsidRDefault="00762D91" w:rsidP="00762D91">
      <w:pPr>
        <w:pStyle w:val="Caption"/>
        <w:rPr>
          <w:lang w:val="en-US"/>
        </w:rPr>
      </w:pPr>
      <w:r w:rsidRPr="000F2822">
        <w:rPr>
          <w:lang w:val="en-US"/>
        </w:rPr>
        <w:t xml:space="preserve">Abbildung </w:t>
      </w:r>
      <w:r w:rsidR="004471BA">
        <w:fldChar w:fldCharType="begin"/>
      </w:r>
      <w:r w:rsidR="004471BA" w:rsidRPr="000F2822">
        <w:rPr>
          <w:lang w:val="en-US"/>
        </w:rPr>
        <w:instrText xml:space="preserve"> SEQ Abbildung \* ARABIC </w:instrText>
      </w:r>
      <w:r w:rsidR="004471BA">
        <w:fldChar w:fldCharType="separate"/>
      </w:r>
      <w:r w:rsidR="00C31598" w:rsidRPr="000F2822">
        <w:rPr>
          <w:noProof/>
          <w:lang w:val="en-US"/>
        </w:rPr>
        <w:t>35</w:t>
      </w:r>
      <w:r w:rsidR="004471BA">
        <w:rPr>
          <w:noProof/>
        </w:rPr>
        <w:fldChar w:fldCharType="end"/>
      </w:r>
      <w:r w:rsidRPr="000F2822">
        <w:rPr>
          <w:lang w:val="en-US"/>
        </w:rPr>
        <w:t xml:space="preserve"> - app.config, Sektion Unity, Mapping für ISkeletonReader</w:t>
      </w:r>
    </w:p>
    <w:p w:rsidR="002963BB" w:rsidRDefault="002963BB" w:rsidP="005E62B0">
      <w:pPr>
        <w:pStyle w:val="Heading6"/>
      </w:pPr>
      <w:r>
        <w:t>Cursor</w:t>
      </w:r>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r w:rsidRPr="009922A7">
        <w:rPr>
          <w:i/>
        </w:rPr>
        <w:t>KinectCursorViewModel</w:t>
      </w:r>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w:t>
      </w:r>
      <w:r>
        <w:lastRenderedPageBreak/>
        <w:t xml:space="preserve">kann </w:t>
      </w:r>
      <w:r w:rsidR="00E268B5">
        <w:t xml:space="preserve">so </w:t>
      </w:r>
      <w:r w:rsidR="009922A7">
        <w:t xml:space="preserve">durch Handbewegungen vor dem Kinect Sensor </w:t>
      </w:r>
      <w:r>
        <w:t>gesteuert werden.</w:t>
      </w:r>
      <w:r w:rsidR="009922A7">
        <w:t xml:space="preserve"> Ist das Mapping für den </w:t>
      </w:r>
      <w:r w:rsidR="009922A7" w:rsidRPr="009922A7">
        <w:rPr>
          <w:i/>
        </w:rPr>
        <w:t>ISkeletonReader</w:t>
      </w:r>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r w:rsidR="009922A7" w:rsidRPr="00702149">
        <w:rPr>
          <w:i/>
        </w:rPr>
        <w:t>FileSkeletonReader</w:t>
      </w:r>
      <w:r w:rsidR="009922A7">
        <w:t xml:space="preserve"> oder </w:t>
      </w:r>
      <w:r w:rsidR="009922A7" w:rsidRPr="00702149">
        <w:rPr>
          <w:i/>
        </w:rPr>
        <w:t>AutoPlayFileSkeletonReader</w:t>
      </w:r>
      <w:r w:rsidR="009922A7">
        <w:t xml:space="preserve"> gesetzt, so wird der Handcursor durch das Skelett im abzuspielenden File gesteuert. </w:t>
      </w:r>
    </w:p>
    <w:p w:rsidR="002963BB" w:rsidRPr="00563BB2" w:rsidRDefault="002963BB" w:rsidP="002963BB">
      <w:r>
        <w:t xml:space="preserve">Wird das Schlüsselwort </w:t>
      </w:r>
      <w:r w:rsidRPr="009922A7">
        <w:rPr>
          <w:i/>
        </w:rPr>
        <w:t>MouseCursorViewModel</w:t>
      </w:r>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97E7F">
        <w:rPr>
          <w:rFonts w:ascii="Consolas" w:hAnsi="Consolas" w:cs="Consolas"/>
          <w:color w:val="0000FF"/>
        </w:rPr>
        <w:t>&lt;!--</w:t>
      </w:r>
      <w:r w:rsidRPr="00097E7F">
        <w:rPr>
          <w:rFonts w:ascii="Consolas" w:hAnsi="Consolas" w:cs="Consolas"/>
          <w:color w:val="008000"/>
        </w:rPr>
        <w:t> KinectCursorViewModel </w:t>
      </w:r>
      <w:r w:rsidRPr="00097E7F">
        <w:rPr>
          <w:rFonts w:ascii="Consolas" w:hAnsi="Consolas" w:cs="Consolas"/>
          <w:color w:val="0000FF"/>
        </w:rPr>
        <w:t>--&gt;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&lt;!--</w:t>
      </w:r>
      <w:r w:rsidRPr="00097E7F">
        <w:rPr>
          <w:rFonts w:ascii="Consolas" w:hAnsi="Consolas" w:cs="Consolas"/>
          <w:color w:val="008000"/>
        </w:rPr>
        <w:t> MouseCursorViewModel </w:t>
      </w:r>
      <w:r w:rsidRPr="00097E7F">
        <w:rPr>
          <w:rFonts w:ascii="Consolas" w:hAnsi="Consolas" w:cs="Consolas"/>
          <w:color w:val="0000FF"/>
        </w:rPr>
        <w:t>--&gt;</w:t>
      </w:r>
    </w:p>
    <w:p w:rsidR="002963BB" w:rsidRPr="00982166"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97E7F">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ICursorViewModel</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MouseCursorViewModel</w:t>
      </w:r>
      <w:r w:rsidRPr="00982166">
        <w:rPr>
          <w:rFonts w:ascii="Consolas" w:hAnsi="Consolas" w:cs="Consolas"/>
          <w:color w:val="000000"/>
          <w:lang w:val="en-US"/>
        </w:rPr>
        <w:t>"</w:t>
      </w:r>
      <w:r w:rsidRPr="00982166">
        <w:rPr>
          <w:rFonts w:ascii="Consolas" w:hAnsi="Consolas" w:cs="Consolas"/>
          <w:color w:val="0000FF"/>
          <w:lang w:val="en-US"/>
        </w:rPr>
        <w:t>&gt;</w:t>
      </w:r>
    </w:p>
    <w:p w:rsidR="002963BB" w:rsidRPr="00E268B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Caption"/>
      </w:pPr>
      <w:r>
        <w:t xml:space="preserve">Abbildung </w:t>
      </w:r>
      <w:fldSimple w:instr=" SEQ Abbildung \* ARABIC ">
        <w:r w:rsidR="00C31598">
          <w:rPr>
            <w:noProof/>
          </w:rPr>
          <w:t>36</w:t>
        </w:r>
      </w:fldSimple>
      <w:r>
        <w:t xml:space="preserve"> - </w:t>
      </w:r>
      <w:r w:rsidRPr="00E95A93">
        <w:t>app.config, Sektion Unity, Mapping für ICursorViewModel</w:t>
      </w:r>
    </w:p>
    <w:p w:rsidR="002963BB" w:rsidRDefault="002963BB" w:rsidP="002963BB">
      <w:pPr>
        <w:pStyle w:val="Heading5"/>
      </w:pPr>
      <w:r>
        <w:t>Padding</w:t>
      </w:r>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r w:rsidR="003E62D8" w:rsidRPr="00A66728">
        <w:rPr>
          <w:i/>
        </w:rPr>
        <w:t>Relative</w:t>
      </w:r>
      <w:r w:rsidR="00696814" w:rsidRPr="00A66728">
        <w:rPr>
          <w:i/>
        </w:rPr>
        <w:t>Padding</w:t>
      </w:r>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r w:rsidR="00380C25" w:rsidRPr="00A66728">
        <w:rPr>
          <w:i/>
        </w:rPr>
        <w:t>left</w:t>
      </w:r>
      <w:r w:rsidR="00380C25">
        <w:t xml:space="preserve">, </w:t>
      </w:r>
      <w:r w:rsidR="00380C25" w:rsidRPr="00A66728">
        <w:rPr>
          <w:i/>
        </w:rPr>
        <w:t>top</w:t>
      </w:r>
      <w:r w:rsidR="00380C25">
        <w:t xml:space="preserve">, </w:t>
      </w:r>
      <w:r w:rsidR="00380C25" w:rsidRPr="00A66728">
        <w:rPr>
          <w:i/>
        </w:rPr>
        <w:t>right</w:t>
      </w:r>
      <w:r w:rsidR="00380C25">
        <w:t xml:space="preserve"> un</w:t>
      </w:r>
      <w:r w:rsidR="00B76455">
        <w:t xml:space="preserve">d </w:t>
      </w:r>
      <w:r w:rsidR="00B76455" w:rsidRPr="00A66728">
        <w:rPr>
          <w:i/>
        </w:rPr>
        <w:t>bottom</w:t>
      </w:r>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787DDA9E" wp14:editId="0F38CE98">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39">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19" w:name="_Ref326763005"/>
      <w:r w:rsidRPr="00C31D51">
        <w:rPr>
          <w:lang w:val="en-US"/>
        </w:rPr>
        <w:t xml:space="preserve">Abbildung </w:t>
      </w:r>
      <w:r>
        <w:fldChar w:fldCharType="begin"/>
      </w:r>
      <w:r w:rsidRPr="00C31D51">
        <w:rPr>
          <w:lang w:val="en-US"/>
        </w:rPr>
        <w:instrText xml:space="preserve"> SEQ Abbildung \* ARABIC </w:instrText>
      </w:r>
      <w:r>
        <w:fldChar w:fldCharType="separate"/>
      </w:r>
      <w:r w:rsidR="00C31598">
        <w:rPr>
          <w:noProof/>
          <w:lang w:val="en-US"/>
        </w:rPr>
        <w:t>37</w:t>
      </w:r>
      <w:r>
        <w:fldChar w:fldCharType="end"/>
      </w:r>
      <w:r w:rsidRPr="00C31D51">
        <w:rPr>
          <w:lang w:val="en-US"/>
        </w:rPr>
        <w:t xml:space="preserve"> - Interaktionszone</w:t>
      </w:r>
      <w:bookmarkEnd w:id="19"/>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constructor</w:t>
      </w:r>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Caption"/>
        <w:rPr>
          <w:lang w:val="en-US"/>
        </w:rPr>
      </w:pPr>
      <w:bookmarkStart w:id="20" w:name="_Ref326764320"/>
      <w:bookmarkStart w:id="21" w:name="_Ref327166567"/>
      <w:r w:rsidRPr="00982166">
        <w:rPr>
          <w:lang w:val="en-US"/>
        </w:rPr>
        <w:t xml:space="preserve">Abbildung </w:t>
      </w:r>
      <w:r w:rsidR="004471BA">
        <w:fldChar w:fldCharType="begin"/>
      </w:r>
      <w:r w:rsidR="004471BA" w:rsidRPr="00982166">
        <w:rPr>
          <w:lang w:val="en-US"/>
        </w:rPr>
        <w:instrText xml:space="preserve"> SEQ Abbildung \* ARABIC </w:instrText>
      </w:r>
      <w:r w:rsidR="004471BA">
        <w:fldChar w:fldCharType="separate"/>
      </w:r>
      <w:r w:rsidR="00C31598" w:rsidRPr="00982166">
        <w:rPr>
          <w:noProof/>
          <w:lang w:val="en-US"/>
        </w:rPr>
        <w:t>38</w:t>
      </w:r>
      <w:r w:rsidR="004471BA">
        <w:rPr>
          <w:noProof/>
        </w:rPr>
        <w:fldChar w:fldCharType="end"/>
      </w:r>
      <w:r w:rsidRPr="00982166">
        <w:rPr>
          <w:lang w:val="en-US"/>
        </w:rPr>
        <w:t xml:space="preserve"> - app.config, Sektion Unity, Padding</w:t>
      </w:r>
    </w:p>
    <w:p w:rsidR="001C137F" w:rsidRDefault="00925569" w:rsidP="00FF37AD">
      <w:pPr>
        <w:pStyle w:val="Heading6"/>
      </w:pPr>
      <w:r>
        <w:t>Pfad</w:t>
      </w:r>
      <w:bookmarkEnd w:id="20"/>
      <w:r w:rsidR="000A0C76">
        <w:t xml:space="preserve"> zu den Plug-ins</w:t>
      </w:r>
      <w:bookmarkEnd w:id="21"/>
    </w:p>
    <w:p w:rsidR="004F2F4B" w:rsidRDefault="004F2F4B" w:rsidP="004F2F4B">
      <w:r>
        <w:t>Die Applikation kann durch Plug-ins dynamisch erweitert werden. Diese müssen in einem bestimmten Ordner abgelegt werden.</w:t>
      </w:r>
      <w:r w:rsidR="00B90490">
        <w:t xml:space="preserve"> Der Parameter </w:t>
      </w:r>
      <w:r w:rsidR="00B90490" w:rsidRPr="00A66728">
        <w:rPr>
          <w:i/>
        </w:rPr>
        <w:t>extensionsDirectoryPath</w:t>
      </w:r>
      <w:r w:rsidR="00B90490">
        <w:t xml:space="preserve"> muss auf den gewünschten Pfad gesetzt werden.</w:t>
      </w:r>
    </w:p>
    <w:p w:rsidR="005F33C1" w:rsidRPr="00982166"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r w:rsidRPr="00D31E03">
        <w:rPr>
          <w:rFonts w:ascii="Consolas" w:hAnsi="Consolas" w:cs="Consolas"/>
          <w:color w:val="A31515"/>
          <w:lang w:val="en-US"/>
        </w:rPr>
        <w:t>constructor</w:t>
      </w:r>
      <w:r w:rsidRPr="00D31E03">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Pr="00982166"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982166">
        <w:rPr>
          <w:rFonts w:ascii="Consolas" w:hAnsi="Consolas" w:cs="Consolas"/>
          <w:color w:val="0000FF"/>
          <w:lang w:val="en-US"/>
        </w:rPr>
        <w:t>&lt;/</w:t>
      </w:r>
      <w:r w:rsidRPr="00982166">
        <w:rPr>
          <w:rFonts w:ascii="Consolas" w:hAnsi="Consolas" w:cs="Consolas"/>
          <w:color w:val="A31515"/>
          <w:lang w:val="en-US"/>
        </w:rPr>
        <w:t>constructor</w:t>
      </w:r>
      <w:r w:rsidRPr="00982166">
        <w:rPr>
          <w:rFonts w:ascii="Consolas" w:hAnsi="Consolas" w:cs="Consolas"/>
          <w:color w:val="0000FF"/>
          <w:lang w:val="en-US"/>
        </w:rPr>
        <w:t>&gt;</w:t>
      </w:r>
    </w:p>
    <w:p w:rsidR="005F33C1" w:rsidRPr="00982166" w:rsidRDefault="005F33C1" w:rsidP="00FF37AD">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982166">
        <w:rPr>
          <w:rFonts w:ascii="Consolas" w:hAnsi="Consolas" w:cs="Consolas"/>
          <w:color w:val="0000FF"/>
          <w:lang w:val="en-US"/>
        </w:rPr>
        <w:lastRenderedPageBreak/>
        <w:t>        &lt;/</w:t>
      </w:r>
      <w:r w:rsidRPr="00982166">
        <w:rPr>
          <w:rFonts w:ascii="Consolas" w:hAnsi="Consolas" w:cs="Consolas"/>
          <w:color w:val="A31515"/>
          <w:lang w:val="en-US"/>
        </w:rPr>
        <w:t>type</w:t>
      </w:r>
      <w:r w:rsidRPr="00982166">
        <w:rPr>
          <w:rFonts w:ascii="Consolas" w:hAnsi="Consolas" w:cs="Consolas"/>
          <w:color w:val="0000FF"/>
          <w:lang w:val="en-US"/>
        </w:rPr>
        <w:t>&gt;</w:t>
      </w:r>
    </w:p>
    <w:p w:rsidR="005F33C1" w:rsidRPr="00982166" w:rsidRDefault="00762D91" w:rsidP="00762D91">
      <w:pPr>
        <w:pStyle w:val="Caption"/>
        <w:rPr>
          <w:lang w:val="en-US"/>
        </w:rPr>
      </w:pPr>
      <w:r w:rsidRPr="00982166">
        <w:rPr>
          <w:lang w:val="en-US"/>
        </w:rPr>
        <w:t xml:space="preserve">Abbildung </w:t>
      </w:r>
      <w:r w:rsidR="004471BA">
        <w:fldChar w:fldCharType="begin"/>
      </w:r>
      <w:r w:rsidR="004471BA" w:rsidRPr="00982166">
        <w:rPr>
          <w:lang w:val="en-US"/>
        </w:rPr>
        <w:instrText xml:space="preserve"> SEQ Abbildung \* ARABIC </w:instrText>
      </w:r>
      <w:r w:rsidR="004471BA">
        <w:fldChar w:fldCharType="separate"/>
      </w:r>
      <w:r w:rsidR="00C31598" w:rsidRPr="00982166">
        <w:rPr>
          <w:noProof/>
          <w:lang w:val="en-US"/>
        </w:rPr>
        <w:t>39</w:t>
      </w:r>
      <w:r w:rsidR="004471BA">
        <w:rPr>
          <w:noProof/>
        </w:rPr>
        <w:fldChar w:fldCharType="end"/>
      </w:r>
      <w:r w:rsidRPr="00982166">
        <w:rPr>
          <w:lang w:val="en-US"/>
        </w:rPr>
        <w:t xml:space="preserve"> - app.config, Sektion Unity, Pfad zu den Plug-ins</w:t>
      </w:r>
    </w:p>
    <w:p w:rsidR="00B50594" w:rsidRDefault="00B50594" w:rsidP="004E27DF">
      <w:pPr>
        <w:pStyle w:val="Heading6"/>
      </w:pPr>
      <w:r>
        <w:t>Demomodus</w:t>
      </w:r>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r w:rsidR="00A11940" w:rsidRPr="00A66728">
        <w:rPr>
          <w:i/>
        </w:rPr>
        <w:t>IDe</w:t>
      </w:r>
      <w:r w:rsidRPr="00A66728">
        <w:rPr>
          <w:i/>
        </w:rPr>
        <w:t>moModeConfig</w:t>
      </w:r>
      <w:r>
        <w:t xml:space="preserve"> </w:t>
      </w:r>
      <w:r w:rsidR="00770132">
        <w:t>vorgenommen werden</w:t>
      </w:r>
      <w:r>
        <w: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constructor</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982166"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982166">
        <w:rPr>
          <w:rFonts w:ascii="Consolas" w:hAnsi="Consolas" w:cs="Consolas"/>
          <w:color w:val="0000FF"/>
        </w:rPr>
        <w:t>&lt;/</w:t>
      </w:r>
      <w:r w:rsidRPr="00982166">
        <w:rPr>
          <w:rFonts w:ascii="Consolas" w:hAnsi="Consolas" w:cs="Consolas"/>
          <w:color w:val="A31515"/>
        </w:rPr>
        <w:t>constructor</w:t>
      </w:r>
      <w:r w:rsidRPr="00982166">
        <w:rPr>
          <w:rFonts w:ascii="Consolas" w:hAnsi="Consolas" w:cs="Consolas"/>
          <w:color w:val="0000FF"/>
        </w:rPr>
        <w:t>&gt;</w:t>
      </w:r>
    </w:p>
    <w:p w:rsidR="00F73CA7" w:rsidRPr="000F2822" w:rsidRDefault="00043187"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982166">
        <w:rPr>
          <w:rFonts w:ascii="Consolas" w:hAnsi="Consolas" w:cs="Consolas"/>
          <w:color w:val="0000FF"/>
        </w:rPr>
        <w:t>        </w:t>
      </w:r>
      <w:r w:rsidRPr="000F2822">
        <w:rPr>
          <w:rFonts w:ascii="Consolas" w:hAnsi="Consolas" w:cs="Consolas"/>
          <w:color w:val="0000FF"/>
        </w:rPr>
        <w:t>&lt;/</w:t>
      </w:r>
      <w:r w:rsidRPr="000F2822">
        <w:rPr>
          <w:rFonts w:ascii="Consolas" w:hAnsi="Consolas" w:cs="Consolas"/>
          <w:color w:val="A31515"/>
        </w:rPr>
        <w:t>type</w:t>
      </w:r>
      <w:r w:rsidRPr="000F2822">
        <w:rPr>
          <w:rFonts w:ascii="Consolas" w:hAnsi="Consolas" w:cs="Consolas"/>
          <w:color w:val="0000FF"/>
        </w:rPr>
        <w:t>&gt;</w:t>
      </w:r>
    </w:p>
    <w:p w:rsidR="00384FF9" w:rsidRPr="00762D91" w:rsidRDefault="00762D91" w:rsidP="00762D91">
      <w:pPr>
        <w:pStyle w:val="Caption"/>
      </w:pPr>
      <w:r>
        <w:t xml:space="preserve">Abbildung </w:t>
      </w:r>
      <w:fldSimple w:instr=" SEQ Abbildung \* ARABIC ">
        <w:r w:rsidR="00C31598">
          <w:rPr>
            <w:noProof/>
          </w:rPr>
          <w:t>40</w:t>
        </w:r>
      </w:fldSimple>
      <w:r w:rsidRPr="0089166F">
        <w:t xml:space="preserve"> - app.config, Sektion Unity, Demomodus</w:t>
      </w:r>
    </w:p>
    <w:p w:rsidR="00EB47DE" w:rsidRDefault="00D8653D" w:rsidP="00B50594">
      <w:r>
        <w:t>Als Werte für</w:t>
      </w:r>
      <w:r w:rsidR="00F73CA7">
        <w:t xml:space="preserve"> den Parameter </w:t>
      </w:r>
      <w:r w:rsidR="00F73CA7" w:rsidRPr="00A66728">
        <w:rPr>
          <w:i/>
        </w:rPr>
        <w:t>backgroundColors</w:t>
      </w:r>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Timer angepasst werden.</w:t>
      </w:r>
      <w:r w:rsidR="00087903">
        <w:t xml:space="preserve"> </w:t>
      </w:r>
      <w:r w:rsidR="00EB47DE">
        <w:br/>
      </w:r>
      <w:r w:rsidR="00EB47DE" w:rsidRPr="00EB47DE">
        <w:t xml:space="preserve">Der </w:t>
      </w:r>
      <w:r w:rsidR="00087903" w:rsidRPr="00A66728">
        <w:rPr>
          <w:i/>
        </w:rPr>
        <w:t>skeletonCheckTimeSpan</w:t>
      </w:r>
      <w:r w:rsidR="00D8653D">
        <w:t xml:space="preserve"> </w:t>
      </w:r>
      <w:r w:rsidR="00EB47DE">
        <w:t xml:space="preserve">gibt an, nach wie vielen Millisekunden erneut </w:t>
      </w:r>
      <w:r w:rsidR="00087903">
        <w:t>geprüft wird, ob gerade ein Nutzer erkannt wurde.</w:t>
      </w:r>
      <w:r w:rsidR="00EB47DE">
        <w:br/>
        <w:t xml:space="preserve">Über den </w:t>
      </w:r>
      <w:r w:rsidR="00EB47DE" w:rsidRPr="00A66728">
        <w:rPr>
          <w:i/>
        </w:rPr>
        <w:t>changeAppTimeSpan</w:t>
      </w:r>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r w:rsidR="007A21A1" w:rsidRPr="00A66728">
        <w:rPr>
          <w:i/>
        </w:rPr>
        <w:t>fromActiveToDemoModeTimeSpan</w:t>
      </w:r>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Countdownzähler </w:t>
      </w:r>
      <w:r w:rsidR="00EB47DE">
        <w:t>angezeigt, welcher den Übergang in den Interaktionsmodus andeutet. Die Länge dieses Zählers</w:t>
      </w:r>
      <w:r w:rsidR="00B35ABE">
        <w:t xml:space="preserve"> kann </w:t>
      </w:r>
      <w:r w:rsidR="00EB47DE">
        <w:t>über den</w:t>
      </w:r>
      <w:r w:rsidR="00B35ABE">
        <w:t xml:space="preserve"> </w:t>
      </w:r>
      <w:r w:rsidR="00B35ABE" w:rsidRPr="00A66728">
        <w:rPr>
          <w:i/>
        </w:rPr>
        <w:t>countdownTimeSpan</w:t>
      </w:r>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r w:rsidR="00DB715E" w:rsidRPr="00A66728">
        <w:rPr>
          <w:i/>
        </w:rPr>
        <w:t>skeletonTrackingTimeoutTimeSpan</w:t>
      </w:r>
      <w:r w:rsidR="00151AB6">
        <w:t xml:space="preserve"> </w:t>
      </w:r>
      <w:r w:rsidR="00EB47DE">
        <w:t>angegeben.</w:t>
      </w:r>
    </w:p>
    <w:p w:rsidR="00C31D51" w:rsidRDefault="00C31D51" w:rsidP="004E27DF">
      <w:pPr>
        <w:pStyle w:val="Heading6"/>
      </w:pPr>
      <w:r>
        <w:t>Singelton</w:t>
      </w:r>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r w:rsidR="00413E08">
        <w:t>Menu</w:t>
      </w:r>
      <w:r w:rsidR="00344114">
        <w:t>V</w:t>
      </w:r>
      <w:r w:rsidR="00413E08">
        <w:t>iew</w:t>
      </w:r>
      <w:r w:rsidR="00344114">
        <w:t>M</w:t>
      </w:r>
      <w:r w:rsidR="00413E08">
        <w:t>odel</w:t>
      </w:r>
      <w:r w:rsidR="00344114">
        <w:t xml:space="preserve">s darf nur eine Instanz existieren, welche </w:t>
      </w:r>
      <w:r w:rsidR="002749FE">
        <w:t xml:space="preserve">alle Plug-ins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Caption"/>
        <w:rPr>
          <w:lang w:val="en-US"/>
        </w:rPr>
      </w:pPr>
      <w:bookmarkStart w:id="22" w:name="_Ref326823171"/>
      <w:r w:rsidRPr="00C31598">
        <w:rPr>
          <w:lang w:val="en-US"/>
        </w:rPr>
        <w:t xml:space="preserve">Abbildung </w:t>
      </w:r>
      <w:r>
        <w:fldChar w:fldCharType="begin"/>
      </w:r>
      <w:r w:rsidRPr="00C31598">
        <w:rPr>
          <w:lang w:val="en-US"/>
        </w:rPr>
        <w:instrText xml:space="preserve"> SEQ Abbildung \* ARABIC </w:instrText>
      </w:r>
      <w:r>
        <w:fldChar w:fldCharType="separate"/>
      </w:r>
      <w:r w:rsidR="00C31598">
        <w:rPr>
          <w:noProof/>
          <w:lang w:val="en-US"/>
        </w:rPr>
        <w:t>41</w:t>
      </w:r>
      <w:r>
        <w:fldChar w:fldCharType="end"/>
      </w:r>
      <w:r w:rsidRPr="00C31598">
        <w:rPr>
          <w:lang w:val="en-US"/>
        </w:rPr>
        <w:t xml:space="preserve"> - app.config, Sektion Unity, Singleton</w:t>
      </w:r>
    </w:p>
    <w:p w:rsidR="002963BB" w:rsidRDefault="002963BB" w:rsidP="004E27DF">
      <w:pPr>
        <w:pStyle w:val="Heading6"/>
      </w:pPr>
      <w:r>
        <w:t>KinectReplayFile</w:t>
      </w:r>
      <w:bookmarkEnd w:id="22"/>
    </w:p>
    <w:p w:rsidR="002963BB" w:rsidRDefault="006932C3" w:rsidP="002963BB">
      <w:r>
        <w:t xml:space="preserve">Wird </w:t>
      </w:r>
      <w:r w:rsidR="001A7961">
        <w:t xml:space="preserve">im app.config </w:t>
      </w:r>
      <w:r>
        <w:t>bei</w:t>
      </w:r>
      <w:r w:rsidR="001A7961">
        <w:t xml:space="preserve">m Mapping auf den </w:t>
      </w:r>
      <w:r w:rsidR="001A7961" w:rsidRPr="001A7961">
        <w:t>ISkeletonReader</w:t>
      </w:r>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r w:rsidR="00F51B23" w:rsidRPr="00702149">
        <w:rPr>
          <w:i/>
        </w:rPr>
        <w:t>FileSkeletonReader</w:t>
      </w:r>
      <w:r w:rsidR="00F51B23">
        <w:t xml:space="preserve"> oder der </w:t>
      </w:r>
      <w:r w:rsidR="00F51B23" w:rsidRPr="00702149">
        <w:rPr>
          <w:i/>
        </w:rPr>
        <w:t>AutoPlayFileSkeletonReader</w:t>
      </w:r>
      <w:r w:rsidR="00F51B23">
        <w:t xml:space="preserve"> verwendet, so muss ein </w:t>
      </w:r>
      <w:r w:rsidR="006B4F4F" w:rsidRPr="006B4F4F">
        <w:rPr>
          <w:i/>
        </w:rPr>
        <w:t>Kinect</w:t>
      </w:r>
      <w:r w:rsidR="00F51B23" w:rsidRPr="006B4F4F">
        <w:rPr>
          <w:i/>
        </w:rPr>
        <w:t>Replay</w:t>
      </w:r>
      <w:r w:rsidR="001A7961">
        <w:rPr>
          <w:i/>
        </w:rPr>
        <w:t>F</w:t>
      </w:r>
      <w:r w:rsidR="00F51B23" w:rsidRPr="006B4F4F">
        <w:rPr>
          <w:i/>
        </w:rPr>
        <w:t>ile</w:t>
      </w:r>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r w:rsidR="001A7961" w:rsidRPr="001A7961">
        <w:rPr>
          <w:i/>
        </w:rPr>
        <w:t>path</w:t>
      </w:r>
      <w:r w:rsidR="001A7961">
        <w:t xml:space="preserve"> </w:t>
      </w:r>
      <w:r w:rsidR="00F51B23">
        <w:t>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constructor</w:t>
      </w:r>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Caption"/>
        <w:rPr>
          <w:lang w:val="en-US"/>
        </w:rPr>
      </w:pPr>
      <w:r w:rsidRPr="000F2822">
        <w:rPr>
          <w:lang w:val="en-US"/>
        </w:rPr>
        <w:t xml:space="preserve">Abbildung </w:t>
      </w:r>
      <w:r w:rsidR="004471BA">
        <w:fldChar w:fldCharType="begin"/>
      </w:r>
      <w:r w:rsidR="004471BA" w:rsidRPr="000F2822">
        <w:rPr>
          <w:lang w:val="en-US"/>
        </w:rPr>
        <w:instrText xml:space="preserve"> SEQ Abbildung \* ARABIC </w:instrText>
      </w:r>
      <w:r w:rsidR="004471BA">
        <w:fldChar w:fldCharType="separate"/>
      </w:r>
      <w:r w:rsidR="00C31598" w:rsidRPr="000F2822">
        <w:rPr>
          <w:noProof/>
          <w:lang w:val="en-US"/>
        </w:rPr>
        <w:t>42</w:t>
      </w:r>
      <w:r w:rsidR="004471BA">
        <w:rPr>
          <w:noProof/>
        </w:rPr>
        <w:fldChar w:fldCharType="end"/>
      </w:r>
      <w:r w:rsidRPr="000F2822">
        <w:rPr>
          <w:lang w:val="en-US"/>
        </w:rPr>
        <w:t xml:space="preserve"> - app.config, Sektion Unity, KinectReplayFile</w:t>
      </w:r>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Heading5"/>
      </w:pPr>
      <w:r>
        <w:t>Runtime Version</w:t>
      </w:r>
    </w:p>
    <w:p w:rsidR="00BA5995" w:rsidRDefault="00BA5995" w:rsidP="00724899">
      <w:r>
        <w:t>Über das</w:t>
      </w:r>
      <w:r w:rsidR="00724899">
        <w:t xml:space="preserve"> Schlüsselwort </w:t>
      </w:r>
      <w:r w:rsidR="002B63BC" w:rsidRPr="002B63BC">
        <w:rPr>
          <w:i/>
        </w:rPr>
        <w:t>runtime</w:t>
      </w:r>
      <w:r w:rsidR="00724899">
        <w:t xml:space="preserve"> </w:t>
      </w:r>
      <w:r>
        <w:t xml:space="preserve">können die Pfade zu den neuen </w:t>
      </w:r>
      <w:r w:rsidR="00D91B76">
        <w:t>Assembly-</w:t>
      </w:r>
      <w:r>
        <w:t>Versionen und deren Speicherort angegeben werden. Diese Angaben werden benötigt um Assembly-Versionskonflikte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urn:schemas-microsoft-com:asm.v1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704D6E" w:rsidRPr="00704D6E" w:rsidRDefault="002149EB" w:rsidP="002149EB">
      <w:pPr>
        <w:pStyle w:val="Caption"/>
      </w:pPr>
      <w:r>
        <w:t xml:space="preserve">Abbildung </w:t>
      </w:r>
      <w:fldSimple w:instr=" SEQ Abbildung \* ARABIC ">
        <w:r w:rsidR="00C31598">
          <w:rPr>
            <w:noProof/>
          </w:rPr>
          <w:t>43</w:t>
        </w:r>
      </w:fldSimple>
      <w:r w:rsidRPr="008C22BF">
        <w:t xml:space="preserve"> - app.config, Runtime</w:t>
      </w:r>
    </w:p>
    <w:sectPr w:rsidR="00704D6E" w:rsidRPr="00704D6E" w:rsidSect="001E53C4">
      <w:headerReference w:type="even" r:id="rId40"/>
      <w:headerReference w:type="default" r:id="rId41"/>
      <w:footerReference w:type="even" r:id="rId42"/>
      <w:footerReference w:type="default" r:id="rId43"/>
      <w:headerReference w:type="first" r:id="rId44"/>
      <w:footerReference w:type="first" r:id="rId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472B" w:rsidRDefault="005B472B" w:rsidP="008F2373">
      <w:pPr>
        <w:spacing w:after="0"/>
      </w:pPr>
      <w:r>
        <w:separator/>
      </w:r>
    </w:p>
  </w:endnote>
  <w:endnote w:type="continuationSeparator" w:id="0">
    <w:p w:rsidR="005B472B" w:rsidRDefault="005B472B"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F3C" w:rsidRDefault="008F0F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2166" w:rsidRDefault="00982166">
    <w:pPr>
      <w:pStyle w:val="Footer"/>
    </w:pPr>
    <w:r>
      <w:t xml:space="preserve">HSR Videowall </w:t>
    </w:r>
    <w:r w:rsidR="008F0F3C">
      <w:t>-</w:t>
    </w:r>
    <w:bookmarkStart w:id="23" w:name="_GoBack"/>
    <w:bookmarkEnd w:id="23"/>
    <w:r>
      <w:t xml:space="preserve"> Realisierung &amp; Test</w:t>
    </w:r>
    <w:r w:rsidRPr="005E2896">
      <w:tab/>
    </w:r>
    <w:r>
      <w:fldChar w:fldCharType="begin"/>
    </w:r>
    <w:r>
      <w:instrText xml:space="preserve"> DATE  \@ "d. MMMM yyyy"  \* MERGEFORMAT </w:instrText>
    </w:r>
    <w:r>
      <w:fldChar w:fldCharType="separate"/>
    </w:r>
    <w:r>
      <w:rPr>
        <w:noProof/>
      </w:rPr>
      <w:t>12.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8F0F3C" w:rsidRPr="008F0F3C">
      <w:rPr>
        <w:b/>
        <w:noProof/>
        <w:lang w:val="de-DE"/>
      </w:rPr>
      <w:t>27</w:t>
    </w:r>
    <w:r>
      <w:rPr>
        <w:b/>
      </w:rPr>
      <w:fldChar w:fldCharType="end"/>
    </w:r>
    <w:r>
      <w:rPr>
        <w:lang w:val="de-DE"/>
      </w:rPr>
      <w:t xml:space="preserve"> von </w:t>
    </w:r>
    <w:fldSimple w:instr="NUMPAGES  \* Arabic  \* MERGEFORMAT">
      <w:r w:rsidR="008F0F3C" w:rsidRPr="008F0F3C">
        <w:rPr>
          <w:b/>
          <w:noProof/>
          <w:lang w:val="de-DE"/>
        </w:rPr>
        <w:t>32</w:t>
      </w:r>
    </w:fldSimple>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F3C" w:rsidRDefault="008F0F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472B" w:rsidRDefault="005B472B" w:rsidP="008F2373">
      <w:pPr>
        <w:spacing w:after="0"/>
      </w:pPr>
      <w:r>
        <w:separator/>
      </w:r>
    </w:p>
  </w:footnote>
  <w:footnote w:type="continuationSeparator" w:id="0">
    <w:p w:rsidR="005B472B" w:rsidRDefault="005B472B" w:rsidP="008F2373">
      <w:pPr>
        <w:spacing w:after="0"/>
      </w:pPr>
      <w:r>
        <w:continuationSeparator/>
      </w:r>
    </w:p>
  </w:footnote>
  <w:footnote w:id="1">
    <w:p w:rsidR="00982166" w:rsidRDefault="00982166">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F3C" w:rsidRDefault="008F0F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2166" w:rsidRDefault="00982166">
    <w:pPr>
      <w:pStyle w:val="Header"/>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F3C" w:rsidRDefault="008F0F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3BCECB8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5B7A"/>
    <w:rsid w:val="00026D40"/>
    <w:rsid w:val="00027A75"/>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D64"/>
    <w:rsid w:val="000E5A90"/>
    <w:rsid w:val="000E6A0A"/>
    <w:rsid w:val="000E71F7"/>
    <w:rsid w:val="000F0513"/>
    <w:rsid w:val="000F0E5E"/>
    <w:rsid w:val="000F2822"/>
    <w:rsid w:val="000F6818"/>
    <w:rsid w:val="0010157E"/>
    <w:rsid w:val="00101DA6"/>
    <w:rsid w:val="001140F1"/>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827"/>
    <w:rsid w:val="00190B59"/>
    <w:rsid w:val="001959DF"/>
    <w:rsid w:val="001969C5"/>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53442"/>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135BB"/>
    <w:rsid w:val="00317422"/>
    <w:rsid w:val="00321FCB"/>
    <w:rsid w:val="003270DE"/>
    <w:rsid w:val="00327A5B"/>
    <w:rsid w:val="00336294"/>
    <w:rsid w:val="003365F7"/>
    <w:rsid w:val="0033667B"/>
    <w:rsid w:val="00344114"/>
    <w:rsid w:val="00350DBE"/>
    <w:rsid w:val="00353578"/>
    <w:rsid w:val="00354732"/>
    <w:rsid w:val="00355A1E"/>
    <w:rsid w:val="0036087A"/>
    <w:rsid w:val="003749AC"/>
    <w:rsid w:val="00380C25"/>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5D9"/>
    <w:rsid w:val="003D41CC"/>
    <w:rsid w:val="003D543E"/>
    <w:rsid w:val="003E37F5"/>
    <w:rsid w:val="003E40FB"/>
    <w:rsid w:val="003E49A0"/>
    <w:rsid w:val="003E62D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226B"/>
    <w:rsid w:val="004E27DF"/>
    <w:rsid w:val="004F05C6"/>
    <w:rsid w:val="004F2F4B"/>
    <w:rsid w:val="004F7118"/>
    <w:rsid w:val="0050024C"/>
    <w:rsid w:val="005018AE"/>
    <w:rsid w:val="00501D54"/>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34FD"/>
    <w:rsid w:val="005736F7"/>
    <w:rsid w:val="00581820"/>
    <w:rsid w:val="00581B86"/>
    <w:rsid w:val="00591FB4"/>
    <w:rsid w:val="0059202A"/>
    <w:rsid w:val="00595C8F"/>
    <w:rsid w:val="005A7993"/>
    <w:rsid w:val="005B081C"/>
    <w:rsid w:val="005B0C81"/>
    <w:rsid w:val="005B3DF1"/>
    <w:rsid w:val="005B3E58"/>
    <w:rsid w:val="005B472B"/>
    <w:rsid w:val="005C040F"/>
    <w:rsid w:val="005C2458"/>
    <w:rsid w:val="005C364B"/>
    <w:rsid w:val="005D13AD"/>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4108"/>
    <w:rsid w:val="006307DB"/>
    <w:rsid w:val="00636787"/>
    <w:rsid w:val="00637EB0"/>
    <w:rsid w:val="00640958"/>
    <w:rsid w:val="00646502"/>
    <w:rsid w:val="0064795C"/>
    <w:rsid w:val="00651384"/>
    <w:rsid w:val="00652C63"/>
    <w:rsid w:val="006542E8"/>
    <w:rsid w:val="00664FA9"/>
    <w:rsid w:val="0067048D"/>
    <w:rsid w:val="00680343"/>
    <w:rsid w:val="00680F2D"/>
    <w:rsid w:val="0068125B"/>
    <w:rsid w:val="0068440F"/>
    <w:rsid w:val="00684688"/>
    <w:rsid w:val="00687113"/>
    <w:rsid w:val="00692142"/>
    <w:rsid w:val="0069248C"/>
    <w:rsid w:val="006932C3"/>
    <w:rsid w:val="006939B6"/>
    <w:rsid w:val="00695F14"/>
    <w:rsid w:val="00696814"/>
    <w:rsid w:val="006A019E"/>
    <w:rsid w:val="006A1444"/>
    <w:rsid w:val="006A33CD"/>
    <w:rsid w:val="006A4AA7"/>
    <w:rsid w:val="006B2EF2"/>
    <w:rsid w:val="006B4F4F"/>
    <w:rsid w:val="006B6003"/>
    <w:rsid w:val="006B7B95"/>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5029B"/>
    <w:rsid w:val="00752A69"/>
    <w:rsid w:val="007537D1"/>
    <w:rsid w:val="00760725"/>
    <w:rsid w:val="00762D91"/>
    <w:rsid w:val="00770132"/>
    <w:rsid w:val="00770D06"/>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5C19"/>
    <w:rsid w:val="008A098D"/>
    <w:rsid w:val="008A12F3"/>
    <w:rsid w:val="008A1995"/>
    <w:rsid w:val="008A4E18"/>
    <w:rsid w:val="008A6D9D"/>
    <w:rsid w:val="008B1176"/>
    <w:rsid w:val="008C2EB3"/>
    <w:rsid w:val="008C2FC2"/>
    <w:rsid w:val="008C54BF"/>
    <w:rsid w:val="008C5BDF"/>
    <w:rsid w:val="008C7A72"/>
    <w:rsid w:val="008D3821"/>
    <w:rsid w:val="008E0121"/>
    <w:rsid w:val="008E0417"/>
    <w:rsid w:val="008E328B"/>
    <w:rsid w:val="008E5564"/>
    <w:rsid w:val="008F0F3C"/>
    <w:rsid w:val="008F2373"/>
    <w:rsid w:val="008F33BE"/>
    <w:rsid w:val="008F668C"/>
    <w:rsid w:val="008F7DFC"/>
    <w:rsid w:val="009030F0"/>
    <w:rsid w:val="009031F3"/>
    <w:rsid w:val="00904052"/>
    <w:rsid w:val="0090762D"/>
    <w:rsid w:val="0091174E"/>
    <w:rsid w:val="009130C3"/>
    <w:rsid w:val="009148D5"/>
    <w:rsid w:val="00921794"/>
    <w:rsid w:val="00921B16"/>
    <w:rsid w:val="00925569"/>
    <w:rsid w:val="009258BB"/>
    <w:rsid w:val="009303F0"/>
    <w:rsid w:val="0093278E"/>
    <w:rsid w:val="00936B70"/>
    <w:rsid w:val="00936E9E"/>
    <w:rsid w:val="0094087F"/>
    <w:rsid w:val="00952B86"/>
    <w:rsid w:val="00954D75"/>
    <w:rsid w:val="0095617E"/>
    <w:rsid w:val="009561A9"/>
    <w:rsid w:val="00960B7F"/>
    <w:rsid w:val="009652BF"/>
    <w:rsid w:val="00973DBC"/>
    <w:rsid w:val="00976450"/>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C170A"/>
    <w:rsid w:val="009E072F"/>
    <w:rsid w:val="009E08BB"/>
    <w:rsid w:val="009E11B3"/>
    <w:rsid w:val="009E6142"/>
    <w:rsid w:val="009E7135"/>
    <w:rsid w:val="009F04CA"/>
    <w:rsid w:val="009F4936"/>
    <w:rsid w:val="009F7325"/>
    <w:rsid w:val="00A00036"/>
    <w:rsid w:val="00A0128B"/>
    <w:rsid w:val="00A06B4F"/>
    <w:rsid w:val="00A10C08"/>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BBC"/>
    <w:rsid w:val="00A611DF"/>
    <w:rsid w:val="00A62950"/>
    <w:rsid w:val="00A66728"/>
    <w:rsid w:val="00A66E6C"/>
    <w:rsid w:val="00A70465"/>
    <w:rsid w:val="00A70EF6"/>
    <w:rsid w:val="00A72FE7"/>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61F7"/>
    <w:rsid w:val="00AD76E2"/>
    <w:rsid w:val="00AE119D"/>
    <w:rsid w:val="00AE166D"/>
    <w:rsid w:val="00AE4B8E"/>
    <w:rsid w:val="00AE4C7F"/>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ABE"/>
    <w:rsid w:val="00B37C78"/>
    <w:rsid w:val="00B41454"/>
    <w:rsid w:val="00B41A0E"/>
    <w:rsid w:val="00B421DE"/>
    <w:rsid w:val="00B50594"/>
    <w:rsid w:val="00B506BB"/>
    <w:rsid w:val="00B65286"/>
    <w:rsid w:val="00B712B5"/>
    <w:rsid w:val="00B72404"/>
    <w:rsid w:val="00B76455"/>
    <w:rsid w:val="00B85A1D"/>
    <w:rsid w:val="00B9049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281E"/>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4011B"/>
    <w:rsid w:val="00C442CC"/>
    <w:rsid w:val="00C47BE9"/>
    <w:rsid w:val="00C5316E"/>
    <w:rsid w:val="00C5354D"/>
    <w:rsid w:val="00C570E2"/>
    <w:rsid w:val="00C5799C"/>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B89"/>
    <w:rsid w:val="00D072D8"/>
    <w:rsid w:val="00D07CD7"/>
    <w:rsid w:val="00D129B4"/>
    <w:rsid w:val="00D1407B"/>
    <w:rsid w:val="00D1593D"/>
    <w:rsid w:val="00D20D9D"/>
    <w:rsid w:val="00D31E03"/>
    <w:rsid w:val="00D3628A"/>
    <w:rsid w:val="00D364B3"/>
    <w:rsid w:val="00D43E05"/>
    <w:rsid w:val="00D44619"/>
    <w:rsid w:val="00D51EBF"/>
    <w:rsid w:val="00D60358"/>
    <w:rsid w:val="00D73476"/>
    <w:rsid w:val="00D7607D"/>
    <w:rsid w:val="00D77EE7"/>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B47DE"/>
    <w:rsid w:val="00EB666C"/>
    <w:rsid w:val="00EC137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5809"/>
    <w:rsid w:val="00F37EE6"/>
    <w:rsid w:val="00F41D07"/>
    <w:rsid w:val="00F42E13"/>
    <w:rsid w:val="00F4796E"/>
    <w:rsid w:val="00F51B23"/>
    <w:rsid w:val="00F534FD"/>
    <w:rsid w:val="00F559D6"/>
    <w:rsid w:val="00F57458"/>
    <w:rsid w:val="00F575A1"/>
    <w:rsid w:val="00F615AF"/>
    <w:rsid w:val="00F73CA7"/>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53B7"/>
    <w:rsid w:val="00FD5B6E"/>
    <w:rsid w:val="00FE2099"/>
    <w:rsid w:val="00FF37A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822351-221D-4DA4-AD2E-F0946BC5A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32</Pages>
  <Words>7630</Words>
  <Characters>48070</Characters>
  <Application>Microsoft Office Word</Application>
  <DocSecurity>0</DocSecurity>
  <Lines>400</Lines>
  <Paragraphs>111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55589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600</cp:revision>
  <dcterms:created xsi:type="dcterms:W3CDTF">2012-04-22T15:27:00Z</dcterms:created>
  <dcterms:modified xsi:type="dcterms:W3CDTF">2012-06-12T09:47:00Z</dcterms:modified>
</cp:coreProperties>
</file>