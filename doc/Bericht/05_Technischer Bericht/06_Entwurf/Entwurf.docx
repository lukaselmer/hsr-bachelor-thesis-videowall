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berschrift2"/>
      </w:pPr>
      <w:bookmarkStart w:id="0" w:name="_Toc325440849"/>
      <w:r>
        <w:t>Entwurf</w:t>
      </w:r>
      <w:bookmarkEnd w:id="0"/>
    </w:p>
    <w:p w:rsidR="007B716D" w:rsidRDefault="007B716D" w:rsidP="002E374D">
      <w:pPr>
        <w:pStyle w:val="berschrift3"/>
      </w:pPr>
      <w:bookmarkStart w:id="1" w:name="_Toc287347253"/>
      <w:bookmarkStart w:id="2" w:name="_Toc325440850"/>
      <w:r>
        <w:t>Änderungsgeschichte</w:t>
      </w:r>
      <w:bookmarkEnd w:id="1"/>
      <w:bookmarkEnd w:id="2"/>
    </w:p>
    <w:tbl>
      <w:tblPr>
        <w:tblStyle w:val="MittlereSchattierung1-Akz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 xml:space="preserve">Konvertierung mit Image </w:t>
            </w:r>
            <w:proofErr w:type="spellStart"/>
            <w:r w:rsidR="006A781D">
              <w:t>Magick</w:t>
            </w:r>
            <w:proofErr w:type="spellEnd"/>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proofErr w:type="spellStart"/>
            <w:r>
              <w:t>Miniapps</w:t>
            </w:r>
            <w:proofErr w:type="spellEnd"/>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 xml:space="preserve">Review </w:t>
            </w:r>
            <w:proofErr w:type="spellStart"/>
            <w:r>
              <w:t>Miniapps</w:t>
            </w:r>
            <w:proofErr w:type="spellEnd"/>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r w:rsidR="008500F8"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500F8" w:rsidRDefault="008500F8" w:rsidP="00A70B2C">
            <w:r>
              <w:t>08.06.2012</w:t>
            </w:r>
          </w:p>
        </w:tc>
        <w:tc>
          <w:tcPr>
            <w:tcW w:w="993" w:type="dxa"/>
          </w:tcPr>
          <w:p w:rsidR="008500F8" w:rsidRDefault="008500F8" w:rsidP="00A70B2C">
            <w:r>
              <w:t>1.13</w:t>
            </w:r>
          </w:p>
        </w:tc>
        <w:tc>
          <w:tcPr>
            <w:tcW w:w="4674" w:type="dxa"/>
          </w:tcPr>
          <w:p w:rsidR="008500F8" w:rsidRDefault="008500F8" w:rsidP="00A70044">
            <w:r>
              <w:t>Architektur ergänzt</w:t>
            </w:r>
            <w:r w:rsidR="00DA6AED">
              <w:t>, Betrieb und Lebenszyklus der Applikation hinzugefügt</w:t>
            </w:r>
          </w:p>
        </w:tc>
        <w:tc>
          <w:tcPr>
            <w:tcW w:w="2303" w:type="dxa"/>
          </w:tcPr>
          <w:p w:rsidR="008500F8" w:rsidRDefault="008500F8" w:rsidP="00A70B2C">
            <w:r>
              <w:t>LE</w:t>
            </w:r>
          </w:p>
        </w:tc>
      </w:tr>
      <w:tr w:rsidR="009D72C8"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9D72C8" w:rsidRDefault="009D72C8" w:rsidP="00A70B2C">
            <w:r>
              <w:t>09.06.2012</w:t>
            </w:r>
          </w:p>
        </w:tc>
        <w:tc>
          <w:tcPr>
            <w:tcW w:w="993" w:type="dxa"/>
          </w:tcPr>
          <w:p w:rsidR="009D72C8" w:rsidRDefault="009D72C8" w:rsidP="00A70B2C">
            <w:r>
              <w:t>1.14</w:t>
            </w:r>
          </w:p>
        </w:tc>
        <w:tc>
          <w:tcPr>
            <w:tcW w:w="4674" w:type="dxa"/>
          </w:tcPr>
          <w:p w:rsidR="009D72C8" w:rsidRDefault="009D72C8" w:rsidP="00A70044">
            <w:r>
              <w:t>Plug-In Möglichkeit</w:t>
            </w:r>
            <w:r w:rsidR="00CA5403">
              <w:t>, Prozesse und Threads, anklickbare Elemente</w:t>
            </w:r>
            <w:r>
              <w:t xml:space="preserve"> hinzugefügt</w:t>
            </w:r>
            <w:r w:rsidR="00CA5403">
              <w:t>, kleine Korrekturen</w:t>
            </w:r>
          </w:p>
        </w:tc>
        <w:tc>
          <w:tcPr>
            <w:tcW w:w="2303" w:type="dxa"/>
          </w:tcPr>
          <w:p w:rsidR="009D72C8" w:rsidRDefault="009D72C8" w:rsidP="00A70B2C">
            <w:r>
              <w:t>LE</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berschrift3"/>
      </w:pPr>
      <w:bookmarkStart w:id="3" w:name="_Toc325440851"/>
      <w:r>
        <w:lastRenderedPageBreak/>
        <w:t>Design Entscheide</w:t>
      </w:r>
      <w:bookmarkEnd w:id="3"/>
    </w:p>
    <w:p w:rsidR="00AD2C71" w:rsidRDefault="00AD2C71" w:rsidP="002E374D">
      <w:pPr>
        <w:pStyle w:val="berschrift4"/>
      </w:pPr>
      <w:bookmarkStart w:id="4" w:name="_Toc325440852"/>
      <w:r>
        <w:t>Frameworks</w:t>
      </w:r>
      <w:bookmarkEnd w:id="4"/>
    </w:p>
    <w:p w:rsidR="00414185" w:rsidRDefault="00F75385" w:rsidP="00414185">
      <w:r>
        <w:t xml:space="preserve">Um eine Applikation mit </w:t>
      </w:r>
      <w:r w:rsidR="004D2C5F">
        <w:t xml:space="preserve">Microsoft </w:t>
      </w:r>
      <w:proofErr w:type="spellStart"/>
      <w:r>
        <w:t>Kinect</w:t>
      </w:r>
      <w:proofErr w:type="spellEnd"/>
      <w:r>
        <w:t xml:space="preserve">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enabsatz"/>
        <w:numPr>
          <w:ilvl w:val="0"/>
          <w:numId w:val="5"/>
        </w:numPr>
        <w:rPr>
          <w:lang w:val="en-US"/>
        </w:rPr>
      </w:pPr>
      <w:r w:rsidRPr="00F75385">
        <w:rPr>
          <w:lang w:val="en-US"/>
        </w:rPr>
        <w:t>Kinect for Windows SDK</w:t>
      </w:r>
    </w:p>
    <w:p w:rsidR="00F75385" w:rsidRPr="00F75385" w:rsidRDefault="00F75385" w:rsidP="00F75385">
      <w:pPr>
        <w:pStyle w:val="Listenabsatz"/>
        <w:numPr>
          <w:ilvl w:val="0"/>
          <w:numId w:val="5"/>
        </w:numPr>
        <w:rPr>
          <w:lang w:val="en-US"/>
        </w:rPr>
      </w:pPr>
      <w:proofErr w:type="spellStart"/>
      <w:r w:rsidRPr="00F75385">
        <w:rPr>
          <w:lang w:val="en-US"/>
        </w:rPr>
        <w:t>OpenNI</w:t>
      </w:r>
      <w:proofErr w:type="spellEnd"/>
    </w:p>
    <w:p w:rsidR="00F75385" w:rsidRPr="00F75385" w:rsidRDefault="00F75385" w:rsidP="00F75385">
      <w:pPr>
        <w:pStyle w:val="Listenabsatz"/>
        <w:numPr>
          <w:ilvl w:val="0"/>
          <w:numId w:val="5"/>
        </w:numPr>
        <w:rPr>
          <w:lang w:val="en-US"/>
        </w:rPr>
      </w:pPr>
      <w:proofErr w:type="spellStart"/>
      <w:r w:rsidRPr="00F75385">
        <w:rPr>
          <w:lang w:val="en-US"/>
        </w:rPr>
        <w:t>OpenKinect</w:t>
      </w:r>
      <w:proofErr w:type="spellEnd"/>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berschrift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unotenzeichen"/>
        </w:rPr>
        <w:footnoteReference w:id="1"/>
      </w:r>
      <w:bookmarkEnd w:id="6"/>
    </w:p>
    <w:p w:rsidR="003D4E42" w:rsidRDefault="00AD2C71" w:rsidP="00AD2C71">
      <w:r>
        <w:t xml:space="preserve">Das offizielle </w:t>
      </w:r>
      <w:proofErr w:type="spellStart"/>
      <w:r w:rsidR="00C43FC7">
        <w:t>Kinect</w:t>
      </w:r>
      <w:proofErr w:type="spellEnd"/>
      <w:r w:rsidR="00C43FC7">
        <w:t xml:space="preserve">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proofErr w:type="spellStart"/>
      <w:r w:rsidR="001C00B4">
        <w:t>OpenNI</w:t>
      </w:r>
      <w:proofErr w:type="spellEnd"/>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berschrift5"/>
      </w:pPr>
      <w:bookmarkStart w:id="7" w:name="_Ref318986646"/>
      <w:bookmarkStart w:id="8" w:name="_Toc325440854"/>
      <w:r>
        <w:t xml:space="preserve">Framework 2: </w:t>
      </w:r>
      <w:proofErr w:type="spellStart"/>
      <w:r>
        <w:t>OpenNI</w:t>
      </w:r>
      <w:proofErr w:type="spellEnd"/>
      <w:r w:rsidR="00111EC2">
        <w:rPr>
          <w:rStyle w:val="Funotenzeichen"/>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w:t>
      </w:r>
      <w:proofErr w:type="spellStart"/>
      <w:r w:rsidR="00111EC2">
        <w:t>Kinect</w:t>
      </w:r>
      <w:proofErr w:type="spellEnd"/>
      <w:r w:rsidR="00111EC2">
        <w:t xml:space="preserve"> SDK, nicht nur auf </w:t>
      </w:r>
      <w:proofErr w:type="spellStart"/>
      <w:r w:rsidR="00111EC2">
        <w:t>Kinect</w:t>
      </w:r>
      <w:proofErr w:type="spellEnd"/>
      <w:r w:rsidR="00111EC2">
        <w:t xml:space="preserve">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 xml:space="preserve">eware einsetzen. So wird mit </w:t>
      </w:r>
      <w:proofErr w:type="spellStart"/>
      <w:r w:rsidR="003D4E42">
        <w:t>Ni</w:t>
      </w:r>
      <w:r>
        <w:t>TE</w:t>
      </w:r>
      <w:proofErr w:type="spellEnd"/>
      <w:r>
        <w:rPr>
          <w:rStyle w:val="Funotenzeichen"/>
        </w:rPr>
        <w:footnoteReference w:id="3"/>
      </w:r>
      <w:r>
        <w:t xml:space="preserve"> von </w:t>
      </w:r>
      <w:proofErr w:type="spellStart"/>
      <w:r>
        <w:t>PrimeSense</w:t>
      </w:r>
      <w:proofErr w:type="spellEnd"/>
      <w:r>
        <w:rPr>
          <w:rStyle w:val="Funotenzeichen"/>
        </w:rPr>
        <w:footnoteReference w:id="4"/>
      </w:r>
      <w:r w:rsidR="001102D3">
        <w:t xml:space="preserve"> entwickelt, um das</w:t>
      </w:r>
      <w:r w:rsidR="001102D3" w:rsidRPr="00FD7F29">
        <w:t xml:space="preserve"> </w:t>
      </w:r>
      <w:proofErr w:type="spellStart"/>
      <w:r w:rsidR="001102D3" w:rsidRPr="00FD7F29">
        <w:t>Skeletal</w:t>
      </w:r>
      <w:proofErr w:type="spellEnd"/>
      <w:r>
        <w:t xml:space="preserve"> Tracking durchzuführen.</w:t>
      </w:r>
    </w:p>
    <w:p w:rsidR="00011B2B" w:rsidRDefault="00011B2B" w:rsidP="002E374D">
      <w:pPr>
        <w:pStyle w:val="berschrift5"/>
      </w:pPr>
      <w:bookmarkStart w:id="9" w:name="_Toc325440855"/>
      <w:r>
        <w:t xml:space="preserve">Framework 3: </w:t>
      </w:r>
      <w:proofErr w:type="spellStart"/>
      <w:r>
        <w:t>OpenKinect</w:t>
      </w:r>
      <w:proofErr w:type="spellEnd"/>
      <w:r w:rsidR="00767682">
        <w:rPr>
          <w:rStyle w:val="Funotenzeichen"/>
        </w:rPr>
        <w:footnoteReference w:id="5"/>
      </w:r>
      <w:r w:rsidR="00D76CA7">
        <w:t xml:space="preserve"> / </w:t>
      </w:r>
      <w:proofErr w:type="spellStart"/>
      <w:r w:rsidR="00D76CA7">
        <w:t>libfreenect</w:t>
      </w:r>
      <w:proofErr w:type="spellEnd"/>
      <w:r w:rsidR="00D76CA7">
        <w:rPr>
          <w:rStyle w:val="Funotenzeichen"/>
        </w:rPr>
        <w:footnoteReference w:id="6"/>
      </w:r>
      <w:bookmarkEnd w:id="9"/>
    </w:p>
    <w:p w:rsidR="00011B2B" w:rsidRDefault="00732D23" w:rsidP="00011B2B">
      <w:proofErr w:type="spellStart"/>
      <w:r>
        <w:t>OpenKinect</w:t>
      </w:r>
      <w:proofErr w:type="spellEnd"/>
      <w:r>
        <w:t xml:space="preserve"> </w:t>
      </w:r>
      <w:r w:rsidR="00003C1D">
        <w:t>ist eine Community, die den</w:t>
      </w:r>
      <w:r w:rsidR="00134483">
        <w:t xml:space="preserve"> </w:t>
      </w:r>
      <w:proofErr w:type="spellStart"/>
      <w:r w:rsidR="00134483">
        <w:t>libreenect</w:t>
      </w:r>
      <w:proofErr w:type="spellEnd"/>
      <w:r w:rsidR="00134483">
        <w:t xml:space="preserve"> Treiber entwickelt. Leider gibt es dafür aber keine erweiterten Funktionen wie Gestenerkennung oder</w:t>
      </w:r>
      <w:r w:rsidR="00134483" w:rsidRPr="00FD7F29">
        <w:t xml:space="preserve"> </w:t>
      </w:r>
      <w:proofErr w:type="spellStart"/>
      <w:r w:rsidR="00134483" w:rsidRPr="00FD7F29">
        <w:t>Skelet</w:t>
      </w:r>
      <w:r w:rsidR="001102D3" w:rsidRPr="00FD7F29">
        <w:t>al</w:t>
      </w:r>
      <w:proofErr w:type="spellEnd"/>
      <w:r w:rsidR="00134483">
        <w:t xml:space="preserve"> Tracking.</w:t>
      </w:r>
    </w:p>
    <w:p w:rsidR="00630616" w:rsidRDefault="00630616" w:rsidP="002E374D">
      <w:pPr>
        <w:pStyle w:val="berschrift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enabsatz"/>
        <w:numPr>
          <w:ilvl w:val="0"/>
          <w:numId w:val="8"/>
        </w:numPr>
      </w:pPr>
      <w:r>
        <w:t xml:space="preserve">Das Kriterium </w:t>
      </w:r>
      <w:r w:rsidRPr="00FD7F29">
        <w:t>„</w:t>
      </w:r>
      <w:proofErr w:type="spellStart"/>
      <w:r w:rsidRPr="00FD7F29">
        <w:t>Cooperate</w:t>
      </w:r>
      <w:proofErr w:type="spellEnd"/>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enabsatz"/>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w:t>
      </w:r>
      <w:proofErr w:type="spellStart"/>
      <w:r w:rsidR="00533259">
        <w:t>Kriterienpunkte</w:t>
      </w:r>
      <w:proofErr w:type="spellEnd"/>
      <w:r w:rsidR="00533259">
        <w:t xml:space="preserv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enabsatz"/>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w:t>
      </w:r>
      <w:proofErr w:type="spellStart"/>
      <w:r>
        <w:t>Kinect</w:t>
      </w:r>
      <w:proofErr w:type="spellEnd"/>
      <w:r>
        <w:t xml:space="preserve">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enabsatz"/>
        <w:numPr>
          <w:ilvl w:val="0"/>
          <w:numId w:val="8"/>
        </w:numPr>
      </w:pPr>
      <w:r>
        <w:t xml:space="preserve">Das </w:t>
      </w:r>
      <w:r w:rsidR="00E32019">
        <w:t xml:space="preserve">Kriterium </w:t>
      </w:r>
      <w:r w:rsidRPr="00FD7F29">
        <w:t>„</w:t>
      </w:r>
      <w:proofErr w:type="spellStart"/>
      <w:r w:rsidRPr="00FD7F29">
        <w:t>Skelet</w:t>
      </w:r>
      <w:r w:rsidR="001102D3" w:rsidRPr="00FD7F29">
        <w:t>al</w:t>
      </w:r>
      <w:proofErr w:type="spellEnd"/>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enabsatz"/>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enabsatz"/>
        <w:numPr>
          <w:ilvl w:val="0"/>
          <w:numId w:val="8"/>
        </w:numPr>
      </w:pPr>
      <w:r>
        <w:t xml:space="preserve">Die </w:t>
      </w:r>
      <w:r w:rsidRPr="00FD7F29">
        <w:t>„</w:t>
      </w:r>
      <w:proofErr w:type="spellStart"/>
      <w:r w:rsidRPr="00FD7F29">
        <w:t>Record</w:t>
      </w:r>
      <w:proofErr w:type="spellEnd"/>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enabsatz"/>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enabsatz"/>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 xml:space="preserve">Nutzwertanalyse: Auswahl </w:t>
            </w:r>
            <w:proofErr w:type="spellStart"/>
            <w:r w:rsidRPr="00912A79">
              <w:t>Kinect</w:t>
            </w:r>
            <w:proofErr w:type="spellEnd"/>
            <w:r w:rsidRPr="00912A79">
              <w:t xml:space="preserve">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proofErr w:type="spellStart"/>
            <w:r w:rsidRPr="00912A79">
              <w:rPr>
                <w:b/>
                <w:bCs/>
              </w:rPr>
              <w:t>Kinect</w:t>
            </w:r>
            <w:proofErr w:type="spellEnd"/>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proofErr w:type="spellStart"/>
            <w:r w:rsidRPr="00912A79">
              <w:rPr>
                <w:b/>
                <w:bCs/>
              </w:rPr>
              <w:t>OpenNI</w:t>
            </w:r>
            <w:proofErr w:type="spellEnd"/>
          </w:p>
        </w:tc>
        <w:tc>
          <w:tcPr>
            <w:tcW w:w="0" w:type="auto"/>
            <w:gridSpan w:val="2"/>
            <w:tcBorders>
              <w:left w:val="single" w:sz="6" w:space="0" w:color="848491"/>
            </w:tcBorders>
          </w:tcPr>
          <w:p w:rsidR="00012ACD" w:rsidRPr="00912A79" w:rsidRDefault="00012ACD" w:rsidP="00A70B2C">
            <w:pPr>
              <w:rPr>
                <w:b/>
                <w:bCs/>
              </w:rPr>
            </w:pPr>
            <w:proofErr w:type="spellStart"/>
            <w:r w:rsidRPr="00912A79">
              <w:rPr>
                <w:b/>
                <w:bCs/>
              </w:rPr>
              <w:t>OpenKinect</w:t>
            </w:r>
            <w:proofErr w:type="spellEnd"/>
            <w:r w:rsidRPr="00912A79">
              <w:rPr>
                <w:b/>
                <w:bCs/>
              </w:rPr>
              <w:t xml:space="preserve"> / </w:t>
            </w:r>
            <w:proofErr w:type="spellStart"/>
            <w:r w:rsidRPr="00912A79">
              <w:rPr>
                <w:b/>
                <w:bCs/>
              </w:rPr>
              <w:t>libfreenect</w:t>
            </w:r>
            <w:proofErr w:type="spellEnd"/>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Beschriftung"/>
      </w:pPr>
      <w:bookmarkStart w:id="12" w:name="_Ref319067429"/>
      <w:r>
        <w:t xml:space="preserve">Tabelle </w:t>
      </w:r>
      <w:r w:rsidR="006B6F98">
        <w:fldChar w:fldCharType="begin"/>
      </w:r>
      <w:r w:rsidR="006B6F98">
        <w:instrText xml:space="preserve"> SEQ Tabelle \* ARABIC </w:instrText>
      </w:r>
      <w:r w:rsidR="006B6F98">
        <w:fldChar w:fldCharType="separate"/>
      </w:r>
      <w:r w:rsidR="00107E99">
        <w:rPr>
          <w:noProof/>
        </w:rPr>
        <w:t>1</w:t>
      </w:r>
      <w:r w:rsidR="006B6F98">
        <w:rPr>
          <w:noProof/>
        </w:rPr>
        <w:fldChar w:fldCharType="end"/>
      </w:r>
      <w:r w:rsidRPr="008506A7">
        <w:rPr>
          <w:noProof/>
        </w:rPr>
        <w:t xml:space="preserve"> - Nutzwertanalyse: Auswahl Kinect Framework</w:t>
      </w:r>
      <w:bookmarkEnd w:id="12"/>
    </w:p>
    <w:p w:rsidR="00630616" w:rsidRDefault="00134F45" w:rsidP="00630616">
      <w:r>
        <w:t>Aus</w:t>
      </w:r>
      <w:r w:rsidR="00630616" w:rsidRPr="00630616">
        <w:t xml:space="preserve"> der </w:t>
      </w:r>
      <w:r w:rsidR="00981611">
        <w:t>A</w:t>
      </w:r>
      <w:r w:rsidR="00BF2DFA">
        <w:t>nalyse</w:t>
      </w:r>
      <w:r w:rsidR="00FE2F11">
        <w:t xml:space="preserve"> (</w:t>
      </w:r>
      <w:proofErr w:type="gramStart"/>
      <w:r w:rsidR="00FE2F11">
        <w:t xml:space="preserve">siehe </w:t>
      </w:r>
      <w:proofErr w:type="gramEnd"/>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 xml:space="preserve">Framework 1: Microsoft </w:t>
      </w:r>
      <w:proofErr w:type="spellStart"/>
      <w:r w:rsidR="0009207E">
        <w:t>Kinect</w:t>
      </w:r>
      <w:proofErr w:type="spellEnd"/>
      <w:r w:rsidR="0009207E">
        <w:t xml:space="preserve">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 xml:space="preserve">Framework 2: </w:t>
      </w:r>
      <w:proofErr w:type="spellStart"/>
      <w:r w:rsidR="00D32929">
        <w:t>OpenNI</w:t>
      </w:r>
      <w:proofErr w:type="spellEnd"/>
      <w:r w:rsidR="00D32929">
        <w:fldChar w:fldCharType="end"/>
      </w:r>
      <w:r w:rsidR="00D32929">
        <w:t xml:space="preserve"> hervor</w:t>
      </w:r>
      <w:r w:rsidR="00630616" w:rsidRPr="00630616">
        <w:t>.</w:t>
      </w:r>
    </w:p>
    <w:p w:rsidR="003A082C" w:rsidRDefault="003A082C" w:rsidP="002E374D">
      <w:pPr>
        <w:pStyle w:val="berschrift5"/>
      </w:pPr>
      <w:bookmarkStart w:id="13" w:name="_Toc325440857"/>
      <w:r w:rsidRPr="003A082C">
        <w:t>Sensitivitätsanalyse</w:t>
      </w:r>
      <w:bookmarkEnd w:id="13"/>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w:t>
      </w:r>
      <w:proofErr w:type="spellStart"/>
      <w:r w:rsidR="001102D3" w:rsidRPr="00FD7F29">
        <w:t>Skeletal</w:t>
      </w:r>
      <w:proofErr w:type="spellEnd"/>
      <w:r w:rsidR="0030407A">
        <w:t xml:space="preserve"> Tracking System</w:t>
      </w:r>
      <w:r w:rsidR="0030407A">
        <w:rPr>
          <w:rStyle w:val="Funotenzeichen"/>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berschrift5"/>
      </w:pPr>
      <w:bookmarkStart w:id="14" w:name="_Toc325440858"/>
      <w:r>
        <w:t>Weiteres</w:t>
      </w:r>
      <w:bookmarkEnd w:id="14"/>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w:t>
      </w:r>
      <w:proofErr w:type="spellStart"/>
      <w:r w:rsidR="00510831">
        <w:t>Kinect</w:t>
      </w:r>
      <w:proofErr w:type="spellEnd"/>
      <w:r w:rsidR="00510831">
        <w:t xml:space="preserve"> Bodyscanner“</w:t>
      </w:r>
      <w:r w:rsidR="00510831">
        <w:rPr>
          <w:rStyle w:val="Funotenzeichen"/>
        </w:rPr>
        <w:footnoteReference w:id="8"/>
      </w:r>
      <w:r w:rsidR="00510831">
        <w:t xml:space="preserve"> </w:t>
      </w:r>
      <w:r w:rsidR="00D235A6">
        <w:t xml:space="preserve">(TODO: Literaturverzeichnis) </w:t>
      </w:r>
      <w:r w:rsidR="00510831">
        <w:t xml:space="preserve">von Felix </w:t>
      </w:r>
      <w:proofErr w:type="spellStart"/>
      <w:r w:rsidR="00510831">
        <w:t>Egli</w:t>
      </w:r>
      <w:proofErr w:type="spellEnd"/>
      <w:r w:rsidR="00510831">
        <w:t xml:space="preserve"> und Michael </w:t>
      </w:r>
      <w:proofErr w:type="spellStart"/>
      <w:r w:rsidR="00510831">
        <w:t>Schnyder</w:t>
      </w:r>
      <w:proofErr w:type="spellEnd"/>
      <w:r w:rsidR="00510831">
        <w:t xml:space="preserve"> im </w:t>
      </w:r>
      <w:r w:rsidR="000F6DCB">
        <w:t>K</w:t>
      </w:r>
      <w:r w:rsidR="00A273D8">
        <w:t>apitel</w:t>
      </w:r>
      <w:r w:rsidR="00510831">
        <w:t xml:space="preserve"> </w:t>
      </w:r>
      <w:r w:rsidR="00510831" w:rsidRPr="00510831">
        <w:t xml:space="preserve">3.3.1 </w:t>
      </w:r>
      <w:proofErr w:type="spellStart"/>
      <w:r w:rsidR="00510831" w:rsidRPr="00510831">
        <w:t>Kinect</w:t>
      </w:r>
      <w:proofErr w:type="spellEnd"/>
      <w:r w:rsidR="00510831" w:rsidRPr="00510831">
        <w:t xml:space="preserve"> Framework</w:t>
      </w:r>
      <w:r w:rsidR="00510831">
        <w:t xml:space="preserve"> auf Seite 30 beschrieben, dass </w:t>
      </w:r>
      <w:proofErr w:type="spellStart"/>
      <w:r w:rsidR="00510831">
        <w:t>OpenNI</w:t>
      </w:r>
      <w:proofErr w:type="spellEnd"/>
      <w:r w:rsidR="00510831">
        <w:t xml:space="preserve">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proofErr w:type="spellStart"/>
      <w:r w:rsidR="00E00A65" w:rsidRPr="00E00A65">
        <w:t>Kinect</w:t>
      </w:r>
      <w:proofErr w:type="spellEnd"/>
      <w:r w:rsidR="00E00A65" w:rsidRPr="00E00A65">
        <w:t xml:space="preserve"> </w:t>
      </w:r>
      <w:proofErr w:type="spellStart"/>
      <w:r w:rsidR="00E00A65" w:rsidRPr="00E00A65">
        <w:t>for</w:t>
      </w:r>
      <w:proofErr w:type="spellEnd"/>
      <w:r w:rsidR="00E00A65" w:rsidRPr="00E00A65">
        <w:t xml:space="preserve"> Windows SDK</w:t>
      </w:r>
      <w:r w:rsidR="000F6DCB">
        <w:t>“</w:t>
      </w:r>
      <w:r w:rsidR="00E00A65">
        <w:t>.</w:t>
      </w:r>
    </w:p>
    <w:p w:rsidR="00FB1FAF" w:rsidRDefault="00FB1FAF" w:rsidP="00FB1FAF">
      <w:r>
        <w:br w:type="page"/>
      </w:r>
    </w:p>
    <w:p w:rsidR="006307E6" w:rsidRDefault="00FB1FAF" w:rsidP="002E374D">
      <w:pPr>
        <w:pStyle w:val="berschrift4"/>
      </w:pPr>
      <w:bookmarkStart w:id="15" w:name="_Ref322350444"/>
      <w:bookmarkStart w:id="16" w:name="_Toc325440859"/>
      <w:r>
        <w:lastRenderedPageBreak/>
        <w:t>PDF Darstellung</w:t>
      </w:r>
      <w:bookmarkEnd w:id="15"/>
      <w:bookmarkEnd w:id="16"/>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berschrift5"/>
      </w:pPr>
      <w:bookmarkStart w:id="17" w:name="_Toc325440860"/>
      <w:r>
        <w:t>Varianten</w:t>
      </w:r>
      <w:bookmarkEnd w:id="17"/>
    </w:p>
    <w:p w:rsidR="00D15585" w:rsidRDefault="00D15585" w:rsidP="002E374D">
      <w:pPr>
        <w:pStyle w:val="berschrift6"/>
      </w:pPr>
      <w:bookmarkStart w:id="18" w:name="_Ref322353524"/>
      <w:bookmarkStart w:id="19" w:name="_Toc325440861"/>
      <w:r>
        <w:t>Variante 1: PDF direkt darstellen</w:t>
      </w:r>
      <w:bookmarkEnd w:id="18"/>
      <w:bookmarkEnd w:id="19"/>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berschrift6"/>
      </w:pPr>
      <w:bookmarkStart w:id="20" w:name="_Ref322354306"/>
      <w:bookmarkStart w:id="21" w:name="_Toc325440862"/>
      <w:r>
        <w:t>Variante 2: Umwandlung zu XPS</w:t>
      </w:r>
      <w:bookmarkEnd w:id="20"/>
      <w:bookmarkEnd w:id="21"/>
    </w:p>
    <w:p w:rsidR="00D15585" w:rsidRDefault="00C2370B" w:rsidP="00D15585">
      <w:r>
        <w:t xml:space="preserve">In WPF können XPS Dokumente </w:t>
      </w:r>
      <w:r w:rsidR="003028B7">
        <w:t>mittels der</w:t>
      </w:r>
      <w:r>
        <w:t xml:space="preserve"> </w:t>
      </w:r>
      <w:proofErr w:type="spellStart"/>
      <w:r>
        <w:t>DocumentViewer</w:t>
      </w:r>
      <w:proofErr w:type="spellEnd"/>
      <w:r>
        <w:t xml:space="preserve">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berschrift6"/>
      </w:pPr>
      <w:bookmarkStart w:id="22" w:name="_Ref322353717"/>
      <w:bookmarkStart w:id="23" w:name="_Toc325440863"/>
      <w:r>
        <w:t>Variante 3: Umwandlung zu Bild</w:t>
      </w:r>
      <w:bookmarkEnd w:id="22"/>
      <w:bookmarkEnd w:id="23"/>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 xml:space="preserve">Getestet wurde dies mit </w:t>
      </w:r>
      <w:proofErr w:type="spellStart"/>
      <w:r w:rsidR="003028B7">
        <w:t>ImageMagick</w:t>
      </w:r>
      <w:proofErr w:type="spellEnd"/>
      <w:r w:rsidR="00746C27">
        <w:rPr>
          <w:rStyle w:val="Funotenzeichen"/>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berschrift5"/>
      </w:pPr>
      <w:bookmarkStart w:id="24" w:name="_Toc325440864"/>
      <w:r>
        <w:t>Nutzwertanalyse</w:t>
      </w:r>
      <w:bookmarkEnd w:id="24"/>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enabsatz"/>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enabsatz"/>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enabsatz"/>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 xml:space="preserve">mit </w:t>
      </w:r>
      <w:proofErr w:type="gramStart"/>
      <w:r w:rsidR="00DD2381">
        <w:t>der</w:t>
      </w:r>
      <w:r w:rsidR="00AE4C15">
        <w:t xml:space="preserve"> Wall</w:t>
      </w:r>
      <w:proofErr w:type="gramEnd"/>
      <w:r w:rsidR="00AE4C15">
        <w:t xml:space="preserve"> </w:t>
      </w:r>
      <w:r w:rsidR="00AC290A">
        <w:t>interagieren</w:t>
      </w:r>
      <w:r>
        <w:t xml:space="preserve"> wollen.</w:t>
      </w:r>
      <w:r w:rsidR="003B19A7">
        <w:t xml:space="preserve"> </w:t>
      </w:r>
      <w:r w:rsidR="00AE4C15">
        <w:t>Darum ist dieses Kriterium wichtig.</w:t>
      </w:r>
    </w:p>
    <w:p w:rsidR="006358B2" w:rsidRDefault="003B19A7" w:rsidP="00AE4C15">
      <w:pPr>
        <w:pStyle w:val="Listenabsatz"/>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Default="00107E99" w:rsidP="008F2C66">
      <w:pPr>
        <w:pStyle w:val="Beschriftung"/>
      </w:pPr>
      <w:bookmarkStart w:id="25" w:name="_Ref322071085"/>
      <w:r>
        <w:t xml:space="preserve">Tabelle </w:t>
      </w:r>
      <w:r w:rsidR="006B6F98">
        <w:fldChar w:fldCharType="begin"/>
      </w:r>
      <w:r w:rsidR="006B6F98">
        <w:instrText xml:space="preserve"> SEQ Tabelle \* ARABIC </w:instrText>
      </w:r>
      <w:r w:rsidR="006B6F98">
        <w:fldChar w:fldCharType="separate"/>
      </w:r>
      <w:r>
        <w:rPr>
          <w:noProof/>
        </w:rPr>
        <w:t>2</w:t>
      </w:r>
      <w:r w:rsidR="006B6F98">
        <w:rPr>
          <w:noProof/>
        </w:rPr>
        <w:fldChar w:fldCharType="end"/>
      </w:r>
      <w:r>
        <w:t>- Nutzwertanalyse: PDF Darstellung</w:t>
      </w:r>
      <w:bookmarkEnd w:id="25"/>
    </w:p>
    <w:p w:rsidR="00132938" w:rsidRDefault="00132938" w:rsidP="00132938">
      <w:pPr>
        <w:pStyle w:val="berschrift3"/>
      </w:pPr>
      <w:bookmarkStart w:id="26" w:name="_Ref326946355"/>
      <w:r>
        <w:t>Betrieb der Applikation</w:t>
      </w:r>
      <w:bookmarkEnd w:id="26"/>
    </w:p>
    <w:p w:rsidR="00132938" w:rsidRDefault="00132938" w:rsidP="00132938">
      <w:r>
        <w:t>Da die Videowall in der Nacht nicht genutzt wird, ist es möglich, die Videowall in der Nacht auszuschalten. Dadurch kann der Stromverbrauch gesenkt und die Abnutzung der Hardware, speziell der Monitore, verringert werden.</w:t>
      </w:r>
    </w:p>
    <w:p w:rsidR="00132938" w:rsidRDefault="00132938" w:rsidP="00132938">
      <w:r>
        <w:t>Da um etwa 7.30 Uhr die ersten Personen an der HSR eintreffen, wird der Videowall PC um etwa 7 Uhr hochgefahren. Damit bleiben noch 30 Minuten für die Updates und den Systemstart.</w:t>
      </w:r>
    </w:p>
    <w:p w:rsidR="00132938" w:rsidRDefault="00132938" w:rsidP="00132938">
      <w:r>
        <w:t>Dann wird ein automatisches Deployment durchgeführt, falls eine neue Version der Software oder der Plug-Ins existiert. Die Informationen und Dateien für dieses Deployment werden automatisch von einem Deployment Server (</w:t>
      </w:r>
      <w:proofErr w:type="spellStart"/>
      <w:r>
        <w:t>bsp.</w:t>
      </w:r>
      <w:proofErr w:type="spellEnd"/>
      <w:r>
        <w:t xml:space="preserve"> TFS) heruntergeladen. Sollte beim Deployment etwas schief gehen, wird der Videowall PC wieder heruntergefahren.</w:t>
      </w:r>
    </w:p>
    <w:p w:rsidR="00132938" w:rsidRDefault="00132938" w:rsidP="00132938">
      <w:r>
        <w:t xml:space="preserve">Falls der PC nach dem automatischen Deployment noch läuft, wird die Videowall Applikation gestartet und die Plug-Ins werden geladen. Sobald dies fertig ist, werden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und falls dies fehlschlägt, </w:t>
      </w:r>
      <w:proofErr w:type="gramStart"/>
      <w:r>
        <w:t>wird</w:t>
      </w:r>
      <w:proofErr w:type="gramEnd"/>
      <w:r>
        <w:t xml:space="preserve"> die Videowall heruntergefahren.</w:t>
      </w:r>
    </w:p>
    <w:p w:rsidR="00132938" w:rsidRDefault="00132938" w:rsidP="00132938">
      <w:r>
        <w:t>Sobald die Videowall nicht mehr gebraucht wird (ca. um 20 Uhr), so wird der Videowall PC heruntergefahren und die Bildschirme ausgeschaltet.</w:t>
      </w:r>
    </w:p>
    <w:p w:rsidR="00132938" w:rsidRDefault="00132938" w:rsidP="00132938">
      <w:r>
        <w:t xml:space="preserve">Sollte zu irgendeinem Zeitpunkt ein Fehler auftreten, so wird automatisch ein Mail an die Verantwortlichen generiert mit dem Log und einem </w:t>
      </w:r>
      <w:proofErr w:type="spellStart"/>
      <w:r>
        <w:t>Stack</w:t>
      </w:r>
      <w:proofErr w:type="spellEnd"/>
      <w:r>
        <w:t xml:space="preserve"> Trace, um herauszufinden, was genau schief ging. Zusätzlich wird die Videowall von einem externen Tool (Bsp. </w:t>
      </w:r>
      <w:proofErr w:type="spellStart"/>
      <w:r>
        <w:t>Nagios</w:t>
      </w:r>
      <w:proofErr w:type="spellEnd"/>
      <w:r>
        <w:t xml:space="preserve">) überwacht, die ebenfalls die Verantwortlichen bei einem Problem </w:t>
      </w:r>
      <w:proofErr w:type="spellStart"/>
      <w:r>
        <w:t>notifiziert</w:t>
      </w:r>
      <w:proofErr w:type="spellEnd"/>
      <w:r>
        <w:t>.</w:t>
      </w:r>
    </w:p>
    <w:p w:rsidR="00132938" w:rsidRDefault="00132938" w:rsidP="00132938">
      <w:pPr>
        <w:keepNext/>
      </w:pPr>
      <w:r>
        <w:rPr>
          <w:noProof/>
          <w:lang w:eastAsia="de-CH"/>
        </w:rPr>
        <w:lastRenderedPageBreak/>
        <w:drawing>
          <wp:inline distT="0" distB="0" distL="0" distR="0" wp14:anchorId="0D5FC2D7" wp14:editId="2DC261E9">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32938" w:rsidRDefault="00132938" w:rsidP="00132938">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w:t>
      </w:r>
      <w:r w:rsidR="006B6F98">
        <w:rPr>
          <w:noProof/>
        </w:rPr>
        <w:fldChar w:fldCharType="end"/>
      </w:r>
      <w:r>
        <w:t xml:space="preserve"> - Betrieb der Videowall</w:t>
      </w:r>
    </w:p>
    <w:p w:rsidR="00132938" w:rsidRDefault="00132938" w:rsidP="00132938">
      <w:pPr>
        <w:pStyle w:val="berschrift3"/>
      </w:pPr>
      <w:r>
        <w:t>Lebenszyklus der Applikation</w:t>
      </w:r>
    </w:p>
    <w:p w:rsidR="00132938" w:rsidRDefault="00132938" w:rsidP="00132938">
      <w:pPr>
        <w:pStyle w:val="berschrift4"/>
      </w:pPr>
      <w:r>
        <w:t>Videowall Hauptapplikation und Framework</w:t>
      </w:r>
    </w:p>
    <w:p w:rsidR="00132938" w:rsidRDefault="00132938" w:rsidP="00132938">
      <w:r>
        <w:t xml:space="preserve">Zum Zeitpunkt der Abgabe der Bachelorarbeit besteht ein funktionsfähiger Prototyp. Dieser muss für den Produktiven Betrieb aber wahrscheinlich noch weiterentwickelt werden. Diese Weiterentwicklung wird durch das Institut für </w:t>
      </w:r>
      <w:proofErr w:type="spellStart"/>
      <w:r>
        <w:t>Softare</w:t>
      </w:r>
      <w:proofErr w:type="spellEnd"/>
      <w:r>
        <w:t xml:space="preserve"> an der HSR (IFS) erfolgen.</w:t>
      </w:r>
    </w:p>
    <w:p w:rsidR="00132938" w:rsidRDefault="00132938" w:rsidP="00132938">
      <w:r>
        <w:t xml:space="preserve">Wie unter </w:t>
      </w:r>
      <w:r>
        <w:fldChar w:fldCharType="begin"/>
      </w:r>
      <w:r>
        <w:instrText xml:space="preserve"> REF _Ref326946355 \r \h </w:instrText>
      </w:r>
      <w:r>
        <w:fldChar w:fldCharType="separate"/>
      </w:r>
      <w:r>
        <w:t>I.1.3.2</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 ist ein automatisches Deployment der Applikation vorgesehen. Dies wird etwas vom Wichtigsten sein, das entwickelt werden soll. Zusätzlich ist die Administration der Inhalte wichtig (CMS), die auch noch entwickelt werden muss.</w:t>
      </w:r>
    </w:p>
    <w:p w:rsidR="00132938" w:rsidRDefault="00132938" w:rsidP="00132938">
      <w:r>
        <w:t>Für den Lebenszyklus sind folgende groben Meilensteine vorgesehen:</w:t>
      </w:r>
    </w:p>
    <w:p w:rsidR="00132938" w:rsidRDefault="00132938" w:rsidP="00132938">
      <w:pPr>
        <w:pStyle w:val="Listenabsatz"/>
        <w:numPr>
          <w:ilvl w:val="0"/>
          <w:numId w:val="9"/>
        </w:numPr>
      </w:pPr>
      <w:r>
        <w:t>Bis Herbst 2012: Beschaffung der Videowall Hardware</w:t>
      </w:r>
    </w:p>
    <w:p w:rsidR="00132938" w:rsidRDefault="00132938" w:rsidP="00132938">
      <w:pPr>
        <w:pStyle w:val="Listenabsatz"/>
        <w:numPr>
          <w:ilvl w:val="0"/>
          <w:numId w:val="9"/>
        </w:numPr>
      </w:pPr>
      <w:r>
        <w:t xml:space="preserve">Bis Oktober 2012: Weiterentwicklung der Videowall bis im Oktober 2012 (siehe auch TODO: </w:t>
      </w:r>
      <w:proofErr w:type="spellStart"/>
      <w:r>
        <w:t>ref</w:t>
      </w:r>
      <w:proofErr w:type="spellEnd"/>
      <w:r>
        <w:t xml:space="preserve"> Weiterentwicklung)</w:t>
      </w:r>
    </w:p>
    <w:p w:rsidR="00132938" w:rsidRDefault="00132938" w:rsidP="00132938">
      <w:pPr>
        <w:pStyle w:val="Listenabsatz"/>
        <w:numPr>
          <w:ilvl w:val="0"/>
          <w:numId w:val="9"/>
        </w:numPr>
      </w:pPr>
      <w:r>
        <w:t>Ende Oktober: erstes Deployment Videowall und CMS</w:t>
      </w:r>
    </w:p>
    <w:p w:rsidR="00132938" w:rsidRDefault="00132938" w:rsidP="00132938">
      <w:pPr>
        <w:pStyle w:val="Listenabsatz"/>
        <w:numPr>
          <w:ilvl w:val="0"/>
          <w:numId w:val="9"/>
        </w:numPr>
      </w:pPr>
      <w:r>
        <w:t>November 2012: Erfahrungen sammeln und wichtige Verbesserungen und Anpassungen implementieren</w:t>
      </w:r>
    </w:p>
    <w:p w:rsidR="00132938" w:rsidRDefault="00132938" w:rsidP="00132938">
      <w:r>
        <w:t xml:space="preserve">Danach folgt eine Weiterentwicklung in einem halbjährlichen Zyklus, jeweils immer nachdem die neuen Bachelor Poster auf </w:t>
      </w:r>
      <w:proofErr w:type="gramStart"/>
      <w:r>
        <w:t>der Videowall</w:t>
      </w:r>
      <w:proofErr w:type="gramEnd"/>
      <w:r>
        <w:t xml:space="preserve"> verfügbar sind.</w:t>
      </w:r>
    </w:p>
    <w:p w:rsidR="00132938" w:rsidRDefault="00132938" w:rsidP="00132938">
      <w:r>
        <w:t>Während dem Betrieb der Videowall ist es zudem notwendig, dass eine verantwortliche Instanz definiert wird, die bei Problemen und Fehlern der Videowall diese bearbeiten kann.</w:t>
      </w:r>
    </w:p>
    <w:p w:rsidR="00132938" w:rsidRDefault="00132938" w:rsidP="00132938">
      <w:pPr>
        <w:pStyle w:val="berschrift4"/>
      </w:pPr>
      <w:r>
        <w:t>Plug-Ins</w:t>
      </w:r>
    </w:p>
    <w:p w:rsidR="00132938" w:rsidRDefault="00132938" w:rsidP="00132938">
      <w:r>
        <w:t xml:space="preserve">Um die Innovation von Studenten in die Applikation einfliessen zu lassen, wurde ein Plug-In Framework entwickelt, damit interessierte Studenten Applikationen für die Videowall entwickeln können.  Da die Videowall </w:t>
      </w:r>
      <w:r>
        <w:lastRenderedPageBreak/>
        <w:t>aber an einem prominenten Ort steht und die HSR direkt repräsentiert ist es wichtig, dass nicht beliebige Inhalte auf der Videowall publiziert werden (z.B. Gewalt verherrlichende oder erotische Inhalte). Ein weiteres Problem besteht darin, dass durch die Plug-Ins die Stabilität der Videowall negativ beeinträchtigt werden könnte.</w:t>
      </w:r>
    </w:p>
    <w:p w:rsidR="00132938" w:rsidRDefault="00132938" w:rsidP="00132938">
      <w:r>
        <w:t xml:space="preserve">Um also qualitativ hochwertige und politisch Korrekte Plug-Ins sicherzustellen ist es notwendig, die interessierten Studenten darauf aufmerksam zu machen. Deshalb wird vorgeschlagen, dass die Studierenden nach der Entwicklung eines Plug-Ins zu einem Code Review eingeladen werden, bei dem der Quellcode des Plug-Ins analysiert wird. Zusätzlich müssen die interessierten Studenten mit ihrem Namen bürgen, dass sie alles dafür unternehmen, dass keine politisch unkorrekte Inhalte auf </w:t>
      </w:r>
      <w:proofErr w:type="gramStart"/>
      <w:r>
        <w:t>der Videowall</w:t>
      </w:r>
      <w:proofErr w:type="gramEnd"/>
      <w:r>
        <w:t xml:space="preserve"> erscheinen. Sollte dies doch passieren, sind im Vorherein Massnahmen zu definieren, was bei einer solchen Verletzung passiert.</w:t>
      </w:r>
    </w:p>
    <w:p w:rsidR="00132938" w:rsidRDefault="00132938" w:rsidP="00132938">
      <w:pPr>
        <w:keepNext/>
      </w:pPr>
      <w:r>
        <w:rPr>
          <w:noProof/>
          <w:lang w:eastAsia="de-CH"/>
        </w:rPr>
        <w:drawing>
          <wp:inline distT="0" distB="0" distL="0" distR="0" wp14:anchorId="1532FD24" wp14:editId="60260B38">
            <wp:extent cx="5486400" cy="2622550"/>
            <wp:effectExtent l="38100" t="0" r="38100" b="0"/>
            <wp:docPr id="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132938" w:rsidRDefault="00132938" w:rsidP="00132938">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w:t>
      </w:r>
      <w:r w:rsidR="006B6F98">
        <w:rPr>
          <w:noProof/>
        </w:rPr>
        <w:fldChar w:fldCharType="end"/>
      </w:r>
      <w:r>
        <w:t xml:space="preserve"> - </w:t>
      </w:r>
      <w:proofErr w:type="spellStart"/>
      <w:r>
        <w:t>Initialer</w:t>
      </w:r>
      <w:proofErr w:type="spellEnd"/>
      <w:r>
        <w:t xml:space="preserve"> Deployment Prozess</w:t>
      </w:r>
    </w:p>
    <w:p w:rsidR="00132938" w:rsidRPr="00132938" w:rsidRDefault="00132938" w:rsidP="00132938"/>
    <w:p w:rsidR="006307E6" w:rsidRDefault="006307E6" w:rsidP="00DE349A">
      <w:pPr>
        <w:pStyle w:val="berschrift3"/>
      </w:pPr>
      <w:bookmarkStart w:id="27" w:name="_Toc325440865"/>
      <w:r>
        <w:t>Architektur</w:t>
      </w:r>
      <w:bookmarkEnd w:id="27"/>
    </w:p>
    <w:p w:rsidR="00B05036" w:rsidRDefault="00DE349A" w:rsidP="00DE349A">
      <w:pPr>
        <w:pStyle w:val="berschrift4"/>
      </w:pPr>
      <w:r>
        <w:t>Systemübersicht</w:t>
      </w:r>
    </w:p>
    <w:p w:rsidR="00A76699" w:rsidRDefault="00A76699" w:rsidP="00A76699">
      <w:r>
        <w:t xml:space="preserve">In der Domainanalyse wurden die Tiers grob beschrieben. Da für die Umsetzung während des Projekts nicht genug Zeit zur Verfügung stand, wurde die Konzentration auf die „HSR Videowall mit </w:t>
      </w:r>
      <w:proofErr w:type="spellStart"/>
      <w:r>
        <w:t>Kinect</w:t>
      </w:r>
      <w:proofErr w:type="spellEnd"/>
      <w:r>
        <w:t>“ gelegt</w:t>
      </w:r>
      <w:r w:rsidR="008E2256">
        <w:t xml:space="preserve">. Alle anderen Tiers wurden </w:t>
      </w:r>
      <w:r w:rsidR="00A54C0F">
        <w:t xml:space="preserve">noch </w:t>
      </w:r>
      <w:r w:rsidR="008E2256">
        <w:t>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1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w:t>
      </w:r>
      <w:r w:rsidR="006B6F98">
        <w:rPr>
          <w:noProof/>
        </w:rPr>
        <w:fldChar w:fldCharType="end"/>
      </w:r>
      <w:r>
        <w:t xml:space="preserve"> - Systemübersicht</w:t>
      </w:r>
    </w:p>
    <w:p w:rsidR="00B05036" w:rsidRPr="00B05036" w:rsidRDefault="00B05036" w:rsidP="001207E3">
      <w:pPr>
        <w:pStyle w:val="berschrift4"/>
      </w:pPr>
      <w:bookmarkStart w:id="28" w:name="_Toc325440872"/>
      <w:bookmarkStart w:id="29" w:name="_Ref326391821"/>
      <w:bookmarkStart w:id="30" w:name="_Ref326391827"/>
      <w:r>
        <w:t>Logische Sicht</w:t>
      </w:r>
      <w:bookmarkEnd w:id="28"/>
      <w:bookmarkEnd w:id="29"/>
      <w:bookmarkEnd w:id="30"/>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 xml:space="preserve">Beschreibung der </w:t>
      </w:r>
      <w:proofErr w:type="spellStart"/>
      <w:r w:rsidR="00D97E83">
        <w:t>Assemblies</w:t>
      </w:r>
      <w:proofErr w:type="spellEnd"/>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lastRenderedPageBreak/>
        <w:drawing>
          <wp:inline distT="0" distB="0" distL="0" distR="0" wp14:anchorId="6872F51C" wp14:editId="1D322A63">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Beschriftung"/>
      </w:pPr>
      <w:bookmarkStart w:id="31" w:name="_Ref322103519"/>
      <w:r>
        <w:t xml:space="preserve">Abbildung </w:t>
      </w:r>
      <w:r w:rsidR="006B6F98">
        <w:fldChar w:fldCharType="begin"/>
      </w:r>
      <w:r w:rsidR="006B6F98">
        <w:instrText xml:space="preserve"> SEQ Abbildung \* ARABIC </w:instrText>
      </w:r>
      <w:r w:rsidR="006B6F98">
        <w:fldChar w:fldCharType="separate"/>
      </w:r>
      <w:r w:rsidR="008A35E4">
        <w:rPr>
          <w:noProof/>
        </w:rPr>
        <w:t>4</w:t>
      </w:r>
      <w:r w:rsidR="006B6F98">
        <w:rPr>
          <w:noProof/>
        </w:rPr>
        <w:fldChar w:fldCharType="end"/>
      </w:r>
      <w:r>
        <w:t xml:space="preserve"> - Architektur Diagramm</w:t>
      </w:r>
      <w:bookmarkEnd w:id="31"/>
    </w:p>
    <w:p w:rsidR="00F77692" w:rsidRDefault="00F77692" w:rsidP="004217C3">
      <w:r>
        <w:t>Es wurde diskutiert</w:t>
      </w:r>
      <w:r w:rsidR="005160DF">
        <w:t>,</w:t>
      </w:r>
      <w:r>
        <w:t xml:space="preserve"> ob zwischen </w:t>
      </w:r>
      <w:r w:rsidR="005160DF">
        <w:t xml:space="preserve">den </w:t>
      </w:r>
      <w:proofErr w:type="spellStart"/>
      <w:r w:rsidR="005160DF">
        <w:t>Layern</w:t>
      </w:r>
      <w:proofErr w:type="spellEnd"/>
      <w:r w:rsidR="005160DF">
        <w:t xml:space="preserve"> </w:t>
      </w:r>
      <w:proofErr w:type="spellStart"/>
      <w:r w:rsidR="000A156C">
        <w:t>ViewModels</w:t>
      </w:r>
      <w:proofErr w:type="spellEnd"/>
      <w:r w:rsidR="000A156C">
        <w:t xml:space="preserve">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w:t>
      </w:r>
      <w:proofErr w:type="spellStart"/>
      <w:r w:rsidR="0046175A">
        <w:t>ServiceModels</w:t>
      </w:r>
      <w:proofErr w:type="spellEnd"/>
      <w:r w:rsidR="0046175A">
        <w:t xml:space="preserve"> Layer zusammengefasst.</w:t>
      </w:r>
    </w:p>
    <w:p w:rsidR="00861EB4" w:rsidRDefault="00861EB4" w:rsidP="005E7C77">
      <w:pPr>
        <w:pStyle w:val="berschrift5"/>
      </w:pPr>
      <w:bookmarkStart w:id="32" w:name="_Toc325440873"/>
      <w:r w:rsidRPr="005E7C77">
        <w:t>Common</w:t>
      </w:r>
      <w:bookmarkEnd w:id="32"/>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berschrift5"/>
      </w:pPr>
      <w:proofErr w:type="spellStart"/>
      <w:r>
        <w:t>ResourceLoader</w:t>
      </w:r>
      <w:proofErr w:type="spellEnd"/>
    </w:p>
    <w:p w:rsidR="005E7C77" w:rsidRDefault="004C4271" w:rsidP="00F1540F">
      <w:r>
        <w:t xml:space="preserve"> </w:t>
      </w:r>
      <w:r w:rsidR="00F37BAB">
        <w:t xml:space="preserve">Durch die Schicht </w:t>
      </w:r>
      <w:proofErr w:type="spellStart"/>
      <w:r w:rsidR="00F37BAB">
        <w:t>ResourceLoader</w:t>
      </w:r>
      <w:proofErr w:type="spellEnd"/>
      <w:r w:rsidR="00F37BAB">
        <w:t xml:space="preserve"> werden </w:t>
      </w:r>
      <w:proofErr w:type="spellStart"/>
      <w:r w:rsidR="00F37BAB">
        <w:t>Resourcen</w:t>
      </w:r>
      <w:proofErr w:type="spellEnd"/>
      <w:r w:rsidR="00F37BAB">
        <w:t xml:space="preserve">, welche für die </w:t>
      </w:r>
      <w:r w:rsidR="00306C26">
        <w:t>Videowall</w:t>
      </w:r>
      <w:r w:rsidR="00F37BAB">
        <w:t xml:space="preserve"> benötigt werden, geladen.</w:t>
      </w:r>
    </w:p>
    <w:p w:rsidR="005E7C77" w:rsidRDefault="005E7C77" w:rsidP="005E7C77">
      <w:pPr>
        <w:pStyle w:val="berschrift5"/>
      </w:pPr>
      <w:r>
        <w:t>Interfaces</w:t>
      </w:r>
    </w:p>
    <w:p w:rsidR="00B5316A" w:rsidRPr="00B5316A" w:rsidRDefault="00B5316A" w:rsidP="00B5316A">
      <w:r>
        <w:t xml:space="preserve">Die Interfaces werden von Klassen, welche als </w:t>
      </w:r>
      <w:proofErr w:type="spellStart"/>
      <w:r w:rsidR="00537684">
        <w:t>Plug-in</w:t>
      </w:r>
      <w:proofErr w:type="spellEnd"/>
      <w:r>
        <w:t xml:space="preserve"> dienen sollen, implementiert. </w:t>
      </w:r>
      <w:r w:rsidR="00623106">
        <w:t xml:space="preserve">Die Interfaces definieren hierfür Elemente welches jedes </w:t>
      </w:r>
      <w:proofErr w:type="spellStart"/>
      <w:r w:rsidR="00537684">
        <w:t>Plug-in</w:t>
      </w:r>
      <w:proofErr w:type="spellEnd"/>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berschrift5"/>
      </w:pPr>
      <w:bookmarkStart w:id="33" w:name="_Toc325440874"/>
      <w:r>
        <w:t>Data</w:t>
      </w:r>
      <w:bookmarkEnd w:id="33"/>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w:t>
      </w:r>
      <w:proofErr w:type="spellStart"/>
      <w:r>
        <w:t>Kinect</w:t>
      </w:r>
      <w:proofErr w:type="spellEnd"/>
      <w:r>
        <w:t xml:space="preserve"> zu</w:t>
      </w:r>
      <w:r w:rsidR="004470B5">
        <w:t xml:space="preserve"> (beispielsweise Skelett</w:t>
      </w:r>
      <w:r>
        <w:t>-</w:t>
      </w:r>
      <w:r w:rsidR="004470B5">
        <w:t xml:space="preserve"> oder Tiefendaten).</w:t>
      </w:r>
    </w:p>
    <w:p w:rsidR="00861EB4" w:rsidRDefault="00861EB4" w:rsidP="001207E3">
      <w:pPr>
        <w:pStyle w:val="berschrift5"/>
      </w:pPr>
      <w:bookmarkStart w:id="34" w:name="_Toc325440875"/>
      <w:proofErr w:type="spellStart"/>
      <w:r>
        <w:t>Service</w:t>
      </w:r>
      <w:bookmarkEnd w:id="34"/>
      <w:r w:rsidR="002B027A">
        <w:t>Model</w:t>
      </w:r>
      <w:r w:rsidR="00E11414">
        <w:t>s</w:t>
      </w:r>
      <w:proofErr w:type="spellEnd"/>
    </w:p>
    <w:p w:rsidR="004E0421" w:rsidRPr="004E0421" w:rsidRDefault="00E01749" w:rsidP="004E0421">
      <w:r>
        <w:t xml:space="preserve">Im </w:t>
      </w:r>
      <w:proofErr w:type="spellStart"/>
      <w:r>
        <w:t>ServiceModels</w:t>
      </w:r>
      <w:proofErr w:type="spellEnd"/>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w:t>
      </w:r>
      <w:proofErr w:type="spellStart"/>
      <w:r w:rsidR="008C4176">
        <w:t>ViewModels</w:t>
      </w:r>
      <w:proofErr w:type="spellEnd"/>
      <w:r w:rsidR="008C4176">
        <w:t xml:space="preserve"> zur Verfügung gestellt.</w:t>
      </w:r>
      <w:r w:rsidR="00BC245B">
        <w:t xml:space="preserve"> </w:t>
      </w:r>
    </w:p>
    <w:p w:rsidR="00861EB4" w:rsidRDefault="00861EB4" w:rsidP="001207E3">
      <w:pPr>
        <w:pStyle w:val="berschrift5"/>
      </w:pPr>
      <w:bookmarkStart w:id="35" w:name="_Toc325440876"/>
      <w:proofErr w:type="spellStart"/>
      <w:r>
        <w:t>ViewModels</w:t>
      </w:r>
      <w:bookmarkEnd w:id="35"/>
      <w:proofErr w:type="spellEnd"/>
    </w:p>
    <w:p w:rsidR="004E0421" w:rsidRPr="004E0421" w:rsidRDefault="002C158C" w:rsidP="004E0421">
      <w:r>
        <w:t xml:space="preserve">Die </w:t>
      </w:r>
      <w:proofErr w:type="spellStart"/>
      <w:r>
        <w:t>ViewModels</w:t>
      </w:r>
      <w:proofErr w:type="spellEnd"/>
      <w:r>
        <w:t xml:space="preserve">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w:t>
      </w:r>
      <w:proofErr w:type="spellStart"/>
      <w:r w:rsidR="007F6437">
        <w:t>ICommand</w:t>
      </w:r>
      <w:proofErr w:type="spellEnd"/>
      <w:r w:rsidR="007F6437">
        <w:t xml:space="preserve"> </w:t>
      </w:r>
      <w:r w:rsidR="0070196A">
        <w:t>Interfaces</w:t>
      </w:r>
      <w:r w:rsidR="006327BB">
        <w:t xml:space="preserve">. Diese Funktionen können somit von </w:t>
      </w:r>
      <w:proofErr w:type="spellStart"/>
      <w:r w:rsidR="006327BB">
        <w:t>ViewModels</w:t>
      </w:r>
      <w:proofErr w:type="spellEnd"/>
      <w:r w:rsidR="006327BB">
        <w:t xml:space="preserve"> und Views verwendet werden.</w:t>
      </w:r>
    </w:p>
    <w:p w:rsidR="00861EB4" w:rsidRPr="00861EB4" w:rsidRDefault="00861EB4" w:rsidP="001207E3">
      <w:pPr>
        <w:pStyle w:val="berschrift5"/>
      </w:pPr>
      <w:bookmarkStart w:id="36" w:name="_Toc325440877"/>
      <w:r>
        <w:lastRenderedPageBreak/>
        <w:t>Views</w:t>
      </w:r>
      <w:bookmarkEnd w:id="36"/>
    </w:p>
    <w:p w:rsidR="001207E3" w:rsidRDefault="00932B20" w:rsidP="000E1C1A">
      <w:r>
        <w:t xml:space="preserve">Die Views stellen die Elemente aus den </w:t>
      </w:r>
      <w:proofErr w:type="spellStart"/>
      <w:r>
        <w:t>ViewModels</w:t>
      </w:r>
      <w:proofErr w:type="spellEnd"/>
      <w:r>
        <w:t xml:space="preserve"> grafisch dar. </w:t>
      </w:r>
      <w:r w:rsidR="00603CEC">
        <w:t xml:space="preserve">Auf diesem Layer befindet sich auch das </w:t>
      </w:r>
      <w:proofErr w:type="spellStart"/>
      <w:r w:rsidR="00603CEC">
        <w:t>config</w:t>
      </w:r>
      <w:proofErr w:type="spellEnd"/>
      <w:r w:rsidR="00603CEC">
        <w:t>-File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 xml:space="preserve">die Converter (beispielsweise zur Konvertierung von </w:t>
      </w:r>
      <w:proofErr w:type="spellStart"/>
      <w:r w:rsidR="00712EE9">
        <w:t>bool</w:t>
      </w:r>
      <w:proofErr w:type="spellEnd"/>
      <w:r w:rsidR="00712EE9">
        <w:t xml:space="preserve"> zu </w:t>
      </w:r>
      <w:proofErr w:type="spellStart"/>
      <w:r w:rsidR="00712EE9">
        <w:t>visbility</w:t>
      </w:r>
      <w:proofErr w:type="spellEnd"/>
      <w:r w:rsidR="00712EE9">
        <w:t>).</w:t>
      </w:r>
    </w:p>
    <w:p w:rsidR="00EE72A7" w:rsidRDefault="00EE72A7" w:rsidP="00EE72A7">
      <w:pPr>
        <w:pStyle w:val="berschrift4"/>
      </w:pPr>
      <w:bookmarkStart w:id="37" w:name="_Ref326157558"/>
      <w:r>
        <w:t xml:space="preserve">Beschreibung der </w:t>
      </w:r>
      <w:proofErr w:type="spellStart"/>
      <w:r w:rsidR="002E6449">
        <w:t>Assemblies</w:t>
      </w:r>
      <w:bookmarkEnd w:id="37"/>
      <w:proofErr w:type="spellEnd"/>
    </w:p>
    <w:p w:rsidR="00FA2CD1" w:rsidRDefault="00787E9E" w:rsidP="00787E9E">
      <w:r>
        <w:t xml:space="preserve">In den folgenden Kapiteln werden die verschiedenen </w:t>
      </w:r>
      <w:proofErr w:type="spellStart"/>
      <w:r>
        <w:t>Assemblies</w:t>
      </w:r>
      <w:proofErr w:type="spellEnd"/>
      <w:r>
        <w:t xml:space="preserve"> genauer beschrieben.</w:t>
      </w:r>
      <w:r w:rsidR="007B3E48">
        <w:t xml:space="preserve"> Diese sind analog zu den </w:t>
      </w:r>
      <w:proofErr w:type="spellStart"/>
      <w:r w:rsidR="007B3E48">
        <w:t>Layern</w:t>
      </w:r>
      <w:proofErr w:type="spellEnd"/>
      <w:r w:rsidR="007B3E48">
        <w:t xml:space="preserve">,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proofErr w:type="spellStart"/>
      <w:r w:rsidRPr="00B40D24">
        <w:rPr>
          <w:i/>
        </w:rPr>
        <w:t>NamespaceDoc</w:t>
      </w:r>
      <w:proofErr w:type="spellEnd"/>
      <w:r>
        <w:t xml:space="preserve"> dienen dazu, den Namespace zu beschreiben und Warnungen von </w:t>
      </w:r>
      <w:proofErr w:type="spellStart"/>
      <w:r>
        <w:t>ReShaper</w:t>
      </w:r>
      <w:proofErr w:type="spellEnd"/>
      <w:r>
        <w:t xml:space="preserve"> (TODO </w:t>
      </w:r>
      <w:proofErr w:type="spellStart"/>
      <w:r>
        <w:t>Ref</w:t>
      </w:r>
      <w:proofErr w:type="spellEnd"/>
      <w:r>
        <w:t>)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berschrift5"/>
      </w:pPr>
      <w:proofErr w:type="spellStart"/>
      <w:r>
        <w:t>Videw</w:t>
      </w:r>
      <w:r w:rsidR="00CC04B7">
        <w:t>all</w:t>
      </w:r>
      <w:proofErr w:type="spellEnd"/>
      <w:r w:rsidR="00CC04B7">
        <w:t xml:space="preserve"> Applikation</w:t>
      </w:r>
    </w:p>
    <w:p w:rsidR="00CC04B7" w:rsidRPr="00787E9E" w:rsidRDefault="00CC04B7" w:rsidP="00787E9E">
      <w:r>
        <w:t xml:space="preserve">Nachfolgend eine Übersicht über die verschiedenen </w:t>
      </w:r>
      <w:proofErr w:type="spellStart"/>
      <w:r>
        <w:t>Assemblies</w:t>
      </w:r>
      <w:proofErr w:type="spellEnd"/>
      <w:r w:rsidR="0048488A">
        <w:t xml:space="preserve"> der Videowall Applikation</w:t>
      </w:r>
    </w:p>
    <w:p w:rsidR="005E43AE" w:rsidRDefault="0024158F" w:rsidP="005E43AE">
      <w:r>
        <w:rPr>
          <w:noProof/>
          <w:lang w:eastAsia="de-CH"/>
        </w:rPr>
        <w:drawing>
          <wp:inline distT="0" distB="0" distL="0" distR="0" wp14:anchorId="2890CB11" wp14:editId="55CB205E">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5</w:t>
      </w:r>
      <w:r w:rsidR="006B6F98">
        <w:rPr>
          <w:noProof/>
        </w:rPr>
        <w:fldChar w:fldCharType="end"/>
      </w:r>
      <w:r>
        <w:t xml:space="preserve"> - Übersicht </w:t>
      </w:r>
      <w:proofErr w:type="spellStart"/>
      <w:r>
        <w:t>Assemblies</w:t>
      </w:r>
      <w:proofErr w:type="spellEnd"/>
    </w:p>
    <w:p w:rsidR="00D91B1A" w:rsidRDefault="00517696" w:rsidP="002B5F4B">
      <w:pPr>
        <w:pStyle w:val="berschrift6"/>
      </w:pPr>
      <w:bookmarkStart w:id="38" w:name="_Ref326486922"/>
      <w:r>
        <w:t>Common</w:t>
      </w:r>
      <w:bookmarkEnd w:id="38"/>
    </w:p>
    <w:p w:rsidR="00B35AB5" w:rsidRPr="00B35AB5" w:rsidRDefault="00B35AB5" w:rsidP="00B35AB5">
      <w:r>
        <w:t xml:space="preserve">Unter Common befinden sich Klassen, welche von den mehreren Klassen aus anderen </w:t>
      </w:r>
      <w:proofErr w:type="spellStart"/>
      <w:r>
        <w:t>Assemblies</w:t>
      </w:r>
      <w:proofErr w:type="spellEnd"/>
      <w:r>
        <w:t xml:space="preserve"> verwendet werden.</w:t>
      </w:r>
    </w:p>
    <w:p w:rsidR="002540F1" w:rsidRDefault="002540F1" w:rsidP="002540F1">
      <w:r>
        <w:rPr>
          <w:noProof/>
          <w:lang w:eastAsia="de-CH"/>
        </w:rPr>
        <w:lastRenderedPageBreak/>
        <w:drawing>
          <wp:inline distT="0" distB="0" distL="0" distR="0" wp14:anchorId="6CA5A424" wp14:editId="2996EBCC">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8A35E4" w:rsidRDefault="002540F1" w:rsidP="002540F1">
      <w:pPr>
        <w:pStyle w:val="Beschriftung"/>
        <w:rPr>
          <w:lang w:val="en-US"/>
        </w:rPr>
      </w:pPr>
      <w:proofErr w:type="spellStart"/>
      <w:r w:rsidRPr="008A35E4">
        <w:rPr>
          <w:lang w:val="en-US"/>
        </w:rPr>
        <w:t>Abbildung</w:t>
      </w:r>
      <w:proofErr w:type="spellEnd"/>
      <w:r w:rsidRPr="008A35E4">
        <w:rPr>
          <w:lang w:val="en-US"/>
        </w:rPr>
        <w:t xml:space="preserve"> </w:t>
      </w:r>
      <w:r w:rsidR="00782765">
        <w:fldChar w:fldCharType="begin"/>
      </w:r>
      <w:r w:rsidR="00782765" w:rsidRPr="008A35E4">
        <w:rPr>
          <w:lang w:val="en-US"/>
        </w:rPr>
        <w:instrText xml:space="preserve"> SEQ Abbildung \* ARABIC </w:instrText>
      </w:r>
      <w:r w:rsidR="00782765">
        <w:fldChar w:fldCharType="separate"/>
      </w:r>
      <w:r w:rsidR="008A35E4" w:rsidRPr="008A35E4">
        <w:rPr>
          <w:noProof/>
          <w:lang w:val="en-US"/>
        </w:rPr>
        <w:t>6</w:t>
      </w:r>
      <w:r w:rsidR="00782765">
        <w:rPr>
          <w:noProof/>
        </w:rPr>
        <w:fldChar w:fldCharType="end"/>
      </w:r>
      <w:r w:rsidRPr="008A35E4">
        <w:rPr>
          <w:lang w:val="en-US"/>
        </w:rPr>
        <w:t xml:space="preserve"> </w:t>
      </w:r>
      <w:r w:rsidR="000D6130" w:rsidRPr="008A35E4">
        <w:rPr>
          <w:lang w:val="en-US"/>
        </w:rPr>
        <w:t xml:space="preserve">– </w:t>
      </w:r>
      <w:proofErr w:type="spellStart"/>
      <w:r w:rsidR="000D6130" w:rsidRPr="008A35E4">
        <w:rPr>
          <w:lang w:val="en-US"/>
        </w:rPr>
        <w:t>Videowall</w:t>
      </w:r>
      <w:proofErr w:type="spellEnd"/>
      <w:r w:rsidR="000D6130" w:rsidRPr="008A35E4">
        <w:rPr>
          <w:lang w:val="en-US"/>
        </w:rPr>
        <w:t xml:space="preserve"> </w:t>
      </w:r>
      <w:proofErr w:type="spellStart"/>
      <w:r w:rsidR="000D6130" w:rsidRPr="008A35E4">
        <w:rPr>
          <w:lang w:val="en-US"/>
        </w:rPr>
        <w:t>Applikation</w:t>
      </w:r>
      <w:proofErr w:type="spellEnd"/>
      <w:r w:rsidR="000D6130" w:rsidRPr="008A35E4">
        <w:rPr>
          <w:lang w:val="en-US"/>
        </w:rPr>
        <w:t>,</w:t>
      </w:r>
      <w:r w:rsidRPr="008A35E4">
        <w:rPr>
          <w:lang w:val="en-US"/>
        </w:rPr>
        <w:t xml:space="preserve"> Assembly Common</w:t>
      </w:r>
    </w:p>
    <w:p w:rsidR="00CC7CEB" w:rsidRPr="00CC7CEB" w:rsidRDefault="00611C1F" w:rsidP="00CC7CEB">
      <w:r>
        <w:t xml:space="preserve">Die Klasse </w:t>
      </w:r>
      <w:proofErr w:type="spellStart"/>
      <w:r w:rsidRPr="00B7073F">
        <w:rPr>
          <w:i/>
        </w:rPr>
        <w:t>PreOrPostCondition</w:t>
      </w:r>
      <w:proofErr w:type="spellEnd"/>
      <w:r>
        <w:t xml:space="preserve"> wird für das Prüfen von </w:t>
      </w:r>
      <w:proofErr w:type="spellStart"/>
      <w:r>
        <w:t>Pre</w:t>
      </w:r>
      <w:proofErr w:type="spellEnd"/>
      <w:r>
        <w:t xml:space="preserve">- oder </w:t>
      </w:r>
      <w:proofErr w:type="spellStart"/>
      <w:r>
        <w:t>Postconditions</w:t>
      </w:r>
      <w:proofErr w:type="spellEnd"/>
      <w:r>
        <w:t xml:space="preserve"> in anderen Klassen genutzt.</w:t>
      </w:r>
      <w:r w:rsidR="005B61D6">
        <w:t xml:space="preserve"> So wird beispielsweise</w:t>
      </w:r>
      <w:r w:rsidR="00CA7485">
        <w:t xml:space="preserve"> durch die</w:t>
      </w:r>
      <w:r w:rsidR="00CA7485" w:rsidRPr="00CA7485">
        <w:rPr>
          <w:i/>
        </w:rPr>
        <w:t xml:space="preserve"> </w:t>
      </w:r>
      <w:proofErr w:type="spellStart"/>
      <w:r w:rsidR="00CA7485" w:rsidRPr="00B7073F">
        <w:rPr>
          <w:i/>
        </w:rPr>
        <w:t>PreOrPostCondition</w:t>
      </w:r>
      <w:r w:rsidR="005B61D6">
        <w:t>bei</w:t>
      </w:r>
      <w:proofErr w:type="spellEnd"/>
      <w:r w:rsidR="005B61D6">
        <w:t xml:space="preserve"> dem Laden der </w:t>
      </w:r>
      <w:proofErr w:type="spellStart"/>
      <w:r w:rsidR="00537684">
        <w:t>Plug-in</w:t>
      </w:r>
      <w:r w:rsidR="005B61D6">
        <w:t>s</w:t>
      </w:r>
      <w:proofErr w:type="spellEnd"/>
      <w:r w:rsidR="005B61D6">
        <w:t xml:space="preserve"> geprüft ob mindestens eines verfügbar ist.</w:t>
      </w:r>
      <w:r w:rsidR="002401BB">
        <w:t xml:space="preserve"> Der </w:t>
      </w:r>
      <w:proofErr w:type="spellStart"/>
      <w:r w:rsidR="002401BB" w:rsidRPr="00B7073F">
        <w:rPr>
          <w:i/>
        </w:rPr>
        <w:t>ImageHelper</w:t>
      </w:r>
      <w:proofErr w:type="spellEnd"/>
      <w:r w:rsidR="002401BB">
        <w:t xml:space="preserve"> biet</w:t>
      </w:r>
      <w:r w:rsidR="004D7F9F">
        <w:t xml:space="preserve">et eine Methode an, bei welcher der </w:t>
      </w:r>
      <w:proofErr w:type="spellStart"/>
      <w:r w:rsidR="004D7F9F">
        <w:t>Bildpfad</w:t>
      </w:r>
      <w:proofErr w:type="spellEnd"/>
      <w:r w:rsidR="004D7F9F">
        <w:t xml:space="preserve"> angegeben werden kann und die Source des Bildes </w:t>
      </w:r>
      <w:r w:rsidR="00CA7485">
        <w:t>dadurch</w:t>
      </w:r>
      <w:r w:rsidR="004D7F9F">
        <w:t xml:space="preserve"> automatisch geladen wird.</w:t>
      </w:r>
      <w:r w:rsidR="00D07C26">
        <w:t xml:space="preserve"> Beim </w:t>
      </w:r>
      <w:proofErr w:type="spellStart"/>
      <w:r w:rsidR="00D07C26" w:rsidRPr="00B7073F">
        <w:rPr>
          <w:i/>
        </w:rPr>
        <w:t>Notifier</w:t>
      </w:r>
      <w:proofErr w:type="spellEnd"/>
      <w:r w:rsidR="00D07C26">
        <w:t xml:space="preserve"> handelt es sich um die Implementation des </w:t>
      </w:r>
      <w:proofErr w:type="spellStart"/>
      <w:r w:rsidR="00D07C26">
        <w:t>INotifyPropertyChanged</w:t>
      </w:r>
      <w:proofErr w:type="spellEnd"/>
      <w:r w:rsidR="00D07C26">
        <w:t xml:space="preserve"> Interfaces</w:t>
      </w:r>
      <w:r w:rsidR="00B271BE" w:rsidRPr="00B271BE">
        <w:rPr>
          <w:rStyle w:val="Funotenzeichen"/>
        </w:rPr>
        <w:t xml:space="preserve"> </w:t>
      </w:r>
      <w:r w:rsidR="00B271BE">
        <w:rPr>
          <w:rStyle w:val="Funotenzeichen"/>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berschrift6"/>
      </w:pPr>
      <w:proofErr w:type="spellStart"/>
      <w:r>
        <w:t>ResourceLoader</w:t>
      </w:r>
      <w:proofErr w:type="spellEnd"/>
    </w:p>
    <w:p w:rsidR="00CA7485" w:rsidRPr="00CA7485" w:rsidRDefault="00CA7485" w:rsidP="00CA7485">
      <w:r>
        <w:t xml:space="preserve">Das </w:t>
      </w:r>
      <w:proofErr w:type="spellStart"/>
      <w:r>
        <w:t>Assembly</w:t>
      </w:r>
      <w:proofErr w:type="spellEnd"/>
      <w:r>
        <w:t xml:space="preserve"> </w:t>
      </w:r>
      <w:proofErr w:type="spellStart"/>
      <w:r>
        <w:t>ResourceLoader</w:t>
      </w:r>
      <w:proofErr w:type="spellEnd"/>
      <w:r>
        <w:t xml:space="preserve"> besitzt Klassen, mit welchen </w:t>
      </w:r>
      <w:proofErr w:type="spellStart"/>
      <w:r>
        <w:t>Resourcen</w:t>
      </w:r>
      <w:proofErr w:type="spellEnd"/>
      <w:r>
        <w:t xml:space="preserve"> geladen werden können.</w:t>
      </w:r>
    </w:p>
    <w:p w:rsidR="00CC7CEB" w:rsidRDefault="00807B2B" w:rsidP="00CC7CEB">
      <w:r>
        <w:rPr>
          <w:noProof/>
          <w:lang w:eastAsia="de-CH"/>
        </w:rPr>
        <w:drawing>
          <wp:inline distT="0" distB="0" distL="0" distR="0" wp14:anchorId="1DE0A82F" wp14:editId="4EA0D9F5">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8A35E4" w:rsidRDefault="00807B2B" w:rsidP="00807B2B">
      <w:pPr>
        <w:pStyle w:val="Beschriftung"/>
        <w:rPr>
          <w:lang w:val="en-US"/>
        </w:rPr>
      </w:pPr>
      <w:proofErr w:type="spellStart"/>
      <w:r w:rsidRPr="008A35E4">
        <w:rPr>
          <w:lang w:val="en-US"/>
        </w:rPr>
        <w:t>Abbildung</w:t>
      </w:r>
      <w:proofErr w:type="spellEnd"/>
      <w:r w:rsidRPr="008A35E4">
        <w:rPr>
          <w:lang w:val="en-US"/>
        </w:rPr>
        <w:t xml:space="preserve"> </w:t>
      </w:r>
      <w:r w:rsidR="00782765">
        <w:fldChar w:fldCharType="begin"/>
      </w:r>
      <w:r w:rsidR="00782765" w:rsidRPr="008A35E4">
        <w:rPr>
          <w:lang w:val="en-US"/>
        </w:rPr>
        <w:instrText xml:space="preserve"> SEQ Abbildung \* ARABIC </w:instrText>
      </w:r>
      <w:r w:rsidR="00782765">
        <w:fldChar w:fldCharType="separate"/>
      </w:r>
      <w:r w:rsidR="008A35E4" w:rsidRPr="008A35E4">
        <w:rPr>
          <w:noProof/>
          <w:lang w:val="en-US"/>
        </w:rPr>
        <w:t>7</w:t>
      </w:r>
      <w:r w:rsidR="00782765">
        <w:rPr>
          <w:noProof/>
        </w:rPr>
        <w:fldChar w:fldCharType="end"/>
      </w:r>
      <w:r w:rsidRPr="008A35E4">
        <w:rPr>
          <w:lang w:val="en-US"/>
        </w:rPr>
        <w:t xml:space="preserve"> </w:t>
      </w:r>
      <w:r w:rsidR="007C0EC7" w:rsidRPr="008A35E4">
        <w:rPr>
          <w:lang w:val="en-US"/>
        </w:rPr>
        <w:t>–</w:t>
      </w:r>
      <w:r w:rsidRPr="008A35E4">
        <w:rPr>
          <w:lang w:val="en-US"/>
        </w:rPr>
        <w:t xml:space="preserve"> </w:t>
      </w:r>
      <w:proofErr w:type="spellStart"/>
      <w:r w:rsidR="007C0EC7" w:rsidRPr="008A35E4">
        <w:rPr>
          <w:lang w:val="en-US"/>
        </w:rPr>
        <w:t>Videowall</w:t>
      </w:r>
      <w:proofErr w:type="spellEnd"/>
      <w:r w:rsidR="007C0EC7" w:rsidRPr="008A35E4">
        <w:rPr>
          <w:lang w:val="en-US"/>
        </w:rPr>
        <w:t xml:space="preserve"> </w:t>
      </w:r>
      <w:proofErr w:type="spellStart"/>
      <w:r w:rsidR="007C0EC7" w:rsidRPr="008A35E4">
        <w:rPr>
          <w:lang w:val="en-US"/>
        </w:rPr>
        <w:t>Applikation</w:t>
      </w:r>
      <w:proofErr w:type="spellEnd"/>
      <w:r w:rsidR="007C0EC7" w:rsidRPr="008A35E4">
        <w:rPr>
          <w:lang w:val="en-US"/>
        </w:rPr>
        <w:t xml:space="preserve">, </w:t>
      </w:r>
      <w:r w:rsidRPr="008A35E4">
        <w:rPr>
          <w:lang w:val="en-US"/>
        </w:rPr>
        <w:t xml:space="preserve">Assembly </w:t>
      </w:r>
      <w:proofErr w:type="spellStart"/>
      <w:r w:rsidRPr="008A35E4">
        <w:rPr>
          <w:lang w:val="en-US"/>
        </w:rPr>
        <w:t>ResourceLoader</w:t>
      </w:r>
      <w:proofErr w:type="spellEnd"/>
    </w:p>
    <w:p w:rsidR="00DB7666" w:rsidRDefault="00DB7666" w:rsidP="00DB7666">
      <w:proofErr w:type="spellStart"/>
      <w:r w:rsidRPr="00BC780C">
        <w:rPr>
          <w:i/>
        </w:rPr>
        <w:t>ResourceProvider</w:t>
      </w:r>
      <w:proofErr w:type="spellEnd"/>
      <w:r>
        <w:t xml:space="preserve"> bietet </w:t>
      </w:r>
      <w:proofErr w:type="spellStart"/>
      <w:r>
        <w:t>Resourcen</w:t>
      </w:r>
      <w:proofErr w:type="spellEnd"/>
      <w:r>
        <w:t xml:space="preserve"> an, welche in einem </w:t>
      </w:r>
      <w:proofErr w:type="spellStart"/>
      <w:r>
        <w:t>xaml</w:t>
      </w:r>
      <w:proofErr w:type="spellEnd"/>
      <w:r>
        <w:t>-File eingetragen wurden.</w:t>
      </w:r>
      <w:r w:rsidR="00972AF4">
        <w:t xml:space="preserve"> Bei diesen </w:t>
      </w:r>
      <w:proofErr w:type="spellStart"/>
      <w:r w:rsidR="00972AF4">
        <w:t>Resourcen</w:t>
      </w:r>
      <w:proofErr w:type="spellEnd"/>
      <w:r w:rsidR="00972AF4">
        <w:t xml:space="preserve"> handelt es sich </w:t>
      </w:r>
      <w:r w:rsidR="009A4579">
        <w:t>um</w:t>
      </w:r>
      <w:r w:rsidR="00972AF4">
        <w:t xml:space="preserve"> zwei Bilder für den Handcursor. </w:t>
      </w:r>
      <w:r w:rsidR="00AB1FD6">
        <w:t xml:space="preserve">Im </w:t>
      </w:r>
      <w:proofErr w:type="spellStart"/>
      <w:r w:rsidR="00AB1FD6">
        <w:t>xaml</w:t>
      </w:r>
      <w:proofErr w:type="spellEnd"/>
      <w:r w:rsidR="00AB1FD6">
        <w:t xml:space="preserve">-File wird der Pfad zu diesen Bildern angegeben. Diese werden dann durch den </w:t>
      </w:r>
      <w:proofErr w:type="spellStart"/>
      <w:r w:rsidR="00AB1FD6" w:rsidRPr="00BC780C">
        <w:rPr>
          <w:i/>
        </w:rPr>
        <w:t>ResourceProvider</w:t>
      </w:r>
      <w:proofErr w:type="spellEnd"/>
      <w:r w:rsidR="00AB1FD6">
        <w:t xml:space="preserve"> in ein </w:t>
      </w:r>
      <w:proofErr w:type="spellStart"/>
      <w:r w:rsidR="00AB1FD6">
        <w:t>ResourceDictionary</w:t>
      </w:r>
      <w:proofErr w:type="spellEnd"/>
      <w:r w:rsidR="00AB1FD6">
        <w:t xml:space="preserve"> geladen.</w:t>
      </w:r>
    </w:p>
    <w:p w:rsidR="009A4579" w:rsidRPr="00DB7666" w:rsidRDefault="009A4579" w:rsidP="00DB7666">
      <w:r>
        <w:t xml:space="preserve">Die Klassen von </w:t>
      </w:r>
      <w:proofErr w:type="spellStart"/>
      <w:r>
        <w:t>ResourceLoader.Properties</w:t>
      </w:r>
      <w:proofErr w:type="spellEnd"/>
      <w:r>
        <w:t xml:space="preserve"> wurden automatisch generiert. Sie dienen dazu TODO</w:t>
      </w:r>
    </w:p>
    <w:p w:rsidR="00CC7CEB" w:rsidRDefault="00CC7CEB" w:rsidP="002B5F4B">
      <w:pPr>
        <w:pStyle w:val="berschrift6"/>
      </w:pPr>
      <w:bookmarkStart w:id="39" w:name="_Ref326398370"/>
      <w:r>
        <w:t>Interfaces</w:t>
      </w:r>
      <w:bookmarkEnd w:id="39"/>
    </w:p>
    <w:p w:rsidR="00D07501" w:rsidRPr="00D07501" w:rsidRDefault="00D07501" w:rsidP="00D07501">
      <w:r>
        <w:t xml:space="preserve">Um ein </w:t>
      </w:r>
      <w:proofErr w:type="spellStart"/>
      <w:r w:rsidR="00537684">
        <w:t>Plug-in</w:t>
      </w:r>
      <w:proofErr w:type="spellEnd"/>
      <w:r>
        <w:t xml:space="preserve"> Framework zu realisieren, mussten Interfaces, welche von den </w:t>
      </w:r>
      <w:proofErr w:type="spellStart"/>
      <w:r w:rsidR="00537684">
        <w:t>Plug-in</w:t>
      </w:r>
      <w:proofErr w:type="spellEnd"/>
      <w:r>
        <w:t xml:space="preserve"> Klassen verwendet werden müssen, definiert. Diese befinden sich alle im </w:t>
      </w:r>
      <w:proofErr w:type="spellStart"/>
      <w:r>
        <w:t>Assembly</w:t>
      </w:r>
      <w:proofErr w:type="spellEnd"/>
      <w:r>
        <w:t xml:space="preserve"> Interface</w:t>
      </w:r>
      <w:r w:rsidR="00782765">
        <w:t>s</w:t>
      </w:r>
      <w:r>
        <w:t>.</w:t>
      </w:r>
    </w:p>
    <w:p w:rsidR="00CC7CEB" w:rsidRDefault="009A280A" w:rsidP="00CC7CEB">
      <w:r>
        <w:rPr>
          <w:noProof/>
          <w:lang w:eastAsia="de-CH"/>
        </w:rPr>
        <w:lastRenderedPageBreak/>
        <w:drawing>
          <wp:inline distT="0" distB="0" distL="0" distR="0" wp14:anchorId="0BD65F67" wp14:editId="3A16AC43">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Pr="002E372F" w:rsidRDefault="009A280A" w:rsidP="009A280A">
      <w:pPr>
        <w:pStyle w:val="Beschriftung"/>
        <w:rPr>
          <w:lang w:val="en-US"/>
        </w:rPr>
      </w:pPr>
      <w:proofErr w:type="spellStart"/>
      <w:r w:rsidRPr="002E372F">
        <w:rPr>
          <w:lang w:val="en-US"/>
        </w:rPr>
        <w:t>Abbildung</w:t>
      </w:r>
      <w:proofErr w:type="spellEnd"/>
      <w:r w:rsidRPr="002E372F">
        <w:rPr>
          <w:lang w:val="en-US"/>
        </w:rPr>
        <w:t xml:space="preserve"> </w:t>
      </w:r>
      <w:r w:rsidR="0016653A">
        <w:fldChar w:fldCharType="begin"/>
      </w:r>
      <w:r w:rsidR="0016653A" w:rsidRPr="002E372F">
        <w:rPr>
          <w:lang w:val="en-US"/>
        </w:rPr>
        <w:instrText xml:space="preserve"> SEQ Abbildung \* ARABIC </w:instrText>
      </w:r>
      <w:r w:rsidR="0016653A">
        <w:fldChar w:fldCharType="separate"/>
      </w:r>
      <w:r w:rsidR="008A35E4">
        <w:rPr>
          <w:noProof/>
          <w:lang w:val="en-US"/>
        </w:rPr>
        <w:t>8</w:t>
      </w:r>
      <w:r w:rsidR="0016653A">
        <w:rPr>
          <w:noProof/>
        </w:rPr>
        <w:fldChar w:fldCharType="end"/>
      </w:r>
      <w:r w:rsidRPr="002E372F">
        <w:rPr>
          <w:lang w:val="en-US"/>
        </w:rPr>
        <w:t xml:space="preserve"> </w:t>
      </w:r>
      <w:r w:rsidR="0068625C" w:rsidRPr="002E372F">
        <w:rPr>
          <w:lang w:val="en-US"/>
        </w:rPr>
        <w:t>–</w:t>
      </w:r>
      <w:r w:rsidRPr="002E372F">
        <w:rPr>
          <w:lang w:val="en-US"/>
        </w:rPr>
        <w:t xml:space="preserve"> </w:t>
      </w:r>
      <w:proofErr w:type="spellStart"/>
      <w:r w:rsidR="0068625C" w:rsidRPr="002E372F">
        <w:rPr>
          <w:lang w:val="en-US"/>
        </w:rPr>
        <w:t>Videowall</w:t>
      </w:r>
      <w:proofErr w:type="spellEnd"/>
      <w:r w:rsidR="0068625C" w:rsidRPr="002E372F">
        <w:rPr>
          <w:lang w:val="en-US"/>
        </w:rPr>
        <w:t xml:space="preserve"> </w:t>
      </w:r>
      <w:proofErr w:type="spellStart"/>
      <w:r w:rsidR="0068625C" w:rsidRPr="002E372F">
        <w:rPr>
          <w:lang w:val="en-US"/>
        </w:rPr>
        <w:t>Applikation</w:t>
      </w:r>
      <w:proofErr w:type="spellEnd"/>
      <w:r w:rsidR="0068625C" w:rsidRPr="002E372F">
        <w:rPr>
          <w:lang w:val="en-US"/>
        </w:rPr>
        <w:t xml:space="preserve">, </w:t>
      </w:r>
      <w:r w:rsidRPr="002E372F">
        <w:rPr>
          <w:lang w:val="en-US"/>
        </w:rPr>
        <w:t>Assembly Interfaces</w:t>
      </w:r>
    </w:p>
    <w:p w:rsidR="00011F19" w:rsidRDefault="00560738" w:rsidP="00B35AB5">
      <w:r>
        <w:t xml:space="preserve">Das Interface </w:t>
      </w:r>
      <w:proofErr w:type="spellStart"/>
      <w:r w:rsidRPr="00CF1BE6">
        <w:rPr>
          <w:i/>
        </w:rPr>
        <w:t>IApp</w:t>
      </w:r>
      <w:proofErr w:type="spellEnd"/>
      <w:r>
        <w:t xml:space="preserve"> muss von jeder Klasse implementiert werden</w:t>
      </w:r>
      <w:r w:rsidR="00DA75D8">
        <w:t xml:space="preserve">, welche als </w:t>
      </w:r>
      <w:proofErr w:type="spellStart"/>
      <w:r w:rsidR="00537684">
        <w:t>Plug-in</w:t>
      </w:r>
      <w:proofErr w:type="spellEnd"/>
      <w:r w:rsidR="00DA75D8">
        <w:t xml:space="preserve"> genutzt werden will.</w:t>
      </w:r>
      <w:r w:rsidR="0001134F">
        <w:t xml:space="preserve"> Der </w:t>
      </w:r>
      <w:proofErr w:type="spellStart"/>
      <w:r w:rsidR="0001134F" w:rsidRPr="00CF1BE6">
        <w:rPr>
          <w:i/>
        </w:rPr>
        <w:t>IVideoWallServiceProvider</w:t>
      </w:r>
      <w:proofErr w:type="spellEnd"/>
      <w:r w:rsidR="0001134F">
        <w:t xml:space="preserve"> wird genutzt um weitere Services</w:t>
      </w:r>
      <w:r w:rsidR="006F5DC9">
        <w:t xml:space="preserve"> in Form von</w:t>
      </w:r>
      <w:r w:rsidR="00744693">
        <w:t xml:space="preserve"> einem </w:t>
      </w:r>
      <w:proofErr w:type="spellStart"/>
      <w:r w:rsidR="00744693" w:rsidRPr="00CF1BE6">
        <w:rPr>
          <w:i/>
        </w:rPr>
        <w:t>IVideoWallservice</w:t>
      </w:r>
      <w:proofErr w:type="spellEnd"/>
      <w:r w:rsidR="0001134F">
        <w:t xml:space="preserve"> anzufordern.</w:t>
      </w:r>
      <w:r w:rsidR="00744693">
        <w:t xml:space="preserve"> So ein Service wird gebraucht wenn ein </w:t>
      </w:r>
      <w:proofErr w:type="spellStart"/>
      <w:r w:rsidR="00537684">
        <w:t>Plug-in</w:t>
      </w:r>
      <w:proofErr w:type="spellEnd"/>
      <w:r w:rsidR="00744693">
        <w:t xml:space="preserve"> beispielsweise auf die Skelettdaten zugreifen will.</w:t>
      </w:r>
      <w:r w:rsidR="00D86FF5">
        <w:t xml:space="preserve"> Diese Service </w:t>
      </w:r>
      <w:proofErr w:type="gramStart"/>
      <w:r w:rsidR="00D86FF5">
        <w:t>wird</w:t>
      </w:r>
      <w:proofErr w:type="gramEnd"/>
      <w:r w:rsidR="00D86FF5">
        <w:t xml:space="preserve"> durch den </w:t>
      </w:r>
      <w:proofErr w:type="spellStart"/>
      <w:r w:rsidR="00D86FF5" w:rsidRPr="00CF1BE6">
        <w:rPr>
          <w:i/>
        </w:rPr>
        <w:t>ISkeletonService</w:t>
      </w:r>
      <w:proofErr w:type="spellEnd"/>
      <w:r w:rsidR="00D86FF5">
        <w:t xml:space="preserve">, welcher von </w:t>
      </w:r>
      <w:proofErr w:type="spellStart"/>
      <w:r w:rsidR="00D86FF5" w:rsidRPr="00CF1BE6">
        <w:rPr>
          <w:i/>
        </w:rPr>
        <w:t>IVideoWallService</w:t>
      </w:r>
      <w:proofErr w:type="spellEnd"/>
      <w:r w:rsidR="00D86FF5">
        <w:t xml:space="preserve"> ableitet, angeboten.</w:t>
      </w:r>
      <w:r w:rsidR="00B16121">
        <w:t xml:space="preserve"> Der </w:t>
      </w:r>
      <w:proofErr w:type="spellStart"/>
      <w:r w:rsidR="00B16121" w:rsidRPr="00CF1BE6">
        <w:rPr>
          <w:i/>
        </w:rPr>
        <w:t>IFileService</w:t>
      </w:r>
      <w:proofErr w:type="spellEnd"/>
      <w:r w:rsidR="00B16121">
        <w:t xml:space="preserve"> wird verwendet, wenn die </w:t>
      </w:r>
      <w:proofErr w:type="spellStart"/>
      <w:r w:rsidR="00537684">
        <w:t>Plug-in</w:t>
      </w:r>
      <w:proofErr w:type="spellEnd"/>
      <w:r w:rsidR="00B16121">
        <w:t xml:space="preserve"> Klasse Dateien an einem bestimmten Ort ablegen und darauf zugreifen will.</w:t>
      </w:r>
      <w:r w:rsidR="0032157A">
        <w:t xml:space="preserve"> Der </w:t>
      </w:r>
      <w:proofErr w:type="spellStart"/>
      <w:r w:rsidR="0032157A">
        <w:t>SkeletonChangedEvent</w:t>
      </w:r>
      <w:proofErr w:type="spellEnd"/>
      <w:r w:rsidR="0032157A">
        <w:t xml:space="preserve"> und die </w:t>
      </w:r>
      <w:proofErr w:type="spellStart"/>
      <w:r w:rsidR="0032157A">
        <w:t>SkeletonChangedEventArgs</w:t>
      </w:r>
      <w:proofErr w:type="spellEnd"/>
      <w:r w:rsidR="0032157A">
        <w:t xml:space="preserve"> we</w:t>
      </w:r>
      <w:r w:rsidR="00C67A53">
        <w:t xml:space="preserve">rden vom </w:t>
      </w:r>
      <w:proofErr w:type="spellStart"/>
      <w:r w:rsidR="00C67A53">
        <w:t>ISkeletonService</w:t>
      </w:r>
      <w:proofErr w:type="spellEnd"/>
      <w:r w:rsidR="00C67A53">
        <w:t xml:space="preserv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w:t>
      </w:r>
      <w:proofErr w:type="spellStart"/>
      <w:r w:rsidR="00A83CCB">
        <w:t>SkeletonChangedEventArgs</w:t>
      </w:r>
      <w:proofErr w:type="spellEnd"/>
      <w:r w:rsidR="00A83CCB">
        <w:t xml:space="preserve"> </w:t>
      </w:r>
      <w:r w:rsidR="001E3325">
        <w:t>wird</w:t>
      </w:r>
      <w:r w:rsidR="00A83CCB">
        <w:t xml:space="preserve"> bei einem </w:t>
      </w:r>
      <w:proofErr w:type="spellStart"/>
      <w:r w:rsidR="009D5F8D">
        <w:t>SkeletonChangedEvent</w:t>
      </w:r>
      <w:proofErr w:type="spellEnd"/>
      <w:r w:rsidR="009D5F8D">
        <w:t xml:space="preserve"> </w:t>
      </w:r>
      <w:r w:rsidR="00A83CCB">
        <w:t>mitgeschickt und beinhaltet</w:t>
      </w:r>
      <w:r w:rsidR="0026001C">
        <w:t xml:space="preserve"> zusätzlich zum normal</w:t>
      </w:r>
      <w:r w:rsidR="00DA4ABE">
        <w:t>en</w:t>
      </w:r>
      <w:r w:rsidR="0026001C">
        <w:t xml:space="preserve"> </w:t>
      </w:r>
      <w:proofErr w:type="spellStart"/>
      <w:proofErr w:type="gramStart"/>
      <w:r w:rsidR="0026001C">
        <w:t>EventArgs</w:t>
      </w:r>
      <w:proofErr w:type="spellEnd"/>
      <w:proofErr w:type="gramEnd"/>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proofErr w:type="spellStart"/>
      <w:r w:rsidR="00537684">
        <w:t>Plug-in</w:t>
      </w:r>
      <w:proofErr w:type="spellEnd"/>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proofErr w:type="spellStart"/>
      <w:r w:rsidR="00537684">
        <w:t>Plug-in</w:t>
      </w:r>
      <w:proofErr w:type="spellEnd"/>
      <w:r>
        <w:t xml:space="preserve"> Framework</w:t>
      </w:r>
      <w:r>
        <w:fldChar w:fldCharType="end"/>
      </w:r>
      <w:r w:rsidR="00B7673C">
        <w:t xml:space="preserve"> beschrieben</w:t>
      </w:r>
      <w:r>
        <w:t>.</w:t>
      </w:r>
    </w:p>
    <w:p w:rsidR="00517696" w:rsidRDefault="00CC7CEB" w:rsidP="001D07E5">
      <w:pPr>
        <w:pStyle w:val="berschrift6"/>
      </w:pPr>
      <w:bookmarkStart w:id="40" w:name="_Ref326482282"/>
      <w:r>
        <w:t>Data</w:t>
      </w:r>
      <w:bookmarkEnd w:id="40"/>
    </w:p>
    <w:p w:rsidR="00F435BD" w:rsidRPr="00F435BD" w:rsidRDefault="00F435BD" w:rsidP="00F435BD">
      <w:r>
        <w:t xml:space="preserve">Data bietet den Zugriff auf die </w:t>
      </w:r>
      <w:proofErr w:type="spellStart"/>
      <w:r>
        <w:t>Kinectdaten</w:t>
      </w:r>
      <w:proofErr w:type="spellEnd"/>
      <w:r>
        <w:t>.</w:t>
      </w:r>
    </w:p>
    <w:p w:rsidR="00CC7CEB" w:rsidRDefault="00C3590D" w:rsidP="00517696">
      <w:r>
        <w:rPr>
          <w:noProof/>
          <w:lang w:eastAsia="de-CH"/>
        </w:rPr>
        <w:drawing>
          <wp:inline distT="0" distB="0" distL="0" distR="0" wp14:anchorId="12DB68E0" wp14:editId="06530763">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8A35E4" w:rsidRDefault="00042903" w:rsidP="00042903">
      <w:pPr>
        <w:pStyle w:val="Beschriftung"/>
        <w:rPr>
          <w:lang w:val="en-US"/>
        </w:rPr>
      </w:pPr>
      <w:proofErr w:type="spellStart"/>
      <w:r w:rsidRPr="008A35E4">
        <w:rPr>
          <w:lang w:val="en-US"/>
        </w:rPr>
        <w:t>Abbildung</w:t>
      </w:r>
      <w:proofErr w:type="spellEnd"/>
      <w:r w:rsidRPr="008A35E4">
        <w:rPr>
          <w:lang w:val="en-US"/>
        </w:rPr>
        <w:t xml:space="preserve"> </w:t>
      </w:r>
      <w:r w:rsidR="00782765">
        <w:fldChar w:fldCharType="begin"/>
      </w:r>
      <w:r w:rsidR="00782765" w:rsidRPr="008A35E4">
        <w:rPr>
          <w:lang w:val="en-US"/>
        </w:rPr>
        <w:instrText xml:space="preserve"> SEQ Abbildung \* ARABIC </w:instrText>
      </w:r>
      <w:r w:rsidR="00782765">
        <w:fldChar w:fldCharType="separate"/>
      </w:r>
      <w:r w:rsidR="008A35E4" w:rsidRPr="008A35E4">
        <w:rPr>
          <w:noProof/>
          <w:lang w:val="en-US"/>
        </w:rPr>
        <w:t>9</w:t>
      </w:r>
      <w:r w:rsidR="00782765">
        <w:rPr>
          <w:noProof/>
        </w:rPr>
        <w:fldChar w:fldCharType="end"/>
      </w:r>
      <w:r w:rsidRPr="008A35E4">
        <w:rPr>
          <w:lang w:val="en-US"/>
        </w:rPr>
        <w:t xml:space="preserve"> </w:t>
      </w:r>
      <w:r w:rsidR="00740798" w:rsidRPr="008A35E4">
        <w:rPr>
          <w:lang w:val="en-US"/>
        </w:rPr>
        <w:t>–</w:t>
      </w:r>
      <w:r w:rsidRPr="008A35E4">
        <w:rPr>
          <w:lang w:val="en-US"/>
        </w:rPr>
        <w:t xml:space="preserve"> </w:t>
      </w:r>
      <w:proofErr w:type="spellStart"/>
      <w:r w:rsidR="00740798" w:rsidRPr="008A35E4">
        <w:rPr>
          <w:lang w:val="en-US"/>
        </w:rPr>
        <w:t>Videowall</w:t>
      </w:r>
      <w:proofErr w:type="spellEnd"/>
      <w:r w:rsidR="00740798" w:rsidRPr="008A35E4">
        <w:rPr>
          <w:lang w:val="en-US"/>
        </w:rPr>
        <w:t xml:space="preserve"> </w:t>
      </w:r>
      <w:proofErr w:type="spellStart"/>
      <w:r w:rsidR="00740798" w:rsidRPr="008A35E4">
        <w:rPr>
          <w:lang w:val="en-US"/>
        </w:rPr>
        <w:t>Applikation</w:t>
      </w:r>
      <w:proofErr w:type="spellEnd"/>
      <w:r w:rsidR="00740798" w:rsidRPr="008A35E4">
        <w:rPr>
          <w:lang w:val="en-US"/>
        </w:rPr>
        <w:t xml:space="preserve">, </w:t>
      </w:r>
      <w:r w:rsidRPr="008A35E4">
        <w:rPr>
          <w:lang w:val="en-US"/>
        </w:rPr>
        <w:t>Assembly Data</w:t>
      </w:r>
    </w:p>
    <w:p w:rsidR="00042903" w:rsidRPr="00042903" w:rsidRDefault="001A7D31" w:rsidP="00042903">
      <w:r>
        <w:t xml:space="preserve">Durch das Interface </w:t>
      </w:r>
      <w:proofErr w:type="spellStart"/>
      <w:r w:rsidRPr="009C4B08">
        <w:rPr>
          <w:i/>
        </w:rPr>
        <w:t>ISkeletonReader</w:t>
      </w:r>
      <w:proofErr w:type="spellEnd"/>
      <w:r>
        <w:t xml:space="preserve">, können verschiedene Varianten für diesen Zugriff angeboten werden. </w:t>
      </w:r>
      <w:proofErr w:type="spellStart"/>
      <w:r w:rsidR="0002045F" w:rsidRPr="009C4B08">
        <w:rPr>
          <w:i/>
        </w:rPr>
        <w:t>KinectSkeletonReader</w:t>
      </w:r>
      <w:proofErr w:type="spellEnd"/>
      <w:r w:rsidR="0002045F">
        <w:t xml:space="preserve"> wird verwendet, wenn </w:t>
      </w:r>
      <w:proofErr w:type="spellStart"/>
      <w:r w:rsidR="0002045F">
        <w:t>Kinect</w:t>
      </w:r>
      <w:proofErr w:type="spellEnd"/>
      <w:r w:rsidR="0002045F">
        <w:t xml:space="preserve"> am Computer angeschlossen ist</w:t>
      </w:r>
      <w:r w:rsidR="00E13E1E">
        <w:t xml:space="preserve"> und die Skelettdaten darüber entnommen werden können</w:t>
      </w:r>
      <w:r w:rsidR="00A82BB4">
        <w:t xml:space="preserve">. </w:t>
      </w:r>
      <w:r w:rsidR="00F41993">
        <w:t xml:space="preserve">Der </w:t>
      </w:r>
      <w:proofErr w:type="spellStart"/>
      <w:r w:rsidR="00F41993" w:rsidRPr="009C4B08">
        <w:rPr>
          <w:i/>
        </w:rPr>
        <w:t>AutoPlayFileSkeletonReader</w:t>
      </w:r>
      <w:proofErr w:type="spellEnd"/>
      <w:r w:rsidR="00F41993">
        <w:t xml:space="preserve"> spielt eine aufgenommene Skelettbewegung </w:t>
      </w:r>
      <w:r w:rsidR="009C4B08">
        <w:t xml:space="preserve">automatisch </w:t>
      </w:r>
      <w:r w:rsidR="00F41993">
        <w:t>immer wieder ab</w:t>
      </w:r>
      <w:r w:rsidR="00064FEC">
        <w:t xml:space="preserve"> und benötigt daher ein </w:t>
      </w:r>
      <w:proofErr w:type="spellStart"/>
      <w:r w:rsidR="00064FEC" w:rsidRPr="009C4B08">
        <w:rPr>
          <w:i/>
        </w:rPr>
        <w:t>KinectReplay</w:t>
      </w:r>
      <w:proofErr w:type="spellEnd"/>
      <w:r w:rsidR="00064FEC">
        <w:t xml:space="preserve"> File</w:t>
      </w:r>
      <w:r w:rsidR="00F41993">
        <w:t>.</w:t>
      </w:r>
      <w:r w:rsidR="009555F6">
        <w:t xml:space="preserve"> Diese Klasse </w:t>
      </w:r>
      <w:proofErr w:type="spellStart"/>
      <w:r w:rsidR="00B632E0" w:rsidRPr="009C4B08">
        <w:rPr>
          <w:i/>
        </w:rPr>
        <w:t>AutoPlayFileSkeletonReader</w:t>
      </w:r>
      <w:proofErr w:type="spellEnd"/>
      <w:r w:rsidR="00B632E0">
        <w:t xml:space="preserve"> </w:t>
      </w:r>
      <w:r w:rsidR="009555F6">
        <w:t>kann zu Testzwecken eingebunden werden</w:t>
      </w:r>
      <w:r w:rsidR="00B632E0">
        <w:t xml:space="preserve">, wenn gerade keine </w:t>
      </w:r>
      <w:proofErr w:type="spellStart"/>
      <w:r w:rsidR="00B632E0">
        <w:t>Kinect</w:t>
      </w:r>
      <w:proofErr w:type="spellEnd"/>
      <w:r w:rsidR="00B632E0">
        <w:t xml:space="preserve"> zu Verfügung steht</w:t>
      </w:r>
      <w:r w:rsidR="009555F6">
        <w:t>.</w:t>
      </w:r>
      <w:r w:rsidR="00BA5AB2">
        <w:t xml:space="preserve"> Das </w:t>
      </w:r>
      <w:proofErr w:type="spellStart"/>
      <w:r w:rsidR="00BA5AB2" w:rsidRPr="009C4B08">
        <w:rPr>
          <w:i/>
        </w:rPr>
        <w:t>KinectReplayFile</w:t>
      </w:r>
      <w:proofErr w:type="spellEnd"/>
      <w:r w:rsidR="00BA5AB2">
        <w:t xml:space="preserve"> verfügt über  den Pfad zu einem </w:t>
      </w:r>
      <w:proofErr w:type="spellStart"/>
      <w:r w:rsidR="00BA5AB2" w:rsidRPr="009C4B08">
        <w:rPr>
          <w:i/>
        </w:rPr>
        <w:t>SkeletonReplay</w:t>
      </w:r>
      <w:proofErr w:type="spellEnd"/>
      <w:r w:rsidR="00BA5AB2">
        <w:t>-File. Bei</w:t>
      </w:r>
      <w:r w:rsidR="00DA7A33">
        <w:t xml:space="preserve"> </w:t>
      </w:r>
      <w:r w:rsidR="00BA5AB2">
        <w:t xml:space="preserve">der der </w:t>
      </w:r>
      <w:proofErr w:type="spellStart"/>
      <w:r w:rsidR="00BA5AB2" w:rsidRPr="009C4B08">
        <w:rPr>
          <w:i/>
        </w:rPr>
        <w:t>SkeletonReplay</w:t>
      </w:r>
      <w:proofErr w:type="spellEnd"/>
      <w:r w:rsidR="00BA5AB2">
        <w:t xml:space="preserve"> Klasse handelt es sich um eine Klasse, welche von de</w:t>
      </w:r>
      <w:r w:rsidR="00CB267D">
        <w:t xml:space="preserve">r </w:t>
      </w:r>
      <w:proofErr w:type="spellStart"/>
      <w:r w:rsidR="00CB267D">
        <w:t>Kinect</w:t>
      </w:r>
      <w:proofErr w:type="spellEnd"/>
      <w:r w:rsidR="00CB267D">
        <w:t xml:space="preserve"> Toolbox</w:t>
      </w:r>
      <w:r w:rsidR="009C4B08">
        <w:t xml:space="preserve"> (TODO </w:t>
      </w:r>
      <w:r w:rsidR="009C4B08">
        <w:lastRenderedPageBreak/>
        <w:t>Literaturverzeichnis)</w:t>
      </w:r>
      <w:r w:rsidR="00CB267D">
        <w:t xml:space="preserve"> angeboten wird und mit welcher </w:t>
      </w:r>
      <w:r w:rsidR="009C4B08">
        <w:t xml:space="preserve">eine Abfolge von </w:t>
      </w:r>
      <w:r w:rsidR="00CB267D">
        <w:t>Skelettdaten abgespielt werden können.</w:t>
      </w:r>
      <w:r w:rsidR="009C4B08">
        <w:t xml:space="preserve"> Der </w:t>
      </w:r>
      <w:proofErr w:type="spellStart"/>
      <w:r w:rsidR="009C4B08" w:rsidRPr="009C4B08">
        <w:rPr>
          <w:i/>
        </w:rPr>
        <w:t>FileSkeletonReader</w:t>
      </w:r>
      <w:proofErr w:type="spellEnd"/>
      <w:r w:rsidR="009C4B08">
        <w:t xml:space="preserve"> funktioniert </w:t>
      </w:r>
      <w:proofErr w:type="spellStart"/>
      <w:r w:rsidR="009C4B08">
        <w:t>funktioniert</w:t>
      </w:r>
      <w:proofErr w:type="spellEnd"/>
      <w:r w:rsidR="009C4B08">
        <w:t xml:space="preserve"> ähnlich wie die </w:t>
      </w:r>
      <w:proofErr w:type="spellStart"/>
      <w:r w:rsidR="009C4B08" w:rsidRPr="009C4B08">
        <w:rPr>
          <w:i/>
        </w:rPr>
        <w:t>AutoPlayFileSkeletonReader</w:t>
      </w:r>
      <w:proofErr w:type="spellEnd"/>
      <w:r w:rsidR="009C4B08">
        <w:t>-Klasse, jedoch wird die Skelettbewegung nicht automatisch gestartet und auch nicht wiederholt.</w:t>
      </w:r>
    </w:p>
    <w:p w:rsidR="00CC7CEB" w:rsidRDefault="00CC7CEB" w:rsidP="002B5F4B">
      <w:pPr>
        <w:pStyle w:val="berschrift6"/>
      </w:pPr>
      <w:proofErr w:type="spellStart"/>
      <w:r>
        <w:t>ServiceModels</w:t>
      </w:r>
      <w:proofErr w:type="spellEnd"/>
    </w:p>
    <w:p w:rsidR="00AB499B" w:rsidRPr="00AB499B" w:rsidRDefault="00AB499B" w:rsidP="00AB499B">
      <w:r>
        <w:t xml:space="preserve">Die von Data erhaltenen </w:t>
      </w:r>
      <w:proofErr w:type="spellStart"/>
      <w:r w:rsidR="00835130">
        <w:t>Kinectd</w:t>
      </w:r>
      <w:r>
        <w:t>aten</w:t>
      </w:r>
      <w:proofErr w:type="spellEnd"/>
      <w:r>
        <w:t xml:space="preserve"> werden in den </w:t>
      </w:r>
      <w:proofErr w:type="spellStart"/>
      <w:r>
        <w:t>ServiceModels</w:t>
      </w:r>
      <w:proofErr w:type="spellEnd"/>
      <w:r>
        <w:t xml:space="preserve"> in Models </w:t>
      </w:r>
      <w:r w:rsidR="000A2ECD">
        <w:t>gespeichert</w:t>
      </w:r>
      <w:r>
        <w:t xml:space="preserve"> und durch Services den </w:t>
      </w:r>
      <w:proofErr w:type="spellStart"/>
      <w:r>
        <w:t>ViewModels</w:t>
      </w:r>
      <w:proofErr w:type="spellEnd"/>
      <w:r>
        <w:t xml:space="preserve"> angeboten.</w:t>
      </w:r>
      <w:r w:rsidR="00C428CF">
        <w:t xml:space="preserve"> Das </w:t>
      </w:r>
      <w:proofErr w:type="spellStart"/>
      <w:r w:rsidR="00C428CF">
        <w:t>Assembly</w:t>
      </w:r>
      <w:proofErr w:type="spellEnd"/>
      <w:r w:rsidR="00C428CF">
        <w:t xml:space="preserve"> </w:t>
      </w:r>
      <w:proofErr w:type="spellStart"/>
      <w:r w:rsidR="00C428CF">
        <w:t>ServiceModels</w:t>
      </w:r>
      <w:proofErr w:type="spellEnd"/>
      <w:r w:rsidR="00C428CF">
        <w:t xml:space="preserve"> bietet aber noch mehr an.</w:t>
      </w:r>
    </w:p>
    <w:p w:rsidR="00CC7CEB" w:rsidRDefault="00042903" w:rsidP="00CC7CEB">
      <w:r>
        <w:rPr>
          <w:noProof/>
          <w:lang w:eastAsia="de-CH"/>
        </w:rPr>
        <w:drawing>
          <wp:inline distT="0" distB="0" distL="0" distR="0" wp14:anchorId="3A4F024F" wp14:editId="04186406">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Beschriftung"/>
        <w:rPr>
          <w:lang w:val="en-GB"/>
        </w:rPr>
      </w:pPr>
      <w:proofErr w:type="spellStart"/>
      <w:r w:rsidRPr="00B52937">
        <w:rPr>
          <w:lang w:val="en-GB"/>
        </w:rPr>
        <w:t>Abbildung</w:t>
      </w:r>
      <w:proofErr w:type="spellEnd"/>
      <w:r w:rsidRPr="00B52937">
        <w:rPr>
          <w:lang w:val="en-GB"/>
        </w:rPr>
        <w:t xml:space="preserve"> </w:t>
      </w:r>
      <w:r w:rsidR="00782765">
        <w:fldChar w:fldCharType="begin"/>
      </w:r>
      <w:r w:rsidR="00782765" w:rsidRPr="00B52937">
        <w:rPr>
          <w:lang w:val="en-GB"/>
        </w:rPr>
        <w:instrText xml:space="preserve"> SEQ Abbildung \* ARABIC </w:instrText>
      </w:r>
      <w:r w:rsidR="00782765">
        <w:fldChar w:fldCharType="separate"/>
      </w:r>
      <w:r w:rsidR="008A35E4">
        <w:rPr>
          <w:noProof/>
          <w:lang w:val="en-GB"/>
        </w:rPr>
        <w:t>10</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proofErr w:type="spellStart"/>
      <w:r w:rsidR="00764758" w:rsidRPr="00B52937">
        <w:rPr>
          <w:lang w:val="en-GB"/>
        </w:rPr>
        <w:t>Videowall</w:t>
      </w:r>
      <w:proofErr w:type="spellEnd"/>
      <w:r w:rsidR="00764758" w:rsidRPr="00B52937">
        <w:rPr>
          <w:lang w:val="en-GB"/>
        </w:rPr>
        <w:t xml:space="preserve"> </w:t>
      </w:r>
      <w:proofErr w:type="spellStart"/>
      <w:r w:rsidR="00764758" w:rsidRPr="00B52937">
        <w:rPr>
          <w:lang w:val="en-GB"/>
        </w:rPr>
        <w:t>Applikation</w:t>
      </w:r>
      <w:proofErr w:type="spellEnd"/>
      <w:r w:rsidR="00764758" w:rsidRPr="00B52937">
        <w:rPr>
          <w:lang w:val="en-GB"/>
        </w:rPr>
        <w:t xml:space="preserve">, </w:t>
      </w:r>
      <w:r w:rsidRPr="00B52937">
        <w:rPr>
          <w:lang w:val="en-GB"/>
        </w:rPr>
        <w:t>Assembly Service Models</w:t>
      </w:r>
    </w:p>
    <w:p w:rsidR="00F226E6" w:rsidRDefault="00F226E6" w:rsidP="00CC7CEB">
      <w:r>
        <w:t xml:space="preserve">Das </w:t>
      </w:r>
      <w:proofErr w:type="spellStart"/>
      <w:r>
        <w:t>Assembly</w:t>
      </w:r>
      <w:proofErr w:type="spellEnd"/>
      <w:r>
        <w:t xml:space="preserve"> </w:t>
      </w:r>
      <w:proofErr w:type="spellStart"/>
      <w:r>
        <w:t>ServiceModels</w:t>
      </w:r>
      <w:proofErr w:type="spellEnd"/>
      <w:r>
        <w:t xml:space="preserve"> unterteilt sich in Apps, </w:t>
      </w:r>
      <w:proofErr w:type="spellStart"/>
      <w:r>
        <w:t>HandCursor</w:t>
      </w:r>
      <w:proofErr w:type="spellEnd"/>
      <w:r>
        <w:t xml:space="preserve"> und Player. Diese werden nachfolgend beschrieben.</w:t>
      </w:r>
    </w:p>
    <w:p w:rsidR="007874CD" w:rsidRDefault="0048644B" w:rsidP="002B5F4B">
      <w:pPr>
        <w:pStyle w:val="berschrift7"/>
      </w:pPr>
      <w:bookmarkStart w:id="41" w:name="_Ref326484275"/>
      <w:r>
        <w:t>ServiceModels.</w:t>
      </w:r>
      <w:r w:rsidR="007874CD">
        <w:t>Apps</w:t>
      </w:r>
      <w:bookmarkEnd w:id="41"/>
    </w:p>
    <w:p w:rsidR="00E40A5C" w:rsidRDefault="00E40A5C" w:rsidP="00CC7CEB">
      <w:r>
        <w:rPr>
          <w:noProof/>
          <w:lang w:eastAsia="de-CH"/>
        </w:rPr>
        <w:drawing>
          <wp:inline distT="0" distB="0" distL="0" distR="0" wp14:anchorId="36C1ED0F" wp14:editId="48B018BD">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Beschriftung"/>
        <w:rPr>
          <w:lang w:val="en-GB"/>
        </w:rPr>
      </w:pPr>
      <w:proofErr w:type="spellStart"/>
      <w:r w:rsidRPr="005B7607">
        <w:rPr>
          <w:lang w:val="en-GB"/>
        </w:rPr>
        <w:t>Abbildung</w:t>
      </w:r>
      <w:proofErr w:type="spellEnd"/>
      <w:r w:rsidRPr="005B7607">
        <w:rPr>
          <w:lang w:val="en-GB"/>
        </w:rPr>
        <w:t xml:space="preserve"> </w:t>
      </w:r>
      <w:r w:rsidR="00782765">
        <w:fldChar w:fldCharType="begin"/>
      </w:r>
      <w:r w:rsidR="00782765" w:rsidRPr="005B7607">
        <w:rPr>
          <w:lang w:val="en-GB"/>
        </w:rPr>
        <w:instrText xml:space="preserve"> SEQ Abbildung \* ARABIC </w:instrText>
      </w:r>
      <w:r w:rsidR="00782765">
        <w:fldChar w:fldCharType="separate"/>
      </w:r>
      <w:r w:rsidR="008A35E4">
        <w:rPr>
          <w:noProof/>
          <w:lang w:val="en-GB"/>
        </w:rPr>
        <w:t>11</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proofErr w:type="spellStart"/>
      <w:r w:rsidR="00B52937" w:rsidRPr="005B7607">
        <w:rPr>
          <w:lang w:val="en-GB"/>
        </w:rPr>
        <w:t>Videowall</w:t>
      </w:r>
      <w:proofErr w:type="spellEnd"/>
      <w:r w:rsidR="00B52937" w:rsidRPr="005B7607">
        <w:rPr>
          <w:lang w:val="en-GB"/>
        </w:rPr>
        <w:t xml:space="preserve"> </w:t>
      </w:r>
      <w:proofErr w:type="spellStart"/>
      <w:r w:rsidR="00B52937" w:rsidRPr="005B7607">
        <w:rPr>
          <w:lang w:val="en-GB"/>
        </w:rPr>
        <w:t>Applikation</w:t>
      </w:r>
      <w:proofErr w:type="spellEnd"/>
      <w:r w:rsidR="00B52937" w:rsidRPr="005B7607">
        <w:rPr>
          <w:lang w:val="en-GB"/>
        </w:rPr>
        <w:t xml:space="preserve">, </w:t>
      </w:r>
      <w:r w:rsidRPr="005B7607">
        <w:rPr>
          <w:lang w:val="en-GB"/>
        </w:rPr>
        <w:t xml:space="preserve">Assembly </w:t>
      </w:r>
      <w:proofErr w:type="spellStart"/>
      <w:r w:rsidRPr="005B7607">
        <w:rPr>
          <w:lang w:val="en-GB"/>
        </w:rPr>
        <w:t>ServiceModels.Apps</w:t>
      </w:r>
      <w:proofErr w:type="spellEnd"/>
    </w:p>
    <w:p w:rsidR="00305812" w:rsidRDefault="00AB776C" w:rsidP="00AB776C">
      <w:r>
        <w:t xml:space="preserve">Die Klasse </w:t>
      </w:r>
      <w:proofErr w:type="spellStart"/>
      <w:r w:rsidRPr="00305812">
        <w:rPr>
          <w:i/>
        </w:rPr>
        <w:t>AppController</w:t>
      </w:r>
      <w:proofErr w:type="spellEnd"/>
      <w:r>
        <w:t xml:space="preserve"> </w:t>
      </w:r>
      <w:r w:rsidR="00305812">
        <w:t>lädt</w:t>
      </w:r>
      <w:r w:rsidR="0076653C">
        <w:t xml:space="preserve"> und aktiviert</w:t>
      </w:r>
      <w:r>
        <w:t xml:space="preserve"> die vers</w:t>
      </w:r>
      <w:r w:rsidR="0076653C">
        <w:t xml:space="preserve">chiedenen </w:t>
      </w:r>
      <w:proofErr w:type="spellStart"/>
      <w:r w:rsidR="00537684">
        <w:t>Plug-in</w:t>
      </w:r>
      <w:proofErr w:type="spellEnd"/>
      <w:r w:rsidR="0076653C">
        <w:t xml:space="preserve"> Applikationen</w:t>
      </w:r>
    </w:p>
    <w:p w:rsidR="00305812" w:rsidRDefault="00C871A7" w:rsidP="00AB776C">
      <w:r>
        <w:t xml:space="preserve">Durch den </w:t>
      </w:r>
      <w:proofErr w:type="spellStart"/>
      <w:r w:rsidRPr="00305812">
        <w:rPr>
          <w:i/>
        </w:rPr>
        <w:t>ExtensionManager</w:t>
      </w:r>
      <w:proofErr w:type="spellEnd"/>
      <w:r>
        <w:t xml:space="preserve"> wird </w:t>
      </w:r>
      <w:r w:rsidR="008B6DAA">
        <w:t xml:space="preserve">angegeben von wo die </w:t>
      </w:r>
      <w:proofErr w:type="spellStart"/>
      <w:r w:rsidR="00537684">
        <w:t>Plug-in</w:t>
      </w:r>
      <w:proofErr w:type="spellEnd"/>
      <w:r w:rsidR="00B72AD7">
        <w:t xml:space="preserve"> </w:t>
      </w:r>
      <w:r w:rsidR="008B6DAA">
        <w:t>Applikati</w:t>
      </w:r>
      <w:r w:rsidR="00305812">
        <w:t xml:space="preserve">onen geladen werden sollen. Es wird angegeben, dass diese einerseits von einem bestimmten Ordner und dessen Unterordnern geladen werden sollen. Anderseits sollen alle Applikationen, welche sich im </w:t>
      </w:r>
      <w:proofErr w:type="spellStart"/>
      <w:r w:rsidR="00305812">
        <w:t>VideoWall</w:t>
      </w:r>
      <w:proofErr w:type="spellEnd"/>
      <w:r w:rsidR="00305812">
        <w:t xml:space="preserve"> Projekt befinden, geladen werden.</w:t>
      </w:r>
      <w:r w:rsidR="00054B71">
        <w:t xml:space="preserve"> Der </w:t>
      </w:r>
      <w:proofErr w:type="spellStart"/>
      <w:r w:rsidR="00054B71" w:rsidRPr="0080580A">
        <w:rPr>
          <w:i/>
        </w:rPr>
        <w:t>ExtensionManager</w:t>
      </w:r>
      <w:proofErr w:type="spellEnd"/>
      <w:r w:rsidR="00054B71">
        <w:t xml:space="preserve"> erstellt</w:t>
      </w:r>
      <w:r w:rsidR="0057001A">
        <w:t>, falls benötigt,</w:t>
      </w:r>
      <w:r w:rsidR="00054B71">
        <w:t xml:space="preserve"> für eine neue </w:t>
      </w:r>
      <w:proofErr w:type="spellStart"/>
      <w:r w:rsidR="00537684">
        <w:t>Plug-in</w:t>
      </w:r>
      <w:proofErr w:type="spellEnd"/>
      <w:r w:rsidR="00054B71">
        <w:t xml:space="preserve"> Applikation auch die entsprechende Ordnerstruktur.</w:t>
      </w:r>
    </w:p>
    <w:p w:rsidR="0080580A" w:rsidRDefault="001A1F26" w:rsidP="00AB776C">
      <w:r>
        <w:t xml:space="preserve">Der </w:t>
      </w:r>
      <w:proofErr w:type="spellStart"/>
      <w:r w:rsidRPr="0080580A">
        <w:rPr>
          <w:i/>
        </w:rPr>
        <w:t>ProductionVideoWallService</w:t>
      </w:r>
      <w:r w:rsidRPr="00075469">
        <w:rPr>
          <w:i/>
        </w:rPr>
        <w:t>Provider</w:t>
      </w:r>
      <w:proofErr w:type="spellEnd"/>
      <w:r>
        <w:t xml:space="preserve"> ist die Implementation des </w:t>
      </w:r>
      <w:proofErr w:type="spellStart"/>
      <w:r w:rsidRPr="0080580A">
        <w:rPr>
          <w:i/>
        </w:rPr>
        <w:t>IVideoWallService</w:t>
      </w:r>
      <w:r w:rsidR="0071455D" w:rsidRPr="0080580A">
        <w:rPr>
          <w:i/>
        </w:rPr>
        <w:t>Provider</w:t>
      </w:r>
      <w:proofErr w:type="spellEnd"/>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proofErr w:type="spellStart"/>
      <w:r w:rsidR="001418CC" w:rsidRPr="00C63581">
        <w:rPr>
          <w:i/>
        </w:rPr>
        <w:t>IFileservice</w:t>
      </w:r>
      <w:proofErr w:type="spellEnd"/>
      <w:r w:rsidR="001418CC">
        <w:t xml:space="preserve"> und </w:t>
      </w:r>
      <w:proofErr w:type="spellStart"/>
      <w:r w:rsidR="001418CC" w:rsidRPr="00C63581">
        <w:rPr>
          <w:i/>
        </w:rPr>
        <w:t>ISkeletonService</w:t>
      </w:r>
      <w:proofErr w:type="spellEnd"/>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proofErr w:type="spellStart"/>
      <w:r w:rsidR="00537684">
        <w:t>Plug-in</w:t>
      </w:r>
      <w:proofErr w:type="spellEnd"/>
      <w:r w:rsidR="0080580A">
        <w:t xml:space="preserve"> Applikationen verwendet werden,</w:t>
      </w:r>
      <w:r w:rsidR="00C63581">
        <w:t xml:space="preserve"> </w:t>
      </w:r>
      <w:proofErr w:type="spellStart"/>
      <w:r w:rsidR="001418CC">
        <w:t>gemappt</w:t>
      </w:r>
      <w:proofErr w:type="spellEnd"/>
      <w:r w:rsidR="001418CC">
        <w:t xml:space="preserve"> werden sollen.</w:t>
      </w:r>
      <w:r w:rsidR="00E7013A">
        <w:t xml:space="preserve"> </w:t>
      </w:r>
      <w:r w:rsidR="00C63581">
        <w:t xml:space="preserve">Dieses Mapping kann für die einzelnen Interfaces vom </w:t>
      </w:r>
      <w:proofErr w:type="spellStart"/>
      <w:r w:rsidR="00B43553" w:rsidRPr="0080580A">
        <w:rPr>
          <w:i/>
        </w:rPr>
        <w:t>ProductionVideoWallService</w:t>
      </w:r>
      <w:r w:rsidR="00B43553" w:rsidRPr="00075469">
        <w:rPr>
          <w:i/>
        </w:rPr>
        <w:t>Provider</w:t>
      </w:r>
      <w:proofErr w:type="spellEnd"/>
      <w:r w:rsidR="00B43553">
        <w:t xml:space="preserve"> </w:t>
      </w:r>
      <w:r w:rsidR="00C63581">
        <w:t>abgefragt werden.</w:t>
      </w:r>
    </w:p>
    <w:p w:rsidR="00856BB0" w:rsidRPr="00C63581" w:rsidRDefault="00856BB0" w:rsidP="00AB776C">
      <w:r>
        <w:t xml:space="preserve">Der Ablauf wie die </w:t>
      </w:r>
      <w:proofErr w:type="spellStart"/>
      <w:r>
        <w:t>Plugin</w:t>
      </w:r>
      <w:proofErr w:type="spellEnd"/>
      <w:r>
        <w:t>-In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lastRenderedPageBreak/>
        <w:t xml:space="preserve">Der </w:t>
      </w:r>
      <w:proofErr w:type="spellStart"/>
      <w:r w:rsidRPr="0057001A">
        <w:rPr>
          <w:i/>
        </w:rPr>
        <w:t>FileService</w:t>
      </w:r>
      <w:proofErr w:type="spellEnd"/>
      <w:r>
        <w:t xml:space="preserve"> ist die konkrete Implementation des </w:t>
      </w:r>
      <w:proofErr w:type="spellStart"/>
      <w:r>
        <w:t>IFileService</w:t>
      </w:r>
      <w:proofErr w:type="spellEnd"/>
      <w:r>
        <w:t>-</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proofErr w:type="spellStart"/>
      <w:r w:rsidR="00537684">
        <w:t>Plug-in</w:t>
      </w:r>
      <w:proofErr w:type="spellEnd"/>
      <w:r w:rsidR="00022B70">
        <w:t xml:space="preserve"> Applikation gehören,</w:t>
      </w:r>
      <w:r w:rsidR="00163BAE">
        <w:t xml:space="preserve"> fest.</w:t>
      </w:r>
    </w:p>
    <w:p w:rsidR="00052FD8" w:rsidRPr="00AB776C" w:rsidRDefault="00052FD8" w:rsidP="002B5F4B">
      <w:pPr>
        <w:pStyle w:val="berschrift7"/>
      </w:pPr>
      <w:r>
        <w:t>ServiceModels.Player</w:t>
      </w:r>
    </w:p>
    <w:p w:rsidR="00450028" w:rsidRDefault="00FD5F87" w:rsidP="00CC7CEB">
      <w:r>
        <w:rPr>
          <w:noProof/>
          <w:lang w:eastAsia="de-CH"/>
        </w:rPr>
        <w:drawing>
          <wp:inline distT="0" distB="0" distL="0" distR="0" wp14:anchorId="26B1DEA8" wp14:editId="10B79E43">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Beschriftung"/>
        <w:rPr>
          <w:lang w:val="en-GB"/>
        </w:rPr>
      </w:pPr>
      <w:proofErr w:type="spellStart"/>
      <w:r w:rsidRPr="005B7607">
        <w:rPr>
          <w:lang w:val="en-GB"/>
        </w:rPr>
        <w:t>Abbildung</w:t>
      </w:r>
      <w:proofErr w:type="spellEnd"/>
      <w:r w:rsidRPr="005B7607">
        <w:rPr>
          <w:lang w:val="en-GB"/>
        </w:rPr>
        <w:t xml:space="preserve"> </w:t>
      </w:r>
      <w:r w:rsidR="00782765">
        <w:fldChar w:fldCharType="begin"/>
      </w:r>
      <w:r w:rsidR="00782765" w:rsidRPr="005B7607">
        <w:rPr>
          <w:lang w:val="en-GB"/>
        </w:rPr>
        <w:instrText xml:space="preserve"> SEQ Abbildung \* ARABIC </w:instrText>
      </w:r>
      <w:r w:rsidR="00782765">
        <w:fldChar w:fldCharType="separate"/>
      </w:r>
      <w:r w:rsidR="008A35E4">
        <w:rPr>
          <w:noProof/>
          <w:lang w:val="en-GB"/>
        </w:rPr>
        <w:t>12</w:t>
      </w:r>
      <w:r w:rsidR="00782765">
        <w:rPr>
          <w:noProof/>
        </w:rPr>
        <w:fldChar w:fldCharType="end"/>
      </w:r>
      <w:r w:rsidRPr="005B7607">
        <w:rPr>
          <w:lang w:val="en-GB"/>
        </w:rPr>
        <w:t xml:space="preserve"> - </w:t>
      </w:r>
      <w:proofErr w:type="spellStart"/>
      <w:r w:rsidR="005B7607" w:rsidRPr="005B7607">
        <w:rPr>
          <w:lang w:val="en-GB"/>
        </w:rPr>
        <w:t>Videowall</w:t>
      </w:r>
      <w:proofErr w:type="spellEnd"/>
      <w:r w:rsidR="005B7607" w:rsidRPr="005B7607">
        <w:rPr>
          <w:lang w:val="en-GB"/>
        </w:rPr>
        <w:t xml:space="preserve"> </w:t>
      </w:r>
      <w:proofErr w:type="spellStart"/>
      <w:r w:rsidR="005B7607" w:rsidRPr="005B7607">
        <w:rPr>
          <w:lang w:val="en-GB"/>
        </w:rPr>
        <w:t>Applikation</w:t>
      </w:r>
      <w:proofErr w:type="spellEnd"/>
      <w:r w:rsidR="005B7607" w:rsidRPr="005B7607">
        <w:rPr>
          <w:lang w:val="en-GB"/>
        </w:rPr>
        <w:t xml:space="preserve">, </w:t>
      </w:r>
      <w:r w:rsidRPr="005B7607">
        <w:rPr>
          <w:lang w:val="en-GB"/>
        </w:rPr>
        <w:t xml:space="preserve">Assembly </w:t>
      </w:r>
      <w:proofErr w:type="spellStart"/>
      <w:r w:rsidRPr="005B7607">
        <w:rPr>
          <w:lang w:val="en-GB"/>
        </w:rPr>
        <w:t>Servicemodels.Player</w:t>
      </w:r>
      <w:proofErr w:type="spellEnd"/>
    </w:p>
    <w:p w:rsidR="00450028" w:rsidRDefault="00450028" w:rsidP="00665620">
      <w:r>
        <w:t xml:space="preserve">Der </w:t>
      </w:r>
      <w:proofErr w:type="spellStart"/>
      <w:r w:rsidRPr="00665620">
        <w:rPr>
          <w:i/>
        </w:rPr>
        <w:t>SkeletonService</w:t>
      </w:r>
      <w:proofErr w:type="spellEnd"/>
      <w:r>
        <w:t xml:space="preserve"> ist die konkrete Implementation des </w:t>
      </w:r>
      <w:proofErr w:type="spellStart"/>
      <w:r w:rsidRPr="00665620">
        <w:rPr>
          <w:i/>
        </w:rPr>
        <w:t>ISkeletonService</w:t>
      </w:r>
      <w:proofErr w:type="spellEnd"/>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proofErr w:type="spellStart"/>
      <w:r w:rsidR="004B12C5" w:rsidRPr="004D3729">
        <w:rPr>
          <w:i/>
        </w:rPr>
        <w:t>ISkeletonReaders</w:t>
      </w:r>
      <w:proofErr w:type="spellEnd"/>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proofErr w:type="spellStart"/>
      <w:r w:rsidR="00716420" w:rsidRPr="004D3729">
        <w:rPr>
          <w:i/>
        </w:rPr>
        <w:t>SkeletonService</w:t>
      </w:r>
      <w:proofErr w:type="spellEnd"/>
      <w:r w:rsidR="00716420">
        <w:t xml:space="preserve"> registriert eine Methode auf diesen Event. Sobald dieser ausgelöst wird, löst der </w:t>
      </w:r>
      <w:proofErr w:type="spellStart"/>
      <w:r w:rsidR="00716420" w:rsidRPr="004D3729">
        <w:rPr>
          <w:i/>
        </w:rPr>
        <w:t>SkeletonService</w:t>
      </w:r>
      <w:proofErr w:type="spellEnd"/>
      <w:r w:rsidR="00716420">
        <w:t xml:space="preserve"> seinerseits einen Event aus, welcher angibt, da</w:t>
      </w:r>
      <w:r w:rsidR="00DB2567">
        <w:t>ss sich der Player geändert hat.</w:t>
      </w:r>
    </w:p>
    <w:p w:rsidR="004D3729" w:rsidRPr="00450028" w:rsidRDefault="004D3729" w:rsidP="002B5F4B">
      <w:pPr>
        <w:pStyle w:val="berschrift7"/>
      </w:pPr>
      <w:r>
        <w:t>ServiceModels.HandCursor</w:t>
      </w:r>
    </w:p>
    <w:p w:rsidR="00FD5F87" w:rsidRDefault="00FD5F87" w:rsidP="00CC7CEB">
      <w:r>
        <w:rPr>
          <w:noProof/>
          <w:lang w:eastAsia="de-CH"/>
        </w:rPr>
        <w:drawing>
          <wp:inline distT="0" distB="0" distL="0" distR="0" wp14:anchorId="6F3F31E6" wp14:editId="666A4248">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proofErr w:type="spellStart"/>
      <w:r w:rsidRPr="009D54E6">
        <w:rPr>
          <w:i/>
        </w:rPr>
        <w:t>HandCursorPositionCalculator</w:t>
      </w:r>
      <w:proofErr w:type="spellEnd"/>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berschrift6"/>
      </w:pPr>
      <w:proofErr w:type="spellStart"/>
      <w:r>
        <w:t>ViewModels</w:t>
      </w:r>
      <w:proofErr w:type="spellEnd"/>
    </w:p>
    <w:p w:rsidR="00617A65" w:rsidRPr="00617A65" w:rsidRDefault="00617A65" w:rsidP="00617A65">
      <w:r>
        <w:t xml:space="preserve">Die </w:t>
      </w:r>
      <w:proofErr w:type="spellStart"/>
      <w:r>
        <w:t>ViewModels</w:t>
      </w:r>
      <w:proofErr w:type="spellEnd"/>
      <w:r>
        <w:t xml:space="preserve"> stellen die von den Services erhaltenen Daten der View zur Verfügung. Auf diesem Layer befinde</w:t>
      </w:r>
      <w:r w:rsidR="006664D4">
        <w:t>t</w:t>
      </w:r>
      <w:r>
        <w:t xml:space="preserve"> sich auch die Implementation des </w:t>
      </w:r>
      <w:proofErr w:type="spellStart"/>
      <w:r>
        <w:t>ICommand</w:t>
      </w:r>
      <w:proofErr w:type="spellEnd"/>
      <w:r>
        <w:t xml:space="preserve"> Interfaces. Diese Funktionen können somit von </w:t>
      </w:r>
      <w:proofErr w:type="spellStart"/>
      <w:r>
        <w:t>ViewModels</w:t>
      </w:r>
      <w:proofErr w:type="spellEnd"/>
      <w:r>
        <w:t xml:space="preserve"> und Views verwendet werden.</w:t>
      </w:r>
    </w:p>
    <w:p w:rsidR="00CC7CEB" w:rsidRDefault="00835361" w:rsidP="00CC7CEB">
      <w:r>
        <w:rPr>
          <w:noProof/>
          <w:lang w:eastAsia="de-CH"/>
        </w:rPr>
        <w:lastRenderedPageBreak/>
        <w:drawing>
          <wp:inline distT="0" distB="0" distL="0" distR="0" wp14:anchorId="157DBC6B" wp14:editId="13B21CCE">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 xml:space="preserve">Das </w:t>
      </w:r>
      <w:proofErr w:type="spellStart"/>
      <w:r>
        <w:t>Assembly</w:t>
      </w:r>
      <w:proofErr w:type="spellEnd"/>
      <w:r>
        <w:t xml:space="preserve"> </w:t>
      </w:r>
      <w:proofErr w:type="spellStart"/>
      <w:r>
        <w:t>ViewModels</w:t>
      </w:r>
      <w:proofErr w:type="spellEnd"/>
      <w:r>
        <w:t xml:space="preserve"> unterteilt sich in verschiedene </w:t>
      </w:r>
      <w:proofErr w:type="spellStart"/>
      <w:r>
        <w:t>Unterassemblies</w:t>
      </w:r>
      <w:proofErr w:type="spellEnd"/>
      <w:r>
        <w:t>, welche nachfolgend beschrieben werden</w:t>
      </w:r>
    </w:p>
    <w:p w:rsidR="003057EC" w:rsidRDefault="003057EC" w:rsidP="002B5F4B">
      <w:pPr>
        <w:pStyle w:val="berschrift7"/>
      </w:pPr>
      <w:r>
        <w:t>ViewModels.Main</w:t>
      </w:r>
    </w:p>
    <w:p w:rsidR="00835361" w:rsidRDefault="00835361" w:rsidP="00CC7CEB">
      <w:r>
        <w:rPr>
          <w:noProof/>
          <w:lang w:eastAsia="de-CH"/>
        </w:rPr>
        <w:drawing>
          <wp:inline distT="0" distB="0" distL="0" distR="0" wp14:anchorId="3307CCB3" wp14:editId="4D44BBE7">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t xml:space="preserve">Das </w:t>
      </w:r>
      <w:proofErr w:type="spellStart"/>
      <w:r w:rsidRPr="00D3216B">
        <w:rPr>
          <w:i/>
        </w:rPr>
        <w:t>MainWindowViewModel</w:t>
      </w:r>
      <w:proofErr w:type="spellEnd"/>
      <w:r>
        <w:t xml:space="preserve"> ist das </w:t>
      </w:r>
      <w:proofErr w:type="spellStart"/>
      <w:r w:rsidR="00D3216B">
        <w:t>ViewM</w:t>
      </w:r>
      <w:r w:rsidRPr="00D3216B">
        <w:t>odel</w:t>
      </w:r>
      <w:proofErr w:type="spellEnd"/>
      <w:r>
        <w:t xml:space="preserve"> für das </w:t>
      </w:r>
      <w:proofErr w:type="spellStart"/>
      <w:r>
        <w:t>MainWindow</w:t>
      </w:r>
      <w:proofErr w:type="spellEnd"/>
      <w:r>
        <w:t>, sprich dem Hauptfenster</w:t>
      </w:r>
      <w:r w:rsidR="00D444B4">
        <w:t>,</w:t>
      </w:r>
      <w:r>
        <w:t xml:space="preserve"> der Applikation. </w:t>
      </w:r>
      <w:r w:rsidR="0079560B">
        <w:t xml:space="preserve">Dieses gibt alle </w:t>
      </w:r>
      <w:proofErr w:type="spellStart"/>
      <w:r w:rsidR="0079560B">
        <w:t>ViewModels</w:t>
      </w:r>
      <w:proofErr w:type="spellEnd"/>
      <w:r w:rsidR="0079560B">
        <w:t xml:space="preserve"> an</w:t>
      </w:r>
      <w:r w:rsidR="00AC086E">
        <w:t xml:space="preserve"> die, im </w:t>
      </w:r>
      <w:proofErr w:type="spellStart"/>
      <w:r w:rsidR="00AC086E">
        <w:t>MainWindow</w:t>
      </w:r>
      <w:proofErr w:type="spellEnd"/>
      <w:r w:rsidR="00AC086E">
        <w:t xml:space="preserve"> eingebundenen, Views weiter.</w:t>
      </w:r>
    </w:p>
    <w:p w:rsidR="00BE5AEC" w:rsidRDefault="00BE5AEC" w:rsidP="002B5F4B">
      <w:pPr>
        <w:pStyle w:val="berschrift7"/>
      </w:pPr>
      <w:r>
        <w:t>ViewModels.HitButton</w:t>
      </w:r>
    </w:p>
    <w:p w:rsidR="00835361" w:rsidRDefault="00835361" w:rsidP="00CC7CEB">
      <w:r>
        <w:rPr>
          <w:noProof/>
          <w:lang w:eastAsia="de-CH"/>
        </w:rPr>
        <w:drawing>
          <wp:inline distT="0" distB="0" distL="0" distR="0" wp14:anchorId="60E974B1" wp14:editId="772E9A17">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berschrift7"/>
      </w:pPr>
      <w:r>
        <w:t>ViewModels.DemoMode</w:t>
      </w:r>
    </w:p>
    <w:p w:rsidR="00835361" w:rsidRDefault="00835361" w:rsidP="00CC7CEB">
      <w:r>
        <w:rPr>
          <w:noProof/>
          <w:lang w:eastAsia="de-CH"/>
        </w:rPr>
        <w:lastRenderedPageBreak/>
        <w:drawing>
          <wp:inline distT="0" distB="0" distL="0" distR="0" wp14:anchorId="51DA64DB" wp14:editId="425C132E">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 xml:space="preserve">Das </w:t>
      </w:r>
      <w:proofErr w:type="spellStart"/>
      <w:r>
        <w:t>DemoModeViewModel</w:t>
      </w:r>
      <w:proofErr w:type="spellEnd"/>
      <w:r>
        <w:t xml:space="preserve"> handelt es sich um</w:t>
      </w:r>
    </w:p>
    <w:p w:rsidR="00084C87" w:rsidRDefault="00084C87" w:rsidP="002B5F4B">
      <w:pPr>
        <w:pStyle w:val="berschrift7"/>
      </w:pPr>
      <w:r>
        <w:t>ViewModels.Cursor</w:t>
      </w:r>
    </w:p>
    <w:p w:rsidR="00835361" w:rsidRDefault="00835361" w:rsidP="00CC7CEB">
      <w:r>
        <w:rPr>
          <w:noProof/>
          <w:lang w:eastAsia="de-CH"/>
        </w:rPr>
        <w:drawing>
          <wp:inline distT="0" distB="0" distL="0" distR="0" wp14:anchorId="61589B95" wp14:editId="1F559519">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berschrift7"/>
      </w:pPr>
      <w:r>
        <w:t>ViewModel.Menu</w:t>
      </w:r>
    </w:p>
    <w:p w:rsidR="00835361" w:rsidRDefault="00835361" w:rsidP="00CC7CEB">
      <w:r>
        <w:rPr>
          <w:noProof/>
          <w:lang w:eastAsia="de-CH"/>
        </w:rPr>
        <w:drawing>
          <wp:inline distT="0" distB="0" distL="0" distR="0" wp14:anchorId="31459E20" wp14:editId="56CFF463">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proofErr w:type="spellStart"/>
      <w:r w:rsidR="00537684">
        <w:t>Plug-in</w:t>
      </w:r>
      <w:proofErr w:type="spellEnd"/>
      <w:r>
        <w:t xml:space="preserve"> Applikation steht ein </w:t>
      </w:r>
      <w:proofErr w:type="spellStart"/>
      <w:r>
        <w:t>ViewModel</w:t>
      </w:r>
      <w:proofErr w:type="spellEnd"/>
      <w:r>
        <w:t xml:space="preserve"> zur Verfügung. Das </w:t>
      </w:r>
      <w:proofErr w:type="spellStart"/>
      <w:r w:rsidRPr="009866E1">
        <w:rPr>
          <w:i/>
        </w:rPr>
        <w:t>AppViewModel</w:t>
      </w:r>
      <w:proofErr w:type="spellEnd"/>
      <w:r>
        <w:t xml:space="preserve"> verwaltet die </w:t>
      </w:r>
      <w:proofErr w:type="spellStart"/>
      <w:r w:rsidRPr="009866E1">
        <w:rPr>
          <w:i/>
        </w:rPr>
        <w:t>IApp</w:t>
      </w:r>
      <w:r>
        <w:rPr>
          <w:i/>
        </w:rPr>
        <w:t>s</w:t>
      </w:r>
      <w:proofErr w:type="spellEnd"/>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proofErr w:type="spellStart"/>
      <w:r w:rsidRPr="009866E1">
        <w:rPr>
          <w:i/>
        </w:rPr>
        <w:t>MenuStyleModel</w:t>
      </w:r>
      <w:proofErr w:type="spellEnd"/>
      <w:r>
        <w:t xml:space="preserve"> kann ein Element des Menus, für die Auswahl der Applikationen, farblich angepasst werden. Das </w:t>
      </w:r>
      <w:proofErr w:type="spellStart"/>
      <w:r w:rsidRPr="00733660">
        <w:rPr>
          <w:i/>
        </w:rPr>
        <w:t>AppViewModel</w:t>
      </w:r>
      <w:proofErr w:type="spellEnd"/>
      <w:r>
        <w:t xml:space="preserve"> verfügt hierfür über zwei </w:t>
      </w:r>
      <w:proofErr w:type="spellStart"/>
      <w:r w:rsidRPr="00733660">
        <w:rPr>
          <w:i/>
        </w:rPr>
        <w:t>MenuStyleModels</w:t>
      </w:r>
      <w:proofErr w:type="spellEnd"/>
      <w:r>
        <w:t xml:space="preserve"> welche einmal den Style für ein im Menu ausgewähltes Element angeben und einmal das für ein nichtangewähltes Element.</w:t>
      </w:r>
    </w:p>
    <w:p w:rsidR="00ED0EC5" w:rsidRPr="00D16B19" w:rsidRDefault="00ED0EC5" w:rsidP="00ED0EC5">
      <w:r>
        <w:t xml:space="preserve">Dem </w:t>
      </w:r>
      <w:proofErr w:type="spellStart"/>
      <w:r w:rsidRPr="00733660">
        <w:rPr>
          <w:i/>
        </w:rPr>
        <w:t>MenuViewModel</w:t>
      </w:r>
      <w:proofErr w:type="spellEnd"/>
      <w:r>
        <w:t xml:space="preserve"> wird durch den </w:t>
      </w:r>
      <w:proofErr w:type="spellStart"/>
      <w:r w:rsidRPr="00733660">
        <w:rPr>
          <w:i/>
        </w:rPr>
        <w:t>AppController</w:t>
      </w:r>
      <w:proofErr w:type="spellEnd"/>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proofErr w:type="spellStart"/>
      <w:r>
        <w:t>ServiceModels.Apps</w:t>
      </w:r>
      <w:proofErr w:type="spellEnd"/>
      <w:r>
        <w:fldChar w:fldCharType="end"/>
      </w:r>
      <w:r>
        <w:t xml:space="preserve">) </w:t>
      </w:r>
      <w:proofErr w:type="spellStart"/>
      <w:r>
        <w:t>die</w:t>
      </w:r>
      <w:r w:rsidR="00537684">
        <w:t>Plug</w:t>
      </w:r>
      <w:proofErr w:type="spellEnd"/>
      <w:r w:rsidR="00537684">
        <w:t>-in</w:t>
      </w:r>
      <w:r>
        <w:t xml:space="preserve"> Applikationen übergeben.  Durch das </w:t>
      </w:r>
      <w:proofErr w:type="spellStart"/>
      <w:r w:rsidRPr="00733660">
        <w:rPr>
          <w:i/>
        </w:rPr>
        <w:t>MenuViewModel</w:t>
      </w:r>
      <w:proofErr w:type="spellEnd"/>
      <w:r>
        <w:t xml:space="preserve"> wird für jede Applikation ein </w:t>
      </w:r>
      <w:proofErr w:type="spellStart"/>
      <w:r w:rsidRPr="00733660">
        <w:rPr>
          <w:i/>
        </w:rPr>
        <w:t>AppViewModel</w:t>
      </w:r>
      <w:proofErr w:type="spellEnd"/>
      <w:r>
        <w:t xml:space="preserve"> erstellt. Das </w:t>
      </w:r>
      <w:proofErr w:type="spellStart"/>
      <w:r w:rsidRPr="00733660">
        <w:rPr>
          <w:i/>
        </w:rPr>
        <w:t>MenuViewModel</w:t>
      </w:r>
      <w:proofErr w:type="spellEnd"/>
      <w:r>
        <w:t xml:space="preserve"> verwaltet  die Liste an </w:t>
      </w:r>
      <w:proofErr w:type="spellStart"/>
      <w:r w:rsidRPr="00733660">
        <w:rPr>
          <w:i/>
        </w:rPr>
        <w:t>AppViewModels</w:t>
      </w:r>
      <w:proofErr w:type="spellEnd"/>
      <w:r>
        <w:t xml:space="preserve">, stellt immer das aktuell angezeigte </w:t>
      </w:r>
      <w:proofErr w:type="spellStart"/>
      <w:r w:rsidRPr="00733660">
        <w:rPr>
          <w:i/>
        </w:rPr>
        <w:t>AppViewModel</w:t>
      </w:r>
      <w:proofErr w:type="spellEnd"/>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proofErr w:type="spellStart"/>
      <w:r w:rsidR="00BA68BB">
        <w:t>ViewModels.Helpers</w:t>
      </w:r>
      <w:proofErr w:type="spellEnd"/>
      <w:r w:rsidR="00BA68BB">
        <w:fldChar w:fldCharType="end"/>
      </w:r>
      <w:r w:rsidR="00BA68BB">
        <w:t>)</w:t>
      </w:r>
      <w:r>
        <w:t xml:space="preserve"> an um die Applikation zu wechseln.</w:t>
      </w:r>
    </w:p>
    <w:p w:rsidR="00084C87" w:rsidRDefault="00084C87" w:rsidP="002B5F4B">
      <w:pPr>
        <w:pStyle w:val="berschrift7"/>
      </w:pPr>
      <w:r>
        <w:t>ViewModels.Skeleton</w:t>
      </w:r>
    </w:p>
    <w:p w:rsidR="00835361" w:rsidRDefault="00835361" w:rsidP="00CC7CEB">
      <w:r>
        <w:rPr>
          <w:noProof/>
          <w:lang w:eastAsia="de-CH"/>
        </w:rPr>
        <w:lastRenderedPageBreak/>
        <w:drawing>
          <wp:inline distT="0" distB="0" distL="0" distR="0" wp14:anchorId="02DF4DBD" wp14:editId="4BB601FC">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proofErr w:type="spellStart"/>
      <w:r w:rsidRPr="007D78F4">
        <w:rPr>
          <w:i/>
        </w:rPr>
        <w:t>PlayerViewModel</w:t>
      </w:r>
      <w:proofErr w:type="spellEnd"/>
      <w:r>
        <w:t xml:space="preserve"> verfügt über das Skelett, um dieses in den Views anzeigen zu können, wird die Klasse </w:t>
      </w:r>
      <w:proofErr w:type="spellStart"/>
      <w:r w:rsidRPr="007D78F4">
        <w:rPr>
          <w:i/>
        </w:rPr>
        <w:t>SkeletonLine</w:t>
      </w:r>
      <w:proofErr w:type="spellEnd"/>
      <w:r>
        <w:t xml:space="preserve"> verwendet. Diese zeichnet für jeweils zwei Punkte des Skelettes, beispielsweise der rechte Ellbogen und die rechte Schulter, eine Linie.</w:t>
      </w:r>
    </w:p>
    <w:p w:rsidR="00084C87" w:rsidRDefault="00084C87" w:rsidP="002B5F4B">
      <w:pPr>
        <w:pStyle w:val="berschrift7"/>
      </w:pPr>
      <w:bookmarkStart w:id="42" w:name="_Ref326485199"/>
      <w:r>
        <w:t>ViewModels.Helpers</w:t>
      </w:r>
      <w:bookmarkEnd w:id="42"/>
    </w:p>
    <w:p w:rsidR="00835361" w:rsidRDefault="00835361" w:rsidP="00CC7CEB">
      <w:r>
        <w:rPr>
          <w:noProof/>
          <w:lang w:eastAsia="de-CH"/>
        </w:rPr>
        <w:drawing>
          <wp:inline distT="0" distB="0" distL="0" distR="0" wp14:anchorId="2076EE7A" wp14:editId="0DA78535">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 xml:space="preserve">Der Command ist die Implementation des </w:t>
      </w:r>
      <w:proofErr w:type="spellStart"/>
      <w:r>
        <w:t>ICommand</w:t>
      </w:r>
      <w:proofErr w:type="spellEnd"/>
      <w:r>
        <w:t xml:space="preserve"> (TODO).</w:t>
      </w:r>
    </w:p>
    <w:p w:rsidR="00CC7CEB" w:rsidRDefault="00CC7CEB" w:rsidP="002B5F4B">
      <w:pPr>
        <w:pStyle w:val="berschrift6"/>
      </w:pPr>
      <w:r>
        <w:t>Views</w:t>
      </w:r>
    </w:p>
    <w:p w:rsidR="00617A65" w:rsidRPr="00617A65" w:rsidRDefault="007636C3" w:rsidP="00617A65">
      <w:r>
        <w:t xml:space="preserve">Die Views stellen die Elemente aus den </w:t>
      </w:r>
      <w:proofErr w:type="spellStart"/>
      <w:r>
        <w:t>ViewModels</w:t>
      </w:r>
      <w:proofErr w:type="spellEnd"/>
      <w:r>
        <w:t xml:space="preserve"> grafisch dar.</w:t>
      </w:r>
    </w:p>
    <w:p w:rsidR="007C7B06" w:rsidRDefault="007C7B06" w:rsidP="007C7B06">
      <w:r>
        <w:rPr>
          <w:noProof/>
          <w:lang w:eastAsia="de-CH"/>
        </w:rPr>
        <w:drawing>
          <wp:inline distT="0" distB="0" distL="0" distR="0" wp14:anchorId="6EADEF49" wp14:editId="21C1A3BB">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 xml:space="preserve">Das </w:t>
      </w:r>
      <w:proofErr w:type="spellStart"/>
      <w:r>
        <w:t>Assembly</w:t>
      </w:r>
      <w:proofErr w:type="spellEnd"/>
      <w:r>
        <w:t xml:space="preserve"> Views besteht aus 4 weiteren </w:t>
      </w:r>
      <w:proofErr w:type="spellStart"/>
      <w:r>
        <w:t>Assemblies</w:t>
      </w:r>
      <w:proofErr w:type="spellEnd"/>
      <w:r>
        <w:t>.</w:t>
      </w:r>
    </w:p>
    <w:p w:rsidR="00C94918" w:rsidRDefault="00C94918" w:rsidP="002B5F4B">
      <w:pPr>
        <w:pStyle w:val="berschrift7"/>
      </w:pPr>
      <w:r>
        <w:t>Views.Xaml</w:t>
      </w:r>
    </w:p>
    <w:p w:rsidR="007C7B06" w:rsidRDefault="007C7B06" w:rsidP="007C7B06">
      <w:r>
        <w:rPr>
          <w:noProof/>
          <w:lang w:eastAsia="de-CH"/>
        </w:rPr>
        <w:drawing>
          <wp:inline distT="0" distB="0" distL="0" distR="0" wp14:anchorId="1CB2F91A" wp14:editId="190B2ED1">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berschrift7"/>
      </w:pPr>
      <w:r>
        <w:t>Views.Helpers</w:t>
      </w:r>
    </w:p>
    <w:p w:rsidR="007C7B06" w:rsidRDefault="007C7B06" w:rsidP="007C7B06">
      <w:r>
        <w:rPr>
          <w:noProof/>
          <w:lang w:eastAsia="de-CH"/>
        </w:rPr>
        <w:drawing>
          <wp:inline distT="0" distB="0" distL="0" distR="0" wp14:anchorId="5D0FCFA1" wp14:editId="429D4D2C">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berschrift7"/>
      </w:pPr>
      <w:r>
        <w:lastRenderedPageBreak/>
        <w:t>Views.XamlGeneratedNamespace</w:t>
      </w:r>
    </w:p>
    <w:p w:rsidR="007C7B06" w:rsidRPr="007C7B06" w:rsidRDefault="007C7B06" w:rsidP="007C7B06">
      <w:r>
        <w:rPr>
          <w:noProof/>
          <w:lang w:eastAsia="de-CH"/>
        </w:rPr>
        <w:drawing>
          <wp:inline distT="0" distB="0" distL="0" distR="0" wp14:anchorId="27A66A3A" wp14:editId="3645F35C">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berschrift6"/>
      </w:pPr>
      <w:r>
        <w:t>Main</w:t>
      </w:r>
    </w:p>
    <w:p w:rsidR="007C7B06" w:rsidRDefault="007C7B06" w:rsidP="007C7B06">
      <w:r>
        <w:rPr>
          <w:noProof/>
          <w:lang w:eastAsia="de-CH"/>
        </w:rPr>
        <w:drawing>
          <wp:inline distT="0" distB="0" distL="0" distR="0" wp14:anchorId="3495E46B" wp14:editId="7568A819">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B05AF02" wp14:editId="3417B72B">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berschrift6"/>
      </w:pPr>
      <w:r>
        <w:t>Tests</w:t>
      </w:r>
    </w:p>
    <w:p w:rsidR="007C7B06" w:rsidRDefault="007C7B06" w:rsidP="007C7B06">
      <w:r>
        <w:rPr>
          <w:noProof/>
          <w:lang w:eastAsia="de-CH"/>
        </w:rPr>
        <w:drawing>
          <wp:inline distT="0" distB="0" distL="0" distR="0" wp14:anchorId="0CDAC57D" wp14:editId="3FD71038">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38961CF2" wp14:editId="71E13944">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685EDF3C" wp14:editId="1AA6F277">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berschrift5"/>
      </w:pPr>
      <w:r>
        <w:t xml:space="preserve">Poster </w:t>
      </w:r>
      <w:proofErr w:type="spellStart"/>
      <w:r w:rsidR="00537684">
        <w:t>Plug-in</w:t>
      </w:r>
      <w:proofErr w:type="spellEnd"/>
      <w:r>
        <w:t xml:space="preserve"> Applikation</w:t>
      </w:r>
    </w:p>
    <w:p w:rsidR="001D07E5" w:rsidRDefault="001D07E5" w:rsidP="001D07E5">
      <w:r>
        <w:t xml:space="preserve">Nachfolgend eine Übersicht über die verschiedenen </w:t>
      </w:r>
      <w:proofErr w:type="spellStart"/>
      <w:r>
        <w:t>Assemblies</w:t>
      </w:r>
      <w:proofErr w:type="spellEnd"/>
      <w:r>
        <w:t xml:space="preserve"> der Poster</w:t>
      </w:r>
      <w:r w:rsidR="00AE0012">
        <w:t xml:space="preserve"> </w:t>
      </w:r>
      <w:proofErr w:type="spellStart"/>
      <w:r w:rsidR="00537684">
        <w:t>Plug-in</w:t>
      </w:r>
      <w:proofErr w:type="spellEnd"/>
      <w:r>
        <w:t xml:space="preserve"> Applikation</w:t>
      </w:r>
    </w:p>
    <w:p w:rsidR="004964D4" w:rsidRPr="001D07E5" w:rsidRDefault="004964D4" w:rsidP="001D07E5">
      <w:r>
        <w:rPr>
          <w:noProof/>
          <w:lang w:eastAsia="de-CH"/>
        </w:rPr>
        <w:lastRenderedPageBreak/>
        <w:drawing>
          <wp:inline distT="0" distB="0" distL="0" distR="0" wp14:anchorId="11B087C4" wp14:editId="3C551716">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93797"/>
                    </a:xfrm>
                    <a:prstGeom prst="rect">
                      <a:avLst/>
                    </a:prstGeom>
                  </pic:spPr>
                </pic:pic>
              </a:graphicData>
            </a:graphic>
          </wp:inline>
        </w:drawing>
      </w:r>
    </w:p>
    <w:p w:rsidR="001D07E5" w:rsidRDefault="001D07E5" w:rsidP="001D07E5">
      <w:pPr>
        <w:pStyle w:val="berschrift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berschrift6"/>
      </w:pPr>
      <w:proofErr w:type="spellStart"/>
      <w:r>
        <w:t>ResourceLoader</w:t>
      </w:r>
      <w:proofErr w:type="spellEnd"/>
    </w:p>
    <w:p w:rsidR="00A3354F" w:rsidRDefault="00F160EC" w:rsidP="00F703D1">
      <w:r>
        <w:t>TODO</w:t>
      </w:r>
    </w:p>
    <w:p w:rsidR="00A3354F" w:rsidRPr="00F703D1" w:rsidRDefault="00A3354F" w:rsidP="00A3354F">
      <w:pPr>
        <w:pStyle w:val="berschrift6"/>
      </w:pPr>
      <w:bookmarkStart w:id="43" w:name="_Ref326488512"/>
      <w:r>
        <w:t>Interfaces</w:t>
      </w:r>
      <w:bookmarkEnd w:id="43"/>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berschrift6"/>
      </w:pPr>
      <w:bookmarkStart w:id="44" w:name="_Ref326488535"/>
      <w:r>
        <w:t>Data</w:t>
      </w:r>
      <w:bookmarkEnd w:id="44"/>
    </w:p>
    <w:p w:rsidR="009B5A76" w:rsidRDefault="0097795F" w:rsidP="009B5A76">
      <w:r>
        <w:rPr>
          <w:noProof/>
          <w:lang w:eastAsia="de-CH"/>
        </w:rPr>
        <w:drawing>
          <wp:inline distT="0" distB="0" distL="0" distR="0" wp14:anchorId="27637944" wp14:editId="2E2FEA1D">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1738" cy="1503380"/>
                    </a:xfrm>
                    <a:prstGeom prst="rect">
                      <a:avLst/>
                    </a:prstGeom>
                  </pic:spPr>
                </pic:pic>
              </a:graphicData>
            </a:graphic>
          </wp:inline>
        </w:drawing>
      </w:r>
    </w:p>
    <w:p w:rsidR="00156AAA" w:rsidRDefault="00156AAA" w:rsidP="00156AAA">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13</w:t>
      </w:r>
      <w:r w:rsidR="006B6F98">
        <w:rPr>
          <w:noProof/>
        </w:rPr>
        <w:fldChar w:fldCharType="end"/>
      </w:r>
      <w:r>
        <w:t xml:space="preserve"> - Poster </w:t>
      </w:r>
      <w:proofErr w:type="spellStart"/>
      <w:r w:rsidR="00537684">
        <w:t>Plug-in</w:t>
      </w:r>
      <w:proofErr w:type="spellEnd"/>
      <w:r>
        <w:t xml:space="preserve"> Applikation, </w:t>
      </w:r>
      <w:proofErr w:type="spellStart"/>
      <w:r>
        <w:t>Assembly</w:t>
      </w:r>
      <w:proofErr w:type="spellEnd"/>
      <w:r>
        <w:t xml:space="preserve"> Data</w:t>
      </w:r>
    </w:p>
    <w:p w:rsidR="002E661E" w:rsidRPr="002E661E" w:rsidRDefault="002B1EC8" w:rsidP="002E661E">
      <w:r>
        <w:t xml:space="preserve">Das </w:t>
      </w:r>
      <w:proofErr w:type="spellStart"/>
      <w:r>
        <w:t>Assembly</w:t>
      </w:r>
      <w:proofErr w:type="spellEnd"/>
      <w:r>
        <w:t xml:space="preserve"> Data </w:t>
      </w:r>
      <w:proofErr w:type="spellStart"/>
      <w:r w:rsidR="007D6BC4">
        <w:t>bestitzt</w:t>
      </w:r>
      <w:proofErr w:type="spellEnd"/>
      <w:r>
        <w:t xml:space="preserve"> d</w:t>
      </w:r>
      <w:r w:rsidR="002E661E">
        <w:t xml:space="preserve">ie Klasse </w:t>
      </w:r>
      <w:proofErr w:type="spellStart"/>
      <w:r w:rsidR="002E661E" w:rsidRPr="00AD4D1A">
        <w:rPr>
          <w:i/>
        </w:rPr>
        <w:t>PosterReader</w:t>
      </w:r>
      <w:proofErr w:type="spellEnd"/>
      <w:r>
        <w:t>, welche</w:t>
      </w:r>
      <w:r w:rsidR="002E661E">
        <w:t xml:space="preserve"> über die Pfadnamen der Poster</w:t>
      </w:r>
      <w:r>
        <w:t xml:space="preserve"> verfügt</w:t>
      </w:r>
      <w:r w:rsidR="002E661E">
        <w:t xml:space="preserve">. Durch den </w:t>
      </w:r>
      <w:proofErr w:type="spellStart"/>
      <w:r w:rsidR="002E661E" w:rsidRPr="002548E6">
        <w:rPr>
          <w:i/>
        </w:rPr>
        <w:t>IVideoWallServiceProvider</w:t>
      </w:r>
      <w:proofErr w:type="spellEnd"/>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proofErr w:type="spellStart"/>
      <w:r w:rsidR="002E661E" w:rsidRPr="002548E6">
        <w:rPr>
          <w:i/>
        </w:rPr>
        <w:t>PosterReader</w:t>
      </w:r>
      <w:proofErr w:type="spellEnd"/>
      <w:r w:rsidR="002E661E">
        <w:t xml:space="preserve"> auf den </w:t>
      </w:r>
      <w:proofErr w:type="spellStart"/>
      <w:r w:rsidR="002E661E" w:rsidRPr="004C3A0E">
        <w:rPr>
          <w:i/>
        </w:rPr>
        <w:t>IFileService</w:t>
      </w:r>
      <w:proofErr w:type="spellEnd"/>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berschrift6"/>
      </w:pPr>
      <w:bookmarkStart w:id="45" w:name="_Ref326488832"/>
      <w:proofErr w:type="spellStart"/>
      <w:r>
        <w:t>ServiceModels</w:t>
      </w:r>
      <w:bookmarkEnd w:id="45"/>
      <w:proofErr w:type="spellEnd"/>
    </w:p>
    <w:p w:rsidR="009B5A76" w:rsidRDefault="007B20D1" w:rsidP="009B5A76">
      <w:r>
        <w:rPr>
          <w:noProof/>
          <w:lang w:eastAsia="de-CH"/>
        </w:rPr>
        <w:lastRenderedPageBreak/>
        <w:drawing>
          <wp:inline distT="0" distB="0" distL="0" distR="0" wp14:anchorId="7F352E27" wp14:editId="36388348">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59608" cy="2345748"/>
                    </a:xfrm>
                    <a:prstGeom prst="rect">
                      <a:avLst/>
                    </a:prstGeom>
                  </pic:spPr>
                </pic:pic>
              </a:graphicData>
            </a:graphic>
          </wp:inline>
        </w:drawing>
      </w:r>
    </w:p>
    <w:p w:rsidR="00A82842" w:rsidRDefault="00A82842" w:rsidP="00A82842">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14</w:t>
      </w:r>
      <w:r w:rsidR="006B6F98">
        <w:rPr>
          <w:noProof/>
        </w:rPr>
        <w:fldChar w:fldCharType="end"/>
      </w:r>
      <w:r>
        <w:t xml:space="preserve"> - </w:t>
      </w:r>
      <w:r w:rsidRPr="002D71FB">
        <w:t xml:space="preserve">Poster </w:t>
      </w:r>
      <w:proofErr w:type="spellStart"/>
      <w:r w:rsidR="00537684">
        <w:t>Plug-in</w:t>
      </w:r>
      <w:proofErr w:type="spellEnd"/>
      <w:r w:rsidRPr="002D71FB">
        <w:t xml:space="preserve"> Applikation, </w:t>
      </w:r>
      <w:proofErr w:type="spellStart"/>
      <w:r w:rsidRPr="002D71FB">
        <w:t>Assembly</w:t>
      </w:r>
      <w:proofErr w:type="spellEnd"/>
      <w:r w:rsidRPr="002D71FB">
        <w:t xml:space="preserve"> </w:t>
      </w:r>
      <w:proofErr w:type="spellStart"/>
      <w:r>
        <w:t>ServiceModels</w:t>
      </w:r>
      <w:proofErr w:type="spellEnd"/>
    </w:p>
    <w:p w:rsidR="002B1EC8" w:rsidRPr="002B1EC8" w:rsidRDefault="006048C6" w:rsidP="002B1EC8">
      <w:r>
        <w:t xml:space="preserve">Die Klasse </w:t>
      </w:r>
      <w:proofErr w:type="spellStart"/>
      <w:r w:rsidRPr="00B055E7">
        <w:rPr>
          <w:i/>
        </w:rPr>
        <w:t>PosterService</w:t>
      </w:r>
      <w:proofErr w:type="spellEnd"/>
      <w:r>
        <w:t xml:space="preserve"> erhält durch den </w:t>
      </w:r>
      <w:proofErr w:type="spellStart"/>
      <w:r w:rsidRPr="00B055E7">
        <w:rPr>
          <w:i/>
        </w:rPr>
        <w:t>PosterReader</w:t>
      </w:r>
      <w:proofErr w:type="spellEnd"/>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xml:space="preserve">) die Pfade der Poster und </w:t>
      </w:r>
      <w:proofErr w:type="gramStart"/>
      <w:r>
        <w:t>erstellt</w:t>
      </w:r>
      <w:proofErr w:type="gramEnd"/>
      <w:r>
        <w:t xml:space="preserve">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berschrift6"/>
      </w:pPr>
      <w:bookmarkStart w:id="46" w:name="_Ref326489207"/>
      <w:proofErr w:type="spellStart"/>
      <w:r>
        <w:t>ViewModels</w:t>
      </w:r>
      <w:bookmarkEnd w:id="46"/>
      <w:proofErr w:type="spellEnd"/>
    </w:p>
    <w:p w:rsidR="007B20D1" w:rsidRDefault="007B20D1" w:rsidP="007B20D1">
      <w:r>
        <w:rPr>
          <w:noProof/>
          <w:lang w:eastAsia="de-CH"/>
        </w:rPr>
        <w:drawing>
          <wp:inline distT="0" distB="0" distL="0" distR="0" wp14:anchorId="31113766" wp14:editId="7C872083">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74770" cy="2135969"/>
                    </a:xfrm>
                    <a:prstGeom prst="rect">
                      <a:avLst/>
                    </a:prstGeom>
                  </pic:spPr>
                </pic:pic>
              </a:graphicData>
            </a:graphic>
          </wp:inline>
        </w:drawing>
      </w:r>
    </w:p>
    <w:p w:rsidR="00A82842" w:rsidRDefault="00A82842" w:rsidP="00A82842">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15</w:t>
      </w:r>
      <w:r w:rsidR="006B6F98">
        <w:rPr>
          <w:noProof/>
        </w:rPr>
        <w:fldChar w:fldCharType="end"/>
      </w:r>
      <w:r>
        <w:t xml:space="preserve"> - </w:t>
      </w:r>
      <w:r w:rsidRPr="008A0F58">
        <w:t xml:space="preserve">Poster </w:t>
      </w:r>
      <w:proofErr w:type="spellStart"/>
      <w:r w:rsidR="00537684">
        <w:t>Plug-in</w:t>
      </w:r>
      <w:proofErr w:type="spellEnd"/>
      <w:r w:rsidRPr="008A0F58">
        <w:t xml:space="preserve"> Applikation, </w:t>
      </w:r>
      <w:proofErr w:type="spellStart"/>
      <w:r w:rsidRPr="008A0F58">
        <w:t>Assembly</w:t>
      </w:r>
      <w:proofErr w:type="spellEnd"/>
      <w:r w:rsidRPr="008A0F58">
        <w:t xml:space="preserve"> </w:t>
      </w:r>
      <w:proofErr w:type="spellStart"/>
      <w:r>
        <w:t>ViewModels</w:t>
      </w:r>
      <w:proofErr w:type="spellEnd"/>
    </w:p>
    <w:p w:rsidR="00BC6CE4" w:rsidRPr="00BC6CE4" w:rsidRDefault="00BC6CE4" w:rsidP="00BC6CE4">
      <w:r>
        <w:t xml:space="preserve">Durch den </w:t>
      </w:r>
      <w:proofErr w:type="spellStart"/>
      <w:r w:rsidRPr="000F3A4D">
        <w:rPr>
          <w:i/>
        </w:rPr>
        <w:t>PosterService</w:t>
      </w:r>
      <w:proofErr w:type="spellEnd"/>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proofErr w:type="spellStart"/>
      <w:r>
        <w:t>ServiceModels</w:t>
      </w:r>
      <w:proofErr w:type="spellEnd"/>
      <w:r>
        <w:fldChar w:fldCharType="end"/>
      </w:r>
      <w:r>
        <w:t xml:space="preserve">)  werden dem </w:t>
      </w:r>
      <w:proofErr w:type="spellStart"/>
      <w:r w:rsidRPr="000F3A4D">
        <w:rPr>
          <w:i/>
        </w:rPr>
        <w:t>PosterViewModel</w:t>
      </w:r>
      <w:proofErr w:type="spellEnd"/>
      <w:r>
        <w:t xml:space="preserve"> die Poster zur Verfügung gestellt.</w:t>
      </w:r>
      <w:r w:rsidR="00534172">
        <w:t xml:space="preserve"> Diese werden vom </w:t>
      </w:r>
      <w:proofErr w:type="spellStart"/>
      <w:r w:rsidR="00534172" w:rsidRPr="000F3A4D">
        <w:rPr>
          <w:i/>
        </w:rPr>
        <w:t>PosterViewModel</w:t>
      </w:r>
      <w:proofErr w:type="spellEnd"/>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proofErr w:type="spellStart"/>
      <w:r w:rsidR="008A08FF" w:rsidRPr="000F3A4D">
        <w:rPr>
          <w:i/>
        </w:rPr>
        <w:t>PosterViewModel</w:t>
      </w:r>
      <w:proofErr w:type="spellEnd"/>
      <w:r w:rsidR="008A08FF">
        <w:t xml:space="preserve"> Klasse definiert darüber hinaus verschiedene </w:t>
      </w:r>
      <w:proofErr w:type="spellStart"/>
      <w:r w:rsidR="008A08FF" w:rsidRPr="000F3A4D">
        <w:rPr>
          <w:i/>
        </w:rPr>
        <w:t>Commands</w:t>
      </w:r>
      <w:proofErr w:type="spellEnd"/>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proofErr w:type="spellStart"/>
      <w:r w:rsidR="00D83C88">
        <w:t>ViewModels.Helpers</w:t>
      </w:r>
      <w:proofErr w:type="spellEnd"/>
      <w:r w:rsidR="00D83C88">
        <w:fldChar w:fldCharType="end"/>
      </w:r>
      <w:r w:rsidR="00D83C88">
        <w:t xml:space="preserve"> beschrieben.</w:t>
      </w:r>
    </w:p>
    <w:p w:rsidR="009B5A76" w:rsidRDefault="009B5A76" w:rsidP="009B5A76">
      <w:pPr>
        <w:pStyle w:val="berschrift6"/>
      </w:pPr>
      <w:r>
        <w:t>Views</w:t>
      </w:r>
    </w:p>
    <w:p w:rsidR="009B2D2A" w:rsidRPr="009B2D2A" w:rsidRDefault="009B2D2A" w:rsidP="009B2D2A">
      <w:r>
        <w:rPr>
          <w:noProof/>
          <w:lang w:eastAsia="de-CH"/>
        </w:rPr>
        <w:drawing>
          <wp:inline distT="0" distB="0" distL="0" distR="0" wp14:anchorId="66F74756" wp14:editId="377890EC">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1263" cy="1335106"/>
                    </a:xfrm>
                    <a:prstGeom prst="rect">
                      <a:avLst/>
                    </a:prstGeom>
                  </pic:spPr>
                </pic:pic>
              </a:graphicData>
            </a:graphic>
          </wp:inline>
        </w:drawing>
      </w:r>
    </w:p>
    <w:p w:rsidR="009B5A76" w:rsidRDefault="000A3D51" w:rsidP="000A3D51">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16</w:t>
      </w:r>
      <w:r w:rsidR="006B6F98">
        <w:rPr>
          <w:noProof/>
        </w:rPr>
        <w:fldChar w:fldCharType="end"/>
      </w:r>
      <w:r>
        <w:t xml:space="preserve"> - </w:t>
      </w:r>
      <w:r w:rsidRPr="00CB6BF6">
        <w:t xml:space="preserve">Poster </w:t>
      </w:r>
      <w:proofErr w:type="spellStart"/>
      <w:r w:rsidR="00537684">
        <w:t>Plug-in</w:t>
      </w:r>
      <w:proofErr w:type="spellEnd"/>
      <w:r w:rsidRPr="00CB6BF6">
        <w:t xml:space="preserve"> Applikation, </w:t>
      </w:r>
      <w:proofErr w:type="spellStart"/>
      <w:r w:rsidRPr="00CB6BF6">
        <w:t>Assembly</w:t>
      </w:r>
      <w:proofErr w:type="spellEnd"/>
      <w:r w:rsidRPr="00CB6BF6">
        <w:t xml:space="preserve"> </w:t>
      </w:r>
      <w:r>
        <w:t>Views</w:t>
      </w:r>
    </w:p>
    <w:p w:rsidR="00B67997" w:rsidRPr="00B67997" w:rsidRDefault="00B67997" w:rsidP="00B67997">
      <w:r>
        <w:t xml:space="preserve">Die </w:t>
      </w:r>
      <w:proofErr w:type="spellStart"/>
      <w:r w:rsidRPr="000F3A4D">
        <w:rPr>
          <w:i/>
        </w:rPr>
        <w:t>PosterView</w:t>
      </w:r>
      <w:proofErr w:type="spellEnd"/>
      <w:r>
        <w:t xml:space="preserve"> bindet das aktuell anzuzeigende </w:t>
      </w:r>
      <w:r w:rsidRPr="00436C36">
        <w:t>Poster</w:t>
      </w:r>
      <w:r>
        <w:t xml:space="preserve"> und die verschiedenen </w:t>
      </w:r>
      <w:proofErr w:type="spellStart"/>
      <w:r w:rsidRPr="000F3A4D">
        <w:rPr>
          <w:i/>
        </w:rPr>
        <w:t>Commands</w:t>
      </w:r>
      <w:proofErr w:type="spellEnd"/>
      <w:r>
        <w:t xml:space="preserve"> der </w:t>
      </w:r>
      <w:proofErr w:type="spellStart"/>
      <w:r w:rsidRPr="000F3A4D">
        <w:rPr>
          <w:i/>
        </w:rPr>
        <w:t>PosterViewModel</w:t>
      </w:r>
      <w:proofErr w:type="spellEnd"/>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proofErr w:type="spellStart"/>
      <w:r w:rsidR="00297876">
        <w:t>ViewModels</w:t>
      </w:r>
      <w:proofErr w:type="spellEnd"/>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berschrift6"/>
      </w:pPr>
      <w:r>
        <w:t>Main</w:t>
      </w:r>
    </w:p>
    <w:p w:rsidR="009B5A76" w:rsidRDefault="006C0013" w:rsidP="009B5A76">
      <w:r>
        <w:rPr>
          <w:noProof/>
          <w:lang w:eastAsia="de-CH"/>
        </w:rPr>
        <w:lastRenderedPageBreak/>
        <w:drawing>
          <wp:inline distT="0" distB="0" distL="0" distR="0" wp14:anchorId="275C900B" wp14:editId="250EB576">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13727" cy="1662685"/>
                    </a:xfrm>
                    <a:prstGeom prst="rect">
                      <a:avLst/>
                    </a:prstGeom>
                  </pic:spPr>
                </pic:pic>
              </a:graphicData>
            </a:graphic>
          </wp:inline>
        </w:drawing>
      </w:r>
    </w:p>
    <w:p w:rsidR="000A3D51" w:rsidRDefault="000A3D51" w:rsidP="000A3D51">
      <w:pPr>
        <w:pStyle w:val="Beschriftung"/>
        <w:rPr>
          <w:noProof/>
        </w:rPr>
      </w:pPr>
      <w:r>
        <w:t xml:space="preserve">Abbildung </w:t>
      </w:r>
      <w:r w:rsidR="006B6F98">
        <w:fldChar w:fldCharType="begin"/>
      </w:r>
      <w:r w:rsidR="006B6F98">
        <w:instrText xml:space="preserve"> SEQ Abbildung \* ARABIC </w:instrText>
      </w:r>
      <w:r w:rsidR="006B6F98">
        <w:fldChar w:fldCharType="separate"/>
      </w:r>
      <w:r w:rsidR="008A35E4">
        <w:rPr>
          <w:noProof/>
        </w:rPr>
        <w:t>17</w:t>
      </w:r>
      <w:r w:rsidR="006B6F98">
        <w:rPr>
          <w:noProof/>
        </w:rPr>
        <w:fldChar w:fldCharType="end"/>
      </w:r>
      <w:r>
        <w:t xml:space="preserve"> - </w:t>
      </w:r>
      <w:r w:rsidRPr="00514876">
        <w:t xml:space="preserve">Poster </w:t>
      </w:r>
      <w:proofErr w:type="spellStart"/>
      <w:r w:rsidR="00537684">
        <w:t>Plug-in</w:t>
      </w:r>
      <w:proofErr w:type="spellEnd"/>
      <w:r w:rsidRPr="00514876">
        <w:t xml:space="preserve"> Applikation, </w:t>
      </w:r>
      <w:proofErr w:type="spellStart"/>
      <w:r w:rsidRPr="00514876">
        <w:t>Assembly</w:t>
      </w:r>
      <w:proofErr w:type="spellEnd"/>
      <w:r w:rsidRPr="00514876">
        <w:t xml:space="preserve"> </w:t>
      </w:r>
      <w:r>
        <w:rPr>
          <w:noProof/>
        </w:rPr>
        <w:t xml:space="preserve"> Main</w:t>
      </w:r>
    </w:p>
    <w:p w:rsidR="00962F62" w:rsidRPr="00962F62" w:rsidRDefault="00962F62" w:rsidP="00962F62">
      <w:r>
        <w:t xml:space="preserve">Die Klasse </w:t>
      </w:r>
      <w:proofErr w:type="spellStart"/>
      <w:r w:rsidRPr="000F3A4D">
        <w:rPr>
          <w:i/>
        </w:rPr>
        <w:t>PosterApp</w:t>
      </w:r>
      <w:proofErr w:type="spellEnd"/>
      <w:r>
        <w:t xml:space="preserve"> implementiert das </w:t>
      </w:r>
      <w:proofErr w:type="spellStart"/>
      <w:r w:rsidRPr="000F3A4D">
        <w:rPr>
          <w:i/>
        </w:rPr>
        <w:t>IApp</w:t>
      </w:r>
      <w:proofErr w:type="spellEnd"/>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berschrift6"/>
      </w:pPr>
      <w:r>
        <w:t>Startup</w:t>
      </w:r>
    </w:p>
    <w:p w:rsidR="00156AAA" w:rsidRDefault="00156AAA" w:rsidP="00156AAA">
      <w:r>
        <w:rPr>
          <w:noProof/>
          <w:lang w:eastAsia="de-CH"/>
        </w:rPr>
        <w:drawing>
          <wp:inline distT="0" distB="0" distL="0" distR="0" wp14:anchorId="405443F0" wp14:editId="7BBF2061">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30414" cy="2031406"/>
                    </a:xfrm>
                    <a:prstGeom prst="rect">
                      <a:avLst/>
                    </a:prstGeom>
                  </pic:spPr>
                </pic:pic>
              </a:graphicData>
            </a:graphic>
          </wp:inline>
        </w:drawing>
      </w:r>
    </w:p>
    <w:p w:rsidR="000A3D51" w:rsidRDefault="000A3D51" w:rsidP="000A3D51">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18</w:t>
      </w:r>
      <w:r w:rsidR="006B6F98">
        <w:rPr>
          <w:noProof/>
        </w:rPr>
        <w:fldChar w:fldCharType="end"/>
      </w:r>
      <w:r>
        <w:t xml:space="preserve"> - </w:t>
      </w:r>
      <w:r w:rsidRPr="003E09D5">
        <w:t xml:space="preserve">Poster </w:t>
      </w:r>
      <w:proofErr w:type="spellStart"/>
      <w:r w:rsidR="00537684">
        <w:t>Plug-in</w:t>
      </w:r>
      <w:proofErr w:type="spellEnd"/>
      <w:r w:rsidRPr="003E09D5">
        <w:t xml:space="preserve"> Applikation, </w:t>
      </w:r>
      <w:proofErr w:type="spellStart"/>
      <w:r w:rsidRPr="003E09D5">
        <w:t>Assembly</w:t>
      </w:r>
      <w:proofErr w:type="spellEnd"/>
      <w:r w:rsidRPr="003E09D5">
        <w:t xml:space="preserve">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proofErr w:type="spellStart"/>
      <w:r w:rsidR="00537684">
        <w:t>Plug-in</w:t>
      </w:r>
      <w:proofErr w:type="spellEnd"/>
      <w:r>
        <w:t xml:space="preserve"> geladen wurde, steht das </w:t>
      </w:r>
      <w:proofErr w:type="spellStart"/>
      <w:r>
        <w:t>Assembly</w:t>
      </w:r>
      <w:proofErr w:type="spellEnd"/>
      <w:r>
        <w:t xml:space="preserve"> Startup zur Verfügung.</w:t>
      </w:r>
      <w:r w:rsidR="004963A4">
        <w:t xml:space="preserve"> </w:t>
      </w:r>
      <w:proofErr w:type="spellStart"/>
      <w:r w:rsidR="004963A4" w:rsidRPr="000F3A4D">
        <w:rPr>
          <w:i/>
        </w:rPr>
        <w:t>L</w:t>
      </w:r>
      <w:r w:rsidR="002B483B" w:rsidRPr="000F3A4D">
        <w:rPr>
          <w:i/>
        </w:rPr>
        <w:t>ocalAppInfo</w:t>
      </w:r>
      <w:proofErr w:type="spellEnd"/>
      <w:r w:rsidR="002B483B">
        <w:t xml:space="preserve"> implementiert das </w:t>
      </w:r>
      <w:proofErr w:type="spellStart"/>
      <w:r w:rsidR="002B483B" w:rsidRPr="000F3A4D">
        <w:rPr>
          <w:i/>
        </w:rPr>
        <w:t>IVi</w:t>
      </w:r>
      <w:r w:rsidR="004963A4" w:rsidRPr="000F3A4D">
        <w:rPr>
          <w:i/>
        </w:rPr>
        <w:t>deoWallServiceProvider</w:t>
      </w:r>
      <w:proofErr w:type="spellEnd"/>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proofErr w:type="spellStart"/>
      <w:r w:rsidR="009B7DAF" w:rsidRPr="00463A1B">
        <w:rPr>
          <w:i/>
        </w:rPr>
        <w:t>LocalFileService</w:t>
      </w:r>
      <w:proofErr w:type="spellEnd"/>
      <w:r w:rsidR="009B7DAF">
        <w:t xml:space="preserve"> zur Verfügung.</w:t>
      </w:r>
      <w:r w:rsidR="00463A1B">
        <w:t xml:space="preserve"> Dieser wiederum implementiert das </w:t>
      </w:r>
      <w:proofErr w:type="spellStart"/>
      <w:r w:rsidR="00463A1B" w:rsidRPr="00463A1B">
        <w:rPr>
          <w:i/>
        </w:rPr>
        <w:t>IFileService</w:t>
      </w:r>
      <w:proofErr w:type="spellEnd"/>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berschrift5"/>
      </w:pPr>
      <w:r>
        <w:t xml:space="preserve">Mittagsmenu </w:t>
      </w:r>
      <w:proofErr w:type="spellStart"/>
      <w:r w:rsidR="00537684">
        <w:t>Plug-in</w:t>
      </w:r>
      <w:proofErr w:type="spellEnd"/>
      <w:r>
        <w:t xml:space="preserve"> Applikation</w:t>
      </w:r>
    </w:p>
    <w:p w:rsidR="004E5A8A" w:rsidRDefault="004E5A8A" w:rsidP="004E5A8A">
      <w:r>
        <w:t xml:space="preserve">Nachfolgend eine Übersicht über die verschiedenen </w:t>
      </w:r>
      <w:proofErr w:type="spellStart"/>
      <w:r>
        <w:t>Assemblies</w:t>
      </w:r>
      <w:proofErr w:type="spellEnd"/>
      <w:r>
        <w:t xml:space="preserve"> der Mittagsmenu </w:t>
      </w:r>
      <w:proofErr w:type="spellStart"/>
      <w:r w:rsidR="00537684">
        <w:t>Plug-in</w:t>
      </w:r>
      <w:proofErr w:type="spellEnd"/>
      <w:r>
        <w:t xml:space="preserve"> Applikation</w:t>
      </w:r>
    </w:p>
    <w:p w:rsidR="00F50A96" w:rsidRDefault="00F50A96" w:rsidP="00F50A96">
      <w:pPr>
        <w:pStyle w:val="berschrift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berschrift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berschrift6"/>
        <w:rPr>
          <w:lang w:val="en-GB"/>
        </w:rPr>
      </w:pPr>
      <w:bookmarkStart w:id="47" w:name="_Ref326496872"/>
      <w:r w:rsidRPr="00F50A96">
        <w:rPr>
          <w:lang w:val="en-GB"/>
        </w:rPr>
        <w:t>Data</w:t>
      </w:r>
      <w:bookmarkEnd w:id="47"/>
    </w:p>
    <w:p w:rsidR="00F50A96" w:rsidRDefault="002C0FBC" w:rsidP="00F50A96">
      <w:pPr>
        <w:rPr>
          <w:lang w:val="en-GB"/>
        </w:rPr>
      </w:pPr>
      <w:r>
        <w:rPr>
          <w:noProof/>
          <w:lang w:eastAsia="de-CH"/>
        </w:rPr>
        <w:drawing>
          <wp:inline distT="0" distB="0" distL="0" distR="0" wp14:anchorId="6E4A3367" wp14:editId="2FA2F486">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80961" cy="1677725"/>
                    </a:xfrm>
                    <a:prstGeom prst="rect">
                      <a:avLst/>
                    </a:prstGeom>
                  </pic:spPr>
                </pic:pic>
              </a:graphicData>
            </a:graphic>
          </wp:inline>
        </w:drawing>
      </w:r>
    </w:p>
    <w:p w:rsidR="00296585" w:rsidRDefault="00296585" w:rsidP="00296585">
      <w:pPr>
        <w:pStyle w:val="Beschriftung"/>
      </w:pPr>
      <w:r>
        <w:lastRenderedPageBreak/>
        <w:t xml:space="preserve">Abbildung </w:t>
      </w:r>
      <w:r w:rsidR="006B6F98">
        <w:fldChar w:fldCharType="begin"/>
      </w:r>
      <w:r w:rsidR="006B6F98">
        <w:instrText xml:space="preserve"> SEQ Abbildung \* ARABIC </w:instrText>
      </w:r>
      <w:r w:rsidR="006B6F98">
        <w:fldChar w:fldCharType="separate"/>
      </w:r>
      <w:r w:rsidR="008A35E4">
        <w:rPr>
          <w:noProof/>
        </w:rPr>
        <w:t>19</w:t>
      </w:r>
      <w:r w:rsidR="006B6F98">
        <w:rPr>
          <w:noProof/>
        </w:rPr>
        <w:fldChar w:fldCharType="end"/>
      </w:r>
      <w:r>
        <w:t xml:space="preserve"> - Mittagsmenu </w:t>
      </w:r>
      <w:proofErr w:type="spellStart"/>
      <w:r w:rsidR="00537684">
        <w:t>Plug-in</w:t>
      </w:r>
      <w:proofErr w:type="spellEnd"/>
      <w:r>
        <w:t xml:space="preserve"> Applikation, </w:t>
      </w:r>
      <w:proofErr w:type="spellStart"/>
      <w:r>
        <w:t>Assembly</w:t>
      </w:r>
      <w:proofErr w:type="spellEnd"/>
      <w:r>
        <w:t xml:space="preserve"> Data</w:t>
      </w:r>
    </w:p>
    <w:p w:rsidR="00A62A57" w:rsidRPr="00F47AE4" w:rsidRDefault="00A62A57" w:rsidP="00A62A57">
      <w:r w:rsidRPr="00F47AE4">
        <w:t xml:space="preserve">Der </w:t>
      </w:r>
      <w:proofErr w:type="spellStart"/>
      <w:r w:rsidRPr="00F47AE4">
        <w:t>LunchMenuReader</w:t>
      </w:r>
      <w:proofErr w:type="spellEnd"/>
      <w:r w:rsidRPr="00F47AE4">
        <w:t xml:space="preserve">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berschrift6"/>
        <w:rPr>
          <w:lang w:val="en-GB"/>
        </w:rPr>
      </w:pPr>
      <w:bookmarkStart w:id="48" w:name="_Ref326496936"/>
      <w:proofErr w:type="spellStart"/>
      <w:r w:rsidRPr="00F50A96">
        <w:rPr>
          <w:lang w:val="en-GB"/>
        </w:rPr>
        <w:t>ServiceModels</w:t>
      </w:r>
      <w:bookmarkEnd w:id="48"/>
      <w:proofErr w:type="spellEnd"/>
    </w:p>
    <w:p w:rsidR="00F50A96" w:rsidRDefault="001B5AD9" w:rsidP="00F50A96">
      <w:pPr>
        <w:rPr>
          <w:lang w:val="en-GB"/>
        </w:rPr>
      </w:pPr>
      <w:r>
        <w:rPr>
          <w:noProof/>
          <w:lang w:eastAsia="de-CH"/>
        </w:rPr>
        <w:drawing>
          <wp:inline distT="0" distB="0" distL="0" distR="0" wp14:anchorId="198B8722" wp14:editId="18CBDDA6">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86141" cy="5362172"/>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20</w:t>
      </w:r>
      <w:r w:rsidR="006B6F98">
        <w:rPr>
          <w:noProof/>
        </w:rPr>
        <w:fldChar w:fldCharType="end"/>
      </w:r>
      <w:r>
        <w:t xml:space="preserve"> </w:t>
      </w:r>
      <w:r w:rsidRPr="009D4120">
        <w:t xml:space="preserve"> - Mittagsmenu </w:t>
      </w:r>
      <w:proofErr w:type="spellStart"/>
      <w:r w:rsidR="00537684">
        <w:t>Plug-in</w:t>
      </w:r>
      <w:proofErr w:type="spellEnd"/>
      <w:r w:rsidRPr="009D4120">
        <w:t xml:space="preserve"> Applikation, </w:t>
      </w:r>
      <w:proofErr w:type="spellStart"/>
      <w:r w:rsidRPr="009D4120">
        <w:t>Assembly</w:t>
      </w:r>
      <w:proofErr w:type="spellEnd"/>
      <w:r w:rsidRPr="009D4120">
        <w:t xml:space="preserve"> </w:t>
      </w:r>
      <w:proofErr w:type="spellStart"/>
      <w:r>
        <w:t>ServiceModels</w:t>
      </w:r>
      <w:proofErr w:type="spellEnd"/>
    </w:p>
    <w:p w:rsidR="00E44296" w:rsidRPr="00E44296" w:rsidRDefault="00E44296" w:rsidP="00E44296">
      <w:r w:rsidRPr="00E44296">
        <w:t xml:space="preserve">Der </w:t>
      </w:r>
      <w:proofErr w:type="spellStart"/>
      <w:r w:rsidRPr="00B3158A">
        <w:rPr>
          <w:i/>
        </w:rPr>
        <w:t>LunchMenuService</w:t>
      </w:r>
      <w:proofErr w:type="spellEnd"/>
      <w:r w:rsidRPr="00E44296">
        <w:t xml:space="preserve"> enthält vom</w:t>
      </w:r>
      <w:r>
        <w:t xml:space="preserve"> </w:t>
      </w:r>
      <w:proofErr w:type="spellStart"/>
      <w:r w:rsidRPr="00B3158A">
        <w:rPr>
          <w:i/>
        </w:rPr>
        <w:t>LunchMenuReader</w:t>
      </w:r>
      <w:proofErr w:type="spellEnd"/>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proofErr w:type="spellStart"/>
      <w:r w:rsidR="002109E7" w:rsidRPr="00B3158A">
        <w:rPr>
          <w:i/>
        </w:rPr>
        <w:t>LunchMenu</w:t>
      </w:r>
      <w:proofErr w:type="spellEnd"/>
      <w:r w:rsidR="002109E7">
        <w:t xml:space="preserve"> weitergegeben. </w:t>
      </w:r>
      <w:r w:rsidR="00575CBC">
        <w:t xml:space="preserve">Die </w:t>
      </w:r>
      <w:proofErr w:type="spellStart"/>
      <w:r w:rsidR="00575CBC" w:rsidRPr="00B3158A">
        <w:rPr>
          <w:i/>
        </w:rPr>
        <w:t>LunchMenu</w:t>
      </w:r>
      <w:proofErr w:type="spellEnd"/>
      <w:r w:rsidR="00575CBC">
        <w:t xml:space="preserve"> Klasse liest mithilfe des</w:t>
      </w:r>
      <w:r w:rsidR="00D4745F">
        <w:t xml:space="preserve"> </w:t>
      </w:r>
      <w:proofErr w:type="spellStart"/>
      <w:r w:rsidR="00D4745F" w:rsidRPr="006B2D10">
        <w:rPr>
          <w:i/>
        </w:rPr>
        <w:t>LunchMenuParser</w:t>
      </w:r>
      <w:proofErr w:type="spellEnd"/>
      <w:r w:rsidR="00D4745F">
        <w:t xml:space="preserve"> das aktuelle Datum und die </w:t>
      </w:r>
      <w:r w:rsidR="00575CBC">
        <w:t xml:space="preserve">verschiedenen </w:t>
      </w:r>
      <w:proofErr w:type="spellStart"/>
      <w:r w:rsidR="00575CBC" w:rsidRPr="00B3158A">
        <w:rPr>
          <w:i/>
        </w:rPr>
        <w:t>Dishes</w:t>
      </w:r>
      <w:proofErr w:type="spellEnd"/>
      <w:r w:rsidR="00575CBC">
        <w:t>, sprich die verschiedenen Gerichte, welche an diesem Tag angeboten werden, aus.</w:t>
      </w:r>
      <w:r w:rsidR="00951EA2">
        <w:t xml:space="preserve"> </w:t>
      </w:r>
      <w:r w:rsidR="006B2D10">
        <w:t>Das A</w:t>
      </w:r>
      <w:r w:rsidR="00951EA2">
        <w:t xml:space="preserve">uslesen der </w:t>
      </w:r>
      <w:proofErr w:type="spellStart"/>
      <w:r w:rsidR="00951EA2" w:rsidRPr="006B2D10">
        <w:rPr>
          <w:i/>
        </w:rPr>
        <w:t>Dishes</w:t>
      </w:r>
      <w:proofErr w:type="spellEnd"/>
      <w:r w:rsidR="00951EA2">
        <w:t xml:space="preserve"> geschieht im </w:t>
      </w:r>
      <w:proofErr w:type="spellStart"/>
      <w:r w:rsidR="00951EA2" w:rsidRPr="0041160A">
        <w:rPr>
          <w:i/>
        </w:rPr>
        <w:t>LunchMenuParser</w:t>
      </w:r>
      <w:proofErr w:type="spellEnd"/>
      <w:r w:rsidR="00951EA2">
        <w:t xml:space="preserve"> mit dem </w:t>
      </w:r>
      <w:proofErr w:type="spellStart"/>
      <w:r w:rsidR="00951EA2" w:rsidRPr="0041160A">
        <w:rPr>
          <w:i/>
        </w:rPr>
        <w:t>DishParser</w:t>
      </w:r>
      <w:proofErr w:type="spellEnd"/>
      <w:r w:rsidR="00951EA2">
        <w:t>.</w:t>
      </w:r>
      <w:r w:rsidR="00C97C28">
        <w:t xml:space="preserve"> </w:t>
      </w:r>
      <w:r w:rsidR="00626E10">
        <w:t>E</w:t>
      </w:r>
      <w:r w:rsidR="009204A5">
        <w:t>i</w:t>
      </w:r>
      <w:r w:rsidR="00626E10">
        <w:t xml:space="preserve">n </w:t>
      </w:r>
      <w:proofErr w:type="spellStart"/>
      <w:r w:rsidR="00626E10" w:rsidRPr="009204A5">
        <w:rPr>
          <w:i/>
        </w:rPr>
        <w:t>Dish</w:t>
      </w:r>
      <w:proofErr w:type="spellEnd"/>
      <w:r w:rsidR="00626E10">
        <w:t xml:space="preserve"> verfügt über einen Namen, einen Typ und einen Preis.</w:t>
      </w:r>
    </w:p>
    <w:p w:rsidR="00F50A96" w:rsidRDefault="00F50A96" w:rsidP="00F50A96">
      <w:pPr>
        <w:pStyle w:val="berschrift6"/>
        <w:rPr>
          <w:lang w:val="en-GB"/>
        </w:rPr>
      </w:pPr>
      <w:bookmarkStart w:id="49" w:name="_Ref326498751"/>
      <w:proofErr w:type="spellStart"/>
      <w:r w:rsidRPr="00F50A96">
        <w:rPr>
          <w:lang w:val="en-GB"/>
        </w:rPr>
        <w:t>ViewModels</w:t>
      </w:r>
      <w:bookmarkEnd w:id="49"/>
      <w:proofErr w:type="spellEnd"/>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6002E8EB" wp14:editId="6AAE6160">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82791" cy="2915716"/>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21</w:t>
      </w:r>
      <w:r w:rsidR="006B6F98">
        <w:rPr>
          <w:noProof/>
        </w:rPr>
        <w:fldChar w:fldCharType="end"/>
      </w:r>
      <w:r w:rsidRPr="00E35D0B">
        <w:t xml:space="preserve"> - Mittagsmenu </w:t>
      </w:r>
      <w:proofErr w:type="spellStart"/>
      <w:r w:rsidR="00537684">
        <w:t>Plug-in</w:t>
      </w:r>
      <w:proofErr w:type="spellEnd"/>
      <w:r w:rsidRPr="00E35D0B">
        <w:t xml:space="preserve"> Applikation, </w:t>
      </w:r>
      <w:proofErr w:type="spellStart"/>
      <w:r w:rsidRPr="00E35D0B">
        <w:t>Assembly</w:t>
      </w:r>
      <w:proofErr w:type="spellEnd"/>
      <w:r w:rsidRPr="00E35D0B">
        <w:t xml:space="preserve"> </w:t>
      </w:r>
      <w:proofErr w:type="spellStart"/>
      <w:r>
        <w:t>ViewModels</w:t>
      </w:r>
      <w:proofErr w:type="spellEnd"/>
    </w:p>
    <w:p w:rsidR="00F76437" w:rsidRPr="00F76437" w:rsidRDefault="00F76437" w:rsidP="00F76437">
      <w:r>
        <w:t xml:space="preserve">Die Klasse </w:t>
      </w:r>
      <w:proofErr w:type="spellStart"/>
      <w:r w:rsidRPr="00C51C73">
        <w:rPr>
          <w:i/>
        </w:rPr>
        <w:t>LunchMenuViewModel</w:t>
      </w:r>
      <w:proofErr w:type="spellEnd"/>
      <w:r w:rsidR="00E63563">
        <w:t xml:space="preserve"> wird der </w:t>
      </w:r>
      <w:proofErr w:type="spellStart"/>
      <w:r w:rsidR="00E63563" w:rsidRPr="00C51C73">
        <w:rPr>
          <w:i/>
        </w:rPr>
        <w:t>LunchMenuService</w:t>
      </w:r>
      <w:proofErr w:type="spellEnd"/>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proofErr w:type="spellStart"/>
      <w:r w:rsidR="00E63563" w:rsidRPr="00E63563">
        <w:t>ServiceModels</w:t>
      </w:r>
      <w:proofErr w:type="spellEnd"/>
      <w:r w:rsidR="00E63563">
        <w:fldChar w:fldCharType="end"/>
      </w:r>
      <w:r w:rsidR="00E63563">
        <w:t>) übergeben</w:t>
      </w:r>
      <w:r w:rsidR="00D835E2">
        <w:t xml:space="preserve">, dadurch erhält das </w:t>
      </w:r>
      <w:proofErr w:type="spellStart"/>
      <w:r w:rsidR="00D835E2" w:rsidRPr="00C51C73">
        <w:rPr>
          <w:i/>
        </w:rPr>
        <w:t>LunchMenuViewModel</w:t>
      </w:r>
      <w:proofErr w:type="spellEnd"/>
      <w:r w:rsidR="00D835E2">
        <w:t xml:space="preserve"> die verschiedenen </w:t>
      </w:r>
      <w:proofErr w:type="spellStart"/>
      <w:r w:rsidR="00D835E2" w:rsidRPr="00C51C73">
        <w:rPr>
          <w:i/>
        </w:rPr>
        <w:t>Dishes</w:t>
      </w:r>
      <w:proofErr w:type="spellEnd"/>
      <w:r w:rsidR="00D835E2">
        <w:t xml:space="preserve">, für welche je ein </w:t>
      </w:r>
      <w:proofErr w:type="spellStart"/>
      <w:r w:rsidR="00D835E2" w:rsidRPr="00C51C73">
        <w:rPr>
          <w:i/>
        </w:rPr>
        <w:t>DishViewModel</w:t>
      </w:r>
      <w:proofErr w:type="spellEnd"/>
      <w:r w:rsidR="00D835E2">
        <w:t xml:space="preserve"> erstellt wird.</w:t>
      </w:r>
    </w:p>
    <w:p w:rsidR="00F50A96" w:rsidRDefault="00F50A96" w:rsidP="00F50A96">
      <w:pPr>
        <w:pStyle w:val="berschrift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3EDA9031" wp14:editId="61DA8C5A">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25112" cy="1520122"/>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22</w:t>
      </w:r>
      <w:r w:rsidR="006B6F98">
        <w:rPr>
          <w:noProof/>
        </w:rPr>
        <w:fldChar w:fldCharType="end"/>
      </w:r>
      <w:r w:rsidRPr="000F3B1C">
        <w:t xml:space="preserve"> - Mittagsmenu </w:t>
      </w:r>
      <w:proofErr w:type="spellStart"/>
      <w:r w:rsidR="00537684">
        <w:t>Plug-in</w:t>
      </w:r>
      <w:proofErr w:type="spellEnd"/>
      <w:r w:rsidRPr="000F3B1C">
        <w:t xml:space="preserve"> Applikation, </w:t>
      </w:r>
      <w:proofErr w:type="spellStart"/>
      <w:r w:rsidRPr="000F3B1C">
        <w:t>Assembly</w:t>
      </w:r>
      <w:proofErr w:type="spellEnd"/>
      <w:r w:rsidRPr="000F3B1C">
        <w:t xml:space="preserve"> </w:t>
      </w:r>
      <w:r>
        <w:t>Views</w:t>
      </w:r>
    </w:p>
    <w:p w:rsidR="00AE354F" w:rsidRPr="00AE354F" w:rsidRDefault="00AE354F" w:rsidP="00AE354F">
      <w:r w:rsidRPr="00AE354F">
        <w:t xml:space="preserve">Die </w:t>
      </w:r>
      <w:proofErr w:type="spellStart"/>
      <w:r w:rsidRPr="008343CC">
        <w:rPr>
          <w:i/>
        </w:rPr>
        <w:t>LunchMenuView</w:t>
      </w:r>
      <w:proofErr w:type="spellEnd"/>
      <w:r w:rsidRPr="00AE354F">
        <w:t xml:space="preserve"> stellt die Komponenten</w:t>
      </w:r>
      <w:r w:rsidR="00184E2E">
        <w:t xml:space="preserve"> der </w:t>
      </w:r>
      <w:proofErr w:type="spellStart"/>
      <w:r w:rsidR="00184E2E" w:rsidRPr="008343CC">
        <w:rPr>
          <w:i/>
        </w:rPr>
        <w:t>LunchMenuViewModel</w:t>
      </w:r>
      <w:proofErr w:type="spellEnd"/>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proofErr w:type="spellStart"/>
      <w:r w:rsidR="00184E2E" w:rsidRPr="00184E2E">
        <w:t>ViewModels</w:t>
      </w:r>
      <w:proofErr w:type="spellEnd"/>
      <w:r w:rsidR="00184E2E">
        <w:fldChar w:fldCharType="end"/>
      </w:r>
      <w:r w:rsidR="00184E2E">
        <w:t>)</w:t>
      </w:r>
      <w:r w:rsidRPr="00AE354F">
        <w:t xml:space="preserve"> grafisch dar.</w:t>
      </w:r>
      <w:r w:rsidR="00184E2E">
        <w:t xml:space="preserve"> Für die Darstellung der einzelnen </w:t>
      </w:r>
      <w:proofErr w:type="spellStart"/>
      <w:r w:rsidR="00F557CD">
        <w:rPr>
          <w:i/>
        </w:rPr>
        <w:t>DishViewModels</w:t>
      </w:r>
      <w:proofErr w:type="spellEnd"/>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proofErr w:type="spellStart"/>
      <w:r w:rsidR="000031F2" w:rsidRPr="00184E2E">
        <w:t>ViewModels</w:t>
      </w:r>
      <w:proofErr w:type="spellEnd"/>
      <w:r w:rsidR="000031F2">
        <w:fldChar w:fldCharType="end"/>
      </w:r>
      <w:r w:rsidR="000031F2">
        <w:t>)</w:t>
      </w:r>
      <w:r w:rsidR="000031F2" w:rsidRPr="00AE354F">
        <w:t xml:space="preserve"> </w:t>
      </w:r>
      <w:r w:rsidR="00184E2E">
        <w:t xml:space="preserve">wird von der </w:t>
      </w:r>
      <w:proofErr w:type="spellStart"/>
      <w:r w:rsidR="00184E2E" w:rsidRPr="008343CC">
        <w:rPr>
          <w:i/>
        </w:rPr>
        <w:t>LunchMenuView</w:t>
      </w:r>
      <w:proofErr w:type="spellEnd"/>
      <w:r w:rsidR="00184E2E">
        <w:t xml:space="preserve"> die </w:t>
      </w:r>
      <w:proofErr w:type="spellStart"/>
      <w:r w:rsidR="00184E2E" w:rsidRPr="008343CC">
        <w:rPr>
          <w:i/>
        </w:rPr>
        <w:t>DishView</w:t>
      </w:r>
      <w:proofErr w:type="spellEnd"/>
      <w:r w:rsidR="00184E2E">
        <w:t xml:space="preserve"> verwendet.</w:t>
      </w:r>
    </w:p>
    <w:p w:rsidR="00F50A96" w:rsidRDefault="00F50A96" w:rsidP="00F50A96">
      <w:pPr>
        <w:pStyle w:val="berschrift6"/>
        <w:rPr>
          <w:lang w:val="en-GB"/>
        </w:rPr>
      </w:pPr>
      <w:r>
        <w:rPr>
          <w:lang w:val="en-GB"/>
        </w:rPr>
        <w:t>Main</w:t>
      </w:r>
    </w:p>
    <w:p w:rsidR="00F50A96" w:rsidRDefault="003760D2" w:rsidP="00F50A96">
      <w:pPr>
        <w:rPr>
          <w:lang w:val="en-GB"/>
        </w:rPr>
      </w:pPr>
      <w:r>
        <w:rPr>
          <w:noProof/>
          <w:lang w:eastAsia="de-CH"/>
        </w:rPr>
        <w:drawing>
          <wp:inline distT="0" distB="0" distL="0" distR="0" wp14:anchorId="18474FC2" wp14:editId="02CB9102">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5011" cy="1862975"/>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23</w:t>
      </w:r>
      <w:r w:rsidR="006B6F98">
        <w:rPr>
          <w:noProof/>
        </w:rPr>
        <w:fldChar w:fldCharType="end"/>
      </w:r>
      <w:r w:rsidRPr="002E1AA9">
        <w:t xml:space="preserve"> - Mittagsmenu </w:t>
      </w:r>
      <w:proofErr w:type="spellStart"/>
      <w:r w:rsidR="00537684">
        <w:t>Plug-in</w:t>
      </w:r>
      <w:proofErr w:type="spellEnd"/>
      <w:r w:rsidRPr="002E1AA9">
        <w:t xml:space="preserve"> Applikation, </w:t>
      </w:r>
      <w:proofErr w:type="spellStart"/>
      <w:r w:rsidRPr="002E1AA9">
        <w:t>Assembly</w:t>
      </w:r>
      <w:proofErr w:type="spellEnd"/>
      <w:r w:rsidRPr="002E1AA9">
        <w:t xml:space="preserve"> </w:t>
      </w:r>
      <w:r>
        <w:t>Main</w:t>
      </w:r>
    </w:p>
    <w:p w:rsidR="001C396C" w:rsidRPr="001C396C" w:rsidRDefault="001C396C" w:rsidP="001C396C">
      <w:r>
        <w:t xml:space="preserve">Die Klasse </w:t>
      </w:r>
      <w:proofErr w:type="spellStart"/>
      <w:r>
        <w:rPr>
          <w:i/>
        </w:rPr>
        <w:t>LunchMenuApp</w:t>
      </w:r>
      <w:proofErr w:type="spellEnd"/>
      <w:r>
        <w:t xml:space="preserve"> implementiert das </w:t>
      </w:r>
      <w:proofErr w:type="spellStart"/>
      <w:r w:rsidRPr="000F3A4D">
        <w:rPr>
          <w:i/>
        </w:rPr>
        <w:t>IApp</w:t>
      </w:r>
      <w:proofErr w:type="spellEnd"/>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berschrift6"/>
        <w:rPr>
          <w:lang w:val="en-GB"/>
        </w:rPr>
      </w:pPr>
      <w:proofErr w:type="spellStart"/>
      <w:r>
        <w:rPr>
          <w:lang w:val="en-GB"/>
        </w:rPr>
        <w:lastRenderedPageBreak/>
        <w:t>Startup</w:t>
      </w:r>
      <w:proofErr w:type="spellEnd"/>
    </w:p>
    <w:p w:rsidR="00F50A96" w:rsidRDefault="003760D2" w:rsidP="00F50A96">
      <w:pPr>
        <w:rPr>
          <w:lang w:val="en-GB"/>
        </w:rPr>
      </w:pPr>
      <w:r>
        <w:rPr>
          <w:noProof/>
          <w:lang w:eastAsia="de-CH"/>
        </w:rPr>
        <w:drawing>
          <wp:inline distT="0" distB="0" distL="0" distR="0" wp14:anchorId="5686B0CC" wp14:editId="08396F5C">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22838" cy="2129445"/>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24</w:t>
      </w:r>
      <w:r w:rsidR="006B6F98">
        <w:rPr>
          <w:noProof/>
        </w:rPr>
        <w:fldChar w:fldCharType="end"/>
      </w:r>
      <w:r w:rsidRPr="00587F54">
        <w:t xml:space="preserve"> - Mittagsmenu </w:t>
      </w:r>
      <w:proofErr w:type="spellStart"/>
      <w:r w:rsidR="00537684">
        <w:t>Plug-in</w:t>
      </w:r>
      <w:proofErr w:type="spellEnd"/>
      <w:r w:rsidRPr="00587F54">
        <w:t xml:space="preserve"> Applikation, </w:t>
      </w:r>
      <w:proofErr w:type="spellStart"/>
      <w:r w:rsidRPr="00587F54">
        <w:t>Assembly</w:t>
      </w:r>
      <w:proofErr w:type="spellEnd"/>
      <w:r w:rsidRPr="00587F54">
        <w:t xml:space="preserve"> </w:t>
      </w:r>
      <w:r>
        <w:t>Startup</w:t>
      </w:r>
    </w:p>
    <w:p w:rsidR="00AD1148" w:rsidRPr="00AD1148" w:rsidRDefault="00AD1148" w:rsidP="00AD1148">
      <w:r>
        <w:t xml:space="preserve">Um die Applikation nicht erst starten und prüfen zu können wenn sie bei der Videowall Applikation als </w:t>
      </w:r>
      <w:proofErr w:type="spellStart"/>
      <w:r w:rsidR="00537684">
        <w:t>Plug-in</w:t>
      </w:r>
      <w:proofErr w:type="spellEnd"/>
      <w:r>
        <w:t xml:space="preserve"> geladen wurde, steht das </w:t>
      </w:r>
      <w:proofErr w:type="spellStart"/>
      <w:r>
        <w:t>Assembly</w:t>
      </w:r>
      <w:proofErr w:type="spellEnd"/>
      <w:r>
        <w:t xml:space="preserve"> Startup zur Verfügung. </w:t>
      </w:r>
      <w:proofErr w:type="spellStart"/>
      <w:r w:rsidRPr="000F3A4D">
        <w:rPr>
          <w:i/>
        </w:rPr>
        <w:t>LocalAppInfo</w:t>
      </w:r>
      <w:proofErr w:type="spellEnd"/>
      <w:r>
        <w:t xml:space="preserve"> implementiert das </w:t>
      </w:r>
      <w:proofErr w:type="spellStart"/>
      <w:r w:rsidRPr="000F3A4D">
        <w:rPr>
          <w:i/>
        </w:rPr>
        <w:t>IVideoWallServiceProvider</w:t>
      </w:r>
      <w:proofErr w:type="spellEnd"/>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berschrift6"/>
        <w:rPr>
          <w:lang w:val="en-GB"/>
        </w:rPr>
      </w:pPr>
      <w:r>
        <w:rPr>
          <w:lang w:val="en-GB"/>
        </w:rPr>
        <w:t>Tests</w:t>
      </w:r>
    </w:p>
    <w:p w:rsidR="004E5A8A" w:rsidRDefault="003760D2" w:rsidP="004E5A8A">
      <w:pPr>
        <w:rPr>
          <w:lang w:val="en-GB"/>
        </w:rPr>
      </w:pPr>
      <w:r>
        <w:rPr>
          <w:noProof/>
          <w:lang w:eastAsia="de-CH"/>
        </w:rPr>
        <w:drawing>
          <wp:inline distT="0" distB="0" distL="0" distR="0" wp14:anchorId="1E71E076" wp14:editId="11BCBFA6">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439261"/>
                    </a:xfrm>
                    <a:prstGeom prst="rect">
                      <a:avLst/>
                    </a:prstGeom>
                  </pic:spPr>
                </pic:pic>
              </a:graphicData>
            </a:graphic>
          </wp:inline>
        </w:drawing>
      </w:r>
    </w:p>
    <w:p w:rsidR="00296585" w:rsidRDefault="00296585" w:rsidP="00296585">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25</w:t>
      </w:r>
      <w:r w:rsidR="006B6F98">
        <w:rPr>
          <w:noProof/>
        </w:rPr>
        <w:fldChar w:fldCharType="end"/>
      </w:r>
      <w:r w:rsidRPr="006439C4">
        <w:t xml:space="preserve"> - Mittagsmenu </w:t>
      </w:r>
      <w:proofErr w:type="spellStart"/>
      <w:r w:rsidR="00537684">
        <w:t>Plug-in</w:t>
      </w:r>
      <w:proofErr w:type="spellEnd"/>
      <w:r w:rsidRPr="006439C4">
        <w:t xml:space="preserve"> Applikation, </w:t>
      </w:r>
      <w:proofErr w:type="spellStart"/>
      <w:r w:rsidRPr="006439C4">
        <w:t>Assembly</w:t>
      </w:r>
      <w:proofErr w:type="spellEnd"/>
      <w:r w:rsidRPr="006439C4">
        <w:t xml:space="preserve"> </w:t>
      </w:r>
      <w:r>
        <w:t>Tests</w:t>
      </w:r>
    </w:p>
    <w:p w:rsidR="00EB6BF1" w:rsidRPr="00EB6BF1" w:rsidRDefault="00A03612" w:rsidP="00EB6BF1">
      <w:r>
        <w:t xml:space="preserve">Durch den </w:t>
      </w:r>
      <w:proofErr w:type="spellStart"/>
      <w:r w:rsidRPr="00355B8E">
        <w:rPr>
          <w:i/>
        </w:rPr>
        <w:t>LunchMenuReaderTest</w:t>
      </w:r>
      <w:proofErr w:type="spellEnd"/>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proofErr w:type="spellStart"/>
      <w:r w:rsidR="007C7F49" w:rsidRPr="00355B8E">
        <w:rPr>
          <w:i/>
        </w:rPr>
        <w:t>LunchMenuParserTest</w:t>
      </w:r>
      <w:proofErr w:type="spellEnd"/>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berschrift4"/>
      </w:pPr>
      <w:r>
        <w:lastRenderedPageBreak/>
        <w:t>Patterns</w:t>
      </w:r>
    </w:p>
    <w:p w:rsidR="00FA3413" w:rsidRPr="00FA3413" w:rsidRDefault="00FA3413" w:rsidP="00FA3413">
      <w:r>
        <w:t>Nachfolgend sind die verwendeten Patterns beschrieben.</w:t>
      </w:r>
    </w:p>
    <w:p w:rsidR="008E17FE" w:rsidRDefault="008E17FE" w:rsidP="008E17FE">
      <w:pPr>
        <w:pStyle w:val="berschrift5"/>
      </w:pPr>
      <w:r>
        <w:t>MVVM</w:t>
      </w:r>
    </w:p>
    <w:p w:rsidR="0068261B" w:rsidRDefault="0068261B" w:rsidP="0068261B">
      <w:r>
        <w:t>Das MVVM („Model“, „View“, „</w:t>
      </w:r>
      <w:proofErr w:type="spellStart"/>
      <w:r>
        <w:t>ViewModel</w:t>
      </w:r>
      <w:proofErr w:type="spellEnd"/>
      <w:r>
        <w:t xml:space="preserve">) Pattern wird benötigt, um die View vom Model zu entkoppeln. Deshalb wird als Zwischenglied ein </w:t>
      </w:r>
      <w:proofErr w:type="spellStart"/>
      <w:r>
        <w:t>ViewModel</w:t>
      </w:r>
      <w:proofErr w:type="spellEnd"/>
      <w:r>
        <w:t xml:space="preserve"> erzeugt, das die </w:t>
      </w:r>
      <w:proofErr w:type="spellStart"/>
      <w:r>
        <w:t>Commands</w:t>
      </w:r>
      <w:proofErr w:type="spellEnd"/>
      <w:r>
        <w:t xml:space="preserve"> des GUIs abarbeitet und die verfügbaren Elemente dem GUI zur Verfügung stellt.</w:t>
      </w:r>
    </w:p>
    <w:p w:rsidR="0068261B" w:rsidRDefault="0068261B" w:rsidP="0068261B">
      <w:r>
        <w:t xml:space="preserve">Die grundlegende Idee dahinter ist, dass sich das GUI schneller ändert als die Businesslogik und deshalb die zwei Komponenten möglichst stark abzutrennen sind. Zusätzlich kann das das </w:t>
      </w:r>
      <w:proofErr w:type="spellStart"/>
      <w:r>
        <w:t>ViewModel</w:t>
      </w:r>
      <w:proofErr w:type="spellEnd"/>
      <w:r>
        <w:t xml:space="preserve"> dadurch mit Unit Tests geprüft werden.</w:t>
      </w:r>
    </w:p>
    <w:p w:rsidR="0068261B" w:rsidRPr="00C85D14" w:rsidRDefault="0068261B" w:rsidP="0068261B">
      <w:r>
        <w:t xml:space="preserve">Weitere Informationen sind unter (TODO: </w:t>
      </w:r>
      <w:proofErr w:type="spellStart"/>
      <w:r>
        <w:t>ref</w:t>
      </w:r>
      <w:proofErr w:type="spellEnd"/>
      <w:r>
        <w:t>) [</w:t>
      </w:r>
      <w:hyperlink r:id="rId61" w:history="1">
        <w:r>
          <w:rPr>
            <w:rStyle w:val="Hyperlink"/>
          </w:rPr>
          <w:t>http://msdn.microsoft.com/en-us/magazine/dd419663.aspx</w:t>
        </w:r>
      </w:hyperlink>
      <w:r>
        <w:t>] zu finden.</w:t>
      </w:r>
    </w:p>
    <w:p w:rsidR="00340A5A" w:rsidRPr="00E27311" w:rsidRDefault="00E27311" w:rsidP="00340A5A">
      <w:pPr>
        <w:pStyle w:val="berschrift5"/>
        <w:rPr>
          <w:lang w:val="en-US"/>
        </w:rPr>
      </w:pPr>
      <w:r w:rsidRPr="00E27311">
        <w:rPr>
          <w:lang w:val="en-US"/>
        </w:rPr>
        <w:t xml:space="preserve">Inversion </w:t>
      </w:r>
      <w:r w:rsidR="002E3979">
        <w:rPr>
          <w:lang w:val="en-US"/>
        </w:rPr>
        <w:t>o</w:t>
      </w:r>
      <w:r w:rsidRPr="00E27311">
        <w:rPr>
          <w:lang w:val="en-US"/>
        </w:rPr>
        <w:t xml:space="preserve">f </w:t>
      </w:r>
      <w:r>
        <w:rPr>
          <w:lang w:val="en-US"/>
        </w:rPr>
        <w:t>C</w:t>
      </w:r>
      <w:r w:rsidRPr="00E27311">
        <w:rPr>
          <w:lang w:val="en-US"/>
        </w:rPr>
        <w:t xml:space="preserve">ontrol / </w:t>
      </w:r>
      <w:r>
        <w:rPr>
          <w:lang w:val="en-US"/>
        </w:rPr>
        <w:t>D</w:t>
      </w:r>
      <w:r w:rsidR="00340A5A" w:rsidRPr="00E27311">
        <w:rPr>
          <w:lang w:val="en-US"/>
        </w:rPr>
        <w:t xml:space="preserve">ependency Injection </w:t>
      </w:r>
      <w:proofErr w:type="spellStart"/>
      <w:r w:rsidR="00340A5A" w:rsidRPr="00E27311">
        <w:rPr>
          <w:lang w:val="en-US"/>
        </w:rPr>
        <w:t>mit</w:t>
      </w:r>
      <w:proofErr w:type="spellEnd"/>
      <w:r w:rsidR="00340A5A" w:rsidRPr="00E27311">
        <w:rPr>
          <w:lang w:val="en-US"/>
        </w:rPr>
        <w:t xml:space="preserve"> Unity</w:t>
      </w:r>
    </w:p>
    <w:p w:rsidR="00340A5A" w:rsidRDefault="00340A5A" w:rsidP="00340A5A">
      <w:r>
        <w:t xml:space="preserve">Damit die Komponenten jederzeit und einfach ausgetauscht werden können, wurde mit </w:t>
      </w:r>
      <w:proofErr w:type="spellStart"/>
      <w:r>
        <w:t>Unity</w:t>
      </w:r>
      <w:proofErr w:type="spellEnd"/>
      <w:r>
        <w:t xml:space="preserve"> Containern (TODO: </w:t>
      </w:r>
      <w:proofErr w:type="spellStart"/>
      <w:r>
        <w:t>reference</w:t>
      </w:r>
      <w:proofErr w:type="spellEnd"/>
      <w:r>
        <w:t>) gearbeitet, um</w:t>
      </w:r>
      <w:r w:rsidR="00833C6D">
        <w:t xml:space="preserve"> Inversion </w:t>
      </w:r>
      <w:proofErr w:type="spellStart"/>
      <w:r w:rsidR="00833C6D">
        <w:t>of</w:t>
      </w:r>
      <w:proofErr w:type="spellEnd"/>
      <w:r w:rsidR="00833C6D">
        <w:t xml:space="preserve"> </w:t>
      </w:r>
      <w:proofErr w:type="spellStart"/>
      <w:r w:rsidR="00833C6D">
        <w:t>Control</w:t>
      </w:r>
      <w:proofErr w:type="spellEnd"/>
      <w:r w:rsidR="00833C6D">
        <w:t xml:space="preserve"> durch</w:t>
      </w:r>
      <w:r>
        <w:t xml:space="preserve"> </w:t>
      </w:r>
      <w:proofErr w:type="spellStart"/>
      <w:r>
        <w:t>Depe</w:t>
      </w:r>
      <w:r w:rsidR="0031315D">
        <w:t>ndency</w:t>
      </w:r>
      <w:proofErr w:type="spellEnd"/>
      <w:r w:rsidR="0031315D">
        <w:t xml:space="preserve"> Injection zu ermöglichen</w:t>
      </w:r>
      <w:r>
        <w:t xml:space="preserve">. </w:t>
      </w:r>
      <w:r w:rsidR="00742337">
        <w:t xml:space="preserve">So können beispielsweise auf eine einfache Art und Weise Komponenten einer Software ausgetauscht werden, indem die Container ausgetauscht werden. Bei </w:t>
      </w:r>
      <w:proofErr w:type="gramStart"/>
      <w:r w:rsidR="00742337">
        <w:t>der Videowall</w:t>
      </w:r>
      <w:proofErr w:type="gramEnd"/>
      <w:r w:rsidR="00742337">
        <w:t xml:space="preserve"> wird dies benutzt, um bei der Entwicklung zwischen dem echten </w:t>
      </w:r>
      <w:proofErr w:type="spellStart"/>
      <w:r w:rsidR="00742337">
        <w:t>Kinect</w:t>
      </w:r>
      <w:proofErr w:type="spellEnd"/>
      <w:r w:rsidR="00742337">
        <w:t xml:space="preserve"> Sensor und einem simulierten </w:t>
      </w:r>
      <w:proofErr w:type="spellStart"/>
      <w:r w:rsidR="00742337">
        <w:t>Kinect</w:t>
      </w:r>
      <w:proofErr w:type="spellEnd"/>
      <w:r w:rsidR="00742337">
        <w:t xml:space="preserve"> Sensor zu wechseln.</w:t>
      </w:r>
      <w:r w:rsidR="00A023F1">
        <w:t xml:space="preserve"> </w:t>
      </w:r>
      <w:proofErr w:type="spellStart"/>
      <w:r>
        <w:t>Dependency</w:t>
      </w:r>
      <w:proofErr w:type="spellEnd"/>
      <w:r>
        <w:t xml:space="preserve"> Injection kann auch beim Testen helfen, indem man beim </w:t>
      </w:r>
      <w:proofErr w:type="spellStart"/>
      <w:r>
        <w:t>Unity</w:t>
      </w:r>
      <w:proofErr w:type="spellEnd"/>
      <w:r>
        <w:t xml:space="preserve"> Container die Mock Objekte registriert.</w:t>
      </w:r>
    </w:p>
    <w:p w:rsidR="00686C8B" w:rsidRDefault="00833C6D" w:rsidP="0068261B">
      <w:pPr>
        <w:rPr>
          <w:lang w:val="en-US"/>
        </w:rPr>
      </w:pPr>
      <w:r w:rsidRPr="00742337">
        <w:rPr>
          <w:lang w:val="en-US"/>
        </w:rPr>
        <w:t xml:space="preserve">(TODO: Inversion of Control / Dependency Injection </w:t>
      </w:r>
      <w:proofErr w:type="gramStart"/>
      <w:r w:rsidRPr="00742337">
        <w:rPr>
          <w:lang w:val="en-US"/>
        </w:rPr>
        <w:t>ins</w:t>
      </w:r>
      <w:proofErr w:type="gramEnd"/>
      <w:r w:rsidRPr="00742337">
        <w:rPr>
          <w:lang w:val="en-US"/>
        </w:rPr>
        <w:t xml:space="preserve"> </w:t>
      </w:r>
      <w:proofErr w:type="spellStart"/>
      <w:r w:rsidRPr="00742337">
        <w:rPr>
          <w:lang w:val="en-US"/>
        </w:rPr>
        <w:t>Glossar</w:t>
      </w:r>
      <w:proofErr w:type="spellEnd"/>
      <w:r w:rsidRPr="00742337">
        <w:rPr>
          <w:lang w:val="en-US"/>
        </w:rPr>
        <w:t>)</w:t>
      </w:r>
    </w:p>
    <w:p w:rsidR="00E86B71" w:rsidRPr="00742337" w:rsidRDefault="00E86B71" w:rsidP="0068261B">
      <w:pPr>
        <w:rPr>
          <w:lang w:val="en-US"/>
        </w:rPr>
      </w:pPr>
      <w:r w:rsidRPr="00742337">
        <w:rPr>
          <w:lang w:val="en-US"/>
        </w:rPr>
        <w:br w:type="page"/>
      </w:r>
    </w:p>
    <w:p w:rsidR="000B135B" w:rsidRDefault="00537684" w:rsidP="000B135B">
      <w:pPr>
        <w:pStyle w:val="berschrift4"/>
      </w:pPr>
      <w:bookmarkStart w:id="50" w:name="_Ref326237304"/>
      <w:proofErr w:type="spellStart"/>
      <w:r>
        <w:lastRenderedPageBreak/>
        <w:t>Plug-in</w:t>
      </w:r>
      <w:proofErr w:type="spellEnd"/>
      <w:r w:rsidR="00320C16">
        <w:t xml:space="preserve"> </w:t>
      </w:r>
      <w:r w:rsidR="000B135B">
        <w:t>Framework</w:t>
      </w:r>
      <w:bookmarkEnd w:id="50"/>
    </w:p>
    <w:p w:rsidR="000B135B" w:rsidRDefault="000B135B" w:rsidP="000B135B">
      <w:pPr>
        <w:pStyle w:val="berschrift5"/>
      </w:pPr>
      <w:bookmarkStart w:id="51" w:name="_Ref325447589"/>
      <w:r>
        <w:t>Grundlagen</w:t>
      </w:r>
      <w:bookmarkEnd w:id="51"/>
    </w:p>
    <w:p w:rsidR="000B135B" w:rsidRDefault="000B135B" w:rsidP="000B135B">
      <w:r w:rsidRPr="006110A5">
        <w:t>Die erste Frage, die sich bei einem Framework stellt, ist, wie eine Extension in das Framework geladen wird</w:t>
      </w:r>
      <w:r w:rsidR="002F37AE">
        <w:t xml:space="preserve"> (der Extension Point)</w:t>
      </w:r>
      <w:r w:rsidRPr="006110A5">
        <w:t xml:space="preserve">. Microsoft bietet für diesen Zweck das </w:t>
      </w:r>
      <w:proofErr w:type="spellStart"/>
      <w:r w:rsidRPr="006110A5">
        <w:t>Managed</w:t>
      </w:r>
      <w:proofErr w:type="spellEnd"/>
      <w:r w:rsidRPr="006110A5">
        <w:t xml:space="preserve"> </w:t>
      </w:r>
      <w:proofErr w:type="spellStart"/>
      <w:r w:rsidRPr="006110A5">
        <w:t>Extensibility</w:t>
      </w:r>
      <w:proofErr w:type="spellEnd"/>
      <w:r w:rsidRPr="006110A5">
        <w:t xml:space="preserve"> Framework</w:t>
      </w:r>
      <w:r>
        <w:t xml:space="preserve"> </w:t>
      </w:r>
      <w:r w:rsidRPr="006110A5">
        <w:t>(MEF)</w:t>
      </w:r>
      <w:r>
        <w:rPr>
          <w:rStyle w:val="Funotenzeichen"/>
        </w:rPr>
        <w:footnoteReference w:id="11"/>
      </w:r>
      <w:r w:rsidRPr="006110A5">
        <w:t xml:space="preserve"> an. Technische Details dazu können</w:t>
      </w:r>
      <w:r>
        <w:t xml:space="preserve"> in der MEF-Dokumentation</w:t>
      </w:r>
      <w:r>
        <w:rPr>
          <w:rStyle w:val="Funotenzeichen"/>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enabsatz"/>
        <w:numPr>
          <w:ilvl w:val="0"/>
          <w:numId w:val="10"/>
        </w:numPr>
      </w:pPr>
      <w:r w:rsidRPr="006110A5">
        <w:t xml:space="preserve">Das Schlüsselwort Export zeichnet eine Klasse (Einstiegspunkt), die </w:t>
      </w:r>
      <w:r>
        <w:t>ein von einem Framework (HSR Videow</w:t>
      </w:r>
      <w:r w:rsidRPr="006110A5">
        <w:t>all Applikation) definierten Interface (</w:t>
      </w:r>
      <w:proofErr w:type="spellStart"/>
      <w:r w:rsidRPr="006110A5">
        <w:t>IApp</w:t>
      </w:r>
      <w:proofErr w:type="spellEnd"/>
      <w:r w:rsidRPr="006110A5">
        <w:t xml:space="preserve">) </w:t>
      </w:r>
      <w:r>
        <w:t>implementiert</w:t>
      </w:r>
      <w:r w:rsidRPr="006110A5">
        <w:t>, für den Export.</w:t>
      </w:r>
    </w:p>
    <w:p w:rsidR="000B135B" w:rsidRDefault="000B135B" w:rsidP="000B135B">
      <w:pPr>
        <w:pStyle w:val="Listenabsatz"/>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proofErr w:type="spellStart"/>
      <w:r w:rsidRPr="006110A5">
        <w:t>Extensions</w:t>
      </w:r>
      <w:proofErr w:type="spellEnd"/>
      <w:r w:rsidRPr="006110A5">
        <w:t xml:space="preserve">) und das Interface </w:t>
      </w:r>
      <w:proofErr w:type="spellStart"/>
      <w:r w:rsidRPr="006110A5">
        <w:t>IApp</w:t>
      </w:r>
      <w:proofErr w:type="spellEnd"/>
      <w:r w:rsidRPr="006110A5">
        <w:t xml:space="preserve"> implementieren.</w:t>
      </w:r>
    </w:p>
    <w:p w:rsidR="000B135B" w:rsidRDefault="000B135B" w:rsidP="000B135B">
      <w:r>
        <w:rPr>
          <w:noProof/>
          <w:lang w:eastAsia="de-CH"/>
        </w:rPr>
        <w:drawing>
          <wp:inline distT="0" distB="0" distL="0" distR="0" wp14:anchorId="1111004D" wp14:editId="544537E7">
            <wp:extent cx="4213555" cy="308008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0B135B" w:rsidRDefault="000B135B" w:rsidP="000B135B">
      <w:pPr>
        <w:pStyle w:val="Beschriftung"/>
      </w:pPr>
      <w:bookmarkStart w:id="52" w:name="_Ref325442071"/>
      <w:r>
        <w:t xml:space="preserve">Abbildung </w:t>
      </w:r>
      <w:r w:rsidR="006B6F98">
        <w:fldChar w:fldCharType="begin"/>
      </w:r>
      <w:r w:rsidR="006B6F98">
        <w:instrText xml:space="preserve"> SEQ Abbildung \* ARABIC </w:instrText>
      </w:r>
      <w:r w:rsidR="006B6F98">
        <w:fldChar w:fldCharType="separate"/>
      </w:r>
      <w:r w:rsidR="008A35E4">
        <w:rPr>
          <w:noProof/>
        </w:rPr>
        <w:t>26</w:t>
      </w:r>
      <w:r w:rsidR="006B6F98">
        <w:rPr>
          <w:noProof/>
        </w:rPr>
        <w:fldChar w:fldCharType="end"/>
      </w:r>
      <w:r>
        <w:t xml:space="preserve"> - </w:t>
      </w:r>
      <w:r w:rsidRPr="00F130C6">
        <w:t>Poster Applikation (Extension) wird über [Export(</w:t>
      </w:r>
      <w:proofErr w:type="spellStart"/>
      <w:r w:rsidRPr="00F130C6">
        <w:t>typeof</w:t>
      </w:r>
      <w:proofErr w:type="spellEnd"/>
      <w:r w:rsidRPr="00F130C6">
        <w:t>(</w:t>
      </w:r>
      <w:proofErr w:type="spellStart"/>
      <w:r w:rsidRPr="00F130C6">
        <w:t>IApp</w:t>
      </w:r>
      <w:proofErr w:type="spellEnd"/>
      <w:r w:rsidRPr="00F130C6">
        <w:t xml:space="preserve">))] als </w:t>
      </w:r>
      <w:proofErr w:type="spellStart"/>
      <w:r w:rsidRPr="00F130C6">
        <w:t>IApp</w:t>
      </w:r>
      <w:proofErr w:type="spellEnd"/>
      <w:r w:rsidRPr="00F130C6">
        <w:t xml:space="preserve"> exportiert</w:t>
      </w:r>
      <w:bookmarkEnd w:id="52"/>
    </w:p>
    <w:p w:rsidR="000B135B" w:rsidRDefault="000B135B" w:rsidP="000B135B">
      <w:r>
        <w:t xml:space="preserve">Die obenstehende Abbildung zeigt die Klasse </w:t>
      </w:r>
      <w:proofErr w:type="spellStart"/>
      <w:r>
        <w:t>PosterApp</w:t>
      </w:r>
      <w:proofErr w:type="spellEnd"/>
      <w:r>
        <w:t xml:space="preserve">, welche das Interface </w:t>
      </w:r>
      <w:proofErr w:type="spellStart"/>
      <w:r>
        <w:t>IApp</w:t>
      </w:r>
      <w:proofErr w:type="spellEnd"/>
      <w:r>
        <w:t xml:space="preserve"> implementiert. Der Ausdruck [Export(</w:t>
      </w:r>
      <w:proofErr w:type="spellStart"/>
      <w:r>
        <w:t>typeof</w:t>
      </w:r>
      <w:proofErr w:type="spellEnd"/>
      <w:r>
        <w:t>(</w:t>
      </w:r>
      <w:proofErr w:type="spellStart"/>
      <w:r>
        <w:t>IApp</w:t>
      </w:r>
      <w:proofErr w:type="spellEnd"/>
      <w:r>
        <w:t>))] markiert die Klasse für den Export.</w:t>
      </w:r>
    </w:p>
    <w:p w:rsidR="002E372F" w:rsidRDefault="002E372F" w:rsidP="002E372F">
      <w:pPr>
        <w:keepNext/>
      </w:pPr>
      <w:r>
        <w:rPr>
          <w:noProof/>
          <w:lang w:eastAsia="de-CH"/>
        </w:rPr>
        <w:lastRenderedPageBreak/>
        <w:drawing>
          <wp:inline distT="0" distB="0" distL="0" distR="0" wp14:anchorId="103748DC" wp14:editId="33F2D532">
            <wp:extent cx="5052022" cy="592531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55454" cy="5929337"/>
                    </a:xfrm>
                    <a:prstGeom prst="rect">
                      <a:avLst/>
                    </a:prstGeom>
                  </pic:spPr>
                </pic:pic>
              </a:graphicData>
            </a:graphic>
          </wp:inline>
        </w:drawing>
      </w:r>
    </w:p>
    <w:p w:rsidR="002E372F" w:rsidRDefault="002E372F" w:rsidP="002E372F">
      <w:pPr>
        <w:pStyle w:val="Beschriftung"/>
      </w:pPr>
      <w:r>
        <w:t xml:space="preserve">Abbildung </w:t>
      </w:r>
      <w:r>
        <w:fldChar w:fldCharType="begin"/>
      </w:r>
      <w:r>
        <w:instrText xml:space="preserve"> SEQ Abbildung \* ARABIC </w:instrText>
      </w:r>
      <w:r>
        <w:fldChar w:fldCharType="separate"/>
      </w:r>
      <w:r w:rsidR="008A35E4">
        <w:rPr>
          <w:noProof/>
        </w:rPr>
        <w:t>27</w:t>
      </w:r>
      <w:r>
        <w:fldChar w:fldCharType="end"/>
      </w:r>
      <w:r>
        <w:t xml:space="preserve"> - </w:t>
      </w:r>
      <w:proofErr w:type="spellStart"/>
      <w:r>
        <w:t>AppController</w:t>
      </w:r>
      <w:proofErr w:type="spellEnd"/>
      <w:r>
        <w:t xml:space="preserve"> koordiniert den Import der Apps</w:t>
      </w:r>
    </w:p>
    <w:p w:rsidR="002E372F" w:rsidRDefault="002E372F" w:rsidP="002E372F">
      <w:r>
        <w:t xml:space="preserve">Der Import der Apps wird vom </w:t>
      </w:r>
      <w:proofErr w:type="spellStart"/>
      <w:r>
        <w:t>AppController</w:t>
      </w:r>
      <w:proofErr w:type="spellEnd"/>
      <w:r>
        <w:t xml:space="preserve"> koordiniert.</w:t>
      </w:r>
    </w:p>
    <w:p w:rsidR="002E372F" w:rsidRPr="006A33CD" w:rsidRDefault="002E372F" w:rsidP="000B135B"/>
    <w:p w:rsidR="000B135B" w:rsidRDefault="00084B5B" w:rsidP="000B135B">
      <w:pPr>
        <w:keepNext/>
      </w:pPr>
      <w:r>
        <w:rPr>
          <w:noProof/>
          <w:lang w:eastAsia="de-CH"/>
        </w:rPr>
        <w:lastRenderedPageBreak/>
        <w:drawing>
          <wp:inline distT="0" distB="0" distL="0" distR="0" wp14:anchorId="6379C7FD" wp14:editId="153AC6DD">
            <wp:extent cx="5257780" cy="5318150"/>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61121" cy="5321529"/>
                    </a:xfrm>
                    <a:prstGeom prst="rect">
                      <a:avLst/>
                    </a:prstGeom>
                  </pic:spPr>
                </pic:pic>
              </a:graphicData>
            </a:graphic>
          </wp:inline>
        </w:drawing>
      </w:r>
    </w:p>
    <w:p w:rsidR="000B135B" w:rsidRDefault="000B135B" w:rsidP="000B135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28</w:t>
      </w:r>
      <w:r w:rsidR="006B6F98">
        <w:rPr>
          <w:noProof/>
        </w:rPr>
        <w:fldChar w:fldCharType="end"/>
      </w:r>
      <w:r>
        <w:t xml:space="preserve"> </w:t>
      </w:r>
      <w:r w:rsidR="002E372F">
        <w:t>–</w:t>
      </w:r>
      <w:r>
        <w:t xml:space="preserve"> </w:t>
      </w:r>
      <w:r w:rsidR="002E372F">
        <w:t xml:space="preserve">Der </w:t>
      </w:r>
      <w:proofErr w:type="spellStart"/>
      <w:r w:rsidR="002E372F">
        <w:t>ExtensionFolder</w:t>
      </w:r>
      <w:proofErr w:type="spellEnd"/>
      <w:r w:rsidR="002E372F">
        <w:t>, der sich in</w:t>
      </w:r>
      <w:r>
        <w:t xml:space="preserve"> </w:t>
      </w:r>
      <w:r w:rsidR="002E372F">
        <w:t xml:space="preserve">der </w:t>
      </w:r>
      <w:r>
        <w:t>HSR Videow</w:t>
      </w:r>
      <w:r w:rsidRPr="00305EF8">
        <w:t>all Applikation (Framework)</w:t>
      </w:r>
      <w:r w:rsidR="002E372F">
        <w:t xml:space="preserve"> befindet,</w:t>
      </w:r>
      <w:r w:rsidRPr="00305EF8">
        <w:t xml:space="preserve"> importiert über </w:t>
      </w:r>
      <w:r w:rsidR="008C0E26">
        <w:t xml:space="preserve">das Attribut </w:t>
      </w:r>
      <w:r w:rsidRPr="00305EF8">
        <w:t>[</w:t>
      </w:r>
      <w:r w:rsidR="00084B5B">
        <w:t>Import</w:t>
      </w:r>
      <w:r w:rsidRPr="00305EF8">
        <w:t xml:space="preserve">] </w:t>
      </w:r>
      <w:r w:rsidR="00084B5B">
        <w:t>die Klasse</w:t>
      </w:r>
      <w:r w:rsidRPr="00305EF8">
        <w:t xml:space="preserve">, die das Interface </w:t>
      </w:r>
      <w:proofErr w:type="spellStart"/>
      <w:r w:rsidRPr="00305EF8">
        <w:t>IApp</w:t>
      </w:r>
      <w:proofErr w:type="spellEnd"/>
      <w:r w:rsidRPr="00305EF8">
        <w:t xml:space="preserve"> implementieren</w:t>
      </w:r>
      <w:r w:rsidR="00084B5B">
        <w:t xml:space="preserve"> und sich in einem bestimmten Ordner (Directory) befinden</w:t>
      </w:r>
    </w:p>
    <w:p w:rsidR="000B135B" w:rsidRDefault="000B135B" w:rsidP="000B135B">
      <w:r>
        <w:t>Der Ausdruck [</w:t>
      </w:r>
      <w:r w:rsidR="002E372F">
        <w:t>Import</w:t>
      </w:r>
      <w:r>
        <w:t xml:space="preserve">] im Framework (HSR Videowall Applikation) importiert </w:t>
      </w:r>
      <w:r w:rsidR="002E372F">
        <w:t>die Klasse</w:t>
      </w:r>
      <w:r>
        <w:t xml:space="preserve">, welche das Interface </w:t>
      </w:r>
      <w:proofErr w:type="spellStart"/>
      <w:r>
        <w:t>IApp</w:t>
      </w:r>
      <w:proofErr w:type="spellEnd"/>
      <w:r>
        <w:t xml:space="preserve"> implementieren</w:t>
      </w:r>
      <w:r w:rsidR="002E372F">
        <w:t xml:space="preserve"> und sich in einem bestimmten Ordner befindet</w:t>
      </w:r>
      <w:r>
        <w:t>.</w:t>
      </w:r>
    </w:p>
    <w:p w:rsidR="008A35E4" w:rsidRDefault="008A35E4" w:rsidP="008A35E4">
      <w:pPr>
        <w:keepNext/>
      </w:pPr>
      <w:r>
        <w:rPr>
          <w:noProof/>
          <w:lang w:eastAsia="de-CH"/>
        </w:rPr>
        <w:lastRenderedPageBreak/>
        <w:drawing>
          <wp:inline distT="0" distB="0" distL="0" distR="0" wp14:anchorId="181B94AD" wp14:editId="75236ECF">
            <wp:extent cx="4820716" cy="325652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23779" cy="3258590"/>
                    </a:xfrm>
                    <a:prstGeom prst="rect">
                      <a:avLst/>
                    </a:prstGeom>
                  </pic:spPr>
                </pic:pic>
              </a:graphicData>
            </a:graphic>
          </wp:inline>
        </w:drawing>
      </w:r>
    </w:p>
    <w:p w:rsidR="008A35E4" w:rsidRDefault="008A35E4" w:rsidP="008A35E4">
      <w:pPr>
        <w:pStyle w:val="Beschriftung"/>
        <w:rPr>
          <w:noProof/>
        </w:rPr>
      </w:pPr>
      <w:r>
        <w:t xml:space="preserve">Abbildung </w:t>
      </w:r>
      <w:r>
        <w:fldChar w:fldCharType="begin"/>
      </w:r>
      <w:r>
        <w:instrText xml:space="preserve"> SEQ Abbildung \* ARABIC </w:instrText>
      </w:r>
      <w:r>
        <w:fldChar w:fldCharType="separate"/>
      </w:r>
      <w:r>
        <w:rPr>
          <w:noProof/>
        </w:rPr>
        <w:t>29</w:t>
      </w:r>
      <w:r>
        <w:fldChar w:fldCharType="end"/>
      </w:r>
      <w:r>
        <w:t xml:space="preserve"> - Der </w:t>
      </w:r>
      <w:proofErr w:type="spellStart"/>
      <w:r>
        <w:t>ExtensionManager</w:t>
      </w:r>
      <w:proofErr w:type="spellEnd"/>
      <w:r>
        <w:rPr>
          <w:noProof/>
        </w:rPr>
        <w:t xml:space="preserve"> führt den Import schliesslich mithilfe von MEF aus</w:t>
      </w:r>
    </w:p>
    <w:p w:rsidR="008A35E4" w:rsidRPr="008A35E4" w:rsidRDefault="008A35E4" w:rsidP="008A35E4">
      <w:r>
        <w:t xml:space="preserve">Der </w:t>
      </w:r>
      <w:proofErr w:type="spellStart"/>
      <w:r>
        <w:t>ExtensionMagager</w:t>
      </w:r>
      <w:proofErr w:type="spellEnd"/>
      <w:r>
        <w:t xml:space="preserve"> führt den Import des Plug-Ins schliesslich mithilfe von MEF</w:t>
      </w:r>
      <w:r w:rsidR="00D626F5">
        <w:t xml:space="preserve"> (TODO: </w:t>
      </w:r>
      <w:proofErr w:type="spellStart"/>
      <w:r w:rsidR="00D626F5">
        <w:t>ref</w:t>
      </w:r>
      <w:proofErr w:type="spellEnd"/>
      <w:r w:rsidR="00D626F5">
        <w:t>)</w:t>
      </w:r>
      <w:r>
        <w:t xml:space="preserve"> aus.</w:t>
      </w:r>
    </w:p>
    <w:p w:rsidR="000B135B" w:rsidRPr="006A33CD" w:rsidRDefault="000B135B" w:rsidP="000B135B">
      <w:pPr>
        <w:pStyle w:val="berschrift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w:t>
      </w:r>
      <w:proofErr w:type="spellStart"/>
      <w:r w:rsidRPr="006A33CD">
        <w:t>IApp</w:t>
      </w:r>
      <w:proofErr w:type="spellEnd"/>
      <w:r w:rsidRPr="006A33CD">
        <w:t>)</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proofErr w:type="spellStart"/>
      <w:r w:rsidRPr="006A33CD">
        <w:t>Extensions</w:t>
      </w:r>
      <w:proofErr w:type="spellEnd"/>
      <w:r>
        <w:t xml:space="preserve">, zum Beispiel die </w:t>
      </w:r>
      <w:proofErr w:type="spellStart"/>
      <w:r>
        <w:t>PosterApp</w:t>
      </w:r>
      <w:proofErr w:type="spellEnd"/>
      <w:r>
        <w:t xml:space="preserve">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w:t>
      </w:r>
      <w:proofErr w:type="spellStart"/>
      <w:r w:rsidRPr="006A33CD">
        <w:t>IApp</w:t>
      </w:r>
      <w:proofErr w:type="spellEnd"/>
      <w:r w:rsidRPr="006A33CD">
        <w:t xml:space="preserve">) neu kompiliert werden. </w:t>
      </w:r>
      <w:r>
        <w:t>Mit nur einem Interface ist</w:t>
      </w:r>
      <w:r w:rsidRPr="006A33CD">
        <w:t xml:space="preserve"> es </w:t>
      </w:r>
      <w:r>
        <w:t>also schwierig, den</w:t>
      </w:r>
      <w:r w:rsidRPr="006A33CD">
        <w:t xml:space="preserve"> </w:t>
      </w:r>
      <w:proofErr w:type="spellStart"/>
      <w:r w:rsidRPr="006A33CD">
        <w:t>Extension</w:t>
      </w:r>
      <w:r>
        <w:t>s</w:t>
      </w:r>
      <w:proofErr w:type="spellEnd"/>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w:t>
      </w:r>
      <w:proofErr w:type="spellStart"/>
      <w:r w:rsidRPr="006A33CD">
        <w:t>IApp</w:t>
      </w:r>
      <w:proofErr w:type="spellEnd"/>
      <w:r w:rsidRPr="006A33CD">
        <w:t xml:space="preserve">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431158BD" wp14:editId="0B862720">
            <wp:extent cx="3674064" cy="347472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77601" cy="3478065"/>
                    </a:xfrm>
                    <a:prstGeom prst="rect">
                      <a:avLst/>
                    </a:prstGeom>
                  </pic:spPr>
                </pic:pic>
              </a:graphicData>
            </a:graphic>
          </wp:inline>
        </w:drawing>
      </w:r>
    </w:p>
    <w:p w:rsidR="000B135B" w:rsidRPr="006A33CD" w:rsidRDefault="000B135B" w:rsidP="000B135B">
      <w:pPr>
        <w:pStyle w:val="Beschriftung"/>
      </w:pPr>
      <w:bookmarkStart w:id="53" w:name="_Ref325447852"/>
      <w:r>
        <w:t xml:space="preserve">Abbildung </w:t>
      </w:r>
      <w:r w:rsidR="006B6F98">
        <w:fldChar w:fldCharType="begin"/>
      </w:r>
      <w:r w:rsidR="006B6F98">
        <w:instrText xml:space="preserve"> SEQ Abbildung \* ARABIC </w:instrText>
      </w:r>
      <w:r w:rsidR="006B6F98">
        <w:fldChar w:fldCharType="separate"/>
      </w:r>
      <w:r w:rsidR="008A35E4">
        <w:rPr>
          <w:noProof/>
        </w:rPr>
        <w:t>30</w:t>
      </w:r>
      <w:r w:rsidR="006B6F98">
        <w:rPr>
          <w:noProof/>
        </w:rPr>
        <w:fldChar w:fldCharType="end"/>
      </w:r>
      <w:r>
        <w:t xml:space="preserve"> - Anfängliche Implementation des Interfaces </w:t>
      </w:r>
      <w:proofErr w:type="spellStart"/>
      <w:r>
        <w:t>IApp</w:t>
      </w:r>
      <w:bookmarkEnd w:id="53"/>
      <w:proofErr w:type="spellEnd"/>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w:t>
      </w:r>
      <w:proofErr w:type="spellStart"/>
      <w:r>
        <w:t>IApp</w:t>
      </w:r>
      <w:proofErr w:type="spellEnd"/>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proofErr w:type="spellStart"/>
      <w:r w:rsidRPr="006A33CD">
        <w:t>ResourceDirectory</w:t>
      </w:r>
      <w:proofErr w:type="spellEnd"/>
      <w:r>
        <w:t xml:space="preserve"> Property, welches die Extension-</w:t>
      </w:r>
      <w:r w:rsidRPr="006A33CD">
        <w:t>Dateien zur Verfügung stell</w:t>
      </w:r>
      <w:r>
        <w:t>t</w:t>
      </w:r>
      <w:r w:rsidRPr="006A33CD">
        <w:t xml:space="preserve"> oder der </w:t>
      </w:r>
      <w:proofErr w:type="spellStart"/>
      <w:r w:rsidRPr="006A33CD">
        <w:t>SkeletonChangedEvent</w:t>
      </w:r>
      <w:proofErr w:type="spellEnd"/>
      <w:r w:rsidRPr="006A33CD">
        <w: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proofErr w:type="spellStart"/>
      <w:r w:rsidRPr="006A33CD">
        <w:t>Extension</w:t>
      </w:r>
      <w:r>
        <w:t>s</w:t>
      </w:r>
      <w:proofErr w:type="spellEnd"/>
      <w:r w:rsidRPr="006A33CD">
        <w:t xml:space="preserve"> neu kompiliert werden. Dies ist suboptimal, speziell dann, wenn die </w:t>
      </w:r>
      <w:proofErr w:type="spellStart"/>
      <w:r w:rsidRPr="006A33CD">
        <w:t>Extensions</w:t>
      </w:r>
      <w:proofErr w:type="spellEnd"/>
      <w:r w:rsidRPr="006A33CD">
        <w:t xml:space="preserve"> von verschiedenen Personen gewartet werden.</w:t>
      </w:r>
    </w:p>
    <w:p w:rsidR="000B135B" w:rsidRDefault="000B135B" w:rsidP="000B135B">
      <w:pPr>
        <w:pStyle w:val="berschrift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w:t>
      </w:r>
      <w:proofErr w:type="spellStart"/>
      <w:r w:rsidRPr="006A33CD">
        <w:t>Unity</w:t>
      </w:r>
      <w:proofErr w:type="spellEnd"/>
      <w:r>
        <w:t xml:space="preserve"> </w:t>
      </w:r>
      <w:hyperlink r:id="rId67"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3497AFA5" wp14:editId="3A3A2F8C">
            <wp:extent cx="4777681" cy="383316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0B135B" w:rsidRPr="006A33CD" w:rsidRDefault="000B135B" w:rsidP="000B135B">
      <w:pPr>
        <w:pStyle w:val="Beschriftung"/>
      </w:pPr>
      <w:bookmarkStart w:id="54" w:name="_Ref325448935"/>
      <w:r>
        <w:t xml:space="preserve">Abbildung </w:t>
      </w:r>
      <w:r w:rsidR="006B6F98">
        <w:fldChar w:fldCharType="begin"/>
      </w:r>
      <w:r w:rsidR="006B6F98">
        <w:instrText xml:space="preserve"> SEQ Abbildung \* ARABIC </w:instrText>
      </w:r>
      <w:r w:rsidR="006B6F98">
        <w:fldChar w:fldCharType="separate"/>
      </w:r>
      <w:r w:rsidR="008A35E4">
        <w:rPr>
          <w:noProof/>
        </w:rPr>
        <w:t>31</w:t>
      </w:r>
      <w:r w:rsidR="006B6F98">
        <w:rPr>
          <w:noProof/>
        </w:rPr>
        <w:fldChar w:fldCharType="end"/>
      </w:r>
      <w:r>
        <w:t xml:space="preserve"> - </w:t>
      </w:r>
      <w:r w:rsidRPr="003B0930">
        <w:t xml:space="preserve">Das </w:t>
      </w:r>
      <w:proofErr w:type="spellStart"/>
      <w:r w:rsidRPr="003B0930">
        <w:t>IApp</w:t>
      </w:r>
      <w:proofErr w:type="spellEnd"/>
      <w:r w:rsidRPr="003B0930">
        <w:t xml:space="preserve"> Interface</w:t>
      </w:r>
      <w:bookmarkEnd w:id="54"/>
    </w:p>
    <w:p w:rsidR="000B135B" w:rsidRPr="00722C60" w:rsidRDefault="000B135B" w:rsidP="000B135B">
      <w:r>
        <w:t xml:space="preserve">Das </w:t>
      </w:r>
      <w:proofErr w:type="spellStart"/>
      <w:r>
        <w:t>IApp</w:t>
      </w:r>
      <w:proofErr w:type="spellEnd"/>
      <w:r>
        <w:t xml:space="preserve"> Interface (siehe </w:t>
      </w:r>
      <w:r>
        <w:fldChar w:fldCharType="begin"/>
      </w:r>
      <w:r>
        <w:instrText xml:space="preserve"> REF _Ref325448935 \h </w:instrText>
      </w:r>
      <w:r>
        <w:fldChar w:fldCharType="separate"/>
      </w:r>
      <w:r>
        <w:t xml:space="preserve">Abbildung </w:t>
      </w:r>
      <w:r>
        <w:rPr>
          <w:noProof/>
        </w:rPr>
        <w:t>4</w:t>
      </w:r>
      <w:r>
        <w:t xml:space="preserve"> - </w:t>
      </w:r>
      <w:r w:rsidRPr="003B0930">
        <w:t xml:space="preserve">Das </w:t>
      </w:r>
      <w:proofErr w:type="spellStart"/>
      <w:r w:rsidRPr="003B0930">
        <w:t>IApp</w:t>
      </w:r>
      <w:proofErr w:type="spellEnd"/>
      <w:r w:rsidRPr="003B0930">
        <w:t xml:space="preserve">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w:t>
      </w:r>
      <w:proofErr w:type="spellStart"/>
      <w:r>
        <w:t>Dependency</w:t>
      </w:r>
      <w:proofErr w:type="spellEnd"/>
      <w:r>
        <w:t xml:space="preserve"> Injection, </w:t>
      </w:r>
      <w:r w:rsidRPr="00026D40">
        <w:t>[eilbrecht07]</w:t>
      </w:r>
      <w:r>
        <w:t xml:space="preserve">). In dieser Methode kann die Extension über das </w:t>
      </w:r>
      <w:proofErr w:type="spellStart"/>
      <w:r>
        <w:t>IVideoWallServiceProvider</w:t>
      </w:r>
      <w:proofErr w:type="spellEnd"/>
      <w:r>
        <w:t>-Objekt weitere Services anfordern:</w:t>
      </w:r>
    </w:p>
    <w:p w:rsidR="000B135B" w:rsidRDefault="000B135B" w:rsidP="000B135B">
      <w:pPr>
        <w:keepNext/>
      </w:pPr>
      <w:r>
        <w:rPr>
          <w:noProof/>
          <w:lang w:eastAsia="de-CH"/>
        </w:rPr>
        <w:drawing>
          <wp:inline distT="0" distB="0" distL="0" distR="0" wp14:anchorId="653EE932" wp14:editId="39850D1D">
            <wp:extent cx="3942892" cy="2398254"/>
            <wp:effectExtent l="0" t="0" r="63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0B135B" w:rsidRDefault="000B135B" w:rsidP="000B135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32</w:t>
      </w:r>
      <w:r w:rsidR="006B6F98">
        <w:rPr>
          <w:noProof/>
        </w:rPr>
        <w:fldChar w:fldCharType="end"/>
      </w:r>
      <w:r>
        <w:t xml:space="preserve"> - </w:t>
      </w:r>
      <w:r w:rsidRPr="00C34E3E">
        <w:t xml:space="preserve">Durch den </w:t>
      </w:r>
      <w:proofErr w:type="spellStart"/>
      <w:r w:rsidRPr="00C34E3E">
        <w:t>IVideoWallServiceProvider</w:t>
      </w:r>
      <w:proofErr w:type="spellEnd"/>
      <w:r w:rsidRPr="00C34E3E">
        <w:t xml:space="preserve"> können weitere </w:t>
      </w:r>
      <w:proofErr w:type="spellStart"/>
      <w:r w:rsidRPr="00C34E3E">
        <w:t>Extensions</w:t>
      </w:r>
      <w:proofErr w:type="spellEnd"/>
      <w:r w:rsidRPr="00C34E3E">
        <w:t xml:space="preserve"> geladen werden</w:t>
      </w:r>
    </w:p>
    <w:p w:rsidR="000B135B" w:rsidRDefault="000B135B" w:rsidP="000B135B">
      <w:r>
        <w:t xml:space="preserve">Über die Methode </w:t>
      </w:r>
      <w:proofErr w:type="spellStart"/>
      <w:r>
        <w:t>GetExtension</w:t>
      </w:r>
      <w:proofErr w:type="spellEnd"/>
      <w:r>
        <w:t xml:space="preserve"> des </w:t>
      </w:r>
      <w:proofErr w:type="spellStart"/>
      <w:r>
        <w:t>IVideoWallServiceProviders</w:t>
      </w:r>
      <w:proofErr w:type="spellEnd"/>
      <w:r>
        <w:t xml:space="preserve"> aus obiger Abbildung kann die Extension weitere Services (</w:t>
      </w:r>
      <w:proofErr w:type="spellStart"/>
      <w:r>
        <w:t>IVideoWallService</w:t>
      </w:r>
      <w:proofErr w:type="spellEnd"/>
      <w:r>
        <w:t xml:space="preserve">) anfordern. </w:t>
      </w:r>
    </w:p>
    <w:p w:rsidR="000B135B" w:rsidRDefault="000B135B" w:rsidP="000B135B">
      <w:r>
        <w:t xml:space="preserve">Das </w:t>
      </w:r>
      <w:proofErr w:type="spellStart"/>
      <w:r>
        <w:t>IVideoWallService</w:t>
      </w:r>
      <w:proofErr w:type="spellEnd"/>
      <w:r>
        <w:t xml:space="preserve"> Interface ist ein Marker-Interface. Es ist nicht vorgesehen, dass Applikationen weitere </w:t>
      </w:r>
      <w:proofErr w:type="spellStart"/>
      <w:r>
        <w:t>Extensions</w:t>
      </w:r>
      <w:proofErr w:type="spellEnd"/>
      <w:r>
        <w:t xml:space="preserve"> registrieren können. Dies stellt den Hauptunterschied zum Extension Interface Pattern dar.</w:t>
      </w:r>
    </w:p>
    <w:p w:rsidR="000B135B" w:rsidRDefault="000B135B" w:rsidP="000B135B">
      <w:pPr>
        <w:pStyle w:val="berschrift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8B2D07" w:rsidP="000B135B">
      <w:pPr>
        <w:keepNext/>
      </w:pPr>
      <w:r>
        <w:rPr>
          <w:noProof/>
          <w:lang w:eastAsia="de-CH"/>
        </w:rPr>
        <w:lastRenderedPageBreak/>
        <w:drawing>
          <wp:inline distT="0" distB="0" distL="0" distR="0">
            <wp:extent cx="5760720" cy="4847327"/>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847327"/>
                    </a:xfrm>
                    <a:prstGeom prst="rect">
                      <a:avLst/>
                    </a:prstGeom>
                    <a:noFill/>
                    <a:ln>
                      <a:noFill/>
                    </a:ln>
                  </pic:spPr>
                </pic:pic>
              </a:graphicData>
            </a:graphic>
          </wp:inline>
        </w:drawing>
      </w:r>
      <w:bookmarkStart w:id="55" w:name="_GoBack"/>
      <w:bookmarkEnd w:id="55"/>
    </w:p>
    <w:p w:rsidR="00CC7CEB" w:rsidRPr="00CC7CEB" w:rsidRDefault="000B135B" w:rsidP="000B135B">
      <w:pPr>
        <w:pStyle w:val="Beschriftung"/>
      </w:pPr>
      <w:bookmarkStart w:id="56" w:name="_Ref326398115"/>
      <w:r>
        <w:t xml:space="preserve">Abbildung </w:t>
      </w:r>
      <w:r w:rsidR="006B6F98">
        <w:fldChar w:fldCharType="begin"/>
      </w:r>
      <w:r w:rsidR="006B6F98">
        <w:instrText xml:space="preserve"> SEQ Abbildung \* ARABIC </w:instrText>
      </w:r>
      <w:r w:rsidR="006B6F98">
        <w:fldChar w:fldCharType="separate"/>
      </w:r>
      <w:r w:rsidR="008A35E4">
        <w:rPr>
          <w:noProof/>
        </w:rPr>
        <w:t>33</w:t>
      </w:r>
      <w:r w:rsidR="006B6F98">
        <w:rPr>
          <w:noProof/>
        </w:rPr>
        <w:fldChar w:fldCharType="end"/>
      </w:r>
      <w:r>
        <w:t xml:space="preserve"> - </w:t>
      </w:r>
      <w:r w:rsidRPr="00291811">
        <w:t>Sequenzdiagramm</w:t>
      </w:r>
      <w:r>
        <w:t>,</w:t>
      </w:r>
      <w:r w:rsidRPr="00291811">
        <w:t xml:space="preserve"> Ablauf </w:t>
      </w:r>
      <w:r>
        <w:t>des Ladens und Aktivierens</w:t>
      </w:r>
      <w:r>
        <w:rPr>
          <w:noProof/>
        </w:rPr>
        <w:t xml:space="preserve"> von Applikationen durch das Framework</w:t>
      </w:r>
      <w:bookmarkEnd w:id="56"/>
    </w:p>
    <w:p w:rsidR="00810E75" w:rsidRDefault="00810E75">
      <w:r>
        <w:br w:type="page"/>
      </w:r>
    </w:p>
    <w:p w:rsidR="00810E75" w:rsidRDefault="00810E75" w:rsidP="00810E75">
      <w:pPr>
        <w:pStyle w:val="berschrift4"/>
      </w:pPr>
      <w:r>
        <w:lastRenderedPageBreak/>
        <w:t>Prozesse und Threads</w:t>
      </w:r>
    </w:p>
    <w:p w:rsidR="00F02044" w:rsidRDefault="00F02044" w:rsidP="00F02044">
      <w:pPr>
        <w:pStyle w:val="berschrift5"/>
      </w:pPr>
      <w:r>
        <w:t>Allgemein</w:t>
      </w:r>
    </w:p>
    <w:p w:rsidR="00A41770" w:rsidRDefault="00A41770">
      <w:r>
        <w:t xml:space="preserve">Grundsätzlich macht Multithreading und </w:t>
      </w:r>
      <w:proofErr w:type="spellStart"/>
      <w:r>
        <w:t>Multiprocessing</w:t>
      </w:r>
      <w:proofErr w:type="spellEnd"/>
      <w:r>
        <w:t xml:space="preserve"> dann Sinn, wenn die Performance einer Applikation erhöht werden soll</w:t>
      </w:r>
      <w:r w:rsidR="00FC0C9B">
        <w:t xml:space="preserve">. Da dies in der jetzigen Version noch nicht wichtig ist, laufen alle Verarbeitungen in genau einem Prozess in genau einem Thread, dem </w:t>
      </w:r>
      <w:proofErr w:type="spellStart"/>
      <w:r w:rsidR="00FC0C9B">
        <w:t>Gui</w:t>
      </w:r>
      <w:proofErr w:type="spellEnd"/>
      <w:r w:rsidR="00FC0C9B">
        <w:t xml:space="preserve"> Thread.</w:t>
      </w:r>
      <w:r w:rsidR="0013581D">
        <w:t xml:space="preserve"> Quasiparallele Verarbeitungen laufen über </w:t>
      </w:r>
      <w:r w:rsidR="00C57C45">
        <w:t>die</w:t>
      </w:r>
      <w:r w:rsidR="0013581D">
        <w:t xml:space="preserve"> Dispatcher</w:t>
      </w:r>
      <w:r w:rsidR="00C57C45">
        <w:t xml:space="preserve"> Queue</w:t>
      </w:r>
      <w:r w:rsidR="00EE35C8">
        <w:rPr>
          <w:rStyle w:val="Funotenzeichen"/>
        </w:rPr>
        <w:footnoteReference w:id="13"/>
      </w:r>
      <w:r w:rsidR="00FE1D00">
        <w:t>:</w:t>
      </w:r>
    </w:p>
    <w:p w:rsidR="00250DF3" w:rsidRDefault="00894C46" w:rsidP="00250DF3">
      <w:pPr>
        <w:keepNext/>
      </w:pPr>
      <w:r>
        <w:rPr>
          <w:noProof/>
          <w:lang w:eastAsia="de-CH"/>
        </w:rPr>
        <mc:AlternateContent>
          <mc:Choice Requires="wpc">
            <w:drawing>
              <wp:inline distT="0" distB="0" distL="0" distR="0" wp14:anchorId="34595037" wp14:editId="616723D9">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84"/>
                            <a:ext cx="1828800" cy="151763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proofErr w:type="spellStart"/>
                              <w:r w:rsidRPr="002347A4">
                                <w:rPr>
                                  <w:rFonts w:asciiTheme="minorHAnsi" w:eastAsia="Times New Roman" w:hAnsiTheme="minorHAnsi" w:cstheme="minorHAnsi"/>
                                  <w:sz w:val="20"/>
                                  <w:szCs w:val="20"/>
                                </w:rPr>
                                <w:t>Gui</w:t>
                              </w:r>
                              <w:proofErr w:type="spellEnd"/>
                              <w:r w:rsidRPr="002347A4">
                                <w:rPr>
                                  <w:rFonts w:asciiTheme="minorHAnsi" w:eastAsia="Times New Roman" w:hAnsiTheme="minorHAnsi" w:cstheme="minorHAnsi"/>
                                  <w:sz w:val="20"/>
                                  <w:szCs w:val="20"/>
                                </w:rPr>
                                <w:t xml:space="preserve">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26"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164;visibility:visible;mso-wrap-style:square">
                  <v:fill o:detectmouseclick="t"/>
                  <v:path o:connecttype="none"/>
                </v:shape>
                <v:shapetype id="_x0000_t202" coordsize="21600,21600" o:spt="202" path="m,l,21600r21600,l21600,xe">
                  <v:stroke joinstyle="miter"/>
                  <v:path gradientshapeok="t" o:connecttype="rect"/>
                </v:shapetype>
                <v:shape id="Textfeld 65" o:spid="_x0000_s1028"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v:textbox>
                </v:shape>
                <v:shape id="Textfeld 65" o:spid="_x0000_s1029"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v:textbox>
                </v:shape>
                <v:shape id="Textfeld 65" o:spid="_x0000_s1030"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v:textbox>
                </v:shape>
                <v:shape id="Textfeld 65" o:spid="_x0000_s1031"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32"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33"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v:textbox>
                </v:shape>
                <v:shapetype id="_x0000_t32" coordsize="21600,21600" o:spt="32" o:oned="t" path="m,l21600,21600e" filled="f">
                  <v:path arrowok="t" fillok="f" o:connecttype="none"/>
                  <o:lock v:ext="edit" shapetype="t"/>
                </v:shapetype>
                <v:shape id="Gerade Verbindung mit Pfeil 72" o:spid="_x0000_s1034"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35" type="#_x0000_t202" style="position:absolute;left:33986;top:1282;width:18288;height:15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proofErr w:type="spellStart"/>
                        <w:r w:rsidRPr="002347A4">
                          <w:rPr>
                            <w:rFonts w:asciiTheme="minorHAnsi" w:eastAsia="Times New Roman" w:hAnsiTheme="minorHAnsi" w:cstheme="minorHAnsi"/>
                            <w:sz w:val="20"/>
                            <w:szCs w:val="20"/>
                          </w:rPr>
                          <w:t>Gui</w:t>
                        </w:r>
                        <w:proofErr w:type="spellEnd"/>
                        <w:r w:rsidRPr="002347A4">
                          <w:rPr>
                            <w:rFonts w:asciiTheme="minorHAnsi" w:eastAsia="Times New Roman" w:hAnsiTheme="minorHAnsi" w:cstheme="minorHAnsi"/>
                            <w:sz w:val="20"/>
                            <w:szCs w:val="20"/>
                          </w:rPr>
                          <w:t xml:space="preserve">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v:textbox>
                </v:shape>
                <v:shape id="Textfeld 65" o:spid="_x0000_s1036"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FE1D00" w:rsidRDefault="00250DF3" w:rsidP="00250DF3">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34</w:t>
      </w:r>
      <w:r w:rsidR="006B6F98">
        <w:rPr>
          <w:noProof/>
        </w:rPr>
        <w:fldChar w:fldCharType="end"/>
      </w:r>
      <w:r>
        <w:t xml:space="preserve"> - Dispatcher Queue</w:t>
      </w:r>
    </w:p>
    <w:p w:rsidR="00F02044" w:rsidRDefault="00F02044" w:rsidP="00F36E78">
      <w:r>
        <w:t xml:space="preserve">Eine Ausnahme stellt die Klasse </w:t>
      </w:r>
      <w:proofErr w:type="spellStart"/>
      <w:r w:rsidRPr="00250DF3">
        <w:t>Kinect.Toolbox.Record</w:t>
      </w:r>
      <w:r>
        <w:t>.</w:t>
      </w:r>
      <w:r w:rsidRPr="00250DF3">
        <w:t>SkeletonReplay</w:t>
      </w:r>
      <w:proofErr w:type="spellEnd"/>
      <w:r>
        <w:t xml:space="preserve"> dar, die sich in einer Library befindet und in der Klasse </w:t>
      </w:r>
      <w:proofErr w:type="spellStart"/>
      <w:r>
        <w:t>VideoWall.Data.Kinect.Implementation.</w:t>
      </w:r>
      <w:r w:rsidRPr="00250DF3">
        <w:t>AutoPlayFileSkeletonReader</w:t>
      </w:r>
      <w:proofErr w:type="spellEnd"/>
      <w:r>
        <w:t xml:space="preserve"> benutzt wird. Da dieses </w:t>
      </w:r>
      <w:proofErr w:type="spellStart"/>
      <w:r>
        <w:t>SkeletonReplay</w:t>
      </w:r>
      <w:proofErr w:type="spellEnd"/>
      <w:r>
        <w:t xml:space="preserve"> in einem anderen Thread läuft, wird beim Feuern des Events die Verarbeitung sofort in die Dispatcher Queue verschoben, damit die Verarbeitung weiter seriell ablaufen kann.</w:t>
      </w:r>
    </w:p>
    <w:p w:rsidR="00A41770" w:rsidRDefault="00ED4E15" w:rsidP="00F36E78">
      <w:r>
        <w:t xml:space="preserve">Weiter ist es natürlich möglich, dass das .NET Framework </w:t>
      </w:r>
      <w:r w:rsidR="00573EED">
        <w:t xml:space="preserve">oder das </w:t>
      </w:r>
      <w:proofErr w:type="spellStart"/>
      <w:r w:rsidR="00573EED">
        <w:t>Kinect</w:t>
      </w:r>
      <w:proofErr w:type="spellEnd"/>
      <w:r w:rsidR="00573EED">
        <w:t xml:space="preserve"> Framework </w:t>
      </w:r>
      <w:r>
        <w:t xml:space="preserve">von Microsoft im Hintergrund weitere Threads laufen lässt, diese </w:t>
      </w:r>
      <w:r w:rsidR="00573EED">
        <w:t xml:space="preserve">Events aber schon vom Framework in die Dispatcher Queue des </w:t>
      </w:r>
      <w:proofErr w:type="spellStart"/>
      <w:r w:rsidR="00573EED">
        <w:t>Gui</w:t>
      </w:r>
      <w:proofErr w:type="spellEnd"/>
      <w:r w:rsidR="00573EED">
        <w:t xml:space="preserve"> Threads verschoben werden</w:t>
      </w:r>
      <w:r>
        <w:t>.</w:t>
      </w:r>
    </w:p>
    <w:p w:rsidR="00F02044" w:rsidRDefault="00F02044" w:rsidP="00F02044">
      <w:pPr>
        <w:pStyle w:val="berschrift5"/>
      </w:pPr>
      <w:proofErr w:type="spellStart"/>
      <w:r>
        <w:t>Kinect</w:t>
      </w:r>
      <w:proofErr w:type="spellEnd"/>
    </w:p>
    <w:p w:rsidR="00F02044" w:rsidRDefault="007D6A92" w:rsidP="00F36E78">
      <w:r>
        <w:t xml:space="preserve">Das </w:t>
      </w:r>
      <w:proofErr w:type="spellStart"/>
      <w:r>
        <w:t>Kinect</w:t>
      </w:r>
      <w:proofErr w:type="spellEnd"/>
      <w:r>
        <w:t xml:space="preserve"> SDK von Microsoft bietet auf der Klasse </w:t>
      </w:r>
      <w:proofErr w:type="spellStart"/>
      <w:r>
        <w:t>KinectSensor</w:t>
      </w:r>
      <w:proofErr w:type="spellEnd"/>
      <w:r>
        <w:t xml:space="preserve"> einen Event </w:t>
      </w:r>
      <w:proofErr w:type="spellStart"/>
      <w:r w:rsidRPr="007D6A92">
        <w:t>SkeletonFrameReady</w:t>
      </w:r>
      <w:proofErr w:type="spellEnd"/>
      <w:r>
        <w:t xml:space="preserve">. Dieser wird dann ausgelöst, sobald ein neues Skelett bereit ist. Dieser Event tritt bereits im </w:t>
      </w:r>
      <w:proofErr w:type="spellStart"/>
      <w:r>
        <w:t>Gui</w:t>
      </w:r>
      <w:proofErr w:type="spellEnd"/>
      <w:r>
        <w:t xml:space="preserve"> Thread auf und muss dementsprechend nicht </w:t>
      </w:r>
      <w:proofErr w:type="spellStart"/>
      <w:r>
        <w:t>dispatched</w:t>
      </w:r>
      <w:proofErr w:type="spellEnd"/>
      <w:r>
        <w:t xml:space="preserve"> werden.</w:t>
      </w:r>
    </w:p>
    <w:p w:rsidR="00CF7D2C" w:rsidRDefault="00CF7D2C" w:rsidP="00CF7D2C">
      <w:pPr>
        <w:pStyle w:val="berschrift5"/>
      </w:pPr>
      <w:r>
        <w:t>Plug-Ins</w:t>
      </w:r>
    </w:p>
    <w:p w:rsidR="00CF7D2C" w:rsidRDefault="00FF6F31" w:rsidP="00F36E78">
      <w:r>
        <w:t>Da</w:t>
      </w:r>
      <w:r w:rsidR="005327CA" w:rsidRPr="005327CA">
        <w:t xml:space="preserve"> </w:t>
      </w:r>
      <w:r w:rsidR="005327CA">
        <w:t>zurzeit</w:t>
      </w:r>
      <w:r>
        <w:t xml:space="preserve"> auch die Plug-Ins im </w:t>
      </w:r>
      <w:proofErr w:type="spellStart"/>
      <w:r>
        <w:t>Gui</w:t>
      </w:r>
      <w:proofErr w:type="spellEnd"/>
      <w:r>
        <w:t xml:space="preserve"> Thread ablaufen ist es wichtig, dass die Plug-Ins vor dem produktiven Einsatz einem Code Review unterzogen werden. So kann sichergestellt werden, dass die Plug-Ins das </w:t>
      </w:r>
      <w:proofErr w:type="spellStart"/>
      <w:r>
        <w:t>Gui</w:t>
      </w:r>
      <w:proofErr w:type="spellEnd"/>
      <w:r>
        <w:t xml:space="preserve"> nicht blockieren und dass die Plug-Ins keine eigene</w:t>
      </w:r>
      <w:r w:rsidR="00D02CBB">
        <w:t>n Threads oder Prozesse starten.</w:t>
      </w:r>
    </w:p>
    <w:p w:rsidR="00D02CBB" w:rsidRDefault="00D02CBB" w:rsidP="00F36E78">
      <w:r>
        <w:t xml:space="preserve">Die Events, die an die Plug-Ins gesendet werden, laufen auch über den </w:t>
      </w:r>
      <w:proofErr w:type="spellStart"/>
      <w:r>
        <w:t>Gui</w:t>
      </w:r>
      <w:proofErr w:type="spellEnd"/>
      <w:r>
        <w:t xml:space="preserve"> Thread ab.</w:t>
      </w:r>
    </w:p>
    <w:p w:rsidR="00F02044" w:rsidRDefault="00F02044" w:rsidP="00F02044">
      <w:pPr>
        <w:pStyle w:val="berschrift5"/>
      </w:pPr>
      <w:r>
        <w:t>Echte Parallele Verarbeitung</w:t>
      </w:r>
    </w:p>
    <w:p w:rsidR="00F36E78" w:rsidRDefault="00551C24" w:rsidP="00F36E78">
      <w:r>
        <w:t xml:space="preserve">Sollte es in der Zukunft nötig sein, mehrere Thread oder Prozesse einzusetzen, wird empfohlen, die Events so nach der parallelen Verarbeitung sofort wieder zu </w:t>
      </w:r>
      <w:proofErr w:type="spellStart"/>
      <w:r>
        <w:t>dispatchen</w:t>
      </w:r>
      <w:proofErr w:type="spellEnd"/>
      <w:r w:rsidR="00E20B86">
        <w:t xml:space="preserve"> (TODO: Glossar?)</w:t>
      </w:r>
      <w:r>
        <w:t>. Damit kann weiter ohne (Dead)Locks programmiert werden.</w:t>
      </w:r>
    </w:p>
    <w:p w:rsidR="00A41770" w:rsidRDefault="00A41770"/>
    <w:p w:rsidR="005E418B" w:rsidRDefault="005E418B">
      <w:r>
        <w:br w:type="page"/>
      </w:r>
    </w:p>
    <w:p w:rsidR="005E418B" w:rsidRDefault="005E418B" w:rsidP="005E418B">
      <w:pPr>
        <w:pStyle w:val="berschrift3"/>
      </w:pPr>
      <w:bookmarkStart w:id="57" w:name="_Toc325440878"/>
      <w:bookmarkStart w:id="58" w:name="_Ref326482694"/>
      <w:bookmarkStart w:id="59" w:name="_Ref326482698"/>
      <w:r>
        <w:lastRenderedPageBreak/>
        <w:t>Interaktion durch Handtracking</w:t>
      </w:r>
      <w:bookmarkEnd w:id="57"/>
      <w:bookmarkEnd w:id="58"/>
      <w:bookmarkEnd w:id="59"/>
    </w:p>
    <w:p w:rsidR="005E418B" w:rsidRDefault="005E418B" w:rsidP="005E418B">
      <w:r>
        <w:t>In der Domain Analyse wurde evaluiert, dass der Benutzer mithilfe der Hand die Applikation bedienen kann („Meine Hand ist die Maus“) (TODO: Link). Wie das genau funktioniert, wird in diesem Kapitel erläutert.</w:t>
      </w:r>
    </w:p>
    <w:p w:rsidR="005E418B" w:rsidRDefault="005E418B" w:rsidP="005E418B">
      <w:pPr>
        <w:pStyle w:val="berschrift4"/>
      </w:pPr>
      <w:bookmarkStart w:id="60" w:name="_Toc325440879"/>
      <w:proofErr w:type="spellStart"/>
      <w:r>
        <w:t>Kinect</w:t>
      </w:r>
      <w:proofErr w:type="spellEnd"/>
      <w:r>
        <w:t xml:space="preserve"> Daten</w:t>
      </w:r>
      <w:bookmarkEnd w:id="60"/>
    </w:p>
    <w:p w:rsidR="005E418B" w:rsidRDefault="005E418B" w:rsidP="005E418B">
      <w:r>
        <w:t xml:space="preserve">Eines der wichtigsten Features des </w:t>
      </w:r>
      <w:proofErr w:type="spellStart"/>
      <w:r>
        <w:t>Kinect</w:t>
      </w:r>
      <w:proofErr w:type="spellEnd"/>
      <w:r>
        <w:t xml:space="preserve"> SDK ist das sogenannte </w:t>
      </w:r>
      <w:proofErr w:type="spellStart"/>
      <w:r>
        <w:t>Skeletal</w:t>
      </w:r>
      <w:proofErr w:type="spellEnd"/>
      <w:r>
        <w:t xml:space="preserve">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w:t>
      </w:r>
      <w:proofErr w:type="spellStart"/>
      <w:r>
        <w:t>Tracken</w:t>
      </w:r>
      <w:proofErr w:type="spellEnd"/>
      <w:r>
        <w:t xml:space="preserve"> eines Skeletts vorgesehen.</w:t>
      </w:r>
    </w:p>
    <w:p w:rsidR="005E418B" w:rsidRDefault="005E418B" w:rsidP="005E418B"/>
    <w:p w:rsidR="005E418B" w:rsidRDefault="005E418B" w:rsidP="005E418B">
      <w:pPr>
        <w:keepNext/>
      </w:pPr>
      <w:r>
        <w:rPr>
          <w:noProof/>
          <w:lang w:eastAsia="de-CH"/>
        </w:rPr>
        <w:drawing>
          <wp:inline distT="0" distB="0" distL="0" distR="0" wp14:anchorId="4CD71BD1" wp14:editId="7352EE8C">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5E418B" w:rsidRDefault="005E418B" w:rsidP="005E418B">
      <w:pPr>
        <w:pStyle w:val="Beschriftung"/>
      </w:pPr>
      <w:bookmarkStart w:id="61" w:name="_Ref322358724"/>
      <w:r>
        <w:t xml:space="preserve">Abbildung </w:t>
      </w:r>
      <w:r w:rsidR="006B6F98">
        <w:fldChar w:fldCharType="begin"/>
      </w:r>
      <w:r w:rsidR="006B6F98">
        <w:instrText xml:space="preserve"> SEQ Abbildung \* ARABIC </w:instrText>
      </w:r>
      <w:r w:rsidR="006B6F98">
        <w:fldChar w:fldCharType="separate"/>
      </w:r>
      <w:r w:rsidR="008A35E4">
        <w:rPr>
          <w:noProof/>
        </w:rPr>
        <w:t>35</w:t>
      </w:r>
      <w:r w:rsidR="006B6F98">
        <w:rPr>
          <w:noProof/>
        </w:rPr>
        <w:fldChar w:fldCharType="end"/>
      </w:r>
      <w:r>
        <w:t xml:space="preserve"> - Beispiel eines Skeletts</w:t>
      </w:r>
      <w:bookmarkEnd w:id="61"/>
    </w:p>
    <w:p w:rsidR="005E418B" w:rsidRDefault="005E418B" w:rsidP="005E418B">
      <w:pPr>
        <w:pStyle w:val="berschrift4"/>
      </w:pPr>
      <w:bookmarkStart w:id="62" w:name="_Toc325440880"/>
      <w:r>
        <w:t>Handtracking</w:t>
      </w:r>
      <w:bookmarkEnd w:id="62"/>
    </w:p>
    <w:p w:rsidR="005E418B" w:rsidRDefault="005E418B" w:rsidP="005E418B">
      <w:r>
        <w:t>Wie aus der obigen Abbildung (</w:t>
      </w:r>
      <w:r>
        <w:fldChar w:fldCharType="begin"/>
      </w:r>
      <w:r>
        <w:instrText xml:space="preserve"> REF _Ref322358724 \h </w:instrText>
      </w:r>
      <w:r>
        <w:fldChar w:fldCharType="separate"/>
      </w:r>
      <w:r>
        <w:t xml:space="preserve">Abbildung </w:t>
      </w:r>
      <w:r>
        <w:rPr>
          <w:noProof/>
        </w:rPr>
        <w:t>4</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 xml:space="preserve">Die Position der Hand des Benutzers muss auf dem Bildschirm zeitgleich nachgestellt werden. Damit sich der Benutzer der Applikation nicht zu viel und weit bewegen muss, wird eine Grenze für das </w:t>
      </w:r>
      <w:proofErr w:type="spellStart"/>
      <w:r>
        <w:t>Tracken</w:t>
      </w:r>
      <w:proofErr w:type="spellEnd"/>
      <w:r>
        <w:t xml:space="preserve"> der Hand festgelegt. Das sieht schematisch folgendermassen aus:</w:t>
      </w:r>
    </w:p>
    <w:p w:rsidR="005E418B" w:rsidRDefault="005E418B" w:rsidP="005E418B">
      <w:pPr>
        <w:keepNext/>
      </w:pPr>
      <w:r>
        <w:rPr>
          <w:noProof/>
          <w:lang w:eastAsia="de-CH"/>
        </w:rPr>
        <w:drawing>
          <wp:inline distT="0" distB="0" distL="0" distR="0" wp14:anchorId="4F9677F4" wp14:editId="5A84B8A9">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5E418B" w:rsidRDefault="005E418B" w:rsidP="005E418B">
      <w:pPr>
        <w:pStyle w:val="Beschriftung"/>
      </w:pPr>
      <w:bookmarkStart w:id="63" w:name="_Ref321142121"/>
      <w:r>
        <w:t xml:space="preserve">Abbildung </w:t>
      </w:r>
      <w:r w:rsidR="006B6F98">
        <w:fldChar w:fldCharType="begin"/>
      </w:r>
      <w:r w:rsidR="006B6F98">
        <w:instrText xml:space="preserve"> SEQ Abbildung \* ARABIC </w:instrText>
      </w:r>
      <w:r w:rsidR="006B6F98">
        <w:fldChar w:fldCharType="separate"/>
      </w:r>
      <w:r w:rsidR="008A35E4">
        <w:rPr>
          <w:noProof/>
        </w:rPr>
        <w:t>36</w:t>
      </w:r>
      <w:r w:rsidR="006B6F98">
        <w:rPr>
          <w:noProof/>
        </w:rPr>
        <w:fldChar w:fldCharType="end"/>
      </w:r>
      <w:r>
        <w:t xml:space="preserve"> - Skelett mit Bereich (rot) für das Handtracking</w:t>
      </w:r>
      <w:bookmarkEnd w:id="63"/>
    </w:p>
    <w:p w:rsidR="005E418B" w:rsidRDefault="005E418B" w:rsidP="005E418B">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5E418B" w:rsidRDefault="005E418B" w:rsidP="005E418B">
      <w:pPr>
        <w:keepNext/>
      </w:pPr>
      <w:r>
        <w:rPr>
          <w:noProof/>
          <w:lang w:eastAsia="de-CH"/>
        </w:rPr>
        <w:lastRenderedPageBreak/>
        <w:drawing>
          <wp:inline distT="0" distB="0" distL="0" distR="0" wp14:anchorId="30AD1040" wp14:editId="7A552D74">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5E418B" w:rsidRDefault="005E418B" w:rsidP="005E418B">
      <w:pPr>
        <w:pStyle w:val="Beschriftung"/>
      </w:pPr>
      <w:bookmarkStart w:id="64" w:name="_Ref322358687"/>
      <w:r>
        <w:t xml:space="preserve">Abbildung </w:t>
      </w:r>
      <w:r w:rsidR="006B6F98">
        <w:fldChar w:fldCharType="begin"/>
      </w:r>
      <w:r w:rsidR="006B6F98">
        <w:instrText xml:space="preserve"> SEQ Abbildung \* ARABIC </w:instrText>
      </w:r>
      <w:r w:rsidR="006B6F98">
        <w:fldChar w:fldCharType="separate"/>
      </w:r>
      <w:r w:rsidR="008A35E4">
        <w:rPr>
          <w:noProof/>
        </w:rPr>
        <w:t>37</w:t>
      </w:r>
      <w:r w:rsidR="006B6F98">
        <w:rPr>
          <w:noProof/>
        </w:rPr>
        <w:fldChar w:fldCharType="end"/>
      </w:r>
      <w:r>
        <w:t xml:space="preserve"> - Beispiel Monitor mit Handtracking</w:t>
      </w:r>
      <w:bookmarkEnd w:id="64"/>
    </w:p>
    <w:p w:rsidR="005E418B" w:rsidRDefault="005E418B" w:rsidP="005E418B">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5E418B" w:rsidRDefault="005E418B" w:rsidP="005E418B">
      <w:pPr>
        <w:pStyle w:val="berschrift4"/>
      </w:pPr>
      <w:r>
        <w:t>Anklickbare Elemente</w:t>
      </w:r>
    </w:p>
    <w:p w:rsidR="005E418B" w:rsidRDefault="005E418B" w:rsidP="005E418B">
      <w:r>
        <w:t>Für eine erste Version der Videowall ist es notwendig, dass gewisse Elemente angeklickt werden können, wie zum Beispiel das Menu zum Navigieren oder die Pfeile zum Wechseln der Poster. Da diese Elemente alle mit Buttons realisiert wurden, müssen die Buttons somit anklickbar sein. Falls neue Buttons hinzugefügt werden, sollen diese Buttons ebenfalls anklickbar sein.</w:t>
      </w:r>
    </w:p>
    <w:p w:rsidR="005E418B" w:rsidRDefault="005E418B" w:rsidP="005E418B">
      <w:r>
        <w:t xml:space="preserve">Um also diese interessanten Elemente zu suchen, wird nach dem Starten der Applikation und den Plug-Ins der gesamte Visual </w:t>
      </w:r>
      <w:proofErr w:type="spellStart"/>
      <w:r>
        <w:t>Tree</w:t>
      </w:r>
      <w:proofErr w:type="spellEnd"/>
      <w:r>
        <w:rPr>
          <w:rStyle w:val="Funotenzeichen"/>
        </w:rPr>
        <w:footnoteReference w:id="14"/>
      </w:r>
      <w:r>
        <w:t xml:space="preserve"> nach Buttons durchsucht und in einer Liste gespeichert. Sobald sich dann der Handzeiger bewegt wird, wird durch diese Buttons iteriert und untersucht, ob sich der Handzeiger über einem Button befindet. Falls ja, wird ein </w:t>
      </w:r>
      <w:proofErr w:type="spellStart"/>
      <w:r>
        <w:t>Timer</w:t>
      </w:r>
      <w:proofErr w:type="spellEnd"/>
      <w:r>
        <w:t xml:space="preserve"> gestartet, der auf diesen Button klickt, sobald eine bestimmte Dauer (ca. 1.5 Sekunden) abgelaufen ist.</w:t>
      </w:r>
    </w:p>
    <w:p w:rsidR="005E418B" w:rsidRDefault="005E418B" w:rsidP="005E418B">
      <w:pPr>
        <w:keepNext/>
      </w:pPr>
      <w:r>
        <w:rPr>
          <w:noProof/>
          <w:lang w:eastAsia="de-CH"/>
        </w:rPr>
        <w:drawing>
          <wp:inline distT="0" distB="0" distL="0" distR="0" wp14:anchorId="30BDC2E9" wp14:editId="7AEB4393">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5E418B" w:rsidRDefault="005E418B" w:rsidP="005E418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38</w:t>
      </w:r>
      <w:r w:rsidR="006B6F98">
        <w:rPr>
          <w:noProof/>
        </w:rPr>
        <w:fldChar w:fldCharType="end"/>
      </w:r>
      <w:r>
        <w:t xml:space="preserve"> - Handcursor auf nicht anklickbarem Element</w:t>
      </w:r>
    </w:p>
    <w:p w:rsidR="005E418B" w:rsidRDefault="005E418B" w:rsidP="005E418B">
      <w:pPr>
        <w:keepNext/>
      </w:pPr>
      <w:r>
        <w:rPr>
          <w:noProof/>
          <w:lang w:eastAsia="de-CH"/>
        </w:rPr>
        <w:drawing>
          <wp:inline distT="0" distB="0" distL="0" distR="0" wp14:anchorId="2E8C63ED" wp14:editId="5AE248CC">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5E418B" w:rsidRDefault="005E418B" w:rsidP="005E418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39</w:t>
      </w:r>
      <w:r w:rsidR="006B6F98">
        <w:rPr>
          <w:noProof/>
        </w:rPr>
        <w:fldChar w:fldCharType="end"/>
      </w:r>
      <w:r>
        <w:t xml:space="preserve"> - Ablauf eines Klicks auf einen Button</w:t>
      </w:r>
    </w:p>
    <w:p w:rsidR="005E418B" w:rsidRDefault="005E418B" w:rsidP="005E418B"/>
    <w:p w:rsidR="005E418B" w:rsidRDefault="005E418B" w:rsidP="005E418B">
      <w:pPr>
        <w:keepNext/>
      </w:pPr>
      <w:r>
        <w:rPr>
          <w:noProof/>
          <w:lang w:eastAsia="de-CH"/>
        </w:rPr>
        <w:lastRenderedPageBreak/>
        <w:drawing>
          <wp:inline distT="0" distB="0" distL="0" distR="0" wp14:anchorId="360FA1D0" wp14:editId="10BF6B07">
            <wp:extent cx="2388694" cy="858302"/>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b="7831"/>
                    <a:stretch/>
                  </pic:blipFill>
                  <pic:spPr bwMode="auto">
                    <a:xfrm>
                      <a:off x="0" y="0"/>
                      <a:ext cx="2389505" cy="858593"/>
                    </a:xfrm>
                    <a:prstGeom prst="rect">
                      <a:avLst/>
                    </a:prstGeom>
                    <a:noFill/>
                    <a:ln>
                      <a:noFill/>
                    </a:ln>
                    <a:extLst>
                      <a:ext uri="{53640926-AAD7-44D8-BBD7-CCE9431645EC}">
                        <a14:shadowObscured xmlns:a14="http://schemas.microsoft.com/office/drawing/2010/main"/>
                      </a:ext>
                    </a:extLst>
                  </pic:spPr>
                </pic:pic>
              </a:graphicData>
            </a:graphic>
          </wp:inline>
        </w:drawing>
      </w:r>
    </w:p>
    <w:p w:rsidR="005E418B" w:rsidRDefault="005E418B" w:rsidP="005E418B">
      <w:pPr>
        <w:pStyle w:val="Beschriftung"/>
      </w:pPr>
      <w:r>
        <w:t xml:space="preserve">Abbildung </w:t>
      </w:r>
      <w:r w:rsidR="006B6F98">
        <w:fldChar w:fldCharType="begin"/>
      </w:r>
      <w:r w:rsidR="006B6F98">
        <w:instrText xml:space="preserve"> SEQ Abbildung \* ARABIC </w:instrText>
      </w:r>
      <w:r w:rsidR="006B6F98">
        <w:fldChar w:fldCharType="separate"/>
      </w:r>
      <w:r w:rsidR="008A35E4">
        <w:rPr>
          <w:noProof/>
        </w:rPr>
        <w:t>40</w:t>
      </w:r>
      <w:r w:rsidR="006B6F98">
        <w:rPr>
          <w:noProof/>
        </w:rPr>
        <w:fldChar w:fldCharType="end"/>
      </w:r>
      <w:r>
        <w:t xml:space="preserve"> - Kurz vor einem Klick auf den Mittagsmenu</w:t>
      </w:r>
      <w:r>
        <w:rPr>
          <w:noProof/>
        </w:rPr>
        <w:t xml:space="preserve"> Button</w:t>
      </w:r>
    </w:p>
    <w:p w:rsidR="001207E3" w:rsidRDefault="001207E3" w:rsidP="001207E3">
      <w:r>
        <w:br w:type="page"/>
      </w:r>
    </w:p>
    <w:p w:rsidR="00444C75" w:rsidRDefault="001207E3" w:rsidP="001207E3">
      <w:pPr>
        <w:pStyle w:val="berschrift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proofErr w:type="spellStart"/>
      <w:r w:rsidR="00A31683" w:rsidRPr="00A31683">
        <w:t>code</w:t>
      </w:r>
      <w:proofErr w:type="spellEnd"/>
      <w:r w:rsidR="00A31683" w:rsidRPr="00A31683">
        <w:t>\</w:t>
      </w:r>
      <w:proofErr w:type="spellStart"/>
      <w:r w:rsidR="00A31683" w:rsidRPr="00A31683">
        <w:t>miniapps</w:t>
      </w:r>
      <w:proofErr w:type="spellEnd"/>
      <w:r w:rsidR="00A31683" w:rsidRPr="00A31683">
        <w:t>\</w:t>
      </w:r>
      <w:proofErr w:type="spellStart"/>
      <w:r w:rsidR="00A31683" w:rsidRPr="00A31683">
        <w:t>trunk</w:t>
      </w:r>
      <w:proofErr w:type="spellEnd"/>
      <w:r>
        <w:t xml:space="preserve"> </w:t>
      </w:r>
      <w:r w:rsidR="00A31683">
        <w:t xml:space="preserve">und </w:t>
      </w:r>
      <w:r>
        <w:t xml:space="preserve">werden nachfolgend </w:t>
      </w:r>
      <w:r w:rsidR="00407BE6">
        <w:t>kurz erläutert</w:t>
      </w:r>
      <w:r w:rsidR="00A31683">
        <w:t>.</w:t>
      </w:r>
    </w:p>
    <w:p w:rsidR="00F771F8" w:rsidRDefault="00F771F8" w:rsidP="00F771F8">
      <w:pPr>
        <w:pStyle w:val="berschrift4"/>
      </w:pPr>
      <w:proofErr w:type="spellStart"/>
      <w:r>
        <w:t>DemoMode</w:t>
      </w:r>
      <w:proofErr w:type="spellEnd"/>
    </w:p>
    <w:p w:rsidR="00F771F8" w:rsidRPr="00F771F8" w:rsidRDefault="00F771F8" w:rsidP="00F771F8">
      <w:r>
        <w:t xml:space="preserve">Der Demomodus wurde zu Beginn </w:t>
      </w:r>
      <w:r w:rsidR="001314F3">
        <w:t xml:space="preserve">ohne die Daten des </w:t>
      </w:r>
      <w:proofErr w:type="spellStart"/>
      <w:r w:rsidR="001314F3">
        <w:t>Kinect</w:t>
      </w:r>
      <w:proofErr w:type="spellEnd"/>
      <w:r w:rsidR="001314F3">
        <w:t xml:space="preserve">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berschrift4"/>
      </w:pPr>
      <w:proofErr w:type="spellStart"/>
      <w:r>
        <w:t>DesignMenu</w:t>
      </w:r>
      <w:proofErr w:type="spellEnd"/>
    </w:p>
    <w:p w:rsidR="00F771F8" w:rsidRPr="00F771F8" w:rsidRDefault="001314F3" w:rsidP="00F771F8">
      <w:r>
        <w:t>Die</w:t>
      </w:r>
      <w:r w:rsidR="000B74DA">
        <w:t xml:space="preserve"> </w:t>
      </w:r>
      <w:proofErr w:type="spellStart"/>
      <w:r w:rsidR="000B74DA">
        <w:t>DesignMenu</w:t>
      </w:r>
      <w:proofErr w:type="spellEnd"/>
      <w:r>
        <w:t>-</w:t>
      </w:r>
      <w:r w:rsidR="000B74DA">
        <w:t xml:space="preserve">Applikation wurde </w:t>
      </w:r>
      <w:r>
        <w:t>be</w:t>
      </w:r>
      <w:r w:rsidR="000B74DA">
        <w:t>nutzt</w:t>
      </w:r>
      <w:r>
        <w:t>,</w:t>
      </w:r>
      <w:r w:rsidR="000B74DA">
        <w:t xml:space="preserve"> um direkt in Expression </w:t>
      </w:r>
      <w:proofErr w:type="spellStart"/>
      <w:r w:rsidR="000B74DA">
        <w:t>Blend</w:t>
      </w:r>
      <w:proofErr w:type="spellEnd"/>
      <w:r w:rsidR="000B74DA">
        <w:t xml:space="preserve"> verschiedene Designs für die Tabs des Menus zu erstellen und untereinander zu vergleichen.</w:t>
      </w:r>
    </w:p>
    <w:p w:rsidR="00F771F8" w:rsidRDefault="00F771F8" w:rsidP="00F771F8">
      <w:pPr>
        <w:pStyle w:val="berschrift4"/>
      </w:pPr>
      <w:proofErr w:type="spellStart"/>
      <w:r>
        <w:t>DesignPosterNavigationButtons</w:t>
      </w:r>
      <w:proofErr w:type="spellEnd"/>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 xml:space="preserve">in Expression </w:t>
      </w:r>
      <w:proofErr w:type="spellStart"/>
      <w:r>
        <w:t>Blend</w:t>
      </w:r>
      <w:proofErr w:type="spellEnd"/>
      <w:r>
        <w:t xml:space="preserve"> erstell</w:t>
      </w:r>
      <w:r w:rsidR="001314F3">
        <w:t>t</w:t>
      </w:r>
      <w:r>
        <w:t xml:space="preserve"> und </w:t>
      </w:r>
      <w:r w:rsidR="001314F3">
        <w:t>vergl</w:t>
      </w:r>
      <w:r>
        <w:t>ichen.</w:t>
      </w:r>
    </w:p>
    <w:p w:rsidR="00F771F8" w:rsidRDefault="00F771F8" w:rsidP="00F771F8">
      <w:pPr>
        <w:pStyle w:val="berschrift4"/>
      </w:pPr>
      <w:proofErr w:type="spellStart"/>
      <w:r>
        <w:t>HandCursorDemoApp</w:t>
      </w:r>
      <w:proofErr w:type="spellEnd"/>
    </w:p>
    <w:p w:rsidR="00F771F8" w:rsidRPr="00F771F8" w:rsidRDefault="006852CD" w:rsidP="00F771F8">
      <w:r>
        <w:t xml:space="preserve">Für den Wizard </w:t>
      </w:r>
      <w:proofErr w:type="spellStart"/>
      <w:r>
        <w:t>of</w:t>
      </w:r>
      <w:proofErr w:type="spellEnd"/>
      <w:r>
        <w:t xml:space="preserve">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berschrift4"/>
      </w:pPr>
      <w:proofErr w:type="spellStart"/>
      <w:r>
        <w:t>KinectHandTracker</w:t>
      </w:r>
      <w:proofErr w:type="spellEnd"/>
    </w:p>
    <w:p w:rsidR="00F771F8" w:rsidRPr="00F771F8" w:rsidRDefault="00063751" w:rsidP="00F771F8">
      <w:r>
        <w:t xml:space="preserve">Beim </w:t>
      </w:r>
      <w:proofErr w:type="spellStart"/>
      <w:r>
        <w:t>KinectHandTracker</w:t>
      </w:r>
      <w:proofErr w:type="spellEnd"/>
      <w:r>
        <w:t xml:space="preserve">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berschrift4"/>
      </w:pPr>
      <w:proofErr w:type="spellStart"/>
      <w:r>
        <w:t>KinectRecorder</w:t>
      </w:r>
      <w:proofErr w:type="spellEnd"/>
    </w:p>
    <w:p w:rsidR="00F771F8" w:rsidRPr="00F771F8" w:rsidRDefault="00407BE6" w:rsidP="00F771F8">
      <w:r>
        <w:t xml:space="preserve">In der </w:t>
      </w:r>
      <w:proofErr w:type="spellStart"/>
      <w:r>
        <w:t>KinectRecorder</w:t>
      </w:r>
      <w:proofErr w:type="spellEnd"/>
      <w:r>
        <w:t>-</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w:t>
      </w:r>
      <w:proofErr w:type="spellStart"/>
      <w:r w:rsidR="007335EE">
        <w:t>de</w:t>
      </w:r>
      <w:r>
        <w:t>sse</w:t>
      </w:r>
      <w:r w:rsidR="007335EE">
        <w:t>en</w:t>
      </w:r>
      <w:proofErr w:type="spellEnd"/>
      <w:r w:rsidR="007335EE">
        <w:t xml:space="preserve"> Bewegungen zu simulieren auch wenn kein </w:t>
      </w:r>
      <w:proofErr w:type="spellStart"/>
      <w:r w:rsidR="007335EE">
        <w:t>Kinect</w:t>
      </w:r>
      <w:proofErr w:type="spellEnd"/>
      <w:r w:rsidR="007335EE">
        <w:t xml:space="preserve"> </w:t>
      </w:r>
      <w:r>
        <w:t xml:space="preserve">Sensor am Computer </w:t>
      </w:r>
      <w:r w:rsidR="007335EE">
        <w:t>angeschlossen ist.</w:t>
      </w:r>
    </w:p>
    <w:p w:rsidR="00F771F8" w:rsidRDefault="00F771F8" w:rsidP="00F771F8">
      <w:pPr>
        <w:pStyle w:val="berschrift4"/>
      </w:pPr>
      <w:proofErr w:type="spellStart"/>
      <w:r>
        <w:t>KinectW</w:t>
      </w:r>
      <w:r w:rsidR="00B81754">
        <w:t>pf</w:t>
      </w:r>
      <w:r>
        <w:t>Viewers</w:t>
      </w:r>
      <w:proofErr w:type="spellEnd"/>
    </w:p>
    <w:p w:rsidR="00F771F8" w:rsidRPr="00F771F8" w:rsidRDefault="00407BE6" w:rsidP="00F771F8">
      <w:r>
        <w:t>Dies sind v</w:t>
      </w:r>
      <w:r w:rsidR="00D83B90">
        <w:t xml:space="preserve">ordefinierte Klassen des </w:t>
      </w:r>
      <w:proofErr w:type="spellStart"/>
      <w:r w:rsidR="00D83B90">
        <w:t>Kinect</w:t>
      </w:r>
      <w:proofErr w:type="spellEnd"/>
      <w:r w:rsidR="00D83B90">
        <w:t xml:space="preserve">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berschrift4"/>
      </w:pPr>
      <w:proofErr w:type="spellStart"/>
      <w:r>
        <w:t>ObjectTrackingVisualizer</w:t>
      </w:r>
      <w:proofErr w:type="spellEnd"/>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w:t>
      </w:r>
      <w:proofErr w:type="spellStart"/>
      <w:r>
        <w:t>TODO:wann</w:t>
      </w:r>
      <w:proofErr w:type="spellEnd"/>
      <w:r>
        <w:t>?)</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berschrift4"/>
      </w:pPr>
      <w:proofErr w:type="spellStart"/>
      <w:r>
        <w:t>Pl</w:t>
      </w:r>
      <w:r w:rsidR="003B3280">
        <w:t>u</w:t>
      </w:r>
      <w:r>
        <w:t>ginDemo</w:t>
      </w:r>
      <w:proofErr w:type="spellEnd"/>
    </w:p>
    <w:p w:rsidR="00F771F8" w:rsidRPr="00F771F8" w:rsidRDefault="007A4239" w:rsidP="00F771F8">
      <w:proofErr w:type="spellStart"/>
      <w:r>
        <w:lastRenderedPageBreak/>
        <w:t>PluginDemo</w:t>
      </w:r>
      <w:proofErr w:type="spellEnd"/>
      <w:r>
        <w:t xml:space="preserve"> ist ein </w:t>
      </w:r>
      <w:r w:rsidR="00633119">
        <w:t xml:space="preserve">Beispielprojekt </w:t>
      </w:r>
      <w:r>
        <w:t>für ein</w:t>
      </w:r>
      <w:r w:rsidR="00633119">
        <w:t xml:space="preserve"> mit MEF </w:t>
      </w:r>
      <w:r>
        <w:t>erst</w:t>
      </w:r>
      <w:r w:rsidR="00633119">
        <w:t>ellt</w:t>
      </w:r>
      <w:r>
        <w:t xml:space="preserve">es </w:t>
      </w:r>
      <w:proofErr w:type="spellStart"/>
      <w:r>
        <w:t>Plugin</w:t>
      </w:r>
      <w:proofErr w:type="spellEnd"/>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berschrift4"/>
      </w:pPr>
      <w:proofErr w:type="spellStart"/>
      <w:r>
        <w:t>VideoWithWPF</w:t>
      </w:r>
      <w:proofErr w:type="spellEnd"/>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w:t>
      </w:r>
      <w:proofErr w:type="gramStart"/>
      <w:r w:rsidR="00BF1F23">
        <w:t xml:space="preserve">der </w:t>
      </w:r>
      <w:r w:rsidR="00306C26">
        <w:t>Videowall</w:t>
      </w:r>
      <w:proofErr w:type="gramEnd"/>
      <w:r w:rsidR="00BF1F23">
        <w:t xml:space="preserve"> laufen.</w:t>
      </w:r>
    </w:p>
    <w:p w:rsidR="00181A53" w:rsidRDefault="00181A53" w:rsidP="00181A53">
      <w:pPr>
        <w:pStyle w:val="berschrift4"/>
      </w:pPr>
      <w:proofErr w:type="spellStart"/>
      <w:r>
        <w:t>WizardOfOzTest</w:t>
      </w:r>
      <w:proofErr w:type="spellEnd"/>
    </w:p>
    <w:p w:rsidR="00181A53" w:rsidRPr="00181A53" w:rsidRDefault="00181A53" w:rsidP="00181A53">
      <w:r>
        <w:t xml:space="preserve">Die </w:t>
      </w:r>
      <w:proofErr w:type="spellStart"/>
      <w:r>
        <w:t>WizardOfOzTest</w:t>
      </w:r>
      <w:proofErr w:type="spellEnd"/>
      <w:r>
        <w:t xml:space="preserve"> Applikation wurde für den Wizard </w:t>
      </w:r>
      <w:proofErr w:type="spellStart"/>
      <w:r>
        <w:t>of</w:t>
      </w:r>
      <w:proofErr w:type="spellEnd"/>
      <w:r>
        <w:t xml:space="preserve"> Oz Test </w:t>
      </w:r>
      <w:r w:rsidR="00A36C8C">
        <w:t xml:space="preserve">zu Beginn der Implementation </w:t>
      </w:r>
      <w:r>
        <w:t>(TODO</w:t>
      </w:r>
      <w:r w:rsidR="00A36C8C">
        <w:t>:</w:t>
      </w:r>
      <w:r>
        <w:t xml:space="preserve"> </w:t>
      </w:r>
      <w:proofErr w:type="spellStart"/>
      <w:r>
        <w:t>ref</w:t>
      </w:r>
      <w:proofErr w:type="spellEnd"/>
      <w:r w:rsidR="00A36C8C">
        <w:t xml:space="preserve"> </w:t>
      </w:r>
      <w:proofErr w:type="spellStart"/>
      <w:r w:rsidR="00A36C8C">
        <w:t>realisierung</w:t>
      </w:r>
      <w:proofErr w:type="spellEnd"/>
      <w:r w:rsidR="00A36C8C">
        <w:t xml:space="preserve"> und </w:t>
      </w:r>
      <w:proofErr w:type="spellStart"/>
      <w:r w:rsidR="00A36C8C">
        <w:t>test</w:t>
      </w:r>
      <w:proofErr w:type="spellEnd"/>
      <w:r w:rsidR="00A36C8C">
        <w:t xml:space="preserve">, </w:t>
      </w:r>
      <w:proofErr w:type="spellStart"/>
      <w:r w:rsidR="00A36C8C">
        <w:t>wizard</w:t>
      </w:r>
      <w:proofErr w:type="spellEnd"/>
      <w:r w:rsidR="00A36C8C">
        <w:t xml:space="preserve"> </w:t>
      </w:r>
      <w:proofErr w:type="spellStart"/>
      <w:r w:rsidR="00A36C8C">
        <w:t>of</w:t>
      </w:r>
      <w:proofErr w:type="spellEnd"/>
      <w:r w:rsidR="00A36C8C">
        <w:t xml:space="preserve"> </w:t>
      </w:r>
      <w:proofErr w:type="spellStart"/>
      <w:r w:rsidR="00A36C8C">
        <w:t>oz</w:t>
      </w:r>
      <w:proofErr w:type="spellEnd"/>
      <w:r w:rsidR="00A36C8C">
        <w:t xml:space="preserve"> </w:t>
      </w:r>
      <w:proofErr w:type="spellStart"/>
      <w:r w:rsidR="00A36C8C">
        <w:t>test</w:t>
      </w:r>
      <w:proofErr w:type="spellEnd"/>
      <w:r>
        <w:t>) verwendet.</w:t>
      </w:r>
    </w:p>
    <w:p w:rsidR="000E1C1A" w:rsidRDefault="000E1C1A" w:rsidP="001207E3">
      <w:pPr>
        <w:pStyle w:val="berschrift3"/>
      </w:pPr>
      <w:r>
        <w:br w:type="page"/>
      </w:r>
    </w:p>
    <w:p w:rsidR="00FA0874" w:rsidRPr="008F6180" w:rsidRDefault="00FA0874" w:rsidP="00253108"/>
    <w:sectPr w:rsidR="00FA0874" w:rsidRPr="008F6180" w:rsidSect="001E53C4">
      <w:headerReference w:type="default" r:id="rId81"/>
      <w:footerReference w:type="default" r:id="rId8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179A" w:rsidRDefault="0016179A" w:rsidP="008F2373">
      <w:pPr>
        <w:spacing w:after="0"/>
      </w:pPr>
      <w:r>
        <w:separator/>
      </w:r>
    </w:p>
  </w:endnote>
  <w:endnote w:type="continuationSeparator" w:id="0">
    <w:p w:rsidR="0016179A" w:rsidRDefault="0016179A"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Fuzeile"/>
    </w:pPr>
    <w:r>
      <w:t>HSR Videowall - Entwurf</w:t>
    </w:r>
    <w:r w:rsidRPr="005E2896">
      <w:tab/>
    </w:r>
    <w:r>
      <w:fldChar w:fldCharType="begin"/>
    </w:r>
    <w:r>
      <w:instrText xml:space="preserve"> DATE  \@ "d. MMMM yyyy"  \* MERGEFORMAT </w:instrText>
    </w:r>
    <w:r>
      <w:fldChar w:fldCharType="separate"/>
    </w:r>
    <w:r w:rsidR="00084B5B">
      <w:rPr>
        <w:noProof/>
      </w:rPr>
      <w:t>10.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8B2D07" w:rsidRPr="008B2D07">
      <w:rPr>
        <w:b/>
        <w:noProof/>
        <w:lang w:val="de-DE"/>
      </w:rPr>
      <w:t>32</w:t>
    </w:r>
    <w:r>
      <w:rPr>
        <w:b/>
      </w:rPr>
      <w:fldChar w:fldCharType="end"/>
    </w:r>
    <w:r>
      <w:rPr>
        <w:lang w:val="de-DE"/>
      </w:rPr>
      <w:t xml:space="preserve"> von </w:t>
    </w:r>
    <w:r w:rsidR="0016179A">
      <w:fldChar w:fldCharType="begin"/>
    </w:r>
    <w:r w:rsidR="0016179A">
      <w:instrText>NUMPAGES  \* Arabic  \* MERGEFORMAT</w:instrText>
    </w:r>
    <w:r w:rsidR="0016179A">
      <w:fldChar w:fldCharType="separate"/>
    </w:r>
    <w:r w:rsidR="008B2D07" w:rsidRPr="008B2D07">
      <w:rPr>
        <w:b/>
        <w:noProof/>
        <w:lang w:val="de-DE"/>
      </w:rPr>
      <w:t>39</w:t>
    </w:r>
    <w:r w:rsidR="0016179A">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179A" w:rsidRDefault="0016179A" w:rsidP="008F2373">
      <w:pPr>
        <w:spacing w:after="0"/>
      </w:pPr>
      <w:r>
        <w:separator/>
      </w:r>
    </w:p>
  </w:footnote>
  <w:footnote w:type="continuationSeparator" w:id="0">
    <w:p w:rsidR="0016179A" w:rsidRDefault="0016179A" w:rsidP="008F2373">
      <w:pPr>
        <w:spacing w:after="0"/>
      </w:pPr>
      <w:r>
        <w:continuationSeparator/>
      </w:r>
    </w:p>
  </w:footnote>
  <w:footnote w:id="1">
    <w:p w:rsidR="00F76C5C" w:rsidRDefault="00F76C5C">
      <w:pPr>
        <w:pStyle w:val="Funotentext"/>
      </w:pPr>
      <w:r>
        <w:rPr>
          <w:rStyle w:val="Funotenzeichen"/>
        </w:rPr>
        <w:footnoteRef/>
      </w:r>
      <w:r>
        <w:t xml:space="preserve"> </w:t>
      </w:r>
      <w:hyperlink r:id="rId1" w:history="1">
        <w:r w:rsidRPr="005863F8">
          <w:rPr>
            <w:color w:val="0000FF"/>
            <w:u w:val="single"/>
          </w:rPr>
          <w:t>http://www.microsoft.com/en-us/kinectforwindows/</w:t>
        </w:r>
      </w:hyperlink>
    </w:p>
  </w:footnote>
  <w:footnote w:id="2">
    <w:p w:rsidR="00F76C5C" w:rsidRDefault="00F76C5C">
      <w:pPr>
        <w:pStyle w:val="Funotentext"/>
      </w:pPr>
      <w:r>
        <w:rPr>
          <w:rStyle w:val="Funotenzeichen"/>
        </w:rPr>
        <w:footnoteRef/>
      </w:r>
      <w:r>
        <w:t xml:space="preserve"> </w:t>
      </w:r>
      <w:hyperlink r:id="rId2" w:history="1">
        <w:r w:rsidRPr="00111EC2">
          <w:rPr>
            <w:color w:val="0000FF"/>
            <w:u w:val="single"/>
          </w:rPr>
          <w:t>http://openni.org/</w:t>
        </w:r>
      </w:hyperlink>
    </w:p>
  </w:footnote>
  <w:footnote w:id="3">
    <w:p w:rsidR="00F76C5C" w:rsidRDefault="00F76C5C">
      <w:pPr>
        <w:pStyle w:val="Funotentext"/>
      </w:pPr>
      <w:r>
        <w:rPr>
          <w:rStyle w:val="Funotenzeichen"/>
        </w:rPr>
        <w:footnoteRef/>
      </w:r>
      <w:r>
        <w:t xml:space="preserve"> </w:t>
      </w:r>
      <w:hyperlink r:id="rId3" w:history="1">
        <w:r w:rsidRPr="00E561FA">
          <w:rPr>
            <w:color w:val="0000FF"/>
            <w:u w:val="single"/>
          </w:rPr>
          <w:t>http://www.primesense.com/Nite/</w:t>
        </w:r>
      </w:hyperlink>
    </w:p>
  </w:footnote>
  <w:footnote w:id="4">
    <w:p w:rsidR="00F76C5C" w:rsidRDefault="00F76C5C">
      <w:pPr>
        <w:pStyle w:val="Funotentext"/>
      </w:pPr>
      <w:r>
        <w:rPr>
          <w:rStyle w:val="Funotenzeichen"/>
        </w:rPr>
        <w:footnoteRef/>
      </w:r>
      <w:r>
        <w:t xml:space="preserve"> </w:t>
      </w:r>
      <w:hyperlink r:id="rId4" w:history="1">
        <w:r w:rsidRPr="00E561FA">
          <w:rPr>
            <w:color w:val="0000FF"/>
            <w:u w:val="single"/>
          </w:rPr>
          <w:t>http://www.primesense.com/</w:t>
        </w:r>
      </w:hyperlink>
    </w:p>
  </w:footnote>
  <w:footnote w:id="5">
    <w:p w:rsidR="00F76C5C" w:rsidRDefault="00F76C5C">
      <w:pPr>
        <w:pStyle w:val="Funotentext"/>
      </w:pPr>
      <w:r>
        <w:rPr>
          <w:rStyle w:val="Funotenzeichen"/>
        </w:rPr>
        <w:footnoteRef/>
      </w:r>
      <w:r>
        <w:t xml:space="preserve"> </w:t>
      </w:r>
      <w:hyperlink r:id="rId5" w:history="1">
        <w:r w:rsidRPr="00767682">
          <w:rPr>
            <w:color w:val="0000FF"/>
            <w:u w:val="single"/>
          </w:rPr>
          <w:t>http://openkinect.org/wiki/Main_Page</w:t>
        </w:r>
      </w:hyperlink>
    </w:p>
  </w:footnote>
  <w:footnote w:id="6">
    <w:p w:rsidR="00F76C5C" w:rsidRDefault="00F76C5C">
      <w:pPr>
        <w:pStyle w:val="Funotentext"/>
      </w:pPr>
      <w:r>
        <w:rPr>
          <w:rStyle w:val="Funotenzeichen"/>
        </w:rPr>
        <w:footnoteRef/>
      </w:r>
      <w:r>
        <w:t xml:space="preserve"> </w:t>
      </w:r>
      <w:hyperlink r:id="rId6" w:history="1">
        <w:r w:rsidRPr="00D76CA7">
          <w:rPr>
            <w:color w:val="0000FF"/>
            <w:u w:val="single"/>
          </w:rPr>
          <w:t>https://github.com/OpenKinect/libfreenect</w:t>
        </w:r>
      </w:hyperlink>
    </w:p>
  </w:footnote>
  <w:footnote w:id="7">
    <w:p w:rsidR="00F76C5C" w:rsidRDefault="00F76C5C">
      <w:pPr>
        <w:pStyle w:val="Funotentext"/>
      </w:pPr>
      <w:r>
        <w:rPr>
          <w:rStyle w:val="Funotenzeichen"/>
        </w:rPr>
        <w:footnoteRef/>
      </w:r>
      <w:r>
        <w:t xml:space="preserve"> </w:t>
      </w:r>
      <w:hyperlink r:id="rId7" w:history="1">
        <w:r w:rsidRPr="0030407A">
          <w:rPr>
            <w:color w:val="0000FF"/>
            <w:u w:val="single"/>
          </w:rPr>
          <w:t>http://www.cs.dartmouth.edu/~cs104/BodyPartRecognition.pdf</w:t>
        </w:r>
      </w:hyperlink>
    </w:p>
  </w:footnote>
  <w:footnote w:id="8">
    <w:p w:rsidR="00F76C5C" w:rsidRDefault="00F76C5C">
      <w:pPr>
        <w:pStyle w:val="Funotentext"/>
      </w:pPr>
      <w:r>
        <w:rPr>
          <w:rStyle w:val="Funotenzeichen"/>
        </w:rPr>
        <w:footnoteRef/>
      </w:r>
      <w:r>
        <w:t xml:space="preserve"> </w:t>
      </w:r>
      <w:hyperlink r:id="rId8" w:history="1">
        <w:r w:rsidRPr="00510831">
          <w:rPr>
            <w:color w:val="0000FF"/>
            <w:u w:val="single"/>
          </w:rPr>
          <w:t>http://eprints3.hsr.ch/180/1/Hauptdokument.pdf</w:t>
        </w:r>
      </w:hyperlink>
    </w:p>
  </w:footnote>
  <w:footnote w:id="9">
    <w:p w:rsidR="00F76C5C" w:rsidRDefault="00F76C5C">
      <w:pPr>
        <w:pStyle w:val="Funotentext"/>
      </w:pPr>
      <w:r>
        <w:rPr>
          <w:rStyle w:val="Funotenzeichen"/>
        </w:rPr>
        <w:footnoteRef/>
      </w:r>
      <w:r>
        <w:t xml:space="preserve"> </w:t>
      </w:r>
      <w:hyperlink r:id="rId9" w:history="1">
        <w:r w:rsidRPr="00DC43D4">
          <w:rPr>
            <w:rStyle w:val="Hyperlink"/>
          </w:rPr>
          <w:t>www.imagemagick.org</w:t>
        </w:r>
      </w:hyperlink>
    </w:p>
  </w:footnote>
  <w:footnote w:id="10">
    <w:p w:rsidR="00F76C5C" w:rsidRDefault="00F76C5C" w:rsidP="00B271BE">
      <w:pPr>
        <w:pStyle w:val="Funotentext"/>
      </w:pPr>
      <w:r>
        <w:rPr>
          <w:rStyle w:val="Funotenzeichen"/>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[microsoft12.1]</w:t>
            </w:r>
          </w:p>
        </w:tc>
        <w:tc>
          <w:tcPr>
            <w:tcW w:w="7620" w:type="dxa"/>
          </w:tcPr>
          <w:p w:rsidR="00F76C5C" w:rsidRDefault="00F76C5C"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F76C5C" w:rsidRPr="00774692" w:rsidRDefault="0016179A" w:rsidP="001A1F26">
            <w:pPr>
              <w:tabs>
                <w:tab w:val="left" w:pos="1701"/>
              </w:tabs>
            </w:pPr>
            <w:hyperlink r:id="rId11" w:history="1">
              <w:r w:rsidR="00F76C5C">
                <w:rPr>
                  <w:rStyle w:val="Hyperlink"/>
                </w:rPr>
                <w:t>http://mef.codeplex.com/</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[microsoft12.2]</w:t>
            </w:r>
          </w:p>
        </w:tc>
        <w:tc>
          <w:tcPr>
            <w:tcW w:w="7620" w:type="dxa"/>
          </w:tcPr>
          <w:p w:rsidR="00F76C5C" w:rsidRDefault="00F76C5C"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F76C5C" w:rsidRPr="00774692" w:rsidRDefault="0016179A" w:rsidP="001A1F26">
            <w:pPr>
              <w:tabs>
                <w:tab w:val="left" w:pos="1701"/>
              </w:tabs>
            </w:pPr>
            <w:hyperlink r:id="rId12" w:history="1">
              <w:r w:rsidR="00F76C5C">
                <w:rPr>
                  <w:rStyle w:val="Hyperlink"/>
                </w:rPr>
                <w:t>http://mef.codeplex.com/documentation</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3">
    <w:p w:rsidR="00EE35C8" w:rsidRPr="00FE1D00" w:rsidRDefault="00EE35C8">
      <w:pPr>
        <w:pStyle w:val="Funotentext"/>
        <w:rPr>
          <w:lang w:val="en-US"/>
        </w:rPr>
      </w:pPr>
      <w:r>
        <w:rPr>
          <w:rStyle w:val="Funotenzeichen"/>
        </w:rPr>
        <w:footnoteRef/>
      </w:r>
      <w:r w:rsidRPr="00FE1D00">
        <w:rPr>
          <w:lang w:val="en-US"/>
        </w:rPr>
        <w:t xml:space="preserve"> </w:t>
      </w:r>
      <w:r w:rsidR="0016179A">
        <w:fldChar w:fldCharType="begin"/>
      </w:r>
      <w:r w:rsidR="0016179A" w:rsidRPr="00084B5B">
        <w:rPr>
          <w:lang w:val="en-US"/>
        </w:rPr>
        <w:instrText xml:space="preserve"> HYPERLINK "http://msdn.microsoft.com/en-us/library/ms741870" </w:instrText>
      </w:r>
      <w:r w:rsidR="0016179A">
        <w:fldChar w:fldCharType="separate"/>
      </w:r>
      <w:r w:rsidRPr="00FE1D00">
        <w:rPr>
          <w:rStyle w:val="Hyperlink"/>
          <w:lang w:val="en-US"/>
        </w:rPr>
        <w:t>http://msdn.microsoft.com/en-us/library/ms741870</w:t>
      </w:r>
      <w:r w:rsidR="0016179A">
        <w:rPr>
          <w:rStyle w:val="Hyperlink"/>
          <w:lang w:val="en-US"/>
        </w:rPr>
        <w:fldChar w:fldCharType="end"/>
      </w:r>
      <w:r w:rsidRPr="00FE1D00">
        <w:rPr>
          <w:lang w:val="en-US"/>
        </w:rPr>
        <w:t xml:space="preserve"> (TODO: ref?)</w:t>
      </w:r>
    </w:p>
  </w:footnote>
  <w:footnote w:id="14">
    <w:p w:rsidR="005E418B" w:rsidRPr="00D80714" w:rsidRDefault="005E418B" w:rsidP="005E418B">
      <w:pPr>
        <w:pStyle w:val="Funotentext"/>
        <w:rPr>
          <w:lang w:val="en-US"/>
        </w:rPr>
      </w:pPr>
      <w:r>
        <w:rPr>
          <w:rStyle w:val="Funotenzeichen"/>
        </w:rPr>
        <w:footnoteRef/>
      </w:r>
      <w:r w:rsidRPr="00D80714">
        <w:rPr>
          <w:lang w:val="en-US"/>
        </w:rPr>
        <w:t xml:space="preserve"> </w:t>
      </w:r>
      <w:r w:rsidR="0016179A">
        <w:fldChar w:fldCharType="begin"/>
      </w:r>
      <w:r w:rsidR="0016179A" w:rsidRPr="00084B5B">
        <w:rPr>
          <w:lang w:val="en-US"/>
        </w:rPr>
        <w:instrText xml:space="preserve"> HYPERLINK "http://msdn.microsoft.com/en-us/library/ms753391.aspx" \l "two_trees" </w:instrText>
      </w:r>
      <w:r w:rsidR="0016179A">
        <w:fldChar w:fldCharType="separate"/>
      </w:r>
      <w:r w:rsidRPr="00D80714">
        <w:rPr>
          <w:rStyle w:val="Hyperlink"/>
          <w:lang w:val="en-US"/>
        </w:rPr>
        <w:t>http://msdn.microsoft.com/en-us/library/ms753391.aspx#two_trees</w:t>
      </w:r>
      <w:r w:rsidR="0016179A">
        <w:rPr>
          <w:rStyle w:val="Hyperlink"/>
          <w:lang w:val="en-US"/>
        </w:rPr>
        <w:fldChar w:fldCharType="end"/>
      </w:r>
      <w:r w:rsidRPr="00D80714">
        <w:rPr>
          <w:lang w:val="en-US"/>
        </w:rPr>
        <w:t xml:space="preserve"> </w:t>
      </w:r>
      <w:r>
        <w:rPr>
          <w:lang w:val="en-US"/>
        </w:rPr>
        <w:t>(TODO: ref?)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289F"/>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B5B"/>
    <w:rsid w:val="00084C87"/>
    <w:rsid w:val="000868BC"/>
    <w:rsid w:val="0008789C"/>
    <w:rsid w:val="000878A7"/>
    <w:rsid w:val="00087992"/>
    <w:rsid w:val="000917AE"/>
    <w:rsid w:val="0009207E"/>
    <w:rsid w:val="00092839"/>
    <w:rsid w:val="00093238"/>
    <w:rsid w:val="0009507F"/>
    <w:rsid w:val="00097AB6"/>
    <w:rsid w:val="000A156C"/>
    <w:rsid w:val="000A2C34"/>
    <w:rsid w:val="000A2ECD"/>
    <w:rsid w:val="000A3D51"/>
    <w:rsid w:val="000B135B"/>
    <w:rsid w:val="000B1504"/>
    <w:rsid w:val="000B2DD9"/>
    <w:rsid w:val="000B3284"/>
    <w:rsid w:val="000B4789"/>
    <w:rsid w:val="000B4A1F"/>
    <w:rsid w:val="000B658F"/>
    <w:rsid w:val="000B74DA"/>
    <w:rsid w:val="000C0C03"/>
    <w:rsid w:val="000D13F7"/>
    <w:rsid w:val="000D19C1"/>
    <w:rsid w:val="000D6130"/>
    <w:rsid w:val="000D6F75"/>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2938"/>
    <w:rsid w:val="00133123"/>
    <w:rsid w:val="00133A63"/>
    <w:rsid w:val="00133FEF"/>
    <w:rsid w:val="00134483"/>
    <w:rsid w:val="00134F45"/>
    <w:rsid w:val="0013581D"/>
    <w:rsid w:val="00141171"/>
    <w:rsid w:val="001418CC"/>
    <w:rsid w:val="001424DB"/>
    <w:rsid w:val="0015079F"/>
    <w:rsid w:val="00151D47"/>
    <w:rsid w:val="0015453A"/>
    <w:rsid w:val="00154FB8"/>
    <w:rsid w:val="00156992"/>
    <w:rsid w:val="00156AAA"/>
    <w:rsid w:val="001609C2"/>
    <w:rsid w:val="0016179A"/>
    <w:rsid w:val="001627DE"/>
    <w:rsid w:val="00163BAE"/>
    <w:rsid w:val="00163BFE"/>
    <w:rsid w:val="00164E46"/>
    <w:rsid w:val="0016653A"/>
    <w:rsid w:val="00171320"/>
    <w:rsid w:val="00174CCB"/>
    <w:rsid w:val="001768C4"/>
    <w:rsid w:val="00181A53"/>
    <w:rsid w:val="00184E2E"/>
    <w:rsid w:val="001869A3"/>
    <w:rsid w:val="001871B9"/>
    <w:rsid w:val="001905A8"/>
    <w:rsid w:val="00190E9E"/>
    <w:rsid w:val="00192533"/>
    <w:rsid w:val="001930B2"/>
    <w:rsid w:val="001964D0"/>
    <w:rsid w:val="001A0FBC"/>
    <w:rsid w:val="001A1F26"/>
    <w:rsid w:val="001A2304"/>
    <w:rsid w:val="001A7D31"/>
    <w:rsid w:val="001B2663"/>
    <w:rsid w:val="001B30F1"/>
    <w:rsid w:val="001B515F"/>
    <w:rsid w:val="001B5AD9"/>
    <w:rsid w:val="001B5FB5"/>
    <w:rsid w:val="001C00B4"/>
    <w:rsid w:val="001C396C"/>
    <w:rsid w:val="001D07E5"/>
    <w:rsid w:val="001D17F5"/>
    <w:rsid w:val="001E0508"/>
    <w:rsid w:val="001E1781"/>
    <w:rsid w:val="001E17C0"/>
    <w:rsid w:val="001E3325"/>
    <w:rsid w:val="001E370E"/>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7A4"/>
    <w:rsid w:val="00234C20"/>
    <w:rsid w:val="00235671"/>
    <w:rsid w:val="00237A95"/>
    <w:rsid w:val="002401BB"/>
    <w:rsid w:val="002405CF"/>
    <w:rsid w:val="00241093"/>
    <w:rsid w:val="0024158F"/>
    <w:rsid w:val="002433A7"/>
    <w:rsid w:val="00247C3C"/>
    <w:rsid w:val="00250C07"/>
    <w:rsid w:val="00250DF3"/>
    <w:rsid w:val="00253108"/>
    <w:rsid w:val="002540F1"/>
    <w:rsid w:val="002548E6"/>
    <w:rsid w:val="00255AC2"/>
    <w:rsid w:val="002564A9"/>
    <w:rsid w:val="0026001C"/>
    <w:rsid w:val="00263555"/>
    <w:rsid w:val="0026560F"/>
    <w:rsid w:val="00265B30"/>
    <w:rsid w:val="00272D5A"/>
    <w:rsid w:val="0027460C"/>
    <w:rsid w:val="00283C40"/>
    <w:rsid w:val="002840DC"/>
    <w:rsid w:val="002874A4"/>
    <w:rsid w:val="00296585"/>
    <w:rsid w:val="00297876"/>
    <w:rsid w:val="002A2A8B"/>
    <w:rsid w:val="002A5C16"/>
    <w:rsid w:val="002B027A"/>
    <w:rsid w:val="002B037C"/>
    <w:rsid w:val="002B1EC8"/>
    <w:rsid w:val="002B1FB1"/>
    <w:rsid w:val="002B2047"/>
    <w:rsid w:val="002B483B"/>
    <w:rsid w:val="002B5F4B"/>
    <w:rsid w:val="002B6455"/>
    <w:rsid w:val="002B6D39"/>
    <w:rsid w:val="002B769E"/>
    <w:rsid w:val="002C03F0"/>
    <w:rsid w:val="002C0FBC"/>
    <w:rsid w:val="002C1354"/>
    <w:rsid w:val="002C158C"/>
    <w:rsid w:val="002C2E61"/>
    <w:rsid w:val="002D4F10"/>
    <w:rsid w:val="002E0F03"/>
    <w:rsid w:val="002E16A4"/>
    <w:rsid w:val="002E372F"/>
    <w:rsid w:val="002E374D"/>
    <w:rsid w:val="002E3979"/>
    <w:rsid w:val="002E457A"/>
    <w:rsid w:val="002E45BD"/>
    <w:rsid w:val="002E6449"/>
    <w:rsid w:val="002E65A6"/>
    <w:rsid w:val="002E661E"/>
    <w:rsid w:val="002F059E"/>
    <w:rsid w:val="002F28DD"/>
    <w:rsid w:val="002F37AE"/>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19EB"/>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76DF"/>
    <w:rsid w:val="004A7727"/>
    <w:rsid w:val="004B0B95"/>
    <w:rsid w:val="004B10E0"/>
    <w:rsid w:val="004B12C5"/>
    <w:rsid w:val="004B68B2"/>
    <w:rsid w:val="004C1063"/>
    <w:rsid w:val="004C276C"/>
    <w:rsid w:val="004C2F9D"/>
    <w:rsid w:val="004C3A0E"/>
    <w:rsid w:val="004C4271"/>
    <w:rsid w:val="004C492F"/>
    <w:rsid w:val="004C5393"/>
    <w:rsid w:val="004C5FCD"/>
    <w:rsid w:val="004D2C5F"/>
    <w:rsid w:val="004D3729"/>
    <w:rsid w:val="004D494D"/>
    <w:rsid w:val="004D7F9F"/>
    <w:rsid w:val="004E0421"/>
    <w:rsid w:val="004E1B14"/>
    <w:rsid w:val="004E5A8A"/>
    <w:rsid w:val="004F6E6A"/>
    <w:rsid w:val="0050008C"/>
    <w:rsid w:val="0050089B"/>
    <w:rsid w:val="00507AEF"/>
    <w:rsid w:val="00510831"/>
    <w:rsid w:val="00512C47"/>
    <w:rsid w:val="005148BF"/>
    <w:rsid w:val="005160DF"/>
    <w:rsid w:val="00517696"/>
    <w:rsid w:val="005235E6"/>
    <w:rsid w:val="005257B8"/>
    <w:rsid w:val="0052673E"/>
    <w:rsid w:val="005327CA"/>
    <w:rsid w:val="00533259"/>
    <w:rsid w:val="00534172"/>
    <w:rsid w:val="00534FC0"/>
    <w:rsid w:val="00537684"/>
    <w:rsid w:val="00544D57"/>
    <w:rsid w:val="00545A76"/>
    <w:rsid w:val="00547970"/>
    <w:rsid w:val="00551C24"/>
    <w:rsid w:val="005532E5"/>
    <w:rsid w:val="00554601"/>
    <w:rsid w:val="0055736E"/>
    <w:rsid w:val="00557BD6"/>
    <w:rsid w:val="00560405"/>
    <w:rsid w:val="00560738"/>
    <w:rsid w:val="00565702"/>
    <w:rsid w:val="00565B2E"/>
    <w:rsid w:val="0057001A"/>
    <w:rsid w:val="00571516"/>
    <w:rsid w:val="00573EED"/>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6E99"/>
    <w:rsid w:val="005D7A20"/>
    <w:rsid w:val="005E101B"/>
    <w:rsid w:val="005E1D61"/>
    <w:rsid w:val="005E2896"/>
    <w:rsid w:val="005E3310"/>
    <w:rsid w:val="005E418B"/>
    <w:rsid w:val="005E43AE"/>
    <w:rsid w:val="005E6C04"/>
    <w:rsid w:val="005E7C77"/>
    <w:rsid w:val="005F1B70"/>
    <w:rsid w:val="005F4E81"/>
    <w:rsid w:val="006034F9"/>
    <w:rsid w:val="00603500"/>
    <w:rsid w:val="00603CEC"/>
    <w:rsid w:val="006048C6"/>
    <w:rsid w:val="0060765E"/>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569D0"/>
    <w:rsid w:val="00664007"/>
    <w:rsid w:val="00665620"/>
    <w:rsid w:val="006664D4"/>
    <w:rsid w:val="00667904"/>
    <w:rsid w:val="00670F2A"/>
    <w:rsid w:val="00675269"/>
    <w:rsid w:val="0068261B"/>
    <w:rsid w:val="0068440F"/>
    <w:rsid w:val="006852CD"/>
    <w:rsid w:val="0068625C"/>
    <w:rsid w:val="00686C8B"/>
    <w:rsid w:val="00687113"/>
    <w:rsid w:val="006929E8"/>
    <w:rsid w:val="006939B6"/>
    <w:rsid w:val="00695F14"/>
    <w:rsid w:val="00696F84"/>
    <w:rsid w:val="006A0537"/>
    <w:rsid w:val="006A781D"/>
    <w:rsid w:val="006B0C39"/>
    <w:rsid w:val="006B1132"/>
    <w:rsid w:val="006B2D10"/>
    <w:rsid w:val="006B6F98"/>
    <w:rsid w:val="006C0013"/>
    <w:rsid w:val="006C6507"/>
    <w:rsid w:val="006D0B0B"/>
    <w:rsid w:val="006D2CEB"/>
    <w:rsid w:val="006D6350"/>
    <w:rsid w:val="006D7760"/>
    <w:rsid w:val="006E0ED9"/>
    <w:rsid w:val="006E22AA"/>
    <w:rsid w:val="006F0BE2"/>
    <w:rsid w:val="006F2255"/>
    <w:rsid w:val="006F428C"/>
    <w:rsid w:val="006F5DC9"/>
    <w:rsid w:val="006F6C76"/>
    <w:rsid w:val="006F7802"/>
    <w:rsid w:val="006F7DA3"/>
    <w:rsid w:val="0070196A"/>
    <w:rsid w:val="007074D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2337"/>
    <w:rsid w:val="00744693"/>
    <w:rsid w:val="00744F51"/>
    <w:rsid w:val="0074684D"/>
    <w:rsid w:val="00746C27"/>
    <w:rsid w:val="007501D9"/>
    <w:rsid w:val="0075029B"/>
    <w:rsid w:val="007518DB"/>
    <w:rsid w:val="0075342B"/>
    <w:rsid w:val="007537D1"/>
    <w:rsid w:val="00753810"/>
    <w:rsid w:val="007553E5"/>
    <w:rsid w:val="00760725"/>
    <w:rsid w:val="007617E4"/>
    <w:rsid w:val="00762872"/>
    <w:rsid w:val="007636C3"/>
    <w:rsid w:val="00763A52"/>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A92"/>
    <w:rsid w:val="007D6BC4"/>
    <w:rsid w:val="007D78F4"/>
    <w:rsid w:val="007E02CF"/>
    <w:rsid w:val="007E1146"/>
    <w:rsid w:val="007E48B7"/>
    <w:rsid w:val="007E5460"/>
    <w:rsid w:val="007E7644"/>
    <w:rsid w:val="007E7A23"/>
    <w:rsid w:val="007F0B86"/>
    <w:rsid w:val="007F6437"/>
    <w:rsid w:val="00800F0B"/>
    <w:rsid w:val="0080270B"/>
    <w:rsid w:val="0080370E"/>
    <w:rsid w:val="0080580A"/>
    <w:rsid w:val="00807B2B"/>
    <w:rsid w:val="00810E75"/>
    <w:rsid w:val="00817B07"/>
    <w:rsid w:val="008221BA"/>
    <w:rsid w:val="008317AF"/>
    <w:rsid w:val="008329D7"/>
    <w:rsid w:val="00833BA1"/>
    <w:rsid w:val="00833C6D"/>
    <w:rsid w:val="008343CC"/>
    <w:rsid w:val="00835130"/>
    <w:rsid w:val="00835361"/>
    <w:rsid w:val="00835B92"/>
    <w:rsid w:val="00836861"/>
    <w:rsid w:val="00844ADD"/>
    <w:rsid w:val="008477FD"/>
    <w:rsid w:val="008479BE"/>
    <w:rsid w:val="008500F8"/>
    <w:rsid w:val="00856BB0"/>
    <w:rsid w:val="00861EB4"/>
    <w:rsid w:val="00863D15"/>
    <w:rsid w:val="00864048"/>
    <w:rsid w:val="00870C31"/>
    <w:rsid w:val="008722E3"/>
    <w:rsid w:val="0087235B"/>
    <w:rsid w:val="00872BA0"/>
    <w:rsid w:val="00872BA4"/>
    <w:rsid w:val="00876823"/>
    <w:rsid w:val="00880414"/>
    <w:rsid w:val="00881BD8"/>
    <w:rsid w:val="0088360D"/>
    <w:rsid w:val="00883D72"/>
    <w:rsid w:val="00885E84"/>
    <w:rsid w:val="00887085"/>
    <w:rsid w:val="00890213"/>
    <w:rsid w:val="008931E1"/>
    <w:rsid w:val="00894C46"/>
    <w:rsid w:val="008A08FF"/>
    <w:rsid w:val="008A2DEE"/>
    <w:rsid w:val="008A2E84"/>
    <w:rsid w:val="008A35E4"/>
    <w:rsid w:val="008A4A2A"/>
    <w:rsid w:val="008A4E18"/>
    <w:rsid w:val="008B06C7"/>
    <w:rsid w:val="008B0DE9"/>
    <w:rsid w:val="008B2D07"/>
    <w:rsid w:val="008B5717"/>
    <w:rsid w:val="008B6DAA"/>
    <w:rsid w:val="008C0457"/>
    <w:rsid w:val="008C0E26"/>
    <w:rsid w:val="008C4176"/>
    <w:rsid w:val="008C54BF"/>
    <w:rsid w:val="008D0BC0"/>
    <w:rsid w:val="008D29DC"/>
    <w:rsid w:val="008D7BA6"/>
    <w:rsid w:val="008E17FE"/>
    <w:rsid w:val="008E2256"/>
    <w:rsid w:val="008E328B"/>
    <w:rsid w:val="008E3E8C"/>
    <w:rsid w:val="008F163B"/>
    <w:rsid w:val="008F2373"/>
    <w:rsid w:val="008F2C66"/>
    <w:rsid w:val="008F4286"/>
    <w:rsid w:val="008F4800"/>
    <w:rsid w:val="008F4B4C"/>
    <w:rsid w:val="008F6180"/>
    <w:rsid w:val="009000E5"/>
    <w:rsid w:val="009030F0"/>
    <w:rsid w:val="0090380F"/>
    <w:rsid w:val="0090409C"/>
    <w:rsid w:val="00910A50"/>
    <w:rsid w:val="00910A91"/>
    <w:rsid w:val="00910DCB"/>
    <w:rsid w:val="00912A79"/>
    <w:rsid w:val="0091445B"/>
    <w:rsid w:val="00914CF9"/>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0910"/>
    <w:rsid w:val="009626EF"/>
    <w:rsid w:val="00962F49"/>
    <w:rsid w:val="00962F62"/>
    <w:rsid w:val="0096421F"/>
    <w:rsid w:val="009649C4"/>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A5A66"/>
    <w:rsid w:val="009B2D2A"/>
    <w:rsid w:val="009B5A76"/>
    <w:rsid w:val="009B686A"/>
    <w:rsid w:val="009B7DAF"/>
    <w:rsid w:val="009C4B08"/>
    <w:rsid w:val="009D54E6"/>
    <w:rsid w:val="009D5F8D"/>
    <w:rsid w:val="009D72C8"/>
    <w:rsid w:val="009E072F"/>
    <w:rsid w:val="009E49D4"/>
    <w:rsid w:val="009E59B0"/>
    <w:rsid w:val="009E7940"/>
    <w:rsid w:val="009E7A5D"/>
    <w:rsid w:val="009F03DD"/>
    <w:rsid w:val="009F305E"/>
    <w:rsid w:val="009F48BD"/>
    <w:rsid w:val="009F731C"/>
    <w:rsid w:val="009F782C"/>
    <w:rsid w:val="00A023F1"/>
    <w:rsid w:val="00A03612"/>
    <w:rsid w:val="00A04424"/>
    <w:rsid w:val="00A06B4F"/>
    <w:rsid w:val="00A11294"/>
    <w:rsid w:val="00A13E51"/>
    <w:rsid w:val="00A16238"/>
    <w:rsid w:val="00A203BE"/>
    <w:rsid w:val="00A20664"/>
    <w:rsid w:val="00A2319D"/>
    <w:rsid w:val="00A2606C"/>
    <w:rsid w:val="00A26D01"/>
    <w:rsid w:val="00A273D8"/>
    <w:rsid w:val="00A27D85"/>
    <w:rsid w:val="00A31683"/>
    <w:rsid w:val="00A31FE1"/>
    <w:rsid w:val="00A3354F"/>
    <w:rsid w:val="00A34A3F"/>
    <w:rsid w:val="00A36C8C"/>
    <w:rsid w:val="00A41770"/>
    <w:rsid w:val="00A42109"/>
    <w:rsid w:val="00A4518F"/>
    <w:rsid w:val="00A454C5"/>
    <w:rsid w:val="00A46590"/>
    <w:rsid w:val="00A5062F"/>
    <w:rsid w:val="00A53880"/>
    <w:rsid w:val="00A54C0F"/>
    <w:rsid w:val="00A611DF"/>
    <w:rsid w:val="00A62A57"/>
    <w:rsid w:val="00A67DA9"/>
    <w:rsid w:val="00A70044"/>
    <w:rsid w:val="00A70B2C"/>
    <w:rsid w:val="00A72906"/>
    <w:rsid w:val="00A73E65"/>
    <w:rsid w:val="00A748CA"/>
    <w:rsid w:val="00A76699"/>
    <w:rsid w:val="00A76F86"/>
    <w:rsid w:val="00A82842"/>
    <w:rsid w:val="00A82BB4"/>
    <w:rsid w:val="00A83CCB"/>
    <w:rsid w:val="00A840E3"/>
    <w:rsid w:val="00A842CF"/>
    <w:rsid w:val="00A853D0"/>
    <w:rsid w:val="00AA33F4"/>
    <w:rsid w:val="00AA37DD"/>
    <w:rsid w:val="00AA503E"/>
    <w:rsid w:val="00AB1FD6"/>
    <w:rsid w:val="00AB21BC"/>
    <w:rsid w:val="00AB28F0"/>
    <w:rsid w:val="00AB499B"/>
    <w:rsid w:val="00AB51D5"/>
    <w:rsid w:val="00AB5C00"/>
    <w:rsid w:val="00AB65D0"/>
    <w:rsid w:val="00AB776C"/>
    <w:rsid w:val="00AC086E"/>
    <w:rsid w:val="00AC290A"/>
    <w:rsid w:val="00AC40CC"/>
    <w:rsid w:val="00AC4120"/>
    <w:rsid w:val="00AC7257"/>
    <w:rsid w:val="00AD1148"/>
    <w:rsid w:val="00AD1C8A"/>
    <w:rsid w:val="00AD2C71"/>
    <w:rsid w:val="00AD34D3"/>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35FE"/>
    <w:rsid w:val="00B66B21"/>
    <w:rsid w:val="00B67997"/>
    <w:rsid w:val="00B7073F"/>
    <w:rsid w:val="00B712B5"/>
    <w:rsid w:val="00B72AD7"/>
    <w:rsid w:val="00B7673C"/>
    <w:rsid w:val="00B81754"/>
    <w:rsid w:val="00B83D40"/>
    <w:rsid w:val="00B861CB"/>
    <w:rsid w:val="00B9097B"/>
    <w:rsid w:val="00B92CA5"/>
    <w:rsid w:val="00B92E47"/>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37DF"/>
    <w:rsid w:val="00C14D33"/>
    <w:rsid w:val="00C14F5B"/>
    <w:rsid w:val="00C20E28"/>
    <w:rsid w:val="00C22202"/>
    <w:rsid w:val="00C222E4"/>
    <w:rsid w:val="00C2370B"/>
    <w:rsid w:val="00C23D7B"/>
    <w:rsid w:val="00C2511C"/>
    <w:rsid w:val="00C3590D"/>
    <w:rsid w:val="00C3637F"/>
    <w:rsid w:val="00C40AEB"/>
    <w:rsid w:val="00C428CF"/>
    <w:rsid w:val="00C42D6D"/>
    <w:rsid w:val="00C42F60"/>
    <w:rsid w:val="00C43235"/>
    <w:rsid w:val="00C43FC7"/>
    <w:rsid w:val="00C47BE9"/>
    <w:rsid w:val="00C51C73"/>
    <w:rsid w:val="00C57C45"/>
    <w:rsid w:val="00C62131"/>
    <w:rsid w:val="00C63581"/>
    <w:rsid w:val="00C67A53"/>
    <w:rsid w:val="00C70593"/>
    <w:rsid w:val="00C731D5"/>
    <w:rsid w:val="00C74BF5"/>
    <w:rsid w:val="00C765DF"/>
    <w:rsid w:val="00C76B74"/>
    <w:rsid w:val="00C81554"/>
    <w:rsid w:val="00C8191D"/>
    <w:rsid w:val="00C849DE"/>
    <w:rsid w:val="00C858B5"/>
    <w:rsid w:val="00C85D28"/>
    <w:rsid w:val="00C871A7"/>
    <w:rsid w:val="00C87DF3"/>
    <w:rsid w:val="00C90DFA"/>
    <w:rsid w:val="00C94918"/>
    <w:rsid w:val="00C9533A"/>
    <w:rsid w:val="00C971E6"/>
    <w:rsid w:val="00C97C28"/>
    <w:rsid w:val="00CA0316"/>
    <w:rsid w:val="00CA2949"/>
    <w:rsid w:val="00CA5403"/>
    <w:rsid w:val="00CA6104"/>
    <w:rsid w:val="00CA7485"/>
    <w:rsid w:val="00CB0412"/>
    <w:rsid w:val="00CB1EA8"/>
    <w:rsid w:val="00CB267D"/>
    <w:rsid w:val="00CB6B38"/>
    <w:rsid w:val="00CC04B7"/>
    <w:rsid w:val="00CC41D6"/>
    <w:rsid w:val="00CC550C"/>
    <w:rsid w:val="00CC5B05"/>
    <w:rsid w:val="00CC701B"/>
    <w:rsid w:val="00CC7B9E"/>
    <w:rsid w:val="00CC7CEB"/>
    <w:rsid w:val="00CD36FE"/>
    <w:rsid w:val="00CD39AD"/>
    <w:rsid w:val="00CD42C7"/>
    <w:rsid w:val="00CE05FA"/>
    <w:rsid w:val="00CE40E7"/>
    <w:rsid w:val="00CE4849"/>
    <w:rsid w:val="00CE533D"/>
    <w:rsid w:val="00CF11B5"/>
    <w:rsid w:val="00CF1BE6"/>
    <w:rsid w:val="00CF1DBC"/>
    <w:rsid w:val="00CF22A8"/>
    <w:rsid w:val="00CF5F65"/>
    <w:rsid w:val="00CF7D2C"/>
    <w:rsid w:val="00D02CBB"/>
    <w:rsid w:val="00D06672"/>
    <w:rsid w:val="00D072D8"/>
    <w:rsid w:val="00D074AB"/>
    <w:rsid w:val="00D07501"/>
    <w:rsid w:val="00D07C26"/>
    <w:rsid w:val="00D13C5D"/>
    <w:rsid w:val="00D1407B"/>
    <w:rsid w:val="00D15585"/>
    <w:rsid w:val="00D1583C"/>
    <w:rsid w:val="00D1653C"/>
    <w:rsid w:val="00D1676B"/>
    <w:rsid w:val="00D16B19"/>
    <w:rsid w:val="00D22364"/>
    <w:rsid w:val="00D235A6"/>
    <w:rsid w:val="00D3216B"/>
    <w:rsid w:val="00D32929"/>
    <w:rsid w:val="00D35260"/>
    <w:rsid w:val="00D365E1"/>
    <w:rsid w:val="00D444B4"/>
    <w:rsid w:val="00D4745F"/>
    <w:rsid w:val="00D5543B"/>
    <w:rsid w:val="00D603A8"/>
    <w:rsid w:val="00D61611"/>
    <w:rsid w:val="00D626F5"/>
    <w:rsid w:val="00D727CE"/>
    <w:rsid w:val="00D76CA7"/>
    <w:rsid w:val="00D80453"/>
    <w:rsid w:val="00D80714"/>
    <w:rsid w:val="00D81124"/>
    <w:rsid w:val="00D835E2"/>
    <w:rsid w:val="00D83B90"/>
    <w:rsid w:val="00D83C3C"/>
    <w:rsid w:val="00D83C88"/>
    <w:rsid w:val="00D8441D"/>
    <w:rsid w:val="00D86FF5"/>
    <w:rsid w:val="00D9014D"/>
    <w:rsid w:val="00D914A0"/>
    <w:rsid w:val="00D91B1A"/>
    <w:rsid w:val="00D925F6"/>
    <w:rsid w:val="00D976B9"/>
    <w:rsid w:val="00D97E83"/>
    <w:rsid w:val="00DA3254"/>
    <w:rsid w:val="00DA341D"/>
    <w:rsid w:val="00DA3FF9"/>
    <w:rsid w:val="00DA4ABE"/>
    <w:rsid w:val="00DA5843"/>
    <w:rsid w:val="00DA6AED"/>
    <w:rsid w:val="00DA75D8"/>
    <w:rsid w:val="00DA7A33"/>
    <w:rsid w:val="00DB08E8"/>
    <w:rsid w:val="00DB2245"/>
    <w:rsid w:val="00DB2567"/>
    <w:rsid w:val="00DB48C0"/>
    <w:rsid w:val="00DB4D58"/>
    <w:rsid w:val="00DB54FD"/>
    <w:rsid w:val="00DB6431"/>
    <w:rsid w:val="00DB7666"/>
    <w:rsid w:val="00DC00C1"/>
    <w:rsid w:val="00DC61D4"/>
    <w:rsid w:val="00DC69F2"/>
    <w:rsid w:val="00DD225D"/>
    <w:rsid w:val="00DD2381"/>
    <w:rsid w:val="00DD39A9"/>
    <w:rsid w:val="00DD3F8F"/>
    <w:rsid w:val="00DD64D2"/>
    <w:rsid w:val="00DD68CF"/>
    <w:rsid w:val="00DD7905"/>
    <w:rsid w:val="00DE349A"/>
    <w:rsid w:val="00DE6D82"/>
    <w:rsid w:val="00DE77ED"/>
    <w:rsid w:val="00DF1824"/>
    <w:rsid w:val="00E00A65"/>
    <w:rsid w:val="00E01749"/>
    <w:rsid w:val="00E06EF6"/>
    <w:rsid w:val="00E10AFA"/>
    <w:rsid w:val="00E11414"/>
    <w:rsid w:val="00E13BEF"/>
    <w:rsid w:val="00E13E1E"/>
    <w:rsid w:val="00E20B86"/>
    <w:rsid w:val="00E22264"/>
    <w:rsid w:val="00E2571D"/>
    <w:rsid w:val="00E27311"/>
    <w:rsid w:val="00E30243"/>
    <w:rsid w:val="00E31FFC"/>
    <w:rsid w:val="00E32019"/>
    <w:rsid w:val="00E329B4"/>
    <w:rsid w:val="00E330DE"/>
    <w:rsid w:val="00E3588E"/>
    <w:rsid w:val="00E36107"/>
    <w:rsid w:val="00E366D5"/>
    <w:rsid w:val="00E40A5C"/>
    <w:rsid w:val="00E44296"/>
    <w:rsid w:val="00E4607B"/>
    <w:rsid w:val="00E50FDA"/>
    <w:rsid w:val="00E512C3"/>
    <w:rsid w:val="00E51371"/>
    <w:rsid w:val="00E516B1"/>
    <w:rsid w:val="00E561FA"/>
    <w:rsid w:val="00E563B3"/>
    <w:rsid w:val="00E56C0A"/>
    <w:rsid w:val="00E56DB5"/>
    <w:rsid w:val="00E622ED"/>
    <w:rsid w:val="00E62B07"/>
    <w:rsid w:val="00E63563"/>
    <w:rsid w:val="00E6705B"/>
    <w:rsid w:val="00E7013A"/>
    <w:rsid w:val="00E711E0"/>
    <w:rsid w:val="00E727ED"/>
    <w:rsid w:val="00E74077"/>
    <w:rsid w:val="00E77D4D"/>
    <w:rsid w:val="00E8099F"/>
    <w:rsid w:val="00E824C1"/>
    <w:rsid w:val="00E82F1E"/>
    <w:rsid w:val="00E84CA0"/>
    <w:rsid w:val="00E860CF"/>
    <w:rsid w:val="00E86B71"/>
    <w:rsid w:val="00E87169"/>
    <w:rsid w:val="00E920E6"/>
    <w:rsid w:val="00E93519"/>
    <w:rsid w:val="00E9410B"/>
    <w:rsid w:val="00E9610D"/>
    <w:rsid w:val="00E97969"/>
    <w:rsid w:val="00EA0D5E"/>
    <w:rsid w:val="00EA10FA"/>
    <w:rsid w:val="00EA2F23"/>
    <w:rsid w:val="00EB1E57"/>
    <w:rsid w:val="00EB22E3"/>
    <w:rsid w:val="00EB6BF1"/>
    <w:rsid w:val="00EC71FC"/>
    <w:rsid w:val="00ED0EC5"/>
    <w:rsid w:val="00ED1343"/>
    <w:rsid w:val="00ED4E15"/>
    <w:rsid w:val="00ED5494"/>
    <w:rsid w:val="00ED5D3E"/>
    <w:rsid w:val="00EE2AB1"/>
    <w:rsid w:val="00EE35C8"/>
    <w:rsid w:val="00EE6C93"/>
    <w:rsid w:val="00EE72A7"/>
    <w:rsid w:val="00EF07C7"/>
    <w:rsid w:val="00EF1E83"/>
    <w:rsid w:val="00EF3BCA"/>
    <w:rsid w:val="00F02044"/>
    <w:rsid w:val="00F04B89"/>
    <w:rsid w:val="00F0516E"/>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6E78"/>
    <w:rsid w:val="00F37BAB"/>
    <w:rsid w:val="00F37EE6"/>
    <w:rsid w:val="00F410E5"/>
    <w:rsid w:val="00F41993"/>
    <w:rsid w:val="00F41CF3"/>
    <w:rsid w:val="00F4233A"/>
    <w:rsid w:val="00F42E13"/>
    <w:rsid w:val="00F435BD"/>
    <w:rsid w:val="00F47AE4"/>
    <w:rsid w:val="00F50281"/>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6C5C"/>
    <w:rsid w:val="00F771F8"/>
    <w:rsid w:val="00F77692"/>
    <w:rsid w:val="00F77FA3"/>
    <w:rsid w:val="00F82417"/>
    <w:rsid w:val="00F9181E"/>
    <w:rsid w:val="00F92150"/>
    <w:rsid w:val="00F93B0E"/>
    <w:rsid w:val="00F95B0A"/>
    <w:rsid w:val="00FA0874"/>
    <w:rsid w:val="00FA2CD1"/>
    <w:rsid w:val="00FA3413"/>
    <w:rsid w:val="00FA54A3"/>
    <w:rsid w:val="00FB1FAF"/>
    <w:rsid w:val="00FB472D"/>
    <w:rsid w:val="00FB7E05"/>
    <w:rsid w:val="00FC0C9B"/>
    <w:rsid w:val="00FC1B88"/>
    <w:rsid w:val="00FC4CAF"/>
    <w:rsid w:val="00FC564C"/>
    <w:rsid w:val="00FC6F4A"/>
    <w:rsid w:val="00FD5F87"/>
    <w:rsid w:val="00FD7F29"/>
    <w:rsid w:val="00FE0ABE"/>
    <w:rsid w:val="00FE1D00"/>
    <w:rsid w:val="00FE2F11"/>
    <w:rsid w:val="00FE3C8A"/>
    <w:rsid w:val="00FF1596"/>
    <w:rsid w:val="00FF3D03"/>
    <w:rsid w:val="00FF5C81"/>
    <w:rsid w:val="00FF6F3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489929">
      <w:bodyDiv w:val="1"/>
      <w:marLeft w:val="0"/>
      <w:marRight w:val="0"/>
      <w:marTop w:val="0"/>
      <w:marBottom w:val="0"/>
      <w:divBdr>
        <w:top w:val="none" w:sz="0" w:space="0" w:color="auto"/>
        <w:left w:val="none" w:sz="0" w:space="0" w:color="auto"/>
        <w:bottom w:val="none" w:sz="0" w:space="0" w:color="auto"/>
        <w:right w:val="none" w:sz="0" w:space="0" w:color="auto"/>
      </w:divBdr>
    </w:div>
    <w:div w:id="600525405">
      <w:bodyDiv w:val="1"/>
      <w:marLeft w:val="0"/>
      <w:marRight w:val="0"/>
      <w:marTop w:val="0"/>
      <w:marBottom w:val="0"/>
      <w:divBdr>
        <w:top w:val="none" w:sz="0" w:space="0" w:color="auto"/>
        <w:left w:val="none" w:sz="0" w:space="0" w:color="auto"/>
        <w:bottom w:val="none" w:sz="0" w:space="0" w:color="auto"/>
        <w:right w:val="none" w:sz="0" w:space="0" w:color="auto"/>
      </w:divBdr>
    </w:div>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516772483">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diagramLayout" Target="diagrams/layout3.xm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1.png"/><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4.png"/><Relationship Id="rId79" Type="http://schemas.microsoft.com/office/2007/relationships/diagramDrawing" Target="diagrams/drawing3.xml"/><Relationship Id="rId5" Type="http://schemas.openxmlformats.org/officeDocument/2006/relationships/settings" Target="settings.xml"/><Relationship Id="rId61" Type="http://schemas.openxmlformats.org/officeDocument/2006/relationships/hyperlink" Target="http://msdn.microsoft.com/en-us/magazine/dd419663.aspx" TargetMode="External"/><Relationship Id="rId82" Type="http://schemas.openxmlformats.org/officeDocument/2006/relationships/footer" Target="footer1.xml"/><Relationship Id="rId10" Type="http://schemas.openxmlformats.org/officeDocument/2006/relationships/diagramLayout" Target="diagrams/layout1.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diagramColors" Target="diagrams/colors3.xml"/><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diagramQuickStyle" Target="diagrams/quickStyle3.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unity.codeplex.com/" TargetMode="Externa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emf"/><Relationship Id="rId75" Type="http://schemas.openxmlformats.org/officeDocument/2006/relationships/diagramData" Target="diagrams/data3.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 Uhr: Videowall wird heruntergefahren, Bildschirme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90C16647-A448-4928-BB82-709E581837C2}" srcId="{5C5A403B-5B27-46D4-AD64-EEC101E9935D}" destId="{E4C252E2-6638-4F20-A3DE-DC5BD0321D9F}" srcOrd="1" destOrd="0" parTransId="{27337A1B-CF12-4A99-83E0-0E055EE45B6C}" sibTransId="{6FC1DB28-45AC-4ACA-9EA8-B04CABBB12A2}"/>
    <dgm:cxn modelId="{9FAFA731-B8F5-4E0C-A351-859D81288F1A}" type="presOf" srcId="{71F656A0-E363-49B4-8591-C1612F1BD3B6}" destId="{91775A5E-1DFF-406F-BCB2-934E7768CA1D}" srcOrd="0" destOrd="0" presId="urn:microsoft.com/office/officeart/2005/8/layout/cycle1"/>
    <dgm:cxn modelId="{64BBEB8B-F305-4D20-BB8E-AC3C2A81A7B9}" srcId="{5C5A403B-5B27-46D4-AD64-EEC101E9935D}" destId="{CD160D2E-A0E5-49E9-B95E-6DFCF6144F73}" srcOrd="4" destOrd="0" parTransId="{03F492FE-5130-44BD-9314-2E8430A1EE51}" sibTransId="{C3757417-742C-4632-87F7-A92128A23FA4}"/>
    <dgm:cxn modelId="{134F1A97-52A6-4285-8B1A-8C99435F30C7}" type="presOf" srcId="{6FC1DB28-45AC-4ACA-9EA8-B04CABBB12A2}" destId="{A4319D7E-D880-4E84-A61E-AB8EB1F9E143}" srcOrd="0" destOrd="0" presId="urn:microsoft.com/office/officeart/2005/8/layout/cycle1"/>
    <dgm:cxn modelId="{0CC8BA97-C9F0-4644-A0B2-13E180D16D79}" type="presOf" srcId="{2E7E7A36-4BCD-4297-8139-5937FA4FE16A}" destId="{2AD8EA09-1F62-44AE-8701-F478153E0B13}" srcOrd="0" destOrd="0" presId="urn:microsoft.com/office/officeart/2005/8/layout/cycle1"/>
    <dgm:cxn modelId="{96FD019D-004C-458D-AD6F-2F18781E71C5}" type="presOf" srcId="{5C5A403B-5B27-46D4-AD64-EEC101E9935D}" destId="{40662B1C-B181-49C1-965A-1834805230D0}" srcOrd="0" destOrd="0" presId="urn:microsoft.com/office/officeart/2005/8/layout/cycle1"/>
    <dgm:cxn modelId="{BC02BFA8-7984-40F5-A160-3F216CD2F780}" type="presOf" srcId="{C7328E29-B6F9-449E-9CFF-E44B46ADBE76}" destId="{A377D1C7-0CE5-43AA-A9DE-635CE75D9FB8}" srcOrd="0" destOrd="0" presId="urn:microsoft.com/office/officeart/2005/8/layout/cycle1"/>
    <dgm:cxn modelId="{A1D6A85B-DCE1-467B-A8C9-37C251A4A03D}" type="presOf" srcId="{E4C252E2-6638-4F20-A3DE-DC5BD0321D9F}" destId="{7586F5BB-31B1-4AF3-8E71-83D50788E6D6}" srcOrd="0" destOrd="0" presId="urn:microsoft.com/office/officeart/2005/8/layout/cycle1"/>
    <dgm:cxn modelId="{07B9DC47-377E-49E8-A7A9-329BD3582586}" type="presOf" srcId="{CD160D2E-A0E5-49E9-B95E-6DFCF6144F73}" destId="{045B3E29-DC77-4C24-A935-0E6598D09977}"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ECC8DE07-A526-44A4-BDFC-BA81A4AA51E6}" type="presOf" srcId="{F8E630C7-28C5-4597-A4D3-9F27B737F12B}" destId="{1E54A753-F27C-4601-A212-D1BAD3EC686C}"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89D4B4F7-8DCC-41F0-8AD3-1700A5864D08}" type="presOf" srcId="{C3757417-742C-4632-87F7-A92128A23FA4}" destId="{03918D41-B583-4D68-9AC3-AF84CC0180C1}" srcOrd="0" destOrd="0" presId="urn:microsoft.com/office/officeart/2005/8/layout/cycle1"/>
    <dgm:cxn modelId="{3F2A18C4-8625-44A9-BC91-E67A6766BDED}" type="presOf" srcId="{4CD9E362-D6FB-405E-9667-36559A6D3D5B}" destId="{2E9154EE-353C-450B-9227-CC75300B274B}"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FFC1DEA2-9861-4E0C-9555-36F7279E7A6C}" type="presOf" srcId="{6E5F5866-1FB1-4E96-99C7-662B1CEC0CBA}" destId="{EF989E40-EFCB-48C0-BB22-E1732CBED283}" srcOrd="0" destOrd="0" presId="urn:microsoft.com/office/officeart/2005/8/layout/cycle1"/>
    <dgm:cxn modelId="{B84CB0F4-DEFF-425B-9EBE-A90DE95EFB89}" type="presParOf" srcId="{40662B1C-B181-49C1-965A-1834805230D0}" destId="{43F2487E-F4ED-4B3F-8B0B-50B76AB874FA}" srcOrd="0" destOrd="0" presId="urn:microsoft.com/office/officeart/2005/8/layout/cycle1"/>
    <dgm:cxn modelId="{99531D92-44C8-4868-A9A8-BA02914479B0}" type="presParOf" srcId="{40662B1C-B181-49C1-965A-1834805230D0}" destId="{1E54A753-F27C-4601-A212-D1BAD3EC686C}" srcOrd="1" destOrd="0" presId="urn:microsoft.com/office/officeart/2005/8/layout/cycle1"/>
    <dgm:cxn modelId="{A91CF178-80B9-412A-A474-4F8C5D4946D6}" type="presParOf" srcId="{40662B1C-B181-49C1-965A-1834805230D0}" destId="{2AD8EA09-1F62-44AE-8701-F478153E0B13}" srcOrd="2" destOrd="0" presId="urn:microsoft.com/office/officeart/2005/8/layout/cycle1"/>
    <dgm:cxn modelId="{0E2052A5-423C-4018-B4C2-A658ADE66149}" type="presParOf" srcId="{40662B1C-B181-49C1-965A-1834805230D0}" destId="{208228BD-E368-406A-9185-5AAAD3802F14}" srcOrd="3" destOrd="0" presId="urn:microsoft.com/office/officeart/2005/8/layout/cycle1"/>
    <dgm:cxn modelId="{AE9C8A05-0C46-4545-AF47-AFC79A3D1FB0}" type="presParOf" srcId="{40662B1C-B181-49C1-965A-1834805230D0}" destId="{7586F5BB-31B1-4AF3-8E71-83D50788E6D6}" srcOrd="4" destOrd="0" presId="urn:microsoft.com/office/officeart/2005/8/layout/cycle1"/>
    <dgm:cxn modelId="{6920912B-C3CE-4ED9-B5BD-7CC123347F93}" type="presParOf" srcId="{40662B1C-B181-49C1-965A-1834805230D0}" destId="{A4319D7E-D880-4E84-A61E-AB8EB1F9E143}" srcOrd="5" destOrd="0" presId="urn:microsoft.com/office/officeart/2005/8/layout/cycle1"/>
    <dgm:cxn modelId="{7B232784-6509-4B48-8975-6FCA0F07EA78}" type="presParOf" srcId="{40662B1C-B181-49C1-965A-1834805230D0}" destId="{992734F4-CA8B-4D4E-9B6E-D135969196D5}" srcOrd="6" destOrd="0" presId="urn:microsoft.com/office/officeart/2005/8/layout/cycle1"/>
    <dgm:cxn modelId="{D3FE2EB4-2800-4980-AB36-A621B1D469EE}" type="presParOf" srcId="{40662B1C-B181-49C1-965A-1834805230D0}" destId="{EF989E40-EFCB-48C0-BB22-E1732CBED283}" srcOrd="7" destOrd="0" presId="urn:microsoft.com/office/officeart/2005/8/layout/cycle1"/>
    <dgm:cxn modelId="{5DDEA407-F933-442A-B354-6B88C84EF0F4}" type="presParOf" srcId="{40662B1C-B181-49C1-965A-1834805230D0}" destId="{2E9154EE-353C-450B-9227-CC75300B274B}" srcOrd="8" destOrd="0" presId="urn:microsoft.com/office/officeart/2005/8/layout/cycle1"/>
    <dgm:cxn modelId="{BEB8AEA3-995B-4B95-84DB-6F02377D59DB}" type="presParOf" srcId="{40662B1C-B181-49C1-965A-1834805230D0}" destId="{733316F4-70EA-4D88-80F9-DBCDA11F014D}" srcOrd="9" destOrd="0" presId="urn:microsoft.com/office/officeart/2005/8/layout/cycle1"/>
    <dgm:cxn modelId="{2D61C8C5-2876-4F68-A809-4307515946AE}" type="presParOf" srcId="{40662B1C-B181-49C1-965A-1834805230D0}" destId="{91775A5E-1DFF-406F-BCB2-934E7768CA1D}" srcOrd="10" destOrd="0" presId="urn:microsoft.com/office/officeart/2005/8/layout/cycle1"/>
    <dgm:cxn modelId="{5C31D6BA-21E7-4904-85F9-7EB4E839672E}" type="presParOf" srcId="{40662B1C-B181-49C1-965A-1834805230D0}" destId="{A377D1C7-0CE5-43AA-A9DE-635CE75D9FB8}" srcOrd="11" destOrd="0" presId="urn:microsoft.com/office/officeart/2005/8/layout/cycle1"/>
    <dgm:cxn modelId="{B027B750-6ACA-4BD5-B5EA-A8A22737864B}" type="presParOf" srcId="{40662B1C-B181-49C1-965A-1834805230D0}" destId="{E3B146DE-B4ED-47A7-8BB3-5C46F6C1C18B}" srcOrd="12" destOrd="0" presId="urn:microsoft.com/office/officeart/2005/8/layout/cycle1"/>
    <dgm:cxn modelId="{847BE640-B098-44F7-B3F3-CADEA25E570C}" type="presParOf" srcId="{40662B1C-B181-49C1-965A-1834805230D0}" destId="{045B3E29-DC77-4C24-A935-0E6598D09977}" srcOrd="13" destOrd="0" presId="urn:microsoft.com/office/officeart/2005/8/layout/cycle1"/>
    <dgm:cxn modelId="{17C04D64-312B-4B0C-8989-D94BEA41B821}"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EA567428-525F-4698-8C67-EB6628DD8CB6}">
      <dgm:prSet phldrT="[Text]"/>
      <dgm:spPr/>
      <dgm:t>
        <a:bodyPr/>
        <a:lstStyle/>
        <a:p>
          <a:r>
            <a:rPr lang="de-CH"/>
            <a:t>Bsp. in einem SE2 Projekt ober in MS Technologien Modul</a:t>
          </a:r>
        </a:p>
      </dgm:t>
    </dgm:pt>
    <dgm:pt modelId="{2FDB6D5C-2BDA-4588-BBA6-43DEC55AEE9A}" type="parTrans" cxnId="{A0D615FE-BE2E-4C54-BD80-4EEE995E92A3}">
      <dgm:prSet/>
      <dgm:spPr/>
      <dgm:t>
        <a:bodyPr/>
        <a:lstStyle/>
        <a:p>
          <a:endParaRPr lang="de-CH"/>
        </a:p>
      </dgm:t>
    </dgm:pt>
    <dgm:pt modelId="{A95ECD7E-FE65-4697-8215-F43BD9E3C8AE}" type="sibTrans" cxnId="{A0D615FE-BE2E-4C54-BD80-4EEE995E92A3}">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 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5697FC7C-1A24-405F-8ACF-39E4F000E5B9}" srcId="{53FF2AC1-A37A-4550-A648-6C61FA1E447D}" destId="{C7B7B9FB-6E24-4D81-8C61-8DAFF472EE71}" srcOrd="0" destOrd="0" parTransId="{490A472C-8866-4868-8D32-FE12718E3C20}" sibTransId="{17C0E212-28FA-4741-ABEF-76C049E71237}"/>
    <dgm:cxn modelId="{D219079C-847C-4545-A7BB-812C5C793985}" type="presOf" srcId="{AE89887E-8CAF-4273-90B1-59B26658439B}" destId="{EB64BCDB-DAF0-490B-BEE0-C08181938790}" srcOrd="0" destOrd="0" presId="urn:microsoft.com/office/officeart/2005/8/layout/chevron1"/>
    <dgm:cxn modelId="{A0D615FE-BE2E-4C54-BD80-4EEE995E92A3}" srcId="{57F5CE34-EE7D-4018-A7D2-BC4FDE652D48}" destId="{EA567428-525F-4698-8C67-EB6628DD8CB6}" srcOrd="1" destOrd="0" parTransId="{2FDB6D5C-2BDA-4588-BBA6-43DEC55AEE9A}" sibTransId="{A95ECD7E-FE65-4697-8215-F43BD9E3C8AE}"/>
    <dgm:cxn modelId="{3320092C-D903-4B27-8C04-80E72C6736BC}" srcId="{49BF6C17-51B1-44DA-9049-8C076FAD9EED}" destId="{AE89887E-8CAF-4273-90B1-59B26658439B}" srcOrd="0" destOrd="0" parTransId="{B70E32EA-332F-4457-90B7-B86114050FB1}" sibTransId="{EFE349F3-4C6C-4063-9F4D-6B3612DFD34F}"/>
    <dgm:cxn modelId="{19195816-B741-471E-AEED-07C8DD2BB2C2}" type="presOf" srcId="{C7B7B9FB-6E24-4D81-8C61-8DAFF472EE71}" destId="{F4940FDB-7EE9-4B7E-BA94-1BA7DE1F3652}"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5C9612CE-ED00-4989-93F5-D133A9F3A3A4}" srcId="{57F5CE34-EE7D-4018-A7D2-BC4FDE652D48}" destId="{69614B42-D681-42F7-A527-44B0E5925B5C}" srcOrd="2" destOrd="0" parTransId="{6B70164F-664E-4137-B5D1-BFE8258DCE2D}" sibTransId="{3E3F2102-04DF-4D98-9A09-905D2C10E6C4}"/>
    <dgm:cxn modelId="{59CB5DBF-9B12-498B-B474-F6402696E645}" srcId="{57F5CE34-EE7D-4018-A7D2-BC4FDE652D48}" destId="{A6A7E497-39A0-40B1-B204-1B9858323A6F}" srcOrd="0" destOrd="0" parTransId="{6F3F6C9C-23DC-474A-9907-56E52F16232B}" sibTransId="{7F0840EA-BEA6-40BE-85BA-3C56AA337788}"/>
    <dgm:cxn modelId="{60BEA96A-F65A-4B8A-A7F1-5A03E467721A}" srcId="{6145F78E-520F-40BD-88B5-0326121D85A1}" destId="{57F5CE34-EE7D-4018-A7D2-BC4FDE652D48}" srcOrd="1" destOrd="0" parTransId="{67A91AA6-1165-45D2-8F33-D582D12428E2}" sibTransId="{8724558A-F5E2-407B-B1CC-7C6E055AF7CF}"/>
    <dgm:cxn modelId="{94756794-11DC-46F6-80C6-30CFF1D6C682}" type="presOf" srcId="{A6A7E497-39A0-40B1-B204-1B9858323A6F}" destId="{C2131BC5-721D-4214-9CC4-32B0EFBFF1EC}" srcOrd="0" destOrd="0" presId="urn:microsoft.com/office/officeart/2005/8/layout/chevron1"/>
    <dgm:cxn modelId="{59915EFD-89E8-47DA-9CE4-CAD14AA5049A}" type="presOf" srcId="{A2BB697E-3D08-4E9F-805B-F0BC24977387}" destId="{4AF22EE5-769D-488D-B32D-C189055302B7}" srcOrd="0" destOrd="0" presId="urn:microsoft.com/office/officeart/2005/8/layout/chevron1"/>
    <dgm:cxn modelId="{56406E37-15D4-4BCF-829A-D4410AE4A18D}" type="presOf" srcId="{05FDFB77-6A1D-4159-81B5-8AC404ABFCCC}" destId="{EB64BCDB-DAF0-490B-BEE0-C08181938790}" srcOrd="0" destOrd="1" presId="urn:microsoft.com/office/officeart/2005/8/layout/chevron1"/>
    <dgm:cxn modelId="{1DCE0DDC-9E72-461E-AFBB-76D99569E534}" type="presOf" srcId="{EA567428-525F-4698-8C67-EB6628DD8CB6}" destId="{C2131BC5-721D-4214-9CC4-32B0EFBFF1EC}" srcOrd="0" destOrd="1"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9821E742-A8FF-4C88-9F7E-CD8B669730A8}" type="presOf" srcId="{53FF2AC1-A37A-4550-A648-6C61FA1E447D}" destId="{154E34BA-AA8B-48C5-A7BF-7DB3B5CB4F95}" srcOrd="0" destOrd="0" presId="urn:microsoft.com/office/officeart/2005/8/layout/chevron1"/>
    <dgm:cxn modelId="{FE45882C-8962-4D29-9C77-2BAB493C0ED4}" type="presOf" srcId="{6145F78E-520F-40BD-88B5-0326121D85A1}" destId="{23DA1662-6618-4D55-A30B-888D9B0811DF}" srcOrd="0" destOrd="0" presId="urn:microsoft.com/office/officeart/2005/8/layout/chevron1"/>
    <dgm:cxn modelId="{456CCCD4-DC5D-42FF-9163-1910A1EA2CE2}" type="presOf" srcId="{69614B42-D681-42F7-A527-44B0E5925B5C}" destId="{C2131BC5-721D-4214-9CC4-32B0EFBFF1EC}" srcOrd="0" destOrd="2" presId="urn:microsoft.com/office/officeart/2005/8/layout/chevron1"/>
    <dgm:cxn modelId="{A9C5C967-5415-40F4-A4EB-79DE3297F8E8}" type="presOf" srcId="{60160DF1-1D2B-4129-ADDD-331455E8DA6C}" destId="{E2F41379-DC12-428F-BFD8-605A250F7325}" srcOrd="0" destOrd="0" presId="urn:microsoft.com/office/officeart/2005/8/layout/chevron1"/>
    <dgm:cxn modelId="{5A78DE6F-6F25-49ED-B495-2AB447584EFF}" type="presOf" srcId="{57F5CE34-EE7D-4018-A7D2-BC4FDE652D48}" destId="{ED698114-FB15-440F-B5DA-2A2780A342C2}" srcOrd="0" destOrd="0" presId="urn:microsoft.com/office/officeart/2005/8/layout/chevron1"/>
    <dgm:cxn modelId="{17BE8A14-8298-4A0D-960B-9528D5D5281C}" srcId="{6145F78E-520F-40BD-88B5-0326121D85A1}" destId="{A2BB697E-3D08-4E9F-805B-F0BC24977387}" srcOrd="0" destOrd="0" parTransId="{FE71A258-7A95-4213-A63F-A230DB598553}" sibTransId="{E7BF89AE-8BB9-4096-9362-DB67733A2AA2}"/>
    <dgm:cxn modelId="{4684E5F1-EFF3-42C5-9CF6-DBAF08CF5289}" type="presOf" srcId="{49BF6C17-51B1-44DA-9049-8C076FAD9EED}" destId="{134F4162-1644-4068-BF1E-6D0EEFAEE9D6}"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4B05693B-2C56-4073-A0B2-709CC452801B}" type="presOf" srcId="{4841066C-6B2F-44C0-A849-260D992EA019}" destId="{F4940FDB-7EE9-4B7E-BA94-1BA7DE1F3652}" srcOrd="0" destOrd="1" presId="urn:microsoft.com/office/officeart/2005/8/layout/chevron1"/>
    <dgm:cxn modelId="{FFC06507-71F7-41C5-BFFC-D85C9A9F2AE4}" type="presParOf" srcId="{23DA1662-6618-4D55-A30B-888D9B0811DF}" destId="{5B8819D6-832B-4C02-A011-962751CE4F59}" srcOrd="0" destOrd="0" presId="urn:microsoft.com/office/officeart/2005/8/layout/chevron1"/>
    <dgm:cxn modelId="{E338BD02-CD14-4E0F-8E37-9C5B5F4F319A}" type="presParOf" srcId="{5B8819D6-832B-4C02-A011-962751CE4F59}" destId="{4AF22EE5-769D-488D-B32D-C189055302B7}" srcOrd="0" destOrd="0" presId="urn:microsoft.com/office/officeart/2005/8/layout/chevron1"/>
    <dgm:cxn modelId="{A2D357EA-2C84-448F-B40E-A9638426B93D}" type="presParOf" srcId="{5B8819D6-832B-4C02-A011-962751CE4F59}" destId="{E2F41379-DC12-428F-BFD8-605A250F7325}" srcOrd="1" destOrd="0" presId="urn:microsoft.com/office/officeart/2005/8/layout/chevron1"/>
    <dgm:cxn modelId="{15DCC45B-8E8E-407A-B7AC-9183041B5801}" type="presParOf" srcId="{23DA1662-6618-4D55-A30B-888D9B0811DF}" destId="{815824AE-A8F4-40DD-A328-70B4B4FAE3EF}" srcOrd="1" destOrd="0" presId="urn:microsoft.com/office/officeart/2005/8/layout/chevron1"/>
    <dgm:cxn modelId="{520F8667-08B2-4082-8415-48944CB8C873}" type="presParOf" srcId="{23DA1662-6618-4D55-A30B-888D9B0811DF}" destId="{F8651E6A-4354-42E8-BDF9-B9B20202D0E1}" srcOrd="2" destOrd="0" presId="urn:microsoft.com/office/officeart/2005/8/layout/chevron1"/>
    <dgm:cxn modelId="{C20C60C8-7260-4493-8BFB-32EA00E3A290}" type="presParOf" srcId="{F8651E6A-4354-42E8-BDF9-B9B20202D0E1}" destId="{ED698114-FB15-440F-B5DA-2A2780A342C2}" srcOrd="0" destOrd="0" presId="urn:microsoft.com/office/officeart/2005/8/layout/chevron1"/>
    <dgm:cxn modelId="{D8616922-1162-42EA-B806-6B9D52D56267}" type="presParOf" srcId="{F8651E6A-4354-42E8-BDF9-B9B20202D0E1}" destId="{C2131BC5-721D-4214-9CC4-32B0EFBFF1EC}" srcOrd="1" destOrd="0" presId="urn:microsoft.com/office/officeart/2005/8/layout/chevron1"/>
    <dgm:cxn modelId="{37A03CF0-E92B-418A-8628-400119D8E123}" type="presParOf" srcId="{23DA1662-6618-4D55-A30B-888D9B0811DF}" destId="{256942DF-2F62-4713-825F-7C1422382046}" srcOrd="3" destOrd="0" presId="urn:microsoft.com/office/officeart/2005/8/layout/chevron1"/>
    <dgm:cxn modelId="{E0D7C92E-DDBB-48F8-8BB8-08D6A40EB0D0}" type="presParOf" srcId="{23DA1662-6618-4D55-A30B-888D9B0811DF}" destId="{453E5F12-66ED-4DDF-AD17-44F61B5AA4C0}" srcOrd="4" destOrd="0" presId="urn:microsoft.com/office/officeart/2005/8/layout/chevron1"/>
    <dgm:cxn modelId="{4ADE079D-749B-4518-87F2-51B72A0E9E54}" type="presParOf" srcId="{453E5F12-66ED-4DDF-AD17-44F61B5AA4C0}" destId="{154E34BA-AA8B-48C5-A7BF-7DB3B5CB4F95}" srcOrd="0" destOrd="0" presId="urn:microsoft.com/office/officeart/2005/8/layout/chevron1"/>
    <dgm:cxn modelId="{E84BEC8B-727F-4451-BDC0-91D59265E0D2}" type="presParOf" srcId="{453E5F12-66ED-4DDF-AD17-44F61B5AA4C0}" destId="{F4940FDB-7EE9-4B7E-BA94-1BA7DE1F3652}" srcOrd="1" destOrd="0" presId="urn:microsoft.com/office/officeart/2005/8/layout/chevron1"/>
    <dgm:cxn modelId="{0D76ABC7-8C60-496E-9D45-6DB2489A203B}" type="presParOf" srcId="{23DA1662-6618-4D55-A30B-888D9B0811DF}" destId="{4D718AA0-DDA2-498E-8B89-532B2353EA9A}" srcOrd="5" destOrd="0" presId="urn:microsoft.com/office/officeart/2005/8/layout/chevron1"/>
    <dgm:cxn modelId="{C8A59D49-B6B8-4005-B284-D12B10C3E796}" type="presParOf" srcId="{23DA1662-6618-4D55-A30B-888D9B0811DF}" destId="{39E6FA8E-0B77-45D2-B12C-5FBB0496237F}" srcOrd="6" destOrd="0" presId="urn:microsoft.com/office/officeart/2005/8/layout/chevron1"/>
    <dgm:cxn modelId="{D456722B-03BD-4BAD-A47D-D9F66E1BE757}" type="presParOf" srcId="{39E6FA8E-0B77-45D2-B12C-5FBB0496237F}" destId="{134F4162-1644-4068-BF1E-6D0EEFAEE9D6}" srcOrd="0" destOrd="0" presId="urn:microsoft.com/office/officeart/2005/8/layout/chevron1"/>
    <dgm:cxn modelId="{03723B4A-22B8-4761-BADE-1C79B2088497}"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F5F3D403-A591-4611-9DFA-D9E8CEA56238}" srcId="{A5701BE9-8239-43A2-9D62-2921AE5995F8}" destId="{D99802DF-9EC5-4281-835D-310C6CC09345}" srcOrd="0" destOrd="0" parTransId="{C2404346-B9FB-4B34-B6D7-0A0CD2CFAA04}" sibTransId="{FCB83E72-5F70-4DF4-8F70-DA5A7D899E3B}"/>
    <dgm:cxn modelId="{0BA3CC1A-2BA4-4032-AB8F-95B1A099C423}" type="presOf" srcId="{A0A940F3-60BC-405C-93C5-2E78BDF367D0}" destId="{7F4889F5-F907-48AB-B05A-903191A1F23C}" srcOrd="0" destOrd="0" presId="urn:microsoft.com/office/officeart/2005/8/layout/hProcess10"/>
    <dgm:cxn modelId="{5B0A8161-31EB-49E3-835D-E664F386B727}" type="presOf" srcId="{D99802DF-9EC5-4281-835D-310C6CC09345}" destId="{2DB77FCA-6AE7-4774-884D-F677A6B939D6}" srcOrd="0" destOrd="0" presId="urn:microsoft.com/office/officeart/2005/8/layout/hProcess10"/>
    <dgm:cxn modelId="{8745B770-A2A0-40A5-9A4C-38A2254EB41C}" type="presOf" srcId="{DA998900-39AD-42EA-9C89-D2A94D0E7E5A}" destId="{0BA2202F-2A02-47A3-9F90-4A1DFC6033A1}" srcOrd="1"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FFC318FC-9D48-4C7C-B38B-EA44E230E3DB}" type="presOf" srcId="{2C5668CF-2928-41BD-B41A-3A69DCB9BE9D}" destId="{675A7D19-7B0F-4E7C-A9F3-04B706F78CC6}" srcOrd="0" destOrd="0" presId="urn:microsoft.com/office/officeart/2005/8/layout/hProcess10"/>
    <dgm:cxn modelId="{D9E5EF1F-FC34-42D0-B50D-9A867626007F}" type="presOf" srcId="{A5701BE9-8239-43A2-9D62-2921AE5995F8}" destId="{0E45096C-CE97-40EF-971A-5A5DC5029BCF}" srcOrd="0" destOrd="0" presId="urn:microsoft.com/office/officeart/2005/8/layout/hProcess10"/>
    <dgm:cxn modelId="{D806FAA3-6A42-4F9E-9532-6F605A777AF2}" type="presOf" srcId="{2491DCBB-BD1B-4D18-9A6B-9F6C9745D200}" destId="{D50E5E41-C100-45FF-B4BA-2905D3226AF2}" srcOrd="1"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02CF5574-2883-497D-A162-A59024F91BF1}" type="presOf" srcId="{DA998900-39AD-42EA-9C89-D2A94D0E7E5A}" destId="{53E96054-0E0D-40F5-AF8E-9A613F52476E}" srcOrd="0" destOrd="0" presId="urn:microsoft.com/office/officeart/2005/8/layout/hProcess10"/>
    <dgm:cxn modelId="{5A6D38FD-6670-4897-A50C-0F35439C5BD1}" type="presOf" srcId="{FCB83E72-5F70-4DF4-8F70-DA5A7D899E3B}" destId="{F10C46B9-DB60-4336-998F-89E02CA1ABBD}" srcOrd="1" destOrd="0" presId="urn:microsoft.com/office/officeart/2005/8/layout/hProcess10"/>
    <dgm:cxn modelId="{187F9B1A-E7A4-4DFE-BDBD-443D3061EE07}" type="presOf" srcId="{DAE817A3-39CD-46B2-B48D-37F15B471088}" destId="{F699E119-03CA-40B4-A095-7BF32235706A}" srcOrd="0" destOrd="0" presId="urn:microsoft.com/office/officeart/2005/8/layout/hProcess10"/>
    <dgm:cxn modelId="{8092CC96-970C-4E4A-981C-601E0B528191}" type="presOf" srcId="{2491DCBB-BD1B-4D18-9A6B-9F6C9745D200}" destId="{8E43D6D8-0C16-481D-BDE7-FDCA7F90B40D}" srcOrd="0" destOrd="0" presId="urn:microsoft.com/office/officeart/2005/8/layout/hProcess10"/>
    <dgm:cxn modelId="{8AEA9CD8-BEA6-42CC-B14D-FAE2BBE5E9F4}" type="presOf" srcId="{FCB83E72-5F70-4DF4-8F70-DA5A7D899E3B}" destId="{3E1B54CA-89CC-4C04-A76B-65BF3A0F1365}"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1C607790-D41B-4D58-9C90-F76E60EFFA90}" type="presParOf" srcId="{0E45096C-CE97-40EF-971A-5A5DC5029BCF}" destId="{0681F987-33BE-41DB-AA2D-EE647E063F12}" srcOrd="0" destOrd="0" presId="urn:microsoft.com/office/officeart/2005/8/layout/hProcess10"/>
    <dgm:cxn modelId="{3041B660-7759-4BF1-BCFD-453C396A2341}" type="presParOf" srcId="{0681F987-33BE-41DB-AA2D-EE647E063F12}" destId="{E2B603FB-8A5B-4389-9D8F-A86A86DDD690}" srcOrd="0" destOrd="0" presId="urn:microsoft.com/office/officeart/2005/8/layout/hProcess10"/>
    <dgm:cxn modelId="{D660A4B8-6B29-4332-BBBF-A0D466FCD1B6}" type="presParOf" srcId="{0681F987-33BE-41DB-AA2D-EE647E063F12}" destId="{2DB77FCA-6AE7-4774-884D-F677A6B939D6}" srcOrd="1" destOrd="0" presId="urn:microsoft.com/office/officeart/2005/8/layout/hProcess10"/>
    <dgm:cxn modelId="{99A83A29-5DCB-4735-B7BD-0F99ACE37AA6}" type="presParOf" srcId="{0E45096C-CE97-40EF-971A-5A5DC5029BCF}" destId="{3E1B54CA-89CC-4C04-A76B-65BF3A0F1365}" srcOrd="1" destOrd="0" presId="urn:microsoft.com/office/officeart/2005/8/layout/hProcess10"/>
    <dgm:cxn modelId="{B135058A-104C-4214-9BFE-84231BBBF259}" type="presParOf" srcId="{3E1B54CA-89CC-4C04-A76B-65BF3A0F1365}" destId="{F10C46B9-DB60-4336-998F-89E02CA1ABBD}" srcOrd="0" destOrd="0" presId="urn:microsoft.com/office/officeart/2005/8/layout/hProcess10"/>
    <dgm:cxn modelId="{9DA5988D-A03A-400C-B99D-49C9F8C3D801}" type="presParOf" srcId="{0E45096C-CE97-40EF-971A-5A5DC5029BCF}" destId="{7B693EA9-103D-4DB4-B8E9-7635E066F4FB}" srcOrd="2" destOrd="0" presId="urn:microsoft.com/office/officeart/2005/8/layout/hProcess10"/>
    <dgm:cxn modelId="{F2505346-F310-4084-93BB-FBDFF6F8C38C}" type="presParOf" srcId="{7B693EA9-103D-4DB4-B8E9-7635E066F4FB}" destId="{0C9A1922-F13F-4030-B09E-928F3DDE21F4}" srcOrd="0" destOrd="0" presId="urn:microsoft.com/office/officeart/2005/8/layout/hProcess10"/>
    <dgm:cxn modelId="{E7BBCA53-ED52-49D1-9149-55BE64D49429}" type="presParOf" srcId="{7B693EA9-103D-4DB4-B8E9-7635E066F4FB}" destId="{675A7D19-7B0F-4E7C-A9F3-04B706F78CC6}" srcOrd="1" destOrd="0" presId="urn:microsoft.com/office/officeart/2005/8/layout/hProcess10"/>
    <dgm:cxn modelId="{52E39AC8-40B0-4E95-BF93-31B4BDDBE12E}" type="presParOf" srcId="{0E45096C-CE97-40EF-971A-5A5DC5029BCF}" destId="{8E43D6D8-0C16-481D-BDE7-FDCA7F90B40D}" srcOrd="3" destOrd="0" presId="urn:microsoft.com/office/officeart/2005/8/layout/hProcess10"/>
    <dgm:cxn modelId="{E3793700-E1E3-420D-855B-07BECDE4B643}" type="presParOf" srcId="{8E43D6D8-0C16-481D-BDE7-FDCA7F90B40D}" destId="{D50E5E41-C100-45FF-B4BA-2905D3226AF2}" srcOrd="0" destOrd="0" presId="urn:microsoft.com/office/officeart/2005/8/layout/hProcess10"/>
    <dgm:cxn modelId="{230930EC-303F-4D5C-B41A-7AFD79A41D98}" type="presParOf" srcId="{0E45096C-CE97-40EF-971A-5A5DC5029BCF}" destId="{4EA51DE0-340F-4893-B8AE-8E3D91DD69E7}" srcOrd="4" destOrd="0" presId="urn:microsoft.com/office/officeart/2005/8/layout/hProcess10"/>
    <dgm:cxn modelId="{892EC296-A169-4825-897B-F2395A35B56A}" type="presParOf" srcId="{4EA51DE0-340F-4893-B8AE-8E3D91DD69E7}" destId="{EF6EAE48-2E15-4041-A15C-9C4888BBA078}" srcOrd="0" destOrd="0" presId="urn:microsoft.com/office/officeart/2005/8/layout/hProcess10"/>
    <dgm:cxn modelId="{E74E25C3-EB6B-42F7-B174-E67213E5FCA2}" type="presParOf" srcId="{4EA51DE0-340F-4893-B8AE-8E3D91DD69E7}" destId="{7F4889F5-F907-48AB-B05A-903191A1F23C}" srcOrd="1" destOrd="0" presId="urn:microsoft.com/office/officeart/2005/8/layout/hProcess10"/>
    <dgm:cxn modelId="{930D98BD-2AE4-4027-8E84-9A597B16F561}" type="presParOf" srcId="{0E45096C-CE97-40EF-971A-5A5DC5029BCF}" destId="{53E96054-0E0D-40F5-AF8E-9A613F52476E}" srcOrd="5" destOrd="0" presId="urn:microsoft.com/office/officeart/2005/8/layout/hProcess10"/>
    <dgm:cxn modelId="{2548B6D1-4586-4932-875C-319D5463066D}" type="presParOf" srcId="{53E96054-0E0D-40F5-AF8E-9A613F52476E}" destId="{0BA2202F-2A02-47A3-9F90-4A1DFC6033A1}" srcOrd="0" destOrd="0" presId="urn:microsoft.com/office/officeart/2005/8/layout/hProcess10"/>
    <dgm:cxn modelId="{489C0610-D5F7-4CEF-9392-D9E83B275EF3}" type="presParOf" srcId="{0E45096C-CE97-40EF-971A-5A5DC5029BCF}" destId="{EFC5FA6A-5244-4EB7-8545-812944D0415B}" srcOrd="6" destOrd="0" presId="urn:microsoft.com/office/officeart/2005/8/layout/hProcess10"/>
    <dgm:cxn modelId="{C8B6C031-C623-4441-B11C-7B0B3DA348BC}" type="presParOf" srcId="{EFC5FA6A-5244-4EB7-8545-812944D0415B}" destId="{C267BF18-1801-459C-9276-1BDB644C3D63}" srcOrd="0" destOrd="0" presId="urn:microsoft.com/office/officeart/2005/8/layout/hProcess10"/>
    <dgm:cxn modelId="{E0B48495-332C-4438-AB6D-305578D6CB97}"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297982"/>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 Uhr: Videowall wird heruntergefahren, Bildschirme ausgeschaltet</a:t>
          </a:r>
        </a:p>
      </dsp:txBody>
      <dsp:txXfrm>
        <a:off x="1242599" y="29502"/>
        <a:ext cx="1015305" cy="1015305"/>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9465"/>
        <a:ext cx="992334" cy="540000"/>
      </dsp:txXfrm>
    </dsp:sp>
    <dsp:sp modelId="{E2F41379-DC12-428F-BFD8-605A250F7325}">
      <dsp:nvSpPr>
        <dsp:cNvPr id="0" name=""/>
        <dsp:cNvSpPr/>
      </dsp:nvSpPr>
      <dsp:spPr>
        <a:xfrm>
          <a:off x="2531"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6965"/>
        <a:ext cx="1225867" cy="1856118"/>
      </dsp:txXfrm>
    </dsp:sp>
    <dsp:sp modelId="{ED698114-FB15-440F-B5DA-2A2780A342C2}">
      <dsp:nvSpPr>
        <dsp:cNvPr id="0" name=""/>
        <dsp:cNvSpPr/>
      </dsp:nvSpPr>
      <dsp:spPr>
        <a:xfrm>
          <a:off x="1318865"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9465"/>
        <a:ext cx="992334" cy="540000"/>
      </dsp:txXfrm>
    </dsp:sp>
    <dsp:sp modelId="{C2131BC5-721D-4214-9CC4-32B0EFBFF1EC}">
      <dsp:nvSpPr>
        <dsp:cNvPr id="0" name=""/>
        <dsp:cNvSpPr/>
      </dsp:nvSpPr>
      <dsp:spPr>
        <a:xfrm>
          <a:off x="1318865"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a:t>
          </a:r>
        </a:p>
        <a:p>
          <a:pPr marL="57150" lvl="1" indent="-57150" algn="l" defTabSz="444500">
            <a:lnSpc>
              <a:spcPct val="90000"/>
            </a:lnSpc>
            <a:spcBef>
              <a:spcPct val="0"/>
            </a:spcBef>
            <a:spcAft>
              <a:spcPct val="15000"/>
            </a:spcAft>
            <a:buChar char="••"/>
          </a:pPr>
          <a:r>
            <a:rPr lang="de-CH" sz="1000" kern="1200"/>
            <a:t>Bsp. in einem SE2 Projekt ober in MS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6965"/>
        <a:ext cx="1225867" cy="1856118"/>
      </dsp:txXfrm>
    </dsp:sp>
    <dsp:sp modelId="{154E34BA-AA8B-48C5-A7BF-7DB3B5CB4F95}">
      <dsp:nvSpPr>
        <dsp:cNvPr id="0" name=""/>
        <dsp:cNvSpPr/>
      </dsp:nvSpPr>
      <dsp:spPr>
        <a:xfrm>
          <a:off x="2635200"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9465"/>
        <a:ext cx="992334" cy="540000"/>
      </dsp:txXfrm>
    </dsp:sp>
    <dsp:sp modelId="{F4940FDB-7EE9-4B7E-BA94-1BA7DE1F3652}">
      <dsp:nvSpPr>
        <dsp:cNvPr id="0" name=""/>
        <dsp:cNvSpPr/>
      </dsp:nvSpPr>
      <dsp:spPr>
        <a:xfrm>
          <a:off x="2635200"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werden bekannt gegeben, Studierende unterschreiben eine Erklärung, dass sie alles tun, um diese Regeln einzuhalten</a:t>
          </a:r>
        </a:p>
      </dsp:txBody>
      <dsp:txXfrm>
        <a:off x="2635200" y="686965"/>
        <a:ext cx="1225867" cy="1856118"/>
      </dsp:txXfrm>
    </dsp:sp>
    <dsp:sp modelId="{134F4162-1644-4068-BF1E-6D0EEFAEE9D6}">
      <dsp:nvSpPr>
        <dsp:cNvPr id="0" name=""/>
        <dsp:cNvSpPr/>
      </dsp:nvSpPr>
      <dsp:spPr>
        <a:xfrm>
          <a:off x="3951534"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9465"/>
        <a:ext cx="992334" cy="540000"/>
      </dsp:txXfrm>
    </dsp:sp>
    <dsp:sp modelId="{EB64BCDB-DAF0-490B-BEE0-C08181938790}">
      <dsp:nvSpPr>
        <dsp:cNvPr id="0" name=""/>
        <dsp:cNvSpPr/>
      </dsp:nvSpPr>
      <dsp:spPr>
        <a:xfrm>
          <a:off x="3951534"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 Oberfläche hochgeladen werden und wird automatisch deployed</a:t>
          </a:r>
        </a:p>
      </dsp:txBody>
      <dsp:txXfrm>
        <a:off x="3951534" y="686965"/>
        <a:ext cx="1225867" cy="18561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17352-8A2E-468C-8BE8-F864AA6AA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39</Pages>
  <Words>6826</Words>
  <Characters>43009</Characters>
  <Application>Microsoft Office Word</Application>
  <DocSecurity>0</DocSecurity>
  <Lines>358</Lines>
  <Paragraphs>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49736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Lukas Elmer</cp:lastModifiedBy>
  <cp:revision>567</cp:revision>
  <dcterms:created xsi:type="dcterms:W3CDTF">2012-05-19T07:31:00Z</dcterms:created>
  <dcterms:modified xsi:type="dcterms:W3CDTF">2012-06-09T23:07:00Z</dcterms:modified>
</cp:coreProperties>
</file>