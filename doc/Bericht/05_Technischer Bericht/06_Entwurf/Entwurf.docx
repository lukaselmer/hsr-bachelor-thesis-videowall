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ED5494" w:rsidP="002E374D">
      <w:pPr>
        <w:pStyle w:val="berschrift2"/>
      </w:pPr>
      <w:bookmarkStart w:id="0" w:name="_Toc325440849"/>
      <w:r>
        <w:t>Entwurf</w:t>
      </w:r>
      <w:bookmarkEnd w:id="0"/>
    </w:p>
    <w:p w:rsidR="007B716D" w:rsidRDefault="007B716D" w:rsidP="002E374D">
      <w:pPr>
        <w:pStyle w:val="berschrift3"/>
      </w:pPr>
      <w:bookmarkStart w:id="1" w:name="_Toc287347253"/>
      <w:bookmarkStart w:id="2" w:name="_Toc325440850"/>
      <w:r>
        <w:t>Änderungsgeschichte</w:t>
      </w:r>
      <w:bookmarkEnd w:id="1"/>
      <w:bookmarkEnd w:id="2"/>
    </w:p>
    <w:tbl>
      <w:tblPr>
        <w:tblStyle w:val="MittlereSchattierung1-Akzent1"/>
        <w:tblW w:w="0" w:type="auto"/>
        <w:tblLook w:val="0420" w:firstRow="1" w:lastRow="0" w:firstColumn="0" w:lastColumn="0" w:noHBand="0" w:noVBand="1"/>
      </w:tblPr>
      <w:tblGrid>
        <w:gridCol w:w="1242"/>
        <w:gridCol w:w="993"/>
        <w:gridCol w:w="4674"/>
        <w:gridCol w:w="2303"/>
      </w:tblGrid>
      <w:tr w:rsidR="003532A0" w:rsidTr="003532A0">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3532A0" w:rsidRDefault="003532A0" w:rsidP="00A70B2C">
            <w:r>
              <w:t>Datum</w:t>
            </w:r>
          </w:p>
        </w:tc>
        <w:tc>
          <w:tcPr>
            <w:tcW w:w="993" w:type="dxa"/>
          </w:tcPr>
          <w:p w:rsidR="003532A0" w:rsidRDefault="003532A0" w:rsidP="00A70B2C">
            <w:r>
              <w:t>Version</w:t>
            </w:r>
          </w:p>
        </w:tc>
        <w:tc>
          <w:tcPr>
            <w:tcW w:w="4674" w:type="dxa"/>
          </w:tcPr>
          <w:p w:rsidR="003532A0" w:rsidRDefault="003532A0" w:rsidP="00A70B2C">
            <w:r>
              <w:t>Änderung</w:t>
            </w:r>
          </w:p>
        </w:tc>
        <w:tc>
          <w:tcPr>
            <w:tcW w:w="2303" w:type="dxa"/>
          </w:tcPr>
          <w:p w:rsidR="003532A0" w:rsidRDefault="003532A0" w:rsidP="00A70B2C">
            <w:r>
              <w:t>Autor</w:t>
            </w:r>
          </w:p>
        </w:tc>
      </w:tr>
      <w:tr w:rsidR="003532A0"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3532A0" w:rsidRPr="00F9181E" w:rsidRDefault="003532A0" w:rsidP="00A70B2C">
            <w:pPr>
              <w:rPr>
                <w:b/>
              </w:rPr>
            </w:pPr>
            <w:r>
              <w:t>08</w:t>
            </w:r>
            <w:r w:rsidRPr="00F9181E">
              <w:t>.</w:t>
            </w:r>
            <w:r>
              <w:t>03.2012</w:t>
            </w:r>
          </w:p>
        </w:tc>
        <w:tc>
          <w:tcPr>
            <w:tcW w:w="993" w:type="dxa"/>
          </w:tcPr>
          <w:p w:rsidR="003532A0" w:rsidRPr="00F9181E" w:rsidRDefault="003532A0" w:rsidP="00A70B2C">
            <w:r w:rsidRPr="00F9181E">
              <w:t>1.0</w:t>
            </w:r>
          </w:p>
        </w:tc>
        <w:tc>
          <w:tcPr>
            <w:tcW w:w="4674" w:type="dxa"/>
          </w:tcPr>
          <w:p w:rsidR="003532A0" w:rsidRPr="00F9181E" w:rsidRDefault="003532A0" w:rsidP="00A70B2C">
            <w:r w:rsidRPr="00F9181E">
              <w:t>Erste Version des Dokuments</w:t>
            </w:r>
          </w:p>
        </w:tc>
        <w:tc>
          <w:tcPr>
            <w:tcW w:w="2303" w:type="dxa"/>
          </w:tcPr>
          <w:p w:rsidR="003532A0" w:rsidRPr="00F9181E" w:rsidRDefault="003532A0" w:rsidP="00A70B2C">
            <w:r>
              <w:t>LE</w:t>
            </w:r>
          </w:p>
        </w:tc>
      </w:tr>
      <w:tr w:rsidR="003532A0"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3532A0" w:rsidRPr="00F9181E" w:rsidRDefault="003532A0" w:rsidP="00A70B2C">
            <w:pPr>
              <w:rPr>
                <w:b/>
              </w:rPr>
            </w:pPr>
            <w:r>
              <w:t>09</w:t>
            </w:r>
            <w:r w:rsidRPr="00F9181E">
              <w:t>.</w:t>
            </w:r>
            <w:r>
              <w:t>03.2012</w:t>
            </w:r>
          </w:p>
        </w:tc>
        <w:tc>
          <w:tcPr>
            <w:tcW w:w="993" w:type="dxa"/>
          </w:tcPr>
          <w:p w:rsidR="003532A0" w:rsidRPr="00F9181E" w:rsidRDefault="003532A0" w:rsidP="00A70B2C">
            <w:r>
              <w:t>1.1</w:t>
            </w:r>
          </w:p>
        </w:tc>
        <w:tc>
          <w:tcPr>
            <w:tcW w:w="4674" w:type="dxa"/>
          </w:tcPr>
          <w:p w:rsidR="003532A0" w:rsidRPr="00F9181E" w:rsidRDefault="003532A0" w:rsidP="00A70B2C">
            <w:r>
              <w:t>Korrekturen</w:t>
            </w:r>
            <w:r w:rsidR="004D494D">
              <w:t xml:space="preserve"> und Review</w:t>
            </w:r>
            <w:r>
              <w:t xml:space="preserve"> Frameworks</w:t>
            </w:r>
          </w:p>
        </w:tc>
        <w:tc>
          <w:tcPr>
            <w:tcW w:w="2303" w:type="dxa"/>
          </w:tcPr>
          <w:p w:rsidR="003532A0" w:rsidRPr="00F9181E" w:rsidRDefault="003532A0" w:rsidP="00A70B2C">
            <w:r>
              <w:t>DT</w:t>
            </w:r>
          </w:p>
        </w:tc>
      </w:tr>
      <w:tr w:rsidR="008C0457"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8C0457" w:rsidRDefault="008C0457" w:rsidP="00A70B2C">
            <w:r>
              <w:t>02.04.2012</w:t>
            </w:r>
          </w:p>
        </w:tc>
        <w:tc>
          <w:tcPr>
            <w:tcW w:w="993" w:type="dxa"/>
          </w:tcPr>
          <w:p w:rsidR="008C0457" w:rsidRDefault="008C0457" w:rsidP="00A70B2C">
            <w:r>
              <w:t>1.2</w:t>
            </w:r>
          </w:p>
        </w:tc>
        <w:tc>
          <w:tcPr>
            <w:tcW w:w="4674" w:type="dxa"/>
          </w:tcPr>
          <w:p w:rsidR="008C0457" w:rsidRDefault="008C0457" w:rsidP="00A70B2C">
            <w:r w:rsidRPr="008C0457">
              <w:t>Interaktion durch Handtracking</w:t>
            </w:r>
            <w:r>
              <w:t xml:space="preserve"> hinzugefügt</w:t>
            </w:r>
          </w:p>
        </w:tc>
        <w:tc>
          <w:tcPr>
            <w:tcW w:w="2303" w:type="dxa"/>
          </w:tcPr>
          <w:p w:rsidR="008C0457" w:rsidRDefault="008C0457" w:rsidP="00A70B2C">
            <w:r>
              <w:t>LE</w:t>
            </w:r>
          </w:p>
        </w:tc>
      </w:tr>
      <w:tr w:rsidR="006A781D"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6A781D" w:rsidRDefault="006A781D" w:rsidP="00A70B2C">
            <w:r>
              <w:t>13.04.2012</w:t>
            </w:r>
          </w:p>
        </w:tc>
        <w:tc>
          <w:tcPr>
            <w:tcW w:w="993" w:type="dxa"/>
          </w:tcPr>
          <w:p w:rsidR="006A781D" w:rsidRDefault="006A781D" w:rsidP="00A70B2C">
            <w:r>
              <w:t>1.3</w:t>
            </w:r>
          </w:p>
        </w:tc>
        <w:tc>
          <w:tcPr>
            <w:tcW w:w="4674" w:type="dxa"/>
          </w:tcPr>
          <w:p w:rsidR="006A781D" w:rsidRPr="008C0457" w:rsidRDefault="006A781D" w:rsidP="00A70B2C">
            <w:r>
              <w:t>Architektur und PDF Darstellung</w:t>
            </w:r>
          </w:p>
        </w:tc>
        <w:tc>
          <w:tcPr>
            <w:tcW w:w="2303" w:type="dxa"/>
          </w:tcPr>
          <w:p w:rsidR="006A781D" w:rsidRDefault="006A781D" w:rsidP="00A70B2C">
            <w:r>
              <w:t>CH</w:t>
            </w:r>
          </w:p>
        </w:tc>
      </w:tr>
      <w:tr w:rsidR="006A781D"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6A781D" w:rsidRDefault="006A781D" w:rsidP="00A70B2C">
            <w:r>
              <w:t>13.04.2012</w:t>
            </w:r>
          </w:p>
        </w:tc>
        <w:tc>
          <w:tcPr>
            <w:tcW w:w="993" w:type="dxa"/>
          </w:tcPr>
          <w:p w:rsidR="006A781D" w:rsidRDefault="006A781D" w:rsidP="00A70B2C">
            <w:r>
              <w:t>1.4</w:t>
            </w:r>
          </w:p>
        </w:tc>
        <w:tc>
          <w:tcPr>
            <w:tcW w:w="4674" w:type="dxa"/>
          </w:tcPr>
          <w:p w:rsidR="006A781D" w:rsidRDefault="002D4F10" w:rsidP="00A70B2C">
            <w:r>
              <w:t xml:space="preserve">Review, </w:t>
            </w:r>
            <w:r w:rsidR="006A781D">
              <w:t>Konvertierung mit Image Magick</w:t>
            </w:r>
          </w:p>
        </w:tc>
        <w:tc>
          <w:tcPr>
            <w:tcW w:w="2303" w:type="dxa"/>
          </w:tcPr>
          <w:p w:rsidR="006A781D" w:rsidRDefault="006A781D" w:rsidP="00A70B2C">
            <w:r>
              <w:t>DT</w:t>
            </w:r>
          </w:p>
        </w:tc>
      </w:tr>
      <w:tr w:rsidR="004C1063"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4C1063" w:rsidRDefault="004C1063" w:rsidP="00A70B2C">
            <w:r>
              <w:t>16.04.2012</w:t>
            </w:r>
          </w:p>
        </w:tc>
        <w:tc>
          <w:tcPr>
            <w:tcW w:w="993" w:type="dxa"/>
          </w:tcPr>
          <w:p w:rsidR="004C1063" w:rsidRDefault="004C1063" w:rsidP="00A70B2C">
            <w:r>
              <w:t>1.5</w:t>
            </w:r>
          </w:p>
        </w:tc>
        <w:tc>
          <w:tcPr>
            <w:tcW w:w="4674" w:type="dxa"/>
          </w:tcPr>
          <w:p w:rsidR="004C1063" w:rsidRDefault="004C1063" w:rsidP="00A70B2C">
            <w:r>
              <w:t>Physische und logische Sicht</w:t>
            </w:r>
            <w:r w:rsidR="006A0537">
              <w:t>, Auflösung</w:t>
            </w:r>
          </w:p>
        </w:tc>
        <w:tc>
          <w:tcPr>
            <w:tcW w:w="2303" w:type="dxa"/>
          </w:tcPr>
          <w:p w:rsidR="004C1063" w:rsidRDefault="004C1063" w:rsidP="00A70B2C">
            <w:r>
              <w:t>CH</w:t>
            </w:r>
          </w:p>
        </w:tc>
      </w:tr>
      <w:tr w:rsidR="001F2B2D"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1F2B2D" w:rsidRDefault="001F2B2D" w:rsidP="00A70B2C">
            <w:r>
              <w:t>16.04.2012</w:t>
            </w:r>
          </w:p>
        </w:tc>
        <w:tc>
          <w:tcPr>
            <w:tcW w:w="993" w:type="dxa"/>
          </w:tcPr>
          <w:p w:rsidR="001F2B2D" w:rsidRDefault="001F2B2D" w:rsidP="00A70B2C">
            <w:r>
              <w:t>1.6</w:t>
            </w:r>
          </w:p>
        </w:tc>
        <w:tc>
          <w:tcPr>
            <w:tcW w:w="4674" w:type="dxa"/>
          </w:tcPr>
          <w:p w:rsidR="001F2B2D" w:rsidRDefault="001F2B2D" w:rsidP="00A70044">
            <w:r>
              <w:t>Review Auflösung</w:t>
            </w:r>
          </w:p>
        </w:tc>
        <w:tc>
          <w:tcPr>
            <w:tcW w:w="2303" w:type="dxa"/>
          </w:tcPr>
          <w:p w:rsidR="001F2B2D" w:rsidRDefault="001F2B2D" w:rsidP="00A70B2C">
            <w:r>
              <w:t>DT</w:t>
            </w:r>
          </w:p>
        </w:tc>
      </w:tr>
      <w:tr w:rsidR="00835B92"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835B92" w:rsidRDefault="00835B92" w:rsidP="00A70B2C">
            <w:r>
              <w:t>24.04.2012</w:t>
            </w:r>
          </w:p>
        </w:tc>
        <w:tc>
          <w:tcPr>
            <w:tcW w:w="993" w:type="dxa"/>
          </w:tcPr>
          <w:p w:rsidR="00835B92" w:rsidRDefault="00835B92" w:rsidP="00A70B2C">
            <w:r>
              <w:t>1.7</w:t>
            </w:r>
          </w:p>
        </w:tc>
        <w:tc>
          <w:tcPr>
            <w:tcW w:w="4674" w:type="dxa"/>
          </w:tcPr>
          <w:p w:rsidR="00835B92" w:rsidRDefault="00835B92" w:rsidP="00A70044">
            <w:r>
              <w:t>Review Auflösung, Performance</w:t>
            </w:r>
          </w:p>
        </w:tc>
        <w:tc>
          <w:tcPr>
            <w:tcW w:w="2303" w:type="dxa"/>
          </w:tcPr>
          <w:p w:rsidR="00835B92" w:rsidRDefault="00835B92" w:rsidP="00A70B2C">
            <w:r>
              <w:t>LE</w:t>
            </w:r>
          </w:p>
        </w:tc>
      </w:tr>
      <w:tr w:rsidR="00F71EDB"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F71EDB" w:rsidRDefault="00F71EDB" w:rsidP="00A70B2C">
            <w:r>
              <w:t>07.05.2012</w:t>
            </w:r>
          </w:p>
        </w:tc>
        <w:tc>
          <w:tcPr>
            <w:tcW w:w="993" w:type="dxa"/>
          </w:tcPr>
          <w:p w:rsidR="00F71EDB" w:rsidRDefault="00F71EDB" w:rsidP="00A70B2C">
            <w:r>
              <w:t>1.8</w:t>
            </w:r>
          </w:p>
        </w:tc>
        <w:tc>
          <w:tcPr>
            <w:tcW w:w="4674" w:type="dxa"/>
          </w:tcPr>
          <w:p w:rsidR="00F71EDB" w:rsidRDefault="00F71EDB" w:rsidP="00A70044">
            <w:r>
              <w:t>Anpassung aus Code Review 03.05.2012</w:t>
            </w:r>
          </w:p>
        </w:tc>
        <w:tc>
          <w:tcPr>
            <w:tcW w:w="2303" w:type="dxa"/>
          </w:tcPr>
          <w:p w:rsidR="00F71EDB" w:rsidRDefault="00F71EDB" w:rsidP="00A70B2C">
            <w:r>
              <w:t>DT</w:t>
            </w:r>
          </w:p>
        </w:tc>
      </w:tr>
      <w:tr w:rsidR="00AA37DD"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AA37DD" w:rsidRDefault="00AA37DD" w:rsidP="00A70B2C">
            <w:r>
              <w:t>19.05.2012</w:t>
            </w:r>
          </w:p>
        </w:tc>
        <w:tc>
          <w:tcPr>
            <w:tcW w:w="993" w:type="dxa"/>
          </w:tcPr>
          <w:p w:rsidR="00AA37DD" w:rsidRDefault="00AA37DD" w:rsidP="00A70B2C">
            <w:r>
              <w:t>1.9</w:t>
            </w:r>
          </w:p>
        </w:tc>
        <w:tc>
          <w:tcPr>
            <w:tcW w:w="4674" w:type="dxa"/>
          </w:tcPr>
          <w:p w:rsidR="00AA37DD" w:rsidRDefault="00AA37DD" w:rsidP="00A70044">
            <w:r>
              <w:t>Review Begründung Nutzwertanalyse</w:t>
            </w:r>
          </w:p>
        </w:tc>
        <w:tc>
          <w:tcPr>
            <w:tcW w:w="2303" w:type="dxa"/>
          </w:tcPr>
          <w:p w:rsidR="00AA37DD" w:rsidRDefault="00AA37DD" w:rsidP="00A70B2C">
            <w:r>
              <w:t>DT</w:t>
            </w:r>
          </w:p>
        </w:tc>
      </w:tr>
      <w:tr w:rsidR="00DE349A"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DE349A" w:rsidRDefault="00DE349A" w:rsidP="00A70B2C">
            <w:r>
              <w:t>29.05.2012</w:t>
            </w:r>
          </w:p>
        </w:tc>
        <w:tc>
          <w:tcPr>
            <w:tcW w:w="993" w:type="dxa"/>
          </w:tcPr>
          <w:p w:rsidR="00DE349A" w:rsidRDefault="00DE349A" w:rsidP="00A70B2C">
            <w:r>
              <w:t>1.10</w:t>
            </w:r>
          </w:p>
        </w:tc>
        <w:tc>
          <w:tcPr>
            <w:tcW w:w="4674" w:type="dxa"/>
          </w:tcPr>
          <w:p w:rsidR="00DE349A" w:rsidRDefault="00407BE6" w:rsidP="00A70044">
            <w:r>
              <w:t>Miniapps</w:t>
            </w:r>
          </w:p>
        </w:tc>
        <w:tc>
          <w:tcPr>
            <w:tcW w:w="2303" w:type="dxa"/>
          </w:tcPr>
          <w:p w:rsidR="00DE349A" w:rsidRDefault="00407BE6" w:rsidP="00A70B2C">
            <w:r>
              <w:t>CH</w:t>
            </w:r>
          </w:p>
        </w:tc>
      </w:tr>
      <w:tr w:rsidR="00407BE6"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407BE6" w:rsidRDefault="00407BE6" w:rsidP="00A70B2C">
            <w:r>
              <w:t>29.05.2012</w:t>
            </w:r>
          </w:p>
        </w:tc>
        <w:tc>
          <w:tcPr>
            <w:tcW w:w="993" w:type="dxa"/>
          </w:tcPr>
          <w:p w:rsidR="00407BE6" w:rsidRDefault="00407BE6" w:rsidP="00A70B2C">
            <w:r>
              <w:t>1.11</w:t>
            </w:r>
          </w:p>
        </w:tc>
        <w:tc>
          <w:tcPr>
            <w:tcW w:w="4674" w:type="dxa"/>
          </w:tcPr>
          <w:p w:rsidR="00407BE6" w:rsidRDefault="00407BE6" w:rsidP="00A70044">
            <w:r>
              <w:t>Review Miniapps</w:t>
            </w:r>
          </w:p>
        </w:tc>
        <w:tc>
          <w:tcPr>
            <w:tcW w:w="2303" w:type="dxa"/>
          </w:tcPr>
          <w:p w:rsidR="00407BE6" w:rsidRDefault="00407BE6" w:rsidP="00A70B2C">
            <w:r>
              <w:t>DT</w:t>
            </w:r>
          </w:p>
        </w:tc>
      </w:tr>
      <w:tr w:rsidR="00C42F60"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C42F60" w:rsidRDefault="00C42F60" w:rsidP="00A70B2C">
            <w:r>
              <w:t>30.05.2012</w:t>
            </w:r>
          </w:p>
        </w:tc>
        <w:tc>
          <w:tcPr>
            <w:tcW w:w="993" w:type="dxa"/>
          </w:tcPr>
          <w:p w:rsidR="00C42F60" w:rsidRDefault="00C42F60" w:rsidP="00A70B2C">
            <w:r>
              <w:t>1.12</w:t>
            </w:r>
          </w:p>
        </w:tc>
        <w:tc>
          <w:tcPr>
            <w:tcW w:w="4674" w:type="dxa"/>
          </w:tcPr>
          <w:p w:rsidR="00C42F60" w:rsidRDefault="00C42F60" w:rsidP="00A70044">
            <w:r>
              <w:t>Architektur</w:t>
            </w:r>
          </w:p>
        </w:tc>
        <w:tc>
          <w:tcPr>
            <w:tcW w:w="2303" w:type="dxa"/>
          </w:tcPr>
          <w:p w:rsidR="00C42F60" w:rsidRDefault="00C42F60" w:rsidP="00A70B2C">
            <w:r>
              <w:t>CH</w:t>
            </w:r>
          </w:p>
        </w:tc>
      </w:tr>
      <w:tr w:rsidR="008500F8"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8500F8" w:rsidRDefault="008500F8" w:rsidP="00A70B2C">
            <w:r>
              <w:t>08.06.2012</w:t>
            </w:r>
          </w:p>
        </w:tc>
        <w:tc>
          <w:tcPr>
            <w:tcW w:w="993" w:type="dxa"/>
          </w:tcPr>
          <w:p w:rsidR="008500F8" w:rsidRDefault="008500F8" w:rsidP="00A70B2C">
            <w:r>
              <w:t>1.13</w:t>
            </w:r>
          </w:p>
        </w:tc>
        <w:tc>
          <w:tcPr>
            <w:tcW w:w="4674" w:type="dxa"/>
          </w:tcPr>
          <w:p w:rsidR="008500F8" w:rsidRDefault="008500F8" w:rsidP="00A70044">
            <w:r>
              <w:t>Architektur ergänzt</w:t>
            </w:r>
            <w:r w:rsidR="00DA6AED">
              <w:t>, Betrieb und Lebenszyklus der Applikation hinzugefügt</w:t>
            </w:r>
          </w:p>
        </w:tc>
        <w:tc>
          <w:tcPr>
            <w:tcW w:w="2303" w:type="dxa"/>
          </w:tcPr>
          <w:p w:rsidR="008500F8" w:rsidRDefault="008500F8" w:rsidP="00A70B2C">
            <w:r>
              <w:t>LE</w:t>
            </w:r>
          </w:p>
        </w:tc>
      </w:tr>
      <w:tr w:rsidR="009D72C8"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9D72C8" w:rsidRDefault="009D72C8" w:rsidP="00A70B2C">
            <w:r>
              <w:t>09.06.2012</w:t>
            </w:r>
          </w:p>
        </w:tc>
        <w:tc>
          <w:tcPr>
            <w:tcW w:w="993" w:type="dxa"/>
          </w:tcPr>
          <w:p w:rsidR="009D72C8" w:rsidRDefault="009D72C8" w:rsidP="00A70B2C">
            <w:r>
              <w:t>1.14</w:t>
            </w:r>
          </w:p>
        </w:tc>
        <w:tc>
          <w:tcPr>
            <w:tcW w:w="4674" w:type="dxa"/>
          </w:tcPr>
          <w:p w:rsidR="009D72C8" w:rsidRDefault="004A081F" w:rsidP="00A70044">
            <w:r>
              <w:t>Plug-i</w:t>
            </w:r>
            <w:r w:rsidR="009D72C8">
              <w:t>n Möglichkeit</w:t>
            </w:r>
            <w:r w:rsidR="00CA5403">
              <w:t>, Prozesse und Threads, anklickbare Elemente</w:t>
            </w:r>
            <w:r w:rsidR="009D72C8">
              <w:t xml:space="preserve"> hinzugefügt</w:t>
            </w:r>
            <w:r w:rsidR="00CA5403">
              <w:t>, kleine Korrekturen</w:t>
            </w:r>
          </w:p>
        </w:tc>
        <w:tc>
          <w:tcPr>
            <w:tcW w:w="2303" w:type="dxa"/>
          </w:tcPr>
          <w:p w:rsidR="009D72C8" w:rsidRDefault="009D72C8" w:rsidP="00A70B2C">
            <w:r>
              <w:t>LE</w:t>
            </w:r>
          </w:p>
        </w:tc>
      </w:tr>
      <w:tr w:rsidR="007A6E21"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7A6E21" w:rsidRDefault="007A6E21" w:rsidP="00A70B2C">
            <w:r>
              <w:t>10.06.2012</w:t>
            </w:r>
          </w:p>
        </w:tc>
        <w:tc>
          <w:tcPr>
            <w:tcW w:w="993" w:type="dxa"/>
          </w:tcPr>
          <w:p w:rsidR="007A6E21" w:rsidRDefault="007A6E21" w:rsidP="00A70B2C">
            <w:r>
              <w:t>1.15</w:t>
            </w:r>
          </w:p>
        </w:tc>
        <w:tc>
          <w:tcPr>
            <w:tcW w:w="4674" w:type="dxa"/>
          </w:tcPr>
          <w:p w:rsidR="007A6E21" w:rsidRDefault="007A6E21" w:rsidP="00A70044">
            <w:r>
              <w:t>Review Architektur</w:t>
            </w:r>
          </w:p>
        </w:tc>
        <w:tc>
          <w:tcPr>
            <w:tcW w:w="2303" w:type="dxa"/>
          </w:tcPr>
          <w:p w:rsidR="007A6E21" w:rsidRDefault="000C2C5B" w:rsidP="00A70B2C">
            <w:r>
              <w:t>CH</w:t>
            </w:r>
          </w:p>
        </w:tc>
      </w:tr>
    </w:tbl>
    <w:p w:rsidR="002E374D" w:rsidRDefault="002E374D" w:rsidP="002E374D">
      <w:pPr>
        <w:rPr>
          <w:rFonts w:asciiTheme="majorHAnsi" w:hAnsiTheme="majorHAnsi"/>
          <w:color w:val="00629E"/>
          <w:spacing w:val="15"/>
          <w:sz w:val="22"/>
          <w:szCs w:val="22"/>
        </w:rPr>
      </w:pPr>
      <w:r>
        <w:br w:type="page"/>
      </w:r>
    </w:p>
    <w:p w:rsidR="00402E1C" w:rsidRDefault="00ED5494" w:rsidP="002E374D">
      <w:pPr>
        <w:pStyle w:val="berschrift3"/>
      </w:pPr>
      <w:bookmarkStart w:id="3" w:name="_Toc325440851"/>
      <w:r>
        <w:lastRenderedPageBreak/>
        <w:t>Design Entscheide</w:t>
      </w:r>
      <w:bookmarkEnd w:id="3"/>
    </w:p>
    <w:p w:rsidR="00AD2C71" w:rsidRDefault="00AD2C71" w:rsidP="002E374D">
      <w:pPr>
        <w:pStyle w:val="berschrift4"/>
      </w:pPr>
      <w:bookmarkStart w:id="4" w:name="_Toc325440852"/>
      <w:r>
        <w:t>Frameworks</w:t>
      </w:r>
      <w:bookmarkEnd w:id="4"/>
    </w:p>
    <w:p w:rsidR="00414185" w:rsidRDefault="00F75385" w:rsidP="00414185">
      <w:r>
        <w:t xml:space="preserve">Um eine Applikation mit </w:t>
      </w:r>
      <w:r w:rsidR="004D2C5F">
        <w:t xml:space="preserve">Microsoft </w:t>
      </w:r>
      <w:r>
        <w:t>Kinect zu entwickeln, stehen die f</w:t>
      </w:r>
      <w:r w:rsidR="00414185">
        <w:t>olgende</w:t>
      </w:r>
      <w:r>
        <w:t>n</w:t>
      </w:r>
      <w:r w:rsidR="00414185">
        <w:t xml:space="preserve"> </w:t>
      </w:r>
      <w:r>
        <w:t>drei</w:t>
      </w:r>
      <w:r w:rsidR="00414185">
        <w:t xml:space="preserve"> Frameworks</w:t>
      </w:r>
      <w:r>
        <w:t xml:space="preserve"> zur Verfügung:</w:t>
      </w:r>
    </w:p>
    <w:p w:rsidR="00F75385" w:rsidRPr="00F75385" w:rsidRDefault="00F75385" w:rsidP="00F75385">
      <w:pPr>
        <w:pStyle w:val="Listenabsatz"/>
        <w:numPr>
          <w:ilvl w:val="0"/>
          <w:numId w:val="5"/>
        </w:numPr>
        <w:rPr>
          <w:lang w:val="en-US"/>
        </w:rPr>
      </w:pPr>
      <w:r w:rsidRPr="00F75385">
        <w:rPr>
          <w:lang w:val="en-US"/>
        </w:rPr>
        <w:t>Kinect for Windows SDK</w:t>
      </w:r>
    </w:p>
    <w:p w:rsidR="00F75385" w:rsidRPr="00F75385" w:rsidRDefault="00F75385" w:rsidP="00F75385">
      <w:pPr>
        <w:pStyle w:val="Listenabsatz"/>
        <w:numPr>
          <w:ilvl w:val="0"/>
          <w:numId w:val="5"/>
        </w:numPr>
        <w:rPr>
          <w:lang w:val="en-US"/>
        </w:rPr>
      </w:pPr>
      <w:r w:rsidRPr="00F75385">
        <w:rPr>
          <w:lang w:val="en-US"/>
        </w:rPr>
        <w:t>OpenNI</w:t>
      </w:r>
    </w:p>
    <w:p w:rsidR="00F75385" w:rsidRPr="00F75385" w:rsidRDefault="00F75385" w:rsidP="00F75385">
      <w:pPr>
        <w:pStyle w:val="Listenabsatz"/>
        <w:numPr>
          <w:ilvl w:val="0"/>
          <w:numId w:val="5"/>
        </w:numPr>
        <w:rPr>
          <w:lang w:val="en-US"/>
        </w:rPr>
      </w:pPr>
      <w:r w:rsidRPr="00F75385">
        <w:rPr>
          <w:lang w:val="en-US"/>
        </w:rPr>
        <w:t>OpenKinect</w:t>
      </w:r>
    </w:p>
    <w:p w:rsidR="00414185" w:rsidRDefault="00F75385" w:rsidP="00414185">
      <w:r w:rsidRPr="00F75385">
        <w:t>Nachfolgend</w:t>
      </w:r>
      <w:r w:rsidR="003F00FD">
        <w:t xml:space="preserve"> einige Anmerkungen</w:t>
      </w:r>
      <w:r w:rsidRPr="00F75385">
        <w:t xml:space="preserve"> </w:t>
      </w:r>
      <w:r w:rsidR="003F00FD">
        <w:t>zu diesen</w:t>
      </w:r>
      <w:r w:rsidRPr="00F75385">
        <w:t xml:space="preserve"> Frameworks. </w:t>
      </w:r>
    </w:p>
    <w:p w:rsidR="00AD2C71" w:rsidRPr="00117B3F" w:rsidRDefault="00AD2C71" w:rsidP="002E374D">
      <w:pPr>
        <w:pStyle w:val="berschrift5"/>
        <w:rPr>
          <w:lang w:val="en-US"/>
        </w:rPr>
      </w:pPr>
      <w:bookmarkStart w:id="5" w:name="_Ref318982263"/>
      <w:bookmarkStart w:id="6" w:name="_Toc325440853"/>
      <w:r w:rsidRPr="00117B3F">
        <w:rPr>
          <w:lang w:val="en-US"/>
        </w:rPr>
        <w:t xml:space="preserve">Framework 1: </w:t>
      </w:r>
      <w:bookmarkEnd w:id="5"/>
      <w:r w:rsidR="003A082C" w:rsidRPr="00117B3F">
        <w:rPr>
          <w:lang w:val="en-US"/>
        </w:rPr>
        <w:t>Kinect for Windows SDK</w:t>
      </w:r>
      <w:r w:rsidR="005863F8">
        <w:rPr>
          <w:rStyle w:val="Funotenzeichen"/>
        </w:rPr>
        <w:footnoteReference w:id="1"/>
      </w:r>
      <w:bookmarkEnd w:id="6"/>
    </w:p>
    <w:p w:rsidR="003D4E42" w:rsidRDefault="00AD2C71" w:rsidP="00AD2C71">
      <w:r>
        <w:t xml:space="preserve">Das offizielle </w:t>
      </w:r>
      <w:r w:rsidR="00C43FC7">
        <w:t xml:space="preserve">Kinect </w:t>
      </w:r>
      <w:r>
        <w:t xml:space="preserve">Framework von Microsoft </w:t>
      </w:r>
      <w:r w:rsidR="003F00FD">
        <w:t xml:space="preserve">für Windows </w:t>
      </w:r>
      <w:r>
        <w:t>wurde kurz vor Beginn dieser Arbeit, im Februar 2012, in der Version 1.0 herausgegeben.</w:t>
      </w:r>
      <w:r w:rsidR="001C00B4">
        <w:t xml:space="preserve"> </w:t>
      </w:r>
      <w:r w:rsidR="007553E5">
        <w:t>Wenn man beachtet</w:t>
      </w:r>
      <w:r w:rsidR="001C00B4">
        <w:t xml:space="preserve">, dass andere Frameworks </w:t>
      </w:r>
      <w:r w:rsidR="007553E5">
        <w:t>scho</w:t>
      </w:r>
      <w:r w:rsidR="003D4E42">
        <w:t>n</w:t>
      </w:r>
      <w:r w:rsidR="007553E5">
        <w:t xml:space="preserve"> eher, als Beispiel </w:t>
      </w:r>
      <w:r w:rsidR="001C00B4">
        <w:t>OpenNI</w:t>
      </w:r>
      <w:r w:rsidR="007553E5">
        <w:t xml:space="preserve"> </w:t>
      </w:r>
      <w:r w:rsidR="008D7BA6">
        <w:t>Ende</w:t>
      </w:r>
      <w:r w:rsidR="001C00B4">
        <w:t xml:space="preserve"> 201</w:t>
      </w:r>
      <w:r w:rsidR="008D7BA6">
        <w:t>0</w:t>
      </w:r>
      <w:r w:rsidR="007553E5">
        <w:t xml:space="preserve">, </w:t>
      </w:r>
      <w:r w:rsidR="001C00B4">
        <w:t>veröffentlicht wurden</w:t>
      </w:r>
      <w:r w:rsidR="007553E5">
        <w:t>, ist dies relativ spät</w:t>
      </w:r>
      <w:r w:rsidR="001C00B4">
        <w:t xml:space="preserve">. Entsprechend sind für dieses Framework viel weniger Beispiele und Bibliotheken im Internet zu finden, wobei dafür die Qualität </w:t>
      </w:r>
      <w:r w:rsidR="00156992">
        <w:t>de</w:t>
      </w:r>
      <w:r w:rsidR="003D4E42">
        <w:t>ren</w:t>
      </w:r>
      <w:r w:rsidR="00156992">
        <w:t xml:space="preserve"> hoch ist</w:t>
      </w:r>
      <w:r w:rsidR="003D4E42">
        <w:t>.</w:t>
      </w:r>
    </w:p>
    <w:p w:rsidR="00CB1EA8" w:rsidRDefault="00CB1EA8" w:rsidP="00AD2C71">
      <w:r>
        <w:t xml:space="preserve">Dieses Framework geht durch die Nutzwertanalyse (siehe </w:t>
      </w:r>
      <w:r>
        <w:fldChar w:fldCharType="begin"/>
      </w:r>
      <w:r>
        <w:instrText xml:space="preserve"> REF _Ref318986946 \r \h </w:instrText>
      </w:r>
      <w:r>
        <w:fldChar w:fldCharType="separate"/>
      </w:r>
      <w:r>
        <w:t>I.2.3</w:t>
      </w:r>
      <w:r>
        <w:fldChar w:fldCharType="end"/>
      </w:r>
      <w:r>
        <w:t xml:space="preserve"> </w:t>
      </w:r>
      <w:r>
        <w:fldChar w:fldCharType="begin"/>
      </w:r>
      <w:r>
        <w:instrText xml:space="preserve"> REF _Ref318986946 \h </w:instrText>
      </w:r>
      <w:r>
        <w:fldChar w:fldCharType="separate"/>
      </w:r>
      <w:r>
        <w:t>Nutzwertanalyse</w:t>
      </w:r>
      <w:r>
        <w:fldChar w:fldCharType="end"/>
      </w:r>
      <w:r>
        <w:t>) klar als Sieger hervor.</w:t>
      </w:r>
    </w:p>
    <w:p w:rsidR="00011B2B" w:rsidRDefault="00011B2B" w:rsidP="002E374D">
      <w:pPr>
        <w:pStyle w:val="berschrift5"/>
      </w:pPr>
      <w:bookmarkStart w:id="7" w:name="_Ref318986646"/>
      <w:bookmarkStart w:id="8" w:name="_Toc325440854"/>
      <w:r>
        <w:t>Framework 2: OpenNI</w:t>
      </w:r>
      <w:r w:rsidR="00111EC2">
        <w:rPr>
          <w:rStyle w:val="Funotenzeichen"/>
        </w:rPr>
        <w:footnoteReference w:id="2"/>
      </w:r>
      <w:bookmarkEnd w:id="7"/>
      <w:bookmarkEnd w:id="8"/>
    </w:p>
    <w:p w:rsidR="00011B2B" w:rsidRDefault="008D7BA6" w:rsidP="00011B2B">
      <w:r>
        <w:t xml:space="preserve">Dieses </w:t>
      </w:r>
      <w:r w:rsidR="001871B9">
        <w:t xml:space="preserve">Framework </w:t>
      </w:r>
      <w:r>
        <w:t xml:space="preserve">wurde in der Version </w:t>
      </w:r>
      <w:r w:rsidRPr="008D7BA6">
        <w:t>1.0.0.23</w:t>
      </w:r>
      <w:r>
        <w:t xml:space="preserve"> im Deze</w:t>
      </w:r>
      <w:r w:rsidR="00111EC2">
        <w:t>mber 2010 erstmals freigegeben und konzentriert sich, im Gegens</w:t>
      </w:r>
      <w:r w:rsidR="003D4E42">
        <w:t>atz zum</w:t>
      </w:r>
      <w:r w:rsidR="00111EC2">
        <w:t xml:space="preserve"> Microsoft Kinect SDK, nicht nur auf Kinect als Eingabemöglichkeit, sondern allgemein auf Natural User Interfaces (NUI).</w:t>
      </w:r>
    </w:p>
    <w:p w:rsidR="00E561FA" w:rsidRDefault="00E561FA" w:rsidP="00011B2B">
      <w:r>
        <w:t xml:space="preserve">Um weitere Geräte anzusprechen und gerätespezifische Funktionen zu implementieren, lässt sich </w:t>
      </w:r>
      <w:r w:rsidR="003D4E42">
        <w:t>im</w:t>
      </w:r>
      <w:r>
        <w:t xml:space="preserve"> Framework zusätzliche Middl</w:t>
      </w:r>
      <w:r w:rsidR="003D4E42">
        <w:t>eware einsetzen. So wird mit Ni</w:t>
      </w:r>
      <w:r>
        <w:t>TE</w:t>
      </w:r>
      <w:r>
        <w:rPr>
          <w:rStyle w:val="Funotenzeichen"/>
        </w:rPr>
        <w:footnoteReference w:id="3"/>
      </w:r>
      <w:r>
        <w:t xml:space="preserve"> von PrimeSense</w:t>
      </w:r>
      <w:r>
        <w:rPr>
          <w:rStyle w:val="Funotenzeichen"/>
        </w:rPr>
        <w:footnoteReference w:id="4"/>
      </w:r>
      <w:r w:rsidR="001102D3">
        <w:t xml:space="preserve"> entwickelt, um das</w:t>
      </w:r>
      <w:r w:rsidR="001102D3" w:rsidRPr="00FD7F29">
        <w:t xml:space="preserve"> Skeletal</w:t>
      </w:r>
      <w:r>
        <w:t xml:space="preserve"> Tracking durchzuführen.</w:t>
      </w:r>
    </w:p>
    <w:p w:rsidR="00011B2B" w:rsidRDefault="00011B2B" w:rsidP="002E374D">
      <w:pPr>
        <w:pStyle w:val="berschrift5"/>
      </w:pPr>
      <w:bookmarkStart w:id="9" w:name="_Toc325440855"/>
      <w:r>
        <w:t>Framework 3: OpenKinect</w:t>
      </w:r>
      <w:r w:rsidR="00767682">
        <w:rPr>
          <w:rStyle w:val="Funotenzeichen"/>
        </w:rPr>
        <w:footnoteReference w:id="5"/>
      </w:r>
      <w:r w:rsidR="00D76CA7">
        <w:t xml:space="preserve"> / libfreenect</w:t>
      </w:r>
      <w:r w:rsidR="00D76CA7">
        <w:rPr>
          <w:rStyle w:val="Funotenzeichen"/>
        </w:rPr>
        <w:footnoteReference w:id="6"/>
      </w:r>
      <w:bookmarkEnd w:id="9"/>
    </w:p>
    <w:p w:rsidR="00011B2B" w:rsidRDefault="00732D23" w:rsidP="00011B2B">
      <w:r>
        <w:t xml:space="preserve">OpenKinect </w:t>
      </w:r>
      <w:r w:rsidR="00003C1D">
        <w:t>ist eine Community, die den</w:t>
      </w:r>
      <w:r w:rsidR="00134483">
        <w:t xml:space="preserve"> libreenect Treiber entwickelt. Leider gibt es dafür aber keine erweiterten Funktionen wie Gestenerkennung oder</w:t>
      </w:r>
      <w:r w:rsidR="00134483" w:rsidRPr="00FD7F29">
        <w:t xml:space="preserve"> Skelet</w:t>
      </w:r>
      <w:r w:rsidR="001102D3" w:rsidRPr="00FD7F29">
        <w:t>al</w:t>
      </w:r>
      <w:r w:rsidR="00134483">
        <w:t xml:space="preserve"> Tracking.</w:t>
      </w:r>
    </w:p>
    <w:p w:rsidR="00630616" w:rsidRDefault="00630616" w:rsidP="002E374D">
      <w:pPr>
        <w:pStyle w:val="berschrift5"/>
      </w:pPr>
      <w:bookmarkStart w:id="10" w:name="_Ref318986946"/>
      <w:bookmarkStart w:id="11" w:name="_Toc325440856"/>
      <w:r>
        <w:t>Nutzwertanalyse</w:t>
      </w:r>
      <w:bookmarkEnd w:id="10"/>
      <w:bookmarkEnd w:id="11"/>
    </w:p>
    <w:p w:rsidR="00F75385" w:rsidRDefault="00F75385" w:rsidP="00F75385">
      <w:r>
        <w:t xml:space="preserve">Um herauszufinden, welches dieser drei Framework das passende für die Entwicklung der </w:t>
      </w:r>
      <w:r w:rsidR="00306C26">
        <w:t>Videowall</w:t>
      </w:r>
      <w:r>
        <w:t xml:space="preserve"> Applikation ist, wurde </w:t>
      </w:r>
      <w:r w:rsidR="00235671">
        <w:t xml:space="preserve">am 8. März 2012 </w:t>
      </w:r>
      <w:r>
        <w:t>eine Nutzwertanalyse durchgeführt.</w:t>
      </w:r>
    </w:p>
    <w:p w:rsidR="004A76DF" w:rsidRDefault="004A76DF" w:rsidP="00F75385">
      <w:r>
        <w:t>Die Gewichtung der verschieden</w:t>
      </w:r>
      <w:r w:rsidR="00F82417">
        <w:t xml:space="preserve">en Kriterien </w:t>
      </w:r>
      <w:r w:rsidR="00115757">
        <w:t>läss</w:t>
      </w:r>
      <w:r w:rsidR="00DD64D2">
        <w:t>t</w:t>
      </w:r>
      <w:r w:rsidR="00F82417">
        <w:t xml:space="preserve"> sich wie folgt begründen</w:t>
      </w:r>
      <w:r>
        <w:t>:</w:t>
      </w:r>
    </w:p>
    <w:p w:rsidR="00533259" w:rsidRDefault="004712C3" w:rsidP="00A70B2C">
      <w:pPr>
        <w:pStyle w:val="Listenabsatz"/>
        <w:numPr>
          <w:ilvl w:val="0"/>
          <w:numId w:val="8"/>
        </w:numPr>
      </w:pPr>
      <w:r>
        <w:t xml:space="preserve">Das Kriterium </w:t>
      </w:r>
      <w:r w:rsidRPr="00FD7F29">
        <w:t>„Cooperate</w:t>
      </w:r>
      <w:r w:rsidRPr="004712C3">
        <w:t xml:space="preserve"> Support, Weiterentwicklung, Community</w:t>
      </w:r>
      <w:r>
        <w:t>“</w:t>
      </w:r>
      <w:r w:rsidR="002B6455">
        <w:t xml:space="preserve"> ist sehr wichtig, da bei der Weiterentwicklung der Applikation sich auch die Libraries oder SDKs </w:t>
      </w:r>
      <w:r w:rsidR="00BE6B17">
        <w:t>weiterentwickeln sollen oder da</w:t>
      </w:r>
      <w:r w:rsidR="00533259">
        <w:t>s</w:t>
      </w:r>
      <w:r w:rsidR="00BE6B17">
        <w:t>s neue Features zu Verfügung stehen</w:t>
      </w:r>
      <w:r w:rsidR="00AA503E">
        <w:t>.</w:t>
      </w:r>
      <w:r>
        <w:t xml:space="preserve"> </w:t>
      </w:r>
    </w:p>
    <w:p w:rsidR="004712C3" w:rsidRDefault="00AA503E" w:rsidP="00A70B2C">
      <w:pPr>
        <w:pStyle w:val="Listenabsatz"/>
        <w:numPr>
          <w:ilvl w:val="0"/>
          <w:numId w:val="8"/>
        </w:numPr>
      </w:pPr>
      <w:r>
        <w:t>„</w:t>
      </w:r>
      <w:r w:rsidRPr="00AA503E">
        <w:t>Windows Integration und Installation</w:t>
      </w:r>
      <w:r w:rsidR="00CA2949">
        <w:t>“</w:t>
      </w:r>
      <w:r w:rsidR="00C14D33">
        <w:t xml:space="preserve"> ist bedingt wichtig, weil</w:t>
      </w:r>
      <w:r w:rsidR="0027460C">
        <w:t xml:space="preserve"> </w:t>
      </w:r>
      <w:r w:rsidR="00533259">
        <w:t xml:space="preserve">es zwar wünschenswert ist, die Integration in Windows und die Installation ohne grossen Aufwand durchführen zu können, andere Kriterienpunkte aber </w:t>
      </w:r>
      <w:r w:rsidR="00A70B2C">
        <w:t>entscheide</w:t>
      </w:r>
      <w:r w:rsidR="00533259">
        <w:t>nder</w:t>
      </w:r>
      <w:r w:rsidR="00A70B2C">
        <w:t>en</w:t>
      </w:r>
      <w:r w:rsidR="00533259">
        <w:t xml:space="preserve"> für die Wahl des Frameworks</w:t>
      </w:r>
      <w:r w:rsidR="00A70B2C">
        <w:t xml:space="preserve"> haben sollen</w:t>
      </w:r>
      <w:r w:rsidR="00533259">
        <w:t>.</w:t>
      </w:r>
    </w:p>
    <w:p w:rsidR="00533259" w:rsidRDefault="004712C3" w:rsidP="00A70B2C">
      <w:pPr>
        <w:pStyle w:val="Listenabsatz"/>
        <w:numPr>
          <w:ilvl w:val="0"/>
          <w:numId w:val="8"/>
        </w:numPr>
      </w:pPr>
      <w:r>
        <w:t>Das Kriterium „</w:t>
      </w:r>
      <w:r w:rsidRPr="004712C3">
        <w:t>Linux / Mac Kompatibilität</w:t>
      </w:r>
      <w:r>
        <w:t xml:space="preserve">“ </w:t>
      </w:r>
      <w:r w:rsidR="006D6350">
        <w:t>wurde als</w:t>
      </w:r>
      <w:r>
        <w:t xml:space="preserve"> nicht wichtig</w:t>
      </w:r>
      <w:r w:rsidR="00237A95">
        <w:t xml:space="preserve"> eingestuft</w:t>
      </w:r>
      <w:r>
        <w:t xml:space="preserve">, da Kinect selbst schon von </w:t>
      </w:r>
      <w:r w:rsidR="006F428C">
        <w:t xml:space="preserve">der </w:t>
      </w:r>
      <w:r>
        <w:t xml:space="preserve">Microsoft </w:t>
      </w:r>
      <w:r w:rsidR="006F428C">
        <w:t xml:space="preserve">Corporation </w:t>
      </w:r>
      <w:r>
        <w:t xml:space="preserve">ist und es daher </w:t>
      </w:r>
      <w:r w:rsidR="00E6705B">
        <w:t>s</w:t>
      </w:r>
      <w:r w:rsidR="00AB65D0">
        <w:t>inn</w:t>
      </w:r>
      <w:r w:rsidR="00E6705B">
        <w:t>voll ist</w:t>
      </w:r>
      <w:r>
        <w:t xml:space="preserve"> mit Microsoft Technologien zu arbeiten.</w:t>
      </w:r>
      <w:r w:rsidR="00B83D40">
        <w:t xml:space="preserve"> </w:t>
      </w:r>
    </w:p>
    <w:p w:rsidR="00533259" w:rsidRDefault="00B83D40" w:rsidP="00A70B2C">
      <w:pPr>
        <w:pStyle w:val="Listenabsatz"/>
        <w:numPr>
          <w:ilvl w:val="0"/>
          <w:numId w:val="8"/>
        </w:numPr>
      </w:pPr>
      <w:r>
        <w:t xml:space="preserve">Das </w:t>
      </w:r>
      <w:r w:rsidR="00E32019">
        <w:t xml:space="preserve">Kriterium </w:t>
      </w:r>
      <w:r w:rsidRPr="00FD7F29">
        <w:t>„Skelet</w:t>
      </w:r>
      <w:r w:rsidR="001102D3" w:rsidRPr="00FD7F29">
        <w:t>al</w:t>
      </w:r>
      <w:r>
        <w:t xml:space="preserve"> Tracking Qualität“ ist </w:t>
      </w:r>
      <w:r w:rsidR="007A1950">
        <w:t>essentiell</w:t>
      </w:r>
      <w:r w:rsidR="00962F49">
        <w:t xml:space="preserve"> </w:t>
      </w:r>
      <w:r w:rsidR="00533259">
        <w:t>für die Interaktion des</w:t>
      </w:r>
      <w:r w:rsidR="00962F49">
        <w:t xml:space="preserve"> Nutzer</w:t>
      </w:r>
      <w:r w:rsidR="00533259">
        <w:t>s</w:t>
      </w:r>
      <w:r w:rsidR="00962F49">
        <w:t xml:space="preserve"> mit der Applikation</w:t>
      </w:r>
      <w:r>
        <w:t xml:space="preserve"> und erhält daher eine hohe Wichtigkeit.</w:t>
      </w:r>
      <w:r w:rsidR="00AD3F88">
        <w:t xml:space="preserve"> </w:t>
      </w:r>
    </w:p>
    <w:p w:rsidR="00533259" w:rsidRDefault="00AD3F88" w:rsidP="00A70B2C">
      <w:pPr>
        <w:pStyle w:val="Listenabsatz"/>
        <w:numPr>
          <w:ilvl w:val="0"/>
          <w:numId w:val="8"/>
        </w:numPr>
      </w:pPr>
      <w:r>
        <w:lastRenderedPageBreak/>
        <w:t xml:space="preserve">Die „Libraries für Gestenerkennung“ sind bedingt wichtig, </w:t>
      </w:r>
      <w:r w:rsidR="00EB22E3">
        <w:t xml:space="preserve">da </w:t>
      </w:r>
      <w:r w:rsidR="00015A18">
        <w:t>Gesten</w:t>
      </w:r>
      <w:r w:rsidR="00EB22E3">
        <w:t xml:space="preserve"> zum jetzigen Zeitpunkt nicht verwendet werden</w:t>
      </w:r>
      <w:r>
        <w:t>.</w:t>
      </w:r>
      <w:r w:rsidR="001E4AD8">
        <w:t xml:space="preserve"> </w:t>
      </w:r>
    </w:p>
    <w:p w:rsidR="00533259" w:rsidRDefault="001E4AD8" w:rsidP="00A70B2C">
      <w:pPr>
        <w:pStyle w:val="Listenabsatz"/>
        <w:numPr>
          <w:ilvl w:val="0"/>
          <w:numId w:val="8"/>
        </w:numPr>
      </w:pPr>
      <w:r>
        <w:t xml:space="preserve">Die </w:t>
      </w:r>
      <w:r w:rsidRPr="00FD7F29">
        <w:t>„Record</w:t>
      </w:r>
      <w:r w:rsidRPr="001E4AD8">
        <w:t xml:space="preserve"> / Replay Funktionalität</w:t>
      </w:r>
      <w:r>
        <w:t xml:space="preserve">“ ist wichtig, da </w:t>
      </w:r>
      <w:r w:rsidR="00800F0B">
        <w:t>damit</w:t>
      </w:r>
      <w:r>
        <w:t xml:space="preserve"> ein Nutzer simuliert werden kann und so die Applikation vereinfacht getestet werden kann.</w:t>
      </w:r>
      <w:r w:rsidR="00B861CB">
        <w:t xml:space="preserve"> </w:t>
      </w:r>
    </w:p>
    <w:p w:rsidR="00533259" w:rsidRDefault="00B861CB" w:rsidP="00A70B2C">
      <w:pPr>
        <w:pStyle w:val="Listenabsatz"/>
        <w:numPr>
          <w:ilvl w:val="0"/>
          <w:numId w:val="8"/>
        </w:numPr>
      </w:pPr>
      <w:r>
        <w:t>Das Kriterium „</w:t>
      </w:r>
      <w:r w:rsidRPr="00B861CB">
        <w:t>Dokumentation</w:t>
      </w:r>
      <w:r>
        <w:t xml:space="preserve">“ ist wichtig, um </w:t>
      </w:r>
      <w:r w:rsidR="00CE40E7">
        <w:t xml:space="preserve">die </w:t>
      </w:r>
      <w:r w:rsidR="009A3466">
        <w:t>Features</w:t>
      </w:r>
      <w:r>
        <w:t xml:space="preserve"> Framework </w:t>
      </w:r>
      <w:r w:rsidR="007A1D1C">
        <w:t xml:space="preserve">zu kennen </w:t>
      </w:r>
      <w:r>
        <w:t>und zu verstehen.</w:t>
      </w:r>
      <w:r w:rsidR="00C81554">
        <w:t xml:space="preserve"> </w:t>
      </w:r>
    </w:p>
    <w:p w:rsidR="000B3284" w:rsidRDefault="00A70B2C" w:rsidP="00A70B2C">
      <w:pPr>
        <w:pStyle w:val="Listenabsatz"/>
        <w:numPr>
          <w:ilvl w:val="0"/>
          <w:numId w:val="8"/>
        </w:numPr>
      </w:pPr>
      <w:r>
        <w:t xml:space="preserve">Zu den Punkten </w:t>
      </w:r>
      <w:r w:rsidR="00C81554">
        <w:t>„</w:t>
      </w:r>
      <w:r w:rsidR="00C81554" w:rsidRPr="00C81554">
        <w:t>Mit Framework realisierte Beispiele und Libraries (Quantität)</w:t>
      </w:r>
      <w:r w:rsidR="00C81554">
        <w:t>“</w:t>
      </w:r>
      <w:r>
        <w:t xml:space="preserve"> und „</w:t>
      </w:r>
      <w:r w:rsidRPr="00D22364">
        <w:t>Mit Framework realisierte Beispiele und Libraries (Qualität)</w:t>
      </w:r>
      <w:r>
        <w:t xml:space="preserve">“ ist zu erläutern, dass Beispiele dem </w:t>
      </w:r>
      <w:r w:rsidR="00C81554">
        <w:t>Verständnis</w:t>
      </w:r>
      <w:r>
        <w:t xml:space="preserve"> helfen</w:t>
      </w:r>
      <w:r w:rsidR="00C81554">
        <w:t>,</w:t>
      </w:r>
      <w:r>
        <w:t xml:space="preserve"> nicht aber notwendig sind und daher nur bedingt wichtig.</w:t>
      </w:r>
      <w:r w:rsidR="00D22364">
        <w:t xml:space="preserve"> </w:t>
      </w:r>
      <w:r>
        <w:t xml:space="preserve">Bei den Beispielen bedingt es nicht nur </w:t>
      </w:r>
      <w:r w:rsidR="00D22364">
        <w:t>eine</w:t>
      </w:r>
      <w:r>
        <w:t>r</w:t>
      </w:r>
      <w:r w:rsidR="00D22364">
        <w:t xml:space="preserve"> hohe</w:t>
      </w:r>
      <w:r>
        <w:t>n</w:t>
      </w:r>
      <w:r w:rsidR="00D22364">
        <w:t xml:space="preserve"> Anzahl sondern</w:t>
      </w:r>
      <w:r>
        <w:t xml:space="preserve"> auch </w:t>
      </w:r>
      <w:r w:rsidR="002E457A">
        <w:t>eine</w:t>
      </w:r>
      <w:r>
        <w:t>r</w:t>
      </w:r>
      <w:r w:rsidR="002E457A">
        <w:t xml:space="preserve"> gute</w:t>
      </w:r>
      <w:r>
        <w:t>n</w:t>
      </w:r>
      <w:r w:rsidR="002E457A">
        <w:t xml:space="preserve"> Qualität</w:t>
      </w:r>
      <w:r>
        <w:t>.</w:t>
      </w:r>
    </w:p>
    <w:p w:rsidR="00C971E6" w:rsidRDefault="00C971E6" w:rsidP="00C971E6">
      <w:r>
        <w:t>Die Evaluation wurde manuell durchgeführt. Die Bewertung der einzelnen Kriterien mittels wenig wichtig (1), bedingt wichtig (3) und sehr wichtig (5) ist selbstsprechend und wird daher nicht begründet.</w:t>
      </w:r>
    </w:p>
    <w:tbl>
      <w:tblPr>
        <w:tblStyle w:val="MittlereSchattierung1-Akzent1"/>
        <w:tblW w:w="0" w:type="auto"/>
        <w:tblInd w:w="108" w:type="dxa"/>
        <w:tblLook w:val="0420" w:firstRow="1" w:lastRow="0" w:firstColumn="0" w:lastColumn="0" w:noHBand="0" w:noVBand="1"/>
      </w:tblPr>
      <w:tblGrid>
        <w:gridCol w:w="2485"/>
        <w:gridCol w:w="1213"/>
        <w:gridCol w:w="1183"/>
        <w:gridCol w:w="670"/>
        <w:gridCol w:w="1129"/>
        <w:gridCol w:w="640"/>
        <w:gridCol w:w="1187"/>
        <w:gridCol w:w="673"/>
      </w:tblGrid>
      <w:tr w:rsidR="000465E2" w:rsidTr="00BA0A47">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0465E2" w:rsidRPr="003532A0" w:rsidRDefault="000465E2" w:rsidP="00A70B2C">
            <w:pPr>
              <w:rPr>
                <w:b w:val="0"/>
                <w:bCs w:val="0"/>
              </w:rPr>
            </w:pPr>
            <w:r w:rsidRPr="00912A79">
              <w:t>Nutzwertanalyse: Auswahl Kinect Framework</w:t>
            </w:r>
          </w:p>
        </w:tc>
        <w:tc>
          <w:tcPr>
            <w:tcW w:w="0" w:type="auto"/>
          </w:tcPr>
          <w:p w:rsidR="000465E2" w:rsidRPr="00912A79" w:rsidRDefault="000465E2" w:rsidP="00A70B2C"/>
        </w:tc>
      </w:tr>
      <w:tr w:rsidR="00012ACD"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12ACD" w:rsidRDefault="00012ACD" w:rsidP="00A70B2C"/>
        </w:tc>
        <w:tc>
          <w:tcPr>
            <w:tcW w:w="0" w:type="auto"/>
            <w:tcBorders>
              <w:right w:val="single" w:sz="6" w:space="0" w:color="848491"/>
            </w:tcBorders>
          </w:tcPr>
          <w:p w:rsidR="00012ACD" w:rsidRPr="00F9181E" w:rsidRDefault="00012ACD" w:rsidP="00A70B2C">
            <w:pPr>
              <w:rPr>
                <w:b/>
              </w:rPr>
            </w:pPr>
          </w:p>
        </w:tc>
        <w:tc>
          <w:tcPr>
            <w:tcW w:w="0" w:type="auto"/>
            <w:gridSpan w:val="2"/>
            <w:tcBorders>
              <w:left w:val="single" w:sz="6" w:space="0" w:color="848491"/>
              <w:right w:val="single" w:sz="6" w:space="0" w:color="848491"/>
            </w:tcBorders>
          </w:tcPr>
          <w:p w:rsidR="00012ACD" w:rsidRPr="00F9181E" w:rsidRDefault="00012ACD" w:rsidP="00A70B2C">
            <w:r w:rsidRPr="00912A79">
              <w:rPr>
                <w:b/>
                <w:bCs/>
              </w:rPr>
              <w:t>Framework 1</w:t>
            </w:r>
          </w:p>
        </w:tc>
        <w:tc>
          <w:tcPr>
            <w:tcW w:w="0" w:type="auto"/>
            <w:gridSpan w:val="2"/>
            <w:tcBorders>
              <w:left w:val="single" w:sz="6" w:space="0" w:color="848491"/>
              <w:right w:val="single" w:sz="6" w:space="0" w:color="848491"/>
            </w:tcBorders>
          </w:tcPr>
          <w:p w:rsidR="00012ACD" w:rsidRPr="00912A79" w:rsidRDefault="00012ACD" w:rsidP="00A70B2C">
            <w:pPr>
              <w:rPr>
                <w:b/>
                <w:bCs/>
              </w:rPr>
            </w:pPr>
            <w:r w:rsidRPr="00912A79">
              <w:rPr>
                <w:b/>
                <w:bCs/>
              </w:rPr>
              <w:t>Framework</w:t>
            </w:r>
            <w:r>
              <w:rPr>
                <w:b/>
                <w:bCs/>
              </w:rPr>
              <w:t xml:space="preserve"> 2</w:t>
            </w:r>
          </w:p>
        </w:tc>
        <w:tc>
          <w:tcPr>
            <w:tcW w:w="0" w:type="auto"/>
            <w:gridSpan w:val="2"/>
            <w:tcBorders>
              <w:left w:val="single" w:sz="6" w:space="0" w:color="848491"/>
            </w:tcBorders>
          </w:tcPr>
          <w:p w:rsidR="00012ACD" w:rsidRPr="00912A79" w:rsidRDefault="00012ACD" w:rsidP="00A70B2C">
            <w:pPr>
              <w:rPr>
                <w:b/>
                <w:bCs/>
              </w:rPr>
            </w:pPr>
            <w:r w:rsidRPr="00912A79">
              <w:rPr>
                <w:b/>
                <w:bCs/>
              </w:rPr>
              <w:t>Framework 3</w:t>
            </w:r>
          </w:p>
        </w:tc>
      </w:tr>
      <w:tr w:rsidR="00012ACD"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12ACD" w:rsidRDefault="00012ACD" w:rsidP="00A70B2C"/>
        </w:tc>
        <w:tc>
          <w:tcPr>
            <w:tcW w:w="0" w:type="auto"/>
            <w:tcBorders>
              <w:right w:val="single" w:sz="6" w:space="0" w:color="848491"/>
            </w:tcBorders>
          </w:tcPr>
          <w:p w:rsidR="00012ACD" w:rsidRPr="00F9181E" w:rsidRDefault="00012ACD" w:rsidP="00012ACD">
            <w:pPr>
              <w:rPr>
                <w:b/>
              </w:rPr>
            </w:pPr>
          </w:p>
        </w:tc>
        <w:tc>
          <w:tcPr>
            <w:tcW w:w="0" w:type="auto"/>
            <w:gridSpan w:val="2"/>
            <w:tcBorders>
              <w:left w:val="single" w:sz="6" w:space="0" w:color="848491"/>
              <w:right w:val="single" w:sz="6" w:space="0" w:color="848491"/>
            </w:tcBorders>
          </w:tcPr>
          <w:p w:rsidR="00012ACD" w:rsidRPr="00F9181E" w:rsidRDefault="00012ACD" w:rsidP="00A70B2C">
            <w:r w:rsidRPr="00912A79">
              <w:rPr>
                <w:b/>
                <w:bCs/>
              </w:rPr>
              <w:t>Kinect</w:t>
            </w:r>
            <w:r w:rsidRPr="005257B8">
              <w:rPr>
                <w:b/>
                <w:bCs/>
                <w:lang w:val="en-AU"/>
              </w:rPr>
              <w:t xml:space="preserve"> for</w:t>
            </w:r>
            <w:r w:rsidRPr="00912A79">
              <w:rPr>
                <w:b/>
                <w:bCs/>
              </w:rPr>
              <w:t xml:space="preserve"> Windows SDK</w:t>
            </w:r>
          </w:p>
        </w:tc>
        <w:tc>
          <w:tcPr>
            <w:tcW w:w="0" w:type="auto"/>
            <w:gridSpan w:val="2"/>
            <w:tcBorders>
              <w:left w:val="single" w:sz="6" w:space="0" w:color="848491"/>
              <w:right w:val="single" w:sz="6" w:space="0" w:color="848491"/>
            </w:tcBorders>
          </w:tcPr>
          <w:p w:rsidR="00012ACD" w:rsidRPr="00912A79" w:rsidRDefault="00012ACD" w:rsidP="00A70B2C">
            <w:pPr>
              <w:rPr>
                <w:b/>
                <w:bCs/>
              </w:rPr>
            </w:pPr>
            <w:r w:rsidRPr="00912A79">
              <w:rPr>
                <w:b/>
                <w:bCs/>
              </w:rPr>
              <w:t>OpenNI</w:t>
            </w:r>
          </w:p>
        </w:tc>
        <w:tc>
          <w:tcPr>
            <w:tcW w:w="0" w:type="auto"/>
            <w:gridSpan w:val="2"/>
            <w:tcBorders>
              <w:left w:val="single" w:sz="6" w:space="0" w:color="848491"/>
            </w:tcBorders>
          </w:tcPr>
          <w:p w:rsidR="00012ACD" w:rsidRPr="00912A79" w:rsidRDefault="00012ACD" w:rsidP="00A70B2C">
            <w:pPr>
              <w:rPr>
                <w:b/>
                <w:bCs/>
              </w:rPr>
            </w:pPr>
            <w:r w:rsidRPr="00912A79">
              <w:rPr>
                <w:b/>
                <w:bCs/>
              </w:rPr>
              <w:t>OpenKinect / libfreenect</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12ACD" w:rsidRPr="00012ACD" w:rsidRDefault="00012ACD" w:rsidP="00A70B2C">
            <w:pPr>
              <w:rPr>
                <w:b/>
              </w:rPr>
            </w:pPr>
            <w:r w:rsidRPr="00012ACD">
              <w:rPr>
                <w:b/>
              </w:rPr>
              <w:t>Kriterium</w:t>
            </w:r>
          </w:p>
        </w:tc>
        <w:tc>
          <w:tcPr>
            <w:tcW w:w="0" w:type="auto"/>
            <w:tcBorders>
              <w:right w:val="single" w:sz="6" w:space="0" w:color="848491"/>
            </w:tcBorders>
          </w:tcPr>
          <w:p w:rsidR="00012ACD" w:rsidRPr="00012ACD" w:rsidRDefault="00012ACD" w:rsidP="00BA0A47">
            <w:pPr>
              <w:jc w:val="right"/>
              <w:rPr>
                <w:b/>
              </w:rPr>
            </w:pPr>
            <w:r w:rsidRPr="00012ACD">
              <w:rPr>
                <w:b/>
              </w:rPr>
              <w:t>Gewichtung</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Borders>
              <w:right w:val="single" w:sz="6" w:space="0" w:color="848491"/>
            </w:tcBorders>
          </w:tcPr>
          <w:p w:rsidR="00012ACD" w:rsidRPr="00912A79" w:rsidRDefault="00012ACD" w:rsidP="00BA0A47">
            <w:pPr>
              <w:jc w:val="right"/>
              <w:rPr>
                <w:b/>
                <w:bCs/>
              </w:rPr>
            </w:pPr>
            <w:r>
              <w:rPr>
                <w:b/>
                <w:bCs/>
              </w:rPr>
              <w:t>Total</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Borders>
              <w:right w:val="single" w:sz="6" w:space="0" w:color="848491"/>
            </w:tcBorders>
          </w:tcPr>
          <w:p w:rsidR="00012ACD" w:rsidRPr="00912A79" w:rsidRDefault="00012ACD" w:rsidP="00BA0A47">
            <w:pPr>
              <w:jc w:val="right"/>
              <w:rPr>
                <w:b/>
                <w:bCs/>
              </w:rPr>
            </w:pPr>
            <w:r>
              <w:rPr>
                <w:b/>
                <w:bCs/>
              </w:rPr>
              <w:t>Total</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Pr>
          <w:p w:rsidR="00012ACD" w:rsidRPr="00912A79" w:rsidRDefault="00012ACD" w:rsidP="00BA0A47">
            <w:pPr>
              <w:jc w:val="right"/>
              <w:rPr>
                <w:b/>
                <w:bCs/>
              </w:rPr>
            </w:pPr>
            <w:r>
              <w:rPr>
                <w:b/>
                <w:bCs/>
              </w:rPr>
              <w:t>Total</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4712C3">
              <w:rPr>
                <w:b/>
                <w:lang w:val="en-US"/>
              </w:rPr>
              <w:t>Cooperate</w:t>
            </w:r>
            <w:r w:rsidRPr="000465E2">
              <w:rPr>
                <w:b/>
              </w:rPr>
              <w:t xml:space="preserve"> Support, Weiterentwicklung, Community</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3</w:t>
            </w:r>
          </w:p>
        </w:tc>
        <w:tc>
          <w:tcPr>
            <w:tcW w:w="0" w:type="auto"/>
          </w:tcPr>
          <w:p w:rsidR="000465E2" w:rsidRPr="00716608" w:rsidRDefault="000465E2" w:rsidP="000465E2">
            <w:pPr>
              <w:jc w:val="right"/>
            </w:pPr>
            <w:r w:rsidRPr="00716608">
              <w:t>15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Windows Integration und Installation</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9</w:t>
            </w:r>
          </w:p>
        </w:tc>
        <w:tc>
          <w:tcPr>
            <w:tcW w:w="0" w:type="auto"/>
            <w:tcBorders>
              <w:left w:val="single" w:sz="6" w:space="0" w:color="848491"/>
            </w:tcBorders>
          </w:tcPr>
          <w:p w:rsidR="000465E2" w:rsidRPr="00716608" w:rsidRDefault="000465E2" w:rsidP="000465E2">
            <w:pPr>
              <w:jc w:val="right"/>
            </w:pPr>
            <w:r w:rsidRPr="00716608">
              <w:t>3</w:t>
            </w:r>
          </w:p>
        </w:tc>
        <w:tc>
          <w:tcPr>
            <w:tcW w:w="0" w:type="auto"/>
          </w:tcPr>
          <w:p w:rsidR="000465E2" w:rsidRPr="00716608" w:rsidRDefault="000465E2" w:rsidP="000465E2">
            <w:pPr>
              <w:jc w:val="right"/>
            </w:pPr>
            <w:r w:rsidRPr="00716608">
              <w:t>9</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Linux / Mac Kompatibilität</w:t>
            </w:r>
          </w:p>
        </w:tc>
        <w:tc>
          <w:tcPr>
            <w:tcW w:w="0" w:type="auto"/>
            <w:tcBorders>
              <w:right w:val="single" w:sz="6" w:space="0" w:color="848491"/>
            </w:tcBorders>
          </w:tcPr>
          <w:p w:rsidR="000465E2" w:rsidRPr="00716608" w:rsidRDefault="000465E2" w:rsidP="000465E2">
            <w:pPr>
              <w:jc w:val="right"/>
            </w:pPr>
            <w:r w:rsidRPr="00716608">
              <w:t>1</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1</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Pr>
          <w:p w:rsidR="000465E2" w:rsidRPr="00716608" w:rsidRDefault="000465E2" w:rsidP="000465E2">
            <w:pPr>
              <w:jc w:val="right"/>
            </w:pPr>
            <w:r w:rsidRPr="00716608">
              <w:t>5</w:t>
            </w:r>
          </w:p>
        </w:tc>
      </w:tr>
      <w:tr w:rsidR="000465E2" w:rsidRPr="005257B8"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lang w:val="en-US"/>
              </w:rPr>
            </w:pPr>
            <w:r w:rsidRPr="000465E2">
              <w:rPr>
                <w:b/>
                <w:lang w:val="en-US"/>
              </w:rPr>
              <w:t>C# / .NET Framework / Visual Studio Integration</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1102D3">
            <w:pPr>
              <w:rPr>
                <w:b/>
              </w:rPr>
            </w:pPr>
            <w:r w:rsidRPr="005257B8">
              <w:rPr>
                <w:b/>
                <w:lang w:val="en-AU"/>
              </w:rPr>
              <w:t>Skelet</w:t>
            </w:r>
            <w:r w:rsidR="001102D3" w:rsidRPr="005257B8">
              <w:rPr>
                <w:b/>
                <w:lang w:val="en-AU"/>
              </w:rPr>
              <w:t>al</w:t>
            </w:r>
            <w:r w:rsidRPr="000465E2">
              <w:rPr>
                <w:b/>
              </w:rPr>
              <w:t xml:space="preserve"> Tracking Qualität</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5257B8"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Libraries für Gestenerkennung</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9</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3</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5257B8">
              <w:rPr>
                <w:b/>
                <w:lang w:val="en-AU"/>
              </w:rPr>
              <w:t>Record</w:t>
            </w:r>
            <w:r w:rsidRPr="000465E2">
              <w:rPr>
                <w:b/>
              </w:rPr>
              <w:t xml:space="preserve"> / Replay Funktionalität</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Dokumentation</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Mit Framework realisierte Beispiele und Libraries (Quantität)</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5</w:t>
            </w:r>
          </w:p>
        </w:tc>
        <w:tc>
          <w:tcPr>
            <w:tcW w:w="0" w:type="auto"/>
          </w:tcPr>
          <w:p w:rsidR="000465E2" w:rsidRPr="00716608" w:rsidRDefault="000465E2" w:rsidP="000465E2">
            <w:pPr>
              <w:jc w:val="right"/>
            </w:pPr>
            <w:r w:rsidRPr="00716608">
              <w:t>15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Mit Framework realisierte Beispiele und Libraries (Qualität)</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3</w:t>
            </w:r>
          </w:p>
        </w:tc>
      </w:tr>
      <w:tr w:rsidR="000465E2" w:rsidRPr="000465E2"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Total Punkte</w:t>
            </w:r>
          </w:p>
        </w:tc>
        <w:tc>
          <w:tcPr>
            <w:tcW w:w="0" w:type="auto"/>
            <w:tcBorders>
              <w:right w:val="single" w:sz="6" w:space="0" w:color="848491"/>
            </w:tcBorders>
          </w:tcPr>
          <w:p w:rsidR="000465E2" w:rsidRPr="000465E2" w:rsidRDefault="000465E2" w:rsidP="000465E2">
            <w:pPr>
              <w:jc w:val="right"/>
              <w:rPr>
                <w:b/>
              </w:rPr>
            </w:pPr>
            <w:r w:rsidRPr="000465E2">
              <w:rPr>
                <w:b/>
              </w:rPr>
              <w:t xml:space="preserve"> </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158</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132</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Pr>
          <w:p w:rsidR="000465E2" w:rsidRPr="000465E2" w:rsidRDefault="000465E2" w:rsidP="000465E2">
            <w:pPr>
              <w:jc w:val="right"/>
              <w:rPr>
                <w:b/>
              </w:rPr>
            </w:pPr>
            <w:r w:rsidRPr="000465E2">
              <w:rPr>
                <w:b/>
              </w:rPr>
              <w:t>70</w:t>
            </w:r>
          </w:p>
        </w:tc>
      </w:tr>
      <w:tr w:rsidR="000465E2" w:rsidRPr="000465E2"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Rang</w:t>
            </w:r>
          </w:p>
        </w:tc>
        <w:tc>
          <w:tcPr>
            <w:tcW w:w="0" w:type="auto"/>
            <w:tcBorders>
              <w:right w:val="single" w:sz="6" w:space="0" w:color="848491"/>
            </w:tcBorders>
          </w:tcPr>
          <w:p w:rsidR="000465E2" w:rsidRPr="000465E2" w:rsidRDefault="000465E2" w:rsidP="000465E2">
            <w:pPr>
              <w:jc w:val="right"/>
              <w:rPr>
                <w:b/>
              </w:rPr>
            </w:pPr>
            <w:r w:rsidRPr="000465E2">
              <w:rPr>
                <w:b/>
              </w:rPr>
              <w:t xml:space="preserve"> </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2</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Pr>
          <w:p w:rsidR="000465E2" w:rsidRPr="000465E2" w:rsidRDefault="000465E2" w:rsidP="000465E2">
            <w:pPr>
              <w:jc w:val="right"/>
              <w:rPr>
                <w:b/>
              </w:rPr>
            </w:pPr>
            <w:r w:rsidRPr="000465E2">
              <w:rPr>
                <w:b/>
              </w:rPr>
              <w:t>3</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12ACD" w:rsidRDefault="00012ACD" w:rsidP="00A70B2C"/>
        </w:tc>
        <w:tc>
          <w:tcPr>
            <w:tcW w:w="0" w:type="auto"/>
          </w:tcPr>
          <w:p w:rsidR="00012ACD" w:rsidRDefault="00012ACD" w:rsidP="00A70B2C"/>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r>
      <w:tr w:rsidR="00B5770A" w:rsidRPr="00F9181E" w:rsidTr="00407BE6">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B5770A" w:rsidRDefault="00B5770A" w:rsidP="008329D7">
            <w:pPr>
              <w:keepNext/>
            </w:pPr>
            <w:r w:rsidRPr="00A147D6">
              <w:t>Bemerkung: Die</w:t>
            </w:r>
            <w:r>
              <w:t xml:space="preserve"> Gewichtungs- / Bewertungsskala geht von wenig (1), bedingt (3) bis zu sehr wichtig (5).</w:t>
            </w:r>
          </w:p>
        </w:tc>
      </w:tr>
    </w:tbl>
    <w:p w:rsidR="008329D7" w:rsidRDefault="008329D7">
      <w:pPr>
        <w:pStyle w:val="Beschriftung"/>
      </w:pPr>
      <w:bookmarkStart w:id="12" w:name="_Ref319067429"/>
      <w:r>
        <w:t xml:space="preserve">Tabelle </w:t>
      </w:r>
      <w:r w:rsidR="006B6F98">
        <w:fldChar w:fldCharType="begin"/>
      </w:r>
      <w:r w:rsidR="006B6F98">
        <w:instrText xml:space="preserve"> SEQ Tabelle \* ARABIC </w:instrText>
      </w:r>
      <w:r w:rsidR="006B6F98">
        <w:fldChar w:fldCharType="separate"/>
      </w:r>
      <w:r w:rsidR="00107E99">
        <w:rPr>
          <w:noProof/>
        </w:rPr>
        <w:t>1</w:t>
      </w:r>
      <w:r w:rsidR="006B6F98">
        <w:rPr>
          <w:noProof/>
        </w:rPr>
        <w:fldChar w:fldCharType="end"/>
      </w:r>
      <w:r w:rsidRPr="008506A7">
        <w:rPr>
          <w:noProof/>
        </w:rPr>
        <w:t xml:space="preserve"> - Nutzwertanalyse: Auswahl Kinect Framework</w:t>
      </w:r>
      <w:bookmarkEnd w:id="12"/>
    </w:p>
    <w:p w:rsidR="00630616" w:rsidRDefault="00134F45" w:rsidP="00630616">
      <w:r>
        <w:t>Aus</w:t>
      </w:r>
      <w:r w:rsidR="00630616" w:rsidRPr="00630616">
        <w:t xml:space="preserve"> der </w:t>
      </w:r>
      <w:r w:rsidR="00981611">
        <w:t>A</w:t>
      </w:r>
      <w:r w:rsidR="00BF2DFA">
        <w:t>nalyse</w:t>
      </w:r>
      <w:r w:rsidR="00FE2F11">
        <w:t xml:space="preserve"> (siehe </w:t>
      </w:r>
      <w:r w:rsidR="00F1288E">
        <w:fldChar w:fldCharType="begin"/>
      </w:r>
      <w:r w:rsidR="00F1288E">
        <w:instrText xml:space="preserve"> REF _Ref318987508 \h </w:instrText>
      </w:r>
      <w:r w:rsidR="00F1288E">
        <w:fldChar w:fldCharType="separate"/>
      </w:r>
      <w:r w:rsidR="008329D7">
        <w:fldChar w:fldCharType="begin"/>
      </w:r>
      <w:r w:rsidR="008329D7">
        <w:instrText xml:space="preserve"> REF _Ref319067429 \h </w:instrText>
      </w:r>
      <w:r w:rsidR="008329D7">
        <w:fldChar w:fldCharType="separate"/>
      </w:r>
      <w:r w:rsidR="008329D7">
        <w:t xml:space="preserve">Tabelle </w:t>
      </w:r>
      <w:r w:rsidR="008329D7">
        <w:rPr>
          <w:noProof/>
        </w:rPr>
        <w:t>1</w:t>
      </w:r>
      <w:r w:rsidR="008329D7" w:rsidRPr="008506A7">
        <w:rPr>
          <w:noProof/>
        </w:rPr>
        <w:t xml:space="preserve"> - Nutzwertanalyse: Auswahl Kinect Framework</w:t>
      </w:r>
      <w:r w:rsidR="008329D7">
        <w:fldChar w:fldCharType="end"/>
      </w:r>
      <w:r w:rsidR="00F1288E">
        <w:fldChar w:fldCharType="end"/>
      </w:r>
      <w:r w:rsidR="00630616" w:rsidRPr="00630616">
        <w:t xml:space="preserve">) geht </w:t>
      </w:r>
      <w:r w:rsidR="00630616">
        <w:t xml:space="preserve">das </w:t>
      </w:r>
      <w:r w:rsidR="0009207E">
        <w:fldChar w:fldCharType="begin"/>
      </w:r>
      <w:r w:rsidR="0009207E">
        <w:instrText xml:space="preserve"> REF _Ref318982263 \h </w:instrText>
      </w:r>
      <w:r w:rsidR="0009207E">
        <w:fldChar w:fldCharType="separate"/>
      </w:r>
      <w:r w:rsidR="0009207E">
        <w:t>Framework 1: Microsoft Kinect SDK</w:t>
      </w:r>
      <w:r w:rsidR="0009207E">
        <w:fldChar w:fldCharType="end"/>
      </w:r>
      <w:r w:rsidR="0009207E">
        <w:t xml:space="preserve"> </w:t>
      </w:r>
      <w:r w:rsidR="00D32929">
        <w:t xml:space="preserve">als Sieger vor dem </w:t>
      </w:r>
      <w:r w:rsidR="00D32929">
        <w:fldChar w:fldCharType="begin"/>
      </w:r>
      <w:r w:rsidR="00D32929">
        <w:instrText xml:space="preserve"> REF _Ref318986646 \h </w:instrText>
      </w:r>
      <w:r w:rsidR="00D32929">
        <w:fldChar w:fldCharType="separate"/>
      </w:r>
      <w:r w:rsidR="00D32929">
        <w:t>Framework 2: OpenNI</w:t>
      </w:r>
      <w:r w:rsidR="00D32929">
        <w:fldChar w:fldCharType="end"/>
      </w:r>
      <w:r w:rsidR="00D32929">
        <w:t xml:space="preserve"> hervor</w:t>
      </w:r>
      <w:r w:rsidR="00630616" w:rsidRPr="00630616">
        <w:t>.</w:t>
      </w:r>
    </w:p>
    <w:p w:rsidR="003A082C" w:rsidRDefault="003A082C" w:rsidP="002E374D">
      <w:pPr>
        <w:pStyle w:val="berschrift5"/>
      </w:pPr>
      <w:bookmarkStart w:id="13" w:name="_Toc325440857"/>
      <w:r w:rsidRPr="003A082C">
        <w:t>Sensitivitätsanalyse</w:t>
      </w:r>
      <w:bookmarkEnd w:id="13"/>
    </w:p>
    <w:p w:rsidR="003A082C" w:rsidRDefault="003A082C" w:rsidP="003A082C">
      <w:r>
        <w:t xml:space="preserve">In der Sensitivitätsanalyse wird untersucht, wie stark sich eine Änderung auf das Gesamtergebnis auswirken würde. </w:t>
      </w:r>
    </w:p>
    <w:p w:rsidR="003A082C" w:rsidRDefault="002B037C" w:rsidP="003A082C">
      <w:r>
        <w:t>Das Framework 3</w:t>
      </w:r>
      <w:r w:rsidRPr="002B037C">
        <w:t xml:space="preserve"> </w:t>
      </w:r>
      <w:r>
        <w:t>wird auch bei Änderungen der Bewertung nicht als Sieger hervorgehen.</w:t>
      </w:r>
    </w:p>
    <w:p w:rsidR="002B037C" w:rsidRDefault="002B037C" w:rsidP="003A082C">
      <w:r>
        <w:t>Zwischen dem Framework 1 und 2 i</w:t>
      </w:r>
      <w:r w:rsidR="001905A8">
        <w:t xml:space="preserve">st der </w:t>
      </w:r>
      <w:r w:rsidR="00107616">
        <w:t>Bewertungsunterschied</w:t>
      </w:r>
      <w:r w:rsidR="001905A8">
        <w:t xml:space="preserve"> einiges kleiner.</w:t>
      </w:r>
      <w:r w:rsidR="0030407A">
        <w:t xml:space="preserve"> Da das Framework 1 von Microsoft </w:t>
      </w:r>
      <w:r w:rsidR="00A273D8">
        <w:t xml:space="preserve">aber </w:t>
      </w:r>
      <w:r w:rsidR="0030407A">
        <w:t>über ein ausgeklügeltes</w:t>
      </w:r>
      <w:r w:rsidR="00470E12">
        <w:t>,</w:t>
      </w:r>
      <w:r w:rsidR="001102D3">
        <w:t xml:space="preserve"> vorhersehendes</w:t>
      </w:r>
      <w:r w:rsidR="001102D3" w:rsidRPr="00FD7F29">
        <w:t xml:space="preserve"> Skeletal</w:t>
      </w:r>
      <w:r w:rsidR="0030407A">
        <w:t xml:space="preserve"> Tracking System</w:t>
      </w:r>
      <w:r w:rsidR="0030407A">
        <w:rPr>
          <w:rStyle w:val="Funotenzeichen"/>
        </w:rPr>
        <w:footnoteReference w:id="7"/>
      </w:r>
      <w:r w:rsidR="00470E12">
        <w:t xml:space="preserve"> verfügt</w:t>
      </w:r>
      <w:r w:rsidR="0030407A">
        <w:t>, ein</w:t>
      </w:r>
      <w:r w:rsidR="00A273D8">
        <w:t>e bessere Dokumentation besitzt und</w:t>
      </w:r>
      <w:r w:rsidR="0030407A">
        <w:t xml:space="preserve"> perfekte Windows, Visual Studio, C# und .NET Integration bietet, würde sich dieses </w:t>
      </w:r>
      <w:r w:rsidR="0030407A">
        <w:lastRenderedPageBreak/>
        <w:t>Framework trotz Anpassungen an einzelnen Gewichtungen oder Bewertungen gegenüber dem Framework 2 durchsetzen. Demensprechend ist diese Nutzwertanalyse nicht sensitiv gegenüber Änderungen.</w:t>
      </w:r>
    </w:p>
    <w:p w:rsidR="00730425" w:rsidRDefault="00CA0316" w:rsidP="002E374D">
      <w:pPr>
        <w:pStyle w:val="berschrift5"/>
      </w:pPr>
      <w:bookmarkStart w:id="14" w:name="_Toc325440858"/>
      <w:r>
        <w:t>Weiteres</w:t>
      </w:r>
      <w:bookmarkEnd w:id="14"/>
    </w:p>
    <w:p w:rsidR="00730425" w:rsidRDefault="00730425" w:rsidP="00730425">
      <w:r>
        <w:t xml:space="preserve">Bei der Nutzwertanalyse wurden zwar möglichst viele nummerisch bewertbare Kriterien untersucht, es fehlt aber noch </w:t>
      </w:r>
      <w:r w:rsidR="00A273D8">
        <w:t>der</w:t>
      </w:r>
      <w:r>
        <w:t xml:space="preserve"> persönlich</w:t>
      </w:r>
      <w:r w:rsidR="00117824">
        <w:t>e</w:t>
      </w:r>
      <w:r>
        <w:t xml:space="preserve"> </w:t>
      </w:r>
      <w:r w:rsidR="00117824">
        <w:t>Eindruck</w:t>
      </w:r>
      <w:r>
        <w:t xml:space="preserve">. </w:t>
      </w:r>
      <w:r w:rsidR="00A273D8">
        <w:t xml:space="preserve">Für das Projekt </w:t>
      </w:r>
      <w:r w:rsidR="00306C26">
        <w:t>Videowall</w:t>
      </w:r>
      <w:r w:rsidR="00A273D8">
        <w:t xml:space="preserve"> fällt die Entscheidung</w:t>
      </w:r>
      <w:r>
        <w:t xml:space="preserve"> gefühlsmässig </w:t>
      </w:r>
      <w:r w:rsidR="00A273D8">
        <w:t>auf</w:t>
      </w:r>
      <w:r>
        <w:t xml:space="preserve"> das Microsoft Framework, </w:t>
      </w:r>
      <w:r w:rsidR="00A273D8">
        <w:t>da auch die übrigen für die Arbeit eingesetzten Technologien von</w:t>
      </w:r>
      <w:r>
        <w:t xml:space="preserve"> Microsoft </w:t>
      </w:r>
      <w:r w:rsidR="00A273D8">
        <w:t>sind</w:t>
      </w:r>
      <w:r>
        <w:t xml:space="preserve"> und damit </w:t>
      </w:r>
      <w:r w:rsidR="00A273D8">
        <w:t>ge</w:t>
      </w:r>
      <w:r>
        <w:t>rechne</w:t>
      </w:r>
      <w:r w:rsidR="00A273D8">
        <w:t>t</w:t>
      </w:r>
      <w:r>
        <w:t xml:space="preserve"> w</w:t>
      </w:r>
      <w:r w:rsidR="00A273D8">
        <w:t>erden muss</w:t>
      </w:r>
      <w:r>
        <w:t xml:space="preserve">, dass andere Frameworks nicht </w:t>
      </w:r>
      <w:r w:rsidR="00C87DF3">
        <w:t>ohne Probleme</w:t>
      </w:r>
      <w:r>
        <w:t xml:space="preserve"> mit </w:t>
      </w:r>
      <w:r w:rsidR="00A273D8">
        <w:t>den für das Projekt bereits festgesetzten</w:t>
      </w:r>
      <w:r>
        <w:t xml:space="preserve"> Microsoft Technologien zusammenarbeiten </w:t>
      </w:r>
      <w:r w:rsidR="00A273D8">
        <w:t>könn</w:t>
      </w:r>
      <w:r w:rsidR="00E36107">
        <w:t>e</w:t>
      </w:r>
      <w:r w:rsidR="00A273D8">
        <w:t>n</w:t>
      </w:r>
      <w:r>
        <w:t>.</w:t>
      </w:r>
    </w:p>
    <w:p w:rsidR="00FB1FAF" w:rsidRDefault="00E366D5" w:rsidP="00730425">
      <w:r>
        <w:t>Weiter</w:t>
      </w:r>
      <w:r w:rsidR="00510831">
        <w:t xml:space="preserve"> </w:t>
      </w:r>
      <w:r w:rsidR="00A273D8">
        <w:t>ist</w:t>
      </w:r>
      <w:r w:rsidR="00510831">
        <w:t xml:space="preserve"> in der Bachelorarbeit „Kinect Bodyscanner“</w:t>
      </w:r>
      <w:r w:rsidR="001D7BB0">
        <w:t xml:space="preserve"> </w:t>
      </w:r>
      <w:r w:rsidR="00510831">
        <w:t>von Felix Egli und Michael Schnyder</w:t>
      </w:r>
      <w:r w:rsidR="009E2A52">
        <w:t xml:space="preserve"> </w:t>
      </w:r>
      <w:r w:rsidR="009E2A52">
        <w:t>[egli11]</w:t>
      </w:r>
      <w:r w:rsidR="00510831">
        <w:t xml:space="preserve"> im </w:t>
      </w:r>
      <w:r w:rsidR="000F6DCB">
        <w:t>K</w:t>
      </w:r>
      <w:r w:rsidR="00A273D8">
        <w:t>apitel</w:t>
      </w:r>
      <w:r w:rsidR="00510831">
        <w:t xml:space="preserve"> </w:t>
      </w:r>
      <w:r w:rsidR="00510831" w:rsidRPr="00510831">
        <w:t>3.3.1 Kinect Framework</w:t>
      </w:r>
      <w:r w:rsidR="00510831">
        <w:t xml:space="preserve"> auf Seite 30 beschrieben, dass OpenNI für </w:t>
      </w:r>
      <w:r w:rsidR="000F6DCB">
        <w:t>die</w:t>
      </w:r>
      <w:r w:rsidR="00510831">
        <w:t xml:space="preserve"> Ar</w:t>
      </w:r>
      <w:r w:rsidR="000F6DCB">
        <w:t>beit nur eine temporäre Lösung ist</w:t>
      </w:r>
      <w:r w:rsidR="00510831">
        <w:t xml:space="preserve">. </w:t>
      </w:r>
      <w:r w:rsidR="000F6DCB">
        <w:t>Es ist geplant, auf das offizielle Framework von Microsoft zu wechseln</w:t>
      </w:r>
      <w:r w:rsidR="00510831">
        <w:t xml:space="preserve">, sobald dieses </w:t>
      </w:r>
      <w:r w:rsidR="000F6DCB">
        <w:t>verfügbar sei</w:t>
      </w:r>
      <w:r w:rsidR="00510831">
        <w:t>.</w:t>
      </w:r>
      <w:r w:rsidR="00E00A65">
        <w:t xml:space="preserve"> Auch diese Aussage spricht klar für das </w:t>
      </w:r>
      <w:r w:rsidR="00970BAC">
        <w:t>„</w:t>
      </w:r>
      <w:r w:rsidR="00E00A65" w:rsidRPr="00E00A65">
        <w:t>Kinect for Windows SDK</w:t>
      </w:r>
      <w:r w:rsidR="000F6DCB">
        <w:t>“</w:t>
      </w:r>
      <w:r w:rsidR="00E00A65">
        <w:t>.</w:t>
      </w:r>
    </w:p>
    <w:p w:rsidR="00FB1FAF" w:rsidRDefault="00FB1FAF" w:rsidP="00FB1FAF">
      <w:r>
        <w:br w:type="page"/>
      </w:r>
    </w:p>
    <w:p w:rsidR="006307E6" w:rsidRDefault="00FB1FAF" w:rsidP="002E374D">
      <w:pPr>
        <w:pStyle w:val="berschrift4"/>
      </w:pPr>
      <w:bookmarkStart w:id="15" w:name="_Ref322350444"/>
      <w:bookmarkStart w:id="16" w:name="_Toc325440859"/>
      <w:r>
        <w:lastRenderedPageBreak/>
        <w:t>PDF Darstellung</w:t>
      </w:r>
      <w:bookmarkEnd w:id="15"/>
      <w:bookmarkEnd w:id="16"/>
    </w:p>
    <w:p w:rsidR="006307E6" w:rsidRDefault="00D727CE" w:rsidP="006307E6">
      <w:r>
        <w:t xml:space="preserve">Die Poster liegen alle </w:t>
      </w:r>
      <w:r w:rsidR="00DA5843">
        <w:t xml:space="preserve">im </w:t>
      </w:r>
      <w:r>
        <w:t xml:space="preserve">PDF </w:t>
      </w:r>
      <w:r w:rsidR="00DA5843">
        <w:t xml:space="preserve">Format </w:t>
      </w:r>
      <w:r>
        <w:t xml:space="preserve">vor. </w:t>
      </w:r>
      <w:r w:rsidR="00DA5843">
        <w:t>Die unterschiedlichen</w:t>
      </w:r>
      <w:r>
        <w:t xml:space="preserve"> Möglichkeiten</w:t>
      </w:r>
      <w:r w:rsidR="0002763A">
        <w:t>,</w:t>
      </w:r>
      <w:r>
        <w:t xml:space="preserve"> </w:t>
      </w:r>
      <w:r w:rsidR="00DA5843">
        <w:t xml:space="preserve">wie </w:t>
      </w:r>
      <w:r>
        <w:t>diese</w:t>
      </w:r>
      <w:r w:rsidR="00DA5843">
        <w:t xml:space="preserve"> Dokumente</w:t>
      </w:r>
      <w:r>
        <w:t xml:space="preserve"> </w:t>
      </w:r>
      <w:r w:rsidR="00DA5843">
        <w:t>in der Applikation dargestellt werden können, sind nachfolgend beschrieben. Anschliessend folgt eine Nutzwertanalyse zur Eruierung der am besten geeigneten Darstellungsvariante.</w:t>
      </w:r>
    </w:p>
    <w:p w:rsidR="00E9410B" w:rsidRDefault="00E9410B" w:rsidP="002E374D">
      <w:pPr>
        <w:pStyle w:val="berschrift5"/>
      </w:pPr>
      <w:bookmarkStart w:id="17" w:name="_Toc325440860"/>
      <w:r>
        <w:t>Varianten</w:t>
      </w:r>
      <w:bookmarkEnd w:id="17"/>
    </w:p>
    <w:p w:rsidR="00D15585" w:rsidRDefault="00D15585" w:rsidP="002E374D">
      <w:pPr>
        <w:pStyle w:val="berschrift6"/>
      </w:pPr>
      <w:bookmarkStart w:id="18" w:name="_Ref322353524"/>
      <w:bookmarkStart w:id="19" w:name="_Toc325440861"/>
      <w:r>
        <w:t>Variante 1: PDF direkt darstellen</w:t>
      </w:r>
      <w:bookmarkEnd w:id="18"/>
      <w:bookmarkEnd w:id="19"/>
    </w:p>
    <w:p w:rsidR="009E59B0" w:rsidRDefault="00F22EA3" w:rsidP="00D15585">
      <w:r>
        <w:t xml:space="preserve">Wird </w:t>
      </w:r>
      <w:r w:rsidR="009F731C">
        <w:t>die</w:t>
      </w:r>
      <w:r w:rsidR="00C43235">
        <w:t>se Variante</w:t>
      </w:r>
      <w:r w:rsidR="0002763A">
        <w:t xml:space="preserve"> </w:t>
      </w:r>
      <w:r>
        <w:t>gewählt</w:t>
      </w:r>
      <w:r w:rsidR="0002763A">
        <w:t>,</w:t>
      </w:r>
      <w:r>
        <w:t xml:space="preserve"> so</w:t>
      </w:r>
      <w:r w:rsidR="0002763A">
        <w:t xml:space="preserve"> </w:t>
      </w:r>
      <w:r>
        <w:t xml:space="preserve">können </w:t>
      </w:r>
      <w:r w:rsidR="00C43235">
        <w:t xml:space="preserve">die PDF Dokumente </w:t>
      </w:r>
      <w:r w:rsidR="0002763A">
        <w:t>ohne zusätzlichen</w:t>
      </w:r>
      <w:r w:rsidR="00FA54A3">
        <w:t xml:space="preserve"> Umwandlungsa</w:t>
      </w:r>
      <w:r w:rsidR="009846CB">
        <w:t xml:space="preserve">ufwand </w:t>
      </w:r>
      <w:r w:rsidR="00FA54A3">
        <w:t>verwendet</w:t>
      </w:r>
      <w:r w:rsidR="0002763A">
        <w:t xml:space="preserve"> werden</w:t>
      </w:r>
      <w:r w:rsidR="00C43235">
        <w:t xml:space="preserve">. </w:t>
      </w:r>
      <w:r>
        <w:t>Jedoch bietet d</w:t>
      </w:r>
      <w:r w:rsidR="00C43235">
        <w:t xml:space="preserve">as WPF Framework </w:t>
      </w:r>
      <w:r w:rsidR="009F731C">
        <w:t>keine Komponente an, welche</w:t>
      </w:r>
      <w:r w:rsidR="00C43235">
        <w:t xml:space="preserve"> </w:t>
      </w:r>
      <w:r w:rsidR="0002763A">
        <w:t>ein PDF</w:t>
      </w:r>
      <w:r w:rsidR="00C43235">
        <w:t xml:space="preserve"> Dokument</w:t>
      </w:r>
      <w:r w:rsidR="009F731C">
        <w:t xml:space="preserve"> direkt dar</w:t>
      </w:r>
      <w:r w:rsidR="00171320">
        <w:t>stell</w:t>
      </w:r>
      <w:r w:rsidR="009F731C">
        <w:t>en</w:t>
      </w:r>
      <w:r w:rsidR="00171320">
        <w:t xml:space="preserve"> kann</w:t>
      </w:r>
      <w:r w:rsidR="00C43235">
        <w:t xml:space="preserve">. Es </w:t>
      </w:r>
      <w:r w:rsidR="00FA54A3">
        <w:t xml:space="preserve">besteht </w:t>
      </w:r>
      <w:r w:rsidR="0002763A">
        <w:t>aber</w:t>
      </w:r>
      <w:r w:rsidR="00C43235">
        <w:t xml:space="preserve"> die Möglichkeit</w:t>
      </w:r>
      <w:r w:rsidR="0002763A">
        <w:t>,</w:t>
      </w:r>
      <w:r w:rsidR="00C43235">
        <w:t xml:space="preserve"> einen Browser einzubinden</w:t>
      </w:r>
      <w:r w:rsidR="00171320">
        <w:t xml:space="preserve">, welcher zur Darstellung der </w:t>
      </w:r>
      <w:r w:rsidR="009846CB">
        <w:t>PDFs</w:t>
      </w:r>
      <w:r w:rsidR="00171320">
        <w:t xml:space="preserve"> den auf </w:t>
      </w:r>
      <w:r w:rsidR="00C43235">
        <w:t>dem System installiert</w:t>
      </w:r>
      <w:r w:rsidR="00171320">
        <w:t>en</w:t>
      </w:r>
      <w:r w:rsidR="00171320" w:rsidRPr="00171320">
        <w:t xml:space="preserve"> </w:t>
      </w:r>
      <w:r w:rsidR="00171320">
        <w:t xml:space="preserve">PDF Reader </w:t>
      </w:r>
      <w:r w:rsidR="00C43235">
        <w:t xml:space="preserve">nutzt. </w:t>
      </w:r>
      <w:r w:rsidR="00FA54A3">
        <w:t xml:space="preserve">Dabei </w:t>
      </w:r>
      <w:r w:rsidR="00C43235">
        <w:t>soll</w:t>
      </w:r>
      <w:r w:rsidR="00FA54A3">
        <w:t>t</w:t>
      </w:r>
      <w:r w:rsidR="00C43235">
        <w:t xml:space="preserve">en aber die Steuerelemente </w:t>
      </w:r>
      <w:r w:rsidR="00DE77ED">
        <w:t>(</w:t>
      </w:r>
      <w:r w:rsidR="00723D29">
        <w:t xml:space="preserve">Drucken, Verschicken, </w:t>
      </w:r>
      <w:r w:rsidR="00DE77ED">
        <w:t>Zoom, Suche etc.)</w:t>
      </w:r>
      <w:r w:rsidR="0002763A">
        <w:t xml:space="preserve"> so</w:t>
      </w:r>
      <w:r w:rsidR="00FA54A3">
        <w:t>wie der Standardhintergrund</w:t>
      </w:r>
      <w:r w:rsidR="00C43235">
        <w:t xml:space="preserve"> </w:t>
      </w:r>
      <w:r w:rsidR="00FA54A3">
        <w:t xml:space="preserve">des PDF Readers </w:t>
      </w:r>
      <w:r w:rsidR="00C43235">
        <w:t>nicht sichtbar sein.</w:t>
      </w:r>
      <w:r w:rsidR="00125C74">
        <w:t xml:space="preserve"> </w:t>
      </w:r>
      <w:r w:rsidR="0061329C">
        <w:t>Dies kann jedoch nicht über WPF gesteuert werden</w:t>
      </w:r>
      <w:r w:rsidR="005B14B6">
        <w:t>.</w:t>
      </w:r>
      <w:r w:rsidR="009E59B0">
        <w:t xml:space="preserve"> Des Weiteren </w:t>
      </w:r>
      <w:r w:rsidR="002D4F10">
        <w:t>sind</w:t>
      </w:r>
      <w:r w:rsidR="009E59B0">
        <w:t xml:space="preserve"> die PDF Dokumente </w:t>
      </w:r>
      <w:r w:rsidR="002D4F10">
        <w:t xml:space="preserve">von </w:t>
      </w:r>
      <w:r w:rsidR="009F731C">
        <w:t>unterschiedliche</w:t>
      </w:r>
      <w:r w:rsidR="002D4F10">
        <w:t>r Qualität, was sich zeigt, wenn in der Applikation von einem zum nächsten Dokument navigiert wird.</w:t>
      </w:r>
      <w:r w:rsidR="0044088A">
        <w:t xml:space="preserve"> </w:t>
      </w:r>
      <w:r w:rsidR="002D4F10">
        <w:t>E</w:t>
      </w:r>
      <w:r w:rsidR="009E59B0">
        <w:t xml:space="preserve">inige Dokumente </w:t>
      </w:r>
      <w:r w:rsidR="002D4F10">
        <w:t xml:space="preserve">benötigen </w:t>
      </w:r>
      <w:r w:rsidR="00491415">
        <w:t xml:space="preserve">sehr </w:t>
      </w:r>
      <w:r w:rsidR="002D4F10">
        <w:t xml:space="preserve">viel Zeit, bis sie geladen sind, </w:t>
      </w:r>
      <w:r w:rsidR="009E59B0">
        <w:t xml:space="preserve">andere </w:t>
      </w:r>
      <w:r w:rsidR="0044088A">
        <w:t xml:space="preserve">wiederum </w:t>
      </w:r>
      <w:r w:rsidR="002D4F10">
        <w:t>haben nur eine kurze Ladezeit.</w:t>
      </w:r>
    </w:p>
    <w:p w:rsidR="00D15585" w:rsidRDefault="00D15585" w:rsidP="002E374D">
      <w:pPr>
        <w:pStyle w:val="berschrift6"/>
      </w:pPr>
      <w:bookmarkStart w:id="20" w:name="_Ref322354306"/>
      <w:bookmarkStart w:id="21" w:name="_Toc325440862"/>
      <w:r>
        <w:t>Variante 2: Umwandlung zu XPS</w:t>
      </w:r>
      <w:bookmarkEnd w:id="20"/>
      <w:bookmarkEnd w:id="21"/>
    </w:p>
    <w:p w:rsidR="00D15585" w:rsidRDefault="00C2370B" w:rsidP="00D15585">
      <w:r>
        <w:t xml:space="preserve">In WPF können XPS Dokumente </w:t>
      </w:r>
      <w:r w:rsidR="003028B7">
        <w:t>mittels der</w:t>
      </w:r>
      <w:r>
        <w:t xml:space="preserve"> DocumentViewer </w:t>
      </w:r>
      <w:r w:rsidR="0050089B">
        <w:t xml:space="preserve">Klasse </w:t>
      </w:r>
      <w:r>
        <w:t xml:space="preserve">angezeigt werden. </w:t>
      </w:r>
      <w:r w:rsidR="00092839">
        <w:t>D</w:t>
      </w:r>
      <w:r w:rsidR="00545A76">
        <w:t>as Layout des Viewers</w:t>
      </w:r>
      <w:r w:rsidR="00092839">
        <w:t xml:space="preserve"> kann angepasst werden, so </w:t>
      </w:r>
      <w:r w:rsidR="003028B7">
        <w:t>können</w:t>
      </w:r>
      <w:r w:rsidR="00092839">
        <w:t xml:space="preserve"> beispielsweise die </w:t>
      </w:r>
      <w:r w:rsidR="003028B7">
        <w:t>Steuerelemente ausblendet werden</w:t>
      </w:r>
      <w:r w:rsidR="00092839">
        <w:t>.</w:t>
      </w:r>
      <w:r w:rsidR="0097700E">
        <w:t xml:space="preserve"> Bei einem XPS Dokument handelt es sich</w:t>
      </w:r>
      <w:r w:rsidR="00545A76">
        <w:t>,</w:t>
      </w:r>
      <w:r w:rsidR="0097700E">
        <w:t xml:space="preserve"> wie bei einem PDF Dokument</w:t>
      </w:r>
      <w:r w:rsidR="00545A76">
        <w:t>,</w:t>
      </w:r>
      <w:r w:rsidR="0097700E">
        <w:t xml:space="preserve"> um eine Vektorgrafik.</w:t>
      </w:r>
      <w:r w:rsidR="008F163B">
        <w:t xml:space="preserve"> </w:t>
      </w:r>
      <w:r w:rsidR="00545A76">
        <w:t>Ein</w:t>
      </w:r>
      <w:r w:rsidR="0008789C">
        <w:t xml:space="preserve"> XPS</w:t>
      </w:r>
      <w:r w:rsidR="008F163B">
        <w:t xml:space="preserve"> Dokument</w:t>
      </w:r>
      <w:r w:rsidR="00545A76">
        <w:t xml:space="preserve"> benötigt</w:t>
      </w:r>
      <w:r w:rsidR="008F163B">
        <w:t xml:space="preserve"> </w:t>
      </w:r>
      <w:r w:rsidR="00545A76">
        <w:t>spürbar</w:t>
      </w:r>
      <w:r w:rsidR="008477FD">
        <w:t xml:space="preserve"> </w:t>
      </w:r>
      <w:r w:rsidR="00DA341D">
        <w:t>Zeit</w:t>
      </w:r>
      <w:r w:rsidR="00545A76">
        <w:t>,</w:t>
      </w:r>
      <w:r w:rsidR="008477FD">
        <w:t xml:space="preserve"> um geladen zu werden</w:t>
      </w:r>
      <w:r w:rsidR="00255AC2">
        <w:t>, wenn von einem zum nächsten Dokument navigiert wird</w:t>
      </w:r>
      <w:r w:rsidR="008477FD">
        <w:t>.</w:t>
      </w:r>
      <w:r w:rsidR="008221BA">
        <w:t xml:space="preserve"> </w:t>
      </w:r>
      <w:r w:rsidR="0003183E">
        <w:t>Es ist schlecht möglich, die</w:t>
      </w:r>
      <w:r w:rsidR="005D3E17">
        <w:t xml:space="preserve"> XPS-Dokumente </w:t>
      </w:r>
      <w:r w:rsidR="0003183E">
        <w:t xml:space="preserve">im Voraus zu laden, da das Laden </w:t>
      </w:r>
      <w:r w:rsidR="005D3E17">
        <w:t xml:space="preserve">immer über den GUI-Thread </w:t>
      </w:r>
      <w:r w:rsidR="0003183E">
        <w:t>geschieht, die</w:t>
      </w:r>
      <w:r w:rsidR="005D3E17">
        <w:t>ser</w:t>
      </w:r>
      <w:r w:rsidR="0003183E">
        <w:t xml:space="preserve"> aber</w:t>
      </w:r>
      <w:r w:rsidR="005D3E17">
        <w:t xml:space="preserve"> gleichzeitig </w:t>
      </w:r>
      <w:r w:rsidR="0003183E">
        <w:t xml:space="preserve">auch </w:t>
      </w:r>
      <w:r w:rsidR="005D3E17">
        <w:t>für Animationen und Ähnliches verwendet wird.</w:t>
      </w:r>
    </w:p>
    <w:p w:rsidR="00D15585" w:rsidRPr="00D15585" w:rsidRDefault="00D15585" w:rsidP="002E374D">
      <w:pPr>
        <w:pStyle w:val="berschrift6"/>
      </w:pPr>
      <w:bookmarkStart w:id="22" w:name="_Ref322353717"/>
      <w:bookmarkStart w:id="23" w:name="_Toc325440863"/>
      <w:r>
        <w:t>Variante 3: Umwandlung zu Bild</w:t>
      </w:r>
      <w:bookmarkEnd w:id="22"/>
      <w:bookmarkEnd w:id="23"/>
    </w:p>
    <w:p w:rsidR="00D15585" w:rsidRDefault="00FE0ABE" w:rsidP="00D15585">
      <w:r>
        <w:t>Die einfachste</w:t>
      </w:r>
      <w:r w:rsidR="00F118A8">
        <w:t xml:space="preserve"> Möglichkeit </w:t>
      </w:r>
      <w:r w:rsidR="003028B7">
        <w:t xml:space="preserve">der Darstellung der PDFs </w:t>
      </w:r>
      <w:r w:rsidR="00F118A8">
        <w:t xml:space="preserve">besteht darin, </w:t>
      </w:r>
      <w:r w:rsidR="003028B7">
        <w:t>die</w:t>
      </w:r>
      <w:r>
        <w:t xml:space="preserve"> Dokument</w:t>
      </w:r>
      <w:r w:rsidR="00F118A8">
        <w:t>e</w:t>
      </w:r>
      <w:r w:rsidR="00603500">
        <w:t xml:space="preserve"> in</w:t>
      </w:r>
      <w:r>
        <w:t xml:space="preserve"> Rastergrafik</w:t>
      </w:r>
      <w:r w:rsidR="00F118A8">
        <w:t>en</w:t>
      </w:r>
      <w:r>
        <w:t xml:space="preserve"> umzuwandeln.</w:t>
      </w:r>
      <w:r w:rsidR="00F4233A">
        <w:t xml:space="preserve"> </w:t>
      </w:r>
      <w:r w:rsidR="00005831">
        <w:t>Diese können mit minimale</w:t>
      </w:r>
      <w:r w:rsidR="002564A9">
        <w:t>m</w:t>
      </w:r>
      <w:r w:rsidR="00005831">
        <w:t xml:space="preserve"> Aufwand in eine WPF Applikation eingebunden werden.</w:t>
      </w:r>
      <w:r w:rsidR="00497972">
        <w:t xml:space="preserve"> </w:t>
      </w:r>
      <w:r w:rsidR="00DA5843">
        <w:t>Mit Hilfe</w:t>
      </w:r>
      <w:r w:rsidR="00497972">
        <w:t xml:space="preserve"> verschieden</w:t>
      </w:r>
      <w:r w:rsidR="00DA5843">
        <w:t>ster</w:t>
      </w:r>
      <w:r w:rsidR="00497972">
        <w:t xml:space="preserve"> Open Source Libraries ist die Umwandlung von einem PDF zu einem Bild problemlos möglich. </w:t>
      </w:r>
      <w:r w:rsidR="003028B7">
        <w:t>Getestet wurde dies mit ImageMagick</w:t>
      </w:r>
      <w:r w:rsidR="00746C27">
        <w:rPr>
          <w:rStyle w:val="Funotenzeichen"/>
        </w:rPr>
        <w:footnoteReference w:id="8"/>
      </w:r>
      <w:r w:rsidR="003028B7">
        <w:t xml:space="preserve">, einer frei verfügbaren Software. Sie bietet die Umwandlung von Dokumenten zu Bildern. </w:t>
      </w:r>
      <w:r w:rsidR="0055736E">
        <w:t>Eine Rastergrafik</w:t>
      </w:r>
      <w:r w:rsidR="00955B47">
        <w:t xml:space="preserve"> benötigt auch deutlich weniger Ladezeit als die Dokumente bei den beiden anderen Varianten. </w:t>
      </w:r>
      <w:r w:rsidR="00FF3D03">
        <w:t xml:space="preserve">Nachteilig </w:t>
      </w:r>
      <w:r w:rsidR="00DA5843">
        <w:t xml:space="preserve">an </w:t>
      </w:r>
      <w:r w:rsidR="00983C1B">
        <w:t>der</w:t>
      </w:r>
      <w:r w:rsidR="00DA5843">
        <w:t xml:space="preserve"> Lösung</w:t>
      </w:r>
      <w:r w:rsidR="00983C1B">
        <w:t xml:space="preserve"> „Umwandlung zu Bild“</w:t>
      </w:r>
      <w:r w:rsidR="00DA5843">
        <w:t xml:space="preserve"> </w:t>
      </w:r>
      <w:r w:rsidR="00FF3D03">
        <w:t>ist jedoch, dass das Dokument durch</w:t>
      </w:r>
      <w:r w:rsidR="00DA5843">
        <w:t xml:space="preserve"> die Umwandlung </w:t>
      </w:r>
      <w:r w:rsidR="00FF3D03">
        <w:t>auf eine Maximalgrösse beschränkt wird</w:t>
      </w:r>
      <w:r w:rsidR="00CF22A8">
        <w:t xml:space="preserve"> und dementsprechend bei einer Änderung der Auflösung der Bildschirme die Bilder neu umgewandelt werden müssen</w:t>
      </w:r>
      <w:r w:rsidR="00FF3D03">
        <w:t>.</w:t>
      </w:r>
    </w:p>
    <w:p w:rsidR="001964D0" w:rsidRDefault="001964D0" w:rsidP="002E374D">
      <w:pPr>
        <w:pStyle w:val="berschrift5"/>
      </w:pPr>
      <w:bookmarkStart w:id="24" w:name="_Toc325440864"/>
      <w:r>
        <w:t>Nutzwertanalyse</w:t>
      </w:r>
      <w:bookmarkEnd w:id="24"/>
    </w:p>
    <w:p w:rsidR="00350BAB" w:rsidRDefault="008F2C66" w:rsidP="00350BAB">
      <w:r>
        <w:t>Nachfolgende Nutzwertanalyse</w:t>
      </w:r>
      <w:r w:rsidR="009266D8">
        <w:t>, welche am 13. April 2012 durchgeführt wurde,</w:t>
      </w:r>
      <w:r>
        <w:t xml:space="preserve"> </w:t>
      </w:r>
      <w:r w:rsidR="00107E99">
        <w:t>lässt die Variante 3: Umwandlung zu Bild als Sieger hervorgehen.</w:t>
      </w:r>
    </w:p>
    <w:p w:rsidR="006358B2" w:rsidRDefault="006358B2" w:rsidP="006358B2">
      <w:r>
        <w:t>Die Gewichtung der verschiedenen Kriterien lässt sich wie folgt begründen:</w:t>
      </w:r>
    </w:p>
    <w:p w:rsidR="00B42F1B" w:rsidRDefault="006358B2" w:rsidP="00AE4C15">
      <w:pPr>
        <w:pStyle w:val="Listenabsatz"/>
        <w:numPr>
          <w:ilvl w:val="0"/>
          <w:numId w:val="9"/>
        </w:numPr>
      </w:pPr>
      <w:r>
        <w:t xml:space="preserve">Das Kriterium „Programmieraufwand“ ist nur bedingt wichtig, da der </w:t>
      </w:r>
      <w:r w:rsidR="00872BA0">
        <w:t xml:space="preserve">Aufwand </w:t>
      </w:r>
      <w:r w:rsidR="00B42F1B">
        <w:t xml:space="preserve">für die Programmierung </w:t>
      </w:r>
      <w:r w:rsidR="00AE4C15">
        <w:t xml:space="preserve">für </w:t>
      </w:r>
      <w:r w:rsidR="00B42F1B">
        <w:t>eine der</w:t>
      </w:r>
      <w:r w:rsidR="00872BA0">
        <w:t xml:space="preserve"> drei Varianten nur gering</w:t>
      </w:r>
      <w:r w:rsidR="00B42F1B">
        <w:t xml:space="preserve"> ist im Vergleich zum Aufwand, welcher für das Ausprogrammieren</w:t>
      </w:r>
      <w:r w:rsidR="00872BA0">
        <w:t xml:space="preserve"> der gesamten</w:t>
      </w:r>
      <w:r w:rsidR="00B42F1B">
        <w:t xml:space="preserve"> </w:t>
      </w:r>
      <w:r w:rsidR="00872BA0">
        <w:t xml:space="preserve">Applikation </w:t>
      </w:r>
      <w:r w:rsidR="00480AAE">
        <w:t>be</w:t>
      </w:r>
      <w:r w:rsidR="00B42F1B">
        <w:t>trieben wird</w:t>
      </w:r>
      <w:r w:rsidR="00872BA0">
        <w:t>.</w:t>
      </w:r>
      <w:r w:rsidR="00263555">
        <w:t xml:space="preserve"> </w:t>
      </w:r>
    </w:p>
    <w:p w:rsidR="00B42F1B" w:rsidRDefault="00263555" w:rsidP="00AE4C15">
      <w:pPr>
        <w:pStyle w:val="Listenabsatz"/>
        <w:numPr>
          <w:ilvl w:val="0"/>
          <w:numId w:val="9"/>
        </w:numPr>
      </w:pPr>
      <w:r>
        <w:t>Die „</w:t>
      </w:r>
      <w:r w:rsidRPr="00263555">
        <w:t>Darstellungsqualität</w:t>
      </w:r>
      <w:r>
        <w:t xml:space="preserve">“ ist </w:t>
      </w:r>
      <w:r w:rsidR="0096576C">
        <w:t xml:space="preserve">bedingt </w:t>
      </w:r>
      <w:r w:rsidR="00B42F1B">
        <w:t>wichtig. D</w:t>
      </w:r>
      <w:r w:rsidR="00CE4849">
        <w:t xml:space="preserve">as Poster </w:t>
      </w:r>
      <w:r w:rsidR="00B42F1B">
        <w:t xml:space="preserve">muss </w:t>
      </w:r>
      <w:r w:rsidR="00CE4849">
        <w:t>lesbar sei</w:t>
      </w:r>
      <w:r w:rsidR="00B42F1B">
        <w:t>n. Dazu bedarf es aber keiner überaus hohen Qualität</w:t>
      </w:r>
      <w:r>
        <w:t>.</w:t>
      </w:r>
      <w:r w:rsidR="003460CE">
        <w:t xml:space="preserve"> </w:t>
      </w:r>
    </w:p>
    <w:p w:rsidR="00B42F1B" w:rsidRDefault="003460CE" w:rsidP="00AE4C15">
      <w:pPr>
        <w:pStyle w:val="Listenabsatz"/>
        <w:numPr>
          <w:ilvl w:val="0"/>
          <w:numId w:val="9"/>
        </w:numPr>
      </w:pPr>
      <w:r>
        <w:t>Die „</w:t>
      </w:r>
      <w:r w:rsidRPr="003460CE">
        <w:t>Ladezeit bei Navigation</w:t>
      </w:r>
      <w:r>
        <w:t xml:space="preserve">“ </w:t>
      </w:r>
      <w:r w:rsidR="00B42F1B">
        <w:t>darf</w:t>
      </w:r>
      <w:r w:rsidR="00AE4C15">
        <w:t xml:space="preserve"> nicht zu lange dauern, </w:t>
      </w:r>
      <w:r>
        <w:t>ansonsten</w:t>
      </w:r>
      <w:r w:rsidR="00AE4C15">
        <w:t xml:space="preserve"> würde</w:t>
      </w:r>
      <w:r>
        <w:t xml:space="preserve"> die User Experience wesentlich darunter leiden</w:t>
      </w:r>
      <w:r w:rsidR="00AE4C15">
        <w:t>. Das könnte dazu führen, dass di</w:t>
      </w:r>
      <w:r>
        <w:t>e Nutzer</w:t>
      </w:r>
      <w:r w:rsidR="00AE4C15">
        <w:t xml:space="preserve"> nicht mehr</w:t>
      </w:r>
      <w:r>
        <w:t xml:space="preserve"> </w:t>
      </w:r>
      <w:r w:rsidR="00DD2381">
        <w:t>mit der</w:t>
      </w:r>
      <w:r w:rsidR="00AE4C15">
        <w:t xml:space="preserve"> Wall </w:t>
      </w:r>
      <w:r w:rsidR="00AC290A">
        <w:t>interagieren</w:t>
      </w:r>
      <w:r>
        <w:t xml:space="preserve"> wollen.</w:t>
      </w:r>
      <w:r w:rsidR="003B19A7">
        <w:t xml:space="preserve"> </w:t>
      </w:r>
      <w:r w:rsidR="00AE4C15">
        <w:t>Darum ist dieses Kriterium wichtig.</w:t>
      </w:r>
    </w:p>
    <w:p w:rsidR="006358B2" w:rsidRDefault="003B19A7" w:rsidP="00AE4C15">
      <w:pPr>
        <w:pStyle w:val="Listenabsatz"/>
        <w:numPr>
          <w:ilvl w:val="0"/>
          <w:numId w:val="9"/>
        </w:numPr>
      </w:pPr>
      <w:r>
        <w:t>Das Kriterium „</w:t>
      </w:r>
      <w:r w:rsidRPr="003B19A7">
        <w:t>Abhängigkeit von externen Komponenten</w:t>
      </w:r>
      <w:r>
        <w:t>“ ist ebenfalls wichtig</w:t>
      </w:r>
      <w:r w:rsidR="00AE4C15">
        <w:t>. Sind Komponenten über eine Zeit lang nicht verfügbar, übt sich dies negativ auf den Betrieb aus</w:t>
      </w:r>
      <w:r w:rsidR="007518DB">
        <w:t>.</w:t>
      </w:r>
    </w:p>
    <w:p w:rsidR="00D13C5D" w:rsidRPr="00350BAB" w:rsidRDefault="00D13C5D" w:rsidP="00D13C5D">
      <w:r>
        <w:t>Die Evaluation wurde manuell durchgeführt. Die Bewertung der einzelnen Kriterien mittels wenig wichtig (1), bedingt wichtig (3) und sehr wichtig (5) ist selbstsprechend und wird daher nicht begründet.</w:t>
      </w:r>
    </w:p>
    <w:tbl>
      <w:tblPr>
        <w:tblStyle w:val="MittlereSchattierung1-Akzent1"/>
        <w:tblW w:w="0" w:type="auto"/>
        <w:tblInd w:w="108" w:type="dxa"/>
        <w:tblLook w:val="0420" w:firstRow="1" w:lastRow="0" w:firstColumn="0" w:lastColumn="0" w:noHBand="0" w:noVBand="1"/>
      </w:tblPr>
      <w:tblGrid>
        <w:gridCol w:w="2259"/>
        <w:gridCol w:w="1213"/>
        <w:gridCol w:w="1129"/>
        <w:gridCol w:w="644"/>
        <w:gridCol w:w="1203"/>
        <w:gridCol w:w="782"/>
        <w:gridCol w:w="1260"/>
        <w:gridCol w:w="690"/>
      </w:tblGrid>
      <w:tr w:rsidR="00F1436E" w:rsidTr="00A70B2C">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234C20" w:rsidRPr="003532A0" w:rsidRDefault="00234C20" w:rsidP="00A70B2C">
            <w:pPr>
              <w:rPr>
                <w:b w:val="0"/>
                <w:bCs w:val="0"/>
              </w:rPr>
            </w:pPr>
            <w:r w:rsidRPr="00912A79">
              <w:lastRenderedPageBreak/>
              <w:t>Nutzwerta</w:t>
            </w:r>
            <w:r>
              <w:t>nalyse: PDF Darstellung</w:t>
            </w:r>
          </w:p>
        </w:tc>
        <w:tc>
          <w:tcPr>
            <w:tcW w:w="0" w:type="auto"/>
          </w:tcPr>
          <w:p w:rsidR="00234C20" w:rsidRPr="00912A79" w:rsidRDefault="00234C20" w:rsidP="00A70B2C"/>
        </w:tc>
      </w:tr>
      <w:tr w:rsidR="008F2C66"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234C20" w:rsidRDefault="00234C20" w:rsidP="00A70B2C"/>
        </w:tc>
        <w:tc>
          <w:tcPr>
            <w:tcW w:w="0" w:type="auto"/>
            <w:tcBorders>
              <w:right w:val="single" w:sz="6" w:space="0" w:color="848491"/>
            </w:tcBorders>
          </w:tcPr>
          <w:p w:rsidR="00234C20" w:rsidRPr="00F9181E" w:rsidRDefault="00234C20" w:rsidP="00A70B2C">
            <w:pPr>
              <w:rPr>
                <w:b/>
              </w:rPr>
            </w:pPr>
          </w:p>
        </w:tc>
        <w:tc>
          <w:tcPr>
            <w:tcW w:w="1773" w:type="dxa"/>
            <w:gridSpan w:val="2"/>
            <w:tcBorders>
              <w:left w:val="single" w:sz="6" w:space="0" w:color="848491"/>
              <w:right w:val="single" w:sz="6" w:space="0" w:color="848491"/>
            </w:tcBorders>
          </w:tcPr>
          <w:p w:rsidR="00234C20" w:rsidRPr="00F9181E" w:rsidRDefault="008F2C66" w:rsidP="00234C20">
            <w:r>
              <w:rPr>
                <w:b/>
                <w:bCs/>
              </w:rPr>
              <w:t xml:space="preserve">Variante 1: </w:t>
            </w:r>
            <w:r w:rsidR="00234C20" w:rsidRPr="00234C20">
              <w:rPr>
                <w:b/>
                <w:bCs/>
              </w:rPr>
              <w:t xml:space="preserve">PDF direkt </w:t>
            </w:r>
            <w:r w:rsidR="00234C20">
              <w:rPr>
                <w:b/>
                <w:bCs/>
              </w:rPr>
              <w:t>d</w:t>
            </w:r>
            <w:r w:rsidR="00234C20" w:rsidRPr="00234C20">
              <w:rPr>
                <w:b/>
                <w:bCs/>
              </w:rPr>
              <w:t>arstellen</w:t>
            </w:r>
          </w:p>
        </w:tc>
        <w:tc>
          <w:tcPr>
            <w:tcW w:w="1985" w:type="dxa"/>
            <w:gridSpan w:val="2"/>
            <w:tcBorders>
              <w:left w:val="single" w:sz="6" w:space="0" w:color="848491"/>
              <w:right w:val="single" w:sz="6" w:space="0" w:color="848491"/>
            </w:tcBorders>
          </w:tcPr>
          <w:p w:rsidR="00234C20" w:rsidRPr="00912A79" w:rsidRDefault="008F2C66" w:rsidP="00A70B2C">
            <w:pPr>
              <w:rPr>
                <w:b/>
                <w:bCs/>
              </w:rPr>
            </w:pPr>
            <w:r>
              <w:rPr>
                <w:b/>
                <w:bCs/>
              </w:rPr>
              <w:t xml:space="preserve">Variante 2: </w:t>
            </w:r>
            <w:r w:rsidR="003E591E" w:rsidRPr="003E591E">
              <w:rPr>
                <w:b/>
                <w:bCs/>
              </w:rPr>
              <w:t>Umwandlung zu XPS</w:t>
            </w:r>
          </w:p>
        </w:tc>
        <w:tc>
          <w:tcPr>
            <w:tcW w:w="1950" w:type="dxa"/>
            <w:gridSpan w:val="2"/>
            <w:tcBorders>
              <w:left w:val="single" w:sz="6" w:space="0" w:color="848491"/>
            </w:tcBorders>
          </w:tcPr>
          <w:p w:rsidR="00234C20" w:rsidRPr="00912A79" w:rsidRDefault="008F2C66" w:rsidP="00A70B2C">
            <w:pPr>
              <w:rPr>
                <w:b/>
                <w:bCs/>
              </w:rPr>
            </w:pPr>
            <w:r>
              <w:rPr>
                <w:b/>
                <w:bCs/>
              </w:rPr>
              <w:t xml:space="preserve">Variante 3: </w:t>
            </w:r>
            <w:r w:rsidR="003E591E" w:rsidRPr="003E591E">
              <w:rPr>
                <w:b/>
                <w:bCs/>
              </w:rPr>
              <w:t>Umwandlung zu Bild</w:t>
            </w:r>
          </w:p>
        </w:tc>
      </w:tr>
      <w:tr w:rsidR="008F2C66" w:rsidRPr="00F9181E"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234C20" w:rsidRPr="00012ACD" w:rsidRDefault="00234C20" w:rsidP="00A70B2C">
            <w:pPr>
              <w:rPr>
                <w:b/>
              </w:rPr>
            </w:pPr>
            <w:r w:rsidRPr="00012ACD">
              <w:rPr>
                <w:b/>
              </w:rPr>
              <w:t>Kriterium</w:t>
            </w:r>
          </w:p>
        </w:tc>
        <w:tc>
          <w:tcPr>
            <w:tcW w:w="0" w:type="auto"/>
            <w:tcBorders>
              <w:right w:val="single" w:sz="6" w:space="0" w:color="848491"/>
            </w:tcBorders>
          </w:tcPr>
          <w:p w:rsidR="00234C20" w:rsidRPr="00012ACD" w:rsidRDefault="00234C20" w:rsidP="00A70B2C">
            <w:pPr>
              <w:jc w:val="right"/>
              <w:rPr>
                <w:b/>
              </w:rPr>
            </w:pPr>
            <w:r w:rsidRPr="00012ACD">
              <w:rPr>
                <w:b/>
              </w:rPr>
              <w:t>Gewichtung</w:t>
            </w:r>
          </w:p>
        </w:tc>
        <w:tc>
          <w:tcPr>
            <w:tcW w:w="0" w:type="auto"/>
            <w:tcBorders>
              <w:left w:val="single" w:sz="6" w:space="0" w:color="848491"/>
            </w:tcBorders>
          </w:tcPr>
          <w:p w:rsidR="00234C20" w:rsidRPr="00912A79" w:rsidRDefault="00234C20" w:rsidP="00A70B2C">
            <w:pPr>
              <w:jc w:val="right"/>
              <w:rPr>
                <w:b/>
                <w:bCs/>
              </w:rPr>
            </w:pPr>
            <w:r>
              <w:rPr>
                <w:b/>
                <w:bCs/>
              </w:rPr>
              <w:t>Bewertung</w:t>
            </w:r>
          </w:p>
        </w:tc>
        <w:tc>
          <w:tcPr>
            <w:tcW w:w="644" w:type="dxa"/>
            <w:tcBorders>
              <w:right w:val="single" w:sz="6" w:space="0" w:color="848491"/>
            </w:tcBorders>
          </w:tcPr>
          <w:p w:rsidR="00234C20" w:rsidRPr="00912A79" w:rsidRDefault="00234C20" w:rsidP="00A70B2C">
            <w:pPr>
              <w:jc w:val="right"/>
              <w:rPr>
                <w:b/>
                <w:bCs/>
              </w:rPr>
            </w:pPr>
            <w:r>
              <w:rPr>
                <w:b/>
                <w:bCs/>
              </w:rPr>
              <w:t>Total</w:t>
            </w:r>
          </w:p>
        </w:tc>
        <w:tc>
          <w:tcPr>
            <w:tcW w:w="1203" w:type="dxa"/>
            <w:tcBorders>
              <w:left w:val="single" w:sz="6" w:space="0" w:color="848491"/>
            </w:tcBorders>
          </w:tcPr>
          <w:p w:rsidR="00234C20" w:rsidRPr="00912A79" w:rsidRDefault="00234C20" w:rsidP="00A70B2C">
            <w:pPr>
              <w:jc w:val="right"/>
              <w:rPr>
                <w:b/>
                <w:bCs/>
              </w:rPr>
            </w:pPr>
            <w:r>
              <w:rPr>
                <w:b/>
                <w:bCs/>
              </w:rPr>
              <w:t>Bewertung</w:t>
            </w:r>
          </w:p>
        </w:tc>
        <w:tc>
          <w:tcPr>
            <w:tcW w:w="782" w:type="dxa"/>
            <w:tcBorders>
              <w:right w:val="single" w:sz="6" w:space="0" w:color="848491"/>
            </w:tcBorders>
          </w:tcPr>
          <w:p w:rsidR="00234C20" w:rsidRPr="00912A79" w:rsidRDefault="00234C20" w:rsidP="00A70B2C">
            <w:pPr>
              <w:jc w:val="right"/>
              <w:rPr>
                <w:b/>
                <w:bCs/>
              </w:rPr>
            </w:pPr>
            <w:r>
              <w:rPr>
                <w:b/>
                <w:bCs/>
              </w:rPr>
              <w:t>Total</w:t>
            </w:r>
          </w:p>
        </w:tc>
        <w:tc>
          <w:tcPr>
            <w:tcW w:w="1260" w:type="dxa"/>
            <w:tcBorders>
              <w:left w:val="single" w:sz="6" w:space="0" w:color="848491"/>
            </w:tcBorders>
          </w:tcPr>
          <w:p w:rsidR="00234C20" w:rsidRPr="00912A79" w:rsidRDefault="00234C20" w:rsidP="00A70B2C">
            <w:pPr>
              <w:jc w:val="right"/>
              <w:rPr>
                <w:b/>
                <w:bCs/>
              </w:rPr>
            </w:pPr>
            <w:r>
              <w:rPr>
                <w:b/>
                <w:bCs/>
              </w:rPr>
              <w:t>Bewertung</w:t>
            </w:r>
          </w:p>
        </w:tc>
        <w:tc>
          <w:tcPr>
            <w:tcW w:w="0" w:type="auto"/>
          </w:tcPr>
          <w:p w:rsidR="00234C20" w:rsidRPr="00912A79" w:rsidRDefault="00234C20" w:rsidP="00A70B2C">
            <w:pPr>
              <w:jc w:val="right"/>
              <w:rPr>
                <w:b/>
                <w:bCs/>
              </w:rPr>
            </w:pPr>
            <w:r>
              <w:rPr>
                <w:b/>
                <w:bCs/>
              </w:rPr>
              <w:t>Total</w:t>
            </w:r>
          </w:p>
        </w:tc>
      </w:tr>
      <w:tr w:rsidR="00775321"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0465E2" w:rsidRDefault="00775321" w:rsidP="00A70B2C">
            <w:pPr>
              <w:rPr>
                <w:b/>
              </w:rPr>
            </w:pPr>
            <w:r>
              <w:rPr>
                <w:b/>
              </w:rPr>
              <w:t>Programmieraufwand</w:t>
            </w:r>
          </w:p>
        </w:tc>
        <w:tc>
          <w:tcPr>
            <w:tcW w:w="0" w:type="auto"/>
            <w:tcBorders>
              <w:right w:val="single" w:sz="6" w:space="0" w:color="848491"/>
            </w:tcBorders>
          </w:tcPr>
          <w:p w:rsidR="00775321" w:rsidRPr="001D4A52" w:rsidRDefault="00775321" w:rsidP="00BF7744">
            <w:pPr>
              <w:jc w:val="right"/>
            </w:pPr>
            <w:r w:rsidRPr="001D4A52">
              <w:t>3</w:t>
            </w:r>
          </w:p>
        </w:tc>
        <w:tc>
          <w:tcPr>
            <w:tcW w:w="0" w:type="auto"/>
            <w:tcBorders>
              <w:left w:val="single" w:sz="6" w:space="0" w:color="848491"/>
            </w:tcBorders>
          </w:tcPr>
          <w:p w:rsidR="00775321" w:rsidRPr="001D4A52" w:rsidRDefault="00775321" w:rsidP="00BF7744">
            <w:pPr>
              <w:jc w:val="right"/>
            </w:pPr>
            <w:r w:rsidRPr="001D4A52">
              <w:t>1</w:t>
            </w:r>
          </w:p>
        </w:tc>
        <w:tc>
          <w:tcPr>
            <w:tcW w:w="644" w:type="dxa"/>
            <w:tcBorders>
              <w:right w:val="single" w:sz="6" w:space="0" w:color="848491"/>
            </w:tcBorders>
          </w:tcPr>
          <w:p w:rsidR="00775321" w:rsidRPr="001D4A52" w:rsidRDefault="00775321" w:rsidP="00BF7744">
            <w:pPr>
              <w:jc w:val="right"/>
            </w:pPr>
            <w:r w:rsidRPr="001D4A52">
              <w:t>3</w:t>
            </w:r>
          </w:p>
        </w:tc>
        <w:tc>
          <w:tcPr>
            <w:tcW w:w="1203" w:type="dxa"/>
            <w:tcBorders>
              <w:left w:val="single" w:sz="6" w:space="0" w:color="848491"/>
            </w:tcBorders>
          </w:tcPr>
          <w:p w:rsidR="00775321" w:rsidRPr="001D4A52" w:rsidRDefault="00775321" w:rsidP="00BF7744">
            <w:pPr>
              <w:jc w:val="right"/>
            </w:pPr>
            <w:r w:rsidRPr="001D4A52">
              <w:t>3</w:t>
            </w:r>
          </w:p>
        </w:tc>
        <w:tc>
          <w:tcPr>
            <w:tcW w:w="782" w:type="dxa"/>
            <w:tcBorders>
              <w:right w:val="single" w:sz="6" w:space="0" w:color="848491"/>
            </w:tcBorders>
          </w:tcPr>
          <w:p w:rsidR="00775321" w:rsidRPr="001D4A52" w:rsidRDefault="00775321" w:rsidP="00BF7744">
            <w:pPr>
              <w:jc w:val="right"/>
            </w:pPr>
            <w:r w:rsidRPr="001D4A52">
              <w:t>9</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15</w:t>
            </w:r>
          </w:p>
        </w:tc>
      </w:tr>
      <w:tr w:rsidR="00775321" w:rsidRPr="00F9181E"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Pr>
                <w:b/>
              </w:rPr>
              <w:t>Darstellungsqualität</w:t>
            </w:r>
          </w:p>
        </w:tc>
        <w:tc>
          <w:tcPr>
            <w:tcW w:w="0" w:type="auto"/>
            <w:tcBorders>
              <w:right w:val="single" w:sz="6" w:space="0" w:color="848491"/>
            </w:tcBorders>
          </w:tcPr>
          <w:p w:rsidR="00775321" w:rsidRPr="001D4A52" w:rsidRDefault="00775321" w:rsidP="00BF7744">
            <w:pPr>
              <w:jc w:val="right"/>
            </w:pPr>
            <w:r w:rsidRPr="001D4A52">
              <w:t>3</w:t>
            </w:r>
          </w:p>
        </w:tc>
        <w:tc>
          <w:tcPr>
            <w:tcW w:w="0" w:type="auto"/>
            <w:tcBorders>
              <w:left w:val="single" w:sz="6" w:space="0" w:color="848491"/>
            </w:tcBorders>
          </w:tcPr>
          <w:p w:rsidR="00775321" w:rsidRPr="001D4A52" w:rsidRDefault="00775321" w:rsidP="00BF7744">
            <w:pPr>
              <w:jc w:val="right"/>
            </w:pPr>
            <w:r w:rsidRPr="001D4A52">
              <w:t>5</w:t>
            </w:r>
          </w:p>
        </w:tc>
        <w:tc>
          <w:tcPr>
            <w:tcW w:w="644" w:type="dxa"/>
            <w:tcBorders>
              <w:right w:val="single" w:sz="6" w:space="0" w:color="848491"/>
            </w:tcBorders>
          </w:tcPr>
          <w:p w:rsidR="00775321" w:rsidRPr="001D4A52" w:rsidRDefault="00775321" w:rsidP="00BF7744">
            <w:pPr>
              <w:jc w:val="right"/>
            </w:pPr>
            <w:r w:rsidRPr="001D4A52">
              <w:t>15</w:t>
            </w:r>
          </w:p>
        </w:tc>
        <w:tc>
          <w:tcPr>
            <w:tcW w:w="1203" w:type="dxa"/>
            <w:tcBorders>
              <w:left w:val="single" w:sz="6" w:space="0" w:color="848491"/>
            </w:tcBorders>
          </w:tcPr>
          <w:p w:rsidR="00775321" w:rsidRPr="001D4A52" w:rsidRDefault="00775321" w:rsidP="00BF7744">
            <w:pPr>
              <w:jc w:val="right"/>
            </w:pPr>
            <w:r w:rsidRPr="001D4A52">
              <w:t>5</w:t>
            </w:r>
          </w:p>
        </w:tc>
        <w:tc>
          <w:tcPr>
            <w:tcW w:w="782" w:type="dxa"/>
            <w:tcBorders>
              <w:right w:val="single" w:sz="6" w:space="0" w:color="848491"/>
            </w:tcBorders>
          </w:tcPr>
          <w:p w:rsidR="00775321" w:rsidRPr="001D4A52" w:rsidRDefault="00775321" w:rsidP="00BF7744">
            <w:pPr>
              <w:jc w:val="right"/>
            </w:pPr>
            <w:r w:rsidRPr="001D4A52">
              <w:t>15</w:t>
            </w:r>
          </w:p>
        </w:tc>
        <w:tc>
          <w:tcPr>
            <w:tcW w:w="1260" w:type="dxa"/>
            <w:tcBorders>
              <w:left w:val="single" w:sz="6" w:space="0" w:color="848491"/>
            </w:tcBorders>
          </w:tcPr>
          <w:p w:rsidR="00775321" w:rsidRPr="001D4A52" w:rsidRDefault="00775321" w:rsidP="00BF7744">
            <w:pPr>
              <w:jc w:val="right"/>
            </w:pPr>
            <w:r w:rsidRPr="001D4A52">
              <w:t>3</w:t>
            </w:r>
          </w:p>
        </w:tc>
        <w:tc>
          <w:tcPr>
            <w:tcW w:w="0" w:type="auto"/>
          </w:tcPr>
          <w:p w:rsidR="00775321" w:rsidRPr="001D4A52" w:rsidRDefault="00775321" w:rsidP="00BF7744">
            <w:pPr>
              <w:jc w:val="right"/>
            </w:pPr>
            <w:r w:rsidRPr="001D4A52">
              <w:t>9</w:t>
            </w:r>
          </w:p>
        </w:tc>
      </w:tr>
      <w:tr w:rsidR="00775321"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2564A9" w:rsidRDefault="00775321" w:rsidP="00AA33F4">
            <w:pPr>
              <w:rPr>
                <w:b/>
              </w:rPr>
            </w:pPr>
            <w:r>
              <w:rPr>
                <w:b/>
              </w:rPr>
              <w:t>Ladezeit bei Navigation</w:t>
            </w:r>
          </w:p>
        </w:tc>
        <w:tc>
          <w:tcPr>
            <w:tcW w:w="0" w:type="auto"/>
            <w:tcBorders>
              <w:right w:val="single" w:sz="6" w:space="0" w:color="848491"/>
            </w:tcBorders>
          </w:tcPr>
          <w:p w:rsidR="00775321" w:rsidRPr="001D4A52" w:rsidRDefault="00775321" w:rsidP="00BF7744">
            <w:pPr>
              <w:jc w:val="right"/>
            </w:pPr>
            <w:r w:rsidRPr="001D4A52">
              <w:t>5</w:t>
            </w:r>
          </w:p>
        </w:tc>
        <w:tc>
          <w:tcPr>
            <w:tcW w:w="0" w:type="auto"/>
            <w:tcBorders>
              <w:left w:val="single" w:sz="6" w:space="0" w:color="848491"/>
            </w:tcBorders>
          </w:tcPr>
          <w:p w:rsidR="00775321" w:rsidRPr="001D4A52" w:rsidRDefault="00775321" w:rsidP="00BF7744">
            <w:pPr>
              <w:jc w:val="right"/>
            </w:pPr>
            <w:r w:rsidRPr="001D4A52">
              <w:t>3</w:t>
            </w:r>
          </w:p>
        </w:tc>
        <w:tc>
          <w:tcPr>
            <w:tcW w:w="644" w:type="dxa"/>
            <w:tcBorders>
              <w:right w:val="single" w:sz="6" w:space="0" w:color="848491"/>
            </w:tcBorders>
          </w:tcPr>
          <w:p w:rsidR="00775321" w:rsidRPr="001D4A52" w:rsidRDefault="00775321" w:rsidP="00BF7744">
            <w:pPr>
              <w:jc w:val="right"/>
            </w:pPr>
            <w:r w:rsidRPr="001D4A52">
              <w:t>15</w:t>
            </w:r>
          </w:p>
        </w:tc>
        <w:tc>
          <w:tcPr>
            <w:tcW w:w="1203" w:type="dxa"/>
            <w:tcBorders>
              <w:left w:val="single" w:sz="6" w:space="0" w:color="848491"/>
            </w:tcBorders>
          </w:tcPr>
          <w:p w:rsidR="00775321" w:rsidRPr="001D4A52" w:rsidRDefault="00775321" w:rsidP="00BF7744">
            <w:pPr>
              <w:jc w:val="right"/>
            </w:pPr>
            <w:r w:rsidRPr="001D4A52">
              <w:t>1</w:t>
            </w:r>
          </w:p>
        </w:tc>
        <w:tc>
          <w:tcPr>
            <w:tcW w:w="782" w:type="dxa"/>
            <w:tcBorders>
              <w:right w:val="single" w:sz="6" w:space="0" w:color="848491"/>
            </w:tcBorders>
          </w:tcPr>
          <w:p w:rsidR="00775321" w:rsidRPr="001D4A52" w:rsidRDefault="00775321" w:rsidP="00BF7744">
            <w:pPr>
              <w:jc w:val="right"/>
            </w:pPr>
            <w:r w:rsidRPr="001D4A52">
              <w:t>5</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25</w:t>
            </w:r>
          </w:p>
        </w:tc>
      </w:tr>
      <w:tr w:rsidR="00775321" w:rsidRPr="000465E2"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Pr>
                <w:b/>
              </w:rPr>
              <w:t>Abhängigkeit von externen Komponenten</w:t>
            </w:r>
          </w:p>
        </w:tc>
        <w:tc>
          <w:tcPr>
            <w:tcW w:w="0" w:type="auto"/>
            <w:tcBorders>
              <w:right w:val="single" w:sz="6" w:space="0" w:color="848491"/>
            </w:tcBorders>
          </w:tcPr>
          <w:p w:rsidR="00775321" w:rsidRPr="001D4A52" w:rsidRDefault="00775321" w:rsidP="00BF7744">
            <w:pPr>
              <w:jc w:val="right"/>
            </w:pPr>
            <w:r w:rsidRPr="001D4A52">
              <w:t>5</w:t>
            </w:r>
          </w:p>
        </w:tc>
        <w:tc>
          <w:tcPr>
            <w:tcW w:w="0" w:type="auto"/>
            <w:tcBorders>
              <w:left w:val="single" w:sz="6" w:space="0" w:color="848491"/>
            </w:tcBorders>
          </w:tcPr>
          <w:p w:rsidR="00775321" w:rsidRPr="001D4A52" w:rsidRDefault="00775321" w:rsidP="00BF7744">
            <w:pPr>
              <w:jc w:val="right"/>
            </w:pPr>
            <w:r w:rsidRPr="001D4A52">
              <w:t>1</w:t>
            </w:r>
          </w:p>
        </w:tc>
        <w:tc>
          <w:tcPr>
            <w:tcW w:w="644" w:type="dxa"/>
            <w:tcBorders>
              <w:right w:val="single" w:sz="6" w:space="0" w:color="848491"/>
            </w:tcBorders>
          </w:tcPr>
          <w:p w:rsidR="00775321" w:rsidRPr="001D4A52" w:rsidRDefault="00B42F1B" w:rsidP="00BF7744">
            <w:pPr>
              <w:jc w:val="right"/>
            </w:pPr>
            <w:r>
              <w:t>5</w:t>
            </w:r>
          </w:p>
        </w:tc>
        <w:tc>
          <w:tcPr>
            <w:tcW w:w="1203" w:type="dxa"/>
            <w:tcBorders>
              <w:left w:val="single" w:sz="6" w:space="0" w:color="848491"/>
            </w:tcBorders>
          </w:tcPr>
          <w:p w:rsidR="00775321" w:rsidRPr="001D4A52" w:rsidRDefault="00775321" w:rsidP="00BF7744">
            <w:pPr>
              <w:jc w:val="right"/>
            </w:pPr>
            <w:r w:rsidRPr="001D4A52">
              <w:t>3</w:t>
            </w:r>
          </w:p>
        </w:tc>
        <w:tc>
          <w:tcPr>
            <w:tcW w:w="782" w:type="dxa"/>
            <w:tcBorders>
              <w:right w:val="single" w:sz="6" w:space="0" w:color="848491"/>
            </w:tcBorders>
          </w:tcPr>
          <w:p w:rsidR="00775321" w:rsidRPr="001D4A52" w:rsidRDefault="00775321" w:rsidP="00BF7744">
            <w:pPr>
              <w:jc w:val="right"/>
            </w:pPr>
            <w:r w:rsidRPr="001D4A52">
              <w:t>15</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2</w:t>
            </w:r>
            <w:r w:rsidR="00BF7744">
              <w:t>5</w:t>
            </w:r>
          </w:p>
        </w:tc>
      </w:tr>
      <w:tr w:rsidR="00775321" w:rsidRPr="000465E2"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0465E2" w:rsidRDefault="00775321" w:rsidP="00A70B2C">
            <w:pPr>
              <w:rPr>
                <w:b/>
              </w:rPr>
            </w:pPr>
            <w:r w:rsidRPr="000465E2">
              <w:rPr>
                <w:b/>
              </w:rPr>
              <w:t>Total Punkte</w:t>
            </w:r>
          </w:p>
        </w:tc>
        <w:tc>
          <w:tcPr>
            <w:tcW w:w="0" w:type="auto"/>
            <w:tcBorders>
              <w:right w:val="single" w:sz="6" w:space="0" w:color="848491"/>
            </w:tcBorders>
          </w:tcPr>
          <w:p w:rsidR="00775321" w:rsidRPr="001D4A52" w:rsidRDefault="00775321" w:rsidP="00BF7744">
            <w:pPr>
              <w:jc w:val="right"/>
            </w:pPr>
          </w:p>
        </w:tc>
        <w:tc>
          <w:tcPr>
            <w:tcW w:w="0" w:type="auto"/>
            <w:tcBorders>
              <w:left w:val="single" w:sz="6" w:space="0" w:color="848491"/>
            </w:tcBorders>
          </w:tcPr>
          <w:p w:rsidR="00775321" w:rsidRPr="00B5770A" w:rsidRDefault="00775321" w:rsidP="00BF7744">
            <w:pPr>
              <w:jc w:val="right"/>
              <w:rPr>
                <w:b/>
              </w:rPr>
            </w:pPr>
          </w:p>
        </w:tc>
        <w:tc>
          <w:tcPr>
            <w:tcW w:w="644" w:type="dxa"/>
            <w:tcBorders>
              <w:right w:val="single" w:sz="6" w:space="0" w:color="848491"/>
            </w:tcBorders>
          </w:tcPr>
          <w:p w:rsidR="00775321" w:rsidRPr="00B5770A" w:rsidRDefault="00775321" w:rsidP="00BF7744">
            <w:pPr>
              <w:jc w:val="right"/>
              <w:rPr>
                <w:b/>
              </w:rPr>
            </w:pPr>
            <w:r w:rsidRPr="00B5770A">
              <w:rPr>
                <w:b/>
              </w:rPr>
              <w:t>33</w:t>
            </w:r>
          </w:p>
        </w:tc>
        <w:tc>
          <w:tcPr>
            <w:tcW w:w="1203" w:type="dxa"/>
            <w:tcBorders>
              <w:left w:val="single" w:sz="6" w:space="0" w:color="848491"/>
            </w:tcBorders>
          </w:tcPr>
          <w:p w:rsidR="00775321" w:rsidRPr="00B5770A" w:rsidRDefault="00775321" w:rsidP="00BF7744">
            <w:pPr>
              <w:jc w:val="right"/>
              <w:rPr>
                <w:b/>
              </w:rPr>
            </w:pPr>
          </w:p>
        </w:tc>
        <w:tc>
          <w:tcPr>
            <w:tcW w:w="782" w:type="dxa"/>
            <w:tcBorders>
              <w:right w:val="single" w:sz="6" w:space="0" w:color="848491"/>
            </w:tcBorders>
          </w:tcPr>
          <w:p w:rsidR="00775321" w:rsidRPr="00B5770A" w:rsidRDefault="00775321" w:rsidP="00BF7744">
            <w:pPr>
              <w:jc w:val="right"/>
              <w:rPr>
                <w:b/>
              </w:rPr>
            </w:pPr>
            <w:r w:rsidRPr="00B5770A">
              <w:rPr>
                <w:b/>
              </w:rPr>
              <w:t>44</w:t>
            </w:r>
          </w:p>
        </w:tc>
        <w:tc>
          <w:tcPr>
            <w:tcW w:w="1260" w:type="dxa"/>
            <w:tcBorders>
              <w:left w:val="single" w:sz="6" w:space="0" w:color="848491"/>
            </w:tcBorders>
          </w:tcPr>
          <w:p w:rsidR="00775321" w:rsidRPr="00B5770A" w:rsidRDefault="00775321" w:rsidP="00BF7744">
            <w:pPr>
              <w:jc w:val="right"/>
              <w:rPr>
                <w:b/>
              </w:rPr>
            </w:pPr>
          </w:p>
        </w:tc>
        <w:tc>
          <w:tcPr>
            <w:tcW w:w="0" w:type="auto"/>
          </w:tcPr>
          <w:p w:rsidR="00775321" w:rsidRPr="00B5770A" w:rsidRDefault="00BF7744" w:rsidP="00BF7744">
            <w:pPr>
              <w:jc w:val="right"/>
              <w:rPr>
                <w:b/>
              </w:rPr>
            </w:pPr>
            <w:r w:rsidRPr="00B5770A">
              <w:rPr>
                <w:b/>
              </w:rPr>
              <w:t>74</w:t>
            </w:r>
          </w:p>
        </w:tc>
      </w:tr>
      <w:tr w:rsidR="00775321" w:rsidRPr="000465E2"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sidRPr="000465E2">
              <w:rPr>
                <w:b/>
              </w:rPr>
              <w:t>Rang</w:t>
            </w:r>
          </w:p>
        </w:tc>
        <w:tc>
          <w:tcPr>
            <w:tcW w:w="0" w:type="auto"/>
            <w:tcBorders>
              <w:right w:val="single" w:sz="6" w:space="0" w:color="848491"/>
            </w:tcBorders>
          </w:tcPr>
          <w:p w:rsidR="00775321" w:rsidRPr="001D4A52" w:rsidRDefault="00775321" w:rsidP="00BF7744">
            <w:pPr>
              <w:jc w:val="right"/>
            </w:pPr>
          </w:p>
        </w:tc>
        <w:tc>
          <w:tcPr>
            <w:tcW w:w="0" w:type="auto"/>
            <w:tcBorders>
              <w:left w:val="single" w:sz="6" w:space="0" w:color="848491"/>
            </w:tcBorders>
          </w:tcPr>
          <w:p w:rsidR="00775321" w:rsidRPr="00B5770A" w:rsidRDefault="00775321" w:rsidP="00BF7744">
            <w:pPr>
              <w:jc w:val="right"/>
              <w:rPr>
                <w:b/>
              </w:rPr>
            </w:pPr>
          </w:p>
        </w:tc>
        <w:tc>
          <w:tcPr>
            <w:tcW w:w="644" w:type="dxa"/>
            <w:tcBorders>
              <w:right w:val="single" w:sz="6" w:space="0" w:color="848491"/>
            </w:tcBorders>
          </w:tcPr>
          <w:p w:rsidR="00775321" w:rsidRPr="00B5770A" w:rsidRDefault="00775321" w:rsidP="00BF7744">
            <w:pPr>
              <w:jc w:val="right"/>
              <w:rPr>
                <w:b/>
              </w:rPr>
            </w:pPr>
            <w:r w:rsidRPr="00B5770A">
              <w:rPr>
                <w:b/>
              </w:rPr>
              <w:t>3</w:t>
            </w:r>
          </w:p>
        </w:tc>
        <w:tc>
          <w:tcPr>
            <w:tcW w:w="1203" w:type="dxa"/>
            <w:tcBorders>
              <w:left w:val="single" w:sz="6" w:space="0" w:color="848491"/>
            </w:tcBorders>
          </w:tcPr>
          <w:p w:rsidR="00775321" w:rsidRPr="00B5770A" w:rsidRDefault="00775321" w:rsidP="00BF7744">
            <w:pPr>
              <w:jc w:val="right"/>
              <w:rPr>
                <w:b/>
              </w:rPr>
            </w:pPr>
          </w:p>
        </w:tc>
        <w:tc>
          <w:tcPr>
            <w:tcW w:w="782" w:type="dxa"/>
            <w:tcBorders>
              <w:right w:val="single" w:sz="6" w:space="0" w:color="848491"/>
            </w:tcBorders>
          </w:tcPr>
          <w:p w:rsidR="00775321" w:rsidRPr="00B5770A" w:rsidRDefault="00775321" w:rsidP="00BF7744">
            <w:pPr>
              <w:jc w:val="right"/>
              <w:rPr>
                <w:b/>
              </w:rPr>
            </w:pPr>
            <w:r w:rsidRPr="00B5770A">
              <w:rPr>
                <w:b/>
              </w:rPr>
              <w:t>2</w:t>
            </w:r>
          </w:p>
        </w:tc>
        <w:tc>
          <w:tcPr>
            <w:tcW w:w="1260" w:type="dxa"/>
            <w:tcBorders>
              <w:left w:val="single" w:sz="6" w:space="0" w:color="848491"/>
            </w:tcBorders>
          </w:tcPr>
          <w:p w:rsidR="00775321" w:rsidRPr="00B5770A" w:rsidRDefault="00775321" w:rsidP="00BF7744">
            <w:pPr>
              <w:jc w:val="right"/>
              <w:rPr>
                <w:b/>
              </w:rPr>
            </w:pPr>
          </w:p>
        </w:tc>
        <w:tc>
          <w:tcPr>
            <w:tcW w:w="0" w:type="auto"/>
          </w:tcPr>
          <w:p w:rsidR="00775321" w:rsidRPr="00B5770A" w:rsidRDefault="00775321" w:rsidP="00BF7744">
            <w:pPr>
              <w:jc w:val="right"/>
              <w:rPr>
                <w:b/>
              </w:rPr>
            </w:pPr>
            <w:r w:rsidRPr="00B5770A">
              <w:rPr>
                <w:b/>
              </w:rPr>
              <w:t>1</w:t>
            </w:r>
          </w:p>
        </w:tc>
      </w:tr>
      <w:tr w:rsidR="00B5770A" w:rsidRPr="00F9181E" w:rsidTr="00407BE6">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B5770A" w:rsidRDefault="00B5770A" w:rsidP="00A70B2C">
            <w:pPr>
              <w:keepNext/>
            </w:pPr>
            <w:r w:rsidRPr="00A147D6">
              <w:t>Bemerkung: Die</w:t>
            </w:r>
            <w:r>
              <w:t xml:space="preserve"> Gewichtungs- / Bewertungsskala geht von wenig (1), bedingt (3) bis zu sehr wichtig (5).</w:t>
            </w:r>
          </w:p>
        </w:tc>
      </w:tr>
    </w:tbl>
    <w:p w:rsidR="006307E6" w:rsidRDefault="00107E99" w:rsidP="008F2C66">
      <w:pPr>
        <w:pStyle w:val="Beschriftung"/>
      </w:pPr>
      <w:bookmarkStart w:id="25" w:name="_Ref322071085"/>
      <w:r>
        <w:t xml:space="preserve">Tabelle </w:t>
      </w:r>
      <w:r w:rsidR="006B6F98">
        <w:fldChar w:fldCharType="begin"/>
      </w:r>
      <w:r w:rsidR="006B6F98">
        <w:instrText xml:space="preserve"> SEQ Tabelle \* ARABIC </w:instrText>
      </w:r>
      <w:r w:rsidR="006B6F98">
        <w:fldChar w:fldCharType="separate"/>
      </w:r>
      <w:r>
        <w:rPr>
          <w:noProof/>
        </w:rPr>
        <w:t>2</w:t>
      </w:r>
      <w:r w:rsidR="006B6F98">
        <w:rPr>
          <w:noProof/>
        </w:rPr>
        <w:fldChar w:fldCharType="end"/>
      </w:r>
      <w:r>
        <w:t>- Nutzwertanalyse: PDF Darstellung</w:t>
      </w:r>
      <w:bookmarkEnd w:id="25"/>
    </w:p>
    <w:p w:rsidR="00132938" w:rsidRDefault="00132938" w:rsidP="00132938">
      <w:pPr>
        <w:pStyle w:val="berschrift3"/>
      </w:pPr>
      <w:bookmarkStart w:id="26" w:name="_Ref326946355"/>
      <w:r>
        <w:t>Betrieb der Applikation</w:t>
      </w:r>
      <w:bookmarkEnd w:id="26"/>
    </w:p>
    <w:p w:rsidR="00132938" w:rsidRDefault="00132938" w:rsidP="00132938">
      <w:r>
        <w:t xml:space="preserve">Da die Videowall in der Nacht nicht genutzt wird, ist es möglich, die </w:t>
      </w:r>
      <w:r w:rsidR="00916F9B">
        <w:t>Wall</w:t>
      </w:r>
      <w:r>
        <w:t xml:space="preserve"> in </w:t>
      </w:r>
      <w:r w:rsidR="00916F9B">
        <w:t>dieser Zeit</w:t>
      </w:r>
      <w:r>
        <w:t xml:space="preserve"> auszuschalten. Dadurch kann der Stromverbrauch gesenkt und die Abnutzung der Hardware, speziell der Monitore, verringert werden.</w:t>
      </w:r>
    </w:p>
    <w:p w:rsidR="00132938" w:rsidRDefault="00132938" w:rsidP="00132938">
      <w:r>
        <w:t xml:space="preserve">Da um etwa 7.30 Uhr die ersten Personen an der HSR eintreffen, wird der Videowall PC um etwa 7 Uhr hochgefahren. Damit </w:t>
      </w:r>
      <w:r w:rsidR="00916F9B">
        <w:t>verbleiben noch 30 Minuten für allfällige</w:t>
      </w:r>
      <w:r>
        <w:t xml:space="preserve"> Updates und den Systemstart.</w:t>
      </w:r>
    </w:p>
    <w:p w:rsidR="00132938" w:rsidRDefault="00916F9B" w:rsidP="00132938">
      <w:r>
        <w:t>Falls eine neue Version der Software oder der Plug-Ins existiert</w:t>
      </w:r>
      <w:r>
        <w:t xml:space="preserve">, </w:t>
      </w:r>
      <w:r w:rsidR="00132938">
        <w:t>wird ein automa</w:t>
      </w:r>
      <w:r>
        <w:t>tisches Deployment durchgeführt</w:t>
      </w:r>
      <w:r w:rsidR="00132938">
        <w:t xml:space="preserve">. Die Informationen und Dateien für dieses Deployment werden automatisch </w:t>
      </w:r>
      <w:r>
        <w:t>von einem Deployment Server (beispielsweise Team Foundation Server</w:t>
      </w:r>
      <w:r>
        <w:rPr>
          <w:rStyle w:val="Funotenzeichen"/>
        </w:rPr>
        <w:footnoteReference w:id="9"/>
      </w:r>
      <w:r w:rsidR="00132938">
        <w:t>) heruntergeladen. Sollte beim Deployment etwas schief gehen, wird der Videowall PC wieder heruntergefahren.</w:t>
      </w:r>
    </w:p>
    <w:p w:rsidR="00132938" w:rsidRDefault="00132938" w:rsidP="00132938">
      <w:r>
        <w:t>Falls der PC nach dem automatischen Deployment noch läuft, wird die Videowall Applikation gestartet und die Plug-Ins werden geladen. Sobald dies fertig ist, werden die Bildschirme der Videowall um etwa 7.30 Uhr eingeschaltet. Die Videowall läuft dann den ganzen Tag lang ohne Unterbruch. Sollte ein Fehler auftreten, wird zuerst versucht,</w:t>
      </w:r>
      <w:r w:rsidR="00C1085A">
        <w:t xml:space="preserve"> die Applikation neu zu starten. F</w:t>
      </w:r>
      <w:r>
        <w:t>alls dies fehlschlägt, wird die Videowall heruntergefahren.</w:t>
      </w:r>
    </w:p>
    <w:p w:rsidR="00132938" w:rsidRDefault="00132938" w:rsidP="00132938">
      <w:r>
        <w:t>Sobald die Videowall nicht mehr gebraucht wird (ca. um 20 Uhr), so wird der Videowall PC heruntergefahren und die Bildschirme ausgeschaltet.</w:t>
      </w:r>
    </w:p>
    <w:p w:rsidR="00132938" w:rsidRDefault="00132938" w:rsidP="00132938">
      <w:r>
        <w:t xml:space="preserve">Sollte zu irgendeinem Zeitpunkt ein Fehler auftreten, so wird automatisch ein Mail an die Verantwortlichen generiert mit dem Log und einem Stack Trace, um herauszufinden, </w:t>
      </w:r>
      <w:r w:rsidR="00C1085A">
        <w:t>um für einen Fehler es sich handelt</w:t>
      </w:r>
      <w:r>
        <w:t>. Zusätzlich wird die Videowall von einem externen Tool (Bsp. Nagios</w:t>
      </w:r>
      <w:r w:rsidR="00C1085A">
        <w:rPr>
          <w:rStyle w:val="Funotenzeichen"/>
        </w:rPr>
        <w:footnoteReference w:id="10"/>
      </w:r>
      <w:r>
        <w:t>) überwacht, die ebenfalls die Verantwortlichen bei einem Problem notifiziert.</w:t>
      </w:r>
    </w:p>
    <w:p w:rsidR="00132938" w:rsidRDefault="00132938" w:rsidP="00132938">
      <w:pPr>
        <w:keepNext/>
      </w:pPr>
      <w:r>
        <w:rPr>
          <w:noProof/>
          <w:lang w:eastAsia="de-CH"/>
        </w:rPr>
        <w:lastRenderedPageBreak/>
        <w:drawing>
          <wp:inline distT="0" distB="0" distL="0" distR="0" wp14:anchorId="0D5FC2D7" wp14:editId="2DC261E9">
            <wp:extent cx="5486400" cy="4102100"/>
            <wp:effectExtent l="0" t="0" r="0" b="0"/>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132938" w:rsidRDefault="00132938" w:rsidP="00132938">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1</w:t>
      </w:r>
      <w:r w:rsidR="006B6F98">
        <w:rPr>
          <w:noProof/>
        </w:rPr>
        <w:fldChar w:fldCharType="end"/>
      </w:r>
      <w:r>
        <w:t xml:space="preserve"> - Betrieb der Videowall</w:t>
      </w:r>
    </w:p>
    <w:p w:rsidR="00132938" w:rsidRDefault="00132938" w:rsidP="00132938">
      <w:pPr>
        <w:pStyle w:val="berschrift3"/>
      </w:pPr>
      <w:r>
        <w:t>Lebenszyklus der Applikation</w:t>
      </w:r>
    </w:p>
    <w:p w:rsidR="00132938" w:rsidRDefault="00132938" w:rsidP="00132938">
      <w:pPr>
        <w:pStyle w:val="berschrift4"/>
      </w:pPr>
      <w:r>
        <w:t>Videowall Hauptapplikation und Framework</w:t>
      </w:r>
    </w:p>
    <w:p w:rsidR="00132938" w:rsidRDefault="00132938" w:rsidP="00132938">
      <w:r>
        <w:t>Zum Zeitpunkt der Abgabe der Bachelorarbeit besteht ein funktionsfähiger Prototyp. Dieser muss für den Produktiven Betrieb aber noch weiterentwickelt werden. Diese Weiterentwicklung wird durch das Institut für Softare an der HSR (IFS) erfolgen.</w:t>
      </w:r>
    </w:p>
    <w:p w:rsidR="00132938" w:rsidRDefault="00132938" w:rsidP="00132938">
      <w:r>
        <w:t xml:space="preserve">Wie unter </w:t>
      </w:r>
      <w:r>
        <w:fldChar w:fldCharType="begin"/>
      </w:r>
      <w:r>
        <w:instrText xml:space="preserve"> REF _Ref326946355 \r \h </w:instrText>
      </w:r>
      <w:r>
        <w:fldChar w:fldCharType="separate"/>
      </w:r>
      <w:r>
        <w:t>I.1.3.2</w:t>
      </w:r>
      <w:r>
        <w:fldChar w:fldCharType="end"/>
      </w:r>
      <w:r>
        <w:t xml:space="preserve"> </w:t>
      </w:r>
      <w:r>
        <w:fldChar w:fldCharType="begin"/>
      </w:r>
      <w:r>
        <w:instrText xml:space="preserve"> REF _Ref326946355 \h </w:instrText>
      </w:r>
      <w:r>
        <w:fldChar w:fldCharType="separate"/>
      </w:r>
      <w:r>
        <w:t>Betrieb der Applikation</w:t>
      </w:r>
      <w:r>
        <w:fldChar w:fldCharType="end"/>
      </w:r>
      <w:r>
        <w:t xml:space="preserve"> beschrieben</w:t>
      </w:r>
      <w:r w:rsidR="00BE3508">
        <w:t>,</w:t>
      </w:r>
      <w:r>
        <w:t xml:space="preserve"> ist ein automatisches Deployment </w:t>
      </w:r>
      <w:r w:rsidR="009C0D27">
        <w:t>der Applikation vorgesehen. D</w:t>
      </w:r>
      <w:r w:rsidR="008F0AF1">
        <w:t>abei handelt es sich um eine z</w:t>
      </w:r>
      <w:r w:rsidR="009C0D27">
        <w:t>entrale Funktion</w:t>
      </w:r>
      <w:r>
        <w:t xml:space="preserve">, </w:t>
      </w:r>
      <w:r w:rsidR="009C0D27">
        <w:t>die</w:t>
      </w:r>
      <w:r>
        <w:t xml:space="preserve"> entwickelt werden soll. Zusätzlich ist die Administration der Inhalte wichtig (CMS), </w:t>
      </w:r>
      <w:r w:rsidR="00BE3508">
        <w:t xml:space="preserve">welche </w:t>
      </w:r>
      <w:r w:rsidR="00A34754">
        <w:t>ebenfalls</w:t>
      </w:r>
      <w:r w:rsidR="00BE3508">
        <w:t xml:space="preserve"> umgesetzt werden muss</w:t>
      </w:r>
      <w:r>
        <w:t>.</w:t>
      </w:r>
    </w:p>
    <w:p w:rsidR="00132938" w:rsidRDefault="00132938" w:rsidP="00132938">
      <w:r>
        <w:t xml:space="preserve">Für den Lebenszyklus </w:t>
      </w:r>
      <w:r w:rsidR="00A23742">
        <w:t xml:space="preserve">werden </w:t>
      </w:r>
      <w:r w:rsidR="00391FF1">
        <w:t xml:space="preserve">die </w:t>
      </w:r>
      <w:r w:rsidR="00A23742">
        <w:t>folgenden</w:t>
      </w:r>
      <w:r>
        <w:t xml:space="preserve"> groben Meilensteine</w:t>
      </w:r>
      <w:r w:rsidR="00A23742">
        <w:t xml:space="preserve"> vorgeschlagen</w:t>
      </w:r>
      <w:r>
        <w:t>:</w:t>
      </w:r>
    </w:p>
    <w:p w:rsidR="00132938" w:rsidRDefault="00132938" w:rsidP="00132938">
      <w:pPr>
        <w:pStyle w:val="Listenabsatz"/>
        <w:numPr>
          <w:ilvl w:val="0"/>
          <w:numId w:val="9"/>
        </w:numPr>
      </w:pPr>
      <w:r>
        <w:t>Bis Herbst 2012: Beschaffung der Videowall Hardware</w:t>
      </w:r>
    </w:p>
    <w:p w:rsidR="00132938" w:rsidRDefault="00132938" w:rsidP="00132938">
      <w:pPr>
        <w:pStyle w:val="Listenabsatz"/>
        <w:numPr>
          <w:ilvl w:val="0"/>
          <w:numId w:val="9"/>
        </w:numPr>
      </w:pPr>
      <w:r>
        <w:t>Bis Oktober 2012: Weiterentwicklung der Videowall bis im Oktober 2012 (siehe auch TODO: ref Weiterentwicklung)</w:t>
      </w:r>
    </w:p>
    <w:p w:rsidR="00132938" w:rsidRDefault="00132938" w:rsidP="00132938">
      <w:pPr>
        <w:pStyle w:val="Listenabsatz"/>
        <w:numPr>
          <w:ilvl w:val="0"/>
          <w:numId w:val="9"/>
        </w:numPr>
      </w:pPr>
      <w:r>
        <w:t>Ende Oktober: erstes Deployment Videowall und CMS</w:t>
      </w:r>
    </w:p>
    <w:p w:rsidR="00132938" w:rsidRDefault="00132938" w:rsidP="00132938">
      <w:pPr>
        <w:pStyle w:val="Listenabsatz"/>
        <w:numPr>
          <w:ilvl w:val="0"/>
          <w:numId w:val="9"/>
        </w:numPr>
      </w:pPr>
      <w:r>
        <w:t>November 2012: Erfahrungen sammeln und wichtige Verbesserungen und Anpassungen implementieren</w:t>
      </w:r>
    </w:p>
    <w:p w:rsidR="00132938" w:rsidRDefault="00132938" w:rsidP="00132938">
      <w:r>
        <w:t xml:space="preserve">Danach </w:t>
      </w:r>
      <w:r w:rsidR="00391FF1">
        <w:t>soll</w:t>
      </w:r>
      <w:r>
        <w:t xml:space="preserve"> eine Weiterentwicklung in einem halbjährlichen Zyklus</w:t>
      </w:r>
      <w:r w:rsidR="00391FF1">
        <w:t xml:space="preserve"> folgen</w:t>
      </w:r>
      <w:r>
        <w:t>, jeweils immer nachdem die neuen Bachelor Poster auf der Videowall verfügbar sind.</w:t>
      </w:r>
    </w:p>
    <w:p w:rsidR="00132938" w:rsidRDefault="00132938" w:rsidP="00132938">
      <w:r>
        <w:t>Während dem Betrieb der Videowall ist es zudem notwendig, dass eine verantwortliche Instanz definiert wird, die bei Problemen und Fehlern der Videowall diese bearbeiten kann.</w:t>
      </w:r>
    </w:p>
    <w:p w:rsidR="00132938" w:rsidRDefault="009424F4" w:rsidP="00132938">
      <w:pPr>
        <w:pStyle w:val="berschrift4"/>
      </w:pPr>
      <w:r>
        <w:t>Plug-i</w:t>
      </w:r>
      <w:r w:rsidR="00132938">
        <w:t>ns</w:t>
      </w:r>
    </w:p>
    <w:p w:rsidR="00132938" w:rsidRDefault="00CB4CC8" w:rsidP="00132938">
      <w:r>
        <w:t xml:space="preserve">Durch das Plug-in System können Studenten </w:t>
      </w:r>
      <w:r w:rsidR="00132938">
        <w:t xml:space="preserve">Innovation </w:t>
      </w:r>
      <w:r>
        <w:t>i</w:t>
      </w:r>
      <w:r w:rsidR="00132938">
        <w:t>n die Applikation einfliessen zu lassen</w:t>
      </w:r>
      <w:r>
        <w:t xml:space="preserve">. </w:t>
      </w:r>
      <w:r w:rsidR="00132938">
        <w:t xml:space="preserve">Da die Videowall aber an einem prominenten Ort steht und die HSR direkt repräsentiert ist es wichtig, dass nicht </w:t>
      </w:r>
      <w:r w:rsidR="00132938">
        <w:lastRenderedPageBreak/>
        <w:t>beliebige Inhalte auf der Videowall publiziert werden (z.B. Gewalt verherrlichende oder erotische Inhalte). Ein weiteres Problem besteht darin, dass durch die Plug-Ins die Stabilität der Videowall negativ beeinträchtigt werden könnte.</w:t>
      </w:r>
    </w:p>
    <w:p w:rsidR="00132938" w:rsidRDefault="00132938" w:rsidP="00132938">
      <w:r>
        <w:t>Um also qualitativ hochwerti</w:t>
      </w:r>
      <w:r w:rsidR="009424F4">
        <w:t>ge und politisch Korrekte Plug-i</w:t>
      </w:r>
      <w:r>
        <w:t>ns sicherzustellen ist es notwendig, die interessierten Studenten darauf aufmerksam zu machen. Deshalb wird vorgeschlagen, dass die Studierenden nach der Entwicklung eines Plug-</w:t>
      </w:r>
      <w:r w:rsidR="009424F4">
        <w:t>i</w:t>
      </w:r>
      <w:r>
        <w:t xml:space="preserve">ns zu einem Code Review eingeladen werden, bei dem der Quellcode des Plug-Ins analysiert wird. Zusätzlich müssen die interessierten Studenten mit ihrem Namen bürgen, dass sie alles dafür unternehmen, dass keine politisch unkorrekte Inhalte auf der Videowall erscheinen. Sollte dies doch passieren, sind im Vorherein Massnahmen zu definieren, </w:t>
      </w:r>
      <w:r w:rsidR="00E51C8E">
        <w:t>welche</w:t>
      </w:r>
      <w:r>
        <w:t xml:space="preserve"> bei einer s</w:t>
      </w:r>
      <w:r w:rsidR="00E51C8E">
        <w:t>olchen Verletzung eigeleitet werden</w:t>
      </w:r>
      <w:r>
        <w:t>.</w:t>
      </w:r>
    </w:p>
    <w:p w:rsidR="00132938" w:rsidRDefault="00132938" w:rsidP="00132938">
      <w:pPr>
        <w:keepNext/>
      </w:pPr>
      <w:r>
        <w:rPr>
          <w:noProof/>
          <w:lang w:eastAsia="de-CH"/>
        </w:rPr>
        <w:drawing>
          <wp:inline distT="0" distB="0" distL="0" distR="0" wp14:anchorId="1532FD24" wp14:editId="60260B38">
            <wp:extent cx="5486400" cy="2622550"/>
            <wp:effectExtent l="38100" t="0" r="38100" b="0"/>
            <wp:docPr id="2" name="Diagram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132938" w:rsidRDefault="00132938" w:rsidP="00132938">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2</w:t>
      </w:r>
      <w:r w:rsidR="006B6F98">
        <w:rPr>
          <w:noProof/>
        </w:rPr>
        <w:fldChar w:fldCharType="end"/>
      </w:r>
      <w:r>
        <w:t xml:space="preserve"> - Initialer Deployment Prozess</w:t>
      </w:r>
    </w:p>
    <w:p w:rsidR="00132938" w:rsidRPr="00132938" w:rsidRDefault="00132938" w:rsidP="00132938"/>
    <w:p w:rsidR="006307E6" w:rsidRDefault="006307E6" w:rsidP="00DE349A">
      <w:pPr>
        <w:pStyle w:val="berschrift3"/>
      </w:pPr>
      <w:bookmarkStart w:id="27" w:name="_Toc325440865"/>
      <w:r>
        <w:t>Architektur</w:t>
      </w:r>
      <w:bookmarkEnd w:id="27"/>
    </w:p>
    <w:p w:rsidR="00B05036" w:rsidRDefault="00DE349A" w:rsidP="00DE349A">
      <w:pPr>
        <w:pStyle w:val="berschrift4"/>
      </w:pPr>
      <w:r>
        <w:t>Systemübersicht</w:t>
      </w:r>
    </w:p>
    <w:p w:rsidR="00A76699" w:rsidRDefault="00A76699" w:rsidP="00A76699">
      <w:r>
        <w:t xml:space="preserve">In der Domainanalyse wurden die Tiers grob beschrieben. </w:t>
      </w:r>
      <w:r w:rsidR="009C4015">
        <w:t>Da ein begrenzter Zeitrahmen zur Verfügung stand</w:t>
      </w:r>
      <w:r>
        <w:t xml:space="preserve">, wurde </w:t>
      </w:r>
      <w:r w:rsidR="00AD0E4A">
        <w:t>das Hauptaugenmerk</w:t>
      </w:r>
      <w:r>
        <w:t xml:space="preserve"> auf die „HSR Videowall mit Kinect“ gelegt</w:t>
      </w:r>
      <w:r w:rsidR="008E2256">
        <w:t xml:space="preserve">. </w:t>
      </w:r>
      <w:r w:rsidR="00AD0E4A">
        <w:t>Die weiteren</w:t>
      </w:r>
      <w:r w:rsidR="008E2256">
        <w:t xml:space="preserve"> Tiers wurden nicht implementiert.</w:t>
      </w:r>
    </w:p>
    <w:p w:rsidR="000403C7" w:rsidRPr="00A76699" w:rsidRDefault="000403C7" w:rsidP="00A76699"/>
    <w:p w:rsidR="007E5460" w:rsidRDefault="00A76699" w:rsidP="007E5460">
      <w:pPr>
        <w:keepNext/>
      </w:pPr>
      <w:r>
        <w:rPr>
          <w:noProof/>
          <w:lang w:eastAsia="de-CH"/>
        </w:rPr>
        <w:drawing>
          <wp:inline distT="0" distB="0" distL="0" distR="0" wp14:anchorId="11940272" wp14:editId="762E7852">
            <wp:extent cx="2165299" cy="147035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rotWithShape="1">
                    <a:blip r:embed="rId19">
                      <a:extLst>
                        <a:ext uri="{28A0092B-C50C-407E-A947-70E740481C1C}">
                          <a14:useLocalDpi xmlns:a14="http://schemas.microsoft.com/office/drawing/2010/main" val="0"/>
                        </a:ext>
                      </a:extLst>
                    </a:blip>
                    <a:srcRect t="1" r="62389" b="58610"/>
                    <a:stretch/>
                  </pic:blipFill>
                  <pic:spPr bwMode="auto">
                    <a:xfrm>
                      <a:off x="0" y="0"/>
                      <a:ext cx="2166675" cy="1471289"/>
                    </a:xfrm>
                    <a:prstGeom prst="rect">
                      <a:avLst/>
                    </a:prstGeom>
                    <a:ln>
                      <a:noFill/>
                    </a:ln>
                    <a:extLst>
                      <a:ext uri="{53640926-AAD7-44D8-BBD7-CCE9431645EC}">
                        <a14:shadowObscured xmlns:a14="http://schemas.microsoft.com/office/drawing/2010/main"/>
                      </a:ext>
                    </a:extLst>
                  </pic:spPr>
                </pic:pic>
              </a:graphicData>
            </a:graphic>
          </wp:inline>
        </w:drawing>
      </w:r>
    </w:p>
    <w:p w:rsidR="00A76699" w:rsidRDefault="007E5460" w:rsidP="007E5460">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3</w:t>
      </w:r>
      <w:r w:rsidR="006B6F98">
        <w:rPr>
          <w:noProof/>
        </w:rPr>
        <w:fldChar w:fldCharType="end"/>
      </w:r>
      <w:r>
        <w:t xml:space="preserve"> - Systemübersicht</w:t>
      </w:r>
    </w:p>
    <w:p w:rsidR="00B05036" w:rsidRPr="00B05036" w:rsidRDefault="00B05036" w:rsidP="001207E3">
      <w:pPr>
        <w:pStyle w:val="berschrift4"/>
      </w:pPr>
      <w:bookmarkStart w:id="28" w:name="_Toc325440872"/>
      <w:bookmarkStart w:id="29" w:name="_Ref326391821"/>
      <w:bookmarkStart w:id="30" w:name="_Ref326391827"/>
      <w:r>
        <w:t>Logische Sicht</w:t>
      </w:r>
      <w:bookmarkEnd w:id="28"/>
      <w:bookmarkEnd w:id="29"/>
      <w:bookmarkEnd w:id="30"/>
    </w:p>
    <w:p w:rsidR="004217C3" w:rsidRDefault="006F7802" w:rsidP="004217C3">
      <w:r>
        <w:t xml:space="preserve">Die grundlegende Architektur wurde im Team erarbeitet und </w:t>
      </w:r>
      <w:r w:rsidR="005160DF">
        <w:t>durch</w:t>
      </w:r>
      <w:r>
        <w:t xml:space="preserve"> Silvan Gehrig am 02.04.2012 validiert.</w:t>
      </w:r>
      <w:r w:rsidR="00F77692">
        <w:t xml:space="preserve"> </w:t>
      </w:r>
      <w:r w:rsidR="004217C3">
        <w:t xml:space="preserve">Die </w:t>
      </w:r>
      <w:r w:rsidR="006327BB">
        <w:t>verschiedenen Schichten</w:t>
      </w:r>
      <w:r w:rsidR="005160DF">
        <w:t xml:space="preserve"> sind</w:t>
      </w:r>
      <w:r w:rsidR="004217C3">
        <w:t xml:space="preserve"> </w:t>
      </w:r>
      <w:r w:rsidR="005160DF">
        <w:t>in den nach</w:t>
      </w:r>
      <w:r w:rsidR="004217C3">
        <w:t>folg</w:t>
      </w:r>
      <w:r w:rsidR="005160DF">
        <w:t>enden Unterkapiteln beschrieben.</w:t>
      </w:r>
      <w:r w:rsidR="007A3BD2">
        <w:t xml:space="preserve"> D</w:t>
      </w:r>
      <w:r w:rsidR="00D97E83">
        <w:t xml:space="preserve">as nächste Kapitel </w:t>
      </w:r>
      <w:r w:rsidR="00D97E83">
        <w:fldChar w:fldCharType="begin"/>
      </w:r>
      <w:r w:rsidR="00D97E83">
        <w:instrText xml:space="preserve"> REF _Ref326157558 \r \h </w:instrText>
      </w:r>
      <w:r w:rsidR="00D97E83">
        <w:fldChar w:fldCharType="separate"/>
      </w:r>
      <w:r w:rsidR="00D97E83">
        <w:t>I.1.3.3</w:t>
      </w:r>
      <w:r w:rsidR="00D97E83">
        <w:fldChar w:fldCharType="end"/>
      </w:r>
      <w:r w:rsidR="00DF1824">
        <w:t xml:space="preserve"> </w:t>
      </w:r>
      <w:r w:rsidR="00D97E83">
        <w:fldChar w:fldCharType="begin"/>
      </w:r>
      <w:r w:rsidR="00D97E83">
        <w:instrText xml:space="preserve"> REF _Ref326157558 \h </w:instrText>
      </w:r>
      <w:r w:rsidR="00D97E83">
        <w:fldChar w:fldCharType="separate"/>
      </w:r>
      <w:r w:rsidR="00D97E83">
        <w:t>Beschreibung der Assemblies</w:t>
      </w:r>
      <w:r w:rsidR="00D97E83">
        <w:fldChar w:fldCharType="end"/>
      </w:r>
      <w:r w:rsidR="007A3BD2">
        <w:t xml:space="preserve"> beschreibt die</w:t>
      </w:r>
      <w:r w:rsidR="00DB2245">
        <w:t xml:space="preserve"> Umsetzung der</w:t>
      </w:r>
      <w:r w:rsidR="007A3BD2">
        <w:t xml:space="preserve"> jeweiligen Schichten und deren </w:t>
      </w:r>
      <w:r w:rsidR="00472A87">
        <w:t>Inhalte</w:t>
      </w:r>
      <w:r w:rsidR="007A3BD2">
        <w:t xml:space="preserve"> im Detail.</w:t>
      </w:r>
    </w:p>
    <w:p w:rsidR="005160DF" w:rsidRDefault="00D80453" w:rsidP="005160DF">
      <w:pPr>
        <w:keepNext/>
      </w:pPr>
      <w:r>
        <w:rPr>
          <w:noProof/>
          <w:lang w:eastAsia="de-CH"/>
        </w:rPr>
        <w:lastRenderedPageBreak/>
        <w:drawing>
          <wp:inline distT="0" distB="0" distL="0" distR="0" wp14:anchorId="6872F51C" wp14:editId="1D322A63">
            <wp:extent cx="5581650" cy="3079531"/>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9850" t="37037" r="2608" b="12169"/>
                    <a:stretch/>
                  </pic:blipFill>
                  <pic:spPr bwMode="auto">
                    <a:xfrm>
                      <a:off x="0" y="0"/>
                      <a:ext cx="5581889" cy="3079663"/>
                    </a:xfrm>
                    <a:prstGeom prst="rect">
                      <a:avLst/>
                    </a:prstGeom>
                    <a:ln>
                      <a:noFill/>
                    </a:ln>
                    <a:extLst>
                      <a:ext uri="{53640926-AAD7-44D8-BBD7-CCE9431645EC}">
                        <a14:shadowObscured xmlns:a14="http://schemas.microsoft.com/office/drawing/2010/main"/>
                      </a:ext>
                    </a:extLst>
                  </pic:spPr>
                </pic:pic>
              </a:graphicData>
            </a:graphic>
          </wp:inline>
        </w:drawing>
      </w:r>
    </w:p>
    <w:p w:rsidR="00861EB4" w:rsidRDefault="005160DF" w:rsidP="005160DF">
      <w:pPr>
        <w:pStyle w:val="Beschriftung"/>
      </w:pPr>
      <w:bookmarkStart w:id="31" w:name="_Ref322103519"/>
      <w:r>
        <w:t xml:space="preserve">Abbildung </w:t>
      </w:r>
      <w:r w:rsidR="006B6F98">
        <w:fldChar w:fldCharType="begin"/>
      </w:r>
      <w:r w:rsidR="006B6F98">
        <w:instrText xml:space="preserve"> SEQ Abbildung \* ARABIC </w:instrText>
      </w:r>
      <w:r w:rsidR="006B6F98">
        <w:fldChar w:fldCharType="separate"/>
      </w:r>
      <w:r w:rsidR="008A35E4">
        <w:rPr>
          <w:noProof/>
        </w:rPr>
        <w:t>4</w:t>
      </w:r>
      <w:r w:rsidR="006B6F98">
        <w:rPr>
          <w:noProof/>
        </w:rPr>
        <w:fldChar w:fldCharType="end"/>
      </w:r>
      <w:r>
        <w:t xml:space="preserve"> - Architektur Diagramm</w:t>
      </w:r>
      <w:bookmarkEnd w:id="31"/>
    </w:p>
    <w:p w:rsidR="00F77692" w:rsidRDefault="00F77692" w:rsidP="004217C3">
      <w:r>
        <w:t>Es wurde diskutiert</w:t>
      </w:r>
      <w:r w:rsidR="005160DF">
        <w:t>,</w:t>
      </w:r>
      <w:r>
        <w:t xml:space="preserve"> ob zwischen </w:t>
      </w:r>
      <w:r w:rsidR="005160DF">
        <w:t xml:space="preserve">den Layern </w:t>
      </w:r>
      <w:r w:rsidR="000A156C">
        <w:t>ViewModels und Services</w:t>
      </w:r>
      <w:r>
        <w:t xml:space="preserve"> zusätzlich ein Business Layer eingefügt werden sollte.</w:t>
      </w:r>
      <w:r w:rsidR="00000857">
        <w:t xml:space="preserve"> Da die bereitgestellten Daten jedoch nicht manipuliert, sondern lediglich angezeigt werden, ist ein Business Layer überflüssig. Dieser würde nur</w:t>
      </w:r>
      <w:r w:rsidR="00955761">
        <w:t xml:space="preserve"> das Service Interface kopieren und dadurch zu einem Durchlauferhitzer werden.</w:t>
      </w:r>
      <w:r w:rsidR="0046175A">
        <w:t xml:space="preserve"> Deshalb wurde der Business und Services Layer zu einem gemeinsamen ServiceModels Layer zusammengefasst.</w:t>
      </w:r>
    </w:p>
    <w:p w:rsidR="00861EB4" w:rsidRDefault="00861EB4" w:rsidP="005E7C77">
      <w:pPr>
        <w:pStyle w:val="berschrift5"/>
      </w:pPr>
      <w:bookmarkStart w:id="32" w:name="_Toc325440873"/>
      <w:r w:rsidRPr="005E7C77">
        <w:t>Common</w:t>
      </w:r>
      <w:bookmarkEnd w:id="32"/>
    </w:p>
    <w:p w:rsidR="00A2319D" w:rsidRDefault="000156F2" w:rsidP="005E7C77">
      <w:r>
        <w:t xml:space="preserve">Im Common Layer befinden sich Klassen, welche von </w:t>
      </w:r>
      <w:r w:rsidR="00457CD4">
        <w:t xml:space="preserve">Klassen aus </w:t>
      </w:r>
      <w:r w:rsidR="00716E2B">
        <w:t>den meisten</w:t>
      </w:r>
      <w:r w:rsidR="00457CD4">
        <w:t xml:space="preserve"> anderen</w:t>
      </w:r>
      <w:r w:rsidR="005160DF">
        <w:t xml:space="preserve"> Schichten </w:t>
      </w:r>
      <w:r>
        <w:t xml:space="preserve">verwendet werden. </w:t>
      </w:r>
    </w:p>
    <w:p w:rsidR="00A2319D" w:rsidRDefault="00A2319D" w:rsidP="00A2319D">
      <w:pPr>
        <w:pStyle w:val="berschrift5"/>
      </w:pPr>
      <w:r>
        <w:t>ResourceLoader</w:t>
      </w:r>
    </w:p>
    <w:p w:rsidR="005E7C77" w:rsidRDefault="004C4271" w:rsidP="00F1540F">
      <w:r>
        <w:t xml:space="preserve"> </w:t>
      </w:r>
      <w:r w:rsidR="00F37BAB">
        <w:t xml:space="preserve">Durch die Schicht ResourceLoader werden Resourcen, welche für die </w:t>
      </w:r>
      <w:r w:rsidR="00306C26">
        <w:t>Videowall</w:t>
      </w:r>
      <w:r w:rsidR="00F37BAB">
        <w:t xml:space="preserve"> benötigt werden, geladen.</w:t>
      </w:r>
    </w:p>
    <w:p w:rsidR="005E7C77" w:rsidRDefault="005E7C77" w:rsidP="005E7C77">
      <w:pPr>
        <w:pStyle w:val="berschrift5"/>
      </w:pPr>
      <w:r>
        <w:t>Interfaces</w:t>
      </w:r>
    </w:p>
    <w:p w:rsidR="00B5316A" w:rsidRPr="00B5316A" w:rsidRDefault="00B5316A" w:rsidP="00B5316A">
      <w:r>
        <w:t xml:space="preserve">Die Interfaces werden von Klassen, welche als </w:t>
      </w:r>
      <w:r w:rsidR="00537684">
        <w:t>Plug-in</w:t>
      </w:r>
      <w:r>
        <w:t xml:space="preserve"> dienen sollen, implementiert. </w:t>
      </w:r>
      <w:r w:rsidR="00623106">
        <w:t xml:space="preserve">Die Interfaces definieren hierfür Elemente welches jedes </w:t>
      </w:r>
      <w:r w:rsidR="00537684">
        <w:t>Plug-in</w:t>
      </w:r>
      <w:r w:rsidR="00623106">
        <w:t xml:space="preserve"> zu Verfügung stellen muss und definieren noch weitere Interfaces, welche für die Nutzung weiterer </w:t>
      </w:r>
      <w:r w:rsidR="008A2E84">
        <w:t>Funktionalitäten genutzt werden kann (z.B. Zugriff aus Skelett-Daten).</w:t>
      </w:r>
    </w:p>
    <w:p w:rsidR="00861EB4" w:rsidRDefault="00861EB4" w:rsidP="001207E3">
      <w:pPr>
        <w:pStyle w:val="berschrift5"/>
      </w:pPr>
      <w:bookmarkStart w:id="33" w:name="_Toc325440874"/>
      <w:r>
        <w:t>Data</w:t>
      </w:r>
      <w:bookmarkEnd w:id="33"/>
    </w:p>
    <w:p w:rsidR="004E0421" w:rsidRPr="004E0421" w:rsidRDefault="00457CD4" w:rsidP="004E0421">
      <w:r>
        <w:t>Der</w:t>
      </w:r>
      <w:r w:rsidR="005160DF">
        <w:t xml:space="preserve"> Data Layer </w:t>
      </w:r>
      <w:r>
        <w:t>regelt di</w:t>
      </w:r>
      <w:r w:rsidR="005160DF">
        <w:t>e Datenbanka</w:t>
      </w:r>
      <w:r w:rsidR="004470B5">
        <w:t>nbindung,</w:t>
      </w:r>
      <w:r w:rsidR="007A680D">
        <w:t xml:space="preserve"> </w:t>
      </w:r>
      <w:r>
        <w:t xml:space="preserve">lädt </w:t>
      </w:r>
      <w:r w:rsidR="007A680D">
        <w:t>die benötigten</w:t>
      </w:r>
      <w:r w:rsidR="004470B5">
        <w:t xml:space="preserve"> Ressourcen und </w:t>
      </w:r>
      <w:r>
        <w:t xml:space="preserve">greift </w:t>
      </w:r>
      <w:r w:rsidR="004470B5">
        <w:t>auf</w:t>
      </w:r>
      <w:r>
        <w:t xml:space="preserve"> die Daten von Kinect zu</w:t>
      </w:r>
      <w:r w:rsidR="004470B5">
        <w:t xml:space="preserve"> (beispielsweise Skelett</w:t>
      </w:r>
      <w:r>
        <w:t>-</w:t>
      </w:r>
      <w:r w:rsidR="004470B5">
        <w:t xml:space="preserve"> oder Tiefendaten).</w:t>
      </w:r>
    </w:p>
    <w:p w:rsidR="00861EB4" w:rsidRDefault="00861EB4" w:rsidP="001207E3">
      <w:pPr>
        <w:pStyle w:val="berschrift5"/>
      </w:pPr>
      <w:bookmarkStart w:id="34" w:name="_Toc325440875"/>
      <w:r>
        <w:t>Service</w:t>
      </w:r>
      <w:bookmarkEnd w:id="34"/>
      <w:r w:rsidR="002B027A">
        <w:t>Model</w:t>
      </w:r>
      <w:r w:rsidR="00E11414">
        <w:t>s</w:t>
      </w:r>
    </w:p>
    <w:p w:rsidR="004E0421" w:rsidRPr="004E0421" w:rsidRDefault="00E01749" w:rsidP="004E0421">
      <w:r>
        <w:t>Im ServiceModels</w:t>
      </w:r>
      <w:r w:rsidR="00FC1B88">
        <w:t xml:space="preserve"> Laye</w:t>
      </w:r>
      <w:r w:rsidR="005160DF">
        <w:t xml:space="preserve">r werden die </w:t>
      </w:r>
      <w:r w:rsidR="00495FA0">
        <w:t>vom Data Layer erhaltenen Daten in</w:t>
      </w:r>
      <w:r w:rsidR="00FC1B88">
        <w:t xml:space="preserve"> Models gespeichert. </w:t>
      </w:r>
      <w:r w:rsidR="008C4176">
        <w:t xml:space="preserve">Diese werden dann über </w:t>
      </w:r>
      <w:r w:rsidR="00617583">
        <w:t>verschiedene</w:t>
      </w:r>
      <w:r w:rsidR="008C4176">
        <w:t xml:space="preserve"> Service</w:t>
      </w:r>
      <w:r w:rsidR="00617583">
        <w:t>s</w:t>
      </w:r>
      <w:r w:rsidR="008C4176">
        <w:t xml:space="preserve"> den ViewModels zur Verfügung gestellt.</w:t>
      </w:r>
      <w:r w:rsidR="00BC245B">
        <w:t xml:space="preserve"> </w:t>
      </w:r>
    </w:p>
    <w:p w:rsidR="00861EB4" w:rsidRDefault="00861EB4" w:rsidP="001207E3">
      <w:pPr>
        <w:pStyle w:val="berschrift5"/>
      </w:pPr>
      <w:bookmarkStart w:id="35" w:name="_Toc325440876"/>
      <w:r>
        <w:t>ViewModels</w:t>
      </w:r>
      <w:bookmarkEnd w:id="35"/>
    </w:p>
    <w:p w:rsidR="004E0421" w:rsidRPr="004E0421" w:rsidRDefault="002C158C" w:rsidP="004E0421">
      <w:r>
        <w:t xml:space="preserve">Die ViewModels stellen die </w:t>
      </w:r>
      <w:r w:rsidR="006327BB">
        <w:t xml:space="preserve">von den Services </w:t>
      </w:r>
      <w:r>
        <w:t xml:space="preserve">erhaltenen Daten der View zur Verfügung. </w:t>
      </w:r>
      <w:r w:rsidR="007F6437">
        <w:t>Auf diesem Layer befinde</w:t>
      </w:r>
      <w:r w:rsidR="000868BC">
        <w:t>t</w:t>
      </w:r>
      <w:r w:rsidR="007F6437">
        <w:t xml:space="preserve"> sich auch die Implementation des ICommand </w:t>
      </w:r>
      <w:r w:rsidR="0070196A">
        <w:t>Interfaces</w:t>
      </w:r>
      <w:r w:rsidR="006327BB">
        <w:t>. Diese Funktionen können somit von ViewModels und Views verwendet werden.</w:t>
      </w:r>
    </w:p>
    <w:p w:rsidR="00861EB4" w:rsidRPr="00861EB4" w:rsidRDefault="00861EB4" w:rsidP="001207E3">
      <w:pPr>
        <w:pStyle w:val="berschrift5"/>
      </w:pPr>
      <w:bookmarkStart w:id="36" w:name="_Toc325440877"/>
      <w:r>
        <w:lastRenderedPageBreak/>
        <w:t>Views</w:t>
      </w:r>
      <w:bookmarkEnd w:id="36"/>
    </w:p>
    <w:p w:rsidR="001207E3" w:rsidRDefault="00932B20" w:rsidP="000E1C1A">
      <w:r>
        <w:t xml:space="preserve">Die Views stellen die Elemente aus den ViewModels grafisch dar. </w:t>
      </w:r>
      <w:r w:rsidR="00603CEC">
        <w:t>Auf diesem Layer befindet sich auch das config-File</w:t>
      </w:r>
      <w:r w:rsidR="005160DF">
        <w:t>,</w:t>
      </w:r>
      <w:r w:rsidR="00603CEC">
        <w:t xml:space="preserve"> mit welcher der Applikation gestartet wird</w:t>
      </w:r>
      <w:r w:rsidR="003D2A46">
        <w:t>,</w:t>
      </w:r>
      <w:r w:rsidR="00712EE9">
        <w:t xml:space="preserve"> </w:t>
      </w:r>
      <w:r w:rsidR="003D2A46">
        <w:t>z</w:t>
      </w:r>
      <w:r w:rsidR="00712EE9">
        <w:t xml:space="preserve">udem </w:t>
      </w:r>
      <w:r w:rsidR="003D2A46">
        <w:t xml:space="preserve">auch </w:t>
      </w:r>
      <w:r w:rsidR="00712EE9">
        <w:t>die Converter (beispielsweise zur Konvertierung von bool zu visbility).</w:t>
      </w:r>
    </w:p>
    <w:p w:rsidR="00EE72A7" w:rsidRDefault="00EE72A7" w:rsidP="00EE72A7">
      <w:pPr>
        <w:pStyle w:val="berschrift4"/>
      </w:pPr>
      <w:bookmarkStart w:id="37" w:name="_Ref326157558"/>
      <w:r>
        <w:t xml:space="preserve">Beschreibung der </w:t>
      </w:r>
      <w:r w:rsidR="002E6449">
        <w:t>Assemblies</w:t>
      </w:r>
      <w:bookmarkEnd w:id="37"/>
    </w:p>
    <w:p w:rsidR="00FA2CD1" w:rsidRDefault="00787E9E" w:rsidP="00787E9E">
      <w:r>
        <w:t>In den folgenden Kapiteln werden die verschiedenen Assemblies genauer beschrieben.</w:t>
      </w:r>
      <w:r w:rsidR="007B3E48">
        <w:t xml:space="preserve"> Diese sind analog zu den Layern, welche in Kapitel </w:t>
      </w:r>
      <w:r w:rsidR="007B3E48">
        <w:fldChar w:fldCharType="begin"/>
      </w:r>
      <w:r w:rsidR="007B3E48">
        <w:instrText xml:space="preserve"> REF _Ref326391821 \r \h </w:instrText>
      </w:r>
      <w:r w:rsidR="007B3E48">
        <w:fldChar w:fldCharType="separate"/>
      </w:r>
      <w:r w:rsidR="007B3E48">
        <w:t>I.1.3.2</w:t>
      </w:r>
      <w:r w:rsidR="007B3E48">
        <w:fldChar w:fldCharType="end"/>
      </w:r>
      <w:r w:rsidR="007B3E48">
        <w:t xml:space="preserve"> </w:t>
      </w:r>
      <w:r w:rsidR="007B3E48">
        <w:fldChar w:fldCharType="begin"/>
      </w:r>
      <w:r w:rsidR="007B3E48">
        <w:instrText xml:space="preserve"> REF _Ref326391827 \h </w:instrText>
      </w:r>
      <w:r w:rsidR="007B3E48">
        <w:fldChar w:fldCharType="separate"/>
      </w:r>
      <w:r w:rsidR="007B3E48">
        <w:t>Logische Sicht</w:t>
      </w:r>
      <w:r w:rsidR="007B3E48">
        <w:fldChar w:fldCharType="end"/>
      </w:r>
      <w:r w:rsidR="007B3E48">
        <w:t xml:space="preserve"> beschrieben sind, aufgebaut.</w:t>
      </w:r>
    </w:p>
    <w:p w:rsidR="00787E9E" w:rsidRDefault="00565B2E" w:rsidP="00787E9E">
      <w:r>
        <w:t xml:space="preserve">Die mit Klassen mit dem Namen </w:t>
      </w:r>
      <w:r w:rsidRPr="00B40D24">
        <w:rPr>
          <w:i/>
        </w:rPr>
        <w:t>NamespaceDoc</w:t>
      </w:r>
      <w:r>
        <w:t xml:space="preserve"> dienen dazu, den Namespace zu beschreiben und Warnungen von ReShaper (TODO Ref) zu unterdrücken.</w:t>
      </w:r>
      <w:r w:rsidR="00FA2CD1">
        <w:t xml:space="preserve"> Diese Klassen haben immer die gleiche Funktion und werden daher in </w:t>
      </w:r>
      <w:r w:rsidR="00B3568A">
        <w:t>den nachfolgenden</w:t>
      </w:r>
      <w:r w:rsidR="00FA2CD1">
        <w:t xml:space="preserve"> Kapitel</w:t>
      </w:r>
      <w:r w:rsidR="00F41CF3">
        <w:t>n</w:t>
      </w:r>
      <w:r w:rsidR="00FA2CD1">
        <w:t xml:space="preserve"> </w:t>
      </w:r>
      <w:r w:rsidR="00B3568A">
        <w:t xml:space="preserve">nicht  </w:t>
      </w:r>
      <w:r w:rsidR="00FA2CD1">
        <w:t>nochmals beschrieben.</w:t>
      </w:r>
    </w:p>
    <w:p w:rsidR="00CC04B7" w:rsidRPr="00CC04B7" w:rsidRDefault="0048488A" w:rsidP="00CC04B7">
      <w:pPr>
        <w:pStyle w:val="berschrift5"/>
      </w:pPr>
      <w:r>
        <w:t>Videw</w:t>
      </w:r>
      <w:r w:rsidR="00CC04B7">
        <w:t>all Applikation</w:t>
      </w:r>
    </w:p>
    <w:p w:rsidR="00CC04B7" w:rsidRPr="00787E9E" w:rsidRDefault="00CC04B7" w:rsidP="00787E9E">
      <w:r>
        <w:t>Nachfolgend eine Übersicht über die verschiedenen Assemblies</w:t>
      </w:r>
      <w:r w:rsidR="0048488A">
        <w:t xml:space="preserve"> der Videowall Applikation</w:t>
      </w:r>
    </w:p>
    <w:p w:rsidR="005E43AE" w:rsidRDefault="0024158F" w:rsidP="005E43AE">
      <w:r>
        <w:rPr>
          <w:noProof/>
          <w:lang w:eastAsia="de-CH"/>
        </w:rPr>
        <w:drawing>
          <wp:inline distT="0" distB="0" distL="0" distR="0" wp14:anchorId="2890CB11" wp14:editId="55CB205E">
            <wp:extent cx="5172075" cy="405783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7528" t="12435" r="31049" b="23016"/>
                    <a:stretch/>
                  </pic:blipFill>
                  <pic:spPr bwMode="auto">
                    <a:xfrm>
                      <a:off x="0" y="0"/>
                      <a:ext cx="5172296" cy="4058007"/>
                    </a:xfrm>
                    <a:prstGeom prst="rect">
                      <a:avLst/>
                    </a:prstGeom>
                    <a:ln>
                      <a:noFill/>
                    </a:ln>
                    <a:extLst>
                      <a:ext uri="{53640926-AAD7-44D8-BBD7-CCE9431645EC}">
                        <a14:shadowObscured xmlns:a14="http://schemas.microsoft.com/office/drawing/2010/main"/>
                      </a:ext>
                    </a:extLst>
                  </pic:spPr>
                </pic:pic>
              </a:graphicData>
            </a:graphic>
          </wp:inline>
        </w:drawing>
      </w:r>
    </w:p>
    <w:p w:rsidR="001F0FCC" w:rsidRPr="005E43AE" w:rsidRDefault="001F0FCC" w:rsidP="001F0FCC">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5</w:t>
      </w:r>
      <w:r w:rsidR="006B6F98">
        <w:rPr>
          <w:noProof/>
        </w:rPr>
        <w:fldChar w:fldCharType="end"/>
      </w:r>
      <w:r>
        <w:t xml:space="preserve"> - Übersicht Assemblies</w:t>
      </w:r>
    </w:p>
    <w:p w:rsidR="00D91B1A" w:rsidRDefault="00517696" w:rsidP="002B5F4B">
      <w:pPr>
        <w:pStyle w:val="berschrift6"/>
      </w:pPr>
      <w:bookmarkStart w:id="38" w:name="_Ref326486922"/>
      <w:r>
        <w:t>Common</w:t>
      </w:r>
      <w:bookmarkEnd w:id="38"/>
    </w:p>
    <w:p w:rsidR="00B35AB5" w:rsidRPr="00B35AB5" w:rsidRDefault="00B35AB5" w:rsidP="00B35AB5">
      <w:r>
        <w:t>Unter Common befinden sich Klassen, welche von den mehreren Klassen aus anderen Assemblies verwendet werden.</w:t>
      </w:r>
    </w:p>
    <w:p w:rsidR="002540F1" w:rsidRDefault="002540F1" w:rsidP="002540F1">
      <w:r>
        <w:rPr>
          <w:noProof/>
          <w:lang w:eastAsia="de-CH"/>
        </w:rPr>
        <w:lastRenderedPageBreak/>
        <w:drawing>
          <wp:inline distT="0" distB="0" distL="0" distR="0" wp14:anchorId="6CA5A424" wp14:editId="2996EBCC">
            <wp:extent cx="4029075" cy="2399665"/>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6296" t="14914" r="28009" b="32013"/>
                    <a:stretch/>
                  </pic:blipFill>
                  <pic:spPr bwMode="auto">
                    <a:xfrm>
                      <a:off x="0" y="0"/>
                      <a:ext cx="4028397" cy="2399261"/>
                    </a:xfrm>
                    <a:prstGeom prst="rect">
                      <a:avLst/>
                    </a:prstGeom>
                    <a:ln>
                      <a:noFill/>
                    </a:ln>
                    <a:extLst>
                      <a:ext uri="{53640926-AAD7-44D8-BBD7-CCE9431645EC}">
                        <a14:shadowObscured xmlns:a14="http://schemas.microsoft.com/office/drawing/2010/main"/>
                      </a:ext>
                    </a:extLst>
                  </pic:spPr>
                </pic:pic>
              </a:graphicData>
            </a:graphic>
          </wp:inline>
        </w:drawing>
      </w:r>
    </w:p>
    <w:p w:rsidR="002540F1" w:rsidRPr="007A6E21" w:rsidRDefault="002540F1" w:rsidP="002540F1">
      <w:pPr>
        <w:pStyle w:val="Beschriftung"/>
      </w:pPr>
      <w:r w:rsidRPr="007A6E21">
        <w:t xml:space="preserve">Abbildung </w:t>
      </w:r>
      <w:r w:rsidR="00782765">
        <w:fldChar w:fldCharType="begin"/>
      </w:r>
      <w:r w:rsidR="00782765" w:rsidRPr="007A6E21">
        <w:instrText xml:space="preserve"> SEQ Abbildung \* ARABIC </w:instrText>
      </w:r>
      <w:r w:rsidR="00782765">
        <w:fldChar w:fldCharType="separate"/>
      </w:r>
      <w:r w:rsidR="008A35E4" w:rsidRPr="007A6E21">
        <w:rPr>
          <w:noProof/>
        </w:rPr>
        <w:t>6</w:t>
      </w:r>
      <w:r w:rsidR="00782765">
        <w:rPr>
          <w:noProof/>
        </w:rPr>
        <w:fldChar w:fldCharType="end"/>
      </w:r>
      <w:r w:rsidRPr="007A6E21">
        <w:t xml:space="preserve"> </w:t>
      </w:r>
      <w:r w:rsidR="000D6130" w:rsidRPr="007A6E21">
        <w:t>– Videowall Applikation,</w:t>
      </w:r>
      <w:r w:rsidRPr="007A6E21">
        <w:t xml:space="preserve"> Assembly Common</w:t>
      </w:r>
    </w:p>
    <w:p w:rsidR="00CC7CEB" w:rsidRPr="00CC7CEB" w:rsidRDefault="00611C1F" w:rsidP="00CC7CEB">
      <w:r>
        <w:t xml:space="preserve">Die Klasse </w:t>
      </w:r>
      <w:r w:rsidRPr="00B7073F">
        <w:rPr>
          <w:i/>
        </w:rPr>
        <w:t>PreOrPostCondition</w:t>
      </w:r>
      <w:r>
        <w:t xml:space="preserve"> wird für das Prüfen von Pre- oder Postconditions in anderen Klassen genutzt.</w:t>
      </w:r>
      <w:r w:rsidR="005B61D6">
        <w:t xml:space="preserve"> So wird beispielsweise</w:t>
      </w:r>
      <w:r w:rsidR="00CA7485">
        <w:t xml:space="preserve"> durch die</w:t>
      </w:r>
      <w:r w:rsidR="00CA7485" w:rsidRPr="00CA7485">
        <w:rPr>
          <w:i/>
        </w:rPr>
        <w:t xml:space="preserve"> </w:t>
      </w:r>
      <w:r w:rsidR="00CA7485" w:rsidRPr="00B7073F">
        <w:rPr>
          <w:i/>
        </w:rPr>
        <w:t>PreOrPostCondition</w:t>
      </w:r>
      <w:r w:rsidR="005B61D6">
        <w:t xml:space="preserve">bei dem Laden der </w:t>
      </w:r>
      <w:r w:rsidR="00537684">
        <w:t>Plug-in</w:t>
      </w:r>
      <w:r w:rsidR="005B61D6">
        <w:t>s geprüft ob mindestens eines verfügbar ist.</w:t>
      </w:r>
      <w:r w:rsidR="002401BB">
        <w:t xml:space="preserve"> Der </w:t>
      </w:r>
      <w:r w:rsidR="002401BB" w:rsidRPr="00B7073F">
        <w:rPr>
          <w:i/>
        </w:rPr>
        <w:t>ImageHelper</w:t>
      </w:r>
      <w:r w:rsidR="002401BB">
        <w:t xml:space="preserve"> biet</w:t>
      </w:r>
      <w:r w:rsidR="004D7F9F">
        <w:t xml:space="preserve">et eine Methode an, bei welcher der Bildpfad angegeben werden kann und die Source des Bildes </w:t>
      </w:r>
      <w:r w:rsidR="00CA7485">
        <w:t>dadurch</w:t>
      </w:r>
      <w:r w:rsidR="004D7F9F">
        <w:t xml:space="preserve"> automatisch geladen wird.</w:t>
      </w:r>
      <w:r w:rsidR="00D07C26">
        <w:t xml:space="preserve"> Beim </w:t>
      </w:r>
      <w:r w:rsidR="00D07C26" w:rsidRPr="00B7073F">
        <w:rPr>
          <w:i/>
        </w:rPr>
        <w:t>Notifier</w:t>
      </w:r>
      <w:r w:rsidR="00D07C26">
        <w:t xml:space="preserve"> handelt es sich um die Implementation des INotifyPropertyChanged Interfaces</w:t>
      </w:r>
      <w:r w:rsidR="00B271BE" w:rsidRPr="00B271BE">
        <w:rPr>
          <w:rStyle w:val="Funotenzeichen"/>
        </w:rPr>
        <w:t xml:space="preserve"> </w:t>
      </w:r>
      <w:r w:rsidR="00B271BE">
        <w:rPr>
          <w:rStyle w:val="Funotenzeichen"/>
        </w:rPr>
        <w:footnoteReference w:id="11"/>
      </w:r>
      <w:r w:rsidR="004C2F9D">
        <w:t>.</w:t>
      </w:r>
      <w:r w:rsidR="00B66B21">
        <w:t xml:space="preserve"> Durch den </w:t>
      </w:r>
      <w:r w:rsidR="00B66B21" w:rsidRPr="00B7073F">
        <w:rPr>
          <w:i/>
        </w:rPr>
        <w:t>Logger</w:t>
      </w:r>
      <w:r w:rsidR="00B66B21">
        <w:t xml:space="preserve"> können Ausgaben auf der Konsole generiert werden.</w:t>
      </w:r>
    </w:p>
    <w:p w:rsidR="00CC7CEB" w:rsidRDefault="00CC7CEB" w:rsidP="002B5F4B">
      <w:pPr>
        <w:pStyle w:val="berschrift6"/>
      </w:pPr>
      <w:r>
        <w:t>ResourceLoader</w:t>
      </w:r>
    </w:p>
    <w:p w:rsidR="00CA7485" w:rsidRPr="00CA7485" w:rsidRDefault="00CA7485" w:rsidP="00CA7485">
      <w:r>
        <w:t>Das Assembly ResourceLoader besitzt Klassen, mit welchen Resourcen geladen werden können.</w:t>
      </w:r>
    </w:p>
    <w:p w:rsidR="00CC7CEB" w:rsidRDefault="00807B2B" w:rsidP="00CC7CEB">
      <w:r>
        <w:rPr>
          <w:noProof/>
          <w:lang w:eastAsia="de-CH"/>
        </w:rPr>
        <w:drawing>
          <wp:inline distT="0" distB="0" distL="0" distR="0" wp14:anchorId="1DE0A82F" wp14:editId="4EA0D9F5">
            <wp:extent cx="4781550" cy="167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481" t="17990" r="14513" b="35450"/>
                    <a:stretch/>
                  </pic:blipFill>
                  <pic:spPr bwMode="auto">
                    <a:xfrm>
                      <a:off x="0" y="0"/>
                      <a:ext cx="4781753" cy="1676471"/>
                    </a:xfrm>
                    <a:prstGeom prst="rect">
                      <a:avLst/>
                    </a:prstGeom>
                    <a:ln>
                      <a:noFill/>
                    </a:ln>
                    <a:extLst>
                      <a:ext uri="{53640926-AAD7-44D8-BBD7-CCE9431645EC}">
                        <a14:shadowObscured xmlns:a14="http://schemas.microsoft.com/office/drawing/2010/main"/>
                      </a:ext>
                    </a:extLst>
                  </pic:spPr>
                </pic:pic>
              </a:graphicData>
            </a:graphic>
          </wp:inline>
        </w:drawing>
      </w:r>
    </w:p>
    <w:p w:rsidR="00807B2B" w:rsidRPr="007A6E21" w:rsidRDefault="00807B2B" w:rsidP="00807B2B">
      <w:pPr>
        <w:pStyle w:val="Beschriftung"/>
      </w:pPr>
      <w:r w:rsidRPr="007A6E21">
        <w:t xml:space="preserve">Abbildung </w:t>
      </w:r>
      <w:r w:rsidR="00782765">
        <w:fldChar w:fldCharType="begin"/>
      </w:r>
      <w:r w:rsidR="00782765" w:rsidRPr="007A6E21">
        <w:instrText xml:space="preserve"> SEQ Abbildung \* ARABIC </w:instrText>
      </w:r>
      <w:r w:rsidR="00782765">
        <w:fldChar w:fldCharType="separate"/>
      </w:r>
      <w:r w:rsidR="008A35E4" w:rsidRPr="007A6E21">
        <w:rPr>
          <w:noProof/>
        </w:rPr>
        <w:t>7</w:t>
      </w:r>
      <w:r w:rsidR="00782765">
        <w:rPr>
          <w:noProof/>
        </w:rPr>
        <w:fldChar w:fldCharType="end"/>
      </w:r>
      <w:r w:rsidRPr="007A6E21">
        <w:t xml:space="preserve"> </w:t>
      </w:r>
      <w:r w:rsidR="007C0EC7" w:rsidRPr="007A6E21">
        <w:t>–</w:t>
      </w:r>
      <w:r w:rsidRPr="007A6E21">
        <w:t xml:space="preserve"> </w:t>
      </w:r>
      <w:r w:rsidR="007C0EC7" w:rsidRPr="007A6E21">
        <w:t xml:space="preserve">Videowall Applikation, </w:t>
      </w:r>
      <w:r w:rsidRPr="007A6E21">
        <w:t>Assembly ResourceLoader</w:t>
      </w:r>
    </w:p>
    <w:p w:rsidR="00DB7666" w:rsidRDefault="00DB7666" w:rsidP="00DB7666">
      <w:r w:rsidRPr="00BC780C">
        <w:rPr>
          <w:i/>
        </w:rPr>
        <w:t>ResourceProvider</w:t>
      </w:r>
      <w:r>
        <w:t xml:space="preserve"> bietet Resourcen an, welche in einem xaml-File eingetragen wurden.</w:t>
      </w:r>
      <w:r w:rsidR="00972AF4">
        <w:t xml:space="preserve"> Bei diesen Resourcen handelt es sich </w:t>
      </w:r>
      <w:r w:rsidR="009A4579">
        <w:t>um</w:t>
      </w:r>
      <w:r w:rsidR="00972AF4">
        <w:t xml:space="preserve"> zwei Bilder für den Handcursor. </w:t>
      </w:r>
      <w:r w:rsidR="00AB1FD6">
        <w:t xml:space="preserve">Im xaml-File wird der Pfad zu diesen Bildern angegeben. Diese werden dann durch den </w:t>
      </w:r>
      <w:r w:rsidR="00AB1FD6" w:rsidRPr="00BC780C">
        <w:rPr>
          <w:i/>
        </w:rPr>
        <w:t>ResourceProvider</w:t>
      </w:r>
      <w:r w:rsidR="00AB1FD6">
        <w:t xml:space="preserve"> in ein ResourceDictionary geladen.</w:t>
      </w:r>
    </w:p>
    <w:p w:rsidR="009A4579" w:rsidRPr="00DB7666" w:rsidRDefault="009A4579" w:rsidP="00DB7666">
      <w:r>
        <w:t>Die Klassen von ResourceLoader.Properties wurden automatisch generiert. Sie dienen dazu TODO</w:t>
      </w:r>
    </w:p>
    <w:p w:rsidR="00CC7CEB" w:rsidRDefault="00CC7CEB" w:rsidP="002B5F4B">
      <w:pPr>
        <w:pStyle w:val="berschrift6"/>
      </w:pPr>
      <w:bookmarkStart w:id="39" w:name="_Ref326398370"/>
      <w:r>
        <w:t>Interfaces</w:t>
      </w:r>
      <w:bookmarkEnd w:id="39"/>
    </w:p>
    <w:p w:rsidR="00D07501" w:rsidRPr="00D07501" w:rsidRDefault="00D07501" w:rsidP="00D07501">
      <w:r>
        <w:t xml:space="preserve">Um ein </w:t>
      </w:r>
      <w:r w:rsidR="00537684">
        <w:t>Plug-in</w:t>
      </w:r>
      <w:r>
        <w:t xml:space="preserve"> Framework zu realisieren, mussten Interfaces, welche von den </w:t>
      </w:r>
      <w:r w:rsidR="00537684">
        <w:t>Plug-in</w:t>
      </w:r>
      <w:r>
        <w:t xml:space="preserve"> Klassen verwendet werden müssen, definiert. Diese befinden sich alle im Assembly Interface</w:t>
      </w:r>
      <w:r w:rsidR="00782765">
        <w:t>s</w:t>
      </w:r>
      <w:r>
        <w:t>.</w:t>
      </w:r>
    </w:p>
    <w:p w:rsidR="00CC7CEB" w:rsidRDefault="009A280A" w:rsidP="00CC7CEB">
      <w:r>
        <w:rPr>
          <w:noProof/>
          <w:lang w:eastAsia="de-CH"/>
        </w:rPr>
        <w:lastRenderedPageBreak/>
        <w:drawing>
          <wp:inline distT="0" distB="0" distL="0" distR="0" wp14:anchorId="0BD65F67" wp14:editId="3A16AC43">
            <wp:extent cx="5286375" cy="29800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7606" t="15334" r="19640" b="19047"/>
                    <a:stretch/>
                  </pic:blipFill>
                  <pic:spPr bwMode="auto">
                    <a:xfrm>
                      <a:off x="0" y="0"/>
                      <a:ext cx="5288866" cy="2981431"/>
                    </a:xfrm>
                    <a:prstGeom prst="rect">
                      <a:avLst/>
                    </a:prstGeom>
                    <a:ln>
                      <a:noFill/>
                    </a:ln>
                    <a:extLst>
                      <a:ext uri="{53640926-AAD7-44D8-BBD7-CCE9431645EC}">
                        <a14:shadowObscured xmlns:a14="http://schemas.microsoft.com/office/drawing/2010/main"/>
                      </a:ext>
                    </a:extLst>
                  </pic:spPr>
                </pic:pic>
              </a:graphicData>
            </a:graphic>
          </wp:inline>
        </w:drawing>
      </w:r>
    </w:p>
    <w:p w:rsidR="009A280A" w:rsidRPr="002E372F" w:rsidRDefault="009A280A" w:rsidP="009A280A">
      <w:pPr>
        <w:pStyle w:val="Beschriftung"/>
        <w:rPr>
          <w:lang w:val="en-US"/>
        </w:rPr>
      </w:pPr>
      <w:r w:rsidRPr="002E372F">
        <w:rPr>
          <w:lang w:val="en-US"/>
        </w:rPr>
        <w:t xml:space="preserve">Abbildung </w:t>
      </w:r>
      <w:r w:rsidR="0016653A">
        <w:fldChar w:fldCharType="begin"/>
      </w:r>
      <w:r w:rsidR="0016653A" w:rsidRPr="002E372F">
        <w:rPr>
          <w:lang w:val="en-US"/>
        </w:rPr>
        <w:instrText xml:space="preserve"> SEQ Abbildung \* ARABIC </w:instrText>
      </w:r>
      <w:r w:rsidR="0016653A">
        <w:fldChar w:fldCharType="separate"/>
      </w:r>
      <w:r w:rsidR="008A35E4">
        <w:rPr>
          <w:noProof/>
          <w:lang w:val="en-US"/>
        </w:rPr>
        <w:t>8</w:t>
      </w:r>
      <w:r w:rsidR="0016653A">
        <w:rPr>
          <w:noProof/>
        </w:rPr>
        <w:fldChar w:fldCharType="end"/>
      </w:r>
      <w:r w:rsidRPr="002E372F">
        <w:rPr>
          <w:lang w:val="en-US"/>
        </w:rPr>
        <w:t xml:space="preserve"> </w:t>
      </w:r>
      <w:r w:rsidR="0068625C" w:rsidRPr="002E372F">
        <w:rPr>
          <w:lang w:val="en-US"/>
        </w:rPr>
        <w:t>–</w:t>
      </w:r>
      <w:r w:rsidRPr="002E372F">
        <w:rPr>
          <w:lang w:val="en-US"/>
        </w:rPr>
        <w:t xml:space="preserve"> </w:t>
      </w:r>
      <w:r w:rsidR="0068625C" w:rsidRPr="002E372F">
        <w:rPr>
          <w:lang w:val="en-US"/>
        </w:rPr>
        <w:t xml:space="preserve">Videowall Applikation, </w:t>
      </w:r>
      <w:r w:rsidRPr="002E372F">
        <w:rPr>
          <w:lang w:val="en-US"/>
        </w:rPr>
        <w:t>Assembly Interfaces</w:t>
      </w:r>
    </w:p>
    <w:p w:rsidR="00011F19" w:rsidRDefault="00560738" w:rsidP="00B35AB5">
      <w:r>
        <w:t xml:space="preserve">Das Interface </w:t>
      </w:r>
      <w:r w:rsidRPr="00CF1BE6">
        <w:rPr>
          <w:i/>
        </w:rPr>
        <w:t>IApp</w:t>
      </w:r>
      <w:r>
        <w:t xml:space="preserve"> muss von jeder Klasse implementiert werden</w:t>
      </w:r>
      <w:r w:rsidR="00DA75D8">
        <w:t xml:space="preserve">, welche als </w:t>
      </w:r>
      <w:r w:rsidR="00537684">
        <w:t>Plug-in</w:t>
      </w:r>
      <w:r w:rsidR="00DA75D8">
        <w:t xml:space="preserve"> genutzt werden will.</w:t>
      </w:r>
      <w:r w:rsidR="0001134F">
        <w:t xml:space="preserve"> Der </w:t>
      </w:r>
      <w:r w:rsidR="0001134F" w:rsidRPr="00CF1BE6">
        <w:rPr>
          <w:i/>
        </w:rPr>
        <w:t>IVideoWallServiceProvider</w:t>
      </w:r>
      <w:r w:rsidR="0001134F">
        <w:t xml:space="preserve"> wird genutzt um weitere Services</w:t>
      </w:r>
      <w:r w:rsidR="006F5DC9">
        <w:t xml:space="preserve"> in Form von</w:t>
      </w:r>
      <w:r w:rsidR="00744693">
        <w:t xml:space="preserve"> einem </w:t>
      </w:r>
      <w:r w:rsidR="00744693" w:rsidRPr="00CF1BE6">
        <w:rPr>
          <w:i/>
        </w:rPr>
        <w:t>IVideoWallservice</w:t>
      </w:r>
      <w:r w:rsidR="0001134F">
        <w:t xml:space="preserve"> anzufordern.</w:t>
      </w:r>
      <w:r w:rsidR="00744693">
        <w:t xml:space="preserve"> So ein Service wird gebraucht wenn ein </w:t>
      </w:r>
      <w:r w:rsidR="00537684">
        <w:t>Plug-in</w:t>
      </w:r>
      <w:r w:rsidR="00744693">
        <w:t xml:space="preserve"> beispielsweise auf die Skelettdaten zugreifen will.</w:t>
      </w:r>
      <w:r w:rsidR="00D86FF5">
        <w:t xml:space="preserve"> Diese Service wird durch den </w:t>
      </w:r>
      <w:r w:rsidR="00D86FF5" w:rsidRPr="00CF1BE6">
        <w:rPr>
          <w:i/>
        </w:rPr>
        <w:t>ISkeletonService</w:t>
      </w:r>
      <w:r w:rsidR="00D86FF5">
        <w:t xml:space="preserve">, welcher von </w:t>
      </w:r>
      <w:r w:rsidR="00D86FF5" w:rsidRPr="00CF1BE6">
        <w:rPr>
          <w:i/>
        </w:rPr>
        <w:t>IVideoWallService</w:t>
      </w:r>
      <w:r w:rsidR="00D86FF5">
        <w:t xml:space="preserve"> ableitet, angeboten.</w:t>
      </w:r>
      <w:r w:rsidR="00B16121">
        <w:t xml:space="preserve"> Der </w:t>
      </w:r>
      <w:r w:rsidR="00B16121" w:rsidRPr="00CF1BE6">
        <w:rPr>
          <w:i/>
        </w:rPr>
        <w:t>IFileService</w:t>
      </w:r>
      <w:r w:rsidR="00B16121">
        <w:t xml:space="preserve"> wird verwendet, wenn die </w:t>
      </w:r>
      <w:r w:rsidR="00537684">
        <w:t>Plug-in</w:t>
      </w:r>
      <w:r w:rsidR="00B16121">
        <w:t xml:space="preserve"> Klasse Dateien an einem bestimmten Ort ablegen und darauf zugreifen will.</w:t>
      </w:r>
      <w:r w:rsidR="0032157A">
        <w:t xml:space="preserve"> Der SkeletonChangedEvent und die SkeletonChangedEventArgs we</w:t>
      </w:r>
      <w:r w:rsidR="00C67A53">
        <w:t>rden vom ISkeletonService verwe</w:t>
      </w:r>
      <w:r w:rsidR="0032157A">
        <w:t>n</w:t>
      </w:r>
      <w:r w:rsidR="00C67A53">
        <w:t>d</w:t>
      </w:r>
      <w:r w:rsidR="0032157A">
        <w:t xml:space="preserve">et. </w:t>
      </w:r>
      <w:r w:rsidR="009E7A5D">
        <w:t xml:space="preserve">Der Event wird aufgerufen sobald sich </w:t>
      </w:r>
      <w:r w:rsidR="00FD7F29">
        <w:t>das</w:t>
      </w:r>
      <w:r w:rsidR="009E7A5D">
        <w:t xml:space="preserve"> Skelett verändert hat. </w:t>
      </w:r>
      <w:r w:rsidR="00A83CCB">
        <w:t xml:space="preserve">Die Klasse SkeletonChangedEventArgs </w:t>
      </w:r>
      <w:r w:rsidR="001E3325">
        <w:t>wird</w:t>
      </w:r>
      <w:r w:rsidR="00A83CCB">
        <w:t xml:space="preserve"> bei einem </w:t>
      </w:r>
      <w:r w:rsidR="009D5F8D">
        <w:t xml:space="preserve">SkeletonChangedEvent </w:t>
      </w:r>
      <w:r w:rsidR="00A83CCB">
        <w:t>mitgeschickt und beinhaltet</w:t>
      </w:r>
      <w:r w:rsidR="0026001C">
        <w:t xml:space="preserve"> zusätzlich zum normal</w:t>
      </w:r>
      <w:r w:rsidR="00DA4ABE">
        <w:t>en</w:t>
      </w:r>
      <w:r w:rsidR="0026001C">
        <w:t xml:space="preserve"> EventArgs</w:t>
      </w:r>
      <w:r w:rsidR="00A83CCB">
        <w:t xml:space="preserve"> d</w:t>
      </w:r>
      <w:r w:rsidR="00EB1E57">
        <w:t>a</w:t>
      </w:r>
      <w:r w:rsidR="00A83CCB">
        <w:t>s Skelett</w:t>
      </w:r>
      <w:r w:rsidR="00E97969">
        <w:t>.</w:t>
      </w:r>
    </w:p>
    <w:p w:rsidR="00B35AB5" w:rsidRDefault="005D5923" w:rsidP="00B35AB5">
      <w:r>
        <w:t xml:space="preserve">Die genaue Funktionalität und die Verwendung der Interfaces des </w:t>
      </w:r>
      <w:r w:rsidR="00537684">
        <w:t>Plug-in</w:t>
      </w:r>
      <w:r>
        <w:t xml:space="preserve"> Frameworks werden im Kapitel </w:t>
      </w:r>
      <w:r>
        <w:fldChar w:fldCharType="begin"/>
      </w:r>
      <w:r>
        <w:instrText xml:space="preserve"> REF _Ref326237304 \r \h </w:instrText>
      </w:r>
      <w:r>
        <w:fldChar w:fldCharType="separate"/>
      </w:r>
      <w:r>
        <w:t>I.1.3.4</w:t>
      </w:r>
      <w:r>
        <w:fldChar w:fldCharType="end"/>
      </w:r>
      <w:r>
        <w:t xml:space="preserve"> </w:t>
      </w:r>
      <w:r>
        <w:fldChar w:fldCharType="begin"/>
      </w:r>
      <w:r>
        <w:instrText xml:space="preserve"> REF _Ref326237304 \h </w:instrText>
      </w:r>
      <w:r>
        <w:fldChar w:fldCharType="separate"/>
      </w:r>
      <w:r w:rsidR="00537684">
        <w:t>Plug-in</w:t>
      </w:r>
      <w:r>
        <w:t xml:space="preserve"> Framework</w:t>
      </w:r>
      <w:r>
        <w:fldChar w:fldCharType="end"/>
      </w:r>
      <w:r w:rsidR="00B7673C">
        <w:t xml:space="preserve"> beschrieben</w:t>
      </w:r>
      <w:r>
        <w:t>.</w:t>
      </w:r>
    </w:p>
    <w:p w:rsidR="00517696" w:rsidRDefault="00CC7CEB" w:rsidP="001D07E5">
      <w:pPr>
        <w:pStyle w:val="berschrift6"/>
      </w:pPr>
      <w:bookmarkStart w:id="40" w:name="_Ref326482282"/>
      <w:r>
        <w:t>Data</w:t>
      </w:r>
      <w:bookmarkEnd w:id="40"/>
    </w:p>
    <w:p w:rsidR="00F435BD" w:rsidRPr="00F435BD" w:rsidRDefault="00F435BD" w:rsidP="00F435BD">
      <w:r>
        <w:t>Data bietet den Zugriff auf die Kinectdaten.</w:t>
      </w:r>
    </w:p>
    <w:p w:rsidR="00CC7CEB" w:rsidRDefault="00C3590D" w:rsidP="00517696">
      <w:r>
        <w:rPr>
          <w:noProof/>
          <w:lang w:eastAsia="de-CH"/>
        </w:rPr>
        <w:drawing>
          <wp:inline distT="0" distB="0" distL="0" distR="0" wp14:anchorId="12DB68E0" wp14:editId="06530763">
            <wp:extent cx="4742820" cy="229552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811" t="15873" r="14514" b="20106"/>
                    <a:stretch/>
                  </pic:blipFill>
                  <pic:spPr bwMode="auto">
                    <a:xfrm>
                      <a:off x="0" y="0"/>
                      <a:ext cx="4743021" cy="2295622"/>
                    </a:xfrm>
                    <a:prstGeom prst="rect">
                      <a:avLst/>
                    </a:prstGeom>
                    <a:ln>
                      <a:noFill/>
                    </a:ln>
                    <a:extLst>
                      <a:ext uri="{53640926-AAD7-44D8-BBD7-CCE9431645EC}">
                        <a14:shadowObscured xmlns:a14="http://schemas.microsoft.com/office/drawing/2010/main"/>
                      </a:ext>
                    </a:extLst>
                  </pic:spPr>
                </pic:pic>
              </a:graphicData>
            </a:graphic>
          </wp:inline>
        </w:drawing>
      </w:r>
    </w:p>
    <w:p w:rsidR="00042903" w:rsidRPr="007A6E21" w:rsidRDefault="00042903" w:rsidP="00042903">
      <w:pPr>
        <w:pStyle w:val="Beschriftung"/>
      </w:pPr>
      <w:r w:rsidRPr="007A6E21">
        <w:t xml:space="preserve">Abbildung </w:t>
      </w:r>
      <w:r w:rsidR="00782765">
        <w:fldChar w:fldCharType="begin"/>
      </w:r>
      <w:r w:rsidR="00782765" w:rsidRPr="007A6E21">
        <w:instrText xml:space="preserve"> SEQ Abbildung \* ARABIC </w:instrText>
      </w:r>
      <w:r w:rsidR="00782765">
        <w:fldChar w:fldCharType="separate"/>
      </w:r>
      <w:r w:rsidR="008A35E4" w:rsidRPr="007A6E21">
        <w:rPr>
          <w:noProof/>
        </w:rPr>
        <w:t>9</w:t>
      </w:r>
      <w:r w:rsidR="00782765">
        <w:rPr>
          <w:noProof/>
        </w:rPr>
        <w:fldChar w:fldCharType="end"/>
      </w:r>
      <w:r w:rsidRPr="007A6E21">
        <w:t xml:space="preserve"> </w:t>
      </w:r>
      <w:r w:rsidR="00740798" w:rsidRPr="007A6E21">
        <w:t>–</w:t>
      </w:r>
      <w:r w:rsidRPr="007A6E21">
        <w:t xml:space="preserve"> </w:t>
      </w:r>
      <w:r w:rsidR="00740798" w:rsidRPr="007A6E21">
        <w:t xml:space="preserve">Videowall Applikation, </w:t>
      </w:r>
      <w:r w:rsidRPr="007A6E21">
        <w:t>Assembly Data</w:t>
      </w:r>
    </w:p>
    <w:p w:rsidR="00042903" w:rsidRPr="00042903" w:rsidRDefault="001A7D31" w:rsidP="00042903">
      <w:r>
        <w:t xml:space="preserve">Durch das Interface </w:t>
      </w:r>
      <w:r w:rsidRPr="009C4B08">
        <w:rPr>
          <w:i/>
        </w:rPr>
        <w:t>ISkeletonReader</w:t>
      </w:r>
      <w:r>
        <w:t xml:space="preserve">, können verschiedene Varianten für diesen Zugriff angeboten werden. </w:t>
      </w:r>
      <w:r w:rsidR="0002045F" w:rsidRPr="009C4B08">
        <w:rPr>
          <w:i/>
        </w:rPr>
        <w:t>KinectSkeletonReader</w:t>
      </w:r>
      <w:r w:rsidR="0002045F">
        <w:t xml:space="preserve"> wird verwendet, wenn Kinect am Computer angeschlossen ist</w:t>
      </w:r>
      <w:r w:rsidR="00E13E1E">
        <w:t xml:space="preserve"> und die Skelettdaten darüber entnommen werden können</w:t>
      </w:r>
      <w:r w:rsidR="00A82BB4">
        <w:t xml:space="preserve">. </w:t>
      </w:r>
      <w:r w:rsidR="00F41993">
        <w:t xml:space="preserve">Der </w:t>
      </w:r>
      <w:r w:rsidR="00F41993" w:rsidRPr="009C4B08">
        <w:rPr>
          <w:i/>
        </w:rPr>
        <w:t>AutoPlayFileSkeletonReader</w:t>
      </w:r>
      <w:r w:rsidR="00F41993">
        <w:t xml:space="preserve"> spielt eine aufgenommene Skelettbewegung </w:t>
      </w:r>
      <w:r w:rsidR="009C4B08">
        <w:t xml:space="preserve">automatisch </w:t>
      </w:r>
      <w:r w:rsidR="00F41993">
        <w:t>immer wieder ab</w:t>
      </w:r>
      <w:r w:rsidR="00064FEC">
        <w:t xml:space="preserve"> und benötigt daher ein </w:t>
      </w:r>
      <w:r w:rsidR="00064FEC" w:rsidRPr="009C4B08">
        <w:rPr>
          <w:i/>
        </w:rPr>
        <w:t>KinectReplay</w:t>
      </w:r>
      <w:r w:rsidR="00064FEC">
        <w:t xml:space="preserve"> File</w:t>
      </w:r>
      <w:r w:rsidR="00F41993">
        <w:t>.</w:t>
      </w:r>
      <w:r w:rsidR="009555F6">
        <w:t xml:space="preserve"> Diese Klasse </w:t>
      </w:r>
      <w:r w:rsidR="00B632E0" w:rsidRPr="009C4B08">
        <w:rPr>
          <w:i/>
        </w:rPr>
        <w:t>AutoPlayFileSkeletonReader</w:t>
      </w:r>
      <w:r w:rsidR="00B632E0">
        <w:t xml:space="preserve"> </w:t>
      </w:r>
      <w:r w:rsidR="009555F6">
        <w:t>kann zu Testzwecken eingebunden werden</w:t>
      </w:r>
      <w:r w:rsidR="00B632E0">
        <w:t>, wenn gerade keine Kinect zu Verfügung steht</w:t>
      </w:r>
      <w:r w:rsidR="009555F6">
        <w:t>.</w:t>
      </w:r>
      <w:r w:rsidR="00BA5AB2">
        <w:t xml:space="preserve"> Das </w:t>
      </w:r>
      <w:r w:rsidR="00BA5AB2" w:rsidRPr="009C4B08">
        <w:rPr>
          <w:i/>
        </w:rPr>
        <w:t>KinectReplayFile</w:t>
      </w:r>
      <w:r w:rsidR="00BA5AB2">
        <w:t xml:space="preserve"> verfügt über  den Pfad zu einem </w:t>
      </w:r>
      <w:r w:rsidR="00BA5AB2" w:rsidRPr="009C4B08">
        <w:rPr>
          <w:i/>
        </w:rPr>
        <w:t>SkeletonReplay</w:t>
      </w:r>
      <w:r w:rsidR="00BA5AB2">
        <w:t>-File. Bei</w:t>
      </w:r>
      <w:r w:rsidR="00DA7A33">
        <w:t xml:space="preserve"> </w:t>
      </w:r>
      <w:r w:rsidR="00BA5AB2">
        <w:t xml:space="preserve">der der </w:t>
      </w:r>
      <w:r w:rsidR="00BA5AB2" w:rsidRPr="009C4B08">
        <w:rPr>
          <w:i/>
        </w:rPr>
        <w:t>SkeletonReplay</w:t>
      </w:r>
      <w:r w:rsidR="00BA5AB2">
        <w:t xml:space="preserve"> Klasse handelt es sich um eine Klasse, welche von de</w:t>
      </w:r>
      <w:r w:rsidR="00CB267D">
        <w:t>r Kinect Toolbox</w:t>
      </w:r>
      <w:r w:rsidR="009C4B08">
        <w:t xml:space="preserve"> (TODO </w:t>
      </w:r>
      <w:r w:rsidR="009C4B08">
        <w:lastRenderedPageBreak/>
        <w:t>Literaturverzeichnis)</w:t>
      </w:r>
      <w:r w:rsidR="00CB267D">
        <w:t xml:space="preserve"> angeboten wird und mit welcher </w:t>
      </w:r>
      <w:r w:rsidR="009C4B08">
        <w:t xml:space="preserve">eine Abfolge von </w:t>
      </w:r>
      <w:r w:rsidR="00CB267D">
        <w:t>Skelettdaten abgespielt werden können.</w:t>
      </w:r>
      <w:r w:rsidR="009C4B08">
        <w:t xml:space="preserve"> Der </w:t>
      </w:r>
      <w:r w:rsidR="009C4B08" w:rsidRPr="009C4B08">
        <w:rPr>
          <w:i/>
        </w:rPr>
        <w:t>FileSkeletonReader</w:t>
      </w:r>
      <w:r w:rsidR="009C4B08">
        <w:t xml:space="preserve"> funktioniert funktioniert ähnlich wie die </w:t>
      </w:r>
      <w:r w:rsidR="009C4B08" w:rsidRPr="009C4B08">
        <w:rPr>
          <w:i/>
        </w:rPr>
        <w:t>AutoPlayFileSkeletonReader</w:t>
      </w:r>
      <w:r w:rsidR="009C4B08">
        <w:t>-Klasse, jedoch wird die Skelettbewegung nicht automatisch gestartet und auch nicht wiederholt.</w:t>
      </w:r>
    </w:p>
    <w:p w:rsidR="00CC7CEB" w:rsidRDefault="00CC7CEB" w:rsidP="002B5F4B">
      <w:pPr>
        <w:pStyle w:val="berschrift6"/>
      </w:pPr>
      <w:r>
        <w:t>ServiceModels</w:t>
      </w:r>
    </w:p>
    <w:p w:rsidR="00AB499B" w:rsidRPr="00AB499B" w:rsidRDefault="00AB499B" w:rsidP="00AB499B">
      <w:r>
        <w:t xml:space="preserve">Die von Data erhaltenen </w:t>
      </w:r>
      <w:r w:rsidR="00835130">
        <w:t>Kinectd</w:t>
      </w:r>
      <w:r>
        <w:t xml:space="preserve">aten werden in den ServiceModels in Models </w:t>
      </w:r>
      <w:r w:rsidR="000A2ECD">
        <w:t>gespeichert</w:t>
      </w:r>
      <w:r>
        <w:t xml:space="preserve"> und durch Services den ViewModels angeboten.</w:t>
      </w:r>
      <w:r w:rsidR="00C428CF">
        <w:t xml:space="preserve"> Das Assembly ServiceModels bietet aber noch mehr an.</w:t>
      </w:r>
    </w:p>
    <w:p w:rsidR="00CC7CEB" w:rsidRDefault="00042903" w:rsidP="00CC7CEB">
      <w:r>
        <w:rPr>
          <w:noProof/>
          <w:lang w:eastAsia="de-CH"/>
        </w:rPr>
        <w:drawing>
          <wp:inline distT="0" distB="0" distL="0" distR="0" wp14:anchorId="3A4F024F" wp14:editId="04186406">
            <wp:extent cx="3951799" cy="168610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625" t="22541" r="14502" b="20888"/>
                    <a:stretch/>
                  </pic:blipFill>
                  <pic:spPr bwMode="auto">
                    <a:xfrm>
                      <a:off x="0" y="0"/>
                      <a:ext cx="3954529" cy="1687265"/>
                    </a:xfrm>
                    <a:prstGeom prst="rect">
                      <a:avLst/>
                    </a:prstGeom>
                    <a:ln>
                      <a:noFill/>
                    </a:ln>
                    <a:extLst>
                      <a:ext uri="{53640926-AAD7-44D8-BBD7-CCE9431645EC}">
                        <a14:shadowObscured xmlns:a14="http://schemas.microsoft.com/office/drawing/2010/main"/>
                      </a:ext>
                    </a:extLst>
                  </pic:spPr>
                </pic:pic>
              </a:graphicData>
            </a:graphic>
          </wp:inline>
        </w:drawing>
      </w:r>
    </w:p>
    <w:p w:rsidR="00F226E6" w:rsidRPr="00B52937" w:rsidRDefault="00F226E6" w:rsidP="00F226E6">
      <w:pPr>
        <w:pStyle w:val="Beschriftung"/>
        <w:rPr>
          <w:lang w:val="en-GB"/>
        </w:rPr>
      </w:pPr>
      <w:r w:rsidRPr="00B52937">
        <w:rPr>
          <w:lang w:val="en-GB"/>
        </w:rPr>
        <w:t xml:space="preserve">Abbildung </w:t>
      </w:r>
      <w:r w:rsidR="00782765">
        <w:fldChar w:fldCharType="begin"/>
      </w:r>
      <w:r w:rsidR="00782765" w:rsidRPr="00B52937">
        <w:rPr>
          <w:lang w:val="en-GB"/>
        </w:rPr>
        <w:instrText xml:space="preserve"> SEQ Abbildung \* ARABIC </w:instrText>
      </w:r>
      <w:r w:rsidR="00782765">
        <w:fldChar w:fldCharType="separate"/>
      </w:r>
      <w:r w:rsidR="008A35E4">
        <w:rPr>
          <w:noProof/>
          <w:lang w:val="en-GB"/>
        </w:rPr>
        <w:t>10</w:t>
      </w:r>
      <w:r w:rsidR="00782765">
        <w:rPr>
          <w:noProof/>
        </w:rPr>
        <w:fldChar w:fldCharType="end"/>
      </w:r>
      <w:r w:rsidRPr="00B52937">
        <w:rPr>
          <w:lang w:val="en-GB"/>
        </w:rPr>
        <w:t xml:space="preserve"> </w:t>
      </w:r>
      <w:r w:rsidR="00764758" w:rsidRPr="00B52937">
        <w:rPr>
          <w:lang w:val="en-GB"/>
        </w:rPr>
        <w:t>–</w:t>
      </w:r>
      <w:r w:rsidRPr="00B52937">
        <w:rPr>
          <w:lang w:val="en-GB"/>
        </w:rPr>
        <w:t xml:space="preserve"> </w:t>
      </w:r>
      <w:r w:rsidR="00764758" w:rsidRPr="00B52937">
        <w:rPr>
          <w:lang w:val="en-GB"/>
        </w:rPr>
        <w:t xml:space="preserve">Videowall Applikation, </w:t>
      </w:r>
      <w:r w:rsidRPr="00B52937">
        <w:rPr>
          <w:lang w:val="en-GB"/>
        </w:rPr>
        <w:t>Assembly Service Models</w:t>
      </w:r>
    </w:p>
    <w:p w:rsidR="00F226E6" w:rsidRDefault="00F226E6" w:rsidP="00CC7CEB">
      <w:r>
        <w:t>Das Assembly ServiceModels unterteilt sich in Apps, HandCursor und Player. Diese werden nachfolgend beschrieben.</w:t>
      </w:r>
    </w:p>
    <w:p w:rsidR="007874CD" w:rsidRDefault="0048644B" w:rsidP="002B5F4B">
      <w:pPr>
        <w:pStyle w:val="berschrift7"/>
      </w:pPr>
      <w:bookmarkStart w:id="41" w:name="_Ref326484275"/>
      <w:r>
        <w:t>ServiceModels.</w:t>
      </w:r>
      <w:r w:rsidR="007874CD">
        <w:t>Apps</w:t>
      </w:r>
      <w:bookmarkEnd w:id="41"/>
    </w:p>
    <w:p w:rsidR="00E40A5C" w:rsidRDefault="00E40A5C" w:rsidP="00CC7CEB">
      <w:r>
        <w:rPr>
          <w:noProof/>
          <w:lang w:eastAsia="de-CH"/>
        </w:rPr>
        <w:drawing>
          <wp:inline distT="0" distB="0" distL="0" distR="0" wp14:anchorId="36C1ED0F" wp14:editId="48B018BD">
            <wp:extent cx="2333625" cy="26926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6934" t="21215" r="38950" b="15805"/>
                    <a:stretch/>
                  </pic:blipFill>
                  <pic:spPr bwMode="auto">
                    <a:xfrm>
                      <a:off x="0" y="0"/>
                      <a:ext cx="2337834" cy="2697498"/>
                    </a:xfrm>
                    <a:prstGeom prst="rect">
                      <a:avLst/>
                    </a:prstGeom>
                    <a:ln>
                      <a:noFill/>
                    </a:ln>
                    <a:extLst>
                      <a:ext uri="{53640926-AAD7-44D8-BBD7-CCE9431645EC}">
                        <a14:shadowObscured xmlns:a14="http://schemas.microsoft.com/office/drawing/2010/main"/>
                      </a:ext>
                    </a:extLst>
                  </pic:spPr>
                </pic:pic>
              </a:graphicData>
            </a:graphic>
          </wp:inline>
        </w:drawing>
      </w:r>
    </w:p>
    <w:p w:rsidR="0048644B" w:rsidRPr="005B7607" w:rsidRDefault="0048644B" w:rsidP="0048644B">
      <w:pPr>
        <w:pStyle w:val="Beschriftung"/>
        <w:rPr>
          <w:lang w:val="en-GB"/>
        </w:rPr>
      </w:pPr>
      <w:r w:rsidRPr="005B7607">
        <w:rPr>
          <w:lang w:val="en-GB"/>
        </w:rPr>
        <w:t xml:space="preserve">Abbildung </w:t>
      </w:r>
      <w:r w:rsidR="00782765">
        <w:fldChar w:fldCharType="begin"/>
      </w:r>
      <w:r w:rsidR="00782765" w:rsidRPr="005B7607">
        <w:rPr>
          <w:lang w:val="en-GB"/>
        </w:rPr>
        <w:instrText xml:space="preserve"> SEQ Abbildung \* ARABIC </w:instrText>
      </w:r>
      <w:r w:rsidR="00782765">
        <w:fldChar w:fldCharType="separate"/>
      </w:r>
      <w:r w:rsidR="008A35E4">
        <w:rPr>
          <w:noProof/>
          <w:lang w:val="en-GB"/>
        </w:rPr>
        <w:t>11</w:t>
      </w:r>
      <w:r w:rsidR="00782765">
        <w:rPr>
          <w:noProof/>
        </w:rPr>
        <w:fldChar w:fldCharType="end"/>
      </w:r>
      <w:r w:rsidRPr="005B7607">
        <w:rPr>
          <w:lang w:val="en-GB"/>
        </w:rPr>
        <w:t xml:space="preserve"> </w:t>
      </w:r>
      <w:r w:rsidR="00B52937" w:rsidRPr="005B7607">
        <w:rPr>
          <w:lang w:val="en-GB"/>
        </w:rPr>
        <w:t>–</w:t>
      </w:r>
      <w:r w:rsidRPr="005B7607">
        <w:rPr>
          <w:lang w:val="en-GB"/>
        </w:rPr>
        <w:t xml:space="preserve"> </w:t>
      </w:r>
      <w:r w:rsidR="00B52937" w:rsidRPr="005B7607">
        <w:rPr>
          <w:lang w:val="en-GB"/>
        </w:rPr>
        <w:t xml:space="preserve">Videowall Applikation, </w:t>
      </w:r>
      <w:r w:rsidRPr="005B7607">
        <w:rPr>
          <w:lang w:val="en-GB"/>
        </w:rPr>
        <w:t>Assembly ServiceModels.Apps</w:t>
      </w:r>
    </w:p>
    <w:p w:rsidR="00305812" w:rsidRDefault="00AB776C" w:rsidP="00AB776C">
      <w:r>
        <w:t xml:space="preserve">Die Klasse </w:t>
      </w:r>
      <w:r w:rsidRPr="00305812">
        <w:rPr>
          <w:i/>
        </w:rPr>
        <w:t>AppController</w:t>
      </w:r>
      <w:r>
        <w:t xml:space="preserve"> </w:t>
      </w:r>
      <w:r w:rsidR="00305812">
        <w:t>lädt</w:t>
      </w:r>
      <w:r w:rsidR="0076653C">
        <w:t xml:space="preserve"> und aktiviert</w:t>
      </w:r>
      <w:r>
        <w:t xml:space="preserve"> die vers</w:t>
      </w:r>
      <w:r w:rsidR="0076653C">
        <w:t xml:space="preserve">chiedenen </w:t>
      </w:r>
      <w:r w:rsidR="00537684">
        <w:t>Plug-in</w:t>
      </w:r>
      <w:r w:rsidR="0076653C">
        <w:t xml:space="preserve"> Applikationen</w:t>
      </w:r>
    </w:p>
    <w:p w:rsidR="00305812" w:rsidRDefault="00C871A7" w:rsidP="00AB776C">
      <w:r>
        <w:t xml:space="preserve">Durch den </w:t>
      </w:r>
      <w:r w:rsidRPr="00305812">
        <w:rPr>
          <w:i/>
        </w:rPr>
        <w:t>ExtensionManager</w:t>
      </w:r>
      <w:r>
        <w:t xml:space="preserve"> wird </w:t>
      </w:r>
      <w:r w:rsidR="008B6DAA">
        <w:t xml:space="preserve">angegeben von wo die </w:t>
      </w:r>
      <w:r w:rsidR="00537684">
        <w:t>Plug-in</w:t>
      </w:r>
      <w:r w:rsidR="00B72AD7">
        <w:t xml:space="preserve"> </w:t>
      </w:r>
      <w:r w:rsidR="008B6DAA">
        <w:t>Applikati</w:t>
      </w:r>
      <w:r w:rsidR="00305812">
        <w:t>onen geladen werden sollen. Es wird angegeben, dass diese einerseits von einem bestimmten Ordner und dessen Unterordnern geladen werden sollen. Anderseits sollen alle Applikationen, welche sich im VideoWall Projekt befinden, geladen werden.</w:t>
      </w:r>
      <w:r w:rsidR="00054B71">
        <w:t xml:space="preserve"> Der </w:t>
      </w:r>
      <w:r w:rsidR="00054B71" w:rsidRPr="0080580A">
        <w:rPr>
          <w:i/>
        </w:rPr>
        <w:t>ExtensionManager</w:t>
      </w:r>
      <w:r w:rsidR="00054B71">
        <w:t xml:space="preserve"> erstellt</w:t>
      </w:r>
      <w:r w:rsidR="0057001A">
        <w:t>, falls benötigt,</w:t>
      </w:r>
      <w:r w:rsidR="00054B71">
        <w:t xml:space="preserve"> für eine neue </w:t>
      </w:r>
      <w:r w:rsidR="00537684">
        <w:t>Plug-in</w:t>
      </w:r>
      <w:r w:rsidR="00054B71">
        <w:t xml:space="preserve"> Applikation auch die entsprechende Ordnerstruktur.</w:t>
      </w:r>
    </w:p>
    <w:p w:rsidR="0080580A" w:rsidRDefault="001A1F26" w:rsidP="00AB776C">
      <w:r>
        <w:t xml:space="preserve">Der </w:t>
      </w:r>
      <w:r w:rsidRPr="0080580A">
        <w:rPr>
          <w:i/>
        </w:rPr>
        <w:t>ProductionVideoWallService</w:t>
      </w:r>
      <w:r w:rsidRPr="00075469">
        <w:rPr>
          <w:i/>
        </w:rPr>
        <w:t>Provider</w:t>
      </w:r>
      <w:r>
        <w:t xml:space="preserve"> ist die Implementation des </w:t>
      </w:r>
      <w:r w:rsidRPr="0080580A">
        <w:rPr>
          <w:i/>
        </w:rPr>
        <w:t>IVideoWallService</w:t>
      </w:r>
      <w:r w:rsidR="0071455D" w:rsidRPr="0080580A">
        <w:rPr>
          <w:i/>
        </w:rPr>
        <w:t>Provider</w:t>
      </w:r>
      <w:r w:rsidR="0071455D">
        <w:t>-Interfaces</w:t>
      </w:r>
      <w:r w:rsidR="006B0C39">
        <w:t xml:space="preserve"> (siehe </w:t>
      </w:r>
      <w:r w:rsidR="006B0C39">
        <w:fldChar w:fldCharType="begin"/>
      </w:r>
      <w:r w:rsidR="006B0C39">
        <w:instrText xml:space="preserve"> REF _Ref326398370 \r \h </w:instrText>
      </w:r>
      <w:r w:rsidR="006B0C39">
        <w:fldChar w:fldCharType="separate"/>
      </w:r>
      <w:r w:rsidR="006B0C39">
        <w:t>I.1.3.3.3</w:t>
      </w:r>
      <w:r w:rsidR="006B0C39">
        <w:fldChar w:fldCharType="end"/>
      </w:r>
      <w:r w:rsidR="006B0C39">
        <w:t xml:space="preserve"> </w:t>
      </w:r>
      <w:r w:rsidR="006B0C39">
        <w:fldChar w:fldCharType="begin"/>
      </w:r>
      <w:r w:rsidR="006B0C39">
        <w:instrText xml:space="preserve"> REF _Ref326398370 \h </w:instrText>
      </w:r>
      <w:r w:rsidR="006B0C39">
        <w:fldChar w:fldCharType="separate"/>
      </w:r>
      <w:r w:rsidR="006B0C39">
        <w:t>Interfaces</w:t>
      </w:r>
      <w:r w:rsidR="006B0C39">
        <w:fldChar w:fldCharType="end"/>
      </w:r>
      <w:r w:rsidR="006B0C39">
        <w:t>)</w:t>
      </w:r>
      <w:r w:rsidR="0071455D">
        <w:t>.</w:t>
      </w:r>
      <w:r w:rsidR="001418CC">
        <w:t xml:space="preserve"> Dieser registriert die Klassen, auch welche die Interfaces </w:t>
      </w:r>
      <w:r w:rsidR="001418CC" w:rsidRPr="00C63581">
        <w:rPr>
          <w:i/>
        </w:rPr>
        <w:t>IFileservice</w:t>
      </w:r>
      <w:r w:rsidR="001418CC">
        <w:t xml:space="preserve"> und </w:t>
      </w:r>
      <w:r w:rsidR="001418CC" w:rsidRPr="00C63581">
        <w:rPr>
          <w:i/>
        </w:rPr>
        <w:t>ISkeletonService</w:t>
      </w:r>
      <w:r w:rsidR="005F4E81">
        <w:rPr>
          <w:i/>
        </w:rPr>
        <w:t xml:space="preserve"> </w:t>
      </w:r>
      <w:r w:rsidR="005F4E81">
        <w:t xml:space="preserve">(siehe </w:t>
      </w:r>
      <w:r w:rsidR="005F4E81">
        <w:fldChar w:fldCharType="begin"/>
      </w:r>
      <w:r w:rsidR="005F4E81">
        <w:instrText xml:space="preserve"> REF _Ref326398370 \r \h </w:instrText>
      </w:r>
      <w:r w:rsidR="005F4E81">
        <w:fldChar w:fldCharType="separate"/>
      </w:r>
      <w:r w:rsidR="005F4E81">
        <w:t>I.1.3.3.3</w:t>
      </w:r>
      <w:r w:rsidR="005F4E81">
        <w:fldChar w:fldCharType="end"/>
      </w:r>
      <w:r w:rsidR="005F4E81">
        <w:t xml:space="preserve"> </w:t>
      </w:r>
      <w:r w:rsidR="005F4E81">
        <w:fldChar w:fldCharType="begin"/>
      </w:r>
      <w:r w:rsidR="005F4E81">
        <w:instrText xml:space="preserve"> REF _Ref326398370 \h </w:instrText>
      </w:r>
      <w:r w:rsidR="005F4E81">
        <w:fldChar w:fldCharType="separate"/>
      </w:r>
      <w:r w:rsidR="005F4E81">
        <w:t>Interfaces</w:t>
      </w:r>
      <w:r w:rsidR="005F4E81">
        <w:fldChar w:fldCharType="end"/>
      </w:r>
      <w:r w:rsidR="005F4E81">
        <w:t>)</w:t>
      </w:r>
      <w:r w:rsidR="0080580A">
        <w:t xml:space="preserve">, welche von den </w:t>
      </w:r>
      <w:r w:rsidR="00537684">
        <w:t>Plug-in</w:t>
      </w:r>
      <w:r w:rsidR="0080580A">
        <w:t xml:space="preserve"> Applikationen verwendet werden,</w:t>
      </w:r>
      <w:r w:rsidR="00C63581">
        <w:t xml:space="preserve"> </w:t>
      </w:r>
      <w:r w:rsidR="001418CC">
        <w:t>gemappt werden sollen.</w:t>
      </w:r>
      <w:r w:rsidR="00E7013A">
        <w:t xml:space="preserve"> </w:t>
      </w:r>
      <w:r w:rsidR="00C63581">
        <w:t xml:space="preserve">Dieses Mapping kann für die einzelnen Interfaces vom </w:t>
      </w:r>
      <w:r w:rsidR="00B43553" w:rsidRPr="0080580A">
        <w:rPr>
          <w:i/>
        </w:rPr>
        <w:t>ProductionVideoWallService</w:t>
      </w:r>
      <w:r w:rsidR="00B43553" w:rsidRPr="00075469">
        <w:rPr>
          <w:i/>
        </w:rPr>
        <w:t>Provider</w:t>
      </w:r>
      <w:r w:rsidR="00B43553">
        <w:t xml:space="preserve"> </w:t>
      </w:r>
      <w:r w:rsidR="00C63581">
        <w:t>abgefragt werden.</w:t>
      </w:r>
    </w:p>
    <w:p w:rsidR="00856BB0" w:rsidRPr="00C63581" w:rsidRDefault="00856BB0" w:rsidP="00AB776C">
      <w:r>
        <w:t>Der Ablauf wie die Plugin-In App</w:t>
      </w:r>
      <w:r w:rsidR="00F93B0E">
        <w:t>li</w:t>
      </w:r>
      <w:r>
        <w:t xml:space="preserve">kationen geladen und aktiviert werden, können dem Sequenzdiagramm </w:t>
      </w:r>
      <w:r>
        <w:fldChar w:fldCharType="begin"/>
      </w:r>
      <w:r>
        <w:instrText xml:space="preserve"> REF _Ref326398115 \h </w:instrText>
      </w:r>
      <w:r>
        <w:fldChar w:fldCharType="separate"/>
      </w:r>
      <w:r>
        <w:t xml:space="preserve">Abbildung </w:t>
      </w:r>
      <w:r>
        <w:rPr>
          <w:noProof/>
        </w:rPr>
        <w:t>16</w:t>
      </w:r>
      <w:r>
        <w:t xml:space="preserve"> - </w:t>
      </w:r>
      <w:r w:rsidRPr="00291811">
        <w:t>Sequenzdiagramm</w:t>
      </w:r>
      <w:r>
        <w:t>,</w:t>
      </w:r>
      <w:r w:rsidRPr="00291811">
        <w:t xml:space="preserve"> Ablauf </w:t>
      </w:r>
      <w:r>
        <w:t>des Ladens und Aktivierens</w:t>
      </w:r>
      <w:r>
        <w:rPr>
          <w:noProof/>
        </w:rPr>
        <w:t xml:space="preserve"> von Applikationen durch das Framework</w:t>
      </w:r>
      <w:r>
        <w:fldChar w:fldCharType="end"/>
      </w:r>
      <w:r>
        <w:t xml:space="preserve"> entnommen werden.</w:t>
      </w:r>
    </w:p>
    <w:p w:rsidR="00AB776C" w:rsidRDefault="00E84CA0" w:rsidP="00AB776C">
      <w:r>
        <w:lastRenderedPageBreak/>
        <w:t xml:space="preserve">Der </w:t>
      </w:r>
      <w:r w:rsidRPr="0057001A">
        <w:rPr>
          <w:i/>
        </w:rPr>
        <w:t>FileService</w:t>
      </w:r>
      <w:r>
        <w:t xml:space="preserve"> ist die konkrete Implementation des IFileService-</w:t>
      </w:r>
      <w:r w:rsidR="00163BAE">
        <w:t>Interfaces</w:t>
      </w:r>
      <w:r w:rsidR="00A27D85">
        <w:t xml:space="preserve"> (siehe </w:t>
      </w:r>
      <w:r w:rsidR="00A27D85">
        <w:fldChar w:fldCharType="begin"/>
      </w:r>
      <w:r w:rsidR="00A27D85">
        <w:instrText xml:space="preserve"> REF _Ref326398370 \r \h </w:instrText>
      </w:r>
      <w:r w:rsidR="00A27D85">
        <w:fldChar w:fldCharType="separate"/>
      </w:r>
      <w:r w:rsidR="00A27D85">
        <w:t>I.1.3.3.3</w:t>
      </w:r>
      <w:r w:rsidR="00A27D85">
        <w:fldChar w:fldCharType="end"/>
      </w:r>
      <w:r w:rsidR="00A27D85">
        <w:t xml:space="preserve"> </w:t>
      </w:r>
      <w:r w:rsidR="00A27D85">
        <w:fldChar w:fldCharType="begin"/>
      </w:r>
      <w:r w:rsidR="00A27D85">
        <w:instrText xml:space="preserve"> REF _Ref326398370 \h </w:instrText>
      </w:r>
      <w:r w:rsidR="00A27D85">
        <w:fldChar w:fldCharType="separate"/>
      </w:r>
      <w:r w:rsidR="00A27D85">
        <w:t>Interfaces</w:t>
      </w:r>
      <w:r w:rsidR="00A27D85">
        <w:fldChar w:fldCharType="end"/>
      </w:r>
      <w:r w:rsidR="00A27D85">
        <w:t>).</w:t>
      </w:r>
      <w:r w:rsidR="00163BAE">
        <w:t xml:space="preserve"> und legt den Ablageort von Files</w:t>
      </w:r>
      <w:r w:rsidR="00022B70">
        <w:t xml:space="preserve">, welche zu einer </w:t>
      </w:r>
      <w:r w:rsidR="00537684">
        <w:t>Plug-in</w:t>
      </w:r>
      <w:r w:rsidR="00022B70">
        <w:t xml:space="preserve"> Applikation gehören,</w:t>
      </w:r>
      <w:r w:rsidR="00163BAE">
        <w:t xml:space="preserve"> fest.</w:t>
      </w:r>
    </w:p>
    <w:p w:rsidR="00052FD8" w:rsidRPr="00AB776C" w:rsidRDefault="00052FD8" w:rsidP="002B5F4B">
      <w:pPr>
        <w:pStyle w:val="berschrift7"/>
      </w:pPr>
      <w:r>
        <w:t>ServiceModels.Player</w:t>
      </w:r>
    </w:p>
    <w:p w:rsidR="00450028" w:rsidRDefault="00FD5F87" w:rsidP="00CC7CEB">
      <w:r>
        <w:rPr>
          <w:noProof/>
          <w:lang w:eastAsia="de-CH"/>
        </w:rPr>
        <w:drawing>
          <wp:inline distT="0" distB="0" distL="0" distR="0" wp14:anchorId="26B1DEA8" wp14:editId="10B79E43">
            <wp:extent cx="1628775" cy="16636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4504" t="41104" r="59617" b="16605"/>
                    <a:stretch/>
                  </pic:blipFill>
                  <pic:spPr bwMode="auto">
                    <a:xfrm>
                      <a:off x="0" y="0"/>
                      <a:ext cx="1637637" cy="1672667"/>
                    </a:xfrm>
                    <a:prstGeom prst="rect">
                      <a:avLst/>
                    </a:prstGeom>
                    <a:ln>
                      <a:noFill/>
                    </a:ln>
                    <a:extLst>
                      <a:ext uri="{53640926-AAD7-44D8-BBD7-CCE9431645EC}">
                        <a14:shadowObscured xmlns:a14="http://schemas.microsoft.com/office/drawing/2010/main"/>
                      </a:ext>
                    </a:extLst>
                  </pic:spPr>
                </pic:pic>
              </a:graphicData>
            </a:graphic>
          </wp:inline>
        </w:drawing>
      </w:r>
    </w:p>
    <w:p w:rsidR="00E30243" w:rsidRPr="005B7607" w:rsidRDefault="00E30243" w:rsidP="00E30243">
      <w:pPr>
        <w:pStyle w:val="Beschriftung"/>
        <w:rPr>
          <w:lang w:val="en-GB"/>
        </w:rPr>
      </w:pPr>
      <w:r w:rsidRPr="005B7607">
        <w:rPr>
          <w:lang w:val="en-GB"/>
        </w:rPr>
        <w:t xml:space="preserve">Abbildung </w:t>
      </w:r>
      <w:r w:rsidR="00782765">
        <w:fldChar w:fldCharType="begin"/>
      </w:r>
      <w:r w:rsidR="00782765" w:rsidRPr="005B7607">
        <w:rPr>
          <w:lang w:val="en-GB"/>
        </w:rPr>
        <w:instrText xml:space="preserve"> SEQ Abbildung \* ARABIC </w:instrText>
      </w:r>
      <w:r w:rsidR="00782765">
        <w:fldChar w:fldCharType="separate"/>
      </w:r>
      <w:r w:rsidR="008A35E4">
        <w:rPr>
          <w:noProof/>
          <w:lang w:val="en-GB"/>
        </w:rPr>
        <w:t>12</w:t>
      </w:r>
      <w:r w:rsidR="00782765">
        <w:rPr>
          <w:noProof/>
        </w:rPr>
        <w:fldChar w:fldCharType="end"/>
      </w:r>
      <w:r w:rsidRPr="005B7607">
        <w:rPr>
          <w:lang w:val="en-GB"/>
        </w:rPr>
        <w:t xml:space="preserve"> - </w:t>
      </w:r>
      <w:r w:rsidR="005B7607" w:rsidRPr="005B7607">
        <w:rPr>
          <w:lang w:val="en-GB"/>
        </w:rPr>
        <w:t xml:space="preserve">Videowall Applikation, </w:t>
      </w:r>
      <w:r w:rsidRPr="005B7607">
        <w:rPr>
          <w:lang w:val="en-GB"/>
        </w:rPr>
        <w:t>Assembly Servicemodels.Player</w:t>
      </w:r>
    </w:p>
    <w:p w:rsidR="00450028" w:rsidRDefault="00450028" w:rsidP="00665620">
      <w:r>
        <w:t xml:space="preserve">Der </w:t>
      </w:r>
      <w:r w:rsidRPr="00665620">
        <w:rPr>
          <w:i/>
        </w:rPr>
        <w:t>SkeletonService</w:t>
      </w:r>
      <w:r>
        <w:t xml:space="preserve"> ist die konkrete Implementation des </w:t>
      </w:r>
      <w:r w:rsidRPr="00665620">
        <w:rPr>
          <w:i/>
        </w:rPr>
        <w:t>ISkeletonService</w:t>
      </w:r>
      <w:r w:rsidR="00DB4D58">
        <w:t xml:space="preserve"> (siehe </w:t>
      </w:r>
      <w:r w:rsidR="00DB4D58">
        <w:fldChar w:fldCharType="begin"/>
      </w:r>
      <w:r w:rsidR="00DB4D58">
        <w:instrText xml:space="preserve"> REF _Ref326398370 \r \h </w:instrText>
      </w:r>
      <w:r w:rsidR="00DB4D58">
        <w:fldChar w:fldCharType="separate"/>
      </w:r>
      <w:r w:rsidR="00DB4D58">
        <w:t>I.1.3.3.3</w:t>
      </w:r>
      <w:r w:rsidR="00DB4D58">
        <w:fldChar w:fldCharType="end"/>
      </w:r>
      <w:r w:rsidR="00DB4D58">
        <w:t xml:space="preserve"> </w:t>
      </w:r>
      <w:r w:rsidR="00DB4D58">
        <w:fldChar w:fldCharType="begin"/>
      </w:r>
      <w:r w:rsidR="00DB4D58">
        <w:instrText xml:space="preserve"> REF _Ref326398370 \h </w:instrText>
      </w:r>
      <w:r w:rsidR="00DB4D58">
        <w:fldChar w:fldCharType="separate"/>
      </w:r>
      <w:r w:rsidR="00DB4D58">
        <w:t>Interfaces</w:t>
      </w:r>
      <w:r w:rsidR="00DB4D58">
        <w:fldChar w:fldCharType="end"/>
      </w:r>
      <w:r w:rsidR="00DB4D58">
        <w:t>)</w:t>
      </w:r>
      <w:r>
        <w:t>.</w:t>
      </w:r>
      <w:r w:rsidR="00CC550C">
        <w:t xml:space="preserve"> </w:t>
      </w:r>
      <w:r w:rsidR="00665620">
        <w:t xml:space="preserve">Dieser verwaltet den </w:t>
      </w:r>
      <w:r w:rsidR="00665620" w:rsidRPr="00032F43">
        <w:rPr>
          <w:i/>
        </w:rPr>
        <w:t>Player</w:t>
      </w:r>
      <w:r w:rsidR="00665620">
        <w:t xml:space="preserve">. Der </w:t>
      </w:r>
      <w:r w:rsidR="00665620" w:rsidRPr="00032F43">
        <w:rPr>
          <w:i/>
        </w:rPr>
        <w:t>Player</w:t>
      </w:r>
      <w:r w:rsidR="00665620">
        <w:t xml:space="preserve"> wiederum verfügt über das Skelett</w:t>
      </w:r>
      <w:r w:rsidR="004B12C5">
        <w:t xml:space="preserve">, welches ihm in Form eines </w:t>
      </w:r>
      <w:r w:rsidR="004B12C5" w:rsidRPr="004D3729">
        <w:rPr>
          <w:i/>
        </w:rPr>
        <w:t>ISkeletonReaders</w:t>
      </w:r>
      <w:r w:rsidR="004B12C5">
        <w:t xml:space="preserve"> (siehe </w:t>
      </w:r>
      <w:r w:rsidR="004B12C5">
        <w:fldChar w:fldCharType="begin"/>
      </w:r>
      <w:r w:rsidR="004B12C5">
        <w:instrText xml:space="preserve"> REF _Ref326482282 \r \h </w:instrText>
      </w:r>
      <w:r w:rsidR="004B12C5">
        <w:fldChar w:fldCharType="separate"/>
      </w:r>
      <w:r w:rsidR="004B12C5">
        <w:t>I.1.3.3.4</w:t>
      </w:r>
      <w:r w:rsidR="004B12C5">
        <w:fldChar w:fldCharType="end"/>
      </w:r>
      <w:r w:rsidR="004B12C5">
        <w:t xml:space="preserve"> </w:t>
      </w:r>
      <w:r w:rsidR="004B12C5">
        <w:fldChar w:fldCharType="begin"/>
      </w:r>
      <w:r w:rsidR="004B12C5">
        <w:instrText xml:space="preserve"> REF _Ref326482282 \h </w:instrText>
      </w:r>
      <w:r w:rsidR="004B12C5">
        <w:fldChar w:fldCharType="separate"/>
      </w:r>
      <w:r w:rsidR="004B12C5">
        <w:t>Data</w:t>
      </w:r>
      <w:r w:rsidR="004B12C5">
        <w:fldChar w:fldCharType="end"/>
      </w:r>
      <w:r w:rsidR="004B12C5">
        <w:t>) übergeben wird</w:t>
      </w:r>
      <w:r w:rsidR="00441D3E">
        <w:t>. Der Player gibt an ob das Skelett</w:t>
      </w:r>
      <w:r w:rsidR="00665620">
        <w:t xml:space="preserve"> gerade abgespielt wird oder nicht. Sobald sich das Skelett verändert, wird ein Event aufgerufen. </w:t>
      </w:r>
      <w:r w:rsidR="00716420">
        <w:t xml:space="preserve">Der </w:t>
      </w:r>
      <w:r w:rsidR="00716420" w:rsidRPr="004D3729">
        <w:rPr>
          <w:i/>
        </w:rPr>
        <w:t>SkeletonService</w:t>
      </w:r>
      <w:r w:rsidR="00716420">
        <w:t xml:space="preserve"> registriert eine Methode auf diesen Event. Sobald dieser ausgelöst wird, löst der </w:t>
      </w:r>
      <w:r w:rsidR="00716420" w:rsidRPr="004D3729">
        <w:rPr>
          <w:i/>
        </w:rPr>
        <w:t>SkeletonService</w:t>
      </w:r>
      <w:r w:rsidR="00716420">
        <w:t xml:space="preserve"> seinerseits einen Event aus, welcher angibt, da</w:t>
      </w:r>
      <w:r w:rsidR="00DB2567">
        <w:t>ss sich der Player geändert hat.</w:t>
      </w:r>
    </w:p>
    <w:p w:rsidR="004D3729" w:rsidRPr="00450028" w:rsidRDefault="004D3729" w:rsidP="002B5F4B">
      <w:pPr>
        <w:pStyle w:val="berschrift7"/>
      </w:pPr>
      <w:r>
        <w:t>ServiceModels.HandCursor</w:t>
      </w:r>
    </w:p>
    <w:p w:rsidR="00FD5F87" w:rsidRDefault="00FD5F87" w:rsidP="00CC7CEB">
      <w:r>
        <w:rPr>
          <w:noProof/>
          <w:lang w:eastAsia="de-CH"/>
        </w:rPr>
        <w:drawing>
          <wp:inline distT="0" distB="0" distL="0" distR="0" wp14:anchorId="6F3F31E6" wp14:editId="666A4248">
            <wp:extent cx="3307297" cy="27051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2091" t="21436" r="20049" b="15934"/>
                    <a:stretch/>
                  </pic:blipFill>
                  <pic:spPr bwMode="auto">
                    <a:xfrm>
                      <a:off x="0" y="0"/>
                      <a:ext cx="3317841" cy="2713725"/>
                    </a:xfrm>
                    <a:prstGeom prst="rect">
                      <a:avLst/>
                    </a:prstGeom>
                    <a:ln>
                      <a:noFill/>
                    </a:ln>
                    <a:extLst>
                      <a:ext uri="{53640926-AAD7-44D8-BBD7-CCE9431645EC}">
                        <a14:shadowObscured xmlns:a14="http://schemas.microsoft.com/office/drawing/2010/main"/>
                      </a:ext>
                    </a:extLst>
                  </pic:spPr>
                </pic:pic>
              </a:graphicData>
            </a:graphic>
          </wp:inline>
        </w:drawing>
      </w:r>
    </w:p>
    <w:p w:rsidR="004D3729" w:rsidRPr="00CC7CEB" w:rsidRDefault="003E62A5" w:rsidP="00CC7CEB">
      <w:r>
        <w:t xml:space="preserve">Der </w:t>
      </w:r>
      <w:r w:rsidRPr="009D54E6">
        <w:rPr>
          <w:i/>
        </w:rPr>
        <w:t>HandCursorPositionCalculator</w:t>
      </w:r>
      <w:r>
        <w:t xml:space="preserve"> setzt das Handtracking, welches im Kapitel </w:t>
      </w:r>
      <w:r>
        <w:fldChar w:fldCharType="begin"/>
      </w:r>
      <w:r>
        <w:instrText xml:space="preserve"> REF _Ref326482694 \r \h </w:instrText>
      </w:r>
      <w:r>
        <w:fldChar w:fldCharType="separate"/>
      </w:r>
      <w:r>
        <w:t>I.1.6</w:t>
      </w:r>
      <w:r>
        <w:fldChar w:fldCharType="end"/>
      </w:r>
      <w:r>
        <w:t xml:space="preserve"> </w:t>
      </w:r>
      <w:r>
        <w:fldChar w:fldCharType="begin"/>
      </w:r>
      <w:r>
        <w:instrText xml:space="preserve"> REF _Ref326482698 \h </w:instrText>
      </w:r>
      <w:r>
        <w:fldChar w:fldCharType="separate"/>
      </w:r>
      <w:r>
        <w:t>Interaktion durch Handtracking</w:t>
      </w:r>
      <w:r>
        <w:fldChar w:fldCharType="end"/>
      </w:r>
      <w:r>
        <w:t xml:space="preserve"> beschrieben wird, um.</w:t>
      </w:r>
      <w:r w:rsidR="00507AEF">
        <w:t xml:space="preserve"> TODO</w:t>
      </w:r>
    </w:p>
    <w:p w:rsidR="00CC7CEB" w:rsidRDefault="00CC7CEB" w:rsidP="002B5F4B">
      <w:pPr>
        <w:pStyle w:val="berschrift6"/>
      </w:pPr>
      <w:r>
        <w:t>ViewModels</w:t>
      </w:r>
    </w:p>
    <w:p w:rsidR="00617A65" w:rsidRPr="00617A65" w:rsidRDefault="00617A65" w:rsidP="00617A65">
      <w:r>
        <w:t>Die ViewModels stellen die von den Services erhaltenen Daten der View zur Verfügung. Auf diesem Layer befinde</w:t>
      </w:r>
      <w:r w:rsidR="006664D4">
        <w:t>t</w:t>
      </w:r>
      <w:r>
        <w:t xml:space="preserve"> sich auch die Implementation des ICommand Interfaces. Diese Funktionen können somit von ViewModels und Views verwendet werden.</w:t>
      </w:r>
    </w:p>
    <w:p w:rsidR="00CC7CEB" w:rsidRDefault="00835361" w:rsidP="00CC7CEB">
      <w:r>
        <w:rPr>
          <w:noProof/>
          <w:lang w:eastAsia="de-CH"/>
        </w:rPr>
        <w:lastRenderedPageBreak/>
        <w:drawing>
          <wp:inline distT="0" distB="0" distL="0" distR="0" wp14:anchorId="157DBC6B" wp14:editId="13B21CCE">
            <wp:extent cx="4933950" cy="3133900"/>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1740" t="12699" r="25262" b="23280"/>
                    <a:stretch/>
                  </pic:blipFill>
                  <pic:spPr bwMode="auto">
                    <a:xfrm>
                      <a:off x="0" y="0"/>
                      <a:ext cx="4934160" cy="3134033"/>
                    </a:xfrm>
                    <a:prstGeom prst="rect">
                      <a:avLst/>
                    </a:prstGeom>
                    <a:ln>
                      <a:noFill/>
                    </a:ln>
                    <a:extLst>
                      <a:ext uri="{53640926-AAD7-44D8-BBD7-CCE9431645EC}">
                        <a14:shadowObscured xmlns:a14="http://schemas.microsoft.com/office/drawing/2010/main"/>
                      </a:ext>
                    </a:extLst>
                  </pic:spPr>
                </pic:pic>
              </a:graphicData>
            </a:graphic>
          </wp:inline>
        </w:drawing>
      </w:r>
    </w:p>
    <w:p w:rsidR="003057EC" w:rsidRDefault="003057EC" w:rsidP="00CC7CEB">
      <w:r>
        <w:t>Das Assembly ViewModels unterteilt sich in verschiedene Unterassemblies, welche nachfolgend beschrieben werden</w:t>
      </w:r>
    </w:p>
    <w:p w:rsidR="003057EC" w:rsidRDefault="003057EC" w:rsidP="002B5F4B">
      <w:pPr>
        <w:pStyle w:val="berschrift7"/>
      </w:pPr>
      <w:r>
        <w:t>ViewModels.Main</w:t>
      </w:r>
    </w:p>
    <w:p w:rsidR="00835361" w:rsidRDefault="00835361" w:rsidP="00CC7CEB">
      <w:r>
        <w:rPr>
          <w:noProof/>
          <w:lang w:eastAsia="de-CH"/>
        </w:rPr>
        <w:drawing>
          <wp:inline distT="0" distB="0" distL="0" distR="0" wp14:anchorId="3307CCB3" wp14:editId="4D44BBE7">
            <wp:extent cx="2505075" cy="868205"/>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787" t="28307" r="19309" b="30159"/>
                    <a:stretch/>
                  </pic:blipFill>
                  <pic:spPr bwMode="auto">
                    <a:xfrm>
                      <a:off x="0" y="0"/>
                      <a:ext cx="2505181" cy="868242"/>
                    </a:xfrm>
                    <a:prstGeom prst="rect">
                      <a:avLst/>
                    </a:prstGeom>
                    <a:ln>
                      <a:noFill/>
                    </a:ln>
                    <a:extLst>
                      <a:ext uri="{53640926-AAD7-44D8-BBD7-CCE9431645EC}">
                        <a14:shadowObscured xmlns:a14="http://schemas.microsoft.com/office/drawing/2010/main"/>
                      </a:ext>
                    </a:extLst>
                  </pic:spPr>
                </pic:pic>
              </a:graphicData>
            </a:graphic>
          </wp:inline>
        </w:drawing>
      </w:r>
    </w:p>
    <w:p w:rsidR="00CD39AD" w:rsidRDefault="0095707B" w:rsidP="00CC7CEB">
      <w:r>
        <w:t xml:space="preserve">Das </w:t>
      </w:r>
      <w:r w:rsidRPr="00D3216B">
        <w:rPr>
          <w:i/>
        </w:rPr>
        <w:t>MainWindowViewModel</w:t>
      </w:r>
      <w:r>
        <w:t xml:space="preserve"> ist das </w:t>
      </w:r>
      <w:r w:rsidR="00D3216B">
        <w:t>ViewM</w:t>
      </w:r>
      <w:r w:rsidRPr="00D3216B">
        <w:t>odel</w:t>
      </w:r>
      <w:r>
        <w:t xml:space="preserve"> für das MainWindow, sprich dem Hauptfenster</w:t>
      </w:r>
      <w:r w:rsidR="00D444B4">
        <w:t>,</w:t>
      </w:r>
      <w:r>
        <w:t xml:space="preserve"> der Applikation. </w:t>
      </w:r>
      <w:r w:rsidR="0079560B">
        <w:t>Dieses gibt alle ViewModels an</w:t>
      </w:r>
      <w:r w:rsidR="00AC086E">
        <w:t xml:space="preserve"> die, im MainWindow eingebundenen, Views weiter.</w:t>
      </w:r>
    </w:p>
    <w:p w:rsidR="00BE5AEC" w:rsidRDefault="00BE5AEC" w:rsidP="002B5F4B">
      <w:pPr>
        <w:pStyle w:val="berschrift7"/>
      </w:pPr>
      <w:r>
        <w:t>ViewModels.HitButton</w:t>
      </w:r>
    </w:p>
    <w:p w:rsidR="00835361" w:rsidRDefault="00835361" w:rsidP="00CC7CEB">
      <w:r>
        <w:rPr>
          <w:noProof/>
          <w:lang w:eastAsia="de-CH"/>
        </w:rPr>
        <w:drawing>
          <wp:inline distT="0" distB="0" distL="0" distR="0" wp14:anchorId="60E974B1" wp14:editId="772E9A17">
            <wp:extent cx="3248025" cy="1534243"/>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0417" t="23017" r="23773" b="27248"/>
                    <a:stretch/>
                  </pic:blipFill>
                  <pic:spPr bwMode="auto">
                    <a:xfrm>
                      <a:off x="0" y="0"/>
                      <a:ext cx="3248163" cy="1534308"/>
                    </a:xfrm>
                    <a:prstGeom prst="rect">
                      <a:avLst/>
                    </a:prstGeom>
                    <a:ln>
                      <a:noFill/>
                    </a:ln>
                    <a:extLst>
                      <a:ext uri="{53640926-AAD7-44D8-BBD7-CCE9431645EC}">
                        <a14:shadowObscured xmlns:a14="http://schemas.microsoft.com/office/drawing/2010/main"/>
                      </a:ext>
                    </a:extLst>
                  </pic:spPr>
                </pic:pic>
              </a:graphicData>
            </a:graphic>
          </wp:inline>
        </w:drawing>
      </w:r>
    </w:p>
    <w:p w:rsidR="00033EAD" w:rsidRDefault="00507AEF" w:rsidP="00CC7CEB">
      <w:r>
        <w:t>TODO</w:t>
      </w:r>
    </w:p>
    <w:p w:rsidR="00033EAD" w:rsidRDefault="00033EAD" w:rsidP="002B5F4B">
      <w:pPr>
        <w:pStyle w:val="berschrift7"/>
      </w:pPr>
      <w:r>
        <w:t>ViewModels.DemoMode</w:t>
      </w:r>
    </w:p>
    <w:p w:rsidR="00835361" w:rsidRDefault="00835361" w:rsidP="00CC7CEB">
      <w:r>
        <w:rPr>
          <w:noProof/>
          <w:lang w:eastAsia="de-CH"/>
        </w:rPr>
        <w:lastRenderedPageBreak/>
        <w:drawing>
          <wp:inline distT="0" distB="0" distL="0" distR="0" wp14:anchorId="51DA64DB" wp14:editId="425C132E">
            <wp:extent cx="2982889" cy="2228850"/>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1000" t="20371" r="34520" b="26455"/>
                    <a:stretch/>
                  </pic:blipFill>
                  <pic:spPr bwMode="auto">
                    <a:xfrm>
                      <a:off x="0" y="0"/>
                      <a:ext cx="2983016" cy="2228945"/>
                    </a:xfrm>
                    <a:prstGeom prst="rect">
                      <a:avLst/>
                    </a:prstGeom>
                    <a:ln>
                      <a:noFill/>
                    </a:ln>
                    <a:extLst>
                      <a:ext uri="{53640926-AAD7-44D8-BBD7-CCE9431645EC}">
                        <a14:shadowObscured xmlns:a14="http://schemas.microsoft.com/office/drawing/2010/main"/>
                      </a:ext>
                    </a:extLst>
                  </pic:spPr>
                </pic:pic>
              </a:graphicData>
            </a:graphic>
          </wp:inline>
        </w:drawing>
      </w:r>
    </w:p>
    <w:p w:rsidR="00084C87" w:rsidRDefault="007909E6" w:rsidP="00CC7CEB">
      <w:r>
        <w:t>Das DemoModeViewModel handelt es sich um</w:t>
      </w:r>
    </w:p>
    <w:p w:rsidR="00084C87" w:rsidRDefault="00084C87" w:rsidP="002B5F4B">
      <w:pPr>
        <w:pStyle w:val="berschrift7"/>
      </w:pPr>
      <w:r>
        <w:t>ViewModels.Cursor</w:t>
      </w:r>
    </w:p>
    <w:p w:rsidR="00835361" w:rsidRDefault="00835361" w:rsidP="00CC7CEB">
      <w:r>
        <w:rPr>
          <w:noProof/>
          <w:lang w:eastAsia="de-CH"/>
        </w:rPr>
        <w:drawing>
          <wp:inline distT="0" distB="0" distL="0" distR="0" wp14:anchorId="61589B95" wp14:editId="1F559519">
            <wp:extent cx="4514850" cy="1762125"/>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133" t="23280" r="17490" b="27778"/>
                    <a:stretch/>
                  </pic:blipFill>
                  <pic:spPr bwMode="auto">
                    <a:xfrm>
                      <a:off x="0" y="0"/>
                      <a:ext cx="4515042" cy="1762200"/>
                    </a:xfrm>
                    <a:prstGeom prst="rect">
                      <a:avLst/>
                    </a:prstGeom>
                    <a:ln>
                      <a:noFill/>
                    </a:ln>
                    <a:extLst>
                      <a:ext uri="{53640926-AAD7-44D8-BBD7-CCE9431645EC}">
                        <a14:shadowObscured xmlns:a14="http://schemas.microsoft.com/office/drawing/2010/main"/>
                      </a:ext>
                    </a:extLst>
                  </pic:spPr>
                </pic:pic>
              </a:graphicData>
            </a:graphic>
          </wp:inline>
        </w:drawing>
      </w:r>
    </w:p>
    <w:p w:rsidR="00507AEF" w:rsidRDefault="00507AEF" w:rsidP="00507AEF">
      <w:r>
        <w:t>TODO</w:t>
      </w:r>
    </w:p>
    <w:p w:rsidR="00084C87" w:rsidRDefault="00084C87" w:rsidP="002B5F4B">
      <w:pPr>
        <w:pStyle w:val="berschrift7"/>
      </w:pPr>
      <w:r>
        <w:t>ViewModel.Menu</w:t>
      </w:r>
    </w:p>
    <w:p w:rsidR="00835361" w:rsidRDefault="00835361" w:rsidP="00CC7CEB">
      <w:r>
        <w:rPr>
          <w:noProof/>
          <w:lang w:eastAsia="de-CH"/>
        </w:rPr>
        <w:drawing>
          <wp:inline distT="0" distB="0" distL="0" distR="0" wp14:anchorId="31459E20" wp14:editId="56CFF463">
            <wp:extent cx="2152649" cy="1914525"/>
            <wp:effectExtent l="0" t="0" r="63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4472" t="20371" r="38159" b="26455"/>
                    <a:stretch/>
                  </pic:blipFill>
                  <pic:spPr bwMode="auto">
                    <a:xfrm>
                      <a:off x="0" y="0"/>
                      <a:ext cx="2152741" cy="1914607"/>
                    </a:xfrm>
                    <a:prstGeom prst="rect">
                      <a:avLst/>
                    </a:prstGeom>
                    <a:ln>
                      <a:noFill/>
                    </a:ln>
                    <a:extLst>
                      <a:ext uri="{53640926-AAD7-44D8-BBD7-CCE9431645EC}">
                        <a14:shadowObscured xmlns:a14="http://schemas.microsoft.com/office/drawing/2010/main"/>
                      </a:ext>
                    </a:extLst>
                  </pic:spPr>
                </pic:pic>
              </a:graphicData>
            </a:graphic>
          </wp:inline>
        </w:drawing>
      </w:r>
    </w:p>
    <w:p w:rsidR="00ED0EC5" w:rsidRDefault="00ED0EC5" w:rsidP="00ED0EC5">
      <w:r>
        <w:t xml:space="preserve">Zu jeder </w:t>
      </w:r>
      <w:r w:rsidR="00537684">
        <w:t>Plug-in</w:t>
      </w:r>
      <w:r>
        <w:t xml:space="preserve"> Applikation steht ein ViewModel zur Verfügung. Das </w:t>
      </w:r>
      <w:r w:rsidRPr="009866E1">
        <w:rPr>
          <w:i/>
        </w:rPr>
        <w:t>AppViewModel</w:t>
      </w:r>
      <w:r>
        <w:t xml:space="preserve"> verwaltet die </w:t>
      </w:r>
      <w:r w:rsidRPr="009866E1">
        <w:rPr>
          <w:i/>
        </w:rPr>
        <w:t>IApp</w:t>
      </w:r>
      <w:r>
        <w:rPr>
          <w:i/>
        </w:rPr>
        <w:t>s</w:t>
      </w:r>
      <w:r>
        <w:t xml:space="preserve"> (siehe </w:t>
      </w:r>
      <w:r>
        <w:fldChar w:fldCharType="begin"/>
      </w:r>
      <w:r>
        <w:instrText xml:space="preserve"> REF _Ref326398370 \r \h </w:instrText>
      </w:r>
      <w:r>
        <w:fldChar w:fldCharType="separate"/>
      </w:r>
      <w:r>
        <w:t>I.1.3.3.3</w:t>
      </w:r>
      <w:r>
        <w:fldChar w:fldCharType="end"/>
      </w:r>
      <w:r>
        <w:t xml:space="preserve"> </w:t>
      </w:r>
      <w:r>
        <w:fldChar w:fldCharType="begin"/>
      </w:r>
      <w:r>
        <w:instrText xml:space="preserve"> REF _Ref326398370 \h </w:instrText>
      </w:r>
      <w:r>
        <w:fldChar w:fldCharType="separate"/>
      </w:r>
      <w:r>
        <w:t>Interfaces</w:t>
      </w:r>
      <w:r>
        <w:fldChar w:fldCharType="end"/>
      </w:r>
      <w:r>
        <w:t xml:space="preserve">) und gibt an ob dieses gerade ausgewählt ist, sprich aktiv ist, oder nicht. Durch das </w:t>
      </w:r>
      <w:r w:rsidRPr="009866E1">
        <w:rPr>
          <w:i/>
        </w:rPr>
        <w:t>MenuStyleModel</w:t>
      </w:r>
      <w:r>
        <w:t xml:space="preserve"> kann ein Element des Menus, für die Auswahl der Applikationen, farblich angepasst werden. Das </w:t>
      </w:r>
      <w:r w:rsidRPr="00733660">
        <w:rPr>
          <w:i/>
        </w:rPr>
        <w:t>AppViewModel</w:t>
      </w:r>
      <w:r>
        <w:t xml:space="preserve"> verfügt hierfür über zwei </w:t>
      </w:r>
      <w:r w:rsidRPr="00733660">
        <w:rPr>
          <w:i/>
        </w:rPr>
        <w:t>MenuStyleModels</w:t>
      </w:r>
      <w:r>
        <w:t xml:space="preserve"> welche einmal den Style für ein im Menu ausgewähltes Element angeben und einmal das für ein nichtangewähltes Element.</w:t>
      </w:r>
    </w:p>
    <w:p w:rsidR="00ED0EC5" w:rsidRPr="00D16B19" w:rsidRDefault="00ED0EC5" w:rsidP="00ED0EC5">
      <w:r>
        <w:t xml:space="preserve">Dem </w:t>
      </w:r>
      <w:r w:rsidRPr="00733660">
        <w:rPr>
          <w:i/>
        </w:rPr>
        <w:t>MenuViewModel</w:t>
      </w:r>
      <w:r>
        <w:t xml:space="preserve"> wird durch den </w:t>
      </w:r>
      <w:r w:rsidRPr="00733660">
        <w:rPr>
          <w:i/>
        </w:rPr>
        <w:t>AppController</w:t>
      </w:r>
      <w:r>
        <w:t xml:space="preserve"> (siehe </w:t>
      </w:r>
      <w:r>
        <w:fldChar w:fldCharType="begin"/>
      </w:r>
      <w:r>
        <w:instrText xml:space="preserve"> REF _Ref326484275 \r \h </w:instrText>
      </w:r>
      <w:r>
        <w:fldChar w:fldCharType="separate"/>
      </w:r>
      <w:r>
        <w:t>I.1.3.3.5.1</w:t>
      </w:r>
      <w:r>
        <w:fldChar w:fldCharType="end"/>
      </w:r>
      <w:r>
        <w:t xml:space="preserve"> </w:t>
      </w:r>
      <w:r>
        <w:fldChar w:fldCharType="begin"/>
      </w:r>
      <w:r>
        <w:instrText xml:space="preserve"> REF _Ref326484275 \h </w:instrText>
      </w:r>
      <w:r>
        <w:fldChar w:fldCharType="separate"/>
      </w:r>
      <w:r>
        <w:t>ServiceModels.Apps</w:t>
      </w:r>
      <w:r>
        <w:fldChar w:fldCharType="end"/>
      </w:r>
      <w:r>
        <w:t>) die</w:t>
      </w:r>
      <w:r w:rsidR="00537684">
        <w:t>Plug-in</w:t>
      </w:r>
      <w:r>
        <w:t xml:space="preserve"> Applikationen übergeben.  Durch das </w:t>
      </w:r>
      <w:r w:rsidRPr="00733660">
        <w:rPr>
          <w:i/>
        </w:rPr>
        <w:t>MenuViewModel</w:t>
      </w:r>
      <w:r>
        <w:t xml:space="preserve"> wird für jede Applikation ein </w:t>
      </w:r>
      <w:r w:rsidRPr="00733660">
        <w:rPr>
          <w:i/>
        </w:rPr>
        <w:t>AppViewModel</w:t>
      </w:r>
      <w:r>
        <w:t xml:space="preserve"> erstellt. Das </w:t>
      </w:r>
      <w:r w:rsidRPr="00733660">
        <w:rPr>
          <w:i/>
        </w:rPr>
        <w:t>MenuViewModel</w:t>
      </w:r>
      <w:r>
        <w:t xml:space="preserve"> verwaltet  die Liste an </w:t>
      </w:r>
      <w:r w:rsidRPr="00733660">
        <w:rPr>
          <w:i/>
        </w:rPr>
        <w:t>AppViewModels</w:t>
      </w:r>
      <w:r>
        <w:t xml:space="preserve">, stellt immer das aktuell angezeigte </w:t>
      </w:r>
      <w:r w:rsidRPr="00733660">
        <w:rPr>
          <w:i/>
        </w:rPr>
        <w:t>AppViewModel</w:t>
      </w:r>
      <w:r>
        <w:t xml:space="preserve"> und bietet einen </w:t>
      </w:r>
      <w:r w:rsidR="00A5062F">
        <w:rPr>
          <w:i/>
        </w:rPr>
        <w:t xml:space="preserve">Command </w:t>
      </w:r>
      <w:r>
        <w:t>(siehe</w:t>
      </w:r>
      <w:r w:rsidR="00BA68BB">
        <w:t xml:space="preserve"> </w:t>
      </w:r>
      <w:r w:rsidR="00BA68BB">
        <w:fldChar w:fldCharType="begin"/>
      </w:r>
      <w:r w:rsidR="00BA68BB">
        <w:instrText xml:space="preserve"> REF _Ref326485199 \r \h </w:instrText>
      </w:r>
      <w:r w:rsidR="00BA68BB">
        <w:fldChar w:fldCharType="separate"/>
      </w:r>
      <w:r w:rsidR="00BA68BB">
        <w:t>I.1.3.3.6.7</w:t>
      </w:r>
      <w:r w:rsidR="00BA68BB">
        <w:fldChar w:fldCharType="end"/>
      </w:r>
      <w:r w:rsidR="00BA68BB">
        <w:t xml:space="preserve"> </w:t>
      </w:r>
      <w:r w:rsidR="00BA68BB">
        <w:fldChar w:fldCharType="begin"/>
      </w:r>
      <w:r w:rsidR="00BA68BB">
        <w:instrText xml:space="preserve"> REF _Ref326485199 \h </w:instrText>
      </w:r>
      <w:r w:rsidR="00BA68BB">
        <w:fldChar w:fldCharType="separate"/>
      </w:r>
      <w:r w:rsidR="00BA68BB">
        <w:t>ViewModels.Helpers</w:t>
      </w:r>
      <w:r w:rsidR="00BA68BB">
        <w:fldChar w:fldCharType="end"/>
      </w:r>
      <w:r w:rsidR="00BA68BB">
        <w:t>)</w:t>
      </w:r>
      <w:r>
        <w:t xml:space="preserve"> an um die Applikation zu wechseln.</w:t>
      </w:r>
    </w:p>
    <w:p w:rsidR="00084C87" w:rsidRDefault="00084C87" w:rsidP="002B5F4B">
      <w:pPr>
        <w:pStyle w:val="berschrift7"/>
      </w:pPr>
      <w:r>
        <w:t>ViewModels.Skeleton</w:t>
      </w:r>
    </w:p>
    <w:p w:rsidR="00835361" w:rsidRDefault="00835361" w:rsidP="00CC7CEB">
      <w:r>
        <w:rPr>
          <w:noProof/>
          <w:lang w:eastAsia="de-CH"/>
        </w:rPr>
        <w:lastRenderedPageBreak/>
        <w:drawing>
          <wp:inline distT="0" distB="0" distL="0" distR="0" wp14:anchorId="02DF4DBD" wp14:editId="4BB601FC">
            <wp:extent cx="2152650" cy="145574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0173" t="22751" r="33860" b="27513"/>
                    <a:stretch/>
                  </pic:blipFill>
                  <pic:spPr bwMode="auto">
                    <a:xfrm>
                      <a:off x="0" y="0"/>
                      <a:ext cx="2152836" cy="1455875"/>
                    </a:xfrm>
                    <a:prstGeom prst="rect">
                      <a:avLst/>
                    </a:prstGeom>
                    <a:ln>
                      <a:noFill/>
                    </a:ln>
                    <a:extLst>
                      <a:ext uri="{53640926-AAD7-44D8-BBD7-CCE9431645EC}">
                        <a14:shadowObscured xmlns:a14="http://schemas.microsoft.com/office/drawing/2010/main"/>
                      </a:ext>
                    </a:extLst>
                  </pic:spPr>
                </pic:pic>
              </a:graphicData>
            </a:graphic>
          </wp:inline>
        </w:drawing>
      </w:r>
    </w:p>
    <w:p w:rsidR="00EA0D5E" w:rsidRDefault="00EA0D5E" w:rsidP="00CC7CEB">
      <w:r>
        <w:t xml:space="preserve">Das </w:t>
      </w:r>
      <w:r w:rsidRPr="007D78F4">
        <w:rPr>
          <w:i/>
        </w:rPr>
        <w:t>PlayerViewModel</w:t>
      </w:r>
      <w:r>
        <w:t xml:space="preserve"> verfügt über das Skelett, um dieses in den Views anzeigen zu können, wird die Klasse </w:t>
      </w:r>
      <w:r w:rsidRPr="007D78F4">
        <w:rPr>
          <w:i/>
        </w:rPr>
        <w:t>SkeletonLine</w:t>
      </w:r>
      <w:r>
        <w:t xml:space="preserve"> verwendet. Diese zeichnet für jeweils zwei Punkte des Skelettes, beispielsweise der rechte Ellbogen und die rechte Schulter, eine Linie.</w:t>
      </w:r>
    </w:p>
    <w:p w:rsidR="00084C87" w:rsidRDefault="00084C87" w:rsidP="002B5F4B">
      <w:pPr>
        <w:pStyle w:val="berschrift7"/>
      </w:pPr>
      <w:bookmarkStart w:id="42" w:name="_Ref326485199"/>
      <w:r>
        <w:t>ViewModels.Helpers</w:t>
      </w:r>
      <w:bookmarkEnd w:id="42"/>
    </w:p>
    <w:p w:rsidR="00835361" w:rsidRDefault="00835361" w:rsidP="00CC7CEB">
      <w:r>
        <w:rPr>
          <w:noProof/>
          <w:lang w:eastAsia="de-CH"/>
        </w:rPr>
        <w:drawing>
          <wp:inline distT="0" distB="0" distL="0" distR="0" wp14:anchorId="2076EE7A" wp14:editId="0DA78535">
            <wp:extent cx="2152650" cy="925106"/>
            <wp:effectExtent l="0" t="0" r="0" b="889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3228" t="28307" r="26750" b="30423"/>
                    <a:stretch/>
                  </pic:blipFill>
                  <pic:spPr bwMode="auto">
                    <a:xfrm>
                      <a:off x="0" y="0"/>
                      <a:ext cx="2152742" cy="925145"/>
                    </a:xfrm>
                    <a:prstGeom prst="rect">
                      <a:avLst/>
                    </a:prstGeom>
                    <a:ln>
                      <a:noFill/>
                    </a:ln>
                    <a:extLst>
                      <a:ext uri="{53640926-AAD7-44D8-BBD7-CCE9431645EC}">
                        <a14:shadowObscured xmlns:a14="http://schemas.microsoft.com/office/drawing/2010/main"/>
                      </a:ext>
                    </a:extLst>
                  </pic:spPr>
                </pic:pic>
              </a:graphicData>
            </a:graphic>
          </wp:inline>
        </w:drawing>
      </w:r>
    </w:p>
    <w:p w:rsidR="00F51628" w:rsidRPr="00CC7CEB" w:rsidRDefault="00F51628" w:rsidP="00CC7CEB">
      <w:r>
        <w:t>Der Command ist die Implementation des ICommand (TODO).</w:t>
      </w:r>
    </w:p>
    <w:p w:rsidR="00CC7CEB" w:rsidRDefault="00CC7CEB" w:rsidP="002B5F4B">
      <w:pPr>
        <w:pStyle w:val="berschrift6"/>
      </w:pPr>
      <w:r>
        <w:t>Views</w:t>
      </w:r>
    </w:p>
    <w:p w:rsidR="00617A65" w:rsidRPr="00617A65" w:rsidRDefault="007636C3" w:rsidP="00617A65">
      <w:r>
        <w:t>Die Views stellen die Elemente aus den ViewModels grafisch dar.</w:t>
      </w:r>
    </w:p>
    <w:p w:rsidR="007C7B06" w:rsidRDefault="007C7B06" w:rsidP="007C7B06">
      <w:r>
        <w:rPr>
          <w:noProof/>
          <w:lang w:eastAsia="de-CH"/>
        </w:rPr>
        <w:drawing>
          <wp:inline distT="0" distB="0" distL="0" distR="0" wp14:anchorId="6EADEF49" wp14:editId="21C1A3BB">
            <wp:extent cx="5715000" cy="190500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141" t="23810" r="16993" b="33598"/>
                    <a:stretch/>
                  </pic:blipFill>
                  <pic:spPr bwMode="auto">
                    <a:xfrm>
                      <a:off x="0" y="0"/>
                      <a:ext cx="5715243" cy="1905081"/>
                    </a:xfrm>
                    <a:prstGeom prst="rect">
                      <a:avLst/>
                    </a:prstGeom>
                    <a:ln>
                      <a:noFill/>
                    </a:ln>
                    <a:extLst>
                      <a:ext uri="{53640926-AAD7-44D8-BBD7-CCE9431645EC}">
                        <a14:shadowObscured xmlns:a14="http://schemas.microsoft.com/office/drawing/2010/main"/>
                      </a:ext>
                    </a:extLst>
                  </pic:spPr>
                </pic:pic>
              </a:graphicData>
            </a:graphic>
          </wp:inline>
        </w:drawing>
      </w:r>
    </w:p>
    <w:p w:rsidR="00E82F1E" w:rsidRDefault="00E82F1E" w:rsidP="007C7B06">
      <w:r>
        <w:t>Das Assembly Views besteht aus 4 weiteren Assemblies.</w:t>
      </w:r>
    </w:p>
    <w:p w:rsidR="00C94918" w:rsidRDefault="00C94918" w:rsidP="002B5F4B">
      <w:pPr>
        <w:pStyle w:val="berschrift7"/>
      </w:pPr>
      <w:r>
        <w:t>Views.Xaml</w:t>
      </w:r>
    </w:p>
    <w:p w:rsidR="007C7B06" w:rsidRDefault="007C7B06" w:rsidP="007C7B06">
      <w:r>
        <w:rPr>
          <w:noProof/>
          <w:lang w:eastAsia="de-CH"/>
        </w:rPr>
        <w:drawing>
          <wp:inline distT="0" distB="0" distL="0" distR="0" wp14:anchorId="1CB2F91A" wp14:editId="190B2ED1">
            <wp:extent cx="5513368" cy="10096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977" t="34392" r="16662" b="42063"/>
                    <a:stretch/>
                  </pic:blipFill>
                  <pic:spPr bwMode="auto">
                    <a:xfrm>
                      <a:off x="0" y="0"/>
                      <a:ext cx="5513602" cy="1009693"/>
                    </a:xfrm>
                    <a:prstGeom prst="rect">
                      <a:avLst/>
                    </a:prstGeom>
                    <a:ln>
                      <a:noFill/>
                    </a:ln>
                    <a:extLst>
                      <a:ext uri="{53640926-AAD7-44D8-BBD7-CCE9431645EC}">
                        <a14:shadowObscured xmlns:a14="http://schemas.microsoft.com/office/drawing/2010/main"/>
                      </a:ext>
                    </a:extLst>
                  </pic:spPr>
                </pic:pic>
              </a:graphicData>
            </a:graphic>
          </wp:inline>
        </w:drawing>
      </w:r>
    </w:p>
    <w:p w:rsidR="00CC04B7" w:rsidRDefault="00CC04B7" w:rsidP="007C7B06"/>
    <w:p w:rsidR="00B437A0" w:rsidRDefault="00B437A0" w:rsidP="002B5F4B">
      <w:pPr>
        <w:pStyle w:val="berschrift7"/>
      </w:pPr>
      <w:r>
        <w:t>Views.Helpers</w:t>
      </w:r>
    </w:p>
    <w:p w:rsidR="007C7B06" w:rsidRDefault="007C7B06" w:rsidP="007C7B06">
      <w:r>
        <w:rPr>
          <w:noProof/>
          <w:lang w:eastAsia="de-CH"/>
        </w:rPr>
        <w:drawing>
          <wp:inline distT="0" distB="0" distL="0" distR="0" wp14:anchorId="5D0FCFA1" wp14:editId="429D4D2C">
            <wp:extent cx="3752850" cy="756878"/>
            <wp:effectExtent l="0" t="0" r="0" b="571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803" t="34657" r="17490" b="39947"/>
                    <a:stretch/>
                  </pic:blipFill>
                  <pic:spPr bwMode="auto">
                    <a:xfrm>
                      <a:off x="0" y="0"/>
                      <a:ext cx="3753010" cy="756910"/>
                    </a:xfrm>
                    <a:prstGeom prst="rect">
                      <a:avLst/>
                    </a:prstGeom>
                    <a:ln>
                      <a:noFill/>
                    </a:ln>
                    <a:extLst>
                      <a:ext uri="{53640926-AAD7-44D8-BBD7-CCE9431645EC}">
                        <a14:shadowObscured xmlns:a14="http://schemas.microsoft.com/office/drawing/2010/main"/>
                      </a:ext>
                    </a:extLst>
                  </pic:spPr>
                </pic:pic>
              </a:graphicData>
            </a:graphic>
          </wp:inline>
        </w:drawing>
      </w:r>
    </w:p>
    <w:p w:rsidR="007C7B06" w:rsidRDefault="00B437A0" w:rsidP="002B5F4B">
      <w:pPr>
        <w:pStyle w:val="berschrift7"/>
      </w:pPr>
      <w:r>
        <w:lastRenderedPageBreak/>
        <w:t>Views.XamlGeneratedNamespace</w:t>
      </w:r>
    </w:p>
    <w:p w:rsidR="007C7B06" w:rsidRPr="007C7B06" w:rsidRDefault="007C7B06" w:rsidP="007C7B06">
      <w:r>
        <w:rPr>
          <w:noProof/>
          <w:lang w:eastAsia="de-CH"/>
        </w:rPr>
        <w:drawing>
          <wp:inline distT="0" distB="0" distL="0" distR="0" wp14:anchorId="27A66A3A" wp14:editId="3645F35C">
            <wp:extent cx="1809750" cy="1044598"/>
            <wp:effectExtent l="0" t="0" r="0" b="317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0669" t="28307" r="34356" b="30159"/>
                    <a:stretch/>
                  </pic:blipFill>
                  <pic:spPr bwMode="auto">
                    <a:xfrm>
                      <a:off x="0" y="0"/>
                      <a:ext cx="1811620" cy="1045678"/>
                    </a:xfrm>
                    <a:prstGeom prst="rect">
                      <a:avLst/>
                    </a:prstGeom>
                    <a:ln>
                      <a:noFill/>
                    </a:ln>
                    <a:extLst>
                      <a:ext uri="{53640926-AAD7-44D8-BBD7-CCE9431645EC}">
                        <a14:shadowObscured xmlns:a14="http://schemas.microsoft.com/office/drawing/2010/main"/>
                      </a:ext>
                    </a:extLst>
                  </pic:spPr>
                </pic:pic>
              </a:graphicData>
            </a:graphic>
          </wp:inline>
        </w:drawing>
      </w:r>
    </w:p>
    <w:p w:rsidR="00835361" w:rsidRDefault="00835361" w:rsidP="002B5F4B">
      <w:pPr>
        <w:pStyle w:val="berschrift6"/>
      </w:pPr>
      <w:r>
        <w:t>Main</w:t>
      </w:r>
    </w:p>
    <w:p w:rsidR="007C7B06" w:rsidRDefault="007C7B06" w:rsidP="007C7B06">
      <w:r>
        <w:rPr>
          <w:noProof/>
          <w:lang w:eastAsia="de-CH"/>
        </w:rPr>
        <w:drawing>
          <wp:inline distT="0" distB="0" distL="0" distR="0" wp14:anchorId="3495E46B" wp14:editId="7568A819">
            <wp:extent cx="4029075" cy="1326025"/>
            <wp:effectExtent l="0" t="0" r="0" b="762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4133" t="24074" r="17490" b="34656"/>
                    <a:stretch/>
                  </pic:blipFill>
                  <pic:spPr bwMode="auto">
                    <a:xfrm>
                      <a:off x="0" y="0"/>
                      <a:ext cx="4029246" cy="1326081"/>
                    </a:xfrm>
                    <a:prstGeom prst="rect">
                      <a:avLst/>
                    </a:prstGeom>
                    <a:ln>
                      <a:noFill/>
                    </a:ln>
                    <a:extLst>
                      <a:ext uri="{53640926-AAD7-44D8-BBD7-CCE9431645EC}">
                        <a14:shadowObscured xmlns:a14="http://schemas.microsoft.com/office/drawing/2010/main"/>
                      </a:ext>
                    </a:extLst>
                  </pic:spPr>
                </pic:pic>
              </a:graphicData>
            </a:graphic>
          </wp:inline>
        </w:drawing>
      </w:r>
    </w:p>
    <w:p w:rsidR="007C7B06" w:rsidRPr="007C7B06" w:rsidRDefault="007C7B06" w:rsidP="007C7B06">
      <w:r>
        <w:rPr>
          <w:noProof/>
          <w:lang w:eastAsia="de-CH"/>
        </w:rPr>
        <w:drawing>
          <wp:inline distT="0" distB="0" distL="0" distR="0" wp14:anchorId="4B05AF02" wp14:editId="3417B72B">
            <wp:extent cx="2486025" cy="1074293"/>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3393" t="28571" r="26915" b="30159"/>
                    <a:stretch/>
                  </pic:blipFill>
                  <pic:spPr bwMode="auto">
                    <a:xfrm>
                      <a:off x="0" y="0"/>
                      <a:ext cx="2486131" cy="1074339"/>
                    </a:xfrm>
                    <a:prstGeom prst="rect">
                      <a:avLst/>
                    </a:prstGeom>
                    <a:ln>
                      <a:noFill/>
                    </a:ln>
                    <a:extLst>
                      <a:ext uri="{53640926-AAD7-44D8-BBD7-CCE9431645EC}">
                        <a14:shadowObscured xmlns:a14="http://schemas.microsoft.com/office/drawing/2010/main"/>
                      </a:ext>
                    </a:extLst>
                  </pic:spPr>
                </pic:pic>
              </a:graphicData>
            </a:graphic>
          </wp:inline>
        </w:drawing>
      </w:r>
    </w:p>
    <w:p w:rsidR="000B135B" w:rsidRDefault="00CC7CEB" w:rsidP="002B5F4B">
      <w:pPr>
        <w:pStyle w:val="berschrift6"/>
      </w:pPr>
      <w:r>
        <w:t>Tests</w:t>
      </w:r>
    </w:p>
    <w:p w:rsidR="007C7B06" w:rsidRDefault="007C7B06" w:rsidP="007C7B06">
      <w:r>
        <w:rPr>
          <w:noProof/>
          <w:lang w:eastAsia="de-CH"/>
        </w:rPr>
        <w:drawing>
          <wp:inline distT="0" distB="0" distL="0" distR="0" wp14:anchorId="0CDAC57D" wp14:editId="3FD71038">
            <wp:extent cx="1570399" cy="185737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6787" t="13756" r="40639" b="24603"/>
                    <a:stretch/>
                  </pic:blipFill>
                  <pic:spPr bwMode="auto">
                    <a:xfrm>
                      <a:off x="0" y="0"/>
                      <a:ext cx="1570466" cy="1857454"/>
                    </a:xfrm>
                    <a:prstGeom prst="rect">
                      <a:avLst/>
                    </a:prstGeom>
                    <a:ln>
                      <a:noFill/>
                    </a:ln>
                    <a:extLst>
                      <a:ext uri="{53640926-AAD7-44D8-BBD7-CCE9431645EC}">
                        <a14:shadowObscured xmlns:a14="http://schemas.microsoft.com/office/drawing/2010/main"/>
                      </a:ext>
                    </a:extLst>
                  </pic:spPr>
                </pic:pic>
              </a:graphicData>
            </a:graphic>
          </wp:inline>
        </w:drawing>
      </w:r>
    </w:p>
    <w:p w:rsidR="007C7B06" w:rsidRDefault="007C7B06" w:rsidP="007C7B06">
      <w:r>
        <w:rPr>
          <w:noProof/>
          <w:lang w:eastAsia="de-CH"/>
        </w:rPr>
        <w:drawing>
          <wp:inline distT="0" distB="0" distL="0" distR="0" wp14:anchorId="38961CF2" wp14:editId="71E13944">
            <wp:extent cx="1390650" cy="1028158"/>
            <wp:effectExtent l="0" t="0" r="0" b="63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5795" t="28307" r="39316" b="30423"/>
                    <a:stretch/>
                  </pic:blipFill>
                  <pic:spPr bwMode="auto">
                    <a:xfrm>
                      <a:off x="0" y="0"/>
                      <a:ext cx="1390709" cy="1028202"/>
                    </a:xfrm>
                    <a:prstGeom prst="rect">
                      <a:avLst/>
                    </a:prstGeom>
                    <a:ln>
                      <a:noFill/>
                    </a:ln>
                    <a:extLst>
                      <a:ext uri="{53640926-AAD7-44D8-BBD7-CCE9431645EC}">
                        <a14:shadowObscured xmlns:a14="http://schemas.microsoft.com/office/drawing/2010/main"/>
                      </a:ext>
                    </a:extLst>
                  </pic:spPr>
                </pic:pic>
              </a:graphicData>
            </a:graphic>
          </wp:inline>
        </w:drawing>
      </w:r>
    </w:p>
    <w:p w:rsidR="007C7B06" w:rsidRPr="007C7B06" w:rsidRDefault="007C7B06" w:rsidP="007C7B06">
      <w:r>
        <w:rPr>
          <w:noProof/>
          <w:lang w:eastAsia="de-CH"/>
        </w:rPr>
        <w:drawing>
          <wp:inline distT="0" distB="0" distL="0" distR="0" wp14:anchorId="685EDF3C" wp14:editId="1AA6F277">
            <wp:extent cx="5689997" cy="561975"/>
            <wp:effectExtent l="0" t="0" r="635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977" t="39683" r="16663" b="47619"/>
                    <a:stretch/>
                  </pic:blipFill>
                  <pic:spPr bwMode="auto">
                    <a:xfrm>
                      <a:off x="0" y="0"/>
                      <a:ext cx="5690238" cy="561999"/>
                    </a:xfrm>
                    <a:prstGeom prst="rect">
                      <a:avLst/>
                    </a:prstGeom>
                    <a:ln>
                      <a:noFill/>
                    </a:ln>
                    <a:extLst>
                      <a:ext uri="{53640926-AAD7-44D8-BBD7-CCE9431645EC}">
                        <a14:shadowObscured xmlns:a14="http://schemas.microsoft.com/office/drawing/2010/main"/>
                      </a:ext>
                    </a:extLst>
                  </pic:spPr>
                </pic:pic>
              </a:graphicData>
            </a:graphic>
          </wp:inline>
        </w:drawing>
      </w:r>
    </w:p>
    <w:p w:rsidR="002E45BD" w:rsidRDefault="002E45BD" w:rsidP="002E45BD">
      <w:pPr>
        <w:pStyle w:val="berschrift5"/>
      </w:pPr>
      <w:r>
        <w:t xml:space="preserve">Poster </w:t>
      </w:r>
      <w:r w:rsidR="00537684">
        <w:t>Plug-in</w:t>
      </w:r>
      <w:r>
        <w:t xml:space="preserve"> Applikation</w:t>
      </w:r>
    </w:p>
    <w:p w:rsidR="001D07E5" w:rsidRDefault="001D07E5" w:rsidP="001D07E5">
      <w:r>
        <w:t>Nachfolgend eine Übersicht über die verschiedenen Assemblies der Poster</w:t>
      </w:r>
      <w:r w:rsidR="00AE0012">
        <w:t xml:space="preserve"> </w:t>
      </w:r>
      <w:r w:rsidR="00537684">
        <w:t>Plug-in</w:t>
      </w:r>
      <w:r>
        <w:t xml:space="preserve"> Applikation</w:t>
      </w:r>
    </w:p>
    <w:p w:rsidR="004964D4" w:rsidRPr="001D07E5" w:rsidRDefault="004964D4" w:rsidP="001D07E5">
      <w:r>
        <w:rPr>
          <w:noProof/>
          <w:lang w:eastAsia="de-CH"/>
        </w:rPr>
        <w:lastRenderedPageBreak/>
        <w:drawing>
          <wp:inline distT="0" distB="0" distL="0" distR="0" wp14:anchorId="11B087C4" wp14:editId="3C551716">
            <wp:extent cx="5760720" cy="3993797"/>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993797"/>
                    </a:xfrm>
                    <a:prstGeom prst="rect">
                      <a:avLst/>
                    </a:prstGeom>
                  </pic:spPr>
                </pic:pic>
              </a:graphicData>
            </a:graphic>
          </wp:inline>
        </w:drawing>
      </w:r>
    </w:p>
    <w:p w:rsidR="001D07E5" w:rsidRDefault="001D07E5" w:rsidP="001D07E5">
      <w:pPr>
        <w:pStyle w:val="berschrift6"/>
      </w:pPr>
      <w:r>
        <w:t>Common</w:t>
      </w:r>
    </w:p>
    <w:p w:rsidR="00F703D1" w:rsidRDefault="00F703D1" w:rsidP="00F703D1">
      <w:r>
        <w:t xml:space="preserve">Siehe </w:t>
      </w:r>
      <w:r>
        <w:fldChar w:fldCharType="begin"/>
      </w:r>
      <w:r>
        <w:instrText xml:space="preserve"> REF _Ref326486922 \r \h </w:instrText>
      </w:r>
      <w:r>
        <w:fldChar w:fldCharType="separate"/>
      </w:r>
      <w:r>
        <w:t>I.1.3.3.1.1</w:t>
      </w:r>
      <w:r>
        <w:fldChar w:fldCharType="end"/>
      </w:r>
      <w:r>
        <w:t xml:space="preserve"> </w:t>
      </w:r>
      <w:r>
        <w:fldChar w:fldCharType="begin"/>
      </w:r>
      <w:r>
        <w:instrText xml:space="preserve"> REF _Ref326486922 \h </w:instrText>
      </w:r>
      <w:r>
        <w:fldChar w:fldCharType="separate"/>
      </w:r>
      <w:r>
        <w:t>Common</w:t>
      </w:r>
      <w:r>
        <w:fldChar w:fldCharType="end"/>
      </w:r>
    </w:p>
    <w:p w:rsidR="00A3354F" w:rsidRDefault="00A3354F" w:rsidP="00A3354F">
      <w:pPr>
        <w:pStyle w:val="berschrift6"/>
      </w:pPr>
      <w:r>
        <w:t>ResourceLoader</w:t>
      </w:r>
    </w:p>
    <w:p w:rsidR="00A3354F" w:rsidRDefault="00F160EC" w:rsidP="00F703D1">
      <w:r>
        <w:t>TODO</w:t>
      </w:r>
    </w:p>
    <w:p w:rsidR="00A3354F" w:rsidRPr="00F703D1" w:rsidRDefault="00A3354F" w:rsidP="00A3354F">
      <w:pPr>
        <w:pStyle w:val="berschrift6"/>
      </w:pPr>
      <w:bookmarkStart w:id="43" w:name="_Ref326488512"/>
      <w:r>
        <w:t>Interfaces</w:t>
      </w:r>
      <w:bookmarkEnd w:id="43"/>
    </w:p>
    <w:p w:rsidR="00E86B71" w:rsidRDefault="00332CFF">
      <w:r>
        <w:t xml:space="preserve">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p>
    <w:p w:rsidR="009B5A76" w:rsidRDefault="009B5A76" w:rsidP="009B5A76">
      <w:pPr>
        <w:pStyle w:val="berschrift6"/>
      </w:pPr>
      <w:bookmarkStart w:id="44" w:name="_Ref326488535"/>
      <w:r>
        <w:t>Data</w:t>
      </w:r>
      <w:bookmarkEnd w:id="44"/>
    </w:p>
    <w:p w:rsidR="009B5A76" w:rsidRDefault="0097795F" w:rsidP="009B5A76">
      <w:r>
        <w:rPr>
          <w:noProof/>
          <w:lang w:eastAsia="de-CH"/>
        </w:rPr>
        <w:drawing>
          <wp:inline distT="0" distB="0" distL="0" distR="0" wp14:anchorId="27637944" wp14:editId="2E2FEA1D">
            <wp:extent cx="2562225" cy="1503666"/>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61738" cy="1503380"/>
                    </a:xfrm>
                    <a:prstGeom prst="rect">
                      <a:avLst/>
                    </a:prstGeom>
                  </pic:spPr>
                </pic:pic>
              </a:graphicData>
            </a:graphic>
          </wp:inline>
        </w:drawing>
      </w:r>
    </w:p>
    <w:p w:rsidR="00156AAA" w:rsidRDefault="00156AAA" w:rsidP="00156AAA">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13</w:t>
      </w:r>
      <w:r w:rsidR="006B6F98">
        <w:rPr>
          <w:noProof/>
        </w:rPr>
        <w:fldChar w:fldCharType="end"/>
      </w:r>
      <w:r>
        <w:t xml:space="preserve"> - Poster </w:t>
      </w:r>
      <w:r w:rsidR="00537684">
        <w:t>Plug-in</w:t>
      </w:r>
      <w:r>
        <w:t xml:space="preserve"> Applikation, Assembly Data</w:t>
      </w:r>
    </w:p>
    <w:p w:rsidR="002E661E" w:rsidRPr="002E661E" w:rsidRDefault="002B1EC8" w:rsidP="002E661E">
      <w:r>
        <w:t xml:space="preserve">Das Assembly Data </w:t>
      </w:r>
      <w:r w:rsidR="007D6BC4">
        <w:t>bestitzt</w:t>
      </w:r>
      <w:r>
        <w:t xml:space="preserve"> d</w:t>
      </w:r>
      <w:r w:rsidR="002E661E">
        <w:t xml:space="preserve">ie Klasse </w:t>
      </w:r>
      <w:r w:rsidR="002E661E" w:rsidRPr="00AD4D1A">
        <w:rPr>
          <w:i/>
        </w:rPr>
        <w:t>PosterReader</w:t>
      </w:r>
      <w:r>
        <w:t>, welche</w:t>
      </w:r>
      <w:r w:rsidR="002E661E">
        <w:t xml:space="preserve"> über die Pfadnamen der Poster</w:t>
      </w:r>
      <w:r>
        <w:t xml:space="preserve"> verfügt</w:t>
      </w:r>
      <w:r w:rsidR="002E661E">
        <w:t xml:space="preserve">. Durch den </w:t>
      </w:r>
      <w:r w:rsidR="002E661E" w:rsidRPr="002548E6">
        <w:rPr>
          <w:i/>
        </w:rPr>
        <w:t>IVideoWallServiceProvider</w:t>
      </w:r>
      <w:r w:rsidR="000E0433">
        <w:t xml:space="preserve"> </w:t>
      </w:r>
      <w:r w:rsidR="002548E6">
        <w:t xml:space="preserve">(siehe </w:t>
      </w:r>
      <w:r w:rsidR="002548E6">
        <w:fldChar w:fldCharType="begin"/>
      </w:r>
      <w:r w:rsidR="002548E6">
        <w:instrText xml:space="preserve"> REF _Ref326398370 \r \h </w:instrText>
      </w:r>
      <w:r w:rsidR="002548E6">
        <w:fldChar w:fldCharType="separate"/>
      </w:r>
      <w:r w:rsidR="002548E6">
        <w:t>I.1.3.3.1.3</w:t>
      </w:r>
      <w:r w:rsidR="002548E6">
        <w:fldChar w:fldCharType="end"/>
      </w:r>
      <w:r w:rsidR="002548E6">
        <w:t xml:space="preserve"> </w:t>
      </w:r>
      <w:r w:rsidR="002548E6">
        <w:fldChar w:fldCharType="begin"/>
      </w:r>
      <w:r w:rsidR="002548E6">
        <w:instrText xml:space="preserve"> REF _Ref326398370 \h </w:instrText>
      </w:r>
      <w:r w:rsidR="002548E6">
        <w:fldChar w:fldCharType="separate"/>
      </w:r>
      <w:r w:rsidR="002548E6">
        <w:t>Interfaces</w:t>
      </w:r>
      <w:r w:rsidR="002548E6">
        <w:fldChar w:fldCharType="end"/>
      </w:r>
      <w:r w:rsidR="002548E6">
        <w:t xml:space="preserve">) </w:t>
      </w:r>
      <w:r w:rsidR="002E661E">
        <w:t xml:space="preserve">kann die Klasse </w:t>
      </w:r>
      <w:r w:rsidR="002E661E" w:rsidRPr="002548E6">
        <w:rPr>
          <w:i/>
        </w:rPr>
        <w:t>PosterReader</w:t>
      </w:r>
      <w:r w:rsidR="002E661E">
        <w:t xml:space="preserve"> auf den </w:t>
      </w:r>
      <w:r w:rsidR="002E661E" w:rsidRPr="004C3A0E">
        <w:rPr>
          <w:i/>
        </w:rPr>
        <w:t>IFileService</w:t>
      </w:r>
      <w:r w:rsidR="002548E6">
        <w:t xml:space="preserve"> </w:t>
      </w:r>
      <w:r w:rsidR="002E661E">
        <w:t xml:space="preserve"> </w:t>
      </w:r>
      <w:r w:rsidR="002548E6">
        <w:t xml:space="preserve">(siehe </w:t>
      </w:r>
      <w:r w:rsidR="002548E6">
        <w:fldChar w:fldCharType="begin"/>
      </w:r>
      <w:r w:rsidR="002548E6">
        <w:instrText xml:space="preserve"> REF _Ref326398370 \r \h </w:instrText>
      </w:r>
      <w:r w:rsidR="002548E6">
        <w:fldChar w:fldCharType="separate"/>
      </w:r>
      <w:r w:rsidR="002548E6">
        <w:t>I.1.3.3.1.3</w:t>
      </w:r>
      <w:r w:rsidR="002548E6">
        <w:fldChar w:fldCharType="end"/>
      </w:r>
      <w:r w:rsidR="002548E6">
        <w:t xml:space="preserve"> </w:t>
      </w:r>
      <w:r w:rsidR="002548E6">
        <w:fldChar w:fldCharType="begin"/>
      </w:r>
      <w:r w:rsidR="002548E6">
        <w:instrText xml:space="preserve"> REF _Ref326398370 \h </w:instrText>
      </w:r>
      <w:r w:rsidR="002548E6">
        <w:fldChar w:fldCharType="separate"/>
      </w:r>
      <w:r w:rsidR="002548E6">
        <w:t>Interfaces</w:t>
      </w:r>
      <w:r w:rsidR="002548E6">
        <w:fldChar w:fldCharType="end"/>
      </w:r>
      <w:r w:rsidR="002548E6">
        <w:t xml:space="preserve">) </w:t>
      </w:r>
      <w:r w:rsidR="002E661E">
        <w:t>zugreifen und den Pfad für die</w:t>
      </w:r>
      <w:r w:rsidR="00E563B3">
        <w:t xml:space="preserve"> Files</w:t>
      </w:r>
      <w:r w:rsidR="00F07CB7">
        <w:t xml:space="preserve"> der Poster</w:t>
      </w:r>
      <w:r w:rsidR="00E563B3">
        <w:t xml:space="preserve"> auslesen.</w:t>
      </w:r>
    </w:p>
    <w:p w:rsidR="009B5A76" w:rsidRDefault="009B5A76" w:rsidP="009B5A76">
      <w:pPr>
        <w:pStyle w:val="berschrift6"/>
      </w:pPr>
      <w:bookmarkStart w:id="45" w:name="_Ref326488832"/>
      <w:r>
        <w:t>ServiceModels</w:t>
      </w:r>
      <w:bookmarkEnd w:id="45"/>
    </w:p>
    <w:p w:rsidR="009B5A76" w:rsidRDefault="007B20D1" w:rsidP="009B5A76">
      <w:r>
        <w:rPr>
          <w:noProof/>
          <w:lang w:eastAsia="de-CH"/>
        </w:rPr>
        <w:lastRenderedPageBreak/>
        <w:drawing>
          <wp:inline distT="0" distB="0" distL="0" distR="0" wp14:anchorId="7F352E27" wp14:editId="36388348">
            <wp:extent cx="2657475" cy="2343867"/>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59608" cy="2345748"/>
                    </a:xfrm>
                    <a:prstGeom prst="rect">
                      <a:avLst/>
                    </a:prstGeom>
                  </pic:spPr>
                </pic:pic>
              </a:graphicData>
            </a:graphic>
          </wp:inline>
        </w:drawing>
      </w:r>
    </w:p>
    <w:p w:rsidR="00A82842" w:rsidRDefault="00A82842" w:rsidP="00A82842">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14</w:t>
      </w:r>
      <w:r w:rsidR="006B6F98">
        <w:rPr>
          <w:noProof/>
        </w:rPr>
        <w:fldChar w:fldCharType="end"/>
      </w:r>
      <w:r>
        <w:t xml:space="preserve"> - </w:t>
      </w:r>
      <w:r w:rsidRPr="002D71FB">
        <w:t xml:space="preserve">Poster </w:t>
      </w:r>
      <w:r w:rsidR="00537684">
        <w:t>Plug-in</w:t>
      </w:r>
      <w:r w:rsidRPr="002D71FB">
        <w:t xml:space="preserve"> Applikation, Assembly </w:t>
      </w:r>
      <w:r>
        <w:t>ServiceModels</w:t>
      </w:r>
    </w:p>
    <w:p w:rsidR="002B1EC8" w:rsidRPr="002B1EC8" w:rsidRDefault="006048C6" w:rsidP="002B1EC8">
      <w:r>
        <w:t xml:space="preserve">Die Klasse </w:t>
      </w:r>
      <w:r w:rsidRPr="00B055E7">
        <w:rPr>
          <w:i/>
        </w:rPr>
        <w:t>PosterService</w:t>
      </w:r>
      <w:r>
        <w:t xml:space="preserve"> erhält durch den </w:t>
      </w:r>
      <w:r w:rsidRPr="00B055E7">
        <w:rPr>
          <w:i/>
        </w:rPr>
        <w:t>PosterReader</w:t>
      </w:r>
      <w:r>
        <w:t xml:space="preserve"> (siehe </w:t>
      </w:r>
      <w:r>
        <w:fldChar w:fldCharType="begin"/>
      </w:r>
      <w:r>
        <w:instrText xml:space="preserve"> REF _Ref326488535 \r \h </w:instrText>
      </w:r>
      <w:r>
        <w:fldChar w:fldCharType="separate"/>
      </w:r>
      <w:r>
        <w:t>I.1.3.3.2.4</w:t>
      </w:r>
      <w:r>
        <w:fldChar w:fldCharType="end"/>
      </w:r>
      <w:r>
        <w:t xml:space="preserve"> </w:t>
      </w:r>
      <w:r>
        <w:fldChar w:fldCharType="begin"/>
      </w:r>
      <w:r>
        <w:instrText xml:space="preserve"> REF _Ref326488535 \h </w:instrText>
      </w:r>
      <w:r>
        <w:fldChar w:fldCharType="separate"/>
      </w:r>
      <w:r>
        <w:t>Data</w:t>
      </w:r>
      <w:r>
        <w:fldChar w:fldCharType="end"/>
      </w:r>
      <w:r>
        <w:t>) die Pfade der Poster und erstellt daraus die Models für die Poster</w:t>
      </w:r>
      <w:r w:rsidR="00910DCB">
        <w:t xml:space="preserve"> und verwaltet diese</w:t>
      </w:r>
      <w:r>
        <w:t>.</w:t>
      </w:r>
      <w:r w:rsidR="005931FB">
        <w:t xml:space="preserve"> Die </w:t>
      </w:r>
      <w:r w:rsidR="005931FB" w:rsidRPr="004A7727">
        <w:rPr>
          <w:i/>
        </w:rPr>
        <w:t>Poster</w:t>
      </w:r>
      <w:r w:rsidR="005931FB">
        <w:t xml:space="preserve"> verfügen über einen Namen und ein Bild.</w:t>
      </w:r>
    </w:p>
    <w:p w:rsidR="007B20D1" w:rsidRDefault="007B20D1" w:rsidP="009B5A76">
      <w:pPr>
        <w:pStyle w:val="berschrift6"/>
      </w:pPr>
      <w:bookmarkStart w:id="46" w:name="_Ref326489207"/>
      <w:r>
        <w:t>ViewModels</w:t>
      </w:r>
      <w:bookmarkEnd w:id="46"/>
    </w:p>
    <w:p w:rsidR="007B20D1" w:rsidRDefault="007B20D1" w:rsidP="007B20D1">
      <w:r>
        <w:rPr>
          <w:noProof/>
          <w:lang w:eastAsia="de-CH"/>
        </w:rPr>
        <w:drawing>
          <wp:inline distT="0" distB="0" distL="0" distR="0" wp14:anchorId="31113766" wp14:editId="7C872083">
            <wp:extent cx="2571914" cy="21336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74770" cy="2135969"/>
                    </a:xfrm>
                    <a:prstGeom prst="rect">
                      <a:avLst/>
                    </a:prstGeom>
                  </pic:spPr>
                </pic:pic>
              </a:graphicData>
            </a:graphic>
          </wp:inline>
        </w:drawing>
      </w:r>
    </w:p>
    <w:p w:rsidR="00A82842" w:rsidRDefault="00A82842" w:rsidP="00A82842">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15</w:t>
      </w:r>
      <w:r w:rsidR="006B6F98">
        <w:rPr>
          <w:noProof/>
        </w:rPr>
        <w:fldChar w:fldCharType="end"/>
      </w:r>
      <w:r>
        <w:t xml:space="preserve"> - </w:t>
      </w:r>
      <w:r w:rsidRPr="008A0F58">
        <w:t xml:space="preserve">Poster </w:t>
      </w:r>
      <w:r w:rsidR="00537684">
        <w:t>Plug-in</w:t>
      </w:r>
      <w:r w:rsidRPr="008A0F58">
        <w:t xml:space="preserve"> Applikation, Assembly </w:t>
      </w:r>
      <w:r>
        <w:t>ViewModels</w:t>
      </w:r>
    </w:p>
    <w:p w:rsidR="00BC6CE4" w:rsidRPr="00BC6CE4" w:rsidRDefault="00BC6CE4" w:rsidP="00BC6CE4">
      <w:r>
        <w:t xml:space="preserve">Durch den </w:t>
      </w:r>
      <w:r w:rsidRPr="000F3A4D">
        <w:rPr>
          <w:i/>
        </w:rPr>
        <w:t>PosterService</w:t>
      </w:r>
      <w:r>
        <w:t xml:space="preserve"> (siehe </w:t>
      </w:r>
      <w:r>
        <w:fldChar w:fldCharType="begin"/>
      </w:r>
      <w:r>
        <w:instrText xml:space="preserve"> REF _Ref326488832 \r \h </w:instrText>
      </w:r>
      <w:r>
        <w:fldChar w:fldCharType="separate"/>
      </w:r>
      <w:r>
        <w:t>I.1.3.3.2.5</w:t>
      </w:r>
      <w:r>
        <w:fldChar w:fldCharType="end"/>
      </w:r>
      <w:r>
        <w:t xml:space="preserve"> </w:t>
      </w:r>
      <w:r>
        <w:fldChar w:fldCharType="begin"/>
      </w:r>
      <w:r>
        <w:instrText xml:space="preserve"> REF _Ref326488832 \h </w:instrText>
      </w:r>
      <w:r>
        <w:fldChar w:fldCharType="separate"/>
      </w:r>
      <w:r>
        <w:t>ServiceModels</w:t>
      </w:r>
      <w:r>
        <w:fldChar w:fldCharType="end"/>
      </w:r>
      <w:r>
        <w:t xml:space="preserve">)  werden dem </w:t>
      </w:r>
      <w:r w:rsidRPr="000F3A4D">
        <w:rPr>
          <w:i/>
        </w:rPr>
        <w:t>PosterViewModel</w:t>
      </w:r>
      <w:r>
        <w:t xml:space="preserve"> die Poster zur Verfügung gestellt.</w:t>
      </w:r>
      <w:r w:rsidR="00534172">
        <w:t xml:space="preserve"> Diese werden vom </w:t>
      </w:r>
      <w:r w:rsidR="00534172" w:rsidRPr="000F3A4D">
        <w:rPr>
          <w:i/>
        </w:rPr>
        <w:t>PosterViewModel</w:t>
      </w:r>
      <w:r w:rsidR="00534172">
        <w:t xml:space="preserve"> verwaltet und </w:t>
      </w:r>
      <w:r w:rsidR="00817B07">
        <w:t xml:space="preserve">ein </w:t>
      </w:r>
      <w:r w:rsidR="00534172">
        <w:t>Poster</w:t>
      </w:r>
      <w:r w:rsidR="00817B07">
        <w:t xml:space="preserve"> davon</w:t>
      </w:r>
      <w:r w:rsidR="00534172">
        <w:t xml:space="preserve"> wird als momentan angezeigtes Poster ausgewählt.</w:t>
      </w:r>
      <w:r w:rsidR="008A08FF">
        <w:t xml:space="preserve"> Die </w:t>
      </w:r>
      <w:r w:rsidR="008A08FF" w:rsidRPr="000F3A4D">
        <w:rPr>
          <w:i/>
        </w:rPr>
        <w:t>PosterViewModel</w:t>
      </w:r>
      <w:r w:rsidR="008A08FF">
        <w:t xml:space="preserve"> Klasse definiert darüber hinaus verschiedene </w:t>
      </w:r>
      <w:r w:rsidR="008A08FF" w:rsidRPr="000F3A4D">
        <w:rPr>
          <w:i/>
        </w:rPr>
        <w:t>Commands</w:t>
      </w:r>
      <w:r w:rsidR="008A08FF">
        <w:t xml:space="preserve"> welche zur Navigation durch die Poster dienen.</w:t>
      </w:r>
      <w:r w:rsidR="00D83C88">
        <w:t xml:space="preserve"> Die Command Klasse wurde schon im Kapitel </w:t>
      </w:r>
      <w:r w:rsidR="00D83C88">
        <w:fldChar w:fldCharType="begin"/>
      </w:r>
      <w:r w:rsidR="00D83C88">
        <w:instrText xml:space="preserve"> REF _Ref326485199 \r \h </w:instrText>
      </w:r>
      <w:r w:rsidR="00D83C88">
        <w:fldChar w:fldCharType="separate"/>
      </w:r>
      <w:r w:rsidR="00D83C88">
        <w:t>I.1.3.3.1.6.7</w:t>
      </w:r>
      <w:r w:rsidR="00D83C88">
        <w:fldChar w:fldCharType="end"/>
      </w:r>
      <w:r w:rsidR="00D83C88">
        <w:t xml:space="preserve"> </w:t>
      </w:r>
      <w:r w:rsidR="00D83C88">
        <w:fldChar w:fldCharType="begin"/>
      </w:r>
      <w:r w:rsidR="00D83C88">
        <w:instrText xml:space="preserve"> REF _Ref326485199 \h </w:instrText>
      </w:r>
      <w:r w:rsidR="00D83C88">
        <w:fldChar w:fldCharType="separate"/>
      </w:r>
      <w:r w:rsidR="00D83C88">
        <w:t>ViewModels.Helpers</w:t>
      </w:r>
      <w:r w:rsidR="00D83C88">
        <w:fldChar w:fldCharType="end"/>
      </w:r>
      <w:r w:rsidR="00D83C88">
        <w:t xml:space="preserve"> beschrieben.</w:t>
      </w:r>
    </w:p>
    <w:p w:rsidR="009B5A76" w:rsidRDefault="009B5A76" w:rsidP="009B5A76">
      <w:pPr>
        <w:pStyle w:val="berschrift6"/>
      </w:pPr>
      <w:r>
        <w:t>Views</w:t>
      </w:r>
    </w:p>
    <w:p w:rsidR="009B2D2A" w:rsidRPr="009B2D2A" w:rsidRDefault="009B2D2A" w:rsidP="009B2D2A">
      <w:r>
        <w:rPr>
          <w:noProof/>
          <w:lang w:eastAsia="de-CH"/>
        </w:rPr>
        <w:drawing>
          <wp:inline distT="0" distB="0" distL="0" distR="0" wp14:anchorId="66F74756" wp14:editId="377890EC">
            <wp:extent cx="3381375" cy="133515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81263" cy="1335106"/>
                    </a:xfrm>
                    <a:prstGeom prst="rect">
                      <a:avLst/>
                    </a:prstGeom>
                  </pic:spPr>
                </pic:pic>
              </a:graphicData>
            </a:graphic>
          </wp:inline>
        </w:drawing>
      </w:r>
    </w:p>
    <w:p w:rsidR="009B5A76" w:rsidRDefault="000A3D51" w:rsidP="000A3D51">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16</w:t>
      </w:r>
      <w:r w:rsidR="006B6F98">
        <w:rPr>
          <w:noProof/>
        </w:rPr>
        <w:fldChar w:fldCharType="end"/>
      </w:r>
      <w:r>
        <w:t xml:space="preserve"> - </w:t>
      </w:r>
      <w:r w:rsidRPr="00CB6BF6">
        <w:t xml:space="preserve">Poster </w:t>
      </w:r>
      <w:r w:rsidR="00537684">
        <w:t>Plug-in</w:t>
      </w:r>
      <w:r w:rsidRPr="00CB6BF6">
        <w:t xml:space="preserve"> Applikation, Assembly </w:t>
      </w:r>
      <w:r>
        <w:t>Views</w:t>
      </w:r>
    </w:p>
    <w:p w:rsidR="00B67997" w:rsidRPr="00B67997" w:rsidRDefault="00B67997" w:rsidP="00B67997">
      <w:r>
        <w:t xml:space="preserve">Die </w:t>
      </w:r>
      <w:r w:rsidRPr="000F3A4D">
        <w:rPr>
          <w:i/>
        </w:rPr>
        <w:t>PosterView</w:t>
      </w:r>
      <w:r>
        <w:t xml:space="preserve"> bindet das aktuell anzuzeigende </w:t>
      </w:r>
      <w:r w:rsidRPr="00436C36">
        <w:t>Poster</w:t>
      </w:r>
      <w:r>
        <w:t xml:space="preserve"> und die verschiedenen </w:t>
      </w:r>
      <w:r w:rsidRPr="000F3A4D">
        <w:rPr>
          <w:i/>
        </w:rPr>
        <w:t>Commands</w:t>
      </w:r>
      <w:r>
        <w:t xml:space="preserve"> der </w:t>
      </w:r>
      <w:r w:rsidRPr="000F3A4D">
        <w:rPr>
          <w:i/>
        </w:rPr>
        <w:t>PosterViewModel</w:t>
      </w:r>
      <w:r>
        <w:t xml:space="preserve"> Klass</w:t>
      </w:r>
      <w:r w:rsidR="00744F51">
        <w:t>e</w:t>
      </w:r>
      <w:r w:rsidR="00297876">
        <w:t xml:space="preserve"> (siehe </w:t>
      </w:r>
      <w:r w:rsidR="00297876">
        <w:fldChar w:fldCharType="begin"/>
      </w:r>
      <w:r w:rsidR="00297876">
        <w:instrText xml:space="preserve"> REF _Ref326489207 \r \h </w:instrText>
      </w:r>
      <w:r w:rsidR="00297876">
        <w:fldChar w:fldCharType="separate"/>
      </w:r>
      <w:r w:rsidR="00297876">
        <w:t>I.1.3.3.2.6</w:t>
      </w:r>
      <w:r w:rsidR="00297876">
        <w:fldChar w:fldCharType="end"/>
      </w:r>
      <w:r w:rsidR="00297876">
        <w:t xml:space="preserve"> </w:t>
      </w:r>
      <w:r w:rsidR="00297876">
        <w:fldChar w:fldCharType="begin"/>
      </w:r>
      <w:r w:rsidR="00297876">
        <w:instrText xml:space="preserve"> REF _Ref326489207 \h </w:instrText>
      </w:r>
      <w:r w:rsidR="00297876">
        <w:fldChar w:fldCharType="separate"/>
      </w:r>
      <w:r w:rsidR="00297876">
        <w:t>ViewModels</w:t>
      </w:r>
      <w:r w:rsidR="00297876">
        <w:fldChar w:fldCharType="end"/>
      </w:r>
      <w:r w:rsidR="00297876">
        <w:t>)</w:t>
      </w:r>
      <w:r w:rsidR="00744F51">
        <w:t xml:space="preserve"> ein</w:t>
      </w:r>
      <w:r w:rsidR="00910A91">
        <w:t xml:space="preserve"> und stellt die </w:t>
      </w:r>
      <w:r w:rsidR="00744F51">
        <w:t>Komponenten grafisch dar.</w:t>
      </w:r>
    </w:p>
    <w:p w:rsidR="009B5A76" w:rsidRDefault="009B5A76" w:rsidP="009B5A76">
      <w:pPr>
        <w:pStyle w:val="berschrift6"/>
      </w:pPr>
      <w:r>
        <w:t>Main</w:t>
      </w:r>
    </w:p>
    <w:p w:rsidR="009B5A76" w:rsidRDefault="006C0013" w:rsidP="009B5A76">
      <w:r>
        <w:rPr>
          <w:noProof/>
          <w:lang w:eastAsia="de-CH"/>
        </w:rPr>
        <w:lastRenderedPageBreak/>
        <w:drawing>
          <wp:inline distT="0" distB="0" distL="0" distR="0" wp14:anchorId="275C900B" wp14:editId="250EB576">
            <wp:extent cx="2714625" cy="166323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713727" cy="1662685"/>
                    </a:xfrm>
                    <a:prstGeom prst="rect">
                      <a:avLst/>
                    </a:prstGeom>
                  </pic:spPr>
                </pic:pic>
              </a:graphicData>
            </a:graphic>
          </wp:inline>
        </w:drawing>
      </w:r>
    </w:p>
    <w:p w:rsidR="000A3D51" w:rsidRDefault="000A3D51" w:rsidP="000A3D51">
      <w:pPr>
        <w:pStyle w:val="Beschriftung"/>
        <w:rPr>
          <w:noProof/>
        </w:rPr>
      </w:pPr>
      <w:r>
        <w:t xml:space="preserve">Abbildung </w:t>
      </w:r>
      <w:r w:rsidR="006B6F98">
        <w:fldChar w:fldCharType="begin"/>
      </w:r>
      <w:r w:rsidR="006B6F98">
        <w:instrText xml:space="preserve"> SEQ Abbildung \* ARABIC </w:instrText>
      </w:r>
      <w:r w:rsidR="006B6F98">
        <w:fldChar w:fldCharType="separate"/>
      </w:r>
      <w:r w:rsidR="008A35E4">
        <w:rPr>
          <w:noProof/>
        </w:rPr>
        <w:t>17</w:t>
      </w:r>
      <w:r w:rsidR="006B6F98">
        <w:rPr>
          <w:noProof/>
        </w:rPr>
        <w:fldChar w:fldCharType="end"/>
      </w:r>
      <w:r>
        <w:t xml:space="preserve"> - </w:t>
      </w:r>
      <w:r w:rsidRPr="00514876">
        <w:t xml:space="preserve">Poster </w:t>
      </w:r>
      <w:r w:rsidR="00537684">
        <w:t>Plug-in</w:t>
      </w:r>
      <w:r w:rsidRPr="00514876">
        <w:t xml:space="preserve"> Applikation, Assembly </w:t>
      </w:r>
      <w:r>
        <w:rPr>
          <w:noProof/>
        </w:rPr>
        <w:t xml:space="preserve"> Main</w:t>
      </w:r>
    </w:p>
    <w:p w:rsidR="00962F62" w:rsidRPr="00962F62" w:rsidRDefault="00962F62" w:rsidP="00962F62">
      <w:r>
        <w:t xml:space="preserve">Die Klasse </w:t>
      </w:r>
      <w:r w:rsidRPr="000F3A4D">
        <w:rPr>
          <w:i/>
        </w:rPr>
        <w:t>PosterApp</w:t>
      </w:r>
      <w:r>
        <w:t xml:space="preserve"> implementiert das </w:t>
      </w:r>
      <w:r w:rsidRPr="000F3A4D">
        <w:rPr>
          <w:i/>
        </w:rPr>
        <w:t>IApp</w:t>
      </w:r>
      <w:r>
        <w:t xml:space="preserve"> Interface</w:t>
      </w:r>
      <w:r w:rsidR="00885E84">
        <w:t xml:space="preserve"> (siehe </w:t>
      </w:r>
      <w:r w:rsidR="00885E84">
        <w:fldChar w:fldCharType="begin"/>
      </w:r>
      <w:r w:rsidR="00885E84">
        <w:instrText xml:space="preserve"> REF _Ref326398370 \r \h </w:instrText>
      </w:r>
      <w:r w:rsidR="00885E84">
        <w:fldChar w:fldCharType="separate"/>
      </w:r>
      <w:r w:rsidR="00885E84">
        <w:t>I.1.3.3.1.3</w:t>
      </w:r>
      <w:r w:rsidR="00885E84">
        <w:fldChar w:fldCharType="end"/>
      </w:r>
      <w:r w:rsidR="00885E84">
        <w:t xml:space="preserve"> </w:t>
      </w:r>
      <w:r w:rsidR="00885E84">
        <w:fldChar w:fldCharType="begin"/>
      </w:r>
      <w:r w:rsidR="00885E84">
        <w:instrText xml:space="preserve"> REF _Ref326398370 \h </w:instrText>
      </w:r>
      <w:r w:rsidR="00885E84">
        <w:fldChar w:fldCharType="separate"/>
      </w:r>
      <w:r w:rsidR="00885E84">
        <w:t>Interfaces</w:t>
      </w:r>
      <w:r w:rsidR="00885E84">
        <w:fldChar w:fldCharType="end"/>
      </w:r>
      <w:r w:rsidR="00885E84">
        <w:t>)</w:t>
      </w:r>
      <w:r>
        <w:t>.</w:t>
      </w:r>
    </w:p>
    <w:p w:rsidR="009B5A76" w:rsidRDefault="009B5A76" w:rsidP="009B5A76">
      <w:pPr>
        <w:pStyle w:val="berschrift6"/>
      </w:pPr>
      <w:r>
        <w:t>Startup</w:t>
      </w:r>
    </w:p>
    <w:p w:rsidR="00156AAA" w:rsidRDefault="00156AAA" w:rsidP="00156AAA">
      <w:r>
        <w:rPr>
          <w:noProof/>
          <w:lang w:eastAsia="de-CH"/>
        </w:rPr>
        <w:drawing>
          <wp:inline distT="0" distB="0" distL="0" distR="0" wp14:anchorId="405443F0" wp14:editId="7BBF2061">
            <wp:extent cx="3429000" cy="2030569"/>
            <wp:effectExtent l="0" t="0" r="0" b="825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430414" cy="2031406"/>
                    </a:xfrm>
                    <a:prstGeom prst="rect">
                      <a:avLst/>
                    </a:prstGeom>
                  </pic:spPr>
                </pic:pic>
              </a:graphicData>
            </a:graphic>
          </wp:inline>
        </w:drawing>
      </w:r>
    </w:p>
    <w:p w:rsidR="000A3D51" w:rsidRDefault="000A3D51" w:rsidP="000A3D51">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18</w:t>
      </w:r>
      <w:r w:rsidR="006B6F98">
        <w:rPr>
          <w:noProof/>
        </w:rPr>
        <w:fldChar w:fldCharType="end"/>
      </w:r>
      <w:r>
        <w:t xml:space="preserve"> - </w:t>
      </w:r>
      <w:r w:rsidRPr="003E09D5">
        <w:t xml:space="preserve">Poster </w:t>
      </w:r>
      <w:r w:rsidR="00537684">
        <w:t>Plug-in</w:t>
      </w:r>
      <w:r w:rsidRPr="003E09D5">
        <w:t xml:space="preserve"> Applikation, Assembly </w:t>
      </w:r>
      <w:r>
        <w:t>Startup</w:t>
      </w:r>
    </w:p>
    <w:p w:rsidR="00035DD7" w:rsidRPr="00035DD7" w:rsidRDefault="00035DD7" w:rsidP="00035DD7">
      <w:r>
        <w:t xml:space="preserve">Um die Applikation nicht erst </w:t>
      </w:r>
      <w:r w:rsidR="004F6E6A">
        <w:t>starten</w:t>
      </w:r>
      <w:r w:rsidR="00272D5A">
        <w:t xml:space="preserve"> und prüfen</w:t>
      </w:r>
      <w:r>
        <w:t xml:space="preserve"> zu können wenn sie bei der Videowall Applikation als </w:t>
      </w:r>
      <w:r w:rsidR="00537684">
        <w:t>Plug-in</w:t>
      </w:r>
      <w:r>
        <w:t xml:space="preserve"> geladen wurde, steht das Assembly Startup zur Verfügung.</w:t>
      </w:r>
      <w:r w:rsidR="004963A4">
        <w:t xml:space="preserve"> </w:t>
      </w:r>
      <w:r w:rsidR="004963A4" w:rsidRPr="000F3A4D">
        <w:rPr>
          <w:i/>
        </w:rPr>
        <w:t>L</w:t>
      </w:r>
      <w:r w:rsidR="002B483B" w:rsidRPr="000F3A4D">
        <w:rPr>
          <w:i/>
        </w:rPr>
        <w:t>ocalAppInfo</w:t>
      </w:r>
      <w:r w:rsidR="002B483B">
        <w:t xml:space="preserve"> implementiert das </w:t>
      </w:r>
      <w:r w:rsidR="002B483B" w:rsidRPr="000F3A4D">
        <w:rPr>
          <w:i/>
        </w:rPr>
        <w:t>IVi</w:t>
      </w:r>
      <w:r w:rsidR="004963A4" w:rsidRPr="000F3A4D">
        <w:rPr>
          <w:i/>
        </w:rPr>
        <w:t>deoWallServiceProvider</w:t>
      </w:r>
      <w:r w:rsidR="004963A4">
        <w:t xml:space="preserve"> Interface (siehe </w:t>
      </w:r>
      <w:r w:rsidR="004963A4">
        <w:fldChar w:fldCharType="begin"/>
      </w:r>
      <w:r w:rsidR="004963A4">
        <w:instrText xml:space="preserve"> REF _Ref326398370 \r \h </w:instrText>
      </w:r>
      <w:r w:rsidR="004963A4">
        <w:fldChar w:fldCharType="separate"/>
      </w:r>
      <w:r w:rsidR="004963A4">
        <w:t>I.1.3.3.1.3</w:t>
      </w:r>
      <w:r w:rsidR="004963A4">
        <w:fldChar w:fldCharType="end"/>
      </w:r>
      <w:r w:rsidR="004963A4">
        <w:t xml:space="preserve"> </w:t>
      </w:r>
      <w:r w:rsidR="004963A4">
        <w:fldChar w:fldCharType="begin"/>
      </w:r>
      <w:r w:rsidR="004963A4">
        <w:instrText xml:space="preserve"> REF _Ref326398370 \h </w:instrText>
      </w:r>
      <w:r w:rsidR="004963A4">
        <w:fldChar w:fldCharType="separate"/>
      </w:r>
      <w:r w:rsidR="004963A4">
        <w:t>Interfaces</w:t>
      </w:r>
      <w:r w:rsidR="004963A4">
        <w:fldChar w:fldCharType="end"/>
      </w:r>
      <w:r w:rsidR="004963A4">
        <w:t>)</w:t>
      </w:r>
      <w:r w:rsidR="009B7DAF">
        <w:t xml:space="preserve"> und stellt einen </w:t>
      </w:r>
      <w:r w:rsidR="009B7DAF" w:rsidRPr="00463A1B">
        <w:rPr>
          <w:i/>
        </w:rPr>
        <w:t>LocalFileService</w:t>
      </w:r>
      <w:r w:rsidR="009B7DAF">
        <w:t xml:space="preserve"> zur Verfügung.</w:t>
      </w:r>
      <w:r w:rsidR="00463A1B">
        <w:t xml:space="preserve"> Dieser wiederum implementiert das </w:t>
      </w:r>
      <w:r w:rsidR="00463A1B" w:rsidRPr="00463A1B">
        <w:rPr>
          <w:i/>
        </w:rPr>
        <w:t>IFileService</w:t>
      </w:r>
      <w:r w:rsidR="00463A1B">
        <w:t xml:space="preserve"> Interface (siehe </w:t>
      </w:r>
      <w:r w:rsidR="00463A1B">
        <w:fldChar w:fldCharType="begin"/>
      </w:r>
      <w:r w:rsidR="00463A1B">
        <w:instrText xml:space="preserve"> REF _Ref326398370 \r \h </w:instrText>
      </w:r>
      <w:r w:rsidR="00463A1B">
        <w:fldChar w:fldCharType="separate"/>
      </w:r>
      <w:r w:rsidR="00463A1B">
        <w:t>I.1.3.3.1.3</w:t>
      </w:r>
      <w:r w:rsidR="00463A1B">
        <w:fldChar w:fldCharType="end"/>
      </w:r>
      <w:r w:rsidR="00463A1B">
        <w:t xml:space="preserve"> </w:t>
      </w:r>
      <w:r w:rsidR="00463A1B">
        <w:fldChar w:fldCharType="begin"/>
      </w:r>
      <w:r w:rsidR="00463A1B">
        <w:instrText xml:space="preserve"> REF _Ref326398370 \h </w:instrText>
      </w:r>
      <w:r w:rsidR="00463A1B">
        <w:fldChar w:fldCharType="separate"/>
      </w:r>
      <w:r w:rsidR="00463A1B">
        <w:t>Interfaces</w:t>
      </w:r>
      <w:r w:rsidR="00463A1B">
        <w:fldChar w:fldCharType="end"/>
      </w:r>
      <w:r w:rsidR="00463A1B">
        <w:t>).</w:t>
      </w:r>
    </w:p>
    <w:p w:rsidR="00250C07" w:rsidRDefault="00E86B71" w:rsidP="00E86B71">
      <w:pPr>
        <w:pStyle w:val="berschrift5"/>
      </w:pPr>
      <w:r>
        <w:t xml:space="preserve">Mittagsmenu </w:t>
      </w:r>
      <w:r w:rsidR="00537684">
        <w:t>Plug-in</w:t>
      </w:r>
      <w:r>
        <w:t xml:space="preserve"> Applikation</w:t>
      </w:r>
    </w:p>
    <w:p w:rsidR="004E5A8A" w:rsidRDefault="004E5A8A" w:rsidP="004E5A8A">
      <w:r>
        <w:t xml:space="preserve">Nachfolgend eine Übersicht über die verschiedenen Assemblies der Mittagsmenu </w:t>
      </w:r>
      <w:r w:rsidR="00537684">
        <w:t>Plug-in</w:t>
      </w:r>
      <w:r>
        <w:t xml:space="preserve"> Applikation</w:t>
      </w:r>
    </w:p>
    <w:p w:rsidR="00F50A96" w:rsidRDefault="00F50A96" w:rsidP="00F50A96">
      <w:pPr>
        <w:pStyle w:val="berschrift6"/>
        <w:rPr>
          <w:lang w:val="en-GB"/>
        </w:rPr>
      </w:pPr>
      <w:r w:rsidRPr="00F50A96">
        <w:rPr>
          <w:lang w:val="en-GB"/>
        </w:rPr>
        <w:t>Common</w:t>
      </w:r>
    </w:p>
    <w:p w:rsidR="00163BFE" w:rsidRDefault="00163BFE" w:rsidP="00163BFE">
      <w:r>
        <w:t xml:space="preserve">Siehe </w:t>
      </w:r>
      <w:r>
        <w:fldChar w:fldCharType="begin"/>
      </w:r>
      <w:r>
        <w:instrText xml:space="preserve"> REF _Ref326486922 \r \h </w:instrText>
      </w:r>
      <w:r>
        <w:fldChar w:fldCharType="separate"/>
      </w:r>
      <w:r>
        <w:t>I.1.3.3.1.1</w:t>
      </w:r>
      <w:r>
        <w:fldChar w:fldCharType="end"/>
      </w:r>
      <w:r>
        <w:t xml:space="preserve"> </w:t>
      </w:r>
      <w:r>
        <w:fldChar w:fldCharType="begin"/>
      </w:r>
      <w:r>
        <w:instrText xml:space="preserve"> REF _Ref326486922 \h </w:instrText>
      </w:r>
      <w:r>
        <w:fldChar w:fldCharType="separate"/>
      </w:r>
      <w:r>
        <w:t>Common</w:t>
      </w:r>
      <w:r>
        <w:fldChar w:fldCharType="end"/>
      </w:r>
    </w:p>
    <w:p w:rsidR="00F50A96" w:rsidRDefault="00F50A96" w:rsidP="00F50A96">
      <w:pPr>
        <w:pStyle w:val="berschrift6"/>
        <w:rPr>
          <w:lang w:val="en-GB"/>
        </w:rPr>
      </w:pPr>
      <w:r w:rsidRPr="00F50A96">
        <w:rPr>
          <w:lang w:val="en-GB"/>
        </w:rPr>
        <w:t>Interfaces</w:t>
      </w:r>
    </w:p>
    <w:p w:rsidR="00F50A96" w:rsidRPr="001768C4" w:rsidRDefault="001768C4" w:rsidP="00F50A96">
      <w:r>
        <w:t xml:space="preserve">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p>
    <w:p w:rsidR="00F50A96" w:rsidRDefault="00F50A96" w:rsidP="00F50A96">
      <w:pPr>
        <w:pStyle w:val="berschrift6"/>
        <w:rPr>
          <w:lang w:val="en-GB"/>
        </w:rPr>
      </w:pPr>
      <w:bookmarkStart w:id="47" w:name="_Ref326496872"/>
      <w:r w:rsidRPr="00F50A96">
        <w:rPr>
          <w:lang w:val="en-GB"/>
        </w:rPr>
        <w:t>Data</w:t>
      </w:r>
      <w:bookmarkEnd w:id="47"/>
    </w:p>
    <w:p w:rsidR="00F50A96" w:rsidRDefault="002C0FBC" w:rsidP="00F50A96">
      <w:pPr>
        <w:rPr>
          <w:lang w:val="en-GB"/>
        </w:rPr>
      </w:pPr>
      <w:r>
        <w:rPr>
          <w:noProof/>
          <w:lang w:eastAsia="de-CH"/>
        </w:rPr>
        <w:drawing>
          <wp:inline distT="0" distB="0" distL="0" distR="0" wp14:anchorId="6E4A3367" wp14:editId="2FA2F486">
            <wp:extent cx="3076575" cy="1675337"/>
            <wp:effectExtent l="0" t="0" r="0"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80961" cy="1677725"/>
                    </a:xfrm>
                    <a:prstGeom prst="rect">
                      <a:avLst/>
                    </a:prstGeom>
                  </pic:spPr>
                </pic:pic>
              </a:graphicData>
            </a:graphic>
          </wp:inline>
        </w:drawing>
      </w:r>
    </w:p>
    <w:p w:rsidR="00296585" w:rsidRDefault="00296585" w:rsidP="00296585">
      <w:pPr>
        <w:pStyle w:val="Beschriftung"/>
      </w:pPr>
      <w:r>
        <w:lastRenderedPageBreak/>
        <w:t xml:space="preserve">Abbildung </w:t>
      </w:r>
      <w:r w:rsidR="006B6F98">
        <w:fldChar w:fldCharType="begin"/>
      </w:r>
      <w:r w:rsidR="006B6F98">
        <w:instrText xml:space="preserve"> SEQ Abbildung \* ARABIC </w:instrText>
      </w:r>
      <w:r w:rsidR="006B6F98">
        <w:fldChar w:fldCharType="separate"/>
      </w:r>
      <w:r w:rsidR="008A35E4">
        <w:rPr>
          <w:noProof/>
        </w:rPr>
        <w:t>19</w:t>
      </w:r>
      <w:r w:rsidR="006B6F98">
        <w:rPr>
          <w:noProof/>
        </w:rPr>
        <w:fldChar w:fldCharType="end"/>
      </w:r>
      <w:r>
        <w:t xml:space="preserve"> - Mittagsmenu </w:t>
      </w:r>
      <w:r w:rsidR="00537684">
        <w:t>Plug-in</w:t>
      </w:r>
      <w:r>
        <w:t xml:space="preserve"> Applikation, Assembly Data</w:t>
      </w:r>
    </w:p>
    <w:p w:rsidR="00A62A57" w:rsidRPr="00F47AE4" w:rsidRDefault="00A62A57" w:rsidP="00A62A57">
      <w:r w:rsidRPr="00F47AE4">
        <w:t xml:space="preserve">Der LunchMenuReader lädt </w:t>
      </w:r>
      <w:r w:rsidR="00833BA1">
        <w:t>den Inhalt der</w:t>
      </w:r>
      <w:r w:rsidRPr="00F47AE4">
        <w:t xml:space="preserve"> Website, auf welcher das Menu für die Mensa d</w:t>
      </w:r>
      <w:r w:rsidR="007B01D5">
        <w:t xml:space="preserve">er HSR angezeigt wird, herunter und speichert </w:t>
      </w:r>
      <w:r w:rsidR="00F50691">
        <w:t>ihn</w:t>
      </w:r>
      <w:r w:rsidR="007B01D5">
        <w:t>.</w:t>
      </w:r>
    </w:p>
    <w:p w:rsidR="00F50A96" w:rsidRDefault="00F50A96" w:rsidP="00F50A96">
      <w:pPr>
        <w:pStyle w:val="berschrift6"/>
        <w:rPr>
          <w:lang w:val="en-GB"/>
        </w:rPr>
      </w:pPr>
      <w:bookmarkStart w:id="48" w:name="_Ref326496936"/>
      <w:r w:rsidRPr="00F50A96">
        <w:rPr>
          <w:lang w:val="en-GB"/>
        </w:rPr>
        <w:t>ServiceModels</w:t>
      </w:r>
      <w:bookmarkEnd w:id="48"/>
    </w:p>
    <w:p w:rsidR="00F50A96" w:rsidRDefault="001B5AD9" w:rsidP="00F50A96">
      <w:pPr>
        <w:rPr>
          <w:lang w:val="en-GB"/>
        </w:rPr>
      </w:pPr>
      <w:r>
        <w:rPr>
          <w:noProof/>
          <w:lang w:eastAsia="de-CH"/>
        </w:rPr>
        <w:drawing>
          <wp:inline distT="0" distB="0" distL="0" distR="0" wp14:anchorId="198B8722" wp14:editId="18CBDDA6">
            <wp:extent cx="3286388" cy="5362575"/>
            <wp:effectExtent l="0" t="0" r="952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286141" cy="5362172"/>
                    </a:xfrm>
                    <a:prstGeom prst="rect">
                      <a:avLst/>
                    </a:prstGeom>
                  </pic:spPr>
                </pic:pic>
              </a:graphicData>
            </a:graphic>
          </wp:inline>
        </w:drawing>
      </w:r>
    </w:p>
    <w:p w:rsidR="00296585" w:rsidRDefault="00296585" w:rsidP="00296585">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20</w:t>
      </w:r>
      <w:r w:rsidR="006B6F98">
        <w:rPr>
          <w:noProof/>
        </w:rPr>
        <w:fldChar w:fldCharType="end"/>
      </w:r>
      <w:r>
        <w:t xml:space="preserve"> </w:t>
      </w:r>
      <w:r w:rsidRPr="009D4120">
        <w:t xml:space="preserve"> - Mittagsmenu </w:t>
      </w:r>
      <w:r w:rsidR="00537684">
        <w:t>Plug-in</w:t>
      </w:r>
      <w:r w:rsidRPr="009D4120">
        <w:t xml:space="preserve"> Applikation, Assembly </w:t>
      </w:r>
      <w:r>
        <w:t>ServiceModels</w:t>
      </w:r>
    </w:p>
    <w:p w:rsidR="00E44296" w:rsidRPr="00E44296" w:rsidRDefault="00E44296" w:rsidP="00E44296">
      <w:r w:rsidRPr="00E44296">
        <w:t xml:space="preserve">Der </w:t>
      </w:r>
      <w:r w:rsidRPr="00B3158A">
        <w:rPr>
          <w:i/>
        </w:rPr>
        <w:t>LunchMenuService</w:t>
      </w:r>
      <w:r w:rsidRPr="00E44296">
        <w:t xml:space="preserve"> enthält vom</w:t>
      </w:r>
      <w:r>
        <w:t xml:space="preserve"> </w:t>
      </w:r>
      <w:r w:rsidRPr="00B3158A">
        <w:rPr>
          <w:i/>
        </w:rPr>
        <w:t>LunchMenuReader</w:t>
      </w:r>
      <w:r>
        <w:t xml:space="preserve"> </w:t>
      </w:r>
      <w:r w:rsidR="0075342B">
        <w:t xml:space="preserve">(siehe </w:t>
      </w:r>
      <w:r w:rsidR="0075342B">
        <w:fldChar w:fldCharType="begin"/>
      </w:r>
      <w:r w:rsidR="0075342B">
        <w:instrText xml:space="preserve"> REF _Ref326496872 \r \h </w:instrText>
      </w:r>
      <w:r w:rsidR="0075342B">
        <w:fldChar w:fldCharType="separate"/>
      </w:r>
      <w:r w:rsidR="0075342B">
        <w:t>I.1.3.3.3.3</w:t>
      </w:r>
      <w:r w:rsidR="0075342B">
        <w:fldChar w:fldCharType="end"/>
      </w:r>
      <w:r w:rsidR="0075342B">
        <w:t xml:space="preserve"> </w:t>
      </w:r>
      <w:r w:rsidR="0075342B">
        <w:fldChar w:fldCharType="begin"/>
      </w:r>
      <w:r w:rsidR="0075342B">
        <w:instrText xml:space="preserve"> REF _Ref326496872 \h </w:instrText>
      </w:r>
      <w:r w:rsidR="0075342B">
        <w:fldChar w:fldCharType="separate"/>
      </w:r>
      <w:r w:rsidR="0075342B" w:rsidRPr="0075342B">
        <w:t>Data</w:t>
      </w:r>
      <w:r w:rsidR="0075342B">
        <w:fldChar w:fldCharType="end"/>
      </w:r>
      <w:r w:rsidR="0075342B">
        <w:t xml:space="preserve">) </w:t>
      </w:r>
      <w:r>
        <w:t>den Inhalt der Website.</w:t>
      </w:r>
      <w:r w:rsidR="002109E7">
        <w:t xml:space="preserve"> Dieser wird dem </w:t>
      </w:r>
      <w:r w:rsidR="002109E7" w:rsidRPr="00B3158A">
        <w:rPr>
          <w:i/>
        </w:rPr>
        <w:t>LunchMenu</w:t>
      </w:r>
      <w:r w:rsidR="002109E7">
        <w:t xml:space="preserve"> weitergegeben. </w:t>
      </w:r>
      <w:r w:rsidR="00575CBC">
        <w:t xml:space="preserve">Die </w:t>
      </w:r>
      <w:r w:rsidR="00575CBC" w:rsidRPr="00B3158A">
        <w:rPr>
          <w:i/>
        </w:rPr>
        <w:t>LunchMenu</w:t>
      </w:r>
      <w:r w:rsidR="00575CBC">
        <w:t xml:space="preserve"> Klasse liest mithilfe des</w:t>
      </w:r>
      <w:r w:rsidR="00D4745F">
        <w:t xml:space="preserve"> </w:t>
      </w:r>
      <w:r w:rsidR="00D4745F" w:rsidRPr="006B2D10">
        <w:rPr>
          <w:i/>
        </w:rPr>
        <w:t>LunchMenuParser</w:t>
      </w:r>
      <w:r w:rsidR="00D4745F">
        <w:t xml:space="preserve"> das aktuelle Datum und die </w:t>
      </w:r>
      <w:r w:rsidR="00575CBC">
        <w:t xml:space="preserve">verschiedenen </w:t>
      </w:r>
      <w:r w:rsidR="00575CBC" w:rsidRPr="00B3158A">
        <w:rPr>
          <w:i/>
        </w:rPr>
        <w:t>Dishes</w:t>
      </w:r>
      <w:r w:rsidR="00575CBC">
        <w:t>, sprich die verschiedenen Gerichte, welche an diesem Tag angeboten werden, aus.</w:t>
      </w:r>
      <w:r w:rsidR="00951EA2">
        <w:t xml:space="preserve"> </w:t>
      </w:r>
      <w:r w:rsidR="006B2D10">
        <w:t>Das A</w:t>
      </w:r>
      <w:r w:rsidR="00951EA2">
        <w:t xml:space="preserve">uslesen der </w:t>
      </w:r>
      <w:r w:rsidR="00951EA2" w:rsidRPr="006B2D10">
        <w:rPr>
          <w:i/>
        </w:rPr>
        <w:t>Dishes</w:t>
      </w:r>
      <w:r w:rsidR="00951EA2">
        <w:t xml:space="preserve"> geschieht im </w:t>
      </w:r>
      <w:r w:rsidR="00951EA2" w:rsidRPr="0041160A">
        <w:rPr>
          <w:i/>
        </w:rPr>
        <w:t>LunchMenuParser</w:t>
      </w:r>
      <w:r w:rsidR="00951EA2">
        <w:t xml:space="preserve"> mit dem </w:t>
      </w:r>
      <w:r w:rsidR="00951EA2" w:rsidRPr="0041160A">
        <w:rPr>
          <w:i/>
        </w:rPr>
        <w:t>DishParser</w:t>
      </w:r>
      <w:r w:rsidR="00951EA2">
        <w:t>.</w:t>
      </w:r>
      <w:r w:rsidR="00C97C28">
        <w:t xml:space="preserve"> </w:t>
      </w:r>
      <w:r w:rsidR="00626E10">
        <w:t>E</w:t>
      </w:r>
      <w:r w:rsidR="009204A5">
        <w:t>i</w:t>
      </w:r>
      <w:r w:rsidR="00626E10">
        <w:t xml:space="preserve">n </w:t>
      </w:r>
      <w:r w:rsidR="00626E10" w:rsidRPr="009204A5">
        <w:rPr>
          <w:i/>
        </w:rPr>
        <w:t>Dish</w:t>
      </w:r>
      <w:r w:rsidR="00626E10">
        <w:t xml:space="preserve"> verfügt über einen Namen, einen Typ und einen Preis.</w:t>
      </w:r>
    </w:p>
    <w:p w:rsidR="00F50A96" w:rsidRDefault="00F50A96" w:rsidP="00F50A96">
      <w:pPr>
        <w:pStyle w:val="berschrift6"/>
        <w:rPr>
          <w:lang w:val="en-GB"/>
        </w:rPr>
      </w:pPr>
      <w:bookmarkStart w:id="49" w:name="_Ref326498751"/>
      <w:r w:rsidRPr="00F50A96">
        <w:rPr>
          <w:lang w:val="en-GB"/>
        </w:rPr>
        <w:t>ViewModels</w:t>
      </w:r>
      <w:bookmarkEnd w:id="49"/>
    </w:p>
    <w:p w:rsidR="00F95B0A" w:rsidRPr="00F95B0A" w:rsidRDefault="00F95B0A" w:rsidP="00F95B0A">
      <w:pPr>
        <w:rPr>
          <w:lang w:val="en-GB"/>
        </w:rPr>
      </w:pPr>
    </w:p>
    <w:p w:rsidR="00F50A96" w:rsidRDefault="001B5AD9" w:rsidP="00F50A96">
      <w:pPr>
        <w:rPr>
          <w:lang w:val="en-GB"/>
        </w:rPr>
      </w:pPr>
      <w:r>
        <w:rPr>
          <w:noProof/>
          <w:lang w:eastAsia="de-CH"/>
        </w:rPr>
        <w:lastRenderedPageBreak/>
        <w:drawing>
          <wp:inline distT="0" distB="0" distL="0" distR="0" wp14:anchorId="6002E8EB" wp14:editId="6AAE6160">
            <wp:extent cx="3781407" cy="291465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82791" cy="2915716"/>
                    </a:xfrm>
                    <a:prstGeom prst="rect">
                      <a:avLst/>
                    </a:prstGeom>
                  </pic:spPr>
                </pic:pic>
              </a:graphicData>
            </a:graphic>
          </wp:inline>
        </w:drawing>
      </w:r>
    </w:p>
    <w:p w:rsidR="00296585" w:rsidRDefault="00296585" w:rsidP="00296585">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21</w:t>
      </w:r>
      <w:r w:rsidR="006B6F98">
        <w:rPr>
          <w:noProof/>
        </w:rPr>
        <w:fldChar w:fldCharType="end"/>
      </w:r>
      <w:r w:rsidRPr="00E35D0B">
        <w:t xml:space="preserve"> - Mittagsmenu </w:t>
      </w:r>
      <w:r w:rsidR="00537684">
        <w:t>Plug-in</w:t>
      </w:r>
      <w:r w:rsidRPr="00E35D0B">
        <w:t xml:space="preserve"> Applikation, Assembly </w:t>
      </w:r>
      <w:r>
        <w:t>ViewModels</w:t>
      </w:r>
    </w:p>
    <w:p w:rsidR="00F76437" w:rsidRPr="00F76437" w:rsidRDefault="00F76437" w:rsidP="00F76437">
      <w:r>
        <w:t xml:space="preserve">Die Klasse </w:t>
      </w:r>
      <w:r w:rsidRPr="00C51C73">
        <w:rPr>
          <w:i/>
        </w:rPr>
        <w:t>LunchMenuViewModel</w:t>
      </w:r>
      <w:r w:rsidR="00E63563">
        <w:t xml:space="preserve"> wird der </w:t>
      </w:r>
      <w:r w:rsidR="00E63563" w:rsidRPr="00C51C73">
        <w:rPr>
          <w:i/>
        </w:rPr>
        <w:t>LunchMenuService</w:t>
      </w:r>
      <w:r w:rsidR="00E63563">
        <w:t xml:space="preserve"> (siehe </w:t>
      </w:r>
      <w:r w:rsidR="00E63563">
        <w:fldChar w:fldCharType="begin"/>
      </w:r>
      <w:r w:rsidR="00E63563">
        <w:instrText xml:space="preserve"> REF _Ref326496936 \r \h </w:instrText>
      </w:r>
      <w:r w:rsidR="00E63563">
        <w:fldChar w:fldCharType="separate"/>
      </w:r>
      <w:r w:rsidR="00E63563">
        <w:t>I.1.3.3.3.4</w:t>
      </w:r>
      <w:r w:rsidR="00E63563">
        <w:fldChar w:fldCharType="end"/>
      </w:r>
      <w:r w:rsidR="00E63563">
        <w:t xml:space="preserve"> </w:t>
      </w:r>
      <w:r w:rsidR="00E63563">
        <w:fldChar w:fldCharType="begin"/>
      </w:r>
      <w:r w:rsidR="00E63563">
        <w:instrText xml:space="preserve"> REF _Ref326496936 \h </w:instrText>
      </w:r>
      <w:r w:rsidR="00E63563">
        <w:fldChar w:fldCharType="separate"/>
      </w:r>
      <w:r w:rsidR="00E63563" w:rsidRPr="00E63563">
        <w:t>ServiceModels</w:t>
      </w:r>
      <w:r w:rsidR="00E63563">
        <w:fldChar w:fldCharType="end"/>
      </w:r>
      <w:r w:rsidR="00E63563">
        <w:t>) übergeben</w:t>
      </w:r>
      <w:r w:rsidR="00D835E2">
        <w:t xml:space="preserve">, dadurch erhält das </w:t>
      </w:r>
      <w:r w:rsidR="00D835E2" w:rsidRPr="00C51C73">
        <w:rPr>
          <w:i/>
        </w:rPr>
        <w:t>LunchMenuViewModel</w:t>
      </w:r>
      <w:r w:rsidR="00D835E2">
        <w:t xml:space="preserve"> die verschiedenen </w:t>
      </w:r>
      <w:r w:rsidR="00D835E2" w:rsidRPr="00C51C73">
        <w:rPr>
          <w:i/>
        </w:rPr>
        <w:t>Dishes</w:t>
      </w:r>
      <w:r w:rsidR="00D835E2">
        <w:t xml:space="preserve">, für welche je ein </w:t>
      </w:r>
      <w:r w:rsidR="00D835E2" w:rsidRPr="00C51C73">
        <w:rPr>
          <w:i/>
        </w:rPr>
        <w:t>DishViewModel</w:t>
      </w:r>
      <w:r w:rsidR="00D835E2">
        <w:t xml:space="preserve"> erstellt wird.</w:t>
      </w:r>
    </w:p>
    <w:p w:rsidR="00F50A96" w:rsidRDefault="00F50A96" w:rsidP="00F50A96">
      <w:pPr>
        <w:pStyle w:val="berschrift6"/>
        <w:rPr>
          <w:lang w:val="en-GB"/>
        </w:rPr>
      </w:pPr>
      <w:r w:rsidRPr="00F50A96">
        <w:rPr>
          <w:lang w:val="en-GB"/>
        </w:rPr>
        <w:t>Views</w:t>
      </w:r>
    </w:p>
    <w:p w:rsidR="00F50A96" w:rsidRDefault="000878A7" w:rsidP="00F50A96">
      <w:pPr>
        <w:rPr>
          <w:lang w:val="en-GB"/>
        </w:rPr>
      </w:pPr>
      <w:r>
        <w:rPr>
          <w:noProof/>
          <w:lang w:eastAsia="de-CH"/>
        </w:rPr>
        <w:drawing>
          <wp:inline distT="0" distB="0" distL="0" distR="0" wp14:anchorId="3EDA9031" wp14:editId="61DA8C5A">
            <wp:extent cx="3819525" cy="1517902"/>
            <wp:effectExtent l="0" t="0" r="0" b="635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25112" cy="1520122"/>
                    </a:xfrm>
                    <a:prstGeom prst="rect">
                      <a:avLst/>
                    </a:prstGeom>
                  </pic:spPr>
                </pic:pic>
              </a:graphicData>
            </a:graphic>
          </wp:inline>
        </w:drawing>
      </w:r>
    </w:p>
    <w:p w:rsidR="00296585" w:rsidRDefault="00296585" w:rsidP="00296585">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22</w:t>
      </w:r>
      <w:r w:rsidR="006B6F98">
        <w:rPr>
          <w:noProof/>
        </w:rPr>
        <w:fldChar w:fldCharType="end"/>
      </w:r>
      <w:r w:rsidRPr="000F3B1C">
        <w:t xml:space="preserve"> - Mittagsmenu </w:t>
      </w:r>
      <w:r w:rsidR="00537684">
        <w:t>Plug-in</w:t>
      </w:r>
      <w:r w:rsidRPr="000F3B1C">
        <w:t xml:space="preserve"> Applikation, Assembly </w:t>
      </w:r>
      <w:r>
        <w:t>Views</w:t>
      </w:r>
    </w:p>
    <w:p w:rsidR="00AE354F" w:rsidRPr="00AE354F" w:rsidRDefault="00AE354F" w:rsidP="00AE354F">
      <w:r w:rsidRPr="00AE354F">
        <w:t xml:space="preserve">Die </w:t>
      </w:r>
      <w:r w:rsidRPr="008343CC">
        <w:rPr>
          <w:i/>
        </w:rPr>
        <w:t>LunchMenuView</w:t>
      </w:r>
      <w:r w:rsidRPr="00AE354F">
        <w:t xml:space="preserve"> stellt die Komponenten</w:t>
      </w:r>
      <w:r w:rsidR="00184E2E">
        <w:t xml:space="preserve"> der </w:t>
      </w:r>
      <w:r w:rsidR="00184E2E" w:rsidRPr="008343CC">
        <w:rPr>
          <w:i/>
        </w:rPr>
        <w:t>LunchMenuViewModel</w:t>
      </w:r>
      <w:r w:rsidR="00184E2E">
        <w:t xml:space="preserve"> Klasse (siehe </w:t>
      </w:r>
      <w:r w:rsidR="00184E2E">
        <w:fldChar w:fldCharType="begin"/>
      </w:r>
      <w:r w:rsidR="00184E2E">
        <w:instrText xml:space="preserve"> REF _Ref326498751 \r \h </w:instrText>
      </w:r>
      <w:r w:rsidR="00184E2E">
        <w:fldChar w:fldCharType="separate"/>
      </w:r>
      <w:r w:rsidR="00184E2E">
        <w:t>I.1.3.3.3.5</w:t>
      </w:r>
      <w:r w:rsidR="00184E2E">
        <w:fldChar w:fldCharType="end"/>
      </w:r>
      <w:r w:rsidR="00184E2E">
        <w:t xml:space="preserve"> </w:t>
      </w:r>
      <w:r w:rsidR="00184E2E">
        <w:fldChar w:fldCharType="begin"/>
      </w:r>
      <w:r w:rsidR="00184E2E">
        <w:instrText xml:space="preserve"> REF _Ref326498751 \h </w:instrText>
      </w:r>
      <w:r w:rsidR="00184E2E">
        <w:fldChar w:fldCharType="separate"/>
      </w:r>
      <w:r w:rsidR="00184E2E" w:rsidRPr="00184E2E">
        <w:t>ViewModels</w:t>
      </w:r>
      <w:r w:rsidR="00184E2E">
        <w:fldChar w:fldCharType="end"/>
      </w:r>
      <w:r w:rsidR="00184E2E">
        <w:t>)</w:t>
      </w:r>
      <w:r w:rsidRPr="00AE354F">
        <w:t xml:space="preserve"> grafisch dar.</w:t>
      </w:r>
      <w:r w:rsidR="00184E2E">
        <w:t xml:space="preserve"> Für die Darstellung der einzelnen </w:t>
      </w:r>
      <w:r w:rsidR="00F557CD">
        <w:rPr>
          <w:i/>
        </w:rPr>
        <w:t>DishViewModels</w:t>
      </w:r>
      <w:r w:rsidR="00184E2E">
        <w:t xml:space="preserve"> </w:t>
      </w:r>
      <w:r w:rsidR="000031F2">
        <w:t xml:space="preserve">(siehe </w:t>
      </w:r>
      <w:r w:rsidR="000031F2">
        <w:fldChar w:fldCharType="begin"/>
      </w:r>
      <w:r w:rsidR="000031F2">
        <w:instrText xml:space="preserve"> REF _Ref326498751 \r \h </w:instrText>
      </w:r>
      <w:r w:rsidR="000031F2">
        <w:fldChar w:fldCharType="separate"/>
      </w:r>
      <w:r w:rsidR="000031F2">
        <w:t>I.1.3.3.3.5</w:t>
      </w:r>
      <w:r w:rsidR="000031F2">
        <w:fldChar w:fldCharType="end"/>
      </w:r>
      <w:r w:rsidR="000031F2">
        <w:t xml:space="preserve"> </w:t>
      </w:r>
      <w:r w:rsidR="000031F2">
        <w:fldChar w:fldCharType="begin"/>
      </w:r>
      <w:r w:rsidR="000031F2">
        <w:instrText xml:space="preserve"> REF _Ref326498751 \h </w:instrText>
      </w:r>
      <w:r w:rsidR="000031F2">
        <w:fldChar w:fldCharType="separate"/>
      </w:r>
      <w:r w:rsidR="000031F2" w:rsidRPr="00184E2E">
        <w:t>ViewModels</w:t>
      </w:r>
      <w:r w:rsidR="000031F2">
        <w:fldChar w:fldCharType="end"/>
      </w:r>
      <w:r w:rsidR="000031F2">
        <w:t>)</w:t>
      </w:r>
      <w:r w:rsidR="000031F2" w:rsidRPr="00AE354F">
        <w:t xml:space="preserve"> </w:t>
      </w:r>
      <w:r w:rsidR="00184E2E">
        <w:t xml:space="preserve">wird von der </w:t>
      </w:r>
      <w:r w:rsidR="00184E2E" w:rsidRPr="008343CC">
        <w:rPr>
          <w:i/>
        </w:rPr>
        <w:t>LunchMenuView</w:t>
      </w:r>
      <w:r w:rsidR="00184E2E">
        <w:t xml:space="preserve"> die </w:t>
      </w:r>
      <w:r w:rsidR="00184E2E" w:rsidRPr="008343CC">
        <w:rPr>
          <w:i/>
        </w:rPr>
        <w:t>DishView</w:t>
      </w:r>
      <w:r w:rsidR="00184E2E">
        <w:t xml:space="preserve"> verwendet.</w:t>
      </w:r>
    </w:p>
    <w:p w:rsidR="00F50A96" w:rsidRDefault="00F50A96" w:rsidP="00F50A96">
      <w:pPr>
        <w:pStyle w:val="berschrift6"/>
        <w:rPr>
          <w:lang w:val="en-GB"/>
        </w:rPr>
      </w:pPr>
      <w:r>
        <w:rPr>
          <w:lang w:val="en-GB"/>
        </w:rPr>
        <w:t>Main</w:t>
      </w:r>
    </w:p>
    <w:p w:rsidR="00F50A96" w:rsidRDefault="003760D2" w:rsidP="00F50A96">
      <w:pPr>
        <w:rPr>
          <w:lang w:val="en-GB"/>
        </w:rPr>
      </w:pPr>
      <w:r>
        <w:rPr>
          <w:noProof/>
          <w:lang w:eastAsia="de-CH"/>
        </w:rPr>
        <w:drawing>
          <wp:inline distT="0" distB="0" distL="0" distR="0" wp14:anchorId="18474FC2" wp14:editId="02CB9102">
            <wp:extent cx="3314700" cy="1862801"/>
            <wp:effectExtent l="0" t="0" r="0" b="444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15011" cy="1862975"/>
                    </a:xfrm>
                    <a:prstGeom prst="rect">
                      <a:avLst/>
                    </a:prstGeom>
                  </pic:spPr>
                </pic:pic>
              </a:graphicData>
            </a:graphic>
          </wp:inline>
        </w:drawing>
      </w:r>
    </w:p>
    <w:p w:rsidR="00296585" w:rsidRDefault="00296585" w:rsidP="00296585">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23</w:t>
      </w:r>
      <w:r w:rsidR="006B6F98">
        <w:rPr>
          <w:noProof/>
        </w:rPr>
        <w:fldChar w:fldCharType="end"/>
      </w:r>
      <w:r w:rsidRPr="002E1AA9">
        <w:t xml:space="preserve"> - Mittagsmenu </w:t>
      </w:r>
      <w:r w:rsidR="00537684">
        <w:t>Plug-in</w:t>
      </w:r>
      <w:r w:rsidRPr="002E1AA9">
        <w:t xml:space="preserve"> Applikation, Assembly </w:t>
      </w:r>
      <w:r>
        <w:t>Main</w:t>
      </w:r>
    </w:p>
    <w:p w:rsidR="001C396C" w:rsidRPr="001C396C" w:rsidRDefault="001C396C" w:rsidP="001C396C">
      <w:r>
        <w:t xml:space="preserve">Die Klasse </w:t>
      </w:r>
      <w:r>
        <w:rPr>
          <w:i/>
        </w:rPr>
        <w:t>LunchMenuApp</w:t>
      </w:r>
      <w:r>
        <w:t xml:space="preserve"> implementiert das </w:t>
      </w:r>
      <w:r w:rsidRPr="000F3A4D">
        <w:rPr>
          <w:i/>
        </w:rPr>
        <w:t>IApp</w:t>
      </w:r>
      <w:r>
        <w:t xml:space="preserve"> Interface (siehe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r>
        <w:t>).</w:t>
      </w:r>
    </w:p>
    <w:p w:rsidR="001C396C" w:rsidRPr="001C396C" w:rsidRDefault="001C396C" w:rsidP="001C396C"/>
    <w:p w:rsidR="00F50A96" w:rsidRDefault="00F50A96" w:rsidP="00F50A96">
      <w:pPr>
        <w:pStyle w:val="berschrift6"/>
        <w:rPr>
          <w:lang w:val="en-GB"/>
        </w:rPr>
      </w:pPr>
      <w:r>
        <w:rPr>
          <w:lang w:val="en-GB"/>
        </w:rPr>
        <w:lastRenderedPageBreak/>
        <w:t>Startup</w:t>
      </w:r>
    </w:p>
    <w:p w:rsidR="00F50A96" w:rsidRDefault="003760D2" w:rsidP="00F50A96">
      <w:pPr>
        <w:rPr>
          <w:lang w:val="en-GB"/>
        </w:rPr>
      </w:pPr>
      <w:r>
        <w:rPr>
          <w:noProof/>
          <w:lang w:eastAsia="de-CH"/>
        </w:rPr>
        <w:drawing>
          <wp:inline distT="0" distB="0" distL="0" distR="0" wp14:anchorId="5686B0CC" wp14:editId="08396F5C">
            <wp:extent cx="4724400" cy="2130149"/>
            <wp:effectExtent l="0" t="0" r="0" b="381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22838" cy="2129445"/>
                    </a:xfrm>
                    <a:prstGeom prst="rect">
                      <a:avLst/>
                    </a:prstGeom>
                  </pic:spPr>
                </pic:pic>
              </a:graphicData>
            </a:graphic>
          </wp:inline>
        </w:drawing>
      </w:r>
    </w:p>
    <w:p w:rsidR="00296585" w:rsidRDefault="00296585" w:rsidP="00296585">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24</w:t>
      </w:r>
      <w:r w:rsidR="006B6F98">
        <w:rPr>
          <w:noProof/>
        </w:rPr>
        <w:fldChar w:fldCharType="end"/>
      </w:r>
      <w:r w:rsidRPr="00587F54">
        <w:t xml:space="preserve"> - Mittagsmenu </w:t>
      </w:r>
      <w:r w:rsidR="00537684">
        <w:t>Plug-in</w:t>
      </w:r>
      <w:r w:rsidRPr="00587F54">
        <w:t xml:space="preserve"> Applikation, Assembly </w:t>
      </w:r>
      <w:r>
        <w:t>Startup</w:t>
      </w:r>
    </w:p>
    <w:p w:rsidR="00AD1148" w:rsidRPr="00AD1148" w:rsidRDefault="00AD1148" w:rsidP="00AD1148">
      <w:r>
        <w:t xml:space="preserve">Um die Applikation nicht erst starten und prüfen zu können wenn sie bei der Videowall Applikation als </w:t>
      </w:r>
      <w:r w:rsidR="00537684">
        <w:t>Plug-in</w:t>
      </w:r>
      <w:r>
        <w:t xml:space="preserve"> geladen wurde, steht das Assembly Startup zur Verfügung. </w:t>
      </w:r>
      <w:r w:rsidRPr="000F3A4D">
        <w:rPr>
          <w:i/>
        </w:rPr>
        <w:t>LocalAppInfo</w:t>
      </w:r>
      <w:r>
        <w:t xml:space="preserve"> implementiert das </w:t>
      </w:r>
      <w:r w:rsidRPr="000F3A4D">
        <w:rPr>
          <w:i/>
        </w:rPr>
        <w:t>IVideoWallServiceProvider</w:t>
      </w:r>
      <w:r>
        <w:t xml:space="preserve"> Interface (siehe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r>
        <w:t>).</w:t>
      </w:r>
    </w:p>
    <w:p w:rsidR="00F50A96" w:rsidRPr="00F50A96" w:rsidRDefault="00F50A96" w:rsidP="00F50A96">
      <w:pPr>
        <w:pStyle w:val="berschrift6"/>
        <w:rPr>
          <w:lang w:val="en-GB"/>
        </w:rPr>
      </w:pPr>
      <w:r>
        <w:rPr>
          <w:lang w:val="en-GB"/>
        </w:rPr>
        <w:t>Tests</w:t>
      </w:r>
    </w:p>
    <w:p w:rsidR="004E5A8A" w:rsidRDefault="003760D2" w:rsidP="004E5A8A">
      <w:pPr>
        <w:rPr>
          <w:lang w:val="en-GB"/>
        </w:rPr>
      </w:pPr>
      <w:r>
        <w:rPr>
          <w:noProof/>
          <w:lang w:eastAsia="de-CH"/>
        </w:rPr>
        <w:drawing>
          <wp:inline distT="0" distB="0" distL="0" distR="0" wp14:anchorId="1E71E076" wp14:editId="11BCBFA6">
            <wp:extent cx="5760720" cy="1439261"/>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1439261"/>
                    </a:xfrm>
                    <a:prstGeom prst="rect">
                      <a:avLst/>
                    </a:prstGeom>
                  </pic:spPr>
                </pic:pic>
              </a:graphicData>
            </a:graphic>
          </wp:inline>
        </w:drawing>
      </w:r>
    </w:p>
    <w:p w:rsidR="00296585" w:rsidRDefault="00296585" w:rsidP="00296585">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25</w:t>
      </w:r>
      <w:r w:rsidR="006B6F98">
        <w:rPr>
          <w:noProof/>
        </w:rPr>
        <w:fldChar w:fldCharType="end"/>
      </w:r>
      <w:r w:rsidRPr="006439C4">
        <w:t xml:space="preserve"> - Mittagsmenu </w:t>
      </w:r>
      <w:r w:rsidR="00537684">
        <w:t>Plug-in</w:t>
      </w:r>
      <w:r w:rsidRPr="006439C4">
        <w:t xml:space="preserve"> Applikation, Assembly </w:t>
      </w:r>
      <w:r>
        <w:t>Tests</w:t>
      </w:r>
    </w:p>
    <w:p w:rsidR="00EB6BF1" w:rsidRPr="00EB6BF1" w:rsidRDefault="00A03612" w:rsidP="00EB6BF1">
      <w:r>
        <w:t xml:space="preserve">Durch den </w:t>
      </w:r>
      <w:r w:rsidRPr="00355B8E">
        <w:rPr>
          <w:i/>
        </w:rPr>
        <w:t>LunchMenuReaderTest</w:t>
      </w:r>
      <w:r w:rsidR="009000E5">
        <w:t xml:space="preserve"> </w:t>
      </w:r>
      <w:r w:rsidR="00EB6BF1">
        <w:t>kann schnell erfahren werden, ob sich an der Website, welche das Mittagsme</w:t>
      </w:r>
      <w:r w:rsidR="003B4F14">
        <w:t>nu anzeigt, etwas verändert hat, so dass die Daten auf andere Weise ausgelesen werden müssen.</w:t>
      </w:r>
      <w:r w:rsidR="007C7F49">
        <w:t xml:space="preserve"> Der </w:t>
      </w:r>
      <w:r w:rsidR="007C7F49" w:rsidRPr="00355B8E">
        <w:rPr>
          <w:i/>
        </w:rPr>
        <w:t>LunchMenuParserTest</w:t>
      </w:r>
      <w:r w:rsidR="007C7F49">
        <w:t xml:space="preserve"> prüft, ob die Daten eines HTML-Dokuments richtig ausgelesen</w:t>
      </w:r>
      <w:r w:rsidR="00082D70">
        <w:t xml:space="preserve"> </w:t>
      </w:r>
      <w:r w:rsidR="007C7F49">
        <w:t>werden.</w:t>
      </w:r>
    </w:p>
    <w:p w:rsidR="00890213" w:rsidRPr="00EB6BF1" w:rsidRDefault="00890213">
      <w:pPr>
        <w:rPr>
          <w:rFonts w:asciiTheme="majorHAnsi" w:hAnsiTheme="majorHAnsi"/>
          <w:color w:val="00629E"/>
          <w:spacing w:val="10"/>
          <w:sz w:val="22"/>
          <w:szCs w:val="22"/>
        </w:rPr>
      </w:pPr>
      <w:r w:rsidRPr="00EB6BF1">
        <w:br w:type="page"/>
      </w:r>
    </w:p>
    <w:p w:rsidR="008E17FE" w:rsidRDefault="00250C07" w:rsidP="00554601">
      <w:pPr>
        <w:pStyle w:val="berschrift4"/>
      </w:pPr>
      <w:r>
        <w:lastRenderedPageBreak/>
        <w:t>Patterns</w:t>
      </w:r>
    </w:p>
    <w:p w:rsidR="00FA3413" w:rsidRPr="00FA3413" w:rsidRDefault="00FA3413" w:rsidP="00FA3413">
      <w:r>
        <w:t>Nachfolgend sind die verwendeten Patterns beschrieben.</w:t>
      </w:r>
    </w:p>
    <w:p w:rsidR="008E17FE" w:rsidRDefault="008E17FE" w:rsidP="008E17FE">
      <w:pPr>
        <w:pStyle w:val="berschrift5"/>
      </w:pPr>
      <w:r>
        <w:t>MVVM</w:t>
      </w:r>
    </w:p>
    <w:p w:rsidR="0068261B" w:rsidRDefault="0068261B" w:rsidP="0068261B">
      <w:r>
        <w:t>Das MVVM („Model“, „View“, „ViewModel) Pattern</w:t>
      </w:r>
      <w:r w:rsidR="00D663D9">
        <w:t xml:space="preserve"> [microsoft09]</w:t>
      </w:r>
      <w:r>
        <w:t xml:space="preserve"> wird benötigt, um die View vom Model zu entkoppeln. Deshalb wird als Zwischenglied ein ViewModel erzeugt, das die Commands des GUIs abarbeitet und die verfügbaren Elemente dem GUI zur Verfügung stellt.</w:t>
      </w:r>
    </w:p>
    <w:p w:rsidR="0068261B" w:rsidRDefault="0068261B" w:rsidP="0068261B">
      <w:r>
        <w:t>Die grundlegende Idee dahinter ist, dass sich das GUI schneller ändert als die Businesslogik und deshalb die zwei Komponenten möglichst stark abzutrennen sind. Zusätzlich kann das das ViewModel dadurch mit Unit Tests geprüft werden.</w:t>
      </w:r>
    </w:p>
    <w:p w:rsidR="00340A5A" w:rsidRPr="00E27311" w:rsidRDefault="00E27311" w:rsidP="00340A5A">
      <w:pPr>
        <w:pStyle w:val="berschrift5"/>
        <w:rPr>
          <w:lang w:val="en-US"/>
        </w:rPr>
      </w:pPr>
      <w:r w:rsidRPr="00E27311">
        <w:rPr>
          <w:lang w:val="en-US"/>
        </w:rPr>
        <w:t xml:space="preserve">Inversion </w:t>
      </w:r>
      <w:r w:rsidR="002E3979">
        <w:rPr>
          <w:lang w:val="en-US"/>
        </w:rPr>
        <w:t>o</w:t>
      </w:r>
      <w:r w:rsidRPr="00E27311">
        <w:rPr>
          <w:lang w:val="en-US"/>
        </w:rPr>
        <w:t xml:space="preserve">f </w:t>
      </w:r>
      <w:r>
        <w:rPr>
          <w:lang w:val="en-US"/>
        </w:rPr>
        <w:t>C</w:t>
      </w:r>
      <w:r w:rsidRPr="00E27311">
        <w:rPr>
          <w:lang w:val="en-US"/>
        </w:rPr>
        <w:t xml:space="preserve">ontrol / </w:t>
      </w:r>
      <w:r>
        <w:rPr>
          <w:lang w:val="en-US"/>
        </w:rPr>
        <w:t>D</w:t>
      </w:r>
      <w:r w:rsidR="00340A5A" w:rsidRPr="00E27311">
        <w:rPr>
          <w:lang w:val="en-US"/>
        </w:rPr>
        <w:t>ependency Injection mit Unity</w:t>
      </w:r>
    </w:p>
    <w:p w:rsidR="00340A5A" w:rsidRDefault="00340A5A" w:rsidP="00340A5A">
      <w:r>
        <w:t>Damit die Komponenten jederzeit und einfach ausgetauscht werden könn</w:t>
      </w:r>
      <w:r w:rsidR="006E7E03">
        <w:t>en, wurde mit Unity Containern</w:t>
      </w:r>
      <w:bookmarkStart w:id="50" w:name="_Ref327097242"/>
      <w:r w:rsidR="006E7E03">
        <w:rPr>
          <w:rStyle w:val="Funotenzeichen"/>
        </w:rPr>
        <w:footnoteReference w:id="12"/>
      </w:r>
      <w:bookmarkEnd w:id="50"/>
      <w:r w:rsidR="006E7E03">
        <w:t xml:space="preserve"> </w:t>
      </w:r>
      <w:r>
        <w:t>gearbeitet, um</w:t>
      </w:r>
      <w:r w:rsidR="00833C6D">
        <w:t xml:space="preserve"> Inversion of Control durch</w:t>
      </w:r>
      <w:r>
        <w:t xml:space="preserve"> Depe</w:t>
      </w:r>
      <w:r w:rsidR="0031315D">
        <w:t>ndency Injection zu ermöglichen</w:t>
      </w:r>
      <w:r>
        <w:t xml:space="preserve">. </w:t>
      </w:r>
      <w:r w:rsidR="00742337">
        <w:t>So können beispielsweise auf eine einfache Art und Weise Komponenten einer Software ausgetauscht werden, indem die Container ausgetauscht werden. Bei der Videowall wird dies benutzt, um bei der Entwicklung zwischen dem echten Kinect Sensor und einem simulierten Kinect Sensor zu wechseln.</w:t>
      </w:r>
      <w:r w:rsidR="00A023F1">
        <w:t xml:space="preserve"> </w:t>
      </w:r>
      <w:r>
        <w:t>Dependency Injection kann auch beim Testen helfen, indem man beim Unity Container die Mock Objekte registriert.</w:t>
      </w:r>
    </w:p>
    <w:p w:rsidR="00686C8B" w:rsidRDefault="00833C6D" w:rsidP="0068261B">
      <w:pPr>
        <w:rPr>
          <w:lang w:val="en-US"/>
        </w:rPr>
      </w:pPr>
      <w:r w:rsidRPr="00742337">
        <w:rPr>
          <w:lang w:val="en-US"/>
        </w:rPr>
        <w:t>(TODO: Inversion of Control / Dependency Injection ins Glossar)</w:t>
      </w:r>
    </w:p>
    <w:p w:rsidR="00E86B71" w:rsidRPr="00742337" w:rsidRDefault="00E86B71" w:rsidP="0068261B">
      <w:pPr>
        <w:rPr>
          <w:lang w:val="en-US"/>
        </w:rPr>
      </w:pPr>
      <w:r w:rsidRPr="00742337">
        <w:rPr>
          <w:lang w:val="en-US"/>
        </w:rPr>
        <w:br w:type="page"/>
      </w:r>
    </w:p>
    <w:p w:rsidR="000B135B" w:rsidRDefault="00537684" w:rsidP="000B135B">
      <w:pPr>
        <w:pStyle w:val="berschrift4"/>
      </w:pPr>
      <w:bookmarkStart w:id="51" w:name="_Ref326237304"/>
      <w:r>
        <w:lastRenderedPageBreak/>
        <w:t>Plug-in</w:t>
      </w:r>
      <w:r w:rsidR="00320C16">
        <w:t xml:space="preserve"> </w:t>
      </w:r>
      <w:r w:rsidR="000B135B">
        <w:t>Framework</w:t>
      </w:r>
      <w:bookmarkEnd w:id="51"/>
    </w:p>
    <w:p w:rsidR="000B135B" w:rsidRDefault="000B135B" w:rsidP="000B135B">
      <w:pPr>
        <w:pStyle w:val="berschrift5"/>
      </w:pPr>
      <w:bookmarkStart w:id="52" w:name="_Ref325447589"/>
      <w:r>
        <w:t>Grundlagen</w:t>
      </w:r>
      <w:bookmarkEnd w:id="52"/>
    </w:p>
    <w:p w:rsidR="000B135B" w:rsidRDefault="000B135B" w:rsidP="000B135B">
      <w:r w:rsidRPr="006110A5">
        <w:t>Die erste Frage, die sich bei einem Framework stellt, ist, wie eine Extension in das Framework geladen wird</w:t>
      </w:r>
      <w:r w:rsidR="002F37AE">
        <w:t xml:space="preserve"> (der Extension Point)</w:t>
      </w:r>
      <w:r w:rsidRPr="006110A5">
        <w:t>. Microsoft bietet für diesen Zweck das Managed Extensibility Framework</w:t>
      </w:r>
      <w:r>
        <w:t xml:space="preserve"> </w:t>
      </w:r>
      <w:r w:rsidRPr="006110A5">
        <w:t>(MEF)</w:t>
      </w:r>
      <w:r>
        <w:rPr>
          <w:rStyle w:val="Funotenzeichen"/>
        </w:rPr>
        <w:footnoteReference w:id="13"/>
      </w:r>
      <w:r w:rsidRPr="006110A5">
        <w:t xml:space="preserve"> an. Technische Details dazu können</w:t>
      </w:r>
      <w:r>
        <w:t xml:space="preserve"> in der MEF-Dokumentation</w:t>
      </w:r>
      <w:bookmarkStart w:id="53" w:name="_Ref327097190"/>
      <w:r>
        <w:rPr>
          <w:rStyle w:val="Funotenzeichen"/>
        </w:rPr>
        <w:footnoteReference w:id="14"/>
      </w:r>
      <w:bookmarkEnd w:id="53"/>
      <w:r>
        <w:t xml:space="preserve"> nachgelesen werden.</w:t>
      </w:r>
    </w:p>
    <w:p w:rsidR="000B135B" w:rsidRDefault="000B135B" w:rsidP="000B135B">
      <w:r>
        <w:t>Die wichtigste Funktionalität von MEF, die für die HSR Videowall gebraucht wird, ist die folgende:</w:t>
      </w:r>
    </w:p>
    <w:p w:rsidR="000B135B" w:rsidRPr="006110A5" w:rsidRDefault="000B135B" w:rsidP="000B135B">
      <w:pPr>
        <w:pStyle w:val="Listenabsatz"/>
        <w:numPr>
          <w:ilvl w:val="0"/>
          <w:numId w:val="10"/>
        </w:numPr>
      </w:pPr>
      <w:r w:rsidRPr="006110A5">
        <w:t xml:space="preserve">Das Schlüsselwort Export zeichnet eine Klasse (Einstiegspunkt), die </w:t>
      </w:r>
      <w:r>
        <w:t>ein von einem Framework (HSR Videow</w:t>
      </w:r>
      <w:r w:rsidRPr="006110A5">
        <w:t xml:space="preserve">all Applikation) definierten Interface (IApp) </w:t>
      </w:r>
      <w:r>
        <w:t>implementiert</w:t>
      </w:r>
      <w:r w:rsidRPr="006110A5">
        <w:t>, für den Export.</w:t>
      </w:r>
    </w:p>
    <w:p w:rsidR="000B135B" w:rsidRDefault="000B135B" w:rsidP="000B135B">
      <w:pPr>
        <w:pStyle w:val="Listenabsatz"/>
        <w:numPr>
          <w:ilvl w:val="0"/>
          <w:numId w:val="10"/>
        </w:numPr>
      </w:pPr>
      <w:r>
        <w:t>Das Framework (HSR Videow</w:t>
      </w:r>
      <w:r w:rsidRPr="006110A5">
        <w:t>all Applikation</w:t>
      </w:r>
      <w:r>
        <w:t>) importiert alle Klassen, die eine</w:t>
      </w:r>
      <w:r w:rsidRPr="006110A5">
        <w:t xml:space="preserve">n bestimmten Pfad </w:t>
      </w:r>
      <w:r>
        <w:t>haben</w:t>
      </w:r>
      <w:r w:rsidRPr="006110A5">
        <w:t xml:space="preserve"> (Ordner</w:t>
      </w:r>
      <w:r>
        <w:t xml:space="preserve"> </w:t>
      </w:r>
      <w:r w:rsidRPr="006110A5">
        <w:t>Extensions) und das Interface IApp implementieren.</w:t>
      </w:r>
    </w:p>
    <w:p w:rsidR="000B135B" w:rsidRDefault="000B135B" w:rsidP="000B135B">
      <w:r>
        <w:rPr>
          <w:noProof/>
          <w:lang w:eastAsia="de-CH"/>
        </w:rPr>
        <w:drawing>
          <wp:inline distT="0" distB="0" distL="0" distR="0" wp14:anchorId="3293FEC0" wp14:editId="72A0DE8B">
            <wp:extent cx="4213555" cy="308008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13358" cy="3079940"/>
                    </a:xfrm>
                    <a:prstGeom prst="rect">
                      <a:avLst/>
                    </a:prstGeom>
                    <a:noFill/>
                    <a:ln>
                      <a:noFill/>
                    </a:ln>
                  </pic:spPr>
                </pic:pic>
              </a:graphicData>
            </a:graphic>
          </wp:inline>
        </w:drawing>
      </w:r>
    </w:p>
    <w:p w:rsidR="000B135B" w:rsidRDefault="000B135B" w:rsidP="000B135B">
      <w:pPr>
        <w:pStyle w:val="Beschriftung"/>
      </w:pPr>
      <w:bookmarkStart w:id="54" w:name="_Ref325442071"/>
      <w:r>
        <w:t xml:space="preserve">Abbildung </w:t>
      </w:r>
      <w:r w:rsidR="006B6F98">
        <w:fldChar w:fldCharType="begin"/>
      </w:r>
      <w:r w:rsidR="006B6F98">
        <w:instrText xml:space="preserve"> SEQ Abbildung \* ARABIC </w:instrText>
      </w:r>
      <w:r w:rsidR="006B6F98">
        <w:fldChar w:fldCharType="separate"/>
      </w:r>
      <w:r w:rsidR="008A35E4">
        <w:rPr>
          <w:noProof/>
        </w:rPr>
        <w:t>26</w:t>
      </w:r>
      <w:r w:rsidR="006B6F98">
        <w:rPr>
          <w:noProof/>
        </w:rPr>
        <w:fldChar w:fldCharType="end"/>
      </w:r>
      <w:r>
        <w:t xml:space="preserve"> - </w:t>
      </w:r>
      <w:r w:rsidRPr="00F130C6">
        <w:t>Poster Applikation (Extension) wird über [Export(typeof(IApp))] als IApp exportiert</w:t>
      </w:r>
      <w:bookmarkEnd w:id="54"/>
    </w:p>
    <w:p w:rsidR="000B135B" w:rsidRDefault="000B135B" w:rsidP="000B135B">
      <w:r>
        <w:t>Die obenstehende Abbildung zeigt die Klasse PosterApp, welche das Interface IApp implementiert. Der Ausdruck [Export(typeof(IApp))] markiert die Klasse für den Export.</w:t>
      </w:r>
    </w:p>
    <w:p w:rsidR="002E372F" w:rsidRDefault="002E372F" w:rsidP="002E372F">
      <w:pPr>
        <w:keepNext/>
      </w:pPr>
      <w:r>
        <w:rPr>
          <w:noProof/>
          <w:lang w:eastAsia="de-CH"/>
        </w:rPr>
        <w:lastRenderedPageBreak/>
        <w:drawing>
          <wp:inline distT="0" distB="0" distL="0" distR="0" wp14:anchorId="20866FB0" wp14:editId="607769B5">
            <wp:extent cx="5052022" cy="5925312"/>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55454" cy="5929337"/>
                    </a:xfrm>
                    <a:prstGeom prst="rect">
                      <a:avLst/>
                    </a:prstGeom>
                  </pic:spPr>
                </pic:pic>
              </a:graphicData>
            </a:graphic>
          </wp:inline>
        </w:drawing>
      </w:r>
    </w:p>
    <w:p w:rsidR="002E372F" w:rsidRDefault="002E372F" w:rsidP="002E372F">
      <w:pPr>
        <w:pStyle w:val="Beschriftung"/>
      </w:pPr>
      <w:r>
        <w:t xml:space="preserve">Abbildung </w:t>
      </w:r>
      <w:r>
        <w:fldChar w:fldCharType="begin"/>
      </w:r>
      <w:r>
        <w:instrText xml:space="preserve"> SEQ Abbildung \* ARABIC </w:instrText>
      </w:r>
      <w:r>
        <w:fldChar w:fldCharType="separate"/>
      </w:r>
      <w:r w:rsidR="008A35E4">
        <w:rPr>
          <w:noProof/>
        </w:rPr>
        <w:t>27</w:t>
      </w:r>
      <w:r>
        <w:fldChar w:fldCharType="end"/>
      </w:r>
      <w:r>
        <w:t xml:space="preserve"> - AppController koordiniert den Import der Apps</w:t>
      </w:r>
    </w:p>
    <w:p w:rsidR="002E372F" w:rsidRDefault="002E372F" w:rsidP="002E372F">
      <w:r>
        <w:t>Der Import der Apps wird vom AppController koordiniert.</w:t>
      </w:r>
    </w:p>
    <w:p w:rsidR="002E372F" w:rsidRPr="006A33CD" w:rsidRDefault="002E372F" w:rsidP="000B135B"/>
    <w:p w:rsidR="000B135B" w:rsidRDefault="00084B5B" w:rsidP="000B135B">
      <w:pPr>
        <w:keepNext/>
      </w:pPr>
      <w:r>
        <w:rPr>
          <w:noProof/>
          <w:lang w:eastAsia="de-CH"/>
        </w:rPr>
        <w:lastRenderedPageBreak/>
        <w:drawing>
          <wp:inline distT="0" distB="0" distL="0" distR="0" wp14:anchorId="601F3C7D" wp14:editId="29606B4B">
            <wp:extent cx="5257780" cy="5318150"/>
            <wp:effectExtent l="0" t="0" r="63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61121" cy="5321529"/>
                    </a:xfrm>
                    <a:prstGeom prst="rect">
                      <a:avLst/>
                    </a:prstGeom>
                  </pic:spPr>
                </pic:pic>
              </a:graphicData>
            </a:graphic>
          </wp:inline>
        </w:drawing>
      </w:r>
    </w:p>
    <w:p w:rsidR="000B135B" w:rsidRDefault="000B135B" w:rsidP="000B135B">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28</w:t>
      </w:r>
      <w:r w:rsidR="006B6F98">
        <w:rPr>
          <w:noProof/>
        </w:rPr>
        <w:fldChar w:fldCharType="end"/>
      </w:r>
      <w:r>
        <w:t xml:space="preserve"> </w:t>
      </w:r>
      <w:r w:rsidR="002E372F">
        <w:t>–</w:t>
      </w:r>
      <w:r>
        <w:t xml:space="preserve"> </w:t>
      </w:r>
      <w:r w:rsidR="002E372F">
        <w:t>Der ExtensionFolder, der sich in</w:t>
      </w:r>
      <w:r>
        <w:t xml:space="preserve"> </w:t>
      </w:r>
      <w:r w:rsidR="002E372F">
        <w:t xml:space="preserve">der </w:t>
      </w:r>
      <w:r>
        <w:t>HSR Videow</w:t>
      </w:r>
      <w:r w:rsidRPr="00305EF8">
        <w:t>all Applikation (Framework)</w:t>
      </w:r>
      <w:r w:rsidR="002E372F">
        <w:t xml:space="preserve"> befindet,</w:t>
      </w:r>
      <w:r w:rsidRPr="00305EF8">
        <w:t xml:space="preserve"> importiert über </w:t>
      </w:r>
      <w:r w:rsidR="008C0E26">
        <w:t xml:space="preserve">das Attribut </w:t>
      </w:r>
      <w:r w:rsidRPr="00305EF8">
        <w:t>[</w:t>
      </w:r>
      <w:r w:rsidR="00084B5B">
        <w:t>Import</w:t>
      </w:r>
      <w:r w:rsidRPr="00305EF8">
        <w:t xml:space="preserve">] </w:t>
      </w:r>
      <w:r w:rsidR="00084B5B">
        <w:t>die Klasse</w:t>
      </w:r>
      <w:r w:rsidRPr="00305EF8">
        <w:t>, die das Interface IApp implementieren</w:t>
      </w:r>
      <w:r w:rsidR="00084B5B">
        <w:t xml:space="preserve"> und sich in einem bestimmten Ordner (Directory) befinden</w:t>
      </w:r>
    </w:p>
    <w:p w:rsidR="000B135B" w:rsidRDefault="000B135B" w:rsidP="000B135B">
      <w:r>
        <w:t>Der Ausdruck [</w:t>
      </w:r>
      <w:r w:rsidR="002E372F">
        <w:t>Import</w:t>
      </w:r>
      <w:r>
        <w:t xml:space="preserve">] im Framework (HSR Videowall Applikation) importiert </w:t>
      </w:r>
      <w:r w:rsidR="002E372F">
        <w:t>die Klasse</w:t>
      </w:r>
      <w:r>
        <w:t>, welche das Interface IApp implementieren</w:t>
      </w:r>
      <w:r w:rsidR="002E372F">
        <w:t xml:space="preserve"> und sich in einem bestimmten Ordner befindet</w:t>
      </w:r>
      <w:r>
        <w:t>.</w:t>
      </w:r>
    </w:p>
    <w:p w:rsidR="008A35E4" w:rsidRDefault="008A35E4" w:rsidP="008A35E4">
      <w:pPr>
        <w:keepNext/>
      </w:pPr>
      <w:r>
        <w:rPr>
          <w:noProof/>
          <w:lang w:eastAsia="de-CH"/>
        </w:rPr>
        <w:lastRenderedPageBreak/>
        <w:drawing>
          <wp:inline distT="0" distB="0" distL="0" distR="0" wp14:anchorId="7300D497" wp14:editId="01E8957A">
            <wp:extent cx="4820716" cy="3256521"/>
            <wp:effectExtent l="0" t="0" r="0"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23779" cy="3258590"/>
                    </a:xfrm>
                    <a:prstGeom prst="rect">
                      <a:avLst/>
                    </a:prstGeom>
                  </pic:spPr>
                </pic:pic>
              </a:graphicData>
            </a:graphic>
          </wp:inline>
        </w:drawing>
      </w:r>
    </w:p>
    <w:p w:rsidR="008A35E4" w:rsidRDefault="008A35E4" w:rsidP="008A35E4">
      <w:pPr>
        <w:pStyle w:val="Beschriftung"/>
        <w:rPr>
          <w:noProof/>
        </w:rPr>
      </w:pPr>
      <w:r>
        <w:t xml:space="preserve">Abbildung </w:t>
      </w:r>
      <w:r>
        <w:fldChar w:fldCharType="begin"/>
      </w:r>
      <w:r>
        <w:instrText xml:space="preserve"> SEQ Abbildung \* ARABIC </w:instrText>
      </w:r>
      <w:r>
        <w:fldChar w:fldCharType="separate"/>
      </w:r>
      <w:r>
        <w:rPr>
          <w:noProof/>
        </w:rPr>
        <w:t>29</w:t>
      </w:r>
      <w:r>
        <w:fldChar w:fldCharType="end"/>
      </w:r>
      <w:r>
        <w:t xml:space="preserve"> - Der ExtensionManager</w:t>
      </w:r>
      <w:r>
        <w:rPr>
          <w:noProof/>
        </w:rPr>
        <w:t xml:space="preserve"> führt den Import schliesslich mithilfe von MEF aus</w:t>
      </w:r>
    </w:p>
    <w:p w:rsidR="008A35E4" w:rsidRPr="008A35E4" w:rsidRDefault="008A35E4" w:rsidP="008A35E4">
      <w:r>
        <w:t>Der ExtensionMagager führt den Import des Plug-Ins schliesslich mithilfe von MEF</w:t>
      </w:r>
      <w:r w:rsidR="001A1A38">
        <w:fldChar w:fldCharType="begin"/>
      </w:r>
      <w:r w:rsidR="001A1A38">
        <w:instrText xml:space="preserve"> NOTEREF _Ref327097190 \f \h </w:instrText>
      </w:r>
      <w:r w:rsidR="001A1A38">
        <w:fldChar w:fldCharType="separate"/>
      </w:r>
      <w:r w:rsidR="001A1A38" w:rsidRPr="001A1A38">
        <w:rPr>
          <w:rStyle w:val="Funotenzeichen"/>
        </w:rPr>
        <w:t>14</w:t>
      </w:r>
      <w:r w:rsidR="001A1A38">
        <w:fldChar w:fldCharType="end"/>
      </w:r>
      <w:r>
        <w:t xml:space="preserve"> aus.</w:t>
      </w:r>
    </w:p>
    <w:p w:rsidR="000B135B" w:rsidRPr="006A33CD" w:rsidRDefault="000B135B" w:rsidP="000B135B">
      <w:pPr>
        <w:pStyle w:val="berschrift5"/>
      </w:pPr>
      <w:r w:rsidRPr="006A33CD">
        <w:t>Problem</w:t>
      </w:r>
      <w:r>
        <w:t>e</w:t>
      </w:r>
    </w:p>
    <w:p w:rsidR="000B135B" w:rsidRPr="006A33CD" w:rsidRDefault="000B135B" w:rsidP="000B135B">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(IApp)</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die Extensions</w:t>
      </w:r>
      <w:r>
        <w:t xml:space="preserve">, zum Beispiel die PosterApp (siehe Unterkapitel </w:t>
      </w:r>
      <w:r>
        <w:fldChar w:fldCharType="begin"/>
      </w:r>
      <w:r>
        <w:instrText xml:space="preserve"> REF _Ref325447589 \r \h </w:instrText>
      </w:r>
      <w:r>
        <w:fldChar w:fldCharType="separate"/>
      </w:r>
      <w:r>
        <w:t>I.1.2.1.1</w:t>
      </w:r>
      <w:r>
        <w:fldChar w:fldCharType="end"/>
      </w:r>
      <w:r>
        <w:t xml:space="preserve"> </w:t>
      </w:r>
      <w:r>
        <w:fldChar w:fldCharType="begin"/>
      </w:r>
      <w:r>
        <w:instrText xml:space="preserve"> REF _Ref325447589 \h </w:instrText>
      </w:r>
      <w:r>
        <w:fldChar w:fldCharType="separate"/>
      </w:r>
      <w:r>
        <w:t>Grundlagen</w:t>
      </w:r>
      <w:r>
        <w:fldChar w:fldCharType="end"/>
      </w:r>
      <w:r>
        <w:fldChar w:fldCharType="begin"/>
      </w:r>
      <w:r>
        <w:instrText xml:space="preserve"> REF _Ref325442071 \h </w:instrText>
      </w:r>
      <w:r>
        <w:fldChar w:fldCharType="end"/>
      </w:r>
      <w:r>
        <w:t>),</w:t>
      </w:r>
      <w:r w:rsidRPr="006A33CD">
        <w:t xml:space="preserve"> nach jeder Änderung am Interface (IApp) neu kompiliert werden. </w:t>
      </w:r>
      <w:r>
        <w:t>Mit nur einem Interface ist</w:t>
      </w:r>
      <w:r w:rsidRPr="006A33CD">
        <w:t xml:space="preserve"> es </w:t>
      </w:r>
      <w:r>
        <w:t>also schwierig, den</w:t>
      </w:r>
      <w:r w:rsidRPr="006A33CD">
        <w:t xml:space="preserve"> Extension</w:t>
      </w:r>
      <w:r>
        <w:t>s</w:t>
      </w:r>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0B135B" w:rsidRPr="006A33CD" w:rsidRDefault="000B135B" w:rsidP="000B135B">
      <w:r w:rsidRPr="006A33CD">
        <w:t xml:space="preserve">Das </w:t>
      </w:r>
      <w:r>
        <w:t>anfängliche</w:t>
      </w:r>
      <w:r w:rsidRPr="006A33CD">
        <w:t xml:space="preserve"> IApp Interface </w:t>
      </w:r>
      <w:r>
        <w:t>wurde</w:t>
      </w:r>
      <w:r w:rsidRPr="006A33CD">
        <w:t xml:space="preserve"> folgendermassen </w:t>
      </w:r>
      <w:r>
        <w:t>implementiert</w:t>
      </w:r>
      <w:r w:rsidRPr="006A33CD">
        <w:t>:</w:t>
      </w:r>
    </w:p>
    <w:p w:rsidR="000B135B" w:rsidRDefault="000B135B" w:rsidP="000B135B">
      <w:pPr>
        <w:keepNext/>
      </w:pPr>
      <w:r>
        <w:rPr>
          <w:noProof/>
          <w:lang w:eastAsia="de-CH"/>
        </w:rPr>
        <w:lastRenderedPageBreak/>
        <w:drawing>
          <wp:inline distT="0" distB="0" distL="0" distR="0" wp14:anchorId="52BB1D18" wp14:editId="6F580F44">
            <wp:extent cx="3674064" cy="347472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677601" cy="3478065"/>
                    </a:xfrm>
                    <a:prstGeom prst="rect">
                      <a:avLst/>
                    </a:prstGeom>
                  </pic:spPr>
                </pic:pic>
              </a:graphicData>
            </a:graphic>
          </wp:inline>
        </w:drawing>
      </w:r>
    </w:p>
    <w:p w:rsidR="000B135B" w:rsidRPr="006A33CD" w:rsidRDefault="000B135B" w:rsidP="000B135B">
      <w:pPr>
        <w:pStyle w:val="Beschriftung"/>
      </w:pPr>
      <w:bookmarkStart w:id="55" w:name="_Ref325447852"/>
      <w:r>
        <w:t xml:space="preserve">Abbildung </w:t>
      </w:r>
      <w:r w:rsidR="006B6F98">
        <w:fldChar w:fldCharType="begin"/>
      </w:r>
      <w:r w:rsidR="006B6F98">
        <w:instrText xml:space="preserve"> SEQ Abbildung \* ARABIC </w:instrText>
      </w:r>
      <w:r w:rsidR="006B6F98">
        <w:fldChar w:fldCharType="separate"/>
      </w:r>
      <w:r w:rsidR="008A35E4">
        <w:rPr>
          <w:noProof/>
        </w:rPr>
        <w:t>30</w:t>
      </w:r>
      <w:r w:rsidR="006B6F98">
        <w:rPr>
          <w:noProof/>
        </w:rPr>
        <w:fldChar w:fldCharType="end"/>
      </w:r>
      <w:r>
        <w:t xml:space="preserve"> - Anfängliche Implementation des Interfaces IApp</w:t>
      </w:r>
      <w:bookmarkEnd w:id="55"/>
    </w:p>
    <w:p w:rsidR="000B135B" w:rsidRPr="006A33CD" w:rsidRDefault="000B135B" w:rsidP="000B135B">
      <w:r w:rsidRPr="006A33CD">
        <w:t xml:space="preserve">Wie </w:t>
      </w:r>
      <w:r>
        <w:t xml:space="preserve">in </w:t>
      </w:r>
      <w:r>
        <w:fldChar w:fldCharType="begin"/>
      </w:r>
      <w:r>
        <w:instrText xml:space="preserve"> REF _Ref325447852 \h </w:instrText>
      </w:r>
      <w:r>
        <w:fldChar w:fldCharType="separate"/>
      </w:r>
      <w:r>
        <w:t xml:space="preserve">Abbildung </w:t>
      </w:r>
      <w:r>
        <w:rPr>
          <w:noProof/>
        </w:rPr>
        <w:t>3</w:t>
      </w:r>
      <w:r>
        <w:t xml:space="preserve"> - Anfängliche Implementation des Interfaces IApp</w:t>
      </w:r>
      <w:r>
        <w:fldChar w:fldCharType="end"/>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r w:rsidRPr="006A33CD">
        <w:t>ResourceDirectory</w:t>
      </w:r>
      <w:r>
        <w:t xml:space="preserve"> Property, welches die Extension-</w:t>
      </w:r>
      <w:r w:rsidRPr="006A33CD">
        <w:t>Dateien zur Verfügung stell</w:t>
      </w:r>
      <w:r>
        <w:t>t</w:t>
      </w:r>
      <w:r w:rsidRPr="006A33CD">
        <w:t xml:space="preserve"> oder der SkeletonChangedEvent, der vom Framework aufgerufen werden soll, so</w:t>
      </w:r>
      <w:r>
        <w:t>bald sich das Skelett verändert hat</w:t>
      </w:r>
      <w:r w:rsidRPr="006A33CD">
        <w:t>.</w:t>
      </w:r>
    </w:p>
    <w:p w:rsidR="000B135B" w:rsidRDefault="000B135B" w:rsidP="000B135B">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Extension</w:t>
      </w:r>
      <w:r>
        <w:t>s</w:t>
      </w:r>
      <w:r w:rsidRPr="006A33CD">
        <w:t xml:space="preserve"> neu kompiliert werden. Dies ist suboptimal, speziell dann, wenn die Extensions von verschiedenen Personen gewartet werden.</w:t>
      </w:r>
    </w:p>
    <w:p w:rsidR="000B135B" w:rsidRDefault="000B135B" w:rsidP="000B135B">
      <w:pPr>
        <w:pStyle w:val="berschrift5"/>
      </w:pPr>
      <w:r>
        <w:t>Lösung</w:t>
      </w:r>
    </w:p>
    <w:p w:rsidR="000B135B" w:rsidRDefault="000B135B" w:rsidP="000B135B">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ändernden Interfaces zu lösen. In der </w:t>
      </w:r>
      <w:r>
        <w:t xml:space="preserve">HSR </w:t>
      </w:r>
      <w:r w:rsidRPr="006A33CD">
        <w:t>V</w:t>
      </w:r>
      <w:r>
        <w:t>ideowall Applikation wurde das Extension Interface in</w:t>
      </w:r>
      <w:r w:rsidRPr="006A33CD">
        <w:t xml:space="preserve"> abgeändert</w:t>
      </w:r>
      <w:r>
        <w:t>er Form angewendet,</w:t>
      </w:r>
      <w:r w:rsidRPr="006A33CD">
        <w:t xml:space="preserve"> ohne die Vererbung des Root Interfaces. Zusätzlich wurde Unity</w:t>
      </w:r>
      <w:r w:rsidR="008155F3">
        <w:fldChar w:fldCharType="begin"/>
      </w:r>
      <w:r w:rsidR="008155F3">
        <w:instrText xml:space="preserve"> NOTEREF _Ref327097242 \f \h </w:instrText>
      </w:r>
      <w:r w:rsidR="008155F3">
        <w:fldChar w:fldCharType="separate"/>
      </w:r>
      <w:r w:rsidR="008155F3" w:rsidRPr="008155F3">
        <w:rPr>
          <w:rStyle w:val="Funotenzeichen"/>
        </w:rPr>
        <w:t>12</w:t>
      </w:r>
      <w:r w:rsidR="008155F3">
        <w:fldChar w:fldCharType="end"/>
      </w:r>
      <w:r>
        <w:t xml:space="preserve">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0B135B" w:rsidRDefault="000B135B" w:rsidP="000B135B">
      <w:pPr>
        <w:keepNext/>
      </w:pPr>
      <w:r>
        <w:rPr>
          <w:noProof/>
          <w:lang w:eastAsia="de-CH"/>
        </w:rPr>
        <w:lastRenderedPageBreak/>
        <w:drawing>
          <wp:inline distT="0" distB="0" distL="0" distR="0" wp14:anchorId="3497AFA5" wp14:editId="3A3A2F8C">
            <wp:extent cx="4777681" cy="383316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78545" cy="3833857"/>
                    </a:xfrm>
                    <a:prstGeom prst="rect">
                      <a:avLst/>
                    </a:prstGeom>
                    <a:noFill/>
                    <a:ln>
                      <a:noFill/>
                    </a:ln>
                  </pic:spPr>
                </pic:pic>
              </a:graphicData>
            </a:graphic>
          </wp:inline>
        </w:drawing>
      </w:r>
    </w:p>
    <w:p w:rsidR="000B135B" w:rsidRPr="006A33CD" w:rsidRDefault="000B135B" w:rsidP="000B135B">
      <w:pPr>
        <w:pStyle w:val="Beschriftung"/>
      </w:pPr>
      <w:bookmarkStart w:id="56" w:name="_Ref325448935"/>
      <w:r>
        <w:t xml:space="preserve">Abbildung </w:t>
      </w:r>
      <w:r w:rsidR="006B6F98">
        <w:fldChar w:fldCharType="begin"/>
      </w:r>
      <w:r w:rsidR="006B6F98">
        <w:instrText xml:space="preserve"> SEQ Abbildung \* ARABIC </w:instrText>
      </w:r>
      <w:r w:rsidR="006B6F98">
        <w:fldChar w:fldCharType="separate"/>
      </w:r>
      <w:r w:rsidR="008A35E4">
        <w:rPr>
          <w:noProof/>
        </w:rPr>
        <w:t>31</w:t>
      </w:r>
      <w:r w:rsidR="006B6F98">
        <w:rPr>
          <w:noProof/>
        </w:rPr>
        <w:fldChar w:fldCharType="end"/>
      </w:r>
      <w:r>
        <w:t xml:space="preserve"> - </w:t>
      </w:r>
      <w:r w:rsidRPr="003B0930">
        <w:t>Das IApp Interface</w:t>
      </w:r>
      <w:bookmarkEnd w:id="56"/>
    </w:p>
    <w:p w:rsidR="000B135B" w:rsidRPr="00722C60" w:rsidRDefault="000B135B" w:rsidP="000B135B">
      <w:r>
        <w:t xml:space="preserve">Das IApp Interface (siehe </w:t>
      </w:r>
      <w:r>
        <w:fldChar w:fldCharType="begin"/>
      </w:r>
      <w:r>
        <w:instrText xml:space="preserve"> REF _Ref325448935 \h </w:instrText>
      </w:r>
      <w:r>
        <w:fldChar w:fldCharType="separate"/>
      </w:r>
      <w:r>
        <w:t xml:space="preserve">Abbildung </w:t>
      </w:r>
      <w:r>
        <w:rPr>
          <w:noProof/>
        </w:rPr>
        <w:t>4</w:t>
      </w:r>
      <w:r>
        <w:t xml:space="preserve"> - </w:t>
      </w:r>
      <w:r w:rsidRPr="003B0930">
        <w:t>Das IApp Interface</w:t>
      </w:r>
      <w:r>
        <w:fldChar w:fldCharType="end"/>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Dependency Injection, </w:t>
      </w:r>
      <w:r w:rsidRPr="00026D40">
        <w:t>[eilbrecht07]</w:t>
      </w:r>
      <w:r>
        <w:t>). In dieser Methode kann die Extension über das IVideoWallServiceProvider-Objekt weitere Services anfordern:</w:t>
      </w:r>
    </w:p>
    <w:p w:rsidR="000B135B" w:rsidRDefault="000B135B" w:rsidP="000B135B">
      <w:pPr>
        <w:keepNext/>
      </w:pPr>
      <w:r>
        <w:rPr>
          <w:noProof/>
          <w:lang w:eastAsia="de-CH"/>
        </w:rPr>
        <w:drawing>
          <wp:inline distT="0" distB="0" distL="0" distR="0" wp14:anchorId="653EE932" wp14:editId="39850D1D">
            <wp:extent cx="3942892" cy="2398254"/>
            <wp:effectExtent l="0" t="0" r="63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44068" cy="2398969"/>
                    </a:xfrm>
                    <a:prstGeom prst="rect">
                      <a:avLst/>
                    </a:prstGeom>
                    <a:noFill/>
                    <a:ln>
                      <a:noFill/>
                    </a:ln>
                  </pic:spPr>
                </pic:pic>
              </a:graphicData>
            </a:graphic>
          </wp:inline>
        </w:drawing>
      </w:r>
    </w:p>
    <w:p w:rsidR="000B135B" w:rsidRDefault="000B135B" w:rsidP="000B135B">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32</w:t>
      </w:r>
      <w:r w:rsidR="006B6F98">
        <w:rPr>
          <w:noProof/>
        </w:rPr>
        <w:fldChar w:fldCharType="end"/>
      </w:r>
      <w:r>
        <w:t xml:space="preserve"> - </w:t>
      </w:r>
      <w:r w:rsidRPr="00C34E3E">
        <w:t>Durch den IVideoWallServiceProvider können weitere Extensions geladen werden</w:t>
      </w:r>
    </w:p>
    <w:p w:rsidR="000B135B" w:rsidRDefault="000B135B" w:rsidP="000B135B">
      <w:r>
        <w:t xml:space="preserve">Über die Methode GetExtension des IVideoWallServiceProviders aus obiger Abbildung kann die Extension weitere Services (IVideoWallService) anfordern. </w:t>
      </w:r>
    </w:p>
    <w:p w:rsidR="000B135B" w:rsidRDefault="000B135B" w:rsidP="000B135B">
      <w:r>
        <w:t>Das IVideoWallService Interface ist ein Marker-Interface. Es ist nicht vorgesehen, dass Applikationen weitere Extensions registrieren können. Dies stellt den Hauptunterschied zum Extension Interface Pattern dar.</w:t>
      </w:r>
    </w:p>
    <w:p w:rsidR="000B135B" w:rsidRDefault="000B135B" w:rsidP="000B135B">
      <w:pPr>
        <w:pStyle w:val="berschrift6"/>
      </w:pPr>
      <w:r>
        <w:t>Dynamische Sicht</w:t>
      </w:r>
    </w:p>
    <w:p w:rsidR="000B135B" w:rsidRDefault="000B135B" w:rsidP="000B135B">
      <w:r>
        <w:t>Nachfolgend ein Sequenzdiagramm, welches den Ablauf, wie die Applikationen vom Framework (HSR Videowall Applikation) geladen und aktiviert werden, veranschaulicht.</w:t>
      </w:r>
    </w:p>
    <w:p w:rsidR="000B135B" w:rsidRDefault="008B2D07" w:rsidP="000B135B">
      <w:pPr>
        <w:keepNext/>
      </w:pPr>
      <w:r>
        <w:rPr>
          <w:noProof/>
          <w:lang w:eastAsia="de-CH"/>
        </w:rPr>
        <w:lastRenderedPageBreak/>
        <w:drawing>
          <wp:inline distT="0" distB="0" distL="0" distR="0">
            <wp:extent cx="5760720" cy="4847327"/>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4847327"/>
                    </a:xfrm>
                    <a:prstGeom prst="rect">
                      <a:avLst/>
                    </a:prstGeom>
                    <a:noFill/>
                    <a:ln>
                      <a:noFill/>
                    </a:ln>
                  </pic:spPr>
                </pic:pic>
              </a:graphicData>
            </a:graphic>
          </wp:inline>
        </w:drawing>
      </w:r>
    </w:p>
    <w:p w:rsidR="00CC7CEB" w:rsidRPr="00CC7CEB" w:rsidRDefault="000B135B" w:rsidP="000B135B">
      <w:pPr>
        <w:pStyle w:val="Beschriftung"/>
      </w:pPr>
      <w:bookmarkStart w:id="57" w:name="_Ref326398115"/>
      <w:r>
        <w:t xml:space="preserve">Abbildung </w:t>
      </w:r>
      <w:r w:rsidR="006B6F98">
        <w:fldChar w:fldCharType="begin"/>
      </w:r>
      <w:r w:rsidR="006B6F98">
        <w:instrText xml:space="preserve"> SEQ Abbildung \* ARABIC </w:instrText>
      </w:r>
      <w:r w:rsidR="006B6F98">
        <w:fldChar w:fldCharType="separate"/>
      </w:r>
      <w:r w:rsidR="008A35E4">
        <w:rPr>
          <w:noProof/>
        </w:rPr>
        <w:t>33</w:t>
      </w:r>
      <w:r w:rsidR="006B6F98">
        <w:rPr>
          <w:noProof/>
        </w:rPr>
        <w:fldChar w:fldCharType="end"/>
      </w:r>
      <w:r>
        <w:t xml:space="preserve"> - </w:t>
      </w:r>
      <w:r w:rsidRPr="00291811">
        <w:t>Sequenzdiagramm</w:t>
      </w:r>
      <w:r>
        <w:t>,</w:t>
      </w:r>
      <w:r w:rsidRPr="00291811">
        <w:t xml:space="preserve"> Ablauf </w:t>
      </w:r>
      <w:r>
        <w:t>des Ladens und Aktivierens</w:t>
      </w:r>
      <w:r>
        <w:rPr>
          <w:noProof/>
        </w:rPr>
        <w:t xml:space="preserve"> von Applikationen durch das Framework</w:t>
      </w:r>
      <w:bookmarkEnd w:id="57"/>
    </w:p>
    <w:p w:rsidR="00810E75" w:rsidRDefault="00810E75">
      <w:r>
        <w:br w:type="page"/>
      </w:r>
    </w:p>
    <w:p w:rsidR="00810E75" w:rsidRDefault="00810E75" w:rsidP="00810E75">
      <w:pPr>
        <w:pStyle w:val="berschrift4"/>
      </w:pPr>
      <w:r>
        <w:lastRenderedPageBreak/>
        <w:t>Prozesse und Threads</w:t>
      </w:r>
    </w:p>
    <w:p w:rsidR="00F02044" w:rsidRDefault="00F02044" w:rsidP="00F02044">
      <w:pPr>
        <w:pStyle w:val="berschrift5"/>
      </w:pPr>
      <w:r>
        <w:t>Allgemein</w:t>
      </w:r>
    </w:p>
    <w:p w:rsidR="00A41770" w:rsidRDefault="00A41770">
      <w:r>
        <w:t>Grundsätzlich macht Multithreading und Multiprocessing dann Sinn, wenn die Performance einer Applikation erhöht werden soll</w:t>
      </w:r>
      <w:r w:rsidR="00FC0C9B">
        <w:t xml:space="preserve">. Da dies in der jetzigen Version noch nicht </w:t>
      </w:r>
      <w:r w:rsidR="004A081F">
        <w:t>elementar</w:t>
      </w:r>
      <w:r w:rsidR="00FC0C9B">
        <w:t xml:space="preserve"> ist, laufen alle Verarbeitungen in genau einem Prozess in genau einem Thread, dem Gui</w:t>
      </w:r>
      <w:r w:rsidR="001D7BB0">
        <w:t xml:space="preserve"> </w:t>
      </w:r>
      <w:r w:rsidR="00FC0C9B">
        <w:t>Thread.</w:t>
      </w:r>
      <w:r w:rsidR="0013581D">
        <w:t xml:space="preserve"> Quasiparallele Verarbeitungen laufen über </w:t>
      </w:r>
      <w:r w:rsidR="00C57C45">
        <w:t>die</w:t>
      </w:r>
      <w:r w:rsidR="0013581D">
        <w:t xml:space="preserve"> Dispatcher</w:t>
      </w:r>
      <w:r w:rsidR="00C57C45">
        <w:t xml:space="preserve"> Queue</w:t>
      </w:r>
      <w:r w:rsidR="00EE35C8">
        <w:rPr>
          <w:rStyle w:val="Funotenzeichen"/>
        </w:rPr>
        <w:footnoteReference w:id="15"/>
      </w:r>
      <w:r w:rsidR="00FE1D00">
        <w:t>:</w:t>
      </w:r>
    </w:p>
    <w:p w:rsidR="00250DF3" w:rsidRDefault="00894C46" w:rsidP="00250DF3">
      <w:pPr>
        <w:keepNext/>
      </w:pPr>
      <w:r>
        <w:rPr>
          <w:noProof/>
          <w:lang w:eastAsia="de-CH"/>
        </w:rPr>
        <mc:AlternateContent>
          <mc:Choice Requires="wpc">
            <w:drawing>
              <wp:inline distT="0" distB="0" distL="0" distR="0" wp14:anchorId="34595037" wp14:editId="616723D9">
                <wp:extent cx="5486400" cy="1916583"/>
                <wp:effectExtent l="0" t="0" r="0" b="0"/>
                <wp:docPr id="63" name="Zeichenbereich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5" name="Textfeld 65"/>
                        <wps:cNvSpPr txBox="1"/>
                        <wps:spPr>
                          <a:xfrm>
                            <a:off x="138988" y="369585"/>
                            <a:ext cx="1829166" cy="241401"/>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894C46" w:rsidRPr="002347A4" w:rsidRDefault="00894C46">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feld 65"/>
                        <wps:cNvSpPr txBox="1"/>
                        <wps:spPr>
                          <a:xfrm>
                            <a:off x="139319" y="6109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Maus Event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 name="Textfeld 65"/>
                        <wps:cNvSpPr txBox="1"/>
                        <wps:spPr>
                          <a:xfrm>
                            <a:off x="138988" y="8522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Tastatur Eingabe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 name="Textfeld 65"/>
                        <wps:cNvSpPr txBox="1"/>
                        <wps:spPr>
                          <a:xfrm>
                            <a:off x="138988" y="10906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 name="Textfeld 65"/>
                        <wps:cNvSpPr txBox="1"/>
                        <wps:spPr>
                          <a:xfrm>
                            <a:off x="139354" y="128285"/>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 name="Textfeld 65"/>
                        <wps:cNvSpPr txBox="1"/>
                        <wps:spPr>
                          <a:xfrm>
                            <a:off x="139354" y="13319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Handcursor Animation starten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Gerade Verbindung mit Pfeil 72"/>
                        <wps:cNvCnPr/>
                        <wps:spPr>
                          <a:xfrm flipH="1">
                            <a:off x="2026310" y="256031"/>
                            <a:ext cx="12801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4" name="Textfeld 65"/>
                        <wps:cNvSpPr txBox="1"/>
                        <wps:spPr>
                          <a:xfrm>
                            <a:off x="3398688" y="128284"/>
                            <a:ext cx="1828800" cy="1517636"/>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 xml:space="preserve">Gui Thread führt Aktion aus, die </w:t>
                              </w:r>
                              <w:r w:rsidR="00250DF3">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sidR="00250DF3">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sidR="00AD34D3">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sidR="00250DF3">
                                <w:rPr>
                                  <w:rFonts w:asciiTheme="minorHAnsi" w:eastAsia="Times New Roman" w:hAnsiTheme="minorHAnsi" w:cstheme="minorHAnsi"/>
                                  <w:sz w:val="20"/>
                                  <w:szCs w:val="20"/>
                                </w:rPr>
                                <w:t>se Aktion dann aus der Queue</w:t>
                              </w:r>
                              <w:r w:rsidR="00AD34D3">
                                <w:rPr>
                                  <w:rFonts w:asciiTheme="minorHAnsi" w:eastAsia="Times New Roman" w:hAnsiTheme="minorHAnsi" w:cstheme="minorHAnsi"/>
                                  <w:sz w:val="20"/>
                                  <w:szCs w:val="20"/>
                                </w:rPr>
                                <w:t>. Alles läuft seriell. Da die einzelnen Frames aber nur sehr wenig Zeit für die Verarbeitung benötigen, scheinen sie parallel abzulaufen.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5" name="Textfeld 65"/>
                        <wps:cNvSpPr txBox="1"/>
                        <wps:spPr>
                          <a:xfrm>
                            <a:off x="138988" y="15732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347A4" w:rsidRPr="002347A4" w:rsidRDefault="002347A4" w:rsidP="002347A4">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eichenbereich 63" o:spid="_x0000_s1026" editas="canvas" style="width:6in;height:150.9pt;mso-position-horizontal-relative:char;mso-position-vertical-relative:line" coordsize="54864,19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9164;visibility:visible;mso-wrap-style:square">
                  <v:fill o:detectmouseclick="t"/>
                  <v:path o:connecttype="none"/>
                </v:shape>
                <v:shapetype id="_x0000_t202" coordsize="21600,21600" o:spt="202" path="m,l,21600r21600,l21600,xe">
                  <v:stroke joinstyle="miter"/>
                  <v:path gradientshapeok="t" o:connecttype="rect"/>
                </v:shapetype>
                <v:shape id="Textfeld 65" o:spid="_x0000_s1028" type="#_x0000_t202" style="position:absolute;left:1389;top:3695;width:18292;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5SMIA&#10;AADbAAAADwAAAGRycy9kb3ducmV2LnhtbESPQWuDQBSE74X+h+UFemtWC5VgspEgFXsKNA05v7gv&#10;Krpvxd2q+ffdQKHHYWa+YXbZYnox0ehaywridQSCuLK65VrB+bt43YBwHlljb5kU3MlBtn9+2mGq&#10;7cxfNJ18LQKEXYoKGu+HVEpXNWTQre1AHLybHQ36IMda6hHnADe9fIuiRBpsOSw0OFDeUNWdfoyC&#10;PMoLN5XxNbnbtrtsPvg4VKVSL6vlsAXhafH/4b/2p1aQvMPjS/gB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oflIwgAAANsAAAAPAAAAAAAAAAAAAAAAAJgCAABkcnMvZG93&#10;bnJldi54bWxQSwUGAAAAAAQABAD1AAAAhwM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894C46" w:rsidRPr="002347A4" w:rsidRDefault="00894C46">
                        <w:pPr>
                          <w:rPr>
                            <w:rFonts w:cstheme="minorHAnsi"/>
                          </w:rPr>
                        </w:pPr>
                      </w:p>
                    </w:txbxContent>
                  </v:textbox>
                </v:shape>
                <v:shape id="Textfeld 65" o:spid="_x0000_s1029" type="#_x0000_t202" style="position:absolute;left:1393;top:610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NnP74A&#10;AADbAAAADwAAAGRycy9kb3ducmV2LnhtbESPzQrCMBCE74LvEFbwpqkeilSjSFH0JPiD57VZ22Kz&#10;KU2s9e2NIHgcZuYbZrHqTCVaalxpWcFkHIEgzqwuOVdwOW9HMxDOI2usLJOCNzlYLfu9BSbavvhI&#10;7cnnIkDYJaig8L5OpHRZQQbd2NbEwbvbxqAPssmlbvAV4KaS0yiKpcGSw0KBNaUFZY/T0yhIo3Tr&#10;2t3kFr9t+bjONnyos51Sw0G3noPw1Pl/+NfeawVxDN8v4QfI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1zZz++AAAA2wAAAA8AAAAAAAAAAAAAAAAAmAIAAGRycy9kb3ducmV2&#10;LnhtbFBLBQYAAAAABAAEAPUAAACDAw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Maus Event verarbeiten</w:t>
                        </w:r>
                      </w:p>
                    </w:txbxContent>
                  </v:textbox>
                </v:shape>
                <v:shape id="Textfeld 65" o:spid="_x0000_s1030" type="#_x0000_t202" style="position:absolute;left:1389;top:852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pMIA&#10;AADbAAAADwAAAGRycy9kb3ducmV2LnhtbESPT4vCMBTE74LfIbwFb5q6hypdY1mKoifBP3h+Nm/b&#10;0ualNNlav70RBI/DzPyGWaWDaURPnassK5jPIhDEudUVFwou5+10CcJ5ZI2NZVLwIAfpejxaYaLt&#10;nY/Un3whAoRdggpK79tESpeXZNDNbEscvD/bGfRBdoXUHd4D3DTyO4piabDisFBiS1lJeX36Nwqy&#10;KNu6fje/xQ9b1dflhg9tvlNq8jX8/oDwNPhP+N3eawXxAl5fwg+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P8KkwgAAANsAAAAPAAAAAAAAAAAAAAAAAJgCAABkcnMvZG93&#10;bnJldi54bWxQSwUGAAAAAAQABAD1AAAAhwM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Tastatur Eingabe verarbeiten</w:t>
                        </w:r>
                      </w:p>
                    </w:txbxContent>
                  </v:textbox>
                </v:shape>
                <v:shape id="Textfeld 65" o:spid="_x0000_s1031" type="#_x0000_t202" style="position:absolute;left:1389;top:10906;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BW1rwA&#10;AADbAAAADwAAAGRycy9kb3ducmV2LnhtbERPuwrCMBTdBf8hXMFNUx2K1EaRougk+MD52lzbYnNT&#10;mljr35tBcDycd7ruTS06al1lWcFsGoEgzq2uuFBwvewmCxDOI2usLZOCDzlYr4aDFBNt33yi7uwL&#10;EULYJaig9L5JpHR5SQbd1DbEgXvY1qAPsC2kbvEdwk0t51EUS4MVh4YSG8pKyp/nl1GQRdnOdfvZ&#10;Pf7Y6nlbbPnY5HulxqN+swThqfd/8c990AriMDZ8CT9Arr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joFbWvAAAANsAAAAPAAAAAAAAAAAAAAAAAJgCAABkcnMvZG93bnJldi54&#10;bWxQSwUGAAAAAAQABAD1AAAAgQM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v:textbox>
                </v:shape>
                <v:shape id="Textfeld 65" o:spid="_x0000_s1032" type="#_x0000_t202" style="position:absolute;left:1393;top:128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zzTcEA&#10;AADbAAAADwAAAGRycy9kb3ducmV2LnhtbESPQYvCMBSE74L/ITzBm6Z6KG41FimKnhbWFc/P5tmW&#10;Ni+libX++82C4HGYmW+YTTqYRvTUucqygsU8AkGcW11xoeDye5itQDiPrLGxTApe5CDdjkcbTLR9&#10;8g/1Z1+IAGGXoILS+zaR0uUlGXRz2xIH7247gz7IrpC6w2eAm0YuoyiWBisOCyW2lJWU1+eHUZBF&#10;2cH1x8Utftmqvq72/N3mR6Wmk2G3BuFp8J/wu33SCuIv+P8SfoD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s803BAAAA2wAAAA8AAAAAAAAAAAAAAAAAmAIAAGRycy9kb3du&#10;cmV2LnhtbFBLBQYAAAAABAAEAPUAAACGAw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v:textbox>
                </v:shape>
                <v:shape id="Textfeld 65" o:spid="_x0000_s1033" type="#_x0000_t202" style="position:absolute;left:1393;top:1331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DbwA&#10;AADbAAAADwAAAGRycy9kb3ducmV2LnhtbERPuwrCMBTdBf8hXMHNpjqoVKNIUXQSfOB8ba5tsbkp&#10;Taz1780gOB7Oe7nuTCVaalxpWcE4ikEQZ1aXnCu4XnajOQjnkTVWlknBhxysV/3eEhNt33yi9uxz&#10;EULYJaig8L5OpHRZQQZdZGviwD1sY9AH2ORSN/gO4aaSkzieSoMlh4YCa0oLyp7nl1GQxunOtfvx&#10;ffqx5fM23/KxzvZKDQfdZgHCU+f/4p/7oBXMwvrwJfwAufo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YD8wNvAAAANsAAAAPAAAAAAAAAAAAAAAAAJgCAABkcnMvZG93bnJldi54&#10;bWxQSwUGAAAAAAQABAD1AAAAgQM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Handcursor Animation starten</w:t>
                        </w:r>
                      </w:p>
                    </w:txbxContent>
                  </v:textbox>
                </v:shape>
                <v:shapetype id="_x0000_t32" coordsize="21600,21600" o:spt="32" o:oned="t" path="m,l21600,21600e" filled="f">
                  <v:path arrowok="t" fillok="f" o:connecttype="none"/>
                  <o:lock v:ext="edit" shapetype="t"/>
                </v:shapetype>
                <v:shape id="Gerade Verbindung mit Pfeil 72" o:spid="_x0000_s1034" type="#_x0000_t32" style="position:absolute;left:20263;top:2560;width:12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erlMQAAADbAAAADwAAAGRycy9kb3ducmV2LnhtbESPX2vCMBTF3wd+h3AF32aquCnVKLIh&#10;bAiTqiC+XZtrW2xuSpLZ7tsvg4GPh/Pnx1msOlOLOzlfWVYwGiYgiHOrKy4UHA+b5xkIH5A11pZJ&#10;wQ95WC17TwtMtW05o/s+FCKOsE9RQRlCk0rp85IM+qFtiKN3tc5giNIVUjts47ip5ThJXqXBiiOh&#10;xIbeSspv+28TIe+T7GV72l4mlK137eXz/BXcWalBv1vPQQTqwiP83/7QCqZj+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J6uUxAAAANsAAAAPAAAAAAAAAAAA&#10;AAAAAKECAABkcnMvZG93bnJldi54bWxQSwUGAAAAAAQABAD5AAAAkgMAAAAA&#10;" strokecolor="#4579b8 [3044]">
                  <v:stroke endarrow="open"/>
                </v:shape>
                <v:shape id="Textfeld 65" o:spid="_x0000_s1035" type="#_x0000_t202" style="position:absolute;left:33986;top:1282;width:18288;height:15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0syL4A&#10;AADbAAAADwAAAGRycy9kb3ducmV2LnhtbESPwQrCMBBE74L/EFbwpqkiVqpRVBA8CWoRj0uztsVm&#10;U5qo9e+NIHgcZt4Ms1i1phJPalxpWcFoGIEgzqwuOVeQnneDGQjnkTVWlknBmxyslt3OAhNtX3yk&#10;58nnIpSwS1BB4X2dSOmyggy6oa2Jg3ezjUEfZJNL3eArlJtKjqNoKg2WHBYKrGlbUHY/PYwCjCfb&#10;gG3uFV/aw3WXxlc5i5Xq99r1HISn1v/DP3qvFcQT+H4JP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ntLMi+AAAA2wAAAA8AAAAAAAAAAAAAAAAAmAIAAGRycy9kb3ducmV2&#10;LnhtbFBLBQYAAAAABAAEAPUAAACDAwAAAAA=&#10;" fillcolor="#4f81bd [3204]" strokecolor="#243f60 [16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 xml:space="preserve">Gui Thread führt Aktion aus, die </w:t>
                        </w:r>
                        <w:r w:rsidR="00250DF3">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sidR="00250DF3">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sidR="00AD34D3">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sidR="00250DF3">
                          <w:rPr>
                            <w:rFonts w:asciiTheme="minorHAnsi" w:eastAsia="Times New Roman" w:hAnsiTheme="minorHAnsi" w:cstheme="minorHAnsi"/>
                            <w:sz w:val="20"/>
                            <w:szCs w:val="20"/>
                          </w:rPr>
                          <w:t>se Aktion dann aus der Queue</w:t>
                        </w:r>
                        <w:r w:rsidR="00AD34D3">
                          <w:rPr>
                            <w:rFonts w:asciiTheme="minorHAnsi" w:eastAsia="Times New Roman" w:hAnsiTheme="minorHAnsi" w:cstheme="minorHAnsi"/>
                            <w:sz w:val="20"/>
                            <w:szCs w:val="20"/>
                          </w:rPr>
                          <w:t>. Alles läuft seriell. Da die einzelnen Frames aber nur sehr wenig Zeit für die Verarbeitung benötigen, scheinen sie parallel abzulaufen.</w:t>
                        </w:r>
                      </w:p>
                    </w:txbxContent>
                  </v:textbox>
                </v:shape>
                <v:shape id="Textfeld 65" o:spid="_x0000_s1036" type="#_x0000_t202" style="position:absolute;left:1389;top:1573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hvlcMA&#10;AADbAAAADwAAAGRycy9kb3ducmV2LnhtbESPQWvCQBSE7wX/w/IK3pqNBW2IWaUERU+CtvT8uvtM&#10;gtm3IbuN8d+7gtDjMDPfMMV6tK0YqPeNYwWzJAVBrJ1puFLw/bV9y0D4gGywdUwKbuRhvZq8FJgb&#10;d+UjDadQiQhhn6OCOoQul9Lrmiz6xHXE0Tu73mKIsq+k6fEa4baV72m6kBYbjgs1dlTWpC+nP6ug&#10;TMutH3az38XNNZefbMOHTu+Umr6On0sQgcbwH36290bBxxweX+I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hvlcMAAADbAAAADwAAAAAAAAAAAAAAAACYAgAAZHJzL2Rv&#10;d25yZXYueG1sUEsFBgAAAAAEAAQA9QAAAIgDAAAAAA==&#10;" fillcolor="white [3201]" strokecolor="#4f81bd [3204]" strokeweight="2pt">
                  <v:textbox>
                    <w:txbxContent>
                      <w:p w:rsidR="002347A4" w:rsidRPr="002347A4" w:rsidRDefault="002347A4" w:rsidP="002347A4">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v:textbox>
                </v:shape>
                <w10:anchorlock/>
              </v:group>
            </w:pict>
          </mc:Fallback>
        </mc:AlternateContent>
      </w:r>
    </w:p>
    <w:p w:rsidR="00FE1D00" w:rsidRDefault="00250DF3" w:rsidP="00250DF3">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34</w:t>
      </w:r>
      <w:r w:rsidR="006B6F98">
        <w:rPr>
          <w:noProof/>
        </w:rPr>
        <w:fldChar w:fldCharType="end"/>
      </w:r>
      <w:r>
        <w:t xml:space="preserve"> - Dispatcher Queue</w:t>
      </w:r>
    </w:p>
    <w:p w:rsidR="00F02044" w:rsidRDefault="00F02044" w:rsidP="00F36E78">
      <w:r>
        <w:t xml:space="preserve">Eine Ausnahme stellt die Klasse </w:t>
      </w:r>
      <w:r w:rsidRPr="001D7BB0">
        <w:rPr>
          <w:i/>
        </w:rPr>
        <w:t>Kinect.Toolbox.Record.SkeletonReplay</w:t>
      </w:r>
      <w:r>
        <w:t xml:space="preserve"> dar, die sich in einer Library befindet und in der Klasse </w:t>
      </w:r>
      <w:r w:rsidRPr="001D7BB0">
        <w:rPr>
          <w:i/>
        </w:rPr>
        <w:t>VideoWall.Data.Kinect.Implementation.AutoPlayFileSkeletonReader</w:t>
      </w:r>
      <w:r>
        <w:t xml:space="preserve"> benutzt wird. Da dieses SkeletonReplay in einem anderen Thread läuft, wird beim Feuern des Events die Verarbeitung sofort in die Dispatcher Queue verschoben, damit die Verarbeitung weiter seriell ablaufen kann.</w:t>
      </w:r>
    </w:p>
    <w:p w:rsidR="00A41770" w:rsidRDefault="00ED4E15" w:rsidP="00F36E78">
      <w:r>
        <w:t xml:space="preserve">Weiter ist es natürlich möglich, dass das .NET Framework </w:t>
      </w:r>
      <w:r w:rsidR="00573EED">
        <w:t xml:space="preserve">oder das Kinect Framework </w:t>
      </w:r>
      <w:r>
        <w:t xml:space="preserve">von Microsoft im Hintergrund weitere Threads laufen lässt, diese </w:t>
      </w:r>
      <w:r w:rsidR="00573EED">
        <w:t>Events aber schon vom Framework in die Dispatcher Queue des Gui Threads verschoben werden</w:t>
      </w:r>
      <w:r>
        <w:t>.</w:t>
      </w:r>
    </w:p>
    <w:p w:rsidR="00F02044" w:rsidRDefault="00F02044" w:rsidP="00F02044">
      <w:pPr>
        <w:pStyle w:val="berschrift5"/>
      </w:pPr>
      <w:r>
        <w:t>Kinect</w:t>
      </w:r>
    </w:p>
    <w:p w:rsidR="00F02044" w:rsidRDefault="007D6A92" w:rsidP="00F36E78">
      <w:r>
        <w:t xml:space="preserve">Das Kinect SDK von Microsoft bietet auf der Klasse </w:t>
      </w:r>
      <w:r w:rsidRPr="001D7BB0">
        <w:rPr>
          <w:i/>
        </w:rPr>
        <w:t>KinectSensor</w:t>
      </w:r>
      <w:r>
        <w:t xml:space="preserve"> einen Event </w:t>
      </w:r>
      <w:r w:rsidRPr="001D7BB0">
        <w:rPr>
          <w:i/>
        </w:rPr>
        <w:t>SkeletonFrameReady</w:t>
      </w:r>
      <w:r>
        <w:t>. Dieser wird dann ausgelöst, sobald ein neues Skelett bereit ist. Dieser Event tritt bereits im Gui Thread auf und muss dementsprechend nicht dispatched werden.</w:t>
      </w:r>
    </w:p>
    <w:p w:rsidR="00CF7D2C" w:rsidRDefault="00CF7D2C" w:rsidP="00CF7D2C">
      <w:pPr>
        <w:pStyle w:val="berschrift5"/>
      </w:pPr>
      <w:r>
        <w:t>Plug-</w:t>
      </w:r>
      <w:r w:rsidR="001D7BB0">
        <w:t>i</w:t>
      </w:r>
      <w:r>
        <w:t>ns</w:t>
      </w:r>
    </w:p>
    <w:p w:rsidR="00CF7D2C" w:rsidRDefault="00FF6F31" w:rsidP="00F36E78">
      <w:r>
        <w:t>Da</w:t>
      </w:r>
      <w:r w:rsidR="005327CA" w:rsidRPr="005327CA">
        <w:t xml:space="preserve"> </w:t>
      </w:r>
      <w:r w:rsidR="005327CA">
        <w:t>zurzeit</w:t>
      </w:r>
      <w:r>
        <w:t xml:space="preserve"> auch die Plug-</w:t>
      </w:r>
      <w:r w:rsidR="001D7BB0">
        <w:t>i</w:t>
      </w:r>
      <w:r>
        <w:t>ns im Gui Thread ablaufen ist es wichtig, dass die Plug-</w:t>
      </w:r>
      <w:r w:rsidR="001D7BB0">
        <w:t>i</w:t>
      </w:r>
      <w:r>
        <w:t>ns vor dem produktiven Einsatz einem Code Review unterzogen werden. So kann sichergestellt werden, dass die Plug-</w:t>
      </w:r>
      <w:r w:rsidR="001D7BB0">
        <w:t>i</w:t>
      </w:r>
      <w:r>
        <w:t>ns das Gui nich</w:t>
      </w:r>
      <w:r w:rsidR="001D7BB0">
        <w:t>t blockieren und dass die Plug-i</w:t>
      </w:r>
      <w:r>
        <w:t>ns keine eigene</w:t>
      </w:r>
      <w:r w:rsidR="00D02CBB">
        <w:t>n Threads oder Prozesse starten.</w:t>
      </w:r>
    </w:p>
    <w:p w:rsidR="00D02CBB" w:rsidRDefault="00D02CBB" w:rsidP="00F36E78">
      <w:r>
        <w:t>Die Events, die an die Plug-</w:t>
      </w:r>
      <w:r w:rsidR="001D7BB0">
        <w:t>i</w:t>
      </w:r>
      <w:r>
        <w:t>ns gesendet werden, laufen auch über den Gui Thread ab.</w:t>
      </w:r>
    </w:p>
    <w:p w:rsidR="00F02044" w:rsidRDefault="00F02044" w:rsidP="00F02044">
      <w:pPr>
        <w:pStyle w:val="berschrift5"/>
      </w:pPr>
      <w:r>
        <w:t>Echte Parallele Verarbeitung</w:t>
      </w:r>
    </w:p>
    <w:p w:rsidR="00F36E78" w:rsidRDefault="00551C24" w:rsidP="00F36E78">
      <w:r>
        <w:t>Sollte es in der Zukunft nötig sein, mehrere Thread oder Prozesse einzusetzen, wird empfohlen, die Events so nach der parallelen Verarbei</w:t>
      </w:r>
      <w:r w:rsidR="008155F3">
        <w:t>tung sofort wieder zu dispatchen</w:t>
      </w:r>
      <w:bookmarkStart w:id="58" w:name="_GoBack"/>
      <w:bookmarkEnd w:id="58"/>
      <w:r>
        <w:t>. Damit kann weiter ohne (Dead)Locks programmiert werden.</w:t>
      </w:r>
    </w:p>
    <w:p w:rsidR="00A41770" w:rsidRDefault="00A41770"/>
    <w:p w:rsidR="005E418B" w:rsidRDefault="005E418B">
      <w:r>
        <w:br w:type="page"/>
      </w:r>
    </w:p>
    <w:p w:rsidR="005E418B" w:rsidRDefault="005E418B" w:rsidP="005E418B">
      <w:pPr>
        <w:pStyle w:val="berschrift3"/>
      </w:pPr>
      <w:bookmarkStart w:id="59" w:name="_Toc325440878"/>
      <w:bookmarkStart w:id="60" w:name="_Ref326482694"/>
      <w:bookmarkStart w:id="61" w:name="_Ref326482698"/>
      <w:r>
        <w:lastRenderedPageBreak/>
        <w:t>Interaktion durch Handtracking</w:t>
      </w:r>
      <w:bookmarkEnd w:id="59"/>
      <w:bookmarkEnd w:id="60"/>
      <w:bookmarkEnd w:id="61"/>
    </w:p>
    <w:p w:rsidR="005E418B" w:rsidRDefault="005E418B" w:rsidP="005E418B">
      <w:r>
        <w:t>In der Domain Analyse wurde evaluiert, dass der Benutzer mithilfe der Hand die Applikation bedienen kann („Meine Hand ist die Maus“) (TODO: Link). Wie das genau funktioniert, wird in diesem Kapitel erläutert.</w:t>
      </w:r>
    </w:p>
    <w:p w:rsidR="005E418B" w:rsidRDefault="005E418B" w:rsidP="005E418B">
      <w:pPr>
        <w:pStyle w:val="berschrift4"/>
      </w:pPr>
      <w:bookmarkStart w:id="62" w:name="_Toc325440879"/>
      <w:r>
        <w:t>Kinect Daten</w:t>
      </w:r>
      <w:bookmarkEnd w:id="62"/>
    </w:p>
    <w:p w:rsidR="005E418B" w:rsidRDefault="005E418B" w:rsidP="005E418B">
      <w:r>
        <w:t>Eines der wichtigsten Features des Kinect SDK ist das sogenannte Skeletal Tracking. Hierbei wird mit Hilfe der Sensoren (Tiefensensor, Bildsensor, Infrarotsensor) versucht, ein menschliches Skelett zu erkennen, und zwar in Echtzeit. Es ist möglich, gleichzeitig von zwei Personen das Skelett anzuzeigen. Für das Handtracking auf der Videowall ist aber nur das Tracken eines Skeletts vorgesehen.</w:t>
      </w:r>
    </w:p>
    <w:p w:rsidR="005E418B" w:rsidRDefault="005E418B" w:rsidP="005E418B"/>
    <w:p w:rsidR="005E418B" w:rsidRDefault="005E418B" w:rsidP="005E418B">
      <w:pPr>
        <w:keepNext/>
      </w:pPr>
      <w:r>
        <w:rPr>
          <w:noProof/>
          <w:lang w:eastAsia="de-CH"/>
        </w:rPr>
        <w:drawing>
          <wp:inline distT="0" distB="0" distL="0" distR="0" wp14:anchorId="4CD71BD1" wp14:editId="7352EE8C">
            <wp:extent cx="884405" cy="1375258"/>
            <wp:effectExtent l="0" t="0" r="0" b="0"/>
            <wp:docPr id="3" name="Picture 3" descr="\\c101.hsr.ch\lelmer\Documents\green_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01.hsr.ch\lelmer\Documents\green_skelet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84469" cy="1375357"/>
                    </a:xfrm>
                    <a:prstGeom prst="rect">
                      <a:avLst/>
                    </a:prstGeom>
                    <a:noFill/>
                    <a:ln>
                      <a:noFill/>
                    </a:ln>
                  </pic:spPr>
                </pic:pic>
              </a:graphicData>
            </a:graphic>
          </wp:inline>
        </w:drawing>
      </w:r>
    </w:p>
    <w:p w:rsidR="005E418B" w:rsidRDefault="005E418B" w:rsidP="005E418B">
      <w:pPr>
        <w:pStyle w:val="Beschriftung"/>
      </w:pPr>
      <w:bookmarkStart w:id="63" w:name="_Ref322358724"/>
      <w:r>
        <w:t xml:space="preserve">Abbildung </w:t>
      </w:r>
      <w:r w:rsidR="006B6F98">
        <w:fldChar w:fldCharType="begin"/>
      </w:r>
      <w:r w:rsidR="006B6F98">
        <w:instrText xml:space="preserve"> SEQ Abbildung \* ARABIC </w:instrText>
      </w:r>
      <w:r w:rsidR="006B6F98">
        <w:fldChar w:fldCharType="separate"/>
      </w:r>
      <w:r w:rsidR="008A35E4">
        <w:rPr>
          <w:noProof/>
        </w:rPr>
        <w:t>35</w:t>
      </w:r>
      <w:r w:rsidR="006B6F98">
        <w:rPr>
          <w:noProof/>
        </w:rPr>
        <w:fldChar w:fldCharType="end"/>
      </w:r>
      <w:r>
        <w:t xml:space="preserve"> - Beispiel eines Skeletts</w:t>
      </w:r>
      <w:bookmarkEnd w:id="63"/>
    </w:p>
    <w:p w:rsidR="005E418B" w:rsidRDefault="005E418B" w:rsidP="005E418B">
      <w:pPr>
        <w:pStyle w:val="berschrift4"/>
      </w:pPr>
      <w:bookmarkStart w:id="64" w:name="_Toc325440880"/>
      <w:r>
        <w:t>Handtracking</w:t>
      </w:r>
      <w:bookmarkEnd w:id="64"/>
    </w:p>
    <w:p w:rsidR="005E418B" w:rsidRDefault="005E418B" w:rsidP="005E418B">
      <w:r>
        <w:t>Wie aus der obigen Abbildung (</w:t>
      </w:r>
      <w:r>
        <w:fldChar w:fldCharType="begin"/>
      </w:r>
      <w:r>
        <w:instrText xml:space="preserve"> REF _Ref322358724 \h </w:instrText>
      </w:r>
      <w:r>
        <w:fldChar w:fldCharType="separate"/>
      </w:r>
      <w:r>
        <w:t xml:space="preserve">Abbildung </w:t>
      </w:r>
      <w:r>
        <w:rPr>
          <w:noProof/>
        </w:rPr>
        <w:t>4</w:t>
      </w:r>
      <w:r>
        <w:t xml:space="preserve"> - Beispiel eines Skeletts</w:t>
      </w:r>
      <w:r>
        <w:fldChar w:fldCharType="end"/>
      </w:r>
      <w:r>
        <w:t>) ersichtlich ist, besteht das Skelett aus einzelnen Punkten, welche die Gelenke wie Schultern oder Knie der verfolgten Person darstellen. Es kann daher die rechte Hand eruiert und dargestellt werden.</w:t>
      </w:r>
      <w:r>
        <w:br/>
        <w:t>Die Position der Hand des Benutzers muss auf dem Bildschirm zeitgleich nachgestellt werden. Damit sich der Benutzer der Applikation nicht zu viel und weit bewegen muss, wird eine Grenze für das Tracken der Hand festgelegt. Das sieht schematisch folgendermassen aus:</w:t>
      </w:r>
    </w:p>
    <w:p w:rsidR="005E418B" w:rsidRDefault="005E418B" w:rsidP="005E418B">
      <w:pPr>
        <w:keepNext/>
      </w:pPr>
      <w:r>
        <w:rPr>
          <w:noProof/>
          <w:lang w:eastAsia="de-CH"/>
        </w:rPr>
        <w:drawing>
          <wp:inline distT="0" distB="0" distL="0" distR="0" wp14:anchorId="4F9677F4" wp14:editId="5A84B8A9">
            <wp:extent cx="985411" cy="1532323"/>
            <wp:effectExtent l="0" t="0" r="5715" b="0"/>
            <wp:docPr id="6" name="Picture 6" descr="\\c101.hsr.ch\lelmer\Documents\skel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lelmer\Documents\skelet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87580" cy="1535696"/>
                    </a:xfrm>
                    <a:prstGeom prst="rect">
                      <a:avLst/>
                    </a:prstGeom>
                    <a:noFill/>
                    <a:ln>
                      <a:noFill/>
                    </a:ln>
                  </pic:spPr>
                </pic:pic>
              </a:graphicData>
            </a:graphic>
          </wp:inline>
        </w:drawing>
      </w:r>
    </w:p>
    <w:p w:rsidR="005E418B" w:rsidRDefault="005E418B" w:rsidP="005E418B">
      <w:pPr>
        <w:pStyle w:val="Beschriftung"/>
      </w:pPr>
      <w:bookmarkStart w:id="65" w:name="_Ref321142121"/>
      <w:r>
        <w:t xml:space="preserve">Abbildung </w:t>
      </w:r>
      <w:r w:rsidR="006B6F98">
        <w:fldChar w:fldCharType="begin"/>
      </w:r>
      <w:r w:rsidR="006B6F98">
        <w:instrText xml:space="preserve"> SEQ Abbildung \* ARABIC </w:instrText>
      </w:r>
      <w:r w:rsidR="006B6F98">
        <w:fldChar w:fldCharType="separate"/>
      </w:r>
      <w:r w:rsidR="008A35E4">
        <w:rPr>
          <w:noProof/>
        </w:rPr>
        <w:t>36</w:t>
      </w:r>
      <w:r w:rsidR="006B6F98">
        <w:rPr>
          <w:noProof/>
        </w:rPr>
        <w:fldChar w:fldCharType="end"/>
      </w:r>
      <w:r>
        <w:t xml:space="preserve"> - Skelett mit Bereich (rot) für das Handtracking</w:t>
      </w:r>
      <w:bookmarkEnd w:id="65"/>
    </w:p>
    <w:p w:rsidR="005E418B" w:rsidRDefault="005E418B" w:rsidP="005E418B">
      <w:r>
        <w:t xml:space="preserve">Der rote Bereich stellt den Bildschirm dar. Wenn nun der Benutzer seine Hand in der oberen rechten Ecke des roten Bereichs bewegt, so wird diese oben rechts auf dem Bildschirm angezeigt, wie </w:t>
      </w:r>
      <w:r>
        <w:fldChar w:fldCharType="begin"/>
      </w:r>
      <w:r>
        <w:instrText xml:space="preserve"> REF _Ref322358687 \h </w:instrText>
      </w:r>
      <w:r>
        <w:fldChar w:fldCharType="separate"/>
      </w:r>
      <w:r>
        <w:t xml:space="preserve">Abbildung </w:t>
      </w:r>
      <w:r>
        <w:rPr>
          <w:noProof/>
        </w:rPr>
        <w:t>6</w:t>
      </w:r>
      <w:r>
        <w:t xml:space="preserve"> - Beispiel Monitor mit Handtracking</w:t>
      </w:r>
      <w:r>
        <w:fldChar w:fldCharType="end"/>
      </w:r>
      <w:r>
        <w:t xml:space="preserve"> zeigt. Dort wo sich die Hand im roten Bereich befindet, wird sie folglich auf dem Bildschirms angezeigt. Befindet sich die Hand ausserhalb des roten Bereichs, so wird sie (analog zur Maus) am Rand des Bildschirms oder gar nicht angezeigt.</w:t>
      </w:r>
    </w:p>
    <w:p w:rsidR="005E418B" w:rsidRDefault="005E418B" w:rsidP="005E418B">
      <w:pPr>
        <w:keepNext/>
      </w:pPr>
      <w:r>
        <w:rPr>
          <w:noProof/>
          <w:lang w:eastAsia="de-CH"/>
        </w:rPr>
        <w:lastRenderedPageBreak/>
        <w:drawing>
          <wp:inline distT="0" distB="0" distL="0" distR="0" wp14:anchorId="30AD1040" wp14:editId="7A552D74">
            <wp:extent cx="2055571" cy="1600878"/>
            <wp:effectExtent l="0" t="0" r="1905" b="0"/>
            <wp:docPr id="7" name="Picture 7" descr="\\c101.hsr.ch\lelmer\Documents\hand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1.hsr.ch\lelmer\Documents\hand_monitor.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55703" cy="1600981"/>
                    </a:xfrm>
                    <a:prstGeom prst="rect">
                      <a:avLst/>
                    </a:prstGeom>
                    <a:noFill/>
                    <a:ln>
                      <a:noFill/>
                    </a:ln>
                  </pic:spPr>
                </pic:pic>
              </a:graphicData>
            </a:graphic>
          </wp:inline>
        </w:drawing>
      </w:r>
    </w:p>
    <w:p w:rsidR="005E418B" w:rsidRDefault="005E418B" w:rsidP="005E418B">
      <w:pPr>
        <w:pStyle w:val="Beschriftung"/>
      </w:pPr>
      <w:bookmarkStart w:id="66" w:name="_Ref322358687"/>
      <w:r>
        <w:t xml:space="preserve">Abbildung </w:t>
      </w:r>
      <w:r w:rsidR="006B6F98">
        <w:fldChar w:fldCharType="begin"/>
      </w:r>
      <w:r w:rsidR="006B6F98">
        <w:instrText xml:space="preserve"> SEQ Abbildung \* ARABIC </w:instrText>
      </w:r>
      <w:r w:rsidR="006B6F98">
        <w:fldChar w:fldCharType="separate"/>
      </w:r>
      <w:r w:rsidR="008A35E4">
        <w:rPr>
          <w:noProof/>
        </w:rPr>
        <w:t>37</w:t>
      </w:r>
      <w:r w:rsidR="006B6F98">
        <w:rPr>
          <w:noProof/>
        </w:rPr>
        <w:fldChar w:fldCharType="end"/>
      </w:r>
      <w:r>
        <w:t xml:space="preserve"> - Beispiel Monitor mit Handtracking</w:t>
      </w:r>
      <w:bookmarkEnd w:id="66"/>
    </w:p>
    <w:p w:rsidR="005E418B" w:rsidRDefault="005E418B" w:rsidP="005E418B">
      <w:r>
        <w:t>Wie die konkreten Masse des Bereichs für das Handtracking lauten und wo sich der Bereich genau befindet, ist in der Entwicklungsphase noch detailliert zu definieren und kann direkt dem Quellcode entnommen werden. Grundsätzlich ist klar, dass sich der Bereich über der Hüfte des Skelettes befinden und etwa bis zur Körpermitte gehen wird. Ebenfalls wird der Bereich nicht weit über die Position des Kopfes hinausragen.</w:t>
      </w:r>
    </w:p>
    <w:p w:rsidR="005E418B" w:rsidRDefault="005E418B" w:rsidP="005E418B">
      <w:pPr>
        <w:pStyle w:val="berschrift4"/>
      </w:pPr>
      <w:r>
        <w:t>Anklickbare Elemente</w:t>
      </w:r>
    </w:p>
    <w:p w:rsidR="005E418B" w:rsidRDefault="005E418B" w:rsidP="005E418B">
      <w:r>
        <w:t>Für eine erste Version der Videowall ist es notwendig, dass gewisse Elemente angeklickt werden können, wie zum Beispiel das Menu zum Navigieren oder die Pfeile zum Wechseln der Poster. Da diese Elemente alle mit Button</w:t>
      </w:r>
      <w:r w:rsidR="001D7BB0">
        <w:t xml:space="preserve">s realisiert wurden, müssen diese </w:t>
      </w:r>
      <w:r>
        <w:t>somit anklickbar sein. Falls neue Buttons hinzugefügt werden, sollen diese Buttons ebenfalls anklickbar sein.</w:t>
      </w:r>
    </w:p>
    <w:p w:rsidR="005E418B" w:rsidRDefault="005E418B" w:rsidP="005E418B">
      <w:r>
        <w:t xml:space="preserve">Um also diese </w:t>
      </w:r>
      <w:r w:rsidR="001D7BB0">
        <w:t>anklickbaren</w:t>
      </w:r>
      <w:r>
        <w:t xml:space="preserve"> Elemente zu suchen, wird nach dem Starten der Applikation und den Plug-</w:t>
      </w:r>
      <w:r w:rsidR="001D7BB0">
        <w:t>i</w:t>
      </w:r>
      <w:r>
        <w:t>ns der gesamte Visual Tree</w:t>
      </w:r>
      <w:r>
        <w:rPr>
          <w:rStyle w:val="Funotenzeichen"/>
        </w:rPr>
        <w:footnoteReference w:id="16"/>
      </w:r>
      <w:r>
        <w:t xml:space="preserve"> nach Buttons durchsucht und in einer Liste gespeichert. Sobald sich dann der Handzeiger bewegt wird, wird durch diese Buttons iteriert und untersucht, ob sich der Handzeiger über einem Button befindet. Falls ja, wird ein Timer gestartet, der auf diesen Button klickt, sobald eine bestimmte Dauer (ca. 1.5 Sekunden) abgelaufen ist.</w:t>
      </w:r>
    </w:p>
    <w:p w:rsidR="005E418B" w:rsidRDefault="005E418B" w:rsidP="005E418B">
      <w:pPr>
        <w:keepNext/>
      </w:pPr>
      <w:r>
        <w:rPr>
          <w:noProof/>
          <w:lang w:eastAsia="de-CH"/>
        </w:rPr>
        <w:drawing>
          <wp:inline distT="0" distB="0" distL="0" distR="0" wp14:anchorId="30BDC2E9" wp14:editId="7AEB4393">
            <wp:extent cx="678815" cy="639445"/>
            <wp:effectExtent l="0" t="0" r="6985" b="825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8815" cy="639445"/>
                    </a:xfrm>
                    <a:prstGeom prst="rect">
                      <a:avLst/>
                    </a:prstGeom>
                    <a:noFill/>
                    <a:ln>
                      <a:noFill/>
                    </a:ln>
                  </pic:spPr>
                </pic:pic>
              </a:graphicData>
            </a:graphic>
          </wp:inline>
        </w:drawing>
      </w:r>
    </w:p>
    <w:p w:rsidR="005E418B" w:rsidRDefault="005E418B" w:rsidP="005E418B">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38</w:t>
      </w:r>
      <w:r w:rsidR="006B6F98">
        <w:rPr>
          <w:noProof/>
        </w:rPr>
        <w:fldChar w:fldCharType="end"/>
      </w:r>
      <w:r>
        <w:t xml:space="preserve"> - Handcursor auf nicht anklickbarem Element</w:t>
      </w:r>
    </w:p>
    <w:p w:rsidR="005E418B" w:rsidRDefault="005E418B" w:rsidP="005E418B">
      <w:pPr>
        <w:keepNext/>
      </w:pPr>
      <w:r>
        <w:rPr>
          <w:noProof/>
          <w:lang w:eastAsia="de-CH"/>
        </w:rPr>
        <w:drawing>
          <wp:inline distT="0" distB="0" distL="0" distR="0" wp14:anchorId="2E8C63ED" wp14:editId="5AE248CC">
            <wp:extent cx="5486400" cy="2062886"/>
            <wp:effectExtent l="0" t="0" r="19050" b="0"/>
            <wp:docPr id="62" name="Diagram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rsidR="005E418B" w:rsidRDefault="005E418B" w:rsidP="005E418B">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39</w:t>
      </w:r>
      <w:r w:rsidR="006B6F98">
        <w:rPr>
          <w:noProof/>
        </w:rPr>
        <w:fldChar w:fldCharType="end"/>
      </w:r>
      <w:r>
        <w:t xml:space="preserve"> - Ablauf eines Klicks auf einen Button</w:t>
      </w:r>
    </w:p>
    <w:p w:rsidR="005E418B" w:rsidRDefault="005E418B" w:rsidP="005E418B"/>
    <w:p w:rsidR="005E418B" w:rsidRDefault="005E418B" w:rsidP="005E418B">
      <w:pPr>
        <w:keepNext/>
      </w:pPr>
      <w:r>
        <w:rPr>
          <w:noProof/>
          <w:lang w:eastAsia="de-CH"/>
        </w:rPr>
        <w:lastRenderedPageBreak/>
        <w:drawing>
          <wp:inline distT="0" distB="0" distL="0" distR="0" wp14:anchorId="360FA1D0" wp14:editId="10BF6B07">
            <wp:extent cx="2388694" cy="858302"/>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b="7831"/>
                    <a:stretch/>
                  </pic:blipFill>
                  <pic:spPr bwMode="auto">
                    <a:xfrm>
                      <a:off x="0" y="0"/>
                      <a:ext cx="2389505" cy="858593"/>
                    </a:xfrm>
                    <a:prstGeom prst="rect">
                      <a:avLst/>
                    </a:prstGeom>
                    <a:noFill/>
                    <a:ln>
                      <a:noFill/>
                    </a:ln>
                    <a:extLst>
                      <a:ext uri="{53640926-AAD7-44D8-BBD7-CCE9431645EC}">
                        <a14:shadowObscured xmlns:a14="http://schemas.microsoft.com/office/drawing/2010/main"/>
                      </a:ext>
                    </a:extLst>
                  </pic:spPr>
                </pic:pic>
              </a:graphicData>
            </a:graphic>
          </wp:inline>
        </w:drawing>
      </w:r>
    </w:p>
    <w:p w:rsidR="005E418B" w:rsidRDefault="005E418B" w:rsidP="005E418B">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40</w:t>
      </w:r>
      <w:r w:rsidR="006B6F98">
        <w:rPr>
          <w:noProof/>
        </w:rPr>
        <w:fldChar w:fldCharType="end"/>
      </w:r>
      <w:r>
        <w:t xml:space="preserve"> - Kurz vor einem Klick auf den Mittagsmenu</w:t>
      </w:r>
      <w:r>
        <w:rPr>
          <w:noProof/>
        </w:rPr>
        <w:t xml:space="preserve"> Button</w:t>
      </w:r>
    </w:p>
    <w:p w:rsidR="001207E3" w:rsidRDefault="001207E3" w:rsidP="001207E3">
      <w:r>
        <w:br w:type="page"/>
      </w:r>
    </w:p>
    <w:p w:rsidR="00444C75" w:rsidRDefault="001207E3" w:rsidP="001207E3">
      <w:pPr>
        <w:pStyle w:val="berschrift3"/>
      </w:pPr>
      <w:r>
        <w:lastRenderedPageBreak/>
        <w:t>Mini Applikationen</w:t>
      </w:r>
    </w:p>
    <w:p w:rsidR="00444C75" w:rsidRDefault="00444C75" w:rsidP="00444C75">
      <w:r>
        <w:t xml:space="preserve">Im Verlauf des Projektes wurden </w:t>
      </w:r>
      <w:r w:rsidR="00A31683">
        <w:t>diverse</w:t>
      </w:r>
      <w:r>
        <w:t xml:space="preserve"> kleine </w:t>
      </w:r>
      <w:r w:rsidR="001314F3">
        <w:t>Anwendungen</w:t>
      </w:r>
      <w:r>
        <w:t xml:space="preserve"> erstellt</w:t>
      </w:r>
      <w:r w:rsidR="00A31683">
        <w:t xml:space="preserve">, welche </w:t>
      </w:r>
      <w:r w:rsidR="00407BE6">
        <w:t xml:space="preserve">Prototypen </w:t>
      </w:r>
      <w:r w:rsidR="001314F3">
        <w:t xml:space="preserve">von essentiellen Teilen der ganzen Applikation sind. </w:t>
      </w:r>
      <w:r>
        <w:t>Diese</w:t>
      </w:r>
      <w:r w:rsidR="00A31683">
        <w:t xml:space="preserve"> befinden sich im </w:t>
      </w:r>
      <w:r w:rsidR="00A31683" w:rsidRPr="00A31683">
        <w:t>Versionsverwaltungssystem</w:t>
      </w:r>
      <w:r w:rsidR="00A31683">
        <w:t xml:space="preserve"> unter </w:t>
      </w:r>
      <w:r w:rsidR="00A31683" w:rsidRPr="00A31683">
        <w:t>code\miniapps\trunk</w:t>
      </w:r>
      <w:r>
        <w:t xml:space="preserve"> </w:t>
      </w:r>
      <w:r w:rsidR="00A31683">
        <w:t xml:space="preserve">und </w:t>
      </w:r>
      <w:r>
        <w:t xml:space="preserve">werden nachfolgend </w:t>
      </w:r>
      <w:r w:rsidR="00407BE6">
        <w:t>kurz erläutert</w:t>
      </w:r>
      <w:r w:rsidR="00A31683">
        <w:t>.</w:t>
      </w:r>
    </w:p>
    <w:p w:rsidR="00F771F8" w:rsidRDefault="00F771F8" w:rsidP="00F771F8">
      <w:pPr>
        <w:pStyle w:val="berschrift4"/>
      </w:pPr>
      <w:r>
        <w:t>DemoMode</w:t>
      </w:r>
    </w:p>
    <w:p w:rsidR="00F771F8" w:rsidRPr="00F771F8" w:rsidRDefault="00F771F8" w:rsidP="00F771F8">
      <w:r>
        <w:t xml:space="preserve">Der Demomodus wurde zu Beginn </w:t>
      </w:r>
      <w:r w:rsidR="001314F3">
        <w:t>ohne die Daten des Kinect Skeletts</w:t>
      </w:r>
      <w:r>
        <w:t xml:space="preserve"> erstellt</w:t>
      </w:r>
      <w:r w:rsidR="00407BE6">
        <w:t>, die Skeletterkennung wurde durch das Drücken eines Buttons simuliert</w:t>
      </w:r>
      <w:r>
        <w:t xml:space="preserve">. </w:t>
      </w:r>
      <w:r w:rsidR="00E9610D">
        <w:t>Sobald die Logik des Demomodus</w:t>
      </w:r>
      <w:r w:rsidR="001314F3">
        <w:t xml:space="preserve"> korrekt</w:t>
      </w:r>
      <w:r w:rsidR="00E9610D">
        <w:t xml:space="preserve"> umgesetzt war, wurde dieser ins Hauptprojekt integriert.</w:t>
      </w:r>
    </w:p>
    <w:p w:rsidR="00F771F8" w:rsidRDefault="00F771F8" w:rsidP="00F771F8">
      <w:pPr>
        <w:pStyle w:val="berschrift4"/>
      </w:pPr>
      <w:r>
        <w:t>DesignMenu</w:t>
      </w:r>
    </w:p>
    <w:p w:rsidR="00F771F8" w:rsidRPr="00F771F8" w:rsidRDefault="001314F3" w:rsidP="00F771F8">
      <w:r>
        <w:t>Die</w:t>
      </w:r>
      <w:r w:rsidR="000B74DA">
        <w:t xml:space="preserve"> DesignMenu</w:t>
      </w:r>
      <w:r>
        <w:t>-</w:t>
      </w:r>
      <w:r w:rsidR="000B74DA">
        <w:t xml:space="preserve">Applikation wurde </w:t>
      </w:r>
      <w:r>
        <w:t>be</w:t>
      </w:r>
      <w:r w:rsidR="000B74DA">
        <w:t>nutzt</w:t>
      </w:r>
      <w:r>
        <w:t>,</w:t>
      </w:r>
      <w:r w:rsidR="000B74DA">
        <w:t xml:space="preserve"> um direkt in Expression Blend verschiedene Designs für die Tabs des Menus zu erstellen und untereinander zu vergleichen.</w:t>
      </w:r>
    </w:p>
    <w:p w:rsidR="00F771F8" w:rsidRDefault="00F771F8" w:rsidP="00F771F8">
      <w:pPr>
        <w:pStyle w:val="berschrift4"/>
      </w:pPr>
      <w:r>
        <w:t>DesignPosterNavigationButtons</w:t>
      </w:r>
    </w:p>
    <w:p w:rsidR="00F771F8" w:rsidRPr="00F771F8" w:rsidRDefault="005870C3" w:rsidP="00F771F8">
      <w:r>
        <w:t>Um verschiedene Varianten der Navigationsschaltflächen für die Poster</w:t>
      </w:r>
      <w:r w:rsidR="001314F3">
        <w:t>-</w:t>
      </w:r>
      <w:r>
        <w:t>Applikation zu prüfen, wurde ein separates Projekt erstellt</w:t>
      </w:r>
      <w:r w:rsidR="001314F3">
        <w:t xml:space="preserve">. Die </w:t>
      </w:r>
      <w:r>
        <w:t xml:space="preserve">verschiedene Designs </w:t>
      </w:r>
      <w:r w:rsidR="001314F3">
        <w:t xml:space="preserve">wurden </w:t>
      </w:r>
      <w:r>
        <w:t>in Expression Blend erstell</w:t>
      </w:r>
      <w:r w:rsidR="001314F3">
        <w:t>t</w:t>
      </w:r>
      <w:r>
        <w:t xml:space="preserve"> und </w:t>
      </w:r>
      <w:r w:rsidR="001314F3">
        <w:t>vergl</w:t>
      </w:r>
      <w:r>
        <w:t>ichen.</w:t>
      </w:r>
    </w:p>
    <w:p w:rsidR="00F771F8" w:rsidRDefault="00F771F8" w:rsidP="00F771F8">
      <w:pPr>
        <w:pStyle w:val="berschrift4"/>
      </w:pPr>
      <w:r>
        <w:t>HandCursorDemoApp</w:t>
      </w:r>
    </w:p>
    <w:p w:rsidR="00F771F8" w:rsidRPr="00F771F8" w:rsidRDefault="006852CD" w:rsidP="00F771F8">
      <w:r>
        <w:t>Für den Wizard of Oz Test</w:t>
      </w:r>
      <w:r w:rsidR="00407BE6">
        <w:t xml:space="preserve"> musste in der Applikation anstelle des Maus-Cursors eine Hand dargestellt werden, mit welcher die Bewegungen des Skeletts der Testperson nachgeahmt wurden</w:t>
      </w:r>
      <w:r w:rsidR="006D2CEB">
        <w:t>.</w:t>
      </w:r>
    </w:p>
    <w:p w:rsidR="00F771F8" w:rsidRDefault="00F771F8" w:rsidP="00F771F8">
      <w:pPr>
        <w:pStyle w:val="berschrift4"/>
      </w:pPr>
      <w:r>
        <w:t>KinectHandTracker</w:t>
      </w:r>
    </w:p>
    <w:p w:rsidR="00F771F8" w:rsidRPr="00F771F8" w:rsidRDefault="00063751" w:rsidP="00F771F8">
      <w:r>
        <w:t xml:space="preserve">Beim KinectHandTracker handelt es sich um ein Projekt, </w:t>
      </w:r>
      <w:r w:rsidR="00407BE6">
        <w:t xml:space="preserve">in </w:t>
      </w:r>
      <w:r>
        <w:t>welche</w:t>
      </w:r>
      <w:r w:rsidR="00407BE6">
        <w:t>m</w:t>
      </w:r>
      <w:r>
        <w:t xml:space="preserve"> das Handtracking erstmals </w:t>
      </w:r>
      <w:r w:rsidR="00407BE6">
        <w:t>implementiert und erprobt wurde</w:t>
      </w:r>
      <w:r>
        <w:t>, bevor es in die Hauptapplikation eingebunden wurde.</w:t>
      </w:r>
    </w:p>
    <w:p w:rsidR="00F771F8" w:rsidRDefault="00F771F8" w:rsidP="00F771F8">
      <w:pPr>
        <w:pStyle w:val="berschrift4"/>
      </w:pPr>
      <w:r>
        <w:t>KinectRecorder</w:t>
      </w:r>
    </w:p>
    <w:p w:rsidR="00F771F8" w:rsidRPr="00F771F8" w:rsidRDefault="00407BE6" w:rsidP="00F771F8">
      <w:r>
        <w:t>In der KinectRecorder-</w:t>
      </w:r>
      <w:r w:rsidR="00DC00C1">
        <w:t>Applikati</w:t>
      </w:r>
      <w:r>
        <w:t>on lassen</w:t>
      </w:r>
      <w:r w:rsidR="00DC00C1">
        <w:t xml:space="preserve"> sich Skelettbewegungen aufzeichnen und wieder abspielen.</w:t>
      </w:r>
      <w:r w:rsidR="007335EE">
        <w:t xml:space="preserve"> Das wiederabspielbare File kann in der Hauptapplikation dazu verwendet werden, ein Skelett und de</w:t>
      </w:r>
      <w:r>
        <w:t>sse</w:t>
      </w:r>
      <w:r w:rsidR="007335EE">
        <w:t xml:space="preserve">en Bewegungen zu simulieren auch wenn kein Kinect </w:t>
      </w:r>
      <w:r>
        <w:t xml:space="preserve">Sensor am Computer </w:t>
      </w:r>
      <w:r w:rsidR="007335EE">
        <w:t>angeschlossen ist.</w:t>
      </w:r>
    </w:p>
    <w:p w:rsidR="00F771F8" w:rsidRDefault="00F771F8" w:rsidP="00F771F8">
      <w:pPr>
        <w:pStyle w:val="berschrift4"/>
      </w:pPr>
      <w:r>
        <w:t>KinectW</w:t>
      </w:r>
      <w:r w:rsidR="00B81754">
        <w:t>pf</w:t>
      </w:r>
      <w:r>
        <w:t>Viewers</w:t>
      </w:r>
    </w:p>
    <w:p w:rsidR="00F771F8" w:rsidRPr="00F771F8" w:rsidRDefault="00407BE6" w:rsidP="00F771F8">
      <w:r>
        <w:t>Dies sind v</w:t>
      </w:r>
      <w:r w:rsidR="00D83B90">
        <w:t>ordefinierte Klassen des Kinect SDK</w:t>
      </w:r>
      <w:r>
        <w:t>s</w:t>
      </w:r>
      <w:r w:rsidR="00D83B90">
        <w:t xml:space="preserve">. </w:t>
      </w:r>
      <w:r>
        <w:t>Sie w</w:t>
      </w:r>
      <w:r w:rsidR="00D83B90">
        <w:t>urden als Beispiel</w:t>
      </w:r>
      <w:r>
        <w:t xml:space="preserve"> und als Hilfe</w:t>
      </w:r>
      <w:r w:rsidR="007A4239">
        <w:t>, beispielsweise beim Einbinden des Skeletts in die View,</w:t>
      </w:r>
      <w:r w:rsidR="00D83B90">
        <w:t xml:space="preserve"> verwendet.</w:t>
      </w:r>
    </w:p>
    <w:p w:rsidR="00F771F8" w:rsidRDefault="00F771F8" w:rsidP="00F771F8">
      <w:pPr>
        <w:pStyle w:val="berschrift4"/>
      </w:pPr>
      <w:r>
        <w:t>ObjectTrackingVisualizer</w:t>
      </w:r>
    </w:p>
    <w:p w:rsidR="00F771F8" w:rsidRPr="00F771F8" w:rsidRDefault="007A4239" w:rsidP="00F771F8">
      <w:r>
        <w:t xml:space="preserve">Das Projekt ist eine </w:t>
      </w:r>
      <w:r w:rsidR="003C0CAF">
        <w:t>Testapplikat</w:t>
      </w:r>
      <w:r w:rsidR="005740E4">
        <w:t>ion</w:t>
      </w:r>
      <w:r>
        <w:t xml:space="preserve">, die zeigt, </w:t>
      </w:r>
      <w:r w:rsidR="005740E4">
        <w:t>wie</w:t>
      </w:r>
      <w:r>
        <w:t xml:space="preserve"> (TODO:wann?)</w:t>
      </w:r>
      <w:r w:rsidR="00132479">
        <w:t xml:space="preserve"> Personen </w:t>
      </w:r>
      <w:r w:rsidR="005740E4">
        <w:t xml:space="preserve">erkannt werden und wann ihrem Skelett eine neue Identität </w:t>
      </w:r>
      <w:r>
        <w:t>zugewiesen</w:t>
      </w:r>
      <w:r w:rsidR="005740E4">
        <w:t xml:space="preserve"> wird</w:t>
      </w:r>
      <w:r>
        <w:t>. Der Wechsel der ID</w:t>
      </w:r>
      <w:r w:rsidR="005740E4">
        <w:t xml:space="preserve"> geschieht beispielsweise</w:t>
      </w:r>
      <w:r>
        <w:t xml:space="preserve"> dann,</w:t>
      </w:r>
      <w:r w:rsidR="005740E4">
        <w:t xml:space="preserve"> wenn die Person den Erkennungsber</w:t>
      </w:r>
      <w:r>
        <w:t xml:space="preserve">eich verlässt und ihn danach erneut </w:t>
      </w:r>
      <w:r w:rsidR="005740E4">
        <w:t>betritt.</w:t>
      </w:r>
    </w:p>
    <w:p w:rsidR="00F771F8" w:rsidRDefault="00F771F8" w:rsidP="00F771F8">
      <w:pPr>
        <w:pStyle w:val="berschrift4"/>
      </w:pPr>
      <w:r>
        <w:t>Pl</w:t>
      </w:r>
      <w:r w:rsidR="003B3280">
        <w:t>u</w:t>
      </w:r>
      <w:r>
        <w:t>ginDemo</w:t>
      </w:r>
    </w:p>
    <w:p w:rsidR="00F771F8" w:rsidRPr="00F771F8" w:rsidRDefault="007A4239" w:rsidP="00F771F8">
      <w:r>
        <w:lastRenderedPageBreak/>
        <w:t xml:space="preserve">PluginDemo ist ein </w:t>
      </w:r>
      <w:r w:rsidR="00633119">
        <w:t xml:space="preserve">Beispielprojekt </w:t>
      </w:r>
      <w:r>
        <w:t>für ein</w:t>
      </w:r>
      <w:r w:rsidR="00633119">
        <w:t xml:space="preserve"> mit MEF </w:t>
      </w:r>
      <w:r>
        <w:t>erst</w:t>
      </w:r>
      <w:r w:rsidR="00633119">
        <w:t>ellt</w:t>
      </w:r>
      <w:r>
        <w:t>es Plugin</w:t>
      </w:r>
      <w:r w:rsidR="006D0B0B">
        <w:t xml:space="preserve"> und </w:t>
      </w:r>
      <w:r>
        <w:t xml:space="preserve">zeigt, wie dieses in die Masterapplikation </w:t>
      </w:r>
      <w:r w:rsidR="006D0B0B">
        <w:t>eingebunden</w:t>
      </w:r>
      <w:r w:rsidR="00633119">
        <w:t xml:space="preserve"> werden kann.</w:t>
      </w:r>
    </w:p>
    <w:p w:rsidR="00F771F8" w:rsidRDefault="00F771F8" w:rsidP="00F771F8">
      <w:pPr>
        <w:pStyle w:val="berschrift4"/>
      </w:pPr>
      <w:r>
        <w:t>VideoWithWPF</w:t>
      </w:r>
    </w:p>
    <w:p w:rsidR="00BF1F23" w:rsidRDefault="007A4239" w:rsidP="00BF1F23">
      <w:r>
        <w:t>Dies ist eine A</w:t>
      </w:r>
      <w:r w:rsidR="00BF1F23">
        <w:t>pplikation</w:t>
      </w:r>
      <w:r w:rsidR="00A36C8C">
        <w:t>, welche ein Video abspielt. Sie</w:t>
      </w:r>
      <w:r w:rsidR="00BF1F23">
        <w:t xml:space="preserve"> wurde </w:t>
      </w:r>
      <w:r w:rsidR="00A36C8C">
        <w:t xml:space="preserve">benötigt </w:t>
      </w:r>
      <w:r w:rsidR="00BF1F23">
        <w:t>um feststellen</w:t>
      </w:r>
      <w:r w:rsidR="00A36C8C">
        <w:t xml:space="preserve"> zu können</w:t>
      </w:r>
      <w:r w:rsidR="00BF1F23">
        <w:t xml:space="preserve">, </w:t>
      </w:r>
      <w:r w:rsidR="00A36C8C">
        <w:t>wie flüssig</w:t>
      </w:r>
      <w:r w:rsidR="00BF1F23">
        <w:t xml:space="preserve"> Videos in einer WPF Applikation auf der </w:t>
      </w:r>
      <w:r w:rsidR="00306C26">
        <w:t>Videowall</w:t>
      </w:r>
      <w:r w:rsidR="00BF1F23">
        <w:t xml:space="preserve"> laufen.</w:t>
      </w:r>
    </w:p>
    <w:p w:rsidR="00181A53" w:rsidRDefault="00181A53" w:rsidP="00181A53">
      <w:pPr>
        <w:pStyle w:val="berschrift4"/>
      </w:pPr>
      <w:r>
        <w:t>WizardOfOzTest</w:t>
      </w:r>
    </w:p>
    <w:p w:rsidR="00FA0874" w:rsidRPr="008F6180" w:rsidRDefault="00181A53" w:rsidP="001D7BB0">
      <w:r>
        <w:t xml:space="preserve">Die WizardOfOzTest Applikation wurde für den Wizard of Oz Test </w:t>
      </w:r>
      <w:r w:rsidR="00A36C8C">
        <w:t xml:space="preserve">zu Beginn der Implementation </w:t>
      </w:r>
      <w:r>
        <w:t>(TODO</w:t>
      </w:r>
      <w:r w:rsidR="00A36C8C">
        <w:t>:</w:t>
      </w:r>
      <w:r>
        <w:t xml:space="preserve"> ref</w:t>
      </w:r>
      <w:r w:rsidR="00A36C8C">
        <w:t xml:space="preserve"> realisierung und test, wizard of oz test</w:t>
      </w:r>
      <w:r>
        <w:t>) verwendet.</w:t>
      </w:r>
    </w:p>
    <w:sectPr w:rsidR="00FA0874" w:rsidRPr="008F6180" w:rsidSect="001E53C4">
      <w:headerReference w:type="default" r:id="rId79"/>
      <w:footerReference w:type="default" r:id="rId8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1BD2" w:rsidRDefault="00801BD2" w:rsidP="008F2373">
      <w:pPr>
        <w:spacing w:after="0"/>
      </w:pPr>
      <w:r>
        <w:separator/>
      </w:r>
    </w:p>
  </w:endnote>
  <w:endnote w:type="continuationSeparator" w:id="0">
    <w:p w:rsidR="00801BD2" w:rsidRDefault="00801BD2"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6C5C" w:rsidRDefault="00F76C5C">
    <w:pPr>
      <w:pStyle w:val="Fuzeile"/>
    </w:pPr>
    <w:r>
      <w:t>HSR Videowall - Entwurf</w:t>
    </w:r>
    <w:r w:rsidRPr="005E2896">
      <w:tab/>
    </w:r>
    <w:r>
      <w:fldChar w:fldCharType="begin"/>
    </w:r>
    <w:r>
      <w:instrText xml:space="preserve"> DATE  \@ "d. MMMM yyyy"  \* MERGEFORMAT </w:instrText>
    </w:r>
    <w:r>
      <w:fldChar w:fldCharType="separate"/>
    </w:r>
    <w:r w:rsidR="007A6E21">
      <w:rPr>
        <w:noProof/>
      </w:rPr>
      <w:t>10.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8155F3" w:rsidRPr="008155F3">
      <w:rPr>
        <w:b/>
        <w:noProof/>
        <w:lang w:val="de-DE"/>
      </w:rPr>
      <w:t>33</w:t>
    </w:r>
    <w:r>
      <w:rPr>
        <w:b/>
      </w:rPr>
      <w:fldChar w:fldCharType="end"/>
    </w:r>
    <w:r>
      <w:rPr>
        <w:lang w:val="de-DE"/>
      </w:rPr>
      <w:t xml:space="preserve"> von </w:t>
    </w:r>
    <w:fldSimple w:instr="NUMPAGES  \* Arabic  \* MERGEFORMAT">
      <w:r w:rsidR="008155F3" w:rsidRPr="008155F3">
        <w:rPr>
          <w:b/>
          <w:noProof/>
          <w:lang w:val="de-DE"/>
        </w:rPr>
        <w:t>38</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1BD2" w:rsidRDefault="00801BD2" w:rsidP="008F2373">
      <w:pPr>
        <w:spacing w:after="0"/>
      </w:pPr>
      <w:r>
        <w:separator/>
      </w:r>
    </w:p>
  </w:footnote>
  <w:footnote w:type="continuationSeparator" w:id="0">
    <w:p w:rsidR="00801BD2" w:rsidRDefault="00801BD2" w:rsidP="008F2373">
      <w:pPr>
        <w:spacing w:after="0"/>
      </w:pPr>
      <w:r>
        <w:continuationSeparator/>
      </w:r>
    </w:p>
  </w:footnote>
  <w:footnote w:id="1">
    <w:p w:rsidR="00F76C5C" w:rsidRDefault="00F76C5C">
      <w:pPr>
        <w:pStyle w:val="Funotentext"/>
      </w:pPr>
      <w:r>
        <w:rPr>
          <w:rStyle w:val="Funotenzeichen"/>
        </w:rPr>
        <w:footnoteRef/>
      </w:r>
      <w:r>
        <w:t xml:space="preserve"> </w:t>
      </w:r>
      <w:hyperlink r:id="rId1" w:history="1">
        <w:r w:rsidRPr="005863F8">
          <w:rPr>
            <w:color w:val="0000FF"/>
            <w:u w:val="single"/>
          </w:rPr>
          <w:t>http://www.microsoft.com/en-us/kinectforwindows/</w:t>
        </w:r>
      </w:hyperlink>
    </w:p>
  </w:footnote>
  <w:footnote w:id="2">
    <w:p w:rsidR="00F76C5C" w:rsidRDefault="00F76C5C">
      <w:pPr>
        <w:pStyle w:val="Funotentext"/>
      </w:pPr>
      <w:r>
        <w:rPr>
          <w:rStyle w:val="Funotenzeichen"/>
        </w:rPr>
        <w:footnoteRef/>
      </w:r>
      <w:r>
        <w:t xml:space="preserve"> </w:t>
      </w:r>
      <w:hyperlink r:id="rId2" w:history="1">
        <w:r w:rsidRPr="00111EC2">
          <w:rPr>
            <w:color w:val="0000FF"/>
            <w:u w:val="single"/>
          </w:rPr>
          <w:t>http://openni.org/</w:t>
        </w:r>
      </w:hyperlink>
    </w:p>
  </w:footnote>
  <w:footnote w:id="3">
    <w:p w:rsidR="00F76C5C" w:rsidRDefault="00F76C5C">
      <w:pPr>
        <w:pStyle w:val="Funotentext"/>
      </w:pPr>
      <w:r>
        <w:rPr>
          <w:rStyle w:val="Funotenzeichen"/>
        </w:rPr>
        <w:footnoteRef/>
      </w:r>
      <w:r>
        <w:t xml:space="preserve"> </w:t>
      </w:r>
      <w:hyperlink r:id="rId3" w:history="1">
        <w:r w:rsidRPr="00E561FA">
          <w:rPr>
            <w:color w:val="0000FF"/>
            <w:u w:val="single"/>
          </w:rPr>
          <w:t>http://www.primesense.com/Nite/</w:t>
        </w:r>
      </w:hyperlink>
    </w:p>
  </w:footnote>
  <w:footnote w:id="4">
    <w:p w:rsidR="00F76C5C" w:rsidRDefault="00F76C5C">
      <w:pPr>
        <w:pStyle w:val="Funotentext"/>
      </w:pPr>
      <w:r>
        <w:rPr>
          <w:rStyle w:val="Funotenzeichen"/>
        </w:rPr>
        <w:footnoteRef/>
      </w:r>
      <w:r>
        <w:t xml:space="preserve"> </w:t>
      </w:r>
      <w:hyperlink r:id="rId4" w:history="1">
        <w:r w:rsidRPr="00E561FA">
          <w:rPr>
            <w:color w:val="0000FF"/>
            <w:u w:val="single"/>
          </w:rPr>
          <w:t>http://www.primesense.com/</w:t>
        </w:r>
      </w:hyperlink>
    </w:p>
  </w:footnote>
  <w:footnote w:id="5">
    <w:p w:rsidR="00F76C5C" w:rsidRDefault="00F76C5C">
      <w:pPr>
        <w:pStyle w:val="Funotentext"/>
      </w:pPr>
      <w:r>
        <w:rPr>
          <w:rStyle w:val="Funotenzeichen"/>
        </w:rPr>
        <w:footnoteRef/>
      </w:r>
      <w:r>
        <w:t xml:space="preserve"> </w:t>
      </w:r>
      <w:hyperlink r:id="rId5" w:history="1">
        <w:r w:rsidRPr="00767682">
          <w:rPr>
            <w:color w:val="0000FF"/>
            <w:u w:val="single"/>
          </w:rPr>
          <w:t>http://openkinect.org/wiki/Main_Page</w:t>
        </w:r>
      </w:hyperlink>
    </w:p>
  </w:footnote>
  <w:footnote w:id="6">
    <w:p w:rsidR="00F76C5C" w:rsidRDefault="00F76C5C">
      <w:pPr>
        <w:pStyle w:val="Funotentext"/>
      </w:pPr>
      <w:r>
        <w:rPr>
          <w:rStyle w:val="Funotenzeichen"/>
        </w:rPr>
        <w:footnoteRef/>
      </w:r>
      <w:r>
        <w:t xml:space="preserve"> </w:t>
      </w:r>
      <w:hyperlink r:id="rId6" w:history="1">
        <w:r w:rsidRPr="00D76CA7">
          <w:rPr>
            <w:color w:val="0000FF"/>
            <w:u w:val="single"/>
          </w:rPr>
          <w:t>https://github.com/OpenKinect/libfreenect</w:t>
        </w:r>
      </w:hyperlink>
    </w:p>
  </w:footnote>
  <w:footnote w:id="7">
    <w:p w:rsidR="00F76C5C" w:rsidRDefault="00F76C5C">
      <w:pPr>
        <w:pStyle w:val="Funotentext"/>
      </w:pPr>
      <w:r>
        <w:rPr>
          <w:rStyle w:val="Funotenzeichen"/>
        </w:rPr>
        <w:footnoteRef/>
      </w:r>
      <w:r>
        <w:t xml:space="preserve"> </w:t>
      </w:r>
      <w:hyperlink r:id="rId7" w:history="1">
        <w:r w:rsidRPr="0030407A">
          <w:rPr>
            <w:color w:val="0000FF"/>
            <w:u w:val="single"/>
          </w:rPr>
          <w:t>http://www.cs.dartmouth.edu/~cs104/BodyPartRecognition.pdf</w:t>
        </w:r>
      </w:hyperlink>
    </w:p>
  </w:footnote>
  <w:footnote w:id="8">
    <w:p w:rsidR="00F76C5C" w:rsidRDefault="00F76C5C">
      <w:pPr>
        <w:pStyle w:val="Funotentext"/>
      </w:pPr>
      <w:r>
        <w:rPr>
          <w:rStyle w:val="Funotenzeichen"/>
        </w:rPr>
        <w:footnoteRef/>
      </w:r>
      <w:r>
        <w:t xml:space="preserve"> </w:t>
      </w:r>
      <w:hyperlink r:id="rId8" w:history="1">
        <w:r w:rsidRPr="00DC43D4">
          <w:rPr>
            <w:rStyle w:val="Hyperlink"/>
          </w:rPr>
          <w:t>www.imagemagick.org</w:t>
        </w:r>
      </w:hyperlink>
    </w:p>
  </w:footnote>
  <w:footnote w:id="9">
    <w:p w:rsidR="00916F9B" w:rsidRDefault="00916F9B">
      <w:pPr>
        <w:pStyle w:val="Funotentext"/>
      </w:pPr>
      <w:r>
        <w:rPr>
          <w:rStyle w:val="Funotenzeichen"/>
        </w:rPr>
        <w:footnoteRef/>
      </w:r>
      <w:r>
        <w:t xml:space="preserve"> </w:t>
      </w:r>
      <w:hyperlink r:id="rId9" w:history="1">
        <w:r w:rsidRPr="00CA27E3">
          <w:rPr>
            <w:rStyle w:val="Hyperlink"/>
          </w:rPr>
          <w:t>http://msdn.microsoft.com/en-us/vstudio/ff637362.aspx</w:t>
        </w:r>
      </w:hyperlink>
    </w:p>
  </w:footnote>
  <w:footnote w:id="10">
    <w:p w:rsidR="00C1085A" w:rsidRDefault="00C1085A">
      <w:pPr>
        <w:pStyle w:val="Funotentext"/>
      </w:pPr>
      <w:r>
        <w:rPr>
          <w:rStyle w:val="Funotenzeichen"/>
        </w:rPr>
        <w:footnoteRef/>
      </w:r>
      <w:r>
        <w:t xml:space="preserve"> </w:t>
      </w:r>
      <w:hyperlink r:id="rId10" w:history="1">
        <w:r w:rsidRPr="00CA27E3">
          <w:rPr>
            <w:rStyle w:val="Hyperlink"/>
          </w:rPr>
          <w:t>http://www.nagios.org/</w:t>
        </w:r>
      </w:hyperlink>
    </w:p>
  </w:footnote>
  <w:footnote w:id="11">
    <w:p w:rsidR="00F76C5C" w:rsidRDefault="00F76C5C" w:rsidP="00B271BE">
      <w:pPr>
        <w:pStyle w:val="Funotentext"/>
      </w:pPr>
      <w:r>
        <w:rPr>
          <w:rStyle w:val="Funotenzeichen"/>
        </w:rPr>
        <w:footnoteRef/>
      </w:r>
      <w:r>
        <w:t xml:space="preserve"> Mehr Informationen unter:</w:t>
      </w:r>
      <w:r>
        <w:br/>
      </w:r>
      <w:hyperlink r:id="rId11" w:history="1">
        <w:r w:rsidRPr="00EF3E91">
          <w:rPr>
            <w:rStyle w:val="Hyperlink"/>
          </w:rPr>
          <w:t>http://msdn.microsoft.com/en-us/library/system.componentmodel.inotifypropertychanged.aspx</w:t>
        </w:r>
      </w:hyperlink>
    </w:p>
  </w:footnote>
  <w:footnote w:id="12">
    <w:p w:rsidR="006E7E03" w:rsidRDefault="006E7E03">
      <w:pPr>
        <w:pStyle w:val="Funotentext"/>
      </w:pPr>
      <w:r>
        <w:rPr>
          <w:rStyle w:val="Funotenzeichen"/>
        </w:rPr>
        <w:footnoteRef/>
      </w:r>
      <w:r>
        <w:t xml:space="preserve"> </w:t>
      </w:r>
      <w:hyperlink r:id="rId12" w:history="1">
        <w:r w:rsidR="00CA0C84">
          <w:rPr>
            <w:rStyle w:val="Hyperlink"/>
          </w:rPr>
          <w:t>http://unity.codeplex.com/</w:t>
        </w:r>
      </w:hyperlink>
    </w:p>
  </w:footnote>
  <w:footnote w:id="13">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F76C5C" w:rsidRPr="0021601F" w:rsidTr="001A1F26">
        <w:tc>
          <w:tcPr>
            <w:tcW w:w="1668" w:type="dxa"/>
          </w:tcPr>
          <w:p w:rsidR="00F76C5C" w:rsidRDefault="00F76C5C" w:rsidP="001A1F26">
            <w:pPr>
              <w:tabs>
                <w:tab w:val="left" w:pos="1701"/>
              </w:tabs>
            </w:pPr>
            <w:r>
              <w:rPr>
                <w:rStyle w:val="Funotenzeichen"/>
              </w:rPr>
              <w:footnoteRef/>
            </w:r>
            <w:r>
              <w:t xml:space="preserve"> [microsoft12.1]</w:t>
            </w:r>
          </w:p>
        </w:tc>
        <w:tc>
          <w:tcPr>
            <w:tcW w:w="7620" w:type="dxa"/>
          </w:tcPr>
          <w:p w:rsidR="00F76C5C" w:rsidRDefault="00F76C5C" w:rsidP="001A1F26">
            <w:pPr>
              <w:tabs>
                <w:tab w:val="left" w:pos="1701"/>
              </w:tabs>
              <w:rPr>
                <w:lang w:val="en-US"/>
              </w:rPr>
            </w:pPr>
            <w:r>
              <w:rPr>
                <w:lang w:val="en-US"/>
              </w:rPr>
              <w:t xml:space="preserve">Microsoft Corporation, </w:t>
            </w:r>
            <w:r w:rsidRPr="00774692">
              <w:rPr>
                <w:lang w:val="en-US"/>
              </w:rPr>
              <w:t>MEF Community Site</w:t>
            </w:r>
            <w:r>
              <w:rPr>
                <w:lang w:val="en-US"/>
              </w:rPr>
              <w:t>,</w:t>
            </w:r>
          </w:p>
          <w:p w:rsidR="00F76C5C" w:rsidRPr="00774692" w:rsidRDefault="00801BD2" w:rsidP="001A1F26">
            <w:pPr>
              <w:tabs>
                <w:tab w:val="left" w:pos="1701"/>
              </w:tabs>
            </w:pPr>
            <w:hyperlink r:id="rId13" w:history="1">
              <w:r w:rsidR="00F76C5C">
                <w:rPr>
                  <w:rStyle w:val="Hyperlink"/>
                </w:rPr>
                <w:t>http://mef.codeplex.com/</w:t>
              </w:r>
            </w:hyperlink>
          </w:p>
          <w:p w:rsidR="00F76C5C" w:rsidRPr="00774692" w:rsidRDefault="00F76C5C" w:rsidP="001A1F26">
            <w:pPr>
              <w:tabs>
                <w:tab w:val="left" w:pos="1701"/>
              </w:tabs>
            </w:pPr>
            <w:r w:rsidRPr="00D31433">
              <w:t>letzter</w:t>
            </w:r>
            <w:r w:rsidRPr="00774692">
              <w:t xml:space="preserve"> </w:t>
            </w:r>
            <w:r w:rsidRPr="00D31433">
              <w:t>Zugriff</w:t>
            </w:r>
            <w:r w:rsidRPr="00774692">
              <w:t>: 22.05.2012</w:t>
            </w:r>
          </w:p>
        </w:tc>
      </w:tr>
    </w:tbl>
    <w:p w:rsidR="00F76C5C" w:rsidRDefault="00F76C5C" w:rsidP="000B135B">
      <w:pPr>
        <w:pStyle w:val="Funotentext"/>
      </w:pPr>
    </w:p>
  </w:footnote>
  <w:footnote w:id="14">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F76C5C" w:rsidRPr="0021601F" w:rsidTr="001A1F26">
        <w:tc>
          <w:tcPr>
            <w:tcW w:w="1668" w:type="dxa"/>
          </w:tcPr>
          <w:p w:rsidR="00F76C5C" w:rsidRDefault="00F76C5C" w:rsidP="001A1F26">
            <w:pPr>
              <w:tabs>
                <w:tab w:val="left" w:pos="1701"/>
              </w:tabs>
            </w:pPr>
            <w:r>
              <w:rPr>
                <w:rStyle w:val="Funotenzeichen"/>
              </w:rPr>
              <w:footnoteRef/>
            </w:r>
            <w:r>
              <w:t xml:space="preserve"> [microsoft12.2]</w:t>
            </w:r>
          </w:p>
        </w:tc>
        <w:tc>
          <w:tcPr>
            <w:tcW w:w="7620" w:type="dxa"/>
          </w:tcPr>
          <w:p w:rsidR="00F76C5C" w:rsidRDefault="00F76C5C" w:rsidP="001A1F26">
            <w:pPr>
              <w:tabs>
                <w:tab w:val="left" w:pos="1701"/>
              </w:tabs>
              <w:rPr>
                <w:lang w:val="en-US"/>
              </w:rPr>
            </w:pPr>
            <w:r>
              <w:rPr>
                <w:lang w:val="en-US"/>
              </w:rPr>
              <w:t xml:space="preserve">Microsoft Corporation, Documentation for </w:t>
            </w:r>
            <w:r w:rsidRPr="00774692">
              <w:rPr>
                <w:lang w:val="en-US"/>
              </w:rPr>
              <w:t>MEF</w:t>
            </w:r>
            <w:r>
              <w:rPr>
                <w:lang w:val="en-US"/>
              </w:rPr>
              <w:t>,</w:t>
            </w:r>
          </w:p>
          <w:p w:rsidR="00F76C5C" w:rsidRPr="00774692" w:rsidRDefault="00801BD2" w:rsidP="001A1F26">
            <w:pPr>
              <w:tabs>
                <w:tab w:val="left" w:pos="1701"/>
              </w:tabs>
            </w:pPr>
            <w:hyperlink r:id="rId14" w:history="1">
              <w:r w:rsidR="00F76C5C">
                <w:rPr>
                  <w:rStyle w:val="Hyperlink"/>
                </w:rPr>
                <w:t>http://mef.codeplex.com/documentation</w:t>
              </w:r>
            </w:hyperlink>
          </w:p>
          <w:p w:rsidR="00F76C5C" w:rsidRPr="00774692" w:rsidRDefault="00F76C5C" w:rsidP="001A1F26">
            <w:pPr>
              <w:tabs>
                <w:tab w:val="left" w:pos="1701"/>
              </w:tabs>
            </w:pPr>
            <w:r w:rsidRPr="00D31433">
              <w:t>letzter</w:t>
            </w:r>
            <w:r w:rsidRPr="00774692">
              <w:t xml:space="preserve"> </w:t>
            </w:r>
            <w:r w:rsidRPr="00D31433">
              <w:t>Zugriff</w:t>
            </w:r>
            <w:r w:rsidRPr="00774692">
              <w:t>: 22.05.2012</w:t>
            </w:r>
          </w:p>
        </w:tc>
      </w:tr>
    </w:tbl>
    <w:p w:rsidR="00F76C5C" w:rsidRDefault="00F76C5C" w:rsidP="000B135B">
      <w:pPr>
        <w:pStyle w:val="Funotentext"/>
      </w:pPr>
    </w:p>
  </w:footnote>
  <w:footnote w:id="15">
    <w:p w:rsidR="00EE35C8" w:rsidRPr="00FE1D00" w:rsidRDefault="00EE35C8">
      <w:pPr>
        <w:pStyle w:val="Funotentext"/>
        <w:rPr>
          <w:lang w:val="en-US"/>
        </w:rPr>
      </w:pPr>
      <w:r>
        <w:rPr>
          <w:rStyle w:val="Funotenzeichen"/>
        </w:rPr>
        <w:footnoteRef/>
      </w:r>
      <w:r w:rsidRPr="00FE1D00">
        <w:rPr>
          <w:lang w:val="en-US"/>
        </w:rPr>
        <w:t xml:space="preserve"> </w:t>
      </w:r>
      <w:hyperlink r:id="rId15" w:history="1">
        <w:r w:rsidRPr="00FE1D00">
          <w:rPr>
            <w:rStyle w:val="Hyperlink"/>
            <w:lang w:val="en-US"/>
          </w:rPr>
          <w:t>http://msdn.microsoft.com/en-us/libra</w:t>
        </w:r>
        <w:r w:rsidRPr="00FE1D00">
          <w:rPr>
            <w:rStyle w:val="Hyperlink"/>
            <w:lang w:val="en-US"/>
          </w:rPr>
          <w:t>r</w:t>
        </w:r>
        <w:r w:rsidRPr="00FE1D00">
          <w:rPr>
            <w:rStyle w:val="Hyperlink"/>
            <w:lang w:val="en-US"/>
          </w:rPr>
          <w:t>y/ms741870</w:t>
        </w:r>
      </w:hyperlink>
      <w:r w:rsidRPr="00FE1D00">
        <w:rPr>
          <w:lang w:val="en-US"/>
        </w:rPr>
        <w:t xml:space="preserve"> (TODO: ref?)</w:t>
      </w:r>
    </w:p>
  </w:footnote>
  <w:footnote w:id="16">
    <w:p w:rsidR="005E418B" w:rsidRPr="00D80714" w:rsidRDefault="005E418B" w:rsidP="005E418B">
      <w:pPr>
        <w:pStyle w:val="Funotentext"/>
        <w:rPr>
          <w:lang w:val="en-US"/>
        </w:rPr>
      </w:pPr>
      <w:r>
        <w:rPr>
          <w:rStyle w:val="Funotenzeichen"/>
        </w:rPr>
        <w:footnoteRef/>
      </w:r>
      <w:r w:rsidRPr="00D80714">
        <w:rPr>
          <w:lang w:val="en-US"/>
        </w:rPr>
        <w:t xml:space="preserve"> </w:t>
      </w:r>
      <w:hyperlink r:id="rId16" w:anchor="two_trees" w:history="1">
        <w:r w:rsidRPr="00D80714">
          <w:rPr>
            <w:rStyle w:val="Hyperlink"/>
            <w:lang w:val="en-US"/>
          </w:rPr>
          <w:t>http://msdn.microsoft.com/en-us/library/ms753391.aspx#two_trees</w:t>
        </w:r>
      </w:hyperlink>
      <w:r w:rsidRPr="00D80714">
        <w:rPr>
          <w:lang w:val="en-US"/>
        </w:rPr>
        <w:t xml:space="preserve"> </w:t>
      </w:r>
      <w:r>
        <w:rPr>
          <w:lang w:val="en-US"/>
        </w:rPr>
        <w:t>(TODO: ref?)</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6C5C" w:rsidRDefault="00F76C5C">
    <w:pPr>
      <w:pStyle w:val="Kopfzeile"/>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54CB6"/>
    <w:multiLevelType w:val="hybridMultilevel"/>
    <w:tmpl w:val="4C860A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9455CAF"/>
    <w:multiLevelType w:val="hybridMultilevel"/>
    <w:tmpl w:val="C658A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79E3899"/>
    <w:multiLevelType w:val="hybridMultilevel"/>
    <w:tmpl w:val="E53EFF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3B1009B8"/>
    <w:multiLevelType w:val="hybridMultilevel"/>
    <w:tmpl w:val="1924F0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93DE1B2E"/>
    <w:lvl w:ilvl="0">
      <w:start w:val="1"/>
      <w:numFmt w:val="upperRoman"/>
      <w:pStyle w:val="berschrift1"/>
      <w:lvlText w:val="%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nsid w:val="4BFE207B"/>
    <w:multiLevelType w:val="hybridMultilevel"/>
    <w:tmpl w:val="9F2CEDF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03D1D8A"/>
    <w:multiLevelType w:val="hybridMultilevel"/>
    <w:tmpl w:val="DB527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9"/>
  </w:num>
  <w:num w:numId="4">
    <w:abstractNumId w:val="7"/>
  </w:num>
  <w:num w:numId="5">
    <w:abstractNumId w:val="1"/>
  </w:num>
  <w:num w:numId="6">
    <w:abstractNumId w:val="10"/>
  </w:num>
  <w:num w:numId="7">
    <w:abstractNumId w:val="0"/>
  </w:num>
  <w:num w:numId="8">
    <w:abstractNumId w:val="6"/>
  </w:num>
  <w:num w:numId="9">
    <w:abstractNumId w:val="2"/>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5494"/>
    <w:rsid w:val="00000857"/>
    <w:rsid w:val="0000289F"/>
    <w:rsid w:val="000031F2"/>
    <w:rsid w:val="00003C1D"/>
    <w:rsid w:val="00005831"/>
    <w:rsid w:val="0001134F"/>
    <w:rsid w:val="00011B2B"/>
    <w:rsid w:val="00011F19"/>
    <w:rsid w:val="00012ACD"/>
    <w:rsid w:val="00014A2C"/>
    <w:rsid w:val="000156F2"/>
    <w:rsid w:val="00015A18"/>
    <w:rsid w:val="00017785"/>
    <w:rsid w:val="00017F82"/>
    <w:rsid w:val="0002045F"/>
    <w:rsid w:val="00022B70"/>
    <w:rsid w:val="00026A9B"/>
    <w:rsid w:val="0002763A"/>
    <w:rsid w:val="00027D2B"/>
    <w:rsid w:val="0003183E"/>
    <w:rsid w:val="0003203E"/>
    <w:rsid w:val="00032F43"/>
    <w:rsid w:val="00033EAD"/>
    <w:rsid w:val="00033FBD"/>
    <w:rsid w:val="00034233"/>
    <w:rsid w:val="00035DD7"/>
    <w:rsid w:val="000403C7"/>
    <w:rsid w:val="00042903"/>
    <w:rsid w:val="0004517B"/>
    <w:rsid w:val="0004558E"/>
    <w:rsid w:val="000465E2"/>
    <w:rsid w:val="00052FD8"/>
    <w:rsid w:val="00053AFA"/>
    <w:rsid w:val="00054B71"/>
    <w:rsid w:val="00055E36"/>
    <w:rsid w:val="00056D0E"/>
    <w:rsid w:val="00057198"/>
    <w:rsid w:val="00063751"/>
    <w:rsid w:val="00064FEC"/>
    <w:rsid w:val="0006511A"/>
    <w:rsid w:val="00075469"/>
    <w:rsid w:val="00076D1D"/>
    <w:rsid w:val="00082D70"/>
    <w:rsid w:val="00084B5B"/>
    <w:rsid w:val="00084C87"/>
    <w:rsid w:val="000868BC"/>
    <w:rsid w:val="0008789C"/>
    <w:rsid w:val="000878A7"/>
    <w:rsid w:val="00087992"/>
    <w:rsid w:val="000917AE"/>
    <w:rsid w:val="0009207E"/>
    <w:rsid w:val="00092839"/>
    <w:rsid w:val="00093238"/>
    <w:rsid w:val="0009507F"/>
    <w:rsid w:val="00097AB6"/>
    <w:rsid w:val="000A156C"/>
    <w:rsid w:val="000A2C34"/>
    <w:rsid w:val="000A2ECD"/>
    <w:rsid w:val="000A3D51"/>
    <w:rsid w:val="000B135B"/>
    <w:rsid w:val="000B1504"/>
    <w:rsid w:val="000B2DD9"/>
    <w:rsid w:val="000B3284"/>
    <w:rsid w:val="000B4789"/>
    <w:rsid w:val="000B4A1F"/>
    <w:rsid w:val="000B658F"/>
    <w:rsid w:val="000B74DA"/>
    <w:rsid w:val="000C0C03"/>
    <w:rsid w:val="000C2C5B"/>
    <w:rsid w:val="000D13F7"/>
    <w:rsid w:val="000D19C1"/>
    <w:rsid w:val="000D6130"/>
    <w:rsid w:val="000D6F75"/>
    <w:rsid w:val="000E0433"/>
    <w:rsid w:val="000E1C1A"/>
    <w:rsid w:val="000E39F8"/>
    <w:rsid w:val="000E6614"/>
    <w:rsid w:val="000E6D01"/>
    <w:rsid w:val="000E71F7"/>
    <w:rsid w:val="000F2B36"/>
    <w:rsid w:val="000F3A4D"/>
    <w:rsid w:val="000F6DCB"/>
    <w:rsid w:val="000F712C"/>
    <w:rsid w:val="000F7394"/>
    <w:rsid w:val="00107616"/>
    <w:rsid w:val="00107E99"/>
    <w:rsid w:val="001102D3"/>
    <w:rsid w:val="0011134D"/>
    <w:rsid w:val="00111EC2"/>
    <w:rsid w:val="001155A8"/>
    <w:rsid w:val="00115757"/>
    <w:rsid w:val="00117824"/>
    <w:rsid w:val="00117B3F"/>
    <w:rsid w:val="001207E3"/>
    <w:rsid w:val="00122EB6"/>
    <w:rsid w:val="00125C74"/>
    <w:rsid w:val="001314F3"/>
    <w:rsid w:val="00132479"/>
    <w:rsid w:val="00132938"/>
    <w:rsid w:val="00133123"/>
    <w:rsid w:val="00133A63"/>
    <w:rsid w:val="00133FEF"/>
    <w:rsid w:val="00134483"/>
    <w:rsid w:val="00134F45"/>
    <w:rsid w:val="0013581D"/>
    <w:rsid w:val="00141171"/>
    <w:rsid w:val="001418CC"/>
    <w:rsid w:val="001424DB"/>
    <w:rsid w:val="0015079F"/>
    <w:rsid w:val="00151D47"/>
    <w:rsid w:val="0015453A"/>
    <w:rsid w:val="00154FB8"/>
    <w:rsid w:val="00156992"/>
    <w:rsid w:val="00156AAA"/>
    <w:rsid w:val="001609C2"/>
    <w:rsid w:val="0016179A"/>
    <w:rsid w:val="001627DE"/>
    <w:rsid w:val="00163BAE"/>
    <w:rsid w:val="00163BFE"/>
    <w:rsid w:val="00164E46"/>
    <w:rsid w:val="0016653A"/>
    <w:rsid w:val="00171320"/>
    <w:rsid w:val="00174CCB"/>
    <w:rsid w:val="001768C4"/>
    <w:rsid w:val="00181A53"/>
    <w:rsid w:val="00184E2E"/>
    <w:rsid w:val="001869A3"/>
    <w:rsid w:val="001871B9"/>
    <w:rsid w:val="001905A8"/>
    <w:rsid w:val="00190E9E"/>
    <w:rsid w:val="00192533"/>
    <w:rsid w:val="001930B2"/>
    <w:rsid w:val="001964D0"/>
    <w:rsid w:val="001A0FBC"/>
    <w:rsid w:val="001A1A38"/>
    <w:rsid w:val="001A1F26"/>
    <w:rsid w:val="001A2304"/>
    <w:rsid w:val="001A7D31"/>
    <w:rsid w:val="001B2663"/>
    <w:rsid w:val="001B30F1"/>
    <w:rsid w:val="001B515F"/>
    <w:rsid w:val="001B5AD9"/>
    <w:rsid w:val="001B5FB5"/>
    <w:rsid w:val="001C00B4"/>
    <w:rsid w:val="001C396C"/>
    <w:rsid w:val="001D07E5"/>
    <w:rsid w:val="001D17F5"/>
    <w:rsid w:val="001D4E31"/>
    <w:rsid w:val="001D7BB0"/>
    <w:rsid w:val="001E0508"/>
    <w:rsid w:val="001E1781"/>
    <w:rsid w:val="001E17C0"/>
    <w:rsid w:val="001E3325"/>
    <w:rsid w:val="001E370E"/>
    <w:rsid w:val="001E4AD8"/>
    <w:rsid w:val="001E53C4"/>
    <w:rsid w:val="001F0FCC"/>
    <w:rsid w:val="001F1125"/>
    <w:rsid w:val="001F2A8C"/>
    <w:rsid w:val="001F2B2D"/>
    <w:rsid w:val="001F61F8"/>
    <w:rsid w:val="002109E7"/>
    <w:rsid w:val="002112BE"/>
    <w:rsid w:val="002143E1"/>
    <w:rsid w:val="00214F45"/>
    <w:rsid w:val="00223137"/>
    <w:rsid w:val="00224BA4"/>
    <w:rsid w:val="00225791"/>
    <w:rsid w:val="002347A4"/>
    <w:rsid w:val="00234C20"/>
    <w:rsid w:val="00235671"/>
    <w:rsid w:val="00237A95"/>
    <w:rsid w:val="002401BB"/>
    <w:rsid w:val="002405CF"/>
    <w:rsid w:val="00241093"/>
    <w:rsid w:val="0024158F"/>
    <w:rsid w:val="002433A7"/>
    <w:rsid w:val="00247C3C"/>
    <w:rsid w:val="00250C07"/>
    <w:rsid w:val="00250DF3"/>
    <w:rsid w:val="00253108"/>
    <w:rsid w:val="002540F1"/>
    <w:rsid w:val="002548E6"/>
    <w:rsid w:val="00255AC2"/>
    <w:rsid w:val="002564A9"/>
    <w:rsid w:val="0026001C"/>
    <w:rsid w:val="00262545"/>
    <w:rsid w:val="00263555"/>
    <w:rsid w:val="0026560F"/>
    <w:rsid w:val="00265B30"/>
    <w:rsid w:val="00272D5A"/>
    <w:rsid w:val="0027460C"/>
    <w:rsid w:val="00283C40"/>
    <w:rsid w:val="002840DC"/>
    <w:rsid w:val="002874A4"/>
    <w:rsid w:val="00296585"/>
    <w:rsid w:val="00297876"/>
    <w:rsid w:val="002A2A8B"/>
    <w:rsid w:val="002A5C16"/>
    <w:rsid w:val="002B027A"/>
    <w:rsid w:val="002B037C"/>
    <w:rsid w:val="002B1EC8"/>
    <w:rsid w:val="002B1FB1"/>
    <w:rsid w:val="002B2047"/>
    <w:rsid w:val="002B483B"/>
    <w:rsid w:val="002B5F4B"/>
    <w:rsid w:val="002B6455"/>
    <w:rsid w:val="002B6D39"/>
    <w:rsid w:val="002B769E"/>
    <w:rsid w:val="002C03F0"/>
    <w:rsid w:val="002C0FBC"/>
    <w:rsid w:val="002C1354"/>
    <w:rsid w:val="002C158C"/>
    <w:rsid w:val="002C2E61"/>
    <w:rsid w:val="002D4F10"/>
    <w:rsid w:val="002E0F03"/>
    <w:rsid w:val="002E16A4"/>
    <w:rsid w:val="002E372F"/>
    <w:rsid w:val="002E374D"/>
    <w:rsid w:val="002E3979"/>
    <w:rsid w:val="002E457A"/>
    <w:rsid w:val="002E45BD"/>
    <w:rsid w:val="002E6449"/>
    <w:rsid w:val="002E65A6"/>
    <w:rsid w:val="002E661E"/>
    <w:rsid w:val="002F059E"/>
    <w:rsid w:val="002F28DD"/>
    <w:rsid w:val="002F37AE"/>
    <w:rsid w:val="002F4E62"/>
    <w:rsid w:val="003028B7"/>
    <w:rsid w:val="0030407A"/>
    <w:rsid w:val="003057EC"/>
    <w:rsid w:val="00305812"/>
    <w:rsid w:val="00306B5D"/>
    <w:rsid w:val="00306C26"/>
    <w:rsid w:val="00307E6B"/>
    <w:rsid w:val="0031315D"/>
    <w:rsid w:val="003163B7"/>
    <w:rsid w:val="00320C16"/>
    <w:rsid w:val="0032157A"/>
    <w:rsid w:val="003252D7"/>
    <w:rsid w:val="003254A8"/>
    <w:rsid w:val="0032757C"/>
    <w:rsid w:val="00332CFF"/>
    <w:rsid w:val="003407D8"/>
    <w:rsid w:val="00340A5A"/>
    <w:rsid w:val="00343AE3"/>
    <w:rsid w:val="003444D2"/>
    <w:rsid w:val="003460CE"/>
    <w:rsid w:val="00346317"/>
    <w:rsid w:val="00350BAB"/>
    <w:rsid w:val="003532A0"/>
    <w:rsid w:val="00353578"/>
    <w:rsid w:val="00355B8E"/>
    <w:rsid w:val="00362258"/>
    <w:rsid w:val="00367366"/>
    <w:rsid w:val="00371149"/>
    <w:rsid w:val="003760D2"/>
    <w:rsid w:val="00377041"/>
    <w:rsid w:val="00391FF1"/>
    <w:rsid w:val="0039360B"/>
    <w:rsid w:val="00393952"/>
    <w:rsid w:val="003A082C"/>
    <w:rsid w:val="003A0ADD"/>
    <w:rsid w:val="003A5C55"/>
    <w:rsid w:val="003B19A7"/>
    <w:rsid w:val="003B3280"/>
    <w:rsid w:val="003B4F14"/>
    <w:rsid w:val="003C0CAF"/>
    <w:rsid w:val="003C3BB7"/>
    <w:rsid w:val="003D1C98"/>
    <w:rsid w:val="003D2A46"/>
    <w:rsid w:val="003D477E"/>
    <w:rsid w:val="003D4E42"/>
    <w:rsid w:val="003E186A"/>
    <w:rsid w:val="003E40FB"/>
    <w:rsid w:val="003E591E"/>
    <w:rsid w:val="003E62A5"/>
    <w:rsid w:val="003F00FD"/>
    <w:rsid w:val="003F19EB"/>
    <w:rsid w:val="003F4651"/>
    <w:rsid w:val="003F5A08"/>
    <w:rsid w:val="00402E1C"/>
    <w:rsid w:val="00403CF4"/>
    <w:rsid w:val="00405ED7"/>
    <w:rsid w:val="0040685E"/>
    <w:rsid w:val="00407BE6"/>
    <w:rsid w:val="0041160A"/>
    <w:rsid w:val="00413BE0"/>
    <w:rsid w:val="00414185"/>
    <w:rsid w:val="00420783"/>
    <w:rsid w:val="00421647"/>
    <w:rsid w:val="004217C3"/>
    <w:rsid w:val="00427820"/>
    <w:rsid w:val="00436C36"/>
    <w:rsid w:val="0044088A"/>
    <w:rsid w:val="00441D3E"/>
    <w:rsid w:val="00444C75"/>
    <w:rsid w:val="004453D7"/>
    <w:rsid w:val="00445FF8"/>
    <w:rsid w:val="004464B4"/>
    <w:rsid w:val="004470B5"/>
    <w:rsid w:val="00450028"/>
    <w:rsid w:val="00450A21"/>
    <w:rsid w:val="00455562"/>
    <w:rsid w:val="004573CC"/>
    <w:rsid w:val="00457CD4"/>
    <w:rsid w:val="0046175A"/>
    <w:rsid w:val="00463A1B"/>
    <w:rsid w:val="004663C4"/>
    <w:rsid w:val="00470E12"/>
    <w:rsid w:val="004712C3"/>
    <w:rsid w:val="0047169E"/>
    <w:rsid w:val="00472A87"/>
    <w:rsid w:val="00480AAE"/>
    <w:rsid w:val="004810E7"/>
    <w:rsid w:val="00481AD8"/>
    <w:rsid w:val="00483E66"/>
    <w:rsid w:val="0048488A"/>
    <w:rsid w:val="0048501E"/>
    <w:rsid w:val="0048644B"/>
    <w:rsid w:val="00491415"/>
    <w:rsid w:val="00495FA0"/>
    <w:rsid w:val="004963A4"/>
    <w:rsid w:val="00496465"/>
    <w:rsid w:val="004964D4"/>
    <w:rsid w:val="00497972"/>
    <w:rsid w:val="004A070C"/>
    <w:rsid w:val="004A081F"/>
    <w:rsid w:val="004A76DF"/>
    <w:rsid w:val="004A7727"/>
    <w:rsid w:val="004B0B95"/>
    <w:rsid w:val="004B10E0"/>
    <w:rsid w:val="004B12C5"/>
    <w:rsid w:val="004B68B2"/>
    <w:rsid w:val="004C1063"/>
    <w:rsid w:val="004C276C"/>
    <w:rsid w:val="004C2F9D"/>
    <w:rsid w:val="004C3A0E"/>
    <w:rsid w:val="004C4271"/>
    <w:rsid w:val="004C492F"/>
    <w:rsid w:val="004C5393"/>
    <w:rsid w:val="004C5FCD"/>
    <w:rsid w:val="004D2C5F"/>
    <w:rsid w:val="004D3729"/>
    <w:rsid w:val="004D494D"/>
    <w:rsid w:val="004D7F9F"/>
    <w:rsid w:val="004E0421"/>
    <w:rsid w:val="004E1B14"/>
    <w:rsid w:val="004E5A8A"/>
    <w:rsid w:val="004F6E6A"/>
    <w:rsid w:val="0050008C"/>
    <w:rsid w:val="0050089B"/>
    <w:rsid w:val="00507AEF"/>
    <w:rsid w:val="00510831"/>
    <w:rsid w:val="00512C47"/>
    <w:rsid w:val="005148BF"/>
    <w:rsid w:val="005160DF"/>
    <w:rsid w:val="00517696"/>
    <w:rsid w:val="005235E6"/>
    <w:rsid w:val="005257B8"/>
    <w:rsid w:val="0052673E"/>
    <w:rsid w:val="005327CA"/>
    <w:rsid w:val="00533259"/>
    <w:rsid w:val="00534172"/>
    <w:rsid w:val="00534FC0"/>
    <w:rsid w:val="00537684"/>
    <w:rsid w:val="00544D57"/>
    <w:rsid w:val="00545A76"/>
    <w:rsid w:val="00547970"/>
    <w:rsid w:val="00551C24"/>
    <w:rsid w:val="005532E5"/>
    <w:rsid w:val="00554601"/>
    <w:rsid w:val="0055736E"/>
    <w:rsid w:val="00557BD6"/>
    <w:rsid w:val="00560405"/>
    <w:rsid w:val="00560738"/>
    <w:rsid w:val="00565702"/>
    <w:rsid w:val="00565B2E"/>
    <w:rsid w:val="0057001A"/>
    <w:rsid w:val="00570910"/>
    <w:rsid w:val="00571516"/>
    <w:rsid w:val="00573EED"/>
    <w:rsid w:val="005740E4"/>
    <w:rsid w:val="00575CBC"/>
    <w:rsid w:val="005863F8"/>
    <w:rsid w:val="005870C3"/>
    <w:rsid w:val="00590020"/>
    <w:rsid w:val="0059169D"/>
    <w:rsid w:val="0059202A"/>
    <w:rsid w:val="005931FB"/>
    <w:rsid w:val="005936F6"/>
    <w:rsid w:val="005A2395"/>
    <w:rsid w:val="005B081C"/>
    <w:rsid w:val="005B14B6"/>
    <w:rsid w:val="005B1598"/>
    <w:rsid w:val="005B61D6"/>
    <w:rsid w:val="005B7607"/>
    <w:rsid w:val="005C223E"/>
    <w:rsid w:val="005D3E17"/>
    <w:rsid w:val="005D4602"/>
    <w:rsid w:val="005D5923"/>
    <w:rsid w:val="005D5A46"/>
    <w:rsid w:val="005D6E41"/>
    <w:rsid w:val="005D6E99"/>
    <w:rsid w:val="005D7A20"/>
    <w:rsid w:val="005E101B"/>
    <w:rsid w:val="005E1D61"/>
    <w:rsid w:val="005E2896"/>
    <w:rsid w:val="005E3310"/>
    <w:rsid w:val="005E418B"/>
    <w:rsid w:val="005E43AE"/>
    <w:rsid w:val="005E6C04"/>
    <w:rsid w:val="005E7C77"/>
    <w:rsid w:val="005F1B70"/>
    <w:rsid w:val="005F4E81"/>
    <w:rsid w:val="006034F9"/>
    <w:rsid w:val="00603500"/>
    <w:rsid w:val="00603CEC"/>
    <w:rsid w:val="006048C6"/>
    <w:rsid w:val="0060765E"/>
    <w:rsid w:val="00611C1F"/>
    <w:rsid w:val="00612EAF"/>
    <w:rsid w:val="0061329C"/>
    <w:rsid w:val="00613BCA"/>
    <w:rsid w:val="006156A4"/>
    <w:rsid w:val="00617583"/>
    <w:rsid w:val="00617A65"/>
    <w:rsid w:val="00617C1B"/>
    <w:rsid w:val="006211F6"/>
    <w:rsid w:val="00623106"/>
    <w:rsid w:val="00626E10"/>
    <w:rsid w:val="00630616"/>
    <w:rsid w:val="006307E6"/>
    <w:rsid w:val="006327BB"/>
    <w:rsid w:val="00633119"/>
    <w:rsid w:val="00633ED8"/>
    <w:rsid w:val="006358B2"/>
    <w:rsid w:val="006374A1"/>
    <w:rsid w:val="00644938"/>
    <w:rsid w:val="00651384"/>
    <w:rsid w:val="00652666"/>
    <w:rsid w:val="006569D0"/>
    <w:rsid w:val="00664007"/>
    <w:rsid w:val="00665620"/>
    <w:rsid w:val="006664D4"/>
    <w:rsid w:val="00667904"/>
    <w:rsid w:val="00670F2A"/>
    <w:rsid w:val="00675269"/>
    <w:rsid w:val="00680452"/>
    <w:rsid w:val="0068261B"/>
    <w:rsid w:val="0068440F"/>
    <w:rsid w:val="006852CD"/>
    <w:rsid w:val="0068625C"/>
    <w:rsid w:val="00686C8B"/>
    <w:rsid w:val="00687113"/>
    <w:rsid w:val="006929E8"/>
    <w:rsid w:val="006939B6"/>
    <w:rsid w:val="00695F14"/>
    <w:rsid w:val="00696F84"/>
    <w:rsid w:val="006A0537"/>
    <w:rsid w:val="006A781D"/>
    <w:rsid w:val="006B0C39"/>
    <w:rsid w:val="006B1132"/>
    <w:rsid w:val="006B2D10"/>
    <w:rsid w:val="006B6F98"/>
    <w:rsid w:val="006C0013"/>
    <w:rsid w:val="006C6507"/>
    <w:rsid w:val="006D0B0B"/>
    <w:rsid w:val="006D2CEB"/>
    <w:rsid w:val="006D6350"/>
    <w:rsid w:val="006D7760"/>
    <w:rsid w:val="006E0ED9"/>
    <w:rsid w:val="006E22AA"/>
    <w:rsid w:val="006E7E03"/>
    <w:rsid w:val="006F0BE2"/>
    <w:rsid w:val="006F2255"/>
    <w:rsid w:val="006F428C"/>
    <w:rsid w:val="006F446E"/>
    <w:rsid w:val="006F5DC9"/>
    <w:rsid w:val="006F6C76"/>
    <w:rsid w:val="006F7802"/>
    <w:rsid w:val="006F7DA3"/>
    <w:rsid w:val="0070196A"/>
    <w:rsid w:val="007074DA"/>
    <w:rsid w:val="00712EE9"/>
    <w:rsid w:val="0071455D"/>
    <w:rsid w:val="00716420"/>
    <w:rsid w:val="00716E2B"/>
    <w:rsid w:val="00721143"/>
    <w:rsid w:val="00723D29"/>
    <w:rsid w:val="0072763B"/>
    <w:rsid w:val="00730425"/>
    <w:rsid w:val="00732D23"/>
    <w:rsid w:val="007335EE"/>
    <w:rsid w:val="00733660"/>
    <w:rsid w:val="00733FE6"/>
    <w:rsid w:val="0073754B"/>
    <w:rsid w:val="00740798"/>
    <w:rsid w:val="00741863"/>
    <w:rsid w:val="00742337"/>
    <w:rsid w:val="00744693"/>
    <w:rsid w:val="00744F51"/>
    <w:rsid w:val="0074684D"/>
    <w:rsid w:val="00746C27"/>
    <w:rsid w:val="007501D9"/>
    <w:rsid w:val="0075029B"/>
    <w:rsid w:val="007518DB"/>
    <w:rsid w:val="0075342B"/>
    <w:rsid w:val="007537D1"/>
    <w:rsid w:val="00753810"/>
    <w:rsid w:val="007553E5"/>
    <w:rsid w:val="00760725"/>
    <w:rsid w:val="007617E4"/>
    <w:rsid w:val="00762872"/>
    <w:rsid w:val="007636C3"/>
    <w:rsid w:val="00763A52"/>
    <w:rsid w:val="00764758"/>
    <w:rsid w:val="00765701"/>
    <w:rsid w:val="0076653C"/>
    <w:rsid w:val="00767682"/>
    <w:rsid w:val="00775321"/>
    <w:rsid w:val="00782765"/>
    <w:rsid w:val="007874CD"/>
    <w:rsid w:val="00787E9E"/>
    <w:rsid w:val="007909E6"/>
    <w:rsid w:val="00794A74"/>
    <w:rsid w:val="0079560B"/>
    <w:rsid w:val="007A0048"/>
    <w:rsid w:val="007A158A"/>
    <w:rsid w:val="007A1950"/>
    <w:rsid w:val="007A1D1C"/>
    <w:rsid w:val="007A3BD2"/>
    <w:rsid w:val="007A4239"/>
    <w:rsid w:val="007A680D"/>
    <w:rsid w:val="007A6E21"/>
    <w:rsid w:val="007A77D6"/>
    <w:rsid w:val="007B01D5"/>
    <w:rsid w:val="007B20D1"/>
    <w:rsid w:val="007B3E48"/>
    <w:rsid w:val="007B442E"/>
    <w:rsid w:val="007B716D"/>
    <w:rsid w:val="007C0EC7"/>
    <w:rsid w:val="007C5E37"/>
    <w:rsid w:val="007C7B06"/>
    <w:rsid w:val="007C7F49"/>
    <w:rsid w:val="007D1E23"/>
    <w:rsid w:val="007D405F"/>
    <w:rsid w:val="007D6A92"/>
    <w:rsid w:val="007D6BC4"/>
    <w:rsid w:val="007D78F4"/>
    <w:rsid w:val="007E02CF"/>
    <w:rsid w:val="007E1146"/>
    <w:rsid w:val="007E48B7"/>
    <w:rsid w:val="007E5460"/>
    <w:rsid w:val="007E7644"/>
    <w:rsid w:val="007E7A23"/>
    <w:rsid w:val="007F0B86"/>
    <w:rsid w:val="007F6437"/>
    <w:rsid w:val="00800F0B"/>
    <w:rsid w:val="00801BD2"/>
    <w:rsid w:val="0080270B"/>
    <w:rsid w:val="0080370E"/>
    <w:rsid w:val="0080580A"/>
    <w:rsid w:val="00807B2B"/>
    <w:rsid w:val="00810E75"/>
    <w:rsid w:val="008155F3"/>
    <w:rsid w:val="00817B07"/>
    <w:rsid w:val="008221BA"/>
    <w:rsid w:val="008317AF"/>
    <w:rsid w:val="008329D7"/>
    <w:rsid w:val="00833BA1"/>
    <w:rsid w:val="00833C6D"/>
    <w:rsid w:val="008343CC"/>
    <w:rsid w:val="00835130"/>
    <w:rsid w:val="00835361"/>
    <w:rsid w:val="00835B92"/>
    <w:rsid w:val="00836861"/>
    <w:rsid w:val="00844ADD"/>
    <w:rsid w:val="008477FD"/>
    <w:rsid w:val="008479BE"/>
    <w:rsid w:val="008500F8"/>
    <w:rsid w:val="00856BB0"/>
    <w:rsid w:val="00861EB4"/>
    <w:rsid w:val="00863D15"/>
    <w:rsid w:val="00864048"/>
    <w:rsid w:val="00870C31"/>
    <w:rsid w:val="008722E3"/>
    <w:rsid w:val="0087235B"/>
    <w:rsid w:val="00872BA0"/>
    <w:rsid w:val="00872BA4"/>
    <w:rsid w:val="00876823"/>
    <w:rsid w:val="00880414"/>
    <w:rsid w:val="00881BD8"/>
    <w:rsid w:val="0088360D"/>
    <w:rsid w:val="00883D72"/>
    <w:rsid w:val="00885E84"/>
    <w:rsid w:val="00887085"/>
    <w:rsid w:val="00890213"/>
    <w:rsid w:val="008931E1"/>
    <w:rsid w:val="00894C46"/>
    <w:rsid w:val="008A08FF"/>
    <w:rsid w:val="008A2DEE"/>
    <w:rsid w:val="008A2E84"/>
    <w:rsid w:val="008A35E4"/>
    <w:rsid w:val="008A4A2A"/>
    <w:rsid w:val="008A4E18"/>
    <w:rsid w:val="008B06C7"/>
    <w:rsid w:val="008B0DE9"/>
    <w:rsid w:val="008B2D07"/>
    <w:rsid w:val="008B5717"/>
    <w:rsid w:val="008B6DAA"/>
    <w:rsid w:val="008C0457"/>
    <w:rsid w:val="008C0E26"/>
    <w:rsid w:val="008C4176"/>
    <w:rsid w:val="008C54BF"/>
    <w:rsid w:val="008D0BC0"/>
    <w:rsid w:val="008D29DC"/>
    <w:rsid w:val="008D5B16"/>
    <w:rsid w:val="008D7BA6"/>
    <w:rsid w:val="008E17FE"/>
    <w:rsid w:val="008E2256"/>
    <w:rsid w:val="008E328B"/>
    <w:rsid w:val="008E3E8C"/>
    <w:rsid w:val="008F0AF1"/>
    <w:rsid w:val="008F163B"/>
    <w:rsid w:val="008F2373"/>
    <w:rsid w:val="008F2C66"/>
    <w:rsid w:val="008F4286"/>
    <w:rsid w:val="008F4800"/>
    <w:rsid w:val="008F4B4C"/>
    <w:rsid w:val="008F6180"/>
    <w:rsid w:val="009000E5"/>
    <w:rsid w:val="00900C1F"/>
    <w:rsid w:val="009030F0"/>
    <w:rsid w:val="0090380F"/>
    <w:rsid w:val="0090409C"/>
    <w:rsid w:val="00910A50"/>
    <w:rsid w:val="00910A91"/>
    <w:rsid w:val="00910DCB"/>
    <w:rsid w:val="00912A79"/>
    <w:rsid w:val="0091445B"/>
    <w:rsid w:val="00914CF9"/>
    <w:rsid w:val="00916F9B"/>
    <w:rsid w:val="009204A5"/>
    <w:rsid w:val="00921794"/>
    <w:rsid w:val="009266D8"/>
    <w:rsid w:val="00926E3E"/>
    <w:rsid w:val="009303F0"/>
    <w:rsid w:val="00932B20"/>
    <w:rsid w:val="00936896"/>
    <w:rsid w:val="0093763F"/>
    <w:rsid w:val="00940A83"/>
    <w:rsid w:val="009424F4"/>
    <w:rsid w:val="0095108B"/>
    <w:rsid w:val="00951EA2"/>
    <w:rsid w:val="00952B86"/>
    <w:rsid w:val="00954D75"/>
    <w:rsid w:val="009555F6"/>
    <w:rsid w:val="00955761"/>
    <w:rsid w:val="00955B47"/>
    <w:rsid w:val="0095707B"/>
    <w:rsid w:val="00960910"/>
    <w:rsid w:val="009626EF"/>
    <w:rsid w:val="00962F49"/>
    <w:rsid w:val="00962F62"/>
    <w:rsid w:val="0096421F"/>
    <w:rsid w:val="009649C4"/>
    <w:rsid w:val="0096576C"/>
    <w:rsid w:val="00970AB3"/>
    <w:rsid w:val="00970BAC"/>
    <w:rsid w:val="00972AF4"/>
    <w:rsid w:val="00976450"/>
    <w:rsid w:val="0097700E"/>
    <w:rsid w:val="0097795F"/>
    <w:rsid w:val="00981611"/>
    <w:rsid w:val="00983C1B"/>
    <w:rsid w:val="009846CB"/>
    <w:rsid w:val="009866E1"/>
    <w:rsid w:val="0099340E"/>
    <w:rsid w:val="009962A5"/>
    <w:rsid w:val="009A160B"/>
    <w:rsid w:val="009A1ADA"/>
    <w:rsid w:val="009A280A"/>
    <w:rsid w:val="009A2B7B"/>
    <w:rsid w:val="009A3466"/>
    <w:rsid w:val="009A4579"/>
    <w:rsid w:val="009A48A3"/>
    <w:rsid w:val="009A5A66"/>
    <w:rsid w:val="009B2D2A"/>
    <w:rsid w:val="009B5A76"/>
    <w:rsid w:val="009B686A"/>
    <w:rsid w:val="009B7DAF"/>
    <w:rsid w:val="009C0D27"/>
    <w:rsid w:val="009C4015"/>
    <w:rsid w:val="009C4B08"/>
    <w:rsid w:val="009D54E6"/>
    <w:rsid w:val="009D5F8D"/>
    <w:rsid w:val="009D72C8"/>
    <w:rsid w:val="009E072F"/>
    <w:rsid w:val="009E2A52"/>
    <w:rsid w:val="009E49D4"/>
    <w:rsid w:val="009E59B0"/>
    <w:rsid w:val="009E7940"/>
    <w:rsid w:val="009E7A5D"/>
    <w:rsid w:val="009F03DD"/>
    <w:rsid w:val="009F305E"/>
    <w:rsid w:val="009F48BD"/>
    <w:rsid w:val="009F731C"/>
    <w:rsid w:val="009F782C"/>
    <w:rsid w:val="00A023F1"/>
    <w:rsid w:val="00A03612"/>
    <w:rsid w:val="00A04424"/>
    <w:rsid w:val="00A06B4F"/>
    <w:rsid w:val="00A11294"/>
    <w:rsid w:val="00A13E51"/>
    <w:rsid w:val="00A16238"/>
    <w:rsid w:val="00A203BE"/>
    <w:rsid w:val="00A20664"/>
    <w:rsid w:val="00A2319D"/>
    <w:rsid w:val="00A23742"/>
    <w:rsid w:val="00A2606C"/>
    <w:rsid w:val="00A26D01"/>
    <w:rsid w:val="00A273D8"/>
    <w:rsid w:val="00A27D85"/>
    <w:rsid w:val="00A31683"/>
    <w:rsid w:val="00A31FE1"/>
    <w:rsid w:val="00A3354F"/>
    <w:rsid w:val="00A34754"/>
    <w:rsid w:val="00A34A3F"/>
    <w:rsid w:val="00A36C8C"/>
    <w:rsid w:val="00A41770"/>
    <w:rsid w:val="00A42109"/>
    <w:rsid w:val="00A4518F"/>
    <w:rsid w:val="00A454C5"/>
    <w:rsid w:val="00A46590"/>
    <w:rsid w:val="00A5062F"/>
    <w:rsid w:val="00A53880"/>
    <w:rsid w:val="00A54C0F"/>
    <w:rsid w:val="00A611DF"/>
    <w:rsid w:val="00A62A57"/>
    <w:rsid w:val="00A67DA9"/>
    <w:rsid w:val="00A70044"/>
    <w:rsid w:val="00A70B2C"/>
    <w:rsid w:val="00A72906"/>
    <w:rsid w:val="00A73E65"/>
    <w:rsid w:val="00A748CA"/>
    <w:rsid w:val="00A76699"/>
    <w:rsid w:val="00A76F86"/>
    <w:rsid w:val="00A82842"/>
    <w:rsid w:val="00A82BB4"/>
    <w:rsid w:val="00A83CCB"/>
    <w:rsid w:val="00A840E3"/>
    <w:rsid w:val="00A842CF"/>
    <w:rsid w:val="00A853D0"/>
    <w:rsid w:val="00AA33F4"/>
    <w:rsid w:val="00AA37DD"/>
    <w:rsid w:val="00AA503E"/>
    <w:rsid w:val="00AB1FD6"/>
    <w:rsid w:val="00AB21BC"/>
    <w:rsid w:val="00AB28F0"/>
    <w:rsid w:val="00AB499B"/>
    <w:rsid w:val="00AB51D5"/>
    <w:rsid w:val="00AB5C00"/>
    <w:rsid w:val="00AB65D0"/>
    <w:rsid w:val="00AB776C"/>
    <w:rsid w:val="00AC086E"/>
    <w:rsid w:val="00AC290A"/>
    <w:rsid w:val="00AC40CC"/>
    <w:rsid w:val="00AC4120"/>
    <w:rsid w:val="00AC7257"/>
    <w:rsid w:val="00AD0E4A"/>
    <w:rsid w:val="00AD1148"/>
    <w:rsid w:val="00AD1C8A"/>
    <w:rsid w:val="00AD2C71"/>
    <w:rsid w:val="00AD34D3"/>
    <w:rsid w:val="00AD3F88"/>
    <w:rsid w:val="00AD4D1A"/>
    <w:rsid w:val="00AD549D"/>
    <w:rsid w:val="00AD7BA9"/>
    <w:rsid w:val="00AE0012"/>
    <w:rsid w:val="00AE119D"/>
    <w:rsid w:val="00AE354F"/>
    <w:rsid w:val="00AE4B26"/>
    <w:rsid w:val="00AE4C15"/>
    <w:rsid w:val="00AF4AE0"/>
    <w:rsid w:val="00AF4E74"/>
    <w:rsid w:val="00AF781B"/>
    <w:rsid w:val="00AF7DD4"/>
    <w:rsid w:val="00B012F3"/>
    <w:rsid w:val="00B038C9"/>
    <w:rsid w:val="00B05036"/>
    <w:rsid w:val="00B055E7"/>
    <w:rsid w:val="00B07975"/>
    <w:rsid w:val="00B10239"/>
    <w:rsid w:val="00B1324E"/>
    <w:rsid w:val="00B155A5"/>
    <w:rsid w:val="00B16121"/>
    <w:rsid w:val="00B26CBE"/>
    <w:rsid w:val="00B271BE"/>
    <w:rsid w:val="00B31076"/>
    <w:rsid w:val="00B3158A"/>
    <w:rsid w:val="00B33315"/>
    <w:rsid w:val="00B33EA0"/>
    <w:rsid w:val="00B3568A"/>
    <w:rsid w:val="00B35AB5"/>
    <w:rsid w:val="00B40777"/>
    <w:rsid w:val="00B40D24"/>
    <w:rsid w:val="00B41477"/>
    <w:rsid w:val="00B426D0"/>
    <w:rsid w:val="00B42F1B"/>
    <w:rsid w:val="00B43553"/>
    <w:rsid w:val="00B437A0"/>
    <w:rsid w:val="00B52937"/>
    <w:rsid w:val="00B5316A"/>
    <w:rsid w:val="00B5770A"/>
    <w:rsid w:val="00B632E0"/>
    <w:rsid w:val="00B635FE"/>
    <w:rsid w:val="00B66B21"/>
    <w:rsid w:val="00B67997"/>
    <w:rsid w:val="00B7073F"/>
    <w:rsid w:val="00B712B5"/>
    <w:rsid w:val="00B72AD7"/>
    <w:rsid w:val="00B7673C"/>
    <w:rsid w:val="00B81754"/>
    <w:rsid w:val="00B83D40"/>
    <w:rsid w:val="00B861CB"/>
    <w:rsid w:val="00B9097B"/>
    <w:rsid w:val="00B92CA5"/>
    <w:rsid w:val="00B92E47"/>
    <w:rsid w:val="00B93C0A"/>
    <w:rsid w:val="00BA0A47"/>
    <w:rsid w:val="00BA5AB2"/>
    <w:rsid w:val="00BA68BB"/>
    <w:rsid w:val="00BB1425"/>
    <w:rsid w:val="00BC245B"/>
    <w:rsid w:val="00BC30D8"/>
    <w:rsid w:val="00BC3BD4"/>
    <w:rsid w:val="00BC4F90"/>
    <w:rsid w:val="00BC6CE4"/>
    <w:rsid w:val="00BC780C"/>
    <w:rsid w:val="00BD0CD1"/>
    <w:rsid w:val="00BD5EDB"/>
    <w:rsid w:val="00BD5F54"/>
    <w:rsid w:val="00BE0F0B"/>
    <w:rsid w:val="00BE3508"/>
    <w:rsid w:val="00BE5AEC"/>
    <w:rsid w:val="00BE6238"/>
    <w:rsid w:val="00BE6B17"/>
    <w:rsid w:val="00BE6DFC"/>
    <w:rsid w:val="00BF15FB"/>
    <w:rsid w:val="00BF1750"/>
    <w:rsid w:val="00BF1F23"/>
    <w:rsid w:val="00BF2DFA"/>
    <w:rsid w:val="00BF3A53"/>
    <w:rsid w:val="00BF3C5C"/>
    <w:rsid w:val="00BF7744"/>
    <w:rsid w:val="00C10747"/>
    <w:rsid w:val="00C1085A"/>
    <w:rsid w:val="00C137DF"/>
    <w:rsid w:val="00C14D33"/>
    <w:rsid w:val="00C14F5B"/>
    <w:rsid w:val="00C20E28"/>
    <w:rsid w:val="00C22202"/>
    <w:rsid w:val="00C222E4"/>
    <w:rsid w:val="00C2370B"/>
    <w:rsid w:val="00C23D7B"/>
    <w:rsid w:val="00C2511C"/>
    <w:rsid w:val="00C3590D"/>
    <w:rsid w:val="00C3637F"/>
    <w:rsid w:val="00C40AEB"/>
    <w:rsid w:val="00C428CF"/>
    <w:rsid w:val="00C42D6D"/>
    <w:rsid w:val="00C42F60"/>
    <w:rsid w:val="00C43235"/>
    <w:rsid w:val="00C43FC7"/>
    <w:rsid w:val="00C47BE9"/>
    <w:rsid w:val="00C51C73"/>
    <w:rsid w:val="00C57C45"/>
    <w:rsid w:val="00C62131"/>
    <w:rsid w:val="00C63581"/>
    <w:rsid w:val="00C67A53"/>
    <w:rsid w:val="00C70593"/>
    <w:rsid w:val="00C731D5"/>
    <w:rsid w:val="00C74BF5"/>
    <w:rsid w:val="00C765DF"/>
    <w:rsid w:val="00C76B74"/>
    <w:rsid w:val="00C81554"/>
    <w:rsid w:val="00C8191D"/>
    <w:rsid w:val="00C849DE"/>
    <w:rsid w:val="00C858B5"/>
    <w:rsid w:val="00C85D28"/>
    <w:rsid w:val="00C871A7"/>
    <w:rsid w:val="00C87DF3"/>
    <w:rsid w:val="00C90DFA"/>
    <w:rsid w:val="00C94918"/>
    <w:rsid w:val="00C9533A"/>
    <w:rsid w:val="00C971E6"/>
    <w:rsid w:val="00C97C28"/>
    <w:rsid w:val="00CA0316"/>
    <w:rsid w:val="00CA0C84"/>
    <w:rsid w:val="00CA2949"/>
    <w:rsid w:val="00CA5403"/>
    <w:rsid w:val="00CA6104"/>
    <w:rsid w:val="00CA7485"/>
    <w:rsid w:val="00CB0412"/>
    <w:rsid w:val="00CB1EA8"/>
    <w:rsid w:val="00CB267D"/>
    <w:rsid w:val="00CB4CC8"/>
    <w:rsid w:val="00CB6B38"/>
    <w:rsid w:val="00CC04B7"/>
    <w:rsid w:val="00CC41D6"/>
    <w:rsid w:val="00CC550C"/>
    <w:rsid w:val="00CC5B05"/>
    <w:rsid w:val="00CC701B"/>
    <w:rsid w:val="00CC7B9E"/>
    <w:rsid w:val="00CC7CEB"/>
    <w:rsid w:val="00CD36FE"/>
    <w:rsid w:val="00CD39AD"/>
    <w:rsid w:val="00CD42C7"/>
    <w:rsid w:val="00CE05FA"/>
    <w:rsid w:val="00CE40E7"/>
    <w:rsid w:val="00CE4849"/>
    <w:rsid w:val="00CE533D"/>
    <w:rsid w:val="00CF11B5"/>
    <w:rsid w:val="00CF1BE6"/>
    <w:rsid w:val="00CF1DBC"/>
    <w:rsid w:val="00CF22A8"/>
    <w:rsid w:val="00CF5F65"/>
    <w:rsid w:val="00CF7D2C"/>
    <w:rsid w:val="00D02CBB"/>
    <w:rsid w:val="00D06672"/>
    <w:rsid w:val="00D072D8"/>
    <w:rsid w:val="00D074AB"/>
    <w:rsid w:val="00D07501"/>
    <w:rsid w:val="00D07C26"/>
    <w:rsid w:val="00D13C5D"/>
    <w:rsid w:val="00D1407B"/>
    <w:rsid w:val="00D15585"/>
    <w:rsid w:val="00D1583C"/>
    <w:rsid w:val="00D1653C"/>
    <w:rsid w:val="00D1676B"/>
    <w:rsid w:val="00D16B19"/>
    <w:rsid w:val="00D22364"/>
    <w:rsid w:val="00D235A6"/>
    <w:rsid w:val="00D3216B"/>
    <w:rsid w:val="00D32929"/>
    <w:rsid w:val="00D35260"/>
    <w:rsid w:val="00D365E1"/>
    <w:rsid w:val="00D444B4"/>
    <w:rsid w:val="00D4745F"/>
    <w:rsid w:val="00D5543B"/>
    <w:rsid w:val="00D603A8"/>
    <w:rsid w:val="00D61611"/>
    <w:rsid w:val="00D626F5"/>
    <w:rsid w:val="00D663D9"/>
    <w:rsid w:val="00D727CE"/>
    <w:rsid w:val="00D76CA7"/>
    <w:rsid w:val="00D80453"/>
    <w:rsid w:val="00D80714"/>
    <w:rsid w:val="00D81124"/>
    <w:rsid w:val="00D835E2"/>
    <w:rsid w:val="00D83B90"/>
    <w:rsid w:val="00D83C3C"/>
    <w:rsid w:val="00D83C88"/>
    <w:rsid w:val="00D8441D"/>
    <w:rsid w:val="00D86FF5"/>
    <w:rsid w:val="00D9014D"/>
    <w:rsid w:val="00D914A0"/>
    <w:rsid w:val="00D91B1A"/>
    <w:rsid w:val="00D925F6"/>
    <w:rsid w:val="00D976B9"/>
    <w:rsid w:val="00D97E83"/>
    <w:rsid w:val="00DA3254"/>
    <w:rsid w:val="00DA341D"/>
    <w:rsid w:val="00DA3FF9"/>
    <w:rsid w:val="00DA4ABE"/>
    <w:rsid w:val="00DA5843"/>
    <w:rsid w:val="00DA6AED"/>
    <w:rsid w:val="00DA75D8"/>
    <w:rsid w:val="00DA7A33"/>
    <w:rsid w:val="00DB08E8"/>
    <w:rsid w:val="00DB2245"/>
    <w:rsid w:val="00DB2567"/>
    <w:rsid w:val="00DB48C0"/>
    <w:rsid w:val="00DB4D58"/>
    <w:rsid w:val="00DB54FD"/>
    <w:rsid w:val="00DB6431"/>
    <w:rsid w:val="00DB7666"/>
    <w:rsid w:val="00DC00C1"/>
    <w:rsid w:val="00DC61D4"/>
    <w:rsid w:val="00DC69F2"/>
    <w:rsid w:val="00DD225D"/>
    <w:rsid w:val="00DD2381"/>
    <w:rsid w:val="00DD39A9"/>
    <w:rsid w:val="00DD3F8F"/>
    <w:rsid w:val="00DD64D2"/>
    <w:rsid w:val="00DD68CF"/>
    <w:rsid w:val="00DD7905"/>
    <w:rsid w:val="00DE349A"/>
    <w:rsid w:val="00DE6D82"/>
    <w:rsid w:val="00DE77ED"/>
    <w:rsid w:val="00DF1824"/>
    <w:rsid w:val="00E00A65"/>
    <w:rsid w:val="00E01749"/>
    <w:rsid w:val="00E06EF6"/>
    <w:rsid w:val="00E10AFA"/>
    <w:rsid w:val="00E11414"/>
    <w:rsid w:val="00E13BEF"/>
    <w:rsid w:val="00E13E1E"/>
    <w:rsid w:val="00E20B86"/>
    <w:rsid w:val="00E22264"/>
    <w:rsid w:val="00E2571D"/>
    <w:rsid w:val="00E27311"/>
    <w:rsid w:val="00E30243"/>
    <w:rsid w:val="00E31FFC"/>
    <w:rsid w:val="00E32019"/>
    <w:rsid w:val="00E329B4"/>
    <w:rsid w:val="00E330DE"/>
    <w:rsid w:val="00E3588E"/>
    <w:rsid w:val="00E36107"/>
    <w:rsid w:val="00E366D5"/>
    <w:rsid w:val="00E40A5C"/>
    <w:rsid w:val="00E44296"/>
    <w:rsid w:val="00E4607B"/>
    <w:rsid w:val="00E50FDA"/>
    <w:rsid w:val="00E512C3"/>
    <w:rsid w:val="00E51371"/>
    <w:rsid w:val="00E516B1"/>
    <w:rsid w:val="00E51C8E"/>
    <w:rsid w:val="00E561FA"/>
    <w:rsid w:val="00E563B3"/>
    <w:rsid w:val="00E56C0A"/>
    <w:rsid w:val="00E56DB5"/>
    <w:rsid w:val="00E622ED"/>
    <w:rsid w:val="00E62B07"/>
    <w:rsid w:val="00E63563"/>
    <w:rsid w:val="00E6705B"/>
    <w:rsid w:val="00E7013A"/>
    <w:rsid w:val="00E711E0"/>
    <w:rsid w:val="00E727ED"/>
    <w:rsid w:val="00E74077"/>
    <w:rsid w:val="00E77D4D"/>
    <w:rsid w:val="00E8099F"/>
    <w:rsid w:val="00E824C1"/>
    <w:rsid w:val="00E82F1E"/>
    <w:rsid w:val="00E84CA0"/>
    <w:rsid w:val="00E860CF"/>
    <w:rsid w:val="00E86B71"/>
    <w:rsid w:val="00E87169"/>
    <w:rsid w:val="00E920E6"/>
    <w:rsid w:val="00E93519"/>
    <w:rsid w:val="00E9410B"/>
    <w:rsid w:val="00E9610D"/>
    <w:rsid w:val="00E97969"/>
    <w:rsid w:val="00EA0D5E"/>
    <w:rsid w:val="00EA10FA"/>
    <w:rsid w:val="00EA2F23"/>
    <w:rsid w:val="00EB1E57"/>
    <w:rsid w:val="00EB22E3"/>
    <w:rsid w:val="00EB6BF1"/>
    <w:rsid w:val="00EC71FC"/>
    <w:rsid w:val="00ED0EC5"/>
    <w:rsid w:val="00ED1343"/>
    <w:rsid w:val="00ED4E15"/>
    <w:rsid w:val="00ED5494"/>
    <w:rsid w:val="00ED5D3E"/>
    <w:rsid w:val="00EE2AB1"/>
    <w:rsid w:val="00EE35C8"/>
    <w:rsid w:val="00EE6C93"/>
    <w:rsid w:val="00EE72A7"/>
    <w:rsid w:val="00EF07C7"/>
    <w:rsid w:val="00EF1E83"/>
    <w:rsid w:val="00EF3BCA"/>
    <w:rsid w:val="00F02044"/>
    <w:rsid w:val="00F04B89"/>
    <w:rsid w:val="00F0516E"/>
    <w:rsid w:val="00F07CB7"/>
    <w:rsid w:val="00F118A8"/>
    <w:rsid w:val="00F1288E"/>
    <w:rsid w:val="00F12AD6"/>
    <w:rsid w:val="00F14036"/>
    <w:rsid w:val="00F1436E"/>
    <w:rsid w:val="00F1540F"/>
    <w:rsid w:val="00F160EC"/>
    <w:rsid w:val="00F207E2"/>
    <w:rsid w:val="00F20FAF"/>
    <w:rsid w:val="00F21003"/>
    <w:rsid w:val="00F226E6"/>
    <w:rsid w:val="00F22EA3"/>
    <w:rsid w:val="00F24420"/>
    <w:rsid w:val="00F32A01"/>
    <w:rsid w:val="00F3517A"/>
    <w:rsid w:val="00F36807"/>
    <w:rsid w:val="00F36E78"/>
    <w:rsid w:val="00F37BAB"/>
    <w:rsid w:val="00F37EE6"/>
    <w:rsid w:val="00F410E5"/>
    <w:rsid w:val="00F41993"/>
    <w:rsid w:val="00F41CF3"/>
    <w:rsid w:val="00F4233A"/>
    <w:rsid w:val="00F42E13"/>
    <w:rsid w:val="00F435BD"/>
    <w:rsid w:val="00F47AE4"/>
    <w:rsid w:val="00F50281"/>
    <w:rsid w:val="00F50691"/>
    <w:rsid w:val="00F50A96"/>
    <w:rsid w:val="00F51628"/>
    <w:rsid w:val="00F557CD"/>
    <w:rsid w:val="00F559D6"/>
    <w:rsid w:val="00F615AF"/>
    <w:rsid w:val="00F659B9"/>
    <w:rsid w:val="00F66FF9"/>
    <w:rsid w:val="00F703D1"/>
    <w:rsid w:val="00F719CC"/>
    <w:rsid w:val="00F71EDB"/>
    <w:rsid w:val="00F74476"/>
    <w:rsid w:val="00F74A78"/>
    <w:rsid w:val="00F75385"/>
    <w:rsid w:val="00F76437"/>
    <w:rsid w:val="00F76C5C"/>
    <w:rsid w:val="00F771F8"/>
    <w:rsid w:val="00F77692"/>
    <w:rsid w:val="00F77FA3"/>
    <w:rsid w:val="00F82417"/>
    <w:rsid w:val="00F84FBD"/>
    <w:rsid w:val="00F9181E"/>
    <w:rsid w:val="00F92150"/>
    <w:rsid w:val="00F93B0E"/>
    <w:rsid w:val="00F95B0A"/>
    <w:rsid w:val="00FA0874"/>
    <w:rsid w:val="00FA2CD1"/>
    <w:rsid w:val="00FA3413"/>
    <w:rsid w:val="00FA54A3"/>
    <w:rsid w:val="00FB1FAF"/>
    <w:rsid w:val="00FB472D"/>
    <w:rsid w:val="00FB7E05"/>
    <w:rsid w:val="00FC0C9B"/>
    <w:rsid w:val="00FC1B88"/>
    <w:rsid w:val="00FC4CAF"/>
    <w:rsid w:val="00FC564C"/>
    <w:rsid w:val="00FC6F4A"/>
    <w:rsid w:val="00FD5F87"/>
    <w:rsid w:val="00FD7F29"/>
    <w:rsid w:val="00FE0ABE"/>
    <w:rsid w:val="00FE1D00"/>
    <w:rsid w:val="00FE2F11"/>
    <w:rsid w:val="00FE3C8A"/>
    <w:rsid w:val="00FF1596"/>
    <w:rsid w:val="00FF3D03"/>
    <w:rsid w:val="00FF5C81"/>
    <w:rsid w:val="00FF6F31"/>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paragraph" w:styleId="Funotentext">
    <w:name w:val="footnote text"/>
    <w:basedOn w:val="Standard"/>
    <w:link w:val="FunotentextZchn"/>
    <w:uiPriority w:val="99"/>
    <w:unhideWhenUsed/>
    <w:rsid w:val="00111EC2"/>
    <w:pPr>
      <w:spacing w:after="0"/>
    </w:pPr>
  </w:style>
  <w:style w:type="character" w:customStyle="1" w:styleId="FunotentextZchn">
    <w:name w:val="Fußnotentext Zchn"/>
    <w:basedOn w:val="Absatz-Standardschriftart"/>
    <w:link w:val="Funotentext"/>
    <w:uiPriority w:val="99"/>
    <w:rsid w:val="00111EC2"/>
    <w:rPr>
      <w:sz w:val="20"/>
      <w:szCs w:val="20"/>
    </w:rPr>
  </w:style>
  <w:style w:type="character" w:styleId="Funotenzeichen">
    <w:name w:val="footnote reference"/>
    <w:basedOn w:val="Absatz-Standardschriftart"/>
    <w:uiPriority w:val="99"/>
    <w:unhideWhenUsed/>
    <w:rsid w:val="00111EC2"/>
    <w:rPr>
      <w:vertAlign w:val="superscript"/>
    </w:rPr>
  </w:style>
  <w:style w:type="table" w:styleId="HelleSchattierung-Akzent1">
    <w:name w:val="Light Shading Accent 1"/>
    <w:basedOn w:val="NormaleTabelle"/>
    <w:uiPriority w:val="60"/>
    <w:rsid w:val="00912A79"/>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4">
    <w:name w:val="toc 4"/>
    <w:basedOn w:val="Standard"/>
    <w:next w:val="Standard"/>
    <w:autoRedefine/>
    <w:uiPriority w:val="39"/>
    <w:unhideWhenUsed/>
    <w:rsid w:val="002E374D"/>
    <w:pPr>
      <w:spacing w:after="100"/>
      <w:ind w:left="600"/>
    </w:pPr>
  </w:style>
  <w:style w:type="paragraph" w:styleId="Verzeichnis5">
    <w:name w:val="toc 5"/>
    <w:basedOn w:val="Standard"/>
    <w:next w:val="Standard"/>
    <w:autoRedefine/>
    <w:uiPriority w:val="39"/>
    <w:unhideWhenUsed/>
    <w:rsid w:val="002E374D"/>
    <w:pPr>
      <w:spacing w:after="100"/>
      <w:ind w:left="800"/>
    </w:pPr>
  </w:style>
  <w:style w:type="paragraph" w:styleId="Verzeichnis6">
    <w:name w:val="toc 6"/>
    <w:basedOn w:val="Standard"/>
    <w:next w:val="Standard"/>
    <w:autoRedefine/>
    <w:uiPriority w:val="39"/>
    <w:unhideWhenUsed/>
    <w:rsid w:val="002E374D"/>
    <w:pPr>
      <w:spacing w:after="100"/>
      <w:ind w:left="1000"/>
    </w:pPr>
  </w:style>
  <w:style w:type="paragraph" w:styleId="StandardWeb">
    <w:name w:val="Normal (Web)"/>
    <w:basedOn w:val="Standard"/>
    <w:uiPriority w:val="99"/>
    <w:semiHidden/>
    <w:unhideWhenUsed/>
    <w:rsid w:val="00894C46"/>
    <w:pPr>
      <w:spacing w:before="100" w:beforeAutospacing="1" w:after="100" w:afterAutospacing="1"/>
    </w:pPr>
    <w:rPr>
      <w:rFonts w:ascii="Times New Roman" w:hAnsi="Times New Roman" w:cs="Times New Roman"/>
      <w:sz w:val="24"/>
      <w:szCs w:val="24"/>
      <w:lang w:eastAsia="de-CH"/>
    </w:rPr>
  </w:style>
  <w:style w:type="character" w:styleId="BesuchterHyperlink">
    <w:name w:val="FollowedHyperlink"/>
    <w:basedOn w:val="Absatz-Standardschriftart"/>
    <w:uiPriority w:val="99"/>
    <w:semiHidden/>
    <w:unhideWhenUsed/>
    <w:rsid w:val="00D663D9"/>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paragraph" w:styleId="Funotentext">
    <w:name w:val="footnote text"/>
    <w:basedOn w:val="Standard"/>
    <w:link w:val="FunotentextZchn"/>
    <w:uiPriority w:val="99"/>
    <w:unhideWhenUsed/>
    <w:rsid w:val="00111EC2"/>
    <w:pPr>
      <w:spacing w:after="0"/>
    </w:pPr>
  </w:style>
  <w:style w:type="character" w:customStyle="1" w:styleId="FunotentextZchn">
    <w:name w:val="Fußnotentext Zchn"/>
    <w:basedOn w:val="Absatz-Standardschriftart"/>
    <w:link w:val="Funotentext"/>
    <w:uiPriority w:val="99"/>
    <w:rsid w:val="00111EC2"/>
    <w:rPr>
      <w:sz w:val="20"/>
      <w:szCs w:val="20"/>
    </w:rPr>
  </w:style>
  <w:style w:type="character" w:styleId="Funotenzeichen">
    <w:name w:val="footnote reference"/>
    <w:basedOn w:val="Absatz-Standardschriftart"/>
    <w:uiPriority w:val="99"/>
    <w:unhideWhenUsed/>
    <w:rsid w:val="00111EC2"/>
    <w:rPr>
      <w:vertAlign w:val="superscript"/>
    </w:rPr>
  </w:style>
  <w:style w:type="table" w:styleId="HelleSchattierung-Akzent1">
    <w:name w:val="Light Shading Accent 1"/>
    <w:basedOn w:val="NormaleTabelle"/>
    <w:uiPriority w:val="60"/>
    <w:rsid w:val="00912A79"/>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4">
    <w:name w:val="toc 4"/>
    <w:basedOn w:val="Standard"/>
    <w:next w:val="Standard"/>
    <w:autoRedefine/>
    <w:uiPriority w:val="39"/>
    <w:unhideWhenUsed/>
    <w:rsid w:val="002E374D"/>
    <w:pPr>
      <w:spacing w:after="100"/>
      <w:ind w:left="600"/>
    </w:pPr>
  </w:style>
  <w:style w:type="paragraph" w:styleId="Verzeichnis5">
    <w:name w:val="toc 5"/>
    <w:basedOn w:val="Standard"/>
    <w:next w:val="Standard"/>
    <w:autoRedefine/>
    <w:uiPriority w:val="39"/>
    <w:unhideWhenUsed/>
    <w:rsid w:val="002E374D"/>
    <w:pPr>
      <w:spacing w:after="100"/>
      <w:ind w:left="800"/>
    </w:pPr>
  </w:style>
  <w:style w:type="paragraph" w:styleId="Verzeichnis6">
    <w:name w:val="toc 6"/>
    <w:basedOn w:val="Standard"/>
    <w:next w:val="Standard"/>
    <w:autoRedefine/>
    <w:uiPriority w:val="39"/>
    <w:unhideWhenUsed/>
    <w:rsid w:val="002E374D"/>
    <w:pPr>
      <w:spacing w:after="100"/>
      <w:ind w:left="1000"/>
    </w:pPr>
  </w:style>
  <w:style w:type="paragraph" w:styleId="StandardWeb">
    <w:name w:val="Normal (Web)"/>
    <w:basedOn w:val="Standard"/>
    <w:uiPriority w:val="99"/>
    <w:semiHidden/>
    <w:unhideWhenUsed/>
    <w:rsid w:val="00894C46"/>
    <w:pPr>
      <w:spacing w:before="100" w:beforeAutospacing="1" w:after="100" w:afterAutospacing="1"/>
    </w:pPr>
    <w:rPr>
      <w:rFonts w:ascii="Times New Roman" w:hAnsi="Times New Roman" w:cs="Times New Roman"/>
      <w:sz w:val="24"/>
      <w:szCs w:val="24"/>
      <w:lang w:eastAsia="de-CH"/>
    </w:rPr>
  </w:style>
  <w:style w:type="character" w:styleId="BesuchterHyperlink">
    <w:name w:val="FollowedHyperlink"/>
    <w:basedOn w:val="Absatz-Standardschriftart"/>
    <w:uiPriority w:val="99"/>
    <w:semiHidden/>
    <w:unhideWhenUsed/>
    <w:rsid w:val="00D663D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3489929">
      <w:bodyDiv w:val="1"/>
      <w:marLeft w:val="0"/>
      <w:marRight w:val="0"/>
      <w:marTop w:val="0"/>
      <w:marBottom w:val="0"/>
      <w:divBdr>
        <w:top w:val="none" w:sz="0" w:space="0" w:color="auto"/>
        <w:left w:val="none" w:sz="0" w:space="0" w:color="auto"/>
        <w:bottom w:val="none" w:sz="0" w:space="0" w:color="auto"/>
        <w:right w:val="none" w:sz="0" w:space="0" w:color="auto"/>
      </w:divBdr>
    </w:div>
    <w:div w:id="600525405">
      <w:bodyDiv w:val="1"/>
      <w:marLeft w:val="0"/>
      <w:marRight w:val="0"/>
      <w:marTop w:val="0"/>
      <w:marBottom w:val="0"/>
      <w:divBdr>
        <w:top w:val="none" w:sz="0" w:space="0" w:color="auto"/>
        <w:left w:val="none" w:sz="0" w:space="0" w:color="auto"/>
        <w:bottom w:val="none" w:sz="0" w:space="0" w:color="auto"/>
        <w:right w:val="none" w:sz="0" w:space="0" w:color="auto"/>
      </w:divBdr>
    </w:div>
    <w:div w:id="1074619075">
      <w:bodyDiv w:val="1"/>
      <w:marLeft w:val="0"/>
      <w:marRight w:val="0"/>
      <w:marTop w:val="0"/>
      <w:marBottom w:val="0"/>
      <w:divBdr>
        <w:top w:val="none" w:sz="0" w:space="0" w:color="auto"/>
        <w:left w:val="none" w:sz="0" w:space="0" w:color="auto"/>
        <w:bottom w:val="none" w:sz="0" w:space="0" w:color="auto"/>
        <w:right w:val="none" w:sz="0" w:space="0" w:color="auto"/>
      </w:divBdr>
    </w:div>
    <w:div w:id="1516772483">
      <w:bodyDiv w:val="1"/>
      <w:marLeft w:val="0"/>
      <w:marRight w:val="0"/>
      <w:marTop w:val="0"/>
      <w:marBottom w:val="0"/>
      <w:divBdr>
        <w:top w:val="none" w:sz="0" w:space="0" w:color="auto"/>
        <w:left w:val="none" w:sz="0" w:space="0" w:color="auto"/>
        <w:bottom w:val="none" w:sz="0" w:space="0" w:color="auto"/>
        <w:right w:val="none" w:sz="0" w:space="0" w:color="auto"/>
      </w:divBdr>
    </w:div>
    <w:div w:id="1820657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emf"/><Relationship Id="rId76" Type="http://schemas.openxmlformats.org/officeDocument/2006/relationships/diagramColors" Target="diagrams/colors3.xm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diagramQuickStyle" Target="diagrams/quickStyle2.xml"/><Relationship Id="rId29" Type="http://schemas.openxmlformats.org/officeDocument/2006/relationships/image" Target="media/image11.png"/><Relationship Id="rId11" Type="http://schemas.openxmlformats.org/officeDocument/2006/relationships/diagramQuickStyle" Target="diagrams/quickStyle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diagramLayout" Target="diagrams/layout3.xml"/><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theme" Target="theme/theme1.xml"/><Relationship Id="rId10" Type="http://schemas.openxmlformats.org/officeDocument/2006/relationships/diagramLayout" Target="diagrams/layout1.xm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diagramData" Target="diagrams/data3.xml"/><Relationship Id="rId78" Type="http://schemas.openxmlformats.org/officeDocument/2006/relationships/image" Target="media/image59.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microsoft.com/office/2007/relationships/diagramDrawing" Target="diagrams/drawing3.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diagramQuickStyle" Target="diagrams/quickStyle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Layout" Target="diagrams/layout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s>
</file>

<file path=word/_rels/footnotes.xml.rels><?xml version="1.0" encoding="UTF-8" standalone="yes"?>
<Relationships xmlns="http://schemas.openxmlformats.org/package/2006/relationships"><Relationship Id="rId8" Type="http://schemas.openxmlformats.org/officeDocument/2006/relationships/hyperlink" Target="http://www.imagemagick.org" TargetMode="External"/><Relationship Id="rId13" Type="http://schemas.openxmlformats.org/officeDocument/2006/relationships/hyperlink" Target="http://mef.codeplex.com/" TargetMode="External"/><Relationship Id="rId3" Type="http://schemas.openxmlformats.org/officeDocument/2006/relationships/hyperlink" Target="http://www.primesense.com/Nite/" TargetMode="External"/><Relationship Id="rId7" Type="http://schemas.openxmlformats.org/officeDocument/2006/relationships/hyperlink" Target="http://www.cs.dartmouth.edu/~cs104/BodyPartRecognition.pdf" TargetMode="External"/><Relationship Id="rId12" Type="http://schemas.openxmlformats.org/officeDocument/2006/relationships/hyperlink" Target="http://unity.codeplex.com/" TargetMode="External"/><Relationship Id="rId2" Type="http://schemas.openxmlformats.org/officeDocument/2006/relationships/hyperlink" Target="http://openni.org/" TargetMode="External"/><Relationship Id="rId16" Type="http://schemas.openxmlformats.org/officeDocument/2006/relationships/hyperlink" Target="http://msdn.microsoft.com/en-us/library/ms753391.aspx" TargetMode="External"/><Relationship Id="rId1" Type="http://schemas.openxmlformats.org/officeDocument/2006/relationships/hyperlink" Target="http://www.microsoft.com/en-us/kinectforwindows/" TargetMode="External"/><Relationship Id="rId6" Type="http://schemas.openxmlformats.org/officeDocument/2006/relationships/hyperlink" Target="https://github.com/OpenKinect/libfreenect" TargetMode="External"/><Relationship Id="rId11" Type="http://schemas.openxmlformats.org/officeDocument/2006/relationships/hyperlink" Target="http://msdn.microsoft.com/en-us/library/system.componentmodel.inotifypropertychanged.aspx" TargetMode="External"/><Relationship Id="rId5" Type="http://schemas.openxmlformats.org/officeDocument/2006/relationships/hyperlink" Target="http://openkinect.org/wiki/Main_Page" TargetMode="External"/><Relationship Id="rId15" Type="http://schemas.openxmlformats.org/officeDocument/2006/relationships/hyperlink" Target="http://msdn.microsoft.com/en-us/library/ms741870" TargetMode="External"/><Relationship Id="rId10" Type="http://schemas.openxmlformats.org/officeDocument/2006/relationships/hyperlink" Target="http://www.nagios.org/" TargetMode="External"/><Relationship Id="rId4" Type="http://schemas.openxmlformats.org/officeDocument/2006/relationships/hyperlink" Target="http://www.primesense.com/" TargetMode="External"/><Relationship Id="rId9" Type="http://schemas.openxmlformats.org/officeDocument/2006/relationships/hyperlink" Target="http://msdn.microsoft.com/en-us/vstudio/ff637362.aspx" TargetMode="External"/><Relationship Id="rId14" Type="http://schemas.openxmlformats.org/officeDocument/2006/relationships/hyperlink" Target="http://mef.codeplex.com/documentati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_svn\svn_video_wall.elmermx.ch\doc\templates\template.dotx" TargetMode="External"/></Relationships>
</file>

<file path=word/diagrams/_rels/data3.xml.rels><?xml version="1.0" encoding="UTF-8" standalone="yes"?>
<Relationships xmlns="http://schemas.openxmlformats.org/package/2006/relationships"><Relationship Id="rId3" Type="http://schemas.openxmlformats.org/officeDocument/2006/relationships/image" Target="../media/image57.png"/><Relationship Id="rId2" Type="http://schemas.openxmlformats.org/officeDocument/2006/relationships/image" Target="../media/image56.png"/><Relationship Id="rId1" Type="http://schemas.openxmlformats.org/officeDocument/2006/relationships/image" Target="../media/image55.png"/><Relationship Id="rId4" Type="http://schemas.openxmlformats.org/officeDocument/2006/relationships/image" Target="../media/image58.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57.png"/><Relationship Id="rId2" Type="http://schemas.openxmlformats.org/officeDocument/2006/relationships/image" Target="../media/image56.png"/><Relationship Id="rId1" Type="http://schemas.openxmlformats.org/officeDocument/2006/relationships/image" Target="../media/image55.png"/><Relationship Id="rId4"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5A403B-5B27-46D4-AD64-EEC101E9935D}"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de-CH"/>
        </a:p>
      </dgm:t>
    </dgm:pt>
    <dgm:pt modelId="{F8E630C7-28C5-4597-A4D3-9F27B737F12B}">
      <dgm:prSet phldrT="[Text]"/>
      <dgm:spPr/>
      <dgm:t>
        <a:bodyPr/>
        <a:lstStyle/>
        <a:p>
          <a:r>
            <a:rPr lang="de-CH"/>
            <a:t>7 Uhr: Videowall wird hochgefahren</a:t>
          </a:r>
        </a:p>
      </dgm:t>
    </dgm:pt>
    <dgm:pt modelId="{F5C623C3-0937-4355-8916-D3A4AB602034}" type="parTrans" cxnId="{50373D09-8D84-433F-B40E-7882D789E92C}">
      <dgm:prSet/>
      <dgm:spPr/>
      <dgm:t>
        <a:bodyPr/>
        <a:lstStyle/>
        <a:p>
          <a:endParaRPr lang="de-CH"/>
        </a:p>
      </dgm:t>
    </dgm:pt>
    <dgm:pt modelId="{2E7E7A36-4BCD-4297-8139-5937FA4FE16A}" type="sibTrans" cxnId="{50373D09-8D84-433F-B40E-7882D789E92C}">
      <dgm:prSet/>
      <dgm:spPr/>
      <dgm:t>
        <a:bodyPr/>
        <a:lstStyle/>
        <a:p>
          <a:endParaRPr lang="de-CH"/>
        </a:p>
      </dgm:t>
    </dgm:pt>
    <dgm:pt modelId="{E4C252E2-6638-4F20-A3DE-DC5BD0321D9F}">
      <dgm:prSet phldrT="[Text]"/>
      <dgm:spPr/>
      <dgm:t>
        <a:bodyPr/>
        <a:lstStyle/>
        <a:p>
          <a:r>
            <a:rPr lang="de-CH"/>
            <a:t>Bis 7.15 Uhr: Applikation und Plug-Ins werden automatisch aktualisiert (automatisches Deployment)</a:t>
          </a:r>
        </a:p>
      </dgm:t>
    </dgm:pt>
    <dgm:pt modelId="{27337A1B-CF12-4A99-83E0-0E055EE45B6C}" type="parTrans" cxnId="{90C16647-A448-4928-BB82-709E581837C2}">
      <dgm:prSet/>
      <dgm:spPr/>
      <dgm:t>
        <a:bodyPr/>
        <a:lstStyle/>
        <a:p>
          <a:endParaRPr lang="de-CH"/>
        </a:p>
      </dgm:t>
    </dgm:pt>
    <dgm:pt modelId="{6FC1DB28-45AC-4ACA-9EA8-B04CABBB12A2}" type="sibTrans" cxnId="{90C16647-A448-4928-BB82-709E581837C2}">
      <dgm:prSet/>
      <dgm:spPr/>
      <dgm:t>
        <a:bodyPr/>
        <a:lstStyle/>
        <a:p>
          <a:endParaRPr lang="de-CH"/>
        </a:p>
      </dgm:t>
    </dgm:pt>
    <dgm:pt modelId="{6E5F5866-1FB1-4E96-99C7-662B1CEC0CBA}">
      <dgm:prSet phldrT="[Text]"/>
      <dgm:spPr/>
      <dgm:t>
        <a:bodyPr/>
        <a:lstStyle/>
        <a:p>
          <a:r>
            <a:rPr lang="de-CH"/>
            <a:t>Bis 7.30 Uhr: Applikation wird gestartet, Plug-Ins werden geladen</a:t>
          </a:r>
        </a:p>
      </dgm:t>
    </dgm:pt>
    <dgm:pt modelId="{8A79ABD7-83E8-4847-B4BF-315AC0036439}" type="parTrans" cxnId="{9A6AB4AF-184D-4A29-92BD-228F1EA7DCF4}">
      <dgm:prSet/>
      <dgm:spPr/>
      <dgm:t>
        <a:bodyPr/>
        <a:lstStyle/>
        <a:p>
          <a:endParaRPr lang="de-CH"/>
        </a:p>
      </dgm:t>
    </dgm:pt>
    <dgm:pt modelId="{4CD9E362-D6FB-405E-9667-36559A6D3D5B}" type="sibTrans" cxnId="{9A6AB4AF-184D-4A29-92BD-228F1EA7DCF4}">
      <dgm:prSet/>
      <dgm:spPr/>
      <dgm:t>
        <a:bodyPr/>
        <a:lstStyle/>
        <a:p>
          <a:endParaRPr lang="de-CH"/>
        </a:p>
      </dgm:t>
    </dgm:pt>
    <dgm:pt modelId="{CD160D2E-A0E5-49E9-B95E-6DFCF6144F73}">
      <dgm:prSet phldrT="[Text]"/>
      <dgm:spPr/>
      <dgm:t>
        <a:bodyPr/>
        <a:lstStyle/>
        <a:p>
          <a:r>
            <a:rPr lang="de-CH"/>
            <a:t>20 Uhr: Videowall wird heruntergefahren, Bildschirme ausgeschaltet</a:t>
          </a:r>
        </a:p>
      </dgm:t>
    </dgm:pt>
    <dgm:pt modelId="{03F492FE-5130-44BD-9314-2E8430A1EE51}" type="parTrans" cxnId="{64BBEB8B-F305-4D20-BB8E-AC3C2A81A7B9}">
      <dgm:prSet/>
      <dgm:spPr/>
      <dgm:t>
        <a:bodyPr/>
        <a:lstStyle/>
        <a:p>
          <a:endParaRPr lang="de-CH"/>
        </a:p>
      </dgm:t>
    </dgm:pt>
    <dgm:pt modelId="{C3757417-742C-4632-87F7-A92128A23FA4}" type="sibTrans" cxnId="{64BBEB8B-F305-4D20-BB8E-AC3C2A81A7B9}">
      <dgm:prSet/>
      <dgm:spPr/>
      <dgm:t>
        <a:bodyPr/>
        <a:lstStyle/>
        <a:p>
          <a:endParaRPr lang="de-CH"/>
        </a:p>
      </dgm:t>
    </dgm:pt>
    <dgm:pt modelId="{71F656A0-E363-49B4-8591-C1612F1BD3B6}">
      <dgm:prSet phldrT="[Text]"/>
      <dgm:spPr/>
      <dgm:t>
        <a:bodyPr/>
        <a:lstStyle/>
        <a:p>
          <a:r>
            <a:rPr lang="de-CH"/>
            <a:t>7.30 Uhr: Monitore werden eingeschaltet</a:t>
          </a:r>
        </a:p>
      </dgm:t>
    </dgm:pt>
    <dgm:pt modelId="{2BBD9C49-33A9-4F9A-A6AC-A28107B7383D}" type="parTrans" cxnId="{E8B5D84B-48F1-470F-BC8F-0B6D572550A2}">
      <dgm:prSet/>
      <dgm:spPr/>
      <dgm:t>
        <a:bodyPr/>
        <a:lstStyle/>
        <a:p>
          <a:endParaRPr lang="de-CH"/>
        </a:p>
      </dgm:t>
    </dgm:pt>
    <dgm:pt modelId="{C7328E29-B6F9-449E-9CFF-E44B46ADBE76}" type="sibTrans" cxnId="{E8B5D84B-48F1-470F-BC8F-0B6D572550A2}">
      <dgm:prSet/>
      <dgm:spPr/>
      <dgm:t>
        <a:bodyPr/>
        <a:lstStyle/>
        <a:p>
          <a:endParaRPr lang="de-CH"/>
        </a:p>
      </dgm:t>
    </dgm:pt>
    <dgm:pt modelId="{40662B1C-B181-49C1-965A-1834805230D0}" type="pres">
      <dgm:prSet presAssocID="{5C5A403B-5B27-46D4-AD64-EEC101E9935D}" presName="cycle" presStyleCnt="0">
        <dgm:presLayoutVars>
          <dgm:dir/>
          <dgm:resizeHandles val="exact"/>
        </dgm:presLayoutVars>
      </dgm:prSet>
      <dgm:spPr/>
      <dgm:t>
        <a:bodyPr/>
        <a:lstStyle/>
        <a:p>
          <a:endParaRPr lang="de-CH"/>
        </a:p>
      </dgm:t>
    </dgm:pt>
    <dgm:pt modelId="{43F2487E-F4ED-4B3F-8B0B-50B76AB874FA}" type="pres">
      <dgm:prSet presAssocID="{F8E630C7-28C5-4597-A4D3-9F27B737F12B}" presName="dummy" presStyleCnt="0"/>
      <dgm:spPr/>
    </dgm:pt>
    <dgm:pt modelId="{1E54A753-F27C-4601-A212-D1BAD3EC686C}" type="pres">
      <dgm:prSet presAssocID="{F8E630C7-28C5-4597-A4D3-9F27B737F12B}" presName="node" presStyleLbl="revTx" presStyleIdx="0" presStyleCnt="5">
        <dgm:presLayoutVars>
          <dgm:bulletEnabled val="1"/>
        </dgm:presLayoutVars>
      </dgm:prSet>
      <dgm:spPr/>
      <dgm:t>
        <a:bodyPr/>
        <a:lstStyle/>
        <a:p>
          <a:endParaRPr lang="de-CH"/>
        </a:p>
      </dgm:t>
    </dgm:pt>
    <dgm:pt modelId="{2AD8EA09-1F62-44AE-8701-F478153E0B13}" type="pres">
      <dgm:prSet presAssocID="{2E7E7A36-4BCD-4297-8139-5937FA4FE16A}" presName="sibTrans" presStyleLbl="node1" presStyleIdx="0" presStyleCnt="5"/>
      <dgm:spPr/>
      <dgm:t>
        <a:bodyPr/>
        <a:lstStyle/>
        <a:p>
          <a:endParaRPr lang="de-CH"/>
        </a:p>
      </dgm:t>
    </dgm:pt>
    <dgm:pt modelId="{208228BD-E368-406A-9185-5AAAD3802F14}" type="pres">
      <dgm:prSet presAssocID="{E4C252E2-6638-4F20-A3DE-DC5BD0321D9F}" presName="dummy" presStyleCnt="0"/>
      <dgm:spPr/>
    </dgm:pt>
    <dgm:pt modelId="{7586F5BB-31B1-4AF3-8E71-83D50788E6D6}" type="pres">
      <dgm:prSet presAssocID="{E4C252E2-6638-4F20-A3DE-DC5BD0321D9F}" presName="node" presStyleLbl="revTx" presStyleIdx="1" presStyleCnt="5">
        <dgm:presLayoutVars>
          <dgm:bulletEnabled val="1"/>
        </dgm:presLayoutVars>
      </dgm:prSet>
      <dgm:spPr/>
      <dgm:t>
        <a:bodyPr/>
        <a:lstStyle/>
        <a:p>
          <a:endParaRPr lang="de-CH"/>
        </a:p>
      </dgm:t>
    </dgm:pt>
    <dgm:pt modelId="{A4319D7E-D880-4E84-A61E-AB8EB1F9E143}" type="pres">
      <dgm:prSet presAssocID="{6FC1DB28-45AC-4ACA-9EA8-B04CABBB12A2}" presName="sibTrans" presStyleLbl="node1" presStyleIdx="1" presStyleCnt="5"/>
      <dgm:spPr/>
      <dgm:t>
        <a:bodyPr/>
        <a:lstStyle/>
        <a:p>
          <a:endParaRPr lang="de-CH"/>
        </a:p>
      </dgm:t>
    </dgm:pt>
    <dgm:pt modelId="{992734F4-CA8B-4D4E-9B6E-D135969196D5}" type="pres">
      <dgm:prSet presAssocID="{6E5F5866-1FB1-4E96-99C7-662B1CEC0CBA}" presName="dummy" presStyleCnt="0"/>
      <dgm:spPr/>
    </dgm:pt>
    <dgm:pt modelId="{EF989E40-EFCB-48C0-BB22-E1732CBED283}" type="pres">
      <dgm:prSet presAssocID="{6E5F5866-1FB1-4E96-99C7-662B1CEC0CBA}" presName="node" presStyleLbl="revTx" presStyleIdx="2" presStyleCnt="5">
        <dgm:presLayoutVars>
          <dgm:bulletEnabled val="1"/>
        </dgm:presLayoutVars>
      </dgm:prSet>
      <dgm:spPr/>
      <dgm:t>
        <a:bodyPr/>
        <a:lstStyle/>
        <a:p>
          <a:endParaRPr lang="de-CH"/>
        </a:p>
      </dgm:t>
    </dgm:pt>
    <dgm:pt modelId="{2E9154EE-353C-450B-9227-CC75300B274B}" type="pres">
      <dgm:prSet presAssocID="{4CD9E362-D6FB-405E-9667-36559A6D3D5B}" presName="sibTrans" presStyleLbl="node1" presStyleIdx="2" presStyleCnt="5"/>
      <dgm:spPr/>
      <dgm:t>
        <a:bodyPr/>
        <a:lstStyle/>
        <a:p>
          <a:endParaRPr lang="de-CH"/>
        </a:p>
      </dgm:t>
    </dgm:pt>
    <dgm:pt modelId="{733316F4-70EA-4D88-80F9-DBCDA11F014D}" type="pres">
      <dgm:prSet presAssocID="{71F656A0-E363-49B4-8591-C1612F1BD3B6}" presName="dummy" presStyleCnt="0"/>
      <dgm:spPr/>
    </dgm:pt>
    <dgm:pt modelId="{91775A5E-1DFF-406F-BCB2-934E7768CA1D}" type="pres">
      <dgm:prSet presAssocID="{71F656A0-E363-49B4-8591-C1612F1BD3B6}" presName="node" presStyleLbl="revTx" presStyleIdx="3" presStyleCnt="5">
        <dgm:presLayoutVars>
          <dgm:bulletEnabled val="1"/>
        </dgm:presLayoutVars>
      </dgm:prSet>
      <dgm:spPr/>
      <dgm:t>
        <a:bodyPr/>
        <a:lstStyle/>
        <a:p>
          <a:endParaRPr lang="de-CH"/>
        </a:p>
      </dgm:t>
    </dgm:pt>
    <dgm:pt modelId="{A377D1C7-0CE5-43AA-A9DE-635CE75D9FB8}" type="pres">
      <dgm:prSet presAssocID="{C7328E29-B6F9-449E-9CFF-E44B46ADBE76}" presName="sibTrans" presStyleLbl="node1" presStyleIdx="3" presStyleCnt="5"/>
      <dgm:spPr/>
      <dgm:t>
        <a:bodyPr/>
        <a:lstStyle/>
        <a:p>
          <a:endParaRPr lang="de-CH"/>
        </a:p>
      </dgm:t>
    </dgm:pt>
    <dgm:pt modelId="{E3B146DE-B4ED-47A7-8BB3-5C46F6C1C18B}" type="pres">
      <dgm:prSet presAssocID="{CD160D2E-A0E5-49E9-B95E-6DFCF6144F73}" presName="dummy" presStyleCnt="0"/>
      <dgm:spPr/>
    </dgm:pt>
    <dgm:pt modelId="{045B3E29-DC77-4C24-A935-0E6598D09977}" type="pres">
      <dgm:prSet presAssocID="{CD160D2E-A0E5-49E9-B95E-6DFCF6144F73}" presName="node" presStyleLbl="revTx" presStyleIdx="4" presStyleCnt="5">
        <dgm:presLayoutVars>
          <dgm:bulletEnabled val="1"/>
        </dgm:presLayoutVars>
      </dgm:prSet>
      <dgm:spPr/>
      <dgm:t>
        <a:bodyPr/>
        <a:lstStyle/>
        <a:p>
          <a:endParaRPr lang="de-CH"/>
        </a:p>
      </dgm:t>
    </dgm:pt>
    <dgm:pt modelId="{03918D41-B583-4D68-9AC3-AF84CC0180C1}" type="pres">
      <dgm:prSet presAssocID="{C3757417-742C-4632-87F7-A92128A23FA4}" presName="sibTrans" presStyleLbl="node1" presStyleIdx="4" presStyleCnt="5"/>
      <dgm:spPr/>
      <dgm:t>
        <a:bodyPr/>
        <a:lstStyle/>
        <a:p>
          <a:endParaRPr lang="de-CH"/>
        </a:p>
      </dgm:t>
    </dgm:pt>
  </dgm:ptLst>
  <dgm:cxnLst>
    <dgm:cxn modelId="{90C16647-A448-4928-BB82-709E581837C2}" srcId="{5C5A403B-5B27-46D4-AD64-EEC101E9935D}" destId="{E4C252E2-6638-4F20-A3DE-DC5BD0321D9F}" srcOrd="1" destOrd="0" parTransId="{27337A1B-CF12-4A99-83E0-0E055EE45B6C}" sibTransId="{6FC1DB28-45AC-4ACA-9EA8-B04CABBB12A2}"/>
    <dgm:cxn modelId="{64BBEB8B-F305-4D20-BB8E-AC3C2A81A7B9}" srcId="{5C5A403B-5B27-46D4-AD64-EEC101E9935D}" destId="{CD160D2E-A0E5-49E9-B95E-6DFCF6144F73}" srcOrd="4" destOrd="0" parTransId="{03F492FE-5130-44BD-9314-2E8430A1EE51}" sibTransId="{C3757417-742C-4632-87F7-A92128A23FA4}"/>
    <dgm:cxn modelId="{DB089CBD-E3D3-4869-991E-77E7C0BB2F1C}" type="presOf" srcId="{C7328E29-B6F9-449E-9CFF-E44B46ADBE76}" destId="{A377D1C7-0CE5-43AA-A9DE-635CE75D9FB8}" srcOrd="0" destOrd="0" presId="urn:microsoft.com/office/officeart/2005/8/layout/cycle1"/>
    <dgm:cxn modelId="{BE05CCC4-E3F1-4CB0-9271-55951A73D040}" type="presOf" srcId="{C3757417-742C-4632-87F7-A92128A23FA4}" destId="{03918D41-B583-4D68-9AC3-AF84CC0180C1}" srcOrd="0" destOrd="0" presId="urn:microsoft.com/office/officeart/2005/8/layout/cycle1"/>
    <dgm:cxn modelId="{13B3DA10-1AE3-42A3-AE61-FA886ACB47B6}" type="presOf" srcId="{CD160D2E-A0E5-49E9-B95E-6DFCF6144F73}" destId="{045B3E29-DC77-4C24-A935-0E6598D09977}" srcOrd="0" destOrd="0" presId="urn:microsoft.com/office/officeart/2005/8/layout/cycle1"/>
    <dgm:cxn modelId="{E8B5D84B-48F1-470F-BC8F-0B6D572550A2}" srcId="{5C5A403B-5B27-46D4-AD64-EEC101E9935D}" destId="{71F656A0-E363-49B4-8591-C1612F1BD3B6}" srcOrd="3" destOrd="0" parTransId="{2BBD9C49-33A9-4F9A-A6AC-A28107B7383D}" sibTransId="{C7328E29-B6F9-449E-9CFF-E44B46ADBE76}"/>
    <dgm:cxn modelId="{EFBB53BA-6264-49D4-B3FD-D1F2DB24FDC2}" type="presOf" srcId="{2E7E7A36-4BCD-4297-8139-5937FA4FE16A}" destId="{2AD8EA09-1F62-44AE-8701-F478153E0B13}" srcOrd="0" destOrd="0" presId="urn:microsoft.com/office/officeart/2005/8/layout/cycle1"/>
    <dgm:cxn modelId="{BDBE1E3D-3709-45BD-B0A3-E64E77E6EB21}" type="presOf" srcId="{5C5A403B-5B27-46D4-AD64-EEC101E9935D}" destId="{40662B1C-B181-49C1-965A-1834805230D0}" srcOrd="0" destOrd="0" presId="urn:microsoft.com/office/officeart/2005/8/layout/cycle1"/>
    <dgm:cxn modelId="{50373D09-8D84-433F-B40E-7882D789E92C}" srcId="{5C5A403B-5B27-46D4-AD64-EEC101E9935D}" destId="{F8E630C7-28C5-4597-A4D3-9F27B737F12B}" srcOrd="0" destOrd="0" parTransId="{F5C623C3-0937-4355-8916-D3A4AB602034}" sibTransId="{2E7E7A36-4BCD-4297-8139-5937FA4FE16A}"/>
    <dgm:cxn modelId="{4B9E4D6A-5E01-47F1-A831-EE832EF688F3}" type="presOf" srcId="{6E5F5866-1FB1-4E96-99C7-662B1CEC0CBA}" destId="{EF989E40-EFCB-48C0-BB22-E1732CBED283}" srcOrd="0" destOrd="0" presId="urn:microsoft.com/office/officeart/2005/8/layout/cycle1"/>
    <dgm:cxn modelId="{80884400-1F0E-487A-97BC-95F7D0A24969}" type="presOf" srcId="{6FC1DB28-45AC-4ACA-9EA8-B04CABBB12A2}" destId="{A4319D7E-D880-4E84-A61E-AB8EB1F9E143}" srcOrd="0" destOrd="0" presId="urn:microsoft.com/office/officeart/2005/8/layout/cycle1"/>
    <dgm:cxn modelId="{69D64037-F610-4EB4-ADD5-E216B6F83188}" type="presOf" srcId="{F8E630C7-28C5-4597-A4D3-9F27B737F12B}" destId="{1E54A753-F27C-4601-A212-D1BAD3EC686C}" srcOrd="0" destOrd="0" presId="urn:microsoft.com/office/officeart/2005/8/layout/cycle1"/>
    <dgm:cxn modelId="{09CF8FCF-6B22-4CC0-BE4F-8E7FD9FC2610}" type="presOf" srcId="{4CD9E362-D6FB-405E-9667-36559A6D3D5B}" destId="{2E9154EE-353C-450B-9227-CC75300B274B}" srcOrd="0" destOrd="0" presId="urn:microsoft.com/office/officeart/2005/8/layout/cycle1"/>
    <dgm:cxn modelId="{5BE3DC79-8A1A-4712-8A53-8CB0CA84E918}" type="presOf" srcId="{E4C252E2-6638-4F20-A3DE-DC5BD0321D9F}" destId="{7586F5BB-31B1-4AF3-8E71-83D50788E6D6}" srcOrd="0" destOrd="0" presId="urn:microsoft.com/office/officeart/2005/8/layout/cycle1"/>
    <dgm:cxn modelId="{E944062F-2801-4B8F-A221-E1BA5B722597}" type="presOf" srcId="{71F656A0-E363-49B4-8591-C1612F1BD3B6}" destId="{91775A5E-1DFF-406F-BCB2-934E7768CA1D}" srcOrd="0" destOrd="0" presId="urn:microsoft.com/office/officeart/2005/8/layout/cycle1"/>
    <dgm:cxn modelId="{9A6AB4AF-184D-4A29-92BD-228F1EA7DCF4}" srcId="{5C5A403B-5B27-46D4-AD64-EEC101E9935D}" destId="{6E5F5866-1FB1-4E96-99C7-662B1CEC0CBA}" srcOrd="2" destOrd="0" parTransId="{8A79ABD7-83E8-4847-B4BF-315AC0036439}" sibTransId="{4CD9E362-D6FB-405E-9667-36559A6D3D5B}"/>
    <dgm:cxn modelId="{55D8CDCB-A1BA-41E4-AC2B-0C9F3AC4ABF0}" type="presParOf" srcId="{40662B1C-B181-49C1-965A-1834805230D0}" destId="{43F2487E-F4ED-4B3F-8B0B-50B76AB874FA}" srcOrd="0" destOrd="0" presId="urn:microsoft.com/office/officeart/2005/8/layout/cycle1"/>
    <dgm:cxn modelId="{99FEFF9F-14BD-4441-BE6F-2197C716A937}" type="presParOf" srcId="{40662B1C-B181-49C1-965A-1834805230D0}" destId="{1E54A753-F27C-4601-A212-D1BAD3EC686C}" srcOrd="1" destOrd="0" presId="urn:microsoft.com/office/officeart/2005/8/layout/cycle1"/>
    <dgm:cxn modelId="{891124AF-7CE6-4848-B64C-15DEF1BC1719}" type="presParOf" srcId="{40662B1C-B181-49C1-965A-1834805230D0}" destId="{2AD8EA09-1F62-44AE-8701-F478153E0B13}" srcOrd="2" destOrd="0" presId="urn:microsoft.com/office/officeart/2005/8/layout/cycle1"/>
    <dgm:cxn modelId="{E6A852E0-7D53-4B63-ADB6-332E63B5987E}" type="presParOf" srcId="{40662B1C-B181-49C1-965A-1834805230D0}" destId="{208228BD-E368-406A-9185-5AAAD3802F14}" srcOrd="3" destOrd="0" presId="urn:microsoft.com/office/officeart/2005/8/layout/cycle1"/>
    <dgm:cxn modelId="{81EC5030-A904-4B0D-A812-D02A42FEF0EB}" type="presParOf" srcId="{40662B1C-B181-49C1-965A-1834805230D0}" destId="{7586F5BB-31B1-4AF3-8E71-83D50788E6D6}" srcOrd="4" destOrd="0" presId="urn:microsoft.com/office/officeart/2005/8/layout/cycle1"/>
    <dgm:cxn modelId="{54914D3F-619C-4B89-B7D7-2719E0D2AEC1}" type="presParOf" srcId="{40662B1C-B181-49C1-965A-1834805230D0}" destId="{A4319D7E-D880-4E84-A61E-AB8EB1F9E143}" srcOrd="5" destOrd="0" presId="urn:microsoft.com/office/officeart/2005/8/layout/cycle1"/>
    <dgm:cxn modelId="{E8783336-4383-4C31-930A-0C773ADDE9F9}" type="presParOf" srcId="{40662B1C-B181-49C1-965A-1834805230D0}" destId="{992734F4-CA8B-4D4E-9B6E-D135969196D5}" srcOrd="6" destOrd="0" presId="urn:microsoft.com/office/officeart/2005/8/layout/cycle1"/>
    <dgm:cxn modelId="{8009B659-13A0-4334-91AA-7FC4A7DB7D54}" type="presParOf" srcId="{40662B1C-B181-49C1-965A-1834805230D0}" destId="{EF989E40-EFCB-48C0-BB22-E1732CBED283}" srcOrd="7" destOrd="0" presId="urn:microsoft.com/office/officeart/2005/8/layout/cycle1"/>
    <dgm:cxn modelId="{22291D6B-2346-4245-A709-A29822F43341}" type="presParOf" srcId="{40662B1C-B181-49C1-965A-1834805230D0}" destId="{2E9154EE-353C-450B-9227-CC75300B274B}" srcOrd="8" destOrd="0" presId="urn:microsoft.com/office/officeart/2005/8/layout/cycle1"/>
    <dgm:cxn modelId="{FE781E39-C009-4015-BC9F-E4F2B77EA17C}" type="presParOf" srcId="{40662B1C-B181-49C1-965A-1834805230D0}" destId="{733316F4-70EA-4D88-80F9-DBCDA11F014D}" srcOrd="9" destOrd="0" presId="urn:microsoft.com/office/officeart/2005/8/layout/cycle1"/>
    <dgm:cxn modelId="{E74A187C-5C0B-40AB-866A-54BD16C01D8B}" type="presParOf" srcId="{40662B1C-B181-49C1-965A-1834805230D0}" destId="{91775A5E-1DFF-406F-BCB2-934E7768CA1D}" srcOrd="10" destOrd="0" presId="urn:microsoft.com/office/officeart/2005/8/layout/cycle1"/>
    <dgm:cxn modelId="{453C813C-93A7-45DF-ADD9-27F9AB75D753}" type="presParOf" srcId="{40662B1C-B181-49C1-965A-1834805230D0}" destId="{A377D1C7-0CE5-43AA-A9DE-635CE75D9FB8}" srcOrd="11" destOrd="0" presId="urn:microsoft.com/office/officeart/2005/8/layout/cycle1"/>
    <dgm:cxn modelId="{EEC3251D-1669-4979-8E4F-267B136884D5}" type="presParOf" srcId="{40662B1C-B181-49C1-965A-1834805230D0}" destId="{E3B146DE-B4ED-47A7-8BB3-5C46F6C1C18B}" srcOrd="12" destOrd="0" presId="urn:microsoft.com/office/officeart/2005/8/layout/cycle1"/>
    <dgm:cxn modelId="{40BBA6D2-F3D1-4EE9-A3B6-8EA8DE25DE8F}" type="presParOf" srcId="{40662B1C-B181-49C1-965A-1834805230D0}" destId="{045B3E29-DC77-4C24-A935-0E6598D09977}" srcOrd="13" destOrd="0" presId="urn:microsoft.com/office/officeart/2005/8/layout/cycle1"/>
    <dgm:cxn modelId="{345D34E3-2644-4AB6-B6D4-51B0FAA45EC2}" type="presParOf" srcId="{40662B1C-B181-49C1-965A-1834805230D0}" destId="{03918D41-B583-4D68-9AC3-AF84CC0180C1}" srcOrd="14" destOrd="0" presId="urn:microsoft.com/office/officeart/2005/8/layout/cycle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145F78E-520F-40BD-88B5-0326121D85A1}" type="doc">
      <dgm:prSet loTypeId="urn:microsoft.com/office/officeart/2005/8/layout/chevron1" loCatId="process" qsTypeId="urn:microsoft.com/office/officeart/2005/8/quickstyle/simple1" qsCatId="simple" csTypeId="urn:microsoft.com/office/officeart/2005/8/colors/accent1_2" csCatId="accent1" phldr="1"/>
      <dgm:spPr/>
    </dgm:pt>
    <dgm:pt modelId="{57F5CE34-EE7D-4018-A7D2-BC4FDE652D48}">
      <dgm:prSet phldrT="[Text]"/>
      <dgm:spPr/>
      <dgm:t>
        <a:bodyPr/>
        <a:lstStyle/>
        <a:p>
          <a:r>
            <a:rPr lang="de-CH"/>
            <a:t>Plug-in wird entwickelt</a:t>
          </a:r>
        </a:p>
      </dgm:t>
    </dgm:pt>
    <dgm:pt modelId="{67A91AA6-1165-45D2-8F33-D582D12428E2}" type="parTrans" cxnId="{60BEA96A-F65A-4B8A-A7F1-5A03E467721A}">
      <dgm:prSet/>
      <dgm:spPr/>
      <dgm:t>
        <a:bodyPr/>
        <a:lstStyle/>
        <a:p>
          <a:endParaRPr lang="de-CH"/>
        </a:p>
      </dgm:t>
    </dgm:pt>
    <dgm:pt modelId="{8724558A-F5E2-407B-B1CC-7C6E055AF7CF}" type="sibTrans" cxnId="{60BEA96A-F65A-4B8A-A7F1-5A03E467721A}">
      <dgm:prSet/>
      <dgm:spPr/>
      <dgm:t>
        <a:bodyPr/>
        <a:lstStyle/>
        <a:p>
          <a:endParaRPr lang="de-CH"/>
        </a:p>
      </dgm:t>
    </dgm:pt>
    <dgm:pt modelId="{53FF2AC1-A37A-4550-A648-6C61FA1E447D}">
      <dgm:prSet phldrT="[Text]"/>
      <dgm:spPr/>
      <dgm:t>
        <a:bodyPr/>
        <a:lstStyle/>
        <a:p>
          <a:r>
            <a:rPr lang="de-CH"/>
            <a:t>Qualitätsprüfung druch Institut</a:t>
          </a:r>
        </a:p>
      </dgm:t>
    </dgm:pt>
    <dgm:pt modelId="{AAC55CE0-A84B-4858-8927-AA9E9AAE7043}" type="parTrans" cxnId="{B078168D-AEF7-4CFF-858E-6E23B25EEB34}">
      <dgm:prSet/>
      <dgm:spPr/>
      <dgm:t>
        <a:bodyPr/>
        <a:lstStyle/>
        <a:p>
          <a:endParaRPr lang="de-CH"/>
        </a:p>
      </dgm:t>
    </dgm:pt>
    <dgm:pt modelId="{41F12230-5B0F-4FD5-8620-CE2048314A8A}" type="sibTrans" cxnId="{B078168D-AEF7-4CFF-858E-6E23B25EEB34}">
      <dgm:prSet/>
      <dgm:spPr/>
      <dgm:t>
        <a:bodyPr/>
        <a:lstStyle/>
        <a:p>
          <a:endParaRPr lang="de-CH"/>
        </a:p>
      </dgm:t>
    </dgm:pt>
    <dgm:pt modelId="{A2BB697E-3D08-4E9F-805B-F0BC24977387}">
      <dgm:prSet phldrT="[Text]"/>
      <dgm:spPr/>
      <dgm:t>
        <a:bodyPr/>
        <a:lstStyle/>
        <a:p>
          <a:r>
            <a:rPr lang="de-CH"/>
            <a:t>Information Plug-in Möglichkeit</a:t>
          </a:r>
        </a:p>
      </dgm:t>
    </dgm:pt>
    <dgm:pt modelId="{FE71A258-7A95-4213-A63F-A230DB598553}" type="parTrans" cxnId="{17BE8A14-8298-4A0D-960B-9528D5D5281C}">
      <dgm:prSet/>
      <dgm:spPr/>
      <dgm:t>
        <a:bodyPr/>
        <a:lstStyle/>
        <a:p>
          <a:endParaRPr lang="de-CH"/>
        </a:p>
      </dgm:t>
    </dgm:pt>
    <dgm:pt modelId="{E7BF89AE-8BB9-4096-9362-DB67733A2AA2}" type="sibTrans" cxnId="{17BE8A14-8298-4A0D-960B-9528D5D5281C}">
      <dgm:prSet/>
      <dgm:spPr/>
      <dgm:t>
        <a:bodyPr/>
        <a:lstStyle/>
        <a:p>
          <a:endParaRPr lang="de-CH"/>
        </a:p>
      </dgm:t>
    </dgm:pt>
    <dgm:pt modelId="{60160DF1-1D2B-4129-ADDD-331455E8DA6C}">
      <dgm:prSet phldrT="[Text]"/>
      <dgm:spPr/>
      <dgm:t>
        <a:bodyPr/>
        <a:lstStyle/>
        <a:p>
          <a:r>
            <a:rPr lang="de-CH"/>
            <a:t>Studierende werden informiert, dass die Möglichkeit besteht, ein Plug-In für die Viedowall zu entwickeln</a:t>
          </a:r>
        </a:p>
      </dgm:t>
    </dgm:pt>
    <dgm:pt modelId="{76AEDE8B-6E9F-4F14-9DD0-CDCC7C45A130}" type="parTrans" cxnId="{59893E11-E655-4FE0-A0B2-E9E880DFB17D}">
      <dgm:prSet/>
      <dgm:spPr/>
      <dgm:t>
        <a:bodyPr/>
        <a:lstStyle/>
        <a:p>
          <a:endParaRPr lang="de-CH"/>
        </a:p>
      </dgm:t>
    </dgm:pt>
    <dgm:pt modelId="{5BFEE513-8800-42E2-8778-D592E4F7B6CF}" type="sibTrans" cxnId="{59893E11-E655-4FE0-A0B2-E9E880DFB17D}">
      <dgm:prSet/>
      <dgm:spPr/>
      <dgm:t>
        <a:bodyPr/>
        <a:lstStyle/>
        <a:p>
          <a:endParaRPr lang="de-CH"/>
        </a:p>
      </dgm:t>
    </dgm:pt>
    <dgm:pt modelId="{A6A7E497-39A0-40B1-B204-1B9858323A6F}">
      <dgm:prSet phldrT="[Text]"/>
      <dgm:spPr/>
      <dgm:t>
        <a:bodyPr/>
        <a:lstStyle/>
        <a:p>
          <a:r>
            <a:rPr lang="de-CH"/>
            <a:t>Studenten entwickeln Plug-in</a:t>
          </a:r>
        </a:p>
      </dgm:t>
    </dgm:pt>
    <dgm:pt modelId="{6F3F6C9C-23DC-474A-9907-56E52F16232B}" type="parTrans" cxnId="{59CB5DBF-9B12-498B-B474-F6402696E645}">
      <dgm:prSet/>
      <dgm:spPr/>
      <dgm:t>
        <a:bodyPr/>
        <a:lstStyle/>
        <a:p>
          <a:endParaRPr lang="de-CH"/>
        </a:p>
      </dgm:t>
    </dgm:pt>
    <dgm:pt modelId="{7F0840EA-BEA6-40BE-85BA-3C56AA337788}" type="sibTrans" cxnId="{59CB5DBF-9B12-498B-B474-F6402696E645}">
      <dgm:prSet/>
      <dgm:spPr/>
      <dgm:t>
        <a:bodyPr/>
        <a:lstStyle/>
        <a:p>
          <a:endParaRPr lang="de-CH"/>
        </a:p>
      </dgm:t>
    </dgm:pt>
    <dgm:pt modelId="{EA567428-525F-4698-8C67-EB6628DD8CB6}">
      <dgm:prSet phldrT="[Text]"/>
      <dgm:spPr/>
      <dgm:t>
        <a:bodyPr/>
        <a:lstStyle/>
        <a:p>
          <a:r>
            <a:rPr lang="de-CH"/>
            <a:t>Bsp. in einem Software Engineering 2 Projekt ober in Microsoft  Technologien Modul</a:t>
          </a:r>
        </a:p>
      </dgm:t>
    </dgm:pt>
    <dgm:pt modelId="{2FDB6D5C-2BDA-4588-BBA6-43DEC55AEE9A}" type="parTrans" cxnId="{A0D615FE-BE2E-4C54-BD80-4EEE995E92A3}">
      <dgm:prSet/>
      <dgm:spPr/>
      <dgm:t>
        <a:bodyPr/>
        <a:lstStyle/>
        <a:p>
          <a:endParaRPr lang="de-CH"/>
        </a:p>
      </dgm:t>
    </dgm:pt>
    <dgm:pt modelId="{A95ECD7E-FE65-4697-8215-F43BD9E3C8AE}" type="sibTrans" cxnId="{A0D615FE-BE2E-4C54-BD80-4EEE995E92A3}">
      <dgm:prSet/>
      <dgm:spPr/>
      <dgm:t>
        <a:bodyPr/>
        <a:lstStyle/>
        <a:p>
          <a:endParaRPr lang="de-CH"/>
        </a:p>
      </dgm:t>
    </dgm:pt>
    <dgm:pt modelId="{69614B42-D681-42F7-A527-44B0E5925B5C}">
      <dgm:prSet phldrT="[Text]"/>
      <dgm:spPr/>
      <dgm:t>
        <a:bodyPr/>
        <a:lstStyle/>
        <a:p>
          <a:r>
            <a:rPr lang="de-CH"/>
            <a:t>Institut steht für Fragen zur Verfügung</a:t>
          </a:r>
        </a:p>
      </dgm:t>
    </dgm:pt>
    <dgm:pt modelId="{6B70164F-664E-4137-B5D1-BFE8258DCE2D}" type="parTrans" cxnId="{5C9612CE-ED00-4989-93F5-D133A9F3A3A4}">
      <dgm:prSet/>
      <dgm:spPr/>
      <dgm:t>
        <a:bodyPr/>
        <a:lstStyle/>
        <a:p>
          <a:endParaRPr lang="de-CH"/>
        </a:p>
      </dgm:t>
    </dgm:pt>
    <dgm:pt modelId="{3E3F2102-04DF-4D98-9A09-905D2C10E6C4}" type="sibTrans" cxnId="{5C9612CE-ED00-4989-93F5-D133A9F3A3A4}">
      <dgm:prSet/>
      <dgm:spPr/>
      <dgm:t>
        <a:bodyPr/>
        <a:lstStyle/>
        <a:p>
          <a:endParaRPr lang="de-CH"/>
        </a:p>
      </dgm:t>
    </dgm:pt>
    <dgm:pt modelId="{C7B7B9FB-6E24-4D81-8C61-8DAFF472EE71}">
      <dgm:prSet phldrT="[Text]"/>
      <dgm:spPr/>
      <dgm:t>
        <a:bodyPr/>
        <a:lstStyle/>
        <a:p>
          <a:r>
            <a:rPr lang="de-CH"/>
            <a:t>Die Stabilität des Plug-ins wird durch das Institut geprüft</a:t>
          </a:r>
        </a:p>
      </dgm:t>
    </dgm:pt>
    <dgm:pt modelId="{490A472C-8866-4868-8D32-FE12718E3C20}" type="parTrans" cxnId="{5697FC7C-1A24-405F-8ACF-39E4F000E5B9}">
      <dgm:prSet/>
      <dgm:spPr/>
      <dgm:t>
        <a:bodyPr/>
        <a:lstStyle/>
        <a:p>
          <a:endParaRPr lang="de-CH"/>
        </a:p>
      </dgm:t>
    </dgm:pt>
    <dgm:pt modelId="{17C0E212-28FA-4741-ABEF-76C049E71237}" type="sibTrans" cxnId="{5697FC7C-1A24-405F-8ACF-39E4F000E5B9}">
      <dgm:prSet/>
      <dgm:spPr/>
      <dgm:t>
        <a:bodyPr/>
        <a:lstStyle/>
        <a:p>
          <a:endParaRPr lang="de-CH"/>
        </a:p>
      </dgm:t>
    </dgm:pt>
    <dgm:pt modelId="{4841066C-6B2F-44C0-A849-260D992EA019}">
      <dgm:prSet phldrT="[Text]"/>
      <dgm:spPr/>
      <dgm:t>
        <a:bodyPr/>
        <a:lstStyle/>
        <a:p>
          <a:r>
            <a:rPr lang="de-CH"/>
            <a:t>Regeln und Massnahmen bei einer Verletzung dieser werden bekannt gegeben, Studierende unterschreiben eine Erklärung, dass sie alles tun, um diese Regeln einzuhalten</a:t>
          </a:r>
        </a:p>
      </dgm:t>
    </dgm:pt>
    <dgm:pt modelId="{00FAAFF1-C403-43BA-A3A2-255C19112AE5}" type="parTrans" cxnId="{9935A199-9B48-49B2-B48F-4343B469897A}">
      <dgm:prSet/>
      <dgm:spPr/>
      <dgm:t>
        <a:bodyPr/>
        <a:lstStyle/>
        <a:p>
          <a:endParaRPr lang="de-CH"/>
        </a:p>
      </dgm:t>
    </dgm:pt>
    <dgm:pt modelId="{0653D286-9381-4D08-B0BC-633CB860EF8F}" type="sibTrans" cxnId="{9935A199-9B48-49B2-B48F-4343B469897A}">
      <dgm:prSet/>
      <dgm:spPr/>
      <dgm:t>
        <a:bodyPr/>
        <a:lstStyle/>
        <a:p>
          <a:endParaRPr lang="de-CH"/>
        </a:p>
      </dgm:t>
    </dgm:pt>
    <dgm:pt modelId="{49BF6C17-51B1-44DA-9049-8C076FAD9EED}">
      <dgm:prSet phldrT="[Text]"/>
      <dgm:spPr/>
      <dgm:t>
        <a:bodyPr/>
        <a:lstStyle/>
        <a:p>
          <a:r>
            <a:rPr lang="de-CH"/>
            <a:t>Deployment des Plug-ins</a:t>
          </a:r>
        </a:p>
      </dgm:t>
    </dgm:pt>
    <dgm:pt modelId="{92F40422-0ABE-4429-8BB2-D82F01FD5D88}" type="parTrans" cxnId="{FEC3FA9E-D532-42AD-AEDB-3010851DFDF9}">
      <dgm:prSet/>
      <dgm:spPr/>
      <dgm:t>
        <a:bodyPr/>
        <a:lstStyle/>
        <a:p>
          <a:endParaRPr lang="de-CH"/>
        </a:p>
      </dgm:t>
    </dgm:pt>
    <dgm:pt modelId="{E00AA092-0B44-4F1A-B3E3-FF6E5CA64C5C}" type="sibTrans" cxnId="{FEC3FA9E-D532-42AD-AEDB-3010851DFDF9}">
      <dgm:prSet/>
      <dgm:spPr/>
      <dgm:t>
        <a:bodyPr/>
        <a:lstStyle/>
        <a:p>
          <a:endParaRPr lang="de-CH"/>
        </a:p>
      </dgm:t>
    </dgm:pt>
    <dgm:pt modelId="{AE89887E-8CAF-4273-90B1-59B26658439B}">
      <dgm:prSet phldrT="[Text]"/>
      <dgm:spPr/>
      <dgm:t>
        <a:bodyPr/>
        <a:lstStyle/>
        <a:p>
          <a:r>
            <a:rPr lang="de-CH"/>
            <a:t>1. Möglichkeit: Das Plug-in wird durch das Institut deployed</a:t>
          </a:r>
        </a:p>
      </dgm:t>
    </dgm:pt>
    <dgm:pt modelId="{B70E32EA-332F-4457-90B7-B86114050FB1}" type="parTrans" cxnId="{3320092C-D903-4B27-8C04-80E72C6736BC}">
      <dgm:prSet/>
      <dgm:spPr/>
      <dgm:t>
        <a:bodyPr/>
        <a:lstStyle/>
        <a:p>
          <a:endParaRPr lang="de-CH"/>
        </a:p>
      </dgm:t>
    </dgm:pt>
    <dgm:pt modelId="{EFE349F3-4C6C-4063-9F4D-6B3612DFD34F}" type="sibTrans" cxnId="{3320092C-D903-4B27-8C04-80E72C6736BC}">
      <dgm:prSet/>
      <dgm:spPr/>
      <dgm:t>
        <a:bodyPr/>
        <a:lstStyle/>
        <a:p>
          <a:endParaRPr lang="de-CH"/>
        </a:p>
      </dgm:t>
    </dgm:pt>
    <dgm:pt modelId="{05FDFB77-6A1D-4159-81B5-8AC404ABFCCC}">
      <dgm:prSet phldrT="[Text]"/>
      <dgm:spPr/>
      <dgm:t>
        <a:bodyPr/>
        <a:lstStyle/>
        <a:p>
          <a:r>
            <a:rPr lang="de-CH"/>
            <a:t>2. Möglichkeit: Das Plug-in kann über eine Web Oberfläche hochgeladen werden und wird automatisch deployed</a:t>
          </a:r>
        </a:p>
      </dgm:t>
    </dgm:pt>
    <dgm:pt modelId="{D293399A-804D-4FDE-83E2-FE0D2C0045DF}" type="parTrans" cxnId="{595C3B39-6E73-4BEF-87EC-420982C74228}">
      <dgm:prSet/>
      <dgm:spPr/>
      <dgm:t>
        <a:bodyPr/>
        <a:lstStyle/>
        <a:p>
          <a:endParaRPr lang="de-CH"/>
        </a:p>
      </dgm:t>
    </dgm:pt>
    <dgm:pt modelId="{E1B3533E-FACC-46D3-96EB-D2BEDEFCB3EA}" type="sibTrans" cxnId="{595C3B39-6E73-4BEF-87EC-420982C74228}">
      <dgm:prSet/>
      <dgm:spPr/>
      <dgm:t>
        <a:bodyPr/>
        <a:lstStyle/>
        <a:p>
          <a:endParaRPr lang="de-CH"/>
        </a:p>
      </dgm:t>
    </dgm:pt>
    <dgm:pt modelId="{23DA1662-6618-4D55-A30B-888D9B0811DF}" type="pres">
      <dgm:prSet presAssocID="{6145F78E-520F-40BD-88B5-0326121D85A1}" presName="Name0" presStyleCnt="0">
        <dgm:presLayoutVars>
          <dgm:dir/>
          <dgm:animLvl val="lvl"/>
          <dgm:resizeHandles val="exact"/>
        </dgm:presLayoutVars>
      </dgm:prSet>
      <dgm:spPr/>
    </dgm:pt>
    <dgm:pt modelId="{5B8819D6-832B-4C02-A011-962751CE4F59}" type="pres">
      <dgm:prSet presAssocID="{A2BB697E-3D08-4E9F-805B-F0BC24977387}" presName="composite" presStyleCnt="0"/>
      <dgm:spPr/>
    </dgm:pt>
    <dgm:pt modelId="{4AF22EE5-769D-488D-B32D-C189055302B7}" type="pres">
      <dgm:prSet presAssocID="{A2BB697E-3D08-4E9F-805B-F0BC24977387}" presName="parTx" presStyleLbl="node1" presStyleIdx="0" presStyleCnt="4">
        <dgm:presLayoutVars>
          <dgm:chMax val="0"/>
          <dgm:chPref val="0"/>
          <dgm:bulletEnabled val="1"/>
        </dgm:presLayoutVars>
      </dgm:prSet>
      <dgm:spPr/>
      <dgm:t>
        <a:bodyPr/>
        <a:lstStyle/>
        <a:p>
          <a:endParaRPr lang="de-CH"/>
        </a:p>
      </dgm:t>
    </dgm:pt>
    <dgm:pt modelId="{E2F41379-DC12-428F-BFD8-605A250F7325}" type="pres">
      <dgm:prSet presAssocID="{A2BB697E-3D08-4E9F-805B-F0BC24977387}" presName="desTx" presStyleLbl="revTx" presStyleIdx="0" presStyleCnt="4">
        <dgm:presLayoutVars>
          <dgm:bulletEnabled val="1"/>
        </dgm:presLayoutVars>
      </dgm:prSet>
      <dgm:spPr/>
      <dgm:t>
        <a:bodyPr/>
        <a:lstStyle/>
        <a:p>
          <a:endParaRPr lang="de-CH"/>
        </a:p>
      </dgm:t>
    </dgm:pt>
    <dgm:pt modelId="{815824AE-A8F4-40DD-A328-70B4B4FAE3EF}" type="pres">
      <dgm:prSet presAssocID="{E7BF89AE-8BB9-4096-9362-DB67733A2AA2}" presName="space" presStyleCnt="0"/>
      <dgm:spPr/>
    </dgm:pt>
    <dgm:pt modelId="{F8651E6A-4354-42E8-BDF9-B9B20202D0E1}" type="pres">
      <dgm:prSet presAssocID="{57F5CE34-EE7D-4018-A7D2-BC4FDE652D48}" presName="composite" presStyleCnt="0"/>
      <dgm:spPr/>
    </dgm:pt>
    <dgm:pt modelId="{ED698114-FB15-440F-B5DA-2A2780A342C2}" type="pres">
      <dgm:prSet presAssocID="{57F5CE34-EE7D-4018-A7D2-BC4FDE652D48}" presName="parTx" presStyleLbl="node1" presStyleIdx="1" presStyleCnt="4">
        <dgm:presLayoutVars>
          <dgm:chMax val="0"/>
          <dgm:chPref val="0"/>
          <dgm:bulletEnabled val="1"/>
        </dgm:presLayoutVars>
      </dgm:prSet>
      <dgm:spPr/>
      <dgm:t>
        <a:bodyPr/>
        <a:lstStyle/>
        <a:p>
          <a:endParaRPr lang="de-CH"/>
        </a:p>
      </dgm:t>
    </dgm:pt>
    <dgm:pt modelId="{C2131BC5-721D-4214-9CC4-32B0EFBFF1EC}" type="pres">
      <dgm:prSet presAssocID="{57F5CE34-EE7D-4018-A7D2-BC4FDE652D48}" presName="desTx" presStyleLbl="revTx" presStyleIdx="1" presStyleCnt="4">
        <dgm:presLayoutVars>
          <dgm:bulletEnabled val="1"/>
        </dgm:presLayoutVars>
      </dgm:prSet>
      <dgm:spPr/>
      <dgm:t>
        <a:bodyPr/>
        <a:lstStyle/>
        <a:p>
          <a:endParaRPr lang="de-CH"/>
        </a:p>
      </dgm:t>
    </dgm:pt>
    <dgm:pt modelId="{256942DF-2F62-4713-825F-7C1422382046}" type="pres">
      <dgm:prSet presAssocID="{8724558A-F5E2-407B-B1CC-7C6E055AF7CF}" presName="space" presStyleCnt="0"/>
      <dgm:spPr/>
    </dgm:pt>
    <dgm:pt modelId="{453E5F12-66ED-4DDF-AD17-44F61B5AA4C0}" type="pres">
      <dgm:prSet presAssocID="{53FF2AC1-A37A-4550-A648-6C61FA1E447D}" presName="composite" presStyleCnt="0"/>
      <dgm:spPr/>
    </dgm:pt>
    <dgm:pt modelId="{154E34BA-AA8B-48C5-A7BF-7DB3B5CB4F95}" type="pres">
      <dgm:prSet presAssocID="{53FF2AC1-A37A-4550-A648-6C61FA1E447D}" presName="parTx" presStyleLbl="node1" presStyleIdx="2" presStyleCnt="4">
        <dgm:presLayoutVars>
          <dgm:chMax val="0"/>
          <dgm:chPref val="0"/>
          <dgm:bulletEnabled val="1"/>
        </dgm:presLayoutVars>
      </dgm:prSet>
      <dgm:spPr/>
      <dgm:t>
        <a:bodyPr/>
        <a:lstStyle/>
        <a:p>
          <a:endParaRPr lang="de-CH"/>
        </a:p>
      </dgm:t>
    </dgm:pt>
    <dgm:pt modelId="{F4940FDB-7EE9-4B7E-BA94-1BA7DE1F3652}" type="pres">
      <dgm:prSet presAssocID="{53FF2AC1-A37A-4550-A648-6C61FA1E447D}" presName="desTx" presStyleLbl="revTx" presStyleIdx="2" presStyleCnt="4">
        <dgm:presLayoutVars>
          <dgm:bulletEnabled val="1"/>
        </dgm:presLayoutVars>
      </dgm:prSet>
      <dgm:spPr/>
      <dgm:t>
        <a:bodyPr/>
        <a:lstStyle/>
        <a:p>
          <a:endParaRPr lang="de-CH"/>
        </a:p>
      </dgm:t>
    </dgm:pt>
    <dgm:pt modelId="{4D718AA0-DDA2-498E-8B89-532B2353EA9A}" type="pres">
      <dgm:prSet presAssocID="{41F12230-5B0F-4FD5-8620-CE2048314A8A}" presName="space" presStyleCnt="0"/>
      <dgm:spPr/>
    </dgm:pt>
    <dgm:pt modelId="{39E6FA8E-0B77-45D2-B12C-5FBB0496237F}" type="pres">
      <dgm:prSet presAssocID="{49BF6C17-51B1-44DA-9049-8C076FAD9EED}" presName="composite" presStyleCnt="0"/>
      <dgm:spPr/>
    </dgm:pt>
    <dgm:pt modelId="{134F4162-1644-4068-BF1E-6D0EEFAEE9D6}" type="pres">
      <dgm:prSet presAssocID="{49BF6C17-51B1-44DA-9049-8C076FAD9EED}" presName="parTx" presStyleLbl="node1" presStyleIdx="3" presStyleCnt="4">
        <dgm:presLayoutVars>
          <dgm:chMax val="0"/>
          <dgm:chPref val="0"/>
          <dgm:bulletEnabled val="1"/>
        </dgm:presLayoutVars>
      </dgm:prSet>
      <dgm:spPr/>
      <dgm:t>
        <a:bodyPr/>
        <a:lstStyle/>
        <a:p>
          <a:endParaRPr lang="de-CH"/>
        </a:p>
      </dgm:t>
    </dgm:pt>
    <dgm:pt modelId="{EB64BCDB-DAF0-490B-BEE0-C08181938790}" type="pres">
      <dgm:prSet presAssocID="{49BF6C17-51B1-44DA-9049-8C076FAD9EED}" presName="desTx" presStyleLbl="revTx" presStyleIdx="3" presStyleCnt="4">
        <dgm:presLayoutVars>
          <dgm:bulletEnabled val="1"/>
        </dgm:presLayoutVars>
      </dgm:prSet>
      <dgm:spPr/>
      <dgm:t>
        <a:bodyPr/>
        <a:lstStyle/>
        <a:p>
          <a:endParaRPr lang="de-CH"/>
        </a:p>
      </dgm:t>
    </dgm:pt>
  </dgm:ptLst>
  <dgm:cxnLst>
    <dgm:cxn modelId="{A0D615FE-BE2E-4C54-BD80-4EEE995E92A3}" srcId="{57F5CE34-EE7D-4018-A7D2-BC4FDE652D48}" destId="{EA567428-525F-4698-8C67-EB6628DD8CB6}" srcOrd="1" destOrd="0" parTransId="{2FDB6D5C-2BDA-4588-BBA6-43DEC55AEE9A}" sibTransId="{A95ECD7E-FE65-4697-8215-F43BD9E3C8AE}"/>
    <dgm:cxn modelId="{3320092C-D903-4B27-8C04-80E72C6736BC}" srcId="{49BF6C17-51B1-44DA-9049-8C076FAD9EED}" destId="{AE89887E-8CAF-4273-90B1-59B26658439B}" srcOrd="0" destOrd="0" parTransId="{B70E32EA-332F-4457-90B7-B86114050FB1}" sibTransId="{EFE349F3-4C6C-4063-9F4D-6B3612DFD34F}"/>
    <dgm:cxn modelId="{938B6A41-727F-4C1E-9D56-DC5AD169CA79}" type="presOf" srcId="{60160DF1-1D2B-4129-ADDD-331455E8DA6C}" destId="{E2F41379-DC12-428F-BFD8-605A250F7325}" srcOrd="0" destOrd="0" presId="urn:microsoft.com/office/officeart/2005/8/layout/chevron1"/>
    <dgm:cxn modelId="{FCED0D71-AAD3-4060-9E22-F9C49B90CD18}" type="presOf" srcId="{AE89887E-8CAF-4273-90B1-59B26658439B}" destId="{EB64BCDB-DAF0-490B-BEE0-C08181938790}" srcOrd="0" destOrd="0" presId="urn:microsoft.com/office/officeart/2005/8/layout/chevron1"/>
    <dgm:cxn modelId="{5697FC7C-1A24-405F-8ACF-39E4F000E5B9}" srcId="{53FF2AC1-A37A-4550-A648-6C61FA1E447D}" destId="{C7B7B9FB-6E24-4D81-8C61-8DAFF472EE71}" srcOrd="0" destOrd="0" parTransId="{490A472C-8866-4868-8D32-FE12718E3C20}" sibTransId="{17C0E212-28FA-4741-ABEF-76C049E71237}"/>
    <dgm:cxn modelId="{68446EBC-ACA8-4781-8BD4-6940AFF2D368}" type="presOf" srcId="{05FDFB77-6A1D-4159-81B5-8AC404ABFCCC}" destId="{EB64BCDB-DAF0-490B-BEE0-C08181938790}" srcOrd="0" destOrd="1" presId="urn:microsoft.com/office/officeart/2005/8/layout/chevron1"/>
    <dgm:cxn modelId="{3C3057AF-98FE-4B85-BB38-0213F849C433}" type="presOf" srcId="{EA567428-525F-4698-8C67-EB6628DD8CB6}" destId="{C2131BC5-721D-4214-9CC4-32B0EFBFF1EC}" srcOrd="0" destOrd="1" presId="urn:microsoft.com/office/officeart/2005/8/layout/chevron1"/>
    <dgm:cxn modelId="{6106027F-3710-4CF3-A98E-FDAD7BBAFA20}" type="presOf" srcId="{C7B7B9FB-6E24-4D81-8C61-8DAFF472EE71}" destId="{F4940FDB-7EE9-4B7E-BA94-1BA7DE1F3652}" srcOrd="0" destOrd="0" presId="urn:microsoft.com/office/officeart/2005/8/layout/chevron1"/>
    <dgm:cxn modelId="{A533D50C-025C-4AF4-865B-F4FFD50634FB}" type="presOf" srcId="{4841066C-6B2F-44C0-A849-260D992EA019}" destId="{F4940FDB-7EE9-4B7E-BA94-1BA7DE1F3652}" srcOrd="0" destOrd="1" presId="urn:microsoft.com/office/officeart/2005/8/layout/chevron1"/>
    <dgm:cxn modelId="{60BEA96A-F65A-4B8A-A7F1-5A03E467721A}" srcId="{6145F78E-520F-40BD-88B5-0326121D85A1}" destId="{57F5CE34-EE7D-4018-A7D2-BC4FDE652D48}" srcOrd="1" destOrd="0" parTransId="{67A91AA6-1165-45D2-8F33-D582D12428E2}" sibTransId="{8724558A-F5E2-407B-B1CC-7C6E055AF7CF}"/>
    <dgm:cxn modelId="{17BE8A14-8298-4A0D-960B-9528D5D5281C}" srcId="{6145F78E-520F-40BD-88B5-0326121D85A1}" destId="{A2BB697E-3D08-4E9F-805B-F0BC24977387}" srcOrd="0" destOrd="0" parTransId="{FE71A258-7A95-4213-A63F-A230DB598553}" sibTransId="{E7BF89AE-8BB9-4096-9362-DB67733A2AA2}"/>
    <dgm:cxn modelId="{D2E1F4D4-0620-4370-BD2D-D1AC8836E93F}" type="presOf" srcId="{57F5CE34-EE7D-4018-A7D2-BC4FDE652D48}" destId="{ED698114-FB15-440F-B5DA-2A2780A342C2}" srcOrd="0" destOrd="0" presId="urn:microsoft.com/office/officeart/2005/8/layout/chevron1"/>
    <dgm:cxn modelId="{59CB5DBF-9B12-498B-B474-F6402696E645}" srcId="{57F5CE34-EE7D-4018-A7D2-BC4FDE652D48}" destId="{A6A7E497-39A0-40B1-B204-1B9858323A6F}" srcOrd="0" destOrd="0" parTransId="{6F3F6C9C-23DC-474A-9907-56E52F16232B}" sibTransId="{7F0840EA-BEA6-40BE-85BA-3C56AA337788}"/>
    <dgm:cxn modelId="{9935A199-9B48-49B2-B48F-4343B469897A}" srcId="{53FF2AC1-A37A-4550-A648-6C61FA1E447D}" destId="{4841066C-6B2F-44C0-A849-260D992EA019}" srcOrd="1" destOrd="0" parTransId="{00FAAFF1-C403-43BA-A3A2-255C19112AE5}" sibTransId="{0653D286-9381-4D08-B0BC-633CB860EF8F}"/>
    <dgm:cxn modelId="{91F0CA6F-F94B-4D67-BFFF-24B5B237ED6B}" type="presOf" srcId="{A6A7E497-39A0-40B1-B204-1B9858323A6F}" destId="{C2131BC5-721D-4214-9CC4-32B0EFBFF1EC}" srcOrd="0" destOrd="0" presId="urn:microsoft.com/office/officeart/2005/8/layout/chevron1"/>
    <dgm:cxn modelId="{595C3B39-6E73-4BEF-87EC-420982C74228}" srcId="{49BF6C17-51B1-44DA-9049-8C076FAD9EED}" destId="{05FDFB77-6A1D-4159-81B5-8AC404ABFCCC}" srcOrd="1" destOrd="0" parTransId="{D293399A-804D-4FDE-83E2-FE0D2C0045DF}" sibTransId="{E1B3533E-FACC-46D3-96EB-D2BEDEFCB3EA}"/>
    <dgm:cxn modelId="{5D0D39E8-01CB-4638-BEF8-52BAF42C8406}" type="presOf" srcId="{69614B42-D681-42F7-A527-44B0E5925B5C}" destId="{C2131BC5-721D-4214-9CC4-32B0EFBFF1EC}" srcOrd="0" destOrd="2" presId="urn:microsoft.com/office/officeart/2005/8/layout/chevron1"/>
    <dgm:cxn modelId="{B078168D-AEF7-4CFF-858E-6E23B25EEB34}" srcId="{6145F78E-520F-40BD-88B5-0326121D85A1}" destId="{53FF2AC1-A37A-4550-A648-6C61FA1E447D}" srcOrd="2" destOrd="0" parTransId="{AAC55CE0-A84B-4858-8927-AA9E9AAE7043}" sibTransId="{41F12230-5B0F-4FD5-8620-CE2048314A8A}"/>
    <dgm:cxn modelId="{C1468A15-E552-452E-BFF8-97E02AD22D31}" type="presOf" srcId="{49BF6C17-51B1-44DA-9049-8C076FAD9EED}" destId="{134F4162-1644-4068-BF1E-6D0EEFAEE9D6}" srcOrd="0" destOrd="0" presId="urn:microsoft.com/office/officeart/2005/8/layout/chevron1"/>
    <dgm:cxn modelId="{59893E11-E655-4FE0-A0B2-E9E880DFB17D}" srcId="{A2BB697E-3D08-4E9F-805B-F0BC24977387}" destId="{60160DF1-1D2B-4129-ADDD-331455E8DA6C}" srcOrd="0" destOrd="0" parTransId="{76AEDE8B-6E9F-4F14-9DD0-CDCC7C45A130}" sibTransId="{5BFEE513-8800-42E2-8778-D592E4F7B6CF}"/>
    <dgm:cxn modelId="{5C9612CE-ED00-4989-93F5-D133A9F3A3A4}" srcId="{57F5CE34-EE7D-4018-A7D2-BC4FDE652D48}" destId="{69614B42-D681-42F7-A527-44B0E5925B5C}" srcOrd="2" destOrd="0" parTransId="{6B70164F-664E-4137-B5D1-BFE8258DCE2D}" sibTransId="{3E3F2102-04DF-4D98-9A09-905D2C10E6C4}"/>
    <dgm:cxn modelId="{19C07150-6515-46AC-BAB7-B195378BD66C}" type="presOf" srcId="{53FF2AC1-A37A-4550-A648-6C61FA1E447D}" destId="{154E34BA-AA8B-48C5-A7BF-7DB3B5CB4F95}" srcOrd="0" destOrd="0" presId="urn:microsoft.com/office/officeart/2005/8/layout/chevron1"/>
    <dgm:cxn modelId="{9000B789-CED6-4E9F-A7E4-01EEDA93D802}" type="presOf" srcId="{A2BB697E-3D08-4E9F-805B-F0BC24977387}" destId="{4AF22EE5-769D-488D-B32D-C189055302B7}" srcOrd="0" destOrd="0" presId="urn:microsoft.com/office/officeart/2005/8/layout/chevron1"/>
    <dgm:cxn modelId="{A0C96115-B0C8-47C5-B896-211D7C05815F}" type="presOf" srcId="{6145F78E-520F-40BD-88B5-0326121D85A1}" destId="{23DA1662-6618-4D55-A30B-888D9B0811DF}" srcOrd="0" destOrd="0" presId="urn:microsoft.com/office/officeart/2005/8/layout/chevron1"/>
    <dgm:cxn modelId="{FEC3FA9E-D532-42AD-AEDB-3010851DFDF9}" srcId="{6145F78E-520F-40BD-88B5-0326121D85A1}" destId="{49BF6C17-51B1-44DA-9049-8C076FAD9EED}" srcOrd="3" destOrd="0" parTransId="{92F40422-0ABE-4429-8BB2-D82F01FD5D88}" sibTransId="{E00AA092-0B44-4F1A-B3E3-FF6E5CA64C5C}"/>
    <dgm:cxn modelId="{D5CCC6C7-E085-4531-BE70-743C69552E36}" type="presParOf" srcId="{23DA1662-6618-4D55-A30B-888D9B0811DF}" destId="{5B8819D6-832B-4C02-A011-962751CE4F59}" srcOrd="0" destOrd="0" presId="urn:microsoft.com/office/officeart/2005/8/layout/chevron1"/>
    <dgm:cxn modelId="{8BA9092A-7DFC-44FC-88C5-845B345F711F}" type="presParOf" srcId="{5B8819D6-832B-4C02-A011-962751CE4F59}" destId="{4AF22EE5-769D-488D-B32D-C189055302B7}" srcOrd="0" destOrd="0" presId="urn:microsoft.com/office/officeart/2005/8/layout/chevron1"/>
    <dgm:cxn modelId="{22BAA1EA-FF95-4FC7-92CB-2D9E9A977DBC}" type="presParOf" srcId="{5B8819D6-832B-4C02-A011-962751CE4F59}" destId="{E2F41379-DC12-428F-BFD8-605A250F7325}" srcOrd="1" destOrd="0" presId="urn:microsoft.com/office/officeart/2005/8/layout/chevron1"/>
    <dgm:cxn modelId="{B5BE8B34-0989-4F33-A9D9-1664F94313AD}" type="presParOf" srcId="{23DA1662-6618-4D55-A30B-888D9B0811DF}" destId="{815824AE-A8F4-40DD-A328-70B4B4FAE3EF}" srcOrd="1" destOrd="0" presId="urn:microsoft.com/office/officeart/2005/8/layout/chevron1"/>
    <dgm:cxn modelId="{E045ABF5-901A-41EE-A691-78EC19F0807B}" type="presParOf" srcId="{23DA1662-6618-4D55-A30B-888D9B0811DF}" destId="{F8651E6A-4354-42E8-BDF9-B9B20202D0E1}" srcOrd="2" destOrd="0" presId="urn:microsoft.com/office/officeart/2005/8/layout/chevron1"/>
    <dgm:cxn modelId="{E7DDC72A-1BA5-4569-BBD6-DAA58898CAD5}" type="presParOf" srcId="{F8651E6A-4354-42E8-BDF9-B9B20202D0E1}" destId="{ED698114-FB15-440F-B5DA-2A2780A342C2}" srcOrd="0" destOrd="0" presId="urn:microsoft.com/office/officeart/2005/8/layout/chevron1"/>
    <dgm:cxn modelId="{DA070C00-167F-49C4-9AEB-5A2D3BB8787D}" type="presParOf" srcId="{F8651E6A-4354-42E8-BDF9-B9B20202D0E1}" destId="{C2131BC5-721D-4214-9CC4-32B0EFBFF1EC}" srcOrd="1" destOrd="0" presId="urn:microsoft.com/office/officeart/2005/8/layout/chevron1"/>
    <dgm:cxn modelId="{733FBADE-089E-48F8-9505-ED98D824DC10}" type="presParOf" srcId="{23DA1662-6618-4D55-A30B-888D9B0811DF}" destId="{256942DF-2F62-4713-825F-7C1422382046}" srcOrd="3" destOrd="0" presId="urn:microsoft.com/office/officeart/2005/8/layout/chevron1"/>
    <dgm:cxn modelId="{646A13E5-FD44-4E53-9911-BB3D9E9652A9}" type="presParOf" srcId="{23DA1662-6618-4D55-A30B-888D9B0811DF}" destId="{453E5F12-66ED-4DDF-AD17-44F61B5AA4C0}" srcOrd="4" destOrd="0" presId="urn:microsoft.com/office/officeart/2005/8/layout/chevron1"/>
    <dgm:cxn modelId="{CD748DA7-68BE-42F3-9919-BF3F8083BB80}" type="presParOf" srcId="{453E5F12-66ED-4DDF-AD17-44F61B5AA4C0}" destId="{154E34BA-AA8B-48C5-A7BF-7DB3B5CB4F95}" srcOrd="0" destOrd="0" presId="urn:microsoft.com/office/officeart/2005/8/layout/chevron1"/>
    <dgm:cxn modelId="{EF352167-A197-4776-B94F-7884E243BCA6}" type="presParOf" srcId="{453E5F12-66ED-4DDF-AD17-44F61B5AA4C0}" destId="{F4940FDB-7EE9-4B7E-BA94-1BA7DE1F3652}" srcOrd="1" destOrd="0" presId="urn:microsoft.com/office/officeart/2005/8/layout/chevron1"/>
    <dgm:cxn modelId="{FF63C664-9A63-4A0B-BFF6-40988396F91B}" type="presParOf" srcId="{23DA1662-6618-4D55-A30B-888D9B0811DF}" destId="{4D718AA0-DDA2-498E-8B89-532B2353EA9A}" srcOrd="5" destOrd="0" presId="urn:microsoft.com/office/officeart/2005/8/layout/chevron1"/>
    <dgm:cxn modelId="{62E4B3F8-01A5-430C-94BB-8529D2F7128F}" type="presParOf" srcId="{23DA1662-6618-4D55-A30B-888D9B0811DF}" destId="{39E6FA8E-0B77-45D2-B12C-5FBB0496237F}" srcOrd="6" destOrd="0" presId="urn:microsoft.com/office/officeart/2005/8/layout/chevron1"/>
    <dgm:cxn modelId="{ADB88A4F-DE32-4723-AC12-43A13F0FF28E}" type="presParOf" srcId="{39E6FA8E-0B77-45D2-B12C-5FBB0496237F}" destId="{134F4162-1644-4068-BF1E-6D0EEFAEE9D6}" srcOrd="0" destOrd="0" presId="urn:microsoft.com/office/officeart/2005/8/layout/chevron1"/>
    <dgm:cxn modelId="{5FBB0089-42D1-435B-B0E3-6C5747FDCC0B}" type="presParOf" srcId="{39E6FA8E-0B77-45D2-B12C-5FBB0496237F}" destId="{EB64BCDB-DAF0-490B-BEE0-C08181938790}" srcOrd="1" destOrd="0" presId="urn:microsoft.com/office/officeart/2005/8/layout/chevron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5701BE9-8239-43A2-9D62-2921AE5995F8}" type="doc">
      <dgm:prSet loTypeId="urn:microsoft.com/office/officeart/2005/8/layout/hProcess10" loCatId="process" qsTypeId="urn:microsoft.com/office/officeart/2005/8/quickstyle/simple1" qsCatId="simple" csTypeId="urn:microsoft.com/office/officeart/2005/8/colors/accent1_2" csCatId="accent1" phldr="1"/>
      <dgm:spPr/>
      <dgm:t>
        <a:bodyPr/>
        <a:lstStyle/>
        <a:p>
          <a:endParaRPr lang="de-CH"/>
        </a:p>
      </dgm:t>
    </dgm:pt>
    <dgm:pt modelId="{D99802DF-9EC5-4281-835D-310C6CC09345}">
      <dgm:prSet phldrT="[Text]"/>
      <dgm:spPr/>
      <dgm:t>
        <a:bodyPr/>
        <a:lstStyle/>
        <a:p>
          <a:r>
            <a:rPr lang="de-CH"/>
            <a:t>Handcursor wird über Button verschoben</a:t>
          </a:r>
        </a:p>
      </dgm:t>
    </dgm:pt>
    <dgm:pt modelId="{C2404346-B9FB-4B34-B6D7-0A0CD2CFAA04}" type="parTrans" cxnId="{F5F3D403-A591-4611-9DFA-D9E8CEA56238}">
      <dgm:prSet/>
      <dgm:spPr/>
      <dgm:t>
        <a:bodyPr/>
        <a:lstStyle/>
        <a:p>
          <a:endParaRPr lang="de-CH"/>
        </a:p>
      </dgm:t>
    </dgm:pt>
    <dgm:pt modelId="{FCB83E72-5F70-4DF4-8F70-DA5A7D899E3B}" type="sibTrans" cxnId="{F5F3D403-A591-4611-9DFA-D9E8CEA56238}">
      <dgm:prSet/>
      <dgm:spPr/>
      <dgm:t>
        <a:bodyPr/>
        <a:lstStyle/>
        <a:p>
          <a:endParaRPr lang="de-CH"/>
        </a:p>
      </dgm:t>
    </dgm:pt>
    <dgm:pt modelId="{2C5668CF-2928-41BD-B41A-3A69DCB9BE9D}">
      <dgm:prSet phldrT="[Text]"/>
      <dgm:spPr/>
      <dgm:t>
        <a:bodyPr/>
        <a:lstStyle/>
        <a:p>
          <a:r>
            <a:rPr lang="de-CH"/>
            <a:t>Handcursor bleibt auf dem Element</a:t>
          </a:r>
          <a:br>
            <a:rPr lang="de-CH"/>
          </a:br>
          <a:r>
            <a:rPr lang="de-CH"/>
            <a:t>(nach ca 0.4s)</a:t>
          </a:r>
        </a:p>
      </dgm:t>
    </dgm:pt>
    <dgm:pt modelId="{A7CF3939-66EA-4694-8E30-47775E24D1DD}" type="parTrans" cxnId="{BD6236D6-E21A-4389-AD35-C430E4C03F51}">
      <dgm:prSet/>
      <dgm:spPr/>
      <dgm:t>
        <a:bodyPr/>
        <a:lstStyle/>
        <a:p>
          <a:endParaRPr lang="de-CH"/>
        </a:p>
      </dgm:t>
    </dgm:pt>
    <dgm:pt modelId="{2491DCBB-BD1B-4D18-9A6B-9F6C9745D200}" type="sibTrans" cxnId="{BD6236D6-E21A-4389-AD35-C430E4C03F51}">
      <dgm:prSet/>
      <dgm:spPr/>
      <dgm:t>
        <a:bodyPr/>
        <a:lstStyle/>
        <a:p>
          <a:endParaRPr lang="de-CH"/>
        </a:p>
      </dgm:t>
    </dgm:pt>
    <dgm:pt modelId="{DAE817A3-39CD-46B2-B48D-37F15B471088}">
      <dgm:prSet phldrT="[Text]"/>
      <dgm:spPr/>
      <dgm:t>
        <a:bodyPr/>
        <a:lstStyle/>
        <a:p>
          <a:r>
            <a:rPr lang="de-CH"/>
            <a:t>Nach ca. 1.5 Sekunden wird auf das Element geklickt</a:t>
          </a:r>
        </a:p>
      </dgm:t>
    </dgm:pt>
    <dgm:pt modelId="{22F01E49-BD79-4777-B0E0-D19A1C74684B}" type="parTrans" cxnId="{141DB3AB-C6D0-4ACF-9F8A-4F316FA93998}">
      <dgm:prSet/>
      <dgm:spPr/>
      <dgm:t>
        <a:bodyPr/>
        <a:lstStyle/>
        <a:p>
          <a:endParaRPr lang="de-CH"/>
        </a:p>
      </dgm:t>
    </dgm:pt>
    <dgm:pt modelId="{427D7269-A4D5-47FD-B3F3-ACE285C2BC4F}" type="sibTrans" cxnId="{141DB3AB-C6D0-4ACF-9F8A-4F316FA93998}">
      <dgm:prSet/>
      <dgm:spPr/>
      <dgm:t>
        <a:bodyPr/>
        <a:lstStyle/>
        <a:p>
          <a:endParaRPr lang="de-CH"/>
        </a:p>
      </dgm:t>
    </dgm:pt>
    <dgm:pt modelId="{A0A940F3-60BC-405C-93C5-2E78BDF367D0}">
      <dgm:prSet phldrT="[Text]"/>
      <dgm:spPr/>
      <dgm:t>
        <a:bodyPr/>
        <a:lstStyle/>
        <a:p>
          <a:r>
            <a:rPr lang="de-CH"/>
            <a:t>Handcursor bleibt auf dem Element</a:t>
          </a:r>
          <a:br>
            <a:rPr lang="de-CH"/>
          </a:br>
          <a:r>
            <a:rPr lang="de-CH"/>
            <a:t>(nach ca 0.8s)</a:t>
          </a:r>
        </a:p>
      </dgm:t>
    </dgm:pt>
    <dgm:pt modelId="{EC9EFAB1-AFA5-43A6-87A2-56A19DF3B93C}" type="parTrans" cxnId="{38B88A9D-B43F-4A8D-9632-C17A7AFFA421}">
      <dgm:prSet/>
      <dgm:spPr/>
      <dgm:t>
        <a:bodyPr/>
        <a:lstStyle/>
        <a:p>
          <a:endParaRPr lang="de-CH"/>
        </a:p>
      </dgm:t>
    </dgm:pt>
    <dgm:pt modelId="{DA998900-39AD-42EA-9C89-D2A94D0E7E5A}" type="sibTrans" cxnId="{38B88A9D-B43F-4A8D-9632-C17A7AFFA421}">
      <dgm:prSet/>
      <dgm:spPr/>
      <dgm:t>
        <a:bodyPr/>
        <a:lstStyle/>
        <a:p>
          <a:endParaRPr lang="de-CH"/>
        </a:p>
      </dgm:t>
    </dgm:pt>
    <dgm:pt modelId="{0E45096C-CE97-40EF-971A-5A5DC5029BCF}" type="pres">
      <dgm:prSet presAssocID="{A5701BE9-8239-43A2-9D62-2921AE5995F8}" presName="Name0" presStyleCnt="0">
        <dgm:presLayoutVars>
          <dgm:dir/>
          <dgm:resizeHandles val="exact"/>
        </dgm:presLayoutVars>
      </dgm:prSet>
      <dgm:spPr/>
      <dgm:t>
        <a:bodyPr/>
        <a:lstStyle/>
        <a:p>
          <a:endParaRPr lang="de-CH"/>
        </a:p>
      </dgm:t>
    </dgm:pt>
    <dgm:pt modelId="{0681F987-33BE-41DB-AA2D-EE647E063F12}" type="pres">
      <dgm:prSet presAssocID="{D99802DF-9EC5-4281-835D-310C6CC09345}" presName="composite" presStyleCnt="0"/>
      <dgm:spPr/>
    </dgm:pt>
    <dgm:pt modelId="{E2B603FB-8A5B-4389-9D8F-A86A86DDD690}" type="pres">
      <dgm:prSet presAssocID="{D99802DF-9EC5-4281-835D-310C6CC09345}" presName="imagSh" presStyleLbl="bgImgPlace1" presStyleIdx="0" presStyleCnt="4" custLinFactNeighborX="-77" custLinFactNeighborY="-22100"/>
      <dgm:spPr>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dgm:spPr>
    </dgm:pt>
    <dgm:pt modelId="{2DB77FCA-6AE7-4774-884D-F677A6B939D6}" type="pres">
      <dgm:prSet presAssocID="{D99802DF-9EC5-4281-835D-310C6CC09345}" presName="txNode" presStyleLbl="node1" presStyleIdx="0" presStyleCnt="4" custLinFactNeighborX="77" custLinFactNeighborY="10855">
        <dgm:presLayoutVars>
          <dgm:bulletEnabled val="1"/>
        </dgm:presLayoutVars>
      </dgm:prSet>
      <dgm:spPr/>
      <dgm:t>
        <a:bodyPr/>
        <a:lstStyle/>
        <a:p>
          <a:endParaRPr lang="de-CH"/>
        </a:p>
      </dgm:t>
    </dgm:pt>
    <dgm:pt modelId="{3E1B54CA-89CC-4C04-A76B-65BF3A0F1365}" type="pres">
      <dgm:prSet presAssocID="{FCB83E72-5F70-4DF4-8F70-DA5A7D899E3B}" presName="sibTrans" presStyleLbl="sibTrans2D1" presStyleIdx="0" presStyleCnt="3"/>
      <dgm:spPr/>
      <dgm:t>
        <a:bodyPr/>
        <a:lstStyle/>
        <a:p>
          <a:endParaRPr lang="de-CH"/>
        </a:p>
      </dgm:t>
    </dgm:pt>
    <dgm:pt modelId="{F10C46B9-DB60-4336-998F-89E02CA1ABBD}" type="pres">
      <dgm:prSet presAssocID="{FCB83E72-5F70-4DF4-8F70-DA5A7D899E3B}" presName="connTx" presStyleLbl="sibTrans2D1" presStyleIdx="0" presStyleCnt="3"/>
      <dgm:spPr/>
      <dgm:t>
        <a:bodyPr/>
        <a:lstStyle/>
        <a:p>
          <a:endParaRPr lang="de-CH"/>
        </a:p>
      </dgm:t>
    </dgm:pt>
    <dgm:pt modelId="{7B693EA9-103D-4DB4-B8E9-7635E066F4FB}" type="pres">
      <dgm:prSet presAssocID="{2C5668CF-2928-41BD-B41A-3A69DCB9BE9D}" presName="composite" presStyleCnt="0"/>
      <dgm:spPr/>
    </dgm:pt>
    <dgm:pt modelId="{0C9A1922-F13F-4030-B09E-928F3DDE21F4}" type="pres">
      <dgm:prSet presAssocID="{2C5668CF-2928-41BD-B41A-3A69DCB9BE9D}" presName="imagSh" presStyleLbl="bgImgPlace1" presStyleIdx="1" presStyleCnt="4" custLinFactNeighborX="-9210" custLinFactNeighborY="-22100"/>
      <dgm:spPr>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dgm:spPr>
    </dgm:pt>
    <dgm:pt modelId="{675A7D19-7B0F-4E7C-A9F3-04B706F78CC6}" type="pres">
      <dgm:prSet presAssocID="{2C5668CF-2928-41BD-B41A-3A69DCB9BE9D}" presName="txNode" presStyleLbl="node1" presStyleIdx="1" presStyleCnt="4" custLinFactNeighborX="77" custLinFactNeighborY="10855">
        <dgm:presLayoutVars>
          <dgm:bulletEnabled val="1"/>
        </dgm:presLayoutVars>
      </dgm:prSet>
      <dgm:spPr/>
      <dgm:t>
        <a:bodyPr/>
        <a:lstStyle/>
        <a:p>
          <a:endParaRPr lang="de-CH"/>
        </a:p>
      </dgm:t>
    </dgm:pt>
    <dgm:pt modelId="{8E43D6D8-0C16-481D-BDE7-FDCA7F90B40D}" type="pres">
      <dgm:prSet presAssocID="{2491DCBB-BD1B-4D18-9A6B-9F6C9745D200}" presName="sibTrans" presStyleLbl="sibTrans2D1" presStyleIdx="1" presStyleCnt="3"/>
      <dgm:spPr/>
      <dgm:t>
        <a:bodyPr/>
        <a:lstStyle/>
        <a:p>
          <a:endParaRPr lang="de-CH"/>
        </a:p>
      </dgm:t>
    </dgm:pt>
    <dgm:pt modelId="{D50E5E41-C100-45FF-B4BA-2905D3226AF2}" type="pres">
      <dgm:prSet presAssocID="{2491DCBB-BD1B-4D18-9A6B-9F6C9745D200}" presName="connTx" presStyleLbl="sibTrans2D1" presStyleIdx="1" presStyleCnt="3"/>
      <dgm:spPr/>
      <dgm:t>
        <a:bodyPr/>
        <a:lstStyle/>
        <a:p>
          <a:endParaRPr lang="de-CH"/>
        </a:p>
      </dgm:t>
    </dgm:pt>
    <dgm:pt modelId="{4EA51DE0-340F-4893-B8AE-8E3D91DD69E7}" type="pres">
      <dgm:prSet presAssocID="{A0A940F3-60BC-405C-93C5-2E78BDF367D0}" presName="composite" presStyleCnt="0"/>
      <dgm:spPr/>
    </dgm:pt>
    <dgm:pt modelId="{EF6EAE48-2E15-4041-A15C-9C4888BBA078}" type="pres">
      <dgm:prSet presAssocID="{A0A940F3-60BC-405C-93C5-2E78BDF367D0}" presName="imagSh" presStyleLbl="bgImgPlace1" presStyleIdx="2" presStyleCnt="4" custLinFactNeighborX="-9210" custLinFactNeighborY="-22100"/>
      <dgm:spPr>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dgm:spPr>
    </dgm:pt>
    <dgm:pt modelId="{7F4889F5-F907-48AB-B05A-903191A1F23C}" type="pres">
      <dgm:prSet presAssocID="{A0A940F3-60BC-405C-93C5-2E78BDF367D0}" presName="txNode" presStyleLbl="node1" presStyleIdx="2" presStyleCnt="4" custLinFactNeighborX="77" custLinFactNeighborY="10855">
        <dgm:presLayoutVars>
          <dgm:bulletEnabled val="1"/>
        </dgm:presLayoutVars>
      </dgm:prSet>
      <dgm:spPr/>
      <dgm:t>
        <a:bodyPr/>
        <a:lstStyle/>
        <a:p>
          <a:endParaRPr lang="de-CH"/>
        </a:p>
      </dgm:t>
    </dgm:pt>
    <dgm:pt modelId="{53E96054-0E0D-40F5-AF8E-9A613F52476E}" type="pres">
      <dgm:prSet presAssocID="{DA998900-39AD-42EA-9C89-D2A94D0E7E5A}" presName="sibTrans" presStyleLbl="sibTrans2D1" presStyleIdx="2" presStyleCnt="3"/>
      <dgm:spPr/>
      <dgm:t>
        <a:bodyPr/>
        <a:lstStyle/>
        <a:p>
          <a:endParaRPr lang="de-CH"/>
        </a:p>
      </dgm:t>
    </dgm:pt>
    <dgm:pt modelId="{0BA2202F-2A02-47A3-9F90-4A1DFC6033A1}" type="pres">
      <dgm:prSet presAssocID="{DA998900-39AD-42EA-9C89-D2A94D0E7E5A}" presName="connTx" presStyleLbl="sibTrans2D1" presStyleIdx="2" presStyleCnt="3"/>
      <dgm:spPr/>
      <dgm:t>
        <a:bodyPr/>
        <a:lstStyle/>
        <a:p>
          <a:endParaRPr lang="de-CH"/>
        </a:p>
      </dgm:t>
    </dgm:pt>
    <dgm:pt modelId="{EFC5FA6A-5244-4EB7-8545-812944D0415B}" type="pres">
      <dgm:prSet presAssocID="{DAE817A3-39CD-46B2-B48D-37F15B471088}" presName="composite" presStyleCnt="0"/>
      <dgm:spPr/>
    </dgm:pt>
    <dgm:pt modelId="{C267BF18-1801-459C-9276-1BDB644C3D63}" type="pres">
      <dgm:prSet presAssocID="{DAE817A3-39CD-46B2-B48D-37F15B471088}" presName="imagSh" presStyleLbl="bgImgPlace1" presStyleIdx="3" presStyleCnt="4" custLinFactNeighborX="-9210" custLinFactNeighborY="-22100"/>
      <dgm:spPr>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dgm:spPr>
    </dgm:pt>
    <dgm:pt modelId="{F699E119-03CA-40B4-A095-7BF32235706A}" type="pres">
      <dgm:prSet presAssocID="{DAE817A3-39CD-46B2-B48D-37F15B471088}" presName="txNode" presStyleLbl="node1" presStyleIdx="3" presStyleCnt="4" custLinFactNeighborX="77" custLinFactNeighborY="10855">
        <dgm:presLayoutVars>
          <dgm:bulletEnabled val="1"/>
        </dgm:presLayoutVars>
      </dgm:prSet>
      <dgm:spPr/>
      <dgm:t>
        <a:bodyPr/>
        <a:lstStyle/>
        <a:p>
          <a:endParaRPr lang="de-CH"/>
        </a:p>
      </dgm:t>
    </dgm:pt>
  </dgm:ptLst>
  <dgm:cxnLst>
    <dgm:cxn modelId="{BD6236D6-E21A-4389-AD35-C430E4C03F51}" srcId="{A5701BE9-8239-43A2-9D62-2921AE5995F8}" destId="{2C5668CF-2928-41BD-B41A-3A69DCB9BE9D}" srcOrd="1" destOrd="0" parTransId="{A7CF3939-66EA-4694-8E30-47775E24D1DD}" sibTransId="{2491DCBB-BD1B-4D18-9A6B-9F6C9745D200}"/>
    <dgm:cxn modelId="{141DB3AB-C6D0-4ACF-9F8A-4F316FA93998}" srcId="{A5701BE9-8239-43A2-9D62-2921AE5995F8}" destId="{DAE817A3-39CD-46B2-B48D-37F15B471088}" srcOrd="3" destOrd="0" parTransId="{22F01E49-BD79-4777-B0E0-D19A1C74684B}" sibTransId="{427D7269-A4D5-47FD-B3F3-ACE285C2BC4F}"/>
    <dgm:cxn modelId="{8D1DC7D4-8AD6-48A4-8A91-FFEDC3BB513C}" type="presOf" srcId="{DA998900-39AD-42EA-9C89-D2A94D0E7E5A}" destId="{53E96054-0E0D-40F5-AF8E-9A613F52476E}" srcOrd="0" destOrd="0" presId="urn:microsoft.com/office/officeart/2005/8/layout/hProcess10"/>
    <dgm:cxn modelId="{3B5B415A-B97A-46A3-9F45-AEAE105A51F1}" type="presOf" srcId="{2C5668CF-2928-41BD-B41A-3A69DCB9BE9D}" destId="{675A7D19-7B0F-4E7C-A9F3-04B706F78CC6}" srcOrd="0" destOrd="0" presId="urn:microsoft.com/office/officeart/2005/8/layout/hProcess10"/>
    <dgm:cxn modelId="{0F0C0676-0153-4147-BBA6-6212F2993810}" type="presOf" srcId="{A0A940F3-60BC-405C-93C5-2E78BDF367D0}" destId="{7F4889F5-F907-48AB-B05A-903191A1F23C}" srcOrd="0" destOrd="0" presId="urn:microsoft.com/office/officeart/2005/8/layout/hProcess10"/>
    <dgm:cxn modelId="{EFDCE7BF-4B90-4E49-AB42-4E56799FAB19}" type="presOf" srcId="{DAE817A3-39CD-46B2-B48D-37F15B471088}" destId="{F699E119-03CA-40B4-A095-7BF32235706A}" srcOrd="0" destOrd="0" presId="urn:microsoft.com/office/officeart/2005/8/layout/hProcess10"/>
    <dgm:cxn modelId="{553D1FBD-265E-4AAE-A3B7-48CD819DF6F4}" type="presOf" srcId="{2491DCBB-BD1B-4D18-9A6B-9F6C9745D200}" destId="{8E43D6D8-0C16-481D-BDE7-FDCA7F90B40D}" srcOrd="0" destOrd="0" presId="urn:microsoft.com/office/officeart/2005/8/layout/hProcess10"/>
    <dgm:cxn modelId="{346C6AF3-545B-4669-873C-2C5F3BC9C08B}" type="presOf" srcId="{D99802DF-9EC5-4281-835D-310C6CC09345}" destId="{2DB77FCA-6AE7-4774-884D-F677A6B939D6}" srcOrd="0" destOrd="0" presId="urn:microsoft.com/office/officeart/2005/8/layout/hProcess10"/>
    <dgm:cxn modelId="{5163ECE4-77B1-41F4-AF30-15DAE60CF6B6}" type="presOf" srcId="{FCB83E72-5F70-4DF4-8F70-DA5A7D899E3B}" destId="{F10C46B9-DB60-4336-998F-89E02CA1ABBD}" srcOrd="1" destOrd="0" presId="urn:microsoft.com/office/officeart/2005/8/layout/hProcess10"/>
    <dgm:cxn modelId="{38B88A9D-B43F-4A8D-9632-C17A7AFFA421}" srcId="{A5701BE9-8239-43A2-9D62-2921AE5995F8}" destId="{A0A940F3-60BC-405C-93C5-2E78BDF367D0}" srcOrd="2" destOrd="0" parTransId="{EC9EFAB1-AFA5-43A6-87A2-56A19DF3B93C}" sibTransId="{DA998900-39AD-42EA-9C89-D2A94D0E7E5A}"/>
    <dgm:cxn modelId="{77BDE61C-4F51-4ACD-8871-517C962C48A8}" type="presOf" srcId="{2491DCBB-BD1B-4D18-9A6B-9F6C9745D200}" destId="{D50E5E41-C100-45FF-B4BA-2905D3226AF2}" srcOrd="1" destOrd="0" presId="urn:microsoft.com/office/officeart/2005/8/layout/hProcess10"/>
    <dgm:cxn modelId="{F5F3D403-A591-4611-9DFA-D9E8CEA56238}" srcId="{A5701BE9-8239-43A2-9D62-2921AE5995F8}" destId="{D99802DF-9EC5-4281-835D-310C6CC09345}" srcOrd="0" destOrd="0" parTransId="{C2404346-B9FB-4B34-B6D7-0A0CD2CFAA04}" sibTransId="{FCB83E72-5F70-4DF4-8F70-DA5A7D899E3B}"/>
    <dgm:cxn modelId="{C5A89A8B-42EF-42AE-9906-10317ED312E2}" type="presOf" srcId="{DA998900-39AD-42EA-9C89-D2A94D0E7E5A}" destId="{0BA2202F-2A02-47A3-9F90-4A1DFC6033A1}" srcOrd="1" destOrd="0" presId="urn:microsoft.com/office/officeart/2005/8/layout/hProcess10"/>
    <dgm:cxn modelId="{1DEDFE17-E38E-4CAC-AD48-C196CB3653E3}" type="presOf" srcId="{FCB83E72-5F70-4DF4-8F70-DA5A7D899E3B}" destId="{3E1B54CA-89CC-4C04-A76B-65BF3A0F1365}" srcOrd="0" destOrd="0" presId="urn:microsoft.com/office/officeart/2005/8/layout/hProcess10"/>
    <dgm:cxn modelId="{B12F24F1-0DBD-461F-A3B4-613068BFC52A}" type="presOf" srcId="{A5701BE9-8239-43A2-9D62-2921AE5995F8}" destId="{0E45096C-CE97-40EF-971A-5A5DC5029BCF}" srcOrd="0" destOrd="0" presId="urn:microsoft.com/office/officeart/2005/8/layout/hProcess10"/>
    <dgm:cxn modelId="{29E9D82D-95F3-4377-8821-BE5B5ACB3F65}" type="presParOf" srcId="{0E45096C-CE97-40EF-971A-5A5DC5029BCF}" destId="{0681F987-33BE-41DB-AA2D-EE647E063F12}" srcOrd="0" destOrd="0" presId="urn:microsoft.com/office/officeart/2005/8/layout/hProcess10"/>
    <dgm:cxn modelId="{3E29554A-204E-444F-BBFB-EBAFA1268090}" type="presParOf" srcId="{0681F987-33BE-41DB-AA2D-EE647E063F12}" destId="{E2B603FB-8A5B-4389-9D8F-A86A86DDD690}" srcOrd="0" destOrd="0" presId="urn:microsoft.com/office/officeart/2005/8/layout/hProcess10"/>
    <dgm:cxn modelId="{6948D3E4-3403-4D38-9947-F6945DF227D3}" type="presParOf" srcId="{0681F987-33BE-41DB-AA2D-EE647E063F12}" destId="{2DB77FCA-6AE7-4774-884D-F677A6B939D6}" srcOrd="1" destOrd="0" presId="urn:microsoft.com/office/officeart/2005/8/layout/hProcess10"/>
    <dgm:cxn modelId="{9C9900DA-A906-4C35-9AAD-FC4DD73FFE61}" type="presParOf" srcId="{0E45096C-CE97-40EF-971A-5A5DC5029BCF}" destId="{3E1B54CA-89CC-4C04-A76B-65BF3A0F1365}" srcOrd="1" destOrd="0" presId="urn:microsoft.com/office/officeart/2005/8/layout/hProcess10"/>
    <dgm:cxn modelId="{A4196276-0F89-4FE7-97C5-26915CFD9FF9}" type="presParOf" srcId="{3E1B54CA-89CC-4C04-A76B-65BF3A0F1365}" destId="{F10C46B9-DB60-4336-998F-89E02CA1ABBD}" srcOrd="0" destOrd="0" presId="urn:microsoft.com/office/officeart/2005/8/layout/hProcess10"/>
    <dgm:cxn modelId="{91A7041E-604C-4871-B5A9-1DA1EE8797FD}" type="presParOf" srcId="{0E45096C-CE97-40EF-971A-5A5DC5029BCF}" destId="{7B693EA9-103D-4DB4-B8E9-7635E066F4FB}" srcOrd="2" destOrd="0" presId="urn:microsoft.com/office/officeart/2005/8/layout/hProcess10"/>
    <dgm:cxn modelId="{75FD9B33-5984-45F3-84A1-B80F9CFFDDF6}" type="presParOf" srcId="{7B693EA9-103D-4DB4-B8E9-7635E066F4FB}" destId="{0C9A1922-F13F-4030-B09E-928F3DDE21F4}" srcOrd="0" destOrd="0" presId="urn:microsoft.com/office/officeart/2005/8/layout/hProcess10"/>
    <dgm:cxn modelId="{AA600813-FCA6-484A-8F0C-ACC7AD266748}" type="presParOf" srcId="{7B693EA9-103D-4DB4-B8E9-7635E066F4FB}" destId="{675A7D19-7B0F-4E7C-A9F3-04B706F78CC6}" srcOrd="1" destOrd="0" presId="urn:microsoft.com/office/officeart/2005/8/layout/hProcess10"/>
    <dgm:cxn modelId="{2E219A95-6DAE-447C-A9BE-046B6D5E5B1F}" type="presParOf" srcId="{0E45096C-CE97-40EF-971A-5A5DC5029BCF}" destId="{8E43D6D8-0C16-481D-BDE7-FDCA7F90B40D}" srcOrd="3" destOrd="0" presId="urn:microsoft.com/office/officeart/2005/8/layout/hProcess10"/>
    <dgm:cxn modelId="{268500D5-4E48-413C-B216-C79219F60917}" type="presParOf" srcId="{8E43D6D8-0C16-481D-BDE7-FDCA7F90B40D}" destId="{D50E5E41-C100-45FF-B4BA-2905D3226AF2}" srcOrd="0" destOrd="0" presId="urn:microsoft.com/office/officeart/2005/8/layout/hProcess10"/>
    <dgm:cxn modelId="{B98998F5-F7AC-4F94-B3EB-4769811A8603}" type="presParOf" srcId="{0E45096C-CE97-40EF-971A-5A5DC5029BCF}" destId="{4EA51DE0-340F-4893-B8AE-8E3D91DD69E7}" srcOrd="4" destOrd="0" presId="urn:microsoft.com/office/officeart/2005/8/layout/hProcess10"/>
    <dgm:cxn modelId="{7DF9B7E0-F999-497A-ADDA-E8049F88ACA8}" type="presParOf" srcId="{4EA51DE0-340F-4893-B8AE-8E3D91DD69E7}" destId="{EF6EAE48-2E15-4041-A15C-9C4888BBA078}" srcOrd="0" destOrd="0" presId="urn:microsoft.com/office/officeart/2005/8/layout/hProcess10"/>
    <dgm:cxn modelId="{E262C290-0B7C-48B1-AE3A-EF023841B751}" type="presParOf" srcId="{4EA51DE0-340F-4893-B8AE-8E3D91DD69E7}" destId="{7F4889F5-F907-48AB-B05A-903191A1F23C}" srcOrd="1" destOrd="0" presId="urn:microsoft.com/office/officeart/2005/8/layout/hProcess10"/>
    <dgm:cxn modelId="{80A7A275-116B-4038-82C5-B2FADF1DE98A}" type="presParOf" srcId="{0E45096C-CE97-40EF-971A-5A5DC5029BCF}" destId="{53E96054-0E0D-40F5-AF8E-9A613F52476E}" srcOrd="5" destOrd="0" presId="urn:microsoft.com/office/officeart/2005/8/layout/hProcess10"/>
    <dgm:cxn modelId="{3CFE486D-F52F-44D8-9ECE-CC75DB3F9DD6}" type="presParOf" srcId="{53E96054-0E0D-40F5-AF8E-9A613F52476E}" destId="{0BA2202F-2A02-47A3-9F90-4A1DFC6033A1}" srcOrd="0" destOrd="0" presId="urn:microsoft.com/office/officeart/2005/8/layout/hProcess10"/>
    <dgm:cxn modelId="{99C0696A-CEF1-48CC-B021-E04A067546A4}" type="presParOf" srcId="{0E45096C-CE97-40EF-971A-5A5DC5029BCF}" destId="{EFC5FA6A-5244-4EB7-8545-812944D0415B}" srcOrd="6" destOrd="0" presId="urn:microsoft.com/office/officeart/2005/8/layout/hProcess10"/>
    <dgm:cxn modelId="{0A159234-97A7-4A54-82C1-7DA69D4FD9CA}" type="presParOf" srcId="{EFC5FA6A-5244-4EB7-8545-812944D0415B}" destId="{C267BF18-1801-459C-9276-1BDB644C3D63}" srcOrd="0" destOrd="0" presId="urn:microsoft.com/office/officeart/2005/8/layout/hProcess10"/>
    <dgm:cxn modelId="{E5CD1548-31DB-43A9-AABC-2432EFAD2977}" type="presParOf" srcId="{EFC5FA6A-5244-4EB7-8545-812944D0415B}" destId="{F699E119-03CA-40B4-A095-7BF32235706A}" srcOrd="1" destOrd="0" presId="urn:microsoft.com/office/officeart/2005/8/layout/hProcess10"/>
  </dgm:cxnLst>
  <dgm:bg/>
  <dgm:whole/>
  <dgm:extLst>
    <a:ext uri="http://schemas.microsoft.com/office/drawing/2008/diagram">
      <dsp:dataModelExt xmlns:dsp="http://schemas.microsoft.com/office/drawing/2008/diagram" relId="rId7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54A753-F27C-4601-A212-D1BAD3EC686C}">
      <dsp:nvSpPr>
        <dsp:cNvPr id="0" name=""/>
        <dsp:cNvSpPr/>
      </dsp:nvSpPr>
      <dsp:spPr>
        <a:xfrm>
          <a:off x="3228495"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 Uhr: Videowall wird hochgefahren</a:t>
          </a:r>
        </a:p>
      </dsp:txBody>
      <dsp:txXfrm>
        <a:off x="3228495" y="29502"/>
        <a:ext cx="1015305" cy="1015305"/>
      </dsp:txXfrm>
    </dsp:sp>
    <dsp:sp modelId="{2AD8EA09-1F62-44AE-8701-F478153E0B13}">
      <dsp:nvSpPr>
        <dsp:cNvPr id="0" name=""/>
        <dsp:cNvSpPr/>
      </dsp:nvSpPr>
      <dsp:spPr>
        <a:xfrm>
          <a:off x="839412" y="43"/>
          <a:ext cx="3807574" cy="3807574"/>
        </a:xfrm>
        <a:prstGeom prst="circularArrow">
          <a:avLst>
            <a:gd name="adj1" fmla="val 5200"/>
            <a:gd name="adj2" fmla="val 335884"/>
            <a:gd name="adj3" fmla="val 21293361"/>
            <a:gd name="adj4" fmla="val 1976613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86F5BB-31B1-4AF3-8E71-83D50788E6D6}">
      <dsp:nvSpPr>
        <dsp:cNvPr id="0" name=""/>
        <dsp:cNvSpPr/>
      </dsp:nvSpPr>
      <dsp:spPr>
        <a:xfrm>
          <a:off x="3842170"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7.15 Uhr: Applikation und Plug-Ins werden automatisch aktualisiert (automatisches Deployment)</a:t>
          </a:r>
        </a:p>
      </dsp:txBody>
      <dsp:txXfrm>
        <a:off x="3842170" y="1918201"/>
        <a:ext cx="1015305" cy="1015305"/>
      </dsp:txXfrm>
    </dsp:sp>
    <dsp:sp modelId="{A4319D7E-D880-4E84-A61E-AB8EB1F9E143}">
      <dsp:nvSpPr>
        <dsp:cNvPr id="0" name=""/>
        <dsp:cNvSpPr/>
      </dsp:nvSpPr>
      <dsp:spPr>
        <a:xfrm>
          <a:off x="839412" y="43"/>
          <a:ext cx="3807574" cy="3807574"/>
        </a:xfrm>
        <a:prstGeom prst="circularArrow">
          <a:avLst>
            <a:gd name="adj1" fmla="val 5200"/>
            <a:gd name="adj2" fmla="val 335884"/>
            <a:gd name="adj3" fmla="val 4014822"/>
            <a:gd name="adj4" fmla="val 2253319"/>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989E40-EFCB-48C0-BB22-E1732CBED283}">
      <dsp:nvSpPr>
        <dsp:cNvPr id="0" name=""/>
        <dsp:cNvSpPr/>
      </dsp:nvSpPr>
      <dsp:spPr>
        <a:xfrm>
          <a:off x="2235547" y="308548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7.30 Uhr: Applikation wird gestartet, Plug-Ins werden geladen</a:t>
          </a:r>
        </a:p>
      </dsp:txBody>
      <dsp:txXfrm>
        <a:off x="2235547" y="3085481"/>
        <a:ext cx="1015305" cy="1015305"/>
      </dsp:txXfrm>
    </dsp:sp>
    <dsp:sp modelId="{2E9154EE-353C-450B-9227-CC75300B274B}">
      <dsp:nvSpPr>
        <dsp:cNvPr id="0" name=""/>
        <dsp:cNvSpPr/>
      </dsp:nvSpPr>
      <dsp:spPr>
        <a:xfrm>
          <a:off x="839412" y="43"/>
          <a:ext cx="3807574" cy="3807574"/>
        </a:xfrm>
        <a:prstGeom prst="circularArrow">
          <a:avLst>
            <a:gd name="adj1" fmla="val 5200"/>
            <a:gd name="adj2" fmla="val 335884"/>
            <a:gd name="adj3" fmla="val 8210798"/>
            <a:gd name="adj4" fmla="val 644929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1775A5E-1DFF-406F-BCB2-934E7768CA1D}">
      <dsp:nvSpPr>
        <dsp:cNvPr id="0" name=""/>
        <dsp:cNvSpPr/>
      </dsp:nvSpPr>
      <dsp:spPr>
        <a:xfrm>
          <a:off x="628923"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7.30 Uhr: Monitore werden eingeschaltet</a:t>
          </a:r>
        </a:p>
      </dsp:txBody>
      <dsp:txXfrm>
        <a:off x="628923" y="1918201"/>
        <a:ext cx="1015305" cy="1015305"/>
      </dsp:txXfrm>
    </dsp:sp>
    <dsp:sp modelId="{A377D1C7-0CE5-43AA-A9DE-635CE75D9FB8}">
      <dsp:nvSpPr>
        <dsp:cNvPr id="0" name=""/>
        <dsp:cNvSpPr/>
      </dsp:nvSpPr>
      <dsp:spPr>
        <a:xfrm>
          <a:off x="839412" y="43"/>
          <a:ext cx="3807574" cy="3807574"/>
        </a:xfrm>
        <a:prstGeom prst="circularArrow">
          <a:avLst>
            <a:gd name="adj1" fmla="val 5200"/>
            <a:gd name="adj2" fmla="val 335884"/>
            <a:gd name="adj3" fmla="val 12297982"/>
            <a:gd name="adj4" fmla="val 10770755"/>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5B3E29-DC77-4C24-A935-0E6598D09977}">
      <dsp:nvSpPr>
        <dsp:cNvPr id="0" name=""/>
        <dsp:cNvSpPr/>
      </dsp:nvSpPr>
      <dsp:spPr>
        <a:xfrm>
          <a:off x="1242599"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20 Uhr: Videowall wird heruntergefahren, Bildschirme ausgeschaltet</a:t>
          </a:r>
        </a:p>
      </dsp:txBody>
      <dsp:txXfrm>
        <a:off x="1242599" y="29502"/>
        <a:ext cx="1015305" cy="1015305"/>
      </dsp:txXfrm>
    </dsp:sp>
    <dsp:sp modelId="{03918D41-B583-4D68-9AC3-AF84CC0180C1}">
      <dsp:nvSpPr>
        <dsp:cNvPr id="0" name=""/>
        <dsp:cNvSpPr/>
      </dsp:nvSpPr>
      <dsp:spPr>
        <a:xfrm>
          <a:off x="839412" y="43"/>
          <a:ext cx="3807574" cy="3807574"/>
        </a:xfrm>
        <a:prstGeom prst="circularArrow">
          <a:avLst>
            <a:gd name="adj1" fmla="val 5200"/>
            <a:gd name="adj2" fmla="val 335884"/>
            <a:gd name="adj3" fmla="val 16865810"/>
            <a:gd name="adj4" fmla="val 15198306"/>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F22EE5-769D-488D-B32D-C189055302B7}">
      <dsp:nvSpPr>
        <dsp:cNvPr id="0" name=""/>
        <dsp:cNvSpPr/>
      </dsp:nvSpPr>
      <dsp:spPr>
        <a:xfrm>
          <a:off x="2531" y="86980"/>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Information Plug-in Möglichkeit</a:t>
          </a:r>
        </a:p>
      </dsp:txBody>
      <dsp:txXfrm>
        <a:off x="272531" y="86980"/>
        <a:ext cx="992334" cy="540000"/>
      </dsp:txXfrm>
    </dsp:sp>
    <dsp:sp modelId="{E2F41379-DC12-428F-BFD8-605A250F7325}">
      <dsp:nvSpPr>
        <dsp:cNvPr id="0" name=""/>
        <dsp:cNvSpPr/>
      </dsp:nvSpPr>
      <dsp:spPr>
        <a:xfrm>
          <a:off x="2531" y="694480"/>
          <a:ext cx="1225867" cy="18410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Studierende werden informiert, dass die Möglichkeit besteht, ein Plug-In für die Viedowall zu entwickeln</a:t>
          </a:r>
        </a:p>
      </dsp:txBody>
      <dsp:txXfrm>
        <a:off x="2531" y="694480"/>
        <a:ext cx="1225867" cy="1841088"/>
      </dsp:txXfrm>
    </dsp:sp>
    <dsp:sp modelId="{ED698114-FB15-440F-B5DA-2A2780A342C2}">
      <dsp:nvSpPr>
        <dsp:cNvPr id="0" name=""/>
        <dsp:cNvSpPr/>
      </dsp:nvSpPr>
      <dsp:spPr>
        <a:xfrm>
          <a:off x="1318865" y="86980"/>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Plug-in wird entwickelt</a:t>
          </a:r>
        </a:p>
      </dsp:txBody>
      <dsp:txXfrm>
        <a:off x="1588865" y="86980"/>
        <a:ext cx="992334" cy="540000"/>
      </dsp:txXfrm>
    </dsp:sp>
    <dsp:sp modelId="{C2131BC5-721D-4214-9CC4-32B0EFBFF1EC}">
      <dsp:nvSpPr>
        <dsp:cNvPr id="0" name=""/>
        <dsp:cNvSpPr/>
      </dsp:nvSpPr>
      <dsp:spPr>
        <a:xfrm>
          <a:off x="1318865" y="694480"/>
          <a:ext cx="1225867" cy="18410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Studenten entwickeln Plug-in</a:t>
          </a:r>
        </a:p>
        <a:p>
          <a:pPr marL="57150" lvl="1" indent="-57150" algn="l" defTabSz="444500">
            <a:lnSpc>
              <a:spcPct val="90000"/>
            </a:lnSpc>
            <a:spcBef>
              <a:spcPct val="0"/>
            </a:spcBef>
            <a:spcAft>
              <a:spcPct val="15000"/>
            </a:spcAft>
            <a:buChar char="••"/>
          </a:pPr>
          <a:r>
            <a:rPr lang="de-CH" sz="1000" kern="1200"/>
            <a:t>Bsp. in einem Software Engineering 2 Projekt ober in Microsoft  Technologien Modul</a:t>
          </a:r>
        </a:p>
        <a:p>
          <a:pPr marL="57150" lvl="1" indent="-57150" algn="l" defTabSz="444500">
            <a:lnSpc>
              <a:spcPct val="90000"/>
            </a:lnSpc>
            <a:spcBef>
              <a:spcPct val="0"/>
            </a:spcBef>
            <a:spcAft>
              <a:spcPct val="15000"/>
            </a:spcAft>
            <a:buChar char="••"/>
          </a:pPr>
          <a:r>
            <a:rPr lang="de-CH" sz="1000" kern="1200"/>
            <a:t>Institut steht für Fragen zur Verfügung</a:t>
          </a:r>
        </a:p>
      </dsp:txBody>
      <dsp:txXfrm>
        <a:off x="1318865" y="694480"/>
        <a:ext cx="1225867" cy="1841088"/>
      </dsp:txXfrm>
    </dsp:sp>
    <dsp:sp modelId="{154E34BA-AA8B-48C5-A7BF-7DB3B5CB4F95}">
      <dsp:nvSpPr>
        <dsp:cNvPr id="0" name=""/>
        <dsp:cNvSpPr/>
      </dsp:nvSpPr>
      <dsp:spPr>
        <a:xfrm>
          <a:off x="2635200" y="86980"/>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Qualitätsprüfung druch Institut</a:t>
          </a:r>
        </a:p>
      </dsp:txBody>
      <dsp:txXfrm>
        <a:off x="2905200" y="86980"/>
        <a:ext cx="992334" cy="540000"/>
      </dsp:txXfrm>
    </dsp:sp>
    <dsp:sp modelId="{F4940FDB-7EE9-4B7E-BA94-1BA7DE1F3652}">
      <dsp:nvSpPr>
        <dsp:cNvPr id="0" name=""/>
        <dsp:cNvSpPr/>
      </dsp:nvSpPr>
      <dsp:spPr>
        <a:xfrm>
          <a:off x="2635200" y="694480"/>
          <a:ext cx="1225867" cy="18410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Die Stabilität des Plug-ins wird durch das Institut geprüft</a:t>
          </a:r>
        </a:p>
        <a:p>
          <a:pPr marL="57150" lvl="1" indent="-57150" algn="l" defTabSz="444500">
            <a:lnSpc>
              <a:spcPct val="90000"/>
            </a:lnSpc>
            <a:spcBef>
              <a:spcPct val="0"/>
            </a:spcBef>
            <a:spcAft>
              <a:spcPct val="15000"/>
            </a:spcAft>
            <a:buChar char="••"/>
          </a:pPr>
          <a:r>
            <a:rPr lang="de-CH" sz="1000" kern="1200"/>
            <a:t>Regeln und Massnahmen bei einer Verletzung dieser werden bekannt gegeben, Studierende unterschreiben eine Erklärung, dass sie alles tun, um diese Regeln einzuhalten</a:t>
          </a:r>
        </a:p>
      </dsp:txBody>
      <dsp:txXfrm>
        <a:off x="2635200" y="694480"/>
        <a:ext cx="1225867" cy="1841088"/>
      </dsp:txXfrm>
    </dsp:sp>
    <dsp:sp modelId="{134F4162-1644-4068-BF1E-6D0EEFAEE9D6}">
      <dsp:nvSpPr>
        <dsp:cNvPr id="0" name=""/>
        <dsp:cNvSpPr/>
      </dsp:nvSpPr>
      <dsp:spPr>
        <a:xfrm>
          <a:off x="3951534" y="86980"/>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Deployment des Plug-ins</a:t>
          </a:r>
        </a:p>
      </dsp:txBody>
      <dsp:txXfrm>
        <a:off x="4221534" y="86980"/>
        <a:ext cx="992334" cy="540000"/>
      </dsp:txXfrm>
    </dsp:sp>
    <dsp:sp modelId="{EB64BCDB-DAF0-490B-BEE0-C08181938790}">
      <dsp:nvSpPr>
        <dsp:cNvPr id="0" name=""/>
        <dsp:cNvSpPr/>
      </dsp:nvSpPr>
      <dsp:spPr>
        <a:xfrm>
          <a:off x="3951534" y="694480"/>
          <a:ext cx="1225867" cy="18410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1. Möglichkeit: Das Plug-in wird durch das Institut deployed</a:t>
          </a:r>
        </a:p>
        <a:p>
          <a:pPr marL="57150" lvl="1" indent="-57150" algn="l" defTabSz="444500">
            <a:lnSpc>
              <a:spcPct val="90000"/>
            </a:lnSpc>
            <a:spcBef>
              <a:spcPct val="0"/>
            </a:spcBef>
            <a:spcAft>
              <a:spcPct val="15000"/>
            </a:spcAft>
            <a:buChar char="••"/>
          </a:pPr>
          <a:r>
            <a:rPr lang="de-CH" sz="1000" kern="1200"/>
            <a:t>2. Möglichkeit: Das Plug-in kann über eine Web Oberfläche hochgeladen werden und wird automatisch deployed</a:t>
          </a:r>
        </a:p>
      </dsp:txBody>
      <dsp:txXfrm>
        <a:off x="3951534" y="694480"/>
        <a:ext cx="1225867" cy="184108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B603FB-8A5B-4389-9D8F-A86A86DDD690}">
      <dsp:nvSpPr>
        <dsp:cNvPr id="0" name=""/>
        <dsp:cNvSpPr/>
      </dsp:nvSpPr>
      <dsp:spPr>
        <a:xfrm>
          <a:off x="0" y="68200"/>
          <a:ext cx="943430" cy="943430"/>
        </a:xfrm>
        <a:prstGeom prst="roundRect">
          <a:avLst>
            <a:gd name="adj" fmla="val 1000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DB77FCA-6AE7-4774-884D-F677A6B939D6}">
      <dsp:nvSpPr>
        <dsp:cNvPr id="0" name=""/>
        <dsp:cNvSpPr/>
      </dsp:nvSpPr>
      <dsp:spPr>
        <a:xfrm>
          <a:off x="155032"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wird über Button verschoben</a:t>
          </a:r>
        </a:p>
      </dsp:txBody>
      <dsp:txXfrm>
        <a:off x="182664" y="972798"/>
        <a:ext cx="888166" cy="888166"/>
      </dsp:txXfrm>
    </dsp:sp>
    <dsp:sp modelId="{3E1B54CA-89CC-4C04-A76B-65BF3A0F1365}">
      <dsp:nvSpPr>
        <dsp:cNvPr id="0" name=""/>
        <dsp:cNvSpPr/>
      </dsp:nvSpPr>
      <dsp:spPr>
        <a:xfrm>
          <a:off x="1094998" y="426569"/>
          <a:ext cx="151567"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094998" y="471908"/>
        <a:ext cx="106097" cy="136015"/>
      </dsp:txXfrm>
    </dsp:sp>
    <dsp:sp modelId="{0C9A1922-F13F-4030-B09E-928F3DDE21F4}">
      <dsp:nvSpPr>
        <dsp:cNvPr id="0" name=""/>
        <dsp:cNvSpPr/>
      </dsp:nvSpPr>
      <dsp:spPr>
        <a:xfrm>
          <a:off x="1376480" y="68200"/>
          <a:ext cx="943430" cy="943430"/>
        </a:xfrm>
        <a:prstGeom prst="roundRect">
          <a:avLst>
            <a:gd name="adj" fmla="val 1000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75A7D19-7B0F-4E7C-A9F3-04B706F78CC6}">
      <dsp:nvSpPr>
        <dsp:cNvPr id="0" name=""/>
        <dsp:cNvSpPr/>
      </dsp:nvSpPr>
      <dsp:spPr>
        <a:xfrm>
          <a:off x="1617678"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0.4s)</a:t>
          </a:r>
        </a:p>
      </dsp:txBody>
      <dsp:txXfrm>
        <a:off x="1645310" y="972798"/>
        <a:ext cx="888166" cy="888166"/>
      </dsp:txXfrm>
    </dsp:sp>
    <dsp:sp modelId="{8E43D6D8-0C16-481D-BDE7-FDCA7F90B40D}">
      <dsp:nvSpPr>
        <dsp:cNvPr id="0" name=""/>
        <dsp:cNvSpPr/>
      </dsp:nvSpPr>
      <dsp:spPr>
        <a:xfrm>
          <a:off x="2501636"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2501636" y="471908"/>
        <a:ext cx="127208" cy="136015"/>
      </dsp:txXfrm>
    </dsp:sp>
    <dsp:sp modelId="{EF6EAE48-2E15-4041-A15C-9C4888BBA078}">
      <dsp:nvSpPr>
        <dsp:cNvPr id="0" name=""/>
        <dsp:cNvSpPr/>
      </dsp:nvSpPr>
      <dsp:spPr>
        <a:xfrm>
          <a:off x="2839127" y="68200"/>
          <a:ext cx="943430" cy="943430"/>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F4889F5-F907-48AB-B05A-903191A1F23C}">
      <dsp:nvSpPr>
        <dsp:cNvPr id="0" name=""/>
        <dsp:cNvSpPr/>
      </dsp:nvSpPr>
      <dsp:spPr>
        <a:xfrm>
          <a:off x="3080325"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0.8s)</a:t>
          </a:r>
        </a:p>
      </dsp:txBody>
      <dsp:txXfrm>
        <a:off x="3107957" y="972798"/>
        <a:ext cx="888166" cy="888166"/>
      </dsp:txXfrm>
    </dsp:sp>
    <dsp:sp modelId="{53E96054-0E0D-40F5-AF8E-9A613F52476E}">
      <dsp:nvSpPr>
        <dsp:cNvPr id="0" name=""/>
        <dsp:cNvSpPr/>
      </dsp:nvSpPr>
      <dsp:spPr>
        <a:xfrm>
          <a:off x="3964283"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964283" y="471908"/>
        <a:ext cx="127208" cy="136015"/>
      </dsp:txXfrm>
    </dsp:sp>
    <dsp:sp modelId="{C267BF18-1801-459C-9276-1BDB644C3D63}">
      <dsp:nvSpPr>
        <dsp:cNvPr id="0" name=""/>
        <dsp:cNvSpPr/>
      </dsp:nvSpPr>
      <dsp:spPr>
        <a:xfrm>
          <a:off x="4301773" y="68200"/>
          <a:ext cx="943430" cy="943430"/>
        </a:xfrm>
        <a:prstGeom prst="roundRect">
          <a:avLst>
            <a:gd name="adj" fmla="val 10000"/>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699E119-03CA-40B4-A095-7BF32235706A}">
      <dsp:nvSpPr>
        <dsp:cNvPr id="0" name=""/>
        <dsp:cNvSpPr/>
      </dsp:nvSpPr>
      <dsp:spPr>
        <a:xfrm>
          <a:off x="4542969"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Nach ca. 1.5 Sekunden wird auf das Element geklickt</a:t>
          </a:r>
        </a:p>
      </dsp:txBody>
      <dsp:txXfrm>
        <a:off x="4570601" y="972798"/>
        <a:ext cx="888166" cy="888166"/>
      </dsp:txXfrm>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6C5BBE-BF6A-4FDB-AB38-6A2EE67A6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38</Pages>
  <Words>6788</Words>
  <Characters>42766</Characters>
  <Application>Microsoft Office Word</Application>
  <DocSecurity>0</DocSecurity>
  <Lines>356</Lines>
  <Paragraphs>98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Dokumenttitel</vt:lpstr>
      <vt:lpstr>Dokumenttitel</vt:lpstr>
    </vt:vector>
  </TitlesOfParts>
  <Company>Bachelorarbeit</Company>
  <LinksUpToDate>false</LinksUpToDate>
  <CharactersWithSpaces>49456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Lukas Elmer</dc:creator>
  <cp:lastModifiedBy>Christina</cp:lastModifiedBy>
  <cp:revision>599</cp:revision>
  <dcterms:created xsi:type="dcterms:W3CDTF">2012-05-19T07:31:00Z</dcterms:created>
  <dcterms:modified xsi:type="dcterms:W3CDTF">2012-06-10T11:13:00Z</dcterms:modified>
</cp:coreProperties>
</file>