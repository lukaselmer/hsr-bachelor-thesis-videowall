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55" w:rsidRDefault="002C1405" w:rsidP="008722E3">
      <w:pPr>
        <w:pStyle w:val="Heading1"/>
      </w:pPr>
      <w:r>
        <w:t>Anforderungen</w:t>
      </w:r>
    </w:p>
    <w:p w:rsidR="003B436F" w:rsidRPr="003B436F" w:rsidRDefault="007B716D" w:rsidP="003B436F">
      <w:pPr>
        <w:pStyle w:val="Heading2"/>
      </w:pPr>
      <w:bookmarkStart w:id="0" w:name="_Toc287347253"/>
      <w:r>
        <w:t>Änderungsgeschichte</w:t>
      </w:r>
      <w:bookmarkEnd w:id="0"/>
    </w:p>
    <w:tbl>
      <w:tblPr>
        <w:tblStyle w:val="MediumShading1-Accent1"/>
        <w:tblW w:w="0" w:type="auto"/>
        <w:tblInd w:w="-34" w:type="dxa"/>
        <w:tblLook w:val="0420" w:firstRow="1" w:lastRow="0" w:firstColumn="0" w:lastColumn="0" w:noHBand="0" w:noVBand="1"/>
      </w:tblPr>
      <w:tblGrid>
        <w:gridCol w:w="1280"/>
        <w:gridCol w:w="993"/>
        <w:gridCol w:w="4674"/>
        <w:gridCol w:w="2303"/>
      </w:tblGrid>
      <w:tr w:rsidR="007B716D" w:rsidTr="003B43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"/>
        </w:trPr>
        <w:tc>
          <w:tcPr>
            <w:tcW w:w="1280" w:type="dxa"/>
          </w:tcPr>
          <w:p w:rsidR="007B716D" w:rsidRDefault="007B716D" w:rsidP="002F0EF6">
            <w:r>
              <w:t>Datum</w:t>
            </w:r>
          </w:p>
        </w:tc>
        <w:tc>
          <w:tcPr>
            <w:tcW w:w="993" w:type="dxa"/>
          </w:tcPr>
          <w:p w:rsidR="007B716D" w:rsidRDefault="007B716D" w:rsidP="002F0EF6">
            <w:r>
              <w:t>Version</w:t>
            </w:r>
          </w:p>
        </w:tc>
        <w:tc>
          <w:tcPr>
            <w:tcW w:w="4674" w:type="dxa"/>
          </w:tcPr>
          <w:p w:rsidR="007B716D" w:rsidRDefault="007B716D" w:rsidP="002F0EF6">
            <w:r>
              <w:t>Änderung</w:t>
            </w:r>
          </w:p>
        </w:tc>
        <w:tc>
          <w:tcPr>
            <w:tcW w:w="2303" w:type="dxa"/>
          </w:tcPr>
          <w:p w:rsidR="007B716D" w:rsidRDefault="007B716D" w:rsidP="002F0EF6">
            <w:r>
              <w:t>Autor</w:t>
            </w:r>
          </w:p>
        </w:tc>
      </w:tr>
      <w:tr w:rsidR="007B716D" w:rsidRPr="00F9181E" w:rsidTr="003B43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80" w:type="dxa"/>
          </w:tcPr>
          <w:p w:rsidR="007B716D" w:rsidRPr="00F9181E" w:rsidRDefault="002C1405" w:rsidP="002F0EF6">
            <w:pPr>
              <w:rPr>
                <w:b/>
              </w:rPr>
            </w:pPr>
            <w:r>
              <w:t>18.05</w:t>
            </w:r>
            <w:r w:rsidR="0033667B">
              <w:t>.2012</w:t>
            </w:r>
          </w:p>
        </w:tc>
        <w:tc>
          <w:tcPr>
            <w:tcW w:w="993" w:type="dxa"/>
          </w:tcPr>
          <w:p w:rsidR="007B716D" w:rsidRPr="00F9181E" w:rsidRDefault="007B716D" w:rsidP="002F0EF6">
            <w:r w:rsidRPr="00F9181E">
              <w:t>1.0</w:t>
            </w:r>
          </w:p>
        </w:tc>
        <w:tc>
          <w:tcPr>
            <w:tcW w:w="4674" w:type="dxa"/>
          </w:tcPr>
          <w:p w:rsidR="007B716D" w:rsidRPr="00F9181E" w:rsidRDefault="007B716D" w:rsidP="002F0EF6">
            <w:r w:rsidRPr="00F9181E">
              <w:t>Erste Version des Dokuments</w:t>
            </w:r>
          </w:p>
        </w:tc>
        <w:tc>
          <w:tcPr>
            <w:tcW w:w="2303" w:type="dxa"/>
          </w:tcPr>
          <w:p w:rsidR="007B716D" w:rsidRPr="00F9181E" w:rsidRDefault="002C1405" w:rsidP="002F0EF6">
            <w:r>
              <w:t>CH</w:t>
            </w:r>
          </w:p>
        </w:tc>
      </w:tr>
    </w:tbl>
    <w:p w:rsidR="00402E1C" w:rsidRDefault="001226F7" w:rsidP="00402E1C">
      <w:pPr>
        <w:pStyle w:val="Heading2"/>
      </w:pPr>
      <w:r>
        <w:t>Zugänglichkeit (</w:t>
      </w:r>
      <w:r w:rsidRPr="008F49C6">
        <w:rPr>
          <w:lang w:val="en-US"/>
        </w:rPr>
        <w:t>Accessibility</w:t>
      </w:r>
      <w:r>
        <w:t>)</w:t>
      </w:r>
    </w:p>
    <w:p w:rsidR="008F49C6" w:rsidRDefault="00BE721A" w:rsidP="008F49C6">
      <w:r>
        <w:t>Der eigene Körper dient für die Video Wall als Steuerelement.</w:t>
      </w:r>
      <w:r w:rsidR="00F75D83">
        <w:t xml:space="preserve"> Für Personen mit einer körperlichen Behinderung ist die Applikation daher bedingt geeignet.</w:t>
      </w:r>
      <w:r w:rsidR="00792B83">
        <w:t xml:space="preserve"> </w:t>
      </w:r>
      <w:r w:rsidR="00DF236E">
        <w:t>D</w:t>
      </w:r>
      <w:r w:rsidR="007B5EED">
        <w:t xml:space="preserve">urch das Wizard </w:t>
      </w:r>
      <w:proofErr w:type="spellStart"/>
      <w:r w:rsidR="007B5EED">
        <w:t>of</w:t>
      </w:r>
      <w:proofErr w:type="spellEnd"/>
      <w:r w:rsidR="007B5EED">
        <w:t xml:space="preserve"> Oz Experiment (siehe TODO Verlinkung Domain Analyse, Durchführen &amp; Fazit) wurde die Hypothese „Meine Hand ist die Maus“</w:t>
      </w:r>
      <w:r w:rsidR="006F77B5">
        <w:t xml:space="preserve"> </w:t>
      </w:r>
      <w:r w:rsidR="007A1E46">
        <w:t>bestätigt</w:t>
      </w:r>
      <w:r w:rsidR="006F77B5">
        <w:t xml:space="preserve">. </w:t>
      </w:r>
      <w:r w:rsidR="00323271">
        <w:t>Sofern der Nutzer über mindestens einen Arm verfügt, ist die Bedienung</w:t>
      </w:r>
      <w:r w:rsidR="00F276CF">
        <w:t xml:space="preserve"> daher</w:t>
      </w:r>
      <w:r w:rsidR="00323271">
        <w:t xml:space="preserve"> gewährleistet. </w:t>
      </w:r>
      <w:r w:rsidR="009D11EB">
        <w:t xml:space="preserve">Es kann hierbei jedoch </w:t>
      </w:r>
      <w:r w:rsidR="00CC4A99">
        <w:t>passieren</w:t>
      </w:r>
      <w:r w:rsidR="009D11EB">
        <w:t>, da</w:t>
      </w:r>
      <w:r w:rsidR="00554856">
        <w:t>s</w:t>
      </w:r>
      <w:r w:rsidR="009D11EB">
        <w:t xml:space="preserve">s </w:t>
      </w:r>
      <w:r w:rsidR="00554856">
        <w:t>gewisse Punkte des Skeletts fehlinterpretiert werden.</w:t>
      </w:r>
      <w:r w:rsidR="00ED02CC">
        <w:t xml:space="preserve"> Hält man sich beispielsweise den Arm auf den Rücken, so können die Punkte des Ellbogens und der Hand nicht mehr richtig erkannt werden. </w:t>
      </w:r>
      <w:r w:rsidR="008C3EBA">
        <w:t>Es kann dann vorkommen, dass ein</w:t>
      </w:r>
      <w:r w:rsidR="00741D44">
        <w:t xml:space="preserve"> Teil des Oberschenkels </w:t>
      </w:r>
      <w:r w:rsidR="005F1AF6">
        <w:t xml:space="preserve">als </w:t>
      </w:r>
      <w:r w:rsidR="00741D44">
        <w:t>Hand interpretiert</w:t>
      </w:r>
      <w:r w:rsidR="0048461D">
        <w:t xml:space="preserve"> wird</w:t>
      </w:r>
      <w:r w:rsidR="00741D44">
        <w:t xml:space="preserve"> (siehe Abbildung </w:t>
      </w:r>
      <w:proofErr w:type="spellStart"/>
      <w:r w:rsidR="00741D44">
        <w:t>xy</w:t>
      </w:r>
      <w:proofErr w:type="spellEnd"/>
      <w:r w:rsidR="00741D44">
        <w:t>)</w:t>
      </w:r>
      <w:r w:rsidR="0048461D">
        <w:t>.</w:t>
      </w:r>
    </w:p>
    <w:p w:rsidR="00C242FC" w:rsidRPr="008F49C6" w:rsidRDefault="00C242FC" w:rsidP="008F49C6">
      <w:r>
        <w:t xml:space="preserve">Die Applikation ist nicht für Personen mit einer Sehbehinderung ausgelegt. </w:t>
      </w:r>
      <w:r w:rsidR="000D0BF4">
        <w:t xml:space="preserve">Deren Interaktionen </w:t>
      </w:r>
      <w:r>
        <w:t xml:space="preserve">müssten mit akustischen Signalen </w:t>
      </w:r>
      <w:r w:rsidR="006163BB">
        <w:t>beantwortet werden</w:t>
      </w:r>
      <w:r w:rsidR="00B278D3">
        <w:t xml:space="preserve">, </w:t>
      </w:r>
      <w:r w:rsidR="00BD300E">
        <w:t>was für Personen, welche im Gebäude 4</w:t>
      </w:r>
      <w:r w:rsidR="0096792E">
        <w:t xml:space="preserve"> arbeiten, störend sein könnte.</w:t>
      </w:r>
      <w:r w:rsidR="00C3454A">
        <w:t xml:space="preserve"> </w:t>
      </w:r>
      <w:bookmarkStart w:id="1" w:name="_GoBack"/>
      <w:bookmarkEnd w:id="1"/>
    </w:p>
    <w:sectPr w:rsidR="00C242FC" w:rsidRPr="008F49C6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DE6" w:rsidRDefault="00AA1DE6" w:rsidP="008F2373">
      <w:pPr>
        <w:spacing w:after="0"/>
      </w:pPr>
      <w:r>
        <w:separator/>
      </w:r>
    </w:p>
  </w:endnote>
  <w:endnote w:type="continuationSeparator" w:id="0">
    <w:p w:rsidR="00AA1DE6" w:rsidRDefault="00AA1DE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D072D8">
      <w:t xml:space="preserve"> - </w:t>
    </w:r>
    <w:r w:rsidR="002C1405">
      <w:t>Anforderungen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2C1405">
      <w:rPr>
        <w:noProof/>
      </w:rPr>
      <w:t>18. Mai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3454A" w:rsidRPr="00C3454A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3454A" w:rsidRPr="00C3454A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DE6" w:rsidRDefault="00AA1DE6" w:rsidP="008F2373">
      <w:pPr>
        <w:spacing w:after="0"/>
      </w:pPr>
      <w:r>
        <w:separator/>
      </w:r>
    </w:p>
  </w:footnote>
  <w:footnote w:type="continuationSeparator" w:id="0">
    <w:p w:rsidR="00AA1DE6" w:rsidRDefault="00AA1DE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405"/>
    <w:rsid w:val="0003203E"/>
    <w:rsid w:val="0005189C"/>
    <w:rsid w:val="000917AE"/>
    <w:rsid w:val="00097AB6"/>
    <w:rsid w:val="000A2C34"/>
    <w:rsid w:val="000B1504"/>
    <w:rsid w:val="000B1FAE"/>
    <w:rsid w:val="000B658F"/>
    <w:rsid w:val="000D0BF4"/>
    <w:rsid w:val="000E71F7"/>
    <w:rsid w:val="001226F7"/>
    <w:rsid w:val="001609C2"/>
    <w:rsid w:val="001D17F5"/>
    <w:rsid w:val="001E53C4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83C40"/>
    <w:rsid w:val="002840DC"/>
    <w:rsid w:val="002B6D39"/>
    <w:rsid w:val="002C1405"/>
    <w:rsid w:val="002E16A4"/>
    <w:rsid w:val="002E65A6"/>
    <w:rsid w:val="002F28DD"/>
    <w:rsid w:val="00323271"/>
    <w:rsid w:val="0033667B"/>
    <w:rsid w:val="00353578"/>
    <w:rsid w:val="003A0ADD"/>
    <w:rsid w:val="003A5C55"/>
    <w:rsid w:val="003B436F"/>
    <w:rsid w:val="003C3BB7"/>
    <w:rsid w:val="003E40FB"/>
    <w:rsid w:val="00402E1C"/>
    <w:rsid w:val="00481AD8"/>
    <w:rsid w:val="0048461D"/>
    <w:rsid w:val="00496465"/>
    <w:rsid w:val="004A070C"/>
    <w:rsid w:val="00532803"/>
    <w:rsid w:val="005532E5"/>
    <w:rsid w:val="00554856"/>
    <w:rsid w:val="00560405"/>
    <w:rsid w:val="0059202A"/>
    <w:rsid w:val="005B081C"/>
    <w:rsid w:val="005E1D61"/>
    <w:rsid w:val="005E2896"/>
    <w:rsid w:val="005E3310"/>
    <w:rsid w:val="005E6C04"/>
    <w:rsid w:val="005F1AF6"/>
    <w:rsid w:val="005F572D"/>
    <w:rsid w:val="00613E59"/>
    <w:rsid w:val="006156A4"/>
    <w:rsid w:val="006163BB"/>
    <w:rsid w:val="006211F6"/>
    <w:rsid w:val="00651384"/>
    <w:rsid w:val="0068440F"/>
    <w:rsid w:val="00687113"/>
    <w:rsid w:val="006939B6"/>
    <w:rsid w:val="00695F14"/>
    <w:rsid w:val="006A031E"/>
    <w:rsid w:val="006C6507"/>
    <w:rsid w:val="006F0BE2"/>
    <w:rsid w:val="006F2255"/>
    <w:rsid w:val="006F77B5"/>
    <w:rsid w:val="00741D44"/>
    <w:rsid w:val="0075029B"/>
    <w:rsid w:val="007537D1"/>
    <w:rsid w:val="00753843"/>
    <w:rsid w:val="00760725"/>
    <w:rsid w:val="00792B83"/>
    <w:rsid w:val="007A158A"/>
    <w:rsid w:val="007A1E46"/>
    <w:rsid w:val="007B442E"/>
    <w:rsid w:val="007B5EED"/>
    <w:rsid w:val="007B716D"/>
    <w:rsid w:val="007D405F"/>
    <w:rsid w:val="00844ADD"/>
    <w:rsid w:val="00870C31"/>
    <w:rsid w:val="008722E3"/>
    <w:rsid w:val="00887085"/>
    <w:rsid w:val="008A4E18"/>
    <w:rsid w:val="008B4648"/>
    <w:rsid w:val="008C3EBA"/>
    <w:rsid w:val="008C54BF"/>
    <w:rsid w:val="008E328B"/>
    <w:rsid w:val="008F2373"/>
    <w:rsid w:val="008F49C6"/>
    <w:rsid w:val="009030F0"/>
    <w:rsid w:val="00921794"/>
    <w:rsid w:val="009303F0"/>
    <w:rsid w:val="00952B86"/>
    <w:rsid w:val="00954D75"/>
    <w:rsid w:val="0096792E"/>
    <w:rsid w:val="00976450"/>
    <w:rsid w:val="009962A5"/>
    <w:rsid w:val="009A48A3"/>
    <w:rsid w:val="009D11EB"/>
    <w:rsid w:val="009E072F"/>
    <w:rsid w:val="00A06B4F"/>
    <w:rsid w:val="00A53880"/>
    <w:rsid w:val="00A611DF"/>
    <w:rsid w:val="00AA1DE6"/>
    <w:rsid w:val="00AB21BC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278D3"/>
    <w:rsid w:val="00B712B5"/>
    <w:rsid w:val="00BB1425"/>
    <w:rsid w:val="00BD300E"/>
    <w:rsid w:val="00BE6DFC"/>
    <w:rsid w:val="00BE721A"/>
    <w:rsid w:val="00BF1750"/>
    <w:rsid w:val="00C14F5B"/>
    <w:rsid w:val="00C22202"/>
    <w:rsid w:val="00C242FC"/>
    <w:rsid w:val="00C3454A"/>
    <w:rsid w:val="00C47BE9"/>
    <w:rsid w:val="00C62131"/>
    <w:rsid w:val="00C74BF5"/>
    <w:rsid w:val="00C765DF"/>
    <w:rsid w:val="00C858B5"/>
    <w:rsid w:val="00C85D28"/>
    <w:rsid w:val="00C90DFA"/>
    <w:rsid w:val="00C9533A"/>
    <w:rsid w:val="00CB0412"/>
    <w:rsid w:val="00CC4A99"/>
    <w:rsid w:val="00CD42C7"/>
    <w:rsid w:val="00CE533D"/>
    <w:rsid w:val="00D072D8"/>
    <w:rsid w:val="00D1407B"/>
    <w:rsid w:val="00D91E2B"/>
    <w:rsid w:val="00DF236E"/>
    <w:rsid w:val="00E13BEF"/>
    <w:rsid w:val="00E22264"/>
    <w:rsid w:val="00E31FFC"/>
    <w:rsid w:val="00E330DE"/>
    <w:rsid w:val="00E56DB5"/>
    <w:rsid w:val="00E711E0"/>
    <w:rsid w:val="00E860CF"/>
    <w:rsid w:val="00E87169"/>
    <w:rsid w:val="00EA10FA"/>
    <w:rsid w:val="00EA2F23"/>
    <w:rsid w:val="00ED02CC"/>
    <w:rsid w:val="00EE2AB1"/>
    <w:rsid w:val="00F14036"/>
    <w:rsid w:val="00F21003"/>
    <w:rsid w:val="00F276CF"/>
    <w:rsid w:val="00F37EE6"/>
    <w:rsid w:val="00F42E13"/>
    <w:rsid w:val="00F559D6"/>
    <w:rsid w:val="00F615AF"/>
    <w:rsid w:val="00F75D83"/>
    <w:rsid w:val="00F9181E"/>
    <w:rsid w:val="00FB472D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List-Accent1">
    <w:name w:val="Light List Accent 1"/>
    <w:basedOn w:val="TableNormal"/>
    <w:uiPriority w:val="61"/>
    <w:rsid w:val="003B436F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wall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1147B-1C0D-47E1-9A23-BF0F81F22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149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37</cp:revision>
  <dcterms:created xsi:type="dcterms:W3CDTF">2012-05-18T06:20:00Z</dcterms:created>
  <dcterms:modified xsi:type="dcterms:W3CDTF">2012-05-18T07:15:00Z</dcterms:modified>
</cp:coreProperties>
</file>