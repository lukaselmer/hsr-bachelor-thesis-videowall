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F5" w:rsidRDefault="005875F5" w:rsidP="005875F5">
      <w:pPr>
        <w:pStyle w:val="Heading3"/>
      </w:pPr>
      <w:r>
        <w:t>Fragebogen</w:t>
      </w:r>
    </w:p>
    <w:p w:rsidR="004619EB" w:rsidRDefault="004619EB" w:rsidP="004619EB">
      <w:pPr>
        <w:tabs>
          <w:tab w:val="left" w:leader="underscore" w:pos="9072"/>
        </w:tabs>
      </w:pPr>
      <w:r>
        <w:t xml:space="preserve">Name: </w:t>
      </w:r>
      <w:r>
        <w:tab/>
      </w:r>
    </w:p>
    <w:p w:rsidR="004619EB" w:rsidRDefault="004619EB" w:rsidP="004619EB">
      <w:pPr>
        <w:tabs>
          <w:tab w:val="left" w:leader="underscore" w:pos="9072"/>
        </w:tabs>
      </w:pPr>
      <w:r>
        <w:t>Studienrichtung:</w:t>
      </w:r>
      <w:r>
        <w:tab/>
      </w:r>
    </w:p>
    <w:p w:rsidR="00DB2BAD" w:rsidRDefault="004619EB" w:rsidP="006F6F3B">
      <w:pPr>
        <w:tabs>
          <w:tab w:val="left" w:leader="underscore" w:pos="9072"/>
        </w:tabs>
      </w:pPr>
      <w:r>
        <w:t xml:space="preserve">Semester: </w:t>
      </w:r>
      <w:r>
        <w:tab/>
      </w:r>
    </w:p>
    <w:p w:rsidR="006F6F3B" w:rsidRDefault="006F6F3B" w:rsidP="005743C4"/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sehe mir die Aus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tellung d</w:t>
      </w:r>
      <w:r w:rsidR="00DD02A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er Bachelorarbeiten an und lese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die Poster aufmerksam durch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-982387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7010114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1437325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12847756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Default="006F6F3B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de-CH"/>
        </w:rPr>
      </w:pP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habe mich schon in der Bachelorarbeitsbroschüre über interessa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nte Bachelorarbeiten informiert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-963581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8541041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1091186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542176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Q: Ich empfinde die </w:t>
      </w:r>
      <w:bookmarkStart w:id="0" w:name="_GoBack"/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Präsentation </w:t>
      </w:r>
      <w:bookmarkEnd w:id="0"/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der Bachelorarbeiten a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ls wertvoll und interessant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1943645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237182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714929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15966991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Das Lesen der Poster oder</w:t>
      </w:r>
      <w:r w:rsidR="00DD02A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der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Bro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schüre ist mir zu zeitaufwändig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15898817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685455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1704048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633986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6F6F3B" w:rsidRPr="006F6F3B" w:rsidRDefault="00DD02A5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Durch d</w:t>
      </w:r>
      <w:r w:rsidR="006F6F3B"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as Lesen der Poster oder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der </w:t>
      </w:r>
      <w:r w:rsidR="006F6F3B"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Broschüre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erhalte ich</w:t>
      </w:r>
      <w:r w:rsidR="006F6F3B"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einen guten Eind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ruck über den Umfang der Arbeit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en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-499115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3511078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-14641876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87810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Ein kurzes Video (2 Minuten) würde die gleichen Informationen</w:t>
      </w:r>
      <w:r w:rsidR="00DD02A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, welche auf einem Poster vorhanden sein würden,</w:t>
      </w: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in an</w:t>
      </w:r>
      <w:r w:rsidR="00EE0D62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sprechenderer Weise vermitteln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8807497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-15142970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18556151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3215070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7"/>
          <w:szCs w:val="27"/>
          <w:lang w:eastAsia="de-CH"/>
        </w:rPr>
      </w:pP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Ich würde für meine Bachelorarbeit anstelle eines Posters lieber ein k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urzes Video </w:t>
      </w:r>
      <w:r w:rsidR="00DD02A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erstellen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 xml:space="preserve"> (2 Minuten)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6F6F3B">
        <w:sdt>
          <w:sdtPr>
            <w:rPr>
              <w:rFonts w:cstheme="minorHAnsi"/>
            </w:rPr>
            <w:id w:val="4125168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12965632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7083833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425571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6F6F3B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cstheme="minorHAnsi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6F6F3B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DD02A5" w:rsidRDefault="00DD02A5" w:rsidP="00DD02A5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</w:pPr>
    </w:p>
    <w:p w:rsidR="006F6F3B" w:rsidRPr="006F6F3B" w:rsidRDefault="006F6F3B" w:rsidP="006F6F3B">
      <w:pPr>
        <w:spacing w:after="0"/>
        <w:rPr>
          <w:rFonts w:ascii="Calibri" w:eastAsia="Times New Roman" w:hAnsi="Calibri" w:cs="Calibri"/>
          <w:color w:val="000000"/>
          <w:sz w:val="22"/>
          <w:szCs w:val="22"/>
          <w:lang w:eastAsia="de-CH"/>
        </w:rPr>
      </w:pPr>
      <w:r w:rsidRPr="006F6F3B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Q: Wenn das Video auf dem HSR YouTube Channel publiziert w</w:t>
      </w:r>
      <w:r w:rsidR="008343B5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ürde, macht mir das nichts aus</w:t>
      </w:r>
      <w:r w:rsidR="00164BF7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de-CH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"/>
        <w:gridCol w:w="1814"/>
        <w:gridCol w:w="451"/>
        <w:gridCol w:w="1814"/>
        <w:gridCol w:w="454"/>
        <w:gridCol w:w="1814"/>
        <w:gridCol w:w="454"/>
        <w:gridCol w:w="1814"/>
      </w:tblGrid>
      <w:tr w:rsidR="006F6F3B" w:rsidRPr="006F6F3B" w:rsidTr="00897023">
        <w:sdt>
          <w:sdtPr>
            <w:rPr>
              <w:rFonts w:cstheme="minorHAnsi"/>
            </w:rPr>
            <w:id w:val="-5267961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897023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897023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zu</w:t>
            </w:r>
          </w:p>
        </w:tc>
        <w:sdt>
          <w:sdtPr>
            <w:rPr>
              <w:rFonts w:cstheme="minorHAnsi"/>
            </w:rPr>
            <w:id w:val="11009915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1" w:type="dxa"/>
              </w:tcPr>
              <w:p w:rsidR="006F6F3B" w:rsidRPr="006F6F3B" w:rsidRDefault="006F6F3B" w:rsidP="00897023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897023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zu</w:t>
            </w:r>
          </w:p>
        </w:tc>
        <w:sdt>
          <w:sdtPr>
            <w:rPr>
              <w:rFonts w:cstheme="minorHAnsi"/>
            </w:rPr>
            <w:id w:val="963230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897023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897023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eher nicht zu</w:t>
            </w:r>
          </w:p>
        </w:tc>
        <w:sdt>
          <w:sdtPr>
            <w:rPr>
              <w:rFonts w:cstheme="minorHAnsi"/>
            </w:rPr>
            <w:id w:val="-4252750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4" w:type="dxa"/>
              </w:tcPr>
              <w:p w:rsidR="006F6F3B" w:rsidRPr="006F6F3B" w:rsidRDefault="006F6F3B" w:rsidP="00897023">
                <w:pPr>
                  <w:spacing w:before="120"/>
                  <w:rPr>
                    <w:rFonts w:cstheme="minorHAnsi"/>
                  </w:rPr>
                </w:pPr>
                <w:r w:rsidRPr="006F6F3B">
                  <w:rPr>
                    <w:rFonts w:ascii="MS Mincho" w:eastAsia="MS Mincho" w:hAnsi="MS Mincho" w:cs="MS Mincho" w:hint="eastAsia"/>
                  </w:rPr>
                  <w:t>☐</w:t>
                </w:r>
              </w:p>
            </w:tc>
          </w:sdtContent>
        </w:sdt>
        <w:tc>
          <w:tcPr>
            <w:tcW w:w="1814" w:type="dxa"/>
          </w:tcPr>
          <w:p w:rsidR="006F6F3B" w:rsidRPr="006F6F3B" w:rsidRDefault="006F6F3B" w:rsidP="00897023">
            <w:pPr>
              <w:spacing w:before="120"/>
              <w:rPr>
                <w:rFonts w:cstheme="minorHAnsi"/>
              </w:rPr>
            </w:pPr>
            <w:r w:rsidRPr="006F6F3B">
              <w:rPr>
                <w:rFonts w:cstheme="minorHAnsi"/>
              </w:rPr>
              <w:t>trifft nicht zu</w:t>
            </w:r>
          </w:p>
        </w:tc>
      </w:tr>
    </w:tbl>
    <w:p w:rsidR="006F6F3B" w:rsidRDefault="006F6F3B" w:rsidP="006F6F3B">
      <w:pPr>
        <w:spacing w:after="0"/>
        <w:rPr>
          <w:rFonts w:ascii="Calibri" w:eastAsia="Times New Roman" w:hAnsi="Calibri" w:cs="Calibri"/>
          <w:b/>
          <w:bCs/>
          <w:color w:val="000000"/>
          <w:sz w:val="27"/>
          <w:szCs w:val="27"/>
          <w:lang w:eastAsia="de-CH"/>
        </w:rPr>
      </w:pPr>
    </w:p>
    <w:sectPr w:rsidR="006F6F3B" w:rsidSect="001E53C4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184" w:rsidRDefault="00412184" w:rsidP="008F2373">
      <w:pPr>
        <w:spacing w:after="0"/>
      </w:pPr>
      <w:r>
        <w:separator/>
      </w:r>
    </w:p>
  </w:endnote>
  <w:endnote w:type="continuationSeparator" w:id="0">
    <w:p w:rsidR="00412184" w:rsidRDefault="00412184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44ADD">
    <w:pPr>
      <w:pStyle w:val="Footer"/>
    </w:pPr>
    <w:r>
      <w:t>Video Wall</w:t>
    </w:r>
    <w:r w:rsidR="00F15085">
      <w:t xml:space="preserve"> - Fragebogen</w:t>
    </w:r>
    <w:r w:rsidR="008F2373" w:rsidRPr="005E2896">
      <w:tab/>
    </w:r>
    <w:r w:rsidR="00AF4AE0">
      <w:fldChar w:fldCharType="begin"/>
    </w:r>
    <w:r w:rsidR="002E65A6">
      <w:instrText xml:space="preserve"> DATE  \@ "d. MMMM yyyy"  \* MERGEFORMAT </w:instrText>
    </w:r>
    <w:r w:rsidR="00AF4AE0">
      <w:fldChar w:fldCharType="separate"/>
    </w:r>
    <w:r w:rsidR="00EE0D62">
      <w:rPr>
        <w:noProof/>
      </w:rPr>
      <w:t>28. Februar 2012</w:t>
    </w:r>
    <w:r w:rsidR="00AF4AE0">
      <w:fldChar w:fldCharType="end"/>
    </w:r>
    <w:r w:rsidR="002E65A6"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2515D9" w:rsidRPr="002515D9">
      <w:rPr>
        <w:b/>
        <w:noProof/>
        <w:lang w:val="de-DE"/>
      </w:rPr>
      <w:t>1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412184">
      <w:fldChar w:fldCharType="begin"/>
    </w:r>
    <w:r w:rsidR="00412184">
      <w:instrText>NUMPAGES  \* Arabic  \* MERGEFORMAT</w:instrText>
    </w:r>
    <w:r w:rsidR="00412184">
      <w:fldChar w:fldCharType="separate"/>
    </w:r>
    <w:r w:rsidR="002515D9" w:rsidRPr="002515D9">
      <w:rPr>
        <w:b/>
        <w:noProof/>
        <w:lang w:val="de-DE"/>
      </w:rPr>
      <w:t>1</w:t>
    </w:r>
    <w:r w:rsidR="00412184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184" w:rsidRDefault="00412184" w:rsidP="008F2373">
      <w:pPr>
        <w:spacing w:after="0"/>
      </w:pPr>
      <w:r>
        <w:separator/>
      </w:r>
    </w:p>
  </w:footnote>
  <w:footnote w:type="continuationSeparator" w:id="0">
    <w:p w:rsidR="00412184" w:rsidRDefault="00412184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8F2373">
    <w:pPr>
      <w:pStyle w:val="Header"/>
    </w:pPr>
    <w:r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24977"/>
    <w:multiLevelType w:val="hybridMultilevel"/>
    <w:tmpl w:val="29B6A5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6566E8"/>
    <w:multiLevelType w:val="hybridMultilevel"/>
    <w:tmpl w:val="DF48530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823E2B"/>
    <w:multiLevelType w:val="hybridMultilevel"/>
    <w:tmpl w:val="6DCA36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776F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4B3CDD"/>
    <w:multiLevelType w:val="hybridMultilevel"/>
    <w:tmpl w:val="119844F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C34F8"/>
    <w:multiLevelType w:val="hybridMultilevel"/>
    <w:tmpl w:val="87DEF254"/>
    <w:lvl w:ilvl="0" w:tplc="08070019">
      <w:start w:val="1"/>
      <w:numFmt w:val="lowerLetter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C66E52"/>
    <w:multiLevelType w:val="multilevel"/>
    <w:tmpl w:val="76B2FF76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55D6368E"/>
    <w:multiLevelType w:val="hybridMultilevel"/>
    <w:tmpl w:val="CE9A7442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8534026"/>
    <w:multiLevelType w:val="multilevel"/>
    <w:tmpl w:val="85E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620F4C"/>
    <w:multiLevelType w:val="multilevel"/>
    <w:tmpl w:val="FEBC3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12"/>
  </w:num>
  <w:num w:numId="4">
    <w:abstractNumId w:val="8"/>
  </w:num>
  <w:num w:numId="5">
    <w:abstractNumId w:val="7"/>
  </w:num>
  <w:num w:numId="6">
    <w:abstractNumId w:val="10"/>
  </w:num>
  <w:num w:numId="7">
    <w:abstractNumId w:val="11"/>
  </w:num>
  <w:num w:numId="8">
    <w:abstractNumId w:val="0"/>
  </w:num>
  <w:num w:numId="9">
    <w:abstractNumId w:val="2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11F"/>
    <w:rsid w:val="000225DD"/>
    <w:rsid w:val="0003203E"/>
    <w:rsid w:val="00045A3C"/>
    <w:rsid w:val="00080D36"/>
    <w:rsid w:val="000917AE"/>
    <w:rsid w:val="00097AB6"/>
    <w:rsid w:val="000A1DF7"/>
    <w:rsid w:val="000A2C34"/>
    <w:rsid w:val="000B1504"/>
    <w:rsid w:val="000B658F"/>
    <w:rsid w:val="000B66FE"/>
    <w:rsid w:val="000B76FC"/>
    <w:rsid w:val="000C0EBB"/>
    <w:rsid w:val="000E2D35"/>
    <w:rsid w:val="000E71F7"/>
    <w:rsid w:val="001337FF"/>
    <w:rsid w:val="0014503D"/>
    <w:rsid w:val="001609C2"/>
    <w:rsid w:val="00164BF7"/>
    <w:rsid w:val="001D17F5"/>
    <w:rsid w:val="001E53C4"/>
    <w:rsid w:val="001E7808"/>
    <w:rsid w:val="001F1125"/>
    <w:rsid w:val="001F2A8C"/>
    <w:rsid w:val="001F61F8"/>
    <w:rsid w:val="00214F45"/>
    <w:rsid w:val="00223137"/>
    <w:rsid w:val="00225791"/>
    <w:rsid w:val="00241093"/>
    <w:rsid w:val="002433A7"/>
    <w:rsid w:val="002515D9"/>
    <w:rsid w:val="0026560F"/>
    <w:rsid w:val="0027094B"/>
    <w:rsid w:val="00273717"/>
    <w:rsid w:val="00283C40"/>
    <w:rsid w:val="002840DC"/>
    <w:rsid w:val="00284414"/>
    <w:rsid w:val="00285EE8"/>
    <w:rsid w:val="0029315F"/>
    <w:rsid w:val="00293450"/>
    <w:rsid w:val="002B3913"/>
    <w:rsid w:val="002B6D39"/>
    <w:rsid w:val="002D367A"/>
    <w:rsid w:val="002E16A4"/>
    <w:rsid w:val="002E635C"/>
    <w:rsid w:val="002E65A6"/>
    <w:rsid w:val="002F28DD"/>
    <w:rsid w:val="00301F1C"/>
    <w:rsid w:val="00314A8E"/>
    <w:rsid w:val="003324F5"/>
    <w:rsid w:val="00352995"/>
    <w:rsid w:val="00353578"/>
    <w:rsid w:val="00361ABD"/>
    <w:rsid w:val="00381B2C"/>
    <w:rsid w:val="003A0ADD"/>
    <w:rsid w:val="003A5C55"/>
    <w:rsid w:val="003C3BB7"/>
    <w:rsid w:val="003D115F"/>
    <w:rsid w:val="003E40FB"/>
    <w:rsid w:val="003E5974"/>
    <w:rsid w:val="00402E1C"/>
    <w:rsid w:val="00404F4E"/>
    <w:rsid w:val="00412184"/>
    <w:rsid w:val="00415959"/>
    <w:rsid w:val="004519B1"/>
    <w:rsid w:val="004619EB"/>
    <w:rsid w:val="00481AD8"/>
    <w:rsid w:val="00487429"/>
    <w:rsid w:val="00496465"/>
    <w:rsid w:val="004A070C"/>
    <w:rsid w:val="004A43AA"/>
    <w:rsid w:val="004C0739"/>
    <w:rsid w:val="004C2220"/>
    <w:rsid w:val="004D522A"/>
    <w:rsid w:val="00506318"/>
    <w:rsid w:val="0050684A"/>
    <w:rsid w:val="0053007C"/>
    <w:rsid w:val="005320A6"/>
    <w:rsid w:val="005532E5"/>
    <w:rsid w:val="00560405"/>
    <w:rsid w:val="00567864"/>
    <w:rsid w:val="005743C4"/>
    <w:rsid w:val="005779F5"/>
    <w:rsid w:val="005867A0"/>
    <w:rsid w:val="005875F5"/>
    <w:rsid w:val="0059202A"/>
    <w:rsid w:val="005A4EC3"/>
    <w:rsid w:val="005B081C"/>
    <w:rsid w:val="005B267B"/>
    <w:rsid w:val="005B5D3E"/>
    <w:rsid w:val="005E1D61"/>
    <w:rsid w:val="005E2896"/>
    <w:rsid w:val="005E3310"/>
    <w:rsid w:val="005E6C04"/>
    <w:rsid w:val="00613195"/>
    <w:rsid w:val="006156A4"/>
    <w:rsid w:val="006211F6"/>
    <w:rsid w:val="0062709E"/>
    <w:rsid w:val="006277C9"/>
    <w:rsid w:val="006314BE"/>
    <w:rsid w:val="00635381"/>
    <w:rsid w:val="00642D6F"/>
    <w:rsid w:val="00651384"/>
    <w:rsid w:val="0068294E"/>
    <w:rsid w:val="0068440F"/>
    <w:rsid w:val="00687113"/>
    <w:rsid w:val="00690341"/>
    <w:rsid w:val="006939B6"/>
    <w:rsid w:val="00695F14"/>
    <w:rsid w:val="006C2963"/>
    <w:rsid w:val="006C6507"/>
    <w:rsid w:val="006F0BE2"/>
    <w:rsid w:val="006F2255"/>
    <w:rsid w:val="006F6F3B"/>
    <w:rsid w:val="00712039"/>
    <w:rsid w:val="00713284"/>
    <w:rsid w:val="00717701"/>
    <w:rsid w:val="00725C78"/>
    <w:rsid w:val="00725DF9"/>
    <w:rsid w:val="0075029B"/>
    <w:rsid w:val="007537D1"/>
    <w:rsid w:val="00760725"/>
    <w:rsid w:val="00764378"/>
    <w:rsid w:val="00771BC9"/>
    <w:rsid w:val="0077258B"/>
    <w:rsid w:val="007A158A"/>
    <w:rsid w:val="007B4107"/>
    <w:rsid w:val="007B442E"/>
    <w:rsid w:val="007B716D"/>
    <w:rsid w:val="007C23B7"/>
    <w:rsid w:val="007D405F"/>
    <w:rsid w:val="007E095D"/>
    <w:rsid w:val="007E2111"/>
    <w:rsid w:val="00804C8A"/>
    <w:rsid w:val="008343B5"/>
    <w:rsid w:val="00842A23"/>
    <w:rsid w:val="00844ADD"/>
    <w:rsid w:val="00845521"/>
    <w:rsid w:val="00870C31"/>
    <w:rsid w:val="008722E3"/>
    <w:rsid w:val="00887085"/>
    <w:rsid w:val="008A420E"/>
    <w:rsid w:val="008A4E18"/>
    <w:rsid w:val="008B22FD"/>
    <w:rsid w:val="008B74EE"/>
    <w:rsid w:val="008C54BF"/>
    <w:rsid w:val="008D3476"/>
    <w:rsid w:val="008E328B"/>
    <w:rsid w:val="008E4868"/>
    <w:rsid w:val="008F2373"/>
    <w:rsid w:val="008F5EC5"/>
    <w:rsid w:val="009030F0"/>
    <w:rsid w:val="0092166F"/>
    <w:rsid w:val="00921794"/>
    <w:rsid w:val="009303F0"/>
    <w:rsid w:val="00952B86"/>
    <w:rsid w:val="00954D75"/>
    <w:rsid w:val="0097119A"/>
    <w:rsid w:val="00974170"/>
    <w:rsid w:val="00976450"/>
    <w:rsid w:val="00976894"/>
    <w:rsid w:val="00986E0E"/>
    <w:rsid w:val="00992A18"/>
    <w:rsid w:val="009962A5"/>
    <w:rsid w:val="009A060D"/>
    <w:rsid w:val="009A2DEF"/>
    <w:rsid w:val="009A48A3"/>
    <w:rsid w:val="009B283A"/>
    <w:rsid w:val="009C4A89"/>
    <w:rsid w:val="009E05B5"/>
    <w:rsid w:val="009E072F"/>
    <w:rsid w:val="009E4FD9"/>
    <w:rsid w:val="009E7E2F"/>
    <w:rsid w:val="009F0453"/>
    <w:rsid w:val="009F4E6A"/>
    <w:rsid w:val="009F5349"/>
    <w:rsid w:val="00A06B4F"/>
    <w:rsid w:val="00A31DA1"/>
    <w:rsid w:val="00A367D8"/>
    <w:rsid w:val="00A53880"/>
    <w:rsid w:val="00A611DF"/>
    <w:rsid w:val="00A63319"/>
    <w:rsid w:val="00A70C31"/>
    <w:rsid w:val="00A75891"/>
    <w:rsid w:val="00A812EA"/>
    <w:rsid w:val="00A91113"/>
    <w:rsid w:val="00A95DE4"/>
    <w:rsid w:val="00AB21BC"/>
    <w:rsid w:val="00AB51D5"/>
    <w:rsid w:val="00AC40CC"/>
    <w:rsid w:val="00AC6443"/>
    <w:rsid w:val="00AE119D"/>
    <w:rsid w:val="00AE16E4"/>
    <w:rsid w:val="00AF111F"/>
    <w:rsid w:val="00AF2C24"/>
    <w:rsid w:val="00AF2C64"/>
    <w:rsid w:val="00AF4AE0"/>
    <w:rsid w:val="00AF4E74"/>
    <w:rsid w:val="00AF7DD4"/>
    <w:rsid w:val="00B038C9"/>
    <w:rsid w:val="00B10239"/>
    <w:rsid w:val="00B1324E"/>
    <w:rsid w:val="00B5674E"/>
    <w:rsid w:val="00B712B5"/>
    <w:rsid w:val="00BA2470"/>
    <w:rsid w:val="00BB1425"/>
    <w:rsid w:val="00BB289B"/>
    <w:rsid w:val="00BC3D6A"/>
    <w:rsid w:val="00BC64A4"/>
    <w:rsid w:val="00BC6AB5"/>
    <w:rsid w:val="00BD4531"/>
    <w:rsid w:val="00BE6DFC"/>
    <w:rsid w:val="00BF1750"/>
    <w:rsid w:val="00C14F5B"/>
    <w:rsid w:val="00C20E2C"/>
    <w:rsid w:val="00C22202"/>
    <w:rsid w:val="00C34D92"/>
    <w:rsid w:val="00C45590"/>
    <w:rsid w:val="00C47BE9"/>
    <w:rsid w:val="00C62131"/>
    <w:rsid w:val="00C63E4F"/>
    <w:rsid w:val="00C67E23"/>
    <w:rsid w:val="00C74BF5"/>
    <w:rsid w:val="00C765DF"/>
    <w:rsid w:val="00C858B5"/>
    <w:rsid w:val="00C85D28"/>
    <w:rsid w:val="00C90DFA"/>
    <w:rsid w:val="00C92D7A"/>
    <w:rsid w:val="00C94941"/>
    <w:rsid w:val="00C9533A"/>
    <w:rsid w:val="00CB0412"/>
    <w:rsid w:val="00CB083C"/>
    <w:rsid w:val="00CB2879"/>
    <w:rsid w:val="00CB5B30"/>
    <w:rsid w:val="00CC5D9B"/>
    <w:rsid w:val="00CD42C7"/>
    <w:rsid w:val="00CE0072"/>
    <w:rsid w:val="00CE533D"/>
    <w:rsid w:val="00CF7C6B"/>
    <w:rsid w:val="00D03F49"/>
    <w:rsid w:val="00D0606E"/>
    <w:rsid w:val="00D072D8"/>
    <w:rsid w:val="00D106FE"/>
    <w:rsid w:val="00D1407B"/>
    <w:rsid w:val="00D36BAE"/>
    <w:rsid w:val="00DA08D7"/>
    <w:rsid w:val="00DB28C8"/>
    <w:rsid w:val="00DB2BAD"/>
    <w:rsid w:val="00DB7EF2"/>
    <w:rsid w:val="00DC33F4"/>
    <w:rsid w:val="00DD02A5"/>
    <w:rsid w:val="00DD552D"/>
    <w:rsid w:val="00DF3168"/>
    <w:rsid w:val="00E13112"/>
    <w:rsid w:val="00E13BEF"/>
    <w:rsid w:val="00E20B36"/>
    <w:rsid w:val="00E22264"/>
    <w:rsid w:val="00E253CF"/>
    <w:rsid w:val="00E254D2"/>
    <w:rsid w:val="00E318BF"/>
    <w:rsid w:val="00E31FFC"/>
    <w:rsid w:val="00E330DE"/>
    <w:rsid w:val="00E5522E"/>
    <w:rsid w:val="00E56DB5"/>
    <w:rsid w:val="00E66AFD"/>
    <w:rsid w:val="00E711E0"/>
    <w:rsid w:val="00E757CA"/>
    <w:rsid w:val="00E860CF"/>
    <w:rsid w:val="00E87169"/>
    <w:rsid w:val="00EA10FA"/>
    <w:rsid w:val="00EA18CE"/>
    <w:rsid w:val="00EA2F23"/>
    <w:rsid w:val="00ED4FC1"/>
    <w:rsid w:val="00EE0D62"/>
    <w:rsid w:val="00EE2997"/>
    <w:rsid w:val="00EE2AB1"/>
    <w:rsid w:val="00EE2AFB"/>
    <w:rsid w:val="00EF676F"/>
    <w:rsid w:val="00F14036"/>
    <w:rsid w:val="00F15085"/>
    <w:rsid w:val="00F21003"/>
    <w:rsid w:val="00F30F5B"/>
    <w:rsid w:val="00F37EE6"/>
    <w:rsid w:val="00F42E13"/>
    <w:rsid w:val="00F559D6"/>
    <w:rsid w:val="00F615AF"/>
    <w:rsid w:val="00F75EAF"/>
    <w:rsid w:val="00F842AC"/>
    <w:rsid w:val="00F9181E"/>
    <w:rsid w:val="00FA0A45"/>
    <w:rsid w:val="00FB472D"/>
    <w:rsid w:val="00FB7E05"/>
    <w:rsid w:val="00FC564C"/>
    <w:rsid w:val="00FC5B3C"/>
    <w:rsid w:val="00FE05E2"/>
    <w:rsid w:val="00FF6AF4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customStyle="1" w:styleId="apple-style-span">
    <w:name w:val="apple-style-span"/>
    <w:basedOn w:val="DefaultParagraphFont"/>
    <w:rsid w:val="006F6F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DFA"/>
    <w:pPr>
      <w:numPr>
        <w:numId w:val="4"/>
      </w:numPr>
      <w:shd w:val="clear" w:color="auto" w:fill="FFFFFF" w:themeFill="background1"/>
      <w:spacing w:before="240" w:after="120"/>
      <w:ind w:left="851" w:hanging="851"/>
      <w:outlineLvl w:val="0"/>
    </w:pPr>
    <w:rPr>
      <w:rFonts w:asciiTheme="majorHAnsi" w:hAnsiTheme="majorHAnsi"/>
      <w:bCs/>
      <w:color w:val="00629E"/>
      <w:spacing w:val="15"/>
      <w:sz w:val="7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E1C"/>
    <w:pPr>
      <w:numPr>
        <w:ilvl w:val="1"/>
        <w:numId w:val="4"/>
      </w:numPr>
      <w:pBdr>
        <w:top w:val="single" w:sz="24" w:space="1" w:color="5994CB"/>
        <w:left w:val="single" w:sz="24" w:space="4" w:color="5994CB"/>
        <w:bottom w:val="single" w:sz="24" w:space="1" w:color="5994CB"/>
        <w:right w:val="single" w:sz="24" w:space="4" w:color="5994CB"/>
      </w:pBdr>
      <w:shd w:val="clear" w:color="auto" w:fill="5994CB"/>
      <w:spacing w:before="360" w:after="240"/>
      <w:ind w:left="578" w:hanging="578"/>
      <w:outlineLvl w:val="1"/>
    </w:pPr>
    <w:rPr>
      <w:rFonts w:asciiTheme="majorHAnsi" w:hAnsiTheme="majorHAnsi"/>
      <w:b/>
      <w:color w:val="FFFFFF" w:themeColor="background1"/>
      <w:spacing w:val="15"/>
      <w:sz w:val="24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2F23"/>
    <w:pPr>
      <w:numPr>
        <w:ilvl w:val="2"/>
        <w:numId w:val="4"/>
      </w:numPr>
      <w:pBdr>
        <w:top w:val="single" w:sz="8" w:space="2" w:color="5994CB"/>
      </w:pBdr>
      <w:spacing w:before="360" w:after="240"/>
      <w:outlineLvl w:val="2"/>
    </w:pPr>
    <w:rPr>
      <w:rFonts w:asciiTheme="majorHAnsi" w:hAnsiTheme="majorHAnsi"/>
      <w:b/>
      <w:color w:val="00629E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1F6"/>
    <w:pPr>
      <w:numPr>
        <w:ilvl w:val="3"/>
        <w:numId w:val="4"/>
      </w:numPr>
      <w:pBdr>
        <w:top w:val="dotted" w:sz="6" w:space="1" w:color="00629E"/>
      </w:pBdr>
      <w:spacing w:before="360" w:after="240"/>
      <w:ind w:left="862" w:hanging="862"/>
      <w:outlineLvl w:val="3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472D"/>
    <w:pPr>
      <w:numPr>
        <w:ilvl w:val="4"/>
        <w:numId w:val="4"/>
      </w:numPr>
      <w:pBdr>
        <w:top w:val="dotted" w:sz="6" w:space="1" w:color="00629E"/>
      </w:pBdr>
      <w:spacing w:before="300" w:after="120"/>
      <w:ind w:left="1009" w:hanging="1009"/>
      <w:outlineLvl w:val="4"/>
    </w:pPr>
    <w:rPr>
      <w:rFonts w:asciiTheme="majorHAnsi" w:hAnsiTheme="majorHAnsi"/>
      <w:i/>
      <w:color w:val="00629E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1F6"/>
    <w:pPr>
      <w:numPr>
        <w:ilvl w:val="5"/>
        <w:numId w:val="4"/>
      </w:numPr>
      <w:spacing w:before="300" w:after="0"/>
      <w:outlineLvl w:val="5"/>
    </w:pPr>
    <w:rPr>
      <w:rFonts w:asciiTheme="majorHAnsi" w:hAnsiTheme="majorHAnsi"/>
      <w:color w:val="00629E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DFA"/>
    <w:rPr>
      <w:rFonts w:asciiTheme="majorHAnsi" w:hAnsiTheme="majorHAnsi"/>
      <w:bCs/>
      <w:color w:val="00629E"/>
      <w:spacing w:val="15"/>
      <w:sz w:val="72"/>
      <w:shd w:val="clear" w:color="auto" w:fill="FFFFFF" w:themeFill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02E1C"/>
    <w:rPr>
      <w:rFonts w:asciiTheme="majorHAnsi" w:hAnsiTheme="majorHAnsi"/>
      <w:b/>
      <w:color w:val="FFFFFF" w:themeColor="background1"/>
      <w:spacing w:val="15"/>
      <w:sz w:val="24"/>
      <w:shd w:val="clear" w:color="auto" w:fill="5994CB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A070C"/>
    <w:pPr>
      <w:spacing w:after="0"/>
    </w:pPr>
    <w:tblPr>
      <w:tblStyleRowBandSize w:val="1"/>
      <w:tblStyleColBandSize w:val="1"/>
      <w:tblInd w:w="0" w:type="dxa"/>
      <w:tblBorders>
        <w:top w:val="single" w:sz="6" w:space="0" w:color="848491"/>
        <w:left w:val="single" w:sz="6" w:space="0" w:color="848491"/>
        <w:bottom w:val="single" w:sz="6" w:space="0" w:color="848491"/>
        <w:right w:val="single" w:sz="6" w:space="0" w:color="848491"/>
        <w:insideH w:val="single" w:sz="6" w:space="0" w:color="84849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29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single" w:sz="8" w:space="0" w:color="7BA0CD" w:themeColor="accent1" w:themeTint="BF"/>
          <w:bottom w:val="single" w:sz="6" w:space="0" w:color="C2A1C3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bottom w:val="nil"/>
        </w:tcBorders>
      </w:tcPr>
    </w:tblStylePr>
    <w:tblStylePr w:type="band1Vert">
      <w:tblPr/>
      <w:tcPr>
        <w:shd w:val="clear" w:color="auto" w:fill="EBF3FB"/>
      </w:tcPr>
    </w:tblStylePr>
    <w:tblStylePr w:type="band1Horz">
      <w:tblPr/>
      <w:tcPr>
        <w:shd w:val="clear" w:color="auto" w:fill="EBF3FB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EA2F23"/>
    <w:rPr>
      <w:rFonts w:asciiTheme="majorHAnsi" w:hAnsiTheme="majorHAnsi"/>
      <w:b/>
      <w:color w:val="00629E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FB472D"/>
    <w:rPr>
      <w:rFonts w:asciiTheme="majorHAnsi" w:hAnsiTheme="majorHAnsi"/>
      <w:i/>
      <w:color w:val="00629E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6211F6"/>
    <w:rPr>
      <w:rFonts w:asciiTheme="majorHAnsi" w:hAnsiTheme="majorHAnsi"/>
      <w:color w:val="00629E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E2896"/>
    <w:pPr>
      <w:spacing w:before="720"/>
    </w:pPr>
    <w:rPr>
      <w:caps/>
      <w:color w:val="291829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E2896"/>
    <w:rPr>
      <w:caps/>
      <w:color w:val="291829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2C34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character" w:customStyle="1" w:styleId="apple-style-span">
    <w:name w:val="apple-style-span"/>
    <w:basedOn w:val="DefaultParagraphFont"/>
    <w:rsid w:val="006F6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Video%20Wall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C52D4-4856-44B0-B8B8-B2739328E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205</Words>
  <Characters>1294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Dokumenttitel</vt:lpstr>
      <vt:lpstr>Dokumenttitel</vt:lpstr>
    </vt:vector>
  </TitlesOfParts>
  <Company>Bachelorarbeit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Dokumenttitel</dc:title>
  <dc:creator>HSR</dc:creator>
  <cp:lastModifiedBy>HSR</cp:lastModifiedBy>
  <cp:revision>10</cp:revision>
  <dcterms:created xsi:type="dcterms:W3CDTF">2012-02-27T12:11:00Z</dcterms:created>
  <dcterms:modified xsi:type="dcterms:W3CDTF">2012-02-28T10:19:00Z</dcterms:modified>
</cp:coreProperties>
</file>