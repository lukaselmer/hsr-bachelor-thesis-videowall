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5F5" w:rsidRPr="007D1565" w:rsidRDefault="007D1565" w:rsidP="003B643F">
      <w:pPr>
        <w:pStyle w:val="Heading3"/>
        <w:spacing w:before="0"/>
      </w:pPr>
      <w:r w:rsidRPr="007D1565">
        <w:t>Formativer empirischer Usability Test für die HSR Video Wall</w:t>
      </w:r>
    </w:p>
    <w:p w:rsidR="004619EB" w:rsidRPr="007D1565" w:rsidRDefault="004619EB" w:rsidP="00446CB8">
      <w:pPr>
        <w:tabs>
          <w:tab w:val="left" w:leader="underscore" w:pos="9072"/>
        </w:tabs>
        <w:spacing w:line="480" w:lineRule="auto"/>
        <w:rPr>
          <w:sz w:val="28"/>
          <w:szCs w:val="28"/>
          <w:lang w:val="en-US"/>
        </w:rPr>
      </w:pPr>
      <w:r w:rsidRPr="007D1565">
        <w:rPr>
          <w:sz w:val="28"/>
          <w:szCs w:val="28"/>
          <w:lang w:val="en-US"/>
        </w:rPr>
        <w:t xml:space="preserve">Name: </w:t>
      </w:r>
      <w:r w:rsidRPr="007D1565">
        <w:rPr>
          <w:sz w:val="28"/>
          <w:szCs w:val="28"/>
          <w:lang w:val="en-US"/>
        </w:rPr>
        <w:tab/>
      </w:r>
    </w:p>
    <w:p w:rsidR="004619EB" w:rsidRPr="005D1E1F" w:rsidRDefault="004619EB" w:rsidP="00446CB8">
      <w:pPr>
        <w:tabs>
          <w:tab w:val="left" w:leader="underscore" w:pos="9072"/>
        </w:tabs>
        <w:spacing w:line="480" w:lineRule="auto"/>
        <w:rPr>
          <w:sz w:val="28"/>
          <w:szCs w:val="28"/>
        </w:rPr>
      </w:pPr>
      <w:r w:rsidRPr="005D1E1F">
        <w:rPr>
          <w:sz w:val="28"/>
          <w:szCs w:val="28"/>
        </w:rPr>
        <w:t>Studienrichtung:</w:t>
      </w:r>
      <w:r w:rsidRPr="005D1E1F">
        <w:rPr>
          <w:sz w:val="28"/>
          <w:szCs w:val="28"/>
        </w:rPr>
        <w:tab/>
      </w:r>
    </w:p>
    <w:p w:rsidR="00DB2BAD" w:rsidRDefault="004619EB" w:rsidP="00446CB8">
      <w:pPr>
        <w:tabs>
          <w:tab w:val="left" w:leader="underscore" w:pos="9072"/>
        </w:tabs>
        <w:spacing w:line="480" w:lineRule="auto"/>
        <w:rPr>
          <w:sz w:val="28"/>
          <w:szCs w:val="28"/>
        </w:rPr>
      </w:pPr>
      <w:r w:rsidRPr="005D1E1F">
        <w:rPr>
          <w:sz w:val="28"/>
          <w:szCs w:val="28"/>
        </w:rPr>
        <w:t xml:space="preserve">Semester: </w:t>
      </w:r>
      <w:r w:rsidRPr="005D1E1F">
        <w:rPr>
          <w:sz w:val="28"/>
          <w:szCs w:val="28"/>
        </w:rPr>
        <w:tab/>
      </w:r>
    </w:p>
    <w:p w:rsidR="00425B4A" w:rsidRDefault="00425B4A" w:rsidP="00425B4A">
      <w:pPr>
        <w:tabs>
          <w:tab w:val="left" w:leader="underscore" w:pos="9072"/>
        </w:tabs>
        <w:spacing w:line="276" w:lineRule="auto"/>
        <w:rPr>
          <w:b/>
          <w:sz w:val="28"/>
          <w:szCs w:val="28"/>
        </w:rPr>
      </w:pPr>
      <w:r w:rsidRPr="00425B4A">
        <w:rPr>
          <w:b/>
          <w:sz w:val="28"/>
          <w:szCs w:val="28"/>
        </w:rPr>
        <w:t>Allgemein</w:t>
      </w:r>
    </w:p>
    <w:p w:rsidR="00425B4A" w:rsidRDefault="00425B4A" w:rsidP="00425B4A">
      <w:pPr>
        <w:tabs>
          <w:tab w:val="left" w:leader="underscore" w:pos="9072"/>
        </w:tabs>
        <w:spacing w:line="276" w:lineRule="auto"/>
        <w:rPr>
          <w:sz w:val="28"/>
          <w:szCs w:val="28"/>
        </w:rPr>
      </w:pPr>
      <w:r>
        <w:rPr>
          <w:sz w:val="28"/>
          <w:szCs w:val="28"/>
        </w:rPr>
        <w:t>Für die Entwicklung unserer Bachelor Arbeit „HSR Video Wall“ führen wir einen kurzen Usability Test durch. Dies dauert etwa 1</w:t>
      </w:r>
      <w:r w:rsidR="00C909C2">
        <w:rPr>
          <w:sz w:val="28"/>
          <w:szCs w:val="28"/>
        </w:rPr>
        <w:t>0</w:t>
      </w:r>
      <w:r>
        <w:rPr>
          <w:sz w:val="28"/>
          <w:szCs w:val="28"/>
        </w:rPr>
        <w:t xml:space="preserve"> Minuten. Es geht darum, dass Du dich in eine bestimmte Situation hineinversetzt, und dann dieses Szenario durchspielst.</w:t>
      </w:r>
    </w:p>
    <w:p w:rsidR="00425B4A" w:rsidRDefault="00425B4A" w:rsidP="00425B4A">
      <w:pPr>
        <w:tabs>
          <w:tab w:val="left" w:leader="underscore" w:pos="9072"/>
        </w:tabs>
        <w:spacing w:line="276" w:lineRule="auto"/>
        <w:rPr>
          <w:sz w:val="28"/>
          <w:szCs w:val="28"/>
        </w:rPr>
      </w:pPr>
      <w:r>
        <w:rPr>
          <w:sz w:val="28"/>
          <w:szCs w:val="28"/>
        </w:rPr>
        <w:t xml:space="preserve">Bitte lies die Augabenstellung genau durch und versuche, ohne Hilfe </w:t>
      </w:r>
      <w:r w:rsidR="00C909C2">
        <w:rPr>
          <w:sz w:val="28"/>
          <w:szCs w:val="28"/>
        </w:rPr>
        <w:t xml:space="preserve">die Aufgabe </w:t>
      </w:r>
      <w:r>
        <w:rPr>
          <w:sz w:val="28"/>
          <w:szCs w:val="28"/>
        </w:rPr>
        <w:t xml:space="preserve">zu </w:t>
      </w:r>
      <w:r w:rsidR="00C909C2">
        <w:rPr>
          <w:sz w:val="28"/>
          <w:szCs w:val="28"/>
        </w:rPr>
        <w:t>erfüllen</w:t>
      </w:r>
      <w:r>
        <w:rPr>
          <w:sz w:val="28"/>
          <w:szCs w:val="28"/>
        </w:rPr>
        <w:t>.</w:t>
      </w:r>
    </w:p>
    <w:p w:rsidR="00425B4A" w:rsidRDefault="00425B4A" w:rsidP="00425B4A">
      <w:pPr>
        <w:tabs>
          <w:tab w:val="left" w:leader="underscore" w:pos="9072"/>
        </w:tabs>
        <w:spacing w:line="276" w:lineRule="auto"/>
        <w:rPr>
          <w:sz w:val="28"/>
          <w:szCs w:val="28"/>
        </w:rPr>
      </w:pPr>
      <w:r>
        <w:rPr>
          <w:sz w:val="28"/>
          <w:szCs w:val="28"/>
        </w:rPr>
        <w:t>Damit wir Deine Gedanken nachvollziehen können, bitten wir Dich darum, laut zu denken.</w:t>
      </w:r>
    </w:p>
    <w:p w:rsidR="009418DC" w:rsidRDefault="009418DC" w:rsidP="00425B4A">
      <w:pPr>
        <w:tabs>
          <w:tab w:val="left" w:leader="underscore" w:pos="9072"/>
        </w:tabs>
        <w:spacing w:line="276" w:lineRule="auto"/>
        <w:rPr>
          <w:b/>
          <w:sz w:val="28"/>
          <w:szCs w:val="28"/>
        </w:rPr>
      </w:pPr>
      <w:r w:rsidRPr="009418DC">
        <w:rPr>
          <w:b/>
          <w:sz w:val="28"/>
          <w:szCs w:val="28"/>
        </w:rPr>
        <w:t>Kontext</w:t>
      </w:r>
    </w:p>
    <w:p w:rsidR="009418DC" w:rsidRDefault="009418DC" w:rsidP="00425B4A">
      <w:pPr>
        <w:tabs>
          <w:tab w:val="left" w:leader="underscore" w:pos="9072"/>
        </w:tabs>
        <w:spacing w:line="276" w:lineRule="auto"/>
        <w:rPr>
          <w:sz w:val="28"/>
          <w:szCs w:val="28"/>
        </w:rPr>
      </w:pPr>
      <w:r>
        <w:rPr>
          <w:sz w:val="28"/>
          <w:szCs w:val="28"/>
        </w:rPr>
        <w:t>Du warst heute Morgen von 8 bis 10 Uhr in einer Vorlesung und gehst gerade in die Mensa, um ein Brötchen zu kaufen. Dabei fällt Dir eine grosse Monitorwand in der Mensa auf. Sogleich bemerkst Du, dass die Wand auf Deine Bewegungen reagiert, und Du gehst auf die Wand zu.</w:t>
      </w:r>
    </w:p>
    <w:p w:rsidR="0040114D" w:rsidRPr="009418DC" w:rsidRDefault="0040114D" w:rsidP="0040114D">
      <w:pPr>
        <w:tabs>
          <w:tab w:val="left" w:leader="underscore" w:pos="9072"/>
        </w:tabs>
        <w:spacing w:line="276" w:lineRule="auto"/>
        <w:rPr>
          <w:sz w:val="28"/>
          <w:szCs w:val="28"/>
        </w:rPr>
      </w:pPr>
      <w:r>
        <w:rPr>
          <w:sz w:val="28"/>
          <w:szCs w:val="28"/>
        </w:rPr>
        <w:t>Du stehst nun also vor der grossen Monitorwand (hier im Test ist das die Projektion des Beamers).</w:t>
      </w:r>
    </w:p>
    <w:p w:rsidR="00425B4A" w:rsidRDefault="00425B4A" w:rsidP="00425B4A">
      <w:pPr>
        <w:tabs>
          <w:tab w:val="left" w:leader="underscore" w:pos="9072"/>
        </w:tabs>
        <w:spacing w:line="276" w:lineRule="auto"/>
        <w:rPr>
          <w:b/>
          <w:sz w:val="28"/>
          <w:szCs w:val="28"/>
        </w:rPr>
      </w:pPr>
      <w:r w:rsidRPr="00425B4A">
        <w:rPr>
          <w:b/>
          <w:sz w:val="28"/>
          <w:szCs w:val="28"/>
        </w:rPr>
        <w:t>Aufgabe 1</w:t>
      </w:r>
    </w:p>
    <w:p w:rsidR="00802022" w:rsidRDefault="0040114D" w:rsidP="007E37DF">
      <w:pPr>
        <w:tabs>
          <w:tab w:val="left" w:leader="underscore" w:pos="9072"/>
        </w:tabs>
        <w:spacing w:line="276" w:lineRule="auto"/>
        <w:rPr>
          <w:sz w:val="28"/>
          <w:szCs w:val="28"/>
        </w:rPr>
      </w:pPr>
      <w:r>
        <w:rPr>
          <w:sz w:val="28"/>
          <w:szCs w:val="28"/>
        </w:rPr>
        <w:t>Was wird auf dem Monitor dargestellt und was kannst Du damit machen? Finde es heraus!</w:t>
      </w:r>
    </w:p>
    <w:p w:rsidR="0040114D" w:rsidRPr="0040114D" w:rsidRDefault="007E37DF" w:rsidP="00425B4A">
      <w:pPr>
        <w:tabs>
          <w:tab w:val="left" w:leader="underscore" w:pos="9072"/>
        </w:tabs>
        <w:spacing w:line="276" w:lineRule="auto"/>
        <w:rPr>
          <w:b/>
          <w:sz w:val="28"/>
          <w:szCs w:val="28"/>
        </w:rPr>
      </w:pPr>
      <w:r>
        <w:rPr>
          <w:b/>
          <w:sz w:val="28"/>
          <w:szCs w:val="28"/>
        </w:rPr>
        <w:t>Aufgabe 2</w:t>
      </w:r>
      <w:bookmarkStart w:id="0" w:name="_GoBack"/>
      <w:bookmarkEnd w:id="0"/>
    </w:p>
    <w:p w:rsidR="0040114D" w:rsidRPr="0040114D" w:rsidRDefault="0040114D" w:rsidP="00425B4A">
      <w:pPr>
        <w:tabs>
          <w:tab w:val="left" w:leader="underscore" w:pos="9072"/>
        </w:tabs>
        <w:spacing w:line="276" w:lineRule="auto"/>
        <w:rPr>
          <w:sz w:val="28"/>
          <w:szCs w:val="28"/>
        </w:rPr>
      </w:pPr>
      <w:r>
        <w:rPr>
          <w:sz w:val="28"/>
          <w:szCs w:val="28"/>
        </w:rPr>
        <w:t>Finde heraus, was für Menus in der Mensa heute serviert werden.</w:t>
      </w:r>
    </w:p>
    <w:sectPr w:rsidR="0040114D" w:rsidRPr="0040114D" w:rsidSect="001E53C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498D" w:rsidRDefault="0027498D" w:rsidP="008F2373">
      <w:pPr>
        <w:spacing w:after="0"/>
      </w:pPr>
      <w:r>
        <w:separator/>
      </w:r>
    </w:p>
  </w:endnote>
  <w:endnote w:type="continuationSeparator" w:id="0">
    <w:p w:rsidR="0027498D" w:rsidRDefault="0027498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F15085">
      <w:t xml:space="preserve"> </w:t>
    </w:r>
    <w:r w:rsidR="009418DC">
      <w:t>–</w:t>
    </w:r>
    <w:r w:rsidR="00F15085">
      <w:t xml:space="preserve"> </w:t>
    </w:r>
    <w:r w:rsidR="009418DC">
      <w:t>Usability Test</w:t>
    </w:r>
    <w:r w:rsidR="008F2373" w:rsidRPr="005E2896">
      <w:tab/>
    </w:r>
    <w:r w:rsidR="00AF4AE0">
      <w:fldChar w:fldCharType="begin"/>
    </w:r>
    <w:r w:rsidR="002E65A6">
      <w:instrText xml:space="preserve"> DATE  \@ "d. MMMM yyyy"  \* MERGEFORMAT </w:instrText>
    </w:r>
    <w:r w:rsidR="00AF4AE0">
      <w:fldChar w:fldCharType="separate"/>
    </w:r>
    <w:r w:rsidR="007D1565">
      <w:rPr>
        <w:noProof/>
      </w:rPr>
      <w:t>26. März 2012</w:t>
    </w:r>
    <w:r w:rsidR="00AF4AE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498D" w:rsidRDefault="0027498D" w:rsidP="008F2373">
      <w:pPr>
        <w:spacing w:after="0"/>
      </w:pPr>
      <w:r>
        <w:separator/>
      </w:r>
    </w:p>
  </w:footnote>
  <w:footnote w:type="continuationSeparator" w:id="0">
    <w:p w:rsidR="0027498D" w:rsidRDefault="0027498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24977"/>
    <w:multiLevelType w:val="hybridMultilevel"/>
    <w:tmpl w:val="29B6A5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D6566E8"/>
    <w:multiLevelType w:val="hybridMultilevel"/>
    <w:tmpl w:val="DF4853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D823E2B"/>
    <w:multiLevelType w:val="hybridMultilevel"/>
    <w:tmpl w:val="6DCA360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5C776F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A4B3CDD"/>
    <w:multiLevelType w:val="hybridMultilevel"/>
    <w:tmpl w:val="119844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AAC34F8"/>
    <w:multiLevelType w:val="hybridMultilevel"/>
    <w:tmpl w:val="87DEF25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55D6368E"/>
    <w:multiLevelType w:val="hybridMultilevel"/>
    <w:tmpl w:val="CE9A7442"/>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0">
    <w:nsid w:val="58534026"/>
    <w:multiLevelType w:val="multilevel"/>
    <w:tmpl w:val="85E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20F4C"/>
    <w:multiLevelType w:val="multilevel"/>
    <w:tmpl w:val="FEBC3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12"/>
  </w:num>
  <w:num w:numId="4">
    <w:abstractNumId w:val="8"/>
  </w:num>
  <w:num w:numId="5">
    <w:abstractNumId w:val="7"/>
  </w:num>
  <w:num w:numId="6">
    <w:abstractNumId w:val="10"/>
  </w:num>
  <w:num w:numId="7">
    <w:abstractNumId w:val="11"/>
  </w:num>
  <w:num w:numId="8">
    <w:abstractNumId w:val="0"/>
  </w:num>
  <w:num w:numId="9">
    <w:abstractNumId w:val="2"/>
  </w:num>
  <w:num w:numId="10">
    <w:abstractNumId w:val="1"/>
  </w:num>
  <w:num w:numId="11">
    <w:abstractNumId w:val="9"/>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11F"/>
    <w:rsid w:val="000225DD"/>
    <w:rsid w:val="0003203E"/>
    <w:rsid w:val="00045A3C"/>
    <w:rsid w:val="00080D36"/>
    <w:rsid w:val="000917AE"/>
    <w:rsid w:val="00097AB6"/>
    <w:rsid w:val="000A1DF7"/>
    <w:rsid w:val="000A2C34"/>
    <w:rsid w:val="000B1504"/>
    <w:rsid w:val="000B658F"/>
    <w:rsid w:val="000B66FE"/>
    <w:rsid w:val="000B76FC"/>
    <w:rsid w:val="000C0EBB"/>
    <w:rsid w:val="000E2D35"/>
    <w:rsid w:val="000E71F7"/>
    <w:rsid w:val="001301C5"/>
    <w:rsid w:val="001337FF"/>
    <w:rsid w:val="0014503D"/>
    <w:rsid w:val="001609C2"/>
    <w:rsid w:val="00164BF7"/>
    <w:rsid w:val="001D17F5"/>
    <w:rsid w:val="001E53C4"/>
    <w:rsid w:val="001E7808"/>
    <w:rsid w:val="001F1125"/>
    <w:rsid w:val="001F2A8C"/>
    <w:rsid w:val="001F61F8"/>
    <w:rsid w:val="00214F45"/>
    <w:rsid w:val="00223137"/>
    <w:rsid w:val="00225791"/>
    <w:rsid w:val="00241093"/>
    <w:rsid w:val="002433A7"/>
    <w:rsid w:val="002515D9"/>
    <w:rsid w:val="0026560F"/>
    <w:rsid w:val="0027094B"/>
    <w:rsid w:val="00272F01"/>
    <w:rsid w:val="00273717"/>
    <w:rsid w:val="0027498D"/>
    <w:rsid w:val="00283C40"/>
    <w:rsid w:val="002840DC"/>
    <w:rsid w:val="00284414"/>
    <w:rsid w:val="00285EE8"/>
    <w:rsid w:val="0029315F"/>
    <w:rsid w:val="00293450"/>
    <w:rsid w:val="002B3913"/>
    <w:rsid w:val="002B6D39"/>
    <w:rsid w:val="002D367A"/>
    <w:rsid w:val="002E16A4"/>
    <w:rsid w:val="002E635C"/>
    <w:rsid w:val="002E65A6"/>
    <w:rsid w:val="002F28DD"/>
    <w:rsid w:val="00301F1C"/>
    <w:rsid w:val="00314A8E"/>
    <w:rsid w:val="003324F5"/>
    <w:rsid w:val="00352995"/>
    <w:rsid w:val="00353578"/>
    <w:rsid w:val="00361ABD"/>
    <w:rsid w:val="00381B2C"/>
    <w:rsid w:val="003A0ADD"/>
    <w:rsid w:val="003A5C55"/>
    <w:rsid w:val="003B643F"/>
    <w:rsid w:val="003C3BB7"/>
    <w:rsid w:val="003D115F"/>
    <w:rsid w:val="003E40FB"/>
    <w:rsid w:val="003E5974"/>
    <w:rsid w:val="0040114D"/>
    <w:rsid w:val="00402E1C"/>
    <w:rsid w:val="00404F4E"/>
    <w:rsid w:val="00412184"/>
    <w:rsid w:val="00415959"/>
    <w:rsid w:val="00425B4A"/>
    <w:rsid w:val="00446CB8"/>
    <w:rsid w:val="004519B1"/>
    <w:rsid w:val="004619EB"/>
    <w:rsid w:val="00481AD8"/>
    <w:rsid w:val="00487429"/>
    <w:rsid w:val="00496465"/>
    <w:rsid w:val="004A070C"/>
    <w:rsid w:val="004A43AA"/>
    <w:rsid w:val="004C0739"/>
    <w:rsid w:val="004C2220"/>
    <w:rsid w:val="004D522A"/>
    <w:rsid w:val="00506318"/>
    <w:rsid w:val="0050684A"/>
    <w:rsid w:val="0053007C"/>
    <w:rsid w:val="005320A6"/>
    <w:rsid w:val="005532E5"/>
    <w:rsid w:val="00560405"/>
    <w:rsid w:val="00567864"/>
    <w:rsid w:val="005743C4"/>
    <w:rsid w:val="005779F5"/>
    <w:rsid w:val="005867A0"/>
    <w:rsid w:val="005875F5"/>
    <w:rsid w:val="0059202A"/>
    <w:rsid w:val="0059357F"/>
    <w:rsid w:val="005A4EC3"/>
    <w:rsid w:val="005B081C"/>
    <w:rsid w:val="005B267B"/>
    <w:rsid w:val="005B5D3E"/>
    <w:rsid w:val="005D1E1F"/>
    <w:rsid w:val="005E1D61"/>
    <w:rsid w:val="005E2896"/>
    <w:rsid w:val="005E3310"/>
    <w:rsid w:val="005E6C04"/>
    <w:rsid w:val="00613195"/>
    <w:rsid w:val="006156A4"/>
    <w:rsid w:val="006211F6"/>
    <w:rsid w:val="0062709E"/>
    <w:rsid w:val="006277C9"/>
    <w:rsid w:val="006314BE"/>
    <w:rsid w:val="00635381"/>
    <w:rsid w:val="00642D6F"/>
    <w:rsid w:val="00651384"/>
    <w:rsid w:val="00661C87"/>
    <w:rsid w:val="0068294E"/>
    <w:rsid w:val="0068440F"/>
    <w:rsid w:val="00687113"/>
    <w:rsid w:val="00690341"/>
    <w:rsid w:val="006939B6"/>
    <w:rsid w:val="00695F14"/>
    <w:rsid w:val="006C2963"/>
    <w:rsid w:val="006C6507"/>
    <w:rsid w:val="006F0BE2"/>
    <w:rsid w:val="006F2255"/>
    <w:rsid w:val="006F6F3B"/>
    <w:rsid w:val="00712039"/>
    <w:rsid w:val="00713284"/>
    <w:rsid w:val="00717701"/>
    <w:rsid w:val="00725C78"/>
    <w:rsid w:val="00725DF9"/>
    <w:rsid w:val="0075029B"/>
    <w:rsid w:val="007537D1"/>
    <w:rsid w:val="00760725"/>
    <w:rsid w:val="00764378"/>
    <w:rsid w:val="00771BC9"/>
    <w:rsid w:val="0077258B"/>
    <w:rsid w:val="007A158A"/>
    <w:rsid w:val="007B4107"/>
    <w:rsid w:val="007B442E"/>
    <w:rsid w:val="007B716D"/>
    <w:rsid w:val="007C23B7"/>
    <w:rsid w:val="007D1565"/>
    <w:rsid w:val="007D405F"/>
    <w:rsid w:val="007E095D"/>
    <w:rsid w:val="007E2111"/>
    <w:rsid w:val="007E37DF"/>
    <w:rsid w:val="00802022"/>
    <w:rsid w:val="00804C8A"/>
    <w:rsid w:val="008343B5"/>
    <w:rsid w:val="00842A23"/>
    <w:rsid w:val="00844ADD"/>
    <w:rsid w:val="00845521"/>
    <w:rsid w:val="00870C31"/>
    <w:rsid w:val="008722E3"/>
    <w:rsid w:val="00887085"/>
    <w:rsid w:val="008A420E"/>
    <w:rsid w:val="008A4E18"/>
    <w:rsid w:val="008B22FD"/>
    <w:rsid w:val="008B74EE"/>
    <w:rsid w:val="008C54BF"/>
    <w:rsid w:val="008D3476"/>
    <w:rsid w:val="008D6247"/>
    <w:rsid w:val="008E328B"/>
    <w:rsid w:val="008E4868"/>
    <w:rsid w:val="008F2373"/>
    <w:rsid w:val="008F5EC5"/>
    <w:rsid w:val="009030F0"/>
    <w:rsid w:val="0092166F"/>
    <w:rsid w:val="00921794"/>
    <w:rsid w:val="009303F0"/>
    <w:rsid w:val="009418DC"/>
    <w:rsid w:val="00952B86"/>
    <w:rsid w:val="00954D75"/>
    <w:rsid w:val="0097119A"/>
    <w:rsid w:val="00974170"/>
    <w:rsid w:val="00976450"/>
    <w:rsid w:val="00976894"/>
    <w:rsid w:val="00986E0E"/>
    <w:rsid w:val="00992A18"/>
    <w:rsid w:val="009962A5"/>
    <w:rsid w:val="009A060D"/>
    <w:rsid w:val="009A2DEF"/>
    <w:rsid w:val="009A48A3"/>
    <w:rsid w:val="009B283A"/>
    <w:rsid w:val="009C4A89"/>
    <w:rsid w:val="009E05B5"/>
    <w:rsid w:val="009E072F"/>
    <w:rsid w:val="009E4FD9"/>
    <w:rsid w:val="009E7E2F"/>
    <w:rsid w:val="009F0453"/>
    <w:rsid w:val="009F4E6A"/>
    <w:rsid w:val="009F5349"/>
    <w:rsid w:val="00A06B4F"/>
    <w:rsid w:val="00A31DA1"/>
    <w:rsid w:val="00A367D8"/>
    <w:rsid w:val="00A53880"/>
    <w:rsid w:val="00A611DF"/>
    <w:rsid w:val="00A63319"/>
    <w:rsid w:val="00A70C31"/>
    <w:rsid w:val="00A75891"/>
    <w:rsid w:val="00A812EA"/>
    <w:rsid w:val="00A91113"/>
    <w:rsid w:val="00A95DE4"/>
    <w:rsid w:val="00AB21BC"/>
    <w:rsid w:val="00AB51D5"/>
    <w:rsid w:val="00AC40CC"/>
    <w:rsid w:val="00AC6443"/>
    <w:rsid w:val="00AE119D"/>
    <w:rsid w:val="00AE16E4"/>
    <w:rsid w:val="00AF111F"/>
    <w:rsid w:val="00AF2C24"/>
    <w:rsid w:val="00AF2C64"/>
    <w:rsid w:val="00AF4AE0"/>
    <w:rsid w:val="00AF4E74"/>
    <w:rsid w:val="00AF7DD4"/>
    <w:rsid w:val="00B038C9"/>
    <w:rsid w:val="00B10239"/>
    <w:rsid w:val="00B1324E"/>
    <w:rsid w:val="00B5674E"/>
    <w:rsid w:val="00B712B5"/>
    <w:rsid w:val="00BA2470"/>
    <w:rsid w:val="00BB1425"/>
    <w:rsid w:val="00BB289B"/>
    <w:rsid w:val="00BC3D6A"/>
    <w:rsid w:val="00BC64A4"/>
    <w:rsid w:val="00BC6AB5"/>
    <w:rsid w:val="00BD4531"/>
    <w:rsid w:val="00BE6DFC"/>
    <w:rsid w:val="00BF1750"/>
    <w:rsid w:val="00C0114B"/>
    <w:rsid w:val="00C14F5B"/>
    <w:rsid w:val="00C20E2C"/>
    <w:rsid w:val="00C22202"/>
    <w:rsid w:val="00C34D92"/>
    <w:rsid w:val="00C35BD1"/>
    <w:rsid w:val="00C45590"/>
    <w:rsid w:val="00C47BE9"/>
    <w:rsid w:val="00C62131"/>
    <w:rsid w:val="00C63E4F"/>
    <w:rsid w:val="00C67E23"/>
    <w:rsid w:val="00C74BF5"/>
    <w:rsid w:val="00C765DF"/>
    <w:rsid w:val="00C858B5"/>
    <w:rsid w:val="00C85D28"/>
    <w:rsid w:val="00C909C2"/>
    <w:rsid w:val="00C90DFA"/>
    <w:rsid w:val="00C92D7A"/>
    <w:rsid w:val="00C94941"/>
    <w:rsid w:val="00C9533A"/>
    <w:rsid w:val="00CB0412"/>
    <w:rsid w:val="00CB083C"/>
    <w:rsid w:val="00CB2879"/>
    <w:rsid w:val="00CB5B30"/>
    <w:rsid w:val="00CC5D9B"/>
    <w:rsid w:val="00CD42C7"/>
    <w:rsid w:val="00CE0072"/>
    <w:rsid w:val="00CE533D"/>
    <w:rsid w:val="00CF7C6B"/>
    <w:rsid w:val="00D03F49"/>
    <w:rsid w:val="00D0606E"/>
    <w:rsid w:val="00D072D8"/>
    <w:rsid w:val="00D106FE"/>
    <w:rsid w:val="00D1407B"/>
    <w:rsid w:val="00D36BAE"/>
    <w:rsid w:val="00DA08D7"/>
    <w:rsid w:val="00DB28C8"/>
    <w:rsid w:val="00DB2BAD"/>
    <w:rsid w:val="00DB7EF2"/>
    <w:rsid w:val="00DC33F4"/>
    <w:rsid w:val="00DD02A5"/>
    <w:rsid w:val="00DD552D"/>
    <w:rsid w:val="00DF3168"/>
    <w:rsid w:val="00E13112"/>
    <w:rsid w:val="00E13BEF"/>
    <w:rsid w:val="00E20B36"/>
    <w:rsid w:val="00E22264"/>
    <w:rsid w:val="00E253CF"/>
    <w:rsid w:val="00E254D2"/>
    <w:rsid w:val="00E318BF"/>
    <w:rsid w:val="00E31FFC"/>
    <w:rsid w:val="00E330DE"/>
    <w:rsid w:val="00E5522E"/>
    <w:rsid w:val="00E56DB5"/>
    <w:rsid w:val="00E66AFD"/>
    <w:rsid w:val="00E711E0"/>
    <w:rsid w:val="00E757CA"/>
    <w:rsid w:val="00E860CF"/>
    <w:rsid w:val="00E87169"/>
    <w:rsid w:val="00EA10FA"/>
    <w:rsid w:val="00EA18CE"/>
    <w:rsid w:val="00EA2F23"/>
    <w:rsid w:val="00ED4FC1"/>
    <w:rsid w:val="00EE0D62"/>
    <w:rsid w:val="00EE2997"/>
    <w:rsid w:val="00EE2AB1"/>
    <w:rsid w:val="00EE2AFB"/>
    <w:rsid w:val="00EF676F"/>
    <w:rsid w:val="00F14036"/>
    <w:rsid w:val="00F15085"/>
    <w:rsid w:val="00F21003"/>
    <w:rsid w:val="00F30F5B"/>
    <w:rsid w:val="00F37EE6"/>
    <w:rsid w:val="00F42E13"/>
    <w:rsid w:val="00F559D6"/>
    <w:rsid w:val="00F615AF"/>
    <w:rsid w:val="00F75EAF"/>
    <w:rsid w:val="00F842AC"/>
    <w:rsid w:val="00F9181E"/>
    <w:rsid w:val="00FA0A45"/>
    <w:rsid w:val="00FB472D"/>
    <w:rsid w:val="00FB7E05"/>
    <w:rsid w:val="00FC564C"/>
    <w:rsid w:val="00FC5B3C"/>
    <w:rsid w:val="00FE05E2"/>
    <w:rsid w:val="00FF6AF4"/>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5D1E1F"/>
    <w:pPr>
      <w:pBdr>
        <w:top w:val="single" w:sz="8" w:space="2" w:color="5994CB"/>
      </w:pBdr>
      <w:spacing w:before="360" w:after="240"/>
      <w:outlineLvl w:val="2"/>
    </w:pPr>
    <w:rPr>
      <w:rFonts w:asciiTheme="majorHAnsi" w:hAnsiTheme="majorHAnsi"/>
      <w:b/>
      <w:color w:val="00629E"/>
      <w:spacing w:val="15"/>
      <w:sz w:val="28"/>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5D1E1F"/>
    <w:rPr>
      <w:rFonts w:asciiTheme="majorHAnsi" w:hAnsiTheme="majorHAnsi"/>
      <w:b/>
      <w:color w:val="00629E"/>
      <w:spacing w:val="15"/>
      <w:sz w:val="28"/>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customStyle="1" w:styleId="apple-style-span">
    <w:name w:val="apple-style-span"/>
    <w:basedOn w:val="DefaultParagraphFont"/>
    <w:rsid w:val="006F6F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5D1E1F"/>
    <w:pPr>
      <w:pBdr>
        <w:top w:val="single" w:sz="8" w:space="2" w:color="5994CB"/>
      </w:pBdr>
      <w:spacing w:before="360" w:after="240"/>
      <w:outlineLvl w:val="2"/>
    </w:pPr>
    <w:rPr>
      <w:rFonts w:asciiTheme="majorHAnsi" w:hAnsiTheme="majorHAnsi"/>
      <w:b/>
      <w:color w:val="00629E"/>
      <w:spacing w:val="15"/>
      <w:sz w:val="28"/>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5D1E1F"/>
    <w:rPr>
      <w:rFonts w:asciiTheme="majorHAnsi" w:hAnsiTheme="majorHAnsi"/>
      <w:b/>
      <w:color w:val="00629E"/>
      <w:spacing w:val="15"/>
      <w:sz w:val="28"/>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character" w:customStyle="1" w:styleId="apple-style-span">
    <w:name w:val="apple-style-span"/>
    <w:basedOn w:val="DefaultParagraphFont"/>
    <w:rsid w:val="006F6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60">
      <w:bodyDiv w:val="1"/>
      <w:marLeft w:val="0"/>
      <w:marRight w:val="0"/>
      <w:marTop w:val="0"/>
      <w:marBottom w:val="0"/>
      <w:divBdr>
        <w:top w:val="none" w:sz="0" w:space="0" w:color="auto"/>
        <w:left w:val="none" w:sz="0" w:space="0" w:color="auto"/>
        <w:bottom w:val="none" w:sz="0" w:space="0" w:color="auto"/>
        <w:right w:val="none" w:sz="0" w:space="0" w:color="auto"/>
      </w:divBdr>
      <w:divsChild>
        <w:div w:id="541479072">
          <w:marLeft w:val="0"/>
          <w:marRight w:val="0"/>
          <w:marTop w:val="0"/>
          <w:marBottom w:val="0"/>
          <w:divBdr>
            <w:top w:val="none" w:sz="0" w:space="0" w:color="auto"/>
            <w:left w:val="none" w:sz="0" w:space="0" w:color="auto"/>
            <w:bottom w:val="none" w:sz="0" w:space="0" w:color="auto"/>
            <w:right w:val="none" w:sz="0" w:space="0" w:color="auto"/>
          </w:divBdr>
        </w:div>
        <w:div w:id="860245294">
          <w:marLeft w:val="0"/>
          <w:marRight w:val="0"/>
          <w:marTop w:val="0"/>
          <w:marBottom w:val="0"/>
          <w:divBdr>
            <w:top w:val="none" w:sz="0" w:space="0" w:color="auto"/>
            <w:left w:val="none" w:sz="0" w:space="0" w:color="auto"/>
            <w:bottom w:val="none" w:sz="0" w:space="0" w:color="auto"/>
            <w:right w:val="none" w:sz="0" w:space="0" w:color="auto"/>
          </w:divBdr>
        </w:div>
      </w:divsChild>
    </w:div>
    <w:div w:id="96994458">
      <w:bodyDiv w:val="1"/>
      <w:marLeft w:val="0"/>
      <w:marRight w:val="0"/>
      <w:marTop w:val="0"/>
      <w:marBottom w:val="0"/>
      <w:divBdr>
        <w:top w:val="none" w:sz="0" w:space="0" w:color="auto"/>
        <w:left w:val="none" w:sz="0" w:space="0" w:color="auto"/>
        <w:bottom w:val="none" w:sz="0" w:space="0" w:color="auto"/>
        <w:right w:val="none" w:sz="0" w:space="0" w:color="auto"/>
      </w:divBdr>
    </w:div>
    <w:div w:id="504635336">
      <w:bodyDiv w:val="1"/>
      <w:marLeft w:val="0"/>
      <w:marRight w:val="0"/>
      <w:marTop w:val="0"/>
      <w:marBottom w:val="0"/>
      <w:divBdr>
        <w:top w:val="none" w:sz="0" w:space="0" w:color="auto"/>
        <w:left w:val="none" w:sz="0" w:space="0" w:color="auto"/>
        <w:bottom w:val="none" w:sz="0" w:space="0" w:color="auto"/>
        <w:right w:val="none" w:sz="0" w:space="0" w:color="auto"/>
      </w:divBdr>
      <w:divsChild>
        <w:div w:id="1957979232">
          <w:marLeft w:val="0"/>
          <w:marRight w:val="0"/>
          <w:marTop w:val="0"/>
          <w:marBottom w:val="0"/>
          <w:divBdr>
            <w:top w:val="none" w:sz="0" w:space="0" w:color="auto"/>
            <w:left w:val="none" w:sz="0" w:space="0" w:color="auto"/>
            <w:bottom w:val="none" w:sz="0" w:space="0" w:color="auto"/>
            <w:right w:val="none" w:sz="0" w:space="0" w:color="auto"/>
          </w:divBdr>
        </w:div>
        <w:div w:id="1515070073">
          <w:marLeft w:val="0"/>
          <w:marRight w:val="0"/>
          <w:marTop w:val="0"/>
          <w:marBottom w:val="0"/>
          <w:divBdr>
            <w:top w:val="none" w:sz="0" w:space="0" w:color="auto"/>
            <w:left w:val="none" w:sz="0" w:space="0" w:color="auto"/>
            <w:bottom w:val="none" w:sz="0" w:space="0" w:color="auto"/>
            <w:right w:val="none" w:sz="0" w:space="0" w:color="auto"/>
          </w:divBdr>
        </w:div>
      </w:divsChild>
    </w:div>
    <w:div w:id="1324043040">
      <w:bodyDiv w:val="1"/>
      <w:marLeft w:val="0"/>
      <w:marRight w:val="0"/>
      <w:marTop w:val="0"/>
      <w:marBottom w:val="0"/>
      <w:divBdr>
        <w:top w:val="none" w:sz="0" w:space="0" w:color="auto"/>
        <w:left w:val="none" w:sz="0" w:space="0" w:color="auto"/>
        <w:bottom w:val="none" w:sz="0" w:space="0" w:color="auto"/>
        <w:right w:val="none" w:sz="0" w:space="0" w:color="auto"/>
      </w:divBdr>
      <w:divsChild>
        <w:div w:id="2026899458">
          <w:marLeft w:val="0"/>
          <w:marRight w:val="0"/>
          <w:marTop w:val="0"/>
          <w:marBottom w:val="0"/>
          <w:divBdr>
            <w:top w:val="none" w:sz="0" w:space="0" w:color="auto"/>
            <w:left w:val="none" w:sz="0" w:space="0" w:color="auto"/>
            <w:bottom w:val="none" w:sz="0" w:space="0" w:color="auto"/>
            <w:right w:val="none" w:sz="0" w:space="0" w:color="auto"/>
          </w:divBdr>
          <w:divsChild>
            <w:div w:id="1680156815">
              <w:marLeft w:val="0"/>
              <w:marRight w:val="0"/>
              <w:marTop w:val="0"/>
              <w:marBottom w:val="0"/>
              <w:divBdr>
                <w:top w:val="none" w:sz="0" w:space="0" w:color="auto"/>
                <w:left w:val="none" w:sz="0" w:space="0" w:color="auto"/>
                <w:bottom w:val="none" w:sz="0" w:space="0" w:color="auto"/>
                <w:right w:val="none" w:sz="0" w:space="0" w:color="auto"/>
              </w:divBdr>
            </w:div>
            <w:div w:id="272327542">
              <w:marLeft w:val="0"/>
              <w:marRight w:val="0"/>
              <w:marTop w:val="0"/>
              <w:marBottom w:val="0"/>
              <w:divBdr>
                <w:top w:val="none" w:sz="0" w:space="0" w:color="auto"/>
                <w:left w:val="none" w:sz="0" w:space="0" w:color="auto"/>
                <w:bottom w:val="none" w:sz="0" w:space="0" w:color="auto"/>
                <w:right w:val="none" w:sz="0" w:space="0" w:color="auto"/>
              </w:divBdr>
            </w:div>
            <w:div w:id="1185826678">
              <w:marLeft w:val="0"/>
              <w:marRight w:val="0"/>
              <w:marTop w:val="0"/>
              <w:marBottom w:val="0"/>
              <w:divBdr>
                <w:top w:val="none" w:sz="0" w:space="0" w:color="auto"/>
                <w:left w:val="none" w:sz="0" w:space="0" w:color="auto"/>
                <w:bottom w:val="none" w:sz="0" w:space="0" w:color="auto"/>
                <w:right w:val="none" w:sz="0" w:space="0" w:color="auto"/>
              </w:divBdr>
            </w:div>
            <w:div w:id="78186085">
              <w:marLeft w:val="0"/>
              <w:marRight w:val="0"/>
              <w:marTop w:val="0"/>
              <w:marBottom w:val="0"/>
              <w:divBdr>
                <w:top w:val="none" w:sz="0" w:space="0" w:color="auto"/>
                <w:left w:val="none" w:sz="0" w:space="0" w:color="auto"/>
                <w:bottom w:val="none" w:sz="0" w:space="0" w:color="auto"/>
                <w:right w:val="none" w:sz="0" w:space="0" w:color="auto"/>
              </w:divBdr>
            </w:div>
            <w:div w:id="1220705024">
              <w:marLeft w:val="0"/>
              <w:marRight w:val="0"/>
              <w:marTop w:val="0"/>
              <w:marBottom w:val="0"/>
              <w:divBdr>
                <w:top w:val="none" w:sz="0" w:space="0" w:color="auto"/>
                <w:left w:val="none" w:sz="0" w:space="0" w:color="auto"/>
                <w:bottom w:val="none" w:sz="0" w:space="0" w:color="auto"/>
                <w:right w:val="none" w:sz="0" w:space="0" w:color="auto"/>
              </w:divBdr>
            </w:div>
            <w:div w:id="1365247287">
              <w:marLeft w:val="0"/>
              <w:marRight w:val="0"/>
              <w:marTop w:val="0"/>
              <w:marBottom w:val="0"/>
              <w:divBdr>
                <w:top w:val="none" w:sz="0" w:space="0" w:color="auto"/>
                <w:left w:val="none" w:sz="0" w:space="0" w:color="auto"/>
                <w:bottom w:val="none" w:sz="0" w:space="0" w:color="auto"/>
                <w:right w:val="none" w:sz="0" w:space="0" w:color="auto"/>
              </w:divBdr>
            </w:div>
            <w:div w:id="183401762">
              <w:marLeft w:val="0"/>
              <w:marRight w:val="0"/>
              <w:marTop w:val="0"/>
              <w:marBottom w:val="0"/>
              <w:divBdr>
                <w:top w:val="none" w:sz="0" w:space="0" w:color="auto"/>
                <w:left w:val="none" w:sz="0" w:space="0" w:color="auto"/>
                <w:bottom w:val="none" w:sz="0" w:space="0" w:color="auto"/>
                <w:right w:val="none" w:sz="0" w:space="0" w:color="auto"/>
              </w:divBdr>
            </w:div>
            <w:div w:id="566427742">
              <w:marLeft w:val="0"/>
              <w:marRight w:val="0"/>
              <w:marTop w:val="0"/>
              <w:marBottom w:val="0"/>
              <w:divBdr>
                <w:top w:val="none" w:sz="0" w:space="0" w:color="auto"/>
                <w:left w:val="none" w:sz="0" w:space="0" w:color="auto"/>
                <w:bottom w:val="none" w:sz="0" w:space="0" w:color="auto"/>
                <w:right w:val="none" w:sz="0" w:space="0" w:color="auto"/>
              </w:divBdr>
            </w:div>
            <w:div w:id="366108273">
              <w:marLeft w:val="0"/>
              <w:marRight w:val="0"/>
              <w:marTop w:val="0"/>
              <w:marBottom w:val="0"/>
              <w:divBdr>
                <w:top w:val="none" w:sz="0" w:space="0" w:color="auto"/>
                <w:left w:val="none" w:sz="0" w:space="0" w:color="auto"/>
                <w:bottom w:val="none" w:sz="0" w:space="0" w:color="auto"/>
                <w:right w:val="none" w:sz="0" w:space="0" w:color="auto"/>
              </w:divBdr>
            </w:div>
            <w:div w:id="707146172">
              <w:marLeft w:val="0"/>
              <w:marRight w:val="0"/>
              <w:marTop w:val="0"/>
              <w:marBottom w:val="0"/>
              <w:divBdr>
                <w:top w:val="none" w:sz="0" w:space="0" w:color="auto"/>
                <w:left w:val="none" w:sz="0" w:space="0" w:color="auto"/>
                <w:bottom w:val="none" w:sz="0" w:space="0" w:color="auto"/>
                <w:right w:val="none" w:sz="0" w:space="0" w:color="auto"/>
              </w:divBdr>
            </w:div>
            <w:div w:id="416556651">
              <w:marLeft w:val="0"/>
              <w:marRight w:val="0"/>
              <w:marTop w:val="0"/>
              <w:marBottom w:val="0"/>
              <w:divBdr>
                <w:top w:val="none" w:sz="0" w:space="0" w:color="auto"/>
                <w:left w:val="none" w:sz="0" w:space="0" w:color="auto"/>
                <w:bottom w:val="none" w:sz="0" w:space="0" w:color="auto"/>
                <w:right w:val="none" w:sz="0" w:space="0" w:color="auto"/>
              </w:divBdr>
            </w:div>
            <w:div w:id="1750728909">
              <w:marLeft w:val="0"/>
              <w:marRight w:val="0"/>
              <w:marTop w:val="0"/>
              <w:marBottom w:val="0"/>
              <w:divBdr>
                <w:top w:val="none" w:sz="0" w:space="0" w:color="auto"/>
                <w:left w:val="none" w:sz="0" w:space="0" w:color="auto"/>
                <w:bottom w:val="none" w:sz="0" w:space="0" w:color="auto"/>
                <w:right w:val="none" w:sz="0" w:space="0" w:color="auto"/>
              </w:divBdr>
            </w:div>
            <w:div w:id="799107726">
              <w:marLeft w:val="0"/>
              <w:marRight w:val="0"/>
              <w:marTop w:val="0"/>
              <w:marBottom w:val="0"/>
              <w:divBdr>
                <w:top w:val="none" w:sz="0" w:space="0" w:color="auto"/>
                <w:left w:val="none" w:sz="0" w:space="0" w:color="auto"/>
                <w:bottom w:val="none" w:sz="0" w:space="0" w:color="auto"/>
                <w:right w:val="none" w:sz="0" w:space="0" w:color="auto"/>
              </w:divBdr>
            </w:div>
            <w:div w:id="202513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9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20Wall\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485C1-3AC7-4E34-A1C7-CC6D5BC03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148</Words>
  <Characters>935</Characters>
  <Application>Microsoft Office Word</Application>
  <DocSecurity>0</DocSecurity>
  <Lines>7</Lines>
  <Paragraphs>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24</cp:revision>
  <cp:lastPrinted>2012-02-28T13:16:00Z</cp:lastPrinted>
  <dcterms:created xsi:type="dcterms:W3CDTF">2012-02-27T12:11:00Z</dcterms:created>
  <dcterms:modified xsi:type="dcterms:W3CDTF">2012-03-26T12:05:00Z</dcterms:modified>
</cp:coreProperties>
</file>