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5F5" w:rsidRDefault="005875F5" w:rsidP="005875F5">
      <w:pPr>
        <w:pStyle w:val="berschrift3"/>
      </w:pPr>
      <w:r>
        <w:t>Fragebogen</w:t>
      </w:r>
    </w:p>
    <w:p w:rsidR="004619EB" w:rsidRDefault="004619EB" w:rsidP="004619EB">
      <w:pPr>
        <w:tabs>
          <w:tab w:val="left" w:leader="underscore" w:pos="9072"/>
        </w:tabs>
      </w:pPr>
      <w:r>
        <w:t xml:space="preserve">Name: </w:t>
      </w:r>
      <w:r>
        <w:tab/>
      </w:r>
    </w:p>
    <w:p w:rsidR="004619EB" w:rsidRDefault="004619EB" w:rsidP="004619EB">
      <w:pPr>
        <w:tabs>
          <w:tab w:val="left" w:leader="underscore" w:pos="9072"/>
        </w:tabs>
      </w:pPr>
      <w:r>
        <w:t>Studienrichtung:</w:t>
      </w:r>
      <w:r>
        <w:tab/>
      </w:r>
    </w:p>
    <w:p w:rsidR="00DB2BAD" w:rsidRDefault="004619EB" w:rsidP="006F6F3B">
      <w:pPr>
        <w:tabs>
          <w:tab w:val="left" w:leader="underscore" w:pos="9072"/>
        </w:tabs>
      </w:pPr>
      <w:r>
        <w:t xml:space="preserve">Semester: </w:t>
      </w:r>
      <w:r>
        <w:tab/>
      </w:r>
    </w:p>
    <w:p w:rsidR="006F6F3B" w:rsidRDefault="006F6F3B" w:rsidP="005743C4"/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Ich sehe mir die Aus</w:t>
      </w:r>
      <w:r w:rsidR="008343B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s</w:t>
      </w: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tellung der Bachelorarbeiten an und lese </w:t>
      </w:r>
      <w:r w:rsidR="008343B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mir die Poster aufmerksam durch</w:t>
      </w:r>
      <w:r w:rsidR="00164BF7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.</w:t>
      </w:r>
      <w:bookmarkStart w:id="0" w:name="_GoBack"/>
      <w:bookmarkEnd w:id="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6F6F3B" w:rsidRPr="006F6F3B" w:rsidTr="006F6F3B">
        <w:sdt>
          <w:sdtPr>
            <w:rPr>
              <w:rFonts w:cstheme="minorHAnsi"/>
            </w:rPr>
            <w:id w:val="-982387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-1701011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1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1437325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1284775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6F6F3B" w:rsidRDefault="006F6F3B" w:rsidP="006F6F3B">
      <w:pPr>
        <w:spacing w:after="0"/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de-CH"/>
        </w:rPr>
      </w:pPr>
    </w:p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Ich habe mich schon in der Bachelorarbeitsbroschüre über interessa</w:t>
      </w:r>
      <w:r w:rsidR="008343B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nte Bachelorarbeiten informiert</w:t>
      </w:r>
      <w:r w:rsidR="00164BF7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6F6F3B" w:rsidRPr="006F6F3B" w:rsidTr="006F6F3B">
        <w:sdt>
          <w:sdtPr>
            <w:rPr>
              <w:rFonts w:cstheme="minorHAnsi"/>
            </w:rPr>
            <w:id w:val="-9635818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-1854104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1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-11091186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542176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7"/>
          <w:szCs w:val="27"/>
          <w:lang w:eastAsia="de-CH"/>
        </w:rPr>
      </w:pPr>
    </w:p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Ich empfinde die Präsentation der Bachelorarbeiten a</w:t>
      </w:r>
      <w:r w:rsidR="008343B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ls wertvoll und interessant</w:t>
      </w:r>
      <w:r w:rsidR="00164BF7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6F6F3B" w:rsidRPr="006F6F3B" w:rsidTr="006F6F3B">
        <w:sdt>
          <w:sdtPr>
            <w:rPr>
              <w:rFonts w:cstheme="minorHAnsi"/>
            </w:rPr>
            <w:id w:val="1943645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-237182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1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714929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-1596699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7"/>
          <w:szCs w:val="27"/>
          <w:lang w:eastAsia="de-CH"/>
        </w:rPr>
      </w:pPr>
    </w:p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Das Lesen der Poster oder Bro</w:t>
      </w:r>
      <w:r w:rsidR="008343B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schüre ist mir zu zeitaufwändig</w:t>
      </w:r>
      <w:r w:rsidR="00164BF7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6F6F3B" w:rsidRPr="006F6F3B" w:rsidTr="006F6F3B">
        <w:sdt>
          <w:sdtPr>
            <w:rPr>
              <w:rFonts w:cstheme="minorHAnsi"/>
            </w:rPr>
            <w:id w:val="1589881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685455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1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-1170404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6339860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7"/>
          <w:szCs w:val="27"/>
          <w:lang w:eastAsia="de-CH"/>
        </w:rPr>
      </w:pPr>
    </w:p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Das Lesen der Poster oder Broschüre vermittelt mir einen guten Eind</w:t>
      </w:r>
      <w:r w:rsidR="008343B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ruck über den Umfang der Arbeit</w:t>
      </w:r>
      <w:r w:rsidR="00164BF7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6F6F3B" w:rsidRPr="006F6F3B" w:rsidTr="006F6F3B">
        <w:sdt>
          <w:sdtPr>
            <w:rPr>
              <w:rFonts w:cstheme="minorHAnsi"/>
            </w:rPr>
            <w:id w:val="-499115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-1351107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1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-14641876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87810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7"/>
          <w:szCs w:val="27"/>
          <w:lang w:eastAsia="de-CH"/>
        </w:rPr>
      </w:pPr>
    </w:p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Ein kurzes Video (2 Minuten) würde die gleichen Informationen in an</w:t>
      </w:r>
      <w:r w:rsidR="008343B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sprechenderer Weise vermitteln </w:t>
      </w:r>
      <w:r w:rsidR="00164BF7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6F6F3B" w:rsidRPr="006F6F3B" w:rsidTr="006F6F3B">
        <w:sdt>
          <w:sdtPr>
            <w:rPr>
              <w:rFonts w:cstheme="minorHAnsi"/>
            </w:rPr>
            <w:id w:val="880749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-15142970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1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1855615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-3215070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7"/>
          <w:szCs w:val="27"/>
          <w:lang w:eastAsia="de-CH"/>
        </w:rPr>
      </w:pPr>
    </w:p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Ich würde für meine Bachelorarbeit anstelle eines Posters lieber ein k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urzes Video abgeben (2 Minuten)</w:t>
      </w:r>
      <w:r w:rsidR="00164BF7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6F6F3B" w:rsidRPr="006F6F3B" w:rsidTr="006F6F3B">
        <w:sdt>
          <w:sdtPr>
            <w:rPr>
              <w:rFonts w:cstheme="minorHAnsi"/>
            </w:rPr>
            <w:id w:val="412516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1296563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1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708383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-425571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7"/>
          <w:szCs w:val="27"/>
          <w:lang w:eastAsia="de-CH"/>
        </w:rPr>
      </w:pPr>
    </w:p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Wenn das Video auf dem HSR YouTube Channel publiziert w</w:t>
      </w:r>
      <w:r w:rsidR="008343B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ürde, macht mir das nichts aus</w:t>
      </w:r>
      <w:r w:rsidR="00164BF7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.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6F6F3B" w:rsidRPr="006F6F3B" w:rsidTr="00897023">
        <w:sdt>
          <w:sdtPr>
            <w:rPr>
              <w:rFonts w:cstheme="minorHAnsi"/>
            </w:rPr>
            <w:id w:val="-5267961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897023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ascii="MS Mincho" w:eastAsia="MS Mincho" w:hAnsi="MS Mincho" w:cs="MS Mincho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897023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1100991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1" w:type="dxa"/>
              </w:tcPr>
              <w:p w:rsidR="006F6F3B" w:rsidRPr="006F6F3B" w:rsidRDefault="006F6F3B" w:rsidP="00897023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ascii="MS Mincho" w:eastAsia="MS Mincho" w:hAnsi="MS Mincho" w:cs="MS Mincho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897023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963230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897023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ascii="MS Mincho" w:eastAsia="MS Mincho" w:hAnsi="MS Mincho" w:cs="MS Mincho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897023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-425275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897023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ascii="MS Mincho" w:eastAsia="MS Mincho" w:hAnsi="MS Mincho" w:cs="MS Mincho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897023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6F6F3B" w:rsidRDefault="006F6F3B" w:rsidP="006F6F3B">
      <w:pPr>
        <w:spacing w:after="0"/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de-CH"/>
        </w:rPr>
      </w:pPr>
    </w:p>
    <w:sectPr w:rsidR="006F6F3B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476" w:rsidRDefault="008D3476" w:rsidP="008F2373">
      <w:pPr>
        <w:spacing w:after="0"/>
      </w:pPr>
      <w:r>
        <w:separator/>
      </w:r>
    </w:p>
  </w:endnote>
  <w:endnote w:type="continuationSeparator" w:id="0">
    <w:p w:rsidR="008D3476" w:rsidRDefault="008D347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uzeile"/>
    </w:pPr>
    <w:r>
      <w:t>Video Wall</w:t>
    </w:r>
    <w:r w:rsidR="00F15085">
      <w:t xml:space="preserve"> - Fragebogen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29315F">
      <w:rPr>
        <w:noProof/>
      </w:rPr>
      <w:t>27. Februar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164BF7" w:rsidRPr="00164BF7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164BF7" w:rsidRPr="00164BF7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476" w:rsidRDefault="008D3476" w:rsidP="008F2373">
      <w:pPr>
        <w:spacing w:after="0"/>
      </w:pPr>
      <w:r>
        <w:separator/>
      </w:r>
    </w:p>
  </w:footnote>
  <w:footnote w:type="continuationSeparator" w:id="0">
    <w:p w:rsidR="008D3476" w:rsidRDefault="008D347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Kopfzeile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4977"/>
    <w:multiLevelType w:val="hybridMultilevel"/>
    <w:tmpl w:val="29B6A5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566E8"/>
    <w:multiLevelType w:val="hybridMultilevel"/>
    <w:tmpl w:val="DF4853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23E2B"/>
    <w:multiLevelType w:val="hybridMultilevel"/>
    <w:tmpl w:val="6DCA36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776FD"/>
    <w:multiLevelType w:val="hybridMultilevel"/>
    <w:tmpl w:val="119844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B3CDD"/>
    <w:multiLevelType w:val="hybridMultilevel"/>
    <w:tmpl w:val="119844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AC34F8"/>
    <w:multiLevelType w:val="hybridMultilevel"/>
    <w:tmpl w:val="87DEF254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66E52"/>
    <w:multiLevelType w:val="multilevel"/>
    <w:tmpl w:val="76B2FF76"/>
    <w:lvl w:ilvl="0">
      <w:start w:val="1"/>
      <w:numFmt w:val="upperRoman"/>
      <w:pStyle w:val="bersch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>
    <w:nsid w:val="55D6368E"/>
    <w:multiLevelType w:val="hybridMultilevel"/>
    <w:tmpl w:val="CE9A7442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8534026"/>
    <w:multiLevelType w:val="multilevel"/>
    <w:tmpl w:val="85E6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620F4C"/>
    <w:multiLevelType w:val="multilevel"/>
    <w:tmpl w:val="FEBC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8"/>
  </w:num>
  <w:num w:numId="5">
    <w:abstractNumId w:val="7"/>
  </w:num>
  <w:num w:numId="6">
    <w:abstractNumId w:val="10"/>
  </w:num>
  <w:num w:numId="7">
    <w:abstractNumId w:val="11"/>
  </w:num>
  <w:num w:numId="8">
    <w:abstractNumId w:val="0"/>
  </w:num>
  <w:num w:numId="9">
    <w:abstractNumId w:val="2"/>
  </w:num>
  <w:num w:numId="10">
    <w:abstractNumId w:val="1"/>
  </w:num>
  <w:num w:numId="11">
    <w:abstractNumId w:val="9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11F"/>
    <w:rsid w:val="000225DD"/>
    <w:rsid w:val="0003203E"/>
    <w:rsid w:val="00045A3C"/>
    <w:rsid w:val="00080D36"/>
    <w:rsid w:val="000917AE"/>
    <w:rsid w:val="00097AB6"/>
    <w:rsid w:val="000A1DF7"/>
    <w:rsid w:val="000A2C34"/>
    <w:rsid w:val="000B1504"/>
    <w:rsid w:val="000B658F"/>
    <w:rsid w:val="000B66FE"/>
    <w:rsid w:val="000B76FC"/>
    <w:rsid w:val="000C0EBB"/>
    <w:rsid w:val="000E2D35"/>
    <w:rsid w:val="000E71F7"/>
    <w:rsid w:val="001337FF"/>
    <w:rsid w:val="0014503D"/>
    <w:rsid w:val="001609C2"/>
    <w:rsid w:val="00164BF7"/>
    <w:rsid w:val="001D17F5"/>
    <w:rsid w:val="001E53C4"/>
    <w:rsid w:val="001E7808"/>
    <w:rsid w:val="001F1125"/>
    <w:rsid w:val="001F2A8C"/>
    <w:rsid w:val="001F61F8"/>
    <w:rsid w:val="00214F45"/>
    <w:rsid w:val="00223137"/>
    <w:rsid w:val="00225791"/>
    <w:rsid w:val="00241093"/>
    <w:rsid w:val="002433A7"/>
    <w:rsid w:val="0026560F"/>
    <w:rsid w:val="0027094B"/>
    <w:rsid w:val="00273717"/>
    <w:rsid w:val="00283C40"/>
    <w:rsid w:val="002840DC"/>
    <w:rsid w:val="00284414"/>
    <w:rsid w:val="00285EE8"/>
    <w:rsid w:val="0029315F"/>
    <w:rsid w:val="00293450"/>
    <w:rsid w:val="002B3913"/>
    <w:rsid w:val="002B6D39"/>
    <w:rsid w:val="002D367A"/>
    <w:rsid w:val="002E16A4"/>
    <w:rsid w:val="002E635C"/>
    <w:rsid w:val="002E65A6"/>
    <w:rsid w:val="002F28DD"/>
    <w:rsid w:val="00301F1C"/>
    <w:rsid w:val="00314A8E"/>
    <w:rsid w:val="003324F5"/>
    <w:rsid w:val="00352995"/>
    <w:rsid w:val="00353578"/>
    <w:rsid w:val="00361ABD"/>
    <w:rsid w:val="00381B2C"/>
    <w:rsid w:val="003A0ADD"/>
    <w:rsid w:val="003A5C55"/>
    <w:rsid w:val="003C3BB7"/>
    <w:rsid w:val="003D115F"/>
    <w:rsid w:val="003E40FB"/>
    <w:rsid w:val="003E5974"/>
    <w:rsid w:val="00402E1C"/>
    <w:rsid w:val="00404F4E"/>
    <w:rsid w:val="00415959"/>
    <w:rsid w:val="004519B1"/>
    <w:rsid w:val="004619EB"/>
    <w:rsid w:val="00481AD8"/>
    <w:rsid w:val="00487429"/>
    <w:rsid w:val="00496465"/>
    <w:rsid w:val="004A070C"/>
    <w:rsid w:val="004A43AA"/>
    <w:rsid w:val="004C0739"/>
    <w:rsid w:val="004C2220"/>
    <w:rsid w:val="004D522A"/>
    <w:rsid w:val="00506318"/>
    <w:rsid w:val="0050684A"/>
    <w:rsid w:val="0053007C"/>
    <w:rsid w:val="005320A6"/>
    <w:rsid w:val="005532E5"/>
    <w:rsid w:val="00560405"/>
    <w:rsid w:val="00567864"/>
    <w:rsid w:val="005743C4"/>
    <w:rsid w:val="005779F5"/>
    <w:rsid w:val="005867A0"/>
    <w:rsid w:val="005875F5"/>
    <w:rsid w:val="0059202A"/>
    <w:rsid w:val="005A4EC3"/>
    <w:rsid w:val="005B081C"/>
    <w:rsid w:val="005B267B"/>
    <w:rsid w:val="005B5D3E"/>
    <w:rsid w:val="005E1D61"/>
    <w:rsid w:val="005E2896"/>
    <w:rsid w:val="005E3310"/>
    <w:rsid w:val="005E6C04"/>
    <w:rsid w:val="00613195"/>
    <w:rsid w:val="006156A4"/>
    <w:rsid w:val="006211F6"/>
    <w:rsid w:val="0062709E"/>
    <w:rsid w:val="006277C9"/>
    <w:rsid w:val="006314BE"/>
    <w:rsid w:val="00635381"/>
    <w:rsid w:val="00642D6F"/>
    <w:rsid w:val="00651384"/>
    <w:rsid w:val="0068294E"/>
    <w:rsid w:val="0068440F"/>
    <w:rsid w:val="00687113"/>
    <w:rsid w:val="00690341"/>
    <w:rsid w:val="006939B6"/>
    <w:rsid w:val="00695F14"/>
    <w:rsid w:val="006C2963"/>
    <w:rsid w:val="006C6507"/>
    <w:rsid w:val="006F0BE2"/>
    <w:rsid w:val="006F2255"/>
    <w:rsid w:val="006F6F3B"/>
    <w:rsid w:val="00712039"/>
    <w:rsid w:val="00713284"/>
    <w:rsid w:val="00717701"/>
    <w:rsid w:val="00725C78"/>
    <w:rsid w:val="00725DF9"/>
    <w:rsid w:val="0075029B"/>
    <w:rsid w:val="007537D1"/>
    <w:rsid w:val="00760725"/>
    <w:rsid w:val="00764378"/>
    <w:rsid w:val="00771BC9"/>
    <w:rsid w:val="0077258B"/>
    <w:rsid w:val="007A158A"/>
    <w:rsid w:val="007B4107"/>
    <w:rsid w:val="007B442E"/>
    <w:rsid w:val="007B716D"/>
    <w:rsid w:val="007C23B7"/>
    <w:rsid w:val="007D405F"/>
    <w:rsid w:val="007E095D"/>
    <w:rsid w:val="007E2111"/>
    <w:rsid w:val="00804C8A"/>
    <w:rsid w:val="008343B5"/>
    <w:rsid w:val="00842A23"/>
    <w:rsid w:val="00844ADD"/>
    <w:rsid w:val="00845521"/>
    <w:rsid w:val="00870C31"/>
    <w:rsid w:val="008722E3"/>
    <w:rsid w:val="00887085"/>
    <w:rsid w:val="008A420E"/>
    <w:rsid w:val="008A4E18"/>
    <w:rsid w:val="008B74EE"/>
    <w:rsid w:val="008C54BF"/>
    <w:rsid w:val="008D3476"/>
    <w:rsid w:val="008E328B"/>
    <w:rsid w:val="008E4868"/>
    <w:rsid w:val="008F2373"/>
    <w:rsid w:val="008F5EC5"/>
    <w:rsid w:val="009030F0"/>
    <w:rsid w:val="0092166F"/>
    <w:rsid w:val="00921794"/>
    <w:rsid w:val="009303F0"/>
    <w:rsid w:val="00952B86"/>
    <w:rsid w:val="00954D75"/>
    <w:rsid w:val="0097119A"/>
    <w:rsid w:val="00974170"/>
    <w:rsid w:val="00976450"/>
    <w:rsid w:val="00976894"/>
    <w:rsid w:val="00986E0E"/>
    <w:rsid w:val="00992A18"/>
    <w:rsid w:val="009962A5"/>
    <w:rsid w:val="009A060D"/>
    <w:rsid w:val="009A2DEF"/>
    <w:rsid w:val="009A48A3"/>
    <w:rsid w:val="009B283A"/>
    <w:rsid w:val="009C4A89"/>
    <w:rsid w:val="009E05B5"/>
    <w:rsid w:val="009E072F"/>
    <w:rsid w:val="009E4FD9"/>
    <w:rsid w:val="009E7E2F"/>
    <w:rsid w:val="009F0453"/>
    <w:rsid w:val="009F4E6A"/>
    <w:rsid w:val="009F5349"/>
    <w:rsid w:val="00A06B4F"/>
    <w:rsid w:val="00A31DA1"/>
    <w:rsid w:val="00A367D8"/>
    <w:rsid w:val="00A53880"/>
    <w:rsid w:val="00A611DF"/>
    <w:rsid w:val="00A63319"/>
    <w:rsid w:val="00A70C31"/>
    <w:rsid w:val="00A75891"/>
    <w:rsid w:val="00A812EA"/>
    <w:rsid w:val="00A91113"/>
    <w:rsid w:val="00A95DE4"/>
    <w:rsid w:val="00AB21BC"/>
    <w:rsid w:val="00AB51D5"/>
    <w:rsid w:val="00AC40CC"/>
    <w:rsid w:val="00AC6443"/>
    <w:rsid w:val="00AE119D"/>
    <w:rsid w:val="00AE16E4"/>
    <w:rsid w:val="00AF111F"/>
    <w:rsid w:val="00AF2C24"/>
    <w:rsid w:val="00AF2C64"/>
    <w:rsid w:val="00AF4AE0"/>
    <w:rsid w:val="00AF4E74"/>
    <w:rsid w:val="00AF7DD4"/>
    <w:rsid w:val="00B038C9"/>
    <w:rsid w:val="00B10239"/>
    <w:rsid w:val="00B1324E"/>
    <w:rsid w:val="00B5674E"/>
    <w:rsid w:val="00B712B5"/>
    <w:rsid w:val="00BA2470"/>
    <w:rsid w:val="00BB1425"/>
    <w:rsid w:val="00BB289B"/>
    <w:rsid w:val="00BC3D6A"/>
    <w:rsid w:val="00BC64A4"/>
    <w:rsid w:val="00BC6AB5"/>
    <w:rsid w:val="00BD4531"/>
    <w:rsid w:val="00BE6DFC"/>
    <w:rsid w:val="00BF1750"/>
    <w:rsid w:val="00C14F5B"/>
    <w:rsid w:val="00C20E2C"/>
    <w:rsid w:val="00C22202"/>
    <w:rsid w:val="00C34D92"/>
    <w:rsid w:val="00C45590"/>
    <w:rsid w:val="00C47BE9"/>
    <w:rsid w:val="00C62131"/>
    <w:rsid w:val="00C63E4F"/>
    <w:rsid w:val="00C67E23"/>
    <w:rsid w:val="00C74BF5"/>
    <w:rsid w:val="00C765DF"/>
    <w:rsid w:val="00C858B5"/>
    <w:rsid w:val="00C85D28"/>
    <w:rsid w:val="00C90DFA"/>
    <w:rsid w:val="00C92D7A"/>
    <w:rsid w:val="00C94941"/>
    <w:rsid w:val="00C9533A"/>
    <w:rsid w:val="00CB0412"/>
    <w:rsid w:val="00CB083C"/>
    <w:rsid w:val="00CB2879"/>
    <w:rsid w:val="00CB5B30"/>
    <w:rsid w:val="00CC5D9B"/>
    <w:rsid w:val="00CD42C7"/>
    <w:rsid w:val="00CE0072"/>
    <w:rsid w:val="00CE533D"/>
    <w:rsid w:val="00CF7C6B"/>
    <w:rsid w:val="00D03F49"/>
    <w:rsid w:val="00D0606E"/>
    <w:rsid w:val="00D072D8"/>
    <w:rsid w:val="00D106FE"/>
    <w:rsid w:val="00D1407B"/>
    <w:rsid w:val="00D36BAE"/>
    <w:rsid w:val="00DA08D7"/>
    <w:rsid w:val="00DB28C8"/>
    <w:rsid w:val="00DB2BAD"/>
    <w:rsid w:val="00DB7EF2"/>
    <w:rsid w:val="00DC33F4"/>
    <w:rsid w:val="00DD552D"/>
    <w:rsid w:val="00DF3168"/>
    <w:rsid w:val="00E13112"/>
    <w:rsid w:val="00E13BEF"/>
    <w:rsid w:val="00E20B36"/>
    <w:rsid w:val="00E22264"/>
    <w:rsid w:val="00E253CF"/>
    <w:rsid w:val="00E254D2"/>
    <w:rsid w:val="00E318BF"/>
    <w:rsid w:val="00E31FFC"/>
    <w:rsid w:val="00E330DE"/>
    <w:rsid w:val="00E5522E"/>
    <w:rsid w:val="00E56DB5"/>
    <w:rsid w:val="00E66AFD"/>
    <w:rsid w:val="00E711E0"/>
    <w:rsid w:val="00E757CA"/>
    <w:rsid w:val="00E860CF"/>
    <w:rsid w:val="00E87169"/>
    <w:rsid w:val="00EA10FA"/>
    <w:rsid w:val="00EA18CE"/>
    <w:rsid w:val="00EA2F23"/>
    <w:rsid w:val="00ED4FC1"/>
    <w:rsid w:val="00EE2997"/>
    <w:rsid w:val="00EE2AB1"/>
    <w:rsid w:val="00EE2AFB"/>
    <w:rsid w:val="00EF676F"/>
    <w:rsid w:val="00F14036"/>
    <w:rsid w:val="00F15085"/>
    <w:rsid w:val="00F21003"/>
    <w:rsid w:val="00F30F5B"/>
    <w:rsid w:val="00F37EE6"/>
    <w:rsid w:val="00F42E13"/>
    <w:rsid w:val="00F559D6"/>
    <w:rsid w:val="00F615AF"/>
    <w:rsid w:val="00F75EAF"/>
    <w:rsid w:val="00F842AC"/>
    <w:rsid w:val="00F9181E"/>
    <w:rsid w:val="00FA0A45"/>
    <w:rsid w:val="00FB472D"/>
    <w:rsid w:val="00FB7E05"/>
    <w:rsid w:val="00FC564C"/>
    <w:rsid w:val="00FC5B3C"/>
    <w:rsid w:val="00FE05E2"/>
    <w:rsid w:val="00FF6AF4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character" w:customStyle="1" w:styleId="apple-style-span">
    <w:name w:val="apple-style-span"/>
    <w:basedOn w:val="Absatz-Standardschriftart"/>
    <w:rsid w:val="006F6F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character" w:customStyle="1" w:styleId="apple-style-span">
    <w:name w:val="apple-style-span"/>
    <w:basedOn w:val="Absatz-Standardschriftart"/>
    <w:rsid w:val="006F6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D3057-E7A8-4CFA-B6CD-EBBFBC6EC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197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Delia</cp:lastModifiedBy>
  <cp:revision>7</cp:revision>
  <dcterms:created xsi:type="dcterms:W3CDTF">2012-02-27T12:11:00Z</dcterms:created>
  <dcterms:modified xsi:type="dcterms:W3CDTF">2012-02-27T20:00:00Z</dcterms:modified>
</cp:coreProperties>
</file>