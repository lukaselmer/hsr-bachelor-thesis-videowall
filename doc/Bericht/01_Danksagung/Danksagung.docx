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E5845" w:rsidP="008722E3">
      <w:pPr>
        <w:pStyle w:val="Heading1"/>
      </w:pPr>
      <w:r>
        <w:t>Danksagung</w:t>
      </w:r>
    </w:p>
    <w:p w:rsidR="00F948B4" w:rsidRPr="00F948B4" w:rsidRDefault="00F948B4" w:rsidP="00F948B4"/>
    <w:p w:rsidR="00DD441A" w:rsidRDefault="00D542B5" w:rsidP="00D542B5">
      <w:r w:rsidRPr="00C73535">
        <w:rPr>
          <w:b/>
        </w:rPr>
        <w:t>Prof. Dr. Markus Stolze</w:t>
      </w:r>
      <w:r>
        <w:t xml:space="preserve"> für die </w:t>
      </w:r>
      <w:r w:rsidR="002B235C">
        <w:t xml:space="preserve">kompetente und partnerschaftliche Betreuung </w:t>
      </w:r>
      <w:r>
        <w:t>und sein wertvolles und konstruktives Feedback.</w:t>
      </w:r>
    </w:p>
    <w:p w:rsidR="00D542B5" w:rsidRDefault="00D542B5" w:rsidP="00D542B5">
      <w:r w:rsidRPr="00C73535">
        <w:rPr>
          <w:b/>
        </w:rPr>
        <w:t xml:space="preserve">Markus </w:t>
      </w:r>
      <w:proofErr w:type="spellStart"/>
      <w:r w:rsidRPr="00C73535">
        <w:rPr>
          <w:b/>
        </w:rPr>
        <w:t>Flückiger</w:t>
      </w:r>
      <w:proofErr w:type="spellEnd"/>
      <w:r>
        <w:t xml:space="preserve"> für die Unterstützung und die tollen Ideen</w:t>
      </w:r>
      <w:r w:rsidR="00657FA6">
        <w:t xml:space="preserve"> und </w:t>
      </w:r>
      <w:r w:rsidR="00A2329F">
        <w:t>die Sicht</w:t>
      </w:r>
      <w:r w:rsidR="00657FA6">
        <w:t xml:space="preserve"> über den Tellerrand</w:t>
      </w:r>
      <w:r w:rsidR="00116371">
        <w:t xml:space="preserve"> hinaus</w:t>
      </w:r>
      <w:r>
        <w:t>.</w:t>
      </w:r>
    </w:p>
    <w:p w:rsidR="002E2CD0" w:rsidRDefault="002E2CD0" w:rsidP="00D542B5">
      <w:r w:rsidRPr="00C73535">
        <w:rPr>
          <w:b/>
        </w:rPr>
        <w:t xml:space="preserve">Michael </w:t>
      </w:r>
      <w:proofErr w:type="spellStart"/>
      <w:r w:rsidRPr="00C73535">
        <w:rPr>
          <w:b/>
        </w:rPr>
        <w:t>Gfeller</w:t>
      </w:r>
      <w:proofErr w:type="spellEnd"/>
      <w:r w:rsidR="00F948B4">
        <w:rPr>
          <w:b/>
        </w:rPr>
        <w:t xml:space="preserve"> und</w:t>
      </w:r>
      <w:r w:rsidR="00C73535" w:rsidRPr="00C73535">
        <w:rPr>
          <w:b/>
        </w:rPr>
        <w:t xml:space="preserve"> </w:t>
      </w:r>
      <w:r w:rsidRPr="00C73535">
        <w:rPr>
          <w:b/>
        </w:rPr>
        <w:t>Silvan Gehrig</w:t>
      </w:r>
      <w:r>
        <w:t xml:space="preserve"> </w:t>
      </w:r>
      <w:r w:rsidR="00C73535">
        <w:t>für die Code Reviews und die positive Kritik am Code und an der Architektur.</w:t>
      </w:r>
    </w:p>
    <w:p w:rsidR="000B0039" w:rsidRDefault="000B0039" w:rsidP="00D542B5">
      <w:r w:rsidRPr="000B0039">
        <w:rPr>
          <w:b/>
        </w:rPr>
        <w:t xml:space="preserve">Kevin </w:t>
      </w:r>
      <w:proofErr w:type="spellStart"/>
      <w:r w:rsidRPr="000B0039">
        <w:rPr>
          <w:b/>
        </w:rPr>
        <w:t>Gaunt</w:t>
      </w:r>
      <w:proofErr w:type="spellEnd"/>
      <w:r>
        <w:t xml:space="preserve"> für die Ideen und die</w:t>
      </w:r>
      <w:r w:rsidR="00C637A7">
        <w:t xml:space="preserve"> tatkräftige</w:t>
      </w:r>
      <w:r>
        <w:t xml:space="preserve"> Unterstützung beim </w:t>
      </w:r>
      <w:proofErr w:type="spellStart"/>
      <w:r>
        <w:t>Imagine</w:t>
      </w:r>
      <w:proofErr w:type="spellEnd"/>
      <w:r>
        <w:t xml:space="preserve"> Cup.</w:t>
      </w:r>
    </w:p>
    <w:p w:rsidR="002E2CD0" w:rsidRDefault="002E2CD0" w:rsidP="00D542B5">
      <w:r w:rsidRPr="00C73535">
        <w:rPr>
          <w:b/>
        </w:rPr>
        <w:t>Marion Schleifer</w:t>
      </w:r>
      <w:r>
        <w:t xml:space="preserve"> für das Korrekturlesen der Bachelorarbeit.</w:t>
      </w:r>
    </w:p>
    <w:p w:rsidR="00D542B5" w:rsidRDefault="00D542B5" w:rsidP="00D542B5">
      <w:r w:rsidRPr="00C73535">
        <w:rPr>
          <w:b/>
        </w:rPr>
        <w:t xml:space="preserve">Allen an den </w:t>
      </w:r>
      <w:proofErr w:type="spellStart"/>
      <w:r w:rsidRPr="00C73535">
        <w:rPr>
          <w:b/>
        </w:rPr>
        <w:t>Usability</w:t>
      </w:r>
      <w:proofErr w:type="spellEnd"/>
      <w:r w:rsidRPr="00C73535">
        <w:rPr>
          <w:b/>
        </w:rPr>
        <w:t xml:space="preserve"> Tests beteiligte</w:t>
      </w:r>
      <w:r w:rsidR="00F948B4">
        <w:rPr>
          <w:b/>
        </w:rPr>
        <w:t>n</w:t>
      </w:r>
      <w:r w:rsidRPr="00C73535">
        <w:rPr>
          <w:b/>
        </w:rPr>
        <w:t xml:space="preserve"> Personen</w:t>
      </w:r>
      <w:r>
        <w:t xml:space="preserve"> für die Teilnahme an den </w:t>
      </w:r>
      <w:proofErr w:type="spellStart"/>
      <w:r>
        <w:t>Usability</w:t>
      </w:r>
      <w:proofErr w:type="spellEnd"/>
      <w:r>
        <w:t xml:space="preserve"> Tests</w:t>
      </w:r>
      <w:r w:rsidR="002E2CD0">
        <w:t xml:space="preserve"> und die wertvollen Inputs</w:t>
      </w:r>
      <w:r>
        <w:t>.</w:t>
      </w:r>
    </w:p>
    <w:p w:rsidR="00D542B5" w:rsidRPr="00DD441A" w:rsidRDefault="00D542B5" w:rsidP="00D542B5">
      <w:r w:rsidRPr="00C73535">
        <w:rPr>
          <w:b/>
        </w:rPr>
        <w:t xml:space="preserve">Allen </w:t>
      </w:r>
      <w:r w:rsidR="005F3824" w:rsidRPr="00C73535">
        <w:rPr>
          <w:b/>
        </w:rPr>
        <w:t>an der</w:t>
      </w:r>
      <w:r w:rsidRPr="00C73535">
        <w:rPr>
          <w:b/>
        </w:rPr>
        <w:t xml:space="preserve"> U</w:t>
      </w:r>
      <w:r w:rsidR="005F3824" w:rsidRPr="00C73535">
        <w:rPr>
          <w:b/>
        </w:rPr>
        <w:t>mfrage</w:t>
      </w:r>
      <w:r w:rsidRPr="00C73535">
        <w:rPr>
          <w:b/>
        </w:rPr>
        <w:t xml:space="preserve"> beteiligte</w:t>
      </w:r>
      <w:r w:rsidR="00F948B4">
        <w:rPr>
          <w:b/>
        </w:rPr>
        <w:t>n</w:t>
      </w:r>
      <w:bookmarkStart w:id="0" w:name="_GoBack"/>
      <w:bookmarkEnd w:id="0"/>
      <w:r w:rsidRPr="00C73535">
        <w:rPr>
          <w:b/>
        </w:rPr>
        <w:t xml:space="preserve"> Personen</w:t>
      </w:r>
      <w:r>
        <w:t xml:space="preserve"> für die Teilnahme an der </w:t>
      </w:r>
      <w:r w:rsidR="005F3824">
        <w:t>Befragung</w:t>
      </w:r>
      <w:r>
        <w:t>.</w:t>
      </w:r>
    </w:p>
    <w:sectPr w:rsidR="00D542B5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507" w:rsidRDefault="00FF6507" w:rsidP="008F2373">
      <w:pPr>
        <w:spacing w:after="0"/>
      </w:pPr>
      <w:r>
        <w:separator/>
      </w:r>
    </w:p>
  </w:endnote>
  <w:endnote w:type="continuationSeparator" w:id="0">
    <w:p w:rsidR="00FF6507" w:rsidRDefault="00FF650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E5845">
      <w:t>Danksagung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948B4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948B4" w:rsidRPr="00F948B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F6507">
      <w:fldChar w:fldCharType="begin"/>
    </w:r>
    <w:r w:rsidR="00FF6507">
      <w:instrText>NUMPAGES  \* Arabic  \* MERGEFORMAT</w:instrText>
    </w:r>
    <w:r w:rsidR="00FF6507">
      <w:fldChar w:fldCharType="separate"/>
    </w:r>
    <w:r w:rsidR="00F948B4" w:rsidRPr="00F948B4">
      <w:rPr>
        <w:b/>
        <w:noProof/>
        <w:lang w:val="de-DE"/>
      </w:rPr>
      <w:t>1</w:t>
    </w:r>
    <w:r w:rsidR="00FF650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507" w:rsidRDefault="00FF6507" w:rsidP="008F2373">
      <w:pPr>
        <w:spacing w:after="0"/>
      </w:pPr>
      <w:r>
        <w:separator/>
      </w:r>
    </w:p>
  </w:footnote>
  <w:footnote w:type="continuationSeparator" w:id="0">
    <w:p w:rsidR="00FF6507" w:rsidRDefault="00FF650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039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16371"/>
    <w:rsid w:val="00145514"/>
    <w:rsid w:val="00146C44"/>
    <w:rsid w:val="0015406D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72909"/>
    <w:rsid w:val="00283C40"/>
    <w:rsid w:val="002840DC"/>
    <w:rsid w:val="002B235C"/>
    <w:rsid w:val="002B6D39"/>
    <w:rsid w:val="002D6C21"/>
    <w:rsid w:val="002E0619"/>
    <w:rsid w:val="002E09E0"/>
    <w:rsid w:val="002E16A4"/>
    <w:rsid w:val="002E2CD0"/>
    <w:rsid w:val="002E65A6"/>
    <w:rsid w:val="002E6604"/>
    <w:rsid w:val="002F28DD"/>
    <w:rsid w:val="002F552F"/>
    <w:rsid w:val="00313745"/>
    <w:rsid w:val="00316EB7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02EF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793"/>
    <w:rsid w:val="005E6C04"/>
    <w:rsid w:val="005F3824"/>
    <w:rsid w:val="005F4314"/>
    <w:rsid w:val="005F572D"/>
    <w:rsid w:val="00611A9A"/>
    <w:rsid w:val="006156A4"/>
    <w:rsid w:val="00615969"/>
    <w:rsid w:val="006211F6"/>
    <w:rsid w:val="00634A5D"/>
    <w:rsid w:val="00651384"/>
    <w:rsid w:val="006578DD"/>
    <w:rsid w:val="00657FA6"/>
    <w:rsid w:val="006702DD"/>
    <w:rsid w:val="0068440F"/>
    <w:rsid w:val="00687113"/>
    <w:rsid w:val="0068714E"/>
    <w:rsid w:val="006939B6"/>
    <w:rsid w:val="006940D6"/>
    <w:rsid w:val="00695F14"/>
    <w:rsid w:val="006A0888"/>
    <w:rsid w:val="006A4ACF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E7DBE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A63AD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2329F"/>
    <w:rsid w:val="00A24AF5"/>
    <w:rsid w:val="00A53880"/>
    <w:rsid w:val="00A611DF"/>
    <w:rsid w:val="00A8770A"/>
    <w:rsid w:val="00AA2E06"/>
    <w:rsid w:val="00AB1AD7"/>
    <w:rsid w:val="00AB21BC"/>
    <w:rsid w:val="00AB51D5"/>
    <w:rsid w:val="00AC40CC"/>
    <w:rsid w:val="00AD27A7"/>
    <w:rsid w:val="00AD2A65"/>
    <w:rsid w:val="00AE119D"/>
    <w:rsid w:val="00AE3174"/>
    <w:rsid w:val="00AE5845"/>
    <w:rsid w:val="00AF4AE0"/>
    <w:rsid w:val="00AF4E74"/>
    <w:rsid w:val="00AF7DD4"/>
    <w:rsid w:val="00B038C9"/>
    <w:rsid w:val="00B03A7C"/>
    <w:rsid w:val="00B04890"/>
    <w:rsid w:val="00B10239"/>
    <w:rsid w:val="00B1324E"/>
    <w:rsid w:val="00B322C3"/>
    <w:rsid w:val="00B34914"/>
    <w:rsid w:val="00B52786"/>
    <w:rsid w:val="00B672CD"/>
    <w:rsid w:val="00B712B5"/>
    <w:rsid w:val="00B74188"/>
    <w:rsid w:val="00B8420F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637A7"/>
    <w:rsid w:val="00C73535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D6CEF"/>
    <w:rsid w:val="00CE4CF8"/>
    <w:rsid w:val="00CE533D"/>
    <w:rsid w:val="00D015CC"/>
    <w:rsid w:val="00D02699"/>
    <w:rsid w:val="00D04339"/>
    <w:rsid w:val="00D0449E"/>
    <w:rsid w:val="00D04AC2"/>
    <w:rsid w:val="00D057DC"/>
    <w:rsid w:val="00D072D8"/>
    <w:rsid w:val="00D1407B"/>
    <w:rsid w:val="00D329D3"/>
    <w:rsid w:val="00D433D9"/>
    <w:rsid w:val="00D4375C"/>
    <w:rsid w:val="00D542B5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44DC5"/>
    <w:rsid w:val="00F559D6"/>
    <w:rsid w:val="00F615AF"/>
    <w:rsid w:val="00F6474E"/>
    <w:rsid w:val="00F73A08"/>
    <w:rsid w:val="00F7606F"/>
    <w:rsid w:val="00F9181E"/>
    <w:rsid w:val="00F948B4"/>
    <w:rsid w:val="00FB1119"/>
    <w:rsid w:val="00FB472D"/>
    <w:rsid w:val="00FB6154"/>
    <w:rsid w:val="00FB7E05"/>
    <w:rsid w:val="00FC4FFA"/>
    <w:rsid w:val="00FC564C"/>
    <w:rsid w:val="00FC7483"/>
    <w:rsid w:val="00FD54C2"/>
    <w:rsid w:val="00FE6783"/>
    <w:rsid w:val="00FF1DEB"/>
    <w:rsid w:val="00FF650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D5B5B-FC61-45DF-87C8-F443A1AB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181</cp:revision>
  <dcterms:created xsi:type="dcterms:W3CDTF">2012-05-22T11:59:00Z</dcterms:created>
  <dcterms:modified xsi:type="dcterms:W3CDTF">2012-06-14T14:57:00Z</dcterms:modified>
</cp:coreProperties>
</file>