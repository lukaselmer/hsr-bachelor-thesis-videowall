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1C" w:rsidRDefault="006A514A" w:rsidP="006A514A">
      <w:pPr>
        <w:pStyle w:val="berschrift4"/>
      </w:pPr>
      <w:r>
        <w:t>Christina Heidt</w:t>
      </w:r>
    </w:p>
    <w:p w:rsidR="00C4504E" w:rsidRDefault="00C4504E" w:rsidP="00C4504E">
      <w:r>
        <w:t xml:space="preserve">Wie bereits bei der Semesterarbeit, empfand ich auch in diesem Projekt die Betreuung durch Prof. Dr. Markus Stolze als sehr partnerschaftlich und motivierend. </w:t>
      </w:r>
      <w:r w:rsidR="00D16455">
        <w:t xml:space="preserve">Im Projektverlauf kam es </w:t>
      </w:r>
      <w:r w:rsidR="00964BA9">
        <w:t>an</w:t>
      </w:r>
      <w:r w:rsidR="00D16455">
        <w:t xml:space="preserve"> zwei </w:t>
      </w:r>
      <w:r w:rsidR="00964BA9">
        <w:t>Zeitp</w:t>
      </w:r>
      <w:r w:rsidR="00D16455">
        <w:t>unkten zu Spannungen im Team. Ist erst einmal eine negative Stimmung aufgetreten, ist es schwer diese wieder in eine positive zu wandeln. Daher wendeten wir uns in beiden Fällen a</w:t>
      </w:r>
      <w:r w:rsidR="005D78F0">
        <w:t>n</w:t>
      </w:r>
      <w:r w:rsidR="00D16455">
        <w:t xml:space="preserve"> Markus Stolze. Durch seine Hilfe und klärende Gespräche konnten die internen Spannungen wieder gelöst werden. </w:t>
      </w:r>
      <w:r w:rsidR="005D78F0">
        <w:t>In beiden Fällen stellte Markus Stolze eine neutrale Instanz dar, welcher sich nie gegen eine Seite stellte, sondern versuchte beiden Seiten die Gründe des Verhaltens der anderen aufzuzeigen.</w:t>
      </w:r>
      <w:r w:rsidR="002C3641">
        <w:t xml:space="preserve"> Solche Probleme sind in keinem Projekt wünschenswert, anderseits konnte ich dadurch erfahren, wie solche Spannungen in zukünftigen Projekten vermieden oder gelöst werden könnten.</w:t>
      </w:r>
      <w:r w:rsidR="003A0920">
        <w:t xml:space="preserve"> Trotz diesen Problemen empfinde</w:t>
      </w:r>
      <w:r w:rsidR="00964BA9">
        <w:t xml:space="preserve"> ich den Verlauf des</w:t>
      </w:r>
      <w:r w:rsidR="003A0920">
        <w:t xml:space="preserve"> Projekt</w:t>
      </w:r>
      <w:r w:rsidR="00964BA9">
        <w:t>s</w:t>
      </w:r>
      <w:r w:rsidR="003A0920">
        <w:t xml:space="preserve"> und die Zusammenarbeit</w:t>
      </w:r>
      <w:r w:rsidR="00964BA9">
        <w:t xml:space="preserve"> des Teams</w:t>
      </w:r>
      <w:r w:rsidR="003A0920">
        <w:t xml:space="preserve"> rückblickend als gut.</w:t>
      </w:r>
    </w:p>
    <w:p w:rsidR="00FA3C6A" w:rsidRPr="00C4504E" w:rsidRDefault="00FA3C6A" w:rsidP="00C4504E">
      <w:r>
        <w:t>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w:t>
      </w:r>
      <w:r w:rsidR="006F00E2">
        <w:t xml:space="preserve"> </w:t>
      </w:r>
      <w:r w:rsidR="006F00E2">
        <w:t>Einerseits finde ich dies schade, anderseits hatten wir durch das Projekt die Möglichkeit uns auch mit völlig anderen Themen auseinanderzusetzen.</w:t>
      </w:r>
      <w:r w:rsidR="00404197">
        <w:t xml:space="preserve"> Trotz des kleinen </w:t>
      </w:r>
      <w:r w:rsidR="00BB7FC7">
        <w:t>Zeitfensters für die Implementation</w:t>
      </w:r>
      <w:r w:rsidR="00404197">
        <w:t xml:space="preserve"> konnte ein sinnvoller Prototyp der Applikation erarbeitet werden.</w:t>
      </w:r>
      <w:r w:rsidR="0094267D">
        <w:t xml:space="preserve"> Dies </w:t>
      </w:r>
      <w:r w:rsidR="007825BA">
        <w:t>geschah unter anderem dadurch</w:t>
      </w:r>
      <w:r w:rsidR="00E54970">
        <w:t>, da</w:t>
      </w:r>
      <w:r w:rsidR="00BC72FF">
        <w:t>ss</w:t>
      </w:r>
      <w:r w:rsidR="0096152F">
        <w:t xml:space="preserve"> wir</w:t>
      </w:r>
      <w:r w:rsidR="0096152F">
        <w:t xml:space="preserve"> </w:t>
      </w:r>
      <w:r w:rsidR="0096152F">
        <w:t xml:space="preserve">schon im letzten Projekt </w:t>
      </w:r>
      <w:r w:rsidR="00A77E16">
        <w:t>mit WPF und C# gearbeitet hatten</w:t>
      </w:r>
      <w:bookmarkStart w:id="0" w:name="_GoBack"/>
      <w:bookmarkEnd w:id="0"/>
      <w:r w:rsidR="0096152F">
        <w:t xml:space="preserve"> </w:t>
      </w:r>
      <w:r w:rsidR="00E54970">
        <w:t>und eine</w:t>
      </w:r>
      <w:r w:rsidR="0096152F">
        <w:t xml:space="preserve"> Einarbeitungszeit weg</w:t>
      </w:r>
      <w:r w:rsidR="00E54970">
        <w:t>fiel</w:t>
      </w:r>
      <w:r w:rsidR="0096152F">
        <w:t>.</w:t>
      </w:r>
      <w:r w:rsidR="00AD6621">
        <w:t xml:space="preserve"> </w:t>
      </w:r>
    </w:p>
    <w:p w:rsidR="00ED4880" w:rsidRDefault="00A07ABC" w:rsidP="006A514A">
      <w:r>
        <w:t>Zu Beginn standen vor allem die Nutzerstudien im Zentrum. Die Erarbeitung und Umsetzung einer Umfrage in einem solchen Masse stellte für mich Neuland dar, dessen betreten ich höchst interessant fand.</w:t>
      </w:r>
      <w:r w:rsidR="000D4BE1">
        <w:t xml:space="preserve"> Auch die Verwendung von Kinect, welche völlig neue Interaktionskonzepte bietet, war spannend und brachte eine spielerische Komponente in das Projekt.</w:t>
      </w:r>
      <w:r w:rsidR="008B571E">
        <w:t xml:space="preserve"> Ich gehe auch davon aus, dass ich nicht mehr so schnell </w:t>
      </w:r>
      <w:r w:rsidR="009C43F9">
        <w:t>an einem Projekt arbeiten werde</w:t>
      </w:r>
      <w:r w:rsidR="008B571E">
        <w:t>, welches Kinect verwendet.</w:t>
      </w:r>
      <w:r w:rsidR="00FE407F">
        <w:t xml:space="preserve"> Die Hardware Evaluierung sowie die Erarbeitung des Plug-in Frameworks stellten spannende Herausforderungen dar.</w:t>
      </w:r>
    </w:p>
    <w:p w:rsidR="006A514A" w:rsidRPr="006A514A" w:rsidRDefault="002C5B96" w:rsidP="006A514A">
      <w:r>
        <w:t xml:space="preserve">Abschliessend ist zu sagen, dass ich das Projekt als überaus spannend aber auch </w:t>
      </w:r>
      <w:r w:rsidR="00D54415">
        <w:t xml:space="preserve">als </w:t>
      </w:r>
      <w:r>
        <w:t xml:space="preserve">sehr fordernd empfand. </w:t>
      </w:r>
      <w:r w:rsidR="0045709B">
        <w:t xml:space="preserve"> </w:t>
      </w:r>
      <w:r w:rsidR="002B0AB1">
        <w:t xml:space="preserve">Ich hoffe sehr, dass die Videowall durch die HSR angeschafft und eingesetzt wird. </w:t>
      </w:r>
      <w:r w:rsidR="002257E5">
        <w:t xml:space="preserve">Ich bin fest davon </w:t>
      </w:r>
      <w:r w:rsidR="009733C5">
        <w:t>überzeugt</w:t>
      </w:r>
      <w:r w:rsidR="002257E5">
        <w:t xml:space="preserve">, dass eine solche Wall sehr eindrucksvoll wirken wird und neue, spannende </w:t>
      </w:r>
      <w:r w:rsidR="00902F8E">
        <w:t>Präsentationsmöglichkeiten</w:t>
      </w:r>
      <w:r w:rsidR="002257E5">
        <w:t xml:space="preserve"> biete</w:t>
      </w:r>
      <w:r w:rsidR="00CD6DF9">
        <w:t>n wird</w:t>
      </w:r>
      <w:r w:rsidR="002257E5">
        <w:t>.</w:t>
      </w:r>
    </w:p>
    <w:sectPr w:rsidR="006A514A" w:rsidRPr="006A514A"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83A" w:rsidRDefault="00DA383A" w:rsidP="008F2373">
      <w:pPr>
        <w:spacing w:after="0"/>
      </w:pPr>
      <w:r>
        <w:separator/>
      </w:r>
    </w:p>
  </w:endnote>
  <w:endnote w:type="continuationSeparator" w:id="0">
    <w:p w:rsidR="00DA383A" w:rsidRDefault="00DA383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XXXXXXXXXXXXX</w:t>
    </w:r>
    <w:r w:rsidR="008F2373" w:rsidRPr="005E2896">
      <w:tab/>
    </w:r>
    <w:r w:rsidR="00AF4AE0">
      <w:fldChar w:fldCharType="begin"/>
    </w:r>
    <w:r w:rsidR="002E65A6">
      <w:instrText xml:space="preserve"> DATE  \@ "d. MMMM yyyy"  \* MERGEFORMAT </w:instrText>
    </w:r>
    <w:r w:rsidR="00AF4AE0">
      <w:fldChar w:fldCharType="separate"/>
    </w:r>
    <w:r w:rsidR="006A514A">
      <w:rPr>
        <w:noProof/>
      </w:rPr>
      <w:t>10.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77E16" w:rsidRPr="00A77E16">
      <w:rPr>
        <w:b/>
        <w:noProof/>
        <w:lang w:val="de-DE"/>
      </w:rPr>
      <w:t>1</w:t>
    </w:r>
    <w:r w:rsidR="00AF4AE0">
      <w:rPr>
        <w:b/>
      </w:rPr>
      <w:fldChar w:fldCharType="end"/>
    </w:r>
    <w:r w:rsidR="008F2373">
      <w:rPr>
        <w:lang w:val="de-DE"/>
      </w:rPr>
      <w:t xml:space="preserve"> von </w:t>
    </w:r>
    <w:r w:rsidR="00DA383A">
      <w:fldChar w:fldCharType="begin"/>
    </w:r>
    <w:r w:rsidR="00DA383A">
      <w:instrText>NUMPAGES  \* Arabic  \* MERGEFORMAT</w:instrText>
    </w:r>
    <w:r w:rsidR="00DA383A">
      <w:fldChar w:fldCharType="separate"/>
    </w:r>
    <w:r w:rsidR="00A77E16" w:rsidRPr="00A77E16">
      <w:rPr>
        <w:b/>
        <w:noProof/>
        <w:lang w:val="de-DE"/>
      </w:rPr>
      <w:t>1</w:t>
    </w:r>
    <w:r w:rsidR="00DA383A">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83A" w:rsidRDefault="00DA383A" w:rsidP="008F2373">
      <w:pPr>
        <w:spacing w:after="0"/>
      </w:pPr>
      <w:r>
        <w:separator/>
      </w:r>
    </w:p>
  </w:footnote>
  <w:footnote w:type="continuationSeparator" w:id="0">
    <w:p w:rsidR="00DA383A" w:rsidRDefault="00DA383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4A"/>
    <w:rsid w:val="0003203E"/>
    <w:rsid w:val="000917AE"/>
    <w:rsid w:val="00097AB6"/>
    <w:rsid w:val="000A2C34"/>
    <w:rsid w:val="000B1504"/>
    <w:rsid w:val="000B658F"/>
    <w:rsid w:val="000D4BE1"/>
    <w:rsid w:val="000E281E"/>
    <w:rsid w:val="000E71F7"/>
    <w:rsid w:val="0015412C"/>
    <w:rsid w:val="001609C2"/>
    <w:rsid w:val="001D17F5"/>
    <w:rsid w:val="001E53C4"/>
    <w:rsid w:val="001F1125"/>
    <w:rsid w:val="001F2A8C"/>
    <w:rsid w:val="001F61F8"/>
    <w:rsid w:val="00214F45"/>
    <w:rsid w:val="00223137"/>
    <w:rsid w:val="00225791"/>
    <w:rsid w:val="002257E5"/>
    <w:rsid w:val="00241093"/>
    <w:rsid w:val="002433A7"/>
    <w:rsid w:val="0026560F"/>
    <w:rsid w:val="00283C40"/>
    <w:rsid w:val="002840DC"/>
    <w:rsid w:val="002B0AB1"/>
    <w:rsid w:val="002B6D39"/>
    <w:rsid w:val="002C3641"/>
    <w:rsid w:val="002C5B96"/>
    <w:rsid w:val="002D640B"/>
    <w:rsid w:val="002E16A4"/>
    <w:rsid w:val="002E65A6"/>
    <w:rsid w:val="002F28DD"/>
    <w:rsid w:val="002F6C43"/>
    <w:rsid w:val="00305922"/>
    <w:rsid w:val="0033667B"/>
    <w:rsid w:val="00353578"/>
    <w:rsid w:val="003A0920"/>
    <w:rsid w:val="003A0ADD"/>
    <w:rsid w:val="003A5C55"/>
    <w:rsid w:val="003B436F"/>
    <w:rsid w:val="003C3BB7"/>
    <w:rsid w:val="003E40FB"/>
    <w:rsid w:val="003E6227"/>
    <w:rsid w:val="00401F31"/>
    <w:rsid w:val="00402E1C"/>
    <w:rsid w:val="00404197"/>
    <w:rsid w:val="0045709B"/>
    <w:rsid w:val="00481AD8"/>
    <w:rsid w:val="00496465"/>
    <w:rsid w:val="004A070C"/>
    <w:rsid w:val="005532E5"/>
    <w:rsid w:val="00560405"/>
    <w:rsid w:val="0059202A"/>
    <w:rsid w:val="005B081C"/>
    <w:rsid w:val="005C42AD"/>
    <w:rsid w:val="005D78F0"/>
    <w:rsid w:val="005E1D61"/>
    <w:rsid w:val="005E2896"/>
    <w:rsid w:val="005E3310"/>
    <w:rsid w:val="005E6C04"/>
    <w:rsid w:val="005F572D"/>
    <w:rsid w:val="006156A4"/>
    <w:rsid w:val="006211F6"/>
    <w:rsid w:val="00651384"/>
    <w:rsid w:val="0068440F"/>
    <w:rsid w:val="00687113"/>
    <w:rsid w:val="006939B6"/>
    <w:rsid w:val="00695F14"/>
    <w:rsid w:val="006A514A"/>
    <w:rsid w:val="006C6507"/>
    <w:rsid w:val="006F00E2"/>
    <w:rsid w:val="006F0BE2"/>
    <w:rsid w:val="006F2255"/>
    <w:rsid w:val="0075029B"/>
    <w:rsid w:val="007537D1"/>
    <w:rsid w:val="00760725"/>
    <w:rsid w:val="007825BA"/>
    <w:rsid w:val="007A158A"/>
    <w:rsid w:val="007B442E"/>
    <w:rsid w:val="007B716D"/>
    <w:rsid w:val="007D405F"/>
    <w:rsid w:val="00844ADD"/>
    <w:rsid w:val="00870C31"/>
    <w:rsid w:val="008722E3"/>
    <w:rsid w:val="00887085"/>
    <w:rsid w:val="008A4E18"/>
    <w:rsid w:val="008B571E"/>
    <w:rsid w:val="008C54BF"/>
    <w:rsid w:val="008E328B"/>
    <w:rsid w:val="008F2373"/>
    <w:rsid w:val="00902F8E"/>
    <w:rsid w:val="009030F0"/>
    <w:rsid w:val="00921794"/>
    <w:rsid w:val="009303F0"/>
    <w:rsid w:val="0094267D"/>
    <w:rsid w:val="00952B86"/>
    <w:rsid w:val="00954D75"/>
    <w:rsid w:val="0096152F"/>
    <w:rsid w:val="00964BA9"/>
    <w:rsid w:val="009733C5"/>
    <w:rsid w:val="00976450"/>
    <w:rsid w:val="0098355B"/>
    <w:rsid w:val="009962A5"/>
    <w:rsid w:val="009A48A3"/>
    <w:rsid w:val="009C43F9"/>
    <w:rsid w:val="009E072F"/>
    <w:rsid w:val="00A06B4F"/>
    <w:rsid w:val="00A07ABC"/>
    <w:rsid w:val="00A53880"/>
    <w:rsid w:val="00A611DF"/>
    <w:rsid w:val="00A62BAD"/>
    <w:rsid w:val="00A77E16"/>
    <w:rsid w:val="00AB21BC"/>
    <w:rsid w:val="00AB51D5"/>
    <w:rsid w:val="00AC40CC"/>
    <w:rsid w:val="00AD6621"/>
    <w:rsid w:val="00AE119D"/>
    <w:rsid w:val="00AE5058"/>
    <w:rsid w:val="00AF4AE0"/>
    <w:rsid w:val="00AF4E74"/>
    <w:rsid w:val="00AF7DD4"/>
    <w:rsid w:val="00B038C9"/>
    <w:rsid w:val="00B10239"/>
    <w:rsid w:val="00B1324E"/>
    <w:rsid w:val="00B24937"/>
    <w:rsid w:val="00B712B5"/>
    <w:rsid w:val="00BB1425"/>
    <w:rsid w:val="00BB7FC7"/>
    <w:rsid w:val="00BC72FF"/>
    <w:rsid w:val="00BE6DFC"/>
    <w:rsid w:val="00BE79E2"/>
    <w:rsid w:val="00BF1750"/>
    <w:rsid w:val="00C14F5B"/>
    <w:rsid w:val="00C22202"/>
    <w:rsid w:val="00C4504E"/>
    <w:rsid w:val="00C47BE9"/>
    <w:rsid w:val="00C62131"/>
    <w:rsid w:val="00C74BF5"/>
    <w:rsid w:val="00C765DF"/>
    <w:rsid w:val="00C858B5"/>
    <w:rsid w:val="00C85D28"/>
    <w:rsid w:val="00C90DFA"/>
    <w:rsid w:val="00C9533A"/>
    <w:rsid w:val="00CB0412"/>
    <w:rsid w:val="00CD42C7"/>
    <w:rsid w:val="00CD6DF9"/>
    <w:rsid w:val="00CE533D"/>
    <w:rsid w:val="00D072D8"/>
    <w:rsid w:val="00D1407B"/>
    <w:rsid w:val="00D16455"/>
    <w:rsid w:val="00D54415"/>
    <w:rsid w:val="00DA383A"/>
    <w:rsid w:val="00E13BEF"/>
    <w:rsid w:val="00E22264"/>
    <w:rsid w:val="00E31FFC"/>
    <w:rsid w:val="00E330DE"/>
    <w:rsid w:val="00E54970"/>
    <w:rsid w:val="00E56DB5"/>
    <w:rsid w:val="00E711E0"/>
    <w:rsid w:val="00E82518"/>
    <w:rsid w:val="00E860CF"/>
    <w:rsid w:val="00E87169"/>
    <w:rsid w:val="00EA10FA"/>
    <w:rsid w:val="00EA2F23"/>
    <w:rsid w:val="00ED4880"/>
    <w:rsid w:val="00EE2AB1"/>
    <w:rsid w:val="00F14036"/>
    <w:rsid w:val="00F21003"/>
    <w:rsid w:val="00F37EE6"/>
    <w:rsid w:val="00F42E13"/>
    <w:rsid w:val="00F559D6"/>
    <w:rsid w:val="00F615AF"/>
    <w:rsid w:val="00F9181E"/>
    <w:rsid w:val="00FA3C6A"/>
    <w:rsid w:val="00FB13C8"/>
    <w:rsid w:val="00FB472D"/>
    <w:rsid w:val="00FB7E05"/>
    <w:rsid w:val="00FC564C"/>
    <w:rsid w:val="00FE407F"/>
    <w:rsid w:val="00FE53C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41EB1-C1D1-4103-8C30-CBDBEB73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356</Words>
  <Characters>2243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47</cp:revision>
  <dcterms:created xsi:type="dcterms:W3CDTF">2012-06-10T11:17:00Z</dcterms:created>
  <dcterms:modified xsi:type="dcterms:W3CDTF">2012-06-10T12:21:00Z</dcterms:modified>
</cp:coreProperties>
</file>