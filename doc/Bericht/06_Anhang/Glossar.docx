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DD574C" w:rsidP="008722E3">
      <w:pPr>
        <w:pStyle w:val="Heading1"/>
      </w:pPr>
      <w:r>
        <w:t>Glossar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1242"/>
        <w:gridCol w:w="993"/>
        <w:gridCol w:w="4674"/>
        <w:gridCol w:w="2303"/>
      </w:tblGrid>
      <w:tr w:rsidR="005A5332" w:rsidTr="00946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2" w:type="dxa"/>
          </w:tcPr>
          <w:p w:rsidR="005A5332" w:rsidRDefault="005A5332" w:rsidP="0094613B">
            <w:r>
              <w:t>Datum</w:t>
            </w:r>
          </w:p>
        </w:tc>
        <w:tc>
          <w:tcPr>
            <w:tcW w:w="993" w:type="dxa"/>
          </w:tcPr>
          <w:p w:rsidR="005A5332" w:rsidRDefault="005A5332" w:rsidP="0094613B">
            <w:r>
              <w:t>Version</w:t>
            </w:r>
          </w:p>
        </w:tc>
        <w:tc>
          <w:tcPr>
            <w:tcW w:w="4674" w:type="dxa"/>
          </w:tcPr>
          <w:p w:rsidR="005A5332" w:rsidRDefault="005A5332" w:rsidP="0094613B">
            <w:r>
              <w:t>Änderung</w:t>
            </w:r>
          </w:p>
        </w:tc>
        <w:tc>
          <w:tcPr>
            <w:tcW w:w="2303" w:type="dxa"/>
          </w:tcPr>
          <w:p w:rsidR="005A5332" w:rsidRDefault="005A5332" w:rsidP="0094613B">
            <w:r>
              <w:t>Autor</w:t>
            </w:r>
          </w:p>
        </w:tc>
      </w:tr>
      <w:tr w:rsidR="005A5332" w:rsidRPr="00F9181E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5A5332" w:rsidRPr="00F9181E" w:rsidRDefault="005A5332" w:rsidP="0094613B">
            <w:pPr>
              <w:rPr>
                <w:b/>
              </w:rPr>
            </w:pPr>
            <w:r>
              <w:t>08</w:t>
            </w:r>
            <w:r w:rsidRPr="00F9181E">
              <w:t>.</w:t>
            </w:r>
            <w:r>
              <w:t>03.2012</w:t>
            </w:r>
          </w:p>
        </w:tc>
        <w:tc>
          <w:tcPr>
            <w:tcW w:w="993" w:type="dxa"/>
          </w:tcPr>
          <w:p w:rsidR="005A5332" w:rsidRPr="00F9181E" w:rsidRDefault="005A5332" w:rsidP="0094613B">
            <w:r w:rsidRPr="00F9181E">
              <w:t>1.0</w:t>
            </w:r>
          </w:p>
        </w:tc>
        <w:tc>
          <w:tcPr>
            <w:tcW w:w="4674" w:type="dxa"/>
          </w:tcPr>
          <w:p w:rsidR="005A5332" w:rsidRPr="00F9181E" w:rsidRDefault="005A5332" w:rsidP="0094613B">
            <w:r w:rsidRPr="00F9181E">
              <w:t>Erste Version des Dokuments</w:t>
            </w:r>
          </w:p>
        </w:tc>
        <w:tc>
          <w:tcPr>
            <w:tcW w:w="2303" w:type="dxa"/>
          </w:tcPr>
          <w:p w:rsidR="005A5332" w:rsidRPr="00F9181E" w:rsidRDefault="005A5332" w:rsidP="0094613B">
            <w:r>
              <w:t>HC</w:t>
            </w:r>
          </w:p>
        </w:tc>
      </w:tr>
      <w:tr w:rsidR="005A5332" w:rsidRPr="00F9181E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5A5332" w:rsidRDefault="005A5332" w:rsidP="0094613B">
            <w:r>
              <w:t>09.03.2012</w:t>
            </w:r>
          </w:p>
        </w:tc>
        <w:tc>
          <w:tcPr>
            <w:tcW w:w="993" w:type="dxa"/>
          </w:tcPr>
          <w:p w:rsidR="005A5332" w:rsidRPr="00F9181E" w:rsidRDefault="005A5332" w:rsidP="0094613B">
            <w:r>
              <w:t>1.1</w:t>
            </w:r>
          </w:p>
        </w:tc>
        <w:tc>
          <w:tcPr>
            <w:tcW w:w="4674" w:type="dxa"/>
          </w:tcPr>
          <w:p w:rsidR="005A5332" w:rsidRPr="00F9181E" w:rsidRDefault="005A5332" w:rsidP="009D2E98">
            <w:r>
              <w:t>Abkürzungs</w:t>
            </w:r>
            <w:r w:rsidR="009D2E98">
              <w:t>erläuterung</w:t>
            </w:r>
            <w:r>
              <w:t xml:space="preserve"> und Begriffe hinzugefügt</w:t>
            </w:r>
          </w:p>
        </w:tc>
        <w:tc>
          <w:tcPr>
            <w:tcW w:w="2303" w:type="dxa"/>
          </w:tcPr>
          <w:p w:rsidR="005A5332" w:rsidRDefault="005A5332" w:rsidP="0094613B">
            <w:r>
              <w:t>DT</w:t>
            </w:r>
          </w:p>
        </w:tc>
      </w:tr>
      <w:tr w:rsidR="00F07BD3" w:rsidRPr="00F9181E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19.03.2012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1.2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DT</w:t>
            </w:r>
          </w:p>
        </w:tc>
      </w:tr>
      <w:tr w:rsidR="00F07BD3" w:rsidRPr="00F9181E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16.04.2012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1.3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CH</w:t>
            </w:r>
          </w:p>
        </w:tc>
      </w:tr>
      <w:tr w:rsidR="00F07BD3" w:rsidRPr="00F9181E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19.04.2012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1.4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DT</w:t>
            </w:r>
          </w:p>
        </w:tc>
      </w:tr>
      <w:tr w:rsidR="00F07BD3" w:rsidRPr="00F9181E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08.05.2012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1.5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DT</w:t>
            </w:r>
          </w:p>
        </w:tc>
      </w:tr>
      <w:tr w:rsidR="00F07BD3" w:rsidRPr="00F9181E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21.05.2012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1.6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DT</w:t>
            </w:r>
          </w:p>
        </w:tc>
      </w:tr>
      <w:tr w:rsidR="00CB2CE7" w:rsidRPr="00F9181E" w:rsidTr="00C775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CB2CE7" w:rsidRDefault="00CB2CE7" w:rsidP="00C77573">
            <w:r>
              <w:t>12.06.2012</w:t>
            </w:r>
          </w:p>
        </w:tc>
        <w:tc>
          <w:tcPr>
            <w:tcW w:w="993" w:type="dxa"/>
          </w:tcPr>
          <w:p w:rsidR="00CB2CE7" w:rsidRDefault="00CB2CE7" w:rsidP="00C77573">
            <w:r>
              <w:t>1.7</w:t>
            </w:r>
          </w:p>
        </w:tc>
        <w:tc>
          <w:tcPr>
            <w:tcW w:w="4674" w:type="dxa"/>
          </w:tcPr>
          <w:p w:rsidR="00CB2CE7" w:rsidRDefault="00CB2CE7" w:rsidP="00C77573">
            <w:r>
              <w:t>Begriffe hinzugefügt</w:t>
            </w:r>
          </w:p>
        </w:tc>
        <w:tc>
          <w:tcPr>
            <w:tcW w:w="2303" w:type="dxa"/>
          </w:tcPr>
          <w:p w:rsidR="00CB2CE7" w:rsidRDefault="00CB2CE7" w:rsidP="00C77573">
            <w:r>
              <w:t>DT</w:t>
            </w:r>
          </w:p>
        </w:tc>
      </w:tr>
    </w:tbl>
    <w:p w:rsidR="00402E1C" w:rsidRDefault="00F06E0D" w:rsidP="00402E1C">
      <w:pPr>
        <w:pStyle w:val="Heading2"/>
      </w:pPr>
      <w:r>
        <w:t>Glossar</w:t>
      </w:r>
    </w:p>
    <w:p w:rsidR="00477A3E" w:rsidRPr="00477A3E" w:rsidRDefault="00477A3E" w:rsidP="00477A3E">
      <w:pPr>
        <w:pStyle w:val="Heading3"/>
      </w:pPr>
      <w:r>
        <w:t>Begriffserklärung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2518"/>
        <w:gridCol w:w="6694"/>
      </w:tblGrid>
      <w:tr w:rsidR="00287907" w:rsidTr="00A53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F06E0D">
            <w:r>
              <w:br w:type="page"/>
              <w:t>Begriff</w:t>
            </w:r>
          </w:p>
        </w:tc>
        <w:tc>
          <w:tcPr>
            <w:tcW w:w="6694" w:type="dxa"/>
          </w:tcPr>
          <w:p w:rsidR="00287907" w:rsidRDefault="00287907" w:rsidP="00F06E0D">
            <w:r>
              <w:t>Beschreibung</w:t>
            </w:r>
          </w:p>
        </w:tc>
      </w:tr>
      <w:tr w:rsidR="00287907" w:rsidRPr="004E4A41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F06E0D">
            <w:r>
              <w:t>.NET</w:t>
            </w:r>
          </w:p>
        </w:tc>
        <w:tc>
          <w:tcPr>
            <w:tcW w:w="6694" w:type="dxa"/>
          </w:tcPr>
          <w:p w:rsidR="00287907" w:rsidRDefault="00287907" w:rsidP="002C4FFE">
            <w:r>
              <w:t>Software-Plattform der Microsoft Corporation</w:t>
            </w:r>
          </w:p>
        </w:tc>
      </w:tr>
      <w:tr w:rsidR="00287907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331F29">
            <w:r>
              <w:t xml:space="preserve">.NET </w:t>
            </w:r>
            <w:proofErr w:type="spellStart"/>
            <w:r>
              <w:t>Runtime</w:t>
            </w:r>
            <w:proofErr w:type="spellEnd"/>
          </w:p>
        </w:tc>
        <w:tc>
          <w:tcPr>
            <w:tcW w:w="6694" w:type="dxa"/>
          </w:tcPr>
          <w:p w:rsidR="00287907" w:rsidRDefault="00287907" w:rsidP="00BD471F">
            <w:r>
              <w:t>Laufzeitumgebung von .NET, interpretiert den Zwischencode</w:t>
            </w:r>
          </w:p>
        </w:tc>
      </w:tr>
      <w:tr w:rsidR="00287907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F06E0D">
            <w:r>
              <w:t>ASP.NET MVC3</w:t>
            </w:r>
          </w:p>
        </w:tc>
        <w:tc>
          <w:tcPr>
            <w:tcW w:w="6694" w:type="dxa"/>
          </w:tcPr>
          <w:p w:rsidR="00287907" w:rsidRDefault="00287907" w:rsidP="001903CC">
            <w:r>
              <w:t xml:space="preserve">Framework um Webapplikationen zu erstellen </w:t>
            </w:r>
          </w:p>
        </w:tc>
      </w:tr>
      <w:tr w:rsidR="00287907" w:rsidRPr="004E4A41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F06E0D">
            <w:r w:rsidRPr="00A334B1">
              <w:t>Avatar</w:t>
            </w:r>
          </w:p>
        </w:tc>
        <w:tc>
          <w:tcPr>
            <w:tcW w:w="6694" w:type="dxa"/>
          </w:tcPr>
          <w:p w:rsidR="00287907" w:rsidRDefault="00287907" w:rsidP="00A334B1">
            <w:r>
              <w:t>Grafische Darstellung einer echten Person in der virtuellen Welt</w:t>
            </w:r>
          </w:p>
        </w:tc>
      </w:tr>
      <w:tr w:rsidR="00287907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C77573">
            <w:r>
              <w:t xml:space="preserve">Content Management </w:t>
            </w:r>
            <w:r w:rsidRPr="006E1988">
              <w:t>System</w:t>
            </w:r>
          </w:p>
        </w:tc>
        <w:tc>
          <w:tcPr>
            <w:tcW w:w="6694" w:type="dxa"/>
          </w:tcPr>
          <w:p w:rsidR="00287907" w:rsidRDefault="00287907" w:rsidP="0058746F">
            <w:r>
              <w:t xml:space="preserve">System, über welches Inhalte (z.B. der </w:t>
            </w:r>
            <w:proofErr w:type="spellStart"/>
            <w:r>
              <w:t>Videowal</w:t>
            </w:r>
            <w:proofErr w:type="spellEnd"/>
            <w:r>
              <w:t>)l verwaltet werden können</w:t>
            </w:r>
          </w:p>
        </w:tc>
      </w:tr>
      <w:tr w:rsidR="00287907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331F29">
            <w:r>
              <w:t>Daisy Chain Board</w:t>
            </w:r>
          </w:p>
        </w:tc>
        <w:tc>
          <w:tcPr>
            <w:tcW w:w="6694" w:type="dxa"/>
          </w:tcPr>
          <w:p w:rsidR="00287907" w:rsidRDefault="00287907" w:rsidP="00737CD3">
            <w:r>
              <w:t>Ermöglicht es, mehrere Monitore in Serie zu schalten, das DVI-Signal wird vom einen an den nächsten Monitor weitergegeben</w:t>
            </w:r>
          </w:p>
        </w:tc>
      </w:tr>
      <w:tr w:rsidR="00287907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F06E0D">
            <w:r>
              <w:t xml:space="preserve">Frames per </w:t>
            </w:r>
            <w:proofErr w:type="spellStart"/>
            <w:r>
              <w:t>second</w:t>
            </w:r>
            <w:proofErr w:type="spellEnd"/>
          </w:p>
        </w:tc>
        <w:tc>
          <w:tcPr>
            <w:tcW w:w="6694" w:type="dxa"/>
          </w:tcPr>
          <w:p w:rsidR="00287907" w:rsidRDefault="00287907" w:rsidP="00E60F4F">
            <w:r>
              <w:t>Ein Mass für die Bildfrequenz.</w:t>
            </w:r>
          </w:p>
        </w:tc>
      </w:tr>
      <w:tr w:rsidR="00287907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F06E0D">
            <w:proofErr w:type="spellStart"/>
            <w:r>
              <w:t>Graphical</w:t>
            </w:r>
            <w:proofErr w:type="spellEnd"/>
            <w:r>
              <w:t xml:space="preserve"> User Interface</w:t>
            </w:r>
          </w:p>
        </w:tc>
        <w:tc>
          <w:tcPr>
            <w:tcW w:w="6694" w:type="dxa"/>
          </w:tcPr>
          <w:p w:rsidR="00287907" w:rsidRDefault="00287907" w:rsidP="002C4FFE">
            <w:pPr>
              <w:rPr>
                <w:bCs/>
              </w:rPr>
            </w:pPr>
            <w:r>
              <w:t>Die grafische Benutzeroberfläche ermöglicht dem Benutzer die Interaktion mit dem Computer über grafische Symbole.</w:t>
            </w:r>
          </w:p>
        </w:tc>
      </w:tr>
      <w:tr w:rsidR="00287907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331F29">
            <w:r w:rsidRPr="00287907">
              <w:t>Graphics Processing Unit</w:t>
            </w:r>
          </w:p>
        </w:tc>
        <w:tc>
          <w:tcPr>
            <w:tcW w:w="6694" w:type="dxa"/>
          </w:tcPr>
          <w:p w:rsidR="00287907" w:rsidRDefault="00287907" w:rsidP="00737CD3">
            <w:r>
              <w:t>Grafikprozessor</w:t>
            </w:r>
          </w:p>
        </w:tc>
      </w:tr>
      <w:tr w:rsidR="00287907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F06E0D">
            <w:proofErr w:type="spellStart"/>
            <w:r>
              <w:t>Iframe</w:t>
            </w:r>
            <w:proofErr w:type="spellEnd"/>
          </w:p>
        </w:tc>
        <w:tc>
          <w:tcPr>
            <w:tcW w:w="6694" w:type="dxa"/>
          </w:tcPr>
          <w:p w:rsidR="00287907" w:rsidRDefault="00287907" w:rsidP="003A3D50">
            <w:r>
              <w:t>Das Inline Frame (</w:t>
            </w:r>
            <w:proofErr w:type="spellStart"/>
            <w:r>
              <w:t>Iframe</w:t>
            </w:r>
            <w:proofErr w:type="spellEnd"/>
            <w:r>
              <w:t>) positioniert ein anderes HTML Dokument in einem Frame.</w:t>
            </w:r>
          </w:p>
        </w:tc>
      </w:tr>
      <w:tr w:rsidR="00287907" w:rsidRPr="00BA3357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87907" w:rsidRPr="00BA3357" w:rsidRDefault="00287907" w:rsidP="00F06E0D">
            <w:pPr>
              <w:rPr>
                <w:lang w:val="en-US"/>
              </w:rPr>
            </w:pPr>
            <w:r w:rsidRPr="00742337">
              <w:rPr>
                <w:lang w:val="en-US"/>
              </w:rPr>
              <w:t>Inversion of Control / Dependency Injection</w:t>
            </w:r>
          </w:p>
        </w:tc>
        <w:tc>
          <w:tcPr>
            <w:tcW w:w="6694" w:type="dxa"/>
          </w:tcPr>
          <w:p w:rsidR="00287907" w:rsidRPr="00CB2CE7" w:rsidRDefault="00287907" w:rsidP="00CB2CE7">
            <w:r w:rsidRPr="00CB2CE7">
              <w:t xml:space="preserve">Inversion </w:t>
            </w:r>
            <w:proofErr w:type="spellStart"/>
            <w:r w:rsidRPr="00CB2CE7">
              <w:t>of</w:t>
            </w:r>
            <w:proofErr w:type="spellEnd"/>
            <w:r w:rsidRPr="00CB2CE7">
              <w:t xml:space="preserve"> </w:t>
            </w:r>
            <w:proofErr w:type="spellStart"/>
            <w:r w:rsidRPr="00CB2CE7">
              <w:t>Control</w:t>
            </w:r>
            <w:proofErr w:type="spellEnd"/>
            <w:r w:rsidRPr="00CB2CE7">
              <w:t xml:space="preserve"> bezeichnet das Prinzip, </w:t>
            </w:r>
            <w:r>
              <w:t>be</w:t>
            </w:r>
            <w:r w:rsidRPr="00CB2CE7">
              <w:t>i</w:t>
            </w:r>
            <w:r>
              <w:t xml:space="preserve"> </w:t>
            </w:r>
            <w:r w:rsidRPr="00CB2CE7">
              <w:t xml:space="preserve">dem die Steuerung der Ausführung bestimmter </w:t>
            </w:r>
            <w:r>
              <w:t>P</w:t>
            </w:r>
            <w:r w:rsidRPr="00CB2CE7">
              <w:t>rogramme an das Framework</w:t>
            </w:r>
            <w:r>
              <w:t xml:space="preserve"> übergeben wird.</w:t>
            </w:r>
            <w:r>
              <w:br/>
            </w:r>
            <w:proofErr w:type="spellStart"/>
            <w:r>
              <w:t>Dependency</w:t>
            </w:r>
            <w:proofErr w:type="spellEnd"/>
            <w:r>
              <w:t xml:space="preserve"> </w:t>
            </w:r>
            <w:proofErr w:type="spellStart"/>
            <w:r>
              <w:t>Injection</w:t>
            </w:r>
            <w:proofErr w:type="spellEnd"/>
            <w:r>
              <w:t xml:space="preserve"> übergibt die Verantwortung zur Erzeugung und Initialisierung von Objekten an das Framework ab.</w:t>
            </w:r>
          </w:p>
        </w:tc>
      </w:tr>
      <w:tr w:rsidR="00287907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F06E0D">
            <w:r>
              <w:t>Kinect</w:t>
            </w:r>
          </w:p>
        </w:tc>
        <w:tc>
          <w:tcPr>
            <w:tcW w:w="6694" w:type="dxa"/>
          </w:tcPr>
          <w:p w:rsidR="00287907" w:rsidRDefault="00287907" w:rsidP="001568B0">
            <w:pPr>
              <w:rPr>
                <w:bCs/>
              </w:rPr>
            </w:pPr>
            <w:r>
              <w:rPr>
                <w:bCs/>
              </w:rPr>
              <w:t>Ein Sensor von Microsoft, der Körperbewegungen erkennt, damit so ein Spiel gesteuert werden kann.</w:t>
            </w:r>
          </w:p>
        </w:tc>
      </w:tr>
      <w:tr w:rsidR="00287907" w:rsidRPr="00BA3357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87907" w:rsidRPr="00742337" w:rsidRDefault="00287907" w:rsidP="00F06E0D">
            <w:pPr>
              <w:rPr>
                <w:lang w:val="en-US"/>
              </w:rPr>
            </w:pPr>
            <w:r w:rsidRPr="005E4774">
              <w:rPr>
                <w:lang w:val="en-US"/>
              </w:rPr>
              <w:t>Managed Extensibility Framework</w:t>
            </w:r>
          </w:p>
        </w:tc>
        <w:tc>
          <w:tcPr>
            <w:tcW w:w="6694" w:type="dxa"/>
          </w:tcPr>
          <w:p w:rsidR="00287907" w:rsidRPr="00CB2CE7" w:rsidRDefault="00287907" w:rsidP="00CB2CE7">
            <w:r>
              <w:t>Microsoft Framework für einfach erweiterbare Anwendungen</w:t>
            </w:r>
          </w:p>
        </w:tc>
      </w:tr>
      <w:tr w:rsidR="00287907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F06E0D">
            <w:r>
              <w:t>Natural User Interface</w:t>
            </w:r>
          </w:p>
        </w:tc>
        <w:tc>
          <w:tcPr>
            <w:tcW w:w="6694" w:type="dxa"/>
          </w:tcPr>
          <w:p w:rsidR="00287907" w:rsidRPr="002D7B40" w:rsidRDefault="00287907" w:rsidP="002D7B40">
            <w:pPr>
              <w:rPr>
                <w:bCs/>
              </w:rPr>
            </w:pPr>
            <w:r>
              <w:rPr>
                <w:bCs/>
              </w:rPr>
              <w:t>Ermöglicht einen natürlichen Umgang mit Interaktionen durch die Nutzung von Gesten</w:t>
            </w:r>
          </w:p>
        </w:tc>
      </w:tr>
      <w:tr w:rsidR="00287907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F06E0D">
            <w:r>
              <w:t>NiTE</w:t>
            </w:r>
          </w:p>
        </w:tc>
        <w:tc>
          <w:tcPr>
            <w:tcW w:w="6694" w:type="dxa"/>
          </w:tcPr>
          <w:p w:rsidR="00287907" w:rsidRPr="002D7B40" w:rsidRDefault="00287907" w:rsidP="00624927">
            <w:pPr>
              <w:rPr>
                <w:lang w:val="en-US"/>
              </w:rPr>
            </w:pPr>
            <w:r>
              <w:rPr>
                <w:bCs/>
                <w:lang w:val="en-US"/>
              </w:rPr>
              <w:t>Die</w:t>
            </w:r>
            <w:r w:rsidRPr="002D7B40">
              <w:rPr>
                <w:bCs/>
                <w:lang w:val="en-US"/>
              </w:rPr>
              <w:t xml:space="preserve"> Natural Interaction Middleware </w:t>
            </w:r>
            <w:r>
              <w:rPr>
                <w:bCs/>
                <w:lang w:val="en-US"/>
              </w:rPr>
              <w:t>der Firma</w:t>
            </w:r>
            <w:r w:rsidRPr="002D7B40">
              <w:rPr>
                <w:bCs/>
                <w:lang w:val="en-US"/>
              </w:rPr>
              <w:t xml:space="preserve"> PrimeSense</w:t>
            </w:r>
            <w:r>
              <w:rPr>
                <w:bCs/>
                <w:lang w:val="en-US"/>
              </w:rPr>
              <w:t>.</w:t>
            </w:r>
          </w:p>
        </w:tc>
      </w:tr>
      <w:tr w:rsidR="00287907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F06E0D">
            <w:r>
              <w:t>PrimeSense</w:t>
            </w:r>
          </w:p>
        </w:tc>
        <w:tc>
          <w:tcPr>
            <w:tcW w:w="6694" w:type="dxa"/>
          </w:tcPr>
          <w:p w:rsidR="00287907" w:rsidRPr="002D7B40" w:rsidRDefault="00287907" w:rsidP="002D7B40">
            <w:pPr>
              <w:rPr>
                <w:bCs/>
              </w:rPr>
            </w:pPr>
            <w:r w:rsidRPr="002D7B40">
              <w:rPr>
                <w:bCs/>
              </w:rPr>
              <w:t xml:space="preserve">Die Firma, welche die 3D </w:t>
            </w:r>
            <w:proofErr w:type="spellStart"/>
            <w:r w:rsidRPr="002D7B40">
              <w:rPr>
                <w:bCs/>
              </w:rPr>
              <w:t>sensing</w:t>
            </w:r>
            <w:proofErr w:type="spellEnd"/>
            <w:r w:rsidRPr="002D7B40">
              <w:rPr>
                <w:bCs/>
              </w:rPr>
              <w:t xml:space="preserve"> </w:t>
            </w:r>
            <w:proofErr w:type="spellStart"/>
            <w:r w:rsidRPr="002D7B40">
              <w:rPr>
                <w:bCs/>
              </w:rPr>
              <w:t>technology</w:t>
            </w:r>
            <w:proofErr w:type="spellEnd"/>
            <w:r w:rsidRPr="002D7B40">
              <w:rPr>
                <w:bCs/>
              </w:rPr>
              <w:t xml:space="preserve"> für Kinect bereitstellt</w:t>
            </w:r>
          </w:p>
        </w:tc>
      </w:tr>
      <w:tr w:rsidR="00287907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F06E0D">
            <w:r>
              <w:t>Rastergrafik</w:t>
            </w:r>
          </w:p>
        </w:tc>
        <w:tc>
          <w:tcPr>
            <w:tcW w:w="6694" w:type="dxa"/>
          </w:tcPr>
          <w:p w:rsidR="00287907" w:rsidRDefault="00287907" w:rsidP="002C4FFE">
            <w:r>
              <w:t>Eine Rastergrafik besteht aus einer festen Anordnung von Bildpunkten, welchen je eine Farbe zugeordnet ist. Daher hat eine Rastergrafik auch eine feste Bildgrösse.</w:t>
            </w:r>
          </w:p>
        </w:tc>
      </w:tr>
      <w:tr w:rsidR="00287907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C77573">
            <w:r w:rsidRPr="00A75A6A">
              <w:t xml:space="preserve">Rational Unified </w:t>
            </w:r>
            <w:proofErr w:type="spellStart"/>
            <w:r w:rsidRPr="00A75A6A">
              <w:t>Process</w:t>
            </w:r>
            <w:proofErr w:type="spellEnd"/>
          </w:p>
        </w:tc>
        <w:tc>
          <w:tcPr>
            <w:tcW w:w="6694" w:type="dxa"/>
          </w:tcPr>
          <w:p w:rsidR="00287907" w:rsidRDefault="00287907" w:rsidP="003838BD">
            <w:r>
              <w:t>Vorgehensmodell zur iterativen Softwareentwicklung</w:t>
            </w:r>
          </w:p>
        </w:tc>
      </w:tr>
      <w:tr w:rsidR="00287907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C77573">
            <w:proofErr w:type="spellStart"/>
            <w:r>
              <w:lastRenderedPageBreak/>
              <w:t>Scrum</w:t>
            </w:r>
            <w:proofErr w:type="spellEnd"/>
          </w:p>
        </w:tc>
        <w:tc>
          <w:tcPr>
            <w:tcW w:w="6694" w:type="dxa"/>
          </w:tcPr>
          <w:p w:rsidR="00287907" w:rsidRDefault="00287907" w:rsidP="003838BD">
            <w:r>
              <w:t>Vorgehensmodell zur empirischen und iterativen Softwareentwicklung</w:t>
            </w:r>
          </w:p>
        </w:tc>
      </w:tr>
      <w:tr w:rsidR="00287907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F06E0D">
            <w:r>
              <w:t>Silverlight</w:t>
            </w:r>
          </w:p>
        </w:tc>
        <w:tc>
          <w:tcPr>
            <w:tcW w:w="6694" w:type="dxa"/>
          </w:tcPr>
          <w:p w:rsidR="00287907" w:rsidRDefault="00287907" w:rsidP="00CB2CE7">
            <w:r>
              <w:t>Entwicklungswerkzeug für Web- oder Mobile-Applikationen. Teil des .NET Frameworks</w:t>
            </w:r>
          </w:p>
        </w:tc>
      </w:tr>
      <w:tr w:rsidR="00287907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F06E0D">
            <w:r>
              <w:t xml:space="preserve">Single </w:t>
            </w:r>
            <w:proofErr w:type="spellStart"/>
            <w:r>
              <w:t>Sign</w:t>
            </w:r>
            <w:proofErr w:type="spellEnd"/>
            <w:r>
              <w:t>-on</w:t>
            </w:r>
          </w:p>
        </w:tc>
        <w:tc>
          <w:tcPr>
            <w:tcW w:w="6694" w:type="dxa"/>
          </w:tcPr>
          <w:p w:rsidR="00287907" w:rsidRDefault="00287907" w:rsidP="00553713">
            <w:r>
              <w:t xml:space="preserve">Durch SSO (Single </w:t>
            </w:r>
            <w:proofErr w:type="spellStart"/>
            <w:r>
              <w:t>Sign</w:t>
            </w:r>
            <w:proofErr w:type="spellEnd"/>
            <w:r>
              <w:t>-on) muss sich der Nutzer nur einmal authentifizieren um auf Dienste oder Rechner zugreifen zu können.</w:t>
            </w:r>
          </w:p>
        </w:tc>
      </w:tr>
      <w:tr w:rsidR="00287907" w:rsidRPr="004E4A41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F06E0D">
            <w:r>
              <w:t>Teaser</w:t>
            </w:r>
          </w:p>
        </w:tc>
        <w:tc>
          <w:tcPr>
            <w:tcW w:w="6694" w:type="dxa"/>
          </w:tcPr>
          <w:p w:rsidR="00287907" w:rsidRDefault="00287907" w:rsidP="001F5252">
            <w:r>
              <w:t>Element (Bild, Video, Text, etc.) welches potentielle Nutzer neugierig macht</w:t>
            </w:r>
          </w:p>
        </w:tc>
      </w:tr>
      <w:tr w:rsidR="00287907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C77573">
            <w:r>
              <w:t>Usability Test</w:t>
            </w:r>
          </w:p>
        </w:tc>
        <w:tc>
          <w:tcPr>
            <w:tcW w:w="6694" w:type="dxa"/>
          </w:tcPr>
          <w:p w:rsidR="00287907" w:rsidRDefault="00287907" w:rsidP="003838BD">
            <w:r>
              <w:t>Dient der Überprüfung der Gebrauchstauglichkeit einer Software, wird mit potenziellen Nutzern durchgeführt</w:t>
            </w:r>
          </w:p>
        </w:tc>
      </w:tr>
      <w:tr w:rsidR="00287907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C77573">
            <w:r w:rsidRPr="00A75A6A">
              <w:t xml:space="preserve">User </w:t>
            </w:r>
            <w:proofErr w:type="spellStart"/>
            <w:r w:rsidRPr="00A75A6A">
              <w:t>Centered</w:t>
            </w:r>
            <w:proofErr w:type="spellEnd"/>
            <w:r w:rsidRPr="00A75A6A">
              <w:t xml:space="preserve"> Design</w:t>
            </w:r>
          </w:p>
        </w:tc>
        <w:tc>
          <w:tcPr>
            <w:tcW w:w="6694" w:type="dxa"/>
          </w:tcPr>
          <w:p w:rsidR="00287907" w:rsidRDefault="00287907" w:rsidP="003838BD">
            <w:r>
              <w:t>Vorgehen zur benutzerorientierten, gebrauchstauglichen Gestaltung von Software</w:t>
            </w:r>
          </w:p>
        </w:tc>
      </w:tr>
      <w:tr w:rsidR="00287907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F06E0D">
            <w:r>
              <w:t>Vektorgrafik</w:t>
            </w:r>
          </w:p>
        </w:tc>
        <w:tc>
          <w:tcPr>
            <w:tcW w:w="6694" w:type="dxa"/>
          </w:tcPr>
          <w:p w:rsidR="00287907" w:rsidRDefault="00287907" w:rsidP="002C4FFE">
            <w:r>
              <w:t>Eine Vektorgrafik wird durch Linien/Kurven, Linienstärken und Farben beschrieben. Vektorgrafiken sind beliebig skalierbar.</w:t>
            </w:r>
          </w:p>
        </w:tc>
      </w:tr>
      <w:tr w:rsidR="00287907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3426E1">
            <w:r>
              <w:t>Videowall</w:t>
            </w:r>
          </w:p>
        </w:tc>
        <w:tc>
          <w:tcPr>
            <w:tcW w:w="6694" w:type="dxa"/>
          </w:tcPr>
          <w:p w:rsidR="00287907" w:rsidRDefault="00287907" w:rsidP="0094613B">
            <w:r>
              <w:t>Durch mehrere Monitore wird eine grosse Bildschirmfläche geformt.</w:t>
            </w:r>
          </w:p>
        </w:tc>
      </w:tr>
      <w:tr w:rsidR="00287907" w:rsidRPr="004E4A41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F06E0D">
            <w:r w:rsidRPr="00DB5236">
              <w:t xml:space="preserve">Windows Communication </w:t>
            </w:r>
            <w:proofErr w:type="spellStart"/>
            <w:r w:rsidRPr="00DB5236">
              <w:t>Foundation</w:t>
            </w:r>
            <w:proofErr w:type="spellEnd"/>
          </w:p>
        </w:tc>
        <w:tc>
          <w:tcPr>
            <w:tcW w:w="6694" w:type="dxa"/>
          </w:tcPr>
          <w:p w:rsidR="00287907" w:rsidRPr="004E4A41" w:rsidRDefault="00287907" w:rsidP="002C4FFE">
            <w:r>
              <w:t>Serviceorientiertes Kommunikationsmittel für verteilte Anwendungen der Microsoft Corporation. Teil des .NET Frameworks</w:t>
            </w:r>
          </w:p>
        </w:tc>
      </w:tr>
      <w:tr w:rsidR="00287907" w:rsidRPr="004E4A41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F06E0D">
            <w:r>
              <w:t xml:space="preserve">Windows </w:t>
            </w:r>
            <w:proofErr w:type="spellStart"/>
            <w:r>
              <w:t>Presentation</w:t>
            </w:r>
            <w:proofErr w:type="spellEnd"/>
            <w:r>
              <w:t xml:space="preserve"> </w:t>
            </w:r>
            <w:proofErr w:type="spellStart"/>
            <w:r>
              <w:t>Foundation</w:t>
            </w:r>
            <w:proofErr w:type="spellEnd"/>
          </w:p>
        </w:tc>
        <w:tc>
          <w:tcPr>
            <w:tcW w:w="6694" w:type="dxa"/>
          </w:tcPr>
          <w:p w:rsidR="00287907" w:rsidRPr="004E4A41" w:rsidRDefault="00287907" w:rsidP="002C4FFE">
            <w:r w:rsidRPr="004E4A41">
              <w:t xml:space="preserve">Grafikframework der Microsoft Corporation. </w:t>
            </w:r>
            <w:r>
              <w:t>Teil des .NET Frameworks</w:t>
            </w:r>
          </w:p>
        </w:tc>
      </w:tr>
      <w:tr w:rsidR="00287907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CB2CE7">
            <w:r>
              <w:t xml:space="preserve">Wizard </w:t>
            </w:r>
            <w:proofErr w:type="spellStart"/>
            <w:r>
              <w:t>of</w:t>
            </w:r>
            <w:proofErr w:type="spellEnd"/>
            <w:r>
              <w:t xml:space="preserve"> Oz - Experiment</w:t>
            </w:r>
          </w:p>
        </w:tc>
        <w:tc>
          <w:tcPr>
            <w:tcW w:w="6694" w:type="dxa"/>
          </w:tcPr>
          <w:p w:rsidR="00287907" w:rsidRDefault="00287907" w:rsidP="002C4FFE">
            <w:pPr>
              <w:rPr>
                <w:bCs/>
              </w:rPr>
            </w:pPr>
            <w:r>
              <w:rPr>
                <w:bCs/>
              </w:rPr>
              <w:t>Ein Experiment, bei dem ein Mensch mit einem Computer kommuniziert. Im Hintergrund erzeugt aber ein anderer Mensch die Reaktionen des Systems, nicht der Computer selbst.</w:t>
            </w:r>
          </w:p>
        </w:tc>
      </w:tr>
      <w:tr w:rsidR="00287907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F06E0D">
            <w:r>
              <w:t>X</w:t>
            </w:r>
            <w:r w:rsidRPr="001A10D0">
              <w:t xml:space="preserve">ML Paper </w:t>
            </w:r>
            <w:proofErr w:type="spellStart"/>
            <w:r w:rsidRPr="001A10D0">
              <w:t>Specification</w:t>
            </w:r>
            <w:proofErr w:type="spellEnd"/>
          </w:p>
        </w:tc>
        <w:tc>
          <w:tcPr>
            <w:tcW w:w="6694" w:type="dxa"/>
          </w:tcPr>
          <w:p w:rsidR="00287907" w:rsidRDefault="00287907" w:rsidP="002C4FFE">
            <w:proofErr w:type="spellStart"/>
            <w:r>
              <w:t>Vektorisiertes</w:t>
            </w:r>
            <w:proofErr w:type="spellEnd"/>
            <w:r>
              <w:t xml:space="preserve"> Dateiformat der Microsoft Corporation</w:t>
            </w:r>
          </w:p>
        </w:tc>
      </w:tr>
    </w:tbl>
    <w:p w:rsidR="00A31DED" w:rsidRDefault="00477A3E" w:rsidP="00477A3E">
      <w:pPr>
        <w:pStyle w:val="Heading3"/>
      </w:pPr>
      <w:r>
        <w:t>Abkürzungserläuterung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2518"/>
        <w:gridCol w:w="6694"/>
      </w:tblGrid>
      <w:tr w:rsidR="00287907" w:rsidTr="00946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94613B">
            <w:r>
              <w:t>Abkürzung</w:t>
            </w:r>
          </w:p>
        </w:tc>
        <w:tc>
          <w:tcPr>
            <w:tcW w:w="6694" w:type="dxa"/>
          </w:tcPr>
          <w:p w:rsidR="00287907" w:rsidRDefault="00287907" w:rsidP="0094613B">
            <w:r>
              <w:t>Erläuterung</w:t>
            </w:r>
          </w:p>
        </w:tc>
      </w:tr>
      <w:tr w:rsidR="00287907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94613B">
            <w:r>
              <w:t>CMS</w:t>
            </w:r>
          </w:p>
        </w:tc>
        <w:tc>
          <w:tcPr>
            <w:tcW w:w="6694" w:type="dxa"/>
          </w:tcPr>
          <w:p w:rsidR="00287907" w:rsidRDefault="00287907" w:rsidP="0094613B">
            <w:r>
              <w:t xml:space="preserve">Content Management </w:t>
            </w:r>
            <w:r w:rsidRPr="006E1988">
              <w:t>System</w:t>
            </w:r>
          </w:p>
        </w:tc>
      </w:tr>
      <w:tr w:rsidR="00287907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94613B">
            <w:r>
              <w:t>FPS</w:t>
            </w:r>
          </w:p>
        </w:tc>
        <w:tc>
          <w:tcPr>
            <w:tcW w:w="6694" w:type="dxa"/>
          </w:tcPr>
          <w:p w:rsidR="00287907" w:rsidRDefault="00287907" w:rsidP="00E60F4F">
            <w:r>
              <w:t xml:space="preserve">Frames per </w:t>
            </w:r>
            <w:proofErr w:type="spellStart"/>
            <w:r>
              <w:t>second</w:t>
            </w:r>
            <w:proofErr w:type="spellEnd"/>
          </w:p>
        </w:tc>
      </w:tr>
      <w:tr w:rsidR="00287907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94613B">
            <w:r>
              <w:t>GPU</w:t>
            </w:r>
          </w:p>
        </w:tc>
        <w:tc>
          <w:tcPr>
            <w:tcW w:w="6694" w:type="dxa"/>
          </w:tcPr>
          <w:p w:rsidR="00287907" w:rsidRDefault="00287907" w:rsidP="0094613B">
            <w:r w:rsidRPr="00287907">
              <w:t>Graphics Processing Unit</w:t>
            </w:r>
          </w:p>
        </w:tc>
      </w:tr>
      <w:tr w:rsidR="00287907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94613B">
            <w:r>
              <w:t>GUI</w:t>
            </w:r>
          </w:p>
        </w:tc>
        <w:tc>
          <w:tcPr>
            <w:tcW w:w="6694" w:type="dxa"/>
          </w:tcPr>
          <w:p w:rsidR="00287907" w:rsidRDefault="00287907" w:rsidP="0094613B">
            <w:proofErr w:type="spellStart"/>
            <w:r>
              <w:t>Graphical</w:t>
            </w:r>
            <w:proofErr w:type="spellEnd"/>
            <w:r>
              <w:t xml:space="preserve"> User Interface</w:t>
            </w:r>
          </w:p>
        </w:tc>
      </w:tr>
      <w:tr w:rsidR="00287907" w:rsidTr="00C77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C77573">
            <w:r>
              <w:t>HSR</w:t>
            </w:r>
          </w:p>
        </w:tc>
        <w:tc>
          <w:tcPr>
            <w:tcW w:w="6694" w:type="dxa"/>
          </w:tcPr>
          <w:p w:rsidR="00287907" w:rsidRDefault="00287907" w:rsidP="00C77573">
            <w:r>
              <w:t>Hochschule für Technik Rapperswil</w:t>
            </w:r>
          </w:p>
        </w:tc>
      </w:tr>
      <w:tr w:rsidR="00287907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94613B">
            <w:bookmarkStart w:id="1" w:name="_GoBack"/>
            <w:bookmarkEnd w:id="1"/>
            <w:r>
              <w:t>IFS</w:t>
            </w:r>
          </w:p>
        </w:tc>
        <w:tc>
          <w:tcPr>
            <w:tcW w:w="6694" w:type="dxa"/>
          </w:tcPr>
          <w:p w:rsidR="00287907" w:rsidRDefault="00287907" w:rsidP="006E1988">
            <w:r>
              <w:t>Institut für Software der HSR</w:t>
            </w:r>
          </w:p>
        </w:tc>
      </w:tr>
      <w:tr w:rsidR="00287907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94613B">
            <w:r>
              <w:t>MEF</w:t>
            </w:r>
          </w:p>
        </w:tc>
        <w:tc>
          <w:tcPr>
            <w:tcW w:w="6694" w:type="dxa"/>
          </w:tcPr>
          <w:p w:rsidR="00287907" w:rsidRDefault="00287907" w:rsidP="00E60F4F">
            <w:proofErr w:type="spellStart"/>
            <w:r w:rsidRPr="005E4774">
              <w:t>Managed</w:t>
            </w:r>
            <w:proofErr w:type="spellEnd"/>
            <w:r w:rsidRPr="005E4774">
              <w:t xml:space="preserve"> </w:t>
            </w:r>
            <w:proofErr w:type="spellStart"/>
            <w:r w:rsidRPr="005E4774">
              <w:t>Extensibility</w:t>
            </w:r>
            <w:proofErr w:type="spellEnd"/>
            <w:r w:rsidRPr="005E4774">
              <w:t xml:space="preserve"> Framework</w:t>
            </w:r>
          </w:p>
        </w:tc>
      </w:tr>
      <w:tr w:rsidR="00287907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94613B">
            <w:r>
              <w:t>NUI</w:t>
            </w:r>
          </w:p>
        </w:tc>
        <w:tc>
          <w:tcPr>
            <w:tcW w:w="6694" w:type="dxa"/>
          </w:tcPr>
          <w:p w:rsidR="00287907" w:rsidRDefault="00287907" w:rsidP="0094613B">
            <w:r>
              <w:t>Natural User Interface</w:t>
            </w:r>
          </w:p>
        </w:tc>
      </w:tr>
      <w:tr w:rsidR="00287907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94613B">
            <w:r>
              <w:t>RUP</w:t>
            </w:r>
          </w:p>
        </w:tc>
        <w:tc>
          <w:tcPr>
            <w:tcW w:w="6694" w:type="dxa"/>
          </w:tcPr>
          <w:p w:rsidR="00287907" w:rsidRDefault="00287907" w:rsidP="006E1988">
            <w:r w:rsidRPr="00A75A6A">
              <w:t xml:space="preserve">Rational Unified </w:t>
            </w:r>
            <w:proofErr w:type="spellStart"/>
            <w:r w:rsidRPr="00A75A6A">
              <w:t>Process</w:t>
            </w:r>
            <w:proofErr w:type="spellEnd"/>
          </w:p>
        </w:tc>
      </w:tr>
      <w:tr w:rsidR="00287907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94613B">
            <w:r>
              <w:t>SSO</w:t>
            </w:r>
          </w:p>
        </w:tc>
        <w:tc>
          <w:tcPr>
            <w:tcW w:w="6694" w:type="dxa"/>
          </w:tcPr>
          <w:p w:rsidR="00287907" w:rsidRDefault="00287907" w:rsidP="006E1988">
            <w:r>
              <w:t xml:space="preserve">Single </w:t>
            </w:r>
            <w:proofErr w:type="spellStart"/>
            <w:r>
              <w:t>Sign</w:t>
            </w:r>
            <w:proofErr w:type="spellEnd"/>
            <w:r>
              <w:t>-on</w:t>
            </w:r>
          </w:p>
        </w:tc>
      </w:tr>
      <w:tr w:rsidR="00287907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94613B">
            <w:r>
              <w:t>UCD</w:t>
            </w:r>
          </w:p>
        </w:tc>
        <w:tc>
          <w:tcPr>
            <w:tcW w:w="6694" w:type="dxa"/>
          </w:tcPr>
          <w:p w:rsidR="00287907" w:rsidRDefault="00287907" w:rsidP="006E1988">
            <w:r w:rsidRPr="00A75A6A">
              <w:t xml:space="preserve">User </w:t>
            </w:r>
            <w:proofErr w:type="spellStart"/>
            <w:r w:rsidRPr="00A75A6A">
              <w:t>Centered</w:t>
            </w:r>
            <w:proofErr w:type="spellEnd"/>
            <w:r w:rsidRPr="00A75A6A">
              <w:t xml:space="preserve"> Design</w:t>
            </w:r>
          </w:p>
        </w:tc>
      </w:tr>
      <w:tr w:rsidR="00287907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94613B">
            <w:r>
              <w:t>WCF</w:t>
            </w:r>
          </w:p>
        </w:tc>
        <w:tc>
          <w:tcPr>
            <w:tcW w:w="6694" w:type="dxa"/>
          </w:tcPr>
          <w:p w:rsidR="00287907" w:rsidRDefault="00287907" w:rsidP="0094613B">
            <w:r w:rsidRPr="00DB5236">
              <w:t xml:space="preserve">Windows Communication </w:t>
            </w:r>
            <w:proofErr w:type="spellStart"/>
            <w:r w:rsidRPr="00DB5236">
              <w:t>Foundation</w:t>
            </w:r>
            <w:proofErr w:type="spellEnd"/>
          </w:p>
        </w:tc>
      </w:tr>
      <w:tr w:rsidR="00287907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94613B">
            <w:r>
              <w:t>WPF</w:t>
            </w:r>
          </w:p>
        </w:tc>
        <w:tc>
          <w:tcPr>
            <w:tcW w:w="6694" w:type="dxa"/>
          </w:tcPr>
          <w:p w:rsidR="00287907" w:rsidRDefault="00287907" w:rsidP="0094613B">
            <w:r>
              <w:t xml:space="preserve">Windows </w:t>
            </w:r>
            <w:proofErr w:type="spellStart"/>
            <w:r>
              <w:t>Presentation</w:t>
            </w:r>
            <w:proofErr w:type="spellEnd"/>
            <w:r>
              <w:t xml:space="preserve"> </w:t>
            </w:r>
            <w:proofErr w:type="spellStart"/>
            <w:r>
              <w:t>Foundation</w:t>
            </w:r>
            <w:proofErr w:type="spellEnd"/>
          </w:p>
        </w:tc>
      </w:tr>
      <w:tr w:rsidR="00287907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94613B">
            <w:r>
              <w:t>XPS</w:t>
            </w:r>
          </w:p>
        </w:tc>
        <w:tc>
          <w:tcPr>
            <w:tcW w:w="6694" w:type="dxa"/>
          </w:tcPr>
          <w:p w:rsidR="00287907" w:rsidRDefault="00287907" w:rsidP="0094613B">
            <w:r>
              <w:t>X</w:t>
            </w:r>
            <w:r w:rsidRPr="001A10D0">
              <w:t xml:space="preserve">ML Paper </w:t>
            </w:r>
            <w:proofErr w:type="spellStart"/>
            <w:r w:rsidRPr="001A10D0">
              <w:t>Specification</w:t>
            </w:r>
            <w:proofErr w:type="spellEnd"/>
          </w:p>
        </w:tc>
      </w:tr>
    </w:tbl>
    <w:p w:rsidR="00A31DED" w:rsidRPr="002D7B40" w:rsidRDefault="00A31DED" w:rsidP="00F06E0D"/>
    <w:sectPr w:rsidR="00A31DED" w:rsidRPr="002D7B40" w:rsidSect="001E53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494" w:rsidRDefault="00345494" w:rsidP="008F2373">
      <w:pPr>
        <w:spacing w:after="0"/>
      </w:pPr>
      <w:r>
        <w:separator/>
      </w:r>
    </w:p>
  </w:endnote>
  <w:endnote w:type="continuationSeparator" w:id="0">
    <w:p w:rsidR="00345494" w:rsidRDefault="00345494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980" w:rsidRDefault="009449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944980">
    <w:pPr>
      <w:pStyle w:val="Footer"/>
    </w:pPr>
    <w:r>
      <w:t xml:space="preserve">HSR </w:t>
    </w:r>
    <w:r w:rsidR="00844ADD">
      <w:t>Video</w:t>
    </w:r>
    <w:r w:rsidR="003426E1">
      <w:t>w</w:t>
    </w:r>
    <w:r w:rsidR="00844ADD">
      <w:t>all</w:t>
    </w:r>
    <w:r w:rsidR="00D072D8">
      <w:t xml:space="preserve"> - </w:t>
    </w:r>
    <w:r w:rsidR="00FB1201">
      <w:t>Glossar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105BF2">
      <w:rPr>
        <w:noProof/>
      </w:rPr>
      <w:t>14.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105BF2" w:rsidRPr="00105BF2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345494">
      <w:fldChar w:fldCharType="begin"/>
    </w:r>
    <w:r w:rsidR="00345494">
      <w:instrText>NUMPAGES  \* Arabic  \* MERGEFORMAT</w:instrText>
    </w:r>
    <w:r w:rsidR="00345494">
      <w:fldChar w:fldCharType="separate"/>
    </w:r>
    <w:r w:rsidR="00105BF2" w:rsidRPr="00105BF2">
      <w:rPr>
        <w:b/>
        <w:noProof/>
        <w:lang w:val="de-DE"/>
      </w:rPr>
      <w:t>2</w:t>
    </w:r>
    <w:r w:rsidR="00345494">
      <w:rPr>
        <w:b/>
        <w:noProof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980" w:rsidRDefault="00944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494" w:rsidRDefault="00345494" w:rsidP="008F2373">
      <w:pPr>
        <w:spacing w:after="0"/>
      </w:pPr>
      <w:r>
        <w:separator/>
      </w:r>
    </w:p>
  </w:footnote>
  <w:footnote w:type="continuationSeparator" w:id="0">
    <w:p w:rsidR="00345494" w:rsidRDefault="00345494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980" w:rsidRDefault="009449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980" w:rsidRDefault="009449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74C"/>
    <w:rsid w:val="00000B6B"/>
    <w:rsid w:val="000010B7"/>
    <w:rsid w:val="0003203E"/>
    <w:rsid w:val="0007551E"/>
    <w:rsid w:val="000917AE"/>
    <w:rsid w:val="00097AB6"/>
    <w:rsid w:val="000A14CB"/>
    <w:rsid w:val="000A2C34"/>
    <w:rsid w:val="000A6DA8"/>
    <w:rsid w:val="000B1504"/>
    <w:rsid w:val="000B658F"/>
    <w:rsid w:val="000D3D0D"/>
    <w:rsid w:val="000E6086"/>
    <w:rsid w:val="000E71F7"/>
    <w:rsid w:val="00105BF2"/>
    <w:rsid w:val="001315F1"/>
    <w:rsid w:val="00137355"/>
    <w:rsid w:val="001568B0"/>
    <w:rsid w:val="001609C2"/>
    <w:rsid w:val="001903CC"/>
    <w:rsid w:val="001A10D0"/>
    <w:rsid w:val="001D17F5"/>
    <w:rsid w:val="001D19A5"/>
    <w:rsid w:val="001E53C4"/>
    <w:rsid w:val="001F1125"/>
    <w:rsid w:val="001F161B"/>
    <w:rsid w:val="001F2A8C"/>
    <w:rsid w:val="001F5252"/>
    <w:rsid w:val="001F61F8"/>
    <w:rsid w:val="0021034D"/>
    <w:rsid w:val="00211FA6"/>
    <w:rsid w:val="00214F45"/>
    <w:rsid w:val="00223137"/>
    <w:rsid w:val="00225791"/>
    <w:rsid w:val="00241093"/>
    <w:rsid w:val="002433A7"/>
    <w:rsid w:val="0026560F"/>
    <w:rsid w:val="00283C40"/>
    <w:rsid w:val="002840DC"/>
    <w:rsid w:val="00287907"/>
    <w:rsid w:val="002961EC"/>
    <w:rsid w:val="002A73CB"/>
    <w:rsid w:val="002B6D39"/>
    <w:rsid w:val="002C4FFE"/>
    <w:rsid w:val="002D7B40"/>
    <w:rsid w:val="002E16A4"/>
    <w:rsid w:val="002E65A6"/>
    <w:rsid w:val="002F28DD"/>
    <w:rsid w:val="00302D31"/>
    <w:rsid w:val="00311455"/>
    <w:rsid w:val="00331F29"/>
    <w:rsid w:val="00334981"/>
    <w:rsid w:val="003426E1"/>
    <w:rsid w:val="00345494"/>
    <w:rsid w:val="00353578"/>
    <w:rsid w:val="00364CD7"/>
    <w:rsid w:val="0036685D"/>
    <w:rsid w:val="003702E2"/>
    <w:rsid w:val="003838BD"/>
    <w:rsid w:val="00387AEF"/>
    <w:rsid w:val="003912FF"/>
    <w:rsid w:val="003A0ADD"/>
    <w:rsid w:val="003A3D50"/>
    <w:rsid w:val="003A5C55"/>
    <w:rsid w:val="003C3BB7"/>
    <w:rsid w:val="003E40FB"/>
    <w:rsid w:val="00402E1C"/>
    <w:rsid w:val="00404B2C"/>
    <w:rsid w:val="00433A25"/>
    <w:rsid w:val="00434EFD"/>
    <w:rsid w:val="00442114"/>
    <w:rsid w:val="00477A3E"/>
    <w:rsid w:val="00481AD8"/>
    <w:rsid w:val="00496465"/>
    <w:rsid w:val="004A070C"/>
    <w:rsid w:val="004E4A41"/>
    <w:rsid w:val="00510F97"/>
    <w:rsid w:val="00547A9B"/>
    <w:rsid w:val="005532E5"/>
    <w:rsid w:val="00553713"/>
    <w:rsid w:val="00560405"/>
    <w:rsid w:val="00566C93"/>
    <w:rsid w:val="00576622"/>
    <w:rsid w:val="0058746F"/>
    <w:rsid w:val="0059202A"/>
    <w:rsid w:val="005A5332"/>
    <w:rsid w:val="005B081C"/>
    <w:rsid w:val="005E1D61"/>
    <w:rsid w:val="005E2896"/>
    <w:rsid w:val="005E3310"/>
    <w:rsid w:val="005E4774"/>
    <w:rsid w:val="005E6C04"/>
    <w:rsid w:val="005F03A7"/>
    <w:rsid w:val="006009D9"/>
    <w:rsid w:val="006156A4"/>
    <w:rsid w:val="006211F6"/>
    <w:rsid w:val="00624927"/>
    <w:rsid w:val="00651384"/>
    <w:rsid w:val="0068440F"/>
    <w:rsid w:val="00687113"/>
    <w:rsid w:val="006939B6"/>
    <w:rsid w:val="00695F14"/>
    <w:rsid w:val="006969B9"/>
    <w:rsid w:val="006C6507"/>
    <w:rsid w:val="006E1988"/>
    <w:rsid w:val="006F0BE2"/>
    <w:rsid w:val="006F2255"/>
    <w:rsid w:val="00737CD3"/>
    <w:rsid w:val="0075029B"/>
    <w:rsid w:val="007537D1"/>
    <w:rsid w:val="00760725"/>
    <w:rsid w:val="007868CC"/>
    <w:rsid w:val="007A158A"/>
    <w:rsid w:val="007A5F0A"/>
    <w:rsid w:val="007B442E"/>
    <w:rsid w:val="007B716D"/>
    <w:rsid w:val="007C7573"/>
    <w:rsid w:val="007D405F"/>
    <w:rsid w:val="00844ADD"/>
    <w:rsid w:val="00870C31"/>
    <w:rsid w:val="008722E3"/>
    <w:rsid w:val="00887085"/>
    <w:rsid w:val="008910CB"/>
    <w:rsid w:val="008A4E18"/>
    <w:rsid w:val="008B4210"/>
    <w:rsid w:val="008C54BF"/>
    <w:rsid w:val="008E328B"/>
    <w:rsid w:val="008E33EC"/>
    <w:rsid w:val="008F2373"/>
    <w:rsid w:val="009030F0"/>
    <w:rsid w:val="00921794"/>
    <w:rsid w:val="009303F0"/>
    <w:rsid w:val="00944980"/>
    <w:rsid w:val="00952B86"/>
    <w:rsid w:val="00954D75"/>
    <w:rsid w:val="00976450"/>
    <w:rsid w:val="009962A5"/>
    <w:rsid w:val="009A48A3"/>
    <w:rsid w:val="009D2E98"/>
    <w:rsid w:val="009D550C"/>
    <w:rsid w:val="009E072F"/>
    <w:rsid w:val="00A06B4F"/>
    <w:rsid w:val="00A31DED"/>
    <w:rsid w:val="00A334B1"/>
    <w:rsid w:val="00A53880"/>
    <w:rsid w:val="00A53885"/>
    <w:rsid w:val="00A611DF"/>
    <w:rsid w:val="00A75A6A"/>
    <w:rsid w:val="00A84803"/>
    <w:rsid w:val="00A87077"/>
    <w:rsid w:val="00AA76B4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6666C"/>
    <w:rsid w:val="00B712B5"/>
    <w:rsid w:val="00B8059C"/>
    <w:rsid w:val="00BA3357"/>
    <w:rsid w:val="00BB1425"/>
    <w:rsid w:val="00BD16C8"/>
    <w:rsid w:val="00BD471F"/>
    <w:rsid w:val="00BE6DFC"/>
    <w:rsid w:val="00BF1750"/>
    <w:rsid w:val="00C10670"/>
    <w:rsid w:val="00C14F5B"/>
    <w:rsid w:val="00C22202"/>
    <w:rsid w:val="00C47BE9"/>
    <w:rsid w:val="00C570EA"/>
    <w:rsid w:val="00C62131"/>
    <w:rsid w:val="00C74BF5"/>
    <w:rsid w:val="00C765DF"/>
    <w:rsid w:val="00C858B5"/>
    <w:rsid w:val="00C85D28"/>
    <w:rsid w:val="00C90DFA"/>
    <w:rsid w:val="00C9533A"/>
    <w:rsid w:val="00CB0412"/>
    <w:rsid w:val="00CB2CE7"/>
    <w:rsid w:val="00CD42C7"/>
    <w:rsid w:val="00CE533D"/>
    <w:rsid w:val="00D072D8"/>
    <w:rsid w:val="00D0754D"/>
    <w:rsid w:val="00D1407B"/>
    <w:rsid w:val="00DB5236"/>
    <w:rsid w:val="00DD574C"/>
    <w:rsid w:val="00E13BEF"/>
    <w:rsid w:val="00E22264"/>
    <w:rsid w:val="00E2582D"/>
    <w:rsid w:val="00E27282"/>
    <w:rsid w:val="00E31FFC"/>
    <w:rsid w:val="00E330DE"/>
    <w:rsid w:val="00E3363F"/>
    <w:rsid w:val="00E56DB5"/>
    <w:rsid w:val="00E60621"/>
    <w:rsid w:val="00E60F4F"/>
    <w:rsid w:val="00E711E0"/>
    <w:rsid w:val="00E860CF"/>
    <w:rsid w:val="00E87169"/>
    <w:rsid w:val="00EA10FA"/>
    <w:rsid w:val="00EA2F23"/>
    <w:rsid w:val="00EB38BD"/>
    <w:rsid w:val="00EE2AB1"/>
    <w:rsid w:val="00EE675B"/>
    <w:rsid w:val="00F039DC"/>
    <w:rsid w:val="00F06E0D"/>
    <w:rsid w:val="00F07BD3"/>
    <w:rsid w:val="00F14036"/>
    <w:rsid w:val="00F21003"/>
    <w:rsid w:val="00F37EE6"/>
    <w:rsid w:val="00F42E13"/>
    <w:rsid w:val="00F44463"/>
    <w:rsid w:val="00F559D6"/>
    <w:rsid w:val="00F615AF"/>
    <w:rsid w:val="00F83B4E"/>
    <w:rsid w:val="00F9181E"/>
    <w:rsid w:val="00F91930"/>
    <w:rsid w:val="00FB1201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8F2B4-08AF-44A0-B839-88F8FC29C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563</Words>
  <Characters>3553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79</cp:revision>
  <dcterms:created xsi:type="dcterms:W3CDTF">2012-03-08T10:06:00Z</dcterms:created>
  <dcterms:modified xsi:type="dcterms:W3CDTF">2012-06-14T06:47:00Z</dcterms:modified>
</cp:coreProperties>
</file>