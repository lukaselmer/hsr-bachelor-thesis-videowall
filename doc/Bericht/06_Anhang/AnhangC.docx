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E1C" w:rsidRDefault="00B9103A" w:rsidP="00B9103A">
      <w:pPr>
        <w:pStyle w:val="Heading2"/>
      </w:pPr>
      <w:bookmarkStart w:id="0" w:name="_GoBack"/>
      <w:bookmarkEnd w:id="0"/>
      <w:r>
        <w:t xml:space="preserve">Anhang </w:t>
      </w:r>
      <w:r w:rsidR="006D2494">
        <w:t>C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Anfragen Grafikkarten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Code Review Dokument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Fragebögen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Fragebögen Statistik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 xml:space="preserve">Hardware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Dump</w:t>
      </w:r>
      <w:proofErr w:type="spellEnd"/>
    </w:p>
    <w:p w:rsidR="004D2A6D" w:rsidRDefault="004D2A6D" w:rsidP="004D2A6D">
      <w:pPr>
        <w:pStyle w:val="ListParagraph"/>
        <w:numPr>
          <w:ilvl w:val="0"/>
          <w:numId w:val="5"/>
        </w:numPr>
      </w:pPr>
      <w:r>
        <w:t>Lesbarkeit Poster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 xml:space="preserve">Microsoft </w:t>
      </w:r>
      <w:proofErr w:type="spellStart"/>
      <w:r>
        <w:t>Imagine</w:t>
      </w:r>
      <w:proofErr w:type="spellEnd"/>
      <w:r>
        <w:t xml:space="preserve"> Cup Projektplan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 xml:space="preserve">Mail Markus </w:t>
      </w:r>
      <w:proofErr w:type="spellStart"/>
      <w:r>
        <w:t>Flückiger</w:t>
      </w:r>
      <w:proofErr w:type="spellEnd"/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Mails Code Review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Notizen Testdurchführung</w:t>
      </w:r>
    </w:p>
    <w:p w:rsidR="004D2A6D" w:rsidRDefault="004D2A6D" w:rsidP="004D2A6D">
      <w:pPr>
        <w:pStyle w:val="ListParagraph"/>
        <w:numPr>
          <w:ilvl w:val="0"/>
          <w:numId w:val="5"/>
        </w:numPr>
      </w:pPr>
      <w:r>
        <w:t>Offerten</w:t>
      </w:r>
    </w:p>
    <w:p w:rsidR="004E4F6B" w:rsidRDefault="004E4F6B" w:rsidP="004D2A6D">
      <w:pPr>
        <w:pStyle w:val="ListParagraph"/>
        <w:numPr>
          <w:ilvl w:val="0"/>
          <w:numId w:val="5"/>
        </w:numPr>
      </w:pPr>
      <w:proofErr w:type="spellStart"/>
      <w:r>
        <w:t>Redmine</w:t>
      </w:r>
      <w:proofErr w:type="spellEnd"/>
      <w:r>
        <w:t xml:space="preserve"> Tickets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Risikomanagement</w:t>
      </w:r>
    </w:p>
    <w:p w:rsidR="00071ED9" w:rsidRDefault="00071ED9" w:rsidP="00071ED9">
      <w:pPr>
        <w:pStyle w:val="ListParagraph"/>
        <w:numPr>
          <w:ilvl w:val="0"/>
          <w:numId w:val="5"/>
        </w:numPr>
      </w:pPr>
      <w:r>
        <w:t>Sitzungsprotokolle</w:t>
      </w:r>
    </w:p>
    <w:p w:rsidR="00F22A7E" w:rsidRDefault="00071ED9" w:rsidP="009A7D2B">
      <w:pPr>
        <w:pStyle w:val="ListParagraph"/>
        <w:numPr>
          <w:ilvl w:val="0"/>
          <w:numId w:val="5"/>
        </w:numPr>
      </w:pPr>
      <w:proofErr w:type="spellStart"/>
      <w:r>
        <w:t>Stability</w:t>
      </w:r>
      <w:proofErr w:type="spellEnd"/>
      <w:r>
        <w:t xml:space="preserve"> Test</w:t>
      </w:r>
    </w:p>
    <w:p w:rsidR="00C43D10" w:rsidRPr="00B9103A" w:rsidRDefault="003A2D8C" w:rsidP="003A2D8C">
      <w:pPr>
        <w:pStyle w:val="ListParagraph"/>
        <w:numPr>
          <w:ilvl w:val="0"/>
          <w:numId w:val="5"/>
        </w:numPr>
      </w:pPr>
      <w:r>
        <w:t>User Stories</w:t>
      </w:r>
    </w:p>
    <w:sectPr w:rsidR="00C43D10" w:rsidRPr="00B9103A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391" w:rsidRDefault="00E55391" w:rsidP="008F2373">
      <w:pPr>
        <w:spacing w:after="0"/>
      </w:pPr>
      <w:r>
        <w:separator/>
      </w:r>
    </w:p>
  </w:endnote>
  <w:endnote w:type="continuationSeparator" w:id="0">
    <w:p w:rsidR="00E55391" w:rsidRDefault="00E5539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</w:t>
    </w:r>
    <w:r w:rsidR="00B9103A">
      <w:t>–</w:t>
    </w:r>
    <w:r w:rsidR="00D072D8">
      <w:t xml:space="preserve"> </w:t>
    </w:r>
    <w:r w:rsidR="00B9103A">
      <w:t>A</w:t>
    </w:r>
    <w:r w:rsidR="0084497D">
      <w:t xml:space="preserve">nhang </w:t>
    </w:r>
    <w:r w:rsidR="0019007B">
      <w:t>C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E3330">
      <w:rPr>
        <w:noProof/>
      </w:rPr>
      <w:t>14.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E3330" w:rsidRPr="00AE3330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55391">
      <w:fldChar w:fldCharType="begin"/>
    </w:r>
    <w:r w:rsidR="00E55391">
      <w:instrText>NUMPAGES  \* Arabic  \* MERGEFORMAT</w:instrText>
    </w:r>
    <w:r w:rsidR="00E55391">
      <w:fldChar w:fldCharType="separate"/>
    </w:r>
    <w:r w:rsidR="00AE3330" w:rsidRPr="00AE3330">
      <w:rPr>
        <w:b/>
        <w:noProof/>
        <w:lang w:val="de-DE"/>
      </w:rPr>
      <w:t>1</w:t>
    </w:r>
    <w:r w:rsidR="00E55391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391" w:rsidRDefault="00E55391" w:rsidP="008F2373">
      <w:pPr>
        <w:spacing w:after="0"/>
      </w:pPr>
      <w:r>
        <w:separator/>
      </w:r>
    </w:p>
  </w:footnote>
  <w:footnote w:type="continuationSeparator" w:id="0">
    <w:p w:rsidR="00E55391" w:rsidRDefault="00E5539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07B" w:rsidRDefault="001900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143F4F"/>
    <w:multiLevelType w:val="hybridMultilevel"/>
    <w:tmpl w:val="10CA5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3A"/>
    <w:rsid w:val="0003203E"/>
    <w:rsid w:val="000652A5"/>
    <w:rsid w:val="00071ED9"/>
    <w:rsid w:val="000917AE"/>
    <w:rsid w:val="00097AB6"/>
    <w:rsid w:val="000A2C34"/>
    <w:rsid w:val="000B1504"/>
    <w:rsid w:val="000B658F"/>
    <w:rsid w:val="000E281E"/>
    <w:rsid w:val="000E71F7"/>
    <w:rsid w:val="0010260F"/>
    <w:rsid w:val="00152E0A"/>
    <w:rsid w:val="001609C2"/>
    <w:rsid w:val="0019007B"/>
    <w:rsid w:val="001C401A"/>
    <w:rsid w:val="001D17F5"/>
    <w:rsid w:val="001E53C4"/>
    <w:rsid w:val="001F0B85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85C3A"/>
    <w:rsid w:val="002B6D39"/>
    <w:rsid w:val="002E0DEF"/>
    <w:rsid w:val="002E16A4"/>
    <w:rsid w:val="002E65A6"/>
    <w:rsid w:val="002F28DD"/>
    <w:rsid w:val="0033667B"/>
    <w:rsid w:val="00353578"/>
    <w:rsid w:val="003A0ADD"/>
    <w:rsid w:val="003A2D8C"/>
    <w:rsid w:val="003A5C55"/>
    <w:rsid w:val="003B436F"/>
    <w:rsid w:val="003C3BB7"/>
    <w:rsid w:val="003E40FB"/>
    <w:rsid w:val="00402E1C"/>
    <w:rsid w:val="00481AD8"/>
    <w:rsid w:val="00496465"/>
    <w:rsid w:val="004A070C"/>
    <w:rsid w:val="004B5AD4"/>
    <w:rsid w:val="004D2A6D"/>
    <w:rsid w:val="004E49FF"/>
    <w:rsid w:val="004E4F6B"/>
    <w:rsid w:val="005532E5"/>
    <w:rsid w:val="00560405"/>
    <w:rsid w:val="0059202A"/>
    <w:rsid w:val="005B081C"/>
    <w:rsid w:val="005E1D61"/>
    <w:rsid w:val="005E2896"/>
    <w:rsid w:val="005E3310"/>
    <w:rsid w:val="005E6C04"/>
    <w:rsid w:val="005F572D"/>
    <w:rsid w:val="006156A4"/>
    <w:rsid w:val="006211F6"/>
    <w:rsid w:val="006416A4"/>
    <w:rsid w:val="00651384"/>
    <w:rsid w:val="0068440F"/>
    <w:rsid w:val="00687113"/>
    <w:rsid w:val="006939B6"/>
    <w:rsid w:val="00695F14"/>
    <w:rsid w:val="006C6507"/>
    <w:rsid w:val="006D2494"/>
    <w:rsid w:val="006F0BE2"/>
    <w:rsid w:val="006F2255"/>
    <w:rsid w:val="006F7474"/>
    <w:rsid w:val="007365EA"/>
    <w:rsid w:val="0075029B"/>
    <w:rsid w:val="007537D1"/>
    <w:rsid w:val="00760725"/>
    <w:rsid w:val="007A158A"/>
    <w:rsid w:val="007B442E"/>
    <w:rsid w:val="007B716D"/>
    <w:rsid w:val="007D405F"/>
    <w:rsid w:val="0084497D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A7D2B"/>
    <w:rsid w:val="009E072F"/>
    <w:rsid w:val="00A06B4F"/>
    <w:rsid w:val="00A53880"/>
    <w:rsid w:val="00A611DF"/>
    <w:rsid w:val="00A66BA1"/>
    <w:rsid w:val="00AB21BC"/>
    <w:rsid w:val="00AB51D5"/>
    <w:rsid w:val="00AC40CC"/>
    <w:rsid w:val="00AE0086"/>
    <w:rsid w:val="00AE119D"/>
    <w:rsid w:val="00AE3330"/>
    <w:rsid w:val="00AF4AE0"/>
    <w:rsid w:val="00AF4E74"/>
    <w:rsid w:val="00AF7DD4"/>
    <w:rsid w:val="00AF7E4D"/>
    <w:rsid w:val="00B038C9"/>
    <w:rsid w:val="00B10239"/>
    <w:rsid w:val="00B12D80"/>
    <w:rsid w:val="00B1324E"/>
    <w:rsid w:val="00B24937"/>
    <w:rsid w:val="00B712B5"/>
    <w:rsid w:val="00B9103A"/>
    <w:rsid w:val="00BB1425"/>
    <w:rsid w:val="00BC1994"/>
    <w:rsid w:val="00BE6DFC"/>
    <w:rsid w:val="00BF1750"/>
    <w:rsid w:val="00C14F5B"/>
    <w:rsid w:val="00C22202"/>
    <w:rsid w:val="00C43D10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D45E4"/>
    <w:rsid w:val="00CE533D"/>
    <w:rsid w:val="00D072D8"/>
    <w:rsid w:val="00D1407B"/>
    <w:rsid w:val="00D165CB"/>
    <w:rsid w:val="00E13BEF"/>
    <w:rsid w:val="00E22264"/>
    <w:rsid w:val="00E31FFC"/>
    <w:rsid w:val="00E330DE"/>
    <w:rsid w:val="00E543F1"/>
    <w:rsid w:val="00E55391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22A7E"/>
    <w:rsid w:val="00F24B28"/>
    <w:rsid w:val="00F37EE6"/>
    <w:rsid w:val="00F42E13"/>
    <w:rsid w:val="00F559D6"/>
    <w:rsid w:val="00F615AF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03E68-D848-4719-8002-E0183755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26</cp:revision>
  <cp:lastPrinted>2012-06-14T11:42:00Z</cp:lastPrinted>
  <dcterms:created xsi:type="dcterms:W3CDTF">2012-06-12T07:32:00Z</dcterms:created>
  <dcterms:modified xsi:type="dcterms:W3CDTF">2012-06-14T11:43:00Z</dcterms:modified>
</cp:coreProperties>
</file>