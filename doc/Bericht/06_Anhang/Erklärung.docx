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1C" w:rsidRDefault="00D6493C" w:rsidP="00D6493C">
      <w:pPr>
        <w:pStyle w:val="berschrift2"/>
        <w:numPr>
          <w:ilvl w:val="0"/>
          <w:numId w:val="0"/>
        </w:numPr>
      </w:pPr>
      <w:r>
        <w:t>Erklärung über die eigenständige Arbeit</w:t>
      </w:r>
    </w:p>
    <w:p w:rsidR="00D6493C" w:rsidRDefault="00D6493C" w:rsidP="00D6493C">
      <w:r>
        <w:t xml:space="preserve">Wir erklären hiermit, </w:t>
      </w:r>
    </w:p>
    <w:p w:rsidR="00D6493C" w:rsidRDefault="00D6493C" w:rsidP="00D6493C">
      <w:pPr>
        <w:pStyle w:val="Listenabsatz"/>
        <w:numPr>
          <w:ilvl w:val="0"/>
          <w:numId w:val="5"/>
        </w:numPr>
      </w:pPr>
      <w:r>
        <w:t>dass wir die vorliegende Arbeit selber und ohne fremde Hilfe durchgeführt haben, ausser derjenigen, welche explizit in der Aufgabenstellung erwähnt ist oder mit dem Betreuer schriftlich vereinbart wurde,</w:t>
      </w:r>
    </w:p>
    <w:p w:rsidR="00D6493C" w:rsidRDefault="00D6493C" w:rsidP="00D6493C">
      <w:pPr>
        <w:pStyle w:val="Listenabsatz"/>
        <w:numPr>
          <w:ilvl w:val="0"/>
          <w:numId w:val="5"/>
        </w:numPr>
      </w:pPr>
      <w:r>
        <w:t>dass wir sämtliche verwendeten Quellen erwähnt und gemäss gängigen wissenschaftlichen Zitierregeln korrekt angegeben haben.</w:t>
      </w:r>
    </w:p>
    <w:p w:rsidR="0044481F" w:rsidRDefault="0044481F" w:rsidP="0044481F"/>
    <w:p w:rsidR="00175A9B" w:rsidRDefault="00175A9B" w:rsidP="0044481F">
      <w:bookmarkStart w:id="0" w:name="_GoBack"/>
      <w:bookmarkEnd w:id="0"/>
    </w:p>
    <w:p w:rsidR="0044481F" w:rsidRDefault="0044481F" w:rsidP="0044481F"/>
    <w:p w:rsidR="0044481F" w:rsidRDefault="0044481F" w:rsidP="0044481F">
      <w:pPr>
        <w:tabs>
          <w:tab w:val="right" w:leader="underscore" w:pos="9072"/>
        </w:tabs>
      </w:pPr>
      <w:r>
        <w:t>Ort, Datum:</w:t>
      </w:r>
      <w:r>
        <w:tab/>
      </w:r>
    </w:p>
    <w:p w:rsidR="0044481F" w:rsidRDefault="0044481F" w:rsidP="0044481F"/>
    <w:p w:rsidR="0044481F" w:rsidRDefault="0044481F" w:rsidP="0044481F"/>
    <w:p w:rsidR="0044481F" w:rsidRPr="00F156B2" w:rsidRDefault="0044481F" w:rsidP="0044481F"/>
    <w:p w:rsidR="0044481F" w:rsidRDefault="0044481F" w:rsidP="0044481F">
      <w:pPr>
        <w:tabs>
          <w:tab w:val="right" w:leader="underscore" w:pos="9072"/>
        </w:tabs>
      </w:pPr>
      <w:r>
        <w:t>Lukas Elmer</w:t>
      </w:r>
      <w:r>
        <w:t>:</w:t>
      </w:r>
      <w:r>
        <w:tab/>
      </w:r>
    </w:p>
    <w:p w:rsidR="0044481F" w:rsidRDefault="0044481F" w:rsidP="0044481F"/>
    <w:p w:rsidR="0044481F" w:rsidRDefault="0044481F" w:rsidP="0044481F"/>
    <w:p w:rsidR="0044481F" w:rsidRDefault="0044481F" w:rsidP="0044481F"/>
    <w:p w:rsidR="0044481F" w:rsidRDefault="0044481F" w:rsidP="0044481F">
      <w:pPr>
        <w:tabs>
          <w:tab w:val="right" w:leader="underscore" w:pos="9072"/>
        </w:tabs>
      </w:pPr>
      <w:r>
        <w:t>Christina Heidt:</w:t>
      </w:r>
      <w:r>
        <w:tab/>
      </w:r>
    </w:p>
    <w:p w:rsidR="0044481F" w:rsidRDefault="0044481F" w:rsidP="0044481F"/>
    <w:p w:rsidR="0044481F" w:rsidRDefault="0044481F" w:rsidP="0044481F"/>
    <w:p w:rsidR="0044481F" w:rsidRDefault="0044481F" w:rsidP="0044481F"/>
    <w:p w:rsidR="0044481F" w:rsidRPr="006254AB" w:rsidRDefault="0044481F" w:rsidP="0044481F">
      <w:pPr>
        <w:tabs>
          <w:tab w:val="right" w:leader="underscore" w:pos="9072"/>
        </w:tabs>
      </w:pPr>
      <w:r>
        <w:t>Delia Treichler</w:t>
      </w:r>
      <w:r>
        <w:t>:</w:t>
      </w:r>
      <w:r>
        <w:tab/>
      </w:r>
    </w:p>
    <w:p w:rsidR="0044481F" w:rsidRDefault="0044481F" w:rsidP="0044481F"/>
    <w:p w:rsidR="00D6493C" w:rsidRDefault="00D6493C" w:rsidP="00D6493C"/>
    <w:p w:rsidR="00D6493C" w:rsidRPr="00D6493C" w:rsidRDefault="00D6493C" w:rsidP="00D6493C"/>
    <w:sectPr w:rsidR="00D6493C" w:rsidRPr="00D6493C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937" w:rsidRDefault="00715937" w:rsidP="008F2373">
      <w:pPr>
        <w:spacing w:after="0"/>
      </w:pPr>
      <w:r>
        <w:separator/>
      </w:r>
    </w:p>
  </w:endnote>
  <w:endnote w:type="continuationSeparator" w:id="0">
    <w:p w:rsidR="00715937" w:rsidRDefault="0071593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uzeile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D6493C">
      <w:t>Erklärung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44481F">
      <w:rPr>
        <w:noProof/>
      </w:rPr>
      <w:t>11.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175A9B" w:rsidRPr="00175A9B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175A9B" w:rsidRPr="00175A9B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937" w:rsidRDefault="00715937" w:rsidP="008F2373">
      <w:pPr>
        <w:spacing w:after="0"/>
      </w:pPr>
      <w:r>
        <w:separator/>
      </w:r>
    </w:p>
  </w:footnote>
  <w:footnote w:type="continuationSeparator" w:id="0">
    <w:p w:rsidR="00715937" w:rsidRDefault="0071593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1468A"/>
    <w:multiLevelType w:val="hybridMultilevel"/>
    <w:tmpl w:val="A1A497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76B2FF76"/>
    <w:lvl w:ilvl="0">
      <w:start w:val="1"/>
      <w:numFmt w:val="upperRoman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3C"/>
    <w:rsid w:val="0003203E"/>
    <w:rsid w:val="000917AE"/>
    <w:rsid w:val="00097AB6"/>
    <w:rsid w:val="000A2C34"/>
    <w:rsid w:val="000B1504"/>
    <w:rsid w:val="000B658F"/>
    <w:rsid w:val="000E281E"/>
    <w:rsid w:val="000E71F7"/>
    <w:rsid w:val="001609C2"/>
    <w:rsid w:val="00175A9B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65A6"/>
    <w:rsid w:val="002F28DD"/>
    <w:rsid w:val="0033667B"/>
    <w:rsid w:val="00353578"/>
    <w:rsid w:val="00380B59"/>
    <w:rsid w:val="003A0ADD"/>
    <w:rsid w:val="003A5C55"/>
    <w:rsid w:val="003B436F"/>
    <w:rsid w:val="003C3BB7"/>
    <w:rsid w:val="003E40FB"/>
    <w:rsid w:val="00402E1C"/>
    <w:rsid w:val="0044481F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5F572D"/>
    <w:rsid w:val="006156A4"/>
    <w:rsid w:val="006211F6"/>
    <w:rsid w:val="00651384"/>
    <w:rsid w:val="0068440F"/>
    <w:rsid w:val="00687113"/>
    <w:rsid w:val="006939B6"/>
    <w:rsid w:val="00695F14"/>
    <w:rsid w:val="006C6507"/>
    <w:rsid w:val="006F0BE2"/>
    <w:rsid w:val="006F2255"/>
    <w:rsid w:val="00715937"/>
    <w:rsid w:val="0075029B"/>
    <w:rsid w:val="007537D1"/>
    <w:rsid w:val="00754AC7"/>
    <w:rsid w:val="00760725"/>
    <w:rsid w:val="007A158A"/>
    <w:rsid w:val="007B442E"/>
    <w:rsid w:val="007B716D"/>
    <w:rsid w:val="007D405F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6493C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1A9DE-A6F3-4010-85FD-D7C93FC10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64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Christina</cp:lastModifiedBy>
  <cp:revision>4</cp:revision>
  <dcterms:created xsi:type="dcterms:W3CDTF">2012-06-07T15:36:00Z</dcterms:created>
  <dcterms:modified xsi:type="dcterms:W3CDTF">2012-06-11T16:05:00Z</dcterms:modified>
</cp:coreProperties>
</file>