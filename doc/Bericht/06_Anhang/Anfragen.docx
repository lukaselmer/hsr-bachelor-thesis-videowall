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1C" w:rsidRPr="003E7A50" w:rsidRDefault="003E7A50" w:rsidP="003E7A50">
      <w:r w:rsidRPr="003E7A50">
        <w:rPr>
          <w:rFonts w:ascii="Arial" w:hAnsi="Arial" w:cs="Arial"/>
          <w:b/>
          <w:bCs/>
          <w:color w:val="000000"/>
          <w:sz w:val="23"/>
          <w:szCs w:val="23"/>
        </w:rPr>
        <w:t>Variante 1 PC und 9 Monitore</w:t>
      </w:r>
      <w:r w:rsidRPr="003E7A50">
        <w:br/>
      </w:r>
      <w:r w:rsidRPr="003E7A50">
        <w:br/>
      </w:r>
      <w:r w:rsidRPr="003E7A50">
        <w:rPr>
          <w:rFonts w:ascii="Arial" w:hAnsi="Arial" w:cs="Arial"/>
          <w:b/>
          <w:bCs/>
          <w:color w:val="000000"/>
          <w:sz w:val="23"/>
          <w:szCs w:val="23"/>
        </w:rPr>
        <w:t>Anfrage Matrox direkt:</w:t>
      </w:r>
      <w:r w:rsidRPr="003E7A50">
        <w:br/>
      </w:r>
      <w:r w:rsidRPr="003E7A50">
        <w:rPr>
          <w:rFonts w:ascii="Arial" w:hAnsi="Arial" w:cs="Arial"/>
          <w:color w:val="000000"/>
          <w:sz w:val="23"/>
          <w:szCs w:val="23"/>
        </w:rPr>
        <w:t>----------------------------</w:t>
      </w:r>
      <w:r w:rsidRPr="003E7A50">
        <w:br/>
      </w:r>
      <w:r w:rsidRPr="003E7A50">
        <w:rPr>
          <w:rFonts w:ascii="Arial" w:hAnsi="Arial" w:cs="Arial"/>
          <w:color w:val="222222"/>
        </w:rPr>
        <w:t>Guten Tag Herr Elmer,</w:t>
      </w:r>
      <w:r w:rsidRPr="003E7A50">
        <w:br/>
      </w:r>
      <w:r w:rsidRPr="003E7A50">
        <w:rPr>
          <w:rFonts w:ascii="Arial" w:hAnsi="Arial" w:cs="Arial"/>
          <w:color w:val="222222"/>
        </w:rPr>
        <w:t>besten Dank für Ihre Anfrage und dem Interesse in der Verwendung von Matrox Produkten.</w:t>
      </w:r>
      <w:r w:rsidRPr="003E7A50">
        <w:br/>
      </w:r>
      <w:r w:rsidRPr="003E7A50">
        <w:rPr>
          <w:rFonts w:ascii="Arial" w:hAnsi="Arial" w:cs="Arial"/>
          <w:color w:val="222222"/>
        </w:rPr>
        <w:t>Ich gehe mal davon aus, dass Ihnen eine Antwort in Deutsch auch recht ist.</w:t>
      </w:r>
      <w:r w:rsidRPr="003E7A50">
        <w:br/>
      </w:r>
      <w:r w:rsidRPr="003E7A50">
        <w:rPr>
          <w:rFonts w:ascii="Arial" w:hAnsi="Arial" w:cs="Arial"/>
          <w:color w:val="222222"/>
        </w:rPr>
        <w:t>Für Ihre Anforderungen nach einem Setup von mehreren Displays bzw. Projektoren empfehlen wir unsere M-Serie:</w:t>
      </w:r>
      <w:r w:rsidRPr="003E7A50">
        <w:br/>
      </w:r>
      <w:hyperlink r:id="rId9" w:history="1">
        <w:r w:rsidRPr="003E7A50">
          <w:rPr>
            <w:rFonts w:ascii="Arial" w:hAnsi="Arial" w:cs="Arial"/>
            <w:color w:val="1155CC"/>
            <w:u w:val="single"/>
          </w:rPr>
          <w:t>http://www.</w:t>
        </w:r>
        <w:r w:rsidRPr="003E7A50">
          <w:rPr>
            <w:rFonts w:ascii="Arial" w:hAnsi="Arial" w:cs="Arial"/>
            <w:color w:val="222222"/>
            <w:u w:val="single"/>
            <w:shd w:val="clear" w:color="auto" w:fill="FFFFCC"/>
          </w:rPr>
          <w:t>matrox</w:t>
        </w:r>
        <w:r w:rsidRPr="003E7A50">
          <w:rPr>
            <w:rFonts w:ascii="Arial" w:hAnsi="Arial" w:cs="Arial"/>
            <w:color w:val="1155CC"/>
            <w:u w:val="single"/>
          </w:rPr>
          <w:t>.com/graphics/de/products/graphics_cards/m_series/</w:t>
        </w:r>
      </w:hyperlink>
      <w:r w:rsidRPr="003E7A50">
        <w:br/>
      </w:r>
      <w:r w:rsidRPr="003E7A50">
        <w:rPr>
          <w:rFonts w:ascii="Arial" w:hAnsi="Arial" w:cs="Arial"/>
          <w:color w:val="222222"/>
        </w:rPr>
        <w:t>Die M-Serie bietet eine Palette an Multi-Display Grafikkarten von 2- bis 8-Schirmlösung. Sie können aber immer 2 Karten per System kombinieren d.h. für 9 Bildschirme brauchen Sie unsere Octal-Karte ( M9188) + eine 2-Schirmkarte (M9128). Die Boards arbeiten im „Joined Adapter Mode“ zusammen und lassen sich leicht über unsere im Treiber implementierte PowerDesk Software verwalten:</w:t>
      </w:r>
      <w:r w:rsidRPr="003E7A50">
        <w:br/>
      </w:r>
      <w:hyperlink r:id="rId10" w:history="1">
        <w:r w:rsidRPr="003E7A50">
          <w:rPr>
            <w:rFonts w:ascii="Arial" w:hAnsi="Arial" w:cs="Arial"/>
            <w:color w:val="1155CC"/>
            <w:u w:val="single"/>
          </w:rPr>
          <w:t>http://www.</w:t>
        </w:r>
        <w:r w:rsidRPr="003E7A50">
          <w:rPr>
            <w:rFonts w:ascii="Arial" w:hAnsi="Arial" w:cs="Arial"/>
            <w:color w:val="222222"/>
            <w:u w:val="single"/>
            <w:shd w:val="clear" w:color="auto" w:fill="FFFFCC"/>
          </w:rPr>
          <w:t>matrox</w:t>
        </w:r>
        <w:r w:rsidRPr="003E7A50">
          <w:rPr>
            <w:rFonts w:ascii="Arial" w:hAnsi="Arial" w:cs="Arial"/>
            <w:color w:val="1155CC"/>
            <w:u w:val="single"/>
          </w:rPr>
          <w:t>.com/graphics/de/products/graphics_cards/m_series/powerdesk/</w:t>
        </w:r>
      </w:hyperlink>
      <w:r w:rsidRPr="003E7A50">
        <w:br/>
      </w:r>
      <w:r w:rsidRPr="003E7A50">
        <w:rPr>
          <w:rFonts w:ascii="Arial" w:hAnsi="Arial" w:cs="Arial"/>
          <w:color w:val="222222"/>
        </w:rPr>
        <w:t>Dabei sind unterschiedliche Modi wie ‚unabhängig‘ für eine Anwendung pro Display oder ,gestreckt‘ für ein Bild über mehrere Display möglich. Grafiktreiber stehen für Windows und Linux Betriebssysteme zur Verfügung. Maximale Auflösung pro Ausgang sind via DisplayPort 2560 x 1600 oder via DVI 1920 x 1200. Die Anforderungen der genannten Setups sind umzusetzen.</w:t>
      </w:r>
      <w:r w:rsidRPr="003E7A50">
        <w:br/>
      </w:r>
      <w:r w:rsidRPr="003E7A50">
        <w:rPr>
          <w:rFonts w:ascii="Arial" w:hAnsi="Arial" w:cs="Arial"/>
          <w:color w:val="222222"/>
        </w:rPr>
        <w:t>Allerdings müssten Sie beachten, dass wenn unsere M9188 ins Spiel kommt, bestimmte Anforderungen an das System gestellt werden, da diese Grafikkarte nicht mit jedem Mainboard kompatibel ist. Grundsätzlich empfehlen wir:</w:t>
      </w:r>
      <w:r w:rsidRPr="003E7A50">
        <w:br/>
      </w:r>
      <w:r w:rsidRPr="003E7A50">
        <w:br/>
      </w:r>
      <w:r w:rsidRPr="003E7A50">
        <w:rPr>
          <w:rFonts w:ascii="Arial" w:hAnsi="Arial" w:cs="Arial"/>
          <w:color w:val="222222"/>
        </w:rPr>
        <w:t>-          Workstation</w:t>
      </w:r>
      <w:r w:rsidRPr="003E7A50">
        <w:br/>
      </w:r>
      <w:r w:rsidRPr="003E7A50">
        <w:br/>
      </w:r>
      <w:r w:rsidRPr="003E7A50">
        <w:rPr>
          <w:rFonts w:ascii="Arial" w:hAnsi="Arial" w:cs="Arial"/>
          <w:color w:val="222222"/>
        </w:rPr>
        <w:t>-          Min. 4GB RAM</w:t>
      </w:r>
      <w:r w:rsidRPr="003E7A50">
        <w:br/>
      </w:r>
      <w:r w:rsidRPr="003E7A50">
        <w:br/>
      </w:r>
      <w:r w:rsidRPr="003E7A50">
        <w:rPr>
          <w:rFonts w:ascii="Arial" w:hAnsi="Arial" w:cs="Arial"/>
          <w:color w:val="222222"/>
        </w:rPr>
        <w:t>-          X58 Chipset/ Intel Core i7</w:t>
      </w:r>
      <w:r w:rsidRPr="003E7A50">
        <w:br/>
      </w:r>
      <w:r w:rsidRPr="003E7A50">
        <w:br/>
      </w:r>
      <w:r w:rsidRPr="003E7A50">
        <w:rPr>
          <w:rFonts w:ascii="Arial" w:hAnsi="Arial" w:cs="Arial"/>
          <w:color w:val="222222"/>
        </w:rPr>
        <w:t>-          Erfolgreich gestestete Systeme z.B. HP Z400/Z600</w:t>
      </w:r>
      <w:r w:rsidRPr="003E7A50">
        <w:br/>
      </w:r>
      <w:r w:rsidRPr="003E7A50">
        <w:rPr>
          <w:rFonts w:ascii="Arial" w:hAnsi="Arial" w:cs="Arial"/>
          <w:color w:val="222222"/>
        </w:rPr>
        <w:t>Falls Sie schon ein anderes System haben, müssten wir gegebenfalls die Kompatibilität/Funktionalität überprüfen.</w:t>
      </w:r>
      <w:r w:rsidRPr="003E7A50">
        <w:br/>
      </w:r>
      <w:r w:rsidRPr="003E7A50">
        <w:rPr>
          <w:rFonts w:ascii="Arial" w:hAnsi="Arial" w:cs="Arial"/>
          <w:color w:val="222222"/>
        </w:rPr>
        <w:t>Gerne stehe ich Ihnen für weitere Fragen zur Verfügung, auch telefonisch.</w:t>
      </w:r>
      <w:r w:rsidRPr="003E7A50">
        <w:br/>
      </w:r>
      <w:r w:rsidRPr="003E7A50">
        <w:rPr>
          <w:rFonts w:ascii="Arial" w:hAnsi="Arial" w:cs="Arial"/>
          <w:color w:val="222222"/>
        </w:rPr>
        <w:t>Mit freundlichen Grüßen aus München</w:t>
      </w:r>
      <w:r w:rsidRPr="003E7A50">
        <w:br/>
      </w:r>
      <w:r w:rsidRPr="003E7A50">
        <w:br/>
      </w:r>
      <w:r w:rsidRPr="003E7A50">
        <w:rPr>
          <w:rFonts w:ascii="Arial" w:hAnsi="Arial" w:cs="Arial"/>
          <w:color w:val="222222"/>
        </w:rPr>
        <w:t>Kristin Beyer</w:t>
      </w:r>
      <w:r w:rsidRPr="003E7A50">
        <w:br/>
      </w:r>
      <w:r w:rsidRPr="003E7A50">
        <w:rPr>
          <w:rFonts w:ascii="Arial" w:hAnsi="Arial" w:cs="Arial"/>
          <w:color w:val="222222"/>
        </w:rPr>
        <w:t>Inside Sales Representative Graphics</w:t>
      </w:r>
      <w:r w:rsidRPr="003E7A50">
        <w:br/>
      </w:r>
      <w:r w:rsidRPr="003E7A50">
        <w:rPr>
          <w:rFonts w:ascii="Arial" w:hAnsi="Arial" w:cs="Arial"/>
          <w:color w:val="222222"/>
        </w:rPr>
        <w:t>Tel.:           </w:t>
      </w:r>
      <w:r w:rsidRPr="003E7A50">
        <w:rPr>
          <w:rFonts w:ascii="Arial" w:hAnsi="Arial" w:cs="Arial"/>
          <w:color w:val="1155CC"/>
        </w:rPr>
        <w:t>+49 (0)89 621 70-0</w:t>
      </w:r>
      <w:r w:rsidRPr="003E7A50">
        <w:br/>
      </w:r>
      <w:r w:rsidRPr="003E7A50">
        <w:rPr>
          <w:rFonts w:ascii="Arial" w:hAnsi="Arial" w:cs="Arial"/>
          <w:color w:val="222222"/>
        </w:rPr>
        <w:t xml:space="preserve">Tel. direct: </w:t>
      </w:r>
      <w:r w:rsidRPr="003E7A50">
        <w:rPr>
          <w:rFonts w:ascii="Arial" w:hAnsi="Arial" w:cs="Arial"/>
          <w:color w:val="1155CC"/>
        </w:rPr>
        <w:t>+49 (0)89 621 70-449</w:t>
      </w:r>
      <w:r w:rsidRPr="003E7A50">
        <w:br/>
      </w:r>
      <w:r w:rsidRPr="003E7A50">
        <w:rPr>
          <w:rFonts w:ascii="Arial" w:hAnsi="Arial" w:cs="Arial"/>
          <w:color w:val="222222"/>
        </w:rPr>
        <w:t xml:space="preserve">E-Mail: </w:t>
      </w:r>
      <w:r w:rsidRPr="003E7A50">
        <w:rPr>
          <w:rFonts w:ascii="Arial" w:hAnsi="Arial" w:cs="Arial"/>
          <w:color w:val="1155CC"/>
        </w:rPr>
        <w:t>kristin.beyer@</w:t>
      </w:r>
      <w:r w:rsidRPr="003E7A50">
        <w:rPr>
          <w:rFonts w:ascii="Arial" w:hAnsi="Arial" w:cs="Arial"/>
          <w:color w:val="222222"/>
          <w:shd w:val="clear" w:color="auto" w:fill="FFFFCC"/>
        </w:rPr>
        <w:t>matrox</w:t>
      </w:r>
      <w:r w:rsidRPr="003E7A50">
        <w:rPr>
          <w:rFonts w:ascii="Arial" w:hAnsi="Arial" w:cs="Arial"/>
          <w:color w:val="1155CC"/>
        </w:rPr>
        <w:t>.com</w:t>
      </w:r>
      <w:r w:rsidRPr="003E7A50">
        <w:br/>
      </w:r>
      <w:r w:rsidRPr="003E7A50">
        <w:rPr>
          <w:rFonts w:ascii="Arial" w:hAnsi="Arial" w:cs="Arial"/>
          <w:color w:val="222222"/>
        </w:rPr>
        <w:t xml:space="preserve">Sales Info-Line: </w:t>
      </w:r>
      <w:r w:rsidRPr="003E7A50">
        <w:rPr>
          <w:rFonts w:ascii="Arial" w:hAnsi="Arial" w:cs="Arial"/>
          <w:color w:val="1155CC"/>
        </w:rPr>
        <w:t>+49 (0) 89 - 6 21 70 - 4 44</w:t>
      </w:r>
      <w:r w:rsidRPr="003E7A50">
        <w:br/>
      </w:r>
      <w:r w:rsidRPr="003E7A50">
        <w:rPr>
          <w:rFonts w:ascii="Arial" w:hAnsi="Arial" w:cs="Arial"/>
          <w:color w:val="222222"/>
        </w:rPr>
        <w:t>Matrox Electronic Systems GmbH</w:t>
      </w:r>
      <w:r w:rsidRPr="003E7A50">
        <w:br/>
      </w:r>
      <w:r w:rsidRPr="003E7A50">
        <w:rPr>
          <w:rFonts w:ascii="Arial" w:hAnsi="Arial" w:cs="Arial"/>
          <w:color w:val="222222"/>
        </w:rPr>
        <w:t>Inselkammerstrasse 8 - 82008 Unterhaching - Deutschland</w:t>
      </w:r>
      <w:r w:rsidRPr="003E7A50">
        <w:br/>
      </w:r>
      <w:r w:rsidRPr="003E7A50">
        <w:rPr>
          <w:rFonts w:ascii="Arial" w:hAnsi="Arial" w:cs="Arial"/>
          <w:color w:val="222222"/>
        </w:rPr>
        <w:t>Managing Director/Geschäftsführer: Branislav Matic</w:t>
      </w:r>
      <w:r w:rsidRPr="003E7A50">
        <w:br/>
      </w:r>
      <w:r w:rsidRPr="003E7A50">
        <w:rPr>
          <w:rFonts w:ascii="Arial" w:hAnsi="Arial" w:cs="Arial"/>
          <w:color w:val="222222"/>
        </w:rPr>
        <w:t>Registered Seat/Sitz: Unterhaching - HRB 105884 Amtsgericht München</w:t>
      </w:r>
      <w:r w:rsidRPr="003E7A50">
        <w:br/>
      </w:r>
      <w:r w:rsidRPr="003E7A50">
        <w:rPr>
          <w:rFonts w:ascii="Arial" w:hAnsi="Arial" w:cs="Arial"/>
          <w:color w:val="000000"/>
          <w:sz w:val="23"/>
          <w:szCs w:val="23"/>
        </w:rPr>
        <w:t>----------------------------</w:t>
      </w:r>
      <w:r w:rsidRPr="003E7A50">
        <w:br/>
      </w:r>
      <w:r w:rsidRPr="003E7A50">
        <w:br/>
      </w:r>
      <w:r w:rsidRPr="003E7A50">
        <w:rPr>
          <w:rFonts w:ascii="Arial" w:hAnsi="Arial" w:cs="Arial"/>
          <w:b/>
          <w:bCs/>
          <w:color w:val="000000"/>
          <w:sz w:val="23"/>
          <w:szCs w:val="23"/>
        </w:rPr>
        <w:t>Anfrage Digitec:</w:t>
      </w:r>
      <w:r w:rsidRPr="003E7A50">
        <w:br/>
      </w:r>
      <w:r w:rsidRPr="003E7A50">
        <w:rPr>
          <w:rFonts w:ascii="Arial" w:hAnsi="Arial" w:cs="Arial"/>
          <w:color w:val="000000"/>
          <w:sz w:val="23"/>
          <w:szCs w:val="23"/>
        </w:rPr>
        <w:t>----------------------------</w:t>
      </w:r>
      <w:r w:rsidRPr="003E7A50">
        <w:br/>
      </w:r>
      <w:r w:rsidRPr="003E7A50">
        <w:rPr>
          <w:rFonts w:ascii="Arial" w:hAnsi="Arial" w:cs="Arial"/>
          <w:color w:val="222222"/>
        </w:rPr>
        <w:t>Guten Tag Herr Elmer</w:t>
      </w:r>
      <w:r w:rsidRPr="003E7A50">
        <w:br/>
      </w:r>
      <w:r w:rsidRPr="003E7A50">
        <w:br/>
      </w:r>
      <w:r w:rsidRPr="003E7A50">
        <w:rPr>
          <w:rFonts w:ascii="Arial" w:hAnsi="Arial" w:cs="Arial"/>
          <w:color w:val="222222"/>
        </w:rPr>
        <w:t>Ich habe nun von unserem Produktmanager eine geeignete Zusammenstellung erhalten. Als Grafikkarten können Sie entweder drei Matrox M9125 einsetzen oder eine kompakte Lösung mit der Matrox M9188 einbauen. Im untenstehenden Link gelangen Sie zu den Grafikkarten, Motherboard und dem Netzteil.</w:t>
      </w:r>
      <w:r w:rsidRPr="003E7A50">
        <w:br/>
      </w:r>
      <w:r w:rsidRPr="003E7A50">
        <w:br/>
      </w:r>
      <w:r w:rsidRPr="003E7A50">
        <w:rPr>
          <w:rFonts w:ascii="Arial" w:hAnsi="Arial" w:cs="Arial"/>
          <w:color w:val="222222"/>
        </w:rPr>
        <w:t>Grafikkarten im Vergleich:</w:t>
      </w:r>
      <w:r w:rsidRPr="003E7A50">
        <w:br/>
      </w:r>
      <w:hyperlink r:id="rId11" w:history="1">
        <w:r w:rsidRPr="003E7A50">
          <w:rPr>
            <w:rFonts w:ascii="Arial" w:hAnsi="Arial" w:cs="Arial"/>
            <w:color w:val="1155CC"/>
            <w:u w:val="single"/>
          </w:rPr>
          <w:t>http://www.digitec.ch/ProdukteVergleichen1.aspx?artikel=227829,168240</w:t>
        </w:r>
      </w:hyperlink>
      <w:r w:rsidRPr="003E7A50">
        <w:br/>
      </w:r>
      <w:r w:rsidRPr="003E7A50">
        <w:br/>
      </w:r>
      <w:r w:rsidRPr="003E7A50">
        <w:br/>
      </w:r>
      <w:r w:rsidRPr="003E7A50">
        <w:rPr>
          <w:rFonts w:ascii="Arial" w:hAnsi="Arial" w:cs="Arial"/>
          <w:color w:val="222222"/>
        </w:rPr>
        <w:lastRenderedPageBreak/>
        <w:t>Asrock X79 Extreme7, LGA2011, Tri-SLI, CFX, USB 3, SATA-3</w:t>
      </w:r>
      <w:r w:rsidRPr="003E7A50">
        <w:br/>
      </w:r>
      <w:hyperlink r:id="rId12" w:history="1">
        <w:r w:rsidRPr="003E7A50">
          <w:rPr>
            <w:rFonts w:ascii="Arial" w:hAnsi="Arial" w:cs="Arial"/>
            <w:color w:val="1155CC"/>
            <w:u w:val="single"/>
          </w:rPr>
          <w:t>http://www.digitec.ch/ProdukteDetails2.aspx?Reiter=Details&amp;Artikel=229728</w:t>
        </w:r>
      </w:hyperlink>
      <w:r w:rsidRPr="003E7A50">
        <w:rPr>
          <w:rFonts w:ascii="Arial" w:hAnsi="Arial" w:cs="Arial"/>
          <w:color w:val="222222"/>
        </w:rPr>
        <w:t xml:space="preserve">              </w:t>
      </w:r>
      <w:r w:rsidRPr="003E7A50">
        <w:br/>
      </w:r>
      <w:r w:rsidRPr="003E7A50">
        <w:rPr>
          <w:rFonts w:ascii="Arial" w:hAnsi="Arial" w:cs="Arial"/>
          <w:color w:val="222222"/>
        </w:rPr>
        <w:t>Preis: CHF 278.-</w:t>
      </w:r>
      <w:r w:rsidRPr="003E7A50">
        <w:br/>
      </w:r>
      <w:r w:rsidRPr="003E7A50">
        <w:rPr>
          <w:rFonts w:ascii="Arial" w:hAnsi="Arial" w:cs="Arial"/>
          <w:color w:val="222222"/>
        </w:rPr>
        <w:t>Lieferfrist: ca. 4-6 Tage</w:t>
      </w:r>
      <w:r w:rsidRPr="003E7A50">
        <w:br/>
      </w:r>
      <w:r w:rsidRPr="003E7A50">
        <w:br/>
      </w:r>
      <w:r w:rsidRPr="003E7A50">
        <w:rPr>
          <w:rFonts w:ascii="Arial" w:hAnsi="Arial" w:cs="Arial"/>
          <w:color w:val="222222"/>
        </w:rPr>
        <w:t>Corsair Netzteil AX850 Gold - 850 Watt</w:t>
      </w:r>
      <w:r w:rsidRPr="003E7A50">
        <w:br/>
      </w:r>
      <w:hyperlink r:id="rId13" w:history="1">
        <w:r w:rsidRPr="003E7A50">
          <w:rPr>
            <w:rFonts w:ascii="Arial" w:hAnsi="Arial" w:cs="Arial"/>
            <w:color w:val="1155CC"/>
            <w:u w:val="single"/>
          </w:rPr>
          <w:t>http://www.digitec.ch/ProdukteDetails2.aspx?Reiter=Details&amp;Artikel=200045</w:t>
        </w:r>
      </w:hyperlink>
      <w:r w:rsidRPr="003E7A50">
        <w:br/>
      </w:r>
      <w:r w:rsidRPr="003E7A50">
        <w:rPr>
          <w:rFonts w:ascii="Arial" w:hAnsi="Arial" w:cs="Arial"/>
          <w:color w:val="222222"/>
        </w:rPr>
        <w:t>Preis: CHF 195.-</w:t>
      </w:r>
      <w:r w:rsidRPr="003E7A50">
        <w:br/>
      </w:r>
      <w:r w:rsidRPr="003E7A50">
        <w:rPr>
          <w:rFonts w:ascii="Arial" w:hAnsi="Arial" w:cs="Arial"/>
          <w:color w:val="222222"/>
        </w:rPr>
        <w:t>Lieferfrist: sofort verfügbar</w:t>
      </w:r>
      <w:r w:rsidRPr="003E7A50">
        <w:br/>
      </w:r>
      <w:r w:rsidRPr="003E7A50">
        <w:br/>
      </w:r>
      <w:r w:rsidRPr="003E7A50">
        <w:rPr>
          <w:rFonts w:ascii="Arial" w:hAnsi="Arial" w:cs="Arial"/>
          <w:color w:val="222222"/>
        </w:rPr>
        <w:t>Ich wünsche Ihnen noch eine gute Woche.</w:t>
      </w:r>
      <w:r w:rsidRPr="003E7A50">
        <w:br/>
      </w:r>
      <w:r w:rsidRPr="003E7A50">
        <w:br/>
      </w:r>
      <w:r w:rsidRPr="003E7A50">
        <w:rPr>
          <w:rFonts w:ascii="Arial" w:hAnsi="Arial" w:cs="Arial"/>
          <w:color w:val="500050"/>
        </w:rPr>
        <w:t>Für Ihr Interesse an unseren Produkten und Dienstleistungen danken wir Ihnen und stehen für allfällige Fragen gerne zu Ihrer Verfügung.</w:t>
      </w:r>
      <w:r w:rsidRPr="003E7A50">
        <w:br/>
      </w:r>
      <w:r w:rsidRPr="003E7A50">
        <w:br/>
      </w:r>
      <w:r w:rsidRPr="003E7A50">
        <w:rPr>
          <w:rFonts w:ascii="Arial" w:hAnsi="Arial" w:cs="Arial"/>
          <w:color w:val="500050"/>
        </w:rPr>
        <w:t>Freundliche Grüsse</w:t>
      </w:r>
      <w:r w:rsidRPr="003E7A50">
        <w:br/>
      </w:r>
      <w:r w:rsidRPr="003E7A50">
        <w:rPr>
          <w:rFonts w:ascii="Arial" w:hAnsi="Arial" w:cs="Arial"/>
          <w:color w:val="500050"/>
        </w:rPr>
        <w:t> </w:t>
      </w:r>
      <w:r w:rsidRPr="003E7A50">
        <w:br/>
      </w:r>
      <w:r w:rsidRPr="003E7A50">
        <w:rPr>
          <w:rFonts w:ascii="Arial" w:hAnsi="Arial" w:cs="Arial"/>
          <w:color w:val="500050"/>
        </w:rPr>
        <w:t>Andreas Graf</w:t>
      </w:r>
      <w:r w:rsidRPr="003E7A50">
        <w:br/>
      </w:r>
      <w:r w:rsidRPr="003E7A50">
        <w:rPr>
          <w:rFonts w:ascii="Arial" w:hAnsi="Arial" w:cs="Arial"/>
          <w:color w:val="500050"/>
        </w:rPr>
        <w:t>Account Manager</w:t>
      </w:r>
      <w:r w:rsidRPr="003E7A50">
        <w:br/>
      </w:r>
      <w:r w:rsidRPr="003E7A50">
        <w:rPr>
          <w:rFonts w:ascii="Arial" w:hAnsi="Arial" w:cs="Arial"/>
          <w:color w:val="500050"/>
        </w:rPr>
        <w:t> </w:t>
      </w:r>
      <w:r w:rsidRPr="003E7A50">
        <w:br/>
      </w:r>
      <w:r w:rsidRPr="003E7A50">
        <w:rPr>
          <w:rFonts w:ascii="Arial" w:hAnsi="Arial" w:cs="Arial"/>
          <w:color w:val="500050"/>
        </w:rPr>
        <w:t>Digitec AG</w:t>
      </w:r>
      <w:r w:rsidRPr="003E7A50">
        <w:br/>
      </w:r>
      <w:r w:rsidRPr="003E7A50">
        <w:rPr>
          <w:rFonts w:ascii="Arial" w:hAnsi="Arial" w:cs="Arial"/>
          <w:color w:val="500050"/>
        </w:rPr>
        <w:t>Pfingstweidstrasse 60</w:t>
      </w:r>
      <w:r w:rsidRPr="003E7A50">
        <w:br/>
      </w:r>
      <w:r w:rsidRPr="003E7A50">
        <w:rPr>
          <w:rFonts w:ascii="Arial" w:hAnsi="Arial" w:cs="Arial"/>
          <w:color w:val="500050"/>
        </w:rPr>
        <w:t>CH-8005 Zürich</w:t>
      </w:r>
      <w:r w:rsidRPr="003E7A50">
        <w:br/>
      </w:r>
      <w:r w:rsidRPr="003E7A50">
        <w:br/>
      </w:r>
      <w:hyperlink r:id="rId14" w:history="1">
        <w:r w:rsidRPr="003E7A50">
          <w:rPr>
            <w:rFonts w:ascii="Arial" w:hAnsi="Arial" w:cs="Arial"/>
            <w:color w:val="1155CC"/>
            <w:u w:val="single"/>
          </w:rPr>
          <w:t>www.digitec.ch</w:t>
        </w:r>
      </w:hyperlink>
      <w:r w:rsidRPr="003E7A50">
        <w:br/>
      </w:r>
      <w:r w:rsidRPr="003E7A50">
        <w:rPr>
          <w:rFonts w:ascii="Arial" w:hAnsi="Arial" w:cs="Arial"/>
          <w:color w:val="500050"/>
        </w:rPr>
        <w:t xml:space="preserve">Mail: </w:t>
      </w:r>
      <w:r w:rsidRPr="003E7A50">
        <w:rPr>
          <w:rFonts w:ascii="Arial" w:hAnsi="Arial" w:cs="Arial"/>
          <w:color w:val="1155CC"/>
        </w:rPr>
        <w:t>d2b@digitec.ch</w:t>
      </w:r>
      <w:r w:rsidRPr="003E7A50">
        <w:br/>
      </w:r>
      <w:r w:rsidRPr="003E7A50">
        <w:rPr>
          <w:rFonts w:ascii="Arial" w:hAnsi="Arial" w:cs="Arial"/>
          <w:color w:val="000000"/>
          <w:sz w:val="23"/>
          <w:szCs w:val="23"/>
        </w:rPr>
        <w:t>----------------------------</w:t>
      </w:r>
      <w:r w:rsidRPr="003E7A50">
        <w:br/>
      </w:r>
      <w:r w:rsidRPr="003E7A50">
        <w:br/>
      </w:r>
      <w:r w:rsidRPr="003E7A50">
        <w:br/>
      </w:r>
      <w:r w:rsidRPr="003E7A50">
        <w:br/>
      </w:r>
      <w:r w:rsidRPr="003E7A50">
        <w:rPr>
          <w:rFonts w:ascii="Arial" w:hAnsi="Arial" w:cs="Arial"/>
          <w:b/>
          <w:bCs/>
          <w:color w:val="000000"/>
          <w:sz w:val="23"/>
          <w:szCs w:val="23"/>
        </w:rPr>
        <w:t>Fazit</w:t>
      </w:r>
      <w:r w:rsidRPr="003E7A50">
        <w:br/>
      </w:r>
      <w:r w:rsidRPr="003E7A50">
        <w:br/>
      </w:r>
      <w:r w:rsidRPr="003E7A50">
        <w:rPr>
          <w:rFonts w:ascii="Arial" w:hAnsi="Arial" w:cs="Arial"/>
          <w:color w:val="000000"/>
          <w:sz w:val="23"/>
          <w:szCs w:val="23"/>
        </w:rPr>
        <w:t xml:space="preserve">Vorschlag: Matrox M9188 (8 Ports) + M9128 (2 Ports), arbeiten gut zusammen, auch Treiber: </w:t>
      </w:r>
      <w:hyperlink r:id="rId15" w:history="1">
        <w:r w:rsidRPr="003E7A50">
          <w:rPr>
            <w:rFonts w:ascii="Arial" w:hAnsi="Arial" w:cs="Arial"/>
            <w:color w:val="1155CC"/>
            <w:sz w:val="23"/>
            <w:szCs w:val="23"/>
            <w:u w:val="single"/>
          </w:rPr>
          <w:t>http://www.matrox.com/graphics/de/products/graphics_cards/m_series/m9188pciex16/</w:t>
        </w:r>
      </w:hyperlink>
      <w:r w:rsidRPr="003E7A50">
        <w:br/>
      </w:r>
      <w:hyperlink r:id="rId16" w:history="1">
        <w:r w:rsidRPr="003E7A50">
          <w:rPr>
            <w:rFonts w:ascii="Arial" w:hAnsi="Arial" w:cs="Arial"/>
            <w:color w:val="1155CC"/>
            <w:sz w:val="23"/>
            <w:szCs w:val="23"/>
            <w:u w:val="single"/>
          </w:rPr>
          <w:t>http://www.matrox.com/graphics/en/products/graphics_cards/m_series/m9128lppciex16/</w:t>
        </w:r>
      </w:hyperlink>
      <w:r w:rsidRPr="003E7A50">
        <w:br/>
      </w:r>
      <w:r w:rsidRPr="003E7A50">
        <w:br/>
      </w:r>
      <w:r w:rsidRPr="003E7A50">
        <w:rPr>
          <w:rFonts w:ascii="Arial" w:hAnsi="Arial" w:cs="Arial"/>
          <w:color w:val="000000"/>
          <w:sz w:val="23"/>
          <w:szCs w:val="23"/>
        </w:rPr>
        <w:t>Google Preisvergleich</w:t>
      </w:r>
      <w:r w:rsidRPr="003E7A50">
        <w:br/>
      </w:r>
      <w:r w:rsidRPr="003E7A50">
        <w:rPr>
          <w:rFonts w:ascii="Arial" w:hAnsi="Arial" w:cs="Arial"/>
          <w:color w:val="000000"/>
          <w:sz w:val="23"/>
          <w:szCs w:val="23"/>
        </w:rPr>
        <w:t xml:space="preserve">M9188: </w:t>
      </w:r>
      <w:hyperlink r:id="rId17" w:history="1">
        <w:r w:rsidRPr="003E7A50">
          <w:rPr>
            <w:rFonts w:ascii="Arial" w:hAnsi="Arial" w:cs="Arial"/>
            <w:color w:val="1155CC"/>
            <w:sz w:val="23"/>
            <w:szCs w:val="23"/>
            <w:u w:val="single"/>
          </w:rPr>
          <w:t>http://www.google.ch/products/catalog?hl=de&amp;qscrl=1&amp;q=M9188&amp;gs_sm=3&amp;gs_upl=1102l1458l3l1673l2l2l0l0l0l0l66l129l2l2l0&amp;bav=on.2,or.r_gc.r_pw.r_cp.r_qf.,cf.osb&amp;biw=1680&amp;bih=925&amp;um=1&amp;ie=UTF-8&amp;tbm=shop&amp;cid=15439690897962151559&amp;sa=X&amp;ei=WrxPT9OEKsPm4QTByOndDQ&amp;ved=0CDkQgggwAA</w:t>
        </w:r>
      </w:hyperlink>
      <w:r w:rsidRPr="003E7A50">
        <w:br/>
      </w:r>
      <w:r w:rsidRPr="003E7A50">
        <w:rPr>
          <w:rFonts w:ascii="Arial" w:hAnsi="Arial" w:cs="Arial"/>
          <w:color w:val="000000"/>
          <w:sz w:val="23"/>
          <w:szCs w:val="23"/>
        </w:rPr>
        <w:t xml:space="preserve">M9128: </w:t>
      </w:r>
      <w:hyperlink r:id="rId18" w:history="1">
        <w:r w:rsidRPr="003E7A50">
          <w:rPr>
            <w:rFonts w:ascii="Arial" w:hAnsi="Arial" w:cs="Arial"/>
            <w:color w:val="1155CC"/>
            <w:sz w:val="23"/>
            <w:szCs w:val="23"/>
            <w:u w:val="single"/>
          </w:rPr>
          <w:t>http://www.google.ch/products/catalog?hl=de&amp;qscrl=1&amp;q=M9128&amp;gs_sm=3&amp;gs_upl=17234l17966l0l18237l2l2l0l0l0l0l71l139l2l2l0&amp;bav=on.2,or.r_gc.r_pw.r_qf.,cf.osb&amp;biw=1680&amp;bih=925&amp;um=1&amp;ie=UTF-8&amp;tbm=shop&amp;cid=17587962046300204889&amp;sa=X&amp;ei=qLxPT-OWKYWM4gTH45ixDQ&amp;ved=0CD4QgggwAA</w:t>
        </w:r>
      </w:hyperlink>
      <w:r w:rsidRPr="003E7A50">
        <w:br/>
      </w:r>
      <w:r w:rsidRPr="003E7A50">
        <w:br/>
      </w:r>
      <w:r w:rsidRPr="003E7A50">
        <w:br/>
      </w:r>
      <w:r w:rsidRPr="003E7A50">
        <w:rPr>
          <w:rFonts w:ascii="Arial" w:hAnsi="Arial" w:cs="Arial"/>
          <w:color w:val="000000"/>
          <w:sz w:val="23"/>
          <w:szCs w:val="23"/>
        </w:rPr>
        <w:t>Microspot</w:t>
      </w:r>
      <w:r w:rsidRPr="003E7A50">
        <w:br/>
      </w:r>
      <w:r w:rsidRPr="003E7A50">
        <w:rPr>
          <w:rFonts w:ascii="Arial" w:hAnsi="Arial" w:cs="Arial"/>
          <w:color w:val="000000"/>
          <w:sz w:val="23"/>
          <w:szCs w:val="23"/>
        </w:rPr>
        <w:t xml:space="preserve">* M9188 CHF 1682.45, Microspot </w:t>
      </w:r>
      <w:hyperlink r:id="rId19" w:history="1">
        <w:r w:rsidRPr="003E7A50">
          <w:rPr>
            <w:rFonts w:ascii="Arial" w:hAnsi="Arial" w:cs="Arial"/>
            <w:color w:val="1155CC"/>
            <w:sz w:val="23"/>
            <w:szCs w:val="23"/>
            <w:u w:val="single"/>
          </w:rPr>
          <w:t>http://www.microspot.ch/microspot/product/Grafikkarten/0000416641/Matrox_M9188_-_Grafikkarten_-_M9188_-_2_GB_DDR2_-_/detail.jsf?current=0&amp;DCSext.Ref=&amp;R=324389020521120</w:t>
        </w:r>
      </w:hyperlink>
      <w:r w:rsidRPr="003E7A50">
        <w:br/>
      </w:r>
      <w:r w:rsidRPr="003E7A50">
        <w:rPr>
          <w:rFonts w:ascii="Arial" w:hAnsi="Arial" w:cs="Arial"/>
          <w:color w:val="000000"/>
          <w:sz w:val="23"/>
          <w:szCs w:val="23"/>
        </w:rPr>
        <w:t xml:space="preserve">* M9128 CHF ???, Microspot: </w:t>
      </w:r>
      <w:hyperlink r:id="rId20" w:history="1">
        <w:r w:rsidRPr="003E7A50">
          <w:rPr>
            <w:rFonts w:ascii="Arial" w:hAnsi="Arial" w:cs="Arial"/>
            <w:color w:val="1155CC"/>
            <w:sz w:val="23"/>
            <w:szCs w:val="23"/>
            <w:u w:val="single"/>
          </w:rPr>
          <w:t>http://www.microspot.ch/microspot/product/Grafikkarten/0000368153/Matrox_M9128_LP_-_Grafikkarten_-_M9128_-_1_GB_DDR2/detail.jsf</w:t>
        </w:r>
      </w:hyperlink>
      <w:r w:rsidRPr="003E7A50">
        <w:br/>
      </w:r>
      <w:r w:rsidRPr="003E7A50">
        <w:br/>
      </w:r>
      <w:r w:rsidRPr="003E7A50">
        <w:rPr>
          <w:rFonts w:ascii="Arial" w:hAnsi="Arial" w:cs="Arial"/>
          <w:color w:val="000000"/>
          <w:sz w:val="23"/>
          <w:szCs w:val="23"/>
        </w:rPr>
        <w:t>Alternativ, günstiger: Digitec. Aber: längere Lieferfrist + keine M9128</w:t>
      </w:r>
      <w:r w:rsidRPr="003E7A50">
        <w:br/>
      </w:r>
      <w:r w:rsidRPr="003E7A50">
        <w:rPr>
          <w:rFonts w:ascii="Arial" w:hAnsi="Arial" w:cs="Arial"/>
          <w:color w:val="000000"/>
          <w:sz w:val="23"/>
          <w:szCs w:val="23"/>
        </w:rPr>
        <w:t xml:space="preserve">* M9188 CHF 1616, Digitec: </w:t>
      </w:r>
      <w:hyperlink r:id="rId21" w:history="1">
        <w:r w:rsidRPr="003E7A50">
          <w:rPr>
            <w:rFonts w:ascii="Arial" w:hAnsi="Arial" w:cs="Arial"/>
            <w:color w:val="1155CC"/>
            <w:sz w:val="23"/>
            <w:szCs w:val="23"/>
            <w:u w:val="single"/>
          </w:rPr>
          <w:t>http://www.digitec.ch/?param=google&amp;wert=227829</w:t>
        </w:r>
      </w:hyperlink>
      <w:bookmarkStart w:id="0" w:name="_GoBack"/>
      <w:bookmarkEnd w:id="0"/>
    </w:p>
    <w:sectPr w:rsidR="00402E1C" w:rsidRPr="003E7A50" w:rsidSect="001E53C4">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B0B" w:rsidRDefault="00361B0B" w:rsidP="008F2373">
      <w:pPr>
        <w:spacing w:after="0"/>
      </w:pPr>
      <w:r>
        <w:separator/>
      </w:r>
    </w:p>
  </w:endnote>
  <w:endnote w:type="continuationSeparator" w:id="0">
    <w:p w:rsidR="00361B0B" w:rsidRDefault="00361B0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XXXXXXXXXXXXX</w:t>
    </w:r>
    <w:r w:rsidR="008F2373" w:rsidRPr="005E2896">
      <w:tab/>
    </w:r>
    <w:r w:rsidR="00AF4AE0">
      <w:fldChar w:fldCharType="begin"/>
    </w:r>
    <w:r w:rsidR="002E65A6">
      <w:instrText xml:space="preserve"> DATE  \@ "d. MMMM yyyy"  \* MERGEFORMAT </w:instrText>
    </w:r>
    <w:r w:rsidR="00AF4AE0">
      <w:fldChar w:fldCharType="separate"/>
    </w:r>
    <w:r w:rsidR="003E7A50">
      <w:rPr>
        <w:noProof/>
      </w:rPr>
      <w:t>2.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E7A50" w:rsidRPr="003E7A50">
      <w:rPr>
        <w:b/>
        <w:noProof/>
        <w:lang w:val="de-DE"/>
      </w:rPr>
      <w:t>1</w:t>
    </w:r>
    <w:r w:rsidR="00AF4AE0">
      <w:rPr>
        <w:b/>
      </w:rPr>
      <w:fldChar w:fldCharType="end"/>
    </w:r>
    <w:r w:rsidR="008F2373">
      <w:rPr>
        <w:lang w:val="de-DE"/>
      </w:rPr>
      <w:t xml:space="preserve"> von </w:t>
    </w:r>
    <w:r w:rsidR="00361B0B">
      <w:fldChar w:fldCharType="begin"/>
    </w:r>
    <w:r w:rsidR="00361B0B">
      <w:instrText>NUMPAGES  \* Arabic  \* MERGEFORMAT</w:instrText>
    </w:r>
    <w:r w:rsidR="00361B0B">
      <w:fldChar w:fldCharType="separate"/>
    </w:r>
    <w:r w:rsidR="003E7A50" w:rsidRPr="003E7A50">
      <w:rPr>
        <w:b/>
        <w:noProof/>
        <w:lang w:val="de-DE"/>
      </w:rPr>
      <w:t>3</w:t>
    </w:r>
    <w:r w:rsidR="00361B0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B0B" w:rsidRDefault="00361B0B" w:rsidP="008F2373">
      <w:pPr>
        <w:spacing w:after="0"/>
      </w:pPr>
      <w:r>
        <w:separator/>
      </w:r>
    </w:p>
  </w:footnote>
  <w:footnote w:type="continuationSeparator" w:id="0">
    <w:p w:rsidR="00361B0B" w:rsidRDefault="00361B0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50"/>
    <w:rsid w:val="0003203E"/>
    <w:rsid w:val="000917AE"/>
    <w:rsid w:val="00097AB6"/>
    <w:rsid w:val="000A2C34"/>
    <w:rsid w:val="000B1504"/>
    <w:rsid w:val="000B658F"/>
    <w:rsid w:val="000E71F7"/>
    <w:rsid w:val="001609C2"/>
    <w:rsid w:val="001D17F5"/>
    <w:rsid w:val="001E53C4"/>
    <w:rsid w:val="001F1125"/>
    <w:rsid w:val="001F2A8C"/>
    <w:rsid w:val="001F61F8"/>
    <w:rsid w:val="00214F45"/>
    <w:rsid w:val="00223137"/>
    <w:rsid w:val="00225791"/>
    <w:rsid w:val="00241093"/>
    <w:rsid w:val="002433A7"/>
    <w:rsid w:val="0026560F"/>
    <w:rsid w:val="00283C40"/>
    <w:rsid w:val="002840DC"/>
    <w:rsid w:val="002B6D39"/>
    <w:rsid w:val="002E16A4"/>
    <w:rsid w:val="002E65A6"/>
    <w:rsid w:val="002F28DD"/>
    <w:rsid w:val="00353578"/>
    <w:rsid w:val="00361B0B"/>
    <w:rsid w:val="003A0ADD"/>
    <w:rsid w:val="003A5C55"/>
    <w:rsid w:val="003C3BB7"/>
    <w:rsid w:val="003E40FB"/>
    <w:rsid w:val="003E7A50"/>
    <w:rsid w:val="00402E1C"/>
    <w:rsid w:val="00481AD8"/>
    <w:rsid w:val="00496465"/>
    <w:rsid w:val="004A070C"/>
    <w:rsid w:val="005532E5"/>
    <w:rsid w:val="00560405"/>
    <w:rsid w:val="0059202A"/>
    <w:rsid w:val="005B081C"/>
    <w:rsid w:val="005E1D61"/>
    <w:rsid w:val="005E2896"/>
    <w:rsid w:val="005E3310"/>
    <w:rsid w:val="005E6C04"/>
    <w:rsid w:val="006156A4"/>
    <w:rsid w:val="006211F6"/>
    <w:rsid w:val="00651384"/>
    <w:rsid w:val="0068440F"/>
    <w:rsid w:val="00687113"/>
    <w:rsid w:val="006939B6"/>
    <w:rsid w:val="00695F14"/>
    <w:rsid w:val="006C6507"/>
    <w:rsid w:val="006F0BE2"/>
    <w:rsid w:val="006F2255"/>
    <w:rsid w:val="0075029B"/>
    <w:rsid w:val="007537D1"/>
    <w:rsid w:val="00760725"/>
    <w:rsid w:val="007A158A"/>
    <w:rsid w:val="007B442E"/>
    <w:rsid w:val="007B716D"/>
    <w:rsid w:val="007D405F"/>
    <w:rsid w:val="00844ADD"/>
    <w:rsid w:val="00870C31"/>
    <w:rsid w:val="008722E3"/>
    <w:rsid w:val="00887085"/>
    <w:rsid w:val="008A4E18"/>
    <w:rsid w:val="008C54BF"/>
    <w:rsid w:val="008E328B"/>
    <w:rsid w:val="008F2373"/>
    <w:rsid w:val="009030F0"/>
    <w:rsid w:val="00921794"/>
    <w:rsid w:val="009303F0"/>
    <w:rsid w:val="00952B86"/>
    <w:rsid w:val="00954D75"/>
    <w:rsid w:val="00976450"/>
    <w:rsid w:val="009962A5"/>
    <w:rsid w:val="009A48A3"/>
    <w:rsid w:val="009E072F"/>
    <w:rsid w:val="00A06B4F"/>
    <w:rsid w:val="00A53880"/>
    <w:rsid w:val="00A611DF"/>
    <w:rsid w:val="00AB21BC"/>
    <w:rsid w:val="00AB51D5"/>
    <w:rsid w:val="00AC40CC"/>
    <w:rsid w:val="00AE119D"/>
    <w:rsid w:val="00AF4AE0"/>
    <w:rsid w:val="00AF4E74"/>
    <w:rsid w:val="00AF7DD4"/>
    <w:rsid w:val="00B038C9"/>
    <w:rsid w:val="00B10239"/>
    <w:rsid w:val="00B1324E"/>
    <w:rsid w:val="00B712B5"/>
    <w:rsid w:val="00BB1425"/>
    <w:rsid w:val="00BE6DFC"/>
    <w:rsid w:val="00BF1750"/>
    <w:rsid w:val="00C14F5B"/>
    <w:rsid w:val="00C22202"/>
    <w:rsid w:val="00C47BE9"/>
    <w:rsid w:val="00C62131"/>
    <w:rsid w:val="00C74BF5"/>
    <w:rsid w:val="00C765DF"/>
    <w:rsid w:val="00C858B5"/>
    <w:rsid w:val="00C85D28"/>
    <w:rsid w:val="00C90DFA"/>
    <w:rsid w:val="00C9533A"/>
    <w:rsid w:val="00CB0412"/>
    <w:rsid w:val="00CD42C7"/>
    <w:rsid w:val="00CE533D"/>
    <w:rsid w:val="00D072D8"/>
    <w:rsid w:val="00D1407B"/>
    <w:rsid w:val="00E13BEF"/>
    <w:rsid w:val="00E22264"/>
    <w:rsid w:val="00E31FFC"/>
    <w:rsid w:val="00E330DE"/>
    <w:rsid w:val="00E56DB5"/>
    <w:rsid w:val="00E711E0"/>
    <w:rsid w:val="00E860CF"/>
    <w:rsid w:val="00E87169"/>
    <w:rsid w:val="00EA10FA"/>
    <w:rsid w:val="00EA2F23"/>
    <w:rsid w:val="00EE2AB1"/>
    <w:rsid w:val="00F14036"/>
    <w:rsid w:val="00F21003"/>
    <w:rsid w:val="00F37EE6"/>
    <w:rsid w:val="00F42E13"/>
    <w:rsid w:val="00F559D6"/>
    <w:rsid w:val="00F615AF"/>
    <w:rsid w:val="00F9181E"/>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gitec.ch/ProdukteDetails2.aspx?Reiter=Details&amp;Artikel=200045" TargetMode="External"/><Relationship Id="rId18" Type="http://schemas.openxmlformats.org/officeDocument/2006/relationships/hyperlink" Target="http://www.google.ch/products/catalog?hl=de&amp;qscrl=1&amp;q=M9128&amp;gs_sm=3&amp;gs_upl=17234l17966l0l18237l2l2l0l0l0l0l71l139l2l2l0&amp;bav=on.2,or.r_gc.r_pw.r_qf.,cf.osb&amp;biw=1680&amp;bih=925&amp;um=1&amp;ie=UTF-8&amp;tbm=shop&amp;cid=17587962046300204889&amp;sa=X&amp;ei=qLxPT-OWKYWM4gTH45ixDQ&amp;ved=0CD4QgggwAA" TargetMode="External"/><Relationship Id="rId3" Type="http://schemas.openxmlformats.org/officeDocument/2006/relationships/styles" Target="styles.xml"/><Relationship Id="rId21" Type="http://schemas.openxmlformats.org/officeDocument/2006/relationships/hyperlink" Target="http://www.digitec.ch/?param=google&amp;wert=227829" TargetMode="External"/><Relationship Id="rId7" Type="http://schemas.openxmlformats.org/officeDocument/2006/relationships/footnotes" Target="footnotes.xml"/><Relationship Id="rId12" Type="http://schemas.openxmlformats.org/officeDocument/2006/relationships/hyperlink" Target="http://www.digitec.ch/ProdukteDetails2.aspx?Reiter=Details&amp;Artikel=229728" TargetMode="External"/><Relationship Id="rId17" Type="http://schemas.openxmlformats.org/officeDocument/2006/relationships/hyperlink" Target="http://www.google.ch/products/catalog?hl=de&amp;qscrl=1&amp;q=M9188&amp;gs_sm=3&amp;gs_upl=1102l1458l3l1673l2l2l0l0l0l0l66l129l2l2l0&amp;bav=on.2,or.r_gc.r_pw.r_cp.r_qf.,cf.osb&amp;biw=1680&amp;bih=925&amp;um=1&amp;ie=UTF-8&amp;tbm=shop&amp;cid=15439690897962151559&amp;sa=X&amp;ei=WrxPT9OEKsPm4QTByOndDQ&amp;ved=0CDkQgggwA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trox.com/graphics/en/products/graphics_cards/m_series/m9128lppciex16/" TargetMode="External"/><Relationship Id="rId20" Type="http://schemas.openxmlformats.org/officeDocument/2006/relationships/hyperlink" Target="http://www.microspot.ch/microspot/product/Grafikkarten/0000368153/Matrox_M9128_LP_-_Grafikkarten_-_M9128_-_1_GB_DDR2/detail.js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gitec.ch/ProdukteVergleichen1.aspx?artikel=227829,16824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atrox.com/graphics/de/products/graphics_cards/m_series/m9188pciex16/" TargetMode="External"/><Relationship Id="rId23" Type="http://schemas.openxmlformats.org/officeDocument/2006/relationships/footer" Target="footer1.xml"/><Relationship Id="rId10" Type="http://schemas.openxmlformats.org/officeDocument/2006/relationships/hyperlink" Target="http://www.matrox.com/graphics/de/products/graphics_cards/m_series/powerdesk/" TargetMode="External"/><Relationship Id="rId19" Type="http://schemas.openxmlformats.org/officeDocument/2006/relationships/hyperlink" Target="http://www.microspot.ch/microspot/product/Grafikkarten/0000416641/Matrox_M9188_-_Grafikkarten_-_M9188_-_2_GB_DDR2_-_/detail.jsf?current=0&amp;DCSext.Ref=&amp;R=324389020521120" TargetMode="External"/><Relationship Id="rId4" Type="http://schemas.microsoft.com/office/2007/relationships/stylesWithEffects" Target="stylesWithEffects.xml"/><Relationship Id="rId9" Type="http://schemas.openxmlformats.org/officeDocument/2006/relationships/hyperlink" Target="http://www.matrox.com/graphics/de/products/graphics_cards/m_series/" TargetMode="External"/><Relationship Id="rId14" Type="http://schemas.openxmlformats.org/officeDocument/2006/relationships/hyperlink" Target="http://www.digitec.ch/"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AC8B7-7B2C-41D8-824D-DCF07B1A3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881</Words>
  <Characters>5555</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cp:revision>
  <dcterms:created xsi:type="dcterms:W3CDTF">2012-03-02T07:17:00Z</dcterms:created>
  <dcterms:modified xsi:type="dcterms:W3CDTF">2012-03-02T07:18:00Z</dcterms:modified>
</cp:coreProperties>
</file>